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B5E3" w14:textId="09748439" w:rsidR="0061795E" w:rsidRPr="00667CF6" w:rsidRDefault="008E3C48" w:rsidP="000B7892">
      <w:pPr>
        <w:pStyle w:val="Heading1"/>
        <w:sectPr w:rsidR="0061795E" w:rsidRPr="00667CF6" w:rsidSect="00C122F2">
          <w:headerReference w:type="even" r:id="rId8"/>
          <w:headerReference w:type="default" r:id="rId9"/>
          <w:footerReference w:type="even" r:id="rId10"/>
          <w:footerReference w:type="default" r:id="rId11"/>
          <w:headerReference w:type="first" r:id="rId12"/>
          <w:type w:val="oddPage"/>
          <w:pgSz w:w="11907" w:h="16839" w:code="9"/>
          <w:pgMar w:top="1440" w:right="1440" w:bottom="1440" w:left="1440" w:header="720" w:footer="720" w:gutter="0"/>
          <w:pgNumType w:start="1"/>
          <w:cols w:space="720"/>
          <w:titlePg/>
          <w:docGrid w:linePitch="360"/>
        </w:sectPr>
      </w:pPr>
      <w:bookmarkStart w:id="0" w:name="_Toc363120154"/>
      <w:bookmarkStart w:id="1" w:name="_Toc363120914"/>
      <w:bookmarkStart w:id="2" w:name="_Toc368645708"/>
      <w:bookmarkStart w:id="3" w:name="_Toc368646390"/>
      <w:bookmarkStart w:id="4" w:name="_Toc368647097"/>
      <w:r w:rsidRPr="00667CF6">
        <w:rPr>
          <w:caps w:val="0"/>
        </w:rPr>
        <w:t xml:space="preserve">Study Unit </w:t>
      </w:r>
      <w:bookmarkEnd w:id="0"/>
      <w:bookmarkEnd w:id="1"/>
      <w:bookmarkEnd w:id="2"/>
      <w:bookmarkEnd w:id="3"/>
      <w:bookmarkEnd w:id="4"/>
      <w:r w:rsidRPr="00667CF6">
        <w:rPr>
          <w:caps w:val="0"/>
        </w:rPr>
        <w:t xml:space="preserve">5 </w:t>
      </w:r>
      <w:r w:rsidR="000B7892" w:rsidRPr="00667CF6">
        <w:br/>
      </w:r>
      <w:r w:rsidR="009F2A1D" w:rsidRPr="00667CF6">
        <w:rPr>
          <w:caps w:val="0"/>
        </w:rPr>
        <w:t>Data Analytics in Python</w:t>
      </w:r>
    </w:p>
    <w:p w14:paraId="36184622" w14:textId="77777777" w:rsidR="00630B6D" w:rsidRPr="00630B6D" w:rsidRDefault="00630B6D" w:rsidP="00630B6D">
      <w:pPr>
        <w:pStyle w:val="Heading2"/>
      </w:pPr>
      <w:bookmarkStart w:id="5" w:name="_Toc363120156"/>
      <w:bookmarkStart w:id="6" w:name="_Toc363120916"/>
      <w:bookmarkStart w:id="7" w:name="_Toc368645710"/>
      <w:bookmarkStart w:id="8" w:name="_Toc368646392"/>
      <w:bookmarkStart w:id="9" w:name="_Toc368647099"/>
      <w:bookmarkStart w:id="10" w:name="_Toc363120157"/>
      <w:bookmarkStart w:id="11" w:name="_Toc363120917"/>
      <w:bookmarkStart w:id="12" w:name="_Toc368645711"/>
      <w:bookmarkStart w:id="13" w:name="_Toc368646393"/>
      <w:bookmarkStart w:id="14" w:name="_Toc368647100"/>
      <w:r w:rsidRPr="00630B6D">
        <w:lastRenderedPageBreak/>
        <w:t>Learning Outcome</w:t>
      </w:r>
      <w:bookmarkEnd w:id="5"/>
      <w:bookmarkEnd w:id="6"/>
      <w:bookmarkEnd w:id="7"/>
      <w:bookmarkEnd w:id="8"/>
      <w:bookmarkEnd w:id="9"/>
      <w:r w:rsidRPr="00630B6D">
        <w:t>s</w:t>
      </w:r>
    </w:p>
    <w:p w14:paraId="5C474B82" w14:textId="77777777" w:rsidR="00630B6D" w:rsidRPr="008E0D83" w:rsidRDefault="00630B6D" w:rsidP="00630B6D">
      <w:pPr>
        <w:pStyle w:val="BodyText"/>
        <w:spacing w:after="240"/>
        <w:rPr>
          <w:noProof/>
          <w:lang w:val="en-GB"/>
        </w:rPr>
      </w:pPr>
      <w:r w:rsidRPr="008E0D83">
        <w:rPr>
          <w:noProof/>
          <w:lang w:val="en-GB"/>
        </w:rPr>
        <w:t>By the end of this unit, you should be able to:</w:t>
      </w:r>
    </w:p>
    <w:p w14:paraId="63570536" w14:textId="77777777" w:rsidR="0056445C" w:rsidRPr="008E0D83" w:rsidRDefault="0056445C" w:rsidP="0056445C">
      <w:pPr>
        <w:pStyle w:val="ListParagraph"/>
        <w:numPr>
          <w:ilvl w:val="0"/>
          <w:numId w:val="21"/>
        </w:numPr>
        <w:contextualSpacing w:val="0"/>
        <w:rPr>
          <w:noProof/>
          <w:lang w:val="en-GB"/>
        </w:rPr>
      </w:pPr>
      <w:r w:rsidRPr="0056445C">
        <w:rPr>
          <w:noProof/>
          <w:lang w:val="en-GB"/>
        </w:rPr>
        <w:t>Design Python programmes for performing data analytics</w:t>
      </w:r>
    </w:p>
    <w:p w14:paraId="3F855BDC" w14:textId="558CA032" w:rsidR="00630B6D" w:rsidRPr="0056445C" w:rsidRDefault="0056445C" w:rsidP="0056445C">
      <w:pPr>
        <w:pStyle w:val="ListParagraph"/>
        <w:numPr>
          <w:ilvl w:val="0"/>
          <w:numId w:val="21"/>
        </w:numPr>
        <w:contextualSpacing w:val="0"/>
        <w:rPr>
          <w:noProof/>
          <w:lang w:val="en-GB"/>
        </w:rPr>
      </w:pPr>
      <w:r w:rsidRPr="0056445C">
        <w:rPr>
          <w:noProof/>
          <w:lang w:val="en-GB"/>
        </w:rPr>
        <w:t>Analyse data using appropriate tools for data mining</w:t>
      </w:r>
    </w:p>
    <w:p w14:paraId="4349A24A" w14:textId="77777777" w:rsidR="00630B6D" w:rsidRDefault="00630B6D">
      <w:pPr>
        <w:rPr>
          <w:b/>
          <w:bCs/>
          <w:sz w:val="36"/>
          <w:szCs w:val="28"/>
        </w:rPr>
      </w:pPr>
      <w:r>
        <w:br w:type="page"/>
      </w:r>
    </w:p>
    <w:p w14:paraId="65CF4C7F" w14:textId="3FD757A1" w:rsidR="002219E2" w:rsidRPr="008E0D83" w:rsidRDefault="002219E2" w:rsidP="00630B6D">
      <w:pPr>
        <w:pStyle w:val="Heading2"/>
      </w:pPr>
      <w:r w:rsidRPr="008E0D83">
        <w:lastRenderedPageBreak/>
        <w:t>Overview</w:t>
      </w:r>
      <w:bookmarkEnd w:id="10"/>
      <w:bookmarkEnd w:id="11"/>
      <w:bookmarkEnd w:id="12"/>
      <w:bookmarkEnd w:id="13"/>
      <w:bookmarkEnd w:id="14"/>
    </w:p>
    <w:p w14:paraId="7DA3E098" w14:textId="1A182E4D" w:rsidR="0027515C" w:rsidRPr="008E0D83" w:rsidRDefault="001A07F5" w:rsidP="0027515C">
      <w:pPr>
        <w:pStyle w:val="BodyText"/>
        <w:rPr>
          <w:noProof/>
          <w:lang w:val="en-GB"/>
        </w:rPr>
      </w:pPr>
      <w:r w:rsidRPr="008E0D83">
        <w:rPr>
          <w:noProof/>
          <w:lang w:val="en-GB"/>
        </w:rPr>
        <w:t>In t</w:t>
      </w:r>
      <w:r w:rsidR="00EA632D" w:rsidRPr="008E0D83">
        <w:rPr>
          <w:noProof/>
          <w:lang w:val="en-GB"/>
        </w:rPr>
        <w:t>his unit</w:t>
      </w:r>
      <w:r w:rsidRPr="008E0D83">
        <w:rPr>
          <w:noProof/>
          <w:lang w:val="en-GB"/>
        </w:rPr>
        <w:t>, we</w:t>
      </w:r>
      <w:r w:rsidR="00EA632D" w:rsidRPr="008E0D83">
        <w:rPr>
          <w:noProof/>
          <w:lang w:val="en-GB"/>
        </w:rPr>
        <w:t xml:space="preserve"> </w:t>
      </w:r>
      <w:r w:rsidR="00BD091E" w:rsidRPr="008E0D83">
        <w:rPr>
          <w:noProof/>
          <w:lang w:val="en-GB"/>
        </w:rPr>
        <w:t xml:space="preserve">will </w:t>
      </w:r>
      <w:r w:rsidRPr="008E0D83">
        <w:rPr>
          <w:noProof/>
          <w:lang w:val="en-GB"/>
        </w:rPr>
        <w:t xml:space="preserve">discuss the implementation of </w:t>
      </w:r>
      <w:r w:rsidR="0056095C" w:rsidRPr="008E0D83">
        <w:rPr>
          <w:noProof/>
          <w:lang w:val="en-GB"/>
        </w:rPr>
        <w:t xml:space="preserve">two </w:t>
      </w:r>
      <w:r w:rsidRPr="008E0D83">
        <w:rPr>
          <w:noProof/>
          <w:lang w:val="en-GB"/>
        </w:rPr>
        <w:t xml:space="preserve">analytics </w:t>
      </w:r>
      <w:r w:rsidR="00292E4A" w:rsidRPr="008E0D83">
        <w:rPr>
          <w:noProof/>
          <w:lang w:val="en-GB"/>
        </w:rPr>
        <w:t>techniques in Python: k-means clustering</w:t>
      </w:r>
      <w:r w:rsidR="0056095C" w:rsidRPr="008E0D83">
        <w:rPr>
          <w:noProof/>
          <w:lang w:val="en-GB"/>
        </w:rPr>
        <w:t xml:space="preserve"> and</w:t>
      </w:r>
      <w:r w:rsidR="00292E4A" w:rsidRPr="008E0D83">
        <w:rPr>
          <w:noProof/>
          <w:lang w:val="en-GB"/>
        </w:rPr>
        <w:t xml:space="preserve"> decision trees. </w:t>
      </w:r>
      <w:r w:rsidR="001844FB" w:rsidRPr="008E0D83">
        <w:rPr>
          <w:noProof/>
          <w:lang w:val="en-GB"/>
        </w:rPr>
        <w:t>All these function</w:t>
      </w:r>
      <w:r w:rsidR="00145263" w:rsidRPr="008E0D83">
        <w:rPr>
          <w:noProof/>
          <w:lang w:val="en-GB"/>
        </w:rPr>
        <w:t xml:space="preserve">s, </w:t>
      </w:r>
      <w:r w:rsidR="005064FD" w:rsidRPr="008E0D83">
        <w:rPr>
          <w:noProof/>
          <w:lang w:val="en-GB"/>
        </w:rPr>
        <w:t>modules</w:t>
      </w:r>
      <w:r w:rsidR="00145263" w:rsidRPr="008E0D83">
        <w:rPr>
          <w:noProof/>
          <w:lang w:val="en-GB"/>
        </w:rPr>
        <w:t>,</w:t>
      </w:r>
      <w:r w:rsidR="005064FD" w:rsidRPr="008E0D83">
        <w:rPr>
          <w:noProof/>
          <w:lang w:val="en-GB"/>
        </w:rPr>
        <w:t xml:space="preserve"> and </w:t>
      </w:r>
      <w:r w:rsidR="00D47450" w:rsidRPr="008E0D83">
        <w:rPr>
          <w:noProof/>
          <w:lang w:val="en-GB"/>
        </w:rPr>
        <w:t xml:space="preserve">algorithms </w:t>
      </w:r>
      <w:r w:rsidR="00145263" w:rsidRPr="008E0D83">
        <w:rPr>
          <w:noProof/>
          <w:lang w:val="en-GB"/>
        </w:rPr>
        <w:t xml:space="preserve">can be found </w:t>
      </w:r>
      <w:r w:rsidR="00655C83" w:rsidRPr="008E0D83">
        <w:rPr>
          <w:noProof/>
          <w:lang w:val="en-GB"/>
        </w:rPr>
        <w:t xml:space="preserve">in the scikit-learn library. The scikit-learn library is a machine learning </w:t>
      </w:r>
      <w:r w:rsidR="00CD2761" w:rsidRPr="008E0D83">
        <w:rPr>
          <w:noProof/>
          <w:lang w:val="en-GB"/>
        </w:rPr>
        <w:t xml:space="preserve">library written for the Python programming language. </w:t>
      </w:r>
      <w:r w:rsidR="00B261AB" w:rsidRPr="008E0D83">
        <w:rPr>
          <w:noProof/>
          <w:lang w:val="en-GB"/>
        </w:rPr>
        <w:t xml:space="preserve">It features various modules such as </w:t>
      </w:r>
      <w:r w:rsidR="00D1535C" w:rsidRPr="008E0D83">
        <w:rPr>
          <w:noProof/>
          <w:lang w:val="en-GB"/>
        </w:rPr>
        <w:t xml:space="preserve">classification, clustering, </w:t>
      </w:r>
      <w:r w:rsidR="009233DB" w:rsidRPr="008E0D83">
        <w:rPr>
          <w:noProof/>
          <w:lang w:val="en-GB"/>
        </w:rPr>
        <w:t xml:space="preserve">regression, </w:t>
      </w:r>
      <w:r w:rsidR="00D1535C" w:rsidRPr="008E0D83">
        <w:rPr>
          <w:noProof/>
          <w:lang w:val="en-GB"/>
        </w:rPr>
        <w:t xml:space="preserve">etc. </w:t>
      </w:r>
      <w:r w:rsidR="00D379D0" w:rsidRPr="008E0D83">
        <w:rPr>
          <w:noProof/>
          <w:lang w:val="en-GB"/>
        </w:rPr>
        <w:t>We will</w:t>
      </w:r>
      <w:r w:rsidR="00EA632D" w:rsidRPr="008E0D83">
        <w:rPr>
          <w:noProof/>
          <w:lang w:val="en-GB"/>
        </w:rPr>
        <w:t xml:space="preserve"> </w:t>
      </w:r>
      <w:r w:rsidR="00C240A1" w:rsidRPr="008E0D83">
        <w:rPr>
          <w:noProof/>
          <w:lang w:val="en-GB"/>
        </w:rPr>
        <w:t xml:space="preserve">first </w:t>
      </w:r>
      <w:r w:rsidR="00E5062E" w:rsidRPr="008E0D83">
        <w:rPr>
          <w:noProof/>
          <w:lang w:val="en-GB"/>
        </w:rPr>
        <w:t>develop</w:t>
      </w:r>
      <w:r w:rsidR="00C33570" w:rsidRPr="008E0D83">
        <w:rPr>
          <w:noProof/>
          <w:lang w:val="en-GB"/>
        </w:rPr>
        <w:t xml:space="preserve"> Python</w:t>
      </w:r>
      <w:r w:rsidR="00C07252" w:rsidRPr="008E0D83">
        <w:rPr>
          <w:noProof/>
          <w:lang w:val="en-GB"/>
        </w:rPr>
        <w:t xml:space="preserve"> </w:t>
      </w:r>
      <w:r w:rsidR="00C33570" w:rsidRPr="008E0D83">
        <w:rPr>
          <w:noProof/>
          <w:lang w:val="en-GB"/>
        </w:rPr>
        <w:t xml:space="preserve">programs </w:t>
      </w:r>
      <w:r w:rsidR="00EA632D" w:rsidRPr="008E0D83">
        <w:rPr>
          <w:noProof/>
          <w:lang w:val="en-GB"/>
        </w:rPr>
        <w:t xml:space="preserve">to </w:t>
      </w:r>
      <w:r w:rsidR="00D1535C" w:rsidRPr="008E0D83">
        <w:rPr>
          <w:noProof/>
          <w:lang w:val="en-GB"/>
        </w:rPr>
        <w:t xml:space="preserve">prepare the </w:t>
      </w:r>
      <w:r w:rsidR="00EA632D" w:rsidRPr="008E0D83">
        <w:rPr>
          <w:noProof/>
          <w:lang w:val="en-GB"/>
        </w:rPr>
        <w:t>DataFrame</w:t>
      </w:r>
      <w:r w:rsidR="001B605F" w:rsidRPr="008E0D83">
        <w:rPr>
          <w:noProof/>
          <w:lang w:val="en-GB"/>
        </w:rPr>
        <w:t xml:space="preserve"> for the different requirements of these sub-packages. </w:t>
      </w:r>
      <w:r w:rsidR="00FD5285" w:rsidRPr="008E0D83">
        <w:rPr>
          <w:noProof/>
          <w:lang w:val="en-GB"/>
        </w:rPr>
        <w:t xml:space="preserve">We will then </w:t>
      </w:r>
      <w:r w:rsidR="00C240A1" w:rsidRPr="008E0D83">
        <w:rPr>
          <w:noProof/>
          <w:lang w:val="en-GB"/>
        </w:rPr>
        <w:t xml:space="preserve">learn how </w:t>
      </w:r>
      <w:r w:rsidR="0041647E" w:rsidRPr="008E0D83">
        <w:rPr>
          <w:noProof/>
          <w:lang w:val="en-GB"/>
        </w:rPr>
        <w:t>the</w:t>
      </w:r>
      <w:r w:rsidR="000F69CB" w:rsidRPr="008E0D83">
        <w:rPr>
          <w:noProof/>
          <w:lang w:val="en-GB"/>
        </w:rPr>
        <w:t xml:space="preserve"> </w:t>
      </w:r>
      <w:r w:rsidR="009233DB" w:rsidRPr="008E0D83">
        <w:rPr>
          <w:noProof/>
          <w:lang w:val="en-GB"/>
        </w:rPr>
        <w:t xml:space="preserve">two </w:t>
      </w:r>
      <w:r w:rsidR="000F69CB" w:rsidRPr="008E0D83">
        <w:rPr>
          <w:noProof/>
          <w:lang w:val="en-GB"/>
        </w:rPr>
        <w:t xml:space="preserve">analytics techniques can be carried out by </w:t>
      </w:r>
      <w:r w:rsidR="005B3E14" w:rsidRPr="008E0D83">
        <w:rPr>
          <w:noProof/>
          <w:lang w:val="en-GB"/>
        </w:rPr>
        <w:t>Python programs and how their results can be extracted and presented.</w:t>
      </w:r>
    </w:p>
    <w:p w14:paraId="75C8196E" w14:textId="49E701D0" w:rsidR="00523B0E" w:rsidRPr="008E0D83" w:rsidRDefault="00523B0E" w:rsidP="0027515C">
      <w:pPr>
        <w:pStyle w:val="BodyText"/>
        <w:rPr>
          <w:noProof/>
          <w:lang w:val="en-GB"/>
        </w:rPr>
      </w:pPr>
    </w:p>
    <w:p w14:paraId="36B8B62D" w14:textId="556A1458" w:rsidR="00454CC7" w:rsidRDefault="006650E6" w:rsidP="00630B6D">
      <w:pPr>
        <w:pStyle w:val="Heading2"/>
      </w:pPr>
      <w:r w:rsidRPr="008E0D83">
        <w:br w:type="page"/>
      </w:r>
      <w:bookmarkStart w:id="15" w:name="_Toc363120158"/>
      <w:bookmarkStart w:id="16" w:name="_Toc363120918"/>
      <w:bookmarkStart w:id="17" w:name="_Toc368645712"/>
      <w:bookmarkStart w:id="18" w:name="_Toc368646394"/>
      <w:bookmarkStart w:id="19" w:name="_Toc368647101"/>
      <w:r w:rsidR="00F66217" w:rsidRPr="008E0D83">
        <w:lastRenderedPageBreak/>
        <w:t xml:space="preserve">Chapter </w:t>
      </w:r>
      <w:r w:rsidR="00DC5221" w:rsidRPr="008E0D83">
        <w:t>1</w:t>
      </w:r>
      <w:r w:rsidR="00F66217" w:rsidRPr="008E0D83">
        <w:t xml:space="preserve"> </w:t>
      </w:r>
      <w:bookmarkEnd w:id="15"/>
      <w:bookmarkEnd w:id="16"/>
      <w:bookmarkEnd w:id="17"/>
      <w:bookmarkEnd w:id="18"/>
      <w:bookmarkEnd w:id="19"/>
      <w:r w:rsidR="00366B05" w:rsidRPr="008E0D83">
        <w:t>I</w:t>
      </w:r>
      <w:r w:rsidR="008F7F27" w:rsidRPr="008E0D83">
        <w:t>ntroduction to Scikit-Learn</w:t>
      </w:r>
    </w:p>
    <w:p w14:paraId="35A1B1BE" w14:textId="77EC03B1" w:rsidR="00B65691" w:rsidRPr="008E0D83" w:rsidRDefault="00B65691" w:rsidP="00B41BBB">
      <w:pPr>
        <w:pStyle w:val="Heading3"/>
        <w:tabs>
          <w:tab w:val="left" w:pos="709"/>
        </w:tabs>
        <w:rPr>
          <w:noProof/>
          <w:lang w:val="en-GB"/>
        </w:rPr>
      </w:pPr>
      <w:bookmarkStart w:id="20" w:name="_Toc363120159"/>
      <w:r w:rsidRPr="008E0D83">
        <w:rPr>
          <w:noProof/>
          <w:lang w:val="en-GB"/>
        </w:rPr>
        <w:t>1.1</w:t>
      </w:r>
      <w:r w:rsidRPr="008E0D83">
        <w:rPr>
          <w:noProof/>
          <w:lang w:val="en-GB"/>
        </w:rPr>
        <w:tab/>
        <w:t>Instal</w:t>
      </w:r>
      <w:r w:rsidR="004E0BAF">
        <w:rPr>
          <w:noProof/>
          <w:lang w:val="en-GB"/>
        </w:rPr>
        <w:t>ling and Importing Scikit-Learn</w:t>
      </w:r>
    </w:p>
    <w:p w14:paraId="557AA97A" w14:textId="77777777" w:rsidR="009E37AD" w:rsidRPr="000652E0" w:rsidRDefault="009E37AD" w:rsidP="009E37AD">
      <w:pPr>
        <w:pStyle w:val="BodyText"/>
        <w:rPr>
          <w:lang w:val="en-GB"/>
        </w:rPr>
      </w:pPr>
      <w:r>
        <w:rPr>
          <w:lang w:val="en-GB"/>
        </w:rPr>
        <w:t xml:space="preserve">Lesson Recording - </w:t>
      </w:r>
      <w:r w:rsidRPr="000652E0">
        <w:rPr>
          <w:lang w:val="en-GB"/>
        </w:rPr>
        <w:t>Introduction to Scikit-Learn</w:t>
      </w:r>
    </w:p>
    <w:p w14:paraId="3DA19918" w14:textId="7AC198F3" w:rsidR="0081135E" w:rsidRPr="0006281D" w:rsidRDefault="0081135E" w:rsidP="00551C99">
      <w:pPr>
        <w:pStyle w:val="BodyText"/>
        <w:rPr>
          <w:noProof/>
          <w:lang w:val="en-GB"/>
        </w:rPr>
      </w:pPr>
      <w:r w:rsidRPr="008E0D83">
        <w:rPr>
          <w:noProof/>
          <w:lang w:val="en-GB"/>
        </w:rPr>
        <w:t xml:space="preserve">It has become very common </w:t>
      </w:r>
      <w:r w:rsidR="007F5E45" w:rsidRPr="008E0D83">
        <w:rPr>
          <w:noProof/>
          <w:lang w:val="en-GB"/>
        </w:rPr>
        <w:t xml:space="preserve">to </w:t>
      </w:r>
      <w:r w:rsidR="009B53FE" w:rsidRPr="008E0D83">
        <w:rPr>
          <w:noProof/>
          <w:lang w:val="en-GB"/>
        </w:rPr>
        <w:t>carry out</w:t>
      </w:r>
      <w:r w:rsidR="00925623" w:rsidRPr="008E0D83">
        <w:rPr>
          <w:noProof/>
          <w:lang w:val="en-GB"/>
        </w:rPr>
        <w:t xml:space="preserve"> tasks for</w:t>
      </w:r>
      <w:r w:rsidR="009B53FE" w:rsidRPr="008E0D83">
        <w:rPr>
          <w:noProof/>
          <w:lang w:val="en-GB"/>
        </w:rPr>
        <w:t xml:space="preserve"> </w:t>
      </w:r>
      <w:r w:rsidR="007F5E45" w:rsidRPr="008E0D83">
        <w:rPr>
          <w:noProof/>
          <w:lang w:val="en-GB"/>
        </w:rPr>
        <w:t>data analytics</w:t>
      </w:r>
      <w:r w:rsidR="009B53FE" w:rsidRPr="008E0D83">
        <w:rPr>
          <w:noProof/>
          <w:lang w:val="en-GB"/>
        </w:rPr>
        <w:t xml:space="preserve">, statistical modelling or machine learning </w:t>
      </w:r>
      <w:r w:rsidR="006C089A">
        <w:rPr>
          <w:noProof/>
          <w:lang w:val="en-GB"/>
        </w:rPr>
        <w:t xml:space="preserve">in </w:t>
      </w:r>
      <w:r w:rsidR="006C089A" w:rsidRPr="008E0D83">
        <w:rPr>
          <w:noProof/>
          <w:lang w:val="en-GB"/>
        </w:rPr>
        <w:t xml:space="preserve">Python </w:t>
      </w:r>
      <w:r w:rsidR="009B53FE" w:rsidRPr="008E0D83">
        <w:rPr>
          <w:noProof/>
          <w:lang w:val="en-GB"/>
        </w:rPr>
        <w:t xml:space="preserve">recently. And the </w:t>
      </w:r>
      <w:r w:rsidR="00F425DD" w:rsidRPr="008E0D83">
        <w:rPr>
          <w:noProof/>
          <w:lang w:val="en-GB"/>
        </w:rPr>
        <w:t xml:space="preserve">trend is </w:t>
      </w:r>
      <w:r w:rsidR="00B32595" w:rsidRPr="008E0D83">
        <w:rPr>
          <w:noProof/>
          <w:lang w:val="en-GB"/>
        </w:rPr>
        <w:t xml:space="preserve">rising. </w:t>
      </w:r>
      <w:r w:rsidR="00925623" w:rsidRPr="008E0D83">
        <w:rPr>
          <w:noProof/>
          <w:lang w:val="en-GB"/>
        </w:rPr>
        <w:t xml:space="preserve">In fact, </w:t>
      </w:r>
      <w:r w:rsidR="00CD7938" w:rsidRPr="008E0D83">
        <w:rPr>
          <w:noProof/>
          <w:lang w:val="en-GB"/>
        </w:rPr>
        <w:t xml:space="preserve">many </w:t>
      </w:r>
      <w:r w:rsidR="00925623" w:rsidRPr="008E0D83">
        <w:rPr>
          <w:noProof/>
          <w:lang w:val="en-GB"/>
        </w:rPr>
        <w:t>Python packages in these areas ha</w:t>
      </w:r>
      <w:r w:rsidR="00F758C6" w:rsidRPr="008E0D83">
        <w:rPr>
          <w:noProof/>
          <w:lang w:val="en-GB"/>
        </w:rPr>
        <w:t>ve</w:t>
      </w:r>
      <w:r w:rsidR="00925623" w:rsidRPr="008E0D83">
        <w:rPr>
          <w:noProof/>
          <w:lang w:val="en-GB"/>
        </w:rPr>
        <w:t xml:space="preserve"> </w:t>
      </w:r>
      <w:r w:rsidR="0077208C" w:rsidRPr="008E0D83">
        <w:rPr>
          <w:noProof/>
          <w:lang w:val="en-GB"/>
        </w:rPr>
        <w:t xml:space="preserve">also </w:t>
      </w:r>
      <w:r w:rsidR="00925623" w:rsidRPr="008E0D83">
        <w:rPr>
          <w:noProof/>
          <w:lang w:val="en-GB"/>
        </w:rPr>
        <w:t xml:space="preserve">been </w:t>
      </w:r>
      <w:r w:rsidR="0077208C" w:rsidRPr="008E0D83">
        <w:rPr>
          <w:noProof/>
          <w:lang w:val="en-GB"/>
        </w:rPr>
        <w:t>developed</w:t>
      </w:r>
      <w:r w:rsidR="00925623" w:rsidRPr="008E0D83">
        <w:rPr>
          <w:noProof/>
          <w:lang w:val="en-GB"/>
        </w:rPr>
        <w:t xml:space="preserve">. </w:t>
      </w:r>
      <w:r w:rsidR="000E1064" w:rsidRPr="008E0D83">
        <w:rPr>
          <w:noProof/>
          <w:lang w:val="en-GB"/>
        </w:rPr>
        <w:t>One of the most common libraries used for these purposes is scikit-learn</w:t>
      </w:r>
      <w:r w:rsidR="00F04E1D" w:rsidRPr="008E0D83">
        <w:rPr>
          <w:noProof/>
          <w:lang w:val="en-GB"/>
        </w:rPr>
        <w:t>,</w:t>
      </w:r>
      <w:r w:rsidR="006F7AA5" w:rsidRPr="008E0D83">
        <w:rPr>
          <w:noProof/>
          <w:lang w:val="en-GB"/>
        </w:rPr>
        <w:t xml:space="preserve"> a free machine learning library written for Python. </w:t>
      </w:r>
      <w:r w:rsidR="00AA0B23" w:rsidRPr="008E0D83">
        <w:rPr>
          <w:noProof/>
          <w:lang w:val="en-GB"/>
        </w:rPr>
        <w:t>I</w:t>
      </w:r>
      <w:r w:rsidR="001A6D09" w:rsidRPr="008E0D83">
        <w:rPr>
          <w:noProof/>
          <w:lang w:val="en-GB"/>
        </w:rPr>
        <w:t xml:space="preserve">n this </w:t>
      </w:r>
      <w:r w:rsidR="00654E25" w:rsidRPr="0006281D">
        <w:rPr>
          <w:noProof/>
          <w:lang w:val="en-GB"/>
        </w:rPr>
        <w:t>s</w:t>
      </w:r>
      <w:r w:rsidR="001A6D09" w:rsidRPr="0006281D">
        <w:rPr>
          <w:noProof/>
          <w:lang w:val="en-GB"/>
        </w:rPr>
        <w:t xml:space="preserve">tudy </w:t>
      </w:r>
      <w:r w:rsidR="00654E25" w:rsidRPr="0006281D">
        <w:rPr>
          <w:noProof/>
          <w:lang w:val="en-GB"/>
        </w:rPr>
        <w:t>u</w:t>
      </w:r>
      <w:r w:rsidR="001A6D09" w:rsidRPr="0006281D">
        <w:rPr>
          <w:noProof/>
          <w:lang w:val="en-GB"/>
        </w:rPr>
        <w:t xml:space="preserve">nit, we will write our code </w:t>
      </w:r>
      <w:r w:rsidR="00881F84" w:rsidRPr="0006281D">
        <w:rPr>
          <w:noProof/>
          <w:lang w:val="en-GB"/>
        </w:rPr>
        <w:t xml:space="preserve">with the scikit-learn </w:t>
      </w:r>
      <w:r w:rsidR="009427B2" w:rsidRPr="0006281D">
        <w:rPr>
          <w:noProof/>
          <w:lang w:val="en-GB"/>
        </w:rPr>
        <w:t xml:space="preserve">functions </w:t>
      </w:r>
      <w:r w:rsidR="001A6D09" w:rsidRPr="0006281D">
        <w:rPr>
          <w:noProof/>
          <w:lang w:val="en-GB"/>
        </w:rPr>
        <w:t xml:space="preserve">in </w:t>
      </w:r>
      <w:r w:rsidR="00881F84" w:rsidRPr="0006281D">
        <w:rPr>
          <w:noProof/>
          <w:lang w:val="en-GB"/>
        </w:rPr>
        <w:t xml:space="preserve">JupyterLab. </w:t>
      </w:r>
    </w:p>
    <w:p w14:paraId="75D03CF7" w14:textId="48DAFB92" w:rsidR="0046364E" w:rsidRPr="0006281D" w:rsidRDefault="00F74669" w:rsidP="00551C99">
      <w:pPr>
        <w:pStyle w:val="BodyText"/>
        <w:rPr>
          <w:noProof/>
          <w:lang w:val="en-GB"/>
        </w:rPr>
      </w:pPr>
      <w:r w:rsidRPr="0006281D">
        <w:rPr>
          <w:noProof/>
          <w:lang w:val="en-GB"/>
        </w:rPr>
        <w:t xml:space="preserve">One reason </w:t>
      </w:r>
      <w:r w:rsidR="008F6E39" w:rsidRPr="0006281D">
        <w:rPr>
          <w:noProof/>
          <w:lang w:val="en-GB"/>
        </w:rPr>
        <w:t>that</w:t>
      </w:r>
      <w:r w:rsidRPr="0006281D">
        <w:rPr>
          <w:noProof/>
          <w:lang w:val="en-GB"/>
        </w:rPr>
        <w:t xml:space="preserve"> </w:t>
      </w:r>
      <w:r w:rsidR="00B96743" w:rsidRPr="0006281D">
        <w:rPr>
          <w:noProof/>
          <w:lang w:val="en-GB"/>
        </w:rPr>
        <w:t xml:space="preserve">scikit-learn </w:t>
      </w:r>
      <w:r w:rsidRPr="0006281D">
        <w:rPr>
          <w:noProof/>
          <w:lang w:val="en-GB"/>
        </w:rPr>
        <w:t xml:space="preserve">has become one of the most common </w:t>
      </w:r>
      <w:r w:rsidR="003554B1" w:rsidRPr="0006281D">
        <w:rPr>
          <w:noProof/>
          <w:lang w:val="en-GB"/>
        </w:rPr>
        <w:t xml:space="preserve">machine learning </w:t>
      </w:r>
      <w:r w:rsidRPr="0006281D">
        <w:rPr>
          <w:noProof/>
          <w:lang w:val="en-GB"/>
        </w:rPr>
        <w:t xml:space="preserve">libraries </w:t>
      </w:r>
      <w:r w:rsidR="00965E27" w:rsidRPr="0006281D">
        <w:rPr>
          <w:noProof/>
          <w:lang w:val="en-GB"/>
        </w:rPr>
        <w:t xml:space="preserve">for programming </w:t>
      </w:r>
      <w:r w:rsidR="003554B1" w:rsidRPr="0006281D">
        <w:rPr>
          <w:noProof/>
          <w:lang w:val="en-GB"/>
        </w:rPr>
        <w:t xml:space="preserve">is </w:t>
      </w:r>
      <w:r w:rsidR="008F6E39" w:rsidRPr="0006281D">
        <w:rPr>
          <w:noProof/>
          <w:lang w:val="en-GB"/>
        </w:rPr>
        <w:t>its</w:t>
      </w:r>
      <w:r w:rsidR="008F70F4" w:rsidRPr="0006281D">
        <w:rPr>
          <w:noProof/>
          <w:lang w:val="en-GB"/>
        </w:rPr>
        <w:t xml:space="preserve"> </w:t>
      </w:r>
      <w:r w:rsidR="003554B1" w:rsidRPr="0006281D">
        <w:rPr>
          <w:noProof/>
          <w:lang w:val="en-GB"/>
        </w:rPr>
        <w:t xml:space="preserve">broad </w:t>
      </w:r>
      <w:r w:rsidR="008F70F4" w:rsidRPr="0006281D">
        <w:rPr>
          <w:noProof/>
          <w:lang w:val="en-GB"/>
        </w:rPr>
        <w:t xml:space="preserve">applicability and functionality. It </w:t>
      </w:r>
      <w:r w:rsidR="003A3329" w:rsidRPr="0006281D">
        <w:rPr>
          <w:noProof/>
          <w:lang w:val="en-GB"/>
        </w:rPr>
        <w:t xml:space="preserve">features various </w:t>
      </w:r>
      <w:r w:rsidR="001F2CAC" w:rsidRPr="0006281D">
        <w:rPr>
          <w:noProof/>
          <w:lang w:val="en-GB"/>
        </w:rPr>
        <w:t>algorithm</w:t>
      </w:r>
      <w:r w:rsidR="00037255" w:rsidRPr="0006281D">
        <w:rPr>
          <w:noProof/>
          <w:lang w:val="en-GB"/>
        </w:rPr>
        <w:t>s</w:t>
      </w:r>
      <w:r w:rsidR="001F2CAC" w:rsidRPr="0006281D">
        <w:rPr>
          <w:noProof/>
          <w:lang w:val="en-GB"/>
        </w:rPr>
        <w:t xml:space="preserve"> </w:t>
      </w:r>
      <w:r w:rsidR="00037255" w:rsidRPr="0006281D">
        <w:rPr>
          <w:noProof/>
          <w:lang w:val="en-GB"/>
        </w:rPr>
        <w:t xml:space="preserve">for </w:t>
      </w:r>
      <w:r w:rsidR="003A3329" w:rsidRPr="0006281D">
        <w:rPr>
          <w:noProof/>
          <w:lang w:val="en-GB"/>
        </w:rPr>
        <w:t xml:space="preserve">classification, regression, clustering, etc. </w:t>
      </w:r>
      <w:r w:rsidR="00504B48" w:rsidRPr="0006281D">
        <w:rPr>
          <w:noProof/>
          <w:lang w:val="en-GB"/>
        </w:rPr>
        <w:t xml:space="preserve">In </w:t>
      </w:r>
      <w:r w:rsidR="003E6496" w:rsidRPr="0006281D">
        <w:rPr>
          <w:noProof/>
          <w:lang w:val="en-GB"/>
        </w:rPr>
        <w:t>m</w:t>
      </w:r>
      <w:r w:rsidR="00504B48" w:rsidRPr="0006281D">
        <w:rPr>
          <w:noProof/>
          <w:lang w:val="en-GB"/>
        </w:rPr>
        <w:t xml:space="preserve">achine </w:t>
      </w:r>
      <w:r w:rsidR="003E6496" w:rsidRPr="0006281D">
        <w:rPr>
          <w:noProof/>
          <w:lang w:val="en-GB"/>
        </w:rPr>
        <w:t>l</w:t>
      </w:r>
      <w:r w:rsidR="00504B48" w:rsidRPr="0006281D">
        <w:rPr>
          <w:noProof/>
          <w:lang w:val="en-GB"/>
        </w:rPr>
        <w:t>earning</w:t>
      </w:r>
      <w:r w:rsidR="003E6496" w:rsidRPr="0006281D">
        <w:rPr>
          <w:noProof/>
          <w:lang w:val="en-GB"/>
        </w:rPr>
        <w:t xml:space="preserve">, </w:t>
      </w:r>
      <w:r w:rsidR="00504B48" w:rsidRPr="0006281D">
        <w:rPr>
          <w:noProof/>
          <w:lang w:val="en-GB"/>
        </w:rPr>
        <w:t xml:space="preserve">programs </w:t>
      </w:r>
      <w:r w:rsidR="00007597" w:rsidRPr="0006281D">
        <w:rPr>
          <w:noProof/>
          <w:lang w:val="en-GB"/>
        </w:rPr>
        <w:t>are construct</w:t>
      </w:r>
      <w:r w:rsidR="00654E25" w:rsidRPr="00347F22">
        <w:rPr>
          <w:noProof/>
          <w:lang w:val="en-GB"/>
        </w:rPr>
        <w:t>ed</w:t>
      </w:r>
      <w:r w:rsidR="00007597" w:rsidRPr="0006281D">
        <w:rPr>
          <w:noProof/>
          <w:lang w:val="en-GB"/>
        </w:rPr>
        <w:t xml:space="preserve"> </w:t>
      </w:r>
      <w:r w:rsidR="00504B48" w:rsidRPr="0006281D">
        <w:rPr>
          <w:noProof/>
          <w:lang w:val="en-GB"/>
        </w:rPr>
        <w:t xml:space="preserve">with parameters </w:t>
      </w:r>
      <w:r w:rsidR="00007597" w:rsidRPr="0006281D">
        <w:rPr>
          <w:noProof/>
          <w:lang w:val="en-GB"/>
        </w:rPr>
        <w:t xml:space="preserve">such </w:t>
      </w:r>
      <w:r w:rsidR="00504B48" w:rsidRPr="0006281D">
        <w:rPr>
          <w:noProof/>
          <w:lang w:val="en-GB"/>
        </w:rPr>
        <w:t xml:space="preserve">that </w:t>
      </w:r>
      <w:r w:rsidR="00007597" w:rsidRPr="0006281D">
        <w:rPr>
          <w:noProof/>
          <w:lang w:val="en-GB"/>
        </w:rPr>
        <w:t xml:space="preserve">they </w:t>
      </w:r>
      <w:r w:rsidR="00641B25" w:rsidRPr="0006281D">
        <w:rPr>
          <w:noProof/>
          <w:lang w:val="en-GB"/>
        </w:rPr>
        <w:t xml:space="preserve">can </w:t>
      </w:r>
      <w:r w:rsidR="00DC2025" w:rsidRPr="0006281D">
        <w:rPr>
          <w:noProof/>
          <w:lang w:val="en-GB"/>
        </w:rPr>
        <w:t xml:space="preserve">“learn” from </w:t>
      </w:r>
      <w:r w:rsidR="000D1DEC" w:rsidRPr="0006281D">
        <w:rPr>
          <w:noProof/>
          <w:lang w:val="en-GB"/>
        </w:rPr>
        <w:t xml:space="preserve">newly fed </w:t>
      </w:r>
      <w:r w:rsidR="00DC2025" w:rsidRPr="0006281D">
        <w:rPr>
          <w:noProof/>
          <w:lang w:val="en-GB"/>
        </w:rPr>
        <w:t>data</w:t>
      </w:r>
      <w:r w:rsidR="00570C48" w:rsidRPr="0006281D">
        <w:rPr>
          <w:noProof/>
          <w:lang w:val="en-GB"/>
        </w:rPr>
        <w:t xml:space="preserve">. </w:t>
      </w:r>
      <w:r w:rsidR="00745E28" w:rsidRPr="0006281D">
        <w:rPr>
          <w:noProof/>
          <w:lang w:val="en-GB"/>
        </w:rPr>
        <w:t>That is, t</w:t>
      </w:r>
      <w:r w:rsidR="00570C48" w:rsidRPr="0006281D">
        <w:rPr>
          <w:noProof/>
          <w:lang w:val="en-GB"/>
        </w:rPr>
        <w:t xml:space="preserve">hey can </w:t>
      </w:r>
      <w:r w:rsidR="00504B48" w:rsidRPr="0006281D">
        <w:rPr>
          <w:noProof/>
          <w:lang w:val="en-GB"/>
        </w:rPr>
        <w:t xml:space="preserve">automatically </w:t>
      </w:r>
      <w:r w:rsidR="00137A3F" w:rsidRPr="0006281D">
        <w:rPr>
          <w:noProof/>
          <w:lang w:val="en-GB"/>
        </w:rPr>
        <w:t xml:space="preserve">adjust </w:t>
      </w:r>
      <w:r w:rsidR="00570C48" w:rsidRPr="0006281D">
        <w:rPr>
          <w:noProof/>
          <w:lang w:val="en-GB"/>
        </w:rPr>
        <w:t>and improve</w:t>
      </w:r>
      <w:r w:rsidR="00007597" w:rsidRPr="0006281D">
        <w:rPr>
          <w:noProof/>
          <w:lang w:val="en-GB"/>
        </w:rPr>
        <w:t xml:space="preserve"> </w:t>
      </w:r>
      <w:r w:rsidR="00504B48" w:rsidRPr="0006281D">
        <w:rPr>
          <w:noProof/>
          <w:lang w:val="en-GB"/>
        </w:rPr>
        <w:t>their behavio</w:t>
      </w:r>
      <w:r w:rsidR="00DC2025" w:rsidRPr="0006281D">
        <w:rPr>
          <w:noProof/>
          <w:lang w:val="en-GB"/>
        </w:rPr>
        <w:t>u</w:t>
      </w:r>
      <w:r w:rsidR="00504B48" w:rsidRPr="0006281D">
        <w:rPr>
          <w:noProof/>
          <w:lang w:val="en-GB"/>
        </w:rPr>
        <w:t>r</w:t>
      </w:r>
      <w:r w:rsidR="00007597" w:rsidRPr="0006281D">
        <w:rPr>
          <w:noProof/>
          <w:lang w:val="en-GB"/>
        </w:rPr>
        <w:t xml:space="preserve"> according to the new </w:t>
      </w:r>
      <w:r w:rsidR="00745E28" w:rsidRPr="0006281D">
        <w:rPr>
          <w:noProof/>
          <w:lang w:val="en-GB"/>
        </w:rPr>
        <w:t>“knowledge”</w:t>
      </w:r>
      <w:r w:rsidR="00504B48" w:rsidRPr="0006281D">
        <w:rPr>
          <w:noProof/>
          <w:lang w:val="en-GB"/>
        </w:rPr>
        <w:t>.</w:t>
      </w:r>
      <w:r w:rsidR="00EE4124" w:rsidRPr="0006281D">
        <w:rPr>
          <w:noProof/>
          <w:lang w:val="en-GB"/>
        </w:rPr>
        <w:t xml:space="preserve"> </w:t>
      </w:r>
      <w:r w:rsidR="008F6E39" w:rsidRPr="0006281D">
        <w:rPr>
          <w:noProof/>
          <w:lang w:val="en-GB"/>
        </w:rPr>
        <w:t xml:space="preserve">Below is a table of </w:t>
      </w:r>
      <w:r w:rsidR="00E7431E" w:rsidRPr="0006281D">
        <w:rPr>
          <w:noProof/>
          <w:lang w:val="en-GB"/>
        </w:rPr>
        <w:t xml:space="preserve">the most common </w:t>
      </w:r>
      <w:r w:rsidR="00EE4124" w:rsidRPr="0006281D">
        <w:rPr>
          <w:noProof/>
          <w:lang w:val="en-GB"/>
        </w:rPr>
        <w:t xml:space="preserve">algorithms </w:t>
      </w:r>
      <w:r w:rsidR="0017143A" w:rsidRPr="0006281D">
        <w:rPr>
          <w:noProof/>
          <w:lang w:val="en-GB"/>
        </w:rPr>
        <w:t xml:space="preserve">that </w:t>
      </w:r>
      <w:r w:rsidR="00EE4124" w:rsidRPr="0006281D">
        <w:rPr>
          <w:noProof/>
          <w:lang w:val="en-GB"/>
        </w:rPr>
        <w:t xml:space="preserve">are available in </w:t>
      </w:r>
      <w:r w:rsidR="008F6E39" w:rsidRPr="0006281D">
        <w:rPr>
          <w:noProof/>
          <w:lang w:val="en-GB"/>
        </w:rPr>
        <w:t>scikit-learn</w:t>
      </w:r>
      <w:r w:rsidR="00EE4124" w:rsidRPr="0006281D">
        <w:rPr>
          <w:noProof/>
          <w:lang w:val="en-GB"/>
        </w:rPr>
        <w:t>.</w:t>
      </w:r>
    </w:p>
    <w:p w14:paraId="1F061CE9" w14:textId="0357E312" w:rsidR="00EE4124" w:rsidRPr="0006281D" w:rsidRDefault="00EE4124" w:rsidP="00EE4124">
      <w:pPr>
        <w:pStyle w:val="CaptionTop"/>
        <w:rPr>
          <w:lang w:val="en-GB"/>
        </w:rPr>
      </w:pPr>
      <w:r w:rsidRPr="0006281D">
        <w:rPr>
          <w:lang w:val="en-GB"/>
        </w:rPr>
        <w:t>Table 5.</w:t>
      </w:r>
      <w:r w:rsidRPr="0006281D">
        <w:rPr>
          <w:lang w:val="en-GB"/>
        </w:rPr>
        <w:fldChar w:fldCharType="begin"/>
      </w:r>
      <w:r w:rsidRPr="0006281D">
        <w:rPr>
          <w:lang w:val="en-GB"/>
        </w:rPr>
        <w:instrText xml:space="preserve"> SEQ Table \* ARABIC </w:instrText>
      </w:r>
      <w:r w:rsidRPr="0006281D">
        <w:rPr>
          <w:lang w:val="en-GB"/>
        </w:rPr>
        <w:fldChar w:fldCharType="separate"/>
      </w:r>
      <w:r w:rsidR="000D5342" w:rsidRPr="0006281D">
        <w:rPr>
          <w:lang w:val="en-GB"/>
        </w:rPr>
        <w:t>1</w:t>
      </w:r>
      <w:r w:rsidRPr="0006281D">
        <w:rPr>
          <w:lang w:val="en-GB"/>
        </w:rPr>
        <w:fldChar w:fldCharType="end"/>
      </w:r>
      <w:r w:rsidRPr="0006281D">
        <w:rPr>
          <w:lang w:val="en-GB"/>
        </w:rPr>
        <w:t xml:space="preserve"> Most Common </w:t>
      </w:r>
      <w:r w:rsidR="00E7431E" w:rsidRPr="0006281D">
        <w:rPr>
          <w:lang w:val="en-GB"/>
        </w:rPr>
        <w:t>Algorithms Available in scikit-learn</w:t>
      </w:r>
    </w:p>
    <w:tbl>
      <w:tblPr>
        <w:tblW w:w="9064"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4532"/>
        <w:gridCol w:w="4532"/>
      </w:tblGrid>
      <w:tr w:rsidR="001206E3" w:rsidRPr="00971571" w14:paraId="54FF5066" w14:textId="77777777" w:rsidTr="001206E3">
        <w:trPr>
          <w:trHeight w:val="315"/>
        </w:trPr>
        <w:tc>
          <w:tcPr>
            <w:tcW w:w="9064" w:type="dxa"/>
            <w:gridSpan w:val="2"/>
            <w:shd w:val="clear" w:color="auto" w:fill="D9D9D9" w:themeFill="background1" w:themeFillShade="D9"/>
            <w:noWrap/>
            <w:hideMark/>
          </w:tcPr>
          <w:p w14:paraId="0004D8D7" w14:textId="73BAFDF9" w:rsidR="001206E3" w:rsidRPr="0006281D" w:rsidRDefault="00261C3C" w:rsidP="00C4497F">
            <w:pPr>
              <w:rPr>
                <w:rFonts w:eastAsia="Times New Roman" w:cs="Calibri"/>
                <w:b/>
                <w:bCs/>
                <w:color w:val="000000"/>
                <w:lang w:eastAsia="zh-TW"/>
              </w:rPr>
            </w:pPr>
            <w:r w:rsidRPr="0006281D">
              <w:rPr>
                <w:b/>
                <w:bCs/>
              </w:rPr>
              <w:t>Supervised learning</w:t>
            </w:r>
          </w:p>
        </w:tc>
      </w:tr>
      <w:tr w:rsidR="001C247E" w:rsidRPr="00971571" w14:paraId="0B10B5A8" w14:textId="77777777" w:rsidTr="00C4497F">
        <w:trPr>
          <w:trHeight w:val="297"/>
        </w:trPr>
        <w:tc>
          <w:tcPr>
            <w:tcW w:w="4532" w:type="dxa"/>
            <w:shd w:val="clear" w:color="000000" w:fill="FFFFFF"/>
            <w:noWrap/>
          </w:tcPr>
          <w:p w14:paraId="22DF245A" w14:textId="5A7A69AB" w:rsidR="001C247E" w:rsidRPr="0006281D" w:rsidRDefault="001C247E" w:rsidP="00261C3C">
            <w:pPr>
              <w:jc w:val="left"/>
              <w:rPr>
                <w:rFonts w:eastAsia="Times New Roman" w:cs="Calibri"/>
                <w:color w:val="000000"/>
                <w:lang w:eastAsia="zh-TW"/>
              </w:rPr>
            </w:pPr>
            <w:r w:rsidRPr="0006281D">
              <w:t>Linear Models</w:t>
            </w:r>
          </w:p>
        </w:tc>
        <w:tc>
          <w:tcPr>
            <w:tcW w:w="4532" w:type="dxa"/>
            <w:shd w:val="clear" w:color="000000" w:fill="FFFFFF"/>
          </w:tcPr>
          <w:p w14:paraId="4A8929AD" w14:textId="7332B558" w:rsidR="001C247E" w:rsidRPr="0006281D" w:rsidRDefault="001C247E" w:rsidP="00261C3C">
            <w:pPr>
              <w:jc w:val="left"/>
              <w:rPr>
                <w:rFonts w:eastAsia="Times New Roman" w:cs="Calibri"/>
                <w:color w:val="0563C1"/>
                <w:u w:val="single"/>
                <w:lang w:eastAsia="zh-TW"/>
              </w:rPr>
            </w:pPr>
            <w:r w:rsidRPr="0006281D">
              <w:t>Gaussian Processes</w:t>
            </w:r>
          </w:p>
        </w:tc>
      </w:tr>
      <w:tr w:rsidR="001C247E" w:rsidRPr="00971571" w14:paraId="6DAE6A7F" w14:textId="77777777" w:rsidTr="00C4497F">
        <w:trPr>
          <w:trHeight w:val="288"/>
        </w:trPr>
        <w:tc>
          <w:tcPr>
            <w:tcW w:w="4532" w:type="dxa"/>
            <w:shd w:val="clear" w:color="000000" w:fill="FFFFFF"/>
            <w:noWrap/>
          </w:tcPr>
          <w:p w14:paraId="60C5C5FF" w14:textId="2DA95FA0" w:rsidR="001C247E" w:rsidRPr="0006281D" w:rsidRDefault="001C247E" w:rsidP="00261C3C">
            <w:pPr>
              <w:jc w:val="left"/>
              <w:rPr>
                <w:rFonts w:eastAsia="Times New Roman" w:cs="Calibri"/>
                <w:color w:val="0563C1"/>
                <w:u w:val="single"/>
                <w:lang w:eastAsia="zh-TW"/>
              </w:rPr>
            </w:pPr>
            <w:r w:rsidRPr="0006281D">
              <w:t>Discriminant Analysis</w:t>
            </w:r>
          </w:p>
        </w:tc>
        <w:tc>
          <w:tcPr>
            <w:tcW w:w="4532" w:type="dxa"/>
            <w:shd w:val="clear" w:color="000000" w:fill="FFFFFF"/>
          </w:tcPr>
          <w:p w14:paraId="704DA48B" w14:textId="5A31F2F6" w:rsidR="001C247E" w:rsidRPr="0006281D" w:rsidRDefault="001C247E" w:rsidP="001C247E">
            <w:pPr>
              <w:jc w:val="left"/>
              <w:rPr>
                <w:rFonts w:eastAsia="Times New Roman" w:cs="Calibri"/>
                <w:color w:val="0563C1"/>
                <w:u w:val="single"/>
                <w:lang w:eastAsia="zh-TW"/>
              </w:rPr>
            </w:pPr>
            <w:r w:rsidRPr="0006281D">
              <w:t>Cross decomposition</w:t>
            </w:r>
          </w:p>
        </w:tc>
      </w:tr>
      <w:tr w:rsidR="001C247E" w:rsidRPr="00971571" w14:paraId="2A3AB5BD" w14:textId="77777777" w:rsidTr="00C4497F">
        <w:trPr>
          <w:trHeight w:val="288"/>
        </w:trPr>
        <w:tc>
          <w:tcPr>
            <w:tcW w:w="4532" w:type="dxa"/>
            <w:shd w:val="clear" w:color="000000" w:fill="FFFFFF"/>
            <w:noWrap/>
          </w:tcPr>
          <w:p w14:paraId="5F4DFDA9" w14:textId="2244C3A8" w:rsidR="001C247E" w:rsidRPr="0006281D" w:rsidRDefault="001C247E" w:rsidP="00261C3C">
            <w:pPr>
              <w:jc w:val="left"/>
              <w:rPr>
                <w:rFonts w:eastAsia="Times New Roman" w:cs="Arial"/>
                <w:color w:val="212529"/>
                <w:lang w:eastAsia="zh-TW"/>
              </w:rPr>
            </w:pPr>
            <w:r w:rsidRPr="0006281D">
              <w:t>Kernel ridge regression</w:t>
            </w:r>
          </w:p>
        </w:tc>
        <w:tc>
          <w:tcPr>
            <w:tcW w:w="4532" w:type="dxa"/>
            <w:shd w:val="clear" w:color="000000" w:fill="FFFFFF"/>
          </w:tcPr>
          <w:p w14:paraId="573869AB" w14:textId="128C7FEE" w:rsidR="001C247E" w:rsidRPr="0006281D" w:rsidRDefault="001C247E" w:rsidP="001C247E">
            <w:pPr>
              <w:jc w:val="left"/>
              <w:rPr>
                <w:rFonts w:eastAsia="Times New Roman" w:cs="Calibri"/>
                <w:color w:val="0563C1"/>
                <w:u w:val="single"/>
                <w:lang w:eastAsia="zh-TW"/>
              </w:rPr>
            </w:pPr>
            <w:r w:rsidRPr="0006281D">
              <w:t>Decision Trees</w:t>
            </w:r>
          </w:p>
        </w:tc>
      </w:tr>
      <w:tr w:rsidR="001C247E" w:rsidRPr="00971571" w14:paraId="205EB8C9" w14:textId="77777777" w:rsidTr="00C4497F">
        <w:trPr>
          <w:trHeight w:val="288"/>
        </w:trPr>
        <w:tc>
          <w:tcPr>
            <w:tcW w:w="4532" w:type="dxa"/>
            <w:shd w:val="clear" w:color="000000" w:fill="FFFFFF"/>
            <w:noWrap/>
          </w:tcPr>
          <w:p w14:paraId="58AD3A05" w14:textId="23C46672" w:rsidR="001C247E" w:rsidRPr="0006281D" w:rsidRDefault="001C247E" w:rsidP="001C247E">
            <w:pPr>
              <w:jc w:val="left"/>
              <w:rPr>
                <w:rFonts w:eastAsia="Times New Roman" w:cs="Calibri"/>
                <w:color w:val="0563C1"/>
                <w:u w:val="single"/>
                <w:lang w:eastAsia="zh-TW"/>
              </w:rPr>
            </w:pPr>
            <w:r w:rsidRPr="0006281D">
              <w:t>Support Vector Machines</w:t>
            </w:r>
          </w:p>
        </w:tc>
        <w:tc>
          <w:tcPr>
            <w:tcW w:w="4532" w:type="dxa"/>
            <w:shd w:val="clear" w:color="000000" w:fill="FFFFFF"/>
          </w:tcPr>
          <w:p w14:paraId="295AEDBA" w14:textId="5CC2F045" w:rsidR="001C247E" w:rsidRPr="0006281D" w:rsidRDefault="001C247E" w:rsidP="001C247E">
            <w:pPr>
              <w:jc w:val="left"/>
              <w:rPr>
                <w:rFonts w:eastAsia="Times New Roman" w:cs="Calibri"/>
                <w:color w:val="0563C1"/>
                <w:u w:val="single"/>
                <w:lang w:eastAsia="zh-TW"/>
              </w:rPr>
            </w:pPr>
            <w:r w:rsidRPr="0006281D">
              <w:t>Isotonic regression</w:t>
            </w:r>
          </w:p>
        </w:tc>
      </w:tr>
      <w:tr w:rsidR="001C247E" w:rsidRPr="00971571" w14:paraId="78E4CFB5" w14:textId="77777777" w:rsidTr="00C4497F">
        <w:trPr>
          <w:trHeight w:val="288"/>
        </w:trPr>
        <w:tc>
          <w:tcPr>
            <w:tcW w:w="4532" w:type="dxa"/>
            <w:shd w:val="clear" w:color="000000" w:fill="FFFFFF"/>
            <w:noWrap/>
          </w:tcPr>
          <w:p w14:paraId="20115641" w14:textId="13F1F352" w:rsidR="001C247E" w:rsidRPr="0006281D" w:rsidRDefault="001C247E" w:rsidP="00261C3C">
            <w:pPr>
              <w:jc w:val="left"/>
            </w:pPr>
            <w:r w:rsidRPr="0006281D">
              <w:t>Nearest Neighbo</w:t>
            </w:r>
            <w:r w:rsidR="00654E25" w:rsidRPr="00971571">
              <w:t>u</w:t>
            </w:r>
            <w:r w:rsidRPr="0006281D">
              <w:t>rs</w:t>
            </w:r>
          </w:p>
        </w:tc>
        <w:tc>
          <w:tcPr>
            <w:tcW w:w="4532" w:type="dxa"/>
            <w:shd w:val="clear" w:color="000000" w:fill="FFFFFF"/>
          </w:tcPr>
          <w:p w14:paraId="6CE3C40B" w14:textId="3D886B19" w:rsidR="001C247E" w:rsidRPr="0006281D" w:rsidRDefault="001C247E" w:rsidP="00261C3C">
            <w:pPr>
              <w:jc w:val="left"/>
            </w:pPr>
            <w:r w:rsidRPr="0006281D">
              <w:t>Neural network models (supervised)</w:t>
            </w:r>
          </w:p>
        </w:tc>
      </w:tr>
      <w:tr w:rsidR="00387915" w:rsidRPr="00971571" w14:paraId="02D27411" w14:textId="77777777" w:rsidTr="00DB1370">
        <w:trPr>
          <w:trHeight w:val="300"/>
        </w:trPr>
        <w:tc>
          <w:tcPr>
            <w:tcW w:w="9064" w:type="dxa"/>
            <w:gridSpan w:val="2"/>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D9D9D9" w:themeFill="background1" w:themeFillShade="D9"/>
            <w:noWrap/>
          </w:tcPr>
          <w:p w14:paraId="06BFB013" w14:textId="1FFD8183" w:rsidR="00387915" w:rsidRPr="0006281D" w:rsidRDefault="00387915" w:rsidP="00387915">
            <w:pPr>
              <w:rPr>
                <w:b/>
                <w:bCs/>
              </w:rPr>
            </w:pPr>
            <w:r w:rsidRPr="0006281D">
              <w:rPr>
                <w:b/>
                <w:bCs/>
              </w:rPr>
              <w:t>Unsupervised learning</w:t>
            </w:r>
          </w:p>
        </w:tc>
      </w:tr>
      <w:tr w:rsidR="00993891" w:rsidRPr="00971571" w14:paraId="53C2E82C" w14:textId="77777777" w:rsidTr="00C4497F">
        <w:trPr>
          <w:trHeight w:val="282"/>
        </w:trPr>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noWrap/>
          </w:tcPr>
          <w:p w14:paraId="7A592C74" w14:textId="5775A1AE" w:rsidR="00993891" w:rsidRPr="0006281D" w:rsidRDefault="00993891" w:rsidP="00387915">
            <w:pPr>
              <w:jc w:val="left"/>
            </w:pPr>
            <w:r w:rsidRPr="0006281D">
              <w:t>Gaussian mixture models</w:t>
            </w:r>
          </w:p>
        </w:tc>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tcPr>
          <w:p w14:paraId="5EBB5544" w14:textId="64B3D19C" w:rsidR="00993891" w:rsidRPr="0006281D" w:rsidRDefault="00993891" w:rsidP="00387915">
            <w:pPr>
              <w:jc w:val="left"/>
            </w:pPr>
            <w:r w:rsidRPr="0006281D">
              <w:t>Novelty and Outlier Detection</w:t>
            </w:r>
          </w:p>
        </w:tc>
      </w:tr>
      <w:tr w:rsidR="00993891" w:rsidRPr="00971571" w14:paraId="725A8AB3" w14:textId="77777777" w:rsidTr="00C4497F">
        <w:trPr>
          <w:trHeight w:val="281"/>
        </w:trPr>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noWrap/>
          </w:tcPr>
          <w:p w14:paraId="6C6F4523" w14:textId="754F62B9" w:rsidR="00993891" w:rsidRPr="0006281D" w:rsidRDefault="00993891" w:rsidP="00993891">
            <w:pPr>
              <w:jc w:val="left"/>
            </w:pPr>
            <w:r w:rsidRPr="0006281D">
              <w:t>Clustering</w:t>
            </w:r>
          </w:p>
        </w:tc>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tcPr>
          <w:p w14:paraId="3F81D1CD" w14:textId="137A196C" w:rsidR="00993891" w:rsidRPr="0006281D" w:rsidRDefault="00993891" w:rsidP="00993891">
            <w:pPr>
              <w:jc w:val="left"/>
            </w:pPr>
            <w:r w:rsidRPr="0006281D">
              <w:t>Density Estimation</w:t>
            </w:r>
          </w:p>
        </w:tc>
      </w:tr>
      <w:tr w:rsidR="00993891" w:rsidRPr="00971571" w14:paraId="755F7237" w14:textId="77777777" w:rsidTr="00C4497F">
        <w:trPr>
          <w:trHeight w:val="281"/>
        </w:trPr>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noWrap/>
          </w:tcPr>
          <w:p w14:paraId="332AF729" w14:textId="018B5B81" w:rsidR="00993891" w:rsidRPr="0006281D" w:rsidRDefault="00993891" w:rsidP="00387915">
            <w:pPr>
              <w:jc w:val="left"/>
            </w:pPr>
            <w:r w:rsidRPr="0006281D">
              <w:t>Covariance estimation</w:t>
            </w:r>
          </w:p>
        </w:tc>
        <w:tc>
          <w:tcPr>
            <w:tcW w:w="453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000000" w:fill="FFFFFF"/>
          </w:tcPr>
          <w:p w14:paraId="1687DE14" w14:textId="4E2E0067" w:rsidR="00993891" w:rsidRPr="0006281D" w:rsidRDefault="00993891" w:rsidP="00387915">
            <w:pPr>
              <w:jc w:val="left"/>
            </w:pPr>
            <w:r w:rsidRPr="0006281D">
              <w:t>Neural network models (unsupervised)</w:t>
            </w:r>
          </w:p>
        </w:tc>
      </w:tr>
    </w:tbl>
    <w:p w14:paraId="65E63933" w14:textId="3EF04485" w:rsidR="00EE4124" w:rsidRPr="00BD25CB" w:rsidRDefault="00DB1370" w:rsidP="00551C99">
      <w:pPr>
        <w:pStyle w:val="BodyText"/>
        <w:rPr>
          <w:noProof/>
          <w:lang w:val="en-GB"/>
        </w:rPr>
      </w:pPr>
      <w:r w:rsidRPr="00BD25CB">
        <w:rPr>
          <w:noProof/>
          <w:lang w:val="en-GB"/>
        </w:rPr>
        <w:lastRenderedPageBreak/>
        <w:t>Beside machine learning algorithm</w:t>
      </w:r>
      <w:r w:rsidR="00886BB8" w:rsidRPr="00BD25CB">
        <w:rPr>
          <w:noProof/>
          <w:lang w:val="en-GB"/>
        </w:rPr>
        <w:t>s</w:t>
      </w:r>
      <w:r w:rsidRPr="00BD25CB">
        <w:rPr>
          <w:noProof/>
          <w:lang w:val="en-GB"/>
        </w:rPr>
        <w:t xml:space="preserve">, </w:t>
      </w:r>
      <w:r w:rsidR="00B65D0E" w:rsidRPr="00BD25CB">
        <w:rPr>
          <w:noProof/>
          <w:lang w:val="en-GB"/>
        </w:rPr>
        <w:t>sci</w:t>
      </w:r>
      <w:r w:rsidR="00C63B2C" w:rsidRPr="00BD25CB">
        <w:rPr>
          <w:noProof/>
          <w:lang w:val="en-GB"/>
        </w:rPr>
        <w:t xml:space="preserve">kit-learn also provides modules for model selection, </w:t>
      </w:r>
      <w:r w:rsidR="00275F42" w:rsidRPr="00BD25CB">
        <w:rPr>
          <w:noProof/>
          <w:lang w:val="en-GB"/>
        </w:rPr>
        <w:t>visualisation, data transformation</w:t>
      </w:r>
      <w:r w:rsidR="000F1DE7" w:rsidRPr="00BD25CB">
        <w:rPr>
          <w:noProof/>
          <w:lang w:val="en-GB"/>
        </w:rPr>
        <w:t xml:space="preserve"> as well as example datasets.</w:t>
      </w:r>
      <w:r w:rsidR="00275F42" w:rsidRPr="00BD25CB">
        <w:rPr>
          <w:noProof/>
          <w:lang w:val="en-GB"/>
        </w:rPr>
        <w:t xml:space="preserve"> </w:t>
      </w:r>
      <w:r w:rsidR="00647B38" w:rsidRPr="00BD25CB">
        <w:rPr>
          <w:noProof/>
          <w:lang w:val="en-GB"/>
        </w:rPr>
        <w:t xml:space="preserve">The website </w:t>
      </w:r>
      <w:hyperlink r:id="rId13" w:history="1">
        <w:r w:rsidR="00E354C7" w:rsidRPr="00BD25CB">
          <w:rPr>
            <w:rStyle w:val="Hyperlink"/>
            <w:noProof/>
            <w:lang w:val="en-GB"/>
          </w:rPr>
          <w:t>https://scikit-learn.org/stable/user_guide.html</w:t>
        </w:r>
      </w:hyperlink>
      <w:r w:rsidR="00E354C7" w:rsidRPr="00BD25CB">
        <w:rPr>
          <w:noProof/>
          <w:lang w:val="en-GB"/>
        </w:rPr>
        <w:t xml:space="preserve"> </w:t>
      </w:r>
      <w:r w:rsidR="00647B38" w:rsidRPr="00BD25CB">
        <w:rPr>
          <w:noProof/>
          <w:lang w:val="en-GB"/>
        </w:rPr>
        <w:t xml:space="preserve">contains many </w:t>
      </w:r>
      <w:r w:rsidR="00E354C7" w:rsidRPr="00BD25CB">
        <w:rPr>
          <w:noProof/>
          <w:lang w:val="en-GB"/>
        </w:rPr>
        <w:t xml:space="preserve">details of the library. </w:t>
      </w:r>
    </w:p>
    <w:p w14:paraId="5BAFB0B9" w14:textId="77DE2869" w:rsidR="00C45A61" w:rsidRPr="00BD25CB" w:rsidRDefault="00C45A61" w:rsidP="00551C99">
      <w:pPr>
        <w:pStyle w:val="BodyText"/>
        <w:rPr>
          <w:noProof/>
          <w:lang w:val="en-GB"/>
        </w:rPr>
      </w:pPr>
      <w:r w:rsidRPr="00BD25CB">
        <w:rPr>
          <w:noProof/>
          <w:lang w:val="en-GB"/>
        </w:rPr>
        <w:t xml:space="preserve">Same as NumPy, matplotlib and pandas, </w:t>
      </w:r>
      <w:r w:rsidR="006D7877" w:rsidRPr="00BD25CB">
        <w:rPr>
          <w:noProof/>
          <w:lang w:val="en-GB"/>
        </w:rPr>
        <w:t>w</w:t>
      </w:r>
      <w:r w:rsidR="00732EAE" w:rsidRPr="00BD25CB">
        <w:rPr>
          <w:noProof/>
          <w:lang w:val="en-GB"/>
        </w:rPr>
        <w:t xml:space="preserve">e </w:t>
      </w:r>
      <w:r w:rsidR="006F3838" w:rsidRPr="00BD25CB">
        <w:rPr>
          <w:noProof/>
          <w:lang w:val="en-GB"/>
        </w:rPr>
        <w:t xml:space="preserve">can </w:t>
      </w:r>
      <w:r w:rsidR="00732EAE" w:rsidRPr="00BD25CB">
        <w:rPr>
          <w:noProof/>
          <w:lang w:val="en-GB"/>
        </w:rPr>
        <w:t xml:space="preserve">simply </w:t>
      </w:r>
      <w:r w:rsidR="006F3838" w:rsidRPr="00BD25CB">
        <w:rPr>
          <w:noProof/>
          <w:lang w:val="en-GB"/>
        </w:rPr>
        <w:t xml:space="preserve">use pip, the </w:t>
      </w:r>
      <w:r w:rsidR="00F11DA5" w:rsidRPr="00BD25CB">
        <w:rPr>
          <w:noProof/>
          <w:lang w:val="en-GB"/>
        </w:rPr>
        <w:t xml:space="preserve">package </w:t>
      </w:r>
      <w:r w:rsidR="006F3838" w:rsidRPr="00BD25CB">
        <w:rPr>
          <w:noProof/>
          <w:lang w:val="en-GB"/>
        </w:rPr>
        <w:t xml:space="preserve">installer </w:t>
      </w:r>
      <w:r w:rsidR="00F11DA5" w:rsidRPr="00BD25CB">
        <w:rPr>
          <w:noProof/>
          <w:lang w:val="en-GB"/>
        </w:rPr>
        <w:t>of Python</w:t>
      </w:r>
      <w:r w:rsidR="00296EFE" w:rsidRPr="00BD25CB">
        <w:rPr>
          <w:noProof/>
          <w:lang w:val="en-GB"/>
        </w:rPr>
        <w:t xml:space="preserve">, to download and install </w:t>
      </w:r>
      <w:r w:rsidR="004E7819" w:rsidRPr="00BD25CB">
        <w:rPr>
          <w:noProof/>
          <w:lang w:val="en-GB"/>
        </w:rPr>
        <w:t>scikit-learn</w:t>
      </w:r>
      <w:r w:rsidR="00296EFE" w:rsidRPr="00BD25CB">
        <w:rPr>
          <w:noProof/>
          <w:lang w:val="en-GB"/>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54A79" w:rsidRPr="00971571" w14:paraId="39536F29" w14:textId="77777777" w:rsidTr="00C4497F">
        <w:trPr>
          <w:jc w:val="center"/>
        </w:trPr>
        <w:tc>
          <w:tcPr>
            <w:tcW w:w="9017" w:type="dxa"/>
            <w:shd w:val="clear" w:color="auto" w:fill="D9D9D9" w:themeFill="background1" w:themeFillShade="D9"/>
            <w:vAlign w:val="center"/>
          </w:tcPr>
          <w:p w14:paraId="6B410B17" w14:textId="6D35513A" w:rsidR="00954A79" w:rsidRPr="00BD25CB" w:rsidRDefault="00286AAE" w:rsidP="00C4497F">
            <w:pPr>
              <w:pStyle w:val="Code"/>
              <w:rPr>
                <w:noProof/>
                <w:lang w:val="en-GB"/>
              </w:rPr>
            </w:pPr>
            <w:r w:rsidRPr="00BD25CB">
              <w:rPr>
                <w:noProof/>
                <w:color w:val="auto"/>
                <w:lang w:val="en-GB"/>
              </w:rPr>
              <w:t xml:space="preserve">pip install </w:t>
            </w:r>
            <w:r w:rsidR="00171A18" w:rsidRPr="00BD25CB">
              <w:rPr>
                <w:noProof/>
                <w:color w:val="5F497A" w:themeColor="accent4" w:themeShade="BF"/>
                <w:lang w:val="en-GB"/>
              </w:rPr>
              <w:t>scikit-learn</w:t>
            </w:r>
          </w:p>
        </w:tc>
      </w:tr>
    </w:tbl>
    <w:p w14:paraId="5AD6754D" w14:textId="1B0483B6" w:rsidR="00DC3E6F" w:rsidRPr="00BD25CB" w:rsidRDefault="00DC3E6F" w:rsidP="00DC3E6F">
      <w:pPr>
        <w:pStyle w:val="BodyText"/>
        <w:rPr>
          <w:noProof/>
          <w:lang w:val="en-GB"/>
        </w:rPr>
      </w:pPr>
      <w:r w:rsidRPr="00BD25CB">
        <w:rPr>
          <w:noProof/>
          <w:lang w:val="en-GB"/>
        </w:rPr>
        <w:t xml:space="preserve">After installing </w:t>
      </w:r>
      <w:r w:rsidR="00D11BA3" w:rsidRPr="00BD25CB">
        <w:rPr>
          <w:noProof/>
          <w:lang w:val="en-GB"/>
        </w:rPr>
        <w:t xml:space="preserve">scikit-learn </w:t>
      </w:r>
      <w:r w:rsidRPr="00BD25CB">
        <w:rPr>
          <w:noProof/>
          <w:lang w:val="en-GB"/>
        </w:rPr>
        <w:t>using pip, we can import it in</w:t>
      </w:r>
      <w:r w:rsidR="00D11BA3" w:rsidRPr="00BD25CB">
        <w:rPr>
          <w:noProof/>
          <w:lang w:val="en-GB"/>
        </w:rPr>
        <w:t>to</w:t>
      </w:r>
      <w:r w:rsidRPr="00BD25CB">
        <w:rPr>
          <w:noProof/>
          <w:lang w:val="en-GB"/>
        </w:rPr>
        <w:t xml:space="preserve"> our program</w:t>
      </w:r>
      <w:r w:rsidR="00D11BA3" w:rsidRPr="00BD25CB">
        <w:rPr>
          <w:noProof/>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C3E6F" w:rsidRPr="00971571" w14:paraId="046886A2" w14:textId="77777777" w:rsidTr="00C4497F">
        <w:trPr>
          <w:jc w:val="center"/>
        </w:trPr>
        <w:tc>
          <w:tcPr>
            <w:tcW w:w="9017" w:type="dxa"/>
            <w:shd w:val="clear" w:color="auto" w:fill="D9D9D9" w:themeFill="background1" w:themeFillShade="D9"/>
            <w:vAlign w:val="center"/>
          </w:tcPr>
          <w:p w14:paraId="705EEAF4" w14:textId="73D84BD7" w:rsidR="00DC3E6F" w:rsidRPr="00BD25CB" w:rsidRDefault="00DC3E6F" w:rsidP="00C4497F">
            <w:pPr>
              <w:pStyle w:val="Code"/>
              <w:rPr>
                <w:noProof/>
                <w:lang w:val="en-GB"/>
              </w:rPr>
            </w:pPr>
            <w:r w:rsidRPr="00BD25CB">
              <w:rPr>
                <w:noProof/>
                <w:color w:val="auto"/>
                <w:lang w:val="en-GB"/>
              </w:rPr>
              <w:t xml:space="preserve">import </w:t>
            </w:r>
            <w:r w:rsidR="00E314D4" w:rsidRPr="00BD25CB">
              <w:rPr>
                <w:noProof/>
                <w:color w:val="5F497A" w:themeColor="accent4" w:themeShade="BF"/>
                <w:lang w:val="en-GB"/>
              </w:rPr>
              <w:t>sklearn</w:t>
            </w:r>
          </w:p>
        </w:tc>
      </w:tr>
    </w:tbl>
    <w:p w14:paraId="0D80A9B7" w14:textId="742D135C" w:rsidR="008C1B1B" w:rsidRPr="002F474F" w:rsidRDefault="00A35FD1" w:rsidP="00551C99">
      <w:pPr>
        <w:pStyle w:val="BodyText"/>
        <w:rPr>
          <w:noProof/>
          <w:lang w:val="en-GB"/>
        </w:rPr>
      </w:pPr>
      <w:r w:rsidRPr="00BD25CB">
        <w:rPr>
          <w:noProof/>
          <w:lang w:val="en-GB"/>
        </w:rPr>
        <w:t>Note that it is</w:t>
      </w:r>
      <w:r w:rsidR="004D7ACD" w:rsidRPr="00BD25CB">
        <w:rPr>
          <w:noProof/>
          <w:lang w:val="en-GB"/>
        </w:rPr>
        <w:t xml:space="preserve"> </w:t>
      </w:r>
      <w:r w:rsidR="004D7ACD" w:rsidRPr="00BD25CB">
        <w:rPr>
          <w:rFonts w:ascii="Consolas" w:hAnsi="Consolas"/>
          <w:noProof/>
          <w:lang w:val="en-GB"/>
        </w:rPr>
        <w:t>sklearn</w:t>
      </w:r>
      <w:r w:rsidR="004D7ACD" w:rsidRPr="00BD25CB">
        <w:rPr>
          <w:noProof/>
          <w:lang w:val="en-GB"/>
        </w:rPr>
        <w:t xml:space="preserve"> and not </w:t>
      </w:r>
      <w:r w:rsidR="004D7ACD" w:rsidRPr="00BD25CB">
        <w:rPr>
          <w:rFonts w:ascii="Consolas" w:hAnsi="Consolas"/>
          <w:noProof/>
          <w:lang w:val="en-GB"/>
        </w:rPr>
        <w:t>scikit-learn</w:t>
      </w:r>
      <w:r w:rsidR="004D7ACD" w:rsidRPr="00BD25CB">
        <w:rPr>
          <w:noProof/>
          <w:lang w:val="en-GB"/>
        </w:rPr>
        <w:t xml:space="preserve"> </w:t>
      </w:r>
      <w:r w:rsidR="00CB21CD" w:rsidRPr="00BD25CB">
        <w:rPr>
          <w:noProof/>
          <w:lang w:val="en-GB"/>
        </w:rPr>
        <w:t xml:space="preserve">that </w:t>
      </w:r>
      <w:r w:rsidR="004D7ACD" w:rsidRPr="00BD25CB">
        <w:rPr>
          <w:noProof/>
          <w:lang w:val="en-GB"/>
        </w:rPr>
        <w:t>refer</w:t>
      </w:r>
      <w:r w:rsidRPr="00BD25CB">
        <w:rPr>
          <w:noProof/>
          <w:lang w:val="en-GB"/>
        </w:rPr>
        <w:t>s</w:t>
      </w:r>
      <w:r w:rsidR="004D7ACD" w:rsidRPr="00BD25CB">
        <w:rPr>
          <w:noProof/>
          <w:lang w:val="en-GB"/>
        </w:rPr>
        <w:t xml:space="preserve"> to the scikit-learn library</w:t>
      </w:r>
      <w:r w:rsidRPr="00BD25CB">
        <w:rPr>
          <w:noProof/>
          <w:lang w:val="en-GB"/>
        </w:rPr>
        <w:t xml:space="preserve"> in the Python programs</w:t>
      </w:r>
      <w:r w:rsidR="004D7ACD" w:rsidRPr="00BD25CB">
        <w:rPr>
          <w:noProof/>
          <w:lang w:val="en-GB"/>
        </w:rPr>
        <w:t xml:space="preserve">. </w:t>
      </w:r>
      <w:r w:rsidR="008C1B1B" w:rsidRPr="00BD25CB">
        <w:rPr>
          <w:noProof/>
          <w:lang w:val="en-GB"/>
        </w:rPr>
        <w:t xml:space="preserve">Nevertheless, </w:t>
      </w:r>
      <w:r w:rsidR="00CB21CD" w:rsidRPr="00BD25CB">
        <w:rPr>
          <w:noProof/>
          <w:lang w:val="en-GB"/>
        </w:rPr>
        <w:t xml:space="preserve">since the library is </w:t>
      </w:r>
      <w:r w:rsidR="00B4385C" w:rsidRPr="00BD25CB">
        <w:rPr>
          <w:noProof/>
          <w:lang w:val="en-GB"/>
        </w:rPr>
        <w:t xml:space="preserve">extraordinary </w:t>
      </w:r>
      <w:r w:rsidR="0045134C" w:rsidRPr="00BD25CB">
        <w:rPr>
          <w:noProof/>
          <w:lang w:val="en-GB"/>
        </w:rPr>
        <w:t>extensive</w:t>
      </w:r>
      <w:r w:rsidR="008455C7" w:rsidRPr="00BD25CB">
        <w:rPr>
          <w:noProof/>
          <w:lang w:val="en-GB"/>
        </w:rPr>
        <w:t xml:space="preserve">, </w:t>
      </w:r>
      <w:r w:rsidR="0045134C" w:rsidRPr="00BD25CB">
        <w:rPr>
          <w:noProof/>
          <w:lang w:val="en-GB"/>
        </w:rPr>
        <w:t xml:space="preserve">programmers </w:t>
      </w:r>
      <w:r w:rsidR="008455C7" w:rsidRPr="00BD25CB">
        <w:rPr>
          <w:noProof/>
          <w:lang w:val="en-GB"/>
        </w:rPr>
        <w:t xml:space="preserve">usually do not </w:t>
      </w:r>
      <w:r w:rsidR="00653C77" w:rsidRPr="00BD25CB">
        <w:rPr>
          <w:noProof/>
          <w:lang w:val="en-GB"/>
        </w:rPr>
        <w:t xml:space="preserve">import </w:t>
      </w:r>
      <w:r w:rsidR="008455C7" w:rsidRPr="00BD25CB">
        <w:rPr>
          <w:noProof/>
          <w:lang w:val="en-GB"/>
        </w:rPr>
        <w:t xml:space="preserve">the entire </w:t>
      </w:r>
      <w:r w:rsidR="00BB139C" w:rsidRPr="00BD25CB">
        <w:rPr>
          <w:noProof/>
          <w:lang w:val="en-GB"/>
        </w:rPr>
        <w:t xml:space="preserve">library. </w:t>
      </w:r>
      <w:r w:rsidR="00105898" w:rsidRPr="00BD25CB">
        <w:rPr>
          <w:noProof/>
          <w:lang w:val="en-GB"/>
        </w:rPr>
        <w:t>Instead</w:t>
      </w:r>
      <w:r w:rsidR="00C830DF" w:rsidRPr="00BD25CB">
        <w:rPr>
          <w:noProof/>
          <w:lang w:val="en-GB"/>
        </w:rPr>
        <w:t>, the common practi</w:t>
      </w:r>
      <w:r w:rsidR="00654E25" w:rsidRPr="00C91FB9">
        <w:rPr>
          <w:noProof/>
          <w:lang w:val="en-GB"/>
        </w:rPr>
        <w:t>c</w:t>
      </w:r>
      <w:r w:rsidR="00C830DF" w:rsidRPr="002F474F">
        <w:rPr>
          <w:noProof/>
          <w:lang w:val="en-GB"/>
        </w:rPr>
        <w:t xml:space="preserve">e </w:t>
      </w:r>
      <w:r w:rsidR="00734C6F" w:rsidRPr="002F474F">
        <w:rPr>
          <w:noProof/>
          <w:lang w:val="en-GB"/>
        </w:rPr>
        <w:t xml:space="preserve">is to load the </w:t>
      </w:r>
      <w:r w:rsidR="009956E4" w:rsidRPr="002F474F">
        <w:rPr>
          <w:noProof/>
          <w:lang w:val="en-GB"/>
        </w:rPr>
        <w:t xml:space="preserve">required </w:t>
      </w:r>
      <w:r w:rsidR="00734C6F" w:rsidRPr="002F474F">
        <w:rPr>
          <w:noProof/>
          <w:lang w:val="en-GB"/>
        </w:rPr>
        <w:t xml:space="preserve">algorithm </w:t>
      </w:r>
      <w:r w:rsidR="009956E4" w:rsidRPr="002F474F">
        <w:rPr>
          <w:noProof/>
          <w:lang w:val="en-GB"/>
        </w:rPr>
        <w:t xml:space="preserve">or </w:t>
      </w:r>
      <w:r w:rsidR="00C802BE" w:rsidRPr="002F474F">
        <w:rPr>
          <w:noProof/>
          <w:lang w:val="en-GB"/>
        </w:rPr>
        <w:t xml:space="preserve">only </w:t>
      </w:r>
      <w:r w:rsidR="009956E4" w:rsidRPr="002F474F">
        <w:rPr>
          <w:noProof/>
          <w:lang w:val="en-GB"/>
        </w:rPr>
        <w:t>its “estimator” object</w:t>
      </w:r>
      <w:r w:rsidR="00C802BE" w:rsidRPr="002F474F">
        <w:rPr>
          <w:noProof/>
          <w:lang w:val="en-GB"/>
        </w:rPr>
        <w:t xml:space="preserve">. For instance, </w:t>
      </w:r>
      <w:r w:rsidR="00F603E5" w:rsidRPr="002F474F">
        <w:rPr>
          <w:noProof/>
          <w:lang w:val="en-GB"/>
        </w:rPr>
        <w:t xml:space="preserve">if linear regression models </w:t>
      </w:r>
      <w:r w:rsidR="00856768" w:rsidRPr="002F474F">
        <w:rPr>
          <w:noProof/>
          <w:lang w:val="en-GB"/>
        </w:rPr>
        <w:t>are required for the analytics task, we can import the</w:t>
      </w:r>
      <w:r w:rsidR="00CA027B" w:rsidRPr="002F474F">
        <w:rPr>
          <w:noProof/>
          <w:lang w:val="en-GB"/>
        </w:rPr>
        <w:t xml:space="preserve"> estimator </w:t>
      </w:r>
      <w:r w:rsidR="00CA027B" w:rsidRPr="002F474F">
        <w:rPr>
          <w:rFonts w:ascii="Consolas" w:hAnsi="Consolas"/>
          <w:noProof/>
          <w:lang w:val="en-GB"/>
        </w:rPr>
        <w:t>LinearRegression</w:t>
      </w:r>
      <w:r w:rsidR="00CA027B" w:rsidRPr="002F474F">
        <w:rPr>
          <w:noProof/>
          <w:lang w:val="en-GB"/>
        </w:rPr>
        <w:t xml:space="preserve"> from the </w:t>
      </w:r>
      <w:r w:rsidR="00282487" w:rsidRPr="002F474F">
        <w:rPr>
          <w:noProof/>
          <w:lang w:val="en-GB"/>
        </w:rPr>
        <w:t>module</w:t>
      </w:r>
      <w:r w:rsidR="00CA027B" w:rsidRPr="002F474F">
        <w:rPr>
          <w:noProof/>
          <w:lang w:val="en-GB"/>
        </w:rPr>
        <w:t xml:space="preserve"> </w:t>
      </w:r>
      <w:r w:rsidR="00CA027B" w:rsidRPr="002F474F">
        <w:rPr>
          <w:rFonts w:ascii="Consolas" w:hAnsi="Consolas"/>
          <w:noProof/>
          <w:lang w:val="en-GB"/>
        </w:rPr>
        <w:t>linear_model</w:t>
      </w:r>
      <w:r w:rsidR="00CA027B" w:rsidRPr="002F474F">
        <w:rPr>
          <w:noProof/>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A027B" w:rsidRPr="00971571" w14:paraId="7E866457" w14:textId="77777777" w:rsidTr="00C4497F">
        <w:trPr>
          <w:jc w:val="center"/>
        </w:trPr>
        <w:tc>
          <w:tcPr>
            <w:tcW w:w="9017" w:type="dxa"/>
            <w:shd w:val="clear" w:color="auto" w:fill="D9D9D9" w:themeFill="background1" w:themeFillShade="D9"/>
            <w:vAlign w:val="center"/>
          </w:tcPr>
          <w:p w14:paraId="0F425368" w14:textId="77C255D5" w:rsidR="00CA027B" w:rsidRPr="002F474F" w:rsidRDefault="001A3768" w:rsidP="00C4497F">
            <w:pPr>
              <w:pStyle w:val="Code"/>
              <w:rPr>
                <w:noProof/>
                <w:lang w:val="en-GB"/>
              </w:rPr>
            </w:pPr>
            <w:r>
              <w:rPr>
                <w:noProof/>
                <w:color w:val="auto"/>
                <w:lang w:val="en-GB"/>
              </w:rPr>
              <w:t>f</w:t>
            </w:r>
            <w:r w:rsidR="00C6329B" w:rsidRPr="002F474F">
              <w:rPr>
                <w:noProof/>
                <w:color w:val="auto"/>
                <w:lang w:val="en-GB"/>
              </w:rPr>
              <w:t xml:space="preserve">rom </w:t>
            </w:r>
            <w:r w:rsidR="00C6329B" w:rsidRPr="002F474F">
              <w:rPr>
                <w:noProof/>
                <w:color w:val="5F497A" w:themeColor="accent4" w:themeShade="BF"/>
                <w:lang w:val="en-GB"/>
              </w:rPr>
              <w:t>sklearn.</w:t>
            </w:r>
            <w:r w:rsidR="00C6329B" w:rsidRPr="002F474F">
              <w:rPr>
                <w:noProof/>
                <w:color w:val="003366"/>
                <w:lang w:val="en-GB"/>
              </w:rPr>
              <w:t>linear_model</w:t>
            </w:r>
            <w:r w:rsidR="00C6329B" w:rsidRPr="002F474F">
              <w:rPr>
                <w:noProof/>
                <w:color w:val="auto"/>
                <w:lang w:val="en-GB"/>
              </w:rPr>
              <w:t xml:space="preserve"> </w:t>
            </w:r>
            <w:r w:rsidR="00CA027B" w:rsidRPr="002F474F">
              <w:rPr>
                <w:noProof/>
                <w:color w:val="auto"/>
                <w:lang w:val="en-GB"/>
              </w:rPr>
              <w:t xml:space="preserve">import </w:t>
            </w:r>
            <w:r w:rsidR="00C6329B" w:rsidRPr="002F474F">
              <w:rPr>
                <w:noProof/>
                <w:color w:val="0000CC"/>
                <w:lang w:val="en-GB"/>
              </w:rPr>
              <w:t>LinearRegression</w:t>
            </w:r>
          </w:p>
        </w:tc>
      </w:tr>
    </w:tbl>
    <w:p w14:paraId="72E89DBF" w14:textId="596FFD23" w:rsidR="00B65691" w:rsidRPr="002F474F" w:rsidRDefault="002921FF" w:rsidP="00551C99">
      <w:pPr>
        <w:pStyle w:val="BodyText"/>
        <w:rPr>
          <w:noProof/>
          <w:lang w:val="en-GB"/>
        </w:rPr>
      </w:pPr>
      <w:r w:rsidRPr="002F474F">
        <w:rPr>
          <w:noProof/>
          <w:lang w:val="en-GB"/>
        </w:rPr>
        <w:t xml:space="preserve">Since each </w:t>
      </w:r>
      <w:r w:rsidR="00282487" w:rsidRPr="002F474F">
        <w:rPr>
          <w:noProof/>
          <w:lang w:val="en-GB"/>
        </w:rPr>
        <w:t>module</w:t>
      </w:r>
      <w:r w:rsidR="00F641B2" w:rsidRPr="002F474F">
        <w:rPr>
          <w:noProof/>
          <w:lang w:val="en-GB"/>
        </w:rPr>
        <w:t xml:space="preserve"> has its own estimators</w:t>
      </w:r>
      <w:r w:rsidR="002C0E29" w:rsidRPr="002F474F">
        <w:rPr>
          <w:noProof/>
          <w:lang w:val="en-GB"/>
        </w:rPr>
        <w:t xml:space="preserve">, </w:t>
      </w:r>
      <w:r w:rsidR="00F641B2" w:rsidRPr="002F474F">
        <w:rPr>
          <w:noProof/>
          <w:lang w:val="en-GB"/>
        </w:rPr>
        <w:t>functions</w:t>
      </w:r>
      <w:r w:rsidR="002C0E29" w:rsidRPr="002F474F">
        <w:rPr>
          <w:noProof/>
          <w:lang w:val="en-GB"/>
        </w:rPr>
        <w:t xml:space="preserve">, </w:t>
      </w:r>
      <w:r w:rsidR="00282487" w:rsidRPr="002F474F">
        <w:rPr>
          <w:noProof/>
          <w:lang w:val="en-GB"/>
        </w:rPr>
        <w:t xml:space="preserve">etc., </w:t>
      </w:r>
      <w:r w:rsidR="002C0E29" w:rsidRPr="002F474F">
        <w:rPr>
          <w:noProof/>
          <w:lang w:val="en-GB"/>
        </w:rPr>
        <w:t xml:space="preserve">it is important to refer to the official websites </w:t>
      </w:r>
      <w:r w:rsidR="00623C0C" w:rsidRPr="002F474F">
        <w:rPr>
          <w:noProof/>
          <w:lang w:val="en-GB"/>
        </w:rPr>
        <w:t>for the correct spelling, including the cases of the name</w:t>
      </w:r>
      <w:r w:rsidR="0042479B" w:rsidRPr="002F474F">
        <w:rPr>
          <w:noProof/>
          <w:lang w:val="en-GB"/>
        </w:rPr>
        <w:t>s</w:t>
      </w:r>
      <w:r w:rsidR="00623C0C" w:rsidRPr="002F474F">
        <w:rPr>
          <w:noProof/>
          <w:lang w:val="en-GB"/>
        </w:rPr>
        <w:t>.</w:t>
      </w:r>
      <w:r w:rsidR="0042479B" w:rsidRPr="002F474F">
        <w:rPr>
          <w:noProof/>
          <w:lang w:val="en-GB"/>
        </w:rPr>
        <w:t xml:space="preserve"> </w:t>
      </w:r>
      <w:r w:rsidR="00E756F8" w:rsidRPr="002F474F">
        <w:rPr>
          <w:noProof/>
          <w:lang w:val="en-GB"/>
        </w:rPr>
        <w:t xml:space="preserve">It is not unusual that we </w:t>
      </w:r>
      <w:r w:rsidR="0042479B" w:rsidRPr="002F474F">
        <w:rPr>
          <w:noProof/>
          <w:lang w:val="en-GB"/>
        </w:rPr>
        <w:t xml:space="preserve">need to load </w:t>
      </w:r>
      <w:r w:rsidR="00E756F8" w:rsidRPr="002F474F">
        <w:rPr>
          <w:noProof/>
          <w:lang w:val="en-GB"/>
        </w:rPr>
        <w:t xml:space="preserve">couple </w:t>
      </w:r>
      <w:r w:rsidR="00B46337" w:rsidRPr="002F474F">
        <w:rPr>
          <w:noProof/>
          <w:lang w:val="en-GB"/>
        </w:rPr>
        <w:t xml:space="preserve">of them for </w:t>
      </w:r>
      <w:r w:rsidR="00A54B30" w:rsidRPr="002F474F">
        <w:rPr>
          <w:noProof/>
          <w:lang w:val="en-GB"/>
        </w:rPr>
        <w:t xml:space="preserve">a single </w:t>
      </w:r>
      <w:r w:rsidR="00B46337" w:rsidRPr="002F474F">
        <w:rPr>
          <w:noProof/>
          <w:lang w:val="en-GB"/>
        </w:rPr>
        <w:t xml:space="preserve">analytics task. It is therefore important to </w:t>
      </w:r>
      <w:r w:rsidR="00E756F8" w:rsidRPr="002F474F">
        <w:rPr>
          <w:noProof/>
          <w:lang w:val="en-GB"/>
        </w:rPr>
        <w:t xml:space="preserve">put sufficient comments in the program to </w:t>
      </w:r>
      <w:r w:rsidR="00E34523" w:rsidRPr="002F474F">
        <w:rPr>
          <w:noProof/>
          <w:lang w:val="en-GB"/>
        </w:rPr>
        <w:t xml:space="preserve">explain the purpose and use of each imported </w:t>
      </w:r>
      <w:r w:rsidR="00070CE1" w:rsidRPr="002F474F">
        <w:rPr>
          <w:noProof/>
          <w:lang w:val="en-GB"/>
        </w:rPr>
        <w:t>module</w:t>
      </w:r>
      <w:r w:rsidR="00E34523" w:rsidRPr="002F474F">
        <w:rPr>
          <w:noProof/>
          <w:lang w:val="en-GB"/>
        </w:rPr>
        <w:t>.</w:t>
      </w:r>
    </w:p>
    <w:p w14:paraId="34BC57A0" w14:textId="048BB0FD" w:rsidR="00380323" w:rsidRPr="002F474F" w:rsidRDefault="00380323" w:rsidP="00551C99">
      <w:pPr>
        <w:pStyle w:val="BodyText"/>
        <w:rPr>
          <w:noProof/>
          <w:lang w:val="en-GB"/>
        </w:rPr>
      </w:pPr>
      <w:r w:rsidRPr="002F474F">
        <w:rPr>
          <w:noProof/>
          <w:lang w:val="en-GB"/>
        </w:rPr>
        <w:t xml:space="preserve">In this study unit, we will </w:t>
      </w:r>
      <w:r w:rsidR="001A6083" w:rsidRPr="002F474F">
        <w:rPr>
          <w:noProof/>
          <w:lang w:val="en-GB"/>
        </w:rPr>
        <w:t xml:space="preserve">demonstrate </w:t>
      </w:r>
      <w:r w:rsidR="00AE129E" w:rsidRPr="002F474F">
        <w:rPr>
          <w:noProof/>
          <w:lang w:val="en-GB"/>
        </w:rPr>
        <w:t>two</w:t>
      </w:r>
      <w:r w:rsidR="004D6123" w:rsidRPr="002F474F">
        <w:rPr>
          <w:noProof/>
          <w:lang w:val="en-GB"/>
        </w:rPr>
        <w:t xml:space="preserve"> </w:t>
      </w:r>
      <w:r w:rsidR="001A6083" w:rsidRPr="002F474F">
        <w:rPr>
          <w:noProof/>
          <w:lang w:val="en-GB"/>
        </w:rPr>
        <w:t>scikit-learn</w:t>
      </w:r>
      <w:r w:rsidR="00B4475E" w:rsidRPr="002F474F">
        <w:rPr>
          <w:noProof/>
          <w:lang w:val="en-GB"/>
        </w:rPr>
        <w:t xml:space="preserve"> algorithms</w:t>
      </w:r>
      <w:r w:rsidR="002550D9" w:rsidRPr="002F474F">
        <w:rPr>
          <w:noProof/>
          <w:lang w:val="en-GB"/>
        </w:rPr>
        <w:t>, k-means clustering</w:t>
      </w:r>
      <w:r w:rsidR="00AE129E" w:rsidRPr="002F474F">
        <w:rPr>
          <w:noProof/>
          <w:lang w:val="en-GB"/>
        </w:rPr>
        <w:t xml:space="preserve"> and </w:t>
      </w:r>
      <w:r w:rsidR="002550D9" w:rsidRPr="002F474F">
        <w:rPr>
          <w:noProof/>
          <w:lang w:val="en-GB"/>
        </w:rPr>
        <w:t>decision trees,</w:t>
      </w:r>
      <w:r w:rsidR="00F42745" w:rsidRPr="002F474F">
        <w:rPr>
          <w:noProof/>
          <w:lang w:val="en-GB"/>
        </w:rPr>
        <w:t xml:space="preserve"> to show how the library, and Python in general, can be applied in data analytics</w:t>
      </w:r>
      <w:r w:rsidR="00741065" w:rsidRPr="002F474F">
        <w:rPr>
          <w:noProof/>
          <w:lang w:val="en-GB"/>
        </w:rPr>
        <w:t xml:space="preserve">. </w:t>
      </w:r>
      <w:r w:rsidR="00116E1B" w:rsidRPr="002F474F">
        <w:rPr>
          <w:noProof/>
          <w:lang w:val="en-GB"/>
        </w:rPr>
        <w:t>But before we can apply these algorithm</w:t>
      </w:r>
      <w:r w:rsidR="00297AC0" w:rsidRPr="002F474F">
        <w:rPr>
          <w:noProof/>
          <w:lang w:val="en-GB"/>
        </w:rPr>
        <w:t>s</w:t>
      </w:r>
      <w:r w:rsidR="00116E1B" w:rsidRPr="002F474F">
        <w:rPr>
          <w:noProof/>
          <w:lang w:val="en-GB"/>
        </w:rPr>
        <w:t xml:space="preserve">, we need to </w:t>
      </w:r>
      <w:r w:rsidR="00CE4BE8" w:rsidRPr="002F474F">
        <w:rPr>
          <w:noProof/>
          <w:lang w:val="en-GB"/>
        </w:rPr>
        <w:t xml:space="preserve">prepare the data </w:t>
      </w:r>
      <w:r w:rsidR="00E443EA" w:rsidRPr="002F474F">
        <w:rPr>
          <w:noProof/>
          <w:lang w:val="en-GB"/>
        </w:rPr>
        <w:t xml:space="preserve">according to the requirements of each of the algorithms. The preparation </w:t>
      </w:r>
      <w:r w:rsidR="00051D54" w:rsidRPr="002F474F">
        <w:rPr>
          <w:noProof/>
          <w:lang w:val="en-GB"/>
        </w:rPr>
        <w:t xml:space="preserve">process </w:t>
      </w:r>
      <w:r w:rsidR="00E443EA" w:rsidRPr="002F474F">
        <w:rPr>
          <w:noProof/>
          <w:lang w:val="en-GB"/>
        </w:rPr>
        <w:t xml:space="preserve">will </w:t>
      </w:r>
      <w:r w:rsidR="00614C5E" w:rsidRPr="002F474F">
        <w:rPr>
          <w:noProof/>
          <w:lang w:val="en-GB"/>
        </w:rPr>
        <w:t xml:space="preserve">be discussed in </w:t>
      </w:r>
      <w:r w:rsidR="000740A9" w:rsidRPr="002F474F">
        <w:rPr>
          <w:noProof/>
          <w:lang w:val="en-GB"/>
        </w:rPr>
        <w:t>the next se</w:t>
      </w:r>
      <w:r w:rsidR="002C4C64" w:rsidRPr="002F474F">
        <w:rPr>
          <w:noProof/>
          <w:lang w:val="en-GB"/>
        </w:rPr>
        <w:t>ct</w:t>
      </w:r>
      <w:r w:rsidR="000740A9" w:rsidRPr="002F474F">
        <w:rPr>
          <w:noProof/>
          <w:lang w:val="en-GB"/>
        </w:rPr>
        <w:t>ion</w:t>
      </w:r>
      <w:r w:rsidR="00614C5E" w:rsidRPr="002F474F">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C9322E" w:rsidRPr="00971571" w14:paraId="36ACBFC4" w14:textId="77777777" w:rsidTr="00C4497F">
        <w:tc>
          <w:tcPr>
            <w:tcW w:w="9017" w:type="dxa"/>
          </w:tcPr>
          <w:p w14:paraId="06F2B8FE" w14:textId="0EB2E1A1" w:rsidR="002419D1" w:rsidRPr="002F474F" w:rsidRDefault="00C9322E" w:rsidP="00C4497F">
            <w:pPr>
              <w:pStyle w:val="BodyText"/>
              <w:rPr>
                <w:noProof/>
                <w:lang w:val="en-GB"/>
              </w:rPr>
            </w:pPr>
            <w:r w:rsidRPr="002F474F">
              <w:rPr>
                <w:b/>
                <w:bCs/>
                <w:noProof/>
                <w:lang w:val="en-GB"/>
              </w:rPr>
              <w:t>Example (Adult Census Data):</w:t>
            </w:r>
            <w:r w:rsidRPr="002F474F">
              <w:rPr>
                <w:noProof/>
                <w:lang w:val="en-GB"/>
              </w:rPr>
              <w:t xml:space="preserve"> </w:t>
            </w:r>
            <w:r w:rsidR="00C201A8" w:rsidRPr="002F474F">
              <w:rPr>
                <w:noProof/>
                <w:lang w:val="en-GB"/>
              </w:rPr>
              <w:t>In this study unit, w</w:t>
            </w:r>
            <w:r w:rsidR="00051D54" w:rsidRPr="002F474F">
              <w:rPr>
                <w:noProof/>
                <w:lang w:val="en-GB"/>
              </w:rPr>
              <w:t xml:space="preserve">e will construct programs to estimate </w:t>
            </w:r>
            <w:r w:rsidR="007A6A0D" w:rsidRPr="002F474F">
              <w:rPr>
                <w:noProof/>
                <w:lang w:val="en-GB"/>
              </w:rPr>
              <w:t xml:space="preserve">the </w:t>
            </w:r>
            <w:r w:rsidR="002A2350" w:rsidRPr="002F474F">
              <w:rPr>
                <w:noProof/>
                <w:lang w:val="en-GB"/>
              </w:rPr>
              <w:t>two</w:t>
            </w:r>
            <w:r w:rsidR="00033ED6" w:rsidRPr="002F474F">
              <w:rPr>
                <w:noProof/>
                <w:lang w:val="en-GB"/>
              </w:rPr>
              <w:t xml:space="preserve"> </w:t>
            </w:r>
            <w:r w:rsidR="00C21273" w:rsidRPr="002F474F">
              <w:rPr>
                <w:noProof/>
                <w:lang w:val="en-GB"/>
              </w:rPr>
              <w:t xml:space="preserve">mentioned </w:t>
            </w:r>
            <w:r w:rsidR="007A6A0D" w:rsidRPr="002F474F">
              <w:rPr>
                <w:noProof/>
                <w:lang w:val="en-GB"/>
              </w:rPr>
              <w:t xml:space="preserve">machine learning </w:t>
            </w:r>
            <w:r w:rsidR="00051D54" w:rsidRPr="002F474F">
              <w:rPr>
                <w:noProof/>
                <w:lang w:val="en-GB"/>
              </w:rPr>
              <w:t>models on the US Adult Census dataset which has been introduced in Study Unit 4.</w:t>
            </w:r>
            <w:r w:rsidR="007A6A0D" w:rsidRPr="002F474F">
              <w:rPr>
                <w:noProof/>
                <w:lang w:val="en-GB"/>
              </w:rPr>
              <w:t xml:space="preserve"> </w:t>
            </w:r>
            <w:r w:rsidRPr="002F474F">
              <w:rPr>
                <w:noProof/>
                <w:lang w:val="en-GB"/>
              </w:rPr>
              <w:t xml:space="preserve">The dataset is a repository of 48,842 entries extracted from the 1994 US Census database to predict whether </w:t>
            </w:r>
            <w:r w:rsidRPr="002F474F">
              <w:rPr>
                <w:noProof/>
                <w:lang w:val="en-GB"/>
              </w:rPr>
              <w:lastRenderedPageBreak/>
              <w:t>income would exceed $50,000 per year according to the 14 social-demographic attributes</w:t>
            </w:r>
            <w:r w:rsidR="00155D65" w:rsidRPr="002F474F">
              <w:rPr>
                <w:noProof/>
                <w:lang w:val="en-GB"/>
              </w:rPr>
              <w:t>.</w:t>
            </w:r>
            <w:r w:rsidR="00C21273" w:rsidRPr="002F474F">
              <w:rPr>
                <w:noProof/>
                <w:lang w:val="en-GB"/>
              </w:rPr>
              <w:t xml:space="preserve"> </w:t>
            </w:r>
            <w:r w:rsidR="0024739E" w:rsidRPr="002F474F">
              <w:rPr>
                <w:noProof/>
                <w:lang w:val="en-GB"/>
              </w:rPr>
              <w:t xml:space="preserve">Before </w:t>
            </w:r>
            <w:r w:rsidR="00746A67" w:rsidRPr="002F474F">
              <w:rPr>
                <w:noProof/>
                <w:lang w:val="en-GB"/>
              </w:rPr>
              <w:t xml:space="preserve">we begin to </w:t>
            </w:r>
            <w:r w:rsidR="00B80409" w:rsidRPr="002F474F">
              <w:rPr>
                <w:noProof/>
                <w:lang w:val="en-GB"/>
              </w:rPr>
              <w:t xml:space="preserve">develop </w:t>
            </w:r>
            <w:r w:rsidR="0024739E" w:rsidRPr="002F474F">
              <w:rPr>
                <w:noProof/>
                <w:lang w:val="en-GB"/>
              </w:rPr>
              <w:t xml:space="preserve">the </w:t>
            </w:r>
            <w:r w:rsidR="00B80409" w:rsidRPr="002F474F">
              <w:rPr>
                <w:noProof/>
                <w:lang w:val="en-GB"/>
              </w:rPr>
              <w:t xml:space="preserve">code using the scikit-learn algorithms, we need to </w:t>
            </w:r>
            <w:r w:rsidR="00221F04" w:rsidRPr="002F474F">
              <w:rPr>
                <w:noProof/>
                <w:lang w:val="en-GB"/>
              </w:rPr>
              <w:t>import</w:t>
            </w:r>
            <w:r w:rsidR="00B80409" w:rsidRPr="002F474F">
              <w:rPr>
                <w:noProof/>
                <w:lang w:val="en-GB"/>
              </w:rPr>
              <w:t xml:space="preserve"> the </w:t>
            </w:r>
            <w:r w:rsidR="005C21A8" w:rsidRPr="002F474F">
              <w:rPr>
                <w:noProof/>
                <w:lang w:val="en-GB"/>
              </w:rPr>
              <w:t xml:space="preserve">corresponding </w:t>
            </w:r>
            <w:r w:rsidR="00221F04" w:rsidRPr="002F474F">
              <w:rPr>
                <w:noProof/>
                <w:lang w:val="en-GB"/>
              </w:rPr>
              <w:t xml:space="preserve">packages </w:t>
            </w:r>
            <w:r w:rsidR="005C21A8" w:rsidRPr="002F474F">
              <w:rPr>
                <w:noProof/>
                <w:lang w:val="en-GB"/>
              </w:rPr>
              <w:t>or modules first.</w:t>
            </w:r>
          </w:p>
          <w:p w14:paraId="080A77BD" w14:textId="0F0A7EE0" w:rsidR="00C9322E" w:rsidRPr="002F474F" w:rsidRDefault="00403B0B" w:rsidP="00C4497F">
            <w:pPr>
              <w:pStyle w:val="Figure-Image-Upper"/>
              <w:rPr>
                <w:lang w:val="en-GB"/>
              </w:rPr>
            </w:pPr>
            <w:r w:rsidRPr="002F474F">
              <w:drawing>
                <wp:inline distT="0" distB="0" distL="0" distR="0" wp14:anchorId="20B21CD6" wp14:editId="38585E3A">
                  <wp:extent cx="5580000" cy="1937500"/>
                  <wp:effectExtent l="19050" t="19050" r="20955"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584" t="20245" r="2060" b="27607"/>
                          <a:stretch/>
                        </pic:blipFill>
                        <pic:spPr bwMode="auto">
                          <a:xfrm>
                            <a:off x="0" y="0"/>
                            <a:ext cx="5580000" cy="193750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4A0336D" w14:textId="23C5C5BB" w:rsidR="00C9322E" w:rsidRPr="002F474F" w:rsidRDefault="00C9322E" w:rsidP="00C4497F">
            <w:pPr>
              <w:pStyle w:val="Caption"/>
              <w:rPr>
                <w:lang w:val="en-GB"/>
              </w:rPr>
            </w:pPr>
            <w:bookmarkStart w:id="21" w:name="_Ref63515779"/>
            <w:r w:rsidRPr="002F474F">
              <w:rPr>
                <w:lang w:val="en-GB"/>
              </w:rPr>
              <w:t xml:space="preserve">Figure </w:t>
            </w:r>
            <w:r w:rsidR="00D236AB" w:rsidRPr="002F474F">
              <w:rPr>
                <w:lang w:val="en-GB"/>
              </w:rPr>
              <w:t>5</w:t>
            </w:r>
            <w:r w:rsidRPr="002F474F">
              <w:rPr>
                <w:lang w:val="en-GB"/>
              </w:rPr>
              <w:t>.</w:t>
            </w:r>
            <w:r w:rsidRPr="002F474F">
              <w:rPr>
                <w:lang w:val="en-GB"/>
              </w:rPr>
              <w:fldChar w:fldCharType="begin"/>
            </w:r>
            <w:r w:rsidRPr="002F474F">
              <w:rPr>
                <w:lang w:val="en-GB"/>
              </w:rPr>
              <w:instrText xml:space="preserve"> SEQ Figure \* ARABIC </w:instrText>
            </w:r>
            <w:r w:rsidRPr="002F474F">
              <w:rPr>
                <w:lang w:val="en-GB"/>
              </w:rPr>
              <w:fldChar w:fldCharType="separate"/>
            </w:r>
            <w:r w:rsidR="000D5342" w:rsidRPr="002F474F">
              <w:rPr>
                <w:lang w:val="en-GB"/>
              </w:rPr>
              <w:t>1</w:t>
            </w:r>
            <w:r w:rsidRPr="002F474F">
              <w:rPr>
                <w:lang w:val="en-GB"/>
              </w:rPr>
              <w:fldChar w:fldCharType="end"/>
            </w:r>
            <w:bookmarkEnd w:id="21"/>
            <w:r w:rsidRPr="002F474F">
              <w:rPr>
                <w:lang w:val="en-GB"/>
              </w:rPr>
              <w:t xml:space="preserve"> Importing </w:t>
            </w:r>
            <w:r w:rsidR="00055372" w:rsidRPr="002F474F">
              <w:rPr>
                <w:lang w:val="en-GB"/>
              </w:rPr>
              <w:t xml:space="preserve">Modules and Functions from </w:t>
            </w:r>
            <w:r w:rsidR="00251960" w:rsidRPr="002F474F">
              <w:rPr>
                <w:lang w:val="en-GB"/>
              </w:rPr>
              <w:t>scikit-learn</w:t>
            </w:r>
          </w:p>
          <w:p w14:paraId="158BFE70" w14:textId="3192CEA9" w:rsidR="003D450A" w:rsidRPr="002F474F" w:rsidRDefault="00E31BC2" w:rsidP="007060E3">
            <w:pPr>
              <w:pStyle w:val="BodyText"/>
              <w:rPr>
                <w:noProof/>
                <w:lang w:val="en-GB"/>
              </w:rPr>
            </w:pPr>
            <w:r w:rsidRPr="002F474F">
              <w:rPr>
                <w:noProof/>
                <w:lang w:val="en-GB"/>
              </w:rPr>
              <w:t>In t</w:t>
            </w:r>
            <w:r w:rsidR="00C9322E" w:rsidRPr="002F474F">
              <w:rPr>
                <w:noProof/>
                <w:lang w:val="en-GB"/>
              </w:rPr>
              <w:t>he</w:t>
            </w:r>
            <w:r w:rsidRPr="002F474F">
              <w:rPr>
                <w:noProof/>
                <w:lang w:val="en-GB"/>
              </w:rPr>
              <w:t xml:space="preserve"> first box, </w:t>
            </w:r>
            <w:r w:rsidR="00BA7E23" w:rsidRPr="002F474F">
              <w:rPr>
                <w:noProof/>
                <w:lang w:val="en-GB"/>
              </w:rPr>
              <w:t xml:space="preserve">the packages </w:t>
            </w:r>
            <w:r w:rsidR="002C57E5" w:rsidRPr="002F474F">
              <w:rPr>
                <w:noProof/>
                <w:lang w:val="en-GB"/>
              </w:rPr>
              <w:t xml:space="preserve">introduced in the </w:t>
            </w:r>
            <w:r w:rsidR="00920A10" w:rsidRPr="002F474F">
              <w:rPr>
                <w:noProof/>
                <w:lang w:val="en-GB"/>
              </w:rPr>
              <w:t xml:space="preserve">two previous </w:t>
            </w:r>
            <w:r w:rsidR="002C57E5" w:rsidRPr="002F474F">
              <w:rPr>
                <w:noProof/>
                <w:lang w:val="en-GB"/>
              </w:rPr>
              <w:t xml:space="preserve">study units, </w:t>
            </w:r>
            <w:r w:rsidR="00BA7E23" w:rsidRPr="002F474F">
              <w:rPr>
                <w:noProof/>
                <w:lang w:val="en-GB"/>
              </w:rPr>
              <w:t xml:space="preserve">pandas, NumPy and matplotlib </w:t>
            </w:r>
            <w:r w:rsidR="006F5378" w:rsidRPr="002F474F">
              <w:rPr>
                <w:noProof/>
                <w:lang w:val="en-GB"/>
              </w:rPr>
              <w:t>a</w:t>
            </w:r>
            <w:r w:rsidR="00BA7E23" w:rsidRPr="002F474F">
              <w:rPr>
                <w:noProof/>
                <w:lang w:val="en-GB"/>
              </w:rPr>
              <w:t>re import</w:t>
            </w:r>
            <w:r w:rsidR="002C57E5" w:rsidRPr="002F474F">
              <w:rPr>
                <w:noProof/>
                <w:lang w:val="en-GB"/>
              </w:rPr>
              <w:t>ed</w:t>
            </w:r>
            <w:r w:rsidR="00C9322E" w:rsidRPr="002F474F">
              <w:rPr>
                <w:noProof/>
                <w:lang w:val="en-GB"/>
              </w:rPr>
              <w:t xml:space="preserve">. </w:t>
            </w:r>
            <w:r w:rsidR="00920A10" w:rsidRPr="002F474F">
              <w:rPr>
                <w:noProof/>
                <w:lang w:val="en-GB"/>
              </w:rPr>
              <w:t xml:space="preserve">We will need them </w:t>
            </w:r>
            <w:r w:rsidR="00FB6CC5" w:rsidRPr="002F474F">
              <w:rPr>
                <w:noProof/>
                <w:lang w:val="en-GB"/>
              </w:rPr>
              <w:t>to manage</w:t>
            </w:r>
            <w:r w:rsidR="005D52E0" w:rsidRPr="002F474F">
              <w:rPr>
                <w:noProof/>
                <w:lang w:val="en-GB"/>
              </w:rPr>
              <w:t xml:space="preserve"> DataFrames, </w:t>
            </w:r>
            <w:r w:rsidR="00443D9D" w:rsidRPr="002F474F">
              <w:rPr>
                <w:noProof/>
                <w:lang w:val="en-GB"/>
              </w:rPr>
              <w:t xml:space="preserve">to </w:t>
            </w:r>
            <w:r w:rsidR="005D52E0" w:rsidRPr="002F474F">
              <w:rPr>
                <w:noProof/>
                <w:lang w:val="en-GB"/>
              </w:rPr>
              <w:t>conve</w:t>
            </w:r>
            <w:r w:rsidR="00323FB7" w:rsidRPr="002F474F">
              <w:rPr>
                <w:noProof/>
                <w:lang w:val="en-GB"/>
              </w:rPr>
              <w:t xml:space="preserve">rt slices of DataFrames to </w:t>
            </w:r>
            <w:r w:rsidR="00FB6CC5" w:rsidRPr="002F474F">
              <w:rPr>
                <w:noProof/>
                <w:lang w:val="en-GB"/>
              </w:rPr>
              <w:t xml:space="preserve">multidimensional </w:t>
            </w:r>
            <w:r w:rsidR="00323FB7" w:rsidRPr="002F474F">
              <w:rPr>
                <w:noProof/>
                <w:lang w:val="en-GB"/>
              </w:rPr>
              <w:t>arrays</w:t>
            </w:r>
            <w:r w:rsidR="00444410" w:rsidRPr="002F474F">
              <w:rPr>
                <w:noProof/>
                <w:lang w:val="en-GB"/>
              </w:rPr>
              <w:t>,</w:t>
            </w:r>
            <w:r w:rsidR="00323FB7" w:rsidRPr="002F474F">
              <w:rPr>
                <w:noProof/>
                <w:lang w:val="en-GB"/>
              </w:rPr>
              <w:t xml:space="preserve"> and </w:t>
            </w:r>
            <w:r w:rsidR="00443D9D" w:rsidRPr="002F474F">
              <w:rPr>
                <w:noProof/>
                <w:lang w:val="en-GB"/>
              </w:rPr>
              <w:t xml:space="preserve">to </w:t>
            </w:r>
            <w:r w:rsidR="00323FB7" w:rsidRPr="002F474F">
              <w:rPr>
                <w:noProof/>
                <w:lang w:val="en-GB"/>
              </w:rPr>
              <w:t>construct plots to illustrate</w:t>
            </w:r>
            <w:r w:rsidR="00443D9D" w:rsidRPr="002F474F">
              <w:rPr>
                <w:noProof/>
                <w:lang w:val="en-GB"/>
              </w:rPr>
              <w:t xml:space="preserve"> and evalu</w:t>
            </w:r>
            <w:r w:rsidR="00F97D4A" w:rsidRPr="002F474F">
              <w:rPr>
                <w:noProof/>
                <w:lang w:val="en-GB"/>
              </w:rPr>
              <w:t>a</w:t>
            </w:r>
            <w:r w:rsidR="00443D9D" w:rsidRPr="002F474F">
              <w:rPr>
                <w:noProof/>
                <w:lang w:val="en-GB"/>
              </w:rPr>
              <w:t>te</w:t>
            </w:r>
            <w:r w:rsidR="00323FB7" w:rsidRPr="002F474F">
              <w:rPr>
                <w:noProof/>
                <w:lang w:val="en-GB"/>
              </w:rPr>
              <w:t xml:space="preserve"> the </w:t>
            </w:r>
            <w:r w:rsidR="001115D0" w:rsidRPr="002F474F">
              <w:rPr>
                <w:noProof/>
                <w:lang w:val="en-GB"/>
              </w:rPr>
              <w:t xml:space="preserve">model </w:t>
            </w:r>
            <w:r w:rsidR="00323FB7" w:rsidRPr="002F474F">
              <w:rPr>
                <w:noProof/>
                <w:lang w:val="en-GB"/>
              </w:rPr>
              <w:t>result</w:t>
            </w:r>
            <w:r w:rsidR="001115D0" w:rsidRPr="002F474F">
              <w:rPr>
                <w:noProof/>
                <w:lang w:val="en-GB"/>
              </w:rPr>
              <w:t>s</w:t>
            </w:r>
            <w:r w:rsidR="00323FB7" w:rsidRPr="002F474F">
              <w:rPr>
                <w:noProof/>
                <w:lang w:val="en-GB"/>
              </w:rPr>
              <w:t xml:space="preserve">. </w:t>
            </w:r>
            <w:r w:rsidR="001115D0" w:rsidRPr="002F474F">
              <w:rPr>
                <w:noProof/>
                <w:lang w:val="en-GB"/>
              </w:rPr>
              <w:t xml:space="preserve">In the second box, we import modules </w:t>
            </w:r>
            <w:r w:rsidR="004904B8" w:rsidRPr="002F474F">
              <w:rPr>
                <w:noProof/>
                <w:lang w:val="en-GB"/>
              </w:rPr>
              <w:t xml:space="preserve">from scikit-learn that we need for </w:t>
            </w:r>
            <w:r w:rsidR="008273AD" w:rsidRPr="002F474F">
              <w:rPr>
                <w:noProof/>
                <w:lang w:val="en-GB"/>
              </w:rPr>
              <w:t xml:space="preserve">the </w:t>
            </w:r>
            <w:r w:rsidR="00D57EEB" w:rsidRPr="002F474F">
              <w:rPr>
                <w:noProof/>
                <w:lang w:val="en-GB"/>
              </w:rPr>
              <w:t>pre</w:t>
            </w:r>
            <w:r w:rsidR="00E219D3" w:rsidRPr="002F474F">
              <w:rPr>
                <w:noProof/>
                <w:lang w:val="en-GB"/>
              </w:rPr>
              <w:t>-</w:t>
            </w:r>
            <w:r w:rsidR="00722B60" w:rsidRPr="002F474F">
              <w:rPr>
                <w:noProof/>
                <w:lang w:val="en-GB"/>
              </w:rPr>
              <w:t xml:space="preserve">processing </w:t>
            </w:r>
            <w:r w:rsidR="00E219D3" w:rsidRPr="002F474F">
              <w:rPr>
                <w:noProof/>
                <w:lang w:val="en-GB"/>
              </w:rPr>
              <w:t xml:space="preserve">and transformation </w:t>
            </w:r>
            <w:r w:rsidR="008273AD" w:rsidRPr="002F474F">
              <w:rPr>
                <w:noProof/>
                <w:lang w:val="en-GB"/>
              </w:rPr>
              <w:t xml:space="preserve">of </w:t>
            </w:r>
            <w:r w:rsidR="00722B60" w:rsidRPr="002F474F">
              <w:rPr>
                <w:noProof/>
                <w:lang w:val="en-GB"/>
              </w:rPr>
              <w:t xml:space="preserve">the DataFrames for </w:t>
            </w:r>
            <w:r w:rsidR="00670063" w:rsidRPr="002F474F">
              <w:rPr>
                <w:noProof/>
                <w:lang w:val="en-GB"/>
              </w:rPr>
              <w:t xml:space="preserve">model constructions. </w:t>
            </w:r>
            <w:r w:rsidR="00E219D3" w:rsidRPr="002F474F">
              <w:rPr>
                <w:noProof/>
                <w:lang w:val="en-GB"/>
              </w:rPr>
              <w:t xml:space="preserve">For instance, with the </w:t>
            </w:r>
            <w:r w:rsidR="00E219D3" w:rsidRPr="002F474F">
              <w:rPr>
                <w:rFonts w:ascii="Consolas" w:hAnsi="Consolas"/>
                <w:noProof/>
                <w:lang w:val="en-GB"/>
              </w:rPr>
              <w:t>train_test_split</w:t>
            </w:r>
            <w:r w:rsidR="00E219D3" w:rsidRPr="002F474F">
              <w:rPr>
                <w:noProof/>
                <w:lang w:val="en-GB"/>
              </w:rPr>
              <w:t xml:space="preserve"> function, we can </w:t>
            </w:r>
            <w:r w:rsidR="00A75775" w:rsidRPr="002F474F">
              <w:rPr>
                <w:noProof/>
                <w:lang w:val="en-GB"/>
              </w:rPr>
              <w:t xml:space="preserve">instruct Python to </w:t>
            </w:r>
            <w:r w:rsidR="00FE0E4F" w:rsidRPr="002F474F">
              <w:rPr>
                <w:noProof/>
                <w:lang w:val="en-GB"/>
              </w:rPr>
              <w:t xml:space="preserve">split </w:t>
            </w:r>
            <w:r w:rsidR="00CA216D" w:rsidRPr="002F474F">
              <w:rPr>
                <w:noProof/>
                <w:lang w:val="en-GB"/>
              </w:rPr>
              <w:t>arrays</w:t>
            </w:r>
            <w:r w:rsidR="00FE0E4F" w:rsidRPr="002F474F">
              <w:rPr>
                <w:noProof/>
                <w:lang w:val="en-GB"/>
              </w:rPr>
              <w:t xml:space="preserve"> </w:t>
            </w:r>
            <w:r w:rsidR="00A75775" w:rsidRPr="002F474F">
              <w:rPr>
                <w:noProof/>
                <w:lang w:val="en-GB"/>
              </w:rPr>
              <w:t xml:space="preserve">into </w:t>
            </w:r>
            <w:r w:rsidR="002E40E0" w:rsidRPr="002F474F">
              <w:rPr>
                <w:noProof/>
                <w:lang w:val="en-GB"/>
              </w:rPr>
              <w:t xml:space="preserve">random </w:t>
            </w:r>
            <w:r w:rsidR="00A75775" w:rsidRPr="002F474F">
              <w:rPr>
                <w:noProof/>
                <w:lang w:val="en-GB"/>
              </w:rPr>
              <w:t>train</w:t>
            </w:r>
            <w:r w:rsidR="00CE2016" w:rsidRPr="002F474F">
              <w:rPr>
                <w:noProof/>
                <w:lang w:val="en-GB"/>
              </w:rPr>
              <w:t>ing</w:t>
            </w:r>
            <w:r w:rsidR="00A75775" w:rsidRPr="002F474F">
              <w:rPr>
                <w:noProof/>
                <w:lang w:val="en-GB"/>
              </w:rPr>
              <w:t xml:space="preserve"> and test</w:t>
            </w:r>
            <w:r w:rsidR="00CE2016" w:rsidRPr="002F474F">
              <w:rPr>
                <w:noProof/>
                <w:lang w:val="en-GB"/>
              </w:rPr>
              <w:t>ing</w:t>
            </w:r>
            <w:r w:rsidR="00A75775" w:rsidRPr="002F474F">
              <w:rPr>
                <w:noProof/>
                <w:lang w:val="en-GB"/>
              </w:rPr>
              <w:t xml:space="preserve"> </w:t>
            </w:r>
            <w:r w:rsidR="00076A5F" w:rsidRPr="002F474F">
              <w:rPr>
                <w:noProof/>
                <w:lang w:val="en-GB"/>
              </w:rPr>
              <w:t>subsets</w:t>
            </w:r>
            <w:r w:rsidR="00FF2622" w:rsidRPr="002F474F">
              <w:rPr>
                <w:noProof/>
                <w:lang w:val="en-GB"/>
              </w:rPr>
              <w:t xml:space="preserve"> for </w:t>
            </w:r>
            <w:r w:rsidR="009825D7" w:rsidRPr="002F474F">
              <w:rPr>
                <w:noProof/>
                <w:lang w:val="en-GB"/>
              </w:rPr>
              <w:t>evaluating the estimator performance</w:t>
            </w:r>
            <w:r w:rsidR="00A75775" w:rsidRPr="002F474F">
              <w:rPr>
                <w:noProof/>
                <w:lang w:val="en-GB"/>
              </w:rPr>
              <w:t>.</w:t>
            </w:r>
            <w:r w:rsidR="006325AC" w:rsidRPr="002F474F">
              <w:rPr>
                <w:noProof/>
                <w:lang w:val="en-GB"/>
              </w:rPr>
              <w:t xml:space="preserve"> </w:t>
            </w:r>
            <w:r w:rsidR="001C42F4" w:rsidRPr="002F474F">
              <w:rPr>
                <w:noProof/>
                <w:lang w:val="en-GB"/>
              </w:rPr>
              <w:t>Furthermore, t</w:t>
            </w:r>
            <w:r w:rsidR="006325AC" w:rsidRPr="002F474F">
              <w:rPr>
                <w:noProof/>
                <w:lang w:val="en-GB"/>
              </w:rPr>
              <w:t xml:space="preserve">he </w:t>
            </w:r>
            <w:r w:rsidR="00611226" w:rsidRPr="002F474F">
              <w:rPr>
                <w:noProof/>
                <w:lang w:val="en-GB"/>
              </w:rPr>
              <w:t xml:space="preserve">module </w:t>
            </w:r>
            <w:r w:rsidR="006325AC" w:rsidRPr="002F474F">
              <w:rPr>
                <w:rFonts w:ascii="Consolas" w:hAnsi="Consolas"/>
                <w:noProof/>
                <w:lang w:val="en-GB"/>
              </w:rPr>
              <w:t>metrics</w:t>
            </w:r>
            <w:r w:rsidR="006325AC" w:rsidRPr="002F474F">
              <w:rPr>
                <w:noProof/>
                <w:lang w:val="en-GB"/>
              </w:rPr>
              <w:t xml:space="preserve"> </w:t>
            </w:r>
            <w:r w:rsidR="00B63827" w:rsidRPr="002F474F">
              <w:rPr>
                <w:noProof/>
                <w:lang w:val="en-GB"/>
              </w:rPr>
              <w:t xml:space="preserve">includes </w:t>
            </w:r>
            <w:r w:rsidR="000C729E" w:rsidRPr="002F474F">
              <w:rPr>
                <w:noProof/>
                <w:lang w:val="en-GB"/>
              </w:rPr>
              <w:t xml:space="preserve">functions to </w:t>
            </w:r>
            <w:r w:rsidR="00076A5F" w:rsidRPr="002F474F">
              <w:rPr>
                <w:noProof/>
                <w:lang w:val="en-GB"/>
              </w:rPr>
              <w:t>compute metrics and distances</w:t>
            </w:r>
            <w:r w:rsidR="00250AD7" w:rsidRPr="002F474F">
              <w:rPr>
                <w:noProof/>
                <w:lang w:val="en-GB"/>
              </w:rPr>
              <w:t xml:space="preserve"> for the </w:t>
            </w:r>
            <w:r w:rsidR="00A65D09" w:rsidRPr="002F474F">
              <w:rPr>
                <w:noProof/>
                <w:lang w:val="en-GB"/>
              </w:rPr>
              <w:t xml:space="preserve">evaluation of </w:t>
            </w:r>
            <w:r w:rsidR="000C729E" w:rsidRPr="002F474F">
              <w:rPr>
                <w:noProof/>
                <w:lang w:val="en-GB"/>
              </w:rPr>
              <w:t>classification performance</w:t>
            </w:r>
            <w:r w:rsidR="00030E94" w:rsidRPr="002F474F">
              <w:rPr>
                <w:noProof/>
                <w:lang w:val="en-GB"/>
              </w:rPr>
              <w:t>.</w:t>
            </w:r>
            <w:r w:rsidR="00C82B86" w:rsidRPr="002F474F">
              <w:rPr>
                <w:noProof/>
                <w:lang w:val="en-GB"/>
              </w:rPr>
              <w:t xml:space="preserve"> </w:t>
            </w:r>
            <w:r w:rsidR="00030E94" w:rsidRPr="002F474F">
              <w:rPr>
                <w:noProof/>
                <w:lang w:val="en-GB"/>
              </w:rPr>
              <w:t>T</w:t>
            </w:r>
            <w:r w:rsidR="00C82B86" w:rsidRPr="002F474F">
              <w:rPr>
                <w:noProof/>
                <w:lang w:val="en-GB"/>
              </w:rPr>
              <w:t>he</w:t>
            </w:r>
            <w:r w:rsidR="007A6619" w:rsidRPr="002F474F">
              <w:rPr>
                <w:noProof/>
                <w:lang w:val="en-GB"/>
              </w:rPr>
              <w:t xml:space="preserve"> </w:t>
            </w:r>
            <w:r w:rsidR="00BA22BE" w:rsidRPr="002F474F">
              <w:rPr>
                <w:noProof/>
                <w:lang w:val="en-GB"/>
              </w:rPr>
              <w:t xml:space="preserve">functions in the </w:t>
            </w:r>
            <w:r w:rsidR="007A6619" w:rsidRPr="002F474F">
              <w:rPr>
                <w:rFonts w:ascii="Consolas" w:hAnsi="Consolas"/>
                <w:noProof/>
                <w:lang w:val="en-GB"/>
              </w:rPr>
              <w:t>preprocessing</w:t>
            </w:r>
            <w:r w:rsidR="007A6619" w:rsidRPr="002F474F">
              <w:rPr>
                <w:noProof/>
                <w:lang w:val="en-GB"/>
              </w:rPr>
              <w:t xml:space="preserve"> module </w:t>
            </w:r>
            <w:r w:rsidR="00BA22BE" w:rsidRPr="002F474F">
              <w:rPr>
                <w:noProof/>
                <w:lang w:val="en-GB"/>
              </w:rPr>
              <w:t xml:space="preserve">such as </w:t>
            </w:r>
            <w:r w:rsidR="001C42F4" w:rsidRPr="002F474F">
              <w:rPr>
                <w:noProof/>
                <w:lang w:val="en-GB"/>
              </w:rPr>
              <w:t>scaling, centring, normali</w:t>
            </w:r>
            <w:r w:rsidR="0071452A" w:rsidRPr="002F474F">
              <w:rPr>
                <w:noProof/>
                <w:lang w:val="en-GB"/>
              </w:rPr>
              <w:t>s</w:t>
            </w:r>
            <w:r w:rsidR="001C42F4" w:rsidRPr="002F474F">
              <w:rPr>
                <w:noProof/>
                <w:lang w:val="en-GB"/>
              </w:rPr>
              <w:t>ation,</w:t>
            </w:r>
            <w:r w:rsidR="00BA22BE" w:rsidRPr="002F474F">
              <w:rPr>
                <w:noProof/>
                <w:lang w:val="en-GB"/>
              </w:rPr>
              <w:t xml:space="preserve"> etc. are used to </w:t>
            </w:r>
            <w:r w:rsidR="00927152" w:rsidRPr="002F474F">
              <w:rPr>
                <w:noProof/>
                <w:lang w:val="en-GB"/>
              </w:rPr>
              <w:t>prepare DataFrame</w:t>
            </w:r>
            <w:r w:rsidR="003D450A" w:rsidRPr="002F474F">
              <w:rPr>
                <w:noProof/>
                <w:lang w:val="en-GB"/>
              </w:rPr>
              <w:t>s</w:t>
            </w:r>
            <w:r w:rsidR="00927152" w:rsidRPr="002F474F">
              <w:rPr>
                <w:noProof/>
                <w:lang w:val="en-GB"/>
              </w:rPr>
              <w:t xml:space="preserve"> </w:t>
            </w:r>
            <w:r w:rsidR="003D450A" w:rsidRPr="002F474F">
              <w:rPr>
                <w:noProof/>
                <w:lang w:val="en-GB"/>
              </w:rPr>
              <w:t>for the scikit-learn algorithms</w:t>
            </w:r>
            <w:r w:rsidR="001C42F4" w:rsidRPr="002F474F">
              <w:rPr>
                <w:noProof/>
                <w:lang w:val="en-GB"/>
              </w:rPr>
              <w:t>.</w:t>
            </w:r>
            <w:r w:rsidR="009808C6" w:rsidRPr="002F474F">
              <w:rPr>
                <w:noProof/>
                <w:lang w:val="en-GB"/>
              </w:rPr>
              <w:t xml:space="preserve"> </w:t>
            </w:r>
            <w:r w:rsidR="004A382D" w:rsidRPr="002F474F">
              <w:rPr>
                <w:noProof/>
                <w:lang w:val="en-GB"/>
              </w:rPr>
              <w:t xml:space="preserve">In the </w:t>
            </w:r>
            <w:r w:rsidR="007060E3" w:rsidRPr="002F474F">
              <w:rPr>
                <w:noProof/>
                <w:lang w:val="en-GB"/>
              </w:rPr>
              <w:t xml:space="preserve">last </w:t>
            </w:r>
            <w:r w:rsidR="00990C3D" w:rsidRPr="002F474F">
              <w:rPr>
                <w:noProof/>
                <w:lang w:val="en-GB"/>
              </w:rPr>
              <w:t>two</w:t>
            </w:r>
            <w:r w:rsidR="007060E3" w:rsidRPr="002F474F">
              <w:rPr>
                <w:noProof/>
                <w:lang w:val="en-GB"/>
              </w:rPr>
              <w:t xml:space="preserve"> </w:t>
            </w:r>
            <w:r w:rsidR="004A382D" w:rsidRPr="002F474F">
              <w:rPr>
                <w:noProof/>
                <w:lang w:val="en-GB"/>
              </w:rPr>
              <w:t xml:space="preserve">boxes, we import the </w:t>
            </w:r>
            <w:r w:rsidR="00F46CF6" w:rsidRPr="002F474F">
              <w:rPr>
                <w:noProof/>
                <w:lang w:val="en-GB"/>
              </w:rPr>
              <w:t xml:space="preserve">modules of </w:t>
            </w:r>
            <w:r w:rsidR="00A00D2E" w:rsidRPr="002F474F">
              <w:rPr>
                <w:noProof/>
                <w:lang w:val="en-GB"/>
              </w:rPr>
              <w:t>k-means clustering (</w:t>
            </w:r>
            <w:r w:rsidR="00A00D2E" w:rsidRPr="002F474F">
              <w:rPr>
                <w:rFonts w:ascii="Consolas" w:hAnsi="Consolas"/>
                <w:noProof/>
                <w:lang w:val="en-GB"/>
              </w:rPr>
              <w:t>KMeans</w:t>
            </w:r>
            <w:r w:rsidR="00A00D2E" w:rsidRPr="002F474F">
              <w:rPr>
                <w:noProof/>
                <w:lang w:val="en-GB"/>
              </w:rPr>
              <w:t>)</w:t>
            </w:r>
            <w:r w:rsidR="00C91C16" w:rsidRPr="002F474F">
              <w:rPr>
                <w:noProof/>
                <w:lang w:val="en-GB"/>
              </w:rPr>
              <w:t xml:space="preserve"> and decision trees (</w:t>
            </w:r>
            <w:r w:rsidR="00C91C16" w:rsidRPr="002F474F">
              <w:rPr>
                <w:rFonts w:ascii="Consolas" w:hAnsi="Consolas"/>
                <w:noProof/>
                <w:lang w:val="en-GB"/>
              </w:rPr>
              <w:t>tree</w:t>
            </w:r>
            <w:r w:rsidR="00C91C16" w:rsidRPr="002F474F">
              <w:rPr>
                <w:noProof/>
                <w:lang w:val="en-GB"/>
              </w:rPr>
              <w:t>).</w:t>
            </w:r>
            <w:r w:rsidR="00802BE8" w:rsidRPr="002F474F">
              <w:rPr>
                <w:noProof/>
                <w:lang w:val="en-GB"/>
              </w:rPr>
              <w:t xml:space="preserve"> In addition to the KMeans module, we also import the PCA module </w:t>
            </w:r>
            <w:r w:rsidR="004573B7" w:rsidRPr="002F474F">
              <w:rPr>
                <w:noProof/>
                <w:lang w:val="en-GB"/>
              </w:rPr>
              <w:t xml:space="preserve">from the decomposition sub-package </w:t>
            </w:r>
            <w:r w:rsidR="00802BE8" w:rsidRPr="002F474F">
              <w:rPr>
                <w:noProof/>
                <w:lang w:val="en-GB"/>
              </w:rPr>
              <w:t>for dimension reduction</w:t>
            </w:r>
            <w:r w:rsidR="004573B7" w:rsidRPr="002F474F">
              <w:rPr>
                <w:noProof/>
                <w:lang w:val="en-GB"/>
              </w:rPr>
              <w:t xml:space="preserve">, which will be helpful to plot multivariate data </w:t>
            </w:r>
            <w:r w:rsidR="00502ACE" w:rsidRPr="002F474F">
              <w:rPr>
                <w:noProof/>
                <w:lang w:val="en-GB"/>
              </w:rPr>
              <w:t xml:space="preserve">as </w:t>
            </w:r>
            <w:r w:rsidR="004573B7" w:rsidRPr="002F474F">
              <w:rPr>
                <w:noProof/>
                <w:lang w:val="en-GB"/>
              </w:rPr>
              <w:t xml:space="preserve">a two-dimensional </w:t>
            </w:r>
            <w:r w:rsidR="00502ACE" w:rsidRPr="002F474F">
              <w:rPr>
                <w:noProof/>
                <w:lang w:val="en-GB"/>
              </w:rPr>
              <w:t>chart.</w:t>
            </w:r>
          </w:p>
        </w:tc>
      </w:tr>
    </w:tbl>
    <w:p w14:paraId="4C14D80E" w14:textId="77777777" w:rsidR="00C844F3" w:rsidRPr="00C91FB9" w:rsidRDefault="00C844F3" w:rsidP="00C844F3">
      <w:pPr>
        <w:spacing w:before="240" w:after="120"/>
        <w:jc w:val="left"/>
        <w:rPr>
          <w:b/>
          <w:sz w:val="28"/>
        </w:rPr>
      </w:pPr>
      <w:r w:rsidRPr="00C91FB9">
        <w:rPr>
          <w:b/>
          <w:sz w:val="28"/>
        </w:rPr>
        <w:lastRenderedPageBreak/>
        <w:t>Read</w:t>
      </w:r>
    </w:p>
    <w:p w14:paraId="56B15D66" w14:textId="1D2B2919" w:rsidR="00C844F3" w:rsidRPr="00C91FB9" w:rsidRDefault="00C844F3" w:rsidP="00C844F3">
      <w:pPr>
        <w:pStyle w:val="BodyText"/>
        <w:rPr>
          <w:noProof/>
          <w:lang w:val="en-GB"/>
        </w:rPr>
      </w:pPr>
      <w:r w:rsidRPr="00C91FB9">
        <w:rPr>
          <w:noProof/>
          <w:lang w:val="en-GB"/>
        </w:rPr>
        <w:t xml:space="preserve">Refer to the link below for more details on </w:t>
      </w:r>
      <w:r w:rsidR="00BD1A3C" w:rsidRPr="00C91FB9">
        <w:rPr>
          <w:noProof/>
          <w:lang w:val="en-GB"/>
        </w:rPr>
        <w:t xml:space="preserve">the installation </w:t>
      </w:r>
      <w:r w:rsidRPr="00C91FB9">
        <w:rPr>
          <w:noProof/>
          <w:lang w:val="en-GB"/>
        </w:rPr>
        <w:t xml:space="preserve">of the </w:t>
      </w:r>
      <w:r w:rsidR="00BD1A3C" w:rsidRPr="00C91FB9">
        <w:rPr>
          <w:noProof/>
          <w:lang w:val="en-GB"/>
        </w:rPr>
        <w:t>scikit-learn</w:t>
      </w:r>
      <w:r w:rsidRPr="00C91FB9">
        <w:rPr>
          <w:noProof/>
          <w:lang w:val="en-GB"/>
        </w:rPr>
        <w:t xml:space="preserve"> package: </w:t>
      </w:r>
    </w:p>
    <w:p w14:paraId="5A414337" w14:textId="0D294930" w:rsidR="00BD1A3C" w:rsidRPr="00C91FB9" w:rsidRDefault="0069393C" w:rsidP="00C844F3">
      <w:pPr>
        <w:pStyle w:val="BodyText"/>
        <w:rPr>
          <w:noProof/>
          <w:lang w:val="en-GB"/>
        </w:rPr>
      </w:pPr>
      <w:hyperlink r:id="rId15" w:history="1">
        <w:r w:rsidR="00BD1A3C" w:rsidRPr="00C91FB9">
          <w:rPr>
            <w:rStyle w:val="Hyperlink"/>
            <w:noProof/>
            <w:lang w:val="en-GB"/>
          </w:rPr>
          <w:t>https://scikit-learn.org/stable/install.html</w:t>
        </w:r>
      </w:hyperlink>
    </w:p>
    <w:p w14:paraId="063A65ED" w14:textId="06D7BBF8" w:rsidR="00D14B5F" w:rsidRPr="00C91FB9" w:rsidRDefault="00D14B5F" w:rsidP="00D14B5F">
      <w:pPr>
        <w:pStyle w:val="BodyText"/>
        <w:rPr>
          <w:noProof/>
          <w:lang w:val="en-GB"/>
        </w:rPr>
      </w:pPr>
      <w:r w:rsidRPr="00C91FB9">
        <w:rPr>
          <w:noProof/>
          <w:lang w:val="en-GB"/>
        </w:rPr>
        <w:lastRenderedPageBreak/>
        <w:t xml:space="preserve">Refer to the link below for more details and examples on </w:t>
      </w:r>
      <w:r w:rsidR="00FD0EEE" w:rsidRPr="00C91FB9">
        <w:rPr>
          <w:noProof/>
          <w:lang w:val="en-GB"/>
        </w:rPr>
        <w:t xml:space="preserve">the </w:t>
      </w:r>
      <w:r w:rsidR="00FD0EEE" w:rsidRPr="00C91FB9">
        <w:rPr>
          <w:rFonts w:ascii="Consolas" w:hAnsi="Consolas"/>
          <w:noProof/>
          <w:lang w:val="en-GB"/>
        </w:rPr>
        <w:t>cluster</w:t>
      </w:r>
      <w:r w:rsidR="00FD0EEE" w:rsidRPr="00C91FB9">
        <w:rPr>
          <w:noProof/>
          <w:lang w:val="en-GB"/>
        </w:rPr>
        <w:t xml:space="preserve"> </w:t>
      </w:r>
      <w:r w:rsidR="00C4029D" w:rsidRPr="00C91FB9">
        <w:rPr>
          <w:noProof/>
          <w:lang w:val="en-GB"/>
        </w:rPr>
        <w:t xml:space="preserve">module </w:t>
      </w:r>
      <w:r w:rsidRPr="00C91FB9">
        <w:rPr>
          <w:noProof/>
          <w:lang w:val="en-GB"/>
        </w:rPr>
        <w:t xml:space="preserve">of the </w:t>
      </w:r>
      <w:r w:rsidR="005C6DA9" w:rsidRPr="00C91FB9">
        <w:rPr>
          <w:noProof/>
          <w:lang w:val="en-GB"/>
        </w:rPr>
        <w:t>scikit-learn</w:t>
      </w:r>
      <w:r w:rsidRPr="00C91FB9">
        <w:rPr>
          <w:noProof/>
          <w:lang w:val="en-GB"/>
        </w:rPr>
        <w:t xml:space="preserve"> package</w:t>
      </w:r>
      <w:r w:rsidR="004B0B9B" w:rsidRPr="00C91FB9">
        <w:rPr>
          <w:noProof/>
          <w:lang w:val="en-GB"/>
        </w:rPr>
        <w:t xml:space="preserve"> for </w:t>
      </w:r>
      <w:r w:rsidR="007429F1" w:rsidRPr="00C91FB9">
        <w:rPr>
          <w:noProof/>
          <w:lang w:val="en-GB"/>
        </w:rPr>
        <w:t>applying</w:t>
      </w:r>
      <w:r w:rsidR="004B0B9B" w:rsidRPr="00C91FB9">
        <w:rPr>
          <w:noProof/>
          <w:lang w:val="en-GB"/>
        </w:rPr>
        <w:t xml:space="preserve"> K-Means clustering</w:t>
      </w:r>
      <w:r w:rsidRPr="00C91FB9">
        <w:rPr>
          <w:noProof/>
          <w:lang w:val="en-GB"/>
        </w:rPr>
        <w:t xml:space="preserve">: </w:t>
      </w:r>
    </w:p>
    <w:p w14:paraId="0964FB4F" w14:textId="03E96379" w:rsidR="00D14B5F" w:rsidRPr="00C91FB9" w:rsidRDefault="0069393C" w:rsidP="00D14B5F">
      <w:pPr>
        <w:pStyle w:val="BodyText"/>
        <w:rPr>
          <w:noProof/>
          <w:lang w:val="en-GB"/>
        </w:rPr>
      </w:pPr>
      <w:hyperlink r:id="rId16" w:history="1">
        <w:r w:rsidR="004B0B9B" w:rsidRPr="00C91FB9">
          <w:rPr>
            <w:rStyle w:val="Hyperlink"/>
            <w:noProof/>
            <w:lang w:val="en-GB"/>
          </w:rPr>
          <w:t>https://scikit-learn.org/stable/modules/clustering.html</w:t>
        </w:r>
      </w:hyperlink>
    </w:p>
    <w:p w14:paraId="33C636D2" w14:textId="50208BFB" w:rsidR="007642B6" w:rsidRPr="00C91FB9" w:rsidRDefault="007642B6" w:rsidP="007642B6">
      <w:pPr>
        <w:pStyle w:val="BodyText"/>
        <w:rPr>
          <w:noProof/>
          <w:lang w:val="en-GB"/>
        </w:rPr>
      </w:pPr>
      <w:r w:rsidRPr="00C91FB9">
        <w:rPr>
          <w:noProof/>
          <w:lang w:val="en-GB"/>
        </w:rPr>
        <w:t xml:space="preserve">Refer to the link below for more details and examples on the </w:t>
      </w:r>
      <w:r w:rsidRPr="00C91FB9">
        <w:rPr>
          <w:rFonts w:ascii="Consolas" w:hAnsi="Consolas"/>
          <w:noProof/>
          <w:lang w:val="en-GB"/>
        </w:rPr>
        <w:t>tree</w:t>
      </w:r>
      <w:r w:rsidRPr="00C91FB9">
        <w:rPr>
          <w:noProof/>
          <w:lang w:val="en-GB"/>
        </w:rPr>
        <w:t xml:space="preserve"> module of the scikit-learn package</w:t>
      </w:r>
      <w:r w:rsidR="00B34525" w:rsidRPr="00C91FB9">
        <w:rPr>
          <w:noProof/>
          <w:lang w:val="en-GB"/>
        </w:rPr>
        <w:t xml:space="preserve"> for constructing decision trees</w:t>
      </w:r>
      <w:r w:rsidRPr="00C91FB9">
        <w:rPr>
          <w:noProof/>
          <w:lang w:val="en-GB"/>
        </w:rPr>
        <w:t xml:space="preserve">: </w:t>
      </w:r>
    </w:p>
    <w:p w14:paraId="5631D35B" w14:textId="2B99D2CE" w:rsidR="007642B6" w:rsidRPr="00C91FB9" w:rsidRDefault="0069393C" w:rsidP="007642B6">
      <w:pPr>
        <w:pStyle w:val="BodyText"/>
        <w:rPr>
          <w:noProof/>
          <w:lang w:val="en-GB"/>
        </w:rPr>
      </w:pPr>
      <w:hyperlink r:id="rId17" w:history="1">
        <w:r w:rsidR="00E90B29" w:rsidRPr="00C91FB9">
          <w:rPr>
            <w:rStyle w:val="Hyperlink"/>
            <w:noProof/>
            <w:lang w:val="en-GB"/>
          </w:rPr>
          <w:t>https://scikit-learn.org/stable/modules/tree.html</w:t>
        </w:r>
      </w:hyperlink>
    </w:p>
    <w:p w14:paraId="09DE994F" w14:textId="468CFF4C" w:rsidR="00EE3024" w:rsidRPr="00C91FB9" w:rsidRDefault="00EE3024" w:rsidP="00EE3024">
      <w:pPr>
        <w:pStyle w:val="BodyText"/>
        <w:rPr>
          <w:noProof/>
          <w:lang w:val="en-GB"/>
        </w:rPr>
      </w:pPr>
      <w:r w:rsidRPr="00C91FB9">
        <w:rPr>
          <w:noProof/>
          <w:lang w:val="en-GB"/>
        </w:rPr>
        <w:t xml:space="preserve">Refer to the link below for more details and examples on the </w:t>
      </w:r>
      <w:r w:rsidR="004119DA" w:rsidRPr="00C91FB9">
        <w:rPr>
          <w:rFonts w:ascii="Consolas" w:hAnsi="Consolas"/>
          <w:noProof/>
          <w:lang w:val="en-GB"/>
        </w:rPr>
        <w:t>train_test_split</w:t>
      </w:r>
      <w:r w:rsidRPr="00C91FB9">
        <w:rPr>
          <w:noProof/>
          <w:lang w:val="en-GB"/>
        </w:rPr>
        <w:t xml:space="preserve"> module of the scikit-learn package for</w:t>
      </w:r>
      <w:r w:rsidR="009722F2" w:rsidRPr="00C91FB9">
        <w:rPr>
          <w:noProof/>
          <w:lang w:val="en-GB"/>
        </w:rPr>
        <w:t xml:space="preserve"> </w:t>
      </w:r>
      <w:r w:rsidR="00893311" w:rsidRPr="00C91FB9">
        <w:rPr>
          <w:noProof/>
          <w:lang w:val="en-GB"/>
        </w:rPr>
        <w:t>splitting arrays into random train</w:t>
      </w:r>
      <w:r w:rsidR="001D016E" w:rsidRPr="00C91FB9">
        <w:rPr>
          <w:noProof/>
          <w:lang w:val="en-GB"/>
        </w:rPr>
        <w:t>ing</w:t>
      </w:r>
      <w:r w:rsidR="00893311" w:rsidRPr="00C91FB9">
        <w:rPr>
          <w:noProof/>
          <w:lang w:val="en-GB"/>
        </w:rPr>
        <w:t xml:space="preserve"> and test</w:t>
      </w:r>
      <w:r w:rsidR="001D016E" w:rsidRPr="00C91FB9">
        <w:rPr>
          <w:noProof/>
          <w:lang w:val="en-GB"/>
        </w:rPr>
        <w:t>ing</w:t>
      </w:r>
      <w:r w:rsidR="00893311" w:rsidRPr="00C91FB9">
        <w:rPr>
          <w:noProof/>
          <w:lang w:val="en-GB"/>
        </w:rPr>
        <w:t xml:space="preserve"> subsets</w:t>
      </w:r>
      <w:r w:rsidRPr="00C91FB9">
        <w:rPr>
          <w:noProof/>
          <w:lang w:val="en-GB"/>
        </w:rPr>
        <w:t xml:space="preserve">: </w:t>
      </w:r>
    </w:p>
    <w:p w14:paraId="54D2FC98" w14:textId="4738E501" w:rsidR="00C4029D" w:rsidRPr="00C91FB9" w:rsidRDefault="0069393C" w:rsidP="00D14B5F">
      <w:pPr>
        <w:pStyle w:val="BodyText"/>
        <w:rPr>
          <w:noProof/>
          <w:lang w:val="en-GB"/>
        </w:rPr>
      </w:pPr>
      <w:hyperlink r:id="rId18" w:history="1">
        <w:r w:rsidR="004A098C" w:rsidRPr="00C91FB9">
          <w:rPr>
            <w:rStyle w:val="Hyperlink"/>
            <w:noProof/>
            <w:lang w:val="en-GB"/>
          </w:rPr>
          <w:t>https://scikit-learn.org/stable/modules/generated/sklearn.model_selection.train_test_</w:t>
        </w:r>
        <w:r w:rsidR="004A098C" w:rsidRPr="00C91FB9">
          <w:rPr>
            <w:rStyle w:val="Hyperlink"/>
            <w:rFonts w:ascii="Times New Roman" w:hAnsi="Times New Roman"/>
            <w:noProof/>
            <w:lang w:val="en-GB"/>
          </w:rPr>
          <w:t>‌</w:t>
        </w:r>
        <w:r w:rsidR="004A098C" w:rsidRPr="00C91FB9">
          <w:rPr>
            <w:rStyle w:val="Hyperlink"/>
            <w:noProof/>
            <w:lang w:val="en-GB"/>
          </w:rPr>
          <w:t>split.html</w:t>
        </w:r>
      </w:hyperlink>
    </w:p>
    <w:p w14:paraId="30BF6ADD" w14:textId="5EA454D6" w:rsidR="002C644B" w:rsidRPr="00C91FB9" w:rsidRDefault="002C644B" w:rsidP="002C644B">
      <w:pPr>
        <w:pStyle w:val="BodyText"/>
        <w:rPr>
          <w:noProof/>
          <w:lang w:val="en-GB"/>
        </w:rPr>
      </w:pPr>
      <w:r w:rsidRPr="00C91FB9">
        <w:rPr>
          <w:noProof/>
          <w:lang w:val="en-GB"/>
        </w:rPr>
        <w:t xml:space="preserve">Refer to the link below for more details and examples on the </w:t>
      </w:r>
      <w:r w:rsidR="009722F2" w:rsidRPr="00C91FB9">
        <w:rPr>
          <w:rFonts w:ascii="Consolas" w:hAnsi="Consolas"/>
          <w:noProof/>
          <w:lang w:val="en-GB"/>
        </w:rPr>
        <w:t>metric</w:t>
      </w:r>
      <w:r w:rsidRPr="00C91FB9">
        <w:rPr>
          <w:noProof/>
          <w:lang w:val="en-GB"/>
        </w:rPr>
        <w:t xml:space="preserve"> module of the scikit-learn package for </w:t>
      </w:r>
      <w:r w:rsidR="002F7895" w:rsidRPr="00C91FB9">
        <w:rPr>
          <w:noProof/>
          <w:lang w:val="en-GB"/>
        </w:rPr>
        <w:t>metrics and distance computations:</w:t>
      </w:r>
    </w:p>
    <w:p w14:paraId="2E960399" w14:textId="6CB62BBB" w:rsidR="00C844F3" w:rsidRPr="00C91FB9" w:rsidRDefault="0069393C" w:rsidP="00551C99">
      <w:pPr>
        <w:pStyle w:val="BodyText"/>
        <w:rPr>
          <w:noProof/>
          <w:lang w:val="en-GB"/>
        </w:rPr>
      </w:pPr>
      <w:hyperlink r:id="rId19" w:anchor="module-sklearn.metrics" w:history="1">
        <w:r w:rsidR="002D1598" w:rsidRPr="00C91FB9">
          <w:rPr>
            <w:rStyle w:val="Hyperlink"/>
            <w:noProof/>
            <w:lang w:val="en-GB"/>
          </w:rPr>
          <w:t>https://scikit-learn.org/stable/modules/classes.html?highlight=metrics#module-sklearn.metrics</w:t>
        </w:r>
      </w:hyperlink>
    </w:p>
    <w:p w14:paraId="05271DBA" w14:textId="1CBF2918" w:rsidR="00420F88" w:rsidRPr="00C91FB9" w:rsidRDefault="00420F88" w:rsidP="00420F88">
      <w:pPr>
        <w:pStyle w:val="BodyText"/>
        <w:rPr>
          <w:noProof/>
          <w:lang w:val="en-GB"/>
        </w:rPr>
      </w:pPr>
      <w:r w:rsidRPr="00C91FB9">
        <w:rPr>
          <w:noProof/>
          <w:lang w:val="en-GB"/>
        </w:rPr>
        <w:t xml:space="preserve">Refer to the link below for more details and examples on the </w:t>
      </w:r>
      <w:r w:rsidRPr="00C91FB9">
        <w:rPr>
          <w:rFonts w:ascii="Consolas" w:hAnsi="Consolas"/>
          <w:noProof/>
          <w:lang w:val="en-GB"/>
        </w:rPr>
        <w:t>preprocessing</w:t>
      </w:r>
      <w:r w:rsidRPr="00C91FB9">
        <w:rPr>
          <w:noProof/>
          <w:lang w:val="en-GB"/>
        </w:rPr>
        <w:t xml:space="preserve"> module of the scikit-learn package for </w:t>
      </w:r>
      <w:r w:rsidR="00EB213D" w:rsidRPr="00C91FB9">
        <w:rPr>
          <w:noProof/>
          <w:lang w:val="en-GB"/>
        </w:rPr>
        <w:t xml:space="preserve">data </w:t>
      </w:r>
      <w:r w:rsidR="0029789C" w:rsidRPr="00C91FB9">
        <w:rPr>
          <w:noProof/>
          <w:lang w:val="en-GB"/>
        </w:rPr>
        <w:t>preparation</w:t>
      </w:r>
      <w:r w:rsidR="00E61966" w:rsidRPr="00C91FB9">
        <w:rPr>
          <w:noProof/>
          <w:lang w:val="en-GB"/>
        </w:rPr>
        <w:t xml:space="preserve"> </w:t>
      </w:r>
      <w:r w:rsidR="002E45DB" w:rsidRPr="00C91FB9">
        <w:rPr>
          <w:noProof/>
          <w:lang w:val="en-GB"/>
        </w:rPr>
        <w:t xml:space="preserve">techniques </w:t>
      </w:r>
      <w:r w:rsidR="00E61966" w:rsidRPr="00C91FB9">
        <w:rPr>
          <w:noProof/>
          <w:lang w:val="en-GB"/>
        </w:rPr>
        <w:t xml:space="preserve">such as </w:t>
      </w:r>
      <w:r w:rsidR="00934AAD" w:rsidRPr="00C91FB9">
        <w:rPr>
          <w:noProof/>
          <w:lang w:val="en-GB"/>
        </w:rPr>
        <w:t>scaling, centring, normalisation, etc.</w:t>
      </w:r>
      <w:r w:rsidRPr="00C91FB9">
        <w:rPr>
          <w:noProof/>
          <w:lang w:val="en-GB"/>
        </w:rPr>
        <w:t>:</w:t>
      </w:r>
    </w:p>
    <w:p w14:paraId="48AC118E" w14:textId="23B89301" w:rsidR="00420F88" w:rsidRPr="00C91FB9" w:rsidRDefault="0069393C" w:rsidP="00420F88">
      <w:pPr>
        <w:pStyle w:val="BodyText"/>
        <w:rPr>
          <w:noProof/>
          <w:lang w:val="en-GB"/>
        </w:rPr>
      </w:pPr>
      <w:hyperlink r:id="rId20" w:anchor="module-sklearn.preprocessing" w:history="1">
        <w:r w:rsidR="00DE7A43" w:rsidRPr="00C91FB9">
          <w:rPr>
            <w:rStyle w:val="Hyperlink"/>
            <w:noProof/>
            <w:lang w:val="en-GB"/>
          </w:rPr>
          <w:t>https://scikit-learn.org/stable/modules/classes.html?highlight=preprocessing#</w:t>
        </w:r>
        <w:r w:rsidR="00DE7A43" w:rsidRPr="00C91FB9">
          <w:rPr>
            <w:rStyle w:val="Hyperlink"/>
            <w:rFonts w:ascii="Times New Roman" w:hAnsi="Times New Roman"/>
            <w:noProof/>
            <w:lang w:val="en-GB"/>
          </w:rPr>
          <w:t>‌</w:t>
        </w:r>
        <w:r w:rsidR="00DE7A43" w:rsidRPr="00C91FB9">
          <w:rPr>
            <w:rStyle w:val="Hyperlink"/>
            <w:noProof/>
            <w:lang w:val="en-GB"/>
          </w:rPr>
          <w:t>module-sklearn.preprocessing</w:t>
        </w:r>
      </w:hyperlink>
    </w:p>
    <w:p w14:paraId="29B4A761" w14:textId="5FB6E748" w:rsidR="00C844F3" w:rsidRDefault="00C844F3" w:rsidP="00B41BBB">
      <w:pPr>
        <w:pStyle w:val="Heading3"/>
        <w:tabs>
          <w:tab w:val="left" w:pos="709"/>
        </w:tabs>
        <w:rPr>
          <w:noProof/>
          <w:lang w:val="en-GB"/>
        </w:rPr>
      </w:pPr>
      <w:r w:rsidRPr="00C91FB9">
        <w:rPr>
          <w:noProof/>
          <w:lang w:val="en-GB"/>
        </w:rPr>
        <w:t>1.2</w:t>
      </w:r>
      <w:r w:rsidRPr="00C91FB9">
        <w:rPr>
          <w:noProof/>
          <w:lang w:val="en-GB"/>
        </w:rPr>
        <w:tab/>
        <w:t xml:space="preserve">Data Preparation </w:t>
      </w:r>
      <w:r w:rsidR="00C4497F" w:rsidRPr="00C91FB9">
        <w:rPr>
          <w:noProof/>
          <w:lang w:val="en-GB"/>
        </w:rPr>
        <w:t>for</w:t>
      </w:r>
      <w:r w:rsidRPr="00C91FB9">
        <w:rPr>
          <w:noProof/>
          <w:lang w:val="en-GB"/>
        </w:rPr>
        <w:t xml:space="preserve"> </w:t>
      </w:r>
      <w:r w:rsidR="00C4497F" w:rsidRPr="00C91FB9">
        <w:rPr>
          <w:noProof/>
          <w:lang w:val="en-GB"/>
        </w:rPr>
        <w:t>Analytics</w:t>
      </w:r>
      <w:r w:rsidRPr="00C91FB9">
        <w:rPr>
          <w:noProof/>
          <w:lang w:val="en-GB"/>
        </w:rPr>
        <w:t xml:space="preserve"> </w:t>
      </w:r>
      <w:r w:rsidR="00D51736" w:rsidRPr="00C91FB9">
        <w:rPr>
          <w:noProof/>
          <w:lang w:val="en-GB"/>
        </w:rPr>
        <w:t>Algorithms</w:t>
      </w:r>
    </w:p>
    <w:p w14:paraId="7EF3495B" w14:textId="77777777" w:rsidR="000652E0" w:rsidRPr="000652E0" w:rsidRDefault="000652E0" w:rsidP="000652E0">
      <w:pPr>
        <w:pStyle w:val="BodyText"/>
        <w:rPr>
          <w:lang w:val="en-GB"/>
        </w:rPr>
      </w:pPr>
      <w:r>
        <w:rPr>
          <w:lang w:val="en-GB"/>
        </w:rPr>
        <w:t xml:space="preserve">Lesson Recording - </w:t>
      </w:r>
      <w:r w:rsidRPr="000652E0">
        <w:rPr>
          <w:lang w:val="en-GB"/>
        </w:rPr>
        <w:t>Data Preparation for Analytics Algorithms of scikit-learn (1/2)</w:t>
      </w:r>
    </w:p>
    <w:p w14:paraId="06D39B23" w14:textId="3B895BD0" w:rsidR="000652E0" w:rsidRPr="000652E0" w:rsidRDefault="000652E0" w:rsidP="000652E0">
      <w:pPr>
        <w:pStyle w:val="BodyText"/>
        <w:rPr>
          <w:lang w:val="en-GB"/>
        </w:rPr>
      </w:pPr>
      <w:r>
        <w:rPr>
          <w:lang w:val="en-GB"/>
        </w:rPr>
        <w:t xml:space="preserve">Lesson Recording - </w:t>
      </w:r>
      <w:r w:rsidRPr="000652E0">
        <w:rPr>
          <w:lang w:val="en-GB"/>
        </w:rPr>
        <w:t>Data Preparation for Analytics Algorithms of scikit-learn (</w:t>
      </w:r>
      <w:r>
        <w:rPr>
          <w:lang w:val="en-GB"/>
        </w:rPr>
        <w:t>2</w:t>
      </w:r>
      <w:r w:rsidRPr="000652E0">
        <w:rPr>
          <w:lang w:val="en-GB"/>
        </w:rPr>
        <w:t>/2)</w:t>
      </w:r>
    </w:p>
    <w:p w14:paraId="0E1D2FB8" w14:textId="78F011B7" w:rsidR="009D0236" w:rsidRPr="00C91FB9" w:rsidRDefault="001157BE" w:rsidP="00551C99">
      <w:pPr>
        <w:pStyle w:val="BodyText"/>
        <w:rPr>
          <w:noProof/>
          <w:lang w:val="en-GB"/>
        </w:rPr>
      </w:pPr>
      <w:r w:rsidRPr="00C91FB9">
        <w:rPr>
          <w:noProof/>
          <w:lang w:val="en-GB"/>
        </w:rPr>
        <w:t>In</w:t>
      </w:r>
      <w:r w:rsidR="00D236AB" w:rsidRPr="00C91FB9">
        <w:rPr>
          <w:noProof/>
          <w:lang w:val="en-GB"/>
        </w:rPr>
        <w:t xml:space="preserve"> </w:t>
      </w:r>
      <w:r w:rsidR="00D236AB" w:rsidRPr="00C91FB9">
        <w:rPr>
          <w:noProof/>
          <w:lang w:val="en-GB"/>
        </w:rPr>
        <w:fldChar w:fldCharType="begin"/>
      </w:r>
      <w:r w:rsidR="00D236AB" w:rsidRPr="00C91FB9">
        <w:rPr>
          <w:noProof/>
          <w:lang w:val="en-GB"/>
        </w:rPr>
        <w:instrText xml:space="preserve"> REF _Ref63515779 \h </w:instrText>
      </w:r>
      <w:r w:rsidR="00D236AB" w:rsidRPr="00C91FB9">
        <w:rPr>
          <w:noProof/>
          <w:lang w:val="en-GB"/>
        </w:rPr>
      </w:r>
      <w:r w:rsidR="00D236AB" w:rsidRPr="00C91FB9">
        <w:rPr>
          <w:noProof/>
          <w:lang w:val="en-GB"/>
        </w:rPr>
        <w:fldChar w:fldCharType="separate"/>
      </w:r>
      <w:r w:rsidR="000D5342" w:rsidRPr="00C91FB9">
        <w:rPr>
          <w:noProof/>
          <w:lang w:val="en-GB"/>
        </w:rPr>
        <w:t>Figure 5.1</w:t>
      </w:r>
      <w:r w:rsidR="00D236AB" w:rsidRPr="00C91FB9">
        <w:rPr>
          <w:noProof/>
          <w:lang w:val="en-GB"/>
        </w:rPr>
        <w:fldChar w:fldCharType="end"/>
      </w:r>
      <w:r w:rsidR="00D236AB" w:rsidRPr="00C91FB9">
        <w:rPr>
          <w:noProof/>
          <w:lang w:val="en-GB"/>
        </w:rPr>
        <w:t xml:space="preserve">, </w:t>
      </w:r>
      <w:r w:rsidR="009C26FF" w:rsidRPr="00C91FB9">
        <w:rPr>
          <w:noProof/>
          <w:lang w:val="en-GB"/>
        </w:rPr>
        <w:t xml:space="preserve">various modules for data preparation </w:t>
      </w:r>
      <w:r w:rsidR="00247152" w:rsidRPr="00C91FB9">
        <w:rPr>
          <w:noProof/>
          <w:lang w:val="en-GB"/>
        </w:rPr>
        <w:t xml:space="preserve">have been </w:t>
      </w:r>
      <w:r w:rsidR="00D236AB" w:rsidRPr="00C91FB9">
        <w:rPr>
          <w:noProof/>
          <w:lang w:val="en-GB"/>
        </w:rPr>
        <w:t>import</w:t>
      </w:r>
      <w:r w:rsidR="00247152" w:rsidRPr="00C91FB9">
        <w:rPr>
          <w:noProof/>
          <w:lang w:val="en-GB"/>
        </w:rPr>
        <w:t xml:space="preserve">ed. </w:t>
      </w:r>
      <w:r w:rsidR="006A016D" w:rsidRPr="00C91FB9">
        <w:rPr>
          <w:noProof/>
          <w:lang w:val="en-GB"/>
        </w:rPr>
        <w:t xml:space="preserve">At the same time, we have also imported packages that we have already worked with in the previous study units: NumPy, </w:t>
      </w:r>
      <w:r w:rsidR="006203CD" w:rsidRPr="00C91FB9">
        <w:rPr>
          <w:noProof/>
          <w:lang w:val="en-GB"/>
        </w:rPr>
        <w:t xml:space="preserve">pandas, matplotlib. In fact, </w:t>
      </w:r>
      <w:r w:rsidR="00C82361" w:rsidRPr="00C91FB9">
        <w:rPr>
          <w:noProof/>
          <w:lang w:val="en-GB"/>
        </w:rPr>
        <w:t xml:space="preserve">the </w:t>
      </w:r>
      <w:r w:rsidR="00712717" w:rsidRPr="00C91FB9">
        <w:rPr>
          <w:noProof/>
          <w:lang w:val="en-GB"/>
        </w:rPr>
        <w:t xml:space="preserve">scikit-learn </w:t>
      </w:r>
      <w:r w:rsidR="00C82361" w:rsidRPr="00C91FB9">
        <w:rPr>
          <w:noProof/>
          <w:lang w:val="en-GB"/>
        </w:rPr>
        <w:t xml:space="preserve">algorithms </w:t>
      </w:r>
      <w:r w:rsidR="00712717" w:rsidRPr="00C91FB9">
        <w:rPr>
          <w:noProof/>
          <w:lang w:val="en-GB"/>
        </w:rPr>
        <w:t xml:space="preserve">work hand-in-hand with </w:t>
      </w:r>
      <w:r w:rsidR="006203CD" w:rsidRPr="00C91FB9">
        <w:rPr>
          <w:noProof/>
          <w:lang w:val="en-GB"/>
        </w:rPr>
        <w:t>these packages</w:t>
      </w:r>
      <w:r w:rsidR="002C4C64" w:rsidRPr="00C91FB9">
        <w:rPr>
          <w:noProof/>
          <w:lang w:val="en-GB"/>
        </w:rPr>
        <w:t xml:space="preserve">. In this section, </w:t>
      </w:r>
      <w:r w:rsidR="00FA78C8" w:rsidRPr="00C91FB9">
        <w:rPr>
          <w:noProof/>
          <w:lang w:val="en-GB"/>
        </w:rPr>
        <w:t xml:space="preserve">we will </w:t>
      </w:r>
      <w:r w:rsidR="000218D4" w:rsidRPr="00C91FB9">
        <w:rPr>
          <w:noProof/>
          <w:lang w:val="en-GB"/>
        </w:rPr>
        <w:t>need to combine</w:t>
      </w:r>
      <w:r w:rsidR="00D7309D" w:rsidRPr="00C91FB9">
        <w:rPr>
          <w:noProof/>
          <w:lang w:val="en-GB"/>
        </w:rPr>
        <w:t xml:space="preserve"> </w:t>
      </w:r>
      <w:r w:rsidR="00D7309D" w:rsidRPr="00C91FB9">
        <w:rPr>
          <w:noProof/>
          <w:lang w:val="en-GB"/>
        </w:rPr>
        <w:lastRenderedPageBreak/>
        <w:t>NumPy, pandas and scikit-learn to prepare data</w:t>
      </w:r>
      <w:r w:rsidR="00110C07" w:rsidRPr="00C91FB9">
        <w:rPr>
          <w:noProof/>
          <w:lang w:val="en-GB"/>
        </w:rPr>
        <w:t>set</w:t>
      </w:r>
      <w:r w:rsidR="00B11FAF" w:rsidRPr="00C91FB9">
        <w:rPr>
          <w:noProof/>
          <w:lang w:val="en-GB"/>
        </w:rPr>
        <w:t>s</w:t>
      </w:r>
      <w:r w:rsidR="00D7309D" w:rsidRPr="00C91FB9">
        <w:rPr>
          <w:noProof/>
          <w:lang w:val="en-GB"/>
        </w:rPr>
        <w:t xml:space="preserve"> </w:t>
      </w:r>
      <w:r w:rsidR="00893B71" w:rsidRPr="00C91FB9">
        <w:rPr>
          <w:noProof/>
          <w:lang w:val="en-GB"/>
        </w:rPr>
        <w:t xml:space="preserve">to meet the requirements of </w:t>
      </w:r>
      <w:r w:rsidR="00E26930" w:rsidRPr="00C91FB9">
        <w:rPr>
          <w:noProof/>
          <w:lang w:val="en-GB"/>
        </w:rPr>
        <w:t xml:space="preserve">every scikit-learn </w:t>
      </w:r>
      <w:r w:rsidR="00893B71" w:rsidRPr="00C91FB9">
        <w:rPr>
          <w:noProof/>
          <w:lang w:val="en-GB"/>
        </w:rPr>
        <w:t>module.</w:t>
      </w:r>
    </w:p>
    <w:p w14:paraId="6042F2B8" w14:textId="2B1CEF74" w:rsidR="00E26930" w:rsidRPr="00467F1B" w:rsidRDefault="00E26930" w:rsidP="00B41BBB">
      <w:pPr>
        <w:pStyle w:val="Heading4"/>
        <w:tabs>
          <w:tab w:val="left" w:pos="709"/>
        </w:tabs>
        <w:rPr>
          <w:noProof/>
          <w:lang w:val="en-GB"/>
        </w:rPr>
      </w:pPr>
      <w:r w:rsidRPr="00C91FB9">
        <w:rPr>
          <w:noProof/>
          <w:lang w:val="en-GB"/>
        </w:rPr>
        <w:t xml:space="preserve">1.2.1 </w:t>
      </w:r>
      <w:r w:rsidR="00B41BBB" w:rsidRPr="00347F22">
        <w:rPr>
          <w:noProof/>
          <w:lang w:val="en-GB"/>
        </w:rPr>
        <w:tab/>
      </w:r>
      <w:r w:rsidRPr="00467F1B">
        <w:rPr>
          <w:noProof/>
          <w:lang w:val="en-GB"/>
        </w:rPr>
        <w:t>Missing Values</w:t>
      </w:r>
    </w:p>
    <w:p w14:paraId="77F51D31" w14:textId="1E7CACB0" w:rsidR="00833934" w:rsidRPr="00467F1B" w:rsidRDefault="006840E6" w:rsidP="000C3295">
      <w:pPr>
        <w:pStyle w:val="BodyText"/>
        <w:rPr>
          <w:noProof/>
          <w:lang w:val="en-GB"/>
        </w:rPr>
      </w:pPr>
      <w:r w:rsidRPr="00467F1B">
        <w:rPr>
          <w:noProof/>
          <w:lang w:val="en-GB"/>
        </w:rPr>
        <w:t>O</w:t>
      </w:r>
      <w:r w:rsidR="000239EA" w:rsidRPr="00467F1B">
        <w:rPr>
          <w:noProof/>
          <w:lang w:val="en-GB"/>
        </w:rPr>
        <w:t xml:space="preserve">ne of the first steps </w:t>
      </w:r>
      <w:r w:rsidR="00DB6961" w:rsidRPr="00467F1B">
        <w:rPr>
          <w:noProof/>
          <w:lang w:val="en-GB"/>
        </w:rPr>
        <w:t xml:space="preserve">in data preparation is to check </w:t>
      </w:r>
      <w:r w:rsidR="005B135E" w:rsidRPr="00467F1B">
        <w:rPr>
          <w:noProof/>
          <w:lang w:val="en-GB"/>
        </w:rPr>
        <w:t xml:space="preserve">on </w:t>
      </w:r>
      <w:r w:rsidR="00B91B06" w:rsidRPr="00467F1B">
        <w:rPr>
          <w:noProof/>
          <w:lang w:val="en-GB"/>
        </w:rPr>
        <w:t xml:space="preserve">and </w:t>
      </w:r>
      <w:r w:rsidR="001407E0">
        <w:rPr>
          <w:noProof/>
          <w:lang w:val="en-GB"/>
        </w:rPr>
        <w:t xml:space="preserve">to </w:t>
      </w:r>
      <w:r w:rsidR="00B91B06" w:rsidRPr="00467F1B">
        <w:rPr>
          <w:noProof/>
          <w:lang w:val="en-GB"/>
        </w:rPr>
        <w:t xml:space="preserve">deal with </w:t>
      </w:r>
      <w:r w:rsidR="005B135E" w:rsidRPr="00467F1B">
        <w:rPr>
          <w:noProof/>
          <w:lang w:val="en-GB"/>
        </w:rPr>
        <w:t xml:space="preserve">missing values in </w:t>
      </w:r>
      <w:r w:rsidR="00DB6961" w:rsidRPr="00467F1B">
        <w:rPr>
          <w:noProof/>
          <w:lang w:val="en-GB"/>
        </w:rPr>
        <w:t>the dataset</w:t>
      </w:r>
      <w:r w:rsidR="005B135E" w:rsidRPr="00467F1B">
        <w:rPr>
          <w:noProof/>
          <w:lang w:val="en-GB"/>
        </w:rPr>
        <w:t>.</w:t>
      </w:r>
      <w:r w:rsidR="00DB6961" w:rsidRPr="00467F1B">
        <w:rPr>
          <w:noProof/>
          <w:lang w:val="en-GB"/>
        </w:rPr>
        <w:t xml:space="preserve"> </w:t>
      </w:r>
      <w:r w:rsidR="00E26930" w:rsidRPr="00467F1B">
        <w:rPr>
          <w:noProof/>
          <w:lang w:val="en-GB"/>
        </w:rPr>
        <w:t xml:space="preserve">In Chapter 4 of Study Unit 4, we have discussed how to </w:t>
      </w:r>
      <w:r w:rsidR="00833934" w:rsidRPr="00467F1B">
        <w:rPr>
          <w:noProof/>
          <w:lang w:val="en-GB"/>
        </w:rPr>
        <w:t>specify, identify</w:t>
      </w:r>
      <w:r w:rsidR="005B135E" w:rsidRPr="00467F1B">
        <w:rPr>
          <w:noProof/>
          <w:lang w:val="en-GB"/>
        </w:rPr>
        <w:t>,</w:t>
      </w:r>
      <w:r w:rsidR="00833934" w:rsidRPr="00467F1B">
        <w:rPr>
          <w:noProof/>
          <w:lang w:val="en-GB"/>
        </w:rPr>
        <w:t xml:space="preserve"> and modify observations with missing values.</w:t>
      </w:r>
      <w:r w:rsidR="00A16136" w:rsidRPr="00467F1B">
        <w:rPr>
          <w:noProof/>
          <w:lang w:val="en-GB"/>
        </w:rPr>
        <w:t xml:space="preserve"> To recall </w:t>
      </w:r>
      <w:r w:rsidR="00306EE5" w:rsidRPr="00467F1B">
        <w:rPr>
          <w:noProof/>
          <w:lang w:val="en-GB"/>
        </w:rPr>
        <w:t>some details, we can define specific strings in the dataset as missing</w:t>
      </w:r>
      <w:r w:rsidRPr="00467F1B">
        <w:rPr>
          <w:noProof/>
          <w:lang w:val="en-GB"/>
        </w:rPr>
        <w:t xml:space="preserve"> values during the readin</w:t>
      </w:r>
      <w:r w:rsidR="00C05FF8" w:rsidRPr="00467F1B">
        <w:rPr>
          <w:noProof/>
          <w:lang w:val="en-GB"/>
        </w:rPr>
        <w:t>g</w:t>
      </w:r>
      <w:r w:rsidRPr="00467F1B">
        <w:rPr>
          <w:noProof/>
          <w:lang w:val="en-GB"/>
        </w:rPr>
        <w:t xml:space="preserve"> process</w:t>
      </w:r>
      <w:r w:rsidR="00B91B06" w:rsidRPr="00467F1B">
        <w:rPr>
          <w:noProof/>
          <w:lang w:val="en-GB"/>
        </w:rPr>
        <w:t xml:space="preserve"> </w:t>
      </w:r>
      <w:r w:rsidR="00654E25" w:rsidRPr="00467F1B">
        <w:rPr>
          <w:noProof/>
          <w:lang w:val="en-GB"/>
        </w:rPr>
        <w:t xml:space="preserve">and, </w:t>
      </w:r>
      <w:r w:rsidR="00B91B06" w:rsidRPr="00467F1B">
        <w:rPr>
          <w:noProof/>
          <w:lang w:val="en-GB"/>
        </w:rPr>
        <w:t xml:space="preserve">at the same time, we </w:t>
      </w:r>
      <w:r w:rsidR="00D76ABA" w:rsidRPr="00467F1B">
        <w:rPr>
          <w:noProof/>
          <w:lang w:val="en-GB"/>
        </w:rPr>
        <w:t xml:space="preserve">instruct Python to </w:t>
      </w:r>
      <w:r w:rsidR="00786413" w:rsidRPr="00467F1B">
        <w:rPr>
          <w:noProof/>
          <w:lang w:val="en-GB"/>
        </w:rPr>
        <w:t xml:space="preserve">treat </w:t>
      </w:r>
      <w:r w:rsidR="00D76ABA" w:rsidRPr="00467F1B">
        <w:rPr>
          <w:noProof/>
          <w:lang w:val="en-GB"/>
        </w:rPr>
        <w:t xml:space="preserve">white strings </w:t>
      </w:r>
      <w:r w:rsidR="00786413" w:rsidRPr="00467F1B">
        <w:rPr>
          <w:noProof/>
          <w:lang w:val="en-GB"/>
        </w:rPr>
        <w:t>as missing values if necessary.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D0236" w:rsidRPr="00971571" w14:paraId="7CF9D453" w14:textId="77777777" w:rsidTr="00C4497F">
        <w:tc>
          <w:tcPr>
            <w:tcW w:w="9017" w:type="dxa"/>
            <w:shd w:val="clear" w:color="auto" w:fill="D9D9D9" w:themeFill="background1" w:themeFillShade="D9"/>
            <w:vAlign w:val="center"/>
          </w:tcPr>
          <w:p w14:paraId="757AA431" w14:textId="77777777" w:rsidR="009D0236" w:rsidRPr="00467F1B" w:rsidRDefault="009D0236" w:rsidP="00C4497F">
            <w:pPr>
              <w:pStyle w:val="Code"/>
              <w:tabs>
                <w:tab w:val="left" w:pos="6557"/>
              </w:tabs>
              <w:ind w:left="4004" w:hanging="3827"/>
              <w:jc w:val="left"/>
              <w:rPr>
                <w:noProof/>
                <w:lang w:val="en-GB"/>
              </w:rPr>
            </w:pPr>
            <w:r w:rsidRPr="00467F1B">
              <w:rPr>
                <w:noProof/>
                <w:lang w:val="en-GB"/>
              </w:rPr>
              <w:t>DataFrame_name</w:t>
            </w:r>
            <w:r w:rsidRPr="00467F1B">
              <w:rPr>
                <w:noProof/>
                <w:color w:val="auto"/>
                <w:lang w:val="en-GB"/>
              </w:rPr>
              <w:t xml:space="preserve"> = </w:t>
            </w:r>
            <w:r w:rsidRPr="00467F1B">
              <w:rPr>
                <w:noProof/>
                <w:color w:val="5F497A" w:themeColor="accent4" w:themeShade="BF"/>
                <w:lang w:val="en-GB"/>
              </w:rPr>
              <w:t>pd</w:t>
            </w:r>
            <w:r w:rsidRPr="00467F1B">
              <w:rPr>
                <w:noProof/>
                <w:color w:val="auto"/>
                <w:lang w:val="en-GB"/>
              </w:rPr>
              <w:t>.</w:t>
            </w:r>
            <w:r w:rsidRPr="00467F1B">
              <w:rPr>
                <w:noProof/>
                <w:color w:val="76923C" w:themeColor="accent3" w:themeShade="BF"/>
                <w:lang w:val="en-GB"/>
              </w:rPr>
              <w:t>read_csv</w:t>
            </w:r>
            <w:r w:rsidRPr="00467F1B">
              <w:rPr>
                <w:noProof/>
                <w:color w:val="auto"/>
                <w:lang w:val="en-GB"/>
              </w:rPr>
              <w:t>("</w:t>
            </w:r>
            <w:r w:rsidRPr="00467F1B">
              <w:rPr>
                <w:noProof/>
                <w:color w:val="215868" w:themeColor="accent5" w:themeShade="80"/>
                <w:lang w:val="en-GB"/>
              </w:rPr>
              <w:t>csv_file_name.csv</w:t>
            </w:r>
            <w:r w:rsidRPr="00467F1B">
              <w:rPr>
                <w:noProof/>
                <w:color w:val="auto"/>
                <w:lang w:val="en-GB"/>
              </w:rPr>
              <w:t xml:space="preserve">", </w:t>
            </w:r>
            <w:r w:rsidRPr="00467F1B">
              <w:rPr>
                <w:noProof/>
                <w:color w:val="595959" w:themeColor="text1" w:themeTint="A6"/>
                <w:lang w:val="en-GB"/>
              </w:rPr>
              <w:t>na_values</w:t>
            </w:r>
            <w:r w:rsidRPr="00467F1B">
              <w:rPr>
                <w:noProof/>
                <w:color w:val="auto"/>
                <w:lang w:val="en-GB"/>
              </w:rPr>
              <w:t xml:space="preserve"> = "</w:t>
            </w:r>
            <w:r w:rsidRPr="00467F1B">
              <w:rPr>
                <w:noProof/>
                <w:color w:val="215868" w:themeColor="accent5" w:themeShade="80"/>
                <w:lang w:val="en-GB"/>
              </w:rPr>
              <w:t>na_string</w:t>
            </w:r>
            <w:r w:rsidRPr="00467F1B">
              <w:rPr>
                <w:noProof/>
                <w:color w:val="auto"/>
                <w:lang w:val="en-GB"/>
              </w:rPr>
              <w:t xml:space="preserve">", </w:t>
            </w:r>
            <w:r w:rsidRPr="00467F1B">
              <w:rPr>
                <w:noProof/>
                <w:color w:val="595959" w:themeColor="text1" w:themeTint="A6"/>
                <w:lang w:val="en-GB"/>
              </w:rPr>
              <w:t>na_filer</w:t>
            </w:r>
            <w:r w:rsidRPr="00467F1B">
              <w:rPr>
                <w:noProof/>
                <w:color w:val="auto"/>
                <w:lang w:val="en-GB"/>
              </w:rPr>
              <w:t xml:space="preserve"> = </w:t>
            </w:r>
            <w:r w:rsidRPr="00467F1B">
              <w:rPr>
                <w:noProof/>
                <w:lang w:val="en-GB"/>
              </w:rPr>
              <w:t>True/False</w:t>
            </w:r>
            <w:r w:rsidRPr="00467F1B">
              <w:rPr>
                <w:noProof/>
                <w:color w:val="auto"/>
                <w:lang w:val="en-GB"/>
              </w:rPr>
              <w:t>)</w:t>
            </w:r>
          </w:p>
        </w:tc>
      </w:tr>
    </w:tbl>
    <w:p w14:paraId="78FB9770" w14:textId="70CCEE24" w:rsidR="005B135E" w:rsidRPr="00467F1B" w:rsidRDefault="00AC42C0" w:rsidP="000C3295">
      <w:pPr>
        <w:pStyle w:val="BodyText"/>
        <w:rPr>
          <w:noProof/>
          <w:lang w:val="en-GB"/>
        </w:rPr>
      </w:pPr>
      <w:r w:rsidRPr="00467F1B">
        <w:rPr>
          <w:noProof/>
          <w:lang w:val="en-GB"/>
        </w:rPr>
        <w:t xml:space="preserve">After </w:t>
      </w:r>
      <w:r w:rsidR="00BA23E7" w:rsidRPr="00467F1B">
        <w:rPr>
          <w:noProof/>
          <w:lang w:val="en-GB"/>
        </w:rPr>
        <w:t>creating a pandas D</w:t>
      </w:r>
      <w:r w:rsidRPr="00467F1B">
        <w:rPr>
          <w:noProof/>
          <w:lang w:val="en-GB"/>
        </w:rPr>
        <w:t>ata</w:t>
      </w:r>
      <w:r w:rsidR="00BA23E7" w:rsidRPr="00467F1B">
        <w:rPr>
          <w:noProof/>
          <w:lang w:val="en-GB"/>
        </w:rPr>
        <w:t>Frame</w:t>
      </w:r>
      <w:r w:rsidRPr="00467F1B">
        <w:rPr>
          <w:noProof/>
          <w:lang w:val="en-GB"/>
        </w:rPr>
        <w:t xml:space="preserve">, we have to decide </w:t>
      </w:r>
      <w:r w:rsidR="000D65F3" w:rsidRPr="00467F1B">
        <w:rPr>
          <w:noProof/>
          <w:lang w:val="en-GB"/>
        </w:rPr>
        <w:t xml:space="preserve">on </w:t>
      </w:r>
      <w:r w:rsidR="004B644B" w:rsidRPr="00467F1B">
        <w:rPr>
          <w:noProof/>
          <w:lang w:val="en-GB"/>
        </w:rPr>
        <w:t xml:space="preserve">the appropriate measure to </w:t>
      </w:r>
      <w:r w:rsidR="000D65F3" w:rsidRPr="00467F1B">
        <w:rPr>
          <w:noProof/>
          <w:lang w:val="en-GB"/>
        </w:rPr>
        <w:t xml:space="preserve">deal with the </w:t>
      </w:r>
      <w:r w:rsidR="004B644B" w:rsidRPr="00467F1B">
        <w:rPr>
          <w:noProof/>
          <w:lang w:val="en-GB"/>
        </w:rPr>
        <w:t xml:space="preserve">missing values in </w:t>
      </w:r>
      <w:r w:rsidR="000D65F3" w:rsidRPr="00467F1B">
        <w:rPr>
          <w:noProof/>
          <w:lang w:val="en-GB"/>
        </w:rPr>
        <w:t>it</w:t>
      </w:r>
      <w:r w:rsidR="00940E9F" w:rsidRPr="00467F1B">
        <w:rPr>
          <w:noProof/>
          <w:lang w:val="en-GB"/>
        </w:rPr>
        <w:t xml:space="preserve">. One way is to remove </w:t>
      </w:r>
      <w:r w:rsidR="0033628E" w:rsidRPr="00467F1B">
        <w:rPr>
          <w:noProof/>
          <w:lang w:val="en-GB"/>
        </w:rPr>
        <w:t>those</w:t>
      </w:r>
      <w:r w:rsidR="002C4741" w:rsidRPr="00467F1B">
        <w:rPr>
          <w:noProof/>
          <w:lang w:val="en-GB"/>
        </w:rPr>
        <w:t xml:space="preserve"> </w:t>
      </w:r>
      <w:r w:rsidR="00940E9F" w:rsidRPr="00467F1B">
        <w:rPr>
          <w:noProof/>
          <w:lang w:val="en-GB"/>
        </w:rPr>
        <w:t>row</w:t>
      </w:r>
      <w:r w:rsidR="0033628E" w:rsidRPr="00467F1B">
        <w:rPr>
          <w:noProof/>
          <w:lang w:val="en-GB"/>
        </w:rPr>
        <w:t xml:space="preserve">s </w:t>
      </w:r>
      <w:r w:rsidR="002C4741" w:rsidRPr="00467F1B">
        <w:rPr>
          <w:noProof/>
          <w:lang w:val="en-GB"/>
        </w:rPr>
        <w:t xml:space="preserve">with </w:t>
      </w:r>
      <w:r w:rsidR="00A42AED" w:rsidRPr="00467F1B">
        <w:rPr>
          <w:noProof/>
          <w:lang w:val="en-GB"/>
        </w:rPr>
        <w:t>missing value</w:t>
      </w:r>
      <w:r w:rsidR="001C779B" w:rsidRPr="00467F1B">
        <w:rPr>
          <w:noProof/>
          <w:lang w:val="en-GB"/>
        </w:rPr>
        <w:t>s</w:t>
      </w:r>
      <w:r w:rsidR="00A42AED" w:rsidRPr="00467F1B">
        <w:rPr>
          <w:noProof/>
          <w:lang w:val="en-GB"/>
        </w:rPr>
        <w:t xml:space="preserve"> in any of the columns</w:t>
      </w:r>
      <w:r w:rsidR="00940E9F" w:rsidRPr="00467F1B">
        <w:rPr>
          <w:noProof/>
          <w:lang w:val="en-GB"/>
        </w:rPr>
        <w:t xml:space="preserve"> from </w:t>
      </w:r>
      <w:r w:rsidR="00A42AED" w:rsidRPr="00467F1B">
        <w:rPr>
          <w:noProof/>
          <w:lang w:val="en-GB"/>
        </w:rPr>
        <w:t>the DataFrame</w:t>
      </w:r>
      <w:r w:rsidR="009E3545">
        <w:rPr>
          <w:noProof/>
          <w:lang w:val="en-GB"/>
        </w:rPr>
        <w:t xml:space="preserve"> </w:t>
      </w:r>
      <w:r w:rsidR="009E3545" w:rsidRPr="00467F1B">
        <w:rPr>
          <w:noProof/>
          <w:lang w:val="en-GB"/>
        </w:rPr>
        <w:t>completely</w:t>
      </w:r>
      <w:r w:rsidR="00A42AED" w:rsidRPr="00467F1B">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82CF5" w:rsidRPr="00971571" w14:paraId="67D89312" w14:textId="77777777" w:rsidTr="00C4497F">
        <w:tc>
          <w:tcPr>
            <w:tcW w:w="9017" w:type="dxa"/>
            <w:shd w:val="clear" w:color="auto" w:fill="D9D9D9" w:themeFill="background1" w:themeFillShade="D9"/>
            <w:vAlign w:val="center"/>
          </w:tcPr>
          <w:p w14:paraId="5DCEF6A2" w14:textId="77777777" w:rsidR="00682CF5" w:rsidRPr="00467F1B" w:rsidRDefault="00682CF5" w:rsidP="00C4497F">
            <w:pPr>
              <w:pStyle w:val="Code"/>
              <w:tabs>
                <w:tab w:val="left" w:pos="6557"/>
              </w:tabs>
              <w:ind w:left="35"/>
              <w:rPr>
                <w:noProof/>
                <w:color w:val="auto"/>
                <w:lang w:val="en-GB"/>
              </w:rPr>
            </w:pPr>
            <w:r w:rsidRPr="00467F1B">
              <w:rPr>
                <w:noProof/>
                <w:lang w:val="en-GB"/>
              </w:rPr>
              <w:t>DataFrame_name</w:t>
            </w:r>
            <w:r w:rsidRPr="00467F1B">
              <w:rPr>
                <w:noProof/>
                <w:color w:val="auto"/>
                <w:lang w:val="en-GB"/>
              </w:rPr>
              <w:t>.</w:t>
            </w:r>
            <w:r w:rsidRPr="00467F1B">
              <w:rPr>
                <w:noProof/>
                <w:color w:val="76923C" w:themeColor="accent3" w:themeShade="BF"/>
                <w:lang w:val="en-GB"/>
              </w:rPr>
              <w:t>dropna</w:t>
            </w:r>
            <w:r w:rsidRPr="00467F1B">
              <w:rPr>
                <w:noProof/>
                <w:color w:val="auto"/>
                <w:lang w:val="en-GB"/>
              </w:rPr>
              <w:t>(</w:t>
            </w:r>
            <w:r w:rsidRPr="00467F1B">
              <w:rPr>
                <w:noProof/>
                <w:color w:val="595959" w:themeColor="text1" w:themeTint="A6"/>
                <w:lang w:val="en-GB"/>
              </w:rPr>
              <w:t>axis</w:t>
            </w:r>
            <w:r w:rsidRPr="00467F1B">
              <w:rPr>
                <w:noProof/>
                <w:color w:val="auto"/>
                <w:lang w:val="en-GB"/>
              </w:rPr>
              <w:t xml:space="preserve"> = </w:t>
            </w:r>
            <w:r w:rsidRPr="00467F1B">
              <w:rPr>
                <w:noProof/>
                <w:color w:val="595959" w:themeColor="text1" w:themeTint="A6"/>
                <w:lang w:val="en-GB"/>
              </w:rPr>
              <w:t>0, how</w:t>
            </w:r>
            <w:r w:rsidRPr="00467F1B">
              <w:rPr>
                <w:noProof/>
                <w:color w:val="auto"/>
                <w:lang w:val="en-GB"/>
              </w:rPr>
              <w:t xml:space="preserve"> = "</w:t>
            </w:r>
            <w:r w:rsidRPr="00467F1B">
              <w:rPr>
                <w:noProof/>
                <w:color w:val="215868" w:themeColor="accent5" w:themeShade="80"/>
                <w:lang w:val="en-GB"/>
              </w:rPr>
              <w:t>any</w:t>
            </w:r>
            <w:r w:rsidRPr="00467F1B">
              <w:rPr>
                <w:noProof/>
                <w:color w:val="auto"/>
                <w:lang w:val="en-GB"/>
              </w:rPr>
              <w:t>"/"</w:t>
            </w:r>
            <w:r w:rsidRPr="00467F1B">
              <w:rPr>
                <w:noProof/>
                <w:color w:val="215868" w:themeColor="accent5" w:themeShade="80"/>
                <w:lang w:val="en-GB"/>
              </w:rPr>
              <w:t>all</w:t>
            </w:r>
            <w:r w:rsidRPr="00467F1B">
              <w:rPr>
                <w:noProof/>
                <w:color w:val="auto"/>
                <w:lang w:val="en-GB"/>
              </w:rPr>
              <w:t>")</w:t>
            </w:r>
          </w:p>
        </w:tc>
      </w:tr>
    </w:tbl>
    <w:p w14:paraId="6B7760F1" w14:textId="5B36A45C" w:rsidR="00682CF5" w:rsidRPr="00467F1B" w:rsidRDefault="008D30B2" w:rsidP="000C3295">
      <w:pPr>
        <w:pStyle w:val="BodyText"/>
        <w:rPr>
          <w:noProof/>
          <w:lang w:val="en-GB"/>
        </w:rPr>
      </w:pPr>
      <w:r w:rsidRPr="00467F1B">
        <w:rPr>
          <w:noProof/>
          <w:lang w:val="en-GB"/>
        </w:rPr>
        <w:t xml:space="preserve">Another </w:t>
      </w:r>
      <w:r w:rsidR="004F1908">
        <w:rPr>
          <w:noProof/>
          <w:lang w:val="en-GB"/>
        </w:rPr>
        <w:t xml:space="preserve">possibility </w:t>
      </w:r>
      <w:r w:rsidRPr="00467F1B">
        <w:rPr>
          <w:noProof/>
          <w:lang w:val="en-GB"/>
        </w:rPr>
        <w:t>is to replace them</w:t>
      </w:r>
      <w:r w:rsidR="00BC0CF7" w:rsidRPr="00467F1B">
        <w:rPr>
          <w:noProof/>
          <w:lang w:val="en-GB"/>
        </w:rPr>
        <w:t xml:space="preserve"> by specific values. </w:t>
      </w:r>
      <w:r w:rsidR="00B40B80" w:rsidRPr="00467F1B">
        <w:rPr>
          <w:noProof/>
          <w:lang w:val="en-GB"/>
        </w:rPr>
        <w:t xml:space="preserve">Here, we can choose to apply the replacement on missing values </w:t>
      </w:r>
      <w:r w:rsidR="005737BA" w:rsidRPr="00467F1B">
        <w:rPr>
          <w:noProof/>
          <w:lang w:val="en-GB"/>
        </w:rPr>
        <w:t xml:space="preserve">of the entire DataFrame </w:t>
      </w:r>
      <w:r w:rsidR="00B40B80" w:rsidRPr="00467F1B">
        <w:rPr>
          <w:noProof/>
          <w:lang w:val="en-GB"/>
        </w:rPr>
        <w:t xml:space="preserve">or </w:t>
      </w:r>
      <w:r w:rsidR="00A92AE0" w:rsidRPr="00467F1B">
        <w:rPr>
          <w:noProof/>
          <w:lang w:val="en-GB"/>
        </w:rPr>
        <w:t xml:space="preserve">just </w:t>
      </w:r>
      <w:r w:rsidR="00D03257">
        <w:rPr>
          <w:noProof/>
          <w:lang w:val="en-GB"/>
        </w:rPr>
        <w:t>one</w:t>
      </w:r>
      <w:r w:rsidR="00F34921" w:rsidRPr="00467F1B">
        <w:rPr>
          <w:noProof/>
          <w:lang w:val="en-GB"/>
        </w:rPr>
        <w:t xml:space="preserve"> specific column.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AC42C0" w:rsidRPr="00971571" w14:paraId="2FC55FB3" w14:textId="77777777" w:rsidTr="00C4497F">
        <w:tc>
          <w:tcPr>
            <w:tcW w:w="9017" w:type="dxa"/>
            <w:shd w:val="clear" w:color="auto" w:fill="D9D9D9" w:themeFill="background1" w:themeFillShade="D9"/>
            <w:vAlign w:val="center"/>
          </w:tcPr>
          <w:p w14:paraId="04476F84" w14:textId="77777777" w:rsidR="00AC42C0" w:rsidRPr="00467F1B" w:rsidRDefault="00AC42C0" w:rsidP="00C4497F">
            <w:pPr>
              <w:pStyle w:val="Code"/>
              <w:tabs>
                <w:tab w:val="left" w:pos="6557"/>
              </w:tabs>
              <w:ind w:left="743"/>
              <w:jc w:val="left"/>
              <w:rPr>
                <w:noProof/>
                <w:color w:val="auto"/>
                <w:lang w:val="en-GB"/>
              </w:rPr>
            </w:pPr>
            <w:r w:rsidRPr="00467F1B">
              <w:rPr>
                <w:noProof/>
                <w:lang w:val="en-GB"/>
              </w:rPr>
              <w:t>DataFrame_name</w:t>
            </w:r>
            <w:r w:rsidRPr="00467F1B">
              <w:rPr>
                <w:noProof/>
                <w:color w:val="auto"/>
                <w:lang w:val="en-GB"/>
              </w:rPr>
              <w:t>.</w:t>
            </w:r>
            <w:r w:rsidRPr="00467F1B">
              <w:rPr>
                <w:noProof/>
                <w:color w:val="76923C" w:themeColor="accent3" w:themeShade="BF"/>
                <w:lang w:val="en-GB"/>
              </w:rPr>
              <w:t>fillna</w:t>
            </w:r>
            <w:r w:rsidRPr="00467F1B">
              <w:rPr>
                <w:noProof/>
                <w:color w:val="auto"/>
                <w:lang w:val="en-GB"/>
              </w:rPr>
              <w:t>(</w:t>
            </w:r>
            <w:r w:rsidRPr="00467F1B">
              <w:rPr>
                <w:noProof/>
                <w:color w:val="595959" w:themeColor="text1" w:themeTint="A6"/>
                <w:lang w:val="en-GB"/>
              </w:rPr>
              <w:t xml:space="preserve">value </w:t>
            </w:r>
            <w:r w:rsidRPr="00467F1B">
              <w:rPr>
                <w:noProof/>
                <w:color w:val="auto"/>
                <w:lang w:val="en-GB"/>
              </w:rPr>
              <w:t xml:space="preserve">= </w:t>
            </w:r>
            <w:r w:rsidRPr="00467F1B">
              <w:rPr>
                <w:noProof/>
                <w:color w:val="595959" w:themeColor="text1" w:themeTint="A6"/>
                <w:lang w:val="en-GB"/>
              </w:rPr>
              <w:t>repl_value</w:t>
            </w:r>
            <w:r w:rsidRPr="00467F1B">
              <w:rPr>
                <w:noProof/>
                <w:color w:val="auto"/>
                <w:lang w:val="en-GB"/>
              </w:rPr>
              <w:t>)</w:t>
            </w:r>
          </w:p>
          <w:p w14:paraId="438DBE2B" w14:textId="77777777" w:rsidR="00AC42C0" w:rsidRPr="00467F1B" w:rsidRDefault="00AC42C0" w:rsidP="00C4497F">
            <w:pPr>
              <w:pStyle w:val="Code"/>
              <w:tabs>
                <w:tab w:val="left" w:pos="6557"/>
              </w:tabs>
              <w:ind w:left="743"/>
              <w:jc w:val="left"/>
              <w:rPr>
                <w:noProof/>
                <w:color w:val="auto"/>
                <w:lang w:val="en-GB"/>
              </w:rPr>
            </w:pPr>
            <w:r w:rsidRPr="00467F1B">
              <w:rPr>
                <w:noProof/>
                <w:lang w:val="en-GB"/>
              </w:rPr>
              <w:t>DataFrame_name</w:t>
            </w:r>
            <w:r w:rsidRPr="00467F1B">
              <w:rPr>
                <w:noProof/>
                <w:color w:val="auto"/>
                <w:lang w:val="en-GB"/>
              </w:rPr>
              <w:t>["</w:t>
            </w:r>
            <w:r w:rsidRPr="00467F1B">
              <w:rPr>
                <w:noProof/>
                <w:color w:val="215868" w:themeColor="accent5" w:themeShade="80"/>
                <w:lang w:val="en-GB"/>
              </w:rPr>
              <w:t>column_label</w:t>
            </w:r>
            <w:r w:rsidRPr="00467F1B">
              <w:rPr>
                <w:noProof/>
                <w:color w:val="auto"/>
                <w:lang w:val="en-GB"/>
              </w:rPr>
              <w:t>"].</w:t>
            </w:r>
            <w:r w:rsidRPr="00467F1B">
              <w:rPr>
                <w:noProof/>
                <w:color w:val="76923C" w:themeColor="accent3" w:themeShade="BF"/>
                <w:lang w:val="en-GB"/>
              </w:rPr>
              <w:t>fillna</w:t>
            </w:r>
            <w:r w:rsidRPr="00467F1B">
              <w:rPr>
                <w:noProof/>
                <w:color w:val="auto"/>
                <w:lang w:val="en-GB"/>
              </w:rPr>
              <w:t>(</w:t>
            </w:r>
            <w:r w:rsidRPr="00467F1B">
              <w:rPr>
                <w:noProof/>
                <w:color w:val="595959" w:themeColor="text1" w:themeTint="A6"/>
                <w:lang w:val="en-GB"/>
              </w:rPr>
              <w:t xml:space="preserve">value </w:t>
            </w:r>
            <w:r w:rsidRPr="00467F1B">
              <w:rPr>
                <w:noProof/>
                <w:color w:val="auto"/>
                <w:lang w:val="en-GB"/>
              </w:rPr>
              <w:t xml:space="preserve">= </w:t>
            </w:r>
            <w:r w:rsidRPr="00467F1B">
              <w:rPr>
                <w:noProof/>
                <w:color w:val="595959" w:themeColor="text1" w:themeTint="A6"/>
                <w:lang w:val="en-GB"/>
              </w:rPr>
              <w:t>repl_value</w:t>
            </w:r>
            <w:r w:rsidRPr="00467F1B">
              <w:rPr>
                <w:noProof/>
                <w:color w:val="auto"/>
                <w:lang w:val="en-GB"/>
              </w:rPr>
              <w:t>)</w:t>
            </w:r>
          </w:p>
        </w:tc>
      </w:tr>
    </w:tbl>
    <w:p w14:paraId="0B1F732C" w14:textId="70AEAE6C" w:rsidR="0052487C" w:rsidRPr="00467F1B" w:rsidRDefault="00A90203" w:rsidP="000C3295">
      <w:pPr>
        <w:pStyle w:val="BodyText"/>
        <w:rPr>
          <w:noProof/>
          <w:lang w:val="en-GB"/>
        </w:rPr>
      </w:pPr>
      <w:r w:rsidRPr="00467F1B">
        <w:rPr>
          <w:noProof/>
          <w:lang w:val="en-GB"/>
        </w:rPr>
        <w:t xml:space="preserve">The </w:t>
      </w:r>
      <w:r w:rsidR="005A3D32" w:rsidRPr="00467F1B">
        <w:rPr>
          <w:noProof/>
          <w:lang w:val="en-GB"/>
        </w:rPr>
        <w:t xml:space="preserve">advantage of replacing the missing values </w:t>
      </w:r>
      <w:r w:rsidR="00B55068" w:rsidRPr="00467F1B">
        <w:rPr>
          <w:noProof/>
          <w:lang w:val="en-GB"/>
        </w:rPr>
        <w:t xml:space="preserve">in all columns is certainly the convenience in creating the corresponding code. Nevertheless, </w:t>
      </w:r>
      <w:r w:rsidR="001523B5" w:rsidRPr="00467F1B">
        <w:rPr>
          <w:noProof/>
          <w:lang w:val="en-GB"/>
        </w:rPr>
        <w:t>it is not unusual that</w:t>
      </w:r>
      <w:r w:rsidR="00A07833" w:rsidRPr="00467F1B">
        <w:rPr>
          <w:noProof/>
          <w:lang w:val="en-GB"/>
        </w:rPr>
        <w:t xml:space="preserve"> a DataFrame contains various types of </w:t>
      </w:r>
      <w:r w:rsidR="000F3B66" w:rsidRPr="00467F1B">
        <w:rPr>
          <w:noProof/>
          <w:lang w:val="en-GB"/>
        </w:rPr>
        <w:t>variables</w:t>
      </w:r>
      <w:r w:rsidR="00E17A40" w:rsidRPr="00467F1B">
        <w:rPr>
          <w:noProof/>
          <w:lang w:val="en-GB"/>
        </w:rPr>
        <w:t>.</w:t>
      </w:r>
      <w:r w:rsidR="000F3B66" w:rsidRPr="00467F1B">
        <w:rPr>
          <w:noProof/>
          <w:lang w:val="en-GB"/>
        </w:rPr>
        <w:t xml:space="preserve"> </w:t>
      </w:r>
      <w:r w:rsidR="004D4AAB" w:rsidRPr="00467F1B">
        <w:rPr>
          <w:noProof/>
          <w:lang w:val="en-GB"/>
        </w:rPr>
        <w:t>In this case</w:t>
      </w:r>
      <w:r w:rsidR="00E17A40" w:rsidRPr="00467F1B">
        <w:rPr>
          <w:noProof/>
          <w:lang w:val="en-GB"/>
        </w:rPr>
        <w:t xml:space="preserve">, </w:t>
      </w:r>
      <w:r w:rsidR="000F3B66" w:rsidRPr="00467F1B">
        <w:rPr>
          <w:noProof/>
          <w:lang w:val="en-GB"/>
        </w:rPr>
        <w:t xml:space="preserve">replacing </w:t>
      </w:r>
      <w:r w:rsidR="00E17A40" w:rsidRPr="00467F1B">
        <w:rPr>
          <w:noProof/>
          <w:lang w:val="en-GB"/>
        </w:rPr>
        <w:t xml:space="preserve">all </w:t>
      </w:r>
      <w:r w:rsidR="000F3B66" w:rsidRPr="00467F1B">
        <w:rPr>
          <w:noProof/>
          <w:lang w:val="en-GB"/>
        </w:rPr>
        <w:t xml:space="preserve">missing values by a single value </w:t>
      </w:r>
      <w:r w:rsidR="00280A6D" w:rsidRPr="00467F1B">
        <w:rPr>
          <w:noProof/>
          <w:lang w:val="en-GB"/>
        </w:rPr>
        <w:t xml:space="preserve">may be </w:t>
      </w:r>
      <w:r w:rsidR="004438DE">
        <w:rPr>
          <w:noProof/>
          <w:lang w:val="en-GB"/>
        </w:rPr>
        <w:t>un</w:t>
      </w:r>
      <w:r w:rsidR="00280A6D" w:rsidRPr="00467F1B">
        <w:rPr>
          <w:noProof/>
          <w:lang w:val="en-GB"/>
        </w:rPr>
        <w:t xml:space="preserve">desirable or </w:t>
      </w:r>
      <w:r w:rsidR="004438DE">
        <w:rPr>
          <w:noProof/>
          <w:lang w:val="en-GB"/>
        </w:rPr>
        <w:t>im</w:t>
      </w:r>
      <w:r w:rsidR="00280A6D" w:rsidRPr="00467F1B">
        <w:rPr>
          <w:noProof/>
          <w:lang w:val="en-GB"/>
        </w:rPr>
        <w:t>possible.</w:t>
      </w:r>
      <w:r w:rsidR="00E17A40" w:rsidRPr="00467F1B">
        <w:rPr>
          <w:noProof/>
          <w:lang w:val="en-GB"/>
        </w:rPr>
        <w:t xml:space="preserve"> The replacement values should be chosen </w:t>
      </w:r>
      <w:r w:rsidR="00C855E6" w:rsidRPr="00467F1B">
        <w:rPr>
          <w:noProof/>
          <w:lang w:val="en-GB"/>
        </w:rPr>
        <w:t>according to the characteristics and requirement</w:t>
      </w:r>
      <w:r w:rsidR="004D4AAB" w:rsidRPr="00467F1B">
        <w:rPr>
          <w:noProof/>
          <w:lang w:val="en-GB"/>
        </w:rPr>
        <w:t>s</w:t>
      </w:r>
      <w:r w:rsidR="00C855E6" w:rsidRPr="00467F1B">
        <w:rPr>
          <w:noProof/>
          <w:lang w:val="en-GB"/>
        </w:rPr>
        <w:t xml:space="preserve"> of each variable.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4D4AAB" w:rsidRPr="00971571" w14:paraId="2F5804BA" w14:textId="77777777" w:rsidTr="00C4497F">
        <w:tc>
          <w:tcPr>
            <w:tcW w:w="9017" w:type="dxa"/>
          </w:tcPr>
          <w:p w14:paraId="3B5BAB97" w14:textId="4A1ED2F5" w:rsidR="009926B1" w:rsidRPr="00467F1B" w:rsidRDefault="004D4AAB" w:rsidP="00C4497F">
            <w:pPr>
              <w:pStyle w:val="BodyText"/>
              <w:rPr>
                <w:noProof/>
                <w:lang w:val="en-GB"/>
              </w:rPr>
            </w:pPr>
            <w:r w:rsidRPr="00467F1B">
              <w:rPr>
                <w:b/>
                <w:bCs/>
                <w:noProof/>
                <w:lang w:val="en-GB"/>
              </w:rPr>
              <w:t>Example (</w:t>
            </w:r>
            <w:r w:rsidR="009926B1" w:rsidRPr="00467F1B">
              <w:rPr>
                <w:b/>
                <w:bCs/>
                <w:noProof/>
                <w:lang w:val="en-GB"/>
              </w:rPr>
              <w:t>Cont’d</w:t>
            </w:r>
            <w:r w:rsidRPr="00467F1B">
              <w:rPr>
                <w:b/>
                <w:bCs/>
                <w:noProof/>
                <w:lang w:val="en-GB"/>
              </w:rPr>
              <w:t>):</w:t>
            </w:r>
            <w:r w:rsidRPr="00467F1B">
              <w:rPr>
                <w:noProof/>
                <w:lang w:val="en-GB"/>
              </w:rPr>
              <w:t xml:space="preserve"> </w:t>
            </w:r>
            <w:r w:rsidR="002E173E" w:rsidRPr="00467F1B">
              <w:rPr>
                <w:noProof/>
                <w:lang w:val="en-GB"/>
              </w:rPr>
              <w:t>After stud</w:t>
            </w:r>
            <w:r w:rsidR="00452BF6" w:rsidRPr="00467F1B">
              <w:rPr>
                <w:noProof/>
                <w:lang w:val="en-GB"/>
              </w:rPr>
              <w:t xml:space="preserve">ying the missing data in </w:t>
            </w:r>
            <w:r w:rsidR="009926B1" w:rsidRPr="00467F1B">
              <w:rPr>
                <w:noProof/>
                <w:lang w:val="en-GB"/>
              </w:rPr>
              <w:t xml:space="preserve">the </w:t>
            </w:r>
            <w:r w:rsidRPr="00467F1B">
              <w:rPr>
                <w:noProof/>
                <w:lang w:val="en-GB"/>
              </w:rPr>
              <w:t>US Adult Census dataset</w:t>
            </w:r>
            <w:r w:rsidR="009926B1" w:rsidRPr="00467F1B">
              <w:rPr>
                <w:noProof/>
                <w:lang w:val="en-GB"/>
              </w:rPr>
              <w:t xml:space="preserve">, </w:t>
            </w:r>
            <w:r w:rsidR="00452BF6" w:rsidRPr="00467F1B">
              <w:rPr>
                <w:noProof/>
                <w:lang w:val="en-GB"/>
              </w:rPr>
              <w:t>which occur</w:t>
            </w:r>
            <w:r w:rsidR="0086364A" w:rsidRPr="00467F1B">
              <w:rPr>
                <w:noProof/>
                <w:lang w:val="en-GB"/>
              </w:rPr>
              <w:t xml:space="preserve"> solely</w:t>
            </w:r>
            <w:r w:rsidR="00452BF6" w:rsidRPr="00467F1B">
              <w:rPr>
                <w:noProof/>
                <w:lang w:val="en-GB"/>
              </w:rPr>
              <w:t xml:space="preserve"> in the variables </w:t>
            </w:r>
            <w:r w:rsidR="00DD070F" w:rsidRPr="00467F1B">
              <w:rPr>
                <w:rFonts w:ascii="Consolas" w:hAnsi="Consolas"/>
                <w:noProof/>
                <w:lang w:val="en-GB"/>
              </w:rPr>
              <w:t>workclass</w:t>
            </w:r>
            <w:r w:rsidR="00DD070F" w:rsidRPr="00467F1B">
              <w:rPr>
                <w:noProof/>
                <w:lang w:val="en-GB"/>
              </w:rPr>
              <w:t xml:space="preserve">, </w:t>
            </w:r>
            <w:r w:rsidR="00DD070F" w:rsidRPr="00467F1B">
              <w:rPr>
                <w:rFonts w:ascii="Consolas" w:hAnsi="Consolas"/>
                <w:noProof/>
                <w:lang w:val="en-GB"/>
              </w:rPr>
              <w:t>occupation</w:t>
            </w:r>
            <w:r w:rsidR="007C24BE" w:rsidRPr="00467F1B">
              <w:rPr>
                <w:noProof/>
                <w:lang w:val="en-GB"/>
              </w:rPr>
              <w:t>,</w:t>
            </w:r>
            <w:r w:rsidR="00DD070F" w:rsidRPr="00467F1B">
              <w:rPr>
                <w:noProof/>
                <w:lang w:val="en-GB"/>
              </w:rPr>
              <w:t xml:space="preserve"> and </w:t>
            </w:r>
            <w:r w:rsidR="00DD070F" w:rsidRPr="00467F1B">
              <w:rPr>
                <w:rFonts w:ascii="Consolas" w:hAnsi="Consolas"/>
                <w:noProof/>
                <w:lang w:val="en-GB"/>
              </w:rPr>
              <w:t>native-country</w:t>
            </w:r>
            <w:r w:rsidR="00DD070F" w:rsidRPr="00467F1B">
              <w:rPr>
                <w:noProof/>
                <w:lang w:val="en-GB"/>
              </w:rPr>
              <w:t>, it s</w:t>
            </w:r>
            <w:r w:rsidR="00960475" w:rsidRPr="00467F1B">
              <w:rPr>
                <w:noProof/>
                <w:lang w:val="en-GB"/>
              </w:rPr>
              <w:t>eems</w:t>
            </w:r>
            <w:r w:rsidR="00DD070F" w:rsidRPr="00467F1B">
              <w:rPr>
                <w:noProof/>
                <w:lang w:val="en-GB"/>
              </w:rPr>
              <w:t xml:space="preserve"> </w:t>
            </w:r>
            <w:r w:rsidR="00E457DF" w:rsidRPr="00467F1B">
              <w:rPr>
                <w:noProof/>
                <w:lang w:val="en-GB"/>
              </w:rPr>
              <w:t xml:space="preserve">appropriate </w:t>
            </w:r>
            <w:r w:rsidR="0086364A" w:rsidRPr="00467F1B">
              <w:rPr>
                <w:noProof/>
                <w:lang w:val="en-GB"/>
              </w:rPr>
              <w:t xml:space="preserve">to </w:t>
            </w:r>
            <w:r w:rsidR="009926B1" w:rsidRPr="00467F1B">
              <w:rPr>
                <w:noProof/>
                <w:lang w:val="en-GB"/>
              </w:rPr>
              <w:t>remove all th</w:t>
            </w:r>
            <w:r w:rsidR="0086364A" w:rsidRPr="00467F1B">
              <w:rPr>
                <w:noProof/>
                <w:lang w:val="en-GB"/>
              </w:rPr>
              <w:t>ese</w:t>
            </w:r>
            <w:r w:rsidR="009926B1" w:rsidRPr="00467F1B">
              <w:rPr>
                <w:noProof/>
                <w:lang w:val="en-GB"/>
              </w:rPr>
              <w:t xml:space="preserve"> </w:t>
            </w:r>
            <w:r w:rsidR="0086364A" w:rsidRPr="00467F1B">
              <w:rPr>
                <w:noProof/>
                <w:lang w:val="en-GB"/>
              </w:rPr>
              <w:t>rows from t</w:t>
            </w:r>
            <w:r w:rsidR="00A46DDB" w:rsidRPr="00467F1B">
              <w:rPr>
                <w:noProof/>
                <w:lang w:val="en-GB"/>
              </w:rPr>
              <w:t>he DataFrame</w:t>
            </w:r>
            <w:r w:rsidR="006F1150" w:rsidRPr="00467F1B">
              <w:rPr>
                <w:noProof/>
                <w:lang w:val="en-GB"/>
              </w:rPr>
              <w:t>.</w:t>
            </w:r>
          </w:p>
          <w:p w14:paraId="791FC66D" w14:textId="3B43C655" w:rsidR="004D4AAB" w:rsidRPr="00467F1B" w:rsidRDefault="00416BD5" w:rsidP="00C4497F">
            <w:pPr>
              <w:pStyle w:val="Figure-Image-Upper"/>
              <w:rPr>
                <w:lang w:val="en-GB"/>
              </w:rPr>
            </w:pPr>
            <w:r w:rsidRPr="00467F1B">
              <w:lastRenderedPageBreak/>
              <w:drawing>
                <wp:inline distT="0" distB="0" distL="0" distR="0" wp14:anchorId="321C731C" wp14:editId="709B1360">
                  <wp:extent cx="5580000" cy="2385996"/>
                  <wp:effectExtent l="19050" t="19050" r="20955" b="146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33" t="26916" r="2074" b="8837"/>
                          <a:stretch/>
                        </pic:blipFill>
                        <pic:spPr bwMode="auto">
                          <a:xfrm>
                            <a:off x="0" y="0"/>
                            <a:ext cx="5580000" cy="238599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0C48AB" w14:textId="170B65FC" w:rsidR="004D4AAB" w:rsidRPr="00467F1B" w:rsidRDefault="004D4AAB" w:rsidP="00C4497F">
            <w:pPr>
              <w:pStyle w:val="Caption"/>
              <w:rPr>
                <w:lang w:val="en-GB"/>
              </w:rPr>
            </w:pPr>
            <w:r w:rsidRPr="00467F1B">
              <w:rPr>
                <w:lang w:val="en-GB"/>
              </w:rPr>
              <w:t>Figure 5.</w:t>
            </w:r>
            <w:r w:rsidRPr="00467F1B">
              <w:rPr>
                <w:lang w:val="en-GB"/>
              </w:rPr>
              <w:fldChar w:fldCharType="begin"/>
            </w:r>
            <w:r w:rsidRPr="00467F1B">
              <w:rPr>
                <w:lang w:val="en-GB"/>
              </w:rPr>
              <w:instrText xml:space="preserve"> SEQ Figure \* ARABIC </w:instrText>
            </w:r>
            <w:r w:rsidRPr="00467F1B">
              <w:rPr>
                <w:lang w:val="en-GB"/>
              </w:rPr>
              <w:fldChar w:fldCharType="separate"/>
            </w:r>
            <w:r w:rsidR="000D5342" w:rsidRPr="00467F1B">
              <w:rPr>
                <w:lang w:val="en-GB"/>
              </w:rPr>
              <w:t>2</w:t>
            </w:r>
            <w:r w:rsidRPr="00467F1B">
              <w:rPr>
                <w:lang w:val="en-GB"/>
              </w:rPr>
              <w:fldChar w:fldCharType="end"/>
            </w:r>
            <w:r w:rsidRPr="00467F1B">
              <w:rPr>
                <w:lang w:val="en-GB"/>
              </w:rPr>
              <w:t xml:space="preserve"> </w:t>
            </w:r>
            <w:r w:rsidR="00416BD5" w:rsidRPr="00467F1B">
              <w:rPr>
                <w:lang w:val="en-GB"/>
              </w:rPr>
              <w:t xml:space="preserve">Removing Missing Data </w:t>
            </w:r>
            <w:r w:rsidR="00885B84" w:rsidRPr="00467F1B">
              <w:rPr>
                <w:lang w:val="en-GB"/>
              </w:rPr>
              <w:t>from</w:t>
            </w:r>
            <w:r w:rsidR="00416BD5" w:rsidRPr="00467F1B">
              <w:rPr>
                <w:lang w:val="en-GB"/>
              </w:rPr>
              <w:t xml:space="preserve"> DataFrame</w:t>
            </w:r>
          </w:p>
          <w:p w14:paraId="194CB8BE" w14:textId="45023C00" w:rsidR="004D4AAB" w:rsidRPr="00467F1B" w:rsidRDefault="00854A87" w:rsidP="00C4497F">
            <w:pPr>
              <w:pStyle w:val="BodyText"/>
              <w:rPr>
                <w:noProof/>
                <w:lang w:val="en-GB"/>
              </w:rPr>
            </w:pPr>
            <w:r w:rsidRPr="00467F1B">
              <w:rPr>
                <w:noProof/>
                <w:lang w:val="en-GB"/>
              </w:rPr>
              <w:t xml:space="preserve">After removing the </w:t>
            </w:r>
            <w:r w:rsidR="000321DA" w:rsidRPr="00467F1B">
              <w:rPr>
                <w:noProof/>
                <w:lang w:val="en-GB"/>
              </w:rPr>
              <w:t xml:space="preserve">missing data from census, the DataFrame contains 45,222 rows. That is, we had </w:t>
            </w:r>
            <w:r w:rsidR="00171ED7" w:rsidRPr="00467F1B">
              <w:rPr>
                <w:noProof/>
                <w:lang w:val="en-GB"/>
              </w:rPr>
              <w:t>a total of 3,620 observations</w:t>
            </w:r>
            <w:r w:rsidR="00885B84" w:rsidRPr="00467F1B">
              <w:rPr>
                <w:noProof/>
                <w:lang w:val="en-GB"/>
              </w:rPr>
              <w:t xml:space="preserve"> that contain missing values originally.</w:t>
            </w:r>
          </w:p>
        </w:tc>
      </w:tr>
    </w:tbl>
    <w:p w14:paraId="0F55CCFF" w14:textId="0B28BEC5" w:rsidR="00B64BD6" w:rsidRPr="00467F1B" w:rsidRDefault="00B64BD6" w:rsidP="00B41BBB">
      <w:pPr>
        <w:pStyle w:val="Heading4"/>
        <w:tabs>
          <w:tab w:val="left" w:pos="709"/>
        </w:tabs>
        <w:rPr>
          <w:noProof/>
          <w:lang w:val="en-GB"/>
        </w:rPr>
      </w:pPr>
      <w:r w:rsidRPr="00467F1B">
        <w:rPr>
          <w:noProof/>
          <w:lang w:val="en-GB"/>
        </w:rPr>
        <w:lastRenderedPageBreak/>
        <w:t xml:space="preserve">1.2.2 </w:t>
      </w:r>
      <w:r w:rsidR="00B41BBB" w:rsidRPr="00347F22">
        <w:rPr>
          <w:noProof/>
          <w:lang w:val="en-GB"/>
        </w:rPr>
        <w:tab/>
      </w:r>
      <w:r w:rsidR="00D32A8A" w:rsidRPr="00467F1B">
        <w:rPr>
          <w:noProof/>
          <w:lang w:val="en-GB"/>
        </w:rPr>
        <w:t>Reduc</w:t>
      </w:r>
      <w:r w:rsidR="004F0B95" w:rsidRPr="00467F1B">
        <w:rPr>
          <w:noProof/>
          <w:lang w:val="en-GB"/>
        </w:rPr>
        <w:t>ing</w:t>
      </w:r>
      <w:r w:rsidR="006B607A" w:rsidRPr="00467F1B">
        <w:rPr>
          <w:noProof/>
          <w:lang w:val="en-GB"/>
        </w:rPr>
        <w:t xml:space="preserve"> Number of</w:t>
      </w:r>
      <w:r w:rsidR="004F0B95" w:rsidRPr="00467F1B">
        <w:rPr>
          <w:noProof/>
          <w:lang w:val="en-GB"/>
        </w:rPr>
        <w:t xml:space="preserve"> Categori</w:t>
      </w:r>
      <w:r w:rsidR="00F9386A" w:rsidRPr="00467F1B">
        <w:rPr>
          <w:noProof/>
          <w:lang w:val="en-GB"/>
        </w:rPr>
        <w:t>es</w:t>
      </w:r>
      <w:r w:rsidR="004F0B95" w:rsidRPr="00467F1B">
        <w:rPr>
          <w:noProof/>
          <w:lang w:val="en-GB"/>
        </w:rPr>
        <w:t xml:space="preserve"> </w:t>
      </w:r>
    </w:p>
    <w:p w14:paraId="3C67DA6F" w14:textId="2A5F49D6" w:rsidR="00164E34" w:rsidRPr="00467F1B" w:rsidRDefault="00402EEE" w:rsidP="000C3295">
      <w:pPr>
        <w:pStyle w:val="BodyText"/>
        <w:rPr>
          <w:noProof/>
          <w:lang w:val="en-GB"/>
        </w:rPr>
      </w:pPr>
      <w:r w:rsidRPr="00467F1B">
        <w:rPr>
          <w:noProof/>
          <w:lang w:val="en-GB"/>
        </w:rPr>
        <w:t xml:space="preserve">If a DataFrame contains </w:t>
      </w:r>
      <w:r w:rsidR="001400CF" w:rsidRPr="00467F1B">
        <w:rPr>
          <w:noProof/>
          <w:lang w:val="en-GB"/>
        </w:rPr>
        <w:t xml:space="preserve">categorical variables, they must be treated differently in </w:t>
      </w:r>
      <w:r w:rsidR="00142AE6" w:rsidRPr="00467F1B">
        <w:rPr>
          <w:noProof/>
          <w:lang w:val="en-GB"/>
        </w:rPr>
        <w:t xml:space="preserve">comparison to scale or interval variables. </w:t>
      </w:r>
      <w:r w:rsidR="00C566B9" w:rsidRPr="00467F1B">
        <w:rPr>
          <w:noProof/>
          <w:lang w:val="en-GB"/>
        </w:rPr>
        <w:t xml:space="preserve">In data analytics, </w:t>
      </w:r>
      <w:r w:rsidR="0078511D" w:rsidRPr="00467F1B">
        <w:rPr>
          <w:noProof/>
          <w:lang w:val="en-GB"/>
        </w:rPr>
        <w:t xml:space="preserve">we </w:t>
      </w:r>
      <w:r w:rsidR="001E33A8" w:rsidRPr="00467F1B">
        <w:rPr>
          <w:noProof/>
          <w:lang w:val="en-GB"/>
        </w:rPr>
        <w:t>usually convert</w:t>
      </w:r>
      <w:r w:rsidR="0078511D" w:rsidRPr="00467F1B">
        <w:rPr>
          <w:noProof/>
          <w:lang w:val="en-GB"/>
        </w:rPr>
        <w:t xml:space="preserve"> them </w:t>
      </w:r>
      <w:r w:rsidR="001E33A8" w:rsidRPr="00467F1B">
        <w:rPr>
          <w:noProof/>
          <w:lang w:val="en-GB"/>
        </w:rPr>
        <w:t>to dummy variables</w:t>
      </w:r>
      <w:r w:rsidR="00A55477" w:rsidRPr="00467F1B">
        <w:rPr>
          <w:noProof/>
          <w:lang w:val="en-GB"/>
        </w:rPr>
        <w:t xml:space="preserve"> in the pre-processing stage.</w:t>
      </w:r>
      <w:r w:rsidR="000203A1" w:rsidRPr="00467F1B">
        <w:rPr>
          <w:noProof/>
          <w:lang w:val="en-GB"/>
        </w:rPr>
        <w:t xml:space="preserve"> </w:t>
      </w:r>
      <w:r w:rsidR="006346D5" w:rsidRPr="00467F1B">
        <w:rPr>
          <w:noProof/>
          <w:lang w:val="en-GB"/>
        </w:rPr>
        <w:t>W</w:t>
      </w:r>
      <w:r w:rsidR="000203A1" w:rsidRPr="00467F1B">
        <w:rPr>
          <w:noProof/>
          <w:lang w:val="en-GB"/>
        </w:rPr>
        <w:t xml:space="preserve">e will discuss </w:t>
      </w:r>
      <w:r w:rsidR="006346D5" w:rsidRPr="00467F1B">
        <w:rPr>
          <w:noProof/>
          <w:lang w:val="en-GB"/>
        </w:rPr>
        <w:t>th</w:t>
      </w:r>
      <w:r w:rsidR="005C30FC" w:rsidRPr="00467F1B">
        <w:rPr>
          <w:noProof/>
          <w:lang w:val="en-GB"/>
        </w:rPr>
        <w:t xml:space="preserve">e conversion process in detail </w:t>
      </w:r>
      <w:r w:rsidR="000203A1" w:rsidRPr="00467F1B">
        <w:rPr>
          <w:noProof/>
          <w:lang w:val="en-GB"/>
        </w:rPr>
        <w:t>in Chapter 1.2.</w:t>
      </w:r>
      <w:r w:rsidR="00F36071" w:rsidRPr="00467F1B">
        <w:rPr>
          <w:noProof/>
          <w:lang w:val="en-GB"/>
        </w:rPr>
        <w:t>5</w:t>
      </w:r>
      <w:r w:rsidR="000203A1" w:rsidRPr="00467F1B">
        <w:rPr>
          <w:noProof/>
          <w:lang w:val="en-GB"/>
        </w:rPr>
        <w:t xml:space="preserve">. </w:t>
      </w:r>
      <w:r w:rsidR="00795ADC" w:rsidRPr="00467F1B">
        <w:rPr>
          <w:noProof/>
          <w:lang w:val="en-GB"/>
        </w:rPr>
        <w:t xml:space="preserve">Nevertheless, if the </w:t>
      </w:r>
      <w:r w:rsidR="00227630" w:rsidRPr="00467F1B">
        <w:rPr>
          <w:noProof/>
          <w:lang w:val="en-GB"/>
        </w:rPr>
        <w:t xml:space="preserve">variable </w:t>
      </w:r>
      <w:r w:rsidR="00B252E7" w:rsidRPr="00467F1B">
        <w:rPr>
          <w:noProof/>
          <w:lang w:val="en-GB"/>
        </w:rPr>
        <w:t xml:space="preserve">contains a large number of </w:t>
      </w:r>
      <w:r w:rsidR="00795ADC" w:rsidRPr="00467F1B">
        <w:rPr>
          <w:noProof/>
          <w:lang w:val="en-GB"/>
        </w:rPr>
        <w:t>categories</w:t>
      </w:r>
      <w:r w:rsidR="00B623E5" w:rsidRPr="00467F1B">
        <w:rPr>
          <w:noProof/>
          <w:lang w:val="en-GB"/>
        </w:rPr>
        <w:t xml:space="preserve">, </w:t>
      </w:r>
      <w:r w:rsidR="00AD4A92" w:rsidRPr="00467F1B">
        <w:rPr>
          <w:noProof/>
          <w:lang w:val="en-GB"/>
        </w:rPr>
        <w:t>the number of dummy variable</w:t>
      </w:r>
      <w:r w:rsidR="00A41DB6" w:rsidRPr="00467F1B">
        <w:rPr>
          <w:noProof/>
          <w:lang w:val="en-GB"/>
        </w:rPr>
        <w:t>s</w:t>
      </w:r>
      <w:r w:rsidR="00AD4A92" w:rsidRPr="00467F1B">
        <w:rPr>
          <w:noProof/>
          <w:lang w:val="en-GB"/>
        </w:rPr>
        <w:t xml:space="preserve"> will </w:t>
      </w:r>
      <w:r w:rsidR="00222111" w:rsidRPr="00467F1B">
        <w:rPr>
          <w:noProof/>
          <w:lang w:val="en-GB"/>
        </w:rPr>
        <w:t xml:space="preserve">become large as well. As a result, </w:t>
      </w:r>
      <w:r w:rsidR="00B623E5" w:rsidRPr="00467F1B">
        <w:rPr>
          <w:noProof/>
          <w:lang w:val="en-GB"/>
        </w:rPr>
        <w:t xml:space="preserve">the </w:t>
      </w:r>
      <w:r w:rsidR="001073F4" w:rsidRPr="00467F1B">
        <w:rPr>
          <w:noProof/>
          <w:lang w:val="en-GB"/>
        </w:rPr>
        <w:t xml:space="preserve">analytics algorithm will </w:t>
      </w:r>
      <w:r w:rsidR="00BE5D6A" w:rsidRPr="00467F1B">
        <w:rPr>
          <w:noProof/>
          <w:lang w:val="en-GB"/>
        </w:rPr>
        <w:t xml:space="preserve">have to handle a large number of </w:t>
      </w:r>
      <w:r w:rsidR="005D137B" w:rsidRPr="00467F1B">
        <w:rPr>
          <w:noProof/>
          <w:lang w:val="en-GB"/>
        </w:rPr>
        <w:t xml:space="preserve">variables </w:t>
      </w:r>
      <w:r w:rsidR="00B623E5" w:rsidRPr="00467F1B">
        <w:rPr>
          <w:noProof/>
          <w:lang w:val="en-GB"/>
        </w:rPr>
        <w:t xml:space="preserve">and </w:t>
      </w:r>
      <w:r w:rsidR="00A842DB" w:rsidRPr="00467F1B">
        <w:rPr>
          <w:noProof/>
          <w:lang w:val="en-GB"/>
        </w:rPr>
        <w:t xml:space="preserve">the </w:t>
      </w:r>
      <w:r w:rsidR="00FF6129" w:rsidRPr="00467F1B">
        <w:rPr>
          <w:noProof/>
          <w:lang w:val="en-GB"/>
        </w:rPr>
        <w:t>require</w:t>
      </w:r>
      <w:r w:rsidR="00A842DB" w:rsidRPr="00467F1B">
        <w:rPr>
          <w:noProof/>
          <w:lang w:val="en-GB"/>
        </w:rPr>
        <w:t>d</w:t>
      </w:r>
      <w:r w:rsidR="00FF6129" w:rsidRPr="00467F1B">
        <w:rPr>
          <w:noProof/>
          <w:lang w:val="en-GB"/>
        </w:rPr>
        <w:t xml:space="preserve"> computation</w:t>
      </w:r>
      <w:r w:rsidR="0060126A">
        <w:rPr>
          <w:noProof/>
          <w:lang w:val="en-GB"/>
        </w:rPr>
        <w:t>al</w:t>
      </w:r>
      <w:r w:rsidR="00FF6129" w:rsidRPr="00467F1B">
        <w:rPr>
          <w:noProof/>
          <w:lang w:val="en-GB"/>
        </w:rPr>
        <w:t xml:space="preserve"> effort</w:t>
      </w:r>
      <w:r w:rsidR="00D41A18" w:rsidRPr="00467F1B">
        <w:rPr>
          <w:noProof/>
          <w:lang w:val="en-GB"/>
        </w:rPr>
        <w:t xml:space="preserve"> in the fitting process</w:t>
      </w:r>
      <w:r w:rsidR="00A842DB" w:rsidRPr="00467F1B">
        <w:rPr>
          <w:noProof/>
          <w:lang w:val="en-GB"/>
        </w:rPr>
        <w:t xml:space="preserve"> could be significant</w:t>
      </w:r>
      <w:r w:rsidR="001F5E6B" w:rsidRPr="00467F1B">
        <w:rPr>
          <w:noProof/>
          <w:lang w:val="en-GB"/>
        </w:rPr>
        <w:t xml:space="preserve">. </w:t>
      </w:r>
      <w:r w:rsidR="003445AC" w:rsidRPr="00467F1B">
        <w:rPr>
          <w:noProof/>
          <w:lang w:val="en-GB"/>
        </w:rPr>
        <w:t>One possible solution here is to reduce the number of categories</w:t>
      </w:r>
      <w:r w:rsidR="0028147C" w:rsidRPr="00467F1B">
        <w:rPr>
          <w:noProof/>
          <w:lang w:val="en-GB"/>
        </w:rPr>
        <w:t xml:space="preserve"> at the expense of </w:t>
      </w:r>
      <w:r w:rsidR="00F459BB" w:rsidRPr="00467F1B">
        <w:rPr>
          <w:noProof/>
          <w:lang w:val="en-GB"/>
        </w:rPr>
        <w:t>information loss</w:t>
      </w:r>
      <w:r w:rsidR="003445AC" w:rsidRPr="00467F1B">
        <w:rPr>
          <w:noProof/>
          <w:lang w:val="en-GB"/>
        </w:rPr>
        <w:t xml:space="preserve">. </w:t>
      </w:r>
      <w:r w:rsidR="00511389" w:rsidRPr="00467F1B">
        <w:rPr>
          <w:noProof/>
          <w:lang w:val="en-GB"/>
        </w:rPr>
        <w:t>It is therefore a task for data analyst</w:t>
      </w:r>
      <w:r w:rsidR="00F459BB" w:rsidRPr="00467F1B">
        <w:rPr>
          <w:noProof/>
          <w:lang w:val="en-GB"/>
        </w:rPr>
        <w:t>s</w:t>
      </w:r>
      <w:r w:rsidR="00511389" w:rsidRPr="00467F1B">
        <w:rPr>
          <w:noProof/>
          <w:lang w:val="en-GB"/>
        </w:rPr>
        <w:t xml:space="preserve"> to </w:t>
      </w:r>
      <w:r w:rsidR="00440C21" w:rsidRPr="00467F1B">
        <w:rPr>
          <w:noProof/>
          <w:lang w:val="en-GB"/>
        </w:rPr>
        <w:t>balance th</w:t>
      </w:r>
      <w:r w:rsidR="004766B1" w:rsidRPr="00467F1B">
        <w:rPr>
          <w:noProof/>
          <w:lang w:val="en-GB"/>
        </w:rPr>
        <w:t>is</w:t>
      </w:r>
      <w:r w:rsidR="00440C21" w:rsidRPr="00467F1B">
        <w:rPr>
          <w:noProof/>
          <w:lang w:val="en-GB"/>
        </w:rPr>
        <w:t xml:space="preserve"> </w:t>
      </w:r>
      <w:r w:rsidR="004766B1" w:rsidRPr="00467F1B">
        <w:rPr>
          <w:noProof/>
          <w:lang w:val="en-GB"/>
        </w:rPr>
        <w:t>trade-off carefully</w:t>
      </w:r>
      <w:r w:rsidR="00FF6129" w:rsidRPr="00467F1B">
        <w:rPr>
          <w:noProof/>
          <w:lang w:val="en-GB"/>
        </w:rPr>
        <w:t>.</w:t>
      </w:r>
    </w:p>
    <w:p w14:paraId="3932BDF8" w14:textId="5BD79AA9" w:rsidR="00CF5184" w:rsidRPr="00467F1B" w:rsidRDefault="00021BAB" w:rsidP="000C3295">
      <w:pPr>
        <w:pStyle w:val="BodyText"/>
        <w:rPr>
          <w:noProof/>
          <w:lang w:val="en-GB"/>
        </w:rPr>
      </w:pPr>
      <w:r w:rsidRPr="00467F1B">
        <w:rPr>
          <w:noProof/>
          <w:lang w:val="en-GB"/>
        </w:rPr>
        <w:t>Basically, t</w:t>
      </w:r>
      <w:r w:rsidR="00DB176F" w:rsidRPr="00467F1B">
        <w:rPr>
          <w:noProof/>
          <w:lang w:val="en-GB"/>
        </w:rPr>
        <w:t xml:space="preserve">he process of category reduction is </w:t>
      </w:r>
      <w:r w:rsidR="00B119C1" w:rsidRPr="00467F1B">
        <w:rPr>
          <w:noProof/>
          <w:lang w:val="en-GB"/>
        </w:rPr>
        <w:t xml:space="preserve">to put </w:t>
      </w:r>
      <w:r w:rsidR="00AF4EC2" w:rsidRPr="00467F1B">
        <w:rPr>
          <w:noProof/>
          <w:lang w:val="en-GB"/>
        </w:rPr>
        <w:t xml:space="preserve">observations from </w:t>
      </w:r>
      <w:r w:rsidR="00B119C1" w:rsidRPr="00467F1B">
        <w:rPr>
          <w:noProof/>
          <w:lang w:val="en-GB"/>
        </w:rPr>
        <w:t xml:space="preserve">similar categories </w:t>
      </w:r>
      <w:r w:rsidR="00AF4EC2" w:rsidRPr="00467F1B">
        <w:rPr>
          <w:noProof/>
          <w:lang w:val="en-GB"/>
        </w:rPr>
        <w:t xml:space="preserve">into a new </w:t>
      </w:r>
      <w:r w:rsidR="001B0CB8" w:rsidRPr="00467F1B">
        <w:rPr>
          <w:noProof/>
          <w:lang w:val="en-GB"/>
        </w:rPr>
        <w:t>category</w:t>
      </w:r>
      <w:r w:rsidR="00AF4EC2" w:rsidRPr="00467F1B">
        <w:rPr>
          <w:noProof/>
          <w:lang w:val="en-GB"/>
        </w:rPr>
        <w:t xml:space="preserve">. </w:t>
      </w:r>
      <w:r w:rsidR="00CF5184" w:rsidRPr="00467F1B">
        <w:rPr>
          <w:noProof/>
          <w:lang w:val="en-GB"/>
        </w:rPr>
        <w:t xml:space="preserve">For instance, if the country names are </w:t>
      </w:r>
      <w:r w:rsidR="00C74E5E" w:rsidRPr="00467F1B">
        <w:rPr>
          <w:noProof/>
          <w:lang w:val="en-GB"/>
        </w:rPr>
        <w:t>categories of a categorical variable, we can group them by their continent</w:t>
      </w:r>
      <w:r w:rsidR="00253AB0" w:rsidRPr="00467F1B">
        <w:rPr>
          <w:noProof/>
          <w:lang w:val="en-GB"/>
        </w:rPr>
        <w:t xml:space="preserve">s, and if a categorical variable contains the models </w:t>
      </w:r>
      <w:r w:rsidR="006F5353" w:rsidRPr="00467F1B">
        <w:rPr>
          <w:noProof/>
          <w:lang w:val="en-GB"/>
        </w:rPr>
        <w:t xml:space="preserve">of a certain product, we can group them by their brands or </w:t>
      </w:r>
      <w:r w:rsidR="0041713D" w:rsidRPr="00467F1B">
        <w:rPr>
          <w:noProof/>
          <w:lang w:val="en-GB"/>
        </w:rPr>
        <w:t xml:space="preserve">their </w:t>
      </w:r>
      <w:r w:rsidR="00E759F6" w:rsidRPr="00467F1B">
        <w:rPr>
          <w:noProof/>
          <w:lang w:val="en-GB"/>
        </w:rPr>
        <w:t xml:space="preserve">main features. </w:t>
      </w:r>
      <w:r w:rsidR="00631D66" w:rsidRPr="00467F1B">
        <w:rPr>
          <w:noProof/>
          <w:lang w:val="en-GB"/>
        </w:rPr>
        <w:t xml:space="preserve">The similarity of the categories is </w:t>
      </w:r>
      <w:r w:rsidR="00FA20D5" w:rsidRPr="00467F1B">
        <w:rPr>
          <w:noProof/>
          <w:lang w:val="en-GB"/>
        </w:rPr>
        <w:t xml:space="preserve">essential here </w:t>
      </w:r>
      <w:r w:rsidR="00472B81" w:rsidRPr="00467F1B">
        <w:rPr>
          <w:noProof/>
          <w:lang w:val="en-GB"/>
        </w:rPr>
        <w:t xml:space="preserve">for </w:t>
      </w:r>
      <w:r w:rsidR="00FA20D5" w:rsidRPr="00467F1B">
        <w:rPr>
          <w:noProof/>
          <w:lang w:val="en-GB"/>
        </w:rPr>
        <w:t>not los</w:t>
      </w:r>
      <w:r w:rsidR="00472B81" w:rsidRPr="00467F1B">
        <w:rPr>
          <w:noProof/>
          <w:lang w:val="en-GB"/>
        </w:rPr>
        <w:t>ing</w:t>
      </w:r>
      <w:r w:rsidR="00FA20D5" w:rsidRPr="00467F1B">
        <w:rPr>
          <w:noProof/>
          <w:lang w:val="en-GB"/>
        </w:rPr>
        <w:t xml:space="preserve"> too much information</w:t>
      </w:r>
      <w:r w:rsidR="00472B81" w:rsidRPr="00467F1B">
        <w:rPr>
          <w:noProof/>
          <w:lang w:val="en-GB"/>
        </w:rPr>
        <w:t>.</w:t>
      </w:r>
    </w:p>
    <w:p w14:paraId="1BBBD333" w14:textId="48E59FB7" w:rsidR="004766B1" w:rsidRPr="00467F1B" w:rsidRDefault="00666A78" w:rsidP="000C3295">
      <w:pPr>
        <w:pStyle w:val="BodyText"/>
        <w:rPr>
          <w:noProof/>
          <w:lang w:val="en-GB"/>
        </w:rPr>
      </w:pPr>
      <w:r w:rsidRPr="00467F1B">
        <w:rPr>
          <w:noProof/>
          <w:lang w:val="en-GB"/>
        </w:rPr>
        <w:t>In terms of programming</w:t>
      </w:r>
      <w:r w:rsidR="00171035" w:rsidRPr="00467F1B">
        <w:rPr>
          <w:noProof/>
          <w:lang w:val="en-GB"/>
        </w:rPr>
        <w:t xml:space="preserve">, </w:t>
      </w:r>
      <w:r w:rsidR="002C3AA2" w:rsidRPr="00467F1B">
        <w:rPr>
          <w:noProof/>
          <w:lang w:val="en-GB"/>
        </w:rPr>
        <w:t xml:space="preserve">all we need to do is </w:t>
      </w:r>
      <w:r w:rsidR="0035475F" w:rsidRPr="00467F1B">
        <w:rPr>
          <w:noProof/>
          <w:lang w:val="en-GB"/>
        </w:rPr>
        <w:t xml:space="preserve">to </w:t>
      </w:r>
      <w:r w:rsidR="00BD2781" w:rsidRPr="00467F1B">
        <w:rPr>
          <w:noProof/>
          <w:lang w:val="en-GB"/>
        </w:rPr>
        <w:t xml:space="preserve">replace </w:t>
      </w:r>
      <w:r w:rsidR="007F6B1C" w:rsidRPr="00467F1B">
        <w:rPr>
          <w:noProof/>
          <w:lang w:val="en-GB"/>
        </w:rPr>
        <w:t xml:space="preserve">some </w:t>
      </w:r>
      <w:r w:rsidR="00BD2781" w:rsidRPr="00467F1B">
        <w:rPr>
          <w:noProof/>
          <w:lang w:val="en-GB"/>
        </w:rPr>
        <w:t>category label</w:t>
      </w:r>
      <w:r w:rsidR="0035475F" w:rsidRPr="00467F1B">
        <w:rPr>
          <w:noProof/>
          <w:lang w:val="en-GB"/>
        </w:rPr>
        <w:t>s</w:t>
      </w:r>
      <w:r w:rsidR="00BD2781" w:rsidRPr="00467F1B">
        <w:rPr>
          <w:noProof/>
          <w:lang w:val="en-GB"/>
        </w:rPr>
        <w:t xml:space="preserve"> in </w:t>
      </w:r>
      <w:r w:rsidR="007F6B1C" w:rsidRPr="00467F1B">
        <w:rPr>
          <w:noProof/>
          <w:lang w:val="en-GB"/>
        </w:rPr>
        <w:t>a variable</w:t>
      </w:r>
      <w:r w:rsidR="0019005B" w:rsidRPr="00467F1B">
        <w:rPr>
          <w:noProof/>
          <w:lang w:val="en-GB"/>
        </w:rPr>
        <w:t xml:space="preserve"> by t</w:t>
      </w:r>
      <w:r w:rsidR="006C7311" w:rsidRPr="00467F1B">
        <w:rPr>
          <w:noProof/>
          <w:lang w:val="en-GB"/>
        </w:rPr>
        <w:t xml:space="preserve">he </w:t>
      </w:r>
      <w:r w:rsidR="006C7311" w:rsidRPr="00467F1B">
        <w:rPr>
          <w:rFonts w:ascii="Consolas" w:hAnsi="Consolas"/>
          <w:noProof/>
          <w:lang w:val="en-GB"/>
        </w:rPr>
        <w:t>.replace()</w:t>
      </w:r>
      <w:r w:rsidR="006C7311" w:rsidRPr="00467F1B">
        <w:rPr>
          <w:noProof/>
          <w:lang w:val="en-GB"/>
        </w:rPr>
        <w:t xml:space="preserve"> </w:t>
      </w:r>
      <w:r w:rsidR="003F01A0" w:rsidRPr="00467F1B">
        <w:rPr>
          <w:noProof/>
          <w:lang w:val="en-GB"/>
        </w:rPr>
        <w:t xml:space="preserve">method </w:t>
      </w:r>
      <w:r w:rsidR="0019005B" w:rsidRPr="00467F1B">
        <w:rPr>
          <w:noProof/>
          <w:lang w:val="en-GB"/>
        </w:rPr>
        <w:t>of the pandas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1341E" w:rsidRPr="00971571" w14:paraId="4171391B" w14:textId="77777777" w:rsidTr="00C4497F">
        <w:tc>
          <w:tcPr>
            <w:tcW w:w="9017" w:type="dxa"/>
            <w:shd w:val="clear" w:color="auto" w:fill="D9D9D9" w:themeFill="background1" w:themeFillShade="D9"/>
            <w:vAlign w:val="center"/>
          </w:tcPr>
          <w:p w14:paraId="172D570D" w14:textId="78B968EF" w:rsidR="00F1341E" w:rsidRPr="00467F1B" w:rsidRDefault="003D2C8F" w:rsidP="00C4497F">
            <w:pPr>
              <w:pStyle w:val="Code"/>
              <w:tabs>
                <w:tab w:val="left" w:pos="6557"/>
              </w:tabs>
              <w:ind w:left="743"/>
              <w:jc w:val="left"/>
              <w:rPr>
                <w:noProof/>
                <w:color w:val="auto"/>
                <w:lang w:val="en-GB"/>
              </w:rPr>
            </w:pPr>
            <w:r w:rsidRPr="00467F1B">
              <w:rPr>
                <w:noProof/>
                <w:lang w:val="en-GB"/>
              </w:rPr>
              <w:lastRenderedPageBreak/>
              <w:t>D</w:t>
            </w:r>
            <w:r w:rsidR="00B03297" w:rsidRPr="00467F1B">
              <w:rPr>
                <w:noProof/>
                <w:lang w:val="en-GB"/>
              </w:rPr>
              <w:t>ata</w:t>
            </w:r>
            <w:r w:rsidRPr="00467F1B">
              <w:rPr>
                <w:noProof/>
                <w:lang w:val="en-GB"/>
              </w:rPr>
              <w:t>F</w:t>
            </w:r>
            <w:r w:rsidR="00B03297" w:rsidRPr="00467F1B">
              <w:rPr>
                <w:noProof/>
                <w:lang w:val="en-GB"/>
              </w:rPr>
              <w:t>rame_Name</w:t>
            </w:r>
            <w:r w:rsidR="00F1341E" w:rsidRPr="00467F1B">
              <w:rPr>
                <w:noProof/>
                <w:color w:val="auto"/>
                <w:lang w:val="en-GB"/>
              </w:rPr>
              <w:t>["</w:t>
            </w:r>
            <w:r w:rsidR="00F1341E" w:rsidRPr="00467F1B">
              <w:rPr>
                <w:noProof/>
                <w:color w:val="215868" w:themeColor="accent5" w:themeShade="80"/>
                <w:lang w:val="en-GB"/>
              </w:rPr>
              <w:t>column_label</w:t>
            </w:r>
            <w:r w:rsidR="00F1341E" w:rsidRPr="00467F1B">
              <w:rPr>
                <w:noProof/>
                <w:color w:val="auto"/>
                <w:lang w:val="en-GB"/>
              </w:rPr>
              <w:t>"].</w:t>
            </w:r>
            <w:r w:rsidR="009C078A" w:rsidRPr="00467F1B">
              <w:rPr>
                <w:noProof/>
                <w:color w:val="76923C" w:themeColor="accent3" w:themeShade="BF"/>
                <w:lang w:val="en-GB"/>
              </w:rPr>
              <w:t>replace</w:t>
            </w:r>
            <w:r w:rsidR="00F1341E" w:rsidRPr="00467F1B">
              <w:rPr>
                <w:noProof/>
                <w:color w:val="auto"/>
                <w:lang w:val="en-GB"/>
              </w:rPr>
              <w:t>(</w:t>
            </w:r>
            <w:r w:rsidRPr="00467F1B">
              <w:rPr>
                <w:noProof/>
                <w:color w:val="595959" w:themeColor="text1" w:themeTint="A6"/>
                <w:lang w:val="en-GB"/>
              </w:rPr>
              <w:t>to_replace</w:t>
            </w:r>
            <w:r w:rsidRPr="00467F1B">
              <w:rPr>
                <w:noProof/>
                <w:color w:val="auto"/>
                <w:lang w:val="en-GB"/>
              </w:rPr>
              <w:t xml:space="preserve">, </w:t>
            </w:r>
            <w:r w:rsidR="00F1341E" w:rsidRPr="00467F1B">
              <w:rPr>
                <w:noProof/>
                <w:color w:val="595959" w:themeColor="text1" w:themeTint="A6"/>
                <w:lang w:val="en-GB"/>
              </w:rPr>
              <w:t>value</w:t>
            </w:r>
            <w:r w:rsidR="00F1341E" w:rsidRPr="00467F1B">
              <w:rPr>
                <w:noProof/>
                <w:color w:val="auto"/>
                <w:lang w:val="en-GB"/>
              </w:rPr>
              <w:t>)</w:t>
            </w:r>
          </w:p>
        </w:tc>
      </w:tr>
    </w:tbl>
    <w:p w14:paraId="26BF13B6" w14:textId="2E0E3683" w:rsidR="00511389" w:rsidRPr="00114B87" w:rsidRDefault="00F1341E" w:rsidP="000C3295">
      <w:pPr>
        <w:pStyle w:val="BodyText"/>
        <w:rPr>
          <w:noProof/>
          <w:lang w:val="en-GB"/>
        </w:rPr>
      </w:pPr>
      <w:r w:rsidRPr="00114B87">
        <w:rPr>
          <w:noProof/>
          <w:lang w:val="en-GB"/>
        </w:rPr>
        <w:t>T</w:t>
      </w:r>
      <w:r w:rsidR="0019005B" w:rsidRPr="00114B87">
        <w:rPr>
          <w:noProof/>
          <w:lang w:val="en-GB"/>
        </w:rPr>
        <w:t xml:space="preserve">he </w:t>
      </w:r>
      <w:r w:rsidR="009D044D" w:rsidRPr="00114B87">
        <w:rPr>
          <w:noProof/>
          <w:lang w:val="en-GB"/>
        </w:rPr>
        <w:t xml:space="preserve">parameter </w:t>
      </w:r>
      <w:r w:rsidR="009D044D" w:rsidRPr="00114B87">
        <w:rPr>
          <w:rFonts w:ascii="Consolas" w:hAnsi="Consolas"/>
          <w:noProof/>
          <w:lang w:val="en-GB"/>
        </w:rPr>
        <w:t>to_replace</w:t>
      </w:r>
      <w:r w:rsidR="009D044D" w:rsidRPr="00114B87">
        <w:rPr>
          <w:noProof/>
          <w:lang w:val="en-GB"/>
        </w:rPr>
        <w:t xml:space="preserve"> can be a list or dictionary of category labels </w:t>
      </w:r>
      <w:r w:rsidR="00DF0172" w:rsidRPr="00114B87">
        <w:rPr>
          <w:noProof/>
          <w:lang w:val="en-GB"/>
        </w:rPr>
        <w:t xml:space="preserve">to </w:t>
      </w:r>
      <w:r w:rsidR="009D044D" w:rsidRPr="00114B87">
        <w:rPr>
          <w:noProof/>
          <w:lang w:val="en-GB"/>
        </w:rPr>
        <w:t xml:space="preserve">be replaced </w:t>
      </w:r>
      <w:r w:rsidR="00CB2F22" w:rsidRPr="00114B87">
        <w:rPr>
          <w:noProof/>
          <w:lang w:val="en-GB"/>
        </w:rPr>
        <w:t xml:space="preserve">by the </w:t>
      </w:r>
      <w:r w:rsidR="00442BEF" w:rsidRPr="00114B87">
        <w:rPr>
          <w:noProof/>
          <w:lang w:val="en-GB"/>
        </w:rPr>
        <w:t xml:space="preserve">list or dictionary of new </w:t>
      </w:r>
      <w:r w:rsidR="00CB2F22" w:rsidRPr="00114B87">
        <w:rPr>
          <w:noProof/>
          <w:lang w:val="en-GB"/>
        </w:rPr>
        <w:t xml:space="preserve">labels </w:t>
      </w:r>
      <w:r w:rsidR="006A17E2" w:rsidRPr="00114B87">
        <w:rPr>
          <w:noProof/>
          <w:lang w:val="en-GB"/>
        </w:rPr>
        <w:t xml:space="preserve">that is </w:t>
      </w:r>
      <w:r w:rsidR="00CB2F22" w:rsidRPr="00114B87">
        <w:rPr>
          <w:noProof/>
          <w:lang w:val="en-GB"/>
        </w:rPr>
        <w:t xml:space="preserve">assigned to </w:t>
      </w:r>
      <w:r w:rsidR="009D044D" w:rsidRPr="00114B87">
        <w:rPr>
          <w:noProof/>
          <w:lang w:val="en-GB"/>
        </w:rPr>
        <w:t xml:space="preserve">the </w:t>
      </w:r>
      <w:r w:rsidR="00CB2F22" w:rsidRPr="00114B87">
        <w:rPr>
          <w:rFonts w:ascii="Consolas" w:hAnsi="Consolas"/>
          <w:noProof/>
          <w:lang w:val="en-GB"/>
        </w:rPr>
        <w:t>value</w:t>
      </w:r>
      <w:r w:rsidR="00CB2F22" w:rsidRPr="00114B87">
        <w:rPr>
          <w:noProof/>
          <w:lang w:val="en-GB"/>
        </w:rPr>
        <w:t xml:space="preserve"> </w:t>
      </w:r>
      <w:r w:rsidR="009D044D" w:rsidRPr="00114B87">
        <w:rPr>
          <w:noProof/>
          <w:lang w:val="en-GB"/>
        </w:rPr>
        <w:t>parameter</w:t>
      </w:r>
      <w:r w:rsidR="00CB2F22" w:rsidRPr="00114B87">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41713D" w:rsidRPr="00971571" w14:paraId="296222D8" w14:textId="77777777" w:rsidTr="00C4497F">
        <w:tc>
          <w:tcPr>
            <w:tcW w:w="9017" w:type="dxa"/>
          </w:tcPr>
          <w:p w14:paraId="3771F6CF" w14:textId="5B1A885D" w:rsidR="0041713D" w:rsidRPr="00114B87" w:rsidRDefault="0041713D" w:rsidP="00C4497F">
            <w:pPr>
              <w:pStyle w:val="BodyText"/>
              <w:rPr>
                <w:noProof/>
                <w:lang w:val="en-GB"/>
              </w:rPr>
            </w:pPr>
            <w:r w:rsidRPr="00114B87">
              <w:rPr>
                <w:b/>
                <w:bCs/>
                <w:noProof/>
                <w:lang w:val="en-GB"/>
              </w:rPr>
              <w:t>Example (Cont’d):</w:t>
            </w:r>
            <w:r w:rsidRPr="00114B87">
              <w:rPr>
                <w:noProof/>
                <w:lang w:val="en-GB"/>
              </w:rPr>
              <w:t xml:space="preserve"> </w:t>
            </w:r>
            <w:r w:rsidR="00F95C18" w:rsidRPr="00114B87">
              <w:rPr>
                <w:noProof/>
                <w:lang w:val="en-GB"/>
              </w:rPr>
              <w:t xml:space="preserve">In the </w:t>
            </w:r>
            <w:r w:rsidRPr="00114B87">
              <w:rPr>
                <w:noProof/>
                <w:lang w:val="en-GB"/>
              </w:rPr>
              <w:t xml:space="preserve">US Adult Census dataset, </w:t>
            </w:r>
            <w:r w:rsidR="00F95C18" w:rsidRPr="00114B87">
              <w:rPr>
                <w:noProof/>
                <w:lang w:val="en-GB"/>
              </w:rPr>
              <w:t xml:space="preserve">there are </w:t>
            </w:r>
            <w:r w:rsidR="00A64C1F" w:rsidRPr="00114B87">
              <w:rPr>
                <w:noProof/>
                <w:lang w:val="en-GB"/>
              </w:rPr>
              <w:t>three</w:t>
            </w:r>
            <w:r w:rsidR="00F95C18" w:rsidRPr="00114B87">
              <w:rPr>
                <w:noProof/>
                <w:lang w:val="en-GB"/>
              </w:rPr>
              <w:t xml:space="preserve"> </w:t>
            </w:r>
            <w:r w:rsidR="00C65965" w:rsidRPr="00114B87">
              <w:rPr>
                <w:noProof/>
                <w:lang w:val="en-GB"/>
              </w:rPr>
              <w:t xml:space="preserve">relevant </w:t>
            </w:r>
            <w:r w:rsidR="00CF3536" w:rsidRPr="00114B87">
              <w:rPr>
                <w:noProof/>
                <w:lang w:val="en-GB"/>
              </w:rPr>
              <w:t xml:space="preserve">categorical </w:t>
            </w:r>
            <w:r w:rsidRPr="00114B87">
              <w:rPr>
                <w:noProof/>
                <w:lang w:val="en-GB"/>
              </w:rPr>
              <w:t>variables</w:t>
            </w:r>
            <w:r w:rsidR="00970A04" w:rsidRPr="00114B87">
              <w:rPr>
                <w:noProof/>
                <w:lang w:val="en-GB"/>
              </w:rPr>
              <w:t xml:space="preserve"> that </w:t>
            </w:r>
            <w:r w:rsidR="003329A0" w:rsidRPr="00114B87">
              <w:rPr>
                <w:noProof/>
                <w:lang w:val="en-GB"/>
              </w:rPr>
              <w:t xml:space="preserve">we would like to reduce their number of </w:t>
            </w:r>
            <w:r w:rsidR="00970A04" w:rsidRPr="00114B87">
              <w:rPr>
                <w:noProof/>
                <w:lang w:val="en-GB"/>
              </w:rPr>
              <w:t>categories</w:t>
            </w:r>
            <w:r w:rsidR="00CF3536" w:rsidRPr="00114B87">
              <w:rPr>
                <w:noProof/>
                <w:lang w:val="en-GB"/>
              </w:rPr>
              <w:t>:</w:t>
            </w:r>
            <w:r w:rsidRPr="00114B87">
              <w:rPr>
                <w:noProof/>
                <w:lang w:val="en-GB"/>
              </w:rPr>
              <w:t xml:space="preserve"> </w:t>
            </w:r>
            <w:r w:rsidRPr="00114B87">
              <w:rPr>
                <w:rFonts w:ascii="Consolas" w:hAnsi="Consolas"/>
                <w:noProof/>
                <w:lang w:val="en-GB"/>
              </w:rPr>
              <w:t>workclass</w:t>
            </w:r>
            <w:r w:rsidRPr="00114B87">
              <w:rPr>
                <w:noProof/>
                <w:lang w:val="en-GB"/>
              </w:rPr>
              <w:t xml:space="preserve">, </w:t>
            </w:r>
            <w:r w:rsidRPr="00114B87">
              <w:rPr>
                <w:rFonts w:ascii="Consolas" w:hAnsi="Consolas"/>
                <w:noProof/>
                <w:lang w:val="en-GB"/>
              </w:rPr>
              <w:t>occupation</w:t>
            </w:r>
            <w:r w:rsidR="001C0942" w:rsidRPr="00114B87">
              <w:rPr>
                <w:noProof/>
                <w:lang w:val="en-GB"/>
              </w:rPr>
              <w:t xml:space="preserve">, and </w:t>
            </w:r>
            <w:r w:rsidR="001C0942" w:rsidRPr="00114B87">
              <w:rPr>
                <w:rFonts w:ascii="Consolas" w:hAnsi="Consolas"/>
                <w:noProof/>
                <w:lang w:val="en-GB"/>
              </w:rPr>
              <w:t>education</w:t>
            </w:r>
            <w:r w:rsidR="001C0942" w:rsidRPr="00114B87">
              <w:rPr>
                <w:noProof/>
                <w:lang w:val="en-GB"/>
              </w:rPr>
              <w:t xml:space="preserve"> </w:t>
            </w:r>
            <w:r w:rsidR="00CF3536" w:rsidRPr="00114B87">
              <w:rPr>
                <w:noProof/>
                <w:lang w:val="en-GB"/>
              </w:rPr>
              <w:t>(</w:t>
            </w:r>
            <w:r w:rsidRPr="00114B87">
              <w:rPr>
                <w:rFonts w:ascii="Consolas" w:hAnsi="Consolas"/>
                <w:noProof/>
                <w:lang w:val="en-GB"/>
              </w:rPr>
              <w:t>native-country</w:t>
            </w:r>
            <w:r w:rsidR="00CF3536" w:rsidRPr="00114B87">
              <w:rPr>
                <w:noProof/>
                <w:lang w:val="en-GB"/>
              </w:rPr>
              <w:t xml:space="preserve"> </w:t>
            </w:r>
            <w:r w:rsidR="000B37AD" w:rsidRPr="00114B87">
              <w:rPr>
                <w:noProof/>
                <w:lang w:val="en-GB"/>
              </w:rPr>
              <w:t>may have the most categories among all variables, but it is rather irrelevant</w:t>
            </w:r>
            <w:r w:rsidR="00CF3536" w:rsidRPr="00114B87">
              <w:rPr>
                <w:noProof/>
                <w:lang w:val="en-GB"/>
              </w:rPr>
              <w:t>).</w:t>
            </w:r>
            <w:r w:rsidRPr="00114B87">
              <w:rPr>
                <w:noProof/>
                <w:lang w:val="en-GB"/>
              </w:rPr>
              <w:t xml:space="preserve"> </w:t>
            </w:r>
            <w:r w:rsidR="00C229DC" w:rsidRPr="00114B87">
              <w:rPr>
                <w:noProof/>
                <w:lang w:val="en-GB"/>
              </w:rPr>
              <w:t xml:space="preserve">In the first step, we list out the categories of </w:t>
            </w:r>
            <w:r w:rsidR="00C229DC" w:rsidRPr="00114B87">
              <w:rPr>
                <w:rFonts w:ascii="Consolas" w:hAnsi="Consolas"/>
                <w:noProof/>
                <w:lang w:val="en-GB"/>
              </w:rPr>
              <w:t>workclass</w:t>
            </w:r>
            <w:r w:rsidR="00C229DC" w:rsidRPr="00114B87">
              <w:rPr>
                <w:noProof/>
                <w:lang w:val="en-GB"/>
              </w:rPr>
              <w:t xml:space="preserve">. </w:t>
            </w:r>
          </w:p>
          <w:p w14:paraId="2A163373" w14:textId="4608B9E8" w:rsidR="0041713D" w:rsidRPr="00114B87" w:rsidRDefault="008744DA" w:rsidP="00C4497F">
            <w:pPr>
              <w:pStyle w:val="Figure-Image-Upper"/>
              <w:rPr>
                <w:lang w:val="en-GB"/>
              </w:rPr>
            </w:pPr>
            <w:r w:rsidRPr="00114B87">
              <w:drawing>
                <wp:inline distT="0" distB="0" distL="0" distR="0" wp14:anchorId="57D0E52D" wp14:editId="2ECC20BA">
                  <wp:extent cx="5580000" cy="479787"/>
                  <wp:effectExtent l="19050" t="19050" r="2095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32" t="48236" r="2029" b="38838"/>
                          <a:stretch/>
                        </pic:blipFill>
                        <pic:spPr bwMode="auto">
                          <a:xfrm>
                            <a:off x="0" y="0"/>
                            <a:ext cx="5580000" cy="47978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0C08ADC" w14:textId="5478D4FD" w:rsidR="0041713D" w:rsidRPr="00114B87" w:rsidRDefault="0041713D" w:rsidP="00C4497F">
            <w:pPr>
              <w:pStyle w:val="Caption"/>
              <w:rPr>
                <w:lang w:val="en-GB"/>
              </w:rPr>
            </w:pPr>
            <w:r w:rsidRPr="00114B87">
              <w:rPr>
                <w:lang w:val="en-GB"/>
              </w:rPr>
              <w:t>Figure 5.</w:t>
            </w:r>
            <w:r w:rsidRPr="00114B87">
              <w:rPr>
                <w:lang w:val="en-GB"/>
              </w:rPr>
              <w:fldChar w:fldCharType="begin"/>
            </w:r>
            <w:r w:rsidRPr="00114B87">
              <w:rPr>
                <w:lang w:val="en-GB"/>
              </w:rPr>
              <w:instrText xml:space="preserve"> SEQ Figure \* ARABIC </w:instrText>
            </w:r>
            <w:r w:rsidRPr="00114B87">
              <w:rPr>
                <w:lang w:val="en-GB"/>
              </w:rPr>
              <w:fldChar w:fldCharType="separate"/>
            </w:r>
            <w:r w:rsidR="000D5342" w:rsidRPr="00114B87">
              <w:rPr>
                <w:lang w:val="en-GB"/>
              </w:rPr>
              <w:t>3</w:t>
            </w:r>
            <w:r w:rsidRPr="00114B87">
              <w:rPr>
                <w:lang w:val="en-GB"/>
              </w:rPr>
              <w:fldChar w:fldCharType="end"/>
            </w:r>
            <w:r w:rsidRPr="00114B87">
              <w:rPr>
                <w:lang w:val="en-GB"/>
              </w:rPr>
              <w:t xml:space="preserve"> </w:t>
            </w:r>
            <w:r w:rsidR="008744DA" w:rsidRPr="00114B87">
              <w:rPr>
                <w:lang w:val="en-GB"/>
              </w:rPr>
              <w:t>Listing Out Unique Categories of a Variable</w:t>
            </w:r>
          </w:p>
          <w:p w14:paraId="6063987A" w14:textId="0DFCE897" w:rsidR="0041713D" w:rsidRPr="00114B87" w:rsidRDefault="00AB6DA8" w:rsidP="00C4497F">
            <w:pPr>
              <w:pStyle w:val="BodyText"/>
              <w:rPr>
                <w:noProof/>
                <w:lang w:val="en-GB"/>
              </w:rPr>
            </w:pPr>
            <w:r w:rsidRPr="00114B87">
              <w:rPr>
                <w:noProof/>
                <w:lang w:val="en-GB"/>
              </w:rPr>
              <w:t xml:space="preserve">For instance, we can group all the government </w:t>
            </w:r>
            <w:r w:rsidR="00EE0856" w:rsidRPr="00114B87">
              <w:rPr>
                <w:noProof/>
                <w:lang w:val="en-GB"/>
              </w:rPr>
              <w:t>employees into one group and those in self-employment in</w:t>
            </w:r>
            <w:r w:rsidR="006634A8">
              <w:rPr>
                <w:noProof/>
                <w:lang w:val="en-GB"/>
              </w:rPr>
              <w:t>to</w:t>
            </w:r>
            <w:r w:rsidR="00EE0856" w:rsidRPr="00114B87">
              <w:rPr>
                <w:noProof/>
                <w:lang w:val="en-GB"/>
              </w:rPr>
              <w:t xml:space="preserve"> another</w:t>
            </w:r>
            <w:r w:rsidR="0041713D" w:rsidRPr="00114B87">
              <w:rPr>
                <w:noProof/>
                <w:lang w:val="en-GB"/>
              </w:rPr>
              <w:t>.</w:t>
            </w:r>
            <w:r w:rsidR="0007464A" w:rsidRPr="00114B87">
              <w:rPr>
                <w:noProof/>
                <w:lang w:val="en-GB"/>
              </w:rPr>
              <w:t xml:space="preserve"> To </w:t>
            </w:r>
            <w:r w:rsidR="00C8282C" w:rsidRPr="00114B87">
              <w:rPr>
                <w:noProof/>
                <w:lang w:val="en-GB"/>
              </w:rPr>
              <w:t xml:space="preserve">assign new labels to the old </w:t>
            </w:r>
            <w:r w:rsidR="006F0B47" w:rsidRPr="00114B87">
              <w:rPr>
                <w:noProof/>
                <w:lang w:val="en-GB"/>
              </w:rPr>
              <w:t xml:space="preserve">ones, we </w:t>
            </w:r>
            <w:r w:rsidR="00A52EA3" w:rsidRPr="00114B87">
              <w:rPr>
                <w:noProof/>
                <w:lang w:val="en-GB"/>
              </w:rPr>
              <w:t xml:space="preserve">first </w:t>
            </w:r>
            <w:r w:rsidR="006F0B47" w:rsidRPr="00114B87">
              <w:rPr>
                <w:noProof/>
                <w:lang w:val="en-GB"/>
              </w:rPr>
              <w:t xml:space="preserve">create a dictionary </w:t>
            </w:r>
            <w:r w:rsidR="00272600" w:rsidRPr="00114B87">
              <w:rPr>
                <w:noProof/>
                <w:lang w:val="en-GB"/>
              </w:rPr>
              <w:t>in which the keys contain the original labels</w:t>
            </w:r>
            <w:r w:rsidR="0008465D" w:rsidRPr="00114B87">
              <w:rPr>
                <w:noProof/>
                <w:lang w:val="en-GB"/>
              </w:rPr>
              <w:t>,</w:t>
            </w:r>
            <w:r w:rsidR="00272600" w:rsidRPr="00114B87">
              <w:rPr>
                <w:noProof/>
                <w:lang w:val="en-GB"/>
              </w:rPr>
              <w:t xml:space="preserve"> and the values represent the new ones.</w:t>
            </w:r>
          </w:p>
          <w:p w14:paraId="55CA9A4F" w14:textId="6FF283D9" w:rsidR="0065019F" w:rsidRPr="00114B87" w:rsidRDefault="0065019F" w:rsidP="0065019F">
            <w:pPr>
              <w:pStyle w:val="Figure-Image-Upper"/>
              <w:rPr>
                <w:lang w:val="en-GB"/>
              </w:rPr>
            </w:pPr>
            <w:r w:rsidRPr="00114B87">
              <w:drawing>
                <wp:inline distT="0" distB="0" distL="0" distR="0" wp14:anchorId="45B91092" wp14:editId="6A1DF6DB">
                  <wp:extent cx="5580000" cy="687594"/>
                  <wp:effectExtent l="19050" t="19050" r="20955" b="177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547" t="47836" r="2004" b="33636"/>
                          <a:stretch/>
                        </pic:blipFill>
                        <pic:spPr bwMode="auto">
                          <a:xfrm>
                            <a:off x="0" y="0"/>
                            <a:ext cx="5580000" cy="68759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88EA16A" w14:textId="19127437" w:rsidR="0065019F" w:rsidRPr="00114B87" w:rsidRDefault="0065019F" w:rsidP="0065019F">
            <w:pPr>
              <w:pStyle w:val="Caption"/>
              <w:rPr>
                <w:lang w:val="en-GB"/>
              </w:rPr>
            </w:pPr>
            <w:r w:rsidRPr="00114B87">
              <w:rPr>
                <w:lang w:val="en-GB"/>
              </w:rPr>
              <w:t>Figure 5.</w:t>
            </w:r>
            <w:r w:rsidRPr="00114B87">
              <w:rPr>
                <w:lang w:val="en-GB"/>
              </w:rPr>
              <w:fldChar w:fldCharType="begin"/>
            </w:r>
            <w:r w:rsidRPr="00114B87">
              <w:rPr>
                <w:lang w:val="en-GB"/>
              </w:rPr>
              <w:instrText xml:space="preserve"> SEQ Figure \* ARABIC </w:instrText>
            </w:r>
            <w:r w:rsidRPr="00114B87">
              <w:rPr>
                <w:lang w:val="en-GB"/>
              </w:rPr>
              <w:fldChar w:fldCharType="separate"/>
            </w:r>
            <w:r w:rsidR="000D5342" w:rsidRPr="00114B87">
              <w:rPr>
                <w:lang w:val="en-GB"/>
              </w:rPr>
              <w:t>4</w:t>
            </w:r>
            <w:r w:rsidRPr="00114B87">
              <w:rPr>
                <w:lang w:val="en-GB"/>
              </w:rPr>
              <w:fldChar w:fldCharType="end"/>
            </w:r>
            <w:r w:rsidRPr="00114B87">
              <w:rPr>
                <w:lang w:val="en-GB"/>
              </w:rPr>
              <w:t xml:space="preserve"> </w:t>
            </w:r>
            <w:r w:rsidR="00447A18" w:rsidRPr="00114B87">
              <w:rPr>
                <w:lang w:val="en-GB"/>
              </w:rPr>
              <w:t>Creating a Dictionary with Old and New Category Labels</w:t>
            </w:r>
          </w:p>
          <w:p w14:paraId="56DE31E1" w14:textId="10170CAA" w:rsidR="004C3440" w:rsidRPr="00114B87" w:rsidRDefault="00C87384" w:rsidP="004C3440">
            <w:pPr>
              <w:pStyle w:val="BodyText"/>
              <w:rPr>
                <w:noProof/>
                <w:lang w:val="en-GB"/>
              </w:rPr>
            </w:pPr>
            <w:r w:rsidRPr="00114B87">
              <w:rPr>
                <w:noProof/>
                <w:lang w:val="en-GB"/>
              </w:rPr>
              <w:t>Actually, i</w:t>
            </w:r>
            <w:r w:rsidR="005A0676" w:rsidRPr="00114B87">
              <w:rPr>
                <w:noProof/>
                <w:lang w:val="en-GB"/>
              </w:rPr>
              <w:t xml:space="preserve">t is not required to construct </w:t>
            </w:r>
            <w:r w:rsidR="00A52EA3" w:rsidRPr="00114B87">
              <w:rPr>
                <w:noProof/>
                <w:lang w:val="en-GB"/>
              </w:rPr>
              <w:t>this</w:t>
            </w:r>
            <w:r w:rsidRPr="00114B87">
              <w:rPr>
                <w:noProof/>
                <w:lang w:val="en-GB"/>
              </w:rPr>
              <w:t xml:space="preserve"> </w:t>
            </w:r>
            <w:r w:rsidR="005A0676" w:rsidRPr="00114B87">
              <w:rPr>
                <w:noProof/>
                <w:lang w:val="en-GB"/>
              </w:rPr>
              <w:t>dictionary first</w:t>
            </w:r>
            <w:r w:rsidR="009A66DF" w:rsidRPr="00114B87">
              <w:rPr>
                <w:noProof/>
                <w:lang w:val="en-GB"/>
              </w:rPr>
              <w:t xml:space="preserve">. </w:t>
            </w:r>
            <w:r w:rsidR="00E32508" w:rsidRPr="00114B87">
              <w:rPr>
                <w:noProof/>
                <w:lang w:val="en-GB"/>
              </w:rPr>
              <w:t xml:space="preserve">We </w:t>
            </w:r>
            <w:r w:rsidR="00A52EA3" w:rsidRPr="00114B87">
              <w:rPr>
                <w:noProof/>
                <w:lang w:val="en-GB"/>
              </w:rPr>
              <w:t xml:space="preserve">could have </w:t>
            </w:r>
            <w:r w:rsidR="00E32508" w:rsidRPr="00114B87">
              <w:rPr>
                <w:noProof/>
                <w:lang w:val="en-GB"/>
              </w:rPr>
              <w:t xml:space="preserve">also put the corresponding labels in the </w:t>
            </w:r>
            <w:r w:rsidRPr="00114B87">
              <w:rPr>
                <w:rFonts w:ascii="Consolas" w:hAnsi="Consolas"/>
                <w:noProof/>
                <w:lang w:val="en-GB"/>
              </w:rPr>
              <w:t>.replace()</w:t>
            </w:r>
            <w:r w:rsidRPr="00114B87">
              <w:rPr>
                <w:noProof/>
                <w:lang w:val="en-GB"/>
              </w:rPr>
              <w:t xml:space="preserve"> method directly. </w:t>
            </w:r>
            <w:r w:rsidR="00A75EDF" w:rsidRPr="00114B87">
              <w:rPr>
                <w:noProof/>
                <w:lang w:val="en-GB"/>
              </w:rPr>
              <w:t>Alt</w:t>
            </w:r>
            <w:r w:rsidR="009A66DF" w:rsidRPr="00114B87">
              <w:rPr>
                <w:noProof/>
                <w:lang w:val="en-GB"/>
              </w:rPr>
              <w:t xml:space="preserve">hough </w:t>
            </w:r>
            <w:r w:rsidR="00E32508" w:rsidRPr="00114B87">
              <w:rPr>
                <w:noProof/>
                <w:lang w:val="en-GB"/>
              </w:rPr>
              <w:t>this step</w:t>
            </w:r>
            <w:r w:rsidR="009A66DF" w:rsidRPr="00114B87">
              <w:rPr>
                <w:noProof/>
                <w:lang w:val="en-GB"/>
              </w:rPr>
              <w:t xml:space="preserve"> may seem </w:t>
            </w:r>
            <w:r w:rsidR="00E32508" w:rsidRPr="00114B87">
              <w:rPr>
                <w:noProof/>
                <w:lang w:val="en-GB"/>
              </w:rPr>
              <w:t>redundant in the first sight,</w:t>
            </w:r>
            <w:r w:rsidR="00A75EDF" w:rsidRPr="00114B87">
              <w:rPr>
                <w:noProof/>
                <w:lang w:val="en-GB"/>
              </w:rPr>
              <w:t xml:space="preserve"> the advantage here is that we can refer to this dictionary </w:t>
            </w:r>
            <w:r w:rsidR="00FB5367" w:rsidRPr="00114B87">
              <w:rPr>
                <w:noProof/>
                <w:lang w:val="en-GB"/>
              </w:rPr>
              <w:t xml:space="preserve">to </w:t>
            </w:r>
            <w:r w:rsidR="00415BA2" w:rsidRPr="00114B87">
              <w:rPr>
                <w:noProof/>
                <w:lang w:val="en-GB"/>
              </w:rPr>
              <w:t xml:space="preserve">retrieve </w:t>
            </w:r>
            <w:r w:rsidR="00A541C8" w:rsidRPr="00114B87">
              <w:rPr>
                <w:noProof/>
                <w:lang w:val="en-GB"/>
              </w:rPr>
              <w:t xml:space="preserve">the original labels </w:t>
            </w:r>
            <w:r w:rsidR="00415BA2" w:rsidRPr="00114B87">
              <w:rPr>
                <w:noProof/>
                <w:lang w:val="en-GB"/>
              </w:rPr>
              <w:t xml:space="preserve">whenever </w:t>
            </w:r>
            <w:r w:rsidR="00997329" w:rsidRPr="00114B87">
              <w:rPr>
                <w:noProof/>
                <w:lang w:val="en-GB"/>
              </w:rPr>
              <w:t>the program requires</w:t>
            </w:r>
            <w:r w:rsidR="00A541C8" w:rsidRPr="00114B87">
              <w:rPr>
                <w:noProof/>
                <w:lang w:val="en-GB"/>
              </w:rPr>
              <w:t>.</w:t>
            </w:r>
            <w:r w:rsidR="00997329" w:rsidRPr="00114B87">
              <w:rPr>
                <w:noProof/>
                <w:lang w:val="en-GB"/>
              </w:rPr>
              <w:t xml:space="preserve"> </w:t>
            </w:r>
            <w:r w:rsidR="006A2EF9" w:rsidRPr="00114B87">
              <w:rPr>
                <w:noProof/>
                <w:lang w:val="en-GB"/>
              </w:rPr>
              <w:t xml:space="preserve">By </w:t>
            </w:r>
            <w:r w:rsidR="00005A8C" w:rsidRPr="00114B87">
              <w:rPr>
                <w:noProof/>
                <w:lang w:val="en-GB"/>
              </w:rPr>
              <w:t>applying</w:t>
            </w:r>
            <w:r w:rsidR="006A2EF9" w:rsidRPr="00114B87">
              <w:rPr>
                <w:noProof/>
                <w:lang w:val="en-GB"/>
              </w:rPr>
              <w:t xml:space="preserve"> the </w:t>
            </w:r>
            <w:r w:rsidR="006A2EF9" w:rsidRPr="00114B87">
              <w:rPr>
                <w:rFonts w:ascii="Consolas" w:hAnsi="Consolas"/>
                <w:noProof/>
                <w:lang w:val="en-GB"/>
              </w:rPr>
              <w:t>.keys()</w:t>
            </w:r>
            <w:r w:rsidR="006A2EF9" w:rsidRPr="00114B87">
              <w:rPr>
                <w:noProof/>
                <w:lang w:val="en-GB"/>
              </w:rPr>
              <w:t xml:space="preserve"> and </w:t>
            </w:r>
            <w:r w:rsidR="006A2EF9" w:rsidRPr="00114B87">
              <w:rPr>
                <w:rFonts w:ascii="Consolas" w:hAnsi="Consolas"/>
                <w:noProof/>
                <w:lang w:val="en-GB"/>
              </w:rPr>
              <w:t>values()</w:t>
            </w:r>
            <w:r w:rsidR="006A2EF9" w:rsidRPr="00114B87">
              <w:rPr>
                <w:noProof/>
                <w:lang w:val="en-GB"/>
              </w:rPr>
              <w:t xml:space="preserve"> methods</w:t>
            </w:r>
            <w:r w:rsidR="00005A8C" w:rsidRPr="00114B87">
              <w:rPr>
                <w:noProof/>
                <w:lang w:val="en-GB"/>
              </w:rPr>
              <w:t xml:space="preserve"> to the dictionary</w:t>
            </w:r>
            <w:r w:rsidR="006A2EF9" w:rsidRPr="00114B87">
              <w:rPr>
                <w:noProof/>
                <w:lang w:val="en-GB"/>
              </w:rPr>
              <w:t xml:space="preserve">, we can convert all the keys and values </w:t>
            </w:r>
            <w:r w:rsidR="00C00B03" w:rsidRPr="00114B87">
              <w:rPr>
                <w:noProof/>
                <w:lang w:val="en-GB"/>
              </w:rPr>
              <w:t>in</w:t>
            </w:r>
            <w:r w:rsidR="006A2EF9" w:rsidRPr="00114B87">
              <w:rPr>
                <w:noProof/>
                <w:lang w:val="en-GB"/>
              </w:rPr>
              <w:t xml:space="preserve">to </w:t>
            </w:r>
            <w:r w:rsidR="00C00B03" w:rsidRPr="00114B87">
              <w:rPr>
                <w:noProof/>
                <w:lang w:val="en-GB"/>
              </w:rPr>
              <w:t xml:space="preserve">their </w:t>
            </w:r>
            <w:r w:rsidR="006A2EF9" w:rsidRPr="00114B87">
              <w:rPr>
                <w:noProof/>
                <w:lang w:val="en-GB"/>
              </w:rPr>
              <w:t xml:space="preserve">own list </w:t>
            </w:r>
            <w:r w:rsidR="00C00B03" w:rsidRPr="00114B87">
              <w:rPr>
                <w:noProof/>
                <w:lang w:val="en-GB"/>
              </w:rPr>
              <w:t xml:space="preserve">for the use in the </w:t>
            </w:r>
            <w:r w:rsidR="00C00B03" w:rsidRPr="00114B87">
              <w:rPr>
                <w:rFonts w:ascii="Consolas" w:hAnsi="Consolas"/>
                <w:noProof/>
                <w:lang w:val="en-GB"/>
              </w:rPr>
              <w:t>.replace()</w:t>
            </w:r>
            <w:r w:rsidR="00C00B03" w:rsidRPr="00114B87">
              <w:rPr>
                <w:noProof/>
                <w:lang w:val="en-GB"/>
              </w:rPr>
              <w:t xml:space="preserve"> method</w:t>
            </w:r>
            <w:r w:rsidR="000B2556" w:rsidRPr="00114B87">
              <w:rPr>
                <w:noProof/>
                <w:lang w:val="en-GB"/>
              </w:rPr>
              <w:t>.</w:t>
            </w:r>
          </w:p>
          <w:p w14:paraId="5F4D88C8" w14:textId="0D5E6081" w:rsidR="00805E92" w:rsidRPr="00114B87" w:rsidRDefault="004136B6" w:rsidP="004C3440">
            <w:pPr>
              <w:pStyle w:val="BodyText"/>
              <w:rPr>
                <w:noProof/>
                <w:lang w:val="en-GB"/>
              </w:rPr>
            </w:pPr>
            <w:r w:rsidRPr="00114B87">
              <w:rPr>
                <w:noProof/>
                <w:lang w:val="en-GB"/>
              </w:rPr>
              <w:t xml:space="preserve">To maintain the possibility of </w:t>
            </w:r>
            <w:r w:rsidR="009D2132" w:rsidRPr="00114B87">
              <w:rPr>
                <w:noProof/>
                <w:lang w:val="en-GB"/>
              </w:rPr>
              <w:t xml:space="preserve">using the original variable in the algorithms eventually, we save the </w:t>
            </w:r>
            <w:r w:rsidR="00E02794" w:rsidRPr="00114B87">
              <w:rPr>
                <w:noProof/>
                <w:lang w:val="en-GB"/>
              </w:rPr>
              <w:t xml:space="preserve">variable with reduced categories </w:t>
            </w:r>
            <w:r w:rsidR="00577F49" w:rsidRPr="00114B87">
              <w:rPr>
                <w:noProof/>
                <w:lang w:val="en-GB"/>
              </w:rPr>
              <w:t>as</w:t>
            </w:r>
            <w:r w:rsidR="00E02794" w:rsidRPr="00114B87">
              <w:rPr>
                <w:noProof/>
                <w:lang w:val="en-GB"/>
              </w:rPr>
              <w:t xml:space="preserve"> a new column and label it </w:t>
            </w:r>
            <w:r w:rsidR="00E02794" w:rsidRPr="00114B87">
              <w:rPr>
                <w:rFonts w:ascii="Consolas" w:hAnsi="Consolas"/>
                <w:noProof/>
                <w:lang w:val="en-GB"/>
              </w:rPr>
              <w:t>workclass_new</w:t>
            </w:r>
            <w:r w:rsidR="00E02794" w:rsidRPr="00114B87">
              <w:rPr>
                <w:noProof/>
                <w:lang w:val="en-GB"/>
              </w:rPr>
              <w:t>.</w:t>
            </w:r>
          </w:p>
          <w:p w14:paraId="5EFEE54A" w14:textId="01FA59F9" w:rsidR="00985C6F" w:rsidRPr="00114B87" w:rsidRDefault="001820C6" w:rsidP="00985C6F">
            <w:pPr>
              <w:pStyle w:val="Figure-Image-Upper"/>
              <w:rPr>
                <w:lang w:val="en-GB"/>
              </w:rPr>
            </w:pPr>
            <w:r w:rsidRPr="00114B87">
              <w:lastRenderedPageBreak/>
              <w:drawing>
                <wp:inline distT="0" distB="0" distL="0" distR="0" wp14:anchorId="7C5A4719" wp14:editId="772A4CD6">
                  <wp:extent cx="5580000" cy="2386957"/>
                  <wp:effectExtent l="19050" t="19050" r="2095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461" t="28515" r="2024" b="7115"/>
                          <a:stretch/>
                        </pic:blipFill>
                        <pic:spPr bwMode="auto">
                          <a:xfrm>
                            <a:off x="0" y="0"/>
                            <a:ext cx="5580000" cy="238695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3AF2252" w14:textId="1D9C7E30" w:rsidR="00985C6F" w:rsidRPr="00114B87" w:rsidRDefault="00985C6F" w:rsidP="00985C6F">
            <w:pPr>
              <w:pStyle w:val="Caption"/>
              <w:rPr>
                <w:lang w:val="en-GB"/>
              </w:rPr>
            </w:pPr>
            <w:r w:rsidRPr="00114B87">
              <w:rPr>
                <w:lang w:val="en-GB"/>
              </w:rPr>
              <w:t>Figure 5.</w:t>
            </w:r>
            <w:r w:rsidRPr="00114B87">
              <w:rPr>
                <w:lang w:val="en-GB"/>
              </w:rPr>
              <w:fldChar w:fldCharType="begin"/>
            </w:r>
            <w:r w:rsidRPr="00114B87">
              <w:rPr>
                <w:lang w:val="en-GB"/>
              </w:rPr>
              <w:instrText xml:space="preserve"> SEQ Figure \* ARABIC </w:instrText>
            </w:r>
            <w:r w:rsidRPr="00114B87">
              <w:rPr>
                <w:lang w:val="en-GB"/>
              </w:rPr>
              <w:fldChar w:fldCharType="separate"/>
            </w:r>
            <w:r w:rsidR="000D5342" w:rsidRPr="00114B87">
              <w:rPr>
                <w:lang w:val="en-GB"/>
              </w:rPr>
              <w:t>5</w:t>
            </w:r>
            <w:r w:rsidRPr="00114B87">
              <w:rPr>
                <w:lang w:val="en-GB"/>
              </w:rPr>
              <w:fldChar w:fldCharType="end"/>
            </w:r>
            <w:r w:rsidRPr="00114B87">
              <w:rPr>
                <w:lang w:val="en-GB"/>
              </w:rPr>
              <w:t xml:space="preserve"> </w:t>
            </w:r>
            <w:r w:rsidR="0007799A" w:rsidRPr="00114B87">
              <w:rPr>
                <w:lang w:val="en-GB"/>
              </w:rPr>
              <w:t xml:space="preserve">Reducing the Number of Categories </w:t>
            </w:r>
            <w:r w:rsidR="00805E92" w:rsidRPr="00114B87">
              <w:rPr>
                <w:lang w:val="en-GB"/>
              </w:rPr>
              <w:t>for</w:t>
            </w:r>
            <w:r w:rsidR="0007799A" w:rsidRPr="00114B87">
              <w:rPr>
                <w:lang w:val="en-GB"/>
              </w:rPr>
              <w:t xml:space="preserve"> a </w:t>
            </w:r>
            <w:r w:rsidR="0099178B" w:rsidRPr="00114B87">
              <w:rPr>
                <w:lang w:val="en-GB"/>
              </w:rPr>
              <w:t>Categorical Variable</w:t>
            </w:r>
          </w:p>
          <w:p w14:paraId="03EEEDF4" w14:textId="18E14459" w:rsidR="00985C6F" w:rsidRPr="00114B87" w:rsidRDefault="004862CC" w:rsidP="00985C6F">
            <w:pPr>
              <w:pStyle w:val="BodyText"/>
              <w:rPr>
                <w:noProof/>
                <w:lang w:val="en-GB"/>
              </w:rPr>
            </w:pPr>
            <w:r w:rsidRPr="00114B87">
              <w:rPr>
                <w:noProof/>
                <w:lang w:val="en-GB"/>
              </w:rPr>
              <w:t xml:space="preserve">The newly created variable will appear </w:t>
            </w:r>
            <w:r w:rsidR="00E11AB6" w:rsidRPr="00114B87">
              <w:rPr>
                <w:noProof/>
                <w:lang w:val="en-GB"/>
              </w:rPr>
              <w:t>at</w:t>
            </w:r>
            <w:r w:rsidRPr="00114B87">
              <w:rPr>
                <w:noProof/>
                <w:lang w:val="en-GB"/>
              </w:rPr>
              <w:t xml:space="preserve"> the rightmost column of the DataFrame. For </w:t>
            </w:r>
            <w:r w:rsidRPr="00114B87">
              <w:rPr>
                <w:rFonts w:ascii="Consolas" w:hAnsi="Consolas"/>
                <w:noProof/>
                <w:lang w:val="en-GB"/>
              </w:rPr>
              <w:t>marital-status</w:t>
            </w:r>
            <w:r w:rsidRPr="00114B87">
              <w:rPr>
                <w:noProof/>
                <w:lang w:val="en-GB"/>
              </w:rPr>
              <w:t xml:space="preserve">, we follow the same steps to create a new </w:t>
            </w:r>
            <w:r w:rsidR="006117FF" w:rsidRPr="00114B87">
              <w:rPr>
                <w:noProof/>
                <w:lang w:val="en-GB"/>
              </w:rPr>
              <w:t xml:space="preserve">column named </w:t>
            </w:r>
            <w:r w:rsidR="006117FF" w:rsidRPr="00114B87">
              <w:rPr>
                <w:rFonts w:ascii="Consolas" w:hAnsi="Consolas"/>
                <w:noProof/>
                <w:lang w:val="en-GB"/>
              </w:rPr>
              <w:t>marital-status_new</w:t>
            </w:r>
            <w:r w:rsidR="006117FF" w:rsidRPr="00114B87">
              <w:rPr>
                <w:noProof/>
                <w:lang w:val="en-GB"/>
              </w:rPr>
              <w:t xml:space="preserve"> with less categories.</w:t>
            </w:r>
          </w:p>
          <w:p w14:paraId="3FC65B20" w14:textId="05492E71" w:rsidR="006117FF" w:rsidRPr="00114B87" w:rsidRDefault="00E11AB6" w:rsidP="006117FF">
            <w:pPr>
              <w:pStyle w:val="Figure-Image-Upper"/>
              <w:rPr>
                <w:lang w:val="en-GB"/>
              </w:rPr>
            </w:pPr>
            <w:r w:rsidRPr="00114B87">
              <w:drawing>
                <wp:inline distT="0" distB="0" distL="0" distR="0" wp14:anchorId="63875B39" wp14:editId="12D4C102">
                  <wp:extent cx="5580000" cy="2680605"/>
                  <wp:effectExtent l="19050" t="19050" r="20955" b="247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36" t="22252" r="2007" b="5511"/>
                          <a:stretch/>
                        </pic:blipFill>
                        <pic:spPr bwMode="auto">
                          <a:xfrm>
                            <a:off x="0" y="0"/>
                            <a:ext cx="5580000" cy="268060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7A2C09A" w14:textId="660A00FD" w:rsidR="006117FF" w:rsidRPr="00114B87" w:rsidRDefault="006117FF" w:rsidP="006117FF">
            <w:pPr>
              <w:pStyle w:val="Caption"/>
              <w:rPr>
                <w:lang w:val="en-GB"/>
              </w:rPr>
            </w:pPr>
            <w:bookmarkStart w:id="22" w:name="_Ref63604349"/>
            <w:r w:rsidRPr="00114B87">
              <w:rPr>
                <w:lang w:val="en-GB"/>
              </w:rPr>
              <w:t>Figure 5.</w:t>
            </w:r>
            <w:r w:rsidRPr="00114B87">
              <w:rPr>
                <w:lang w:val="en-GB"/>
              </w:rPr>
              <w:fldChar w:fldCharType="begin"/>
            </w:r>
            <w:r w:rsidRPr="00114B87">
              <w:rPr>
                <w:lang w:val="en-GB"/>
              </w:rPr>
              <w:instrText xml:space="preserve"> SEQ Figure \* ARABIC </w:instrText>
            </w:r>
            <w:r w:rsidRPr="00114B87">
              <w:rPr>
                <w:lang w:val="en-GB"/>
              </w:rPr>
              <w:fldChar w:fldCharType="separate"/>
            </w:r>
            <w:r w:rsidR="000D5342" w:rsidRPr="00114B87">
              <w:rPr>
                <w:lang w:val="en-GB"/>
              </w:rPr>
              <w:t>6</w:t>
            </w:r>
            <w:r w:rsidRPr="00114B87">
              <w:rPr>
                <w:lang w:val="en-GB"/>
              </w:rPr>
              <w:fldChar w:fldCharType="end"/>
            </w:r>
            <w:bookmarkEnd w:id="22"/>
            <w:r w:rsidRPr="00114B87">
              <w:rPr>
                <w:lang w:val="en-GB"/>
              </w:rPr>
              <w:t xml:space="preserve"> Reducing the Number of Categories for a Categorical Variable</w:t>
            </w:r>
          </w:p>
          <w:p w14:paraId="51BD5C31" w14:textId="6846BAFA" w:rsidR="006117FF" w:rsidRPr="00114B87" w:rsidRDefault="00B25944" w:rsidP="00985C6F">
            <w:pPr>
              <w:pStyle w:val="BodyText"/>
              <w:rPr>
                <w:noProof/>
                <w:lang w:val="en-GB"/>
              </w:rPr>
            </w:pPr>
            <w:r w:rsidRPr="00114B87">
              <w:rPr>
                <w:noProof/>
                <w:lang w:val="en-GB"/>
              </w:rPr>
              <w:t>In</w:t>
            </w:r>
            <w:r w:rsidR="00A524EF" w:rsidRPr="00114B87">
              <w:rPr>
                <w:noProof/>
                <w:lang w:val="en-GB"/>
              </w:rPr>
              <w:t xml:space="preserve"> </w:t>
            </w:r>
            <w:r w:rsidR="00A524EF" w:rsidRPr="00114B87">
              <w:rPr>
                <w:noProof/>
                <w:lang w:val="en-GB"/>
              </w:rPr>
              <w:fldChar w:fldCharType="begin"/>
            </w:r>
            <w:r w:rsidR="00A524EF" w:rsidRPr="00114B87">
              <w:rPr>
                <w:noProof/>
                <w:lang w:val="en-GB"/>
              </w:rPr>
              <w:instrText xml:space="preserve"> REF _Ref63604349 \h </w:instrText>
            </w:r>
            <w:r w:rsidR="00A524EF" w:rsidRPr="00114B87">
              <w:rPr>
                <w:noProof/>
                <w:lang w:val="en-GB"/>
              </w:rPr>
            </w:r>
            <w:r w:rsidR="00A524EF" w:rsidRPr="00114B87">
              <w:rPr>
                <w:noProof/>
                <w:lang w:val="en-GB"/>
              </w:rPr>
              <w:fldChar w:fldCharType="separate"/>
            </w:r>
            <w:r w:rsidR="000D5342" w:rsidRPr="00114B87">
              <w:rPr>
                <w:noProof/>
                <w:lang w:val="en-GB"/>
              </w:rPr>
              <w:t>Figure 5.6</w:t>
            </w:r>
            <w:r w:rsidR="00A524EF" w:rsidRPr="00114B87">
              <w:rPr>
                <w:noProof/>
                <w:lang w:val="en-GB"/>
              </w:rPr>
              <w:fldChar w:fldCharType="end"/>
            </w:r>
            <w:r w:rsidRPr="00114B87">
              <w:rPr>
                <w:noProof/>
                <w:lang w:val="en-GB"/>
              </w:rPr>
              <w:t>, we can see that the different marriage status</w:t>
            </w:r>
            <w:r w:rsidR="00A524EF" w:rsidRPr="00114B87">
              <w:rPr>
                <w:noProof/>
                <w:lang w:val="en-GB"/>
              </w:rPr>
              <w:t>es</w:t>
            </w:r>
            <w:r w:rsidRPr="00114B87">
              <w:rPr>
                <w:noProof/>
                <w:lang w:val="en-GB"/>
              </w:rPr>
              <w:t xml:space="preserve"> have</w:t>
            </w:r>
            <w:r w:rsidR="00A524EF" w:rsidRPr="00114B87">
              <w:rPr>
                <w:noProof/>
                <w:lang w:val="en-GB"/>
              </w:rPr>
              <w:t xml:space="preserve"> been merged to a general group </w:t>
            </w:r>
            <w:r w:rsidR="00BA7859" w:rsidRPr="00114B87">
              <w:rPr>
                <w:noProof/>
                <w:lang w:val="en-GB"/>
              </w:rPr>
              <w:t xml:space="preserve">named </w:t>
            </w:r>
            <w:r w:rsidR="00381256" w:rsidRPr="00114B87">
              <w:rPr>
                <w:noProof/>
                <w:lang w:val="en-GB"/>
              </w:rPr>
              <w:t>“</w:t>
            </w:r>
            <w:r w:rsidR="00BA7859" w:rsidRPr="00114B87">
              <w:rPr>
                <w:rFonts w:ascii="Consolas" w:hAnsi="Consolas"/>
                <w:noProof/>
                <w:lang w:val="en-GB"/>
              </w:rPr>
              <w:t>Married</w:t>
            </w:r>
            <w:r w:rsidR="00381256" w:rsidRPr="00114B87">
              <w:rPr>
                <w:noProof/>
                <w:lang w:val="en-GB"/>
              </w:rPr>
              <w:t>”</w:t>
            </w:r>
            <w:r w:rsidR="00BA7859" w:rsidRPr="00114B87">
              <w:rPr>
                <w:noProof/>
                <w:lang w:val="en-GB"/>
              </w:rPr>
              <w:t xml:space="preserve">. Furthermore, the </w:t>
            </w:r>
            <w:r w:rsidR="0014094E" w:rsidRPr="00114B87">
              <w:rPr>
                <w:noProof/>
                <w:lang w:val="en-GB"/>
              </w:rPr>
              <w:t xml:space="preserve">label of the </w:t>
            </w:r>
            <w:r w:rsidR="00BA7859" w:rsidRPr="00114B87">
              <w:rPr>
                <w:noProof/>
                <w:lang w:val="en-GB"/>
              </w:rPr>
              <w:t xml:space="preserve">category </w:t>
            </w:r>
            <w:r w:rsidR="00381256" w:rsidRPr="00114B87">
              <w:rPr>
                <w:noProof/>
                <w:lang w:val="en-GB"/>
              </w:rPr>
              <w:t>“</w:t>
            </w:r>
            <w:r w:rsidR="00BA7859" w:rsidRPr="00114B87">
              <w:rPr>
                <w:rFonts w:ascii="Consolas" w:hAnsi="Consolas"/>
                <w:noProof/>
                <w:lang w:val="en-GB"/>
              </w:rPr>
              <w:t>Never-married</w:t>
            </w:r>
            <w:r w:rsidR="00381256" w:rsidRPr="00114B87">
              <w:rPr>
                <w:noProof/>
                <w:lang w:val="en-GB"/>
              </w:rPr>
              <w:t>”</w:t>
            </w:r>
            <w:r w:rsidR="00BA7859" w:rsidRPr="00114B87">
              <w:rPr>
                <w:noProof/>
                <w:lang w:val="en-GB"/>
              </w:rPr>
              <w:t xml:space="preserve"> has been </w:t>
            </w:r>
            <w:r w:rsidR="00BF3FC3" w:rsidRPr="00114B87">
              <w:rPr>
                <w:noProof/>
                <w:lang w:val="en-GB"/>
              </w:rPr>
              <w:t xml:space="preserve">shortened </w:t>
            </w:r>
            <w:r w:rsidR="00BA7859" w:rsidRPr="00114B87">
              <w:rPr>
                <w:noProof/>
                <w:lang w:val="en-GB"/>
              </w:rPr>
              <w:t xml:space="preserve">to </w:t>
            </w:r>
            <w:r w:rsidR="00C75099" w:rsidRPr="00114B87">
              <w:rPr>
                <w:noProof/>
                <w:lang w:val="en-GB"/>
              </w:rPr>
              <w:t>“</w:t>
            </w:r>
            <w:r w:rsidR="0014094E" w:rsidRPr="00114B87">
              <w:rPr>
                <w:rFonts w:ascii="Consolas" w:hAnsi="Consolas"/>
                <w:noProof/>
                <w:lang w:val="en-GB"/>
              </w:rPr>
              <w:t>Single</w:t>
            </w:r>
            <w:r w:rsidR="00C75099" w:rsidRPr="00114B87">
              <w:rPr>
                <w:noProof/>
                <w:lang w:val="en-GB"/>
              </w:rPr>
              <w:t>”</w:t>
            </w:r>
            <w:r w:rsidR="0014094E" w:rsidRPr="00114B87">
              <w:rPr>
                <w:noProof/>
                <w:lang w:val="en-GB"/>
              </w:rPr>
              <w:t xml:space="preserve"> to </w:t>
            </w:r>
            <w:r w:rsidR="00BF3FC3" w:rsidRPr="00114B87">
              <w:rPr>
                <w:noProof/>
                <w:lang w:val="en-GB"/>
              </w:rPr>
              <w:t xml:space="preserve">favour </w:t>
            </w:r>
            <w:r w:rsidR="00C971A1" w:rsidRPr="00114B87">
              <w:rPr>
                <w:noProof/>
                <w:lang w:val="en-GB"/>
              </w:rPr>
              <w:t xml:space="preserve">the </w:t>
            </w:r>
            <w:r w:rsidR="00933AF4" w:rsidRPr="00114B87">
              <w:rPr>
                <w:noProof/>
                <w:lang w:val="en-GB"/>
              </w:rPr>
              <w:t xml:space="preserve">visualisation of the </w:t>
            </w:r>
            <w:r w:rsidR="00C971A1" w:rsidRPr="00114B87">
              <w:rPr>
                <w:noProof/>
                <w:lang w:val="en-GB"/>
              </w:rPr>
              <w:t>result output later</w:t>
            </w:r>
            <w:r w:rsidR="00933AF4" w:rsidRPr="00114B87">
              <w:rPr>
                <w:noProof/>
                <w:lang w:val="en-GB"/>
              </w:rPr>
              <w:t>.</w:t>
            </w:r>
          </w:p>
          <w:p w14:paraId="659BE9B8" w14:textId="79D5ADC9" w:rsidR="00685099" w:rsidRPr="00114B87" w:rsidRDefault="008F275C" w:rsidP="00985C6F">
            <w:pPr>
              <w:pStyle w:val="BodyText"/>
              <w:rPr>
                <w:noProof/>
                <w:lang w:val="en-GB"/>
              </w:rPr>
            </w:pPr>
            <w:r w:rsidRPr="00114B87">
              <w:rPr>
                <w:noProof/>
                <w:lang w:val="en-GB"/>
              </w:rPr>
              <w:t xml:space="preserve">To reduce the </w:t>
            </w:r>
            <w:r w:rsidR="00685099" w:rsidRPr="00114B87">
              <w:rPr>
                <w:noProof/>
                <w:lang w:val="en-GB"/>
              </w:rPr>
              <w:t>categor</w:t>
            </w:r>
            <w:r w:rsidRPr="00114B87">
              <w:rPr>
                <w:noProof/>
                <w:lang w:val="en-GB"/>
              </w:rPr>
              <w:t>ies</w:t>
            </w:r>
            <w:r w:rsidR="00685099" w:rsidRPr="00114B87">
              <w:rPr>
                <w:noProof/>
                <w:lang w:val="en-GB"/>
              </w:rPr>
              <w:t xml:space="preserve"> </w:t>
            </w:r>
            <w:r w:rsidRPr="00114B87">
              <w:rPr>
                <w:noProof/>
                <w:lang w:val="en-GB"/>
              </w:rPr>
              <w:t>in</w:t>
            </w:r>
            <w:r w:rsidR="00685099" w:rsidRPr="00114B87">
              <w:rPr>
                <w:noProof/>
                <w:lang w:val="en-GB"/>
              </w:rPr>
              <w:t xml:space="preserve"> </w:t>
            </w:r>
            <w:r w:rsidR="00685099" w:rsidRPr="00114B87">
              <w:rPr>
                <w:rFonts w:ascii="Consolas" w:hAnsi="Consolas"/>
                <w:noProof/>
                <w:lang w:val="en-GB"/>
              </w:rPr>
              <w:t>education</w:t>
            </w:r>
            <w:r w:rsidR="00685099" w:rsidRPr="00114B87">
              <w:rPr>
                <w:noProof/>
                <w:lang w:val="en-GB"/>
              </w:rPr>
              <w:t xml:space="preserve">, we can </w:t>
            </w:r>
            <w:r w:rsidR="00055B25" w:rsidRPr="00114B87">
              <w:rPr>
                <w:noProof/>
                <w:lang w:val="en-GB"/>
              </w:rPr>
              <w:t xml:space="preserve">transform </w:t>
            </w:r>
            <w:r w:rsidR="00055B25" w:rsidRPr="00114B87">
              <w:rPr>
                <w:rFonts w:ascii="Consolas" w:hAnsi="Consolas"/>
                <w:noProof/>
                <w:lang w:val="en-GB"/>
              </w:rPr>
              <w:t>education</w:t>
            </w:r>
            <w:r w:rsidR="000B6FBB" w:rsidRPr="00114B87">
              <w:rPr>
                <w:rFonts w:ascii="Consolas" w:hAnsi="Consolas"/>
                <w:noProof/>
                <w:lang w:val="en-GB"/>
              </w:rPr>
              <w:t>al</w:t>
            </w:r>
            <w:r w:rsidR="00055B25" w:rsidRPr="00114B87">
              <w:rPr>
                <w:rFonts w:ascii="Consolas" w:hAnsi="Consolas"/>
                <w:noProof/>
                <w:lang w:val="en-GB"/>
              </w:rPr>
              <w:t>-num</w:t>
            </w:r>
            <w:r w:rsidR="00055B25" w:rsidRPr="00114B87">
              <w:rPr>
                <w:noProof/>
                <w:lang w:val="en-GB"/>
              </w:rPr>
              <w:t xml:space="preserve"> instead</w:t>
            </w:r>
            <w:r w:rsidR="002E2585" w:rsidRPr="00114B87">
              <w:rPr>
                <w:noProof/>
                <w:lang w:val="en-GB"/>
              </w:rPr>
              <w:t xml:space="preserve"> </w:t>
            </w:r>
            <w:r w:rsidR="008E760F" w:rsidRPr="00114B87">
              <w:rPr>
                <w:noProof/>
                <w:lang w:val="en-GB"/>
              </w:rPr>
              <w:t>since</w:t>
            </w:r>
            <w:r w:rsidRPr="00114B87">
              <w:rPr>
                <w:noProof/>
                <w:lang w:val="en-GB"/>
              </w:rPr>
              <w:t xml:space="preserve"> they are equivalent</w:t>
            </w:r>
            <w:r w:rsidR="005B2EF2" w:rsidRPr="00114B87">
              <w:rPr>
                <w:noProof/>
                <w:lang w:val="en-GB"/>
              </w:rPr>
              <w:t xml:space="preserve">. </w:t>
            </w:r>
            <w:r w:rsidR="00285091" w:rsidRPr="00114B87">
              <w:rPr>
                <w:noProof/>
                <w:lang w:val="en-GB"/>
              </w:rPr>
              <w:t>Moreover</w:t>
            </w:r>
            <w:r w:rsidR="00FF486F" w:rsidRPr="00114B87">
              <w:rPr>
                <w:noProof/>
                <w:lang w:val="en-GB"/>
              </w:rPr>
              <w:t>,</w:t>
            </w:r>
            <w:r w:rsidRPr="00114B87">
              <w:rPr>
                <w:noProof/>
                <w:lang w:val="en-GB"/>
              </w:rPr>
              <w:t xml:space="preserve"> </w:t>
            </w:r>
            <w:r w:rsidR="00FF486F" w:rsidRPr="00114B87">
              <w:rPr>
                <w:rFonts w:ascii="Consolas" w:hAnsi="Consolas"/>
                <w:noProof/>
                <w:lang w:val="en-GB"/>
              </w:rPr>
              <w:t>education</w:t>
            </w:r>
            <w:r w:rsidR="000B6FBB" w:rsidRPr="00114B87">
              <w:rPr>
                <w:rFonts w:ascii="Consolas" w:hAnsi="Consolas"/>
                <w:noProof/>
                <w:lang w:val="en-GB"/>
              </w:rPr>
              <w:t>al</w:t>
            </w:r>
            <w:r w:rsidR="00FF486F" w:rsidRPr="00114B87">
              <w:rPr>
                <w:rFonts w:ascii="Consolas" w:hAnsi="Consolas"/>
                <w:noProof/>
                <w:lang w:val="en-GB"/>
              </w:rPr>
              <w:t>-num</w:t>
            </w:r>
            <w:r w:rsidR="008E760F" w:rsidRPr="00114B87">
              <w:rPr>
                <w:noProof/>
                <w:lang w:val="en-GB"/>
              </w:rPr>
              <w:t xml:space="preserve"> is an ordered numeric variable</w:t>
            </w:r>
            <w:r w:rsidR="00FF486F" w:rsidRPr="00114B87">
              <w:rPr>
                <w:noProof/>
                <w:lang w:val="en-GB"/>
              </w:rPr>
              <w:t xml:space="preserve"> </w:t>
            </w:r>
            <w:r w:rsidR="00B1639B" w:rsidRPr="00114B87">
              <w:rPr>
                <w:noProof/>
                <w:lang w:val="en-GB"/>
              </w:rPr>
              <w:t xml:space="preserve">so that </w:t>
            </w:r>
            <w:r w:rsidR="00FF486F" w:rsidRPr="00114B87">
              <w:rPr>
                <w:noProof/>
                <w:lang w:val="en-GB"/>
              </w:rPr>
              <w:t xml:space="preserve">we can </w:t>
            </w:r>
            <w:r w:rsidR="002F70C9" w:rsidRPr="00114B87">
              <w:rPr>
                <w:noProof/>
                <w:lang w:val="en-GB"/>
              </w:rPr>
              <w:t xml:space="preserve">apply </w:t>
            </w:r>
            <w:r w:rsidR="00FF486F" w:rsidRPr="00114B87">
              <w:rPr>
                <w:noProof/>
                <w:lang w:val="en-GB"/>
              </w:rPr>
              <w:t xml:space="preserve">discretisation </w:t>
            </w:r>
            <w:r w:rsidR="00231DA0" w:rsidRPr="00114B87">
              <w:rPr>
                <w:noProof/>
                <w:lang w:val="en-GB"/>
              </w:rPr>
              <w:t>as describe</w:t>
            </w:r>
            <w:r w:rsidR="002B5883" w:rsidRPr="00114B87">
              <w:rPr>
                <w:noProof/>
                <w:lang w:val="en-GB"/>
              </w:rPr>
              <w:t>d</w:t>
            </w:r>
            <w:r w:rsidR="00231DA0" w:rsidRPr="00114B87">
              <w:rPr>
                <w:noProof/>
                <w:lang w:val="en-GB"/>
              </w:rPr>
              <w:t xml:space="preserve"> in the following section</w:t>
            </w:r>
            <w:r w:rsidR="002F70C9" w:rsidRPr="00114B87">
              <w:rPr>
                <w:noProof/>
                <w:lang w:val="en-GB"/>
              </w:rPr>
              <w:t>.</w:t>
            </w:r>
          </w:p>
        </w:tc>
      </w:tr>
    </w:tbl>
    <w:p w14:paraId="7E90C5A4" w14:textId="77777777" w:rsidR="00F55008" w:rsidRPr="007E5276" w:rsidRDefault="00F55008" w:rsidP="00F55008">
      <w:pPr>
        <w:spacing w:before="240" w:after="120"/>
        <w:jc w:val="left"/>
        <w:rPr>
          <w:b/>
          <w:sz w:val="28"/>
        </w:rPr>
      </w:pPr>
      <w:r w:rsidRPr="007E5276">
        <w:rPr>
          <w:b/>
          <w:sz w:val="28"/>
        </w:rPr>
        <w:lastRenderedPageBreak/>
        <w:t>Read</w:t>
      </w:r>
    </w:p>
    <w:p w14:paraId="12FB169F" w14:textId="2BFAB3D1" w:rsidR="00F55008" w:rsidRPr="007E5276" w:rsidRDefault="00F55008" w:rsidP="00F55008">
      <w:pPr>
        <w:pStyle w:val="BodyText"/>
        <w:rPr>
          <w:noProof/>
          <w:lang w:val="en-GB"/>
        </w:rPr>
      </w:pPr>
      <w:r w:rsidRPr="007E5276">
        <w:rPr>
          <w:noProof/>
          <w:lang w:val="en-GB"/>
        </w:rPr>
        <w:t xml:space="preserve">Refer to the link below for more details and examples on the </w:t>
      </w:r>
      <w:r w:rsidRPr="007E5276">
        <w:rPr>
          <w:rFonts w:ascii="Consolas" w:hAnsi="Consolas"/>
          <w:noProof/>
          <w:lang w:val="en-GB"/>
        </w:rPr>
        <w:t>.replace()</w:t>
      </w:r>
      <w:r w:rsidRPr="007E5276">
        <w:rPr>
          <w:noProof/>
          <w:lang w:val="en-GB"/>
        </w:rPr>
        <w:t xml:space="preserve"> method of the pandas package: </w:t>
      </w:r>
    </w:p>
    <w:p w14:paraId="459F96EC" w14:textId="508950B5" w:rsidR="00F55008" w:rsidRPr="007E5276" w:rsidRDefault="0069393C" w:rsidP="00F55008">
      <w:pPr>
        <w:pStyle w:val="BodyText"/>
        <w:rPr>
          <w:noProof/>
          <w:lang w:val="en-GB"/>
        </w:rPr>
      </w:pPr>
      <w:hyperlink r:id="rId26" w:history="1">
        <w:r w:rsidR="00526540" w:rsidRPr="007E5276">
          <w:rPr>
            <w:rStyle w:val="Hyperlink"/>
            <w:noProof/>
            <w:lang w:val="en-GB"/>
          </w:rPr>
          <w:t>https://pandas.pydata.org/pandas-docs/stable/reference/api/pandas.DataFrame.</w:t>
        </w:r>
        <w:r w:rsidR="00526540" w:rsidRPr="007E5276">
          <w:rPr>
            <w:rStyle w:val="Hyperlink"/>
            <w:rFonts w:ascii="Times New Roman" w:hAnsi="Times New Roman"/>
            <w:noProof/>
            <w:lang w:val="en-GB"/>
          </w:rPr>
          <w:t>‌</w:t>
        </w:r>
        <w:r w:rsidR="00526540" w:rsidRPr="007E5276">
          <w:rPr>
            <w:rStyle w:val="Hyperlink"/>
            <w:noProof/>
            <w:lang w:val="en-GB"/>
          </w:rPr>
          <w:t>replace.html</w:t>
        </w:r>
      </w:hyperlink>
    </w:p>
    <w:p w14:paraId="323ADDD6" w14:textId="4FD9ADD9" w:rsidR="00DF06C0" w:rsidRPr="007E5276" w:rsidRDefault="00DF06C0" w:rsidP="00B41BBB">
      <w:pPr>
        <w:pStyle w:val="Heading4"/>
        <w:tabs>
          <w:tab w:val="left" w:pos="709"/>
        </w:tabs>
        <w:rPr>
          <w:noProof/>
          <w:lang w:val="en-GB"/>
        </w:rPr>
      </w:pPr>
      <w:r w:rsidRPr="007E5276">
        <w:rPr>
          <w:noProof/>
          <w:lang w:val="en-GB"/>
        </w:rPr>
        <w:t xml:space="preserve">1.2.3 </w:t>
      </w:r>
      <w:r w:rsidR="00B41BBB" w:rsidRPr="00FE4A0F">
        <w:rPr>
          <w:noProof/>
          <w:lang w:val="en-GB"/>
        </w:rPr>
        <w:tab/>
      </w:r>
      <w:r w:rsidRPr="007E5276">
        <w:rPr>
          <w:noProof/>
          <w:lang w:val="en-GB"/>
        </w:rPr>
        <w:t>Discretisation</w:t>
      </w:r>
    </w:p>
    <w:p w14:paraId="0CEAC226" w14:textId="76F20AB3" w:rsidR="003D327B" w:rsidRPr="007E5276" w:rsidRDefault="003D327B" w:rsidP="000C3295">
      <w:pPr>
        <w:pStyle w:val="BodyText"/>
        <w:rPr>
          <w:noProof/>
          <w:lang w:val="en-GB"/>
        </w:rPr>
      </w:pPr>
      <w:r w:rsidRPr="007E5276">
        <w:rPr>
          <w:noProof/>
          <w:lang w:val="en-GB"/>
        </w:rPr>
        <w:t>I</w:t>
      </w:r>
      <w:r w:rsidR="00866C53" w:rsidRPr="007E5276">
        <w:rPr>
          <w:noProof/>
          <w:lang w:val="en-GB"/>
        </w:rPr>
        <w:t xml:space="preserve">f </w:t>
      </w:r>
      <w:r w:rsidR="00EF488F" w:rsidRPr="007E5276">
        <w:rPr>
          <w:noProof/>
          <w:lang w:val="en-GB"/>
        </w:rPr>
        <w:t xml:space="preserve">a </w:t>
      </w:r>
      <w:r w:rsidR="00866C53" w:rsidRPr="007E5276">
        <w:rPr>
          <w:noProof/>
          <w:lang w:val="en-GB"/>
        </w:rPr>
        <w:t xml:space="preserve">categorical variable has </w:t>
      </w:r>
      <w:r w:rsidR="00C01E9C" w:rsidRPr="007E5276">
        <w:rPr>
          <w:noProof/>
          <w:lang w:val="en-GB"/>
        </w:rPr>
        <w:t xml:space="preserve">ordered </w:t>
      </w:r>
      <w:r w:rsidR="00866C53" w:rsidRPr="007E5276">
        <w:rPr>
          <w:noProof/>
          <w:lang w:val="en-GB"/>
        </w:rPr>
        <w:t xml:space="preserve">numeric values as categories, we can </w:t>
      </w:r>
      <w:r w:rsidR="007B5EFF" w:rsidRPr="007E5276">
        <w:rPr>
          <w:noProof/>
          <w:lang w:val="en-GB"/>
        </w:rPr>
        <w:t>discretise them into new bi</w:t>
      </w:r>
      <w:r w:rsidRPr="007E5276">
        <w:rPr>
          <w:noProof/>
          <w:lang w:val="en-GB"/>
        </w:rPr>
        <w:t>n</w:t>
      </w:r>
      <w:r w:rsidR="007B5EFF" w:rsidRPr="007E5276">
        <w:rPr>
          <w:noProof/>
          <w:lang w:val="en-GB"/>
        </w:rPr>
        <w:t>s</w:t>
      </w:r>
      <w:r w:rsidRPr="007E5276">
        <w:rPr>
          <w:noProof/>
          <w:lang w:val="en-GB"/>
        </w:rPr>
        <w:t xml:space="preserve"> by the </w:t>
      </w:r>
      <w:r w:rsidR="007B5EFF" w:rsidRPr="007E5276">
        <w:rPr>
          <w:rFonts w:ascii="Consolas" w:hAnsi="Consolas"/>
          <w:noProof/>
          <w:lang w:val="en-GB"/>
        </w:rPr>
        <w:t>cut</w:t>
      </w:r>
      <w:r w:rsidRPr="007E5276">
        <w:rPr>
          <w:rFonts w:ascii="Consolas" w:hAnsi="Consolas"/>
          <w:noProof/>
          <w:lang w:val="en-GB"/>
        </w:rPr>
        <w:t>()</w:t>
      </w:r>
      <w:r w:rsidRPr="007E5276">
        <w:rPr>
          <w:noProof/>
          <w:lang w:val="en-GB"/>
        </w:rPr>
        <w:t xml:space="preserve"> </w:t>
      </w:r>
      <w:r w:rsidR="00FE5A90" w:rsidRPr="007E5276">
        <w:rPr>
          <w:noProof/>
          <w:lang w:val="en-GB"/>
        </w:rPr>
        <w:t>function</w:t>
      </w:r>
      <w:r w:rsidRPr="007E5276">
        <w:rPr>
          <w:noProof/>
          <w:lang w:val="en-GB"/>
        </w:rPr>
        <w:t xml:space="preserve"> </w:t>
      </w:r>
      <w:r w:rsidR="00734EF4" w:rsidRPr="007E5276">
        <w:rPr>
          <w:noProof/>
          <w:lang w:val="en-GB"/>
        </w:rPr>
        <w:t>of the pandas package</w:t>
      </w:r>
      <w:r w:rsidR="00854022" w:rsidRPr="007E5276">
        <w:rPr>
          <w:noProof/>
          <w:lang w:val="en-GB"/>
        </w:rPr>
        <w:t>.</w:t>
      </w:r>
      <w:r w:rsidR="00734EF4" w:rsidRPr="007E5276">
        <w:rPr>
          <w:noProof/>
          <w:lang w:val="en-GB"/>
        </w:rPr>
        <w:t xml:space="preserve"> </w:t>
      </w:r>
      <w:r w:rsidR="001409BE">
        <w:rPr>
          <w:noProof/>
          <w:lang w:val="en-GB"/>
        </w:rPr>
        <w:t>T</w:t>
      </w:r>
      <w:r w:rsidR="00854022" w:rsidRPr="007E5276">
        <w:rPr>
          <w:noProof/>
          <w:lang w:val="en-GB"/>
        </w:rPr>
        <w:t xml:space="preserve">he </w:t>
      </w:r>
      <w:r w:rsidR="00854022" w:rsidRPr="007E5276">
        <w:rPr>
          <w:rFonts w:ascii="Consolas" w:hAnsi="Consolas"/>
          <w:noProof/>
          <w:lang w:val="en-GB"/>
        </w:rPr>
        <w:t>cut()</w:t>
      </w:r>
      <w:r w:rsidR="00854022" w:rsidRPr="007E5276">
        <w:rPr>
          <w:noProof/>
          <w:lang w:val="en-GB"/>
        </w:rPr>
        <w:t xml:space="preserve"> function </w:t>
      </w:r>
      <w:r w:rsidR="00734EF4" w:rsidRPr="007E5276">
        <w:rPr>
          <w:noProof/>
          <w:lang w:val="en-GB"/>
        </w:rPr>
        <w:t>has been introduced in Chapter 5.2 of Study Unit 4</w:t>
      </w:r>
      <w:r w:rsidRPr="007E5276">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0019C3" w:rsidRPr="00971571" w14:paraId="0C6C49FB" w14:textId="77777777" w:rsidTr="00C4497F">
        <w:tc>
          <w:tcPr>
            <w:tcW w:w="9017" w:type="dxa"/>
            <w:shd w:val="clear" w:color="auto" w:fill="D9D9D9" w:themeFill="background1" w:themeFillShade="D9"/>
            <w:vAlign w:val="center"/>
          </w:tcPr>
          <w:p w14:paraId="36A8FFDB" w14:textId="7EFC7DD1" w:rsidR="000019C3" w:rsidRPr="007E5276" w:rsidRDefault="000019C3" w:rsidP="00BB1E88">
            <w:pPr>
              <w:pStyle w:val="Code"/>
              <w:tabs>
                <w:tab w:val="left" w:pos="6557"/>
              </w:tabs>
              <w:ind w:left="4528" w:hanging="4492"/>
              <w:rPr>
                <w:noProof/>
                <w:lang w:val="en-GB"/>
              </w:rPr>
            </w:pPr>
            <w:r w:rsidRPr="007E5276">
              <w:rPr>
                <w:noProof/>
                <w:lang w:val="en-GB"/>
              </w:rPr>
              <w:t>DataFrame_name</w:t>
            </w:r>
            <w:r w:rsidRPr="007E5276">
              <w:rPr>
                <w:noProof/>
                <w:color w:val="auto"/>
                <w:lang w:val="en-GB"/>
              </w:rPr>
              <w:t>["</w:t>
            </w:r>
            <w:r w:rsidRPr="007E5276">
              <w:rPr>
                <w:noProof/>
                <w:color w:val="215868" w:themeColor="accent5" w:themeShade="80"/>
                <w:lang w:val="en-GB"/>
              </w:rPr>
              <w:t>column</w:t>
            </w:r>
            <w:r w:rsidRPr="007E5276">
              <w:rPr>
                <w:noProof/>
                <w:color w:val="auto"/>
                <w:lang w:val="en-GB"/>
              </w:rPr>
              <w:t xml:space="preserve">"] = </w:t>
            </w:r>
            <w:r w:rsidRPr="007E5276">
              <w:rPr>
                <w:noProof/>
                <w:color w:val="5F497A" w:themeColor="accent4" w:themeShade="BF"/>
                <w:lang w:val="en-GB"/>
              </w:rPr>
              <w:t>pd</w:t>
            </w:r>
            <w:r w:rsidRPr="007E5276">
              <w:rPr>
                <w:noProof/>
                <w:color w:val="auto"/>
                <w:lang w:val="en-GB"/>
              </w:rPr>
              <w:t>.</w:t>
            </w:r>
            <w:r w:rsidRPr="007E5276">
              <w:rPr>
                <w:noProof/>
                <w:color w:val="76923C" w:themeColor="accent3" w:themeShade="BF"/>
                <w:lang w:val="en-GB"/>
              </w:rPr>
              <w:t>cut</w:t>
            </w:r>
            <w:r w:rsidRPr="007E5276">
              <w:rPr>
                <w:noProof/>
                <w:color w:val="auto"/>
                <w:lang w:val="en-GB"/>
              </w:rPr>
              <w:t>(</w:t>
            </w:r>
            <w:r w:rsidRPr="007E5276">
              <w:rPr>
                <w:noProof/>
                <w:color w:val="595959" w:themeColor="text1" w:themeTint="A6"/>
                <w:lang w:val="en-GB"/>
              </w:rPr>
              <w:t xml:space="preserve">x </w:t>
            </w:r>
            <w:r w:rsidRPr="007E5276">
              <w:rPr>
                <w:noProof/>
                <w:color w:val="auto"/>
                <w:lang w:val="en-GB"/>
              </w:rPr>
              <w:t xml:space="preserve">= </w:t>
            </w:r>
            <w:r w:rsidRPr="007E5276">
              <w:rPr>
                <w:noProof/>
                <w:color w:val="595959" w:themeColor="text1" w:themeTint="A6"/>
                <w:lang w:val="en-GB"/>
              </w:rPr>
              <w:t>array</w:t>
            </w:r>
            <w:r w:rsidRPr="007E5276">
              <w:rPr>
                <w:noProof/>
                <w:color w:val="auto"/>
                <w:lang w:val="en-GB"/>
              </w:rPr>
              <w:t xml:space="preserve">, </w:t>
            </w:r>
            <w:r w:rsidRPr="007E5276">
              <w:rPr>
                <w:noProof/>
                <w:color w:val="595959" w:themeColor="text1" w:themeTint="A6"/>
                <w:lang w:val="en-GB"/>
              </w:rPr>
              <w:t>bins</w:t>
            </w:r>
            <w:r w:rsidRPr="007E5276">
              <w:rPr>
                <w:noProof/>
                <w:color w:val="auto"/>
                <w:lang w:val="en-GB"/>
              </w:rPr>
              <w:t xml:space="preserve">, </w:t>
            </w:r>
            <w:r w:rsidRPr="007E5276">
              <w:rPr>
                <w:noProof/>
                <w:color w:val="595959" w:themeColor="text1" w:themeTint="A6"/>
                <w:lang w:val="en-GB"/>
              </w:rPr>
              <w:t>labels</w:t>
            </w:r>
            <w:r w:rsidRPr="007E5276">
              <w:rPr>
                <w:noProof/>
                <w:color w:val="auto"/>
                <w:lang w:val="en-GB"/>
              </w:rPr>
              <w:t>)</w:t>
            </w:r>
          </w:p>
        </w:tc>
      </w:tr>
    </w:tbl>
    <w:p w14:paraId="0DF5670C" w14:textId="7C08A0D5" w:rsidR="002359F5" w:rsidRPr="007E5276" w:rsidRDefault="00E2064D" w:rsidP="002359F5">
      <w:pPr>
        <w:pStyle w:val="BodyText"/>
        <w:rPr>
          <w:noProof/>
          <w:lang w:val="en-GB"/>
        </w:rPr>
      </w:pPr>
      <w:r w:rsidRPr="007E5276">
        <w:rPr>
          <w:noProof/>
          <w:lang w:val="en-GB"/>
        </w:rPr>
        <w:t xml:space="preserve">For our purpose here to reduce </w:t>
      </w:r>
      <w:r w:rsidR="008E3A99" w:rsidRPr="007E5276">
        <w:rPr>
          <w:noProof/>
          <w:lang w:val="en-GB"/>
        </w:rPr>
        <w:t xml:space="preserve">the number of categories, it is sufficient to put the </w:t>
      </w:r>
      <w:r w:rsidR="00293C78" w:rsidRPr="007E5276">
        <w:rPr>
          <w:noProof/>
          <w:lang w:val="en-GB"/>
        </w:rPr>
        <w:t xml:space="preserve">highest </w:t>
      </w:r>
      <w:r w:rsidR="00A2588E" w:rsidRPr="007E5276">
        <w:rPr>
          <w:noProof/>
          <w:lang w:val="en-GB"/>
        </w:rPr>
        <w:t xml:space="preserve">value </w:t>
      </w:r>
      <w:r w:rsidR="00B5587E" w:rsidRPr="007E5276">
        <w:rPr>
          <w:noProof/>
          <w:lang w:val="en-GB"/>
        </w:rPr>
        <w:t xml:space="preserve">of </w:t>
      </w:r>
      <w:r w:rsidR="00A2588E" w:rsidRPr="007E5276">
        <w:rPr>
          <w:noProof/>
          <w:lang w:val="en-GB"/>
        </w:rPr>
        <w:t>each category</w:t>
      </w:r>
      <w:r w:rsidR="004621D6" w:rsidRPr="007E5276">
        <w:rPr>
          <w:noProof/>
          <w:lang w:val="en-GB"/>
        </w:rPr>
        <w:t xml:space="preserve"> in the list assigned to </w:t>
      </w:r>
      <w:r w:rsidR="004621D6" w:rsidRPr="00A91BFD">
        <w:rPr>
          <w:rFonts w:ascii="Consolas" w:hAnsi="Consolas"/>
          <w:noProof/>
          <w:lang w:val="en-GB"/>
        </w:rPr>
        <w:t>bins</w:t>
      </w:r>
      <w:r w:rsidR="004621D6" w:rsidRPr="007E5276">
        <w:rPr>
          <w:noProof/>
          <w:lang w:val="en-GB"/>
        </w:rPr>
        <w:t xml:space="preserve">. </w:t>
      </w:r>
      <w:r w:rsidR="00000780" w:rsidRPr="007E5276">
        <w:rPr>
          <w:noProof/>
          <w:lang w:val="en-GB"/>
        </w:rPr>
        <w:t xml:space="preserve">When applying the </w:t>
      </w:r>
      <w:r w:rsidR="00000780" w:rsidRPr="007E5276">
        <w:rPr>
          <w:rFonts w:ascii="Consolas" w:hAnsi="Consolas"/>
          <w:noProof/>
          <w:lang w:val="en-GB"/>
        </w:rPr>
        <w:t>cut()</w:t>
      </w:r>
      <w:r w:rsidR="00000780" w:rsidRPr="007E5276">
        <w:rPr>
          <w:noProof/>
          <w:lang w:val="en-GB"/>
        </w:rPr>
        <w:t xml:space="preserve"> function, we have to b</w:t>
      </w:r>
      <w:r w:rsidR="00BD6E96" w:rsidRPr="007E5276">
        <w:rPr>
          <w:noProof/>
          <w:lang w:val="en-GB"/>
        </w:rPr>
        <w:t xml:space="preserve">e aware </w:t>
      </w:r>
      <w:r w:rsidR="00712840" w:rsidRPr="007E5276">
        <w:rPr>
          <w:noProof/>
          <w:lang w:val="en-GB"/>
        </w:rPr>
        <w:t xml:space="preserve">that </w:t>
      </w:r>
      <w:r w:rsidR="00000780" w:rsidRPr="007E5276">
        <w:rPr>
          <w:noProof/>
          <w:lang w:val="en-GB"/>
        </w:rPr>
        <w:t xml:space="preserve">it </w:t>
      </w:r>
      <w:r w:rsidR="00BE3064" w:rsidRPr="007E5276">
        <w:rPr>
          <w:noProof/>
          <w:lang w:val="en-GB"/>
        </w:rPr>
        <w:t xml:space="preserve">only </w:t>
      </w:r>
      <w:r w:rsidR="00000780" w:rsidRPr="007E5276">
        <w:rPr>
          <w:noProof/>
          <w:lang w:val="en-GB"/>
        </w:rPr>
        <w:t xml:space="preserve">includes </w:t>
      </w:r>
      <w:r w:rsidR="00EE2561" w:rsidRPr="007E5276">
        <w:rPr>
          <w:noProof/>
          <w:lang w:val="en-GB"/>
        </w:rPr>
        <w:t xml:space="preserve">the rightmost edge in each bin </w:t>
      </w:r>
      <w:r w:rsidR="00BE3064" w:rsidRPr="007E5276">
        <w:rPr>
          <w:noProof/>
          <w:lang w:val="en-GB"/>
        </w:rPr>
        <w:t xml:space="preserve">and </w:t>
      </w:r>
      <w:r w:rsidR="00EE2561" w:rsidRPr="007E5276">
        <w:rPr>
          <w:noProof/>
          <w:lang w:val="en-GB"/>
        </w:rPr>
        <w:t xml:space="preserve">not the leftmost </w:t>
      </w:r>
      <w:r w:rsidR="00BE3064" w:rsidRPr="007E5276">
        <w:rPr>
          <w:noProof/>
          <w:lang w:val="en-GB"/>
        </w:rPr>
        <w:t>one</w:t>
      </w:r>
      <w:r w:rsidR="00EE2561" w:rsidRPr="007E5276">
        <w:rPr>
          <w:noProof/>
          <w:lang w:val="en-GB"/>
        </w:rPr>
        <w:t xml:space="preserve">. </w:t>
      </w:r>
      <w:r w:rsidR="00F501F4" w:rsidRPr="007E5276">
        <w:rPr>
          <w:noProof/>
          <w:lang w:val="en-GB"/>
        </w:rPr>
        <w:t>Hence, the list for bins should start with 0</w:t>
      </w:r>
      <w:r w:rsidR="001407E0">
        <w:rPr>
          <w:noProof/>
          <w:lang w:val="en-GB"/>
        </w:rPr>
        <w:t>,</w:t>
      </w:r>
      <w:r w:rsidR="00F501F4" w:rsidRPr="007E5276">
        <w:rPr>
          <w:noProof/>
          <w:lang w:val="en-GB"/>
        </w:rPr>
        <w:t xml:space="preserve"> or -1 </w:t>
      </w:r>
      <w:r w:rsidR="00FD03FD" w:rsidRPr="007E5276">
        <w:rPr>
          <w:noProof/>
          <w:lang w:val="en-GB"/>
        </w:rPr>
        <w:t>in case</w:t>
      </w:r>
      <w:r w:rsidR="00F501F4" w:rsidRPr="007E5276">
        <w:rPr>
          <w:noProof/>
          <w:lang w:val="en-GB"/>
        </w:rPr>
        <w:t xml:space="preserve"> </w:t>
      </w:r>
      <w:r w:rsidR="00293C78" w:rsidRPr="007E5276">
        <w:rPr>
          <w:noProof/>
          <w:lang w:val="en-GB"/>
        </w:rPr>
        <w:t xml:space="preserve">0 is </w:t>
      </w:r>
      <w:r w:rsidR="009532D0" w:rsidRPr="007E5276">
        <w:rPr>
          <w:noProof/>
          <w:lang w:val="en-GB"/>
        </w:rPr>
        <w:t xml:space="preserve">one of </w:t>
      </w:r>
      <w:r w:rsidR="00293C78" w:rsidRPr="007E5276">
        <w:rPr>
          <w:noProof/>
          <w:lang w:val="en-GB"/>
        </w:rPr>
        <w:t>the numeric value</w:t>
      </w:r>
      <w:r w:rsidR="009532D0" w:rsidRPr="007E5276">
        <w:rPr>
          <w:noProof/>
          <w:lang w:val="en-GB"/>
        </w:rPr>
        <w:t>s</w:t>
      </w:r>
      <w:r w:rsidR="00293C78" w:rsidRPr="007E5276">
        <w:rPr>
          <w:noProof/>
          <w:lang w:val="en-GB"/>
        </w:rPr>
        <w:t xml:space="preserve"> of the original categories.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359F5" w:rsidRPr="00971571" w14:paraId="71D6BE06" w14:textId="77777777" w:rsidTr="00C4497F">
        <w:tc>
          <w:tcPr>
            <w:tcW w:w="9017" w:type="dxa"/>
          </w:tcPr>
          <w:p w14:paraId="1A7EFBC6" w14:textId="64F4066D" w:rsidR="002359F5" w:rsidRPr="007E5276" w:rsidRDefault="002359F5" w:rsidP="00C4497F">
            <w:pPr>
              <w:pStyle w:val="BodyText"/>
              <w:rPr>
                <w:noProof/>
                <w:lang w:val="en-GB"/>
              </w:rPr>
            </w:pPr>
            <w:r w:rsidRPr="007E5276">
              <w:rPr>
                <w:b/>
                <w:bCs/>
                <w:noProof/>
                <w:lang w:val="en-GB"/>
              </w:rPr>
              <w:t>Example (Cont’d):</w:t>
            </w:r>
            <w:r w:rsidRPr="007E5276">
              <w:rPr>
                <w:noProof/>
                <w:lang w:val="en-GB"/>
              </w:rPr>
              <w:t xml:space="preserve"> </w:t>
            </w:r>
            <w:r w:rsidR="007C6907" w:rsidRPr="007E5276">
              <w:rPr>
                <w:noProof/>
                <w:lang w:val="en-GB"/>
              </w:rPr>
              <w:t>As mentioned in the previous section, t</w:t>
            </w:r>
            <w:r w:rsidR="005E74BA" w:rsidRPr="007E5276">
              <w:rPr>
                <w:noProof/>
                <w:lang w:val="en-GB"/>
              </w:rPr>
              <w:t xml:space="preserve">he variables </w:t>
            </w:r>
            <w:r w:rsidR="005E74BA" w:rsidRPr="007E5276">
              <w:rPr>
                <w:rFonts w:ascii="Consolas" w:hAnsi="Consolas"/>
                <w:noProof/>
                <w:lang w:val="en-GB"/>
              </w:rPr>
              <w:t>education</w:t>
            </w:r>
            <w:r w:rsidR="005E74BA" w:rsidRPr="007E5276">
              <w:rPr>
                <w:noProof/>
                <w:lang w:val="en-GB"/>
              </w:rPr>
              <w:t xml:space="preserve"> and </w:t>
            </w:r>
            <w:r w:rsidR="005E74BA" w:rsidRPr="007E5276">
              <w:rPr>
                <w:rFonts w:ascii="Consolas" w:hAnsi="Consolas"/>
                <w:noProof/>
                <w:lang w:val="en-GB"/>
              </w:rPr>
              <w:t>education</w:t>
            </w:r>
            <w:r w:rsidR="000B6FBB" w:rsidRPr="007E5276">
              <w:rPr>
                <w:rFonts w:ascii="Consolas" w:hAnsi="Consolas"/>
                <w:noProof/>
                <w:lang w:val="en-GB"/>
              </w:rPr>
              <w:t>al</w:t>
            </w:r>
            <w:r w:rsidR="005E74BA" w:rsidRPr="007E5276">
              <w:rPr>
                <w:rFonts w:ascii="Consolas" w:hAnsi="Consolas"/>
                <w:noProof/>
                <w:lang w:val="en-GB"/>
              </w:rPr>
              <w:t>-num</w:t>
            </w:r>
            <w:r w:rsidR="005E74BA" w:rsidRPr="007E5276">
              <w:rPr>
                <w:noProof/>
                <w:lang w:val="en-GB"/>
              </w:rPr>
              <w:t xml:space="preserve"> are equivalent. </w:t>
            </w:r>
            <w:r w:rsidR="00C24AFD" w:rsidRPr="007E5276">
              <w:rPr>
                <w:noProof/>
                <w:lang w:val="en-GB"/>
              </w:rPr>
              <w:t xml:space="preserve">We can show this by </w:t>
            </w:r>
            <w:r w:rsidR="005821AA" w:rsidRPr="007E5276">
              <w:rPr>
                <w:noProof/>
                <w:lang w:val="en-GB"/>
              </w:rPr>
              <w:t xml:space="preserve">the </w:t>
            </w:r>
            <w:r w:rsidR="005821AA" w:rsidRPr="007E5276">
              <w:rPr>
                <w:rFonts w:ascii="Consolas" w:hAnsi="Consolas"/>
                <w:noProof/>
                <w:lang w:val="en-GB"/>
              </w:rPr>
              <w:t>crosstab()</w:t>
            </w:r>
            <w:r w:rsidR="005821AA" w:rsidRPr="007E5276">
              <w:rPr>
                <w:noProof/>
                <w:lang w:val="en-GB"/>
              </w:rPr>
              <w:t xml:space="preserve"> function</w:t>
            </w:r>
            <w:r w:rsidR="00C24AFD" w:rsidRPr="007E5276">
              <w:rPr>
                <w:noProof/>
                <w:lang w:val="en-GB"/>
              </w:rPr>
              <w:t xml:space="preserve"> where </w:t>
            </w:r>
            <w:r w:rsidR="00A916DE" w:rsidRPr="007E5276">
              <w:rPr>
                <w:noProof/>
                <w:lang w:val="en-GB"/>
              </w:rPr>
              <w:t xml:space="preserve">the </w:t>
            </w:r>
            <w:r w:rsidR="00AD558B" w:rsidRPr="007E5276">
              <w:rPr>
                <w:noProof/>
                <w:lang w:val="en-GB"/>
              </w:rPr>
              <w:t>frequenc</w:t>
            </w:r>
            <w:r w:rsidR="00753A38">
              <w:rPr>
                <w:noProof/>
                <w:lang w:val="en-GB"/>
              </w:rPr>
              <w:t>y</w:t>
            </w:r>
            <w:r w:rsidR="00A916DE" w:rsidRPr="007E5276">
              <w:rPr>
                <w:noProof/>
                <w:lang w:val="en-GB"/>
              </w:rPr>
              <w:t xml:space="preserve"> of </w:t>
            </w:r>
            <w:r w:rsidR="00AD558B" w:rsidRPr="007E5276">
              <w:rPr>
                <w:noProof/>
                <w:lang w:val="en-GB"/>
              </w:rPr>
              <w:t xml:space="preserve">each category in </w:t>
            </w:r>
            <w:r w:rsidR="00AD558B" w:rsidRPr="007E5276">
              <w:rPr>
                <w:rFonts w:ascii="Consolas" w:hAnsi="Consolas"/>
                <w:noProof/>
                <w:lang w:val="en-GB"/>
              </w:rPr>
              <w:t>education</w:t>
            </w:r>
            <w:r w:rsidR="00AD558B" w:rsidRPr="007E5276">
              <w:rPr>
                <w:noProof/>
                <w:lang w:val="en-GB"/>
              </w:rPr>
              <w:t xml:space="preserve"> </w:t>
            </w:r>
            <w:r w:rsidR="00A34A13" w:rsidRPr="007E5276">
              <w:rPr>
                <w:noProof/>
                <w:lang w:val="en-GB"/>
              </w:rPr>
              <w:t xml:space="preserve">will be counted </w:t>
            </w:r>
            <w:r w:rsidR="00AD558B" w:rsidRPr="007E5276">
              <w:rPr>
                <w:noProof/>
                <w:lang w:val="en-GB"/>
              </w:rPr>
              <w:t xml:space="preserve">when cross-combining with a value in </w:t>
            </w:r>
            <w:r w:rsidR="00AD558B" w:rsidRPr="007E5276">
              <w:rPr>
                <w:rFonts w:ascii="Consolas" w:hAnsi="Consolas"/>
                <w:noProof/>
                <w:lang w:val="en-GB"/>
              </w:rPr>
              <w:t>educational-num</w:t>
            </w:r>
            <w:r w:rsidR="00AD558B" w:rsidRPr="007E5276">
              <w:rPr>
                <w:noProof/>
                <w:lang w:val="en-GB"/>
              </w:rPr>
              <w:t>.</w:t>
            </w:r>
          </w:p>
          <w:p w14:paraId="148D8830" w14:textId="52BC9C1B" w:rsidR="002359F5" w:rsidRPr="00F55554" w:rsidRDefault="00C24AFD" w:rsidP="00C4497F">
            <w:pPr>
              <w:pStyle w:val="Figure-Image-Upper"/>
              <w:rPr>
                <w:lang w:val="en-GB"/>
              </w:rPr>
            </w:pPr>
            <w:r w:rsidRPr="007E5276">
              <w:drawing>
                <wp:inline distT="0" distB="0" distL="0" distR="0" wp14:anchorId="28BD9F24" wp14:editId="11B7E190">
                  <wp:extent cx="5580000" cy="2116589"/>
                  <wp:effectExtent l="19050" t="19050" r="20955"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34" t="28915" r="2019" b="14054"/>
                          <a:stretch/>
                        </pic:blipFill>
                        <pic:spPr bwMode="auto">
                          <a:xfrm>
                            <a:off x="0" y="0"/>
                            <a:ext cx="5580000" cy="211658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4AE6831" w14:textId="2E0C524D" w:rsidR="002359F5" w:rsidRPr="00F55554" w:rsidRDefault="002359F5" w:rsidP="00C4497F">
            <w:pPr>
              <w:pStyle w:val="Caption"/>
              <w:rPr>
                <w:lang w:val="en-GB"/>
              </w:rPr>
            </w:pPr>
            <w:bookmarkStart w:id="23" w:name="_Ref64152413"/>
            <w:r w:rsidRPr="00F55554">
              <w:rPr>
                <w:lang w:val="en-GB"/>
              </w:rPr>
              <w:t>Figure 5.</w:t>
            </w:r>
            <w:r w:rsidRPr="00F55554">
              <w:rPr>
                <w:lang w:val="en-GB"/>
              </w:rPr>
              <w:fldChar w:fldCharType="begin"/>
            </w:r>
            <w:r w:rsidRPr="00F55554">
              <w:rPr>
                <w:lang w:val="en-GB"/>
              </w:rPr>
              <w:instrText xml:space="preserve"> SEQ Figure \* ARABIC </w:instrText>
            </w:r>
            <w:r w:rsidRPr="00F55554">
              <w:rPr>
                <w:lang w:val="en-GB"/>
              </w:rPr>
              <w:fldChar w:fldCharType="separate"/>
            </w:r>
            <w:r w:rsidR="000D5342" w:rsidRPr="00F55554">
              <w:rPr>
                <w:lang w:val="en-GB"/>
              </w:rPr>
              <w:t>7</w:t>
            </w:r>
            <w:r w:rsidRPr="00F55554">
              <w:rPr>
                <w:lang w:val="en-GB"/>
              </w:rPr>
              <w:fldChar w:fldCharType="end"/>
            </w:r>
            <w:bookmarkEnd w:id="23"/>
            <w:r w:rsidRPr="00F55554">
              <w:rPr>
                <w:lang w:val="en-GB"/>
              </w:rPr>
              <w:t xml:space="preserve"> </w:t>
            </w:r>
            <w:r w:rsidR="00A34A13" w:rsidRPr="00F55554">
              <w:rPr>
                <w:lang w:val="en-GB"/>
              </w:rPr>
              <w:t xml:space="preserve">Cross Tabulation of Two Categorical </w:t>
            </w:r>
            <w:r w:rsidR="00A05F0A">
              <w:rPr>
                <w:lang w:val="en-GB"/>
              </w:rPr>
              <w:t>V</w:t>
            </w:r>
            <w:r w:rsidR="00A34A13" w:rsidRPr="00F55554">
              <w:rPr>
                <w:lang w:val="en-GB"/>
              </w:rPr>
              <w:t>ariables</w:t>
            </w:r>
          </w:p>
          <w:p w14:paraId="01DFCF9C" w14:textId="26E7E1B9" w:rsidR="002359F5" w:rsidRPr="007E5276" w:rsidRDefault="007E1F44" w:rsidP="00C4497F">
            <w:pPr>
              <w:pStyle w:val="BodyText"/>
              <w:rPr>
                <w:noProof/>
                <w:lang w:val="en-GB"/>
              </w:rPr>
            </w:pPr>
            <w:r w:rsidRPr="007E5276">
              <w:rPr>
                <w:noProof/>
                <w:lang w:val="en-GB"/>
              </w:rPr>
              <w:lastRenderedPageBreak/>
              <w:t>From</w:t>
            </w:r>
            <w:r w:rsidR="00D123DD" w:rsidRPr="007E5276">
              <w:rPr>
                <w:noProof/>
                <w:lang w:val="en-GB"/>
              </w:rPr>
              <w:t xml:space="preserve"> </w:t>
            </w:r>
            <w:r w:rsidR="00D123DD" w:rsidRPr="00F55554">
              <w:rPr>
                <w:noProof/>
                <w:lang w:val="en-GB"/>
              </w:rPr>
              <w:fldChar w:fldCharType="begin"/>
            </w:r>
            <w:r w:rsidR="00D123DD" w:rsidRPr="007E5276">
              <w:rPr>
                <w:noProof/>
                <w:lang w:val="en-GB"/>
              </w:rPr>
              <w:instrText xml:space="preserve"> REF _Ref64152413 \h </w:instrText>
            </w:r>
            <w:r w:rsidR="00D123DD" w:rsidRPr="00F55554">
              <w:rPr>
                <w:noProof/>
                <w:lang w:val="en-GB"/>
              </w:rPr>
            </w:r>
            <w:r w:rsidR="00D123DD" w:rsidRPr="00F55554">
              <w:rPr>
                <w:noProof/>
                <w:lang w:val="en-GB"/>
              </w:rPr>
              <w:fldChar w:fldCharType="separate"/>
            </w:r>
            <w:r w:rsidR="000D5342" w:rsidRPr="007E5276">
              <w:rPr>
                <w:noProof/>
                <w:lang w:val="en-GB"/>
              </w:rPr>
              <w:t>Figure 5.7</w:t>
            </w:r>
            <w:r w:rsidR="00D123DD" w:rsidRPr="00F55554">
              <w:rPr>
                <w:noProof/>
                <w:lang w:val="en-GB"/>
              </w:rPr>
              <w:fldChar w:fldCharType="end"/>
            </w:r>
            <w:r w:rsidRPr="007E5276">
              <w:rPr>
                <w:noProof/>
                <w:lang w:val="en-GB"/>
              </w:rPr>
              <w:t xml:space="preserve">, we can see that </w:t>
            </w:r>
            <w:r w:rsidR="003C1DCB" w:rsidRPr="007E5276">
              <w:rPr>
                <w:noProof/>
                <w:lang w:val="en-GB"/>
              </w:rPr>
              <w:t xml:space="preserve">there are only counts </w:t>
            </w:r>
            <w:r w:rsidR="00691FC8" w:rsidRPr="007E5276">
              <w:rPr>
                <w:noProof/>
                <w:lang w:val="en-GB"/>
              </w:rPr>
              <w:t xml:space="preserve">in one category in </w:t>
            </w:r>
            <w:r w:rsidR="00691FC8" w:rsidRPr="007E5276">
              <w:rPr>
                <w:rFonts w:ascii="Consolas" w:hAnsi="Consolas"/>
                <w:noProof/>
                <w:lang w:val="en-GB"/>
              </w:rPr>
              <w:t>education</w:t>
            </w:r>
            <w:r w:rsidR="00691FC8" w:rsidRPr="007E5276">
              <w:rPr>
                <w:noProof/>
                <w:lang w:val="en-GB"/>
              </w:rPr>
              <w:t xml:space="preserve"> </w:t>
            </w:r>
            <w:r w:rsidR="003C1DCB" w:rsidRPr="007E5276">
              <w:rPr>
                <w:noProof/>
                <w:lang w:val="en-GB"/>
              </w:rPr>
              <w:t xml:space="preserve">for </w:t>
            </w:r>
            <w:r w:rsidRPr="007E5276">
              <w:rPr>
                <w:noProof/>
                <w:lang w:val="en-GB"/>
              </w:rPr>
              <w:t xml:space="preserve">each value in </w:t>
            </w:r>
            <w:r w:rsidRPr="007E5276">
              <w:rPr>
                <w:rFonts w:ascii="Consolas" w:hAnsi="Consolas"/>
                <w:noProof/>
                <w:lang w:val="en-GB"/>
              </w:rPr>
              <w:t>educational-num</w:t>
            </w:r>
            <w:r w:rsidR="00691FC8" w:rsidRPr="007E5276">
              <w:rPr>
                <w:noProof/>
                <w:lang w:val="en-GB"/>
              </w:rPr>
              <w:t xml:space="preserve">. In other words, </w:t>
            </w:r>
            <w:r w:rsidR="00076E86">
              <w:rPr>
                <w:noProof/>
                <w:lang w:val="en-GB"/>
              </w:rPr>
              <w:t xml:space="preserve">every </w:t>
            </w:r>
            <w:r w:rsidR="00691FC8" w:rsidRPr="007E5276">
              <w:rPr>
                <w:noProof/>
                <w:lang w:val="en-GB"/>
              </w:rPr>
              <w:t xml:space="preserve">category in </w:t>
            </w:r>
            <w:r w:rsidR="00691FC8" w:rsidRPr="007E5276">
              <w:rPr>
                <w:rFonts w:ascii="Consolas" w:hAnsi="Consolas"/>
                <w:noProof/>
                <w:lang w:val="en-GB"/>
              </w:rPr>
              <w:t>educational-num</w:t>
            </w:r>
            <w:r w:rsidR="00691FC8" w:rsidRPr="007E5276">
              <w:rPr>
                <w:noProof/>
                <w:lang w:val="en-GB"/>
              </w:rPr>
              <w:t xml:space="preserve"> </w:t>
            </w:r>
            <w:r w:rsidR="00846F5D">
              <w:rPr>
                <w:noProof/>
                <w:lang w:val="en-GB"/>
              </w:rPr>
              <w:t xml:space="preserve">corresponds to </w:t>
            </w:r>
            <w:r w:rsidR="008C3848" w:rsidRPr="007E5276">
              <w:rPr>
                <w:noProof/>
                <w:lang w:val="en-GB"/>
              </w:rPr>
              <w:t xml:space="preserve">exactly </w:t>
            </w:r>
            <w:r w:rsidR="00691FC8" w:rsidRPr="007E5276">
              <w:rPr>
                <w:noProof/>
                <w:lang w:val="en-GB"/>
              </w:rPr>
              <w:t xml:space="preserve">one category in </w:t>
            </w:r>
            <w:r w:rsidR="00691FC8" w:rsidRPr="007E5276">
              <w:rPr>
                <w:rFonts w:ascii="Consolas" w:hAnsi="Consolas"/>
                <w:noProof/>
                <w:lang w:val="en-GB"/>
              </w:rPr>
              <w:t>education</w:t>
            </w:r>
            <w:r w:rsidR="00691FC8" w:rsidRPr="007E5276">
              <w:rPr>
                <w:noProof/>
                <w:lang w:val="en-GB"/>
              </w:rPr>
              <w:t xml:space="preserve">. Furthermore, we can also see that </w:t>
            </w:r>
            <w:r w:rsidR="00BB6F90" w:rsidRPr="007E5276">
              <w:rPr>
                <w:noProof/>
                <w:lang w:val="en-GB"/>
              </w:rPr>
              <w:t xml:space="preserve">the education level increases with the increase of the value in </w:t>
            </w:r>
            <w:r w:rsidR="00BB6F90" w:rsidRPr="007E5276">
              <w:rPr>
                <w:rFonts w:ascii="Consolas" w:hAnsi="Consolas"/>
                <w:noProof/>
                <w:lang w:val="en-GB"/>
              </w:rPr>
              <w:t>educational-num</w:t>
            </w:r>
            <w:r w:rsidR="00BB6F90" w:rsidRPr="007E5276">
              <w:rPr>
                <w:noProof/>
                <w:lang w:val="en-GB"/>
              </w:rPr>
              <w:t>.</w:t>
            </w:r>
            <w:r w:rsidRPr="007E5276">
              <w:rPr>
                <w:noProof/>
                <w:lang w:val="en-GB"/>
              </w:rPr>
              <w:t xml:space="preserve"> </w:t>
            </w:r>
            <w:r w:rsidR="002359F5" w:rsidRPr="007E5276">
              <w:rPr>
                <w:noProof/>
                <w:lang w:val="en-GB"/>
              </w:rPr>
              <w:t>For instance,</w:t>
            </w:r>
            <w:r w:rsidR="00BB6F90" w:rsidRPr="007E5276">
              <w:rPr>
                <w:noProof/>
                <w:lang w:val="en-GB"/>
              </w:rPr>
              <w:t xml:space="preserve"> </w:t>
            </w:r>
            <w:r w:rsidR="008C3848" w:rsidRPr="007E5276">
              <w:rPr>
                <w:noProof/>
                <w:lang w:val="en-GB"/>
              </w:rPr>
              <w:t>“</w:t>
            </w:r>
            <w:r w:rsidR="008C3848" w:rsidRPr="007E5276">
              <w:rPr>
                <w:rFonts w:ascii="Consolas" w:hAnsi="Consolas"/>
                <w:noProof/>
                <w:lang w:val="en-GB"/>
              </w:rPr>
              <w:t>pre-school</w:t>
            </w:r>
            <w:r w:rsidR="008C3848" w:rsidRPr="007E5276">
              <w:rPr>
                <w:noProof/>
                <w:lang w:val="en-GB"/>
              </w:rPr>
              <w:t xml:space="preserve">” level is </w:t>
            </w:r>
            <w:r w:rsidR="004A480C" w:rsidRPr="007E5276">
              <w:rPr>
                <w:noProof/>
                <w:lang w:val="en-GB"/>
              </w:rPr>
              <w:t>1</w:t>
            </w:r>
            <w:r w:rsidR="008C3848" w:rsidRPr="007E5276">
              <w:rPr>
                <w:noProof/>
                <w:lang w:val="en-GB"/>
              </w:rPr>
              <w:t xml:space="preserve"> in </w:t>
            </w:r>
            <w:r w:rsidR="008C3848" w:rsidRPr="007E5276">
              <w:rPr>
                <w:rFonts w:ascii="Consolas" w:hAnsi="Consolas"/>
                <w:noProof/>
                <w:lang w:val="en-GB"/>
              </w:rPr>
              <w:t>educational-num</w:t>
            </w:r>
            <w:r w:rsidR="008C3848" w:rsidRPr="007E5276">
              <w:rPr>
                <w:noProof/>
                <w:lang w:val="en-GB"/>
              </w:rPr>
              <w:t xml:space="preserve"> while </w:t>
            </w:r>
            <w:r w:rsidR="004A480C" w:rsidRPr="007E5276">
              <w:rPr>
                <w:noProof/>
                <w:lang w:val="en-GB"/>
              </w:rPr>
              <w:t xml:space="preserve">education level </w:t>
            </w:r>
            <w:r w:rsidR="008C3848" w:rsidRPr="007E5276">
              <w:rPr>
                <w:noProof/>
                <w:lang w:val="en-GB"/>
              </w:rPr>
              <w:t>“</w:t>
            </w:r>
            <w:r w:rsidR="004A480C" w:rsidRPr="007E5276">
              <w:rPr>
                <w:rFonts w:ascii="Consolas" w:hAnsi="Consolas"/>
                <w:noProof/>
                <w:lang w:val="en-GB"/>
              </w:rPr>
              <w:t>1st-4th</w:t>
            </w:r>
            <w:r w:rsidR="008C3848" w:rsidRPr="007E5276">
              <w:rPr>
                <w:noProof/>
                <w:lang w:val="en-GB"/>
              </w:rPr>
              <w:t xml:space="preserve">” has value </w:t>
            </w:r>
            <w:r w:rsidR="004A480C" w:rsidRPr="007E5276">
              <w:rPr>
                <w:noProof/>
                <w:lang w:val="en-GB"/>
              </w:rPr>
              <w:t>2</w:t>
            </w:r>
            <w:r w:rsidR="002359F5" w:rsidRPr="007E5276">
              <w:rPr>
                <w:noProof/>
                <w:lang w:val="en-GB"/>
              </w:rPr>
              <w:t>.</w:t>
            </w:r>
            <w:r w:rsidR="00B26960" w:rsidRPr="007E5276">
              <w:rPr>
                <w:noProof/>
                <w:lang w:val="en-GB"/>
              </w:rPr>
              <w:t xml:space="preserve"> The highest education level in this dataset is “</w:t>
            </w:r>
            <w:r w:rsidR="00B26960" w:rsidRPr="007E5276">
              <w:rPr>
                <w:rFonts w:ascii="Consolas" w:hAnsi="Consolas"/>
                <w:noProof/>
                <w:lang w:val="en-GB"/>
              </w:rPr>
              <w:t>Doctorate</w:t>
            </w:r>
            <w:r w:rsidR="00B26960" w:rsidRPr="007E5276">
              <w:rPr>
                <w:noProof/>
                <w:lang w:val="en-GB"/>
              </w:rPr>
              <w:t xml:space="preserve">” and its value in </w:t>
            </w:r>
            <w:r w:rsidR="00B26960" w:rsidRPr="007E5276">
              <w:rPr>
                <w:rFonts w:ascii="Consolas" w:hAnsi="Consolas"/>
                <w:noProof/>
                <w:lang w:val="en-GB"/>
              </w:rPr>
              <w:t>educational-num</w:t>
            </w:r>
            <w:r w:rsidR="00B26960" w:rsidRPr="007E5276">
              <w:rPr>
                <w:noProof/>
                <w:lang w:val="en-GB"/>
              </w:rPr>
              <w:t xml:space="preserve"> is also the highest, namely 16.</w:t>
            </w:r>
            <w:r w:rsidR="003A194E" w:rsidRPr="007E5276">
              <w:rPr>
                <w:noProof/>
                <w:lang w:val="en-GB"/>
              </w:rPr>
              <w:t xml:space="preserve"> To gain a better </w:t>
            </w:r>
            <w:r w:rsidR="00102DEF" w:rsidRPr="007E5276">
              <w:rPr>
                <w:noProof/>
                <w:lang w:val="en-GB"/>
              </w:rPr>
              <w:t xml:space="preserve">overview of the categories in both variables, we can </w:t>
            </w:r>
            <w:r w:rsidR="009059FA" w:rsidRPr="007E5276">
              <w:rPr>
                <w:noProof/>
                <w:lang w:val="en-GB"/>
              </w:rPr>
              <w:t xml:space="preserve">chain the methods </w:t>
            </w:r>
            <w:r w:rsidR="009059FA" w:rsidRPr="007E5276">
              <w:rPr>
                <w:rFonts w:ascii="Consolas" w:hAnsi="Consolas"/>
                <w:noProof/>
                <w:lang w:val="en-GB"/>
              </w:rPr>
              <w:t>.groupby().mean().sort_values()</w:t>
            </w:r>
            <w:r w:rsidR="009059FA" w:rsidRPr="007E5276">
              <w:rPr>
                <w:noProof/>
                <w:lang w:val="en-GB"/>
              </w:rPr>
              <w:t xml:space="preserve"> </w:t>
            </w:r>
            <w:r w:rsidR="00C92BFB" w:rsidRPr="007E5276">
              <w:rPr>
                <w:noProof/>
                <w:lang w:val="en-GB"/>
              </w:rPr>
              <w:t xml:space="preserve">as in </w:t>
            </w:r>
            <w:r w:rsidR="00C92BFB" w:rsidRPr="00F55554">
              <w:rPr>
                <w:noProof/>
                <w:lang w:val="en-GB"/>
              </w:rPr>
              <w:fldChar w:fldCharType="begin"/>
            </w:r>
            <w:r w:rsidR="00C92BFB" w:rsidRPr="007E5276">
              <w:rPr>
                <w:noProof/>
                <w:lang w:val="en-GB"/>
              </w:rPr>
              <w:instrText xml:space="preserve"> REF _Ref63608115 \h </w:instrText>
            </w:r>
            <w:r w:rsidR="00C92BFB" w:rsidRPr="00F55554">
              <w:rPr>
                <w:noProof/>
                <w:lang w:val="en-GB"/>
              </w:rPr>
            </w:r>
            <w:r w:rsidR="00C92BFB" w:rsidRPr="00F55554">
              <w:rPr>
                <w:noProof/>
                <w:lang w:val="en-GB"/>
              </w:rPr>
              <w:fldChar w:fldCharType="separate"/>
            </w:r>
            <w:r w:rsidR="000D5342" w:rsidRPr="007E5276">
              <w:rPr>
                <w:noProof/>
                <w:lang w:val="en-GB"/>
              </w:rPr>
              <w:t>Figure 5.8</w:t>
            </w:r>
            <w:r w:rsidR="00C92BFB" w:rsidRPr="00F55554">
              <w:rPr>
                <w:noProof/>
                <w:lang w:val="en-GB"/>
              </w:rPr>
              <w:fldChar w:fldCharType="end"/>
            </w:r>
            <w:r w:rsidR="00C92BFB" w:rsidRPr="007E5276">
              <w:rPr>
                <w:noProof/>
                <w:lang w:val="en-GB"/>
              </w:rPr>
              <w:t>.</w:t>
            </w:r>
          </w:p>
          <w:p w14:paraId="022C42CE" w14:textId="5D04627C" w:rsidR="002359F5" w:rsidRPr="00F55554" w:rsidRDefault="00107B75" w:rsidP="00C4497F">
            <w:pPr>
              <w:pStyle w:val="Figure-Image-Upper"/>
              <w:rPr>
                <w:lang w:val="en-GB"/>
              </w:rPr>
            </w:pPr>
            <w:r>
              <w:drawing>
                <wp:inline distT="0" distB="0" distL="0" distR="0" wp14:anchorId="0C431CF8" wp14:editId="1717E717">
                  <wp:extent cx="5580000" cy="2211029"/>
                  <wp:effectExtent l="19050" t="19050" r="20955"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557" t="29215" r="2054" b="11252"/>
                          <a:stretch/>
                        </pic:blipFill>
                        <pic:spPr bwMode="auto">
                          <a:xfrm>
                            <a:off x="0" y="0"/>
                            <a:ext cx="5580000" cy="221102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70B95FA" w14:textId="013ECF5F" w:rsidR="002359F5" w:rsidRPr="00F55554" w:rsidRDefault="002359F5" w:rsidP="00C4497F">
            <w:pPr>
              <w:pStyle w:val="Caption"/>
              <w:rPr>
                <w:lang w:val="en-GB"/>
              </w:rPr>
            </w:pPr>
            <w:bookmarkStart w:id="24" w:name="_Ref63608115"/>
            <w:r w:rsidRPr="00F55554">
              <w:rPr>
                <w:lang w:val="en-GB"/>
              </w:rPr>
              <w:t>Figure 5.</w:t>
            </w:r>
            <w:r w:rsidRPr="00F55554">
              <w:rPr>
                <w:lang w:val="en-GB"/>
              </w:rPr>
              <w:fldChar w:fldCharType="begin"/>
            </w:r>
            <w:r w:rsidRPr="00F55554">
              <w:rPr>
                <w:lang w:val="en-GB"/>
              </w:rPr>
              <w:instrText xml:space="preserve"> SEQ Figure \* ARABIC </w:instrText>
            </w:r>
            <w:r w:rsidRPr="00F55554">
              <w:rPr>
                <w:lang w:val="en-GB"/>
              </w:rPr>
              <w:fldChar w:fldCharType="separate"/>
            </w:r>
            <w:r w:rsidR="000D5342" w:rsidRPr="00F55554">
              <w:rPr>
                <w:lang w:val="en-GB"/>
              </w:rPr>
              <w:t>8</w:t>
            </w:r>
            <w:r w:rsidRPr="00F55554">
              <w:rPr>
                <w:lang w:val="en-GB"/>
              </w:rPr>
              <w:fldChar w:fldCharType="end"/>
            </w:r>
            <w:bookmarkEnd w:id="24"/>
            <w:r w:rsidRPr="00F55554">
              <w:rPr>
                <w:lang w:val="en-GB"/>
              </w:rPr>
              <w:t xml:space="preserve"> </w:t>
            </w:r>
            <w:r w:rsidR="00EB488C" w:rsidRPr="00F55554">
              <w:rPr>
                <w:lang w:val="en-GB"/>
              </w:rPr>
              <w:t xml:space="preserve">Numeric Labels of a Categorical </w:t>
            </w:r>
            <w:r w:rsidR="00EA358B" w:rsidRPr="00F55554">
              <w:rPr>
                <w:lang w:val="en-GB"/>
              </w:rPr>
              <w:t>Variable</w:t>
            </w:r>
          </w:p>
          <w:p w14:paraId="0315ADAA" w14:textId="7BAC7383" w:rsidR="003242BE" w:rsidRPr="007E5276" w:rsidRDefault="003242BE" w:rsidP="00C4497F">
            <w:pPr>
              <w:pStyle w:val="BodyText"/>
              <w:rPr>
                <w:noProof/>
                <w:lang w:val="en-GB"/>
              </w:rPr>
            </w:pPr>
            <w:r w:rsidRPr="007E5276">
              <w:rPr>
                <w:noProof/>
                <w:lang w:val="en-GB"/>
              </w:rPr>
              <w:t xml:space="preserve">In the first step, we select the </w:t>
            </w:r>
            <w:r w:rsidR="00087E88" w:rsidRPr="007E5276">
              <w:rPr>
                <w:noProof/>
                <w:lang w:val="en-GB"/>
              </w:rPr>
              <w:t xml:space="preserve">only required </w:t>
            </w:r>
            <w:r w:rsidRPr="007E5276">
              <w:rPr>
                <w:noProof/>
                <w:lang w:val="en-GB"/>
              </w:rPr>
              <w:t xml:space="preserve">columns </w:t>
            </w:r>
            <w:r w:rsidRPr="007E5276">
              <w:rPr>
                <w:rFonts w:ascii="Consolas" w:hAnsi="Consolas"/>
                <w:noProof/>
                <w:lang w:val="en-GB"/>
              </w:rPr>
              <w:t>education</w:t>
            </w:r>
            <w:r w:rsidRPr="007E5276">
              <w:rPr>
                <w:noProof/>
                <w:lang w:val="en-GB"/>
              </w:rPr>
              <w:t xml:space="preserve"> and </w:t>
            </w:r>
            <w:r w:rsidRPr="007E5276">
              <w:rPr>
                <w:rFonts w:ascii="Consolas" w:hAnsi="Consolas"/>
                <w:noProof/>
                <w:lang w:val="en-GB"/>
              </w:rPr>
              <w:t>educational-num</w:t>
            </w:r>
            <w:r w:rsidRPr="007E5276">
              <w:rPr>
                <w:noProof/>
                <w:lang w:val="en-GB"/>
              </w:rPr>
              <w:t xml:space="preserve"> </w:t>
            </w:r>
            <w:r w:rsidR="00087E88" w:rsidRPr="007E5276">
              <w:rPr>
                <w:noProof/>
                <w:lang w:val="en-GB"/>
              </w:rPr>
              <w:t xml:space="preserve">for this output. Then we use the </w:t>
            </w:r>
            <w:r w:rsidR="0065372A" w:rsidRPr="007E5276">
              <w:rPr>
                <w:rFonts w:ascii="Consolas" w:hAnsi="Consolas"/>
                <w:noProof/>
                <w:lang w:val="en-GB"/>
              </w:rPr>
              <w:t>.</w:t>
            </w:r>
            <w:r w:rsidR="00087E88" w:rsidRPr="007E5276">
              <w:rPr>
                <w:rFonts w:ascii="Consolas" w:hAnsi="Consolas"/>
                <w:noProof/>
                <w:lang w:val="en-GB"/>
              </w:rPr>
              <w:t>groupby</w:t>
            </w:r>
            <w:r w:rsidR="0065372A" w:rsidRPr="007E5276">
              <w:rPr>
                <w:rFonts w:ascii="Consolas" w:hAnsi="Consolas"/>
                <w:noProof/>
                <w:lang w:val="en-GB"/>
              </w:rPr>
              <w:t>()</w:t>
            </w:r>
            <w:r w:rsidR="0065372A" w:rsidRPr="007E5276">
              <w:rPr>
                <w:noProof/>
                <w:lang w:val="en-GB"/>
              </w:rPr>
              <w:t xml:space="preserve"> method to group the variables by the categories in </w:t>
            </w:r>
            <w:r w:rsidR="00CD7A60" w:rsidRPr="007E5276">
              <w:rPr>
                <w:rFonts w:ascii="Consolas" w:hAnsi="Consolas"/>
                <w:noProof/>
                <w:lang w:val="en-GB"/>
              </w:rPr>
              <w:t>education</w:t>
            </w:r>
            <w:r w:rsidR="00CD7A60" w:rsidRPr="007E5276">
              <w:rPr>
                <w:noProof/>
                <w:lang w:val="en-GB"/>
              </w:rPr>
              <w:t xml:space="preserve">. At the same time, the mean </w:t>
            </w:r>
            <w:r w:rsidR="001C1E8D" w:rsidRPr="007E5276">
              <w:rPr>
                <w:noProof/>
                <w:lang w:val="en-GB"/>
              </w:rPr>
              <w:t xml:space="preserve">for each category </w:t>
            </w:r>
            <w:r w:rsidR="00EB6253" w:rsidRPr="007E5276">
              <w:rPr>
                <w:noProof/>
                <w:lang w:val="en-GB"/>
              </w:rPr>
              <w:t xml:space="preserve">in </w:t>
            </w:r>
            <w:r w:rsidR="00CD7A60" w:rsidRPr="007E5276">
              <w:rPr>
                <w:rFonts w:ascii="Consolas" w:hAnsi="Consolas"/>
                <w:noProof/>
                <w:lang w:val="en-GB"/>
              </w:rPr>
              <w:t>educational-num</w:t>
            </w:r>
            <w:r w:rsidR="00CD7A60" w:rsidRPr="007E5276">
              <w:rPr>
                <w:noProof/>
                <w:lang w:val="en-GB"/>
              </w:rPr>
              <w:t xml:space="preserve"> will be calculated. Since </w:t>
            </w:r>
            <w:r w:rsidR="00EE497C" w:rsidRPr="007E5276">
              <w:rPr>
                <w:noProof/>
                <w:lang w:val="en-GB"/>
              </w:rPr>
              <w:t>the value</w:t>
            </w:r>
            <w:r w:rsidR="004458B5" w:rsidRPr="007E5276">
              <w:rPr>
                <w:noProof/>
                <w:lang w:val="en-GB"/>
              </w:rPr>
              <w:t>s</w:t>
            </w:r>
            <w:r w:rsidR="00EE497C" w:rsidRPr="007E5276">
              <w:rPr>
                <w:noProof/>
                <w:lang w:val="en-GB"/>
              </w:rPr>
              <w:t xml:space="preserve"> </w:t>
            </w:r>
            <w:r w:rsidR="00936572" w:rsidRPr="007E5276">
              <w:rPr>
                <w:noProof/>
                <w:lang w:val="en-GB"/>
              </w:rPr>
              <w:t>in</w:t>
            </w:r>
            <w:r w:rsidR="00EE497C" w:rsidRPr="007E5276">
              <w:rPr>
                <w:noProof/>
                <w:lang w:val="en-GB"/>
              </w:rPr>
              <w:t xml:space="preserve"> </w:t>
            </w:r>
            <w:r w:rsidR="00EE497C" w:rsidRPr="007E5276">
              <w:rPr>
                <w:rFonts w:ascii="Consolas" w:hAnsi="Consolas"/>
                <w:noProof/>
                <w:lang w:val="en-GB"/>
              </w:rPr>
              <w:t>educational-num</w:t>
            </w:r>
            <w:r w:rsidR="00EE497C" w:rsidRPr="007E5276">
              <w:rPr>
                <w:noProof/>
                <w:lang w:val="en-GB"/>
              </w:rPr>
              <w:t xml:space="preserve"> </w:t>
            </w:r>
            <w:r w:rsidR="0028449F" w:rsidRPr="007E5276">
              <w:rPr>
                <w:noProof/>
                <w:lang w:val="en-GB"/>
              </w:rPr>
              <w:t xml:space="preserve">are the same </w:t>
            </w:r>
            <w:r w:rsidR="00EE497C" w:rsidRPr="007E5276">
              <w:rPr>
                <w:noProof/>
                <w:lang w:val="en-GB"/>
              </w:rPr>
              <w:t xml:space="preserve">for all observations in the same </w:t>
            </w:r>
            <w:r w:rsidR="00EE497C" w:rsidRPr="007E5276">
              <w:rPr>
                <w:rFonts w:ascii="Consolas" w:hAnsi="Consolas"/>
                <w:noProof/>
                <w:lang w:val="en-GB"/>
              </w:rPr>
              <w:t>education</w:t>
            </w:r>
            <w:r w:rsidR="0028449F" w:rsidRPr="007E5276">
              <w:rPr>
                <w:noProof/>
                <w:lang w:val="en-GB"/>
              </w:rPr>
              <w:t xml:space="preserve"> category</w:t>
            </w:r>
            <w:r w:rsidR="00EE497C" w:rsidRPr="007E5276">
              <w:rPr>
                <w:noProof/>
                <w:lang w:val="en-GB"/>
              </w:rPr>
              <w:t>, the</w:t>
            </w:r>
            <w:r w:rsidR="00C55A59" w:rsidRPr="007E5276">
              <w:rPr>
                <w:noProof/>
                <w:lang w:val="en-GB"/>
              </w:rPr>
              <w:t>ir</w:t>
            </w:r>
            <w:r w:rsidR="00EE497C" w:rsidRPr="007E5276">
              <w:rPr>
                <w:noProof/>
                <w:lang w:val="en-GB"/>
              </w:rPr>
              <w:t xml:space="preserve"> mean </w:t>
            </w:r>
            <w:r w:rsidR="00936572" w:rsidRPr="007E5276">
              <w:rPr>
                <w:noProof/>
                <w:lang w:val="en-GB"/>
              </w:rPr>
              <w:t xml:space="preserve">must be equal </w:t>
            </w:r>
            <w:r w:rsidR="00C55A59" w:rsidRPr="007E5276">
              <w:rPr>
                <w:noProof/>
                <w:lang w:val="en-GB"/>
              </w:rPr>
              <w:t>to the</w:t>
            </w:r>
            <w:r w:rsidR="001055A7" w:rsidRPr="007E5276">
              <w:rPr>
                <w:noProof/>
                <w:lang w:val="en-GB"/>
              </w:rPr>
              <w:t>ir</w:t>
            </w:r>
            <w:r w:rsidR="00C55A59" w:rsidRPr="007E5276">
              <w:rPr>
                <w:noProof/>
                <w:lang w:val="en-GB"/>
              </w:rPr>
              <w:t xml:space="preserve"> category value in </w:t>
            </w:r>
            <w:r w:rsidR="00C55A59" w:rsidRPr="007E5276">
              <w:rPr>
                <w:rFonts w:ascii="Consolas" w:hAnsi="Consolas"/>
                <w:noProof/>
                <w:lang w:val="en-GB"/>
              </w:rPr>
              <w:t>educational-num</w:t>
            </w:r>
            <w:r w:rsidR="00C55A59" w:rsidRPr="007E5276">
              <w:rPr>
                <w:noProof/>
                <w:lang w:val="en-GB"/>
              </w:rPr>
              <w:t xml:space="preserve">. </w:t>
            </w:r>
            <w:r w:rsidR="000B1871" w:rsidRPr="007E5276">
              <w:rPr>
                <w:noProof/>
                <w:lang w:val="en-GB"/>
              </w:rPr>
              <w:t xml:space="preserve">In the final step, we sort the rows </w:t>
            </w:r>
            <w:r w:rsidR="00D71174" w:rsidRPr="007E5276">
              <w:rPr>
                <w:noProof/>
                <w:lang w:val="en-GB"/>
              </w:rPr>
              <w:t>of the grouped table by the value</w:t>
            </w:r>
            <w:r w:rsidR="00705E0C" w:rsidRPr="007E5276">
              <w:rPr>
                <w:noProof/>
                <w:lang w:val="en-GB"/>
              </w:rPr>
              <w:t>s</w:t>
            </w:r>
            <w:r w:rsidR="00D71174" w:rsidRPr="007E5276">
              <w:rPr>
                <w:noProof/>
                <w:lang w:val="en-GB"/>
              </w:rPr>
              <w:t xml:space="preserve"> in </w:t>
            </w:r>
            <w:r w:rsidR="00D71174" w:rsidRPr="007E5276">
              <w:rPr>
                <w:rFonts w:ascii="Consolas" w:hAnsi="Consolas"/>
                <w:noProof/>
                <w:lang w:val="en-GB"/>
              </w:rPr>
              <w:t>educational-num</w:t>
            </w:r>
            <w:r w:rsidR="00D71174" w:rsidRPr="007E5276">
              <w:rPr>
                <w:noProof/>
                <w:lang w:val="en-GB"/>
              </w:rPr>
              <w:t xml:space="preserve"> since it is the ordered version of all the educational level</w:t>
            </w:r>
            <w:r w:rsidR="00705E0C" w:rsidRPr="007E5276">
              <w:rPr>
                <w:noProof/>
                <w:lang w:val="en-GB"/>
              </w:rPr>
              <w:t>s</w:t>
            </w:r>
            <w:r w:rsidR="00D71174" w:rsidRPr="007E5276">
              <w:rPr>
                <w:noProof/>
                <w:lang w:val="en-GB"/>
              </w:rPr>
              <w:t>.</w:t>
            </w:r>
          </w:p>
          <w:p w14:paraId="291A6E06" w14:textId="4A20A78E" w:rsidR="002359F5" w:rsidRPr="007E5276" w:rsidRDefault="00B1309D" w:rsidP="00C4497F">
            <w:pPr>
              <w:pStyle w:val="BodyText"/>
              <w:rPr>
                <w:noProof/>
                <w:lang w:val="en-GB"/>
              </w:rPr>
            </w:pPr>
            <w:r w:rsidRPr="007E5276">
              <w:rPr>
                <w:noProof/>
                <w:lang w:val="en-GB"/>
              </w:rPr>
              <w:t xml:space="preserve">Eventually, we </w:t>
            </w:r>
            <w:r w:rsidR="00C05387" w:rsidRPr="007E5276">
              <w:rPr>
                <w:noProof/>
                <w:lang w:val="en-GB"/>
              </w:rPr>
              <w:t xml:space="preserve">can reduce the number of categories in </w:t>
            </w:r>
            <w:r w:rsidR="00C05387" w:rsidRPr="007E5276">
              <w:rPr>
                <w:rFonts w:ascii="Consolas" w:hAnsi="Consolas"/>
                <w:noProof/>
                <w:lang w:val="en-GB"/>
              </w:rPr>
              <w:t>education</w:t>
            </w:r>
            <w:r w:rsidR="00C05387" w:rsidRPr="007E5276">
              <w:rPr>
                <w:noProof/>
                <w:lang w:val="en-GB"/>
              </w:rPr>
              <w:t xml:space="preserve"> by assigning the values in </w:t>
            </w:r>
            <w:r w:rsidR="00C05387" w:rsidRPr="007E5276">
              <w:rPr>
                <w:rFonts w:ascii="Consolas" w:hAnsi="Consolas"/>
                <w:noProof/>
                <w:lang w:val="en-GB"/>
              </w:rPr>
              <w:t>educational-num</w:t>
            </w:r>
            <w:r w:rsidR="00C05387" w:rsidRPr="007E5276">
              <w:rPr>
                <w:noProof/>
                <w:lang w:val="en-GB"/>
              </w:rPr>
              <w:t xml:space="preserve"> to new bins.</w:t>
            </w:r>
          </w:p>
          <w:p w14:paraId="75FBAEE6" w14:textId="7A203767" w:rsidR="002359F5" w:rsidRPr="00F55554" w:rsidRDefault="000B36AC" w:rsidP="00C4497F">
            <w:pPr>
              <w:pStyle w:val="Figure-Image-Upper"/>
              <w:rPr>
                <w:lang w:val="en-GB"/>
              </w:rPr>
            </w:pPr>
            <w:r w:rsidRPr="00F55554">
              <w:lastRenderedPageBreak/>
              <w:drawing>
                <wp:inline distT="0" distB="0" distL="0" distR="0" wp14:anchorId="40FA58DD" wp14:editId="14AFF141">
                  <wp:extent cx="5580000" cy="2512944"/>
                  <wp:effectExtent l="19050" t="19050" r="20955" b="209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534" t="23051" r="2028" b="9245"/>
                          <a:stretch/>
                        </pic:blipFill>
                        <pic:spPr bwMode="auto">
                          <a:xfrm>
                            <a:off x="0" y="0"/>
                            <a:ext cx="5580000" cy="251294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3719BC6" w14:textId="28C4B4F5" w:rsidR="002359F5" w:rsidRPr="00F55554" w:rsidRDefault="002359F5" w:rsidP="00C4497F">
            <w:pPr>
              <w:pStyle w:val="Caption"/>
              <w:rPr>
                <w:lang w:val="en-GB"/>
              </w:rPr>
            </w:pPr>
            <w:r w:rsidRPr="00F55554">
              <w:rPr>
                <w:lang w:val="en-GB"/>
              </w:rPr>
              <w:t>Figure 5.</w:t>
            </w:r>
            <w:r w:rsidRPr="00F55554">
              <w:rPr>
                <w:lang w:val="en-GB"/>
              </w:rPr>
              <w:fldChar w:fldCharType="begin"/>
            </w:r>
            <w:r w:rsidRPr="00F55554">
              <w:rPr>
                <w:lang w:val="en-GB"/>
              </w:rPr>
              <w:instrText xml:space="preserve"> SEQ Figure \* ARABIC </w:instrText>
            </w:r>
            <w:r w:rsidRPr="00F55554">
              <w:rPr>
                <w:lang w:val="en-GB"/>
              </w:rPr>
              <w:fldChar w:fldCharType="separate"/>
            </w:r>
            <w:r w:rsidR="000D5342" w:rsidRPr="00F55554">
              <w:rPr>
                <w:lang w:val="en-GB"/>
              </w:rPr>
              <w:t>9</w:t>
            </w:r>
            <w:r w:rsidRPr="00F55554">
              <w:rPr>
                <w:lang w:val="en-GB"/>
              </w:rPr>
              <w:fldChar w:fldCharType="end"/>
            </w:r>
            <w:r w:rsidRPr="00F55554">
              <w:rPr>
                <w:lang w:val="en-GB"/>
              </w:rPr>
              <w:t xml:space="preserve"> </w:t>
            </w:r>
            <w:r w:rsidR="00A85084" w:rsidRPr="00F55554">
              <w:rPr>
                <w:lang w:val="en-GB"/>
              </w:rPr>
              <w:t xml:space="preserve">Discretising </w:t>
            </w:r>
            <w:r w:rsidRPr="00F55554">
              <w:rPr>
                <w:lang w:val="en-GB"/>
              </w:rPr>
              <w:t>a</w:t>
            </w:r>
            <w:r w:rsidR="00A85084" w:rsidRPr="00F55554">
              <w:rPr>
                <w:lang w:val="en-GB"/>
              </w:rPr>
              <w:t xml:space="preserve">n Ordered Numeric </w:t>
            </w:r>
            <w:r w:rsidRPr="00F55554">
              <w:rPr>
                <w:lang w:val="en-GB"/>
              </w:rPr>
              <w:t>Categorical Variable</w:t>
            </w:r>
          </w:p>
          <w:p w14:paraId="4871DC43" w14:textId="4691AFDA" w:rsidR="002359F5" w:rsidRPr="007E5276" w:rsidRDefault="00CC77C9" w:rsidP="00C4497F">
            <w:pPr>
              <w:pStyle w:val="BodyText"/>
              <w:rPr>
                <w:noProof/>
                <w:lang w:val="en-GB"/>
              </w:rPr>
            </w:pPr>
            <w:r w:rsidRPr="007E5276">
              <w:rPr>
                <w:noProof/>
                <w:lang w:val="en-GB"/>
              </w:rPr>
              <w:t xml:space="preserve">In </w:t>
            </w:r>
            <w:r w:rsidRPr="007E5276">
              <w:rPr>
                <w:rFonts w:ascii="Consolas" w:hAnsi="Consolas"/>
                <w:noProof/>
                <w:lang w:val="en-GB"/>
              </w:rPr>
              <w:t>education_new</w:t>
            </w:r>
            <w:r w:rsidRPr="007E5276">
              <w:rPr>
                <w:noProof/>
                <w:lang w:val="en-GB"/>
              </w:rPr>
              <w:t xml:space="preserve">, we </w:t>
            </w:r>
            <w:r w:rsidR="007E6342" w:rsidRPr="007E5276">
              <w:rPr>
                <w:noProof/>
                <w:lang w:val="en-GB"/>
              </w:rPr>
              <w:t xml:space="preserve">summarise </w:t>
            </w:r>
            <w:r w:rsidR="00000A1F" w:rsidRPr="007E5276">
              <w:rPr>
                <w:noProof/>
                <w:lang w:val="en-GB"/>
              </w:rPr>
              <w:t>“</w:t>
            </w:r>
            <w:r w:rsidR="007E6342" w:rsidRPr="007E5276">
              <w:rPr>
                <w:rFonts w:ascii="Consolas" w:hAnsi="Consolas"/>
                <w:noProof/>
                <w:lang w:val="en-GB"/>
              </w:rPr>
              <w:t>pre-school</w:t>
            </w:r>
            <w:r w:rsidR="00000A1F" w:rsidRPr="007E5276">
              <w:rPr>
                <w:noProof/>
                <w:lang w:val="en-GB"/>
              </w:rPr>
              <w:t>”</w:t>
            </w:r>
            <w:r w:rsidR="007E6342" w:rsidRPr="007E5276">
              <w:rPr>
                <w:noProof/>
                <w:lang w:val="en-GB"/>
              </w:rPr>
              <w:t xml:space="preserve"> (1) and </w:t>
            </w:r>
            <w:r w:rsidR="00000A1F" w:rsidRPr="007E5276">
              <w:rPr>
                <w:noProof/>
                <w:lang w:val="en-GB"/>
              </w:rPr>
              <w:t xml:space="preserve">all the </w:t>
            </w:r>
            <w:r w:rsidR="007E6342" w:rsidRPr="007E5276">
              <w:rPr>
                <w:noProof/>
                <w:lang w:val="en-GB"/>
              </w:rPr>
              <w:t>primary (2-3) levels to the category “</w:t>
            </w:r>
            <w:r w:rsidR="007E6342" w:rsidRPr="007E5276">
              <w:rPr>
                <w:rFonts w:ascii="Consolas" w:hAnsi="Consolas"/>
                <w:noProof/>
                <w:lang w:val="en-GB"/>
              </w:rPr>
              <w:t>Primary</w:t>
            </w:r>
            <w:r w:rsidR="007E6342" w:rsidRPr="007E5276">
              <w:rPr>
                <w:noProof/>
                <w:lang w:val="en-GB"/>
              </w:rPr>
              <w:t>”</w:t>
            </w:r>
            <w:r w:rsidR="00773EB1" w:rsidRPr="007E5276">
              <w:rPr>
                <w:noProof/>
                <w:lang w:val="en-GB"/>
              </w:rPr>
              <w:t>.</w:t>
            </w:r>
            <w:r w:rsidR="007E6342" w:rsidRPr="007E5276">
              <w:rPr>
                <w:noProof/>
                <w:lang w:val="en-GB"/>
              </w:rPr>
              <w:t xml:space="preserve"> </w:t>
            </w:r>
            <w:r w:rsidR="00773EB1" w:rsidRPr="007E5276">
              <w:rPr>
                <w:noProof/>
                <w:lang w:val="en-GB"/>
              </w:rPr>
              <w:t>A</w:t>
            </w:r>
            <w:r w:rsidR="007E6342" w:rsidRPr="007E5276">
              <w:rPr>
                <w:noProof/>
                <w:lang w:val="en-GB"/>
              </w:rPr>
              <w:t xml:space="preserve">ll the </w:t>
            </w:r>
            <w:r w:rsidR="0008671D" w:rsidRPr="007E5276">
              <w:rPr>
                <w:noProof/>
                <w:lang w:val="en-GB"/>
              </w:rPr>
              <w:t>secondary levels</w:t>
            </w:r>
            <w:r w:rsidR="00D85CCE" w:rsidRPr="007E5276">
              <w:rPr>
                <w:noProof/>
                <w:lang w:val="en-GB"/>
              </w:rPr>
              <w:t>, including those who could not complete the college degree</w:t>
            </w:r>
            <w:r w:rsidR="0008671D" w:rsidRPr="007E5276">
              <w:rPr>
                <w:noProof/>
                <w:lang w:val="en-GB"/>
              </w:rPr>
              <w:t xml:space="preserve"> </w:t>
            </w:r>
            <w:r w:rsidR="00A65878" w:rsidRPr="007E5276">
              <w:rPr>
                <w:noProof/>
                <w:lang w:val="en-GB"/>
              </w:rPr>
              <w:t xml:space="preserve">(4-10) </w:t>
            </w:r>
            <w:r w:rsidR="00773EB1" w:rsidRPr="007E5276">
              <w:rPr>
                <w:noProof/>
                <w:lang w:val="en-GB"/>
              </w:rPr>
              <w:t xml:space="preserve">are assigned </w:t>
            </w:r>
            <w:r w:rsidR="0008671D" w:rsidRPr="007E5276">
              <w:rPr>
                <w:noProof/>
                <w:lang w:val="en-GB"/>
              </w:rPr>
              <w:t>to “</w:t>
            </w:r>
            <w:r w:rsidR="00773EB1" w:rsidRPr="007E5276">
              <w:rPr>
                <w:rFonts w:ascii="Consolas" w:hAnsi="Consolas"/>
                <w:noProof/>
                <w:lang w:val="en-GB"/>
              </w:rPr>
              <w:t>S</w:t>
            </w:r>
            <w:r w:rsidR="0008671D" w:rsidRPr="007E5276">
              <w:rPr>
                <w:rFonts w:ascii="Consolas" w:hAnsi="Consolas"/>
                <w:noProof/>
                <w:lang w:val="en-GB"/>
              </w:rPr>
              <w:t>econdary</w:t>
            </w:r>
            <w:r w:rsidR="0008671D" w:rsidRPr="007E5276">
              <w:rPr>
                <w:noProof/>
                <w:lang w:val="en-GB"/>
              </w:rPr>
              <w:t>”</w:t>
            </w:r>
            <w:r w:rsidR="00773EB1" w:rsidRPr="007E5276">
              <w:rPr>
                <w:noProof/>
                <w:lang w:val="en-GB"/>
              </w:rPr>
              <w:t>.</w:t>
            </w:r>
            <w:r w:rsidR="00892D0D" w:rsidRPr="007E5276">
              <w:rPr>
                <w:noProof/>
                <w:lang w:val="en-GB"/>
              </w:rPr>
              <w:t xml:space="preserve"> </w:t>
            </w:r>
            <w:r w:rsidR="00773EB1" w:rsidRPr="007E5276">
              <w:rPr>
                <w:noProof/>
                <w:lang w:val="en-GB"/>
              </w:rPr>
              <w:t>B</w:t>
            </w:r>
            <w:r w:rsidR="00892D0D" w:rsidRPr="007E5276">
              <w:rPr>
                <w:noProof/>
                <w:lang w:val="en-GB"/>
              </w:rPr>
              <w:t>oth “</w:t>
            </w:r>
            <w:r w:rsidR="00773EB1" w:rsidRPr="007E5276">
              <w:rPr>
                <w:rFonts w:ascii="Consolas" w:hAnsi="Consolas"/>
                <w:noProof/>
                <w:lang w:val="en-GB"/>
              </w:rPr>
              <w:t>A</w:t>
            </w:r>
            <w:r w:rsidR="00892D0D" w:rsidRPr="007E5276">
              <w:rPr>
                <w:rFonts w:ascii="Consolas" w:hAnsi="Consolas"/>
                <w:noProof/>
                <w:lang w:val="en-GB"/>
              </w:rPr>
              <w:t>ssoc-voc</w:t>
            </w:r>
            <w:r w:rsidR="007B1B08" w:rsidRPr="007E5276">
              <w:rPr>
                <w:noProof/>
                <w:lang w:val="en-GB"/>
              </w:rPr>
              <w:t xml:space="preserve">” </w:t>
            </w:r>
            <w:r w:rsidR="002D275E" w:rsidRPr="007E5276">
              <w:rPr>
                <w:noProof/>
                <w:lang w:val="en-GB"/>
              </w:rPr>
              <w:t xml:space="preserve">(11) </w:t>
            </w:r>
            <w:r w:rsidR="007B1B08" w:rsidRPr="007E5276">
              <w:rPr>
                <w:noProof/>
                <w:lang w:val="en-GB"/>
              </w:rPr>
              <w:t>and “</w:t>
            </w:r>
            <w:r w:rsidR="007B1B08" w:rsidRPr="007E5276">
              <w:rPr>
                <w:rFonts w:ascii="Consolas" w:hAnsi="Consolas"/>
                <w:noProof/>
                <w:lang w:val="en-GB"/>
              </w:rPr>
              <w:t>Assoc-acdm</w:t>
            </w:r>
            <w:r w:rsidR="007B1B08" w:rsidRPr="007E5276">
              <w:rPr>
                <w:noProof/>
                <w:lang w:val="en-GB"/>
              </w:rPr>
              <w:t xml:space="preserve">” </w:t>
            </w:r>
            <w:r w:rsidR="002D275E" w:rsidRPr="007E5276">
              <w:rPr>
                <w:noProof/>
                <w:lang w:val="en-GB"/>
              </w:rPr>
              <w:t xml:space="preserve">(12) </w:t>
            </w:r>
            <w:r w:rsidR="00773EB1" w:rsidRPr="007E5276">
              <w:rPr>
                <w:noProof/>
                <w:lang w:val="en-GB"/>
              </w:rPr>
              <w:t xml:space="preserve">are now in the group of </w:t>
            </w:r>
            <w:r w:rsidR="007B1B08" w:rsidRPr="007E5276">
              <w:rPr>
                <w:noProof/>
                <w:lang w:val="en-GB"/>
              </w:rPr>
              <w:t>“</w:t>
            </w:r>
            <w:r w:rsidR="007B1B08" w:rsidRPr="007E5276">
              <w:rPr>
                <w:rFonts w:ascii="Consolas" w:hAnsi="Consolas"/>
                <w:noProof/>
                <w:lang w:val="en-GB"/>
              </w:rPr>
              <w:t>Associate</w:t>
            </w:r>
            <w:r w:rsidR="007B1B08" w:rsidRPr="007E5276">
              <w:rPr>
                <w:noProof/>
                <w:lang w:val="en-GB"/>
              </w:rPr>
              <w:t>”</w:t>
            </w:r>
            <w:r w:rsidR="00773EB1" w:rsidRPr="007E5276">
              <w:rPr>
                <w:noProof/>
                <w:lang w:val="en-GB"/>
              </w:rPr>
              <w:t>.</w:t>
            </w:r>
            <w:r w:rsidR="008F1A69" w:rsidRPr="007E5276">
              <w:rPr>
                <w:noProof/>
                <w:lang w:val="en-GB"/>
              </w:rPr>
              <w:t xml:space="preserve"> </w:t>
            </w:r>
            <w:r w:rsidR="009B7399" w:rsidRPr="007E5276">
              <w:rPr>
                <w:noProof/>
                <w:lang w:val="en-GB"/>
              </w:rPr>
              <w:t>While “</w:t>
            </w:r>
            <w:r w:rsidR="009B7399" w:rsidRPr="007E5276">
              <w:rPr>
                <w:rFonts w:ascii="Consolas" w:hAnsi="Consolas"/>
                <w:noProof/>
                <w:lang w:val="en-GB"/>
              </w:rPr>
              <w:t>Bachelor</w:t>
            </w:r>
            <w:r w:rsidR="009B7399" w:rsidRPr="007E5276">
              <w:rPr>
                <w:noProof/>
                <w:lang w:val="en-GB"/>
              </w:rPr>
              <w:t>” (13) remains “</w:t>
            </w:r>
            <w:r w:rsidR="009B7399" w:rsidRPr="007E5276">
              <w:rPr>
                <w:rFonts w:ascii="Consolas" w:hAnsi="Consolas"/>
                <w:noProof/>
                <w:lang w:val="en-GB"/>
              </w:rPr>
              <w:t>Bachelor</w:t>
            </w:r>
            <w:r w:rsidR="009B7399" w:rsidRPr="007E5276">
              <w:rPr>
                <w:noProof/>
                <w:lang w:val="en-GB"/>
              </w:rPr>
              <w:t>”, e</w:t>
            </w:r>
            <w:r w:rsidR="007B1B08" w:rsidRPr="007E5276">
              <w:rPr>
                <w:noProof/>
                <w:lang w:val="en-GB"/>
              </w:rPr>
              <w:t xml:space="preserve">very observation with higher </w:t>
            </w:r>
            <w:r w:rsidR="008F1A69" w:rsidRPr="007E5276">
              <w:rPr>
                <w:noProof/>
                <w:lang w:val="en-GB"/>
              </w:rPr>
              <w:t xml:space="preserve">education levels than </w:t>
            </w:r>
            <w:r w:rsidR="00F0200A" w:rsidRPr="007E5276">
              <w:rPr>
                <w:noProof/>
                <w:lang w:val="en-GB"/>
              </w:rPr>
              <w:t>that</w:t>
            </w:r>
            <w:r w:rsidR="008F1A69" w:rsidRPr="007E5276">
              <w:rPr>
                <w:noProof/>
                <w:lang w:val="en-GB"/>
              </w:rPr>
              <w:t xml:space="preserve"> </w:t>
            </w:r>
            <w:r w:rsidR="002D275E" w:rsidRPr="007E5276">
              <w:rPr>
                <w:noProof/>
                <w:lang w:val="en-GB"/>
              </w:rPr>
              <w:t xml:space="preserve">(14-16) </w:t>
            </w:r>
            <w:r w:rsidR="00F0200A" w:rsidRPr="007E5276">
              <w:rPr>
                <w:noProof/>
                <w:lang w:val="en-GB"/>
              </w:rPr>
              <w:t>is now grouped in</w:t>
            </w:r>
            <w:r w:rsidR="008F1A69" w:rsidRPr="007E5276">
              <w:rPr>
                <w:noProof/>
                <w:lang w:val="en-GB"/>
              </w:rPr>
              <w:t xml:space="preserve">to </w:t>
            </w:r>
            <w:r w:rsidR="00F0200A" w:rsidRPr="007E5276">
              <w:rPr>
                <w:noProof/>
                <w:lang w:val="en-GB"/>
              </w:rPr>
              <w:t xml:space="preserve">the category </w:t>
            </w:r>
            <w:r w:rsidR="008F1A69" w:rsidRPr="007E5276">
              <w:rPr>
                <w:noProof/>
                <w:lang w:val="en-GB"/>
              </w:rPr>
              <w:t>“</w:t>
            </w:r>
            <w:r w:rsidR="002D275E" w:rsidRPr="007E5276">
              <w:rPr>
                <w:rFonts w:ascii="Consolas" w:hAnsi="Consolas"/>
                <w:noProof/>
                <w:lang w:val="en-GB"/>
              </w:rPr>
              <w:t>Postgraduate</w:t>
            </w:r>
            <w:r w:rsidR="002D275E" w:rsidRPr="007E5276">
              <w:rPr>
                <w:noProof/>
                <w:lang w:val="en-GB"/>
              </w:rPr>
              <w:t>”</w:t>
            </w:r>
            <w:r w:rsidR="002359F5" w:rsidRPr="007E5276">
              <w:rPr>
                <w:noProof/>
                <w:lang w:val="en-GB"/>
              </w:rPr>
              <w:t>.</w:t>
            </w:r>
            <w:r w:rsidR="00A65878" w:rsidRPr="007E5276">
              <w:rPr>
                <w:noProof/>
                <w:lang w:val="en-GB"/>
              </w:rPr>
              <w:t xml:space="preserve"> </w:t>
            </w:r>
          </w:p>
          <w:p w14:paraId="1BD2676F" w14:textId="26845AA5" w:rsidR="002359F5" w:rsidRPr="007E5276" w:rsidRDefault="00AF1203" w:rsidP="00C4497F">
            <w:pPr>
              <w:pStyle w:val="BodyText"/>
              <w:rPr>
                <w:noProof/>
                <w:lang w:val="en-GB"/>
              </w:rPr>
            </w:pPr>
            <w:r w:rsidRPr="007E5276">
              <w:rPr>
                <w:noProof/>
                <w:lang w:val="en-GB"/>
              </w:rPr>
              <w:t xml:space="preserve">Since 0 </w:t>
            </w:r>
            <w:r w:rsidR="0053520D" w:rsidRPr="007E5276">
              <w:rPr>
                <w:noProof/>
                <w:lang w:val="en-GB"/>
              </w:rPr>
              <w:t xml:space="preserve">does not belong to </w:t>
            </w:r>
            <w:r w:rsidRPr="007E5276">
              <w:rPr>
                <w:noProof/>
                <w:lang w:val="en-GB"/>
              </w:rPr>
              <w:t xml:space="preserve">the </w:t>
            </w:r>
            <w:r w:rsidR="00D33A11" w:rsidRPr="007E5276">
              <w:rPr>
                <w:noProof/>
                <w:lang w:val="en-GB"/>
              </w:rPr>
              <w:t xml:space="preserve">value in </w:t>
            </w:r>
            <w:r w:rsidR="00D33A11" w:rsidRPr="007E5276">
              <w:rPr>
                <w:rFonts w:ascii="Consolas" w:hAnsi="Consolas"/>
                <w:noProof/>
                <w:lang w:val="en-GB"/>
              </w:rPr>
              <w:t>educational-num</w:t>
            </w:r>
            <w:r w:rsidR="0053520D" w:rsidRPr="007E5276">
              <w:rPr>
                <w:noProof/>
                <w:lang w:val="en-GB"/>
              </w:rPr>
              <w:t xml:space="preserve">, we can </w:t>
            </w:r>
            <w:r w:rsidR="00542C30" w:rsidRPr="007E5276">
              <w:rPr>
                <w:noProof/>
                <w:lang w:val="en-GB"/>
              </w:rPr>
              <w:t>include</w:t>
            </w:r>
            <w:r w:rsidR="0053520D" w:rsidRPr="007E5276">
              <w:rPr>
                <w:noProof/>
                <w:lang w:val="en-GB"/>
              </w:rPr>
              <w:t xml:space="preserve"> it </w:t>
            </w:r>
            <w:r w:rsidR="00542C30" w:rsidRPr="007E5276">
              <w:rPr>
                <w:noProof/>
                <w:lang w:val="en-GB"/>
              </w:rPr>
              <w:t>in the list assigned to</w:t>
            </w:r>
            <w:r w:rsidR="007211D8" w:rsidRPr="007E5276">
              <w:rPr>
                <w:noProof/>
                <w:lang w:val="en-GB"/>
              </w:rPr>
              <w:t xml:space="preserve"> the parameter</w:t>
            </w:r>
            <w:r w:rsidR="00542C30" w:rsidRPr="007E5276">
              <w:rPr>
                <w:noProof/>
                <w:lang w:val="en-GB"/>
              </w:rPr>
              <w:t xml:space="preserve"> </w:t>
            </w:r>
            <w:r w:rsidR="00542C30" w:rsidRPr="007E5276">
              <w:rPr>
                <w:rFonts w:ascii="Consolas" w:hAnsi="Consolas"/>
                <w:noProof/>
                <w:lang w:val="en-GB"/>
              </w:rPr>
              <w:t>bins</w:t>
            </w:r>
            <w:r w:rsidR="007211D8" w:rsidRPr="007E5276">
              <w:rPr>
                <w:noProof/>
                <w:lang w:val="en-GB"/>
              </w:rPr>
              <w:t xml:space="preserve"> and take it </w:t>
            </w:r>
            <w:r w:rsidR="0053520D" w:rsidRPr="007E5276">
              <w:rPr>
                <w:noProof/>
                <w:lang w:val="en-GB"/>
              </w:rPr>
              <w:t xml:space="preserve">as the leftmost </w:t>
            </w:r>
            <w:r w:rsidR="00446036" w:rsidRPr="007E5276">
              <w:rPr>
                <w:noProof/>
                <w:lang w:val="en-GB"/>
              </w:rPr>
              <w:t>edge of the first bin</w:t>
            </w:r>
            <w:r w:rsidR="002359F5" w:rsidRPr="007E5276">
              <w:rPr>
                <w:noProof/>
                <w:lang w:val="en-GB"/>
              </w:rPr>
              <w:t>.</w:t>
            </w:r>
          </w:p>
        </w:tc>
      </w:tr>
    </w:tbl>
    <w:p w14:paraId="602FEFF5" w14:textId="77777777" w:rsidR="00CC3582" w:rsidRPr="00F55554" w:rsidRDefault="00CC3582" w:rsidP="00CC3582">
      <w:pPr>
        <w:spacing w:before="240" w:after="120"/>
        <w:jc w:val="left"/>
        <w:rPr>
          <w:b/>
          <w:sz w:val="28"/>
        </w:rPr>
      </w:pPr>
      <w:r w:rsidRPr="00F55554">
        <w:rPr>
          <w:b/>
          <w:sz w:val="28"/>
        </w:rPr>
        <w:lastRenderedPageBreak/>
        <w:t>Read</w:t>
      </w:r>
    </w:p>
    <w:p w14:paraId="2A1576A7" w14:textId="230227A0" w:rsidR="00CC3582" w:rsidRPr="00F55554" w:rsidRDefault="00CC3582" w:rsidP="00CC3582">
      <w:pPr>
        <w:pStyle w:val="BodyText"/>
        <w:rPr>
          <w:noProof/>
          <w:lang w:val="en-GB"/>
        </w:rPr>
      </w:pPr>
      <w:r w:rsidRPr="00F55554">
        <w:rPr>
          <w:noProof/>
          <w:lang w:val="en-GB"/>
        </w:rPr>
        <w:t xml:space="preserve">Refer to the link below for more details and examples on the </w:t>
      </w:r>
      <w:r w:rsidRPr="00F55554">
        <w:rPr>
          <w:rFonts w:ascii="Consolas" w:hAnsi="Consolas"/>
          <w:noProof/>
          <w:lang w:val="en-GB"/>
        </w:rPr>
        <w:t>crosstab()</w:t>
      </w:r>
      <w:r w:rsidRPr="00F55554">
        <w:rPr>
          <w:noProof/>
          <w:lang w:val="en-GB"/>
        </w:rPr>
        <w:t xml:space="preserve"> </w:t>
      </w:r>
      <w:r w:rsidR="00082258" w:rsidRPr="00F55554">
        <w:rPr>
          <w:noProof/>
          <w:lang w:val="en-GB"/>
        </w:rPr>
        <w:t>function</w:t>
      </w:r>
      <w:r w:rsidRPr="00F55554">
        <w:rPr>
          <w:noProof/>
          <w:lang w:val="en-GB"/>
        </w:rPr>
        <w:t xml:space="preserve"> of the pandas package: </w:t>
      </w:r>
    </w:p>
    <w:p w14:paraId="1475A6AF" w14:textId="1460CC85" w:rsidR="00CC3582" w:rsidRPr="00F55554" w:rsidRDefault="0069393C" w:rsidP="00CC3582">
      <w:pPr>
        <w:pStyle w:val="BodyText"/>
        <w:rPr>
          <w:noProof/>
          <w:lang w:val="en-GB"/>
        </w:rPr>
      </w:pPr>
      <w:hyperlink r:id="rId30" w:history="1">
        <w:r w:rsidR="005D69DD" w:rsidRPr="00F55554">
          <w:rPr>
            <w:rStyle w:val="Hyperlink"/>
            <w:noProof/>
            <w:lang w:val="en-GB"/>
          </w:rPr>
          <w:t>https://pandas.pydata.org/docs/reference/api/pandas.crosstab.html</w:t>
        </w:r>
      </w:hyperlink>
    </w:p>
    <w:p w14:paraId="3ABA875F" w14:textId="241A7B7F" w:rsidR="00624F35" w:rsidRPr="00F55554" w:rsidRDefault="00624F35" w:rsidP="00B41BBB">
      <w:pPr>
        <w:pStyle w:val="Heading4"/>
        <w:tabs>
          <w:tab w:val="left" w:pos="709"/>
        </w:tabs>
        <w:rPr>
          <w:noProof/>
          <w:lang w:val="en-GB"/>
        </w:rPr>
      </w:pPr>
      <w:r w:rsidRPr="00F55554">
        <w:rPr>
          <w:noProof/>
          <w:lang w:val="en-GB"/>
        </w:rPr>
        <w:t>1.2.</w:t>
      </w:r>
      <w:r w:rsidR="00C21565" w:rsidRPr="00F55554">
        <w:rPr>
          <w:noProof/>
          <w:lang w:val="en-GB"/>
        </w:rPr>
        <w:t>4</w:t>
      </w:r>
      <w:r w:rsidRPr="00F55554">
        <w:rPr>
          <w:noProof/>
          <w:lang w:val="en-GB"/>
        </w:rPr>
        <w:t xml:space="preserve"> </w:t>
      </w:r>
      <w:r w:rsidR="00B41BBB" w:rsidRPr="00FE4A0F">
        <w:rPr>
          <w:noProof/>
          <w:lang w:val="en-GB"/>
        </w:rPr>
        <w:tab/>
      </w:r>
      <w:r w:rsidRPr="00F55554">
        <w:rPr>
          <w:noProof/>
          <w:lang w:val="en-GB"/>
        </w:rPr>
        <w:t>Selecting and Renaming Variables</w:t>
      </w:r>
    </w:p>
    <w:p w14:paraId="20E824E0" w14:textId="27008E48" w:rsidR="00624F35" w:rsidRPr="00F55554" w:rsidRDefault="00921B6A" w:rsidP="000C3295">
      <w:pPr>
        <w:pStyle w:val="BodyText"/>
        <w:rPr>
          <w:noProof/>
          <w:lang w:val="en-GB"/>
        </w:rPr>
      </w:pPr>
      <w:r w:rsidRPr="00F55554">
        <w:rPr>
          <w:noProof/>
          <w:lang w:val="en-GB"/>
        </w:rPr>
        <w:t xml:space="preserve">It is very common that </w:t>
      </w:r>
      <w:r w:rsidR="00A34C29" w:rsidRPr="00F55554">
        <w:rPr>
          <w:noProof/>
          <w:lang w:val="en-GB"/>
        </w:rPr>
        <w:t>a dataset</w:t>
      </w:r>
      <w:r w:rsidR="00624F35" w:rsidRPr="00F55554">
        <w:rPr>
          <w:noProof/>
          <w:lang w:val="en-GB"/>
        </w:rPr>
        <w:t xml:space="preserve"> contains variables</w:t>
      </w:r>
      <w:r w:rsidR="00FE12DF" w:rsidRPr="00F55554">
        <w:rPr>
          <w:noProof/>
          <w:lang w:val="en-GB"/>
        </w:rPr>
        <w:t xml:space="preserve"> that are not </w:t>
      </w:r>
      <w:r w:rsidR="00A34C29" w:rsidRPr="00F55554">
        <w:rPr>
          <w:noProof/>
          <w:lang w:val="en-GB"/>
        </w:rPr>
        <w:t xml:space="preserve">directly relevant to </w:t>
      </w:r>
      <w:r w:rsidR="005447CD" w:rsidRPr="00F55554">
        <w:rPr>
          <w:noProof/>
          <w:lang w:val="en-GB"/>
        </w:rPr>
        <w:t>be included in the analytics algorithm. Some of them could be redundant in their meaning</w:t>
      </w:r>
      <w:r w:rsidR="00B41BBB" w:rsidRPr="00FE4A0F">
        <w:rPr>
          <w:noProof/>
          <w:lang w:val="en-GB"/>
        </w:rPr>
        <w:t>;</w:t>
      </w:r>
      <w:r w:rsidR="005447CD" w:rsidRPr="00F55554">
        <w:rPr>
          <w:noProof/>
          <w:lang w:val="en-GB"/>
        </w:rPr>
        <w:t xml:space="preserve"> some of them are the original version of a transform</w:t>
      </w:r>
      <w:r w:rsidR="00B24880" w:rsidRPr="00F55554">
        <w:rPr>
          <w:noProof/>
          <w:lang w:val="en-GB"/>
        </w:rPr>
        <w:t xml:space="preserve">ed variable. These variables should be removed from the DataFrame before </w:t>
      </w:r>
      <w:r w:rsidR="007D1837" w:rsidRPr="00F55554">
        <w:rPr>
          <w:noProof/>
          <w:lang w:val="en-GB"/>
        </w:rPr>
        <w:t xml:space="preserve">using the data </w:t>
      </w:r>
      <w:r w:rsidR="00866FE0" w:rsidRPr="00F55554">
        <w:rPr>
          <w:noProof/>
          <w:lang w:val="en-GB"/>
        </w:rPr>
        <w:t>to run the scikit-learn estimator.</w:t>
      </w:r>
    </w:p>
    <w:p w14:paraId="56FC969A" w14:textId="7AB77454" w:rsidR="00866FE0" w:rsidRPr="00F55554" w:rsidRDefault="00866FE0" w:rsidP="000C3295">
      <w:pPr>
        <w:pStyle w:val="BodyText"/>
        <w:rPr>
          <w:noProof/>
          <w:lang w:val="en-GB"/>
        </w:rPr>
      </w:pPr>
      <w:r w:rsidRPr="00F55554">
        <w:rPr>
          <w:noProof/>
          <w:lang w:val="en-GB"/>
        </w:rPr>
        <w:lastRenderedPageBreak/>
        <w:t xml:space="preserve">In Chapter 2 of Study Unit 4, we have learned how to select </w:t>
      </w:r>
      <w:r w:rsidR="00155EF9" w:rsidRPr="00F55554">
        <w:rPr>
          <w:noProof/>
          <w:lang w:val="en-GB"/>
        </w:rPr>
        <w:t>rows and columns from the pandas DataFrame</w:t>
      </w:r>
      <w:r w:rsidR="00A847BE" w:rsidRPr="00F55554">
        <w:rPr>
          <w:noProof/>
          <w:lang w:val="en-GB"/>
        </w:rPr>
        <w:t xml:space="preserve"> using index</w:t>
      </w:r>
      <w:r w:rsidR="00D6085B" w:rsidRPr="00F55554">
        <w:rPr>
          <w:noProof/>
          <w:lang w:val="en-GB"/>
        </w:rPr>
        <w:t>, Boolean masks, and localisation</w:t>
      </w:r>
      <w:r w:rsidR="00155EF9" w:rsidRPr="00F55554">
        <w:rPr>
          <w:noProof/>
          <w:lang w:val="en-GB"/>
        </w:rPr>
        <w:t xml:space="preserve">. </w:t>
      </w:r>
      <w:r w:rsidR="00D6085B" w:rsidRPr="00F55554">
        <w:rPr>
          <w:noProof/>
          <w:lang w:val="en-GB"/>
        </w:rPr>
        <w:t xml:space="preserve">The attributes </w:t>
      </w:r>
      <w:r w:rsidR="00D6085B" w:rsidRPr="00F55554">
        <w:rPr>
          <w:rFonts w:ascii="Consolas" w:hAnsi="Consolas"/>
          <w:noProof/>
          <w:lang w:val="en-GB"/>
        </w:rPr>
        <w:t>.iloc()</w:t>
      </w:r>
      <w:r w:rsidR="00D6085B" w:rsidRPr="00F55554">
        <w:rPr>
          <w:noProof/>
          <w:lang w:val="en-GB"/>
        </w:rPr>
        <w:t xml:space="preserve"> and </w:t>
      </w:r>
      <w:r w:rsidR="00D6085B" w:rsidRPr="00F55554">
        <w:rPr>
          <w:rFonts w:ascii="Consolas" w:hAnsi="Consolas"/>
          <w:noProof/>
          <w:lang w:val="en-GB"/>
        </w:rPr>
        <w:t>.loc()</w:t>
      </w:r>
      <w:r w:rsidR="00D6085B" w:rsidRPr="00F55554">
        <w:rPr>
          <w:noProof/>
          <w:lang w:val="en-GB"/>
        </w:rPr>
        <w:t xml:space="preserve"> are crucial in this context. </w:t>
      </w:r>
      <w:r w:rsidR="00E527AD" w:rsidRPr="00F55554">
        <w:rPr>
          <w:noProof/>
          <w:lang w:val="en-GB"/>
        </w:rPr>
        <w:t>W</w:t>
      </w:r>
      <w:r w:rsidR="00155EF9" w:rsidRPr="00F55554">
        <w:rPr>
          <w:noProof/>
          <w:lang w:val="en-GB"/>
        </w:rPr>
        <w:t xml:space="preserve">e can use the </w:t>
      </w:r>
      <w:r w:rsidR="00A847BE" w:rsidRPr="00F55554">
        <w:rPr>
          <w:noProof/>
          <w:lang w:val="en-GB"/>
        </w:rPr>
        <w:t>same procedure</w:t>
      </w:r>
      <w:r w:rsidR="00E527AD" w:rsidRPr="00F55554">
        <w:rPr>
          <w:noProof/>
          <w:lang w:val="en-GB"/>
        </w:rPr>
        <w:t>s</w:t>
      </w:r>
      <w:r w:rsidR="00A847BE" w:rsidRPr="00F55554">
        <w:rPr>
          <w:noProof/>
          <w:lang w:val="en-GB"/>
        </w:rPr>
        <w:t xml:space="preserve"> to select the necessary columns </w:t>
      </w:r>
      <w:r w:rsidR="008476E6" w:rsidRPr="00F55554">
        <w:rPr>
          <w:noProof/>
          <w:lang w:val="en-GB"/>
        </w:rPr>
        <w:t>for the scikit-learn algorithm.</w:t>
      </w:r>
    </w:p>
    <w:p w14:paraId="425F6481" w14:textId="42CF6E41" w:rsidR="00E527AD" w:rsidRPr="00F55554" w:rsidRDefault="00E527AD" w:rsidP="00E527AD">
      <w:pPr>
        <w:pStyle w:val="BodyText"/>
        <w:rPr>
          <w:noProof/>
          <w:lang w:val="en-GB"/>
        </w:rPr>
      </w:pPr>
      <w:r w:rsidRPr="00F55554">
        <w:rPr>
          <w:noProof/>
          <w:lang w:val="en-GB"/>
        </w:rPr>
        <w:t xml:space="preserve">If a dataset is originated from an external source, the </w:t>
      </w:r>
      <w:r w:rsidR="00D82D25" w:rsidRPr="00F55554">
        <w:rPr>
          <w:noProof/>
          <w:lang w:val="en-GB"/>
        </w:rPr>
        <w:t xml:space="preserve">given </w:t>
      </w:r>
      <w:r w:rsidRPr="00F55554">
        <w:rPr>
          <w:noProof/>
          <w:lang w:val="en-GB"/>
        </w:rPr>
        <w:t xml:space="preserve">variable names </w:t>
      </w:r>
      <w:r w:rsidR="00491854" w:rsidRPr="00F55554">
        <w:rPr>
          <w:noProof/>
          <w:lang w:val="en-GB"/>
        </w:rPr>
        <w:t xml:space="preserve">may not </w:t>
      </w:r>
      <w:r w:rsidR="00042B73" w:rsidRPr="00F55554">
        <w:rPr>
          <w:noProof/>
          <w:lang w:val="en-GB"/>
        </w:rPr>
        <w:t xml:space="preserve">necessarily reflect the </w:t>
      </w:r>
      <w:r w:rsidR="00D82D25" w:rsidRPr="00F55554">
        <w:rPr>
          <w:noProof/>
          <w:lang w:val="en-GB"/>
        </w:rPr>
        <w:t>needs and ideas of the analyst</w:t>
      </w:r>
      <w:r w:rsidRPr="00F55554">
        <w:rPr>
          <w:noProof/>
          <w:lang w:val="en-GB"/>
        </w:rPr>
        <w:t xml:space="preserve">. </w:t>
      </w:r>
      <w:r w:rsidR="00D82D25" w:rsidRPr="00F55554">
        <w:rPr>
          <w:noProof/>
          <w:lang w:val="en-GB"/>
        </w:rPr>
        <w:t xml:space="preserve">Sometimes, they can be </w:t>
      </w:r>
      <w:r w:rsidR="000649B7" w:rsidRPr="00F55554">
        <w:rPr>
          <w:noProof/>
          <w:lang w:val="en-GB"/>
        </w:rPr>
        <w:t xml:space="preserve">lengthy </w:t>
      </w:r>
      <w:r w:rsidR="00631E3F" w:rsidRPr="00F55554">
        <w:rPr>
          <w:noProof/>
          <w:lang w:val="en-GB"/>
        </w:rPr>
        <w:t xml:space="preserve">and make </w:t>
      </w:r>
      <w:r w:rsidR="000649B7" w:rsidRPr="00F55554">
        <w:rPr>
          <w:noProof/>
          <w:lang w:val="en-GB"/>
        </w:rPr>
        <w:t xml:space="preserve">the result output </w:t>
      </w:r>
      <w:r w:rsidR="0093264C" w:rsidRPr="00F55554">
        <w:rPr>
          <w:noProof/>
          <w:lang w:val="en-GB"/>
        </w:rPr>
        <w:t xml:space="preserve">visually </w:t>
      </w:r>
      <w:r w:rsidR="00C92AA4" w:rsidRPr="00F55554">
        <w:rPr>
          <w:noProof/>
          <w:lang w:val="en-GB"/>
        </w:rPr>
        <w:t>appalling</w:t>
      </w:r>
      <w:r w:rsidR="000649B7" w:rsidRPr="00F55554">
        <w:rPr>
          <w:noProof/>
          <w:lang w:val="en-GB"/>
        </w:rPr>
        <w:t>.</w:t>
      </w:r>
      <w:r w:rsidR="0025239D" w:rsidRPr="00F55554">
        <w:rPr>
          <w:noProof/>
          <w:lang w:val="en-GB"/>
        </w:rPr>
        <w:t xml:space="preserve"> In pandas, the </w:t>
      </w:r>
      <w:r w:rsidR="00B915B5" w:rsidRPr="00F55554">
        <w:rPr>
          <w:rFonts w:ascii="Consolas" w:hAnsi="Consolas"/>
          <w:noProof/>
          <w:lang w:val="en-GB"/>
        </w:rPr>
        <w:t>.</w:t>
      </w:r>
      <w:r w:rsidR="0025239D" w:rsidRPr="00F55554">
        <w:rPr>
          <w:rFonts w:ascii="Consolas" w:hAnsi="Consolas"/>
          <w:noProof/>
          <w:lang w:val="en-GB"/>
        </w:rPr>
        <w:t>rename</w:t>
      </w:r>
      <w:r w:rsidR="00B915B5" w:rsidRPr="00F55554">
        <w:rPr>
          <w:rFonts w:ascii="Consolas" w:hAnsi="Consolas"/>
          <w:noProof/>
          <w:lang w:val="en-GB"/>
        </w:rPr>
        <w:t>()</w:t>
      </w:r>
      <w:r w:rsidR="00B915B5" w:rsidRPr="00F55554">
        <w:rPr>
          <w:noProof/>
          <w:lang w:val="en-GB"/>
        </w:rPr>
        <w:t xml:space="preserve"> method is used to rename the variables</w:t>
      </w:r>
      <w:r w:rsidR="005B49FB" w:rsidRPr="00F55554">
        <w:rPr>
          <w:noProof/>
          <w:lang w:val="en-GB"/>
        </w:rPr>
        <w:t xml:space="preserve"> in a DataFrame.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B49FB" w:rsidRPr="00971571" w14:paraId="37EFA610" w14:textId="77777777" w:rsidTr="00C4497F">
        <w:tc>
          <w:tcPr>
            <w:tcW w:w="9017" w:type="dxa"/>
            <w:shd w:val="clear" w:color="auto" w:fill="D9D9D9" w:themeFill="background1" w:themeFillShade="D9"/>
            <w:vAlign w:val="center"/>
          </w:tcPr>
          <w:p w14:paraId="4B132141" w14:textId="55FB7CA0" w:rsidR="005B49FB" w:rsidRPr="00F55554" w:rsidRDefault="005B49FB" w:rsidP="005B49FB">
            <w:pPr>
              <w:pStyle w:val="Code"/>
              <w:tabs>
                <w:tab w:val="left" w:pos="6557"/>
              </w:tabs>
              <w:ind w:left="4528" w:hanging="4492"/>
              <w:rPr>
                <w:noProof/>
                <w:lang w:val="en-GB"/>
              </w:rPr>
            </w:pPr>
            <w:r w:rsidRPr="00F55554">
              <w:rPr>
                <w:noProof/>
                <w:lang w:val="en-GB"/>
              </w:rPr>
              <w:t>DataFrame_name</w:t>
            </w:r>
            <w:r w:rsidRPr="00F55554">
              <w:rPr>
                <w:noProof/>
                <w:color w:val="auto"/>
                <w:lang w:val="en-GB"/>
              </w:rPr>
              <w:t>.</w:t>
            </w:r>
            <w:r w:rsidRPr="00F55554">
              <w:rPr>
                <w:noProof/>
                <w:color w:val="76923C" w:themeColor="accent3" w:themeShade="BF"/>
                <w:lang w:val="en-GB"/>
              </w:rPr>
              <w:t>rename</w:t>
            </w:r>
            <w:r w:rsidRPr="00F55554">
              <w:rPr>
                <w:noProof/>
                <w:color w:val="auto"/>
                <w:lang w:val="en-GB"/>
              </w:rPr>
              <w:t>(</w:t>
            </w:r>
            <w:r w:rsidRPr="00F55554">
              <w:rPr>
                <w:noProof/>
                <w:color w:val="595959" w:themeColor="text1" w:themeTint="A6"/>
                <w:lang w:val="en-GB"/>
              </w:rPr>
              <w:t xml:space="preserve">columns </w:t>
            </w:r>
            <w:r w:rsidRPr="00F55554">
              <w:rPr>
                <w:noProof/>
                <w:color w:val="auto"/>
                <w:lang w:val="en-GB"/>
              </w:rPr>
              <w:t xml:space="preserve">= </w:t>
            </w:r>
            <w:r w:rsidRPr="00F55554">
              <w:rPr>
                <w:noProof/>
                <w:color w:val="595959" w:themeColor="text1" w:themeTint="A6"/>
                <w:lang w:val="en-GB"/>
              </w:rPr>
              <w:t>{"</w:t>
            </w:r>
            <w:r w:rsidRPr="005F0479">
              <w:rPr>
                <w:noProof/>
                <w:color w:val="215868" w:themeColor="accent5" w:themeShade="80"/>
                <w:lang w:val="en-GB"/>
              </w:rPr>
              <w:t>oldvar</w:t>
            </w:r>
            <w:r w:rsidRPr="00F55554">
              <w:rPr>
                <w:noProof/>
                <w:color w:val="595959" w:themeColor="text1" w:themeTint="A6"/>
                <w:lang w:val="en-GB"/>
              </w:rPr>
              <w:t>": "</w:t>
            </w:r>
            <w:r w:rsidRPr="005F0479">
              <w:rPr>
                <w:noProof/>
                <w:color w:val="215868" w:themeColor="accent5" w:themeShade="80"/>
                <w:lang w:val="en-GB"/>
              </w:rPr>
              <w:t>newvar</w:t>
            </w:r>
            <w:r w:rsidRPr="00F55554">
              <w:rPr>
                <w:noProof/>
                <w:color w:val="595959" w:themeColor="text1" w:themeTint="A6"/>
                <w:lang w:val="en-GB"/>
              </w:rPr>
              <w:t>"}</w:t>
            </w:r>
            <w:r w:rsidRPr="00F55554">
              <w:rPr>
                <w:noProof/>
                <w:color w:val="auto"/>
                <w:lang w:val="en-GB"/>
              </w:rPr>
              <w:t>)</w:t>
            </w:r>
          </w:p>
        </w:tc>
      </w:tr>
    </w:tbl>
    <w:p w14:paraId="1A8F800D" w14:textId="1B8BE263" w:rsidR="002267DA" w:rsidRPr="00F55554" w:rsidRDefault="00FF7E4C" w:rsidP="002267DA">
      <w:pPr>
        <w:pStyle w:val="BodyText"/>
        <w:rPr>
          <w:noProof/>
          <w:lang w:val="en-GB"/>
        </w:rPr>
      </w:pPr>
      <w:r w:rsidRPr="00F55554">
        <w:rPr>
          <w:noProof/>
          <w:lang w:val="en-GB"/>
        </w:rPr>
        <w:t>The column</w:t>
      </w:r>
      <w:r w:rsidR="005870D2" w:rsidRPr="00F55554">
        <w:rPr>
          <w:noProof/>
          <w:lang w:val="en-GB"/>
        </w:rPr>
        <w:t xml:space="preserve"> labels </w:t>
      </w:r>
      <w:r w:rsidRPr="00F55554">
        <w:rPr>
          <w:noProof/>
          <w:lang w:val="en-GB"/>
        </w:rPr>
        <w:t xml:space="preserve">to be renamed must be put as keys of a dictionary </w:t>
      </w:r>
      <w:r w:rsidR="005870D2" w:rsidRPr="00F55554">
        <w:rPr>
          <w:noProof/>
          <w:lang w:val="en-GB"/>
        </w:rPr>
        <w:t xml:space="preserve">that will be assigned to the parameter </w:t>
      </w:r>
      <w:r w:rsidR="005870D2" w:rsidRPr="00F55554">
        <w:rPr>
          <w:rFonts w:ascii="Consolas" w:hAnsi="Consolas"/>
          <w:noProof/>
          <w:lang w:val="en-GB"/>
        </w:rPr>
        <w:t>columns</w:t>
      </w:r>
      <w:r w:rsidR="005870D2" w:rsidRPr="00F55554">
        <w:rPr>
          <w:noProof/>
          <w:lang w:val="en-GB"/>
        </w:rPr>
        <w:t xml:space="preserve"> in the </w:t>
      </w:r>
      <w:r w:rsidRPr="00F55554">
        <w:rPr>
          <w:rFonts w:ascii="Consolas" w:hAnsi="Consolas"/>
          <w:noProof/>
          <w:lang w:val="en-GB"/>
        </w:rPr>
        <w:t>.rename()</w:t>
      </w:r>
      <w:r w:rsidRPr="00F55554">
        <w:rPr>
          <w:noProof/>
          <w:lang w:val="en-GB"/>
        </w:rPr>
        <w:t xml:space="preserve"> method</w:t>
      </w:r>
      <w:r w:rsidR="005870D2" w:rsidRPr="00F55554">
        <w:rPr>
          <w:noProof/>
          <w:lang w:val="en-GB"/>
        </w:rPr>
        <w:t>.</w:t>
      </w:r>
      <w:r w:rsidR="009A318A" w:rsidRPr="00F55554">
        <w:rPr>
          <w:noProof/>
          <w:lang w:val="en-GB"/>
        </w:rPr>
        <w:t xml:space="preserve"> The values of the dictionar</w:t>
      </w:r>
      <w:r w:rsidR="008A5D81" w:rsidRPr="00F55554">
        <w:rPr>
          <w:noProof/>
          <w:lang w:val="en-GB"/>
        </w:rPr>
        <w:t xml:space="preserve">y will then be the new labels of the </w:t>
      </w:r>
      <w:r w:rsidR="00A8261D" w:rsidRPr="00F55554">
        <w:rPr>
          <w:noProof/>
          <w:lang w:val="en-GB"/>
        </w:rPr>
        <w:t xml:space="preserve">corresponding </w:t>
      </w:r>
      <w:r w:rsidR="008A5D81" w:rsidRPr="00F55554">
        <w:rPr>
          <w:noProof/>
          <w:lang w:val="en-GB"/>
        </w:rPr>
        <w:t>columns.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267DA" w:rsidRPr="00971571" w14:paraId="71A6F394" w14:textId="77777777" w:rsidTr="00C4497F">
        <w:tc>
          <w:tcPr>
            <w:tcW w:w="9017" w:type="dxa"/>
          </w:tcPr>
          <w:p w14:paraId="0E3021DB" w14:textId="3F035584" w:rsidR="002267DA" w:rsidRPr="00F55554" w:rsidRDefault="002267DA" w:rsidP="00C4497F">
            <w:pPr>
              <w:pStyle w:val="BodyText"/>
              <w:rPr>
                <w:noProof/>
                <w:lang w:val="en-GB"/>
              </w:rPr>
            </w:pPr>
            <w:r w:rsidRPr="00F55554">
              <w:rPr>
                <w:b/>
                <w:bCs/>
                <w:noProof/>
                <w:lang w:val="en-GB"/>
              </w:rPr>
              <w:t>Example (Cont’d):</w:t>
            </w:r>
            <w:r w:rsidRPr="00F55554">
              <w:rPr>
                <w:noProof/>
                <w:lang w:val="en-GB"/>
              </w:rPr>
              <w:t xml:space="preserve"> </w:t>
            </w:r>
            <w:r w:rsidR="008C6200" w:rsidRPr="00F55554">
              <w:rPr>
                <w:noProof/>
                <w:lang w:val="en-GB"/>
              </w:rPr>
              <w:t xml:space="preserve">After reducing the number of categories in </w:t>
            </w:r>
            <w:r w:rsidR="008C6200" w:rsidRPr="00F55554">
              <w:rPr>
                <w:rFonts w:ascii="Consolas" w:hAnsi="Consolas"/>
                <w:noProof/>
                <w:lang w:val="en-GB"/>
              </w:rPr>
              <w:t>workclass</w:t>
            </w:r>
            <w:r w:rsidR="008C6200" w:rsidRPr="00F55554">
              <w:rPr>
                <w:noProof/>
                <w:lang w:val="en-GB"/>
              </w:rPr>
              <w:t xml:space="preserve">, </w:t>
            </w:r>
            <w:r w:rsidR="00456BA1" w:rsidRPr="00F55554">
              <w:rPr>
                <w:rFonts w:ascii="Consolas" w:hAnsi="Consolas"/>
                <w:noProof/>
                <w:lang w:val="en-GB"/>
              </w:rPr>
              <w:t>marital-status</w:t>
            </w:r>
            <w:r w:rsidR="00456BA1" w:rsidRPr="00F55554">
              <w:rPr>
                <w:noProof/>
                <w:lang w:val="en-GB"/>
              </w:rPr>
              <w:t xml:space="preserve"> and </w:t>
            </w:r>
            <w:r w:rsidR="00456BA1" w:rsidRPr="00F55554">
              <w:rPr>
                <w:rFonts w:ascii="Consolas" w:hAnsi="Consolas"/>
                <w:noProof/>
                <w:lang w:val="en-GB"/>
              </w:rPr>
              <w:t>education</w:t>
            </w:r>
            <w:r w:rsidR="00456BA1" w:rsidRPr="00F55554">
              <w:rPr>
                <w:noProof/>
                <w:lang w:val="en-GB"/>
              </w:rPr>
              <w:t>, we have variables of both versions in our DataFrame</w:t>
            </w:r>
            <w:r w:rsidRPr="00F55554">
              <w:rPr>
                <w:noProof/>
                <w:lang w:val="en-GB"/>
              </w:rPr>
              <w:t>.</w:t>
            </w:r>
            <w:r w:rsidR="00E50D48" w:rsidRPr="00F55554">
              <w:rPr>
                <w:noProof/>
                <w:lang w:val="en-GB"/>
              </w:rPr>
              <w:t xml:space="preserve"> For the construction of the model, however, we only need the new </w:t>
            </w:r>
            <w:r w:rsidR="00C15E2E" w:rsidRPr="00F55554">
              <w:rPr>
                <w:noProof/>
                <w:lang w:val="en-GB"/>
              </w:rPr>
              <w:t xml:space="preserve">ones. That is, we shall </w:t>
            </w:r>
            <w:r w:rsidR="002A6758" w:rsidRPr="00F55554">
              <w:rPr>
                <w:noProof/>
                <w:lang w:val="en-GB"/>
              </w:rPr>
              <w:t xml:space="preserve">only </w:t>
            </w:r>
            <w:r w:rsidR="00C15E2E" w:rsidRPr="00F55554">
              <w:rPr>
                <w:noProof/>
                <w:lang w:val="en-GB"/>
              </w:rPr>
              <w:t>select all categorical variables with the suffix “</w:t>
            </w:r>
            <w:r w:rsidR="00C15E2E" w:rsidRPr="00F55554">
              <w:rPr>
                <w:rFonts w:ascii="Consolas" w:hAnsi="Consolas"/>
                <w:noProof/>
                <w:lang w:val="en-GB"/>
              </w:rPr>
              <w:t>_new</w:t>
            </w:r>
            <w:r w:rsidR="00C15E2E" w:rsidRPr="00F55554">
              <w:rPr>
                <w:noProof/>
                <w:lang w:val="en-GB"/>
              </w:rPr>
              <w:t xml:space="preserve">”. Furthermore, </w:t>
            </w:r>
            <w:r w:rsidR="00D54732" w:rsidRPr="00F55554">
              <w:rPr>
                <w:rFonts w:ascii="Consolas" w:hAnsi="Consolas"/>
                <w:noProof/>
                <w:lang w:val="en-GB"/>
              </w:rPr>
              <w:t>fnlwgt</w:t>
            </w:r>
            <w:r w:rsidR="00D54732" w:rsidRPr="00F55554">
              <w:rPr>
                <w:noProof/>
                <w:lang w:val="en-GB"/>
              </w:rPr>
              <w:t xml:space="preserve"> </w:t>
            </w:r>
            <w:r w:rsidR="009A34DE" w:rsidRPr="00F55554">
              <w:rPr>
                <w:noProof/>
                <w:lang w:val="en-GB"/>
              </w:rPr>
              <w:t>is</w:t>
            </w:r>
            <w:r w:rsidR="001C65F9" w:rsidRPr="00F55554">
              <w:rPr>
                <w:noProof/>
                <w:lang w:val="en-GB"/>
              </w:rPr>
              <w:t xml:space="preserve"> </w:t>
            </w:r>
            <w:r w:rsidR="00D54732" w:rsidRPr="00F55554">
              <w:rPr>
                <w:noProof/>
                <w:lang w:val="en-GB"/>
              </w:rPr>
              <w:t>not relevant for our analyses</w:t>
            </w:r>
            <w:r w:rsidR="001C65F9" w:rsidRPr="00F55554">
              <w:rPr>
                <w:noProof/>
                <w:lang w:val="en-GB"/>
              </w:rPr>
              <w:t xml:space="preserve"> and will be dropped</w:t>
            </w:r>
            <w:r w:rsidR="00177662" w:rsidRPr="00F55554">
              <w:rPr>
                <w:noProof/>
                <w:lang w:val="en-GB"/>
              </w:rPr>
              <w:t>.</w:t>
            </w:r>
            <w:r w:rsidR="005752A9" w:rsidRPr="00F55554">
              <w:rPr>
                <w:noProof/>
                <w:lang w:val="en-GB"/>
              </w:rPr>
              <w:t xml:space="preserve"> </w:t>
            </w:r>
            <w:r w:rsidR="0082593F" w:rsidRPr="00F55554">
              <w:rPr>
                <w:noProof/>
                <w:lang w:val="en-GB"/>
              </w:rPr>
              <w:t xml:space="preserve">The variables </w:t>
            </w:r>
            <w:r w:rsidR="0082593F" w:rsidRPr="00F55554">
              <w:rPr>
                <w:rFonts w:ascii="Consolas" w:hAnsi="Consolas"/>
                <w:noProof/>
                <w:lang w:val="en-GB"/>
              </w:rPr>
              <w:t>occupation</w:t>
            </w:r>
            <w:r w:rsidR="00A461E2" w:rsidRPr="00F55554">
              <w:rPr>
                <w:noProof/>
                <w:lang w:val="en-GB"/>
              </w:rPr>
              <w:t xml:space="preserve">, </w:t>
            </w:r>
            <w:r w:rsidR="00A461E2" w:rsidRPr="00F55554">
              <w:rPr>
                <w:rFonts w:ascii="Consolas" w:hAnsi="Consolas"/>
                <w:noProof/>
                <w:lang w:val="en-GB"/>
              </w:rPr>
              <w:t>relationship</w:t>
            </w:r>
            <w:r w:rsidR="0082593F" w:rsidRPr="00F55554">
              <w:rPr>
                <w:noProof/>
                <w:lang w:val="en-GB"/>
              </w:rPr>
              <w:t xml:space="preserve"> and </w:t>
            </w:r>
            <w:r w:rsidR="00552888" w:rsidRPr="00F55554">
              <w:rPr>
                <w:rFonts w:ascii="Consolas" w:hAnsi="Consolas"/>
                <w:noProof/>
                <w:lang w:val="en-GB"/>
              </w:rPr>
              <w:t>native-country</w:t>
            </w:r>
            <w:r w:rsidR="00552888" w:rsidRPr="00F55554">
              <w:rPr>
                <w:noProof/>
                <w:lang w:val="en-GB"/>
              </w:rPr>
              <w:t xml:space="preserve"> are </w:t>
            </w:r>
            <w:r w:rsidR="00D543D7" w:rsidRPr="00F55554">
              <w:rPr>
                <w:noProof/>
                <w:lang w:val="en-GB"/>
              </w:rPr>
              <w:t xml:space="preserve">not included in the </w:t>
            </w:r>
            <w:r w:rsidR="003B0A34" w:rsidRPr="00F55554">
              <w:rPr>
                <w:noProof/>
                <w:lang w:val="en-GB"/>
              </w:rPr>
              <w:t>model</w:t>
            </w:r>
            <w:r w:rsidR="00A14102" w:rsidRPr="00F55554">
              <w:rPr>
                <w:noProof/>
                <w:lang w:val="en-GB"/>
              </w:rPr>
              <w:t>s</w:t>
            </w:r>
            <w:r w:rsidR="003B0A34" w:rsidRPr="00F55554">
              <w:rPr>
                <w:noProof/>
                <w:lang w:val="en-GB"/>
              </w:rPr>
              <w:t xml:space="preserve"> as well since they are </w:t>
            </w:r>
            <w:r w:rsidR="00983C44" w:rsidRPr="00F55554">
              <w:rPr>
                <w:noProof/>
                <w:lang w:val="en-GB"/>
              </w:rPr>
              <w:t xml:space="preserve">correlated with the variables </w:t>
            </w:r>
            <w:r w:rsidR="00A461E2" w:rsidRPr="00F55554">
              <w:rPr>
                <w:rFonts w:ascii="Consolas" w:hAnsi="Consolas"/>
                <w:noProof/>
                <w:lang w:val="en-GB"/>
              </w:rPr>
              <w:t>workclass</w:t>
            </w:r>
            <w:r w:rsidR="00A461E2" w:rsidRPr="00F55554">
              <w:rPr>
                <w:noProof/>
                <w:lang w:val="en-GB"/>
              </w:rPr>
              <w:t xml:space="preserve">, </w:t>
            </w:r>
            <w:r w:rsidR="00A461E2" w:rsidRPr="00F55554">
              <w:rPr>
                <w:rFonts w:ascii="Consolas" w:hAnsi="Consolas"/>
                <w:noProof/>
                <w:lang w:val="en-GB"/>
              </w:rPr>
              <w:t>marital-status</w:t>
            </w:r>
            <w:r w:rsidR="00A461E2" w:rsidRPr="00F55554">
              <w:rPr>
                <w:noProof/>
                <w:lang w:val="en-GB"/>
              </w:rPr>
              <w:t xml:space="preserve"> and </w:t>
            </w:r>
            <w:r w:rsidR="00A461E2" w:rsidRPr="00F55554">
              <w:rPr>
                <w:rFonts w:ascii="Consolas" w:hAnsi="Consolas"/>
                <w:noProof/>
                <w:lang w:val="en-GB"/>
              </w:rPr>
              <w:t>race</w:t>
            </w:r>
            <w:r w:rsidR="00A461E2" w:rsidRPr="00F55554">
              <w:rPr>
                <w:noProof/>
                <w:lang w:val="en-GB"/>
              </w:rPr>
              <w:t>, respectively.</w:t>
            </w:r>
            <w:r w:rsidR="00852202" w:rsidRPr="00F55554">
              <w:rPr>
                <w:noProof/>
                <w:lang w:val="en-GB"/>
              </w:rPr>
              <w:t xml:space="preserve"> </w:t>
            </w:r>
            <w:r w:rsidR="000F1969" w:rsidRPr="00F55554">
              <w:rPr>
                <w:noProof/>
                <w:lang w:val="en-GB"/>
              </w:rPr>
              <w:t xml:space="preserve">After discretisation, </w:t>
            </w:r>
            <w:r w:rsidR="00C15E2E" w:rsidRPr="00F55554">
              <w:rPr>
                <w:rFonts w:ascii="Consolas" w:hAnsi="Consolas"/>
                <w:noProof/>
                <w:lang w:val="en-GB"/>
              </w:rPr>
              <w:t>educational-num</w:t>
            </w:r>
            <w:r w:rsidR="00C15E2E" w:rsidRPr="00F55554">
              <w:rPr>
                <w:noProof/>
                <w:lang w:val="en-GB"/>
              </w:rPr>
              <w:t xml:space="preserve"> </w:t>
            </w:r>
            <w:r w:rsidR="000F1969" w:rsidRPr="00F55554">
              <w:rPr>
                <w:noProof/>
                <w:lang w:val="en-GB"/>
              </w:rPr>
              <w:t xml:space="preserve">also becomes </w:t>
            </w:r>
            <w:r w:rsidR="002A6758" w:rsidRPr="00F55554">
              <w:rPr>
                <w:noProof/>
                <w:lang w:val="en-GB"/>
              </w:rPr>
              <w:t>redundant</w:t>
            </w:r>
            <w:r w:rsidR="000F1969" w:rsidRPr="00F55554">
              <w:rPr>
                <w:noProof/>
                <w:lang w:val="en-GB"/>
              </w:rPr>
              <w:t>. Hence,</w:t>
            </w:r>
            <w:r w:rsidR="001E517B" w:rsidRPr="00F55554">
              <w:rPr>
                <w:noProof/>
                <w:lang w:val="en-GB"/>
              </w:rPr>
              <w:t xml:space="preserve"> </w:t>
            </w:r>
            <w:r w:rsidR="000F1969" w:rsidRPr="00F55554">
              <w:rPr>
                <w:noProof/>
                <w:lang w:val="en-GB"/>
              </w:rPr>
              <w:t xml:space="preserve">it </w:t>
            </w:r>
            <w:r w:rsidR="008350ED" w:rsidRPr="00F55554">
              <w:rPr>
                <w:noProof/>
                <w:lang w:val="en-GB"/>
              </w:rPr>
              <w:t xml:space="preserve">will be removed </w:t>
            </w:r>
            <w:r w:rsidR="003D2B3D" w:rsidRPr="00F55554">
              <w:rPr>
                <w:noProof/>
                <w:lang w:val="en-GB"/>
              </w:rPr>
              <w:t>from the final selection.</w:t>
            </w:r>
          </w:p>
          <w:p w14:paraId="678F8BB3" w14:textId="3F7C0650" w:rsidR="002267DA" w:rsidRPr="005C2D1E" w:rsidRDefault="00710E53" w:rsidP="00C4497F">
            <w:pPr>
              <w:pStyle w:val="Figure-Image-Upper"/>
              <w:rPr>
                <w:lang w:val="en-GB"/>
              </w:rPr>
            </w:pPr>
            <w:r w:rsidRPr="005C2D1E">
              <w:drawing>
                <wp:inline distT="0" distB="0" distL="0" distR="0" wp14:anchorId="140AF59F" wp14:editId="6883A800">
                  <wp:extent cx="5580000" cy="2289270"/>
                  <wp:effectExtent l="19050" t="19050" r="20955" b="158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464" t="23325" r="2035" b="20252"/>
                          <a:stretch/>
                        </pic:blipFill>
                        <pic:spPr bwMode="auto">
                          <a:xfrm>
                            <a:off x="0" y="0"/>
                            <a:ext cx="5580000" cy="228927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8EF3443" w14:textId="0F47658A" w:rsidR="002267DA" w:rsidRPr="005C2D1E" w:rsidRDefault="002267DA" w:rsidP="00C4497F">
            <w:pPr>
              <w:pStyle w:val="Caption"/>
              <w:rPr>
                <w:lang w:val="en-GB"/>
              </w:rPr>
            </w:pPr>
            <w:r w:rsidRPr="005C2D1E">
              <w:rPr>
                <w:lang w:val="en-GB"/>
              </w:rPr>
              <w:t>Figure 5.</w:t>
            </w:r>
            <w:r w:rsidRPr="005C2D1E">
              <w:rPr>
                <w:lang w:val="en-GB"/>
              </w:rPr>
              <w:fldChar w:fldCharType="begin"/>
            </w:r>
            <w:r w:rsidRPr="005C2D1E">
              <w:rPr>
                <w:lang w:val="en-GB"/>
              </w:rPr>
              <w:instrText xml:space="preserve"> SEQ Figure \* ARABIC </w:instrText>
            </w:r>
            <w:r w:rsidRPr="005C2D1E">
              <w:rPr>
                <w:lang w:val="en-GB"/>
              </w:rPr>
              <w:fldChar w:fldCharType="separate"/>
            </w:r>
            <w:r w:rsidR="000D5342" w:rsidRPr="005C2D1E">
              <w:rPr>
                <w:lang w:val="en-GB"/>
              </w:rPr>
              <w:t>10</w:t>
            </w:r>
            <w:r w:rsidRPr="005C2D1E">
              <w:rPr>
                <w:lang w:val="en-GB"/>
              </w:rPr>
              <w:fldChar w:fldCharType="end"/>
            </w:r>
            <w:r w:rsidRPr="005C2D1E">
              <w:rPr>
                <w:lang w:val="en-GB"/>
              </w:rPr>
              <w:t xml:space="preserve"> </w:t>
            </w:r>
            <w:r w:rsidR="00B52167" w:rsidRPr="005C2D1E">
              <w:rPr>
                <w:lang w:val="en-GB"/>
              </w:rPr>
              <w:t>Selecting Relevant Variables</w:t>
            </w:r>
          </w:p>
          <w:p w14:paraId="0D3CF55C" w14:textId="77777777" w:rsidR="002267DA" w:rsidRPr="00F55554" w:rsidRDefault="001F256D" w:rsidP="00C4497F">
            <w:pPr>
              <w:pStyle w:val="BodyText"/>
              <w:rPr>
                <w:noProof/>
                <w:lang w:val="en-GB"/>
              </w:rPr>
            </w:pPr>
            <w:r w:rsidRPr="00F55554">
              <w:rPr>
                <w:noProof/>
                <w:lang w:val="en-GB"/>
              </w:rPr>
              <w:lastRenderedPageBreak/>
              <w:t>We</w:t>
            </w:r>
            <w:r w:rsidR="00F240F9" w:rsidRPr="00F55554">
              <w:rPr>
                <w:noProof/>
                <w:lang w:val="en-GB"/>
              </w:rPr>
              <w:t xml:space="preserve"> </w:t>
            </w:r>
            <w:r w:rsidRPr="00F55554">
              <w:rPr>
                <w:noProof/>
                <w:lang w:val="en-GB"/>
              </w:rPr>
              <w:t xml:space="preserve">first create a list of the independent variables named </w:t>
            </w:r>
            <w:r w:rsidR="002267DA" w:rsidRPr="00F55554">
              <w:rPr>
                <w:rFonts w:ascii="Consolas" w:hAnsi="Consolas"/>
                <w:noProof/>
                <w:lang w:val="en-GB"/>
              </w:rPr>
              <w:t>X</w:t>
            </w:r>
            <w:r w:rsidRPr="00F55554">
              <w:rPr>
                <w:rFonts w:ascii="Consolas" w:hAnsi="Consolas"/>
                <w:noProof/>
                <w:lang w:val="en-GB"/>
              </w:rPr>
              <w:t>_var</w:t>
            </w:r>
            <w:r w:rsidR="008617D6" w:rsidRPr="00F55554">
              <w:rPr>
                <w:noProof/>
                <w:lang w:val="en-GB"/>
              </w:rPr>
              <w:t xml:space="preserve"> and a list </w:t>
            </w:r>
            <w:r w:rsidR="00EE5EF1" w:rsidRPr="00F55554">
              <w:rPr>
                <w:noProof/>
                <w:lang w:val="en-GB"/>
              </w:rPr>
              <w:t xml:space="preserve">with </w:t>
            </w:r>
            <w:r w:rsidR="008617D6" w:rsidRPr="00F55554">
              <w:rPr>
                <w:noProof/>
                <w:lang w:val="en-GB"/>
              </w:rPr>
              <w:t xml:space="preserve">the dependent variable named </w:t>
            </w:r>
            <w:r w:rsidR="008617D6" w:rsidRPr="00F55554">
              <w:rPr>
                <w:rFonts w:ascii="Consolas" w:hAnsi="Consolas"/>
                <w:noProof/>
                <w:lang w:val="en-GB"/>
              </w:rPr>
              <w:t>y_var</w:t>
            </w:r>
            <w:r w:rsidR="00E562E6" w:rsidRPr="00F55554">
              <w:rPr>
                <w:noProof/>
                <w:lang w:val="en-GB"/>
              </w:rPr>
              <w:t>.</w:t>
            </w:r>
            <w:r w:rsidR="00EE14EA" w:rsidRPr="00F55554">
              <w:rPr>
                <w:noProof/>
                <w:lang w:val="en-GB"/>
              </w:rPr>
              <w:t xml:space="preserve"> </w:t>
            </w:r>
            <w:r w:rsidR="00EE5EF1" w:rsidRPr="00F55554">
              <w:rPr>
                <w:noProof/>
                <w:lang w:val="en-GB"/>
              </w:rPr>
              <w:t>T</w:t>
            </w:r>
            <w:r w:rsidR="00EE14EA" w:rsidRPr="00F55554">
              <w:rPr>
                <w:noProof/>
                <w:lang w:val="en-GB"/>
              </w:rPr>
              <w:t xml:space="preserve">hey will </w:t>
            </w:r>
            <w:r w:rsidR="00EE5EF1" w:rsidRPr="00F55554">
              <w:rPr>
                <w:noProof/>
                <w:lang w:val="en-GB"/>
              </w:rPr>
              <w:t xml:space="preserve">then be </w:t>
            </w:r>
            <w:r w:rsidR="00EE14EA" w:rsidRPr="00F55554">
              <w:rPr>
                <w:noProof/>
                <w:lang w:val="en-GB"/>
              </w:rPr>
              <w:t xml:space="preserve">concatenated before </w:t>
            </w:r>
            <w:r w:rsidR="00EE5EF1" w:rsidRPr="00F55554">
              <w:rPr>
                <w:noProof/>
                <w:lang w:val="en-GB"/>
              </w:rPr>
              <w:t xml:space="preserve">being selected from the </w:t>
            </w:r>
            <w:r w:rsidR="00EE5EF1" w:rsidRPr="00F55554">
              <w:rPr>
                <w:rFonts w:ascii="Consolas" w:hAnsi="Consolas"/>
                <w:noProof/>
                <w:lang w:val="en-GB"/>
              </w:rPr>
              <w:t>census</w:t>
            </w:r>
            <w:r w:rsidR="00EE5EF1" w:rsidRPr="00F55554">
              <w:rPr>
                <w:noProof/>
                <w:lang w:val="en-GB"/>
              </w:rPr>
              <w:t xml:space="preserve"> DataFrame</w:t>
            </w:r>
            <w:r w:rsidR="00E562E6" w:rsidRPr="00F55554">
              <w:rPr>
                <w:noProof/>
                <w:lang w:val="en-GB"/>
              </w:rPr>
              <w:t xml:space="preserve"> by </w:t>
            </w:r>
            <w:r w:rsidR="000B04A0" w:rsidRPr="00F55554">
              <w:rPr>
                <w:noProof/>
                <w:lang w:val="en-GB"/>
              </w:rPr>
              <w:t>indexing</w:t>
            </w:r>
            <w:r w:rsidR="002267DA" w:rsidRPr="00F55554">
              <w:rPr>
                <w:noProof/>
                <w:lang w:val="en-GB"/>
              </w:rPr>
              <w:t>.</w:t>
            </w:r>
            <w:r w:rsidR="008617D6" w:rsidRPr="00F55554">
              <w:rPr>
                <w:noProof/>
                <w:lang w:val="en-GB"/>
              </w:rPr>
              <w:t xml:space="preserve"> </w:t>
            </w:r>
            <w:r w:rsidR="00EE5EF1" w:rsidRPr="00F55554">
              <w:rPr>
                <w:noProof/>
                <w:lang w:val="en-GB"/>
              </w:rPr>
              <w:t xml:space="preserve">The resulting DataFrame is named </w:t>
            </w:r>
            <w:r w:rsidR="00C23DFF" w:rsidRPr="00F55554">
              <w:rPr>
                <w:rFonts w:ascii="Consolas" w:hAnsi="Consolas"/>
                <w:noProof/>
                <w:lang w:val="en-GB"/>
              </w:rPr>
              <w:t>DF_model</w:t>
            </w:r>
            <w:r w:rsidR="00C23DFF" w:rsidRPr="00F55554">
              <w:rPr>
                <w:noProof/>
                <w:lang w:val="en-GB"/>
              </w:rPr>
              <w:t>.</w:t>
            </w:r>
          </w:p>
          <w:p w14:paraId="3A5A8CC6" w14:textId="08CCDEA3" w:rsidR="00C23DFF" w:rsidRPr="00F55554" w:rsidRDefault="00FA408D" w:rsidP="00C4497F">
            <w:pPr>
              <w:pStyle w:val="BodyText"/>
              <w:rPr>
                <w:noProof/>
                <w:lang w:val="en-GB"/>
              </w:rPr>
            </w:pPr>
            <w:r w:rsidRPr="00F55554">
              <w:rPr>
                <w:noProof/>
                <w:lang w:val="en-GB"/>
              </w:rPr>
              <w:t xml:space="preserve">Since we have removed </w:t>
            </w:r>
            <w:r w:rsidR="008432F0" w:rsidRPr="00F55554">
              <w:rPr>
                <w:rFonts w:ascii="Consolas" w:hAnsi="Consolas"/>
                <w:noProof/>
                <w:lang w:val="en-GB"/>
              </w:rPr>
              <w:t>workclass</w:t>
            </w:r>
            <w:r w:rsidR="008432F0" w:rsidRPr="00F55554">
              <w:rPr>
                <w:noProof/>
                <w:lang w:val="en-GB"/>
              </w:rPr>
              <w:t xml:space="preserve">, </w:t>
            </w:r>
            <w:r w:rsidR="008432F0" w:rsidRPr="00F55554">
              <w:rPr>
                <w:rFonts w:ascii="Consolas" w:hAnsi="Consolas"/>
                <w:noProof/>
                <w:lang w:val="en-GB"/>
              </w:rPr>
              <w:t>marital-status</w:t>
            </w:r>
            <w:r w:rsidR="008432F0" w:rsidRPr="00F55554">
              <w:rPr>
                <w:noProof/>
                <w:lang w:val="en-GB"/>
              </w:rPr>
              <w:t xml:space="preserve">, and </w:t>
            </w:r>
            <w:r w:rsidR="008432F0" w:rsidRPr="00F55554">
              <w:rPr>
                <w:rFonts w:ascii="Consolas" w:hAnsi="Consolas"/>
                <w:noProof/>
                <w:lang w:val="en-GB"/>
              </w:rPr>
              <w:t>education</w:t>
            </w:r>
            <w:r w:rsidR="008432F0" w:rsidRPr="00F55554">
              <w:rPr>
                <w:noProof/>
                <w:lang w:val="en-GB"/>
              </w:rPr>
              <w:t xml:space="preserve"> from the </w:t>
            </w:r>
            <w:r w:rsidR="008432F0" w:rsidRPr="00F55554">
              <w:rPr>
                <w:rFonts w:ascii="Consolas" w:hAnsi="Consolas"/>
                <w:noProof/>
                <w:lang w:val="en-GB"/>
              </w:rPr>
              <w:t>DF_model</w:t>
            </w:r>
            <w:r w:rsidR="008432F0" w:rsidRPr="00F55554">
              <w:rPr>
                <w:noProof/>
                <w:lang w:val="en-GB"/>
              </w:rPr>
              <w:t xml:space="preserve"> DataFrame, we can now rename </w:t>
            </w:r>
            <w:r w:rsidR="008432F0" w:rsidRPr="00F55554">
              <w:rPr>
                <w:rFonts w:ascii="Consolas" w:hAnsi="Consolas"/>
                <w:noProof/>
                <w:lang w:val="en-GB"/>
              </w:rPr>
              <w:t>workclass</w:t>
            </w:r>
            <w:r w:rsidR="00FC36FB" w:rsidRPr="00F55554">
              <w:rPr>
                <w:rFonts w:ascii="Consolas" w:hAnsi="Consolas"/>
                <w:noProof/>
                <w:lang w:val="en-GB"/>
              </w:rPr>
              <w:t>_new</w:t>
            </w:r>
            <w:r w:rsidR="008432F0" w:rsidRPr="00F55554">
              <w:rPr>
                <w:noProof/>
                <w:lang w:val="en-GB"/>
              </w:rPr>
              <w:t xml:space="preserve">, </w:t>
            </w:r>
            <w:r w:rsidR="008432F0" w:rsidRPr="00F55554">
              <w:rPr>
                <w:rFonts w:ascii="Consolas" w:hAnsi="Consolas"/>
                <w:noProof/>
                <w:lang w:val="en-GB"/>
              </w:rPr>
              <w:t>marital-status</w:t>
            </w:r>
            <w:r w:rsidR="00FC36FB" w:rsidRPr="00F55554">
              <w:rPr>
                <w:rFonts w:ascii="Consolas" w:hAnsi="Consolas"/>
                <w:noProof/>
                <w:lang w:val="en-GB"/>
              </w:rPr>
              <w:t>_new</w:t>
            </w:r>
            <w:r w:rsidR="008432F0" w:rsidRPr="00F55554">
              <w:rPr>
                <w:noProof/>
                <w:lang w:val="en-GB"/>
              </w:rPr>
              <w:t xml:space="preserve">, and </w:t>
            </w:r>
            <w:r w:rsidR="008432F0" w:rsidRPr="00F55554">
              <w:rPr>
                <w:rFonts w:ascii="Consolas" w:hAnsi="Consolas"/>
                <w:noProof/>
                <w:lang w:val="en-GB"/>
              </w:rPr>
              <w:t>education</w:t>
            </w:r>
            <w:r w:rsidR="00FC36FB" w:rsidRPr="00F55554">
              <w:rPr>
                <w:rFonts w:ascii="Consolas" w:hAnsi="Consolas"/>
                <w:noProof/>
                <w:lang w:val="en-GB"/>
              </w:rPr>
              <w:t>_new</w:t>
            </w:r>
            <w:r w:rsidR="008432F0" w:rsidRPr="00F55554">
              <w:rPr>
                <w:noProof/>
                <w:lang w:val="en-GB"/>
              </w:rPr>
              <w:t xml:space="preserve"> </w:t>
            </w:r>
            <w:r w:rsidR="00FC36FB" w:rsidRPr="00F55554">
              <w:rPr>
                <w:noProof/>
                <w:lang w:val="en-GB"/>
              </w:rPr>
              <w:t>back to the</w:t>
            </w:r>
            <w:r w:rsidR="00EA21D2" w:rsidRPr="00F55554">
              <w:rPr>
                <w:noProof/>
                <w:lang w:val="en-GB"/>
              </w:rPr>
              <w:t xml:space="preserve"> </w:t>
            </w:r>
            <w:r w:rsidR="00FC36FB" w:rsidRPr="00F55554">
              <w:rPr>
                <w:noProof/>
                <w:lang w:val="en-GB"/>
              </w:rPr>
              <w:t>names</w:t>
            </w:r>
            <w:r w:rsidR="00995CC6" w:rsidRPr="00F55554">
              <w:rPr>
                <w:noProof/>
                <w:lang w:val="en-GB"/>
              </w:rPr>
              <w:t xml:space="preserve"> of the original variables</w:t>
            </w:r>
            <w:r w:rsidR="00FC36FB" w:rsidRPr="00F55554">
              <w:rPr>
                <w:noProof/>
                <w:lang w:val="en-GB"/>
              </w:rPr>
              <w:t>.</w:t>
            </w:r>
          </w:p>
          <w:p w14:paraId="2367A9F7" w14:textId="4582DD6E" w:rsidR="00FC36FB" w:rsidRPr="005C2D1E" w:rsidRDefault="0066152E" w:rsidP="00FC36FB">
            <w:pPr>
              <w:pStyle w:val="Figure-Image-Upper"/>
              <w:rPr>
                <w:lang w:val="en-GB"/>
              </w:rPr>
            </w:pPr>
            <w:r w:rsidRPr="005C2D1E">
              <w:drawing>
                <wp:inline distT="0" distB="0" distL="0" distR="0" wp14:anchorId="4875AE9C" wp14:editId="0764DC1B">
                  <wp:extent cx="5580000" cy="2140405"/>
                  <wp:effectExtent l="19050" t="19050" r="20955"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386" t="33238" r="2073" b="13978"/>
                          <a:stretch/>
                        </pic:blipFill>
                        <pic:spPr bwMode="auto">
                          <a:xfrm>
                            <a:off x="0" y="0"/>
                            <a:ext cx="5580000" cy="214040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4260551" w14:textId="57DE39BD" w:rsidR="00FC36FB" w:rsidRPr="005C2D1E" w:rsidRDefault="00FC36FB" w:rsidP="00FC36FB">
            <w:pPr>
              <w:pStyle w:val="Caption"/>
              <w:rPr>
                <w:lang w:val="en-GB"/>
              </w:rPr>
            </w:pPr>
            <w:r w:rsidRPr="005C2D1E">
              <w:rPr>
                <w:lang w:val="en-GB"/>
              </w:rPr>
              <w:t>Figure 5.</w:t>
            </w:r>
            <w:r w:rsidRPr="005C2D1E">
              <w:rPr>
                <w:lang w:val="en-GB"/>
              </w:rPr>
              <w:fldChar w:fldCharType="begin"/>
            </w:r>
            <w:r w:rsidRPr="005C2D1E">
              <w:rPr>
                <w:lang w:val="en-GB"/>
              </w:rPr>
              <w:instrText xml:space="preserve"> SEQ Figure \* ARABIC </w:instrText>
            </w:r>
            <w:r w:rsidRPr="005C2D1E">
              <w:rPr>
                <w:lang w:val="en-GB"/>
              </w:rPr>
              <w:fldChar w:fldCharType="separate"/>
            </w:r>
            <w:r w:rsidR="000D5342" w:rsidRPr="005C2D1E">
              <w:rPr>
                <w:lang w:val="en-GB"/>
              </w:rPr>
              <w:t>11</w:t>
            </w:r>
            <w:r w:rsidRPr="005C2D1E">
              <w:rPr>
                <w:lang w:val="en-GB"/>
              </w:rPr>
              <w:fldChar w:fldCharType="end"/>
            </w:r>
            <w:r w:rsidRPr="005C2D1E">
              <w:rPr>
                <w:lang w:val="en-GB"/>
              </w:rPr>
              <w:t xml:space="preserve"> Renaming Selected Variables</w:t>
            </w:r>
          </w:p>
        </w:tc>
      </w:tr>
    </w:tbl>
    <w:p w14:paraId="6A9F8A06" w14:textId="77777777" w:rsidR="00203CFB" w:rsidRPr="00592B29" w:rsidRDefault="00203CFB" w:rsidP="00203CFB">
      <w:pPr>
        <w:spacing w:before="240" w:after="120"/>
        <w:jc w:val="left"/>
        <w:rPr>
          <w:b/>
          <w:sz w:val="28"/>
        </w:rPr>
      </w:pPr>
      <w:r w:rsidRPr="00592B29">
        <w:rPr>
          <w:b/>
          <w:sz w:val="28"/>
        </w:rPr>
        <w:lastRenderedPageBreak/>
        <w:t>Read</w:t>
      </w:r>
    </w:p>
    <w:p w14:paraId="057EFDBF" w14:textId="72CC038C" w:rsidR="00203CFB" w:rsidRPr="00592B29" w:rsidRDefault="00203CFB" w:rsidP="00203CFB">
      <w:pPr>
        <w:pStyle w:val="BodyText"/>
        <w:rPr>
          <w:noProof/>
          <w:lang w:val="en-GB"/>
        </w:rPr>
      </w:pPr>
      <w:r w:rsidRPr="00592B29">
        <w:rPr>
          <w:noProof/>
          <w:lang w:val="en-GB"/>
        </w:rPr>
        <w:t xml:space="preserve">Refer to the link below for more details and examples on the </w:t>
      </w:r>
      <w:r w:rsidRPr="00592B29">
        <w:rPr>
          <w:rFonts w:ascii="Consolas" w:hAnsi="Consolas"/>
          <w:noProof/>
          <w:lang w:val="en-GB"/>
        </w:rPr>
        <w:t>.rename()</w:t>
      </w:r>
      <w:r w:rsidRPr="00592B29">
        <w:rPr>
          <w:noProof/>
          <w:lang w:val="en-GB"/>
        </w:rPr>
        <w:t xml:space="preserve"> method of the pandas package: </w:t>
      </w:r>
    </w:p>
    <w:p w14:paraId="2B43FF22" w14:textId="58A0F15E" w:rsidR="00203CFB" w:rsidRPr="00592B29" w:rsidRDefault="0069393C" w:rsidP="00203CFB">
      <w:pPr>
        <w:pStyle w:val="BodyText"/>
        <w:rPr>
          <w:noProof/>
          <w:lang w:val="en-GB"/>
        </w:rPr>
      </w:pPr>
      <w:hyperlink r:id="rId33" w:history="1">
        <w:r w:rsidR="00754070" w:rsidRPr="00592B29">
          <w:rPr>
            <w:rStyle w:val="Hyperlink"/>
            <w:noProof/>
            <w:lang w:val="en-GB"/>
          </w:rPr>
          <w:t>https://pandas.pydata.org/pandas-docs/stable/reference/api/pandas.DataFrame.</w:t>
        </w:r>
        <w:r w:rsidR="00754070" w:rsidRPr="00592B29">
          <w:rPr>
            <w:rStyle w:val="Hyperlink"/>
            <w:rFonts w:ascii="Times New Roman" w:hAnsi="Times New Roman"/>
            <w:noProof/>
            <w:lang w:val="en-GB"/>
          </w:rPr>
          <w:t>‌</w:t>
        </w:r>
        <w:r w:rsidR="00754070" w:rsidRPr="00592B29">
          <w:rPr>
            <w:rStyle w:val="Hyperlink"/>
            <w:noProof/>
            <w:lang w:val="en-GB"/>
          </w:rPr>
          <w:t>rename.html</w:t>
        </w:r>
      </w:hyperlink>
    </w:p>
    <w:p w14:paraId="3FEB8B0C" w14:textId="799680C0" w:rsidR="00887E19" w:rsidRPr="00592B29" w:rsidRDefault="00887E19" w:rsidP="00B41BBB">
      <w:pPr>
        <w:pStyle w:val="Heading4"/>
        <w:tabs>
          <w:tab w:val="left" w:pos="709"/>
        </w:tabs>
        <w:rPr>
          <w:noProof/>
          <w:lang w:val="en-GB"/>
        </w:rPr>
      </w:pPr>
      <w:r w:rsidRPr="00592B29">
        <w:rPr>
          <w:noProof/>
          <w:lang w:val="en-GB"/>
        </w:rPr>
        <w:t>1.2.</w:t>
      </w:r>
      <w:r w:rsidR="00065024" w:rsidRPr="00592B29">
        <w:rPr>
          <w:noProof/>
          <w:lang w:val="en-GB"/>
        </w:rPr>
        <w:t>5</w:t>
      </w:r>
      <w:r w:rsidRPr="00592B29">
        <w:rPr>
          <w:noProof/>
          <w:lang w:val="en-GB"/>
        </w:rPr>
        <w:t xml:space="preserve"> </w:t>
      </w:r>
      <w:r w:rsidR="00B41BBB" w:rsidRPr="00FE4A0F">
        <w:rPr>
          <w:noProof/>
          <w:lang w:val="en-GB"/>
        </w:rPr>
        <w:tab/>
      </w:r>
      <w:r w:rsidRPr="00592B29">
        <w:rPr>
          <w:noProof/>
          <w:lang w:val="en-GB"/>
        </w:rPr>
        <w:t>Creating Dummy Variables</w:t>
      </w:r>
    </w:p>
    <w:p w14:paraId="4A421983" w14:textId="092A08D8" w:rsidR="00887E19" w:rsidRPr="00592B29" w:rsidRDefault="00DF7CDC" w:rsidP="000C3295">
      <w:pPr>
        <w:pStyle w:val="BodyText"/>
        <w:rPr>
          <w:noProof/>
          <w:lang w:val="en-GB"/>
        </w:rPr>
      </w:pPr>
      <w:r w:rsidRPr="00592B29">
        <w:rPr>
          <w:noProof/>
          <w:lang w:val="en-GB"/>
        </w:rPr>
        <w:t xml:space="preserve">As mentioned, </w:t>
      </w:r>
      <w:r w:rsidR="00887E19" w:rsidRPr="00592B29">
        <w:rPr>
          <w:noProof/>
          <w:lang w:val="en-GB"/>
        </w:rPr>
        <w:t xml:space="preserve">categorical variables must be </w:t>
      </w:r>
      <w:r w:rsidRPr="00592B29">
        <w:rPr>
          <w:noProof/>
          <w:lang w:val="en-GB"/>
        </w:rPr>
        <w:t xml:space="preserve">converted to dummy variables before </w:t>
      </w:r>
      <w:r w:rsidR="009B0677" w:rsidRPr="00592B29">
        <w:rPr>
          <w:noProof/>
          <w:lang w:val="en-GB"/>
        </w:rPr>
        <w:t xml:space="preserve">they can be evaluated and included in the computation of the scikit-learn </w:t>
      </w:r>
      <w:r w:rsidR="00085576" w:rsidRPr="00592B29">
        <w:rPr>
          <w:noProof/>
          <w:lang w:val="en-GB"/>
        </w:rPr>
        <w:t>algorithms. Dummy variables are binary variables that only have two values: 0 and 1. If an observation belong</w:t>
      </w:r>
      <w:r w:rsidR="00695AA1" w:rsidRPr="00592B29">
        <w:rPr>
          <w:noProof/>
          <w:lang w:val="en-GB"/>
        </w:rPr>
        <w:t xml:space="preserve">s to a certain category, </w:t>
      </w:r>
      <w:r w:rsidR="00017168" w:rsidRPr="00592B29">
        <w:rPr>
          <w:noProof/>
          <w:lang w:val="en-GB"/>
        </w:rPr>
        <w:t xml:space="preserve">the corresponding dummy variable will </w:t>
      </w:r>
      <w:r w:rsidR="00DD18A4" w:rsidRPr="00592B29">
        <w:rPr>
          <w:noProof/>
          <w:lang w:val="en-GB"/>
        </w:rPr>
        <w:t>be</w:t>
      </w:r>
      <w:r w:rsidR="00017168" w:rsidRPr="00592B29">
        <w:rPr>
          <w:noProof/>
          <w:lang w:val="en-GB"/>
        </w:rPr>
        <w:t xml:space="preserve"> 1, otherwise 0.</w:t>
      </w:r>
      <w:r w:rsidR="00807EC4" w:rsidRPr="00592B29">
        <w:rPr>
          <w:noProof/>
          <w:lang w:val="en-GB"/>
        </w:rPr>
        <w:t xml:space="preserve"> </w:t>
      </w:r>
      <w:r w:rsidR="00555955" w:rsidRPr="00592B29">
        <w:rPr>
          <w:noProof/>
          <w:lang w:val="en-GB"/>
        </w:rPr>
        <w:t xml:space="preserve">Since each category </w:t>
      </w:r>
      <w:r w:rsidR="00E273AF" w:rsidRPr="00592B29">
        <w:rPr>
          <w:noProof/>
          <w:lang w:val="en-GB"/>
        </w:rPr>
        <w:t xml:space="preserve">of a </w:t>
      </w:r>
      <w:r w:rsidR="00AC669B" w:rsidRPr="00592B29">
        <w:rPr>
          <w:noProof/>
          <w:lang w:val="en-GB"/>
        </w:rPr>
        <w:t xml:space="preserve">categorical </w:t>
      </w:r>
      <w:r w:rsidR="00E273AF" w:rsidRPr="00592B29">
        <w:rPr>
          <w:noProof/>
          <w:lang w:val="en-GB"/>
        </w:rPr>
        <w:t xml:space="preserve">variable will be transformed to a dummy variable, </w:t>
      </w:r>
      <w:r w:rsidR="00807EC4" w:rsidRPr="00592B29">
        <w:rPr>
          <w:noProof/>
          <w:lang w:val="en-GB"/>
        </w:rPr>
        <w:t xml:space="preserve">the number of categories has </w:t>
      </w:r>
      <w:r w:rsidR="00AC669B" w:rsidRPr="00592B29">
        <w:rPr>
          <w:noProof/>
          <w:lang w:val="en-GB"/>
        </w:rPr>
        <w:t xml:space="preserve">indeed </w:t>
      </w:r>
      <w:r w:rsidR="00807EC4" w:rsidRPr="00592B29">
        <w:rPr>
          <w:noProof/>
          <w:lang w:val="en-GB"/>
        </w:rPr>
        <w:t xml:space="preserve">a direct impact on the number of dummy variables in the final DataFrame used in the algorithm. </w:t>
      </w:r>
      <w:r w:rsidR="00AC669B" w:rsidRPr="00592B29">
        <w:rPr>
          <w:noProof/>
          <w:lang w:val="en-GB"/>
        </w:rPr>
        <w:t xml:space="preserve">As a result, </w:t>
      </w:r>
      <w:r w:rsidR="00CC3582" w:rsidRPr="00592B29">
        <w:rPr>
          <w:noProof/>
          <w:lang w:val="en-GB"/>
        </w:rPr>
        <w:t xml:space="preserve">it is important to keep the </w:t>
      </w:r>
      <w:r w:rsidR="005A1A6F" w:rsidRPr="00592B29">
        <w:rPr>
          <w:noProof/>
          <w:lang w:val="en-GB"/>
        </w:rPr>
        <w:t>number of categories at a rather low level. The syntax</w:t>
      </w:r>
      <w:r w:rsidR="00760B60" w:rsidRPr="00592B29">
        <w:rPr>
          <w:noProof/>
          <w:lang w:val="en-GB"/>
        </w:rPr>
        <w:t>es</w:t>
      </w:r>
      <w:r w:rsidR="005A1A6F" w:rsidRPr="00592B29">
        <w:rPr>
          <w:noProof/>
          <w:lang w:val="en-GB"/>
        </w:rPr>
        <w:t xml:space="preserve"> and </w:t>
      </w:r>
      <w:r w:rsidR="00760B60" w:rsidRPr="00592B29">
        <w:rPr>
          <w:noProof/>
          <w:lang w:val="en-GB"/>
        </w:rPr>
        <w:lastRenderedPageBreak/>
        <w:t>procedures for category reduction ha</w:t>
      </w:r>
      <w:r w:rsidR="00A041BF" w:rsidRPr="00592B29">
        <w:rPr>
          <w:noProof/>
          <w:lang w:val="en-GB"/>
        </w:rPr>
        <w:t>ve</w:t>
      </w:r>
      <w:r w:rsidR="00760B60" w:rsidRPr="00592B29">
        <w:rPr>
          <w:noProof/>
          <w:lang w:val="en-GB"/>
        </w:rPr>
        <w:t xml:space="preserve"> been discussed in Chapter 1.2.2 and 1.2.3 of this study unit.</w:t>
      </w:r>
    </w:p>
    <w:p w14:paraId="1A183252" w14:textId="38F2FEA6" w:rsidR="00746989" w:rsidRPr="00592B29" w:rsidRDefault="00F93B20" w:rsidP="00746989">
      <w:pPr>
        <w:pStyle w:val="BodyText"/>
        <w:rPr>
          <w:noProof/>
          <w:lang w:val="en-GB"/>
        </w:rPr>
      </w:pPr>
      <w:r w:rsidRPr="00592B29">
        <w:rPr>
          <w:noProof/>
          <w:lang w:val="en-GB"/>
        </w:rPr>
        <w:t xml:space="preserve">In Python, we can </w:t>
      </w:r>
      <w:r w:rsidR="00746989" w:rsidRPr="00592B29">
        <w:rPr>
          <w:noProof/>
          <w:lang w:val="en-GB"/>
        </w:rPr>
        <w:t>convert categorical variables to dummy variables</w:t>
      </w:r>
      <w:r w:rsidRPr="00592B29">
        <w:rPr>
          <w:noProof/>
          <w:lang w:val="en-GB"/>
        </w:rPr>
        <w:t xml:space="preserve"> using </w:t>
      </w:r>
      <w:r w:rsidR="000F6037" w:rsidRPr="00592B29">
        <w:rPr>
          <w:noProof/>
          <w:lang w:val="en-GB"/>
        </w:rPr>
        <w:t xml:space="preserve">the </w:t>
      </w:r>
      <w:r w:rsidR="00827F71" w:rsidRPr="00592B29">
        <w:rPr>
          <w:rFonts w:ascii="Consolas" w:hAnsi="Consolas"/>
          <w:noProof/>
          <w:lang w:val="en-GB"/>
        </w:rPr>
        <w:t>get_dummies()</w:t>
      </w:r>
      <w:r w:rsidR="00827F71" w:rsidRPr="00592B29">
        <w:rPr>
          <w:noProof/>
          <w:lang w:val="en-GB"/>
        </w:rPr>
        <w:t xml:space="preserve"> function</w:t>
      </w:r>
      <w:r w:rsidRPr="00592B29">
        <w:rPr>
          <w:noProof/>
          <w:lang w:val="en-GB"/>
        </w:rPr>
        <w:t xml:space="preserve"> of the pandas package</w:t>
      </w:r>
      <w:r w:rsidR="00746989" w:rsidRPr="00592B29">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46989" w:rsidRPr="00971571" w14:paraId="532BD025" w14:textId="77777777" w:rsidTr="00C4497F">
        <w:tc>
          <w:tcPr>
            <w:tcW w:w="9017" w:type="dxa"/>
            <w:shd w:val="clear" w:color="auto" w:fill="D9D9D9" w:themeFill="background1" w:themeFillShade="D9"/>
            <w:vAlign w:val="center"/>
          </w:tcPr>
          <w:p w14:paraId="2D4F3833" w14:textId="3C55323D" w:rsidR="00746989" w:rsidRPr="00592B29" w:rsidRDefault="00746989" w:rsidP="00C4497F">
            <w:pPr>
              <w:pStyle w:val="Code"/>
              <w:tabs>
                <w:tab w:val="left" w:pos="6557"/>
              </w:tabs>
              <w:ind w:left="4528" w:hanging="4492"/>
              <w:rPr>
                <w:noProof/>
                <w:lang w:val="en-GB"/>
              </w:rPr>
            </w:pPr>
            <w:r w:rsidRPr="00592B29">
              <w:rPr>
                <w:noProof/>
                <w:lang w:val="en-GB"/>
              </w:rPr>
              <w:t>DataFrame_name</w:t>
            </w:r>
            <w:r w:rsidRPr="00592B29">
              <w:rPr>
                <w:noProof/>
                <w:color w:val="auto"/>
                <w:lang w:val="en-GB"/>
              </w:rPr>
              <w:t>["</w:t>
            </w:r>
            <w:r w:rsidRPr="00592B29">
              <w:rPr>
                <w:noProof/>
                <w:color w:val="215868" w:themeColor="accent5" w:themeShade="80"/>
                <w:lang w:val="en-GB"/>
              </w:rPr>
              <w:t>column</w:t>
            </w:r>
            <w:r w:rsidRPr="00592B29">
              <w:rPr>
                <w:noProof/>
                <w:color w:val="auto"/>
                <w:lang w:val="en-GB"/>
              </w:rPr>
              <w:t>"]</w:t>
            </w:r>
            <w:r w:rsidR="00D200B3" w:rsidRPr="00592B29">
              <w:rPr>
                <w:noProof/>
                <w:color w:val="auto"/>
                <w:lang w:val="en-GB"/>
              </w:rPr>
              <w:t xml:space="preserve"> = </w:t>
            </w:r>
            <w:r w:rsidR="00D200B3" w:rsidRPr="000646A0">
              <w:rPr>
                <w:noProof/>
                <w:color w:val="5F497A" w:themeColor="accent4" w:themeShade="BF"/>
                <w:lang w:val="en-GB"/>
              </w:rPr>
              <w:t>pd</w:t>
            </w:r>
            <w:r w:rsidRPr="00592B29">
              <w:rPr>
                <w:noProof/>
                <w:color w:val="auto"/>
                <w:lang w:val="en-GB"/>
              </w:rPr>
              <w:t>.</w:t>
            </w:r>
            <w:r w:rsidR="00D200B3" w:rsidRPr="00592B29">
              <w:rPr>
                <w:noProof/>
                <w:color w:val="76923C" w:themeColor="accent3" w:themeShade="BF"/>
                <w:lang w:val="en-GB"/>
              </w:rPr>
              <w:t>get_dummies</w:t>
            </w:r>
            <w:r w:rsidRPr="00592B29">
              <w:rPr>
                <w:noProof/>
                <w:color w:val="auto"/>
                <w:lang w:val="en-GB"/>
              </w:rPr>
              <w:t>(</w:t>
            </w:r>
            <w:r w:rsidR="00D200B3" w:rsidRPr="00592B29">
              <w:rPr>
                <w:noProof/>
                <w:color w:val="595959" w:themeColor="text1" w:themeTint="A6"/>
                <w:lang w:val="en-GB"/>
              </w:rPr>
              <w:t>data</w:t>
            </w:r>
            <w:r w:rsidR="00D200B3" w:rsidRPr="00592B29">
              <w:rPr>
                <w:noProof/>
                <w:color w:val="auto"/>
                <w:lang w:val="en-GB"/>
              </w:rPr>
              <w:t xml:space="preserve">, </w:t>
            </w:r>
            <w:r w:rsidR="00D200B3" w:rsidRPr="00592B29">
              <w:rPr>
                <w:noProof/>
                <w:color w:val="595959" w:themeColor="text1" w:themeTint="A6"/>
                <w:lang w:val="en-GB"/>
              </w:rPr>
              <w:t>drop_</w:t>
            </w:r>
            <w:r w:rsidR="00A32DF5" w:rsidRPr="00592B29">
              <w:rPr>
                <w:noProof/>
                <w:color w:val="595959" w:themeColor="text1" w:themeTint="A6"/>
                <w:lang w:val="en-GB"/>
              </w:rPr>
              <w:t>first</w:t>
            </w:r>
            <w:r w:rsidRPr="00592B29">
              <w:rPr>
                <w:noProof/>
                <w:color w:val="auto"/>
                <w:lang w:val="en-GB"/>
              </w:rPr>
              <w:t>)</w:t>
            </w:r>
          </w:p>
        </w:tc>
      </w:tr>
    </w:tbl>
    <w:p w14:paraId="1817129F" w14:textId="7CC04275" w:rsidR="0087711B" w:rsidRPr="00592B29" w:rsidRDefault="00726693" w:rsidP="000C3295">
      <w:pPr>
        <w:pStyle w:val="BodyText"/>
        <w:rPr>
          <w:noProof/>
          <w:lang w:val="en-GB"/>
        </w:rPr>
      </w:pPr>
      <w:r w:rsidRPr="00592B29">
        <w:rPr>
          <w:noProof/>
          <w:lang w:val="en-GB"/>
        </w:rPr>
        <w:t xml:space="preserve">The parameter </w:t>
      </w:r>
      <w:r w:rsidRPr="00592B29">
        <w:rPr>
          <w:rFonts w:ascii="Consolas" w:hAnsi="Consolas"/>
          <w:noProof/>
          <w:lang w:val="en-GB"/>
        </w:rPr>
        <w:t>drop_first</w:t>
      </w:r>
      <w:r w:rsidRPr="00592B29">
        <w:rPr>
          <w:noProof/>
          <w:lang w:val="en-GB"/>
        </w:rPr>
        <w:t xml:space="preserve"> is </w:t>
      </w:r>
      <w:r w:rsidR="00254F09" w:rsidRPr="00592B29">
        <w:rPr>
          <w:noProof/>
          <w:lang w:val="en-GB"/>
        </w:rPr>
        <w:t xml:space="preserve">used </w:t>
      </w:r>
      <w:r w:rsidRPr="00592B29">
        <w:rPr>
          <w:noProof/>
          <w:lang w:val="en-GB"/>
        </w:rPr>
        <w:t xml:space="preserve">to </w:t>
      </w:r>
      <w:r w:rsidR="00254F09" w:rsidRPr="00592B29">
        <w:rPr>
          <w:noProof/>
          <w:lang w:val="en-GB"/>
        </w:rPr>
        <w:t xml:space="preserve">instruct Python to </w:t>
      </w:r>
      <w:r w:rsidR="00150087" w:rsidRPr="00592B29">
        <w:rPr>
          <w:noProof/>
          <w:lang w:val="en-GB"/>
        </w:rPr>
        <w:t xml:space="preserve">take </w:t>
      </w:r>
      <w:r w:rsidR="00254F09" w:rsidRPr="00592B29">
        <w:rPr>
          <w:noProof/>
          <w:lang w:val="en-GB"/>
        </w:rPr>
        <w:t xml:space="preserve">the first category </w:t>
      </w:r>
      <w:r w:rsidR="00425669" w:rsidRPr="00592B29">
        <w:rPr>
          <w:noProof/>
          <w:lang w:val="en-GB"/>
        </w:rPr>
        <w:t xml:space="preserve">as the reference level and remove it </w:t>
      </w:r>
      <w:r w:rsidR="00254F09" w:rsidRPr="00592B29">
        <w:rPr>
          <w:noProof/>
          <w:lang w:val="en-GB"/>
        </w:rPr>
        <w:t>from the resulting DataFrame</w:t>
      </w:r>
      <w:r w:rsidR="00425669" w:rsidRPr="00592B29">
        <w:rPr>
          <w:noProof/>
          <w:lang w:val="en-GB"/>
        </w:rPr>
        <w:t xml:space="preserve">. The reason </w:t>
      </w:r>
      <w:r w:rsidR="00E54693" w:rsidRPr="00592B29">
        <w:rPr>
          <w:noProof/>
          <w:lang w:val="en-GB"/>
        </w:rPr>
        <w:t xml:space="preserve">to define </w:t>
      </w:r>
      <w:r w:rsidR="006E6B8D" w:rsidRPr="00592B29">
        <w:rPr>
          <w:noProof/>
          <w:lang w:val="en-GB"/>
        </w:rPr>
        <w:t>a reference level for categorical variable</w:t>
      </w:r>
      <w:r w:rsidR="00150087" w:rsidRPr="00592B29">
        <w:rPr>
          <w:noProof/>
          <w:lang w:val="en-GB"/>
        </w:rPr>
        <w:t>s</w:t>
      </w:r>
      <w:r w:rsidR="006E6B8D" w:rsidRPr="00592B29">
        <w:rPr>
          <w:noProof/>
          <w:lang w:val="en-GB"/>
        </w:rPr>
        <w:t xml:space="preserve"> </w:t>
      </w:r>
      <w:r w:rsidR="00464AF7" w:rsidRPr="00592B29">
        <w:rPr>
          <w:noProof/>
          <w:lang w:val="en-GB"/>
        </w:rPr>
        <w:t xml:space="preserve">and </w:t>
      </w:r>
      <w:r w:rsidR="00E54693" w:rsidRPr="00592B29">
        <w:rPr>
          <w:noProof/>
          <w:lang w:val="en-GB"/>
        </w:rPr>
        <w:t xml:space="preserve">to </w:t>
      </w:r>
      <w:r w:rsidR="00464AF7" w:rsidRPr="00592B29">
        <w:rPr>
          <w:noProof/>
          <w:lang w:val="en-GB"/>
        </w:rPr>
        <w:t xml:space="preserve">remove it </w:t>
      </w:r>
      <w:r w:rsidR="00E54693" w:rsidRPr="00592B29">
        <w:rPr>
          <w:noProof/>
          <w:lang w:val="en-GB"/>
        </w:rPr>
        <w:t xml:space="preserve">from the </w:t>
      </w:r>
      <w:r w:rsidR="00FB21B2" w:rsidRPr="00592B29">
        <w:rPr>
          <w:noProof/>
          <w:lang w:val="en-GB"/>
        </w:rPr>
        <w:t>DataFrame</w:t>
      </w:r>
      <w:r w:rsidR="00E54693" w:rsidRPr="00592B29">
        <w:rPr>
          <w:noProof/>
          <w:lang w:val="en-GB"/>
        </w:rPr>
        <w:t xml:space="preserve"> </w:t>
      </w:r>
      <w:r w:rsidR="006E6B8D" w:rsidRPr="00592B29">
        <w:rPr>
          <w:noProof/>
          <w:lang w:val="en-GB"/>
        </w:rPr>
        <w:t>is to avoid linear dependence</w:t>
      </w:r>
      <w:r w:rsidR="009958BD" w:rsidRPr="00592B29">
        <w:rPr>
          <w:noProof/>
          <w:lang w:val="en-GB"/>
        </w:rPr>
        <w:t xml:space="preserve"> in the data matrix</w:t>
      </w:r>
      <w:r w:rsidR="003B23E1" w:rsidRPr="00592B29">
        <w:rPr>
          <w:noProof/>
          <w:lang w:val="en-GB"/>
        </w:rPr>
        <w:t>,</w:t>
      </w:r>
      <w:r w:rsidR="00A3140D" w:rsidRPr="00592B29">
        <w:rPr>
          <w:noProof/>
          <w:lang w:val="en-GB"/>
        </w:rPr>
        <w:t xml:space="preserve"> </w:t>
      </w:r>
      <w:r w:rsidR="006756C7" w:rsidRPr="00592B29">
        <w:rPr>
          <w:noProof/>
          <w:lang w:val="en-GB"/>
        </w:rPr>
        <w:t>which cause</w:t>
      </w:r>
      <w:r w:rsidR="00CA04F3" w:rsidRPr="00592B29">
        <w:rPr>
          <w:noProof/>
          <w:lang w:val="en-GB"/>
        </w:rPr>
        <w:t>s</w:t>
      </w:r>
      <w:r w:rsidR="006756C7" w:rsidRPr="00592B29">
        <w:rPr>
          <w:noProof/>
          <w:lang w:val="en-GB"/>
        </w:rPr>
        <w:t xml:space="preserve"> error</w:t>
      </w:r>
      <w:r w:rsidR="003B23E1" w:rsidRPr="00592B29">
        <w:rPr>
          <w:noProof/>
          <w:lang w:val="en-GB"/>
        </w:rPr>
        <w:t xml:space="preserve"> in the </w:t>
      </w:r>
      <w:r w:rsidR="00B0771B" w:rsidRPr="00592B29">
        <w:rPr>
          <w:noProof/>
          <w:lang w:val="en-GB"/>
        </w:rPr>
        <w:t>calculation</w:t>
      </w:r>
      <w:r w:rsidR="006E6B8D" w:rsidRPr="00592B29">
        <w:rPr>
          <w:noProof/>
          <w:lang w:val="en-GB"/>
        </w:rPr>
        <w:t>.</w:t>
      </w:r>
      <w:r w:rsidR="00A3140D" w:rsidRPr="00592B29">
        <w:rPr>
          <w:noProof/>
          <w:lang w:val="en-GB"/>
        </w:rPr>
        <w:t xml:space="preserve"> </w:t>
      </w:r>
      <w:r w:rsidR="00033F2E" w:rsidRPr="00592B29">
        <w:rPr>
          <w:noProof/>
          <w:lang w:val="en-GB"/>
        </w:rPr>
        <w:t>The default setting here is</w:t>
      </w:r>
      <w:r w:rsidR="00A3140D" w:rsidRPr="00592B29">
        <w:rPr>
          <w:noProof/>
          <w:lang w:val="en-GB"/>
        </w:rPr>
        <w:t xml:space="preserve"> </w:t>
      </w:r>
      <w:r w:rsidR="007B0FB9" w:rsidRPr="00592B29">
        <w:rPr>
          <w:rFonts w:ascii="Consolas" w:hAnsi="Consolas"/>
          <w:noProof/>
          <w:lang w:val="en-GB"/>
        </w:rPr>
        <w:t>drop_first</w:t>
      </w:r>
      <w:r w:rsidR="007B0FB9" w:rsidRPr="00AE0A59">
        <w:rPr>
          <w:noProof/>
          <w:lang w:val="en-GB"/>
        </w:rPr>
        <w:t xml:space="preserve"> </w:t>
      </w:r>
      <w:r w:rsidR="007B0FB9" w:rsidRPr="00592B29">
        <w:rPr>
          <w:rFonts w:ascii="Consolas" w:hAnsi="Consolas"/>
          <w:noProof/>
          <w:lang w:val="en-GB"/>
        </w:rPr>
        <w:t>=</w:t>
      </w:r>
      <w:r w:rsidR="00AE0A59" w:rsidRPr="00AE0A59">
        <w:rPr>
          <w:noProof/>
          <w:lang w:val="en-GB"/>
        </w:rPr>
        <w:t xml:space="preserve"> </w:t>
      </w:r>
      <w:r w:rsidR="007B0FB9" w:rsidRPr="00592B29">
        <w:rPr>
          <w:rFonts w:ascii="Consolas" w:hAnsi="Consolas"/>
          <w:noProof/>
          <w:lang w:val="en-GB"/>
        </w:rPr>
        <w:t>False</w:t>
      </w:r>
      <w:r w:rsidR="00033F2E" w:rsidRPr="00592B29">
        <w:rPr>
          <w:noProof/>
          <w:lang w:val="en-GB"/>
        </w:rPr>
        <w:t>.</w:t>
      </w:r>
      <w:r w:rsidR="007B0FB9" w:rsidRPr="00592B29">
        <w:rPr>
          <w:noProof/>
          <w:lang w:val="en-GB"/>
        </w:rPr>
        <w:t xml:space="preserve"> </w:t>
      </w:r>
      <w:r w:rsidR="00982DC9" w:rsidRPr="00592B29">
        <w:rPr>
          <w:noProof/>
          <w:lang w:val="en-GB"/>
        </w:rPr>
        <w:t xml:space="preserve">In this case, </w:t>
      </w:r>
      <w:r w:rsidR="007B0FB9" w:rsidRPr="00592B29">
        <w:rPr>
          <w:noProof/>
          <w:lang w:val="en-GB"/>
        </w:rPr>
        <w:t xml:space="preserve">all dummy variables will remain </w:t>
      </w:r>
      <w:r w:rsidR="00A537B3" w:rsidRPr="00592B29">
        <w:rPr>
          <w:noProof/>
          <w:lang w:val="en-GB"/>
        </w:rPr>
        <w:t xml:space="preserve">in </w:t>
      </w:r>
      <w:r w:rsidR="007B0FB9" w:rsidRPr="00592B29">
        <w:rPr>
          <w:noProof/>
          <w:lang w:val="en-GB"/>
        </w:rPr>
        <w:t>the resulting DataFrame</w:t>
      </w:r>
      <w:r w:rsidR="00A537B3" w:rsidRPr="00592B29">
        <w:rPr>
          <w:noProof/>
          <w:lang w:val="en-GB"/>
        </w:rPr>
        <w:t xml:space="preserve">. </w:t>
      </w:r>
      <w:r w:rsidR="00FB21B2" w:rsidRPr="00592B29">
        <w:rPr>
          <w:noProof/>
          <w:lang w:val="en-GB"/>
        </w:rPr>
        <w:t>Since m</w:t>
      </w:r>
      <w:r w:rsidR="00A537B3" w:rsidRPr="00592B29">
        <w:rPr>
          <w:noProof/>
          <w:lang w:val="en-GB"/>
        </w:rPr>
        <w:t xml:space="preserve">ost of the </w:t>
      </w:r>
      <w:r w:rsidR="00FB21B2" w:rsidRPr="00592B29">
        <w:rPr>
          <w:noProof/>
          <w:lang w:val="en-GB"/>
        </w:rPr>
        <w:t>modules in scikit-learn have their own algorithm</w:t>
      </w:r>
      <w:r w:rsidR="00B41BBB" w:rsidRPr="00FE4A0F">
        <w:rPr>
          <w:noProof/>
          <w:lang w:val="en-GB"/>
        </w:rPr>
        <w:t>s</w:t>
      </w:r>
      <w:r w:rsidR="00FB21B2" w:rsidRPr="00592B29">
        <w:rPr>
          <w:noProof/>
          <w:lang w:val="en-GB"/>
        </w:rPr>
        <w:t xml:space="preserve"> to deal with this issue</w:t>
      </w:r>
      <w:r w:rsidR="00402368" w:rsidRPr="00592B29">
        <w:rPr>
          <w:noProof/>
          <w:lang w:val="en-GB"/>
        </w:rPr>
        <w:t xml:space="preserve">, we can </w:t>
      </w:r>
      <w:r w:rsidR="005B38BB" w:rsidRPr="00592B29">
        <w:rPr>
          <w:noProof/>
          <w:lang w:val="en-GB"/>
        </w:rPr>
        <w:t xml:space="preserve">keep this setting without causing </w:t>
      </w:r>
      <w:r w:rsidR="0087711B" w:rsidRPr="00592B29">
        <w:rPr>
          <w:noProof/>
          <w:lang w:val="en-GB"/>
        </w:rPr>
        <w:t>error</w:t>
      </w:r>
      <w:r w:rsidR="00873DA9" w:rsidRPr="00592B29">
        <w:rPr>
          <w:noProof/>
          <w:lang w:val="en-GB"/>
        </w:rPr>
        <w:t xml:space="preserve"> in the </w:t>
      </w:r>
      <w:r w:rsidR="00B353F8" w:rsidRPr="00592B29">
        <w:rPr>
          <w:noProof/>
          <w:lang w:val="en-GB"/>
        </w:rPr>
        <w:t>estimation process</w:t>
      </w:r>
      <w:r w:rsidR="0087711B" w:rsidRPr="00592B29">
        <w:rPr>
          <w:noProof/>
          <w:lang w:val="en-GB"/>
        </w:rPr>
        <w:t>.</w:t>
      </w:r>
    </w:p>
    <w:p w14:paraId="3659477C" w14:textId="3D551190" w:rsidR="00746989" w:rsidRPr="00592B29" w:rsidRDefault="00BB56C1" w:rsidP="000C3295">
      <w:pPr>
        <w:pStyle w:val="BodyText"/>
        <w:rPr>
          <w:noProof/>
          <w:lang w:val="en-GB"/>
        </w:rPr>
      </w:pPr>
      <w:r w:rsidRPr="00592B29">
        <w:rPr>
          <w:noProof/>
          <w:lang w:val="en-GB"/>
        </w:rPr>
        <w:t xml:space="preserve">The meaning of the parameter </w:t>
      </w:r>
      <w:r w:rsidRPr="00592B29">
        <w:rPr>
          <w:rFonts w:ascii="Consolas" w:hAnsi="Consolas"/>
          <w:noProof/>
          <w:lang w:val="en-GB"/>
        </w:rPr>
        <w:t>data</w:t>
      </w:r>
      <w:r w:rsidRPr="00592B29">
        <w:rPr>
          <w:noProof/>
          <w:lang w:val="en-GB"/>
        </w:rPr>
        <w:t xml:space="preserve"> is obvious</w:t>
      </w:r>
      <w:r w:rsidR="004E1D82" w:rsidRPr="00592B29">
        <w:rPr>
          <w:noProof/>
          <w:lang w:val="en-GB"/>
        </w:rPr>
        <w:t xml:space="preserve">. </w:t>
      </w:r>
      <w:r w:rsidR="006F6C7A" w:rsidRPr="00592B29">
        <w:rPr>
          <w:noProof/>
          <w:lang w:val="en-GB"/>
        </w:rPr>
        <w:t xml:space="preserve">Note that </w:t>
      </w:r>
      <w:r w:rsidR="002B1348" w:rsidRPr="00592B29">
        <w:rPr>
          <w:noProof/>
          <w:lang w:val="en-GB"/>
        </w:rPr>
        <w:t xml:space="preserve">pandas will create dummy variables for each uniquely </w:t>
      </w:r>
      <w:r w:rsidR="006F5586" w:rsidRPr="00592B29">
        <w:rPr>
          <w:noProof/>
          <w:lang w:val="en-GB"/>
        </w:rPr>
        <w:t xml:space="preserve">existing string in </w:t>
      </w:r>
      <w:r w:rsidR="002B1348" w:rsidRPr="00592B29">
        <w:rPr>
          <w:noProof/>
          <w:lang w:val="en-GB"/>
        </w:rPr>
        <w:t xml:space="preserve">all non-numeric </w:t>
      </w:r>
      <w:r w:rsidR="006F5586" w:rsidRPr="00592B29">
        <w:rPr>
          <w:noProof/>
          <w:lang w:val="en-GB"/>
        </w:rPr>
        <w:t xml:space="preserve">variables. If we have a numeric categorical variable which we would like to </w:t>
      </w:r>
      <w:r w:rsidR="00DA0928" w:rsidRPr="00592B29">
        <w:rPr>
          <w:noProof/>
          <w:lang w:val="en-GB"/>
        </w:rPr>
        <w:t xml:space="preserve">convert to dummy variables </w:t>
      </w:r>
      <w:r w:rsidR="00913165" w:rsidRPr="00592B29">
        <w:rPr>
          <w:noProof/>
          <w:lang w:val="en-GB"/>
        </w:rPr>
        <w:t>as well</w:t>
      </w:r>
      <w:r w:rsidR="00DA0928" w:rsidRPr="00592B29">
        <w:rPr>
          <w:noProof/>
          <w:lang w:val="en-GB"/>
        </w:rPr>
        <w:t xml:space="preserve">, we will need to change </w:t>
      </w:r>
      <w:r w:rsidR="001672F0" w:rsidRPr="00592B29">
        <w:rPr>
          <w:noProof/>
          <w:lang w:val="en-GB"/>
        </w:rPr>
        <w:t xml:space="preserve">its </w:t>
      </w:r>
      <w:r w:rsidR="00022B6D" w:rsidRPr="00592B29">
        <w:rPr>
          <w:noProof/>
          <w:lang w:val="en-GB"/>
        </w:rPr>
        <w:t xml:space="preserve">data </w:t>
      </w:r>
      <w:r w:rsidR="001672F0" w:rsidRPr="00592B29">
        <w:rPr>
          <w:noProof/>
          <w:lang w:val="en-GB"/>
        </w:rPr>
        <w:t xml:space="preserve">type using the </w:t>
      </w:r>
      <w:r w:rsidR="001672F0" w:rsidRPr="00592B29">
        <w:rPr>
          <w:rFonts w:ascii="Consolas" w:hAnsi="Consolas"/>
          <w:noProof/>
          <w:lang w:val="en-GB"/>
        </w:rPr>
        <w:t>.astype()</w:t>
      </w:r>
      <w:r w:rsidR="001672F0" w:rsidRPr="00592B29">
        <w:rPr>
          <w:noProof/>
          <w:lang w:val="en-GB"/>
        </w:rPr>
        <w:t xml:space="preserve"> method.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C2CA0" w:rsidRPr="00971571" w14:paraId="6EBF8859" w14:textId="77777777" w:rsidTr="00C4497F">
        <w:tc>
          <w:tcPr>
            <w:tcW w:w="9017" w:type="dxa"/>
            <w:shd w:val="clear" w:color="auto" w:fill="D9D9D9" w:themeFill="background1" w:themeFillShade="D9"/>
            <w:vAlign w:val="center"/>
          </w:tcPr>
          <w:p w14:paraId="42E538C4" w14:textId="554804F6" w:rsidR="001C2CA0" w:rsidRPr="00592B29" w:rsidRDefault="001C2CA0" w:rsidP="00C4497F">
            <w:pPr>
              <w:pStyle w:val="Code"/>
              <w:tabs>
                <w:tab w:val="left" w:pos="6557"/>
              </w:tabs>
              <w:ind w:left="4528" w:hanging="4492"/>
              <w:rPr>
                <w:noProof/>
                <w:lang w:val="en-GB"/>
              </w:rPr>
            </w:pPr>
            <w:r w:rsidRPr="00592B29">
              <w:rPr>
                <w:noProof/>
                <w:lang w:val="en-GB"/>
              </w:rPr>
              <w:t>DataFrame_name</w:t>
            </w:r>
            <w:r w:rsidR="005B102D" w:rsidRPr="00592B29">
              <w:rPr>
                <w:noProof/>
                <w:color w:val="auto"/>
                <w:lang w:val="en-GB"/>
              </w:rPr>
              <w:t>.</w:t>
            </w:r>
            <w:r w:rsidR="005B102D" w:rsidRPr="00592B29">
              <w:rPr>
                <w:noProof/>
                <w:color w:val="76923C" w:themeColor="accent3" w:themeShade="BF"/>
                <w:lang w:val="en-GB"/>
              </w:rPr>
              <w:t>astype</w:t>
            </w:r>
            <w:r w:rsidRPr="00592B29">
              <w:rPr>
                <w:noProof/>
                <w:color w:val="auto"/>
                <w:lang w:val="en-GB"/>
              </w:rPr>
              <w:t>(</w:t>
            </w:r>
            <w:r w:rsidR="001407E0" w:rsidRPr="009D4AE2">
              <w:rPr>
                <w:noProof/>
                <w:color w:val="000000" w:themeColor="text1"/>
                <w:lang w:val="en-GB"/>
              </w:rPr>
              <w:t>{</w:t>
            </w:r>
            <w:r w:rsidR="005B102D" w:rsidRPr="001407E0">
              <w:rPr>
                <w:noProof/>
                <w:color w:val="000000" w:themeColor="text1"/>
                <w:lang w:val="en-GB"/>
              </w:rPr>
              <w:t>"</w:t>
            </w:r>
            <w:r w:rsidR="001407E0" w:rsidRPr="009D4AE2">
              <w:rPr>
                <w:noProof/>
                <w:color w:val="595959" w:themeColor="text1" w:themeTint="A6"/>
                <w:lang w:val="en-GB"/>
              </w:rPr>
              <w:t>var_name</w:t>
            </w:r>
            <w:r w:rsidR="005B102D" w:rsidRPr="001407E0">
              <w:rPr>
                <w:noProof/>
                <w:color w:val="000000" w:themeColor="text1"/>
                <w:lang w:val="en-GB"/>
              </w:rPr>
              <w:t>"</w:t>
            </w:r>
            <w:r w:rsidR="001407E0" w:rsidRPr="001407E0">
              <w:rPr>
                <w:noProof/>
                <w:color w:val="000000" w:themeColor="text1"/>
                <w:lang w:val="en-GB"/>
              </w:rPr>
              <w:t xml:space="preserve">: </w:t>
            </w:r>
            <w:r w:rsidR="00C56802" w:rsidRPr="00C56802">
              <w:rPr>
                <w:noProof/>
                <w:color w:val="000000" w:themeColor="text1"/>
                <w:lang w:val="en-GB"/>
              </w:rPr>
              <w:t>"</w:t>
            </w:r>
            <w:r w:rsidR="001407E0" w:rsidRPr="009D4AE2">
              <w:rPr>
                <w:noProof/>
                <w:color w:val="595959" w:themeColor="text1" w:themeTint="A6"/>
                <w:lang w:val="en-GB"/>
              </w:rPr>
              <w:t>type_str</w:t>
            </w:r>
            <w:r w:rsidR="00C56802" w:rsidRPr="00C56802">
              <w:rPr>
                <w:noProof/>
                <w:color w:val="000000" w:themeColor="text1"/>
                <w:lang w:val="en-GB"/>
              </w:rPr>
              <w:t>"</w:t>
            </w:r>
            <w:r w:rsidR="001F0774" w:rsidRPr="009D4AE2">
              <w:rPr>
                <w:noProof/>
                <w:color w:val="auto"/>
                <w:lang w:val="en-GB"/>
              </w:rPr>
              <w:t xml:space="preserve">, </w:t>
            </w:r>
            <w:r w:rsidR="001F0774" w:rsidRPr="001F0774">
              <w:rPr>
                <w:noProof/>
                <w:color w:val="595959" w:themeColor="text1" w:themeTint="A6"/>
                <w:lang w:val="en-GB"/>
              </w:rPr>
              <w:t>…</w:t>
            </w:r>
            <w:r w:rsidR="001407E0" w:rsidRPr="001407E0">
              <w:rPr>
                <w:noProof/>
                <w:color w:val="000000" w:themeColor="text1"/>
                <w:lang w:val="en-GB"/>
              </w:rPr>
              <w:t>}</w:t>
            </w:r>
            <w:r w:rsidRPr="00592B29">
              <w:rPr>
                <w:noProof/>
                <w:color w:val="auto"/>
                <w:lang w:val="en-GB"/>
              </w:rPr>
              <w:t>)</w:t>
            </w:r>
          </w:p>
        </w:tc>
      </w:tr>
    </w:tbl>
    <w:p w14:paraId="5DEDD4A4" w14:textId="1A2E2794" w:rsidR="001F7D6B" w:rsidRPr="00FF72EF" w:rsidRDefault="009D4AE2" w:rsidP="001F7D6B">
      <w:pPr>
        <w:pStyle w:val="BodyText"/>
        <w:rPr>
          <w:noProof/>
          <w:lang w:val="en-GB"/>
        </w:rPr>
      </w:pPr>
      <w:bookmarkStart w:id="25" w:name="_Hlk70430999"/>
      <w:r w:rsidRPr="009D4AE2">
        <w:rPr>
          <w:noProof/>
          <w:lang w:val="en-GB"/>
        </w:rPr>
        <w:t xml:space="preserve">A dictionary should be assigned to the .astype() method with the variable names as the keys and the data types as the values, which can be </w:t>
      </w:r>
      <w:r w:rsidRPr="009D4AE2">
        <w:rPr>
          <w:rFonts w:ascii="Consolas" w:hAnsi="Consolas"/>
          <w:noProof/>
          <w:lang w:val="en-GB"/>
        </w:rPr>
        <w:t>"</w:t>
      </w:r>
      <w:r w:rsidRPr="009D4AE2">
        <w:rPr>
          <w:rFonts w:ascii="Consolas" w:hAnsi="Consolas"/>
          <w:noProof/>
          <w:lang w:val="en-GB"/>
        </w:rPr>
        <w:t>int</w:t>
      </w:r>
      <w:r w:rsidRPr="009D4AE2">
        <w:rPr>
          <w:rFonts w:ascii="Consolas" w:hAnsi="Consolas"/>
          <w:noProof/>
          <w:lang w:val="en-GB"/>
        </w:rPr>
        <w:t>"</w:t>
      </w:r>
      <w:r w:rsidRPr="009D4AE2">
        <w:rPr>
          <w:noProof/>
          <w:lang w:val="en-GB"/>
        </w:rPr>
        <w:t xml:space="preserve">, </w:t>
      </w:r>
      <w:r w:rsidRPr="00712FE1">
        <w:rPr>
          <w:rFonts w:ascii="Consolas" w:hAnsi="Consolas"/>
          <w:noProof/>
          <w:lang w:val="en-GB"/>
        </w:rPr>
        <w:t>"</w:t>
      </w:r>
      <w:r>
        <w:rPr>
          <w:rFonts w:ascii="Consolas" w:hAnsi="Consolas"/>
          <w:noProof/>
          <w:lang w:val="en-GB"/>
        </w:rPr>
        <w:t>float</w:t>
      </w:r>
      <w:r w:rsidRPr="00712FE1">
        <w:rPr>
          <w:rFonts w:ascii="Consolas" w:hAnsi="Consolas"/>
          <w:noProof/>
          <w:lang w:val="en-GB"/>
        </w:rPr>
        <w:t>"</w:t>
      </w:r>
      <w:r w:rsidRPr="009D4AE2">
        <w:rPr>
          <w:noProof/>
          <w:lang w:val="en-GB"/>
        </w:rPr>
        <w:t xml:space="preserve">, </w:t>
      </w:r>
      <w:r w:rsidRPr="00712FE1">
        <w:rPr>
          <w:rFonts w:ascii="Consolas" w:hAnsi="Consolas"/>
          <w:noProof/>
          <w:lang w:val="en-GB"/>
        </w:rPr>
        <w:t>"</w:t>
      </w:r>
      <w:r>
        <w:rPr>
          <w:rFonts w:ascii="Consolas" w:hAnsi="Consolas"/>
          <w:noProof/>
          <w:lang w:val="en-GB"/>
        </w:rPr>
        <w:t>category</w:t>
      </w:r>
      <w:r w:rsidRPr="00712FE1">
        <w:rPr>
          <w:rFonts w:ascii="Consolas" w:hAnsi="Consolas"/>
          <w:noProof/>
          <w:lang w:val="en-GB"/>
        </w:rPr>
        <w:t>"</w:t>
      </w:r>
      <w:r w:rsidRPr="009D4AE2">
        <w:rPr>
          <w:noProof/>
          <w:lang w:val="en-GB"/>
        </w:rPr>
        <w:t xml:space="preserve">, </w:t>
      </w:r>
      <w:r w:rsidRPr="00712FE1">
        <w:rPr>
          <w:rFonts w:ascii="Consolas" w:hAnsi="Consolas"/>
          <w:noProof/>
          <w:lang w:val="en-GB"/>
        </w:rPr>
        <w:t>"</w:t>
      </w:r>
      <w:r>
        <w:rPr>
          <w:rFonts w:ascii="Consolas" w:hAnsi="Consolas"/>
          <w:noProof/>
          <w:lang w:val="en-GB"/>
        </w:rPr>
        <w:t>str</w:t>
      </w:r>
      <w:r w:rsidRPr="00712FE1">
        <w:rPr>
          <w:rFonts w:ascii="Consolas" w:hAnsi="Consolas"/>
          <w:noProof/>
          <w:lang w:val="en-GB"/>
        </w:rPr>
        <w:t>"</w:t>
      </w:r>
      <w:r w:rsidRPr="009D4AE2">
        <w:rPr>
          <w:noProof/>
          <w:lang w:val="en-GB"/>
        </w:rPr>
        <w:t xml:space="preserve">, </w:t>
      </w:r>
      <w:r w:rsidRPr="00712FE1">
        <w:rPr>
          <w:rFonts w:ascii="Consolas" w:hAnsi="Consolas"/>
          <w:noProof/>
          <w:lang w:val="en-GB"/>
        </w:rPr>
        <w:t>"</w:t>
      </w:r>
      <w:r>
        <w:rPr>
          <w:rFonts w:ascii="Consolas" w:hAnsi="Consolas"/>
          <w:noProof/>
          <w:lang w:val="en-GB"/>
        </w:rPr>
        <w:t>bool</w:t>
      </w:r>
      <w:r w:rsidRPr="00712FE1">
        <w:rPr>
          <w:rFonts w:ascii="Consolas" w:hAnsi="Consolas"/>
          <w:noProof/>
          <w:lang w:val="en-GB"/>
        </w:rPr>
        <w:t>"</w:t>
      </w:r>
      <w:r w:rsidRPr="009D4AE2">
        <w:rPr>
          <w:noProof/>
          <w:lang w:val="en-GB"/>
        </w:rPr>
        <w:t xml:space="preserve">, etc. To create dummy variables for a numeric categorical variable, we can either change the type of the orginal variable to </w:t>
      </w:r>
      <w:r w:rsidRPr="00712FE1">
        <w:rPr>
          <w:rFonts w:ascii="Consolas" w:hAnsi="Consolas"/>
          <w:noProof/>
          <w:lang w:val="en-GB"/>
        </w:rPr>
        <w:t>"</w:t>
      </w:r>
      <w:r>
        <w:rPr>
          <w:rFonts w:ascii="Consolas" w:hAnsi="Consolas"/>
          <w:noProof/>
          <w:lang w:val="en-GB"/>
        </w:rPr>
        <w:t>category</w:t>
      </w:r>
      <w:r w:rsidRPr="00712FE1">
        <w:rPr>
          <w:rFonts w:ascii="Consolas" w:hAnsi="Consolas"/>
          <w:noProof/>
          <w:lang w:val="en-GB"/>
        </w:rPr>
        <w:t>"</w:t>
      </w:r>
      <w:r>
        <w:rPr>
          <w:noProof/>
          <w:lang w:val="en-GB"/>
        </w:rPr>
        <w:t xml:space="preserve"> or</w:t>
      </w:r>
      <w:r w:rsidRPr="009D4AE2">
        <w:rPr>
          <w:noProof/>
          <w:lang w:val="en-GB"/>
        </w:rPr>
        <w:t xml:space="preserve"> </w:t>
      </w:r>
      <w:r w:rsidRPr="00712FE1">
        <w:rPr>
          <w:rFonts w:ascii="Consolas" w:hAnsi="Consolas"/>
          <w:noProof/>
          <w:lang w:val="en-GB"/>
        </w:rPr>
        <w:t>"</w:t>
      </w:r>
      <w:r>
        <w:rPr>
          <w:rFonts w:ascii="Consolas" w:hAnsi="Consolas"/>
          <w:noProof/>
          <w:lang w:val="en-GB"/>
        </w:rPr>
        <w:t>str</w:t>
      </w:r>
      <w:r w:rsidRPr="00712FE1">
        <w:rPr>
          <w:rFonts w:ascii="Consolas" w:hAnsi="Consolas"/>
          <w:noProof/>
          <w:lang w:val="en-GB"/>
        </w:rPr>
        <w:t>"</w:t>
      </w:r>
      <w:r w:rsidRPr="009D4AE2">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1F7D6B" w:rsidRPr="00971571" w14:paraId="7A6921A8" w14:textId="77777777" w:rsidTr="00C4497F">
        <w:tc>
          <w:tcPr>
            <w:tcW w:w="9017" w:type="dxa"/>
          </w:tcPr>
          <w:bookmarkEnd w:id="25"/>
          <w:p w14:paraId="080382CE" w14:textId="4A1F1157" w:rsidR="001F7D6B" w:rsidRPr="00FF72EF" w:rsidRDefault="001F7D6B" w:rsidP="00C4497F">
            <w:pPr>
              <w:pStyle w:val="BodyText"/>
              <w:rPr>
                <w:noProof/>
                <w:lang w:val="en-GB"/>
              </w:rPr>
            </w:pPr>
            <w:r w:rsidRPr="00FF72EF">
              <w:rPr>
                <w:b/>
                <w:bCs/>
                <w:noProof/>
                <w:lang w:val="en-GB"/>
              </w:rPr>
              <w:t>Example (Cont’d):</w:t>
            </w:r>
            <w:r w:rsidRPr="00FF72EF">
              <w:rPr>
                <w:noProof/>
                <w:lang w:val="en-GB"/>
              </w:rPr>
              <w:t xml:space="preserve"> </w:t>
            </w:r>
            <w:r w:rsidR="00E5320B" w:rsidRPr="00FF72EF">
              <w:rPr>
                <w:noProof/>
                <w:lang w:val="en-GB"/>
              </w:rPr>
              <w:t xml:space="preserve">For the </w:t>
            </w:r>
            <w:r w:rsidR="003C5F5F" w:rsidRPr="00FF72EF">
              <w:rPr>
                <w:noProof/>
                <w:lang w:val="en-GB"/>
              </w:rPr>
              <w:t xml:space="preserve">categorical </w:t>
            </w:r>
            <w:r w:rsidR="00E5320B" w:rsidRPr="00FF72EF">
              <w:rPr>
                <w:noProof/>
                <w:lang w:val="en-GB"/>
              </w:rPr>
              <w:t xml:space="preserve">variables </w:t>
            </w:r>
            <w:r w:rsidR="00E5320B" w:rsidRPr="00FF72EF">
              <w:rPr>
                <w:rFonts w:ascii="Consolas" w:hAnsi="Consolas"/>
                <w:noProof/>
                <w:lang w:val="en-GB"/>
              </w:rPr>
              <w:t>workclass</w:t>
            </w:r>
            <w:r w:rsidR="00E5320B" w:rsidRPr="00FF72EF">
              <w:rPr>
                <w:noProof/>
                <w:lang w:val="en-GB"/>
              </w:rPr>
              <w:t xml:space="preserve">, </w:t>
            </w:r>
            <w:r w:rsidR="00E5320B" w:rsidRPr="00FF72EF">
              <w:rPr>
                <w:rFonts w:ascii="Consolas" w:hAnsi="Consolas"/>
                <w:noProof/>
                <w:lang w:val="en-GB"/>
              </w:rPr>
              <w:t>marital-status</w:t>
            </w:r>
            <w:r w:rsidR="00E5320B" w:rsidRPr="00FF72EF">
              <w:rPr>
                <w:noProof/>
                <w:lang w:val="en-GB"/>
              </w:rPr>
              <w:t>,</w:t>
            </w:r>
            <w:r w:rsidR="00847562" w:rsidRPr="00FF72EF">
              <w:rPr>
                <w:noProof/>
                <w:lang w:val="en-GB"/>
              </w:rPr>
              <w:t xml:space="preserve"> </w:t>
            </w:r>
            <w:r w:rsidR="00E5320B" w:rsidRPr="00FF72EF">
              <w:rPr>
                <w:rFonts w:ascii="Consolas" w:hAnsi="Consolas"/>
                <w:noProof/>
                <w:lang w:val="en-GB"/>
              </w:rPr>
              <w:t>education</w:t>
            </w:r>
            <w:r w:rsidR="00847562" w:rsidRPr="00FF72EF">
              <w:rPr>
                <w:noProof/>
                <w:lang w:val="en-GB"/>
              </w:rPr>
              <w:t xml:space="preserve">, </w:t>
            </w:r>
            <w:r w:rsidR="00847562" w:rsidRPr="00FF72EF">
              <w:rPr>
                <w:rFonts w:ascii="Consolas" w:hAnsi="Consolas"/>
                <w:noProof/>
                <w:lang w:val="en-GB"/>
              </w:rPr>
              <w:t>race</w:t>
            </w:r>
            <w:r w:rsidR="00847562" w:rsidRPr="00FF72EF">
              <w:rPr>
                <w:noProof/>
                <w:lang w:val="en-GB"/>
              </w:rPr>
              <w:t xml:space="preserve"> and </w:t>
            </w:r>
            <w:r w:rsidR="00847562" w:rsidRPr="00FF72EF">
              <w:rPr>
                <w:rFonts w:ascii="Consolas" w:hAnsi="Consolas"/>
                <w:noProof/>
                <w:lang w:val="en-GB"/>
              </w:rPr>
              <w:t>gender</w:t>
            </w:r>
            <w:r w:rsidR="00847562" w:rsidRPr="00FF72EF">
              <w:rPr>
                <w:noProof/>
                <w:lang w:val="en-GB"/>
              </w:rPr>
              <w:t xml:space="preserve">, </w:t>
            </w:r>
            <w:r w:rsidR="003C5F5F" w:rsidRPr="00FF72EF">
              <w:rPr>
                <w:noProof/>
                <w:lang w:val="en-GB"/>
              </w:rPr>
              <w:t xml:space="preserve">dummy variables must be created before they can be </w:t>
            </w:r>
            <w:r w:rsidR="001C21DE" w:rsidRPr="00FF72EF">
              <w:rPr>
                <w:noProof/>
                <w:lang w:val="en-GB"/>
              </w:rPr>
              <w:t xml:space="preserve">included in the </w:t>
            </w:r>
            <w:r w:rsidR="00916B64">
              <w:rPr>
                <w:noProof/>
                <w:lang w:val="en-GB"/>
              </w:rPr>
              <w:t>construction</w:t>
            </w:r>
            <w:r w:rsidR="001C21DE" w:rsidRPr="00FF72EF">
              <w:rPr>
                <w:noProof/>
                <w:lang w:val="en-GB"/>
              </w:rPr>
              <w:t xml:space="preserve"> of the analytics model</w:t>
            </w:r>
            <w:r w:rsidR="00DA5139" w:rsidRPr="00FF72EF">
              <w:rPr>
                <w:noProof/>
                <w:lang w:val="en-GB"/>
              </w:rPr>
              <w:t>s</w:t>
            </w:r>
            <w:r w:rsidRPr="00FF72EF">
              <w:rPr>
                <w:noProof/>
                <w:lang w:val="en-GB"/>
              </w:rPr>
              <w:t>.</w:t>
            </w:r>
          </w:p>
          <w:p w14:paraId="09BDC98B" w14:textId="6348CD9D" w:rsidR="001F7D6B" w:rsidRPr="00FF72EF" w:rsidRDefault="00F666EF" w:rsidP="00C4497F">
            <w:pPr>
              <w:pStyle w:val="Figure-Image-Upper"/>
              <w:rPr>
                <w:lang w:val="en-GB"/>
              </w:rPr>
            </w:pPr>
            <w:r w:rsidRPr="00FF72EF">
              <w:lastRenderedPageBreak/>
              <w:drawing>
                <wp:inline distT="0" distB="0" distL="0" distR="0" wp14:anchorId="7B04F2D2" wp14:editId="0E785260">
                  <wp:extent cx="5580000" cy="1856085"/>
                  <wp:effectExtent l="19050" t="19050" r="2095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582" t="22616" r="2097" b="27450"/>
                          <a:stretch/>
                        </pic:blipFill>
                        <pic:spPr bwMode="auto">
                          <a:xfrm>
                            <a:off x="0" y="0"/>
                            <a:ext cx="5580000" cy="185608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0E98F85" w14:textId="7ACE6B63" w:rsidR="001F7D6B" w:rsidRPr="00FF72EF" w:rsidRDefault="001F7D6B" w:rsidP="00C4497F">
            <w:pPr>
              <w:pStyle w:val="Caption"/>
              <w:rPr>
                <w:lang w:val="en-GB"/>
              </w:rPr>
            </w:pPr>
            <w:bookmarkStart w:id="26" w:name="_Ref63676820"/>
            <w:r w:rsidRPr="00FF72EF">
              <w:rPr>
                <w:lang w:val="en-GB"/>
              </w:rPr>
              <w:t>Figure 5.</w:t>
            </w:r>
            <w:r w:rsidRPr="00FF72EF">
              <w:rPr>
                <w:lang w:val="en-GB"/>
              </w:rPr>
              <w:fldChar w:fldCharType="begin"/>
            </w:r>
            <w:r w:rsidRPr="00FF72EF">
              <w:rPr>
                <w:lang w:val="en-GB"/>
              </w:rPr>
              <w:instrText xml:space="preserve"> SEQ Figure \* ARABIC </w:instrText>
            </w:r>
            <w:r w:rsidRPr="00FF72EF">
              <w:rPr>
                <w:lang w:val="en-GB"/>
              </w:rPr>
              <w:fldChar w:fldCharType="separate"/>
            </w:r>
            <w:r w:rsidR="000D5342" w:rsidRPr="00FF72EF">
              <w:rPr>
                <w:lang w:val="en-GB"/>
              </w:rPr>
              <w:t>12</w:t>
            </w:r>
            <w:r w:rsidRPr="00FF72EF">
              <w:rPr>
                <w:lang w:val="en-GB"/>
              </w:rPr>
              <w:fldChar w:fldCharType="end"/>
            </w:r>
            <w:bookmarkEnd w:id="26"/>
            <w:r w:rsidRPr="00FF72EF">
              <w:rPr>
                <w:lang w:val="en-GB"/>
              </w:rPr>
              <w:t xml:space="preserve"> </w:t>
            </w:r>
            <w:r w:rsidR="001C7182" w:rsidRPr="00FF72EF">
              <w:rPr>
                <w:lang w:val="en-GB"/>
              </w:rPr>
              <w:t>Creating Dummy Variables from Categorical Variables</w:t>
            </w:r>
          </w:p>
          <w:p w14:paraId="2B33B9BC" w14:textId="5BFAB850" w:rsidR="001F7D6B" w:rsidRPr="00FF72EF" w:rsidRDefault="001A49BA" w:rsidP="00C4497F">
            <w:pPr>
              <w:pStyle w:val="BodyText"/>
              <w:rPr>
                <w:noProof/>
                <w:lang w:val="en-GB"/>
              </w:rPr>
            </w:pPr>
            <w:r w:rsidRPr="00FF72EF">
              <w:rPr>
                <w:noProof/>
                <w:lang w:val="en-GB"/>
              </w:rPr>
              <w:t>In</w:t>
            </w:r>
            <w:r w:rsidR="00DA5139" w:rsidRPr="00FF72EF">
              <w:rPr>
                <w:noProof/>
                <w:lang w:val="en-GB"/>
              </w:rPr>
              <w:t xml:space="preserve"> </w:t>
            </w:r>
            <w:r w:rsidR="00F3588D" w:rsidRPr="00FF72EF">
              <w:rPr>
                <w:noProof/>
                <w:lang w:val="en-GB"/>
              </w:rPr>
              <w:fldChar w:fldCharType="begin"/>
            </w:r>
            <w:r w:rsidR="00F3588D" w:rsidRPr="00FF72EF">
              <w:rPr>
                <w:noProof/>
                <w:lang w:val="en-GB"/>
              </w:rPr>
              <w:instrText xml:space="preserve"> REF _Ref63676820 \h </w:instrText>
            </w:r>
            <w:r w:rsidR="00F3588D" w:rsidRPr="00FF72EF">
              <w:rPr>
                <w:noProof/>
                <w:lang w:val="en-GB"/>
              </w:rPr>
            </w:r>
            <w:r w:rsidR="00F3588D" w:rsidRPr="00FF72EF">
              <w:rPr>
                <w:noProof/>
                <w:lang w:val="en-GB"/>
              </w:rPr>
              <w:fldChar w:fldCharType="separate"/>
            </w:r>
            <w:r w:rsidR="000D5342" w:rsidRPr="00FF72EF">
              <w:rPr>
                <w:noProof/>
                <w:lang w:val="en-GB"/>
              </w:rPr>
              <w:t>Figure 5.12</w:t>
            </w:r>
            <w:r w:rsidR="00F3588D" w:rsidRPr="00FF72EF">
              <w:rPr>
                <w:noProof/>
                <w:lang w:val="en-GB"/>
              </w:rPr>
              <w:fldChar w:fldCharType="end"/>
            </w:r>
            <w:r w:rsidR="00F3588D" w:rsidRPr="00FF72EF">
              <w:rPr>
                <w:noProof/>
                <w:lang w:val="en-GB"/>
              </w:rPr>
              <w:t xml:space="preserve">, the </w:t>
            </w:r>
            <w:r w:rsidR="00F61A0C" w:rsidRPr="00FF72EF">
              <w:rPr>
                <w:noProof/>
                <w:lang w:val="en-GB"/>
              </w:rPr>
              <w:t xml:space="preserve">numeric variables remain </w:t>
            </w:r>
            <w:r w:rsidR="00B56A8D" w:rsidRPr="00FF72EF">
              <w:rPr>
                <w:noProof/>
                <w:lang w:val="en-GB"/>
              </w:rPr>
              <w:t xml:space="preserve">unchanged </w:t>
            </w:r>
            <w:r w:rsidR="00F61A0C" w:rsidRPr="00FF72EF">
              <w:rPr>
                <w:noProof/>
                <w:lang w:val="en-GB"/>
              </w:rPr>
              <w:t xml:space="preserve">as they do not have the appropriate data type to be converted. </w:t>
            </w:r>
            <w:r w:rsidR="00621901" w:rsidRPr="00FF72EF">
              <w:rPr>
                <w:noProof/>
                <w:lang w:val="en-GB"/>
              </w:rPr>
              <w:t>The c</w:t>
            </w:r>
            <w:r w:rsidR="00F3588D" w:rsidRPr="00FF72EF">
              <w:rPr>
                <w:noProof/>
                <w:lang w:val="en-GB"/>
              </w:rPr>
              <w:t>ategorical variables</w:t>
            </w:r>
            <w:r w:rsidR="00F61A0C" w:rsidRPr="00FF72EF">
              <w:rPr>
                <w:noProof/>
                <w:lang w:val="en-GB"/>
              </w:rPr>
              <w:t>, on the other hand,</w:t>
            </w:r>
            <w:r w:rsidR="00F3588D" w:rsidRPr="00FF72EF">
              <w:rPr>
                <w:noProof/>
                <w:lang w:val="en-GB"/>
              </w:rPr>
              <w:t xml:space="preserve"> have now </w:t>
            </w:r>
            <w:r w:rsidR="00621901" w:rsidRPr="00FF72EF">
              <w:rPr>
                <w:noProof/>
                <w:lang w:val="en-GB"/>
              </w:rPr>
              <w:t xml:space="preserve">been replaced by the </w:t>
            </w:r>
            <w:r w:rsidR="00F3588D" w:rsidRPr="00FF72EF">
              <w:rPr>
                <w:noProof/>
                <w:lang w:val="en-GB"/>
              </w:rPr>
              <w:t>dummy variables</w:t>
            </w:r>
            <w:r w:rsidR="00621901" w:rsidRPr="00FF72EF">
              <w:rPr>
                <w:noProof/>
                <w:lang w:val="en-GB"/>
              </w:rPr>
              <w:t xml:space="preserve"> entirely</w:t>
            </w:r>
            <w:r w:rsidR="0013634D" w:rsidRPr="00FF72EF">
              <w:rPr>
                <w:noProof/>
                <w:lang w:val="en-GB"/>
              </w:rPr>
              <w:t>.</w:t>
            </w:r>
            <w:r w:rsidR="00621901" w:rsidRPr="00FF72EF">
              <w:rPr>
                <w:noProof/>
                <w:lang w:val="en-GB"/>
              </w:rPr>
              <w:t xml:space="preserve"> </w:t>
            </w:r>
            <w:r w:rsidR="0013634D" w:rsidRPr="00FF72EF">
              <w:rPr>
                <w:noProof/>
                <w:lang w:val="en-GB"/>
              </w:rPr>
              <w:t xml:space="preserve">Therefore, </w:t>
            </w:r>
            <w:r w:rsidR="00BA08A6" w:rsidRPr="00FF72EF">
              <w:rPr>
                <w:noProof/>
                <w:lang w:val="en-GB"/>
              </w:rPr>
              <w:t xml:space="preserve">we </w:t>
            </w:r>
            <w:r w:rsidR="0013634D" w:rsidRPr="00FF72EF">
              <w:rPr>
                <w:noProof/>
                <w:lang w:val="en-GB"/>
              </w:rPr>
              <w:t xml:space="preserve">recommend </w:t>
            </w:r>
            <w:r w:rsidR="00B56A8D" w:rsidRPr="00FF72EF">
              <w:rPr>
                <w:noProof/>
                <w:lang w:val="en-GB"/>
              </w:rPr>
              <w:t>carrying</w:t>
            </w:r>
            <w:r w:rsidR="008257A6" w:rsidRPr="00FF72EF">
              <w:rPr>
                <w:noProof/>
                <w:lang w:val="en-GB"/>
              </w:rPr>
              <w:t xml:space="preserve"> out such transformation in a new DataFrame so that </w:t>
            </w:r>
            <w:r w:rsidR="004A1977" w:rsidRPr="00FF72EF">
              <w:rPr>
                <w:noProof/>
                <w:lang w:val="en-GB"/>
              </w:rPr>
              <w:t>we do not los</w:t>
            </w:r>
            <w:r w:rsidR="00B41BBB" w:rsidRPr="00FE4A0F">
              <w:rPr>
                <w:noProof/>
                <w:lang w:val="en-GB"/>
              </w:rPr>
              <w:t>e</w:t>
            </w:r>
            <w:r w:rsidR="004A1977" w:rsidRPr="00FF72EF">
              <w:rPr>
                <w:noProof/>
                <w:lang w:val="en-GB"/>
              </w:rPr>
              <w:t xml:space="preserve"> </w:t>
            </w:r>
            <w:r w:rsidR="008257A6" w:rsidRPr="00FF72EF">
              <w:rPr>
                <w:noProof/>
                <w:lang w:val="en-GB"/>
              </w:rPr>
              <w:t xml:space="preserve">the original data </w:t>
            </w:r>
            <w:r w:rsidR="005B2E2B" w:rsidRPr="00FF72EF">
              <w:rPr>
                <w:noProof/>
                <w:lang w:val="en-GB"/>
              </w:rPr>
              <w:t xml:space="preserve">in case </w:t>
            </w:r>
            <w:r w:rsidR="008822E4" w:rsidRPr="00FF72EF">
              <w:rPr>
                <w:noProof/>
                <w:lang w:val="en-GB"/>
              </w:rPr>
              <w:t>anything goes wrong.</w:t>
            </w:r>
          </w:p>
        </w:tc>
      </w:tr>
    </w:tbl>
    <w:p w14:paraId="5526A720" w14:textId="77777777" w:rsidR="005A3786" w:rsidRPr="00FF72EF" w:rsidRDefault="005A3786" w:rsidP="005A3786">
      <w:pPr>
        <w:spacing w:before="240" w:after="120"/>
        <w:jc w:val="left"/>
        <w:rPr>
          <w:b/>
          <w:sz w:val="28"/>
        </w:rPr>
      </w:pPr>
      <w:r w:rsidRPr="00FF72EF">
        <w:rPr>
          <w:b/>
          <w:sz w:val="28"/>
        </w:rPr>
        <w:lastRenderedPageBreak/>
        <w:t>Read</w:t>
      </w:r>
    </w:p>
    <w:p w14:paraId="46E64779" w14:textId="1F30CA4D" w:rsidR="005A3786" w:rsidRPr="00FF72EF" w:rsidRDefault="005A3786" w:rsidP="005A3786">
      <w:pPr>
        <w:pStyle w:val="BodyText"/>
        <w:rPr>
          <w:noProof/>
          <w:lang w:val="en-GB"/>
        </w:rPr>
      </w:pPr>
      <w:r w:rsidRPr="00FF72EF">
        <w:rPr>
          <w:noProof/>
          <w:lang w:val="en-GB"/>
        </w:rPr>
        <w:t xml:space="preserve">Refer to the link below for more details and examples on the </w:t>
      </w:r>
      <w:r w:rsidRPr="00FF72EF">
        <w:rPr>
          <w:rFonts w:ascii="Consolas" w:hAnsi="Consolas"/>
          <w:noProof/>
          <w:lang w:val="en-GB"/>
        </w:rPr>
        <w:t>get_dummies()</w:t>
      </w:r>
      <w:r w:rsidRPr="00FF72EF">
        <w:rPr>
          <w:noProof/>
          <w:lang w:val="en-GB"/>
        </w:rPr>
        <w:t xml:space="preserve"> function of the pandas package: </w:t>
      </w:r>
    </w:p>
    <w:p w14:paraId="2D2555AC" w14:textId="19941F7C" w:rsidR="005A3786" w:rsidRPr="00FF72EF" w:rsidRDefault="0069393C" w:rsidP="005A3786">
      <w:pPr>
        <w:pStyle w:val="BodyText"/>
        <w:rPr>
          <w:noProof/>
          <w:lang w:val="en-GB"/>
        </w:rPr>
      </w:pPr>
      <w:hyperlink r:id="rId35" w:history="1">
        <w:r w:rsidR="00983A2D" w:rsidRPr="00FF72EF">
          <w:rPr>
            <w:rStyle w:val="Hyperlink"/>
            <w:noProof/>
            <w:lang w:val="en-GB"/>
          </w:rPr>
          <w:t>https://pandas.pydata.org/pandas-docs/stable/reference/api/pandas.get_dummies</w:t>
        </w:r>
        <w:r w:rsidR="00983A2D" w:rsidRPr="00FF72EF">
          <w:rPr>
            <w:rStyle w:val="Hyperlink"/>
            <w:rFonts w:ascii="Times New Roman" w:hAnsi="Times New Roman"/>
            <w:noProof/>
            <w:lang w:val="en-GB"/>
          </w:rPr>
          <w:t>‌</w:t>
        </w:r>
        <w:r w:rsidR="00983A2D" w:rsidRPr="00FF72EF">
          <w:rPr>
            <w:rStyle w:val="Hyperlink"/>
            <w:noProof/>
            <w:lang w:val="en-GB"/>
          </w:rPr>
          <w:t>.html</w:t>
        </w:r>
      </w:hyperlink>
    </w:p>
    <w:p w14:paraId="29FBE4F3" w14:textId="77777777" w:rsidR="00606845" w:rsidRPr="00FF72EF" w:rsidRDefault="00606845" w:rsidP="00606845">
      <w:pPr>
        <w:spacing w:before="240" w:after="120"/>
        <w:jc w:val="left"/>
        <w:rPr>
          <w:b/>
          <w:sz w:val="28"/>
        </w:rPr>
      </w:pPr>
      <w:r w:rsidRPr="00FF72EF">
        <w:rPr>
          <w:b/>
          <w:sz w:val="28"/>
        </w:rPr>
        <w:t>Read</w:t>
      </w:r>
    </w:p>
    <w:p w14:paraId="3F8B0708" w14:textId="22ECDD4E" w:rsidR="00606845" w:rsidRPr="00FF72EF" w:rsidRDefault="00606845" w:rsidP="00606845">
      <w:pPr>
        <w:pStyle w:val="BodyText"/>
        <w:rPr>
          <w:noProof/>
          <w:lang w:val="en-GB"/>
        </w:rPr>
      </w:pPr>
      <w:r w:rsidRPr="00FF72EF">
        <w:rPr>
          <w:noProof/>
          <w:lang w:val="en-GB"/>
        </w:rPr>
        <w:t xml:space="preserve">Refer to the link below for more details and examples on the </w:t>
      </w:r>
      <w:r w:rsidR="00B901D5" w:rsidRPr="00FF72EF">
        <w:rPr>
          <w:rFonts w:ascii="Consolas" w:hAnsi="Consolas"/>
          <w:noProof/>
          <w:lang w:val="en-GB"/>
        </w:rPr>
        <w:t>.astype</w:t>
      </w:r>
      <w:r w:rsidRPr="00FF72EF">
        <w:rPr>
          <w:rFonts w:ascii="Consolas" w:hAnsi="Consolas"/>
          <w:noProof/>
          <w:lang w:val="en-GB"/>
        </w:rPr>
        <w:t>()</w:t>
      </w:r>
      <w:r w:rsidRPr="00FF72EF">
        <w:rPr>
          <w:noProof/>
          <w:lang w:val="en-GB"/>
        </w:rPr>
        <w:t xml:space="preserve"> </w:t>
      </w:r>
      <w:r w:rsidR="00B901D5" w:rsidRPr="00FF72EF">
        <w:rPr>
          <w:noProof/>
          <w:lang w:val="en-GB"/>
        </w:rPr>
        <w:t>method</w:t>
      </w:r>
      <w:r w:rsidRPr="00FF72EF">
        <w:rPr>
          <w:noProof/>
          <w:lang w:val="en-GB"/>
        </w:rPr>
        <w:t xml:space="preserve"> of the pandas package: </w:t>
      </w:r>
    </w:p>
    <w:p w14:paraId="2679CEB6" w14:textId="62888946" w:rsidR="00606845" w:rsidRPr="00FF72EF" w:rsidRDefault="0069393C" w:rsidP="005A3786">
      <w:pPr>
        <w:pStyle w:val="BodyText"/>
        <w:rPr>
          <w:noProof/>
          <w:lang w:val="en-GB"/>
        </w:rPr>
      </w:pPr>
      <w:hyperlink r:id="rId36" w:history="1">
        <w:r w:rsidR="00F54E18" w:rsidRPr="00FF72EF">
          <w:rPr>
            <w:rStyle w:val="Hyperlink"/>
            <w:noProof/>
            <w:lang w:val="en-GB"/>
          </w:rPr>
          <w:t>https://pandas.pydata.org/pandas-docs/stable/reference/api/pandas.DataFrame.</w:t>
        </w:r>
        <w:r w:rsidR="00F54E18" w:rsidRPr="00FF72EF">
          <w:rPr>
            <w:rStyle w:val="Hyperlink"/>
            <w:rFonts w:ascii="Times New Roman" w:hAnsi="Times New Roman"/>
            <w:noProof/>
            <w:lang w:val="en-GB"/>
          </w:rPr>
          <w:t xml:space="preserve"> ‌</w:t>
        </w:r>
        <w:r w:rsidR="00F54E18" w:rsidRPr="00FF72EF">
          <w:rPr>
            <w:rStyle w:val="Hyperlink"/>
            <w:noProof/>
            <w:lang w:val="en-GB"/>
          </w:rPr>
          <w:t>astype.html</w:t>
        </w:r>
      </w:hyperlink>
    </w:p>
    <w:p w14:paraId="1172BF61" w14:textId="3C7DBEF0" w:rsidR="00624F35" w:rsidRPr="00FF72EF" w:rsidRDefault="00624F35" w:rsidP="00B41BBB">
      <w:pPr>
        <w:pStyle w:val="Heading4"/>
        <w:tabs>
          <w:tab w:val="left" w:pos="709"/>
        </w:tabs>
        <w:rPr>
          <w:noProof/>
          <w:lang w:val="en-GB"/>
        </w:rPr>
      </w:pPr>
      <w:r w:rsidRPr="00FF72EF">
        <w:rPr>
          <w:noProof/>
          <w:lang w:val="en-GB"/>
        </w:rPr>
        <w:t>1.2.</w:t>
      </w:r>
      <w:r w:rsidR="00065024" w:rsidRPr="00FF72EF">
        <w:rPr>
          <w:noProof/>
          <w:lang w:val="en-GB"/>
        </w:rPr>
        <w:t>6</w:t>
      </w:r>
      <w:r w:rsidRPr="00FF72EF">
        <w:rPr>
          <w:noProof/>
          <w:lang w:val="en-GB"/>
        </w:rPr>
        <w:t xml:space="preserve"> </w:t>
      </w:r>
      <w:r w:rsidR="00B41BBB" w:rsidRPr="00FE4A0F">
        <w:rPr>
          <w:noProof/>
          <w:lang w:val="en-GB"/>
        </w:rPr>
        <w:tab/>
      </w:r>
      <w:r w:rsidRPr="00FF72EF">
        <w:rPr>
          <w:noProof/>
          <w:lang w:val="en-GB"/>
        </w:rPr>
        <w:t xml:space="preserve">Data Transformation </w:t>
      </w:r>
    </w:p>
    <w:p w14:paraId="7A24B5E4" w14:textId="455B44EB" w:rsidR="00624F35" w:rsidRPr="00FF72EF" w:rsidRDefault="00624F35" w:rsidP="00512E7A">
      <w:pPr>
        <w:pStyle w:val="BodyText"/>
        <w:rPr>
          <w:noProof/>
          <w:lang w:val="en-GB"/>
        </w:rPr>
      </w:pPr>
      <w:r w:rsidRPr="00FF72EF">
        <w:rPr>
          <w:noProof/>
          <w:lang w:val="en-GB"/>
        </w:rPr>
        <w:t xml:space="preserve">In the previous sections, we have discussed how to prepare categorical variables for scikit-learn analytics algorithms. Though numeric variables are generally easier to deal with, </w:t>
      </w:r>
      <w:r w:rsidR="00545554" w:rsidRPr="00FF72EF">
        <w:rPr>
          <w:noProof/>
          <w:lang w:val="en-GB"/>
        </w:rPr>
        <w:t>they may also cause trouble in the model estimation</w:t>
      </w:r>
      <w:r w:rsidR="005B1644" w:rsidRPr="00FF72EF">
        <w:rPr>
          <w:noProof/>
          <w:lang w:val="en-GB"/>
        </w:rPr>
        <w:t>. For instance, their</w:t>
      </w:r>
      <w:r w:rsidRPr="00FF72EF">
        <w:rPr>
          <w:noProof/>
          <w:lang w:val="en-GB"/>
        </w:rPr>
        <w:t xml:space="preserve"> range of values can be </w:t>
      </w:r>
      <w:r w:rsidR="005B1644" w:rsidRPr="00FF72EF">
        <w:rPr>
          <w:noProof/>
          <w:lang w:val="en-GB"/>
        </w:rPr>
        <w:t xml:space="preserve">rather </w:t>
      </w:r>
      <w:r w:rsidRPr="00FF72EF">
        <w:rPr>
          <w:noProof/>
          <w:lang w:val="en-GB"/>
        </w:rPr>
        <w:t xml:space="preserve">wide. As a result, </w:t>
      </w:r>
      <w:r w:rsidR="005B1644" w:rsidRPr="00FF72EF">
        <w:rPr>
          <w:noProof/>
          <w:lang w:val="en-GB"/>
        </w:rPr>
        <w:t xml:space="preserve">variables with </w:t>
      </w:r>
      <w:r w:rsidR="006246BA" w:rsidRPr="00FF72EF">
        <w:rPr>
          <w:noProof/>
          <w:lang w:val="en-GB"/>
        </w:rPr>
        <w:t xml:space="preserve">such characteristic </w:t>
      </w:r>
      <w:r w:rsidR="00D33BCA" w:rsidRPr="00FF72EF">
        <w:rPr>
          <w:noProof/>
          <w:lang w:val="en-GB"/>
        </w:rPr>
        <w:t xml:space="preserve">tend to </w:t>
      </w:r>
      <w:r w:rsidR="006246BA" w:rsidRPr="00FF72EF">
        <w:rPr>
          <w:noProof/>
          <w:lang w:val="en-GB"/>
        </w:rPr>
        <w:t xml:space="preserve">have higher impact </w:t>
      </w:r>
      <w:r w:rsidR="00C52E13" w:rsidRPr="00FF72EF">
        <w:rPr>
          <w:noProof/>
          <w:lang w:val="en-GB"/>
        </w:rPr>
        <w:t>in the model</w:t>
      </w:r>
      <w:r w:rsidR="00916891" w:rsidRPr="00FF72EF">
        <w:rPr>
          <w:noProof/>
          <w:lang w:val="en-GB"/>
        </w:rPr>
        <w:t xml:space="preserve"> </w:t>
      </w:r>
      <w:r w:rsidR="00CB15A5" w:rsidRPr="00FF72EF">
        <w:rPr>
          <w:noProof/>
          <w:lang w:val="en-GB"/>
        </w:rPr>
        <w:t xml:space="preserve">than </w:t>
      </w:r>
      <w:r w:rsidR="00396286" w:rsidRPr="00FF72EF">
        <w:rPr>
          <w:noProof/>
          <w:lang w:val="en-GB"/>
        </w:rPr>
        <w:t xml:space="preserve">those </w:t>
      </w:r>
      <w:r w:rsidR="00D33BCA" w:rsidRPr="00FF72EF">
        <w:rPr>
          <w:noProof/>
          <w:lang w:val="en-GB"/>
        </w:rPr>
        <w:t xml:space="preserve">with </w:t>
      </w:r>
      <w:r w:rsidR="00396286" w:rsidRPr="00FF72EF">
        <w:rPr>
          <w:noProof/>
          <w:lang w:val="en-GB"/>
        </w:rPr>
        <w:t>smaller</w:t>
      </w:r>
      <w:r w:rsidR="00D33BCA" w:rsidRPr="00FF72EF">
        <w:rPr>
          <w:noProof/>
          <w:lang w:val="en-GB"/>
        </w:rPr>
        <w:t xml:space="preserve"> value ranges.</w:t>
      </w:r>
      <w:r w:rsidR="00CB15A5" w:rsidRPr="00FF72EF">
        <w:rPr>
          <w:noProof/>
          <w:lang w:val="en-GB"/>
        </w:rPr>
        <w:t xml:space="preserve"> </w:t>
      </w:r>
      <w:r w:rsidR="00396286" w:rsidRPr="00FF72EF">
        <w:rPr>
          <w:noProof/>
          <w:lang w:val="en-GB"/>
        </w:rPr>
        <w:t xml:space="preserve">Hence, they </w:t>
      </w:r>
      <w:r w:rsidR="00916891" w:rsidRPr="00FF72EF">
        <w:rPr>
          <w:noProof/>
          <w:lang w:val="en-GB"/>
        </w:rPr>
        <w:lastRenderedPageBreak/>
        <w:t xml:space="preserve">need to be scaled </w:t>
      </w:r>
      <w:r w:rsidR="00AB3260" w:rsidRPr="00FF72EF">
        <w:rPr>
          <w:noProof/>
          <w:lang w:val="en-GB"/>
        </w:rPr>
        <w:t xml:space="preserve">down </w:t>
      </w:r>
      <w:r w:rsidR="00916891" w:rsidRPr="00FF72EF">
        <w:rPr>
          <w:noProof/>
          <w:lang w:val="en-GB"/>
        </w:rPr>
        <w:t xml:space="preserve">to match the </w:t>
      </w:r>
      <w:r w:rsidR="006D4C1F" w:rsidRPr="00FF72EF">
        <w:rPr>
          <w:noProof/>
          <w:lang w:val="en-GB"/>
        </w:rPr>
        <w:t>value range of</w:t>
      </w:r>
      <w:r w:rsidR="00F476F7">
        <w:rPr>
          <w:noProof/>
          <w:lang w:val="en-GB"/>
        </w:rPr>
        <w:t xml:space="preserve"> the</w:t>
      </w:r>
      <w:r w:rsidR="006D4C1F" w:rsidRPr="00FF72EF">
        <w:rPr>
          <w:noProof/>
          <w:lang w:val="en-GB"/>
        </w:rPr>
        <w:t xml:space="preserve"> other numeric variables</w:t>
      </w:r>
      <w:r w:rsidR="000C66AC" w:rsidRPr="00FF72EF">
        <w:rPr>
          <w:noProof/>
          <w:lang w:val="en-GB"/>
        </w:rPr>
        <w:t>.</w:t>
      </w:r>
      <w:r w:rsidR="006D4C1F" w:rsidRPr="00FF72EF">
        <w:rPr>
          <w:noProof/>
          <w:lang w:val="en-GB"/>
        </w:rPr>
        <w:t xml:space="preserve"> The most common </w:t>
      </w:r>
      <w:r w:rsidR="00AD2585" w:rsidRPr="00FF72EF">
        <w:rPr>
          <w:noProof/>
          <w:lang w:val="en-GB"/>
        </w:rPr>
        <w:t>methods for this purpose are normalisation and standardisation.</w:t>
      </w:r>
    </w:p>
    <w:p w14:paraId="6AEF4DD4" w14:textId="317F7FFC" w:rsidR="00C52E13" w:rsidRPr="00FF72EF" w:rsidRDefault="00C52E13" w:rsidP="00512E7A">
      <w:pPr>
        <w:pStyle w:val="BodyText"/>
        <w:rPr>
          <w:noProof/>
          <w:lang w:val="en-GB"/>
        </w:rPr>
      </w:pPr>
      <w:r w:rsidRPr="00FF72EF">
        <w:rPr>
          <w:noProof/>
          <w:lang w:val="en-GB"/>
        </w:rPr>
        <w:t>In Chapter 5.</w:t>
      </w:r>
      <w:r w:rsidR="00B13C0D" w:rsidRPr="00FF72EF">
        <w:rPr>
          <w:noProof/>
          <w:lang w:val="en-GB"/>
        </w:rPr>
        <w:t xml:space="preserve">4 of Study Unit 4, we have discussed </w:t>
      </w:r>
      <w:r w:rsidR="008507D4" w:rsidRPr="00FF72EF">
        <w:rPr>
          <w:noProof/>
          <w:lang w:val="en-GB"/>
        </w:rPr>
        <w:t xml:space="preserve">how to execute </w:t>
      </w:r>
      <w:r w:rsidR="00B13C0D" w:rsidRPr="00FF72EF">
        <w:rPr>
          <w:noProof/>
          <w:lang w:val="en-GB"/>
        </w:rPr>
        <w:t>log-transformation, standardisation</w:t>
      </w:r>
      <w:r w:rsidR="006A247A" w:rsidRPr="00FF72EF">
        <w:rPr>
          <w:noProof/>
          <w:lang w:val="en-GB"/>
        </w:rPr>
        <w:t>,</w:t>
      </w:r>
      <w:r w:rsidR="00B13C0D" w:rsidRPr="00FF72EF">
        <w:rPr>
          <w:noProof/>
          <w:lang w:val="en-GB"/>
        </w:rPr>
        <w:t xml:space="preserve"> and normalisation</w:t>
      </w:r>
      <w:r w:rsidR="00F4428B" w:rsidRPr="00FF72EF">
        <w:rPr>
          <w:noProof/>
          <w:lang w:val="en-GB"/>
        </w:rPr>
        <w:t xml:space="preserve"> on pandas DataFrame</w:t>
      </w:r>
      <w:r w:rsidR="00561F3D" w:rsidRPr="00FF72EF">
        <w:rPr>
          <w:noProof/>
          <w:lang w:val="en-GB"/>
        </w:rPr>
        <w:t>s</w:t>
      </w:r>
      <w:r w:rsidR="00F4428B" w:rsidRPr="00FF72EF">
        <w:rPr>
          <w:noProof/>
          <w:lang w:val="en-GB"/>
        </w:rPr>
        <w:t xml:space="preserve">. </w:t>
      </w:r>
      <w:r w:rsidR="006A247A" w:rsidRPr="00FF72EF">
        <w:rPr>
          <w:noProof/>
          <w:lang w:val="en-GB"/>
        </w:rPr>
        <w:t>However,</w:t>
      </w:r>
      <w:r w:rsidR="00093626" w:rsidRPr="00FF72EF">
        <w:rPr>
          <w:noProof/>
          <w:lang w:val="en-GB"/>
        </w:rPr>
        <w:t xml:space="preserve"> </w:t>
      </w:r>
      <w:r w:rsidR="006A247A" w:rsidRPr="00FF72EF">
        <w:rPr>
          <w:noProof/>
          <w:lang w:val="en-GB"/>
        </w:rPr>
        <w:t xml:space="preserve">we </w:t>
      </w:r>
      <w:r w:rsidR="00601151" w:rsidRPr="00FF72EF">
        <w:rPr>
          <w:noProof/>
          <w:lang w:val="en-GB"/>
        </w:rPr>
        <w:t xml:space="preserve">have had </w:t>
      </w:r>
      <w:r w:rsidR="006A247A" w:rsidRPr="00FF72EF">
        <w:rPr>
          <w:noProof/>
          <w:lang w:val="en-GB"/>
        </w:rPr>
        <w:t>to construct our own program</w:t>
      </w:r>
      <w:r w:rsidR="00975CED">
        <w:rPr>
          <w:noProof/>
          <w:lang w:val="en-GB"/>
        </w:rPr>
        <w:t>s</w:t>
      </w:r>
      <w:r w:rsidR="006A247A" w:rsidRPr="00FF72EF">
        <w:rPr>
          <w:noProof/>
          <w:lang w:val="en-GB"/>
        </w:rPr>
        <w:t xml:space="preserve"> </w:t>
      </w:r>
      <w:r w:rsidR="002553B4" w:rsidRPr="00FF72EF">
        <w:rPr>
          <w:noProof/>
          <w:lang w:val="en-GB"/>
        </w:rPr>
        <w:t>for standardisation and normalisation</w:t>
      </w:r>
      <w:r w:rsidR="00093626" w:rsidRPr="00FF72EF">
        <w:rPr>
          <w:noProof/>
          <w:lang w:val="en-GB"/>
        </w:rPr>
        <w:t xml:space="preserve"> since </w:t>
      </w:r>
      <w:r w:rsidR="00860525" w:rsidRPr="00FF72EF">
        <w:rPr>
          <w:noProof/>
          <w:lang w:val="en-GB"/>
        </w:rPr>
        <w:t xml:space="preserve">they are not included in </w:t>
      </w:r>
      <w:r w:rsidR="00093626" w:rsidRPr="00FF72EF">
        <w:rPr>
          <w:noProof/>
          <w:lang w:val="en-GB"/>
        </w:rPr>
        <w:t>pandas</w:t>
      </w:r>
      <w:r w:rsidR="00480D44" w:rsidRPr="00FF72EF">
        <w:rPr>
          <w:noProof/>
          <w:lang w:val="en-GB"/>
        </w:rPr>
        <w:t>.</w:t>
      </w:r>
      <w:r w:rsidR="00093626" w:rsidRPr="00FF72EF">
        <w:rPr>
          <w:noProof/>
          <w:lang w:val="en-GB"/>
        </w:rPr>
        <w:t xml:space="preserve"> In scikit-learn</w:t>
      </w:r>
      <w:r w:rsidR="004318D4" w:rsidRPr="00FF72EF">
        <w:rPr>
          <w:noProof/>
          <w:lang w:val="en-GB"/>
        </w:rPr>
        <w:t xml:space="preserve">, </w:t>
      </w:r>
      <w:r w:rsidR="00E622D3" w:rsidRPr="00FF72EF">
        <w:rPr>
          <w:noProof/>
          <w:lang w:val="en-GB"/>
        </w:rPr>
        <w:t xml:space="preserve">on the other hand, </w:t>
      </w:r>
      <w:r w:rsidR="004318D4" w:rsidRPr="00FF72EF">
        <w:rPr>
          <w:noProof/>
          <w:lang w:val="en-GB"/>
        </w:rPr>
        <w:t xml:space="preserve">these </w:t>
      </w:r>
      <w:r w:rsidR="0074633E" w:rsidRPr="00FF72EF">
        <w:rPr>
          <w:noProof/>
          <w:lang w:val="en-GB"/>
        </w:rPr>
        <w:t xml:space="preserve">functions </w:t>
      </w:r>
      <w:r w:rsidR="00E622D3" w:rsidRPr="00FF72EF">
        <w:rPr>
          <w:noProof/>
          <w:lang w:val="en-GB"/>
        </w:rPr>
        <w:t xml:space="preserve">can be found </w:t>
      </w:r>
      <w:r w:rsidR="0074633E" w:rsidRPr="00FF72EF">
        <w:rPr>
          <w:noProof/>
          <w:lang w:val="en-GB"/>
        </w:rPr>
        <w:t xml:space="preserve">in the </w:t>
      </w:r>
      <w:r w:rsidR="0074633E" w:rsidRPr="00FF72EF">
        <w:rPr>
          <w:rFonts w:ascii="Consolas" w:hAnsi="Consolas"/>
          <w:noProof/>
          <w:lang w:val="en-GB"/>
        </w:rPr>
        <w:t>preprocessing</w:t>
      </w:r>
      <w:r w:rsidR="0074633E" w:rsidRPr="00FF72EF">
        <w:rPr>
          <w:noProof/>
          <w:lang w:val="en-GB"/>
        </w:rPr>
        <w:t xml:space="preserve"> module</w:t>
      </w:r>
      <w:r w:rsidR="00413D02" w:rsidRPr="00FF72EF">
        <w:rPr>
          <w:noProof/>
          <w:lang w:val="en-GB"/>
        </w:rPr>
        <w:t>, where t</w:t>
      </w:r>
      <w:r w:rsidR="00283BE0" w:rsidRPr="00FF72EF">
        <w:rPr>
          <w:noProof/>
          <w:lang w:val="en-GB"/>
        </w:rPr>
        <w:t xml:space="preserve">he </w:t>
      </w:r>
      <w:r w:rsidR="00283BE0" w:rsidRPr="00FF72EF">
        <w:rPr>
          <w:rFonts w:ascii="Consolas" w:hAnsi="Consolas"/>
          <w:noProof/>
          <w:lang w:val="en-GB"/>
        </w:rPr>
        <w:t>normali</w:t>
      </w:r>
      <w:r w:rsidR="00E16691" w:rsidRPr="00FF72EF">
        <w:rPr>
          <w:rFonts w:ascii="Consolas" w:hAnsi="Consolas"/>
          <w:noProof/>
          <w:lang w:val="en-GB"/>
        </w:rPr>
        <w:t>ze()</w:t>
      </w:r>
      <w:r w:rsidR="00E16691" w:rsidRPr="00FF72EF">
        <w:rPr>
          <w:noProof/>
          <w:lang w:val="en-GB"/>
        </w:rPr>
        <w:t xml:space="preserve"> </w:t>
      </w:r>
      <w:r w:rsidR="00413D02" w:rsidRPr="00FF72EF">
        <w:rPr>
          <w:noProof/>
          <w:lang w:val="en-GB"/>
        </w:rPr>
        <w:t xml:space="preserve">function </w:t>
      </w:r>
      <w:r w:rsidR="00E16691" w:rsidRPr="00FF72EF">
        <w:rPr>
          <w:noProof/>
          <w:lang w:val="en-GB"/>
        </w:rPr>
        <w:t xml:space="preserve">is </w:t>
      </w:r>
      <w:r w:rsidR="00787523" w:rsidRPr="00FF72EF">
        <w:rPr>
          <w:noProof/>
          <w:lang w:val="en-GB"/>
        </w:rPr>
        <w:t xml:space="preserve">actually straightforward </w:t>
      </w:r>
      <w:r w:rsidR="001378FE" w:rsidRPr="00FF72EF">
        <w:rPr>
          <w:noProof/>
          <w:lang w:val="en-GB"/>
        </w:rPr>
        <w:t xml:space="preserve">and </w:t>
      </w:r>
      <w:r w:rsidR="00787523" w:rsidRPr="00FF72EF">
        <w:rPr>
          <w:noProof/>
          <w:lang w:val="en-GB"/>
        </w:rPr>
        <w:t>eas</w:t>
      </w:r>
      <w:r w:rsidR="001378FE" w:rsidRPr="00FF72EF">
        <w:rPr>
          <w:noProof/>
          <w:lang w:val="en-GB"/>
        </w:rPr>
        <w:t>y</w:t>
      </w:r>
      <w:r w:rsidR="00787523" w:rsidRPr="00FF72EF">
        <w:rPr>
          <w:noProof/>
          <w:lang w:val="en-GB"/>
        </w:rPr>
        <w:t xml:space="preserve"> to handle.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27"/>
      </w:tblGrid>
      <w:tr w:rsidR="00E622D3" w:rsidRPr="00971571" w14:paraId="6FFF2637" w14:textId="77777777" w:rsidTr="00C4497F">
        <w:tc>
          <w:tcPr>
            <w:tcW w:w="9017" w:type="dxa"/>
            <w:shd w:val="clear" w:color="auto" w:fill="D9D9D9" w:themeFill="background1" w:themeFillShade="D9"/>
            <w:vAlign w:val="center"/>
          </w:tcPr>
          <w:p w14:paraId="3098C660" w14:textId="3134D5EC" w:rsidR="00E622D3" w:rsidRPr="00FF72EF" w:rsidRDefault="00907A30" w:rsidP="00C4497F">
            <w:pPr>
              <w:pStyle w:val="Code"/>
              <w:tabs>
                <w:tab w:val="left" w:pos="6557"/>
              </w:tabs>
              <w:ind w:left="4528" w:hanging="4492"/>
              <w:rPr>
                <w:noProof/>
                <w:lang w:val="en-GB"/>
              </w:rPr>
            </w:pPr>
            <w:r w:rsidRPr="00FF72EF">
              <w:rPr>
                <w:noProof/>
                <w:lang w:val="en-GB"/>
              </w:rPr>
              <w:t>Object</w:t>
            </w:r>
            <w:r w:rsidR="00E622D3" w:rsidRPr="00FF72EF">
              <w:rPr>
                <w:noProof/>
                <w:lang w:val="en-GB"/>
              </w:rPr>
              <w:t>_name</w:t>
            </w:r>
            <w:r w:rsidR="00266A05" w:rsidRPr="00FF72EF">
              <w:rPr>
                <w:noProof/>
                <w:color w:val="auto"/>
                <w:lang w:val="en-GB"/>
              </w:rPr>
              <w:t xml:space="preserve"> = </w:t>
            </w:r>
            <w:r w:rsidR="002B1C66" w:rsidRPr="00FF72EF">
              <w:rPr>
                <w:noProof/>
                <w:color w:val="5F497A" w:themeColor="accent4" w:themeShade="BF"/>
                <w:lang w:val="en-GB"/>
              </w:rPr>
              <w:t>sklearn</w:t>
            </w:r>
            <w:r w:rsidR="002B1C66" w:rsidRPr="00FF72EF">
              <w:rPr>
                <w:noProof/>
                <w:color w:val="auto"/>
                <w:lang w:val="en-GB"/>
              </w:rPr>
              <w:t>.</w:t>
            </w:r>
            <w:r w:rsidR="00266A05" w:rsidRPr="00FF72EF">
              <w:rPr>
                <w:noProof/>
                <w:color w:val="003366"/>
                <w:lang w:val="en-GB"/>
              </w:rPr>
              <w:t>preprocessing</w:t>
            </w:r>
            <w:r w:rsidR="00266A05" w:rsidRPr="00FF72EF">
              <w:rPr>
                <w:noProof/>
                <w:color w:val="auto"/>
                <w:lang w:val="en-GB"/>
              </w:rPr>
              <w:t>.</w:t>
            </w:r>
            <w:r w:rsidR="00266A05" w:rsidRPr="00FF72EF">
              <w:rPr>
                <w:noProof/>
                <w:color w:val="76923C" w:themeColor="accent3" w:themeShade="BF"/>
                <w:lang w:val="en-GB"/>
              </w:rPr>
              <w:t>normalize</w:t>
            </w:r>
            <w:r w:rsidR="00266A05" w:rsidRPr="00FF72EF">
              <w:rPr>
                <w:noProof/>
                <w:color w:val="auto"/>
                <w:lang w:val="en-GB"/>
              </w:rPr>
              <w:t>(</w:t>
            </w:r>
            <w:r w:rsidR="002B1C66" w:rsidRPr="005A12B3">
              <w:rPr>
                <w:noProof/>
                <w:color w:val="595959" w:themeColor="text1" w:themeTint="A6"/>
                <w:lang w:val="en-GB"/>
              </w:rPr>
              <w:t>X</w:t>
            </w:r>
            <w:r w:rsidR="00266A05" w:rsidRPr="00FF72EF">
              <w:rPr>
                <w:noProof/>
                <w:color w:val="auto"/>
                <w:lang w:val="en-GB"/>
              </w:rPr>
              <w:t>)</w:t>
            </w:r>
          </w:p>
        </w:tc>
      </w:tr>
    </w:tbl>
    <w:p w14:paraId="338390C1" w14:textId="77777777" w:rsidR="00E57E15" w:rsidRPr="00F927B6" w:rsidRDefault="00196DA5" w:rsidP="001378FE">
      <w:pPr>
        <w:pStyle w:val="BodyText"/>
        <w:rPr>
          <w:noProof/>
          <w:lang w:val="en-GB"/>
        </w:rPr>
      </w:pPr>
      <w:r w:rsidRPr="00F927B6">
        <w:rPr>
          <w:noProof/>
          <w:lang w:val="en-GB"/>
        </w:rPr>
        <w:t xml:space="preserve">The </w:t>
      </w:r>
      <w:r w:rsidR="001F57E9" w:rsidRPr="00F927B6">
        <w:rPr>
          <w:noProof/>
          <w:lang w:val="en-GB"/>
        </w:rPr>
        <w:t xml:space="preserve">object assigned to </w:t>
      </w:r>
      <w:r w:rsidRPr="00F927B6">
        <w:rPr>
          <w:noProof/>
          <w:lang w:val="en-GB"/>
        </w:rPr>
        <w:t xml:space="preserve">parameter </w:t>
      </w:r>
      <w:r w:rsidRPr="00F927B6">
        <w:rPr>
          <w:rFonts w:ascii="Consolas" w:hAnsi="Consolas"/>
          <w:noProof/>
          <w:lang w:val="en-GB"/>
        </w:rPr>
        <w:t>X</w:t>
      </w:r>
      <w:r w:rsidRPr="00F927B6">
        <w:rPr>
          <w:noProof/>
          <w:lang w:val="en-GB"/>
        </w:rPr>
        <w:t xml:space="preserve"> </w:t>
      </w:r>
      <w:r w:rsidR="001F57E9" w:rsidRPr="00F927B6">
        <w:rPr>
          <w:noProof/>
          <w:lang w:val="en-GB"/>
        </w:rPr>
        <w:t>can be a DataFrame, a NumPy array, etc.</w:t>
      </w:r>
    </w:p>
    <w:p w14:paraId="7FAAC7C6" w14:textId="151A09F7" w:rsidR="00E622D3" w:rsidRPr="00F927B6" w:rsidRDefault="00CB1DFD" w:rsidP="001378FE">
      <w:pPr>
        <w:pStyle w:val="BodyText"/>
        <w:rPr>
          <w:noProof/>
          <w:lang w:val="en-GB"/>
        </w:rPr>
      </w:pPr>
      <w:r w:rsidRPr="00F927B6">
        <w:rPr>
          <w:noProof/>
          <w:lang w:val="en-GB"/>
        </w:rPr>
        <w:t>Conversely, t</w:t>
      </w:r>
      <w:r w:rsidR="00283BE0" w:rsidRPr="00F927B6">
        <w:rPr>
          <w:noProof/>
          <w:lang w:val="en-GB"/>
        </w:rPr>
        <w:t>he syntax for standardi</w:t>
      </w:r>
      <w:r w:rsidR="001378FE" w:rsidRPr="00F927B6">
        <w:rPr>
          <w:noProof/>
          <w:lang w:val="en-GB"/>
        </w:rPr>
        <w:t>s</w:t>
      </w:r>
      <w:r w:rsidR="00283BE0" w:rsidRPr="00F927B6">
        <w:rPr>
          <w:noProof/>
          <w:lang w:val="en-GB"/>
        </w:rPr>
        <w:t xml:space="preserve">ation </w:t>
      </w:r>
      <w:r w:rsidRPr="00F927B6">
        <w:rPr>
          <w:noProof/>
          <w:lang w:val="en-GB"/>
        </w:rPr>
        <w:t xml:space="preserve">requires the </w:t>
      </w:r>
      <w:r w:rsidR="004C4A3C" w:rsidRPr="00F927B6">
        <w:rPr>
          <w:noProof/>
          <w:lang w:val="en-GB"/>
        </w:rPr>
        <w:t xml:space="preserve">initialisation </w:t>
      </w:r>
      <w:r w:rsidR="003627AE" w:rsidRPr="00F927B6">
        <w:rPr>
          <w:noProof/>
          <w:lang w:val="en-GB"/>
        </w:rPr>
        <w:t>of the estimator</w:t>
      </w:r>
      <w:r w:rsidR="00805113" w:rsidRPr="00F927B6">
        <w:rPr>
          <w:noProof/>
          <w:lang w:val="en-GB"/>
        </w:rPr>
        <w:t xml:space="preserve"> first</w:t>
      </w:r>
      <w:r w:rsidR="00904B7B" w:rsidRPr="00F927B6">
        <w:rPr>
          <w:noProof/>
          <w:lang w:val="en-GB"/>
        </w:rPr>
        <w:t>, the data can then be transformed in the subsequent step.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95551" w:rsidRPr="00971571" w14:paraId="63EEFD5D" w14:textId="77777777" w:rsidTr="00C4497F">
        <w:tc>
          <w:tcPr>
            <w:tcW w:w="9017" w:type="dxa"/>
            <w:shd w:val="clear" w:color="auto" w:fill="D9D9D9" w:themeFill="background1" w:themeFillShade="D9"/>
            <w:vAlign w:val="center"/>
          </w:tcPr>
          <w:p w14:paraId="76C9A1F9" w14:textId="7896AB24" w:rsidR="00A36ACE" w:rsidRPr="00F927B6" w:rsidRDefault="00A36ACE" w:rsidP="00AD24CE">
            <w:pPr>
              <w:pStyle w:val="Code"/>
              <w:tabs>
                <w:tab w:val="left" w:pos="6557"/>
              </w:tabs>
              <w:ind w:left="4528" w:hanging="3221"/>
              <w:jc w:val="left"/>
              <w:rPr>
                <w:noProof/>
                <w:color w:val="auto"/>
                <w:lang w:val="en-GB"/>
              </w:rPr>
            </w:pPr>
            <w:r w:rsidRPr="005C5749">
              <w:rPr>
                <w:noProof/>
                <w:lang w:val="en-GB"/>
              </w:rPr>
              <w:t>scaler</w:t>
            </w:r>
            <w:r w:rsidRPr="00F927B6">
              <w:rPr>
                <w:noProof/>
                <w:color w:val="auto"/>
                <w:lang w:val="en-GB"/>
              </w:rPr>
              <w:t xml:space="preserve"> = </w:t>
            </w:r>
            <w:r w:rsidR="00AD24CE" w:rsidRPr="00F927B6">
              <w:rPr>
                <w:noProof/>
                <w:color w:val="003366"/>
                <w:lang w:val="en-GB"/>
              </w:rPr>
              <w:t>preprocessing</w:t>
            </w:r>
            <w:r w:rsidR="00AD24CE" w:rsidRPr="00F927B6">
              <w:rPr>
                <w:noProof/>
                <w:color w:val="auto"/>
                <w:lang w:val="en-GB"/>
              </w:rPr>
              <w:t>.</w:t>
            </w:r>
            <w:r w:rsidRPr="00F927B6">
              <w:rPr>
                <w:noProof/>
                <w:color w:val="76923C" w:themeColor="accent3" w:themeShade="BF"/>
                <w:lang w:val="en-GB"/>
              </w:rPr>
              <w:t>StandardScaler</w:t>
            </w:r>
            <w:r w:rsidRPr="00F927B6">
              <w:rPr>
                <w:noProof/>
                <w:color w:val="auto"/>
                <w:lang w:val="en-GB"/>
              </w:rPr>
              <w:t>()</w:t>
            </w:r>
          </w:p>
          <w:p w14:paraId="7E92AB24" w14:textId="51CDF8B7" w:rsidR="00A164BD" w:rsidRPr="00F927B6" w:rsidRDefault="002C1536" w:rsidP="00AD24CE">
            <w:pPr>
              <w:pStyle w:val="Code"/>
              <w:tabs>
                <w:tab w:val="left" w:pos="6557"/>
              </w:tabs>
              <w:ind w:left="4528" w:hanging="3221"/>
              <w:jc w:val="left"/>
              <w:rPr>
                <w:noProof/>
                <w:color w:val="auto"/>
                <w:lang w:val="en-GB"/>
              </w:rPr>
            </w:pPr>
            <w:r w:rsidRPr="005C5749">
              <w:rPr>
                <w:noProof/>
                <w:lang w:val="en-GB"/>
              </w:rPr>
              <w:t>scaler</w:t>
            </w:r>
            <w:r w:rsidR="00A164BD" w:rsidRPr="00F927B6">
              <w:rPr>
                <w:noProof/>
                <w:color w:val="auto"/>
                <w:lang w:val="en-GB"/>
              </w:rPr>
              <w:t>.</w:t>
            </w:r>
            <w:r w:rsidR="00A164BD" w:rsidRPr="00F927B6">
              <w:rPr>
                <w:noProof/>
                <w:color w:val="76923C" w:themeColor="accent3" w:themeShade="BF"/>
                <w:lang w:val="en-GB"/>
              </w:rPr>
              <w:t>fit</w:t>
            </w:r>
            <w:r w:rsidR="00A164BD" w:rsidRPr="00F927B6">
              <w:rPr>
                <w:noProof/>
                <w:color w:val="auto"/>
                <w:lang w:val="en-GB"/>
              </w:rPr>
              <w:t>(</w:t>
            </w:r>
            <w:r w:rsidR="002C147E" w:rsidRPr="005A12B3">
              <w:rPr>
                <w:noProof/>
                <w:color w:val="595959" w:themeColor="text1" w:themeTint="A6"/>
                <w:lang w:val="en-GB"/>
              </w:rPr>
              <w:t>X</w:t>
            </w:r>
            <w:r w:rsidR="00A164BD" w:rsidRPr="00F927B6">
              <w:rPr>
                <w:noProof/>
                <w:color w:val="auto"/>
                <w:lang w:val="en-GB"/>
              </w:rPr>
              <w:t>)</w:t>
            </w:r>
          </w:p>
          <w:p w14:paraId="5350F5B5" w14:textId="3F895F7E" w:rsidR="00995551" w:rsidRPr="00F927B6" w:rsidRDefault="00AD24CE" w:rsidP="00AD24CE">
            <w:pPr>
              <w:pStyle w:val="Code"/>
              <w:tabs>
                <w:tab w:val="left" w:pos="6557"/>
              </w:tabs>
              <w:ind w:left="4528" w:hanging="3221"/>
              <w:jc w:val="left"/>
              <w:rPr>
                <w:noProof/>
                <w:lang w:val="en-GB"/>
              </w:rPr>
            </w:pPr>
            <w:r w:rsidRPr="00F927B6">
              <w:rPr>
                <w:noProof/>
                <w:lang w:val="en-GB"/>
              </w:rPr>
              <w:t>Object_name</w:t>
            </w:r>
            <w:r w:rsidRPr="00F927B6">
              <w:rPr>
                <w:noProof/>
                <w:color w:val="auto"/>
                <w:lang w:val="en-GB"/>
              </w:rPr>
              <w:t xml:space="preserve"> = </w:t>
            </w:r>
            <w:r w:rsidR="002C1536" w:rsidRPr="005C5749">
              <w:rPr>
                <w:noProof/>
                <w:lang w:val="en-GB"/>
              </w:rPr>
              <w:t>scaler</w:t>
            </w:r>
            <w:r w:rsidR="00A164BD" w:rsidRPr="00F927B6">
              <w:rPr>
                <w:noProof/>
                <w:color w:val="auto"/>
                <w:lang w:val="en-GB"/>
              </w:rPr>
              <w:t>.</w:t>
            </w:r>
            <w:r w:rsidR="00A164BD" w:rsidRPr="00F927B6">
              <w:rPr>
                <w:noProof/>
                <w:color w:val="76923C" w:themeColor="accent3" w:themeShade="BF"/>
                <w:lang w:val="en-GB"/>
              </w:rPr>
              <w:t>transform</w:t>
            </w:r>
            <w:r w:rsidR="00A164BD" w:rsidRPr="00F927B6">
              <w:rPr>
                <w:noProof/>
                <w:color w:val="auto"/>
                <w:lang w:val="en-GB"/>
              </w:rPr>
              <w:t>(</w:t>
            </w:r>
            <w:r w:rsidR="002C147E" w:rsidRPr="005A12B3">
              <w:rPr>
                <w:noProof/>
                <w:color w:val="595959" w:themeColor="text1" w:themeTint="A6"/>
                <w:lang w:val="en-GB"/>
              </w:rPr>
              <w:t>X</w:t>
            </w:r>
            <w:r w:rsidR="00A164BD" w:rsidRPr="00F927B6">
              <w:rPr>
                <w:noProof/>
                <w:color w:val="auto"/>
                <w:lang w:val="en-GB"/>
              </w:rPr>
              <w:t>)</w:t>
            </w:r>
          </w:p>
        </w:tc>
      </w:tr>
    </w:tbl>
    <w:p w14:paraId="5F2BBAAE" w14:textId="402F492B" w:rsidR="001F7D6B" w:rsidRPr="00F927B6" w:rsidRDefault="0079205F" w:rsidP="001F7D6B">
      <w:pPr>
        <w:pStyle w:val="BodyText"/>
        <w:rPr>
          <w:noProof/>
          <w:lang w:val="en-GB"/>
        </w:rPr>
      </w:pPr>
      <w:r w:rsidRPr="00F927B6">
        <w:rPr>
          <w:noProof/>
          <w:lang w:val="en-GB"/>
        </w:rPr>
        <w:t>W</w:t>
      </w:r>
      <w:r w:rsidR="00967284" w:rsidRPr="00F927B6">
        <w:rPr>
          <w:noProof/>
          <w:lang w:val="en-GB"/>
        </w:rPr>
        <w:t xml:space="preserve">e </w:t>
      </w:r>
      <w:r w:rsidR="00E823B4" w:rsidRPr="00F927B6">
        <w:rPr>
          <w:noProof/>
          <w:lang w:val="en-GB"/>
        </w:rPr>
        <w:t>first initiate</w:t>
      </w:r>
      <w:r w:rsidR="0084279C" w:rsidRPr="00F927B6">
        <w:rPr>
          <w:noProof/>
          <w:lang w:val="en-GB"/>
        </w:rPr>
        <w:t xml:space="preserve"> </w:t>
      </w:r>
      <w:r w:rsidR="0084279C" w:rsidRPr="00F927B6">
        <w:rPr>
          <w:rFonts w:ascii="Consolas" w:hAnsi="Consolas"/>
          <w:noProof/>
          <w:lang w:val="en-GB"/>
        </w:rPr>
        <w:t>scaler</w:t>
      </w:r>
      <w:r w:rsidR="0084279C" w:rsidRPr="00F927B6">
        <w:rPr>
          <w:noProof/>
          <w:lang w:val="en-GB"/>
        </w:rPr>
        <w:t xml:space="preserve"> as </w:t>
      </w:r>
      <w:r w:rsidR="003877A9" w:rsidRPr="00F927B6">
        <w:rPr>
          <w:noProof/>
          <w:lang w:val="en-GB"/>
        </w:rPr>
        <w:t xml:space="preserve">the </w:t>
      </w:r>
      <w:r w:rsidR="00D67031" w:rsidRPr="00F927B6">
        <w:rPr>
          <w:noProof/>
          <w:lang w:val="en-GB"/>
        </w:rPr>
        <w:t>estimator</w:t>
      </w:r>
      <w:r w:rsidR="00E823B4" w:rsidRPr="00F927B6">
        <w:rPr>
          <w:noProof/>
          <w:lang w:val="en-GB"/>
        </w:rPr>
        <w:t xml:space="preserve"> object for</w:t>
      </w:r>
      <w:r w:rsidR="00D80C98" w:rsidRPr="00F927B6">
        <w:rPr>
          <w:noProof/>
          <w:lang w:val="en-GB"/>
        </w:rPr>
        <w:t xml:space="preserve"> </w:t>
      </w:r>
      <w:r w:rsidR="0084279C" w:rsidRPr="00F927B6">
        <w:rPr>
          <w:rFonts w:ascii="Consolas" w:hAnsi="Consolas"/>
          <w:noProof/>
          <w:lang w:val="en-GB"/>
        </w:rPr>
        <w:t>StandardScaler</w:t>
      </w:r>
      <w:r w:rsidR="0084279C" w:rsidRPr="00F927B6">
        <w:rPr>
          <w:noProof/>
          <w:lang w:val="en-GB"/>
        </w:rPr>
        <w:t xml:space="preserve"> from </w:t>
      </w:r>
      <w:r w:rsidR="00D80C98" w:rsidRPr="00F927B6">
        <w:rPr>
          <w:noProof/>
          <w:lang w:val="en-GB"/>
        </w:rPr>
        <w:t xml:space="preserve">the </w:t>
      </w:r>
      <w:r w:rsidR="00D80C98" w:rsidRPr="00F927B6">
        <w:rPr>
          <w:rFonts w:ascii="Consolas" w:hAnsi="Consolas"/>
          <w:noProof/>
          <w:lang w:val="en-GB"/>
        </w:rPr>
        <w:t>preprocessing</w:t>
      </w:r>
      <w:r w:rsidR="00D80C98" w:rsidRPr="00F927B6">
        <w:rPr>
          <w:noProof/>
          <w:lang w:val="en-GB"/>
        </w:rPr>
        <w:t xml:space="preserve"> module</w:t>
      </w:r>
      <w:r w:rsidR="001B3F93" w:rsidRPr="00F927B6">
        <w:rPr>
          <w:noProof/>
          <w:lang w:val="en-GB"/>
        </w:rPr>
        <w:t>.</w:t>
      </w:r>
      <w:r w:rsidR="00CF61A0" w:rsidRPr="00F927B6">
        <w:rPr>
          <w:noProof/>
          <w:lang w:val="en-GB"/>
        </w:rPr>
        <w:t xml:space="preserve"> </w:t>
      </w:r>
      <w:r w:rsidR="001B3F93" w:rsidRPr="00F927B6">
        <w:rPr>
          <w:noProof/>
          <w:lang w:val="en-GB"/>
        </w:rPr>
        <w:t xml:space="preserve">Then, </w:t>
      </w:r>
      <w:r w:rsidR="00CF61A0" w:rsidRPr="00F927B6">
        <w:rPr>
          <w:noProof/>
          <w:lang w:val="en-GB"/>
        </w:rPr>
        <w:t xml:space="preserve">the mean and standard deviation </w:t>
      </w:r>
      <w:r w:rsidR="00122370" w:rsidRPr="00F927B6">
        <w:rPr>
          <w:noProof/>
          <w:lang w:val="en-GB"/>
        </w:rPr>
        <w:t xml:space="preserve">of the object </w:t>
      </w:r>
      <w:r w:rsidR="00122370" w:rsidRPr="00F927B6">
        <w:rPr>
          <w:rFonts w:ascii="Consolas" w:hAnsi="Consolas"/>
          <w:noProof/>
          <w:lang w:val="en-GB"/>
        </w:rPr>
        <w:t>X</w:t>
      </w:r>
      <w:r w:rsidR="00844CF5" w:rsidRPr="00F927B6">
        <w:rPr>
          <w:noProof/>
          <w:lang w:val="en-GB"/>
        </w:rPr>
        <w:t xml:space="preserve">, which </w:t>
      </w:r>
      <w:r w:rsidR="00393B43">
        <w:rPr>
          <w:noProof/>
          <w:lang w:val="en-GB"/>
        </w:rPr>
        <w:t xml:space="preserve">is usually </w:t>
      </w:r>
      <w:r w:rsidR="00844CF5" w:rsidRPr="00F927B6">
        <w:rPr>
          <w:noProof/>
          <w:lang w:val="en-GB"/>
        </w:rPr>
        <w:t>a</w:t>
      </w:r>
      <w:r w:rsidR="004B5940">
        <w:rPr>
          <w:noProof/>
          <w:lang w:val="en-GB"/>
        </w:rPr>
        <w:t>n Array or a</w:t>
      </w:r>
      <w:r w:rsidR="00844CF5" w:rsidRPr="00F927B6">
        <w:rPr>
          <w:noProof/>
          <w:lang w:val="en-GB"/>
        </w:rPr>
        <w:t xml:space="preserve"> DataFrame,</w:t>
      </w:r>
      <w:r w:rsidR="00122370" w:rsidRPr="00F927B6">
        <w:rPr>
          <w:noProof/>
          <w:lang w:val="en-GB"/>
        </w:rPr>
        <w:t xml:space="preserve"> </w:t>
      </w:r>
      <w:r w:rsidR="00CF61A0" w:rsidRPr="00F927B6">
        <w:rPr>
          <w:noProof/>
          <w:lang w:val="en-GB"/>
        </w:rPr>
        <w:t xml:space="preserve">will be computed by </w:t>
      </w:r>
      <w:r w:rsidR="00122370" w:rsidRPr="00F927B6">
        <w:rPr>
          <w:noProof/>
          <w:lang w:val="en-GB"/>
        </w:rPr>
        <w:t xml:space="preserve">the </w:t>
      </w:r>
      <w:r w:rsidR="00122370" w:rsidRPr="00F927B6">
        <w:rPr>
          <w:rFonts w:ascii="Consolas" w:hAnsi="Consolas"/>
          <w:noProof/>
          <w:lang w:val="en-GB"/>
        </w:rPr>
        <w:t>fit()</w:t>
      </w:r>
      <w:r w:rsidR="00122370" w:rsidRPr="00F927B6">
        <w:rPr>
          <w:noProof/>
          <w:lang w:val="en-GB"/>
        </w:rPr>
        <w:t xml:space="preserve"> function</w:t>
      </w:r>
      <w:r w:rsidR="00D80C98" w:rsidRPr="00F927B6">
        <w:rPr>
          <w:noProof/>
          <w:lang w:val="en-GB"/>
        </w:rPr>
        <w:t xml:space="preserve">. In the </w:t>
      </w:r>
      <w:r w:rsidR="00122370" w:rsidRPr="00F927B6">
        <w:rPr>
          <w:noProof/>
          <w:lang w:val="en-GB"/>
        </w:rPr>
        <w:t xml:space="preserve">final step, the object </w:t>
      </w:r>
      <w:r w:rsidR="00122370" w:rsidRPr="00F927B6">
        <w:rPr>
          <w:rFonts w:ascii="Consolas" w:hAnsi="Consolas"/>
          <w:noProof/>
          <w:lang w:val="en-GB"/>
        </w:rPr>
        <w:t>X</w:t>
      </w:r>
      <w:r w:rsidR="004450BD" w:rsidRPr="00F927B6">
        <w:rPr>
          <w:noProof/>
          <w:lang w:val="en-GB"/>
        </w:rPr>
        <w:t xml:space="preserve"> will be standardised by the </w:t>
      </w:r>
      <w:r w:rsidR="004450BD" w:rsidRPr="00F927B6">
        <w:rPr>
          <w:rFonts w:ascii="Consolas" w:hAnsi="Consolas"/>
          <w:noProof/>
          <w:lang w:val="en-GB"/>
        </w:rPr>
        <w:t>transform()</w:t>
      </w:r>
      <w:r w:rsidR="004450BD" w:rsidRPr="00F927B6">
        <w:rPr>
          <w:noProof/>
          <w:lang w:val="en-GB"/>
        </w:rPr>
        <w:t xml:space="preserve"> function.</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1F7D6B" w:rsidRPr="00971571" w14:paraId="7780D633" w14:textId="77777777" w:rsidTr="00C4497F">
        <w:tc>
          <w:tcPr>
            <w:tcW w:w="9017" w:type="dxa"/>
          </w:tcPr>
          <w:p w14:paraId="2BA5892B" w14:textId="69E3FBFA" w:rsidR="001F7D6B" w:rsidRPr="00F927B6" w:rsidRDefault="001F7D6B" w:rsidP="00C4497F">
            <w:pPr>
              <w:pStyle w:val="BodyText"/>
              <w:rPr>
                <w:noProof/>
                <w:lang w:val="en-GB"/>
              </w:rPr>
            </w:pPr>
            <w:r w:rsidRPr="00F927B6">
              <w:rPr>
                <w:b/>
                <w:bCs/>
                <w:noProof/>
                <w:lang w:val="en-GB"/>
              </w:rPr>
              <w:t>Example (Cont’d):</w:t>
            </w:r>
            <w:r w:rsidR="00D51EB8" w:rsidRPr="00F927B6">
              <w:rPr>
                <w:noProof/>
                <w:lang w:val="en-GB"/>
              </w:rPr>
              <w:t xml:space="preserve"> </w:t>
            </w:r>
            <w:r w:rsidR="002229D7" w:rsidRPr="00F927B6">
              <w:rPr>
                <w:noProof/>
                <w:lang w:val="en-GB"/>
              </w:rPr>
              <w:t xml:space="preserve">In view of </w:t>
            </w:r>
            <w:r w:rsidR="005B21B0" w:rsidRPr="00F927B6">
              <w:rPr>
                <w:noProof/>
                <w:lang w:val="en-GB"/>
              </w:rPr>
              <w:t>K-Means clustering</w:t>
            </w:r>
            <w:r w:rsidR="002229D7" w:rsidRPr="00F927B6">
              <w:rPr>
                <w:noProof/>
                <w:lang w:val="en-GB"/>
              </w:rPr>
              <w:t xml:space="preserve"> that we will be carrying out in the next Chapter, we need to normalise the </w:t>
            </w:r>
            <w:r w:rsidR="00130CAC" w:rsidRPr="00F927B6">
              <w:rPr>
                <w:noProof/>
                <w:lang w:val="en-GB"/>
              </w:rPr>
              <w:t>numeric variables</w:t>
            </w:r>
            <w:r w:rsidRPr="00F927B6">
              <w:rPr>
                <w:noProof/>
                <w:lang w:val="en-GB"/>
              </w:rPr>
              <w:t>.</w:t>
            </w:r>
            <w:r w:rsidR="00130CAC" w:rsidRPr="00F927B6">
              <w:rPr>
                <w:noProof/>
                <w:lang w:val="en-GB"/>
              </w:rPr>
              <w:t xml:space="preserve"> In particular, the </w:t>
            </w:r>
            <w:r w:rsidR="000405C7" w:rsidRPr="00F927B6">
              <w:rPr>
                <w:noProof/>
                <w:lang w:val="en-GB"/>
              </w:rPr>
              <w:t xml:space="preserve">values of the </w:t>
            </w:r>
            <w:r w:rsidR="00130CAC" w:rsidRPr="00F927B6">
              <w:rPr>
                <w:noProof/>
                <w:lang w:val="en-GB"/>
              </w:rPr>
              <w:t xml:space="preserve">variables </w:t>
            </w:r>
            <w:r w:rsidR="00130CAC" w:rsidRPr="00F927B6">
              <w:rPr>
                <w:rFonts w:ascii="Consolas" w:hAnsi="Consolas"/>
                <w:noProof/>
                <w:lang w:val="en-GB"/>
              </w:rPr>
              <w:t>capital-gain</w:t>
            </w:r>
            <w:r w:rsidR="00130CAC" w:rsidRPr="00F927B6">
              <w:rPr>
                <w:noProof/>
                <w:lang w:val="en-GB"/>
              </w:rPr>
              <w:t xml:space="preserve"> and </w:t>
            </w:r>
            <w:r w:rsidR="00130CAC" w:rsidRPr="00F927B6">
              <w:rPr>
                <w:rFonts w:ascii="Consolas" w:hAnsi="Consolas"/>
                <w:noProof/>
                <w:lang w:val="en-GB"/>
              </w:rPr>
              <w:t>capital-loss</w:t>
            </w:r>
            <w:r w:rsidR="00130CAC" w:rsidRPr="00F927B6">
              <w:rPr>
                <w:noProof/>
                <w:lang w:val="en-GB"/>
              </w:rPr>
              <w:t xml:space="preserve"> </w:t>
            </w:r>
            <w:r w:rsidR="00A13CD9" w:rsidRPr="00F927B6">
              <w:rPr>
                <w:noProof/>
                <w:lang w:val="en-GB"/>
              </w:rPr>
              <w:t xml:space="preserve">have very </w:t>
            </w:r>
            <w:r w:rsidR="000405C7" w:rsidRPr="00F927B6">
              <w:rPr>
                <w:noProof/>
                <w:lang w:val="en-GB"/>
              </w:rPr>
              <w:t xml:space="preserve">wide </w:t>
            </w:r>
            <w:r w:rsidR="00A13CD9" w:rsidRPr="00F927B6">
              <w:rPr>
                <w:noProof/>
                <w:lang w:val="en-GB"/>
              </w:rPr>
              <w:t xml:space="preserve">range </w:t>
            </w:r>
            <w:r w:rsidR="003240CF" w:rsidRPr="00F927B6">
              <w:rPr>
                <w:noProof/>
                <w:lang w:val="en-GB"/>
              </w:rPr>
              <w:t>(0</w:t>
            </w:r>
            <w:r w:rsidR="00B94354" w:rsidRPr="00F927B6">
              <w:rPr>
                <w:noProof/>
                <w:lang w:val="en-GB"/>
              </w:rPr>
              <w:t xml:space="preserve"> </w:t>
            </w:r>
            <w:r w:rsidR="003240CF" w:rsidRPr="00F927B6">
              <w:rPr>
                <w:noProof/>
                <w:lang w:val="en-GB"/>
              </w:rPr>
              <w:t>-</w:t>
            </w:r>
            <w:r w:rsidR="00B94354" w:rsidRPr="00F927B6">
              <w:rPr>
                <w:noProof/>
                <w:lang w:val="en-GB"/>
              </w:rPr>
              <w:t xml:space="preserve"> </w:t>
            </w:r>
            <w:r w:rsidR="003240CF" w:rsidRPr="00F927B6">
              <w:rPr>
                <w:noProof/>
                <w:lang w:val="en-GB"/>
              </w:rPr>
              <w:t>99,999</w:t>
            </w:r>
            <w:r w:rsidR="00B94354" w:rsidRPr="00F927B6">
              <w:rPr>
                <w:noProof/>
                <w:lang w:val="en-GB"/>
              </w:rPr>
              <w:t xml:space="preserve"> </w:t>
            </w:r>
            <w:r w:rsidR="003240CF" w:rsidRPr="00F927B6">
              <w:rPr>
                <w:noProof/>
                <w:lang w:val="en-GB"/>
              </w:rPr>
              <w:t>and 0</w:t>
            </w:r>
            <w:r w:rsidR="00B94354" w:rsidRPr="00F927B6">
              <w:rPr>
                <w:noProof/>
                <w:lang w:val="en-GB"/>
              </w:rPr>
              <w:t xml:space="preserve"> </w:t>
            </w:r>
            <w:r w:rsidR="003240CF" w:rsidRPr="00F927B6">
              <w:rPr>
                <w:noProof/>
                <w:lang w:val="en-GB"/>
              </w:rPr>
              <w:t>-</w:t>
            </w:r>
            <w:r w:rsidR="00B94354" w:rsidRPr="00F927B6">
              <w:rPr>
                <w:noProof/>
                <w:lang w:val="en-GB"/>
              </w:rPr>
              <w:t xml:space="preserve"> </w:t>
            </w:r>
            <w:r w:rsidR="003240CF" w:rsidRPr="00F927B6">
              <w:rPr>
                <w:noProof/>
                <w:lang w:val="en-GB"/>
              </w:rPr>
              <w:t>4,356, respectively)</w:t>
            </w:r>
            <w:r w:rsidR="00CA7161" w:rsidRPr="00F927B6">
              <w:rPr>
                <w:noProof/>
                <w:lang w:val="en-GB"/>
              </w:rPr>
              <w:t xml:space="preserve"> and may affect the </w:t>
            </w:r>
            <w:r w:rsidR="0020643D" w:rsidRPr="00F927B6">
              <w:rPr>
                <w:noProof/>
                <w:lang w:val="en-GB"/>
              </w:rPr>
              <w:t>fit or the explanatory power of the model.</w:t>
            </w:r>
          </w:p>
          <w:p w14:paraId="11329D56" w14:textId="24842059" w:rsidR="0020643D" w:rsidRPr="00F927B6" w:rsidRDefault="0020643D" w:rsidP="00C4497F">
            <w:pPr>
              <w:pStyle w:val="BodyText"/>
              <w:rPr>
                <w:noProof/>
                <w:lang w:val="en-GB"/>
              </w:rPr>
            </w:pPr>
            <w:r w:rsidRPr="00F927B6">
              <w:rPr>
                <w:noProof/>
                <w:lang w:val="en-GB"/>
              </w:rPr>
              <w:t xml:space="preserve">In the first step, we select </w:t>
            </w:r>
            <w:r w:rsidR="000C1A99" w:rsidRPr="00F927B6">
              <w:rPr>
                <w:noProof/>
                <w:lang w:val="en-GB"/>
              </w:rPr>
              <w:t xml:space="preserve">those columns that should be normalised and save it in a new DataFrame. The reason of </w:t>
            </w:r>
            <w:r w:rsidR="00345F7B" w:rsidRPr="00F927B6">
              <w:rPr>
                <w:noProof/>
                <w:lang w:val="en-GB"/>
              </w:rPr>
              <w:t>generating</w:t>
            </w:r>
            <w:r w:rsidR="00072846" w:rsidRPr="00F927B6">
              <w:rPr>
                <w:noProof/>
                <w:lang w:val="en-GB"/>
              </w:rPr>
              <w:t xml:space="preserve"> a subset DataFrame </w:t>
            </w:r>
            <w:r w:rsidR="00345F7B" w:rsidRPr="00F927B6">
              <w:rPr>
                <w:noProof/>
                <w:lang w:val="en-GB"/>
              </w:rPr>
              <w:t xml:space="preserve">here </w:t>
            </w:r>
            <w:r w:rsidR="00072846" w:rsidRPr="00F927B6">
              <w:rPr>
                <w:noProof/>
                <w:lang w:val="en-GB"/>
              </w:rPr>
              <w:t>is</w:t>
            </w:r>
            <w:r w:rsidR="009E699C" w:rsidRPr="00F927B6">
              <w:rPr>
                <w:noProof/>
                <w:lang w:val="en-GB"/>
              </w:rPr>
              <w:t xml:space="preserve"> that</w:t>
            </w:r>
            <w:r w:rsidR="00072846" w:rsidRPr="00F927B6">
              <w:rPr>
                <w:noProof/>
                <w:lang w:val="en-GB"/>
              </w:rPr>
              <w:t xml:space="preserve"> </w:t>
            </w:r>
            <w:r w:rsidR="009F7C41" w:rsidRPr="00F927B6">
              <w:rPr>
                <w:rFonts w:ascii="Consolas" w:hAnsi="Consolas"/>
                <w:noProof/>
                <w:lang w:val="en-GB"/>
              </w:rPr>
              <w:t>normali</w:t>
            </w:r>
            <w:r w:rsidR="002F5125" w:rsidRPr="00F927B6">
              <w:rPr>
                <w:rFonts w:ascii="Consolas" w:hAnsi="Consolas"/>
                <w:noProof/>
                <w:lang w:val="en-GB"/>
              </w:rPr>
              <w:t>z</w:t>
            </w:r>
            <w:r w:rsidR="009F7C41" w:rsidRPr="00F927B6">
              <w:rPr>
                <w:rFonts w:ascii="Consolas" w:hAnsi="Consolas"/>
                <w:noProof/>
                <w:lang w:val="en-GB"/>
              </w:rPr>
              <w:t>e()</w:t>
            </w:r>
            <w:r w:rsidR="009F7C41" w:rsidRPr="00F927B6">
              <w:rPr>
                <w:noProof/>
                <w:lang w:val="en-GB"/>
              </w:rPr>
              <w:t xml:space="preserve"> </w:t>
            </w:r>
            <w:r w:rsidR="00C00D5B" w:rsidRPr="00F927B6">
              <w:rPr>
                <w:noProof/>
                <w:lang w:val="en-GB"/>
              </w:rPr>
              <w:t xml:space="preserve">will generate a </w:t>
            </w:r>
            <w:r w:rsidR="009F7C41" w:rsidRPr="00F927B6">
              <w:rPr>
                <w:noProof/>
                <w:lang w:val="en-GB"/>
              </w:rPr>
              <w:t xml:space="preserve">function </w:t>
            </w:r>
            <w:r w:rsidR="00B41BBB" w:rsidRPr="00FE4A0F">
              <w:rPr>
                <w:noProof/>
                <w:lang w:val="en-GB"/>
              </w:rPr>
              <w:t xml:space="preserve">which </w:t>
            </w:r>
            <w:r w:rsidR="009F7C41" w:rsidRPr="00F927B6">
              <w:rPr>
                <w:noProof/>
                <w:lang w:val="en-GB"/>
              </w:rPr>
              <w:t>transform</w:t>
            </w:r>
            <w:r w:rsidR="00E24CB9">
              <w:rPr>
                <w:noProof/>
                <w:lang w:val="en-GB"/>
              </w:rPr>
              <w:t>s</w:t>
            </w:r>
            <w:r w:rsidR="009F7C41" w:rsidRPr="00F927B6">
              <w:rPr>
                <w:noProof/>
                <w:lang w:val="en-GB"/>
              </w:rPr>
              <w:t xml:space="preserve"> </w:t>
            </w:r>
            <w:r w:rsidR="00534CE7" w:rsidRPr="00F927B6">
              <w:rPr>
                <w:noProof/>
                <w:lang w:val="en-GB"/>
              </w:rPr>
              <w:t xml:space="preserve">all numeric variables </w:t>
            </w:r>
            <w:r w:rsidR="00B27F31" w:rsidRPr="00F927B6">
              <w:rPr>
                <w:noProof/>
                <w:lang w:val="en-GB"/>
              </w:rPr>
              <w:t xml:space="preserve">including </w:t>
            </w:r>
            <w:r w:rsidR="009F7C41" w:rsidRPr="00F927B6">
              <w:rPr>
                <w:noProof/>
                <w:lang w:val="en-GB"/>
              </w:rPr>
              <w:t>the dummy variables</w:t>
            </w:r>
            <w:r w:rsidR="004677B1" w:rsidRPr="00F927B6">
              <w:rPr>
                <w:noProof/>
                <w:lang w:val="en-GB"/>
              </w:rPr>
              <w:t xml:space="preserve"> </w:t>
            </w:r>
            <w:r w:rsidR="008575BD" w:rsidRPr="00F927B6">
              <w:rPr>
                <w:noProof/>
                <w:lang w:val="en-GB"/>
              </w:rPr>
              <w:t xml:space="preserve">created </w:t>
            </w:r>
            <w:r w:rsidR="004677B1" w:rsidRPr="00F927B6">
              <w:rPr>
                <w:noProof/>
                <w:lang w:val="en-GB"/>
              </w:rPr>
              <w:t>from the categorical data</w:t>
            </w:r>
            <w:r w:rsidR="00B27F31" w:rsidRPr="00F927B6">
              <w:rPr>
                <w:noProof/>
                <w:lang w:val="en-GB"/>
              </w:rPr>
              <w:t xml:space="preserve">. </w:t>
            </w:r>
            <w:r w:rsidR="00727FAE" w:rsidRPr="00F927B6">
              <w:rPr>
                <w:noProof/>
                <w:lang w:val="en-GB"/>
              </w:rPr>
              <w:t xml:space="preserve">Though </w:t>
            </w:r>
            <w:r w:rsidR="00B27F31" w:rsidRPr="00F927B6">
              <w:rPr>
                <w:noProof/>
                <w:lang w:val="en-GB"/>
              </w:rPr>
              <w:t xml:space="preserve">their </w:t>
            </w:r>
            <w:r w:rsidR="00D25C73" w:rsidRPr="00F927B6">
              <w:rPr>
                <w:noProof/>
                <w:lang w:val="en-GB"/>
              </w:rPr>
              <w:lastRenderedPageBreak/>
              <w:t xml:space="preserve">values </w:t>
            </w:r>
            <w:r w:rsidR="00727FAE" w:rsidRPr="00F927B6">
              <w:rPr>
                <w:noProof/>
                <w:lang w:val="en-GB"/>
              </w:rPr>
              <w:t xml:space="preserve">will </w:t>
            </w:r>
            <w:r w:rsidR="00D25C73" w:rsidRPr="00F927B6">
              <w:rPr>
                <w:noProof/>
                <w:lang w:val="en-GB"/>
              </w:rPr>
              <w:t xml:space="preserve">remain </w:t>
            </w:r>
            <w:r w:rsidR="00534CE7" w:rsidRPr="00F927B6">
              <w:rPr>
                <w:noProof/>
                <w:lang w:val="en-GB"/>
              </w:rPr>
              <w:t>0 and 1</w:t>
            </w:r>
            <w:r w:rsidR="00727FAE" w:rsidRPr="00F927B6">
              <w:rPr>
                <w:noProof/>
                <w:lang w:val="en-GB"/>
              </w:rPr>
              <w:t xml:space="preserve"> after normalisation</w:t>
            </w:r>
            <w:r w:rsidR="00B27F31" w:rsidRPr="00F927B6">
              <w:rPr>
                <w:noProof/>
                <w:lang w:val="en-GB"/>
              </w:rPr>
              <w:t xml:space="preserve">, </w:t>
            </w:r>
            <w:r w:rsidR="00727FAE" w:rsidRPr="00F927B6">
              <w:rPr>
                <w:noProof/>
                <w:lang w:val="en-GB"/>
              </w:rPr>
              <w:t xml:space="preserve">we can </w:t>
            </w:r>
            <w:r w:rsidR="00C1343C" w:rsidRPr="00F927B6">
              <w:rPr>
                <w:noProof/>
                <w:lang w:val="en-GB"/>
              </w:rPr>
              <w:t xml:space="preserve">shorten </w:t>
            </w:r>
            <w:r w:rsidR="00727FAE" w:rsidRPr="00F927B6">
              <w:rPr>
                <w:noProof/>
                <w:lang w:val="en-GB"/>
              </w:rPr>
              <w:t>the process</w:t>
            </w:r>
            <w:r w:rsidR="00C1343C" w:rsidRPr="00F927B6">
              <w:rPr>
                <w:noProof/>
                <w:lang w:val="en-GB"/>
              </w:rPr>
              <w:t>ing time by not letting irrelevant variables involved in the process.</w:t>
            </w:r>
          </w:p>
          <w:p w14:paraId="088BF5F0" w14:textId="2179F2B2" w:rsidR="001F7D6B" w:rsidRPr="00136F80" w:rsidRDefault="00C475B0" w:rsidP="00C4497F">
            <w:pPr>
              <w:pStyle w:val="Figure-Image-Upper"/>
              <w:rPr>
                <w:lang w:val="en-GB"/>
              </w:rPr>
            </w:pPr>
            <w:r w:rsidRPr="00136F80">
              <w:drawing>
                <wp:inline distT="0" distB="0" distL="0" distR="0" wp14:anchorId="5E6057ED" wp14:editId="47E8D8BE">
                  <wp:extent cx="5580000" cy="2085722"/>
                  <wp:effectExtent l="19050" t="19050" r="20955"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484" t="27354" r="1996" b="16396"/>
                          <a:stretch/>
                        </pic:blipFill>
                        <pic:spPr bwMode="auto">
                          <a:xfrm>
                            <a:off x="0" y="0"/>
                            <a:ext cx="5580000" cy="20857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C66BE51" w14:textId="6978E800" w:rsidR="001F7D6B" w:rsidRPr="00136F80" w:rsidRDefault="001F7D6B" w:rsidP="00C4497F">
            <w:pPr>
              <w:pStyle w:val="Caption"/>
              <w:rPr>
                <w:lang w:val="en-GB"/>
              </w:rPr>
            </w:pPr>
            <w:bookmarkStart w:id="27" w:name="_Ref64274786"/>
            <w:r w:rsidRPr="00136F80">
              <w:rPr>
                <w:lang w:val="en-GB"/>
              </w:rPr>
              <w:t>Figure 5.</w:t>
            </w:r>
            <w:r w:rsidRPr="00136F80">
              <w:rPr>
                <w:lang w:val="en-GB"/>
              </w:rPr>
              <w:fldChar w:fldCharType="begin"/>
            </w:r>
            <w:r w:rsidRPr="00136F80">
              <w:rPr>
                <w:lang w:val="en-GB"/>
              </w:rPr>
              <w:instrText xml:space="preserve"> SEQ Figure \* ARABIC </w:instrText>
            </w:r>
            <w:r w:rsidRPr="00136F80">
              <w:rPr>
                <w:lang w:val="en-GB"/>
              </w:rPr>
              <w:fldChar w:fldCharType="separate"/>
            </w:r>
            <w:r w:rsidR="000D5342" w:rsidRPr="00136F80">
              <w:rPr>
                <w:lang w:val="en-GB"/>
              </w:rPr>
              <w:t>13</w:t>
            </w:r>
            <w:r w:rsidRPr="00136F80">
              <w:rPr>
                <w:lang w:val="en-GB"/>
              </w:rPr>
              <w:fldChar w:fldCharType="end"/>
            </w:r>
            <w:bookmarkEnd w:id="27"/>
            <w:r w:rsidRPr="00136F80">
              <w:rPr>
                <w:lang w:val="en-GB"/>
              </w:rPr>
              <w:t xml:space="preserve"> </w:t>
            </w:r>
            <w:r w:rsidR="008C2141" w:rsidRPr="00136F80">
              <w:rPr>
                <w:lang w:val="en-GB"/>
              </w:rPr>
              <w:t xml:space="preserve">Selecting </w:t>
            </w:r>
            <w:r w:rsidR="00B5255D" w:rsidRPr="00136F80">
              <w:rPr>
                <w:lang w:val="en-GB"/>
              </w:rPr>
              <w:t>Numeric Variables for Normalisation</w:t>
            </w:r>
          </w:p>
          <w:p w14:paraId="6D9880BE" w14:textId="422E0002" w:rsidR="001F7D6B" w:rsidRPr="00F927B6" w:rsidRDefault="002E59F2" w:rsidP="00C4497F">
            <w:pPr>
              <w:pStyle w:val="BodyText"/>
              <w:rPr>
                <w:noProof/>
                <w:lang w:val="en-GB"/>
              </w:rPr>
            </w:pPr>
            <w:r w:rsidRPr="00F927B6">
              <w:rPr>
                <w:noProof/>
                <w:lang w:val="en-GB"/>
              </w:rPr>
              <w:t>In the first line, we create a list of variables to be normalised</w:t>
            </w:r>
            <w:r w:rsidR="00013D44" w:rsidRPr="00F927B6">
              <w:rPr>
                <w:noProof/>
                <w:lang w:val="en-GB"/>
              </w:rPr>
              <w:t xml:space="preserve"> and subset the original DataFrame using this list</w:t>
            </w:r>
            <w:r w:rsidR="001F7D6B" w:rsidRPr="00F927B6">
              <w:rPr>
                <w:noProof/>
                <w:lang w:val="en-GB"/>
              </w:rPr>
              <w:t>.</w:t>
            </w:r>
            <w:r w:rsidR="00013D44" w:rsidRPr="00F927B6">
              <w:rPr>
                <w:noProof/>
                <w:lang w:val="en-GB"/>
              </w:rPr>
              <w:t xml:space="preserve"> Since the result</w:t>
            </w:r>
            <w:r w:rsidR="00127D65" w:rsidRPr="00F927B6">
              <w:rPr>
                <w:noProof/>
                <w:lang w:val="en-GB"/>
              </w:rPr>
              <w:t>ing object</w:t>
            </w:r>
            <w:r w:rsidR="00013D44" w:rsidRPr="00F927B6">
              <w:rPr>
                <w:noProof/>
                <w:lang w:val="en-GB"/>
              </w:rPr>
              <w:t xml:space="preserve"> of </w:t>
            </w:r>
            <w:r w:rsidR="00127D65" w:rsidRPr="00F927B6">
              <w:rPr>
                <w:noProof/>
                <w:lang w:val="en-GB"/>
              </w:rPr>
              <w:t xml:space="preserve">the </w:t>
            </w:r>
            <w:r w:rsidR="00127D65" w:rsidRPr="00F927B6">
              <w:rPr>
                <w:rFonts w:ascii="Consolas" w:hAnsi="Consolas"/>
                <w:noProof/>
                <w:lang w:val="en-GB"/>
              </w:rPr>
              <w:t>normali</w:t>
            </w:r>
            <w:r w:rsidR="002F5125" w:rsidRPr="00F927B6">
              <w:rPr>
                <w:rFonts w:ascii="Consolas" w:hAnsi="Consolas"/>
                <w:noProof/>
                <w:lang w:val="en-GB"/>
              </w:rPr>
              <w:t>z</w:t>
            </w:r>
            <w:r w:rsidR="00127D65" w:rsidRPr="00F927B6">
              <w:rPr>
                <w:rFonts w:ascii="Consolas" w:hAnsi="Consolas"/>
                <w:noProof/>
                <w:lang w:val="en-GB"/>
              </w:rPr>
              <w:t>e()</w:t>
            </w:r>
            <w:r w:rsidR="00127D65" w:rsidRPr="00F927B6">
              <w:rPr>
                <w:noProof/>
                <w:lang w:val="en-GB"/>
              </w:rPr>
              <w:t xml:space="preserve"> function is a NumPy array, we will have to </w:t>
            </w:r>
            <w:r w:rsidR="00A01984" w:rsidRPr="00F927B6">
              <w:rPr>
                <w:noProof/>
                <w:lang w:val="en-GB"/>
              </w:rPr>
              <w:t>convert it back to a pandas DataFrame with column and row labels</w:t>
            </w:r>
            <w:r w:rsidR="009346D5" w:rsidRPr="00F927B6">
              <w:rPr>
                <w:noProof/>
                <w:lang w:val="en-GB"/>
              </w:rPr>
              <w:t xml:space="preserve"> (Note: NumPy arrays have no labels on both axes)</w:t>
            </w:r>
            <w:r w:rsidR="00A01984" w:rsidRPr="00F927B6">
              <w:rPr>
                <w:noProof/>
                <w:lang w:val="en-GB"/>
              </w:rPr>
              <w:t xml:space="preserve">. Therefore, we </w:t>
            </w:r>
            <w:r w:rsidR="00E6512C" w:rsidRPr="00F927B6">
              <w:rPr>
                <w:noProof/>
                <w:lang w:val="en-GB"/>
              </w:rPr>
              <w:t xml:space="preserve">need to save the labels </w:t>
            </w:r>
            <w:r w:rsidR="00791A49" w:rsidRPr="00F927B6">
              <w:rPr>
                <w:noProof/>
                <w:lang w:val="en-GB"/>
              </w:rPr>
              <w:t xml:space="preserve">as two Python </w:t>
            </w:r>
            <w:r w:rsidR="0056036B" w:rsidRPr="00F927B6">
              <w:rPr>
                <w:noProof/>
                <w:lang w:val="en-GB"/>
              </w:rPr>
              <w:t xml:space="preserve">lists </w:t>
            </w:r>
            <w:r w:rsidR="00791A49" w:rsidRPr="00F927B6">
              <w:rPr>
                <w:noProof/>
                <w:lang w:val="en-GB"/>
              </w:rPr>
              <w:t xml:space="preserve">named </w:t>
            </w:r>
            <w:r w:rsidR="0056036B" w:rsidRPr="00F927B6">
              <w:rPr>
                <w:rFonts w:ascii="Consolas" w:hAnsi="Consolas"/>
                <w:noProof/>
                <w:lang w:val="en-GB"/>
              </w:rPr>
              <w:t>DF_model_toNorm_colnam</w:t>
            </w:r>
            <w:r w:rsidR="0056036B" w:rsidRPr="00F927B6">
              <w:rPr>
                <w:noProof/>
                <w:lang w:val="en-GB"/>
              </w:rPr>
              <w:t xml:space="preserve"> and </w:t>
            </w:r>
            <w:r w:rsidR="0056036B" w:rsidRPr="00F927B6">
              <w:rPr>
                <w:rFonts w:ascii="Consolas" w:hAnsi="Consolas"/>
                <w:noProof/>
                <w:lang w:val="en-GB"/>
              </w:rPr>
              <w:t>DF_model_toNorm_</w:t>
            </w:r>
            <w:r w:rsidR="00073019" w:rsidRPr="00F927B6">
              <w:rPr>
                <w:rFonts w:ascii="Consolas" w:hAnsi="Consolas"/>
                <w:noProof/>
                <w:lang w:val="en-GB"/>
              </w:rPr>
              <w:t>row</w:t>
            </w:r>
            <w:r w:rsidR="0056036B" w:rsidRPr="00F927B6">
              <w:rPr>
                <w:rFonts w:ascii="Consolas" w:hAnsi="Consolas"/>
                <w:noProof/>
                <w:lang w:val="en-GB"/>
              </w:rPr>
              <w:t>nam</w:t>
            </w:r>
            <w:r w:rsidR="0056036B" w:rsidRPr="00F927B6">
              <w:rPr>
                <w:noProof/>
                <w:lang w:val="en-GB"/>
              </w:rPr>
              <w:t xml:space="preserve"> for later use.</w:t>
            </w:r>
          </w:p>
          <w:p w14:paraId="17918D40" w14:textId="6FD2D045" w:rsidR="00BB017A" w:rsidRPr="00D255BF" w:rsidRDefault="003D116B" w:rsidP="00BB017A">
            <w:pPr>
              <w:pStyle w:val="Figure-Image-Upper"/>
              <w:rPr>
                <w:lang w:val="en-GB"/>
              </w:rPr>
            </w:pPr>
            <w:r w:rsidRPr="00D255BF">
              <w:drawing>
                <wp:inline distT="0" distB="0" distL="0" distR="0" wp14:anchorId="058CDA4F" wp14:editId="2E91EDA5">
                  <wp:extent cx="5580000" cy="1973080"/>
                  <wp:effectExtent l="19050" t="19050" r="2095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483" t="27912" r="2054" b="18913"/>
                          <a:stretch/>
                        </pic:blipFill>
                        <pic:spPr bwMode="auto">
                          <a:xfrm>
                            <a:off x="0" y="0"/>
                            <a:ext cx="5580000" cy="197308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5E47EEE" w14:textId="448D4E14" w:rsidR="00BB017A" w:rsidRPr="00D255BF" w:rsidRDefault="00BB017A" w:rsidP="00BB017A">
            <w:pPr>
              <w:pStyle w:val="Caption"/>
              <w:rPr>
                <w:lang w:val="en-GB"/>
              </w:rPr>
            </w:pPr>
            <w:r w:rsidRPr="00D255BF">
              <w:rPr>
                <w:lang w:val="en-GB"/>
              </w:rPr>
              <w:t>Figure 5.</w:t>
            </w:r>
            <w:r w:rsidRPr="00D255BF">
              <w:rPr>
                <w:lang w:val="en-GB"/>
              </w:rPr>
              <w:fldChar w:fldCharType="begin"/>
            </w:r>
            <w:r w:rsidRPr="00D255BF">
              <w:rPr>
                <w:lang w:val="en-GB"/>
              </w:rPr>
              <w:instrText xml:space="preserve"> SEQ Figure \* ARABIC </w:instrText>
            </w:r>
            <w:r w:rsidRPr="00D255BF">
              <w:rPr>
                <w:lang w:val="en-GB"/>
              </w:rPr>
              <w:fldChar w:fldCharType="separate"/>
            </w:r>
            <w:r w:rsidR="000D5342" w:rsidRPr="00D255BF">
              <w:rPr>
                <w:lang w:val="en-GB"/>
              </w:rPr>
              <w:t>14</w:t>
            </w:r>
            <w:r w:rsidRPr="00D255BF">
              <w:rPr>
                <w:lang w:val="en-GB"/>
              </w:rPr>
              <w:fldChar w:fldCharType="end"/>
            </w:r>
            <w:r w:rsidRPr="00D255BF">
              <w:rPr>
                <w:lang w:val="en-GB"/>
              </w:rPr>
              <w:t xml:space="preserve"> </w:t>
            </w:r>
            <w:r w:rsidR="003523F3" w:rsidRPr="00D255BF">
              <w:rPr>
                <w:lang w:val="en-GB"/>
              </w:rPr>
              <w:t xml:space="preserve">Normalising Numeric </w:t>
            </w:r>
            <w:r w:rsidRPr="00D255BF">
              <w:rPr>
                <w:lang w:val="en-GB"/>
              </w:rPr>
              <w:t>Variables</w:t>
            </w:r>
          </w:p>
          <w:p w14:paraId="17ABAC69" w14:textId="52C8C17A" w:rsidR="00BB017A" w:rsidRPr="00F927B6" w:rsidRDefault="00C03BA7" w:rsidP="00BB017A">
            <w:pPr>
              <w:pStyle w:val="BodyText"/>
              <w:rPr>
                <w:noProof/>
                <w:lang w:val="en-GB"/>
              </w:rPr>
            </w:pPr>
            <w:r w:rsidRPr="00F927B6">
              <w:rPr>
                <w:noProof/>
                <w:lang w:val="en-GB"/>
              </w:rPr>
              <w:t xml:space="preserve">After the normalisation process, we can convert the </w:t>
            </w:r>
            <w:r w:rsidR="000503E2" w:rsidRPr="00F927B6">
              <w:rPr>
                <w:noProof/>
                <w:lang w:val="en-GB"/>
              </w:rPr>
              <w:t xml:space="preserve">array </w:t>
            </w:r>
            <w:r w:rsidR="000503E2" w:rsidRPr="00F927B6">
              <w:rPr>
                <w:rFonts w:ascii="Consolas" w:hAnsi="Consolas"/>
                <w:noProof/>
                <w:lang w:val="en-GB"/>
              </w:rPr>
              <w:t>DF_model_NormArray</w:t>
            </w:r>
            <w:r w:rsidR="000503E2" w:rsidRPr="00F927B6">
              <w:rPr>
                <w:noProof/>
                <w:lang w:val="en-GB"/>
              </w:rPr>
              <w:t xml:space="preserve"> </w:t>
            </w:r>
            <w:r w:rsidR="002F5125" w:rsidRPr="00F927B6">
              <w:rPr>
                <w:noProof/>
                <w:lang w:val="en-GB"/>
              </w:rPr>
              <w:t>r</w:t>
            </w:r>
            <w:r w:rsidR="00BB017A" w:rsidRPr="00F927B6">
              <w:rPr>
                <w:noProof/>
                <w:lang w:val="en-GB"/>
              </w:rPr>
              <w:t>e</w:t>
            </w:r>
            <w:r w:rsidR="002F5125" w:rsidRPr="00F927B6">
              <w:rPr>
                <w:noProof/>
                <w:lang w:val="en-GB"/>
              </w:rPr>
              <w:t>sulting from</w:t>
            </w:r>
            <w:r w:rsidR="00C833CD">
              <w:rPr>
                <w:noProof/>
                <w:lang w:val="en-GB"/>
              </w:rPr>
              <w:t xml:space="preserve"> the</w:t>
            </w:r>
            <w:r w:rsidR="002F5125" w:rsidRPr="00F927B6">
              <w:rPr>
                <w:noProof/>
                <w:lang w:val="en-GB"/>
              </w:rPr>
              <w:t xml:space="preserve"> </w:t>
            </w:r>
            <w:r w:rsidR="00D07A9D" w:rsidRPr="00F927B6">
              <w:rPr>
                <w:rFonts w:ascii="Consolas" w:hAnsi="Consolas"/>
                <w:noProof/>
                <w:lang w:val="en-GB"/>
              </w:rPr>
              <w:t>preprocessing.normalize()</w:t>
            </w:r>
            <w:r w:rsidR="00D07A9D" w:rsidRPr="00F927B6">
              <w:rPr>
                <w:noProof/>
                <w:lang w:val="en-GB"/>
              </w:rPr>
              <w:t xml:space="preserve"> </w:t>
            </w:r>
            <w:r w:rsidR="00C833CD">
              <w:rPr>
                <w:noProof/>
                <w:lang w:val="en-GB"/>
              </w:rPr>
              <w:t xml:space="preserve">function </w:t>
            </w:r>
            <w:r w:rsidR="00D07A9D" w:rsidRPr="00F927B6">
              <w:rPr>
                <w:noProof/>
                <w:lang w:val="en-GB"/>
              </w:rPr>
              <w:t>to a pandas DataFram</w:t>
            </w:r>
            <w:r w:rsidR="00C17F92" w:rsidRPr="00F927B6">
              <w:rPr>
                <w:noProof/>
                <w:lang w:val="en-GB"/>
              </w:rPr>
              <w:t>e</w:t>
            </w:r>
            <w:r w:rsidR="00D07A9D" w:rsidRPr="00F927B6">
              <w:rPr>
                <w:noProof/>
                <w:lang w:val="en-GB"/>
              </w:rPr>
              <w:t xml:space="preserve"> by the </w:t>
            </w:r>
            <w:r w:rsidR="00D07A9D" w:rsidRPr="00F927B6">
              <w:rPr>
                <w:rFonts w:ascii="Consolas" w:hAnsi="Consolas"/>
                <w:noProof/>
                <w:lang w:val="en-GB"/>
              </w:rPr>
              <w:t>pd.DataFrame()</w:t>
            </w:r>
            <w:r w:rsidR="00D07A9D" w:rsidRPr="00F927B6">
              <w:rPr>
                <w:noProof/>
                <w:lang w:val="en-GB"/>
              </w:rPr>
              <w:t xml:space="preserve"> function. </w:t>
            </w:r>
            <w:r w:rsidR="00073019" w:rsidRPr="00F927B6">
              <w:rPr>
                <w:noProof/>
                <w:lang w:val="en-GB"/>
              </w:rPr>
              <w:t xml:space="preserve">We can </w:t>
            </w:r>
            <w:r w:rsidR="00CC1FF9" w:rsidRPr="00F927B6">
              <w:rPr>
                <w:noProof/>
                <w:lang w:val="en-GB"/>
              </w:rPr>
              <w:t xml:space="preserve">also </w:t>
            </w:r>
            <w:r w:rsidR="00073019" w:rsidRPr="00F927B6">
              <w:rPr>
                <w:noProof/>
                <w:lang w:val="en-GB"/>
              </w:rPr>
              <w:t xml:space="preserve">set our own </w:t>
            </w:r>
            <w:r w:rsidR="00B6096F" w:rsidRPr="00F927B6">
              <w:rPr>
                <w:noProof/>
                <w:lang w:val="en-GB"/>
              </w:rPr>
              <w:t xml:space="preserve">column </w:t>
            </w:r>
            <w:r w:rsidR="00680DDA" w:rsidRPr="00F927B6">
              <w:rPr>
                <w:noProof/>
                <w:lang w:val="en-GB"/>
              </w:rPr>
              <w:t xml:space="preserve">and row </w:t>
            </w:r>
            <w:r w:rsidR="00B6096F" w:rsidRPr="00F927B6">
              <w:rPr>
                <w:noProof/>
                <w:lang w:val="en-GB"/>
              </w:rPr>
              <w:t xml:space="preserve">labels by </w:t>
            </w:r>
            <w:r w:rsidR="00073019" w:rsidRPr="00F927B6">
              <w:rPr>
                <w:noProof/>
                <w:lang w:val="en-GB"/>
              </w:rPr>
              <w:t>assigning the list</w:t>
            </w:r>
            <w:r w:rsidR="00316652" w:rsidRPr="00F927B6">
              <w:rPr>
                <w:noProof/>
                <w:lang w:val="en-GB"/>
              </w:rPr>
              <w:t>s</w:t>
            </w:r>
            <w:r w:rsidR="00073019" w:rsidRPr="00F927B6">
              <w:rPr>
                <w:noProof/>
                <w:lang w:val="en-GB"/>
              </w:rPr>
              <w:t xml:space="preserve"> </w:t>
            </w:r>
            <w:r w:rsidR="00073019" w:rsidRPr="00F927B6">
              <w:rPr>
                <w:rFonts w:ascii="Consolas" w:hAnsi="Consolas"/>
                <w:noProof/>
                <w:lang w:val="en-GB"/>
              </w:rPr>
              <w:t>DF_model_toNorm_colnam</w:t>
            </w:r>
            <w:r w:rsidR="00073019" w:rsidRPr="00F927B6">
              <w:rPr>
                <w:noProof/>
                <w:lang w:val="en-GB"/>
              </w:rPr>
              <w:t xml:space="preserve"> </w:t>
            </w:r>
            <w:r w:rsidR="00B6096F" w:rsidRPr="00F927B6">
              <w:rPr>
                <w:noProof/>
                <w:lang w:val="en-GB"/>
              </w:rPr>
              <w:t xml:space="preserve">and </w:t>
            </w:r>
            <w:r w:rsidR="00680DDA" w:rsidRPr="00F927B6">
              <w:rPr>
                <w:rFonts w:ascii="Consolas" w:hAnsi="Consolas"/>
                <w:noProof/>
                <w:lang w:val="en-GB"/>
              </w:rPr>
              <w:t>DF_model_toNorm_rownam</w:t>
            </w:r>
            <w:r w:rsidR="00B6096F" w:rsidRPr="00F927B6">
              <w:rPr>
                <w:noProof/>
                <w:lang w:val="en-GB"/>
              </w:rPr>
              <w:t xml:space="preserve"> </w:t>
            </w:r>
            <w:r w:rsidR="00680DDA" w:rsidRPr="00F927B6">
              <w:rPr>
                <w:noProof/>
                <w:lang w:val="en-GB"/>
              </w:rPr>
              <w:t>to the</w:t>
            </w:r>
            <w:r w:rsidR="00316652" w:rsidRPr="00F927B6">
              <w:rPr>
                <w:noProof/>
                <w:lang w:val="en-GB"/>
              </w:rPr>
              <w:t xml:space="preserve"> </w:t>
            </w:r>
            <w:r w:rsidR="00316652" w:rsidRPr="00F927B6">
              <w:rPr>
                <w:rFonts w:ascii="Consolas" w:hAnsi="Consolas"/>
                <w:noProof/>
                <w:lang w:val="en-GB"/>
              </w:rPr>
              <w:t>columns</w:t>
            </w:r>
            <w:r w:rsidR="00316652" w:rsidRPr="00F927B6">
              <w:rPr>
                <w:noProof/>
                <w:lang w:val="en-GB"/>
              </w:rPr>
              <w:t xml:space="preserve"> and </w:t>
            </w:r>
            <w:r w:rsidR="00B6096F" w:rsidRPr="00F927B6">
              <w:rPr>
                <w:rFonts w:ascii="Consolas" w:hAnsi="Consolas"/>
                <w:noProof/>
                <w:lang w:val="en-GB"/>
              </w:rPr>
              <w:t>index</w:t>
            </w:r>
            <w:r w:rsidR="00680DDA" w:rsidRPr="00F927B6">
              <w:rPr>
                <w:noProof/>
                <w:lang w:val="en-GB"/>
              </w:rPr>
              <w:t xml:space="preserve"> parameter</w:t>
            </w:r>
            <w:r w:rsidR="00316652" w:rsidRPr="00F927B6">
              <w:rPr>
                <w:noProof/>
                <w:lang w:val="en-GB"/>
              </w:rPr>
              <w:t>s, respectively</w:t>
            </w:r>
            <w:r w:rsidR="00B6096F" w:rsidRPr="00F927B6">
              <w:rPr>
                <w:noProof/>
                <w:lang w:val="en-GB"/>
              </w:rPr>
              <w:t>.</w:t>
            </w:r>
          </w:p>
          <w:p w14:paraId="038E1B91" w14:textId="77777777" w:rsidR="00D74AB8" w:rsidRPr="00F927B6" w:rsidRDefault="00D74AB8" w:rsidP="00BB017A">
            <w:pPr>
              <w:pStyle w:val="BodyText"/>
              <w:rPr>
                <w:noProof/>
                <w:lang w:val="en-GB"/>
              </w:rPr>
            </w:pPr>
            <w:r w:rsidRPr="00F927B6">
              <w:rPr>
                <w:noProof/>
                <w:lang w:val="en-GB"/>
              </w:rPr>
              <w:lastRenderedPageBreak/>
              <w:t xml:space="preserve">In the final step, we </w:t>
            </w:r>
            <w:r w:rsidR="005843A8" w:rsidRPr="00F927B6">
              <w:rPr>
                <w:noProof/>
                <w:lang w:val="en-GB"/>
              </w:rPr>
              <w:t xml:space="preserve">rename </w:t>
            </w:r>
            <w:r w:rsidR="00350B10" w:rsidRPr="00F927B6">
              <w:rPr>
                <w:noProof/>
                <w:lang w:val="en-GB"/>
              </w:rPr>
              <w:t xml:space="preserve">the normalised variables </w:t>
            </w:r>
            <w:r w:rsidR="00961B11" w:rsidRPr="00F927B6">
              <w:rPr>
                <w:noProof/>
                <w:lang w:val="en-GB"/>
              </w:rPr>
              <w:t xml:space="preserve">and append them </w:t>
            </w:r>
            <w:r w:rsidR="00D772DA" w:rsidRPr="00F927B6">
              <w:rPr>
                <w:noProof/>
                <w:lang w:val="en-GB"/>
              </w:rPr>
              <w:t xml:space="preserve">to </w:t>
            </w:r>
            <w:r w:rsidR="00350B10" w:rsidRPr="00F927B6">
              <w:rPr>
                <w:noProof/>
                <w:lang w:val="en-GB"/>
              </w:rPr>
              <w:t xml:space="preserve">the </w:t>
            </w:r>
            <w:r w:rsidRPr="00F927B6">
              <w:rPr>
                <w:noProof/>
                <w:lang w:val="en-GB"/>
              </w:rPr>
              <w:t>original DataFrame</w:t>
            </w:r>
            <w:r w:rsidR="00961B11" w:rsidRPr="00F927B6">
              <w:rPr>
                <w:noProof/>
                <w:lang w:val="en-GB"/>
              </w:rPr>
              <w:t>.</w:t>
            </w:r>
          </w:p>
          <w:p w14:paraId="733577AE" w14:textId="7D44D10B" w:rsidR="00961B11" w:rsidRPr="00D255BF" w:rsidRDefault="009E16BF" w:rsidP="00961B11">
            <w:pPr>
              <w:pStyle w:val="Figure-Image-Upper"/>
              <w:rPr>
                <w:lang w:val="en-GB"/>
              </w:rPr>
            </w:pPr>
            <w:r w:rsidRPr="00D255BF">
              <w:drawing>
                <wp:inline distT="0" distB="0" distL="0" distR="0" wp14:anchorId="54148230" wp14:editId="38D12A8E">
                  <wp:extent cx="5580000" cy="2218335"/>
                  <wp:effectExtent l="19050" t="19050" r="20955" b="107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550" t="24417" r="2027" b="15829"/>
                          <a:stretch/>
                        </pic:blipFill>
                        <pic:spPr bwMode="auto">
                          <a:xfrm>
                            <a:off x="0" y="0"/>
                            <a:ext cx="5580000" cy="221833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53D30BD" w14:textId="1512F2F2" w:rsidR="00961B11" w:rsidRPr="00D255BF" w:rsidRDefault="00961B11" w:rsidP="00961B11">
            <w:pPr>
              <w:pStyle w:val="Caption"/>
              <w:rPr>
                <w:lang w:val="en-GB"/>
              </w:rPr>
            </w:pPr>
            <w:bookmarkStart w:id="28" w:name="_Ref64274566"/>
            <w:r w:rsidRPr="00D255BF">
              <w:rPr>
                <w:lang w:val="en-GB"/>
              </w:rPr>
              <w:t>Figure 5.</w:t>
            </w:r>
            <w:r w:rsidRPr="00D255BF">
              <w:rPr>
                <w:lang w:val="en-GB"/>
              </w:rPr>
              <w:fldChar w:fldCharType="begin"/>
            </w:r>
            <w:r w:rsidRPr="00D255BF">
              <w:rPr>
                <w:lang w:val="en-GB"/>
              </w:rPr>
              <w:instrText xml:space="preserve"> SEQ Figure \* ARABIC </w:instrText>
            </w:r>
            <w:r w:rsidRPr="00D255BF">
              <w:rPr>
                <w:lang w:val="en-GB"/>
              </w:rPr>
              <w:fldChar w:fldCharType="separate"/>
            </w:r>
            <w:r w:rsidR="000D5342" w:rsidRPr="00D255BF">
              <w:rPr>
                <w:lang w:val="en-GB"/>
              </w:rPr>
              <w:t>15</w:t>
            </w:r>
            <w:r w:rsidRPr="00D255BF">
              <w:rPr>
                <w:lang w:val="en-GB"/>
              </w:rPr>
              <w:fldChar w:fldCharType="end"/>
            </w:r>
            <w:bookmarkEnd w:id="28"/>
            <w:r w:rsidRPr="00D255BF">
              <w:rPr>
                <w:lang w:val="en-GB"/>
              </w:rPr>
              <w:t xml:space="preserve"> </w:t>
            </w:r>
            <w:r w:rsidR="00633BE1" w:rsidRPr="00D255BF">
              <w:rPr>
                <w:lang w:val="en-GB"/>
              </w:rPr>
              <w:t xml:space="preserve">Concatenating Normalised </w:t>
            </w:r>
            <w:r w:rsidRPr="00D255BF">
              <w:rPr>
                <w:lang w:val="en-GB"/>
              </w:rPr>
              <w:t>Variables</w:t>
            </w:r>
            <w:r w:rsidR="00633BE1" w:rsidRPr="00D255BF">
              <w:rPr>
                <w:lang w:val="en-GB"/>
              </w:rPr>
              <w:t xml:space="preserve"> with the Original DataFrame</w:t>
            </w:r>
          </w:p>
          <w:p w14:paraId="0CA02A3B" w14:textId="443F641A" w:rsidR="00961B11" w:rsidRPr="00F927B6" w:rsidRDefault="00822E04">
            <w:pPr>
              <w:pStyle w:val="BodyText"/>
              <w:rPr>
                <w:noProof/>
                <w:lang w:val="en-GB"/>
              </w:rPr>
            </w:pPr>
            <w:r w:rsidRPr="00F927B6">
              <w:rPr>
                <w:noProof/>
                <w:lang w:val="en-GB"/>
              </w:rPr>
              <w:t xml:space="preserve">Note that </w:t>
            </w:r>
            <w:r w:rsidR="0072245E" w:rsidRPr="00F927B6">
              <w:rPr>
                <w:noProof/>
                <w:lang w:val="en-GB"/>
              </w:rPr>
              <w:t>we have used the original variable names as the column labels of the</w:t>
            </w:r>
            <w:r w:rsidR="00AE28FA" w:rsidRPr="00F927B6">
              <w:rPr>
                <w:noProof/>
                <w:lang w:val="en-GB"/>
              </w:rPr>
              <w:t xml:space="preserve"> normalised variables. If we simply concatenate these DataFrames, these labels would be duplicate. </w:t>
            </w:r>
            <w:r w:rsidR="00B44A55" w:rsidRPr="00F927B6">
              <w:rPr>
                <w:noProof/>
                <w:lang w:val="en-GB"/>
              </w:rPr>
              <w:t xml:space="preserve">Hence, we </w:t>
            </w:r>
            <w:r w:rsidR="00BB5306" w:rsidRPr="00F927B6">
              <w:rPr>
                <w:noProof/>
                <w:lang w:val="en-GB"/>
              </w:rPr>
              <w:t xml:space="preserve">need to </w:t>
            </w:r>
            <w:r w:rsidR="00B44A55" w:rsidRPr="00F927B6">
              <w:rPr>
                <w:noProof/>
                <w:lang w:val="en-GB"/>
              </w:rPr>
              <w:t>append “</w:t>
            </w:r>
            <w:r w:rsidR="00B44A55" w:rsidRPr="00F927B6">
              <w:rPr>
                <w:rFonts w:ascii="Consolas" w:hAnsi="Consolas"/>
                <w:noProof/>
                <w:lang w:val="en-GB"/>
              </w:rPr>
              <w:t>_norm</w:t>
            </w:r>
            <w:r w:rsidR="00B44A55" w:rsidRPr="00F927B6">
              <w:rPr>
                <w:noProof/>
                <w:lang w:val="en-GB"/>
              </w:rPr>
              <w:t xml:space="preserve">” </w:t>
            </w:r>
            <w:r w:rsidR="0077276B" w:rsidRPr="00F927B6">
              <w:rPr>
                <w:noProof/>
                <w:lang w:val="en-GB"/>
              </w:rPr>
              <w:t xml:space="preserve">as suffix </w:t>
            </w:r>
            <w:r w:rsidR="00B44A55" w:rsidRPr="00F927B6">
              <w:rPr>
                <w:noProof/>
                <w:lang w:val="en-GB"/>
              </w:rPr>
              <w:t xml:space="preserve">to all labels </w:t>
            </w:r>
            <w:r w:rsidR="0077276B" w:rsidRPr="00F927B6">
              <w:rPr>
                <w:noProof/>
                <w:lang w:val="en-GB"/>
              </w:rPr>
              <w:t>of the normalised variables</w:t>
            </w:r>
            <w:r w:rsidR="002067F5" w:rsidRPr="00F927B6">
              <w:rPr>
                <w:noProof/>
                <w:lang w:val="en-GB"/>
              </w:rPr>
              <w:t xml:space="preserve"> by the </w:t>
            </w:r>
            <w:r w:rsidR="002067F5" w:rsidRPr="00F927B6">
              <w:rPr>
                <w:rFonts w:ascii="Consolas" w:hAnsi="Consolas"/>
                <w:noProof/>
                <w:lang w:val="en-GB"/>
              </w:rPr>
              <w:t>.add_suffix()</w:t>
            </w:r>
            <w:r w:rsidR="002067F5" w:rsidRPr="00F927B6">
              <w:rPr>
                <w:noProof/>
                <w:lang w:val="en-GB"/>
              </w:rPr>
              <w:t xml:space="preserve"> method. </w:t>
            </w:r>
            <w:r w:rsidR="008961F0" w:rsidRPr="00F927B6">
              <w:rPr>
                <w:noProof/>
                <w:lang w:val="en-GB"/>
              </w:rPr>
              <w:t>Only after ensuring that all labels in the concatenated DataFrame</w:t>
            </w:r>
            <w:r w:rsidR="00773D3E">
              <w:rPr>
                <w:noProof/>
                <w:lang w:val="en-GB"/>
              </w:rPr>
              <w:t>s</w:t>
            </w:r>
            <w:r w:rsidR="008961F0" w:rsidRPr="00F927B6">
              <w:rPr>
                <w:noProof/>
                <w:lang w:val="en-GB"/>
              </w:rPr>
              <w:t xml:space="preserve"> are unique, we</w:t>
            </w:r>
            <w:r w:rsidR="005A2FB6" w:rsidRPr="00F927B6">
              <w:rPr>
                <w:noProof/>
                <w:lang w:val="en-GB"/>
              </w:rPr>
              <w:t xml:space="preserve"> can merge the DataFrames.</w:t>
            </w:r>
            <w:r w:rsidR="0042319E" w:rsidRPr="00F927B6">
              <w:rPr>
                <w:noProof/>
                <w:lang w:val="en-GB"/>
              </w:rPr>
              <w:t xml:space="preserve"> Furthermore, we have saved </w:t>
            </w:r>
            <w:r w:rsidR="00474ABA" w:rsidRPr="00F927B6">
              <w:rPr>
                <w:noProof/>
                <w:lang w:val="en-GB"/>
              </w:rPr>
              <w:t>the names of the normalised variable</w:t>
            </w:r>
            <w:r w:rsidR="00F21399" w:rsidRPr="00F927B6">
              <w:rPr>
                <w:noProof/>
                <w:lang w:val="en-GB"/>
              </w:rPr>
              <w:t>s</w:t>
            </w:r>
            <w:r w:rsidR="00474ABA" w:rsidRPr="00F927B6">
              <w:rPr>
                <w:noProof/>
                <w:lang w:val="en-GB"/>
              </w:rPr>
              <w:t xml:space="preserve"> with the suffix </w:t>
            </w:r>
            <w:r w:rsidR="00E54FA0" w:rsidRPr="00F927B6">
              <w:rPr>
                <w:noProof/>
                <w:lang w:val="en-GB"/>
              </w:rPr>
              <w:t>“</w:t>
            </w:r>
            <w:r w:rsidR="00E54FA0" w:rsidRPr="00F927B6">
              <w:rPr>
                <w:rFonts w:ascii="Consolas" w:hAnsi="Consolas"/>
                <w:noProof/>
                <w:lang w:val="en-GB"/>
              </w:rPr>
              <w:t>_norm</w:t>
            </w:r>
            <w:r w:rsidR="00E54FA0" w:rsidRPr="00F927B6">
              <w:rPr>
                <w:noProof/>
                <w:lang w:val="en-GB"/>
              </w:rPr>
              <w:t xml:space="preserve">” </w:t>
            </w:r>
            <w:r w:rsidR="00474ABA" w:rsidRPr="00F927B6">
              <w:rPr>
                <w:noProof/>
                <w:lang w:val="en-GB"/>
              </w:rPr>
              <w:t xml:space="preserve">in a new list named </w:t>
            </w:r>
            <w:r w:rsidR="00284067" w:rsidRPr="00F927B6">
              <w:rPr>
                <w:rFonts w:ascii="Consolas" w:hAnsi="Consolas"/>
                <w:noProof/>
                <w:lang w:val="en-GB"/>
              </w:rPr>
              <w:t>numnormvar_list</w:t>
            </w:r>
            <w:r w:rsidR="00F21399" w:rsidRPr="00F927B6">
              <w:rPr>
                <w:noProof/>
                <w:lang w:val="en-GB"/>
              </w:rPr>
              <w:t xml:space="preserve"> </w:t>
            </w:r>
            <w:r w:rsidR="0064155A" w:rsidRPr="00F927B6">
              <w:rPr>
                <w:noProof/>
                <w:lang w:val="en-GB"/>
              </w:rPr>
              <w:t xml:space="preserve">just </w:t>
            </w:r>
            <w:r w:rsidR="00E54FA0" w:rsidRPr="00F927B6">
              <w:rPr>
                <w:noProof/>
                <w:lang w:val="en-GB"/>
              </w:rPr>
              <w:t xml:space="preserve">in case we will need to </w:t>
            </w:r>
            <w:r w:rsidR="0064155A" w:rsidRPr="00F927B6">
              <w:rPr>
                <w:noProof/>
                <w:lang w:val="en-GB"/>
              </w:rPr>
              <w:t xml:space="preserve">extract </w:t>
            </w:r>
            <w:r w:rsidR="00E54FA0" w:rsidRPr="00F927B6">
              <w:rPr>
                <w:noProof/>
                <w:lang w:val="en-GB"/>
              </w:rPr>
              <w:t xml:space="preserve">them </w:t>
            </w:r>
            <w:r w:rsidR="00F008F9" w:rsidRPr="00F927B6">
              <w:rPr>
                <w:noProof/>
                <w:lang w:val="en-GB"/>
              </w:rPr>
              <w:t xml:space="preserve">again </w:t>
            </w:r>
            <w:r w:rsidR="00E54FA0" w:rsidRPr="00F927B6">
              <w:rPr>
                <w:noProof/>
                <w:lang w:val="en-GB"/>
              </w:rPr>
              <w:t>from the DataFrame in the future.</w:t>
            </w:r>
          </w:p>
        </w:tc>
      </w:tr>
    </w:tbl>
    <w:p w14:paraId="6968EBA1" w14:textId="77777777" w:rsidR="00962136" w:rsidRPr="00D255BF" w:rsidRDefault="00962136" w:rsidP="00962136">
      <w:pPr>
        <w:spacing w:before="240" w:after="120"/>
        <w:jc w:val="left"/>
        <w:rPr>
          <w:b/>
          <w:sz w:val="28"/>
        </w:rPr>
      </w:pPr>
      <w:r w:rsidRPr="00D255BF">
        <w:rPr>
          <w:b/>
          <w:sz w:val="28"/>
        </w:rPr>
        <w:lastRenderedPageBreak/>
        <w:t>Read</w:t>
      </w:r>
    </w:p>
    <w:p w14:paraId="79246025" w14:textId="6E2D8C70" w:rsidR="00962136" w:rsidRPr="00D255BF" w:rsidRDefault="00962136" w:rsidP="00962136">
      <w:pPr>
        <w:pStyle w:val="BodyText"/>
        <w:rPr>
          <w:noProof/>
          <w:lang w:val="en-GB"/>
        </w:rPr>
      </w:pPr>
      <w:r w:rsidRPr="00D255BF">
        <w:rPr>
          <w:noProof/>
          <w:lang w:val="en-GB"/>
        </w:rPr>
        <w:t xml:space="preserve">Refer to the link below for more details and examples on the </w:t>
      </w:r>
      <w:r w:rsidRPr="00D255BF">
        <w:rPr>
          <w:rFonts w:ascii="Consolas" w:hAnsi="Consolas"/>
          <w:noProof/>
          <w:lang w:val="en-GB"/>
        </w:rPr>
        <w:t>normalize()</w:t>
      </w:r>
      <w:r w:rsidRPr="00D255BF">
        <w:rPr>
          <w:noProof/>
          <w:lang w:val="en-GB"/>
        </w:rPr>
        <w:t xml:space="preserve"> function of the </w:t>
      </w:r>
      <w:r w:rsidR="00CA4F32" w:rsidRPr="00D255BF">
        <w:rPr>
          <w:rFonts w:ascii="Consolas" w:hAnsi="Consolas"/>
          <w:noProof/>
          <w:lang w:val="en-GB"/>
        </w:rPr>
        <w:t>preprocessing</w:t>
      </w:r>
      <w:r w:rsidR="00CA4F32" w:rsidRPr="00D255BF">
        <w:rPr>
          <w:noProof/>
          <w:lang w:val="en-GB"/>
        </w:rPr>
        <w:t xml:space="preserve"> module in the </w:t>
      </w:r>
      <w:r w:rsidRPr="00D255BF">
        <w:rPr>
          <w:noProof/>
          <w:lang w:val="en-GB"/>
        </w:rPr>
        <w:t xml:space="preserve">scikit-learn package: </w:t>
      </w:r>
    </w:p>
    <w:p w14:paraId="0389516C" w14:textId="4BA44788" w:rsidR="00962136" w:rsidRPr="00D255BF" w:rsidRDefault="0069393C" w:rsidP="00962136">
      <w:pPr>
        <w:pStyle w:val="BodyText"/>
        <w:rPr>
          <w:noProof/>
          <w:lang w:val="en-GB"/>
        </w:rPr>
      </w:pPr>
      <w:hyperlink r:id="rId40" w:history="1">
        <w:r w:rsidR="00443431" w:rsidRPr="00D255BF">
          <w:rPr>
            <w:rStyle w:val="Hyperlink"/>
            <w:noProof/>
            <w:lang w:val="en-GB"/>
          </w:rPr>
          <w:t>https://scikit-learn.org/stable/modules/generated/sklearn.preprocessing.normalize.</w:t>
        </w:r>
        <w:r w:rsidR="00443431" w:rsidRPr="00D255BF">
          <w:rPr>
            <w:rStyle w:val="Hyperlink"/>
            <w:rFonts w:ascii="Consolas" w:hAnsi="Consolas" w:hint="cs"/>
            <w:noProof/>
            <w:lang w:val="en-GB"/>
          </w:rPr>
          <w:t>‌</w:t>
        </w:r>
        <w:r w:rsidR="00443431" w:rsidRPr="00D255BF">
          <w:rPr>
            <w:rStyle w:val="Hyperlink"/>
            <w:noProof/>
            <w:lang w:val="en-GB"/>
          </w:rPr>
          <w:t>html</w:t>
        </w:r>
      </w:hyperlink>
    </w:p>
    <w:p w14:paraId="2F35FE63" w14:textId="77777777" w:rsidR="00AD3595" w:rsidRPr="00D255BF" w:rsidRDefault="00AD3595" w:rsidP="00AD3595">
      <w:pPr>
        <w:spacing w:before="240" w:after="120"/>
        <w:jc w:val="left"/>
        <w:rPr>
          <w:b/>
          <w:sz w:val="28"/>
        </w:rPr>
      </w:pPr>
      <w:r w:rsidRPr="00D255BF">
        <w:rPr>
          <w:b/>
          <w:sz w:val="28"/>
        </w:rPr>
        <w:t>Read</w:t>
      </w:r>
    </w:p>
    <w:p w14:paraId="456CDDFA" w14:textId="33A31626" w:rsidR="00AD3595" w:rsidRPr="00D255BF" w:rsidRDefault="00AD3595" w:rsidP="00AD3595">
      <w:pPr>
        <w:pStyle w:val="BodyText"/>
        <w:rPr>
          <w:noProof/>
          <w:lang w:val="en-GB"/>
        </w:rPr>
      </w:pPr>
      <w:r w:rsidRPr="00D255BF">
        <w:rPr>
          <w:noProof/>
          <w:lang w:val="en-GB"/>
        </w:rPr>
        <w:t xml:space="preserve">Refer to the link below for more details and examples on the </w:t>
      </w:r>
      <w:r w:rsidR="00EC1B1A" w:rsidRPr="00D255BF">
        <w:rPr>
          <w:rFonts w:ascii="Consolas" w:hAnsi="Consolas"/>
          <w:noProof/>
          <w:lang w:val="en-GB"/>
        </w:rPr>
        <w:t>sklearn.‌preprocessing.StandardScaler</w:t>
      </w:r>
      <w:r w:rsidRPr="00D255BF">
        <w:rPr>
          <w:noProof/>
          <w:lang w:val="en-GB"/>
        </w:rPr>
        <w:t xml:space="preserve"> </w:t>
      </w:r>
      <w:r w:rsidR="00EC1B1A" w:rsidRPr="00D255BF">
        <w:rPr>
          <w:noProof/>
          <w:lang w:val="en-GB"/>
        </w:rPr>
        <w:t>algorithm</w:t>
      </w:r>
      <w:r w:rsidRPr="00D255BF">
        <w:rPr>
          <w:noProof/>
          <w:lang w:val="en-GB"/>
        </w:rPr>
        <w:t xml:space="preserve"> of the </w:t>
      </w:r>
      <w:r w:rsidR="00EC1B1A" w:rsidRPr="00D255BF">
        <w:rPr>
          <w:noProof/>
          <w:lang w:val="en-GB"/>
        </w:rPr>
        <w:t>scikit-learn</w:t>
      </w:r>
      <w:r w:rsidRPr="00D255BF">
        <w:rPr>
          <w:noProof/>
          <w:lang w:val="en-GB"/>
        </w:rPr>
        <w:t xml:space="preserve"> package: </w:t>
      </w:r>
    </w:p>
    <w:p w14:paraId="1DB47418" w14:textId="78591920" w:rsidR="00916891" w:rsidRPr="00D255BF" w:rsidRDefault="0069393C" w:rsidP="00512E7A">
      <w:pPr>
        <w:pStyle w:val="BodyText"/>
        <w:rPr>
          <w:rStyle w:val="Hyperlink"/>
          <w:noProof/>
          <w:lang w:val="en-GB"/>
        </w:rPr>
      </w:pPr>
      <w:hyperlink r:id="rId41" w:history="1">
        <w:r w:rsidR="00962136" w:rsidRPr="00D255BF">
          <w:rPr>
            <w:rStyle w:val="Hyperlink"/>
            <w:noProof/>
            <w:lang w:val="en-GB"/>
          </w:rPr>
          <w:t>https://scikit-learn.org/stable/modules/generated/sklearn.preprocessing.</w:t>
        </w:r>
        <w:r w:rsidR="00962136" w:rsidRPr="00D255BF">
          <w:rPr>
            <w:rStyle w:val="Hyperlink"/>
            <w:rFonts w:ascii="Consolas" w:hAnsi="Consolas" w:hint="cs"/>
            <w:noProof/>
            <w:lang w:val="en-GB"/>
          </w:rPr>
          <w:t>‌</w:t>
        </w:r>
        <w:r w:rsidR="00962136" w:rsidRPr="00D255BF">
          <w:rPr>
            <w:rStyle w:val="Hyperlink"/>
            <w:noProof/>
            <w:lang w:val="en-GB"/>
          </w:rPr>
          <w:t>StandardScaler.html</w:t>
        </w:r>
      </w:hyperlink>
    </w:p>
    <w:p w14:paraId="287F5FC0" w14:textId="77777777" w:rsidR="00B7123A" w:rsidRPr="00D255BF" w:rsidRDefault="00B7123A" w:rsidP="00B7123A">
      <w:pPr>
        <w:spacing w:before="240" w:after="120"/>
        <w:jc w:val="left"/>
        <w:rPr>
          <w:b/>
          <w:sz w:val="28"/>
        </w:rPr>
      </w:pPr>
      <w:r w:rsidRPr="00D255BF">
        <w:rPr>
          <w:b/>
          <w:sz w:val="28"/>
        </w:rPr>
        <w:lastRenderedPageBreak/>
        <w:t>Read</w:t>
      </w:r>
    </w:p>
    <w:p w14:paraId="3989121B" w14:textId="1B835B9A" w:rsidR="00B7123A" w:rsidRPr="00D255BF" w:rsidRDefault="00B7123A" w:rsidP="00B7123A">
      <w:pPr>
        <w:pStyle w:val="BodyText"/>
        <w:rPr>
          <w:noProof/>
          <w:lang w:val="en-GB"/>
        </w:rPr>
      </w:pPr>
      <w:r w:rsidRPr="00D255BF">
        <w:rPr>
          <w:noProof/>
          <w:lang w:val="en-GB"/>
        </w:rPr>
        <w:t xml:space="preserve">Refer to the link below for more details and examples on the </w:t>
      </w:r>
      <w:r w:rsidRPr="00D255BF">
        <w:rPr>
          <w:rFonts w:ascii="Consolas" w:hAnsi="Consolas"/>
          <w:noProof/>
          <w:lang w:val="en-GB"/>
        </w:rPr>
        <w:t>.add</w:t>
      </w:r>
      <w:r w:rsidR="00842263" w:rsidRPr="00D255BF">
        <w:rPr>
          <w:rFonts w:ascii="Consolas" w:hAnsi="Consolas"/>
          <w:noProof/>
          <w:lang w:val="en-GB"/>
        </w:rPr>
        <w:t>_suffix()</w:t>
      </w:r>
      <w:r w:rsidR="00842263" w:rsidRPr="00D255BF">
        <w:rPr>
          <w:noProof/>
          <w:lang w:val="en-GB"/>
        </w:rPr>
        <w:t xml:space="preserve"> method </w:t>
      </w:r>
      <w:r w:rsidRPr="00D255BF">
        <w:rPr>
          <w:noProof/>
          <w:lang w:val="en-GB"/>
        </w:rPr>
        <w:t xml:space="preserve">of the </w:t>
      </w:r>
      <w:r w:rsidR="00842263" w:rsidRPr="00D255BF">
        <w:rPr>
          <w:noProof/>
          <w:lang w:val="en-GB"/>
        </w:rPr>
        <w:t>pandas</w:t>
      </w:r>
      <w:r w:rsidRPr="00D255BF">
        <w:rPr>
          <w:noProof/>
          <w:lang w:val="en-GB"/>
        </w:rPr>
        <w:t xml:space="preserve"> package: </w:t>
      </w:r>
    </w:p>
    <w:p w14:paraId="5A8868FA" w14:textId="0D25CFF9" w:rsidR="00B7123A" w:rsidRPr="00D255BF" w:rsidRDefault="0069393C" w:rsidP="00B7123A">
      <w:pPr>
        <w:pStyle w:val="BodyText"/>
        <w:rPr>
          <w:noProof/>
          <w:lang w:val="en-GB"/>
        </w:rPr>
      </w:pPr>
      <w:hyperlink r:id="rId42" w:history="1">
        <w:r w:rsidR="00DD54F2" w:rsidRPr="00D255BF">
          <w:rPr>
            <w:rStyle w:val="Hyperlink"/>
            <w:noProof/>
            <w:lang w:val="en-GB"/>
          </w:rPr>
          <w:t>https://pandas.pydata.org/pandas-docs/stable/reference/api/pandas.DataFrame.</w:t>
        </w:r>
        <w:r w:rsidR="00DD54F2" w:rsidRPr="00D255BF">
          <w:rPr>
            <w:rStyle w:val="Hyperlink"/>
            <w:rFonts w:ascii="Times New Roman" w:hAnsi="Times New Roman"/>
            <w:noProof/>
            <w:lang w:val="en-GB"/>
          </w:rPr>
          <w:t>‌</w:t>
        </w:r>
        <w:r w:rsidR="00DD54F2" w:rsidRPr="00D255BF">
          <w:rPr>
            <w:rStyle w:val="Hyperlink"/>
            <w:noProof/>
            <w:lang w:val="en-GB"/>
          </w:rPr>
          <w:t>add_suffix.html</w:t>
        </w:r>
      </w:hyperlink>
    </w:p>
    <w:p w14:paraId="7ED155BB" w14:textId="79A731EA" w:rsidR="0032665A" w:rsidRPr="00D255BF" w:rsidRDefault="0032665A" w:rsidP="00B41BBB">
      <w:pPr>
        <w:pStyle w:val="Heading4"/>
        <w:tabs>
          <w:tab w:val="left" w:pos="709"/>
        </w:tabs>
        <w:rPr>
          <w:noProof/>
          <w:lang w:val="en-GB"/>
        </w:rPr>
      </w:pPr>
      <w:r w:rsidRPr="00D255BF">
        <w:rPr>
          <w:noProof/>
          <w:lang w:val="en-GB"/>
        </w:rPr>
        <w:t>1.2.</w:t>
      </w:r>
      <w:r w:rsidR="00887E19" w:rsidRPr="00D255BF">
        <w:rPr>
          <w:noProof/>
          <w:lang w:val="en-GB"/>
        </w:rPr>
        <w:t>7</w:t>
      </w:r>
      <w:r w:rsidRPr="00D255BF">
        <w:rPr>
          <w:noProof/>
          <w:lang w:val="en-GB"/>
        </w:rPr>
        <w:t xml:space="preserve"> </w:t>
      </w:r>
      <w:r w:rsidR="00B41BBB" w:rsidRPr="00FE4A0F">
        <w:rPr>
          <w:noProof/>
          <w:lang w:val="en-GB"/>
        </w:rPr>
        <w:tab/>
        <w:t>S</w:t>
      </w:r>
      <w:r w:rsidR="00CA09F4" w:rsidRPr="00D255BF">
        <w:rPr>
          <w:noProof/>
          <w:lang w:val="en-GB"/>
        </w:rPr>
        <w:t xml:space="preserve">plitting </w:t>
      </w:r>
      <w:r w:rsidR="000F7BC0" w:rsidRPr="00D255BF">
        <w:rPr>
          <w:noProof/>
          <w:lang w:val="en-GB"/>
        </w:rPr>
        <w:t>DataFrames for Training and Testing</w:t>
      </w:r>
    </w:p>
    <w:p w14:paraId="3FD2E4E3" w14:textId="1C662BED" w:rsidR="0032665A" w:rsidRPr="00D255BF" w:rsidRDefault="004168B3" w:rsidP="000C3295">
      <w:pPr>
        <w:pStyle w:val="BodyText"/>
        <w:rPr>
          <w:noProof/>
          <w:lang w:val="en-GB"/>
        </w:rPr>
      </w:pPr>
      <w:r w:rsidRPr="00D255BF">
        <w:rPr>
          <w:noProof/>
          <w:lang w:val="en-GB"/>
        </w:rPr>
        <w:t xml:space="preserve">In data analytics, </w:t>
      </w:r>
      <w:r w:rsidR="00FC2807" w:rsidRPr="00D255BF">
        <w:rPr>
          <w:noProof/>
          <w:lang w:val="en-GB"/>
        </w:rPr>
        <w:t xml:space="preserve">the performance </w:t>
      </w:r>
      <w:r w:rsidR="00AF0FF5" w:rsidRPr="00D255BF">
        <w:rPr>
          <w:noProof/>
          <w:lang w:val="en-GB"/>
        </w:rPr>
        <w:t xml:space="preserve">of </w:t>
      </w:r>
      <w:r w:rsidR="00FC2807" w:rsidRPr="00D255BF">
        <w:rPr>
          <w:noProof/>
          <w:lang w:val="en-GB"/>
        </w:rPr>
        <w:t xml:space="preserve">a </w:t>
      </w:r>
      <w:r w:rsidR="00CD1AA8" w:rsidRPr="00D255BF">
        <w:rPr>
          <w:noProof/>
          <w:lang w:val="en-GB"/>
        </w:rPr>
        <w:t>predicti</w:t>
      </w:r>
      <w:r w:rsidR="007E3220" w:rsidRPr="00D255BF">
        <w:rPr>
          <w:noProof/>
          <w:lang w:val="en-GB"/>
        </w:rPr>
        <w:t>ve</w:t>
      </w:r>
      <w:r w:rsidR="00CD1AA8" w:rsidRPr="00D255BF">
        <w:rPr>
          <w:noProof/>
          <w:lang w:val="en-GB"/>
        </w:rPr>
        <w:t xml:space="preserve"> model</w:t>
      </w:r>
      <w:r w:rsidR="007E3220" w:rsidRPr="00D255BF">
        <w:rPr>
          <w:noProof/>
          <w:lang w:val="en-GB"/>
        </w:rPr>
        <w:t xml:space="preserve"> </w:t>
      </w:r>
      <w:r w:rsidR="00FD1844">
        <w:rPr>
          <w:noProof/>
          <w:lang w:val="en-GB"/>
        </w:rPr>
        <w:t>can be</w:t>
      </w:r>
      <w:r w:rsidR="00AE61A5" w:rsidRPr="00D255BF">
        <w:rPr>
          <w:noProof/>
          <w:lang w:val="en-GB"/>
        </w:rPr>
        <w:t xml:space="preserve"> measured </w:t>
      </w:r>
      <w:r w:rsidR="004E4078" w:rsidRPr="00D255BF">
        <w:rPr>
          <w:noProof/>
          <w:lang w:val="en-GB"/>
        </w:rPr>
        <w:t xml:space="preserve">by </w:t>
      </w:r>
      <w:r w:rsidR="00AE61A5" w:rsidRPr="00D255BF">
        <w:rPr>
          <w:noProof/>
          <w:lang w:val="en-GB"/>
        </w:rPr>
        <w:t xml:space="preserve">its </w:t>
      </w:r>
      <w:r w:rsidR="004E4078" w:rsidRPr="00D255BF">
        <w:rPr>
          <w:noProof/>
          <w:lang w:val="en-GB"/>
        </w:rPr>
        <w:t>accuracy</w:t>
      </w:r>
      <w:r w:rsidR="00062065" w:rsidRPr="00D255BF">
        <w:rPr>
          <w:noProof/>
          <w:lang w:val="en-GB"/>
        </w:rPr>
        <w:t xml:space="preserve"> of </w:t>
      </w:r>
      <w:r w:rsidR="004E4078" w:rsidRPr="00D255BF">
        <w:rPr>
          <w:noProof/>
          <w:lang w:val="en-GB"/>
        </w:rPr>
        <w:t xml:space="preserve">predicting </w:t>
      </w:r>
      <w:r w:rsidR="007E3220" w:rsidRPr="00D255BF">
        <w:rPr>
          <w:noProof/>
          <w:lang w:val="en-GB"/>
        </w:rPr>
        <w:t>unseen data</w:t>
      </w:r>
      <w:r w:rsidR="00DE1FFA" w:rsidRPr="00D255BF">
        <w:rPr>
          <w:noProof/>
          <w:lang w:val="en-GB"/>
        </w:rPr>
        <w:t xml:space="preserve">. </w:t>
      </w:r>
      <w:r w:rsidR="00105181" w:rsidRPr="00D255BF">
        <w:rPr>
          <w:noProof/>
          <w:lang w:val="en-GB"/>
        </w:rPr>
        <w:t xml:space="preserve">However, such </w:t>
      </w:r>
      <w:r w:rsidR="005F6872" w:rsidRPr="00D255BF">
        <w:rPr>
          <w:noProof/>
          <w:lang w:val="en-GB"/>
        </w:rPr>
        <w:t xml:space="preserve">data are </w:t>
      </w:r>
      <w:r w:rsidR="002A5132" w:rsidRPr="00D255BF">
        <w:rPr>
          <w:noProof/>
          <w:lang w:val="en-GB"/>
        </w:rPr>
        <w:t xml:space="preserve">usually </w:t>
      </w:r>
      <w:r w:rsidR="005F6872" w:rsidRPr="00D255BF">
        <w:rPr>
          <w:noProof/>
          <w:lang w:val="en-GB"/>
        </w:rPr>
        <w:t>unavailable</w:t>
      </w:r>
      <w:r w:rsidR="00105181" w:rsidRPr="00D255BF">
        <w:rPr>
          <w:noProof/>
          <w:lang w:val="en-GB"/>
        </w:rPr>
        <w:t>.</w:t>
      </w:r>
      <w:r w:rsidR="005F6872" w:rsidRPr="00D255BF">
        <w:rPr>
          <w:noProof/>
          <w:lang w:val="en-GB"/>
        </w:rPr>
        <w:t xml:space="preserve"> </w:t>
      </w:r>
      <w:r w:rsidR="00810EB4" w:rsidRPr="00D255BF">
        <w:rPr>
          <w:noProof/>
          <w:lang w:val="en-GB"/>
        </w:rPr>
        <w:t>On the other hand, t</w:t>
      </w:r>
      <w:r w:rsidR="002A5132" w:rsidRPr="00D255BF">
        <w:rPr>
          <w:noProof/>
          <w:lang w:val="en-GB"/>
        </w:rPr>
        <w:t xml:space="preserve">esting the prediction performance of a model by applying it on the original data based on which </w:t>
      </w:r>
      <w:r w:rsidR="00676D63" w:rsidRPr="00D255BF">
        <w:rPr>
          <w:noProof/>
          <w:lang w:val="en-GB"/>
        </w:rPr>
        <w:t xml:space="preserve">the </w:t>
      </w:r>
      <w:r w:rsidR="00C701E7" w:rsidRPr="00D255BF">
        <w:rPr>
          <w:noProof/>
          <w:lang w:val="en-GB"/>
        </w:rPr>
        <w:t>model</w:t>
      </w:r>
      <w:r w:rsidR="002A5132" w:rsidRPr="00D255BF">
        <w:rPr>
          <w:noProof/>
          <w:lang w:val="en-GB"/>
        </w:rPr>
        <w:t xml:space="preserve"> was </w:t>
      </w:r>
      <w:r w:rsidR="00295EC3" w:rsidRPr="00D255BF">
        <w:rPr>
          <w:noProof/>
          <w:lang w:val="en-GB"/>
        </w:rPr>
        <w:t>constructed</w:t>
      </w:r>
      <w:r w:rsidR="002A5132" w:rsidRPr="00D255BF">
        <w:rPr>
          <w:noProof/>
          <w:lang w:val="en-GB"/>
        </w:rPr>
        <w:t xml:space="preserve"> in the first place is not sensible</w:t>
      </w:r>
      <w:r w:rsidR="00C701E7" w:rsidRPr="00D255BF">
        <w:rPr>
          <w:noProof/>
          <w:lang w:val="en-GB"/>
        </w:rPr>
        <w:t xml:space="preserve"> </w:t>
      </w:r>
      <w:r w:rsidR="00F86635" w:rsidRPr="00D255BF">
        <w:rPr>
          <w:noProof/>
          <w:lang w:val="en-GB"/>
        </w:rPr>
        <w:t>at a</w:t>
      </w:r>
      <w:r w:rsidR="00810EB4" w:rsidRPr="00D255BF">
        <w:rPr>
          <w:noProof/>
          <w:lang w:val="en-GB"/>
        </w:rPr>
        <w:t>l</w:t>
      </w:r>
      <w:r w:rsidR="00F86635" w:rsidRPr="00D255BF">
        <w:rPr>
          <w:noProof/>
          <w:lang w:val="en-GB"/>
        </w:rPr>
        <w:t>l</w:t>
      </w:r>
      <w:r w:rsidR="00C701E7" w:rsidRPr="00D255BF">
        <w:rPr>
          <w:noProof/>
          <w:lang w:val="en-GB"/>
        </w:rPr>
        <w:t>.</w:t>
      </w:r>
      <w:r w:rsidR="002A5132" w:rsidRPr="00D255BF">
        <w:rPr>
          <w:noProof/>
          <w:lang w:val="en-GB"/>
        </w:rPr>
        <w:t xml:space="preserve"> </w:t>
      </w:r>
      <w:r w:rsidR="00295EC3" w:rsidRPr="00D255BF">
        <w:rPr>
          <w:noProof/>
          <w:lang w:val="en-GB"/>
        </w:rPr>
        <w:t xml:space="preserve">Therefore, </w:t>
      </w:r>
      <w:r w:rsidR="002A5132" w:rsidRPr="00D255BF">
        <w:rPr>
          <w:noProof/>
          <w:lang w:val="en-GB"/>
        </w:rPr>
        <w:t>analysts usually “hold back” a subset of data, namely the testing dataset</w:t>
      </w:r>
      <w:r w:rsidR="003F7DEB" w:rsidRPr="00D255BF">
        <w:rPr>
          <w:noProof/>
          <w:lang w:val="en-GB"/>
        </w:rPr>
        <w:t>, for model evaluation purpose</w:t>
      </w:r>
      <w:r w:rsidR="002A5132" w:rsidRPr="00D255BF">
        <w:rPr>
          <w:noProof/>
          <w:lang w:val="en-GB"/>
        </w:rPr>
        <w:t>.</w:t>
      </w:r>
      <w:r w:rsidR="00295EC3" w:rsidRPr="00D255BF">
        <w:rPr>
          <w:noProof/>
          <w:lang w:val="en-GB"/>
        </w:rPr>
        <w:t xml:space="preserve"> </w:t>
      </w:r>
      <w:r w:rsidR="00810EB4" w:rsidRPr="00D255BF">
        <w:rPr>
          <w:noProof/>
          <w:lang w:val="en-GB"/>
        </w:rPr>
        <w:t xml:space="preserve">The </w:t>
      </w:r>
      <w:r w:rsidR="00A14A0A" w:rsidRPr="00D255BF">
        <w:rPr>
          <w:noProof/>
          <w:lang w:val="en-GB"/>
        </w:rPr>
        <w:t xml:space="preserve">remaining </w:t>
      </w:r>
      <w:r w:rsidR="004322B6" w:rsidRPr="00D255BF">
        <w:rPr>
          <w:noProof/>
          <w:lang w:val="en-GB"/>
        </w:rPr>
        <w:t>data form</w:t>
      </w:r>
      <w:r w:rsidR="003F7DEB" w:rsidRPr="00D255BF">
        <w:rPr>
          <w:noProof/>
          <w:lang w:val="en-GB"/>
        </w:rPr>
        <w:t xml:space="preserve"> t</w:t>
      </w:r>
      <w:r w:rsidR="00DE1FFA" w:rsidRPr="00D255BF">
        <w:rPr>
          <w:noProof/>
          <w:lang w:val="en-GB"/>
        </w:rPr>
        <w:t>he train</w:t>
      </w:r>
      <w:r w:rsidR="008A6327" w:rsidRPr="00D255BF">
        <w:rPr>
          <w:noProof/>
          <w:lang w:val="en-GB"/>
        </w:rPr>
        <w:t>ing</w:t>
      </w:r>
      <w:r w:rsidR="00DE1FFA" w:rsidRPr="00D255BF">
        <w:rPr>
          <w:noProof/>
          <w:lang w:val="en-GB"/>
        </w:rPr>
        <w:t xml:space="preserve"> dataset </w:t>
      </w:r>
      <w:r w:rsidR="004E4862" w:rsidRPr="00D255BF">
        <w:rPr>
          <w:noProof/>
          <w:lang w:val="en-GB"/>
        </w:rPr>
        <w:t xml:space="preserve">for </w:t>
      </w:r>
      <w:r w:rsidR="00310754" w:rsidRPr="00D255BF">
        <w:rPr>
          <w:noProof/>
          <w:lang w:val="en-GB"/>
        </w:rPr>
        <w:t xml:space="preserve">the </w:t>
      </w:r>
      <w:r w:rsidR="007E3220" w:rsidRPr="00D255BF">
        <w:rPr>
          <w:noProof/>
          <w:lang w:val="en-GB"/>
        </w:rPr>
        <w:t>constructi</w:t>
      </w:r>
      <w:r w:rsidR="00310754" w:rsidRPr="00D255BF">
        <w:rPr>
          <w:noProof/>
          <w:lang w:val="en-GB"/>
        </w:rPr>
        <w:t>on</w:t>
      </w:r>
      <w:r w:rsidR="007E3220" w:rsidRPr="00D255BF">
        <w:rPr>
          <w:noProof/>
          <w:lang w:val="en-GB"/>
        </w:rPr>
        <w:t xml:space="preserve"> </w:t>
      </w:r>
      <w:r w:rsidR="000F4BB6">
        <w:rPr>
          <w:noProof/>
          <w:lang w:val="en-GB"/>
        </w:rPr>
        <w:t xml:space="preserve">of </w:t>
      </w:r>
      <w:r w:rsidR="00211B38" w:rsidRPr="00D255BF">
        <w:rPr>
          <w:noProof/>
          <w:lang w:val="en-GB"/>
        </w:rPr>
        <w:t>the</w:t>
      </w:r>
      <w:r w:rsidR="00474C79" w:rsidRPr="00D255BF">
        <w:rPr>
          <w:noProof/>
          <w:lang w:val="en-GB"/>
        </w:rPr>
        <w:t xml:space="preserve"> </w:t>
      </w:r>
      <w:r w:rsidR="004E4862" w:rsidRPr="00D255BF">
        <w:rPr>
          <w:noProof/>
          <w:lang w:val="en-GB"/>
        </w:rPr>
        <w:t>model</w:t>
      </w:r>
      <w:r w:rsidR="00A60F69" w:rsidRPr="00D255BF">
        <w:rPr>
          <w:noProof/>
          <w:lang w:val="en-GB"/>
        </w:rPr>
        <w:t xml:space="preserve">. </w:t>
      </w:r>
    </w:p>
    <w:p w14:paraId="6D45AF11" w14:textId="60649A75" w:rsidR="00751187" w:rsidRPr="00D255BF" w:rsidRDefault="00751187" w:rsidP="000C3295">
      <w:pPr>
        <w:pStyle w:val="BodyText"/>
        <w:rPr>
          <w:noProof/>
          <w:lang w:val="en-GB"/>
        </w:rPr>
      </w:pPr>
      <w:r w:rsidRPr="00D255BF">
        <w:rPr>
          <w:noProof/>
          <w:lang w:val="en-GB"/>
        </w:rPr>
        <w:t xml:space="preserve">In Python, </w:t>
      </w:r>
      <w:r w:rsidR="009E5AD2" w:rsidRPr="00D255BF">
        <w:rPr>
          <w:noProof/>
          <w:lang w:val="en-GB"/>
        </w:rPr>
        <w:t xml:space="preserve">the module </w:t>
      </w:r>
      <w:r w:rsidR="009E5AD2" w:rsidRPr="00D255BF">
        <w:rPr>
          <w:rFonts w:ascii="Consolas" w:hAnsi="Consolas"/>
          <w:noProof/>
          <w:lang w:val="en-GB"/>
        </w:rPr>
        <w:t>model_selection</w:t>
      </w:r>
      <w:r w:rsidR="009E5AD2" w:rsidRPr="00D255BF">
        <w:rPr>
          <w:noProof/>
          <w:lang w:val="en-GB"/>
        </w:rPr>
        <w:t xml:space="preserve"> provides the </w:t>
      </w:r>
      <w:r w:rsidR="009E5AD2" w:rsidRPr="00D255BF">
        <w:rPr>
          <w:rFonts w:ascii="Consolas" w:hAnsi="Consolas"/>
          <w:noProof/>
          <w:lang w:val="en-GB"/>
        </w:rPr>
        <w:t>train_test_split</w:t>
      </w:r>
      <w:r w:rsidR="009D0929" w:rsidRPr="00D255BF">
        <w:rPr>
          <w:rFonts w:ascii="Consolas" w:hAnsi="Consolas"/>
          <w:noProof/>
          <w:lang w:val="en-GB"/>
        </w:rPr>
        <w:t>()</w:t>
      </w:r>
      <w:r w:rsidR="009E5AD2" w:rsidRPr="00D255BF">
        <w:rPr>
          <w:noProof/>
          <w:lang w:val="en-GB"/>
        </w:rPr>
        <w:t xml:space="preserve"> function to </w:t>
      </w:r>
      <w:r w:rsidR="00C15FC5" w:rsidRPr="00D255BF">
        <w:rPr>
          <w:noProof/>
          <w:lang w:val="en-GB"/>
        </w:rPr>
        <w:t xml:space="preserve">draw observations randomly </w:t>
      </w:r>
      <w:r w:rsidR="009D0929" w:rsidRPr="00D255BF">
        <w:rPr>
          <w:noProof/>
          <w:lang w:val="en-GB"/>
        </w:rPr>
        <w:t xml:space="preserve">from the original DataFrame </w:t>
      </w:r>
      <w:r w:rsidR="00C15FC5" w:rsidRPr="00D255BF">
        <w:rPr>
          <w:noProof/>
          <w:lang w:val="en-GB"/>
        </w:rPr>
        <w:t xml:space="preserve">into </w:t>
      </w:r>
      <w:r w:rsidR="00740C0A" w:rsidRPr="00D255BF">
        <w:rPr>
          <w:noProof/>
          <w:lang w:val="en-GB"/>
        </w:rPr>
        <w:t>the train</w:t>
      </w:r>
      <w:r w:rsidR="001D016E" w:rsidRPr="00D255BF">
        <w:rPr>
          <w:noProof/>
          <w:lang w:val="en-GB"/>
        </w:rPr>
        <w:t>ing</w:t>
      </w:r>
      <w:r w:rsidR="00740C0A" w:rsidRPr="00D255BF">
        <w:rPr>
          <w:noProof/>
          <w:lang w:val="en-GB"/>
        </w:rPr>
        <w:t xml:space="preserve"> and </w:t>
      </w:r>
      <w:r w:rsidR="001D016E" w:rsidRPr="00D255BF">
        <w:rPr>
          <w:noProof/>
          <w:lang w:val="en-GB"/>
        </w:rPr>
        <w:t xml:space="preserve">the </w:t>
      </w:r>
      <w:r w:rsidR="00740C0A" w:rsidRPr="00D255BF">
        <w:rPr>
          <w:noProof/>
          <w:lang w:val="en-GB"/>
        </w:rPr>
        <w:t>test</w:t>
      </w:r>
      <w:r w:rsidR="001D016E" w:rsidRPr="00D255BF">
        <w:rPr>
          <w:noProof/>
          <w:lang w:val="en-GB"/>
        </w:rPr>
        <w:t>ing</w:t>
      </w:r>
      <w:r w:rsidR="00740C0A" w:rsidRPr="00D255BF">
        <w:rPr>
          <w:noProof/>
          <w:lang w:val="en-GB"/>
        </w:rPr>
        <w:t xml:space="preserve"> datasets</w:t>
      </w:r>
      <w:r w:rsidR="00C15FC5" w:rsidRPr="00D255BF">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27"/>
      </w:tblGrid>
      <w:tr w:rsidR="00DA3F15" w:rsidRPr="00971571" w14:paraId="0786DF28" w14:textId="77777777" w:rsidTr="00C4497F">
        <w:tc>
          <w:tcPr>
            <w:tcW w:w="9017" w:type="dxa"/>
            <w:shd w:val="clear" w:color="auto" w:fill="D9D9D9" w:themeFill="background1" w:themeFillShade="D9"/>
            <w:vAlign w:val="center"/>
          </w:tcPr>
          <w:p w14:paraId="188D807C" w14:textId="7CFB451C" w:rsidR="00DA3F15" w:rsidRPr="00D255BF" w:rsidRDefault="00DA3F15" w:rsidP="00011FAD">
            <w:pPr>
              <w:pStyle w:val="Code"/>
              <w:tabs>
                <w:tab w:val="left" w:pos="6557"/>
              </w:tabs>
              <w:ind w:left="4425" w:hanging="4350"/>
              <w:jc w:val="left"/>
              <w:rPr>
                <w:noProof/>
                <w:lang w:val="en-GB"/>
              </w:rPr>
            </w:pPr>
            <w:r w:rsidRPr="00D255BF">
              <w:rPr>
                <w:noProof/>
                <w:lang w:val="en-GB"/>
              </w:rPr>
              <w:t>Object_name</w:t>
            </w:r>
            <w:r w:rsidRPr="00D255BF">
              <w:rPr>
                <w:noProof/>
                <w:color w:val="auto"/>
                <w:lang w:val="en-GB"/>
              </w:rPr>
              <w:t xml:space="preserve"> = </w:t>
            </w:r>
            <w:r w:rsidRPr="00D255BF">
              <w:rPr>
                <w:noProof/>
                <w:color w:val="5F497A" w:themeColor="accent4" w:themeShade="BF"/>
                <w:lang w:val="en-GB"/>
              </w:rPr>
              <w:t>sklearn</w:t>
            </w:r>
            <w:r w:rsidRPr="00D255BF">
              <w:rPr>
                <w:noProof/>
                <w:color w:val="auto"/>
                <w:lang w:val="en-GB"/>
              </w:rPr>
              <w:t>.</w:t>
            </w:r>
            <w:r w:rsidR="00B1417F" w:rsidRPr="00D255BF">
              <w:rPr>
                <w:noProof/>
                <w:color w:val="003366"/>
                <w:lang w:val="en-GB"/>
              </w:rPr>
              <w:t>model_selection</w:t>
            </w:r>
            <w:r w:rsidRPr="00D255BF">
              <w:rPr>
                <w:noProof/>
                <w:color w:val="auto"/>
                <w:lang w:val="en-GB"/>
              </w:rPr>
              <w:t>.</w:t>
            </w:r>
            <w:r w:rsidR="00B1417F" w:rsidRPr="00D255BF">
              <w:rPr>
                <w:noProof/>
                <w:color w:val="76923C" w:themeColor="accent3" w:themeShade="BF"/>
                <w:lang w:val="en-GB"/>
              </w:rPr>
              <w:t>train_test_split</w:t>
            </w:r>
            <w:r w:rsidR="00B1417F" w:rsidRPr="00D255BF">
              <w:rPr>
                <w:noProof/>
                <w:color w:val="auto"/>
                <w:lang w:val="en-GB"/>
              </w:rPr>
              <w:t>(</w:t>
            </w:r>
            <w:r w:rsidR="009E5AD2" w:rsidRPr="00D255BF">
              <w:rPr>
                <w:noProof/>
                <w:color w:val="auto"/>
                <w:lang w:val="en-GB"/>
              </w:rPr>
              <w:br/>
            </w:r>
            <w:r w:rsidR="002329D9" w:rsidRPr="00D255BF">
              <w:rPr>
                <w:noProof/>
                <w:color w:val="595959" w:themeColor="text1" w:themeTint="A6"/>
                <w:lang w:val="en-GB"/>
              </w:rPr>
              <w:t>arrays</w:t>
            </w:r>
            <w:r w:rsidR="00B1417F" w:rsidRPr="00D255BF">
              <w:rPr>
                <w:noProof/>
                <w:color w:val="auto"/>
                <w:lang w:val="en-GB"/>
              </w:rPr>
              <w:t xml:space="preserve">, </w:t>
            </w:r>
            <w:r w:rsidR="00B1417F" w:rsidRPr="00D255BF">
              <w:rPr>
                <w:noProof/>
                <w:color w:val="595959" w:themeColor="text1" w:themeTint="A6"/>
                <w:lang w:val="en-GB"/>
              </w:rPr>
              <w:t>test_size</w:t>
            </w:r>
            <w:r w:rsidR="00B1417F" w:rsidRPr="00D255BF">
              <w:rPr>
                <w:noProof/>
                <w:color w:val="auto"/>
                <w:lang w:val="en-GB"/>
              </w:rPr>
              <w:t xml:space="preserve">, </w:t>
            </w:r>
            <w:r w:rsidR="00B1417F" w:rsidRPr="00D255BF">
              <w:rPr>
                <w:noProof/>
                <w:color w:val="595959" w:themeColor="text1" w:themeTint="A6"/>
                <w:lang w:val="en-GB"/>
              </w:rPr>
              <w:t>random_state</w:t>
            </w:r>
            <w:r w:rsidR="00B1417F" w:rsidRPr="00D255BF">
              <w:rPr>
                <w:noProof/>
                <w:color w:val="auto"/>
                <w:lang w:val="en-GB"/>
              </w:rPr>
              <w:t>)</w:t>
            </w:r>
          </w:p>
        </w:tc>
      </w:tr>
    </w:tbl>
    <w:p w14:paraId="4274DEA0" w14:textId="1C53903A" w:rsidR="00DA3F15" w:rsidRPr="00D255BF" w:rsidRDefault="00DA3F15" w:rsidP="000C3295">
      <w:pPr>
        <w:pStyle w:val="BodyText"/>
        <w:rPr>
          <w:noProof/>
          <w:lang w:val="en-GB"/>
        </w:rPr>
      </w:pPr>
      <w:r w:rsidRPr="00D255BF">
        <w:rPr>
          <w:noProof/>
          <w:lang w:val="en-GB"/>
        </w:rPr>
        <w:t>T</w:t>
      </w:r>
      <w:r w:rsidR="004F0CEA" w:rsidRPr="00D255BF">
        <w:rPr>
          <w:noProof/>
          <w:lang w:val="en-GB"/>
        </w:rPr>
        <w:t xml:space="preserve">he </w:t>
      </w:r>
      <w:r w:rsidR="00235941" w:rsidRPr="00D255BF">
        <w:rPr>
          <w:noProof/>
          <w:lang w:val="en-GB"/>
        </w:rPr>
        <w:t xml:space="preserve">objects assigned to the parameter </w:t>
      </w:r>
      <w:r w:rsidR="004F0CEA" w:rsidRPr="00D255BF">
        <w:rPr>
          <w:rFonts w:ascii="Consolas" w:hAnsi="Consolas"/>
          <w:noProof/>
          <w:lang w:val="en-GB"/>
        </w:rPr>
        <w:t>arrays</w:t>
      </w:r>
      <w:r w:rsidR="004F0CEA" w:rsidRPr="00D255BF">
        <w:rPr>
          <w:noProof/>
          <w:lang w:val="en-GB"/>
        </w:rPr>
        <w:t xml:space="preserve"> can be </w:t>
      </w:r>
      <w:r w:rsidR="00235941" w:rsidRPr="00D255BF">
        <w:rPr>
          <w:noProof/>
          <w:lang w:val="en-GB"/>
        </w:rPr>
        <w:t xml:space="preserve">NumPy arrays, pandas DataFrames, etc. </w:t>
      </w:r>
      <w:r w:rsidR="00200646" w:rsidRPr="00D255BF">
        <w:rPr>
          <w:noProof/>
          <w:lang w:val="en-GB"/>
        </w:rPr>
        <w:t xml:space="preserve">A value between 0 and 1 should be given to the parameter </w:t>
      </w:r>
      <w:r w:rsidR="00200646" w:rsidRPr="00D255BF">
        <w:rPr>
          <w:rFonts w:ascii="Consolas" w:hAnsi="Consolas"/>
          <w:noProof/>
          <w:lang w:val="en-GB"/>
        </w:rPr>
        <w:t>test_size</w:t>
      </w:r>
      <w:r w:rsidR="00200646" w:rsidRPr="00D255BF">
        <w:rPr>
          <w:noProof/>
          <w:lang w:val="en-GB"/>
        </w:rPr>
        <w:t xml:space="preserve">, which </w:t>
      </w:r>
      <w:r w:rsidR="00994C78" w:rsidRPr="00D255BF">
        <w:rPr>
          <w:noProof/>
          <w:lang w:val="en-GB"/>
        </w:rPr>
        <w:t xml:space="preserve">determines the proportion of </w:t>
      </w:r>
      <w:r w:rsidR="004B5D30" w:rsidRPr="00D255BF">
        <w:rPr>
          <w:noProof/>
          <w:lang w:val="en-GB"/>
        </w:rPr>
        <w:t xml:space="preserve">observations </w:t>
      </w:r>
      <w:r w:rsidR="00D21887" w:rsidRPr="00D255BF">
        <w:rPr>
          <w:noProof/>
          <w:lang w:val="en-GB"/>
        </w:rPr>
        <w:t xml:space="preserve">in </w:t>
      </w:r>
      <w:r w:rsidR="004B5D30" w:rsidRPr="00D255BF">
        <w:rPr>
          <w:noProof/>
          <w:lang w:val="en-GB"/>
        </w:rPr>
        <w:t>the original array</w:t>
      </w:r>
      <w:r w:rsidR="009900D2" w:rsidRPr="00D255BF">
        <w:rPr>
          <w:noProof/>
          <w:lang w:val="en-GB"/>
        </w:rPr>
        <w:t xml:space="preserve"> that should </w:t>
      </w:r>
      <w:r w:rsidR="008934A4" w:rsidRPr="00D255BF">
        <w:rPr>
          <w:noProof/>
          <w:lang w:val="en-GB"/>
        </w:rPr>
        <w:t>be distributed</w:t>
      </w:r>
      <w:r w:rsidR="00EC7B6D" w:rsidRPr="00D255BF">
        <w:rPr>
          <w:noProof/>
          <w:lang w:val="en-GB"/>
        </w:rPr>
        <w:t xml:space="preserve"> to</w:t>
      </w:r>
      <w:r w:rsidR="00D16117">
        <w:rPr>
          <w:noProof/>
          <w:lang w:val="en-GB"/>
        </w:rPr>
        <w:t xml:space="preserve"> </w:t>
      </w:r>
      <w:r w:rsidR="00D16117" w:rsidRPr="00D255BF">
        <w:rPr>
          <w:noProof/>
          <w:lang w:val="en-GB"/>
        </w:rPr>
        <w:t>the testing dataset</w:t>
      </w:r>
      <w:r w:rsidR="008934A4" w:rsidRPr="00D255BF">
        <w:rPr>
          <w:noProof/>
          <w:lang w:val="en-GB"/>
        </w:rPr>
        <w:t>.</w:t>
      </w:r>
      <w:r w:rsidR="00EC7B6D" w:rsidRPr="00D255BF">
        <w:rPr>
          <w:noProof/>
          <w:lang w:val="en-GB"/>
        </w:rPr>
        <w:t xml:space="preserve"> The default value here is 0.25. </w:t>
      </w:r>
      <w:r w:rsidR="00463898" w:rsidRPr="00D255BF">
        <w:rPr>
          <w:noProof/>
          <w:lang w:val="en-GB"/>
        </w:rPr>
        <w:t xml:space="preserve">The </w:t>
      </w:r>
      <w:r w:rsidR="00005C52" w:rsidRPr="00D255BF">
        <w:rPr>
          <w:noProof/>
          <w:lang w:val="en-GB"/>
        </w:rPr>
        <w:t xml:space="preserve">parameter </w:t>
      </w:r>
      <w:r w:rsidR="00005C52" w:rsidRPr="00D255BF">
        <w:rPr>
          <w:rFonts w:ascii="Consolas" w:hAnsi="Consolas"/>
          <w:noProof/>
          <w:lang w:val="en-GB"/>
        </w:rPr>
        <w:t>random_state</w:t>
      </w:r>
      <w:r w:rsidR="00005C52" w:rsidRPr="00D255BF">
        <w:rPr>
          <w:noProof/>
          <w:lang w:val="en-GB"/>
        </w:rPr>
        <w:t xml:space="preserve"> controls the shuffling </w:t>
      </w:r>
      <w:r w:rsidR="00684DC0">
        <w:rPr>
          <w:noProof/>
          <w:lang w:val="en-GB"/>
        </w:rPr>
        <w:t xml:space="preserve">of </w:t>
      </w:r>
      <w:r w:rsidR="00005C52" w:rsidRPr="00D255BF">
        <w:rPr>
          <w:noProof/>
          <w:lang w:val="en-GB"/>
        </w:rPr>
        <w:t>the data before applying the split.</w:t>
      </w:r>
      <w:r w:rsidR="0078560B" w:rsidRPr="00D255BF">
        <w:rPr>
          <w:noProof/>
          <w:lang w:val="en-GB"/>
        </w:rPr>
        <w:t xml:space="preserve"> The default value here is </w:t>
      </w:r>
      <w:r w:rsidR="00105A6F" w:rsidRPr="00D255BF">
        <w:rPr>
          <w:rFonts w:ascii="Consolas" w:hAnsi="Consolas"/>
          <w:noProof/>
          <w:lang w:val="en-GB"/>
        </w:rPr>
        <w:t>"</w:t>
      </w:r>
      <w:r w:rsidR="0078560B" w:rsidRPr="00D255BF">
        <w:rPr>
          <w:rFonts w:ascii="Consolas" w:hAnsi="Consolas"/>
          <w:noProof/>
          <w:lang w:val="en-GB"/>
        </w:rPr>
        <w:t>None</w:t>
      </w:r>
      <w:r w:rsidR="00105A6F" w:rsidRPr="00D255BF">
        <w:rPr>
          <w:rFonts w:ascii="Consolas" w:hAnsi="Consolas"/>
          <w:noProof/>
          <w:lang w:val="en-GB"/>
        </w:rPr>
        <w:t>"</w:t>
      </w:r>
      <w:r w:rsidR="0078560B" w:rsidRPr="00D255BF">
        <w:rPr>
          <w:noProof/>
          <w:lang w:val="en-GB"/>
        </w:rPr>
        <w:t xml:space="preserve">, which means that </w:t>
      </w:r>
      <w:r w:rsidR="00A069AC" w:rsidRPr="00D255BF">
        <w:rPr>
          <w:noProof/>
          <w:lang w:val="en-GB"/>
        </w:rPr>
        <w:t>different random seed</w:t>
      </w:r>
      <w:r w:rsidR="00DA4D97" w:rsidRPr="00D255BF">
        <w:rPr>
          <w:noProof/>
          <w:lang w:val="en-GB"/>
        </w:rPr>
        <w:t>s</w:t>
      </w:r>
      <w:r w:rsidR="00A069AC" w:rsidRPr="00D255BF">
        <w:rPr>
          <w:noProof/>
          <w:lang w:val="en-GB"/>
        </w:rPr>
        <w:t xml:space="preserve"> will be selected</w:t>
      </w:r>
      <w:r w:rsidR="00DA4D97" w:rsidRPr="00D255BF">
        <w:rPr>
          <w:noProof/>
          <w:lang w:val="en-GB"/>
        </w:rPr>
        <w:t xml:space="preserve"> every time the function </w:t>
      </w:r>
      <w:r w:rsidR="001C4127" w:rsidRPr="00D255BF">
        <w:rPr>
          <w:noProof/>
          <w:lang w:val="en-GB"/>
        </w:rPr>
        <w:t xml:space="preserve">is being executed. </w:t>
      </w:r>
      <w:r w:rsidR="00336C3C" w:rsidRPr="00D255BF">
        <w:rPr>
          <w:noProof/>
          <w:lang w:val="en-GB"/>
        </w:rPr>
        <w:t xml:space="preserve">That is, different observations will be </w:t>
      </w:r>
      <w:r w:rsidR="00363B0E" w:rsidRPr="00D255BF">
        <w:rPr>
          <w:noProof/>
          <w:lang w:val="en-GB"/>
        </w:rPr>
        <w:t>chosen for the test</w:t>
      </w:r>
      <w:r w:rsidR="003578B1" w:rsidRPr="00D255BF">
        <w:rPr>
          <w:noProof/>
          <w:lang w:val="en-GB"/>
        </w:rPr>
        <w:t>ing</w:t>
      </w:r>
      <w:r w:rsidR="00363B0E" w:rsidRPr="00D255BF">
        <w:rPr>
          <w:noProof/>
          <w:lang w:val="en-GB"/>
        </w:rPr>
        <w:t xml:space="preserve"> dataset in every run. </w:t>
      </w:r>
      <w:r w:rsidR="00B536E2" w:rsidRPr="00D255BF">
        <w:rPr>
          <w:noProof/>
          <w:lang w:val="en-GB"/>
        </w:rPr>
        <w:t xml:space="preserve">Consequently, the testing result </w:t>
      </w:r>
      <w:r w:rsidR="006C596E" w:rsidRPr="00D255BF">
        <w:rPr>
          <w:noProof/>
          <w:lang w:val="en-GB"/>
        </w:rPr>
        <w:t>of the model will be different as well.</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1F7D6B" w:rsidRPr="00971571" w14:paraId="7982B544" w14:textId="77777777" w:rsidTr="00C4497F">
        <w:tc>
          <w:tcPr>
            <w:tcW w:w="9017" w:type="dxa"/>
          </w:tcPr>
          <w:p w14:paraId="27969A65" w14:textId="4A17DC0B" w:rsidR="001F7D6B" w:rsidRPr="00D255BF" w:rsidRDefault="001F7D6B" w:rsidP="00C4497F">
            <w:pPr>
              <w:pStyle w:val="BodyText"/>
              <w:rPr>
                <w:noProof/>
                <w:lang w:val="en-GB"/>
              </w:rPr>
            </w:pPr>
            <w:r w:rsidRPr="00D255BF">
              <w:rPr>
                <w:b/>
                <w:bCs/>
                <w:noProof/>
                <w:lang w:val="en-GB"/>
              </w:rPr>
              <w:t>Example (Cont’d):</w:t>
            </w:r>
            <w:r w:rsidRPr="00D255BF">
              <w:rPr>
                <w:noProof/>
                <w:lang w:val="en-GB"/>
              </w:rPr>
              <w:t xml:space="preserve"> </w:t>
            </w:r>
            <w:r w:rsidR="00157A94">
              <w:rPr>
                <w:noProof/>
                <w:lang w:val="en-GB"/>
              </w:rPr>
              <w:t xml:space="preserve">After </w:t>
            </w:r>
            <w:r w:rsidR="001360F2" w:rsidRPr="00D255BF">
              <w:rPr>
                <w:noProof/>
                <w:lang w:val="en-GB"/>
              </w:rPr>
              <w:t xml:space="preserve">all the data preparation steps </w:t>
            </w:r>
            <w:r w:rsidR="00157A94">
              <w:rPr>
                <w:noProof/>
                <w:lang w:val="en-GB"/>
              </w:rPr>
              <w:t xml:space="preserve">have </w:t>
            </w:r>
            <w:r w:rsidR="001360F2" w:rsidRPr="00D255BF">
              <w:rPr>
                <w:noProof/>
                <w:lang w:val="en-GB"/>
              </w:rPr>
              <w:t xml:space="preserve">been carried out, we can now split the </w:t>
            </w:r>
            <w:r w:rsidR="00DA57C5" w:rsidRPr="00D255BF">
              <w:rPr>
                <w:noProof/>
                <w:lang w:val="en-GB"/>
              </w:rPr>
              <w:t>DataFrame into a train</w:t>
            </w:r>
            <w:r w:rsidR="00DE4FE5" w:rsidRPr="00D255BF">
              <w:rPr>
                <w:noProof/>
                <w:lang w:val="en-GB"/>
              </w:rPr>
              <w:t>ing</w:t>
            </w:r>
            <w:r w:rsidR="00DA57C5" w:rsidRPr="00D255BF">
              <w:rPr>
                <w:noProof/>
                <w:lang w:val="en-GB"/>
              </w:rPr>
              <w:t xml:space="preserve"> and a test</w:t>
            </w:r>
            <w:r w:rsidR="00DE4FE5" w:rsidRPr="00D255BF">
              <w:rPr>
                <w:noProof/>
                <w:lang w:val="en-GB"/>
              </w:rPr>
              <w:t>ing</w:t>
            </w:r>
            <w:r w:rsidR="00DA57C5" w:rsidRPr="00D255BF">
              <w:rPr>
                <w:noProof/>
                <w:lang w:val="en-GB"/>
              </w:rPr>
              <w:t xml:space="preserve"> dataset. </w:t>
            </w:r>
            <w:r w:rsidR="00150FF7" w:rsidRPr="00D255BF">
              <w:rPr>
                <w:noProof/>
                <w:lang w:val="en-GB"/>
              </w:rPr>
              <w:t>The test</w:t>
            </w:r>
            <w:r w:rsidR="003578B1" w:rsidRPr="00D255BF">
              <w:rPr>
                <w:noProof/>
                <w:lang w:val="en-GB"/>
              </w:rPr>
              <w:t>ing</w:t>
            </w:r>
            <w:r w:rsidR="00150FF7" w:rsidRPr="00D255BF">
              <w:rPr>
                <w:noProof/>
                <w:lang w:val="en-GB"/>
              </w:rPr>
              <w:t xml:space="preserve"> data proportion </w:t>
            </w:r>
            <w:r w:rsidR="00C453F3" w:rsidRPr="00D255BF">
              <w:rPr>
                <w:noProof/>
                <w:lang w:val="en-GB"/>
              </w:rPr>
              <w:t xml:space="preserve">we require here </w:t>
            </w:r>
            <w:r w:rsidR="00150FF7" w:rsidRPr="00D255BF">
              <w:rPr>
                <w:noProof/>
                <w:lang w:val="en-GB"/>
              </w:rPr>
              <w:t xml:space="preserve">is </w:t>
            </w:r>
            <w:r w:rsidR="00773686" w:rsidRPr="00D255BF">
              <w:rPr>
                <w:noProof/>
                <w:lang w:val="en-GB"/>
              </w:rPr>
              <w:t>30</w:t>
            </w:r>
            <w:r w:rsidR="00AA0E23" w:rsidRPr="00D255BF">
              <w:rPr>
                <w:noProof/>
                <w:lang w:val="en-GB"/>
              </w:rPr>
              <w:t>%</w:t>
            </w:r>
            <w:r w:rsidR="00542E0F" w:rsidRPr="00D255BF">
              <w:rPr>
                <w:noProof/>
                <w:lang w:val="en-GB"/>
              </w:rPr>
              <w:t xml:space="preserve">, and </w:t>
            </w:r>
            <w:r w:rsidR="006B25F2" w:rsidRPr="00D255BF">
              <w:rPr>
                <w:noProof/>
                <w:lang w:val="en-GB"/>
              </w:rPr>
              <w:t xml:space="preserve">we </w:t>
            </w:r>
            <w:r w:rsidR="00C453F3" w:rsidRPr="00D255BF">
              <w:rPr>
                <w:noProof/>
                <w:lang w:val="en-GB"/>
              </w:rPr>
              <w:t xml:space="preserve">will set </w:t>
            </w:r>
            <w:r w:rsidR="00542E0F" w:rsidRPr="00D255BF">
              <w:rPr>
                <w:rFonts w:ascii="Consolas" w:hAnsi="Consolas"/>
                <w:noProof/>
                <w:lang w:val="en-GB"/>
              </w:rPr>
              <w:t>random</w:t>
            </w:r>
            <w:r w:rsidR="006B25F2" w:rsidRPr="00D255BF">
              <w:rPr>
                <w:rFonts w:ascii="Consolas" w:hAnsi="Consolas"/>
                <w:noProof/>
                <w:lang w:val="en-GB"/>
              </w:rPr>
              <w:t>_</w:t>
            </w:r>
            <w:r w:rsidR="00004BFB" w:rsidRPr="00D255BF">
              <w:rPr>
                <w:rFonts w:ascii="Consolas" w:hAnsi="Consolas"/>
                <w:noProof/>
                <w:lang w:val="en-GB"/>
              </w:rPr>
              <w:t>state</w:t>
            </w:r>
            <w:r w:rsidR="00004BFB" w:rsidRPr="00D255BF">
              <w:rPr>
                <w:noProof/>
                <w:lang w:val="en-GB"/>
              </w:rPr>
              <w:t xml:space="preserve"> </w:t>
            </w:r>
            <w:r w:rsidR="00402D8B" w:rsidRPr="00D255BF">
              <w:rPr>
                <w:noProof/>
                <w:lang w:val="en-GB"/>
              </w:rPr>
              <w:t xml:space="preserve">to </w:t>
            </w:r>
            <w:r w:rsidR="006B25F2" w:rsidRPr="00D255BF">
              <w:rPr>
                <w:noProof/>
                <w:lang w:val="en-GB"/>
              </w:rPr>
              <w:t>“</w:t>
            </w:r>
            <w:r w:rsidR="006B25F2" w:rsidRPr="00D255BF">
              <w:rPr>
                <w:rFonts w:ascii="Consolas" w:hAnsi="Consolas"/>
                <w:noProof/>
                <w:lang w:val="en-GB"/>
              </w:rPr>
              <w:t>None</w:t>
            </w:r>
            <w:r w:rsidR="006B25F2" w:rsidRPr="00D255BF">
              <w:rPr>
                <w:noProof/>
                <w:lang w:val="en-GB"/>
              </w:rPr>
              <w:t>”</w:t>
            </w:r>
            <w:r w:rsidR="00773686" w:rsidRPr="00D255BF">
              <w:rPr>
                <w:noProof/>
                <w:lang w:val="en-GB"/>
              </w:rPr>
              <w:t xml:space="preserve">. </w:t>
            </w:r>
          </w:p>
          <w:p w14:paraId="57ADEEE7" w14:textId="139F3898" w:rsidR="001F7D6B" w:rsidRPr="00D255BF" w:rsidRDefault="001343E9" w:rsidP="00C4497F">
            <w:pPr>
              <w:pStyle w:val="Figure-Image-Upper"/>
              <w:rPr>
                <w:lang w:val="en-GB"/>
              </w:rPr>
            </w:pPr>
            <w:r w:rsidRPr="00D255BF">
              <w:lastRenderedPageBreak/>
              <w:drawing>
                <wp:inline distT="0" distB="0" distL="0" distR="0" wp14:anchorId="5E4ADB29" wp14:editId="66C96E5D">
                  <wp:extent cx="5580000" cy="2082154"/>
                  <wp:effectExtent l="19050" t="19050" r="2095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487" t="19679" r="2050" b="24207"/>
                          <a:stretch/>
                        </pic:blipFill>
                        <pic:spPr bwMode="auto">
                          <a:xfrm>
                            <a:off x="0" y="0"/>
                            <a:ext cx="5580000" cy="208215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6B3086E" w14:textId="30AE55A4" w:rsidR="001F7D6B" w:rsidRPr="00D255BF" w:rsidRDefault="001F7D6B" w:rsidP="00C4497F">
            <w:pPr>
              <w:pStyle w:val="Caption"/>
              <w:rPr>
                <w:lang w:val="en-GB"/>
              </w:rPr>
            </w:pPr>
            <w:bookmarkStart w:id="29" w:name="_Ref63702057"/>
            <w:r w:rsidRPr="00D255BF">
              <w:rPr>
                <w:lang w:val="en-GB"/>
              </w:rPr>
              <w:t>Figure 5.</w:t>
            </w:r>
            <w:r w:rsidRPr="00D255BF">
              <w:rPr>
                <w:lang w:val="en-GB"/>
              </w:rPr>
              <w:fldChar w:fldCharType="begin"/>
            </w:r>
            <w:r w:rsidRPr="00D255BF">
              <w:rPr>
                <w:lang w:val="en-GB"/>
              </w:rPr>
              <w:instrText xml:space="preserve"> SEQ Figure \* ARABIC </w:instrText>
            </w:r>
            <w:r w:rsidRPr="00D255BF">
              <w:rPr>
                <w:lang w:val="en-GB"/>
              </w:rPr>
              <w:fldChar w:fldCharType="separate"/>
            </w:r>
            <w:r w:rsidR="000D5342" w:rsidRPr="00D255BF">
              <w:rPr>
                <w:lang w:val="en-GB"/>
              </w:rPr>
              <w:t>16</w:t>
            </w:r>
            <w:r w:rsidRPr="00D255BF">
              <w:rPr>
                <w:lang w:val="en-GB"/>
              </w:rPr>
              <w:fldChar w:fldCharType="end"/>
            </w:r>
            <w:bookmarkEnd w:id="29"/>
            <w:r w:rsidRPr="00D255BF">
              <w:rPr>
                <w:lang w:val="en-GB"/>
              </w:rPr>
              <w:t xml:space="preserve"> </w:t>
            </w:r>
            <w:r w:rsidR="00F77182" w:rsidRPr="00D255BF">
              <w:rPr>
                <w:lang w:val="en-GB"/>
              </w:rPr>
              <w:t>Train</w:t>
            </w:r>
            <w:r w:rsidR="00DE4FE5" w:rsidRPr="00D255BF">
              <w:rPr>
                <w:lang w:val="en-GB"/>
              </w:rPr>
              <w:t>ing</w:t>
            </w:r>
            <w:r w:rsidR="00F77182" w:rsidRPr="00D255BF">
              <w:rPr>
                <w:lang w:val="en-GB"/>
              </w:rPr>
              <w:t xml:space="preserve"> Dataset after Split from the Original DataFrame</w:t>
            </w:r>
          </w:p>
          <w:p w14:paraId="10B07FF2" w14:textId="5C26ABD4" w:rsidR="001F7D6B" w:rsidRPr="00D255BF" w:rsidRDefault="006A7759" w:rsidP="00C4497F">
            <w:pPr>
              <w:pStyle w:val="BodyText"/>
              <w:rPr>
                <w:noProof/>
                <w:lang w:val="en-GB"/>
              </w:rPr>
            </w:pPr>
            <w:r w:rsidRPr="00D255BF">
              <w:rPr>
                <w:noProof/>
                <w:lang w:val="en-GB"/>
              </w:rPr>
              <w:t xml:space="preserve">We can see from </w:t>
            </w:r>
            <w:r w:rsidR="00D75212" w:rsidRPr="00D255BF">
              <w:rPr>
                <w:noProof/>
                <w:lang w:val="en-GB"/>
              </w:rPr>
              <w:fldChar w:fldCharType="begin"/>
            </w:r>
            <w:r w:rsidR="00D75212" w:rsidRPr="00D255BF">
              <w:rPr>
                <w:noProof/>
                <w:lang w:val="en-GB"/>
              </w:rPr>
              <w:instrText xml:space="preserve"> REF _Ref63702057 \h </w:instrText>
            </w:r>
            <w:r w:rsidR="00D75212" w:rsidRPr="00D255BF">
              <w:rPr>
                <w:noProof/>
                <w:lang w:val="en-GB"/>
              </w:rPr>
            </w:r>
            <w:r w:rsidR="00D75212" w:rsidRPr="00D255BF">
              <w:rPr>
                <w:noProof/>
                <w:lang w:val="en-GB"/>
              </w:rPr>
              <w:fldChar w:fldCharType="separate"/>
            </w:r>
            <w:r w:rsidR="000D5342" w:rsidRPr="00D255BF">
              <w:rPr>
                <w:noProof/>
                <w:lang w:val="en-GB"/>
              </w:rPr>
              <w:t>Figure 5.16</w:t>
            </w:r>
            <w:r w:rsidR="00D75212" w:rsidRPr="00D255BF">
              <w:rPr>
                <w:noProof/>
                <w:lang w:val="en-GB"/>
              </w:rPr>
              <w:fldChar w:fldCharType="end"/>
            </w:r>
            <w:r w:rsidR="00B41BBB" w:rsidRPr="00E7258E">
              <w:rPr>
                <w:noProof/>
                <w:lang w:val="en-GB"/>
              </w:rPr>
              <w:t xml:space="preserve"> that</w:t>
            </w:r>
            <w:r w:rsidRPr="00D255BF">
              <w:rPr>
                <w:noProof/>
                <w:lang w:val="en-GB"/>
              </w:rPr>
              <w:t xml:space="preserve"> the </w:t>
            </w:r>
            <w:r w:rsidR="00D75212" w:rsidRPr="00D255BF">
              <w:rPr>
                <w:noProof/>
                <w:lang w:val="en-GB"/>
              </w:rPr>
              <w:t>train</w:t>
            </w:r>
            <w:r w:rsidR="00DE4FE5" w:rsidRPr="00D255BF">
              <w:rPr>
                <w:noProof/>
                <w:lang w:val="en-GB"/>
              </w:rPr>
              <w:t>ing</w:t>
            </w:r>
            <w:r w:rsidR="00D75212" w:rsidRPr="00D255BF">
              <w:rPr>
                <w:noProof/>
                <w:lang w:val="en-GB"/>
              </w:rPr>
              <w:t xml:space="preserve"> dataset contains 31,655 rows which </w:t>
            </w:r>
            <w:r w:rsidR="00B41BBB" w:rsidRPr="00E7258E">
              <w:rPr>
                <w:noProof/>
                <w:lang w:val="en-GB"/>
              </w:rPr>
              <w:t>are</w:t>
            </w:r>
            <w:r w:rsidR="00D75212" w:rsidRPr="00D255BF">
              <w:rPr>
                <w:noProof/>
                <w:lang w:val="en-GB"/>
              </w:rPr>
              <w:t xml:space="preserve"> exactly 70% of the original 45,222 observations</w:t>
            </w:r>
            <w:r w:rsidR="001F7D6B" w:rsidRPr="00D255BF">
              <w:rPr>
                <w:noProof/>
                <w:lang w:val="en-GB"/>
              </w:rPr>
              <w:t>.</w:t>
            </w:r>
            <w:r w:rsidR="00D75212" w:rsidRPr="00D255BF">
              <w:rPr>
                <w:noProof/>
                <w:lang w:val="en-GB"/>
              </w:rPr>
              <w:t xml:space="preserve"> Furthermore, </w:t>
            </w:r>
            <w:r w:rsidR="00DD0E2E" w:rsidRPr="00D255BF">
              <w:rPr>
                <w:noProof/>
                <w:lang w:val="en-GB"/>
              </w:rPr>
              <w:t>the rows have been shuffled completely as indicated by the chaotic order of the row indices.</w:t>
            </w:r>
          </w:p>
          <w:p w14:paraId="6ACD7912" w14:textId="4D8DADA6" w:rsidR="003A2C4F" w:rsidRPr="00D255BF" w:rsidRDefault="003A2C4F" w:rsidP="00C4497F">
            <w:pPr>
              <w:pStyle w:val="BodyText"/>
              <w:rPr>
                <w:noProof/>
                <w:lang w:val="en-GB"/>
              </w:rPr>
            </w:pPr>
            <w:r w:rsidRPr="00D255BF">
              <w:rPr>
                <w:noProof/>
                <w:lang w:val="en-GB"/>
              </w:rPr>
              <w:t>The remaining 13,567 rows are now assigned to the test</w:t>
            </w:r>
            <w:r w:rsidR="003578B1" w:rsidRPr="00D255BF">
              <w:rPr>
                <w:noProof/>
                <w:lang w:val="en-GB"/>
              </w:rPr>
              <w:t>ing</w:t>
            </w:r>
            <w:r w:rsidRPr="00D255BF">
              <w:rPr>
                <w:noProof/>
                <w:lang w:val="en-GB"/>
              </w:rPr>
              <w:t xml:space="preserve"> dataset as </w:t>
            </w:r>
            <w:r w:rsidR="00B3002B" w:rsidRPr="00D255BF">
              <w:rPr>
                <w:noProof/>
                <w:lang w:val="en-GB"/>
              </w:rPr>
              <w:fldChar w:fldCharType="begin"/>
            </w:r>
            <w:r w:rsidR="00B3002B" w:rsidRPr="00D255BF">
              <w:rPr>
                <w:noProof/>
                <w:lang w:val="en-GB"/>
              </w:rPr>
              <w:instrText xml:space="preserve"> REF _Ref63702174 \h </w:instrText>
            </w:r>
            <w:r w:rsidR="00B3002B" w:rsidRPr="00D255BF">
              <w:rPr>
                <w:noProof/>
                <w:lang w:val="en-GB"/>
              </w:rPr>
            </w:r>
            <w:r w:rsidR="00B3002B" w:rsidRPr="00D255BF">
              <w:rPr>
                <w:noProof/>
                <w:lang w:val="en-GB"/>
              </w:rPr>
              <w:fldChar w:fldCharType="separate"/>
            </w:r>
            <w:r w:rsidR="000D5342" w:rsidRPr="00D255BF">
              <w:rPr>
                <w:noProof/>
                <w:lang w:val="en-GB"/>
              </w:rPr>
              <w:t>Figure 5.17</w:t>
            </w:r>
            <w:r w:rsidR="00B3002B" w:rsidRPr="00D255BF">
              <w:rPr>
                <w:noProof/>
                <w:lang w:val="en-GB"/>
              </w:rPr>
              <w:fldChar w:fldCharType="end"/>
            </w:r>
            <w:r w:rsidR="00B3002B" w:rsidRPr="00D255BF">
              <w:rPr>
                <w:noProof/>
                <w:lang w:val="en-GB"/>
              </w:rPr>
              <w:t xml:space="preserve"> illustrates.</w:t>
            </w:r>
          </w:p>
          <w:p w14:paraId="256B0FB0" w14:textId="0B1E8188" w:rsidR="00AA2A59" w:rsidRPr="00E7258E" w:rsidRDefault="006716EC" w:rsidP="00AA2A59">
            <w:pPr>
              <w:pStyle w:val="Figure-Image-Upper"/>
              <w:rPr>
                <w:lang w:val="en-GB"/>
              </w:rPr>
            </w:pPr>
            <w:r w:rsidRPr="00D255BF">
              <w:drawing>
                <wp:inline distT="0" distB="0" distL="0" distR="0" wp14:anchorId="2C5BEC1D" wp14:editId="58B303DA">
                  <wp:extent cx="5580000" cy="1838670"/>
                  <wp:effectExtent l="19050" t="19050" r="2095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491" t="27773" r="2038" b="22669"/>
                          <a:stretch/>
                        </pic:blipFill>
                        <pic:spPr bwMode="auto">
                          <a:xfrm>
                            <a:off x="0" y="0"/>
                            <a:ext cx="5580000" cy="183867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D574F1B" w14:textId="70B6F3B0" w:rsidR="00AA2A59" w:rsidRPr="00E7258E" w:rsidRDefault="00AA2A59" w:rsidP="003A2C4F">
            <w:pPr>
              <w:pStyle w:val="Caption"/>
              <w:rPr>
                <w:lang w:val="en-GB"/>
              </w:rPr>
            </w:pPr>
            <w:bookmarkStart w:id="30" w:name="_Ref63702174"/>
            <w:r w:rsidRPr="00E7258E">
              <w:rPr>
                <w:lang w:val="en-GB"/>
              </w:rPr>
              <w:t>Figure 5.</w:t>
            </w:r>
            <w:r w:rsidRPr="00E7258E">
              <w:rPr>
                <w:lang w:val="en-GB"/>
              </w:rPr>
              <w:fldChar w:fldCharType="begin"/>
            </w:r>
            <w:r w:rsidRPr="00E7258E">
              <w:rPr>
                <w:lang w:val="en-GB"/>
              </w:rPr>
              <w:instrText xml:space="preserve"> SEQ Figure \* ARABIC </w:instrText>
            </w:r>
            <w:r w:rsidRPr="00E7258E">
              <w:rPr>
                <w:lang w:val="en-GB"/>
              </w:rPr>
              <w:fldChar w:fldCharType="separate"/>
            </w:r>
            <w:r w:rsidR="000D5342" w:rsidRPr="00E7258E">
              <w:rPr>
                <w:lang w:val="en-GB"/>
              </w:rPr>
              <w:t>17</w:t>
            </w:r>
            <w:r w:rsidRPr="00E7258E">
              <w:rPr>
                <w:lang w:val="en-GB"/>
              </w:rPr>
              <w:fldChar w:fldCharType="end"/>
            </w:r>
            <w:bookmarkEnd w:id="30"/>
            <w:r w:rsidRPr="00E7258E">
              <w:rPr>
                <w:lang w:val="en-GB"/>
              </w:rPr>
              <w:t xml:space="preserve"> </w:t>
            </w:r>
            <w:r w:rsidR="00B3002B" w:rsidRPr="00E7258E">
              <w:rPr>
                <w:lang w:val="en-GB"/>
              </w:rPr>
              <w:t>Test</w:t>
            </w:r>
            <w:r w:rsidR="003578B1" w:rsidRPr="00E7258E">
              <w:rPr>
                <w:lang w:val="en-GB"/>
              </w:rPr>
              <w:t>ing</w:t>
            </w:r>
            <w:r w:rsidR="00B3002B" w:rsidRPr="00E7258E">
              <w:rPr>
                <w:lang w:val="en-GB"/>
              </w:rPr>
              <w:t xml:space="preserve"> Dataset after Split</w:t>
            </w:r>
            <w:r w:rsidR="00F77182" w:rsidRPr="00E7258E">
              <w:rPr>
                <w:lang w:val="en-GB"/>
              </w:rPr>
              <w:t xml:space="preserve"> from</w:t>
            </w:r>
            <w:r w:rsidR="00ED5EE2" w:rsidRPr="00E7258E">
              <w:rPr>
                <w:lang w:val="en-GB"/>
              </w:rPr>
              <w:t xml:space="preserve"> the Original DataFrame</w:t>
            </w:r>
          </w:p>
        </w:tc>
      </w:tr>
    </w:tbl>
    <w:p w14:paraId="23EAE25B" w14:textId="77777777" w:rsidR="00363B0E" w:rsidRPr="00E7258E" w:rsidRDefault="00363B0E" w:rsidP="00363B0E">
      <w:pPr>
        <w:spacing w:before="240" w:after="120"/>
        <w:jc w:val="left"/>
        <w:rPr>
          <w:b/>
          <w:sz w:val="28"/>
        </w:rPr>
      </w:pPr>
      <w:r w:rsidRPr="00E7258E">
        <w:rPr>
          <w:b/>
          <w:sz w:val="28"/>
        </w:rPr>
        <w:lastRenderedPageBreak/>
        <w:t>Read</w:t>
      </w:r>
    </w:p>
    <w:p w14:paraId="04FA740F" w14:textId="3C297045" w:rsidR="00363B0E" w:rsidRPr="00E7258E" w:rsidRDefault="00363B0E" w:rsidP="00363B0E">
      <w:pPr>
        <w:pStyle w:val="BodyText"/>
        <w:rPr>
          <w:noProof/>
          <w:lang w:val="en-GB"/>
        </w:rPr>
      </w:pPr>
      <w:r w:rsidRPr="00E7258E">
        <w:rPr>
          <w:noProof/>
          <w:lang w:val="en-GB"/>
        </w:rPr>
        <w:t xml:space="preserve">Refer to the link below for more details and examples on the </w:t>
      </w:r>
      <w:r w:rsidR="00293C1B" w:rsidRPr="00E7258E">
        <w:rPr>
          <w:rFonts w:ascii="Consolas" w:hAnsi="Consolas"/>
          <w:noProof/>
          <w:lang w:val="en-GB"/>
        </w:rPr>
        <w:t>train_test_split</w:t>
      </w:r>
      <w:r w:rsidR="004F622A" w:rsidRPr="00E7258E">
        <w:rPr>
          <w:rFonts w:ascii="Consolas" w:hAnsi="Consolas"/>
          <w:noProof/>
          <w:lang w:val="en-GB"/>
        </w:rPr>
        <w:t>()</w:t>
      </w:r>
      <w:r w:rsidRPr="00E7258E">
        <w:rPr>
          <w:noProof/>
          <w:lang w:val="en-GB"/>
        </w:rPr>
        <w:t xml:space="preserve"> </w:t>
      </w:r>
      <w:r w:rsidR="004F622A" w:rsidRPr="00E7258E">
        <w:rPr>
          <w:noProof/>
          <w:lang w:val="en-GB"/>
        </w:rPr>
        <w:t xml:space="preserve">function </w:t>
      </w:r>
      <w:r w:rsidRPr="00E7258E">
        <w:rPr>
          <w:noProof/>
          <w:lang w:val="en-GB"/>
        </w:rPr>
        <w:t xml:space="preserve">of the </w:t>
      </w:r>
      <w:r w:rsidR="004F622A" w:rsidRPr="00E7258E">
        <w:rPr>
          <w:rFonts w:ascii="Consolas" w:hAnsi="Consolas"/>
          <w:noProof/>
          <w:lang w:val="en-GB"/>
        </w:rPr>
        <w:t>model_selection</w:t>
      </w:r>
      <w:r w:rsidR="004F622A" w:rsidRPr="00E7258E">
        <w:rPr>
          <w:noProof/>
          <w:lang w:val="en-GB"/>
        </w:rPr>
        <w:t xml:space="preserve"> module in the </w:t>
      </w:r>
      <w:r w:rsidRPr="00E7258E">
        <w:rPr>
          <w:noProof/>
          <w:lang w:val="en-GB"/>
        </w:rPr>
        <w:t xml:space="preserve">scikit-learn package: </w:t>
      </w:r>
    </w:p>
    <w:p w14:paraId="32D38FA5" w14:textId="74B7CCBC" w:rsidR="00C90B40" w:rsidRPr="00E7258E" w:rsidRDefault="0069393C" w:rsidP="000C3295">
      <w:pPr>
        <w:pStyle w:val="BodyText"/>
        <w:rPr>
          <w:noProof/>
          <w:lang w:val="en-GB"/>
        </w:rPr>
      </w:pPr>
      <w:hyperlink r:id="rId45" w:history="1">
        <w:r w:rsidR="00BF6B77" w:rsidRPr="00E7258E">
          <w:rPr>
            <w:rStyle w:val="Hyperlink"/>
            <w:noProof/>
            <w:lang w:val="en-GB"/>
          </w:rPr>
          <w:t>https://scikit-learn.org/stable/modules/generated/sklearn.model_selection.train_test_</w:t>
        </w:r>
        <w:r w:rsidR="00BF6B77" w:rsidRPr="00E7258E">
          <w:rPr>
            <w:rFonts w:ascii="Consolas" w:hAnsi="Consolas" w:hint="cs"/>
            <w:noProof/>
            <w:lang w:val="en-GB"/>
          </w:rPr>
          <w:t>‌</w:t>
        </w:r>
        <w:r w:rsidR="00BF6B77" w:rsidRPr="00E7258E">
          <w:rPr>
            <w:rStyle w:val="Hyperlink"/>
            <w:noProof/>
            <w:lang w:val="en-GB"/>
          </w:rPr>
          <w:t>split.html</w:t>
        </w:r>
      </w:hyperlink>
    </w:p>
    <w:p w14:paraId="1ED84527" w14:textId="35AFA305" w:rsidR="008609E6" w:rsidRPr="00E7258E" w:rsidRDefault="008609E6" w:rsidP="00B41BBB">
      <w:pPr>
        <w:pStyle w:val="Heading4"/>
        <w:tabs>
          <w:tab w:val="left" w:pos="709"/>
        </w:tabs>
        <w:rPr>
          <w:noProof/>
          <w:lang w:val="en-GB"/>
        </w:rPr>
      </w:pPr>
      <w:r w:rsidRPr="00E7258E">
        <w:rPr>
          <w:noProof/>
          <w:lang w:val="en-GB"/>
        </w:rPr>
        <w:t xml:space="preserve">1.2.8 </w:t>
      </w:r>
      <w:r w:rsidR="00B41BBB" w:rsidRPr="00FE4A0F">
        <w:rPr>
          <w:noProof/>
          <w:lang w:val="en-GB"/>
        </w:rPr>
        <w:tab/>
      </w:r>
      <w:r w:rsidR="00410E3C" w:rsidRPr="00E7258E">
        <w:rPr>
          <w:noProof/>
          <w:lang w:val="en-GB"/>
        </w:rPr>
        <w:t>Extracting Dependent and Independent Variables</w:t>
      </w:r>
    </w:p>
    <w:p w14:paraId="69E1B9A4" w14:textId="45E10A6F" w:rsidR="008609E6" w:rsidRPr="00E7258E" w:rsidRDefault="008609E6" w:rsidP="000C3295">
      <w:pPr>
        <w:pStyle w:val="BodyText"/>
        <w:rPr>
          <w:noProof/>
          <w:lang w:val="en-GB"/>
        </w:rPr>
      </w:pPr>
      <w:r w:rsidRPr="00E7258E">
        <w:rPr>
          <w:noProof/>
          <w:lang w:val="en-GB"/>
        </w:rPr>
        <w:t>I</w:t>
      </w:r>
      <w:r w:rsidR="00DC6B03" w:rsidRPr="00E7258E">
        <w:rPr>
          <w:noProof/>
          <w:lang w:val="en-GB"/>
        </w:rPr>
        <w:t xml:space="preserve">n scikit-learn, </w:t>
      </w:r>
      <w:r w:rsidR="005E7387" w:rsidRPr="00E7258E">
        <w:rPr>
          <w:noProof/>
          <w:lang w:val="en-GB"/>
        </w:rPr>
        <w:t xml:space="preserve">the ultimate command </w:t>
      </w:r>
      <w:r w:rsidR="00E31192" w:rsidRPr="00E7258E">
        <w:rPr>
          <w:noProof/>
          <w:lang w:val="en-GB"/>
        </w:rPr>
        <w:t xml:space="preserve">of many algorithms </w:t>
      </w:r>
      <w:r w:rsidR="005E7387" w:rsidRPr="00E7258E">
        <w:rPr>
          <w:noProof/>
          <w:lang w:val="en-GB"/>
        </w:rPr>
        <w:t xml:space="preserve">to fit a model </w:t>
      </w:r>
      <w:r w:rsidR="00D8298C" w:rsidRPr="00E7258E">
        <w:rPr>
          <w:noProof/>
          <w:lang w:val="en-GB"/>
        </w:rPr>
        <w:t xml:space="preserve">on a DataFrame is the </w:t>
      </w:r>
      <w:r w:rsidR="00D8298C" w:rsidRPr="00E7258E">
        <w:rPr>
          <w:rFonts w:ascii="Consolas" w:hAnsi="Consolas"/>
          <w:noProof/>
          <w:lang w:val="en-GB"/>
        </w:rPr>
        <w:t>.fit()</w:t>
      </w:r>
      <w:r w:rsidR="00D8298C" w:rsidRPr="00E7258E">
        <w:rPr>
          <w:noProof/>
          <w:lang w:val="en-GB"/>
        </w:rPr>
        <w:t xml:space="preserve"> </w:t>
      </w:r>
      <w:r w:rsidR="00082B91" w:rsidRPr="00E7258E">
        <w:rPr>
          <w:noProof/>
          <w:lang w:val="en-GB"/>
        </w:rPr>
        <w:t xml:space="preserve">function. </w:t>
      </w:r>
      <w:r w:rsidR="00E31192" w:rsidRPr="00E7258E">
        <w:rPr>
          <w:noProof/>
          <w:lang w:val="en-GB"/>
        </w:rPr>
        <w:t xml:space="preserve">The </w:t>
      </w:r>
      <w:r w:rsidR="00E31192" w:rsidRPr="00E7258E">
        <w:rPr>
          <w:rFonts w:ascii="Consolas" w:hAnsi="Consolas"/>
          <w:noProof/>
          <w:lang w:val="en-GB"/>
        </w:rPr>
        <w:t>.fit()</w:t>
      </w:r>
      <w:r w:rsidR="00E31192" w:rsidRPr="00E7258E">
        <w:rPr>
          <w:noProof/>
          <w:lang w:val="en-GB"/>
        </w:rPr>
        <w:t xml:space="preserve"> function has </w:t>
      </w:r>
      <w:r w:rsidR="00CE0B9B" w:rsidRPr="00E7258E">
        <w:rPr>
          <w:noProof/>
          <w:lang w:val="en-GB"/>
        </w:rPr>
        <w:t xml:space="preserve">usually </w:t>
      </w:r>
      <w:r w:rsidR="00E31192" w:rsidRPr="00E7258E">
        <w:rPr>
          <w:noProof/>
          <w:lang w:val="en-GB"/>
        </w:rPr>
        <w:t xml:space="preserve">two </w:t>
      </w:r>
      <w:r w:rsidR="00CE0B9B" w:rsidRPr="00E7258E">
        <w:rPr>
          <w:noProof/>
          <w:lang w:val="en-GB"/>
        </w:rPr>
        <w:t xml:space="preserve">parameters: </w:t>
      </w:r>
      <w:r w:rsidR="00CE0B9B" w:rsidRPr="00E7258E">
        <w:rPr>
          <w:rFonts w:ascii="Consolas" w:hAnsi="Consolas"/>
          <w:noProof/>
          <w:lang w:val="en-GB"/>
        </w:rPr>
        <w:lastRenderedPageBreak/>
        <w:t>X</w:t>
      </w:r>
      <w:r w:rsidR="00CE0B9B" w:rsidRPr="00E7258E">
        <w:rPr>
          <w:noProof/>
          <w:lang w:val="en-GB"/>
        </w:rPr>
        <w:t xml:space="preserve"> and </w:t>
      </w:r>
      <w:r w:rsidR="00CE0B9B" w:rsidRPr="00E7258E">
        <w:rPr>
          <w:rFonts w:ascii="Consolas" w:hAnsi="Consolas"/>
          <w:noProof/>
          <w:lang w:val="en-GB"/>
        </w:rPr>
        <w:t>Y</w:t>
      </w:r>
      <w:r w:rsidR="00CE0B9B" w:rsidRPr="00E7258E">
        <w:rPr>
          <w:noProof/>
          <w:lang w:val="en-GB"/>
        </w:rPr>
        <w:t xml:space="preserve">, where </w:t>
      </w:r>
      <w:r w:rsidR="00CE0B9B" w:rsidRPr="00E7258E">
        <w:rPr>
          <w:rFonts w:ascii="Consolas" w:hAnsi="Consolas"/>
          <w:noProof/>
          <w:lang w:val="en-GB"/>
        </w:rPr>
        <w:t>Y</w:t>
      </w:r>
      <w:r w:rsidR="00CE0B9B" w:rsidRPr="00E7258E">
        <w:rPr>
          <w:noProof/>
          <w:lang w:val="en-GB"/>
        </w:rPr>
        <w:t xml:space="preserve"> c</w:t>
      </w:r>
      <w:r w:rsidR="00A01037" w:rsidRPr="00E7258E">
        <w:rPr>
          <w:noProof/>
          <w:lang w:val="en-GB"/>
        </w:rPr>
        <w:t>ould</w:t>
      </w:r>
      <w:r w:rsidR="00CE0B9B" w:rsidRPr="00E7258E">
        <w:rPr>
          <w:noProof/>
          <w:lang w:val="en-GB"/>
        </w:rPr>
        <w:t xml:space="preserve"> be optional</w:t>
      </w:r>
      <w:r w:rsidR="00A01037" w:rsidRPr="00E7258E">
        <w:rPr>
          <w:noProof/>
          <w:lang w:val="en-GB"/>
        </w:rPr>
        <w:t xml:space="preserve"> </w:t>
      </w:r>
      <w:r w:rsidR="00726C6F" w:rsidRPr="00E7258E">
        <w:rPr>
          <w:noProof/>
          <w:lang w:val="en-GB"/>
        </w:rPr>
        <w:t xml:space="preserve">for </w:t>
      </w:r>
      <w:r w:rsidR="00A01037" w:rsidRPr="00E7258E">
        <w:rPr>
          <w:noProof/>
          <w:lang w:val="en-GB"/>
        </w:rPr>
        <w:t xml:space="preserve">some </w:t>
      </w:r>
      <w:r w:rsidR="00726C6F" w:rsidRPr="00E7258E">
        <w:rPr>
          <w:noProof/>
          <w:lang w:val="en-GB"/>
        </w:rPr>
        <w:t>algorithms</w:t>
      </w:r>
      <w:r w:rsidR="00CE0B9B" w:rsidRPr="00E7258E">
        <w:rPr>
          <w:noProof/>
          <w:lang w:val="en-GB"/>
        </w:rPr>
        <w:t>.</w:t>
      </w:r>
      <w:r w:rsidR="00726C6F" w:rsidRPr="00E7258E">
        <w:rPr>
          <w:noProof/>
          <w:lang w:val="en-GB"/>
        </w:rPr>
        <w:t xml:space="preserve"> </w:t>
      </w:r>
      <w:r w:rsidR="0054441F" w:rsidRPr="00E7258E">
        <w:rPr>
          <w:noProof/>
          <w:lang w:val="en-GB"/>
        </w:rPr>
        <w:t xml:space="preserve">The parameter </w:t>
      </w:r>
      <w:r w:rsidR="0054441F" w:rsidRPr="00E7258E">
        <w:rPr>
          <w:rFonts w:ascii="Consolas" w:hAnsi="Consolas"/>
          <w:noProof/>
          <w:lang w:val="en-GB"/>
        </w:rPr>
        <w:t>X</w:t>
      </w:r>
      <w:r w:rsidR="0054441F" w:rsidRPr="00E7258E">
        <w:rPr>
          <w:noProof/>
          <w:lang w:val="en-GB"/>
        </w:rPr>
        <w:t xml:space="preserve"> is </w:t>
      </w:r>
      <w:r w:rsidR="00175F95" w:rsidRPr="00E7258E">
        <w:rPr>
          <w:noProof/>
          <w:lang w:val="en-GB"/>
        </w:rPr>
        <w:t>the design matrix that contains all independent variables</w:t>
      </w:r>
      <w:r w:rsidR="004C7927" w:rsidRPr="00E7258E">
        <w:rPr>
          <w:noProof/>
          <w:lang w:val="en-GB"/>
        </w:rPr>
        <w:t xml:space="preserve">, and </w:t>
      </w:r>
      <w:r w:rsidR="004F6DFE" w:rsidRPr="00E7258E">
        <w:rPr>
          <w:rFonts w:ascii="Consolas" w:hAnsi="Consolas"/>
          <w:noProof/>
          <w:lang w:val="en-GB"/>
        </w:rPr>
        <w:t>Y</w:t>
      </w:r>
      <w:r w:rsidR="004F6DFE" w:rsidRPr="00E7258E">
        <w:rPr>
          <w:noProof/>
          <w:lang w:val="en-GB"/>
        </w:rPr>
        <w:t xml:space="preserve"> is the vector of the target variable</w:t>
      </w:r>
      <w:r w:rsidR="004C7927" w:rsidRPr="00E7258E">
        <w:rPr>
          <w:noProof/>
          <w:lang w:val="en-GB"/>
        </w:rPr>
        <w:t xml:space="preserve">. Both </w:t>
      </w:r>
      <w:r w:rsidR="004C7927" w:rsidRPr="00E7258E">
        <w:rPr>
          <w:rFonts w:ascii="Consolas" w:hAnsi="Consolas"/>
          <w:noProof/>
          <w:lang w:val="en-GB"/>
        </w:rPr>
        <w:t>X</w:t>
      </w:r>
      <w:r w:rsidR="004C7927" w:rsidRPr="00E7258E">
        <w:rPr>
          <w:noProof/>
          <w:lang w:val="en-GB"/>
        </w:rPr>
        <w:t xml:space="preserve"> and </w:t>
      </w:r>
      <w:r w:rsidR="004C7927" w:rsidRPr="00E7258E">
        <w:rPr>
          <w:rFonts w:ascii="Consolas" w:hAnsi="Consolas"/>
          <w:noProof/>
          <w:lang w:val="en-GB"/>
        </w:rPr>
        <w:t>Y</w:t>
      </w:r>
      <w:r w:rsidR="004C7927" w:rsidRPr="00E7258E">
        <w:rPr>
          <w:noProof/>
          <w:lang w:val="en-GB"/>
        </w:rPr>
        <w:t xml:space="preserve"> </w:t>
      </w:r>
      <w:r w:rsidR="004F6DFE" w:rsidRPr="00E7258E">
        <w:rPr>
          <w:noProof/>
          <w:lang w:val="en-GB"/>
        </w:rPr>
        <w:t xml:space="preserve">can </w:t>
      </w:r>
      <w:r w:rsidR="004C7927" w:rsidRPr="00E7258E">
        <w:rPr>
          <w:noProof/>
          <w:lang w:val="en-GB"/>
        </w:rPr>
        <w:t>be NumPy arrays or pandas DataFrames. As a result, we need to</w:t>
      </w:r>
      <w:r w:rsidR="003839C9" w:rsidRPr="00E7258E">
        <w:rPr>
          <w:noProof/>
          <w:lang w:val="en-GB"/>
        </w:rPr>
        <w:t xml:space="preserve"> extract</w:t>
      </w:r>
      <w:r w:rsidR="004C7927" w:rsidRPr="00E7258E">
        <w:rPr>
          <w:noProof/>
          <w:lang w:val="en-GB"/>
        </w:rPr>
        <w:t xml:space="preserve"> the independent variables as a matrix and </w:t>
      </w:r>
      <w:r w:rsidR="003839C9" w:rsidRPr="00E7258E">
        <w:rPr>
          <w:noProof/>
          <w:lang w:val="en-GB"/>
        </w:rPr>
        <w:t>the dependent variable as a vector</w:t>
      </w:r>
      <w:r w:rsidR="00147C30" w:rsidRPr="00E7258E">
        <w:rPr>
          <w:noProof/>
          <w:lang w:val="en-GB"/>
        </w:rPr>
        <w:t xml:space="preserve"> from the original DataFrame</w:t>
      </w:r>
      <w:r w:rsidR="003839C9" w:rsidRPr="00E7258E">
        <w:rPr>
          <w:noProof/>
          <w:lang w:val="en-GB"/>
        </w:rPr>
        <w:t>.</w:t>
      </w:r>
    </w:p>
    <w:p w14:paraId="655A2880" w14:textId="7D4AE231" w:rsidR="00BA72EA" w:rsidRPr="00E7258E" w:rsidRDefault="00324351" w:rsidP="000C3295">
      <w:pPr>
        <w:pStyle w:val="BodyText"/>
        <w:rPr>
          <w:noProof/>
          <w:lang w:val="en-GB"/>
        </w:rPr>
      </w:pPr>
      <w:r w:rsidRPr="00E7258E">
        <w:rPr>
          <w:noProof/>
          <w:lang w:val="en-GB"/>
        </w:rPr>
        <w:t xml:space="preserve">The procedure here is rather straightforward. We </w:t>
      </w:r>
      <w:r w:rsidR="009C5686" w:rsidRPr="00E7258E">
        <w:rPr>
          <w:noProof/>
          <w:lang w:val="en-GB"/>
        </w:rPr>
        <w:t>simply</w:t>
      </w:r>
      <w:r w:rsidRPr="00E7258E">
        <w:rPr>
          <w:noProof/>
          <w:lang w:val="en-GB"/>
        </w:rPr>
        <w:t xml:space="preserve"> </w:t>
      </w:r>
      <w:r w:rsidR="009672D8" w:rsidRPr="00E7258E">
        <w:rPr>
          <w:noProof/>
          <w:lang w:val="en-GB"/>
        </w:rPr>
        <w:t xml:space="preserve">select the </w:t>
      </w:r>
      <w:r w:rsidR="00AF7F42" w:rsidRPr="00E7258E">
        <w:rPr>
          <w:noProof/>
          <w:lang w:val="en-GB"/>
        </w:rPr>
        <w:t xml:space="preserve">column </w:t>
      </w:r>
      <w:r w:rsidR="009C5686" w:rsidRPr="00E7258E">
        <w:rPr>
          <w:noProof/>
          <w:lang w:val="en-GB"/>
        </w:rPr>
        <w:t>that represent</w:t>
      </w:r>
      <w:r w:rsidR="00B41BBB" w:rsidRPr="00FE4A0F">
        <w:rPr>
          <w:noProof/>
          <w:lang w:val="en-GB"/>
        </w:rPr>
        <w:t>s</w:t>
      </w:r>
      <w:r w:rsidR="009C5686" w:rsidRPr="00E7258E">
        <w:rPr>
          <w:noProof/>
          <w:lang w:val="en-GB"/>
        </w:rPr>
        <w:t xml:space="preserve"> our dependent variable and save it </w:t>
      </w:r>
      <w:r w:rsidR="00D055B8" w:rsidRPr="00E7258E">
        <w:rPr>
          <w:noProof/>
          <w:lang w:val="en-GB"/>
        </w:rPr>
        <w:t>as a new object.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AF7F42" w:rsidRPr="00971571" w14:paraId="4E2FC9C3" w14:textId="77777777" w:rsidTr="00C4497F">
        <w:tc>
          <w:tcPr>
            <w:tcW w:w="9017" w:type="dxa"/>
            <w:shd w:val="clear" w:color="auto" w:fill="D9D9D9" w:themeFill="background1" w:themeFillShade="D9"/>
            <w:vAlign w:val="center"/>
          </w:tcPr>
          <w:p w14:paraId="6F0C83F9" w14:textId="6A7B7AD2" w:rsidR="00AF7F42" w:rsidRPr="00E7258E" w:rsidRDefault="002C325B" w:rsidP="002C325B">
            <w:pPr>
              <w:pStyle w:val="Code"/>
              <w:tabs>
                <w:tab w:val="left" w:pos="6557"/>
              </w:tabs>
              <w:ind w:left="31"/>
              <w:rPr>
                <w:noProof/>
                <w:lang w:val="en-GB"/>
              </w:rPr>
            </w:pPr>
            <w:r w:rsidRPr="00E7258E">
              <w:rPr>
                <w:noProof/>
                <w:lang w:val="en-GB"/>
              </w:rPr>
              <w:t>y</w:t>
            </w:r>
            <w:r w:rsidRPr="00E7258E">
              <w:rPr>
                <w:noProof/>
                <w:color w:val="auto"/>
                <w:lang w:val="en-GB"/>
              </w:rPr>
              <w:t xml:space="preserve"> </w:t>
            </w:r>
            <w:r w:rsidR="00AF7F42" w:rsidRPr="00E7258E">
              <w:rPr>
                <w:noProof/>
                <w:color w:val="auto"/>
                <w:lang w:val="en-GB"/>
              </w:rPr>
              <w:t xml:space="preserve">= </w:t>
            </w:r>
            <w:r w:rsidRPr="00E7258E">
              <w:rPr>
                <w:noProof/>
                <w:lang w:val="en-GB"/>
              </w:rPr>
              <w:t>DataFrame_name</w:t>
            </w:r>
            <w:r w:rsidRPr="00E7258E">
              <w:rPr>
                <w:noProof/>
                <w:color w:val="auto"/>
                <w:lang w:val="en-GB"/>
              </w:rPr>
              <w:t>["</w:t>
            </w:r>
            <w:r w:rsidRPr="00E7258E">
              <w:rPr>
                <w:noProof/>
                <w:color w:val="215868" w:themeColor="accent5" w:themeShade="80"/>
                <w:lang w:val="en-GB"/>
              </w:rPr>
              <w:t>target_var</w:t>
            </w:r>
            <w:r w:rsidRPr="00E7258E">
              <w:rPr>
                <w:noProof/>
                <w:color w:val="auto"/>
                <w:lang w:val="en-GB"/>
              </w:rPr>
              <w:t>"]</w:t>
            </w:r>
          </w:p>
        </w:tc>
      </w:tr>
    </w:tbl>
    <w:p w14:paraId="27729B20" w14:textId="1238FC1E" w:rsidR="0032665A" w:rsidRPr="00E7258E" w:rsidRDefault="00EF13DF" w:rsidP="002C325B">
      <w:pPr>
        <w:pStyle w:val="BodyText"/>
        <w:rPr>
          <w:noProof/>
          <w:lang w:val="en-GB"/>
        </w:rPr>
      </w:pPr>
      <w:r w:rsidRPr="00E7258E">
        <w:rPr>
          <w:noProof/>
          <w:lang w:val="en-GB"/>
        </w:rPr>
        <w:t xml:space="preserve">Similarly, the </w:t>
      </w:r>
      <w:r w:rsidR="00F967AC" w:rsidRPr="00E7258E">
        <w:rPr>
          <w:noProof/>
          <w:lang w:val="en-GB"/>
        </w:rPr>
        <w:t>matrix of the independent variables can be selected in the same manner.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967AC" w:rsidRPr="00971571" w14:paraId="59BE7681" w14:textId="77777777" w:rsidTr="00C4497F">
        <w:tc>
          <w:tcPr>
            <w:tcW w:w="9017" w:type="dxa"/>
            <w:shd w:val="clear" w:color="auto" w:fill="D9D9D9" w:themeFill="background1" w:themeFillShade="D9"/>
            <w:vAlign w:val="center"/>
          </w:tcPr>
          <w:p w14:paraId="642E27EC" w14:textId="4BA83ECA" w:rsidR="00F967AC" w:rsidRPr="00E7258E" w:rsidRDefault="00F967AC" w:rsidP="00C4497F">
            <w:pPr>
              <w:pStyle w:val="Code"/>
              <w:tabs>
                <w:tab w:val="left" w:pos="6557"/>
              </w:tabs>
              <w:ind w:left="31"/>
              <w:rPr>
                <w:noProof/>
                <w:lang w:val="en-GB"/>
              </w:rPr>
            </w:pPr>
            <w:r w:rsidRPr="00E7258E">
              <w:rPr>
                <w:noProof/>
                <w:lang w:val="en-GB"/>
              </w:rPr>
              <w:t>X</w:t>
            </w:r>
            <w:r w:rsidRPr="00E7258E">
              <w:rPr>
                <w:noProof/>
                <w:color w:val="auto"/>
                <w:lang w:val="en-GB"/>
              </w:rPr>
              <w:t xml:space="preserve"> = </w:t>
            </w:r>
            <w:r w:rsidRPr="00E7258E">
              <w:rPr>
                <w:noProof/>
                <w:lang w:val="en-GB"/>
              </w:rPr>
              <w:t>DataFrame_name</w:t>
            </w:r>
            <w:r w:rsidRPr="00E7258E">
              <w:rPr>
                <w:noProof/>
                <w:color w:val="auto"/>
                <w:lang w:val="en-GB"/>
              </w:rPr>
              <w:t>[</w:t>
            </w:r>
            <w:r w:rsidR="00995DC3" w:rsidRPr="00E7258E">
              <w:rPr>
                <w:noProof/>
                <w:color w:val="auto"/>
                <w:lang w:val="en-GB"/>
              </w:rPr>
              <w:t>[</w:t>
            </w:r>
            <w:r w:rsidRPr="00E7258E">
              <w:rPr>
                <w:noProof/>
                <w:color w:val="auto"/>
                <w:lang w:val="en-GB"/>
              </w:rPr>
              <w:t>"</w:t>
            </w:r>
            <w:r w:rsidR="00995DC3" w:rsidRPr="00E7258E">
              <w:rPr>
                <w:noProof/>
                <w:color w:val="215868" w:themeColor="accent5" w:themeShade="80"/>
                <w:lang w:val="en-GB"/>
              </w:rPr>
              <w:t>X1</w:t>
            </w:r>
            <w:r w:rsidRPr="00E7258E">
              <w:rPr>
                <w:noProof/>
                <w:color w:val="auto"/>
                <w:lang w:val="en-GB"/>
              </w:rPr>
              <w:t>"</w:t>
            </w:r>
            <w:r w:rsidR="00995DC3" w:rsidRPr="00E7258E">
              <w:rPr>
                <w:noProof/>
                <w:color w:val="auto"/>
                <w:lang w:val="en-GB"/>
              </w:rPr>
              <w:t>, "</w:t>
            </w:r>
            <w:r w:rsidR="00995DC3" w:rsidRPr="00E7258E">
              <w:rPr>
                <w:noProof/>
                <w:color w:val="215868" w:themeColor="accent5" w:themeShade="80"/>
                <w:lang w:val="en-GB"/>
              </w:rPr>
              <w:t>X2</w:t>
            </w:r>
            <w:r w:rsidR="00995DC3" w:rsidRPr="00E7258E">
              <w:rPr>
                <w:noProof/>
                <w:color w:val="auto"/>
                <w:lang w:val="en-GB"/>
              </w:rPr>
              <w:t>", …]</w:t>
            </w:r>
            <w:r w:rsidRPr="00E7258E">
              <w:rPr>
                <w:noProof/>
                <w:color w:val="auto"/>
                <w:lang w:val="en-GB"/>
              </w:rPr>
              <w:t>]</w:t>
            </w:r>
          </w:p>
        </w:tc>
      </w:tr>
    </w:tbl>
    <w:p w14:paraId="05CB7374" w14:textId="5EF0B0B0" w:rsidR="006E55D0" w:rsidRPr="00E7258E" w:rsidRDefault="00995DC3" w:rsidP="006E55D0">
      <w:pPr>
        <w:pStyle w:val="BodyText"/>
        <w:rPr>
          <w:noProof/>
          <w:lang w:val="en-GB"/>
        </w:rPr>
      </w:pPr>
      <w:r w:rsidRPr="00E7258E">
        <w:rPr>
          <w:noProof/>
          <w:lang w:val="en-GB"/>
        </w:rPr>
        <w:t xml:space="preserve">Note that it is required to </w:t>
      </w:r>
      <w:r w:rsidR="009448B0" w:rsidRPr="00E7258E">
        <w:rPr>
          <w:noProof/>
          <w:lang w:val="en-GB"/>
        </w:rPr>
        <w:t xml:space="preserve">wrap </w:t>
      </w:r>
      <w:r w:rsidR="008D122B" w:rsidRPr="00E7258E">
        <w:rPr>
          <w:noProof/>
          <w:lang w:val="en-GB"/>
        </w:rPr>
        <w:t xml:space="preserve">the names </w:t>
      </w:r>
      <w:r w:rsidR="009448B0" w:rsidRPr="00E7258E">
        <w:rPr>
          <w:noProof/>
          <w:lang w:val="en-GB"/>
        </w:rPr>
        <w:t xml:space="preserve">of the independent variables </w:t>
      </w:r>
      <w:r w:rsidR="008D122B" w:rsidRPr="00E7258E">
        <w:rPr>
          <w:noProof/>
          <w:lang w:val="en-GB"/>
        </w:rPr>
        <w:t xml:space="preserve">in a list (square brackets) first before </w:t>
      </w:r>
      <w:r w:rsidR="00141747" w:rsidRPr="00E7258E">
        <w:rPr>
          <w:noProof/>
          <w:lang w:val="en-GB"/>
        </w:rPr>
        <w:t xml:space="preserve">putting them in the index operator </w:t>
      </w:r>
      <w:r w:rsidR="00141747" w:rsidRPr="00E7258E">
        <w:rPr>
          <w:rFonts w:ascii="Consolas" w:hAnsi="Consolas"/>
          <w:noProof/>
          <w:lang w:val="en-GB"/>
        </w:rPr>
        <w:t>[]</w:t>
      </w:r>
      <w:r w:rsidR="00141747" w:rsidRPr="00E7258E">
        <w:rPr>
          <w:noProof/>
          <w:lang w:val="en-GB"/>
        </w:rPr>
        <w:t>.</w:t>
      </w:r>
    </w:p>
    <w:p w14:paraId="7C9C7E36" w14:textId="6A2024F3" w:rsidR="008D088B" w:rsidRPr="00E7258E" w:rsidRDefault="008D088B" w:rsidP="006E55D0">
      <w:pPr>
        <w:pStyle w:val="BodyText"/>
        <w:rPr>
          <w:noProof/>
          <w:lang w:val="en-GB"/>
        </w:rPr>
      </w:pPr>
      <w:r w:rsidRPr="00E7258E">
        <w:rPr>
          <w:noProof/>
          <w:lang w:val="en-GB"/>
        </w:rPr>
        <w:t xml:space="preserve">If </w:t>
      </w:r>
      <w:r w:rsidR="002471D9" w:rsidRPr="00E7258E">
        <w:rPr>
          <w:noProof/>
          <w:lang w:val="en-GB"/>
        </w:rPr>
        <w:t xml:space="preserve">the DataFrame only contains </w:t>
      </w:r>
      <w:r w:rsidR="00B34F80" w:rsidRPr="00E7258E">
        <w:rPr>
          <w:noProof/>
          <w:lang w:val="en-GB"/>
        </w:rPr>
        <w:t>the independent variables and the target variable</w:t>
      </w:r>
      <w:r w:rsidR="00975BA8" w:rsidRPr="00E7258E">
        <w:rPr>
          <w:noProof/>
          <w:lang w:val="en-GB"/>
        </w:rPr>
        <w:t>, we can also simply drop the target variable from the original DataFrame</w:t>
      </w:r>
      <w:r w:rsidR="006A7F20">
        <w:rPr>
          <w:noProof/>
          <w:lang w:val="en-GB"/>
        </w:rPr>
        <w:t xml:space="preserve"> to obtain </w:t>
      </w:r>
      <w:r w:rsidR="006A7F20" w:rsidRPr="006A7F20">
        <w:rPr>
          <w:rFonts w:ascii="Consolas" w:hAnsi="Consolas"/>
          <w:noProof/>
          <w:lang w:val="en-GB"/>
        </w:rPr>
        <w:t>X</w:t>
      </w:r>
      <w:r w:rsidR="00975BA8" w:rsidRPr="00E7258E">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75BA8" w:rsidRPr="00971571" w14:paraId="4D1DA021" w14:textId="77777777" w:rsidTr="00230F2F">
        <w:tc>
          <w:tcPr>
            <w:tcW w:w="9017" w:type="dxa"/>
            <w:shd w:val="clear" w:color="auto" w:fill="D9D9D9" w:themeFill="background1" w:themeFillShade="D9"/>
            <w:vAlign w:val="center"/>
          </w:tcPr>
          <w:p w14:paraId="2875DFF6" w14:textId="247D7B7D" w:rsidR="00975BA8" w:rsidRPr="00E7258E" w:rsidRDefault="00975BA8" w:rsidP="00230F2F">
            <w:pPr>
              <w:pStyle w:val="Code"/>
              <w:tabs>
                <w:tab w:val="left" w:pos="6557"/>
              </w:tabs>
              <w:ind w:left="31"/>
              <w:rPr>
                <w:noProof/>
                <w:lang w:val="en-GB"/>
              </w:rPr>
            </w:pPr>
            <w:r w:rsidRPr="00E7258E">
              <w:rPr>
                <w:noProof/>
                <w:lang w:val="en-GB"/>
              </w:rPr>
              <w:t>X</w:t>
            </w:r>
            <w:r w:rsidRPr="00E7258E">
              <w:rPr>
                <w:noProof/>
                <w:color w:val="auto"/>
                <w:lang w:val="en-GB"/>
              </w:rPr>
              <w:t xml:space="preserve"> = </w:t>
            </w:r>
            <w:r w:rsidRPr="00E7258E">
              <w:rPr>
                <w:noProof/>
                <w:lang w:val="en-GB"/>
              </w:rPr>
              <w:t>DataFrame_name</w:t>
            </w:r>
            <w:r w:rsidRPr="00E7258E">
              <w:rPr>
                <w:noProof/>
                <w:color w:val="auto"/>
                <w:lang w:val="en-GB"/>
              </w:rPr>
              <w:t>.drop("</w:t>
            </w:r>
            <w:r w:rsidRPr="00E7258E">
              <w:rPr>
                <w:noProof/>
                <w:color w:val="215868" w:themeColor="accent5" w:themeShade="80"/>
                <w:lang w:val="en-GB"/>
              </w:rPr>
              <w:t>target_var</w:t>
            </w:r>
            <w:r w:rsidRPr="00E7258E">
              <w:rPr>
                <w:noProof/>
                <w:color w:val="auto"/>
                <w:lang w:val="en-GB"/>
              </w:rPr>
              <w:t>")</w:t>
            </w:r>
          </w:p>
        </w:tc>
      </w:tr>
    </w:tbl>
    <w:p w14:paraId="13585439" w14:textId="04D9B596" w:rsidR="00975BA8" w:rsidRPr="00247993" w:rsidRDefault="00160DDB" w:rsidP="006E55D0">
      <w:pPr>
        <w:pStyle w:val="BodyText"/>
        <w:rPr>
          <w:noProof/>
          <w:lang w:val="en-GB"/>
        </w:rPr>
      </w:pPr>
      <w:r w:rsidRPr="00247993">
        <w:rPr>
          <w:noProof/>
          <w:lang w:val="en-GB"/>
        </w:rPr>
        <w:t xml:space="preserve">If the target variable </w:t>
      </w:r>
      <w:r w:rsidR="002E7650" w:rsidRPr="00247993">
        <w:rPr>
          <w:noProof/>
          <w:lang w:val="en-GB"/>
        </w:rPr>
        <w:t xml:space="preserve">is categorical and has been transformed to </w:t>
      </w:r>
      <w:r w:rsidR="00575250" w:rsidRPr="00247993">
        <w:rPr>
          <w:noProof/>
          <w:lang w:val="en-GB"/>
        </w:rPr>
        <w:t xml:space="preserve">various </w:t>
      </w:r>
      <w:r w:rsidR="002E7650" w:rsidRPr="00247993">
        <w:rPr>
          <w:noProof/>
          <w:lang w:val="en-GB"/>
        </w:rPr>
        <w:t>dummy variables, the names of the dummy variables</w:t>
      </w:r>
      <w:r w:rsidR="00666262" w:rsidRPr="00247993">
        <w:rPr>
          <w:noProof/>
          <w:lang w:val="en-GB"/>
        </w:rPr>
        <w:t xml:space="preserve"> must be put in a list when passing them to the </w:t>
      </w:r>
      <w:r w:rsidR="00666262" w:rsidRPr="00247993">
        <w:rPr>
          <w:rFonts w:ascii="Consolas" w:hAnsi="Consolas"/>
          <w:noProof/>
          <w:lang w:val="en-GB"/>
        </w:rPr>
        <w:t>.drop()</w:t>
      </w:r>
      <w:r w:rsidR="00666262" w:rsidRPr="00247993">
        <w:rPr>
          <w:noProof/>
          <w:lang w:val="en-GB"/>
        </w:rPr>
        <w:t xml:space="preserve"> method.</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E55D0" w:rsidRPr="00971571" w14:paraId="2DA80AA5" w14:textId="77777777" w:rsidTr="00C4497F">
        <w:tc>
          <w:tcPr>
            <w:tcW w:w="9017" w:type="dxa"/>
          </w:tcPr>
          <w:p w14:paraId="6918EB3A" w14:textId="499FF717" w:rsidR="006E55D0" w:rsidRPr="00247993" w:rsidRDefault="006E55D0" w:rsidP="00C4497F">
            <w:pPr>
              <w:pStyle w:val="BodyText"/>
              <w:rPr>
                <w:noProof/>
                <w:lang w:val="en-GB"/>
              </w:rPr>
            </w:pPr>
            <w:r w:rsidRPr="00247993">
              <w:rPr>
                <w:b/>
                <w:bCs/>
                <w:noProof/>
                <w:lang w:val="en-GB"/>
              </w:rPr>
              <w:t>Example (Cont’d):</w:t>
            </w:r>
            <w:r w:rsidRPr="00247993">
              <w:rPr>
                <w:noProof/>
                <w:lang w:val="en-GB"/>
              </w:rPr>
              <w:t xml:space="preserve"> </w:t>
            </w:r>
            <w:r w:rsidR="00DD423A" w:rsidRPr="00247993">
              <w:rPr>
                <w:noProof/>
                <w:lang w:val="en-GB"/>
              </w:rPr>
              <w:t xml:space="preserve">Before separating our </w:t>
            </w:r>
            <w:r w:rsidR="00132A5C" w:rsidRPr="00247993">
              <w:rPr>
                <w:noProof/>
                <w:lang w:val="en-GB"/>
              </w:rPr>
              <w:t>train</w:t>
            </w:r>
            <w:r w:rsidR="00DE4FE5" w:rsidRPr="00247993">
              <w:rPr>
                <w:noProof/>
                <w:lang w:val="en-GB"/>
              </w:rPr>
              <w:t>ing</w:t>
            </w:r>
            <w:r w:rsidR="00132A5C" w:rsidRPr="00247993">
              <w:rPr>
                <w:noProof/>
                <w:lang w:val="en-GB"/>
              </w:rPr>
              <w:t xml:space="preserve"> and test</w:t>
            </w:r>
            <w:r w:rsidR="00DE4FE5" w:rsidRPr="00247993">
              <w:rPr>
                <w:noProof/>
                <w:lang w:val="en-GB"/>
              </w:rPr>
              <w:t>ing</w:t>
            </w:r>
            <w:r w:rsidR="00132A5C" w:rsidRPr="00247993">
              <w:rPr>
                <w:noProof/>
                <w:lang w:val="en-GB"/>
              </w:rPr>
              <w:t xml:space="preserve"> datasets </w:t>
            </w:r>
            <w:r w:rsidR="00F920C2" w:rsidRPr="00247993">
              <w:rPr>
                <w:noProof/>
                <w:lang w:val="en-GB"/>
              </w:rPr>
              <w:t xml:space="preserve">for the </w:t>
            </w:r>
            <w:r w:rsidR="00472FFF" w:rsidRPr="00247993">
              <w:rPr>
                <w:noProof/>
                <w:lang w:val="en-GB"/>
              </w:rPr>
              <w:t xml:space="preserve">dependent and independent variables, </w:t>
            </w:r>
            <w:r w:rsidR="00D7331B" w:rsidRPr="00247993">
              <w:rPr>
                <w:noProof/>
                <w:lang w:val="en-GB"/>
              </w:rPr>
              <w:t xml:space="preserve">we shall </w:t>
            </w:r>
            <w:r w:rsidR="00D7493F" w:rsidRPr="00247993">
              <w:rPr>
                <w:noProof/>
                <w:lang w:val="en-GB"/>
              </w:rPr>
              <w:t xml:space="preserve">save the row indices of </w:t>
            </w:r>
            <w:r w:rsidR="00274EFD" w:rsidRPr="00247993">
              <w:rPr>
                <w:noProof/>
                <w:lang w:val="en-GB"/>
              </w:rPr>
              <w:t xml:space="preserve">both the </w:t>
            </w:r>
            <w:r w:rsidR="00D7493F" w:rsidRPr="00247993">
              <w:rPr>
                <w:noProof/>
                <w:lang w:val="en-GB"/>
              </w:rPr>
              <w:t xml:space="preserve">datasets in two </w:t>
            </w:r>
            <w:r w:rsidR="002B6FE1" w:rsidRPr="00247993">
              <w:rPr>
                <w:noProof/>
                <w:lang w:val="en-GB"/>
              </w:rPr>
              <w:t xml:space="preserve">new </w:t>
            </w:r>
            <w:r w:rsidR="00D7493F" w:rsidRPr="00247993">
              <w:rPr>
                <w:noProof/>
                <w:lang w:val="en-GB"/>
              </w:rPr>
              <w:t xml:space="preserve">lists for later identification of the </w:t>
            </w:r>
            <w:r w:rsidR="00751C66" w:rsidRPr="00247993">
              <w:rPr>
                <w:noProof/>
                <w:lang w:val="en-GB"/>
              </w:rPr>
              <w:t>corresponding observations</w:t>
            </w:r>
            <w:r w:rsidRPr="00247993">
              <w:rPr>
                <w:noProof/>
                <w:lang w:val="en-GB"/>
              </w:rPr>
              <w:t>.</w:t>
            </w:r>
          </w:p>
          <w:p w14:paraId="7C04F1D9" w14:textId="367D54AC" w:rsidR="006E55D0" w:rsidRPr="00247993" w:rsidRDefault="001164F4" w:rsidP="00C4497F">
            <w:pPr>
              <w:pStyle w:val="Figure-Image-Upper"/>
              <w:rPr>
                <w:lang w:val="en-GB"/>
              </w:rPr>
            </w:pPr>
            <w:r w:rsidRPr="00247993">
              <w:drawing>
                <wp:inline distT="0" distB="0" distL="0" distR="0" wp14:anchorId="012627A0" wp14:editId="62C4FC28">
                  <wp:extent cx="5580000" cy="331303"/>
                  <wp:effectExtent l="19050" t="19050" r="1905" b="120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437" t="27354" r="2061" b="63713"/>
                          <a:stretch/>
                        </pic:blipFill>
                        <pic:spPr bwMode="auto">
                          <a:xfrm>
                            <a:off x="0" y="0"/>
                            <a:ext cx="5580000" cy="33130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4BF139B" w14:textId="5DB38F29" w:rsidR="006E55D0" w:rsidRPr="00247993" w:rsidRDefault="006E55D0" w:rsidP="00C4497F">
            <w:pPr>
              <w:pStyle w:val="Caption"/>
              <w:rPr>
                <w:lang w:val="en-GB"/>
              </w:rPr>
            </w:pPr>
            <w:r w:rsidRPr="00247993">
              <w:rPr>
                <w:lang w:val="en-GB"/>
              </w:rPr>
              <w:t>Figure 5.</w:t>
            </w:r>
            <w:r w:rsidRPr="00247993">
              <w:rPr>
                <w:lang w:val="en-GB"/>
              </w:rPr>
              <w:fldChar w:fldCharType="begin"/>
            </w:r>
            <w:r w:rsidRPr="00247993">
              <w:rPr>
                <w:lang w:val="en-GB"/>
              </w:rPr>
              <w:instrText xml:space="preserve"> SEQ Figure \* ARABIC </w:instrText>
            </w:r>
            <w:r w:rsidRPr="00247993">
              <w:rPr>
                <w:lang w:val="en-GB"/>
              </w:rPr>
              <w:fldChar w:fldCharType="separate"/>
            </w:r>
            <w:r w:rsidR="000D5342" w:rsidRPr="00247993">
              <w:rPr>
                <w:lang w:val="en-GB"/>
              </w:rPr>
              <w:t>18</w:t>
            </w:r>
            <w:r w:rsidRPr="00247993">
              <w:rPr>
                <w:lang w:val="en-GB"/>
              </w:rPr>
              <w:fldChar w:fldCharType="end"/>
            </w:r>
            <w:r w:rsidRPr="00247993">
              <w:rPr>
                <w:lang w:val="en-GB"/>
              </w:rPr>
              <w:t xml:space="preserve"> </w:t>
            </w:r>
            <w:r w:rsidR="002B7992" w:rsidRPr="00247993">
              <w:rPr>
                <w:lang w:val="en-GB"/>
              </w:rPr>
              <w:t>Saving the Row Indices in Python Lists</w:t>
            </w:r>
          </w:p>
          <w:p w14:paraId="7374F5EC" w14:textId="0620F00B" w:rsidR="006E55D0" w:rsidRPr="00247993" w:rsidRDefault="00DC12E6" w:rsidP="00C4497F">
            <w:pPr>
              <w:pStyle w:val="BodyText"/>
              <w:rPr>
                <w:noProof/>
                <w:lang w:val="en-GB"/>
              </w:rPr>
            </w:pPr>
            <w:r w:rsidRPr="00247993">
              <w:rPr>
                <w:noProof/>
                <w:lang w:val="en-GB"/>
              </w:rPr>
              <w:t xml:space="preserve">Since our DataFrames </w:t>
            </w:r>
            <w:r w:rsidRPr="00247993">
              <w:rPr>
                <w:rFonts w:ascii="Consolas" w:hAnsi="Consolas"/>
                <w:noProof/>
                <w:lang w:val="en-GB"/>
              </w:rPr>
              <w:t>DF_model_train</w:t>
            </w:r>
            <w:r w:rsidRPr="00247993">
              <w:rPr>
                <w:noProof/>
                <w:lang w:val="en-GB"/>
              </w:rPr>
              <w:t xml:space="preserve"> and </w:t>
            </w:r>
            <w:r w:rsidRPr="00247993">
              <w:rPr>
                <w:rFonts w:ascii="Consolas" w:hAnsi="Consolas"/>
                <w:noProof/>
                <w:lang w:val="en-GB"/>
              </w:rPr>
              <w:t>DF_model_test</w:t>
            </w:r>
            <w:r w:rsidRPr="00247993">
              <w:rPr>
                <w:noProof/>
                <w:lang w:val="en-GB"/>
              </w:rPr>
              <w:t xml:space="preserve"> only contain </w:t>
            </w:r>
            <w:r w:rsidR="00EC25A7" w:rsidRPr="00247993">
              <w:rPr>
                <w:noProof/>
                <w:lang w:val="en-GB"/>
              </w:rPr>
              <w:t xml:space="preserve">the independent and dependent variables, we can simply extract the dependent variables </w:t>
            </w:r>
            <w:r w:rsidR="00F827DC" w:rsidRPr="00247993">
              <w:rPr>
                <w:noProof/>
                <w:lang w:val="en-GB"/>
              </w:rPr>
              <w:t xml:space="preserve">for </w:t>
            </w:r>
            <w:r w:rsidR="00F827DC" w:rsidRPr="00247993">
              <w:rPr>
                <w:rFonts w:ascii="Consolas" w:hAnsi="Consolas"/>
                <w:noProof/>
                <w:lang w:val="en-GB"/>
              </w:rPr>
              <w:t>y_train</w:t>
            </w:r>
            <w:r w:rsidR="00F827DC" w:rsidRPr="00247993">
              <w:rPr>
                <w:noProof/>
                <w:lang w:val="en-GB"/>
              </w:rPr>
              <w:t xml:space="preserve"> and </w:t>
            </w:r>
            <w:r w:rsidR="00F827DC" w:rsidRPr="00247993">
              <w:rPr>
                <w:rFonts w:ascii="Consolas" w:hAnsi="Consolas"/>
                <w:noProof/>
                <w:lang w:val="en-GB"/>
              </w:rPr>
              <w:t>y_test</w:t>
            </w:r>
            <w:r w:rsidR="00F827DC" w:rsidRPr="00247993">
              <w:rPr>
                <w:noProof/>
                <w:lang w:val="en-GB"/>
              </w:rPr>
              <w:t xml:space="preserve"> </w:t>
            </w:r>
            <w:r w:rsidR="00EC25A7" w:rsidRPr="00247993">
              <w:rPr>
                <w:noProof/>
                <w:lang w:val="en-GB"/>
              </w:rPr>
              <w:t xml:space="preserve">and drop them </w:t>
            </w:r>
            <w:r w:rsidR="00F96749" w:rsidRPr="00247993">
              <w:rPr>
                <w:noProof/>
                <w:lang w:val="en-GB"/>
              </w:rPr>
              <w:t>from the DataFrames subsequently</w:t>
            </w:r>
            <w:r w:rsidR="001E15FD" w:rsidRPr="00247993">
              <w:rPr>
                <w:noProof/>
                <w:lang w:val="en-GB"/>
              </w:rPr>
              <w:t xml:space="preserve"> to generate </w:t>
            </w:r>
            <w:r w:rsidR="001E15FD" w:rsidRPr="00247993">
              <w:rPr>
                <w:rFonts w:ascii="Consolas" w:hAnsi="Consolas"/>
                <w:noProof/>
                <w:lang w:val="en-GB"/>
              </w:rPr>
              <w:t>X_</w:t>
            </w:r>
            <w:r w:rsidR="00E54810" w:rsidRPr="00247993">
              <w:rPr>
                <w:rFonts w:ascii="Consolas" w:hAnsi="Consolas"/>
                <w:noProof/>
                <w:lang w:val="en-GB"/>
              </w:rPr>
              <w:t>all_</w:t>
            </w:r>
            <w:r w:rsidR="001E15FD" w:rsidRPr="00247993">
              <w:rPr>
                <w:rFonts w:ascii="Consolas" w:hAnsi="Consolas"/>
                <w:noProof/>
                <w:lang w:val="en-GB"/>
              </w:rPr>
              <w:t>train</w:t>
            </w:r>
            <w:r w:rsidR="001E15FD" w:rsidRPr="00247993">
              <w:rPr>
                <w:noProof/>
                <w:lang w:val="en-GB"/>
              </w:rPr>
              <w:t xml:space="preserve"> and </w:t>
            </w:r>
            <w:r w:rsidR="001E15FD" w:rsidRPr="00247993">
              <w:rPr>
                <w:rFonts w:ascii="Consolas" w:hAnsi="Consolas"/>
                <w:noProof/>
                <w:lang w:val="en-GB"/>
              </w:rPr>
              <w:t>X_</w:t>
            </w:r>
            <w:r w:rsidR="00E54810" w:rsidRPr="00247993">
              <w:rPr>
                <w:rFonts w:ascii="Consolas" w:hAnsi="Consolas"/>
                <w:noProof/>
                <w:lang w:val="en-GB"/>
              </w:rPr>
              <w:t>all_</w:t>
            </w:r>
            <w:r w:rsidR="001E15FD" w:rsidRPr="00247993">
              <w:rPr>
                <w:rFonts w:ascii="Consolas" w:hAnsi="Consolas"/>
                <w:noProof/>
                <w:lang w:val="en-GB"/>
              </w:rPr>
              <w:t>test</w:t>
            </w:r>
            <w:r w:rsidR="006E55D0" w:rsidRPr="00247993">
              <w:rPr>
                <w:noProof/>
                <w:lang w:val="en-GB"/>
              </w:rPr>
              <w:t>.</w:t>
            </w:r>
          </w:p>
          <w:p w14:paraId="44CE465A" w14:textId="6C0036C3" w:rsidR="000A5388" w:rsidRPr="00247993" w:rsidRDefault="000A5388" w:rsidP="00C4497F">
            <w:pPr>
              <w:pStyle w:val="BodyText"/>
              <w:rPr>
                <w:noProof/>
                <w:lang w:val="en-GB"/>
              </w:rPr>
            </w:pPr>
            <w:r w:rsidRPr="00247993">
              <w:rPr>
                <w:noProof/>
                <w:lang w:val="en-GB"/>
              </w:rPr>
              <w:lastRenderedPageBreak/>
              <w:t xml:space="preserve">Nevertheless, the target variable </w:t>
            </w:r>
            <w:r w:rsidRPr="00247993">
              <w:rPr>
                <w:rFonts w:ascii="Consolas" w:hAnsi="Consolas"/>
                <w:noProof/>
                <w:lang w:val="en-GB"/>
              </w:rPr>
              <w:t>income</w:t>
            </w:r>
            <w:r w:rsidRPr="00247993">
              <w:rPr>
                <w:noProof/>
                <w:lang w:val="en-GB"/>
              </w:rPr>
              <w:t xml:space="preserve"> </w:t>
            </w:r>
            <w:r w:rsidR="00C2088D" w:rsidRPr="00247993">
              <w:rPr>
                <w:noProof/>
                <w:lang w:val="en-GB"/>
              </w:rPr>
              <w:t>has been</w:t>
            </w:r>
            <w:r w:rsidRPr="00247993">
              <w:rPr>
                <w:noProof/>
                <w:lang w:val="en-GB"/>
              </w:rPr>
              <w:t xml:space="preserve"> a binary categorical variable with the levels “</w:t>
            </w:r>
            <w:r w:rsidRPr="00247993">
              <w:rPr>
                <w:rFonts w:ascii="Consolas" w:hAnsi="Consolas"/>
                <w:noProof/>
                <w:lang w:val="en-GB"/>
              </w:rPr>
              <w:t>&lt;=50K</w:t>
            </w:r>
            <w:r w:rsidRPr="00247993">
              <w:rPr>
                <w:noProof/>
                <w:lang w:val="en-GB"/>
              </w:rPr>
              <w:t>” and “</w:t>
            </w:r>
            <w:r w:rsidRPr="00247993">
              <w:rPr>
                <w:rFonts w:ascii="Consolas" w:hAnsi="Consolas"/>
                <w:noProof/>
                <w:lang w:val="en-GB"/>
              </w:rPr>
              <w:t>&gt;50K</w:t>
            </w:r>
            <w:r w:rsidRPr="00247993">
              <w:rPr>
                <w:noProof/>
                <w:lang w:val="en-GB"/>
              </w:rPr>
              <w:t xml:space="preserve">”. </w:t>
            </w:r>
            <w:r w:rsidR="00541E8D" w:rsidRPr="00247993">
              <w:rPr>
                <w:noProof/>
                <w:lang w:val="en-GB"/>
              </w:rPr>
              <w:t>Hence</w:t>
            </w:r>
            <w:r w:rsidR="00C2088D" w:rsidRPr="00247993">
              <w:rPr>
                <w:noProof/>
                <w:lang w:val="en-GB"/>
              </w:rPr>
              <w:t xml:space="preserve">, </w:t>
            </w:r>
            <w:r w:rsidR="00F9488E" w:rsidRPr="00247993">
              <w:rPr>
                <w:noProof/>
                <w:lang w:val="en-GB"/>
              </w:rPr>
              <w:t xml:space="preserve">there </w:t>
            </w:r>
            <w:r w:rsidR="00A34186" w:rsidRPr="00247993">
              <w:rPr>
                <w:noProof/>
                <w:lang w:val="en-GB"/>
              </w:rPr>
              <w:t xml:space="preserve">must be </w:t>
            </w:r>
            <w:r w:rsidR="00F9488E" w:rsidRPr="00247993">
              <w:rPr>
                <w:noProof/>
                <w:lang w:val="en-GB"/>
              </w:rPr>
              <w:t xml:space="preserve">two dummy variables </w:t>
            </w:r>
            <w:r w:rsidR="00A34186" w:rsidRPr="00247993">
              <w:rPr>
                <w:noProof/>
                <w:lang w:val="en-GB"/>
              </w:rPr>
              <w:t xml:space="preserve">in the DataFrame, </w:t>
            </w:r>
            <w:r w:rsidR="00541E8D" w:rsidRPr="00247993">
              <w:rPr>
                <w:noProof/>
                <w:lang w:val="en-GB"/>
              </w:rPr>
              <w:t>one for</w:t>
            </w:r>
            <w:r w:rsidR="00A34186" w:rsidRPr="00247993">
              <w:rPr>
                <w:noProof/>
                <w:lang w:val="en-GB"/>
              </w:rPr>
              <w:t xml:space="preserve"> </w:t>
            </w:r>
            <w:r w:rsidR="00541E8D" w:rsidRPr="00247993">
              <w:rPr>
                <w:noProof/>
                <w:lang w:val="en-GB"/>
              </w:rPr>
              <w:t xml:space="preserve">each </w:t>
            </w:r>
            <w:r w:rsidR="00A34186" w:rsidRPr="00247993">
              <w:rPr>
                <w:noProof/>
                <w:lang w:val="en-GB"/>
              </w:rPr>
              <w:t>of the categories</w:t>
            </w:r>
            <w:r w:rsidR="00F9488E" w:rsidRPr="00247993">
              <w:rPr>
                <w:noProof/>
                <w:lang w:val="en-GB"/>
              </w:rPr>
              <w:t xml:space="preserve">. </w:t>
            </w:r>
            <w:r w:rsidR="000B21E4" w:rsidRPr="00247993">
              <w:rPr>
                <w:noProof/>
                <w:lang w:val="en-GB"/>
              </w:rPr>
              <w:t>For model construction, however, we only need one of them</w:t>
            </w:r>
            <w:r w:rsidR="006F178B" w:rsidRPr="00247993">
              <w:rPr>
                <w:noProof/>
                <w:lang w:val="en-GB"/>
              </w:rPr>
              <w:t>, and the decision here favours the dummy variable “</w:t>
            </w:r>
            <w:r w:rsidR="006F178B" w:rsidRPr="00247993">
              <w:rPr>
                <w:rFonts w:ascii="Consolas" w:hAnsi="Consolas"/>
                <w:noProof/>
                <w:lang w:val="en-GB"/>
              </w:rPr>
              <w:t>income_&gt;50K</w:t>
            </w:r>
            <w:r w:rsidR="006F178B" w:rsidRPr="00247993">
              <w:rPr>
                <w:noProof/>
                <w:lang w:val="en-GB"/>
              </w:rPr>
              <w:t xml:space="preserve">” </w:t>
            </w:r>
            <w:r w:rsidR="002C137D" w:rsidRPr="00247993">
              <w:rPr>
                <w:noProof/>
                <w:lang w:val="en-GB"/>
              </w:rPr>
              <w:t xml:space="preserve">where </w:t>
            </w:r>
            <w:r w:rsidR="00A870C5" w:rsidRPr="00247993">
              <w:rPr>
                <w:noProof/>
                <w:lang w:val="en-GB"/>
              </w:rPr>
              <w:t>1 represents observation with income more than 50</w:t>
            </w:r>
            <w:r w:rsidR="00F75823" w:rsidRPr="00247993">
              <w:rPr>
                <w:noProof/>
                <w:lang w:val="en-GB"/>
              </w:rPr>
              <w:t>,000</w:t>
            </w:r>
            <w:r w:rsidR="00A870C5" w:rsidRPr="00247993">
              <w:rPr>
                <w:noProof/>
                <w:lang w:val="en-GB"/>
              </w:rPr>
              <w:t xml:space="preserve"> </w:t>
            </w:r>
            <w:r w:rsidR="00F75823" w:rsidRPr="00247993">
              <w:rPr>
                <w:noProof/>
                <w:lang w:val="en-GB"/>
              </w:rPr>
              <w:t xml:space="preserve">USD </w:t>
            </w:r>
            <w:r w:rsidR="000C7BE4" w:rsidRPr="00247993">
              <w:rPr>
                <w:noProof/>
                <w:lang w:val="en-GB"/>
              </w:rPr>
              <w:t>and 0 the opposite.</w:t>
            </w:r>
            <w:r w:rsidR="002C137D" w:rsidRPr="00247993">
              <w:rPr>
                <w:noProof/>
                <w:lang w:val="en-GB"/>
              </w:rPr>
              <w:t xml:space="preserve"> Through this value assignment, </w:t>
            </w:r>
            <w:r w:rsidR="00416332" w:rsidRPr="00247993">
              <w:rPr>
                <w:noProof/>
                <w:lang w:val="en-GB"/>
              </w:rPr>
              <w:t>the</w:t>
            </w:r>
            <w:r w:rsidR="005A5182" w:rsidRPr="00247993">
              <w:rPr>
                <w:noProof/>
                <w:lang w:val="en-GB"/>
              </w:rPr>
              <w:t xml:space="preserve"> natural</w:t>
            </w:r>
            <w:r w:rsidR="00416332" w:rsidRPr="00247993">
              <w:rPr>
                <w:noProof/>
                <w:lang w:val="en-GB"/>
              </w:rPr>
              <w:t xml:space="preserve"> order of the </w:t>
            </w:r>
            <w:r w:rsidR="005A5182" w:rsidRPr="00247993">
              <w:rPr>
                <w:noProof/>
                <w:lang w:val="en-GB"/>
              </w:rPr>
              <w:t xml:space="preserve">income can be reflected by the </w:t>
            </w:r>
            <w:r w:rsidR="00402077" w:rsidRPr="00247993">
              <w:rPr>
                <w:noProof/>
                <w:lang w:val="en-GB"/>
              </w:rPr>
              <w:t xml:space="preserve">order of </w:t>
            </w:r>
            <w:r w:rsidR="00416332" w:rsidRPr="00247993">
              <w:rPr>
                <w:noProof/>
                <w:lang w:val="en-GB"/>
              </w:rPr>
              <w:t>value</w:t>
            </w:r>
            <w:r w:rsidR="004D6F40" w:rsidRPr="00247993">
              <w:rPr>
                <w:noProof/>
                <w:lang w:val="en-GB"/>
              </w:rPr>
              <w:t>s in th</w:t>
            </w:r>
            <w:r w:rsidR="005A5182" w:rsidRPr="00247993">
              <w:rPr>
                <w:noProof/>
                <w:lang w:val="en-GB"/>
              </w:rPr>
              <w:t>is</w:t>
            </w:r>
            <w:r w:rsidR="004D6F40" w:rsidRPr="00247993">
              <w:rPr>
                <w:noProof/>
                <w:lang w:val="en-GB"/>
              </w:rPr>
              <w:t xml:space="preserve"> dummy variable</w:t>
            </w:r>
            <w:r w:rsidR="00635A3E" w:rsidRPr="00247993">
              <w:rPr>
                <w:noProof/>
                <w:lang w:val="en-GB"/>
              </w:rPr>
              <w:t xml:space="preserve">, and </w:t>
            </w:r>
            <w:r w:rsidR="002376F2" w:rsidRPr="00247993">
              <w:rPr>
                <w:noProof/>
                <w:lang w:val="en-GB"/>
              </w:rPr>
              <w:t xml:space="preserve">we can avoid confusion </w:t>
            </w:r>
            <w:r w:rsidR="00CD1CB8" w:rsidRPr="00247993">
              <w:rPr>
                <w:noProof/>
                <w:lang w:val="en-GB"/>
              </w:rPr>
              <w:t xml:space="preserve">when interpreting </w:t>
            </w:r>
            <w:r w:rsidR="00635A3E" w:rsidRPr="00247993">
              <w:rPr>
                <w:noProof/>
                <w:lang w:val="en-GB"/>
              </w:rPr>
              <w:t>the modelling results</w:t>
            </w:r>
            <w:r w:rsidR="005A5182" w:rsidRPr="00247993">
              <w:rPr>
                <w:noProof/>
                <w:lang w:val="en-GB"/>
              </w:rPr>
              <w:t>.</w:t>
            </w:r>
          </w:p>
          <w:p w14:paraId="4C674102" w14:textId="2E24F1A7" w:rsidR="001752D9" w:rsidRPr="00247993" w:rsidRDefault="00E35197" w:rsidP="001752D9">
            <w:pPr>
              <w:pStyle w:val="Figure-Image-Upper"/>
              <w:rPr>
                <w:lang w:val="en-GB"/>
              </w:rPr>
            </w:pPr>
            <w:r w:rsidRPr="00247993">
              <w:drawing>
                <wp:inline distT="0" distB="0" distL="0" distR="0" wp14:anchorId="5A57711A" wp14:editId="29B1888F">
                  <wp:extent cx="5580000" cy="700460"/>
                  <wp:effectExtent l="19050" t="19050" r="20955" b="2349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528" t="35360" r="2002" b="45761"/>
                          <a:stretch/>
                        </pic:blipFill>
                        <pic:spPr bwMode="auto">
                          <a:xfrm>
                            <a:off x="0" y="0"/>
                            <a:ext cx="5580000" cy="70046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035CD4F" w14:textId="0208D505" w:rsidR="001752D9" w:rsidRPr="00247993" w:rsidRDefault="001752D9" w:rsidP="001752D9">
            <w:pPr>
              <w:pStyle w:val="Caption"/>
              <w:rPr>
                <w:lang w:val="en-GB"/>
              </w:rPr>
            </w:pPr>
            <w:bookmarkStart w:id="31" w:name="_Ref64065808"/>
            <w:r w:rsidRPr="00247993">
              <w:rPr>
                <w:lang w:val="en-GB"/>
              </w:rPr>
              <w:t>Figure 5.</w:t>
            </w:r>
            <w:r w:rsidRPr="00247993">
              <w:rPr>
                <w:lang w:val="en-GB"/>
              </w:rPr>
              <w:fldChar w:fldCharType="begin"/>
            </w:r>
            <w:r w:rsidRPr="00247993">
              <w:rPr>
                <w:lang w:val="en-GB"/>
              </w:rPr>
              <w:instrText xml:space="preserve"> SEQ Figure \* ARABIC </w:instrText>
            </w:r>
            <w:r w:rsidRPr="00247993">
              <w:rPr>
                <w:lang w:val="en-GB"/>
              </w:rPr>
              <w:fldChar w:fldCharType="separate"/>
            </w:r>
            <w:r w:rsidR="000D5342" w:rsidRPr="00247993">
              <w:rPr>
                <w:lang w:val="en-GB"/>
              </w:rPr>
              <w:t>19</w:t>
            </w:r>
            <w:r w:rsidRPr="00247993">
              <w:rPr>
                <w:lang w:val="en-GB"/>
              </w:rPr>
              <w:fldChar w:fldCharType="end"/>
            </w:r>
            <w:bookmarkEnd w:id="31"/>
            <w:r w:rsidRPr="00247993">
              <w:rPr>
                <w:lang w:val="en-GB"/>
              </w:rPr>
              <w:t xml:space="preserve"> S</w:t>
            </w:r>
            <w:r w:rsidR="0054486E" w:rsidRPr="00247993">
              <w:rPr>
                <w:lang w:val="en-GB"/>
              </w:rPr>
              <w:t>licing Train</w:t>
            </w:r>
            <w:r w:rsidR="004C32A3" w:rsidRPr="00247993">
              <w:rPr>
                <w:lang w:val="en-GB"/>
              </w:rPr>
              <w:t>ing</w:t>
            </w:r>
            <w:r w:rsidR="0054486E" w:rsidRPr="00247993">
              <w:rPr>
                <w:lang w:val="en-GB"/>
              </w:rPr>
              <w:t xml:space="preserve"> and Test</w:t>
            </w:r>
            <w:r w:rsidR="004C32A3" w:rsidRPr="00247993">
              <w:rPr>
                <w:lang w:val="en-GB"/>
              </w:rPr>
              <w:t>ing</w:t>
            </w:r>
            <w:r w:rsidR="0054486E" w:rsidRPr="00247993">
              <w:rPr>
                <w:lang w:val="en-GB"/>
              </w:rPr>
              <w:t xml:space="preserve"> Datasets for </w:t>
            </w:r>
            <w:r w:rsidR="00FB5071" w:rsidRPr="00247993">
              <w:rPr>
                <w:lang w:val="en-GB"/>
              </w:rPr>
              <w:t xml:space="preserve">the </w:t>
            </w:r>
            <w:r w:rsidR="0054486E" w:rsidRPr="00247993">
              <w:rPr>
                <w:lang w:val="en-GB"/>
              </w:rPr>
              <w:t xml:space="preserve">Independent and </w:t>
            </w:r>
            <w:r w:rsidR="00FB5071" w:rsidRPr="00247993">
              <w:rPr>
                <w:lang w:val="en-GB"/>
              </w:rPr>
              <w:t xml:space="preserve">the </w:t>
            </w:r>
            <w:r w:rsidR="0054486E" w:rsidRPr="00247993">
              <w:rPr>
                <w:lang w:val="en-GB"/>
              </w:rPr>
              <w:t>Target Variable</w:t>
            </w:r>
            <w:r w:rsidR="00346B9F" w:rsidRPr="00247993">
              <w:rPr>
                <w:lang w:val="en-GB"/>
              </w:rPr>
              <w:t>s</w:t>
            </w:r>
          </w:p>
          <w:p w14:paraId="5C9063DB" w14:textId="7126D0F7" w:rsidR="00EB1080" w:rsidRPr="00247993" w:rsidRDefault="00DB196F" w:rsidP="001752D9">
            <w:pPr>
              <w:pStyle w:val="BodyText"/>
              <w:rPr>
                <w:noProof/>
                <w:lang w:val="en-GB"/>
              </w:rPr>
            </w:pPr>
            <w:r w:rsidRPr="00247993">
              <w:rPr>
                <w:noProof/>
                <w:lang w:val="en-GB"/>
              </w:rPr>
              <w:t xml:space="preserve">In the first line, we </w:t>
            </w:r>
            <w:r w:rsidR="003D560B" w:rsidRPr="00247993">
              <w:rPr>
                <w:noProof/>
                <w:lang w:val="en-GB"/>
              </w:rPr>
              <w:t xml:space="preserve">create a list </w:t>
            </w:r>
            <w:r w:rsidR="003A5F98" w:rsidRPr="00247993">
              <w:rPr>
                <w:noProof/>
                <w:lang w:val="en-GB"/>
              </w:rPr>
              <w:t xml:space="preserve">called </w:t>
            </w:r>
            <w:r w:rsidR="003A5F98" w:rsidRPr="00247993">
              <w:rPr>
                <w:rFonts w:ascii="Consolas" w:hAnsi="Consolas"/>
                <w:noProof/>
                <w:lang w:val="en-GB"/>
              </w:rPr>
              <w:t>y_dummyvar</w:t>
            </w:r>
            <w:r w:rsidR="003A5F98" w:rsidRPr="00247993">
              <w:rPr>
                <w:noProof/>
                <w:lang w:val="en-GB"/>
              </w:rPr>
              <w:t xml:space="preserve"> </w:t>
            </w:r>
            <w:r w:rsidR="003D560B" w:rsidRPr="00247993">
              <w:rPr>
                <w:noProof/>
                <w:lang w:val="en-GB"/>
              </w:rPr>
              <w:t>with the names of the two dummy variables</w:t>
            </w:r>
            <w:r w:rsidR="003A5F98" w:rsidRPr="00247993">
              <w:rPr>
                <w:noProof/>
                <w:lang w:val="en-GB"/>
              </w:rPr>
              <w:t xml:space="preserve"> in it</w:t>
            </w:r>
            <w:r w:rsidR="003D560B" w:rsidRPr="00247993">
              <w:rPr>
                <w:noProof/>
                <w:lang w:val="en-GB"/>
              </w:rPr>
              <w:t>. We can use this list to remove the</w:t>
            </w:r>
            <w:r w:rsidR="00C048ED" w:rsidRPr="00247993">
              <w:rPr>
                <w:noProof/>
                <w:lang w:val="en-GB"/>
              </w:rPr>
              <w:t xml:space="preserve"> corre</w:t>
            </w:r>
            <w:r w:rsidR="003D560B" w:rsidRPr="00247993">
              <w:rPr>
                <w:noProof/>
                <w:lang w:val="en-GB"/>
              </w:rPr>
              <w:t>s</w:t>
            </w:r>
            <w:r w:rsidR="00C048ED" w:rsidRPr="00247993">
              <w:rPr>
                <w:noProof/>
                <w:lang w:val="en-GB"/>
              </w:rPr>
              <w:t>ponding</w:t>
            </w:r>
            <w:r w:rsidR="003D560B" w:rsidRPr="00247993">
              <w:rPr>
                <w:noProof/>
                <w:lang w:val="en-GB"/>
              </w:rPr>
              <w:t xml:space="preserve"> columns in </w:t>
            </w:r>
            <w:r w:rsidR="00675EE6" w:rsidRPr="00247993">
              <w:rPr>
                <w:rFonts w:ascii="Consolas" w:hAnsi="Consolas"/>
                <w:noProof/>
                <w:lang w:val="en-GB"/>
              </w:rPr>
              <w:t>X_</w:t>
            </w:r>
            <w:r w:rsidR="00C048ED" w:rsidRPr="00247993">
              <w:rPr>
                <w:rFonts w:ascii="Consolas" w:hAnsi="Consolas"/>
                <w:noProof/>
                <w:lang w:val="en-GB"/>
              </w:rPr>
              <w:t>all_</w:t>
            </w:r>
            <w:r w:rsidR="00675EE6" w:rsidRPr="00247993">
              <w:rPr>
                <w:rFonts w:ascii="Consolas" w:hAnsi="Consolas"/>
                <w:noProof/>
                <w:lang w:val="en-GB"/>
              </w:rPr>
              <w:t>train</w:t>
            </w:r>
            <w:r w:rsidR="00675EE6" w:rsidRPr="00247993">
              <w:rPr>
                <w:noProof/>
                <w:lang w:val="en-GB"/>
              </w:rPr>
              <w:t xml:space="preserve"> and </w:t>
            </w:r>
            <w:r w:rsidR="00675EE6" w:rsidRPr="00247993">
              <w:rPr>
                <w:rFonts w:ascii="Consolas" w:hAnsi="Consolas"/>
                <w:noProof/>
                <w:lang w:val="en-GB"/>
              </w:rPr>
              <w:t>X_</w:t>
            </w:r>
            <w:r w:rsidR="00C048ED" w:rsidRPr="00247993">
              <w:rPr>
                <w:rFonts w:ascii="Consolas" w:hAnsi="Consolas"/>
                <w:noProof/>
                <w:lang w:val="en-GB"/>
              </w:rPr>
              <w:t>all_</w:t>
            </w:r>
            <w:r w:rsidR="00675EE6" w:rsidRPr="00247993">
              <w:rPr>
                <w:rFonts w:ascii="Consolas" w:hAnsi="Consolas"/>
                <w:noProof/>
                <w:lang w:val="en-GB"/>
              </w:rPr>
              <w:t>test</w:t>
            </w:r>
            <w:r w:rsidR="00675EE6" w:rsidRPr="00247993">
              <w:rPr>
                <w:noProof/>
                <w:lang w:val="en-GB"/>
              </w:rPr>
              <w:t xml:space="preserve">. </w:t>
            </w:r>
            <w:r w:rsidR="00E50172" w:rsidRPr="00247993">
              <w:rPr>
                <w:noProof/>
                <w:lang w:val="en-GB"/>
              </w:rPr>
              <w:t xml:space="preserve">For the </w:t>
            </w:r>
            <w:r w:rsidR="00CB2C29" w:rsidRPr="00247993">
              <w:rPr>
                <w:noProof/>
                <w:lang w:val="en-GB"/>
              </w:rPr>
              <w:t>construction of</w:t>
            </w:r>
            <w:r w:rsidR="00675EE6" w:rsidRPr="00247993">
              <w:rPr>
                <w:noProof/>
                <w:lang w:val="en-GB"/>
              </w:rPr>
              <w:t xml:space="preserve"> </w:t>
            </w:r>
            <w:r w:rsidR="00675EE6" w:rsidRPr="00247993">
              <w:rPr>
                <w:rFonts w:ascii="Consolas" w:hAnsi="Consolas"/>
                <w:noProof/>
                <w:lang w:val="en-GB"/>
              </w:rPr>
              <w:t>y_train</w:t>
            </w:r>
            <w:r w:rsidR="00675EE6" w:rsidRPr="00247993">
              <w:rPr>
                <w:noProof/>
                <w:lang w:val="en-GB"/>
              </w:rPr>
              <w:t xml:space="preserve"> and </w:t>
            </w:r>
            <w:r w:rsidR="00675EE6" w:rsidRPr="00247993">
              <w:rPr>
                <w:rFonts w:ascii="Consolas" w:hAnsi="Consolas"/>
                <w:noProof/>
                <w:lang w:val="en-GB"/>
              </w:rPr>
              <w:t>y_test</w:t>
            </w:r>
            <w:r w:rsidR="00675EE6" w:rsidRPr="00247993">
              <w:rPr>
                <w:noProof/>
                <w:lang w:val="en-GB"/>
              </w:rPr>
              <w:t xml:space="preserve">, </w:t>
            </w:r>
            <w:r w:rsidR="00FF2DE5" w:rsidRPr="00247993">
              <w:rPr>
                <w:noProof/>
                <w:lang w:val="en-GB"/>
              </w:rPr>
              <w:t xml:space="preserve">the column with the label </w:t>
            </w:r>
            <w:r w:rsidR="002C2CCE" w:rsidRPr="00247993">
              <w:rPr>
                <w:noProof/>
                <w:lang w:val="en-GB"/>
              </w:rPr>
              <w:t xml:space="preserve">that matches </w:t>
            </w:r>
            <w:r w:rsidR="007810E6" w:rsidRPr="00247993">
              <w:rPr>
                <w:noProof/>
                <w:lang w:val="en-GB"/>
              </w:rPr>
              <w:t xml:space="preserve">the second item in </w:t>
            </w:r>
            <w:r w:rsidR="007810E6" w:rsidRPr="00247993">
              <w:rPr>
                <w:rFonts w:ascii="Consolas" w:hAnsi="Consolas"/>
                <w:noProof/>
                <w:lang w:val="en-GB"/>
              </w:rPr>
              <w:t>y_dummyvar</w:t>
            </w:r>
            <w:r w:rsidR="007810E6" w:rsidRPr="00247993">
              <w:rPr>
                <w:noProof/>
                <w:lang w:val="en-GB"/>
              </w:rPr>
              <w:t xml:space="preserve"> will be </w:t>
            </w:r>
            <w:r w:rsidR="00EF70D4" w:rsidRPr="00247993">
              <w:rPr>
                <w:noProof/>
                <w:lang w:val="en-GB"/>
              </w:rPr>
              <w:t>selected</w:t>
            </w:r>
            <w:r w:rsidR="00DE5D04">
              <w:rPr>
                <w:noProof/>
                <w:lang w:val="en-GB"/>
              </w:rPr>
              <w:t xml:space="preserve"> from </w:t>
            </w:r>
            <w:r w:rsidR="00DE5D04" w:rsidRPr="00247993">
              <w:rPr>
                <w:noProof/>
                <w:lang w:val="en-GB"/>
              </w:rPr>
              <w:t>the training and testing DataFrames</w:t>
            </w:r>
            <w:r w:rsidR="00570CA4" w:rsidRPr="00247993">
              <w:rPr>
                <w:noProof/>
                <w:lang w:val="en-GB"/>
              </w:rPr>
              <w:t>.</w:t>
            </w:r>
          </w:p>
          <w:p w14:paraId="7B61B9E5" w14:textId="52B72B20" w:rsidR="009E522B" w:rsidRPr="00247993" w:rsidRDefault="009E522B" w:rsidP="001752D9">
            <w:pPr>
              <w:pStyle w:val="BodyText"/>
              <w:rPr>
                <w:noProof/>
                <w:lang w:val="en-GB"/>
              </w:rPr>
            </w:pPr>
            <w:r w:rsidRPr="00247993">
              <w:rPr>
                <w:noProof/>
                <w:lang w:val="en-GB"/>
              </w:rPr>
              <w:t>Note that</w:t>
            </w:r>
            <w:r w:rsidR="00EA77FF" w:rsidRPr="00247993">
              <w:rPr>
                <w:noProof/>
                <w:lang w:val="en-GB"/>
              </w:rPr>
              <w:t xml:space="preserve"> both</w:t>
            </w:r>
            <w:r w:rsidRPr="00247993">
              <w:rPr>
                <w:noProof/>
                <w:lang w:val="en-GB"/>
              </w:rPr>
              <w:t xml:space="preserve"> </w:t>
            </w:r>
            <w:r w:rsidR="009F597E" w:rsidRPr="00247993">
              <w:rPr>
                <w:rFonts w:ascii="Consolas" w:hAnsi="Consolas"/>
                <w:noProof/>
                <w:lang w:val="en-GB"/>
              </w:rPr>
              <w:t>X_all_train</w:t>
            </w:r>
            <w:r w:rsidR="009F597E" w:rsidRPr="00247993">
              <w:rPr>
                <w:noProof/>
                <w:lang w:val="en-GB"/>
              </w:rPr>
              <w:t xml:space="preserve"> </w:t>
            </w:r>
            <w:r w:rsidR="00EA77FF" w:rsidRPr="00247993">
              <w:rPr>
                <w:noProof/>
                <w:lang w:val="en-GB"/>
              </w:rPr>
              <w:t>and</w:t>
            </w:r>
            <w:r w:rsidR="009F597E" w:rsidRPr="00247993">
              <w:rPr>
                <w:noProof/>
                <w:lang w:val="en-GB"/>
              </w:rPr>
              <w:t xml:space="preserve"> </w:t>
            </w:r>
            <w:r w:rsidR="009F597E" w:rsidRPr="00247993">
              <w:rPr>
                <w:rFonts w:ascii="Consolas" w:hAnsi="Consolas"/>
                <w:noProof/>
                <w:lang w:val="en-GB"/>
              </w:rPr>
              <w:t>X_all_test</w:t>
            </w:r>
            <w:r w:rsidR="009F597E" w:rsidRPr="00247993">
              <w:rPr>
                <w:noProof/>
                <w:lang w:val="en-GB"/>
              </w:rPr>
              <w:t xml:space="preserve"> still contain</w:t>
            </w:r>
            <w:r w:rsidRPr="00247993">
              <w:rPr>
                <w:noProof/>
                <w:lang w:val="en-GB"/>
              </w:rPr>
              <w:t xml:space="preserve"> the original numeric variables </w:t>
            </w:r>
            <w:r w:rsidR="00EA77FF" w:rsidRPr="00247993">
              <w:rPr>
                <w:noProof/>
                <w:lang w:val="en-GB"/>
              </w:rPr>
              <w:t xml:space="preserve">as well as </w:t>
            </w:r>
            <w:r w:rsidRPr="00247993">
              <w:rPr>
                <w:noProof/>
                <w:lang w:val="en-GB"/>
              </w:rPr>
              <w:t>their normalised counterparts</w:t>
            </w:r>
            <w:r w:rsidR="00EA77FF" w:rsidRPr="00247993">
              <w:rPr>
                <w:noProof/>
                <w:lang w:val="en-GB"/>
              </w:rPr>
              <w:t xml:space="preserve">. We keep both </w:t>
            </w:r>
            <w:r w:rsidR="00A11396" w:rsidRPr="00247993">
              <w:rPr>
                <w:noProof/>
                <w:lang w:val="en-GB"/>
              </w:rPr>
              <w:t>sets</w:t>
            </w:r>
            <w:r w:rsidR="00EA77FF" w:rsidRPr="00247993">
              <w:rPr>
                <w:noProof/>
                <w:lang w:val="en-GB"/>
              </w:rPr>
              <w:t xml:space="preserve"> purpose</w:t>
            </w:r>
            <w:r w:rsidR="001407E0">
              <w:rPr>
                <w:noProof/>
                <w:lang w:val="en-GB"/>
              </w:rPr>
              <w:t>ly</w:t>
            </w:r>
            <w:r w:rsidR="00EA77FF" w:rsidRPr="00247993">
              <w:rPr>
                <w:noProof/>
                <w:lang w:val="en-GB"/>
              </w:rPr>
              <w:t xml:space="preserve"> </w:t>
            </w:r>
            <w:r w:rsidR="008A11EC" w:rsidRPr="00247993">
              <w:rPr>
                <w:noProof/>
                <w:lang w:val="en-GB"/>
              </w:rPr>
              <w:t xml:space="preserve">so that we can respond to the requirements of the </w:t>
            </w:r>
            <w:r w:rsidR="00632E92" w:rsidRPr="00247993">
              <w:rPr>
                <w:noProof/>
                <w:lang w:val="en-GB"/>
              </w:rPr>
              <w:t xml:space="preserve">different algorithms </w:t>
            </w:r>
            <w:r w:rsidR="008A11EC" w:rsidRPr="00247993">
              <w:rPr>
                <w:noProof/>
                <w:lang w:val="en-GB"/>
              </w:rPr>
              <w:t>flexibl</w:t>
            </w:r>
            <w:r w:rsidR="00632E92" w:rsidRPr="00247993">
              <w:rPr>
                <w:noProof/>
                <w:lang w:val="en-GB"/>
              </w:rPr>
              <w:t>y by choos</w:t>
            </w:r>
            <w:r w:rsidR="006F2371" w:rsidRPr="00247993">
              <w:rPr>
                <w:noProof/>
                <w:lang w:val="en-GB"/>
              </w:rPr>
              <w:t>ing</w:t>
            </w:r>
            <w:r w:rsidR="00632E92" w:rsidRPr="00247993">
              <w:rPr>
                <w:noProof/>
                <w:lang w:val="en-GB"/>
              </w:rPr>
              <w:t xml:space="preserve"> </w:t>
            </w:r>
            <w:r w:rsidR="00A11396" w:rsidRPr="00247993">
              <w:rPr>
                <w:noProof/>
                <w:lang w:val="en-GB"/>
              </w:rPr>
              <w:t>either set of them</w:t>
            </w:r>
            <w:r w:rsidR="00632E92" w:rsidRPr="00247993">
              <w:rPr>
                <w:noProof/>
                <w:lang w:val="en-GB"/>
              </w:rPr>
              <w:t>.</w:t>
            </w:r>
            <w:r w:rsidR="008A11EC" w:rsidRPr="00247993">
              <w:rPr>
                <w:noProof/>
                <w:lang w:val="en-GB"/>
              </w:rPr>
              <w:t xml:space="preserve"> </w:t>
            </w:r>
            <w:r w:rsidR="006F2371" w:rsidRPr="00247993">
              <w:rPr>
                <w:noProof/>
                <w:lang w:val="en-GB"/>
              </w:rPr>
              <w:t xml:space="preserve">This is </w:t>
            </w:r>
            <w:r w:rsidR="00B72C85" w:rsidRPr="00247993">
              <w:rPr>
                <w:noProof/>
                <w:lang w:val="en-GB"/>
              </w:rPr>
              <w:t xml:space="preserve">also </w:t>
            </w:r>
            <w:r w:rsidR="006F2371" w:rsidRPr="00247993">
              <w:rPr>
                <w:noProof/>
                <w:lang w:val="en-GB"/>
              </w:rPr>
              <w:t>the reason why we have created two lists named</w:t>
            </w:r>
            <w:r w:rsidR="001522CA" w:rsidRPr="00247993">
              <w:rPr>
                <w:noProof/>
                <w:lang w:val="en-GB"/>
              </w:rPr>
              <w:t xml:space="preserve"> </w:t>
            </w:r>
            <w:r w:rsidR="001522CA" w:rsidRPr="00247993">
              <w:rPr>
                <w:rFonts w:ascii="Consolas" w:hAnsi="Consolas"/>
                <w:noProof/>
                <w:lang w:val="en-GB"/>
              </w:rPr>
              <w:t>numvar_list</w:t>
            </w:r>
            <w:r w:rsidR="006F2371" w:rsidRPr="00247993">
              <w:rPr>
                <w:noProof/>
                <w:lang w:val="en-GB"/>
              </w:rPr>
              <w:t xml:space="preserve"> </w:t>
            </w:r>
            <w:r w:rsidR="001522CA" w:rsidRPr="00247993">
              <w:rPr>
                <w:noProof/>
                <w:lang w:val="en-GB"/>
              </w:rPr>
              <w:t xml:space="preserve">and </w:t>
            </w:r>
            <w:r w:rsidR="001522CA" w:rsidRPr="00247993">
              <w:rPr>
                <w:rFonts w:ascii="Consolas" w:hAnsi="Consolas"/>
                <w:noProof/>
                <w:lang w:val="en-GB"/>
              </w:rPr>
              <w:t>numnormvar_list</w:t>
            </w:r>
            <w:r w:rsidR="001522CA" w:rsidRPr="00247993">
              <w:rPr>
                <w:noProof/>
                <w:lang w:val="en-GB"/>
              </w:rPr>
              <w:t xml:space="preserve"> </w:t>
            </w:r>
            <w:r w:rsidR="006C2946" w:rsidRPr="00247993">
              <w:rPr>
                <w:noProof/>
                <w:lang w:val="en-GB"/>
              </w:rPr>
              <w:t xml:space="preserve">in the previous sections so that we can select the </w:t>
            </w:r>
            <w:r w:rsidR="00910646" w:rsidRPr="00247993">
              <w:rPr>
                <w:noProof/>
                <w:lang w:val="en-GB"/>
              </w:rPr>
              <w:t>column</w:t>
            </w:r>
            <w:r w:rsidR="006C2946" w:rsidRPr="00247993">
              <w:rPr>
                <w:noProof/>
                <w:lang w:val="en-GB"/>
              </w:rPr>
              <w:t>s directly from the DataFrames</w:t>
            </w:r>
            <w:r w:rsidR="00910646" w:rsidRPr="00247993">
              <w:rPr>
                <w:noProof/>
                <w:lang w:val="en-GB"/>
              </w:rPr>
              <w:t xml:space="preserve"> in the future.</w:t>
            </w:r>
          </w:p>
          <w:p w14:paraId="6689A865" w14:textId="407B2B52" w:rsidR="001752D9" w:rsidRPr="00247993" w:rsidRDefault="00EF4437" w:rsidP="001752D9">
            <w:pPr>
              <w:pStyle w:val="BodyText"/>
              <w:rPr>
                <w:noProof/>
                <w:lang w:val="en-GB"/>
              </w:rPr>
            </w:pPr>
            <w:r w:rsidRPr="00247993">
              <w:rPr>
                <w:noProof/>
                <w:lang w:val="en-GB"/>
              </w:rPr>
              <w:t>From</w:t>
            </w:r>
            <w:r w:rsidR="00150ADF" w:rsidRPr="00247993">
              <w:rPr>
                <w:noProof/>
                <w:lang w:val="en-GB"/>
              </w:rPr>
              <w:t xml:space="preserve"> </w:t>
            </w:r>
            <w:r w:rsidR="00150ADF" w:rsidRPr="00247993">
              <w:rPr>
                <w:noProof/>
                <w:lang w:val="en-GB"/>
              </w:rPr>
              <w:fldChar w:fldCharType="begin"/>
            </w:r>
            <w:r w:rsidR="00150ADF" w:rsidRPr="00247993">
              <w:rPr>
                <w:noProof/>
                <w:lang w:val="en-GB"/>
              </w:rPr>
              <w:instrText xml:space="preserve"> REF _Ref63712212 \h </w:instrText>
            </w:r>
            <w:r w:rsidR="00150ADF" w:rsidRPr="00247993">
              <w:rPr>
                <w:noProof/>
                <w:lang w:val="en-GB"/>
              </w:rPr>
            </w:r>
            <w:r w:rsidR="00150ADF" w:rsidRPr="00247993">
              <w:rPr>
                <w:noProof/>
                <w:lang w:val="en-GB"/>
              </w:rPr>
              <w:fldChar w:fldCharType="separate"/>
            </w:r>
            <w:r w:rsidR="000D5342" w:rsidRPr="00247993">
              <w:rPr>
                <w:noProof/>
                <w:lang w:val="en-GB"/>
              </w:rPr>
              <w:t>Figure 5.20</w:t>
            </w:r>
            <w:r w:rsidR="00150ADF" w:rsidRPr="00247993">
              <w:rPr>
                <w:noProof/>
                <w:lang w:val="en-GB"/>
              </w:rPr>
              <w:fldChar w:fldCharType="end"/>
            </w:r>
            <w:r w:rsidR="006371C9" w:rsidRPr="00247993">
              <w:rPr>
                <w:noProof/>
                <w:lang w:val="en-GB"/>
              </w:rPr>
              <w:t xml:space="preserve"> and </w:t>
            </w:r>
            <w:r w:rsidRPr="00247993">
              <w:rPr>
                <w:noProof/>
                <w:lang w:val="en-GB"/>
              </w:rPr>
              <w:fldChar w:fldCharType="begin"/>
            </w:r>
            <w:r w:rsidRPr="00247993">
              <w:rPr>
                <w:noProof/>
                <w:lang w:val="en-GB"/>
              </w:rPr>
              <w:instrText xml:space="preserve"> REF _Ref63717877 \h </w:instrText>
            </w:r>
            <w:r w:rsidRPr="00247993">
              <w:rPr>
                <w:noProof/>
                <w:lang w:val="en-GB"/>
              </w:rPr>
            </w:r>
            <w:r w:rsidRPr="00247993">
              <w:rPr>
                <w:noProof/>
                <w:lang w:val="en-GB"/>
              </w:rPr>
              <w:fldChar w:fldCharType="separate"/>
            </w:r>
            <w:r w:rsidR="000D5342" w:rsidRPr="00247993">
              <w:rPr>
                <w:noProof/>
                <w:lang w:val="en-GB"/>
              </w:rPr>
              <w:t>Figure 5.21</w:t>
            </w:r>
            <w:r w:rsidRPr="00247993">
              <w:rPr>
                <w:noProof/>
                <w:lang w:val="en-GB"/>
              </w:rPr>
              <w:fldChar w:fldCharType="end"/>
            </w:r>
            <w:r w:rsidR="00CB2F8D" w:rsidRPr="00247993">
              <w:rPr>
                <w:noProof/>
                <w:lang w:val="en-GB"/>
              </w:rPr>
              <w:t xml:space="preserve">, we can see that </w:t>
            </w:r>
            <w:r w:rsidR="00CB2F8D" w:rsidRPr="00247993">
              <w:rPr>
                <w:rFonts w:ascii="Consolas" w:hAnsi="Consolas"/>
                <w:noProof/>
                <w:lang w:val="en-GB"/>
              </w:rPr>
              <w:t>y_train</w:t>
            </w:r>
            <w:r w:rsidR="00CB2F8D" w:rsidRPr="00247993">
              <w:rPr>
                <w:noProof/>
                <w:lang w:val="en-GB"/>
              </w:rPr>
              <w:t xml:space="preserve"> and </w:t>
            </w:r>
            <w:r w:rsidR="00CB2F8D" w:rsidRPr="00247993">
              <w:rPr>
                <w:rFonts w:ascii="Consolas" w:hAnsi="Consolas"/>
                <w:noProof/>
                <w:lang w:val="en-GB"/>
              </w:rPr>
              <w:t>y_test</w:t>
            </w:r>
            <w:r w:rsidR="00CB2F8D" w:rsidRPr="00247993">
              <w:rPr>
                <w:noProof/>
                <w:lang w:val="en-GB"/>
              </w:rPr>
              <w:t xml:space="preserve"> have been converted to two </w:t>
            </w:r>
            <w:r w:rsidRPr="00247993">
              <w:rPr>
                <w:noProof/>
                <w:lang w:val="en-GB"/>
              </w:rPr>
              <w:t>pandas Series</w:t>
            </w:r>
            <w:r w:rsidR="00CB2F8D" w:rsidRPr="00247993">
              <w:rPr>
                <w:noProof/>
                <w:lang w:val="en-GB"/>
              </w:rPr>
              <w:t xml:space="preserve"> with </w:t>
            </w:r>
            <w:r w:rsidR="00826D6C" w:rsidRPr="00247993">
              <w:rPr>
                <w:noProof/>
                <w:lang w:val="en-GB"/>
              </w:rPr>
              <w:t>31,655 and 13,567 elements, respectively</w:t>
            </w:r>
            <w:r w:rsidR="00CB2F8D" w:rsidRPr="00247993">
              <w:rPr>
                <w:noProof/>
                <w:lang w:val="en-GB"/>
              </w:rPr>
              <w:t>.</w:t>
            </w:r>
            <w:r w:rsidR="00A60CA8" w:rsidRPr="00247993">
              <w:rPr>
                <w:noProof/>
                <w:lang w:val="en-GB"/>
              </w:rPr>
              <w:t xml:space="preserve"> </w:t>
            </w:r>
            <w:r w:rsidR="00C87997" w:rsidRPr="00247993">
              <w:rPr>
                <w:noProof/>
                <w:lang w:val="en-GB"/>
              </w:rPr>
              <w:fldChar w:fldCharType="begin"/>
            </w:r>
            <w:r w:rsidR="00C87997" w:rsidRPr="00247993">
              <w:rPr>
                <w:noProof/>
                <w:lang w:val="en-GB"/>
              </w:rPr>
              <w:instrText xml:space="preserve"> REF _Ref63712230 \h </w:instrText>
            </w:r>
            <w:r w:rsidR="00C87997" w:rsidRPr="00247993">
              <w:rPr>
                <w:noProof/>
                <w:lang w:val="en-GB"/>
              </w:rPr>
            </w:r>
            <w:r w:rsidR="00C87997" w:rsidRPr="00247993">
              <w:rPr>
                <w:noProof/>
                <w:lang w:val="en-GB"/>
              </w:rPr>
              <w:fldChar w:fldCharType="separate"/>
            </w:r>
            <w:r w:rsidR="000D5342" w:rsidRPr="00247993">
              <w:rPr>
                <w:noProof/>
                <w:lang w:val="en-GB"/>
              </w:rPr>
              <w:t>Figure 5.22</w:t>
            </w:r>
            <w:r w:rsidR="00C87997" w:rsidRPr="00247993">
              <w:rPr>
                <w:noProof/>
                <w:lang w:val="en-GB"/>
              </w:rPr>
              <w:fldChar w:fldCharType="end"/>
            </w:r>
            <w:r w:rsidR="00C87997" w:rsidRPr="00247993">
              <w:rPr>
                <w:noProof/>
                <w:lang w:val="en-GB"/>
              </w:rPr>
              <w:t xml:space="preserve"> and </w:t>
            </w:r>
            <w:r w:rsidR="00C87997" w:rsidRPr="00247993">
              <w:rPr>
                <w:noProof/>
                <w:lang w:val="en-GB"/>
              </w:rPr>
              <w:fldChar w:fldCharType="begin"/>
            </w:r>
            <w:r w:rsidR="00C87997" w:rsidRPr="00247993">
              <w:rPr>
                <w:noProof/>
                <w:lang w:val="en-GB"/>
              </w:rPr>
              <w:instrText xml:space="preserve"> REF _Ref63712282 \h </w:instrText>
            </w:r>
            <w:r w:rsidR="00C87997" w:rsidRPr="00247993">
              <w:rPr>
                <w:noProof/>
                <w:lang w:val="en-GB"/>
              </w:rPr>
            </w:r>
            <w:r w:rsidR="00C87997" w:rsidRPr="00247993">
              <w:rPr>
                <w:noProof/>
                <w:lang w:val="en-GB"/>
              </w:rPr>
              <w:fldChar w:fldCharType="separate"/>
            </w:r>
            <w:r w:rsidR="000D5342" w:rsidRPr="00247993">
              <w:rPr>
                <w:noProof/>
                <w:lang w:val="en-GB"/>
              </w:rPr>
              <w:t>Figure 5.23</w:t>
            </w:r>
            <w:r w:rsidR="00C87997" w:rsidRPr="00247993">
              <w:rPr>
                <w:noProof/>
                <w:lang w:val="en-GB"/>
              </w:rPr>
              <w:fldChar w:fldCharType="end"/>
            </w:r>
            <w:r w:rsidR="00C87997" w:rsidRPr="00247993">
              <w:rPr>
                <w:noProof/>
                <w:lang w:val="en-GB"/>
              </w:rPr>
              <w:t xml:space="preserve"> show the train</w:t>
            </w:r>
            <w:r w:rsidR="001A3D49" w:rsidRPr="00247993">
              <w:rPr>
                <w:noProof/>
                <w:lang w:val="en-GB"/>
              </w:rPr>
              <w:t>ing</w:t>
            </w:r>
            <w:r w:rsidR="00C87997" w:rsidRPr="00247993">
              <w:rPr>
                <w:noProof/>
                <w:lang w:val="en-GB"/>
              </w:rPr>
              <w:t xml:space="preserve"> and test</w:t>
            </w:r>
            <w:r w:rsidR="001A3D49" w:rsidRPr="00247993">
              <w:rPr>
                <w:noProof/>
                <w:lang w:val="en-GB"/>
              </w:rPr>
              <w:t>ing</w:t>
            </w:r>
            <w:r w:rsidR="00C87997" w:rsidRPr="00247993">
              <w:rPr>
                <w:noProof/>
                <w:lang w:val="en-GB"/>
              </w:rPr>
              <w:t xml:space="preserve"> DataFrames</w:t>
            </w:r>
            <w:r w:rsidR="00260498" w:rsidRPr="00247993">
              <w:rPr>
                <w:noProof/>
                <w:lang w:val="en-GB"/>
              </w:rPr>
              <w:t xml:space="preserve"> of the independent variables</w:t>
            </w:r>
            <w:r w:rsidR="00396615" w:rsidRPr="00247993">
              <w:rPr>
                <w:noProof/>
                <w:lang w:val="en-GB"/>
              </w:rPr>
              <w:t xml:space="preserve"> </w:t>
            </w:r>
            <w:r w:rsidR="00396615" w:rsidRPr="00247993">
              <w:rPr>
                <w:rFonts w:ascii="Consolas" w:hAnsi="Consolas"/>
                <w:noProof/>
                <w:lang w:val="en-GB"/>
              </w:rPr>
              <w:t>X_all_train</w:t>
            </w:r>
            <w:r w:rsidR="00396615" w:rsidRPr="00247993">
              <w:rPr>
                <w:noProof/>
                <w:lang w:val="en-GB"/>
              </w:rPr>
              <w:t xml:space="preserve"> and </w:t>
            </w:r>
            <w:r w:rsidR="00396615" w:rsidRPr="00247993">
              <w:rPr>
                <w:rFonts w:ascii="Consolas" w:hAnsi="Consolas"/>
                <w:noProof/>
                <w:lang w:val="en-GB"/>
              </w:rPr>
              <w:t>X_all_test</w:t>
            </w:r>
            <w:r w:rsidR="00396615" w:rsidRPr="00247993">
              <w:rPr>
                <w:noProof/>
                <w:lang w:val="en-GB"/>
              </w:rPr>
              <w:t>.</w:t>
            </w:r>
          </w:p>
          <w:p w14:paraId="2294EB68" w14:textId="6F780CF7" w:rsidR="00E51E9E" w:rsidRPr="00457463" w:rsidRDefault="002D0FD8" w:rsidP="00E51E9E">
            <w:pPr>
              <w:pStyle w:val="Figure-Image-Upper"/>
              <w:rPr>
                <w:lang w:val="en-GB"/>
              </w:rPr>
            </w:pPr>
            <w:r w:rsidRPr="00457463">
              <w:lastRenderedPageBreak/>
              <w:drawing>
                <wp:inline distT="0" distB="0" distL="0" distR="0" wp14:anchorId="6B965CC9" wp14:editId="3DEAD086">
                  <wp:extent cx="5580000" cy="1671722"/>
                  <wp:effectExtent l="19050" t="19050" r="20955" b="241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550" t="25276" r="2027" b="29693"/>
                          <a:stretch/>
                        </pic:blipFill>
                        <pic:spPr bwMode="auto">
                          <a:xfrm>
                            <a:off x="0" y="0"/>
                            <a:ext cx="5580000" cy="16717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617C687" w14:textId="57349DDD" w:rsidR="00E51E9E" w:rsidRPr="00457463" w:rsidRDefault="00E51E9E" w:rsidP="00E51E9E">
            <w:pPr>
              <w:pStyle w:val="Caption"/>
              <w:rPr>
                <w:lang w:val="en-GB"/>
              </w:rPr>
            </w:pPr>
            <w:bookmarkStart w:id="32" w:name="_Ref63712212"/>
            <w:r w:rsidRPr="00457463">
              <w:rPr>
                <w:lang w:val="en-GB"/>
              </w:rPr>
              <w:t>Figure 5.</w:t>
            </w:r>
            <w:r w:rsidRPr="00457463">
              <w:rPr>
                <w:lang w:val="en-GB"/>
              </w:rPr>
              <w:fldChar w:fldCharType="begin"/>
            </w:r>
            <w:r w:rsidRPr="00457463">
              <w:rPr>
                <w:lang w:val="en-GB"/>
              </w:rPr>
              <w:instrText xml:space="preserve"> SEQ Figure \* ARABIC </w:instrText>
            </w:r>
            <w:r w:rsidRPr="00457463">
              <w:rPr>
                <w:lang w:val="en-GB"/>
              </w:rPr>
              <w:fldChar w:fldCharType="separate"/>
            </w:r>
            <w:r w:rsidR="000D5342" w:rsidRPr="00457463">
              <w:rPr>
                <w:lang w:val="en-GB"/>
              </w:rPr>
              <w:t>20</w:t>
            </w:r>
            <w:r w:rsidRPr="00457463">
              <w:rPr>
                <w:lang w:val="en-GB"/>
              </w:rPr>
              <w:fldChar w:fldCharType="end"/>
            </w:r>
            <w:bookmarkEnd w:id="32"/>
            <w:r w:rsidRPr="00457463">
              <w:rPr>
                <w:lang w:val="en-GB"/>
              </w:rPr>
              <w:t xml:space="preserve"> Train</w:t>
            </w:r>
            <w:r w:rsidR="001A3D49" w:rsidRPr="00457463">
              <w:rPr>
                <w:lang w:val="en-GB"/>
              </w:rPr>
              <w:t>ing</w:t>
            </w:r>
            <w:r w:rsidRPr="00457463">
              <w:rPr>
                <w:lang w:val="en-GB"/>
              </w:rPr>
              <w:t xml:space="preserve"> Dataset for </w:t>
            </w:r>
            <w:r w:rsidR="000E3D4B" w:rsidRPr="00457463">
              <w:rPr>
                <w:lang w:val="en-GB"/>
              </w:rPr>
              <w:t xml:space="preserve">the </w:t>
            </w:r>
            <w:r w:rsidRPr="00457463">
              <w:rPr>
                <w:lang w:val="en-GB"/>
              </w:rPr>
              <w:t>Target Variable</w:t>
            </w:r>
          </w:p>
          <w:p w14:paraId="41D81965" w14:textId="722D8469" w:rsidR="006371C9" w:rsidRPr="00457463" w:rsidRDefault="00AF3009" w:rsidP="006371C9">
            <w:pPr>
              <w:pStyle w:val="Figure-Image-Upper"/>
              <w:rPr>
                <w:lang w:val="en-GB"/>
              </w:rPr>
            </w:pPr>
            <w:r w:rsidRPr="00457463">
              <w:drawing>
                <wp:inline distT="0" distB="0" distL="0" distR="0" wp14:anchorId="573DAC3A" wp14:editId="771DFD7E">
                  <wp:extent cx="5580000" cy="1671722"/>
                  <wp:effectExtent l="19050" t="19050" r="20955"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550" t="32148" r="2027" b="22822"/>
                          <a:stretch/>
                        </pic:blipFill>
                        <pic:spPr bwMode="auto">
                          <a:xfrm>
                            <a:off x="0" y="0"/>
                            <a:ext cx="5580000" cy="16717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ECE77D6" w14:textId="0827C193" w:rsidR="006371C9" w:rsidRPr="00457463" w:rsidRDefault="006371C9" w:rsidP="006371C9">
            <w:pPr>
              <w:pStyle w:val="Caption"/>
              <w:rPr>
                <w:lang w:val="en-GB"/>
              </w:rPr>
            </w:pPr>
            <w:bookmarkStart w:id="33" w:name="_Ref63717877"/>
            <w:r w:rsidRPr="00457463">
              <w:rPr>
                <w:lang w:val="en-GB"/>
              </w:rPr>
              <w:t>Figure 5.</w:t>
            </w:r>
            <w:r w:rsidRPr="00457463">
              <w:rPr>
                <w:lang w:val="en-GB"/>
              </w:rPr>
              <w:fldChar w:fldCharType="begin"/>
            </w:r>
            <w:r w:rsidRPr="00457463">
              <w:rPr>
                <w:lang w:val="en-GB"/>
              </w:rPr>
              <w:instrText xml:space="preserve"> SEQ Figure \* ARABIC </w:instrText>
            </w:r>
            <w:r w:rsidRPr="00457463">
              <w:rPr>
                <w:lang w:val="en-GB"/>
              </w:rPr>
              <w:fldChar w:fldCharType="separate"/>
            </w:r>
            <w:r w:rsidR="000D5342" w:rsidRPr="00457463">
              <w:rPr>
                <w:lang w:val="en-GB"/>
              </w:rPr>
              <w:t>21</w:t>
            </w:r>
            <w:r w:rsidRPr="00457463">
              <w:rPr>
                <w:lang w:val="en-GB"/>
              </w:rPr>
              <w:fldChar w:fldCharType="end"/>
            </w:r>
            <w:bookmarkEnd w:id="33"/>
            <w:r w:rsidRPr="00457463">
              <w:rPr>
                <w:lang w:val="en-GB"/>
              </w:rPr>
              <w:t xml:space="preserve"> Test</w:t>
            </w:r>
            <w:r w:rsidR="001A3D49" w:rsidRPr="00457463">
              <w:rPr>
                <w:lang w:val="en-GB"/>
              </w:rPr>
              <w:t>ing</w:t>
            </w:r>
            <w:r w:rsidRPr="00457463">
              <w:rPr>
                <w:lang w:val="en-GB"/>
              </w:rPr>
              <w:t xml:space="preserve"> Dataset for </w:t>
            </w:r>
            <w:r w:rsidR="001C15B2" w:rsidRPr="00457463">
              <w:rPr>
                <w:lang w:val="en-GB"/>
              </w:rPr>
              <w:t xml:space="preserve">the </w:t>
            </w:r>
            <w:r w:rsidRPr="00457463">
              <w:rPr>
                <w:lang w:val="en-GB"/>
              </w:rPr>
              <w:t>Target Variable</w:t>
            </w:r>
          </w:p>
          <w:p w14:paraId="2D6B1BA8" w14:textId="0D4A84CA" w:rsidR="00E51E9E" w:rsidRPr="00457463" w:rsidRDefault="00F67BCC" w:rsidP="00E51E9E">
            <w:pPr>
              <w:pStyle w:val="Figure-Image-Upper"/>
              <w:rPr>
                <w:lang w:val="en-GB"/>
              </w:rPr>
            </w:pPr>
            <w:r w:rsidRPr="00457463">
              <w:drawing>
                <wp:inline distT="0" distB="0" distL="0" distR="0" wp14:anchorId="7ED4DFF8" wp14:editId="0201B36E">
                  <wp:extent cx="5580000" cy="1849371"/>
                  <wp:effectExtent l="19050" t="19050" r="20955" b="177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50" t="19877" r="2027" b="30307"/>
                          <a:stretch/>
                        </pic:blipFill>
                        <pic:spPr bwMode="auto">
                          <a:xfrm>
                            <a:off x="0" y="0"/>
                            <a:ext cx="5580000" cy="184937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110C850" w14:textId="62DA8602" w:rsidR="00E51E9E" w:rsidRPr="00457463" w:rsidRDefault="00E51E9E" w:rsidP="00E51E9E">
            <w:pPr>
              <w:pStyle w:val="Caption"/>
              <w:rPr>
                <w:lang w:val="en-GB"/>
              </w:rPr>
            </w:pPr>
            <w:bookmarkStart w:id="34" w:name="_Ref63712230"/>
            <w:r w:rsidRPr="00457463">
              <w:rPr>
                <w:lang w:val="en-GB"/>
              </w:rPr>
              <w:t>Figure 5.</w:t>
            </w:r>
            <w:r w:rsidRPr="00457463">
              <w:rPr>
                <w:lang w:val="en-GB"/>
              </w:rPr>
              <w:fldChar w:fldCharType="begin"/>
            </w:r>
            <w:r w:rsidRPr="00457463">
              <w:rPr>
                <w:lang w:val="en-GB"/>
              </w:rPr>
              <w:instrText xml:space="preserve"> SEQ Figure \* ARABIC </w:instrText>
            </w:r>
            <w:r w:rsidRPr="00457463">
              <w:rPr>
                <w:lang w:val="en-GB"/>
              </w:rPr>
              <w:fldChar w:fldCharType="separate"/>
            </w:r>
            <w:r w:rsidR="000D5342" w:rsidRPr="00457463">
              <w:rPr>
                <w:lang w:val="en-GB"/>
              </w:rPr>
              <w:t>22</w:t>
            </w:r>
            <w:r w:rsidRPr="00457463">
              <w:rPr>
                <w:lang w:val="en-GB"/>
              </w:rPr>
              <w:fldChar w:fldCharType="end"/>
            </w:r>
            <w:bookmarkEnd w:id="34"/>
            <w:r w:rsidRPr="00457463">
              <w:rPr>
                <w:lang w:val="en-GB"/>
              </w:rPr>
              <w:t xml:space="preserve"> Train</w:t>
            </w:r>
            <w:r w:rsidR="001A3D49" w:rsidRPr="00457463">
              <w:rPr>
                <w:lang w:val="en-GB"/>
              </w:rPr>
              <w:t>ing</w:t>
            </w:r>
            <w:r w:rsidRPr="00457463">
              <w:rPr>
                <w:lang w:val="en-GB"/>
              </w:rPr>
              <w:t xml:space="preserve"> Dataset for </w:t>
            </w:r>
            <w:r w:rsidR="001C15B2" w:rsidRPr="00457463">
              <w:rPr>
                <w:lang w:val="en-GB"/>
              </w:rPr>
              <w:t xml:space="preserve">the </w:t>
            </w:r>
            <w:r w:rsidRPr="00457463">
              <w:rPr>
                <w:lang w:val="en-GB"/>
              </w:rPr>
              <w:t>Independent Variable</w:t>
            </w:r>
            <w:r w:rsidR="001C15B2" w:rsidRPr="00457463">
              <w:rPr>
                <w:lang w:val="en-GB"/>
              </w:rPr>
              <w:t>s</w:t>
            </w:r>
          </w:p>
          <w:p w14:paraId="2A82090E" w14:textId="1A6C4543" w:rsidR="00E51E9E" w:rsidRPr="00457463" w:rsidRDefault="009A531D" w:rsidP="00E51E9E">
            <w:pPr>
              <w:pStyle w:val="Figure-Image-Upper"/>
              <w:rPr>
                <w:lang w:val="en-GB"/>
              </w:rPr>
            </w:pPr>
            <w:r w:rsidRPr="00457463">
              <w:drawing>
                <wp:inline distT="0" distB="0" distL="0" distR="0" wp14:anchorId="46A9C8AC" wp14:editId="35097336">
                  <wp:extent cx="5580000" cy="1723570"/>
                  <wp:effectExtent l="19050" t="19050" r="20955" b="101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484" t="21596" r="1961" b="31902"/>
                          <a:stretch/>
                        </pic:blipFill>
                        <pic:spPr bwMode="auto">
                          <a:xfrm>
                            <a:off x="0" y="0"/>
                            <a:ext cx="5580000" cy="172357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351374D" w14:textId="1693C057" w:rsidR="001752D9" w:rsidRPr="00457463" w:rsidRDefault="00E51E9E" w:rsidP="000F1C8B">
            <w:pPr>
              <w:pStyle w:val="Caption"/>
              <w:rPr>
                <w:lang w:val="en-GB"/>
              </w:rPr>
            </w:pPr>
            <w:bookmarkStart w:id="35" w:name="_Ref63712282"/>
            <w:r w:rsidRPr="00457463">
              <w:rPr>
                <w:lang w:val="en-GB"/>
              </w:rPr>
              <w:t>Figure 5.</w:t>
            </w:r>
            <w:r w:rsidRPr="00457463">
              <w:rPr>
                <w:lang w:val="en-GB"/>
              </w:rPr>
              <w:fldChar w:fldCharType="begin"/>
            </w:r>
            <w:r w:rsidRPr="00457463">
              <w:rPr>
                <w:lang w:val="en-GB"/>
              </w:rPr>
              <w:instrText xml:space="preserve"> SEQ Figure \* ARABIC </w:instrText>
            </w:r>
            <w:r w:rsidRPr="00457463">
              <w:rPr>
                <w:lang w:val="en-GB"/>
              </w:rPr>
              <w:fldChar w:fldCharType="separate"/>
            </w:r>
            <w:r w:rsidR="000D5342" w:rsidRPr="00457463">
              <w:rPr>
                <w:lang w:val="en-GB"/>
              </w:rPr>
              <w:t>23</w:t>
            </w:r>
            <w:r w:rsidRPr="00457463">
              <w:rPr>
                <w:lang w:val="en-GB"/>
              </w:rPr>
              <w:fldChar w:fldCharType="end"/>
            </w:r>
            <w:bookmarkEnd w:id="35"/>
            <w:r w:rsidRPr="00457463">
              <w:rPr>
                <w:lang w:val="en-GB"/>
              </w:rPr>
              <w:t xml:space="preserve"> Test</w:t>
            </w:r>
            <w:r w:rsidR="001A3D49" w:rsidRPr="00457463">
              <w:rPr>
                <w:lang w:val="en-GB"/>
              </w:rPr>
              <w:t>ing</w:t>
            </w:r>
            <w:r w:rsidRPr="00457463">
              <w:rPr>
                <w:lang w:val="en-GB"/>
              </w:rPr>
              <w:t xml:space="preserve"> Dataset for </w:t>
            </w:r>
            <w:r w:rsidR="001C2F8D" w:rsidRPr="00457463">
              <w:rPr>
                <w:lang w:val="en-GB"/>
              </w:rPr>
              <w:t xml:space="preserve">the Independent </w:t>
            </w:r>
            <w:r w:rsidRPr="00457463">
              <w:rPr>
                <w:lang w:val="en-GB"/>
              </w:rPr>
              <w:t>Variable</w:t>
            </w:r>
            <w:r w:rsidR="001C2F8D" w:rsidRPr="00457463">
              <w:rPr>
                <w:lang w:val="en-GB"/>
              </w:rPr>
              <w:t>s</w:t>
            </w:r>
          </w:p>
          <w:p w14:paraId="6DCF0268" w14:textId="6A2415EF" w:rsidR="000630BE" w:rsidRPr="00247993" w:rsidRDefault="00A75DB4" w:rsidP="000630BE">
            <w:pPr>
              <w:pStyle w:val="BodyText"/>
              <w:rPr>
                <w:noProof/>
                <w:lang w:val="en-GB"/>
              </w:rPr>
            </w:pPr>
            <w:r w:rsidRPr="00247993">
              <w:rPr>
                <w:noProof/>
                <w:lang w:val="en-GB"/>
              </w:rPr>
              <w:lastRenderedPageBreak/>
              <w:t>When</w:t>
            </w:r>
            <w:r w:rsidR="00723972" w:rsidRPr="00247993">
              <w:rPr>
                <w:noProof/>
                <w:lang w:val="en-GB"/>
              </w:rPr>
              <w:t xml:space="preserve"> applying unsupervised machine learning algorithm</w:t>
            </w:r>
            <w:r w:rsidRPr="00247993">
              <w:rPr>
                <w:noProof/>
                <w:lang w:val="en-GB"/>
              </w:rPr>
              <w:t>s</w:t>
            </w:r>
            <w:r w:rsidR="005C2108" w:rsidRPr="00247993">
              <w:rPr>
                <w:noProof/>
                <w:lang w:val="en-GB"/>
              </w:rPr>
              <w:t xml:space="preserve"> where </w:t>
            </w:r>
            <w:r w:rsidR="001242AF" w:rsidRPr="00247993">
              <w:rPr>
                <w:noProof/>
                <w:lang w:val="en-GB"/>
              </w:rPr>
              <w:t xml:space="preserve">we </w:t>
            </w:r>
            <w:r w:rsidR="00723972" w:rsidRPr="00247993">
              <w:rPr>
                <w:noProof/>
                <w:lang w:val="en-GB"/>
              </w:rPr>
              <w:t xml:space="preserve">do not </w:t>
            </w:r>
            <w:r w:rsidR="005C2108" w:rsidRPr="00247993">
              <w:rPr>
                <w:noProof/>
                <w:lang w:val="en-GB"/>
              </w:rPr>
              <w:t xml:space="preserve">need to partition our DataFrame into training and testing datasets, we can split the dependent variables and the </w:t>
            </w:r>
            <w:r w:rsidR="00015604" w:rsidRPr="00247993">
              <w:rPr>
                <w:noProof/>
                <w:lang w:val="en-GB"/>
              </w:rPr>
              <w:t xml:space="preserve">input variables directly from the original DataFrame </w:t>
            </w:r>
            <w:r w:rsidR="00015604" w:rsidRPr="00247993">
              <w:rPr>
                <w:rFonts w:ascii="Consolas" w:hAnsi="Consolas"/>
                <w:noProof/>
                <w:lang w:val="en-GB"/>
              </w:rPr>
              <w:t>DF_model_</w:t>
            </w:r>
            <w:r w:rsidR="00C0261D" w:rsidRPr="00247993">
              <w:rPr>
                <w:rFonts w:ascii="Consolas" w:hAnsi="Consolas"/>
                <w:noProof/>
                <w:lang w:val="en-GB"/>
              </w:rPr>
              <w:t>final</w:t>
            </w:r>
            <w:r w:rsidR="00C0261D" w:rsidRPr="00247993">
              <w:rPr>
                <w:noProof/>
                <w:lang w:val="en-GB"/>
              </w:rPr>
              <w:t xml:space="preserve">. The mechanism is </w:t>
            </w:r>
            <w:r w:rsidR="00A0118F" w:rsidRPr="00247993">
              <w:rPr>
                <w:noProof/>
                <w:lang w:val="en-GB"/>
              </w:rPr>
              <w:t xml:space="preserve">just the same as </w:t>
            </w:r>
            <w:r w:rsidR="00A0118F" w:rsidRPr="00457463">
              <w:rPr>
                <w:noProof/>
                <w:lang w:val="en-GB"/>
              </w:rPr>
              <w:fldChar w:fldCharType="begin"/>
            </w:r>
            <w:r w:rsidR="00A0118F" w:rsidRPr="00247993">
              <w:rPr>
                <w:noProof/>
                <w:lang w:val="en-GB"/>
              </w:rPr>
              <w:instrText xml:space="preserve"> REF _Ref64065808 \h </w:instrText>
            </w:r>
            <w:r w:rsidR="00A0118F" w:rsidRPr="00457463">
              <w:rPr>
                <w:noProof/>
                <w:lang w:val="en-GB"/>
              </w:rPr>
            </w:r>
            <w:r w:rsidR="00A0118F" w:rsidRPr="00457463">
              <w:rPr>
                <w:noProof/>
                <w:lang w:val="en-GB"/>
              </w:rPr>
              <w:fldChar w:fldCharType="separate"/>
            </w:r>
            <w:r w:rsidR="000D5342" w:rsidRPr="00247993">
              <w:rPr>
                <w:noProof/>
                <w:lang w:val="en-GB"/>
              </w:rPr>
              <w:t>Figure 5.19</w:t>
            </w:r>
            <w:r w:rsidR="00A0118F" w:rsidRPr="00457463">
              <w:rPr>
                <w:noProof/>
                <w:lang w:val="en-GB"/>
              </w:rPr>
              <w:fldChar w:fldCharType="end"/>
            </w:r>
            <w:r w:rsidR="00C46CEE" w:rsidRPr="00247993">
              <w:rPr>
                <w:noProof/>
                <w:lang w:val="en-GB"/>
              </w:rPr>
              <w:t>. The corresponding syntaxes and outputs are given in</w:t>
            </w:r>
            <w:r w:rsidR="00EC5401" w:rsidRPr="00247993">
              <w:rPr>
                <w:noProof/>
                <w:lang w:val="en-GB"/>
              </w:rPr>
              <w:t xml:space="preserve"> </w:t>
            </w:r>
            <w:r w:rsidR="00EC5401" w:rsidRPr="00457463">
              <w:rPr>
                <w:noProof/>
                <w:lang w:val="en-GB"/>
              </w:rPr>
              <w:fldChar w:fldCharType="begin"/>
            </w:r>
            <w:r w:rsidR="00EC5401" w:rsidRPr="00247993">
              <w:rPr>
                <w:noProof/>
                <w:lang w:val="en-GB"/>
              </w:rPr>
              <w:instrText xml:space="preserve"> REF _Ref64066029 \h </w:instrText>
            </w:r>
            <w:r w:rsidR="00EC5401" w:rsidRPr="00457463">
              <w:rPr>
                <w:noProof/>
                <w:lang w:val="en-GB"/>
              </w:rPr>
            </w:r>
            <w:r w:rsidR="00EC5401" w:rsidRPr="00457463">
              <w:rPr>
                <w:noProof/>
                <w:lang w:val="en-GB"/>
              </w:rPr>
              <w:fldChar w:fldCharType="separate"/>
            </w:r>
            <w:r w:rsidR="000D5342" w:rsidRPr="00247993">
              <w:rPr>
                <w:noProof/>
                <w:lang w:val="en-GB"/>
              </w:rPr>
              <w:t>Figure 5.24</w:t>
            </w:r>
            <w:r w:rsidR="00EC5401" w:rsidRPr="00457463">
              <w:rPr>
                <w:noProof/>
                <w:lang w:val="en-GB"/>
              </w:rPr>
              <w:fldChar w:fldCharType="end"/>
            </w:r>
            <w:r w:rsidR="00EC5401" w:rsidRPr="00247993">
              <w:rPr>
                <w:noProof/>
                <w:lang w:val="en-GB"/>
              </w:rPr>
              <w:t xml:space="preserve"> and </w:t>
            </w:r>
            <w:r w:rsidR="00EC5401" w:rsidRPr="00457463">
              <w:rPr>
                <w:noProof/>
                <w:lang w:val="en-GB"/>
              </w:rPr>
              <w:fldChar w:fldCharType="begin"/>
            </w:r>
            <w:r w:rsidR="00EC5401" w:rsidRPr="00247993">
              <w:rPr>
                <w:noProof/>
                <w:lang w:val="en-GB"/>
              </w:rPr>
              <w:instrText xml:space="preserve"> REF _Ref64066032 \h </w:instrText>
            </w:r>
            <w:r w:rsidR="00EC5401" w:rsidRPr="00457463">
              <w:rPr>
                <w:noProof/>
                <w:lang w:val="en-GB"/>
              </w:rPr>
            </w:r>
            <w:r w:rsidR="00EC5401" w:rsidRPr="00457463">
              <w:rPr>
                <w:noProof/>
                <w:lang w:val="en-GB"/>
              </w:rPr>
              <w:fldChar w:fldCharType="separate"/>
            </w:r>
            <w:r w:rsidR="000D5342" w:rsidRPr="00247993">
              <w:rPr>
                <w:noProof/>
                <w:lang w:val="en-GB"/>
              </w:rPr>
              <w:t>Figure 5.25</w:t>
            </w:r>
            <w:r w:rsidR="00EC5401" w:rsidRPr="00457463">
              <w:rPr>
                <w:noProof/>
                <w:lang w:val="en-GB"/>
              </w:rPr>
              <w:fldChar w:fldCharType="end"/>
            </w:r>
            <w:r w:rsidR="000630BE" w:rsidRPr="00247993">
              <w:rPr>
                <w:noProof/>
                <w:lang w:val="en-GB"/>
              </w:rPr>
              <w:t>.</w:t>
            </w:r>
          </w:p>
          <w:p w14:paraId="399C499E" w14:textId="7AE17BE4" w:rsidR="000630BE" w:rsidRPr="00457463" w:rsidRDefault="00403C6E" w:rsidP="000630BE">
            <w:pPr>
              <w:pStyle w:val="Figure-Image-Upper"/>
              <w:rPr>
                <w:lang w:val="en-GB"/>
              </w:rPr>
            </w:pPr>
            <w:r w:rsidRPr="00457463">
              <w:drawing>
                <wp:inline distT="0" distB="0" distL="0" distR="0" wp14:anchorId="375AE665" wp14:editId="72387FC2">
                  <wp:extent cx="5580000" cy="1829777"/>
                  <wp:effectExtent l="19050" t="19050" r="20955" b="184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482" t="26859" r="1981" b="23784"/>
                          <a:stretch/>
                        </pic:blipFill>
                        <pic:spPr bwMode="auto">
                          <a:xfrm>
                            <a:off x="0" y="0"/>
                            <a:ext cx="5580000" cy="182977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BC0F35D" w14:textId="1B851329" w:rsidR="000630BE" w:rsidRPr="00457463" w:rsidRDefault="000630BE" w:rsidP="000630BE">
            <w:pPr>
              <w:pStyle w:val="Caption"/>
              <w:rPr>
                <w:lang w:val="en-GB"/>
              </w:rPr>
            </w:pPr>
            <w:bookmarkStart w:id="36" w:name="_Ref64066029"/>
            <w:r w:rsidRPr="00457463">
              <w:rPr>
                <w:lang w:val="en-GB"/>
              </w:rPr>
              <w:t>Figure 5.</w:t>
            </w:r>
            <w:r w:rsidRPr="00457463">
              <w:rPr>
                <w:lang w:val="en-GB"/>
              </w:rPr>
              <w:fldChar w:fldCharType="begin"/>
            </w:r>
            <w:r w:rsidRPr="00457463">
              <w:rPr>
                <w:lang w:val="en-GB"/>
              </w:rPr>
              <w:instrText xml:space="preserve"> SEQ Figure \* ARABIC </w:instrText>
            </w:r>
            <w:r w:rsidRPr="00457463">
              <w:rPr>
                <w:lang w:val="en-GB"/>
              </w:rPr>
              <w:fldChar w:fldCharType="separate"/>
            </w:r>
            <w:r w:rsidR="000D5342" w:rsidRPr="00457463">
              <w:rPr>
                <w:lang w:val="en-GB"/>
              </w:rPr>
              <w:t>24</w:t>
            </w:r>
            <w:r w:rsidRPr="00457463">
              <w:rPr>
                <w:lang w:val="en-GB"/>
              </w:rPr>
              <w:fldChar w:fldCharType="end"/>
            </w:r>
            <w:bookmarkEnd w:id="36"/>
            <w:r w:rsidRPr="00457463">
              <w:rPr>
                <w:lang w:val="en-GB"/>
              </w:rPr>
              <w:t xml:space="preserve"> Dataset for the </w:t>
            </w:r>
            <w:r w:rsidR="009768D3" w:rsidRPr="00457463">
              <w:rPr>
                <w:lang w:val="en-GB"/>
              </w:rPr>
              <w:t>D</w:t>
            </w:r>
            <w:r w:rsidRPr="00457463">
              <w:rPr>
                <w:lang w:val="en-GB"/>
              </w:rPr>
              <w:t>ependent Variable</w:t>
            </w:r>
          </w:p>
          <w:p w14:paraId="7444FCC4" w14:textId="3B0A78C8" w:rsidR="000630BE" w:rsidRPr="0016402A" w:rsidRDefault="00D73842" w:rsidP="000630BE">
            <w:pPr>
              <w:pStyle w:val="Figure-Image-Upper"/>
              <w:rPr>
                <w:lang w:val="en-GB"/>
              </w:rPr>
            </w:pPr>
            <w:r w:rsidRPr="0016402A">
              <w:drawing>
                <wp:inline distT="0" distB="0" distL="0" distR="0" wp14:anchorId="1BC85B5D" wp14:editId="6F9288D0">
                  <wp:extent cx="5580000" cy="1843233"/>
                  <wp:effectExtent l="19050" t="19050" r="20955" b="24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480" t="28154" r="2054" b="22170"/>
                          <a:stretch/>
                        </pic:blipFill>
                        <pic:spPr bwMode="auto">
                          <a:xfrm>
                            <a:off x="0" y="0"/>
                            <a:ext cx="5580000" cy="184323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60123B" w14:textId="216B9E2F" w:rsidR="000630BE" w:rsidRPr="0016402A" w:rsidRDefault="000630BE" w:rsidP="00D73842">
            <w:pPr>
              <w:pStyle w:val="Caption"/>
              <w:rPr>
                <w:lang w:val="en-GB"/>
              </w:rPr>
            </w:pPr>
            <w:bookmarkStart w:id="37" w:name="_Ref64066032"/>
            <w:r w:rsidRPr="0016402A">
              <w:rPr>
                <w:lang w:val="en-GB"/>
              </w:rPr>
              <w:t>Figure 5.</w:t>
            </w:r>
            <w:r w:rsidRPr="0016402A">
              <w:rPr>
                <w:lang w:val="en-GB"/>
              </w:rPr>
              <w:fldChar w:fldCharType="begin"/>
            </w:r>
            <w:r w:rsidRPr="0016402A">
              <w:rPr>
                <w:lang w:val="en-GB"/>
              </w:rPr>
              <w:instrText xml:space="preserve"> SEQ Figure \* ARABIC </w:instrText>
            </w:r>
            <w:r w:rsidRPr="0016402A">
              <w:rPr>
                <w:lang w:val="en-GB"/>
              </w:rPr>
              <w:fldChar w:fldCharType="separate"/>
            </w:r>
            <w:r w:rsidR="000D5342" w:rsidRPr="0016402A">
              <w:rPr>
                <w:lang w:val="en-GB"/>
              </w:rPr>
              <w:t>25</w:t>
            </w:r>
            <w:r w:rsidRPr="0016402A">
              <w:rPr>
                <w:lang w:val="en-GB"/>
              </w:rPr>
              <w:fldChar w:fldCharType="end"/>
            </w:r>
            <w:bookmarkEnd w:id="37"/>
            <w:r w:rsidRPr="0016402A">
              <w:rPr>
                <w:lang w:val="en-GB"/>
              </w:rPr>
              <w:t xml:space="preserve"> Dataset for the Independent Variables</w:t>
            </w:r>
          </w:p>
        </w:tc>
      </w:tr>
    </w:tbl>
    <w:p w14:paraId="004F3B07" w14:textId="77777777" w:rsidR="00785B9A" w:rsidRPr="009F7394" w:rsidRDefault="00785B9A">
      <w:pPr>
        <w:rPr>
          <w:b/>
          <w:bCs/>
          <w:sz w:val="36"/>
          <w:szCs w:val="28"/>
        </w:rPr>
      </w:pPr>
      <w:r w:rsidRPr="009F7394">
        <w:lastRenderedPageBreak/>
        <w:br w:type="page"/>
      </w:r>
    </w:p>
    <w:p w14:paraId="0343A32F" w14:textId="3228DB25" w:rsidR="00D2123C" w:rsidRDefault="00D2123C" w:rsidP="00630B6D">
      <w:pPr>
        <w:pStyle w:val="Heading2"/>
      </w:pPr>
      <w:r w:rsidRPr="009F7394">
        <w:lastRenderedPageBreak/>
        <w:t xml:space="preserve">Chapter 2 </w:t>
      </w:r>
      <w:r w:rsidR="00355515" w:rsidRPr="009F7394">
        <w:t>Clustering</w:t>
      </w:r>
    </w:p>
    <w:p w14:paraId="7A13E97E" w14:textId="551DEEEE" w:rsidR="00D2123C" w:rsidRDefault="00235ADF" w:rsidP="00B41BBB">
      <w:pPr>
        <w:pStyle w:val="Heading3"/>
        <w:tabs>
          <w:tab w:val="left" w:pos="709"/>
        </w:tabs>
        <w:rPr>
          <w:noProof/>
          <w:lang w:val="en-GB"/>
        </w:rPr>
      </w:pPr>
      <w:r w:rsidRPr="009F7394">
        <w:rPr>
          <w:noProof/>
          <w:lang w:val="en-GB"/>
        </w:rPr>
        <w:t>2</w:t>
      </w:r>
      <w:r w:rsidR="00D2123C" w:rsidRPr="009F7394">
        <w:rPr>
          <w:noProof/>
          <w:lang w:val="en-GB"/>
        </w:rPr>
        <w:t>.1</w:t>
      </w:r>
      <w:r w:rsidR="00D2123C" w:rsidRPr="009F7394">
        <w:rPr>
          <w:noProof/>
          <w:lang w:val="en-GB"/>
        </w:rPr>
        <w:tab/>
      </w:r>
      <w:r w:rsidR="00410ADA" w:rsidRPr="009F7394">
        <w:rPr>
          <w:noProof/>
          <w:lang w:val="en-GB"/>
        </w:rPr>
        <w:t>Introduction of K-Means Clustering</w:t>
      </w:r>
    </w:p>
    <w:p w14:paraId="78640F47" w14:textId="29CFCFA8" w:rsidR="009E37AD" w:rsidRPr="009E37AD" w:rsidRDefault="009E37AD" w:rsidP="009E37AD">
      <w:pPr>
        <w:pStyle w:val="BodyText"/>
        <w:rPr>
          <w:lang w:val="en-GB"/>
        </w:rPr>
      </w:pPr>
      <w:r>
        <w:rPr>
          <w:lang w:val="en-GB"/>
        </w:rPr>
        <w:t xml:space="preserve">Lesson Recording - </w:t>
      </w:r>
      <w:r w:rsidRPr="009E37AD">
        <w:rPr>
          <w:lang w:val="en-GB"/>
        </w:rPr>
        <w:t>Introduction and Fitting of K-Means Clustering by scikit-learn</w:t>
      </w:r>
    </w:p>
    <w:p w14:paraId="359BE0AC" w14:textId="59891D76" w:rsidR="00EB36BC" w:rsidRPr="009F7394" w:rsidRDefault="00700BF7" w:rsidP="005F5CAB">
      <w:pPr>
        <w:pStyle w:val="BodyText"/>
        <w:rPr>
          <w:noProof/>
          <w:lang w:val="en-GB" w:eastAsia="en-SG"/>
        </w:rPr>
      </w:pPr>
      <w:r w:rsidRPr="009F7394">
        <w:rPr>
          <w:noProof/>
          <w:lang w:val="en-GB" w:eastAsia="en-SG"/>
        </w:rPr>
        <w:t xml:space="preserve">Clustering is a multivariate </w:t>
      </w:r>
      <w:r w:rsidR="001D26D9">
        <w:rPr>
          <w:noProof/>
          <w:lang w:val="en-GB" w:eastAsia="en-SG"/>
        </w:rPr>
        <w:t xml:space="preserve">analytics </w:t>
      </w:r>
      <w:r w:rsidR="0027507C" w:rsidRPr="009F7394">
        <w:rPr>
          <w:noProof/>
          <w:lang w:val="en-GB" w:eastAsia="en-SG"/>
        </w:rPr>
        <w:t xml:space="preserve">technique to group </w:t>
      </w:r>
      <w:r w:rsidR="001C54AA" w:rsidRPr="009F7394">
        <w:rPr>
          <w:noProof/>
          <w:lang w:val="en-GB" w:eastAsia="en-SG"/>
        </w:rPr>
        <w:t>“</w:t>
      </w:r>
      <w:r w:rsidR="00E45862" w:rsidRPr="009F7394">
        <w:rPr>
          <w:noProof/>
          <w:lang w:val="en-GB" w:eastAsia="en-SG"/>
        </w:rPr>
        <w:t>similar</w:t>
      </w:r>
      <w:r w:rsidR="001C54AA" w:rsidRPr="009F7394">
        <w:rPr>
          <w:noProof/>
          <w:lang w:val="en-GB" w:eastAsia="en-SG"/>
        </w:rPr>
        <w:t>”</w:t>
      </w:r>
      <w:r w:rsidR="00E45862" w:rsidRPr="009F7394">
        <w:rPr>
          <w:noProof/>
          <w:lang w:val="en-GB" w:eastAsia="en-SG"/>
        </w:rPr>
        <w:t xml:space="preserve"> </w:t>
      </w:r>
      <w:r w:rsidR="0027507C" w:rsidRPr="009F7394">
        <w:rPr>
          <w:noProof/>
          <w:lang w:val="en-GB" w:eastAsia="en-SG"/>
        </w:rPr>
        <w:t xml:space="preserve">observations </w:t>
      </w:r>
      <w:r w:rsidR="001C54AA" w:rsidRPr="009F7394">
        <w:rPr>
          <w:noProof/>
          <w:lang w:val="en-GB" w:eastAsia="en-SG"/>
        </w:rPr>
        <w:t>into</w:t>
      </w:r>
      <w:r w:rsidR="002F689C" w:rsidRPr="009F7394">
        <w:rPr>
          <w:noProof/>
          <w:lang w:val="en-GB" w:eastAsia="en-SG"/>
        </w:rPr>
        <w:t xml:space="preserve"> finite number of </w:t>
      </w:r>
      <w:r w:rsidR="005E7061" w:rsidRPr="009F7394">
        <w:rPr>
          <w:noProof/>
          <w:lang w:val="en-GB" w:eastAsia="en-SG"/>
        </w:rPr>
        <w:t xml:space="preserve">disjoint </w:t>
      </w:r>
      <w:r w:rsidR="002F689C" w:rsidRPr="009F7394">
        <w:rPr>
          <w:noProof/>
          <w:lang w:val="en-GB" w:eastAsia="en-SG"/>
        </w:rPr>
        <w:t>clusters</w:t>
      </w:r>
      <w:r w:rsidR="0027507C" w:rsidRPr="009F7394">
        <w:rPr>
          <w:noProof/>
          <w:lang w:val="en-GB" w:eastAsia="en-SG"/>
        </w:rPr>
        <w:t xml:space="preserve">. </w:t>
      </w:r>
      <w:r w:rsidR="005F5CAB" w:rsidRPr="009F7394">
        <w:rPr>
          <w:noProof/>
          <w:lang w:val="en-GB" w:eastAsia="en-SG"/>
        </w:rPr>
        <w:t xml:space="preserve">One of the most popular clustering algorithms is the </w:t>
      </w:r>
      <w:r w:rsidR="00782697" w:rsidRPr="009F7394">
        <w:rPr>
          <w:noProof/>
          <w:lang w:val="en-GB" w:eastAsia="en-SG"/>
        </w:rPr>
        <w:t>K</w:t>
      </w:r>
      <w:r w:rsidR="005F5CAB" w:rsidRPr="009F7394">
        <w:rPr>
          <w:noProof/>
          <w:lang w:val="en-GB" w:eastAsia="en-SG"/>
        </w:rPr>
        <w:t>-</w:t>
      </w:r>
      <w:r w:rsidR="00782697" w:rsidRPr="009F7394">
        <w:rPr>
          <w:noProof/>
          <w:lang w:val="en-GB" w:eastAsia="en-SG"/>
        </w:rPr>
        <w:t xml:space="preserve">Means </w:t>
      </w:r>
      <w:r w:rsidR="005F5CAB" w:rsidRPr="009F7394">
        <w:rPr>
          <w:noProof/>
          <w:lang w:val="en-GB" w:eastAsia="en-SG"/>
        </w:rPr>
        <w:t xml:space="preserve">method. </w:t>
      </w:r>
      <w:r w:rsidR="00B27D80" w:rsidRPr="009F7394">
        <w:rPr>
          <w:noProof/>
          <w:szCs w:val="22"/>
          <w:lang w:val="en-GB"/>
        </w:rPr>
        <w:t xml:space="preserve">This technique is very efficient in clustering large data sets. </w:t>
      </w:r>
      <w:r w:rsidR="00F302C4" w:rsidRPr="009F7394">
        <w:rPr>
          <w:noProof/>
          <w:lang w:val="en-GB" w:eastAsia="en-SG"/>
        </w:rPr>
        <w:t xml:space="preserve">The </w:t>
      </w:r>
      <w:r w:rsidR="00C66E70" w:rsidRPr="009F7394">
        <w:rPr>
          <w:noProof/>
          <w:lang w:val="en-GB" w:eastAsia="en-SG"/>
        </w:rPr>
        <w:t xml:space="preserve">algorithm </w:t>
      </w:r>
      <w:r w:rsidR="00AB3594" w:rsidRPr="009F7394">
        <w:rPr>
          <w:noProof/>
          <w:lang w:val="en-GB" w:eastAsia="en-SG"/>
        </w:rPr>
        <w:t xml:space="preserve">here is to </w:t>
      </w:r>
      <w:r w:rsidR="00FF085D" w:rsidRPr="009F7394">
        <w:rPr>
          <w:noProof/>
          <w:lang w:val="en-GB" w:eastAsia="en-SG"/>
        </w:rPr>
        <w:t xml:space="preserve">split the </w:t>
      </w:r>
      <w:r w:rsidR="00782697" w:rsidRPr="009F7394">
        <w:rPr>
          <w:noProof/>
          <w:lang w:val="en-GB" w:eastAsia="en-SG"/>
        </w:rPr>
        <w:t>data in</w:t>
      </w:r>
      <w:r w:rsidR="00F302C4" w:rsidRPr="009F7394">
        <w:rPr>
          <w:noProof/>
          <w:lang w:val="en-GB" w:eastAsia="en-SG"/>
        </w:rPr>
        <w:t>to</w:t>
      </w:r>
      <w:r w:rsidR="00782697" w:rsidRPr="009F7394">
        <w:rPr>
          <w:noProof/>
          <w:lang w:val="en-GB" w:eastAsia="en-SG"/>
        </w:rPr>
        <w:t xml:space="preserve"> </w:t>
      </w:r>
      <w:r w:rsidR="00B27D80" w:rsidRPr="009F7394">
        <w:rPr>
          <w:noProof/>
          <w:lang w:val="en-GB" w:eastAsia="en-SG"/>
        </w:rPr>
        <w:t>K</w:t>
      </w:r>
      <w:r w:rsidR="00782697" w:rsidRPr="009F7394">
        <w:rPr>
          <w:noProof/>
          <w:lang w:val="en-GB" w:eastAsia="en-SG"/>
        </w:rPr>
        <w:t xml:space="preserve"> groups </w:t>
      </w:r>
      <w:r w:rsidR="00AB3594" w:rsidRPr="009F7394">
        <w:rPr>
          <w:noProof/>
          <w:lang w:val="en-GB" w:eastAsia="en-SG"/>
        </w:rPr>
        <w:t xml:space="preserve">with </w:t>
      </w:r>
      <w:r w:rsidR="00782697" w:rsidRPr="009F7394">
        <w:rPr>
          <w:noProof/>
          <w:lang w:val="en-GB" w:eastAsia="en-SG"/>
        </w:rPr>
        <w:t>equal variance</w:t>
      </w:r>
      <w:r w:rsidR="00164746" w:rsidRPr="009F7394">
        <w:rPr>
          <w:noProof/>
          <w:lang w:val="en-GB" w:eastAsia="en-SG"/>
        </w:rPr>
        <w:t xml:space="preserve"> by </w:t>
      </w:r>
      <w:r w:rsidR="00782697" w:rsidRPr="009F7394">
        <w:rPr>
          <w:noProof/>
          <w:lang w:val="en-GB" w:eastAsia="en-SG"/>
        </w:rPr>
        <w:t>minimi</w:t>
      </w:r>
      <w:r w:rsidR="003262B1" w:rsidRPr="00FE4A0F">
        <w:rPr>
          <w:noProof/>
          <w:lang w:val="en-GB" w:eastAsia="en-SG"/>
        </w:rPr>
        <w:t>s</w:t>
      </w:r>
      <w:r w:rsidR="00782697" w:rsidRPr="009F7394">
        <w:rPr>
          <w:noProof/>
          <w:lang w:val="en-GB" w:eastAsia="en-SG"/>
        </w:rPr>
        <w:t xml:space="preserve">ing </w:t>
      </w:r>
      <w:r w:rsidR="00164746" w:rsidRPr="009F7394">
        <w:rPr>
          <w:noProof/>
          <w:lang w:val="en-GB" w:eastAsia="en-SG"/>
        </w:rPr>
        <w:t xml:space="preserve">the variation within the cluster. This variation is </w:t>
      </w:r>
      <w:r w:rsidR="008C759C" w:rsidRPr="009F7394">
        <w:rPr>
          <w:noProof/>
          <w:lang w:val="en-GB" w:eastAsia="en-SG"/>
        </w:rPr>
        <w:t xml:space="preserve">called </w:t>
      </w:r>
      <w:r w:rsidR="00782697" w:rsidRPr="009F7394">
        <w:rPr>
          <w:noProof/>
          <w:lang w:val="en-GB" w:eastAsia="en-SG"/>
        </w:rPr>
        <w:t>the inertia or within-cluster sum-of-squares.</w:t>
      </w:r>
      <w:r w:rsidR="008C759C" w:rsidRPr="009F7394">
        <w:rPr>
          <w:noProof/>
          <w:lang w:val="en-GB" w:eastAsia="en-SG"/>
        </w:rPr>
        <w:t xml:space="preserve"> </w:t>
      </w:r>
      <w:r w:rsidR="00EB36BC" w:rsidRPr="009F7394">
        <w:rPr>
          <w:noProof/>
          <w:lang w:val="en-GB" w:eastAsia="en-SG"/>
        </w:rPr>
        <w:t>In other word</w:t>
      </w:r>
      <w:r w:rsidR="00B41BBB" w:rsidRPr="00FE4A0F">
        <w:rPr>
          <w:noProof/>
          <w:lang w:val="en-GB" w:eastAsia="en-SG"/>
        </w:rPr>
        <w:t>s</w:t>
      </w:r>
      <w:r w:rsidR="00EB36BC" w:rsidRPr="009F7394">
        <w:rPr>
          <w:noProof/>
          <w:lang w:val="en-GB" w:eastAsia="en-SG"/>
        </w:rPr>
        <w:t xml:space="preserve">, </w:t>
      </w:r>
      <w:r w:rsidR="00E64FEE" w:rsidRPr="009F7394">
        <w:rPr>
          <w:noProof/>
          <w:lang w:val="en-GB" w:eastAsia="en-SG"/>
        </w:rPr>
        <w:t xml:space="preserve">“members” in </w:t>
      </w:r>
      <w:r w:rsidR="00D24492" w:rsidRPr="009F7394">
        <w:rPr>
          <w:noProof/>
          <w:lang w:val="en-GB" w:eastAsia="en-SG"/>
        </w:rPr>
        <w:t xml:space="preserve">the same </w:t>
      </w:r>
      <w:r w:rsidR="00E64FEE" w:rsidRPr="009F7394">
        <w:rPr>
          <w:noProof/>
          <w:lang w:val="en-GB" w:eastAsia="en-SG"/>
        </w:rPr>
        <w:t xml:space="preserve">cluster should be as “similar” as possible, while </w:t>
      </w:r>
      <w:r w:rsidR="001E137F" w:rsidRPr="009F7394">
        <w:rPr>
          <w:noProof/>
          <w:lang w:val="en-GB" w:eastAsia="en-SG"/>
        </w:rPr>
        <w:t xml:space="preserve">observations from different </w:t>
      </w:r>
      <w:r w:rsidR="005348CD" w:rsidRPr="009F7394">
        <w:rPr>
          <w:noProof/>
          <w:lang w:val="en-GB" w:eastAsia="en-SG"/>
        </w:rPr>
        <w:t xml:space="preserve">clusters should </w:t>
      </w:r>
      <w:r w:rsidR="00F40DBA" w:rsidRPr="009F7394">
        <w:rPr>
          <w:noProof/>
          <w:lang w:val="en-GB" w:eastAsia="en-SG"/>
        </w:rPr>
        <w:t xml:space="preserve">be </w:t>
      </w:r>
      <w:r w:rsidR="00CC0720" w:rsidRPr="009F7394">
        <w:rPr>
          <w:noProof/>
          <w:lang w:val="en-GB" w:eastAsia="en-SG"/>
        </w:rPr>
        <w:t xml:space="preserve">most </w:t>
      </w:r>
      <w:r w:rsidR="00FE1D1B" w:rsidRPr="009F7394">
        <w:rPr>
          <w:noProof/>
          <w:lang w:val="en-GB" w:eastAsia="en-SG"/>
        </w:rPr>
        <w:t>distinguish</w:t>
      </w:r>
      <w:r w:rsidR="00F40DBA" w:rsidRPr="009F7394">
        <w:rPr>
          <w:noProof/>
          <w:lang w:val="en-GB" w:eastAsia="en-SG"/>
        </w:rPr>
        <w:t>able</w:t>
      </w:r>
      <w:r w:rsidR="00464AB8" w:rsidRPr="009F7394">
        <w:rPr>
          <w:noProof/>
          <w:lang w:val="en-GB" w:eastAsia="en-SG"/>
        </w:rPr>
        <w:t>.</w:t>
      </w:r>
    </w:p>
    <w:p w14:paraId="028F297A" w14:textId="38B424A9" w:rsidR="00782697" w:rsidRPr="009F7394" w:rsidRDefault="008C759C" w:rsidP="005F5CAB">
      <w:pPr>
        <w:pStyle w:val="BodyText"/>
        <w:rPr>
          <w:noProof/>
          <w:lang w:val="en-GB" w:eastAsia="en-SG"/>
        </w:rPr>
      </w:pPr>
      <w:r w:rsidRPr="009F7394">
        <w:rPr>
          <w:noProof/>
          <w:lang w:val="en-GB" w:eastAsia="en-SG"/>
        </w:rPr>
        <w:t>Different from some other clustering algorithm</w:t>
      </w:r>
      <w:r w:rsidR="004509DB" w:rsidRPr="009F7394">
        <w:rPr>
          <w:noProof/>
          <w:lang w:val="en-GB" w:eastAsia="en-SG"/>
        </w:rPr>
        <w:t>s</w:t>
      </w:r>
      <w:r w:rsidRPr="009F7394">
        <w:rPr>
          <w:noProof/>
          <w:lang w:val="en-GB" w:eastAsia="en-SG"/>
        </w:rPr>
        <w:t xml:space="preserve"> </w:t>
      </w:r>
      <w:r w:rsidR="00510232" w:rsidRPr="009F7394">
        <w:rPr>
          <w:noProof/>
          <w:lang w:val="en-GB" w:eastAsia="en-SG"/>
        </w:rPr>
        <w:t xml:space="preserve">in which the number of clusters </w:t>
      </w:r>
      <w:r w:rsidR="003A171D" w:rsidRPr="009F7394">
        <w:rPr>
          <w:noProof/>
          <w:lang w:val="en-GB" w:eastAsia="en-SG"/>
        </w:rPr>
        <w:t xml:space="preserve">will only emerge during </w:t>
      </w:r>
      <w:r w:rsidR="00ED05E7" w:rsidRPr="009F7394">
        <w:rPr>
          <w:noProof/>
          <w:lang w:val="en-GB" w:eastAsia="en-SG"/>
        </w:rPr>
        <w:t xml:space="preserve">the </w:t>
      </w:r>
      <w:r w:rsidR="00C42B3A" w:rsidRPr="009F7394">
        <w:rPr>
          <w:noProof/>
          <w:lang w:val="en-GB" w:eastAsia="en-SG"/>
        </w:rPr>
        <w:t>grouping</w:t>
      </w:r>
      <w:r w:rsidR="00422F28" w:rsidRPr="009F7394">
        <w:rPr>
          <w:noProof/>
          <w:lang w:val="en-GB" w:eastAsia="en-SG"/>
        </w:rPr>
        <w:t xml:space="preserve"> process</w:t>
      </w:r>
      <w:r w:rsidR="00702CDE" w:rsidRPr="009F7394">
        <w:rPr>
          <w:noProof/>
          <w:lang w:val="en-GB" w:eastAsia="en-SG"/>
        </w:rPr>
        <w:t xml:space="preserve">, </w:t>
      </w:r>
      <w:r w:rsidR="00D556D2" w:rsidRPr="009F7394">
        <w:rPr>
          <w:noProof/>
          <w:lang w:val="en-GB" w:eastAsia="en-SG"/>
        </w:rPr>
        <w:t xml:space="preserve">the </w:t>
      </w:r>
      <w:r w:rsidR="00702CDE" w:rsidRPr="009F7394">
        <w:rPr>
          <w:noProof/>
          <w:lang w:val="en-GB" w:eastAsia="en-SG"/>
        </w:rPr>
        <w:t xml:space="preserve">K-Means </w:t>
      </w:r>
      <w:r w:rsidR="00D556D2" w:rsidRPr="009F7394">
        <w:rPr>
          <w:noProof/>
          <w:lang w:val="en-GB" w:eastAsia="en-SG"/>
        </w:rPr>
        <w:t xml:space="preserve">method requires </w:t>
      </w:r>
      <w:r w:rsidR="00782697" w:rsidRPr="009F7394">
        <w:rPr>
          <w:noProof/>
          <w:lang w:val="en-GB" w:eastAsia="en-SG"/>
        </w:rPr>
        <w:t>the number of clusters to be specified</w:t>
      </w:r>
      <w:r w:rsidR="00D556D2" w:rsidRPr="009F7394">
        <w:rPr>
          <w:noProof/>
          <w:lang w:val="en-GB" w:eastAsia="en-SG"/>
        </w:rPr>
        <w:t xml:space="preserve"> </w:t>
      </w:r>
      <w:r w:rsidR="00FC6B65" w:rsidRPr="009F7394">
        <w:rPr>
          <w:noProof/>
          <w:lang w:val="en-GB" w:eastAsia="en-SG"/>
        </w:rPr>
        <w:t xml:space="preserve">before the </w:t>
      </w:r>
      <w:r w:rsidR="003463EA" w:rsidRPr="009F7394">
        <w:rPr>
          <w:noProof/>
          <w:lang w:val="en-GB" w:eastAsia="en-SG"/>
        </w:rPr>
        <w:t>algorithm starts</w:t>
      </w:r>
      <w:r w:rsidR="00782697" w:rsidRPr="009F7394">
        <w:rPr>
          <w:noProof/>
          <w:lang w:val="en-GB" w:eastAsia="en-SG"/>
        </w:rPr>
        <w:t>.</w:t>
      </w:r>
      <w:r w:rsidR="0080257F" w:rsidRPr="009F7394">
        <w:rPr>
          <w:noProof/>
          <w:lang w:val="en-GB" w:eastAsia="en-SG"/>
        </w:rPr>
        <w:t xml:space="preserve"> </w:t>
      </w:r>
      <w:r w:rsidR="00367F55" w:rsidRPr="009F7394">
        <w:rPr>
          <w:noProof/>
          <w:lang w:val="en-GB" w:eastAsia="en-SG"/>
        </w:rPr>
        <w:t>The clusters are characterised by their centroids, which can be interpreted as the cent</w:t>
      </w:r>
      <w:r w:rsidR="00145D1F" w:rsidRPr="009F7394">
        <w:rPr>
          <w:noProof/>
          <w:lang w:val="en-GB" w:eastAsia="en-SG"/>
        </w:rPr>
        <w:t>re</w:t>
      </w:r>
      <w:r w:rsidR="00367F55" w:rsidRPr="009F7394">
        <w:rPr>
          <w:noProof/>
          <w:lang w:val="en-GB" w:eastAsia="en-SG"/>
        </w:rPr>
        <w:t xml:space="preserve"> of</w:t>
      </w:r>
      <w:r w:rsidR="00145D1F" w:rsidRPr="009F7394">
        <w:rPr>
          <w:noProof/>
          <w:lang w:val="en-GB" w:eastAsia="en-SG"/>
        </w:rPr>
        <w:t xml:space="preserve"> </w:t>
      </w:r>
      <w:r w:rsidR="003954FB" w:rsidRPr="009F7394">
        <w:rPr>
          <w:noProof/>
          <w:lang w:val="en-GB" w:eastAsia="en-SG"/>
        </w:rPr>
        <w:t>an area in a two-dimensional space</w:t>
      </w:r>
      <w:r w:rsidR="003E5C2B" w:rsidRPr="009F7394">
        <w:rPr>
          <w:noProof/>
          <w:lang w:val="en-GB" w:eastAsia="en-SG"/>
        </w:rPr>
        <w:t xml:space="preserve">, and are hence the average of </w:t>
      </w:r>
      <w:r w:rsidR="003E5C2B" w:rsidRPr="009F7394">
        <w:rPr>
          <w:noProof/>
          <w:szCs w:val="22"/>
          <w:lang w:val="en-GB"/>
        </w:rPr>
        <w:t>all the observations within a cluster</w:t>
      </w:r>
      <w:r w:rsidR="003954FB" w:rsidRPr="009F7394">
        <w:rPr>
          <w:noProof/>
          <w:lang w:val="en-GB" w:eastAsia="en-SG"/>
        </w:rPr>
        <w:t>.</w:t>
      </w:r>
      <w:r w:rsidR="00B27D80" w:rsidRPr="009F7394">
        <w:rPr>
          <w:noProof/>
          <w:lang w:val="en-GB" w:eastAsia="en-SG"/>
        </w:rPr>
        <w:t xml:space="preserve"> As the name of the algorithm suggests, there should be K </w:t>
      </w:r>
      <w:r w:rsidR="003E5C2B" w:rsidRPr="009F7394">
        <w:rPr>
          <w:noProof/>
          <w:lang w:val="en-GB" w:eastAsia="en-SG"/>
        </w:rPr>
        <w:t xml:space="preserve">different means </w:t>
      </w:r>
      <w:r w:rsidR="001A2FDA" w:rsidRPr="009F7394">
        <w:rPr>
          <w:noProof/>
          <w:lang w:val="en-GB" w:eastAsia="en-SG"/>
        </w:rPr>
        <w:t xml:space="preserve">(centroids) </w:t>
      </w:r>
      <w:r w:rsidR="003E5C2B" w:rsidRPr="009F7394">
        <w:rPr>
          <w:noProof/>
          <w:lang w:val="en-GB" w:eastAsia="en-SG"/>
        </w:rPr>
        <w:t xml:space="preserve">and they should be explored </w:t>
      </w:r>
      <w:r w:rsidR="00C8273D" w:rsidRPr="009F7394">
        <w:rPr>
          <w:noProof/>
          <w:lang w:val="en-GB" w:eastAsia="en-SG"/>
        </w:rPr>
        <w:t xml:space="preserve">during </w:t>
      </w:r>
      <w:r w:rsidR="003E5C2B" w:rsidRPr="009F7394">
        <w:rPr>
          <w:noProof/>
          <w:lang w:val="en-GB" w:eastAsia="en-SG"/>
        </w:rPr>
        <w:t>the clustering process.</w:t>
      </w:r>
    </w:p>
    <w:p w14:paraId="43A366C6" w14:textId="25895904" w:rsidR="003E5C2B" w:rsidRPr="009F7394" w:rsidRDefault="003E5C2B" w:rsidP="003E5C2B">
      <w:pPr>
        <w:pStyle w:val="BodyText"/>
        <w:rPr>
          <w:noProof/>
          <w:lang w:val="en-GB" w:eastAsia="en-SG"/>
        </w:rPr>
      </w:pPr>
      <w:r w:rsidRPr="009F7394">
        <w:rPr>
          <w:noProof/>
          <w:lang w:val="en-GB" w:eastAsia="en-SG"/>
        </w:rPr>
        <w:t>The process of K-Means clustering can be described in five main steps:</w:t>
      </w:r>
    </w:p>
    <w:p w14:paraId="6EAA9245" w14:textId="4EEA4390" w:rsidR="003E5C2B" w:rsidRPr="009F7394" w:rsidRDefault="003E5C2B" w:rsidP="007C4361">
      <w:pPr>
        <w:pStyle w:val="BodyText"/>
        <w:numPr>
          <w:ilvl w:val="0"/>
          <w:numId w:val="43"/>
        </w:numPr>
        <w:rPr>
          <w:noProof/>
          <w:lang w:val="en-GB" w:eastAsia="en-SG"/>
        </w:rPr>
      </w:pPr>
      <w:r w:rsidRPr="009F7394">
        <w:rPr>
          <w:noProof/>
          <w:lang w:val="en-GB" w:eastAsia="en-SG"/>
        </w:rPr>
        <w:t>K observations are randomly selected as initial cluster centroids where K is a pre-defined positive integer.</w:t>
      </w:r>
    </w:p>
    <w:p w14:paraId="20BA40D4" w14:textId="626C3E25" w:rsidR="003E5C2B" w:rsidRPr="009F7394" w:rsidRDefault="003E5C2B" w:rsidP="007C4361">
      <w:pPr>
        <w:pStyle w:val="BodyText"/>
        <w:numPr>
          <w:ilvl w:val="0"/>
          <w:numId w:val="43"/>
        </w:numPr>
        <w:rPr>
          <w:noProof/>
          <w:lang w:val="en-GB" w:eastAsia="en-SG"/>
        </w:rPr>
      </w:pPr>
      <w:r w:rsidRPr="009F7394">
        <w:rPr>
          <w:noProof/>
          <w:lang w:val="en-GB" w:eastAsia="en-SG"/>
        </w:rPr>
        <w:t>Compute the distance of each object to the centroid</w:t>
      </w:r>
      <w:r w:rsidR="00756A86">
        <w:rPr>
          <w:noProof/>
          <w:lang w:val="en-GB" w:eastAsia="en-SG"/>
        </w:rPr>
        <w:t>s</w:t>
      </w:r>
      <w:r w:rsidRPr="009F7394">
        <w:rPr>
          <w:noProof/>
          <w:lang w:val="en-GB" w:eastAsia="en-SG"/>
        </w:rPr>
        <w:t xml:space="preserve">. </w:t>
      </w:r>
    </w:p>
    <w:p w14:paraId="2455BDE3" w14:textId="6BEA359E" w:rsidR="003E5C2B" w:rsidRPr="009F7394" w:rsidRDefault="003E5C2B" w:rsidP="007C4361">
      <w:pPr>
        <w:pStyle w:val="BodyText"/>
        <w:numPr>
          <w:ilvl w:val="0"/>
          <w:numId w:val="43"/>
        </w:numPr>
        <w:rPr>
          <w:noProof/>
          <w:lang w:val="en-GB" w:eastAsia="en-SG"/>
        </w:rPr>
      </w:pPr>
      <w:r w:rsidRPr="009F7394">
        <w:rPr>
          <w:noProof/>
          <w:lang w:val="en-GB" w:eastAsia="en-SG"/>
        </w:rPr>
        <w:t xml:space="preserve">Based on the distance computed, each object is assigned to the nearest centroid. Objects assigned to the same centroid form a cluster. There will be K </w:t>
      </w:r>
      <w:r w:rsidR="007D4AF2">
        <w:rPr>
          <w:noProof/>
          <w:lang w:val="en-GB" w:eastAsia="en-SG"/>
        </w:rPr>
        <w:t xml:space="preserve">different </w:t>
      </w:r>
      <w:r w:rsidRPr="009F7394">
        <w:rPr>
          <w:noProof/>
          <w:lang w:val="en-GB" w:eastAsia="en-SG"/>
        </w:rPr>
        <w:t>clusters.</w:t>
      </w:r>
    </w:p>
    <w:p w14:paraId="08628223" w14:textId="2C1F1525" w:rsidR="003E5C2B" w:rsidRPr="009F7394" w:rsidRDefault="003E5C2B" w:rsidP="007C4361">
      <w:pPr>
        <w:pStyle w:val="BodyText"/>
        <w:numPr>
          <w:ilvl w:val="0"/>
          <w:numId w:val="43"/>
        </w:numPr>
        <w:rPr>
          <w:noProof/>
          <w:lang w:val="en-GB" w:eastAsia="en-SG"/>
        </w:rPr>
      </w:pPr>
      <w:r w:rsidRPr="009F7394">
        <w:rPr>
          <w:noProof/>
          <w:lang w:val="en-GB" w:eastAsia="en-SG"/>
        </w:rPr>
        <w:t>For each cluster, recompute the centroid using the objects assigned to the cluster. The iteration starts again from Step 2.</w:t>
      </w:r>
    </w:p>
    <w:p w14:paraId="0BCF9A59" w14:textId="3F7AE90F" w:rsidR="00B27D80" w:rsidRPr="009F7394" w:rsidRDefault="003E5C2B" w:rsidP="007C4361">
      <w:pPr>
        <w:pStyle w:val="BodyText"/>
        <w:numPr>
          <w:ilvl w:val="0"/>
          <w:numId w:val="43"/>
        </w:numPr>
        <w:rPr>
          <w:noProof/>
          <w:szCs w:val="22"/>
          <w:lang w:val="en-GB"/>
        </w:rPr>
      </w:pPr>
      <w:r w:rsidRPr="009F7394">
        <w:rPr>
          <w:noProof/>
          <w:lang w:val="en-GB" w:eastAsia="en-SG"/>
        </w:rPr>
        <w:t>The iteration stops when the centroids remain unchanged or a specified number of iterations has been performed.</w:t>
      </w:r>
      <w:r w:rsidR="00B27D80" w:rsidRPr="009F7394">
        <w:rPr>
          <w:noProof/>
          <w:szCs w:val="22"/>
          <w:lang w:val="en-GB"/>
        </w:rPr>
        <w:t xml:space="preserve"> </w:t>
      </w:r>
    </w:p>
    <w:p w14:paraId="21AE7264" w14:textId="4677146A" w:rsidR="00CF0ECD" w:rsidRPr="009F7394" w:rsidRDefault="007C4361" w:rsidP="00CF0ECD">
      <w:pPr>
        <w:pStyle w:val="BodyText"/>
        <w:rPr>
          <w:noProof/>
          <w:lang w:val="en-GB" w:eastAsia="en-SG"/>
        </w:rPr>
      </w:pPr>
      <w:r w:rsidRPr="009F7394">
        <w:rPr>
          <w:noProof/>
          <w:lang w:val="en-GB" w:eastAsia="en-SG"/>
        </w:rPr>
        <w:lastRenderedPageBreak/>
        <w:t>Note that t</w:t>
      </w:r>
      <w:r w:rsidR="001A2FDA" w:rsidRPr="009F7394">
        <w:rPr>
          <w:noProof/>
          <w:lang w:val="en-GB" w:eastAsia="en-SG"/>
        </w:rPr>
        <w:t xml:space="preserve">he </w:t>
      </w:r>
      <w:r w:rsidR="00071894" w:rsidRPr="009F7394">
        <w:rPr>
          <w:noProof/>
          <w:lang w:val="en-GB" w:eastAsia="en-SG"/>
        </w:rPr>
        <w:t>distance</w:t>
      </w:r>
      <w:r w:rsidRPr="009F7394">
        <w:rPr>
          <w:noProof/>
          <w:lang w:val="en-GB" w:eastAsia="en-SG"/>
        </w:rPr>
        <w:t xml:space="preserve"> mentioned</w:t>
      </w:r>
      <w:r w:rsidR="00071894" w:rsidRPr="009F7394">
        <w:rPr>
          <w:noProof/>
          <w:lang w:val="en-GB" w:eastAsia="en-SG"/>
        </w:rPr>
        <w:t xml:space="preserve"> </w:t>
      </w:r>
      <w:r w:rsidRPr="009F7394">
        <w:rPr>
          <w:noProof/>
          <w:lang w:val="en-GB" w:eastAsia="en-SG"/>
        </w:rPr>
        <w:t xml:space="preserve">in 2) refers </w:t>
      </w:r>
      <w:r w:rsidR="00746C52" w:rsidRPr="009F7394">
        <w:rPr>
          <w:noProof/>
          <w:lang w:val="en-GB" w:eastAsia="en-SG"/>
        </w:rPr>
        <w:t xml:space="preserve">to the Euclidean distance in general. The Euclidean distance </w:t>
      </w:r>
      <w:r w:rsidR="00071894" w:rsidRPr="009F7394">
        <w:rPr>
          <w:noProof/>
          <w:lang w:val="en-GB" w:eastAsia="en-SG"/>
        </w:rPr>
        <w:t xml:space="preserve">between </w:t>
      </w:r>
      <w:r w:rsidR="001A2FDA" w:rsidRPr="009F7394">
        <w:rPr>
          <w:noProof/>
          <w:lang w:val="en-GB" w:eastAsia="en-SG"/>
        </w:rPr>
        <w:t>an</w:t>
      </w:r>
      <w:r w:rsidR="00071894" w:rsidRPr="009F7394">
        <w:rPr>
          <w:noProof/>
          <w:lang w:val="en-GB" w:eastAsia="en-SG"/>
        </w:rPr>
        <w:t xml:space="preserve"> object and </w:t>
      </w:r>
      <w:r w:rsidR="001A2FDA" w:rsidRPr="009F7394">
        <w:rPr>
          <w:noProof/>
          <w:lang w:val="en-GB" w:eastAsia="en-SG"/>
        </w:rPr>
        <w:t xml:space="preserve">a cluster </w:t>
      </w:r>
      <w:r w:rsidR="00071894" w:rsidRPr="009F7394">
        <w:rPr>
          <w:noProof/>
          <w:lang w:val="en-GB" w:eastAsia="en-SG"/>
        </w:rPr>
        <w:t>centroid</w:t>
      </w:r>
      <w:r w:rsidR="001A2FDA" w:rsidRPr="009F7394">
        <w:rPr>
          <w:noProof/>
          <w:lang w:val="en-GB" w:eastAsia="en-SG"/>
        </w:rPr>
        <w:t xml:space="preserve"> is measured by</w:t>
      </w:r>
      <w:r w:rsidR="0067322E" w:rsidRPr="009F7394">
        <w:rPr>
          <w:noProof/>
          <w:lang w:val="en-GB" w:eastAsia="en-SG"/>
        </w:rPr>
        <w:t xml:space="preserve"> the sum of</w:t>
      </w:r>
      <w:r w:rsidR="001A2FDA" w:rsidRPr="009F7394">
        <w:rPr>
          <w:noProof/>
          <w:lang w:val="en-GB" w:eastAsia="en-SG"/>
        </w:rPr>
        <w:t xml:space="preserve"> the </w:t>
      </w:r>
      <w:r w:rsidR="00805D5A" w:rsidRPr="009F7394">
        <w:rPr>
          <w:noProof/>
          <w:lang w:val="en-GB" w:eastAsia="en-SG"/>
        </w:rPr>
        <w:t xml:space="preserve">squared differences between the </w:t>
      </w:r>
      <w:r w:rsidR="001A2FDA" w:rsidRPr="009F7394">
        <w:rPr>
          <w:noProof/>
          <w:lang w:val="en-GB" w:eastAsia="en-SG"/>
        </w:rPr>
        <w:t xml:space="preserve">values of some selected clustering criteria, which are usually </w:t>
      </w:r>
      <w:r w:rsidR="009C09EF" w:rsidRPr="009F7394">
        <w:rPr>
          <w:noProof/>
          <w:lang w:val="en-GB" w:eastAsia="en-SG"/>
        </w:rPr>
        <w:t xml:space="preserve">some </w:t>
      </w:r>
      <w:r w:rsidR="006E633C" w:rsidRPr="009F7394">
        <w:rPr>
          <w:noProof/>
          <w:lang w:val="en-GB" w:eastAsia="en-SG"/>
        </w:rPr>
        <w:t xml:space="preserve">input </w:t>
      </w:r>
      <w:r w:rsidR="001A2FDA" w:rsidRPr="009F7394">
        <w:rPr>
          <w:noProof/>
          <w:lang w:val="en-GB" w:eastAsia="en-SG"/>
        </w:rPr>
        <w:t xml:space="preserve">variables </w:t>
      </w:r>
      <w:r w:rsidR="0067322E" w:rsidRPr="009F7394">
        <w:rPr>
          <w:noProof/>
          <w:lang w:val="en-GB" w:eastAsia="en-SG"/>
        </w:rPr>
        <w:t>of the object</w:t>
      </w:r>
      <w:r w:rsidR="00650CEE">
        <w:rPr>
          <w:noProof/>
          <w:lang w:val="en-GB" w:eastAsia="en-SG"/>
        </w:rPr>
        <w:t>,</w:t>
      </w:r>
      <w:r w:rsidR="0067322E" w:rsidRPr="009F7394">
        <w:rPr>
          <w:noProof/>
          <w:lang w:val="en-GB" w:eastAsia="en-SG"/>
        </w:rPr>
        <w:t xml:space="preserve"> </w:t>
      </w:r>
      <w:r w:rsidR="00D462E0" w:rsidRPr="009F7394">
        <w:rPr>
          <w:noProof/>
          <w:lang w:val="en-GB" w:eastAsia="en-SG"/>
        </w:rPr>
        <w:t xml:space="preserve">and </w:t>
      </w:r>
      <w:r w:rsidR="001A2FDA" w:rsidRPr="009F7394">
        <w:rPr>
          <w:noProof/>
          <w:lang w:val="en-GB" w:eastAsia="en-SG"/>
        </w:rPr>
        <w:t>the values of the same clustering criteria of the centroid.</w:t>
      </w:r>
    </w:p>
    <w:p w14:paraId="4E08D3FE" w14:textId="46FB188F" w:rsidR="003E5C2B" w:rsidRPr="009F7394" w:rsidRDefault="003E5C2B" w:rsidP="003E5C2B">
      <w:pPr>
        <w:pStyle w:val="BodyText"/>
        <w:rPr>
          <w:noProof/>
          <w:lang w:val="en-GB" w:eastAsia="en-SG"/>
        </w:rPr>
      </w:pPr>
      <w:r w:rsidRPr="009F7394">
        <w:rPr>
          <w:noProof/>
          <w:lang w:val="en-GB" w:eastAsia="en-SG"/>
        </w:rPr>
        <w:t>Subsequent to the clustering process, it is important to make sure that the resulting clusters really create some insights. To interpret the clusters, the characteristics of each cluster should be explored by looking at the summary statistics (e.g. mean, min, max) of the clustering criteria. A good clustering solution should allow us to describe the profile of each cluster</w:t>
      </w:r>
      <w:r w:rsidR="00105EC4" w:rsidRPr="009F7394">
        <w:rPr>
          <w:noProof/>
          <w:lang w:val="en-GB" w:eastAsia="en-SG"/>
        </w:rPr>
        <w:t xml:space="preserve"> clearly</w:t>
      </w:r>
      <w:r w:rsidRPr="009F7394">
        <w:rPr>
          <w:noProof/>
          <w:lang w:val="en-GB" w:eastAsia="en-SG"/>
        </w:rPr>
        <w:t>.</w:t>
      </w:r>
    </w:p>
    <w:p w14:paraId="7E942096" w14:textId="57FE46A3" w:rsidR="003E5C2B" w:rsidRPr="009F7394" w:rsidRDefault="003E5C2B" w:rsidP="007D3E61">
      <w:pPr>
        <w:pStyle w:val="BodyText"/>
        <w:rPr>
          <w:noProof/>
          <w:lang w:val="en-GB" w:eastAsia="en-SG"/>
        </w:rPr>
      </w:pPr>
      <w:r w:rsidRPr="009F7394">
        <w:rPr>
          <w:noProof/>
          <w:lang w:val="en-GB" w:eastAsia="en-SG"/>
        </w:rPr>
        <w:t>In addition, there are objective measures for evaluating the q</w:t>
      </w:r>
      <w:r w:rsidR="007D3E61" w:rsidRPr="009F7394">
        <w:rPr>
          <w:noProof/>
          <w:lang w:val="en-GB" w:eastAsia="en-SG"/>
        </w:rPr>
        <w:t>uality of clustering solutions: c</w:t>
      </w:r>
      <w:r w:rsidRPr="009F7394">
        <w:rPr>
          <w:noProof/>
          <w:lang w:val="en-GB" w:eastAsia="en-SG"/>
        </w:rPr>
        <w:t>ohesion</w:t>
      </w:r>
      <w:r w:rsidR="007D3E61" w:rsidRPr="009F7394">
        <w:rPr>
          <w:noProof/>
          <w:lang w:val="en-GB" w:eastAsia="en-SG"/>
        </w:rPr>
        <w:t>, separation and parsimony. T</w:t>
      </w:r>
      <w:r w:rsidRPr="009F7394">
        <w:rPr>
          <w:noProof/>
          <w:lang w:val="en-GB" w:eastAsia="en-SG"/>
        </w:rPr>
        <w:t xml:space="preserve">he cohesion </w:t>
      </w:r>
      <w:r w:rsidR="007D3E61" w:rsidRPr="009F7394">
        <w:rPr>
          <w:noProof/>
          <w:lang w:val="en-GB" w:eastAsia="en-SG"/>
        </w:rPr>
        <w:t xml:space="preserve">measures the similarity of the </w:t>
      </w:r>
      <w:r w:rsidRPr="009F7394">
        <w:rPr>
          <w:noProof/>
          <w:lang w:val="en-GB" w:eastAsia="en-SG"/>
        </w:rPr>
        <w:t>objects in a cluster</w:t>
      </w:r>
      <w:r w:rsidR="007D3E61" w:rsidRPr="009F7394">
        <w:rPr>
          <w:noProof/>
          <w:lang w:val="en-GB" w:eastAsia="en-SG"/>
        </w:rPr>
        <w:t xml:space="preserve">. This value should be small because these objects should be </w:t>
      </w:r>
      <w:r w:rsidRPr="009F7394">
        <w:rPr>
          <w:noProof/>
          <w:lang w:val="en-GB" w:eastAsia="en-SG"/>
        </w:rPr>
        <w:t>similar. The separation</w:t>
      </w:r>
      <w:r w:rsidR="007D3E61" w:rsidRPr="009F7394">
        <w:rPr>
          <w:noProof/>
          <w:lang w:val="en-GB" w:eastAsia="en-SG"/>
        </w:rPr>
        <w:t xml:space="preserve">, on the other hand, </w:t>
      </w:r>
      <w:r w:rsidRPr="009F7394">
        <w:rPr>
          <w:noProof/>
          <w:lang w:val="en-GB" w:eastAsia="en-SG"/>
        </w:rPr>
        <w:t>measure</w:t>
      </w:r>
      <w:r w:rsidR="00C83C54" w:rsidRPr="009F7394">
        <w:rPr>
          <w:noProof/>
          <w:lang w:val="en-GB" w:eastAsia="en-SG"/>
        </w:rPr>
        <w:t>s</w:t>
      </w:r>
      <w:r w:rsidRPr="009F7394">
        <w:rPr>
          <w:noProof/>
          <w:lang w:val="en-GB" w:eastAsia="en-SG"/>
        </w:rPr>
        <w:t xml:space="preserve"> </w:t>
      </w:r>
      <w:r w:rsidR="007D3E61" w:rsidRPr="009F7394">
        <w:rPr>
          <w:noProof/>
          <w:lang w:val="en-GB" w:eastAsia="en-SG"/>
        </w:rPr>
        <w:t xml:space="preserve">how dissimilar the clusters are, and this value </w:t>
      </w:r>
      <w:r w:rsidRPr="009F7394">
        <w:rPr>
          <w:noProof/>
          <w:lang w:val="en-GB" w:eastAsia="en-SG"/>
        </w:rPr>
        <w:t xml:space="preserve">should be high. </w:t>
      </w:r>
      <w:r w:rsidR="007D3E61" w:rsidRPr="009F7394">
        <w:rPr>
          <w:noProof/>
          <w:lang w:val="en-GB" w:eastAsia="en-SG"/>
        </w:rPr>
        <w:t xml:space="preserve">Here, we can </w:t>
      </w:r>
      <w:r w:rsidR="008116B2" w:rsidRPr="009F7394">
        <w:rPr>
          <w:noProof/>
          <w:lang w:val="en-GB" w:eastAsia="en-SG"/>
        </w:rPr>
        <w:t xml:space="preserve">apply </w:t>
      </w:r>
      <w:r w:rsidR="007D3E61" w:rsidRPr="009F7394">
        <w:rPr>
          <w:noProof/>
          <w:lang w:val="en-GB" w:eastAsia="en-SG"/>
        </w:rPr>
        <w:t>t</w:t>
      </w:r>
      <w:r w:rsidRPr="009F7394">
        <w:rPr>
          <w:noProof/>
          <w:lang w:val="en-GB" w:eastAsia="en-SG"/>
        </w:rPr>
        <w:t xml:space="preserve">he Silhouette coefficient </w:t>
      </w:r>
      <w:r w:rsidR="007D3E61" w:rsidRPr="009F7394">
        <w:rPr>
          <w:noProof/>
          <w:lang w:val="en-GB" w:eastAsia="en-SG"/>
        </w:rPr>
        <w:t xml:space="preserve">since it </w:t>
      </w:r>
      <w:r w:rsidRPr="009F7394">
        <w:rPr>
          <w:noProof/>
          <w:lang w:val="en-GB" w:eastAsia="en-SG"/>
        </w:rPr>
        <w:t xml:space="preserve">combines both </w:t>
      </w:r>
      <w:r w:rsidR="00C83C54" w:rsidRPr="009F7394">
        <w:rPr>
          <w:noProof/>
          <w:lang w:val="en-GB" w:eastAsia="en-SG"/>
        </w:rPr>
        <w:t xml:space="preserve">the </w:t>
      </w:r>
      <w:r w:rsidRPr="009F7394">
        <w:rPr>
          <w:noProof/>
          <w:lang w:val="en-GB" w:eastAsia="en-SG"/>
        </w:rPr>
        <w:t xml:space="preserve">cohesion and </w:t>
      </w:r>
      <w:r w:rsidR="00C83C54" w:rsidRPr="009F7394">
        <w:rPr>
          <w:noProof/>
          <w:lang w:val="en-GB" w:eastAsia="en-SG"/>
        </w:rPr>
        <w:t xml:space="preserve">the </w:t>
      </w:r>
      <w:r w:rsidRPr="009F7394">
        <w:rPr>
          <w:noProof/>
          <w:lang w:val="en-GB" w:eastAsia="en-SG"/>
        </w:rPr>
        <w:t xml:space="preserve">separation. </w:t>
      </w:r>
      <w:r w:rsidR="007D3E61" w:rsidRPr="009F7394">
        <w:rPr>
          <w:noProof/>
          <w:lang w:val="en-GB" w:eastAsia="en-SG"/>
        </w:rPr>
        <w:t>Briefly speaking, t</w:t>
      </w:r>
      <w:r w:rsidRPr="009F7394">
        <w:rPr>
          <w:noProof/>
          <w:lang w:val="en-GB" w:eastAsia="en-SG"/>
        </w:rPr>
        <w:t xml:space="preserve">he </w:t>
      </w:r>
      <w:r w:rsidR="00D85A19" w:rsidRPr="009F7394">
        <w:rPr>
          <w:noProof/>
          <w:lang w:val="en-GB" w:eastAsia="en-SG"/>
        </w:rPr>
        <w:t>S</w:t>
      </w:r>
      <w:r w:rsidRPr="009F7394">
        <w:rPr>
          <w:noProof/>
          <w:lang w:val="en-GB" w:eastAsia="en-SG"/>
        </w:rPr>
        <w:t xml:space="preserve">ilhouette coefficient </w:t>
      </w:r>
      <w:r w:rsidR="007D3E61" w:rsidRPr="009F7394">
        <w:rPr>
          <w:noProof/>
          <w:lang w:val="en-GB" w:eastAsia="en-SG"/>
        </w:rPr>
        <w:t xml:space="preserve">is a value between -1 and 1 that </w:t>
      </w:r>
      <w:r w:rsidR="00E24451" w:rsidRPr="009F7394">
        <w:rPr>
          <w:noProof/>
          <w:lang w:val="en-GB" w:eastAsia="en-SG"/>
        </w:rPr>
        <w:t xml:space="preserve">measures the relationship between the intra-cluster distances and nearest cluster distances. </w:t>
      </w:r>
      <w:r w:rsidR="007D3E61" w:rsidRPr="009F7394">
        <w:rPr>
          <w:noProof/>
          <w:lang w:val="en-GB" w:eastAsia="en-SG"/>
        </w:rPr>
        <w:t xml:space="preserve">The mean of the </w:t>
      </w:r>
      <w:r w:rsidR="0074373D" w:rsidRPr="009F7394">
        <w:rPr>
          <w:noProof/>
          <w:lang w:val="en-GB" w:eastAsia="en-SG"/>
        </w:rPr>
        <w:t xml:space="preserve">individual </w:t>
      </w:r>
      <w:r w:rsidR="00991748" w:rsidRPr="009F7394">
        <w:rPr>
          <w:noProof/>
          <w:lang w:val="en-GB" w:eastAsia="en-SG"/>
        </w:rPr>
        <w:t>S</w:t>
      </w:r>
      <w:r w:rsidRPr="009F7394">
        <w:rPr>
          <w:noProof/>
          <w:lang w:val="en-GB" w:eastAsia="en-SG"/>
        </w:rPr>
        <w:t>ilhouette coefficient</w:t>
      </w:r>
      <w:r w:rsidR="007D3E61" w:rsidRPr="009F7394">
        <w:rPr>
          <w:noProof/>
          <w:lang w:val="en-GB" w:eastAsia="en-SG"/>
        </w:rPr>
        <w:t>s</w:t>
      </w:r>
      <w:r w:rsidRPr="009F7394">
        <w:rPr>
          <w:noProof/>
          <w:lang w:val="en-GB" w:eastAsia="en-SG"/>
        </w:rPr>
        <w:t xml:space="preserve"> </w:t>
      </w:r>
      <w:r w:rsidR="00A52BCE" w:rsidRPr="009F7394">
        <w:rPr>
          <w:noProof/>
          <w:lang w:val="en-GB" w:eastAsia="en-SG"/>
        </w:rPr>
        <w:t xml:space="preserve">will </w:t>
      </w:r>
      <w:r w:rsidR="007D3E61" w:rsidRPr="009F7394">
        <w:rPr>
          <w:noProof/>
          <w:lang w:val="en-GB" w:eastAsia="en-SG"/>
        </w:rPr>
        <w:t xml:space="preserve">be computed for </w:t>
      </w:r>
      <w:r w:rsidR="00CB504F" w:rsidRPr="009F7394">
        <w:rPr>
          <w:noProof/>
          <w:lang w:val="en-GB" w:eastAsia="en-SG"/>
        </w:rPr>
        <w:t xml:space="preserve">every </w:t>
      </w:r>
      <w:r w:rsidR="007D3E61" w:rsidRPr="009F7394">
        <w:rPr>
          <w:noProof/>
          <w:lang w:val="en-GB" w:eastAsia="en-SG"/>
        </w:rPr>
        <w:t>clustering solution</w:t>
      </w:r>
      <w:r w:rsidR="00A52BCE" w:rsidRPr="009F7394">
        <w:rPr>
          <w:noProof/>
          <w:lang w:val="en-GB" w:eastAsia="en-SG"/>
        </w:rPr>
        <w:t xml:space="preserve"> for evaluation</w:t>
      </w:r>
      <w:r w:rsidRPr="009F7394">
        <w:rPr>
          <w:noProof/>
          <w:lang w:val="en-GB" w:eastAsia="en-SG"/>
        </w:rPr>
        <w:t xml:space="preserve">. </w:t>
      </w:r>
      <w:r w:rsidR="007D3E61" w:rsidRPr="009F7394">
        <w:rPr>
          <w:noProof/>
          <w:lang w:val="en-GB" w:eastAsia="en-SG"/>
        </w:rPr>
        <w:t xml:space="preserve">A high and positive </w:t>
      </w:r>
      <w:r w:rsidR="003C252C" w:rsidRPr="009F7394">
        <w:rPr>
          <w:noProof/>
          <w:lang w:val="en-GB" w:eastAsia="en-SG"/>
        </w:rPr>
        <w:t xml:space="preserve">average </w:t>
      </w:r>
      <w:r w:rsidR="00B5085D" w:rsidRPr="009F7394">
        <w:rPr>
          <w:noProof/>
          <w:lang w:val="en-GB" w:eastAsia="en-SG"/>
        </w:rPr>
        <w:t>S</w:t>
      </w:r>
      <w:r w:rsidRPr="009F7394">
        <w:rPr>
          <w:noProof/>
          <w:lang w:val="en-GB" w:eastAsia="en-SG"/>
        </w:rPr>
        <w:t xml:space="preserve">ilhouette coefficient </w:t>
      </w:r>
      <w:r w:rsidR="007D3E61" w:rsidRPr="009F7394">
        <w:rPr>
          <w:noProof/>
          <w:lang w:val="en-GB" w:eastAsia="en-SG"/>
        </w:rPr>
        <w:t>suggests appropriate and useful</w:t>
      </w:r>
      <w:r w:rsidR="003C252C" w:rsidRPr="009F7394">
        <w:rPr>
          <w:noProof/>
          <w:lang w:val="en-GB" w:eastAsia="en-SG"/>
        </w:rPr>
        <w:t xml:space="preserve"> cluster</w:t>
      </w:r>
      <w:r w:rsidR="001407E0">
        <w:rPr>
          <w:noProof/>
          <w:lang w:val="en-GB" w:eastAsia="en-SG"/>
        </w:rPr>
        <w:t>ing</w:t>
      </w:r>
      <w:r w:rsidR="00B5085D" w:rsidRPr="009F7394">
        <w:rPr>
          <w:noProof/>
          <w:lang w:val="en-GB" w:eastAsia="en-SG"/>
        </w:rPr>
        <w:t xml:space="preserve"> solution. </w:t>
      </w:r>
      <w:r w:rsidR="009F76F8" w:rsidRPr="00FE4A0F">
        <w:rPr>
          <w:noProof/>
          <w:lang w:val="en-GB" w:eastAsia="en-SG"/>
        </w:rPr>
        <w:t>O</w:t>
      </w:r>
      <w:r w:rsidR="00B5085D" w:rsidRPr="009F7394">
        <w:rPr>
          <w:noProof/>
          <w:lang w:val="en-GB" w:eastAsia="en-SG"/>
        </w:rPr>
        <w:t xml:space="preserve">n the contrary, </w:t>
      </w:r>
      <w:r w:rsidR="007D3E61" w:rsidRPr="009F7394">
        <w:rPr>
          <w:noProof/>
          <w:lang w:val="en-GB" w:eastAsia="en-SG"/>
        </w:rPr>
        <w:t xml:space="preserve">negative </w:t>
      </w:r>
      <w:r w:rsidR="00B5085D" w:rsidRPr="009F7394">
        <w:rPr>
          <w:noProof/>
          <w:lang w:val="en-GB" w:eastAsia="en-SG"/>
        </w:rPr>
        <w:t>S</w:t>
      </w:r>
      <w:r w:rsidR="007D3E61" w:rsidRPr="009F7394">
        <w:rPr>
          <w:noProof/>
          <w:lang w:val="en-GB" w:eastAsia="en-SG"/>
        </w:rPr>
        <w:t xml:space="preserve">ilhouette coefficient </w:t>
      </w:r>
      <w:r w:rsidR="006F3FB8" w:rsidRPr="009F7394">
        <w:rPr>
          <w:noProof/>
          <w:lang w:val="en-GB" w:eastAsia="en-SG"/>
        </w:rPr>
        <w:t xml:space="preserve">indicates a rather </w:t>
      </w:r>
      <w:r w:rsidR="007D3E61" w:rsidRPr="009F7394">
        <w:rPr>
          <w:noProof/>
          <w:lang w:val="en-GB" w:eastAsia="en-SG"/>
        </w:rPr>
        <w:t>undesirable</w:t>
      </w:r>
      <w:r w:rsidR="006F3FB8" w:rsidRPr="009F7394">
        <w:rPr>
          <w:noProof/>
          <w:lang w:val="en-GB" w:eastAsia="en-SG"/>
        </w:rPr>
        <w:t xml:space="preserve"> </w:t>
      </w:r>
      <w:r w:rsidR="007F26DE" w:rsidRPr="009F7394">
        <w:rPr>
          <w:noProof/>
          <w:lang w:val="en-GB" w:eastAsia="en-SG"/>
        </w:rPr>
        <w:t>clustering result</w:t>
      </w:r>
      <w:r w:rsidRPr="009F7394">
        <w:rPr>
          <w:noProof/>
          <w:lang w:val="en-GB" w:eastAsia="en-SG"/>
        </w:rPr>
        <w:t xml:space="preserve">. </w:t>
      </w:r>
    </w:p>
    <w:p w14:paraId="259FC3A9" w14:textId="351246B2" w:rsidR="00B27D80" w:rsidRPr="009F7394" w:rsidRDefault="00071894" w:rsidP="003E5C2B">
      <w:pPr>
        <w:pStyle w:val="BodyText"/>
        <w:rPr>
          <w:noProof/>
          <w:lang w:val="en-GB" w:eastAsia="en-SG"/>
        </w:rPr>
      </w:pPr>
      <w:r w:rsidRPr="009F7394">
        <w:rPr>
          <w:noProof/>
          <w:lang w:val="en-GB" w:eastAsia="en-SG"/>
        </w:rPr>
        <w:t xml:space="preserve">Furthermore, </w:t>
      </w:r>
      <w:r w:rsidR="003E5C2B" w:rsidRPr="009F7394">
        <w:rPr>
          <w:noProof/>
          <w:lang w:val="en-GB" w:eastAsia="en-SG"/>
        </w:rPr>
        <w:t>parsimon</w:t>
      </w:r>
      <w:r w:rsidRPr="009F7394">
        <w:rPr>
          <w:noProof/>
          <w:lang w:val="en-GB" w:eastAsia="en-SG"/>
        </w:rPr>
        <w:t>y is another important criterion in</w:t>
      </w:r>
      <w:r w:rsidR="003E5C2B" w:rsidRPr="009F7394">
        <w:rPr>
          <w:noProof/>
          <w:lang w:val="en-GB" w:eastAsia="en-SG"/>
        </w:rPr>
        <w:t xml:space="preserve"> clustering</w:t>
      </w:r>
      <w:r w:rsidRPr="009F7394">
        <w:rPr>
          <w:noProof/>
          <w:lang w:val="en-GB" w:eastAsia="en-SG"/>
        </w:rPr>
        <w:t xml:space="preserve">. As a result, we prefer </w:t>
      </w:r>
      <w:r w:rsidR="003E5C2B" w:rsidRPr="009F7394">
        <w:rPr>
          <w:noProof/>
          <w:lang w:val="en-GB" w:eastAsia="en-SG"/>
        </w:rPr>
        <w:t xml:space="preserve">smaller </w:t>
      </w:r>
      <w:r w:rsidRPr="009F7394">
        <w:rPr>
          <w:noProof/>
          <w:lang w:val="en-GB" w:eastAsia="en-SG"/>
        </w:rPr>
        <w:t xml:space="preserve">number of clusters if </w:t>
      </w:r>
      <w:r w:rsidR="003E5C2B" w:rsidRPr="009F7394">
        <w:rPr>
          <w:noProof/>
          <w:lang w:val="en-GB" w:eastAsia="en-SG"/>
        </w:rPr>
        <w:t xml:space="preserve">the quality of the </w:t>
      </w:r>
      <w:r w:rsidRPr="009F7394">
        <w:rPr>
          <w:noProof/>
          <w:lang w:val="en-GB" w:eastAsia="en-SG"/>
        </w:rPr>
        <w:t xml:space="preserve">corresponding clustering </w:t>
      </w:r>
      <w:r w:rsidR="003E5C2B" w:rsidRPr="009F7394">
        <w:rPr>
          <w:noProof/>
          <w:lang w:val="en-GB" w:eastAsia="en-SG"/>
        </w:rPr>
        <w:t xml:space="preserve">solution is satisfactory. </w:t>
      </w:r>
      <w:r w:rsidRPr="009F7394">
        <w:rPr>
          <w:noProof/>
          <w:lang w:val="en-GB" w:eastAsia="en-SG"/>
        </w:rPr>
        <w:t xml:space="preserve">Nevertheless, </w:t>
      </w:r>
      <w:r w:rsidR="003E5C2B" w:rsidRPr="009F7394">
        <w:rPr>
          <w:noProof/>
          <w:lang w:val="en-GB" w:eastAsia="en-SG"/>
        </w:rPr>
        <w:t>the number of clustering criteria</w:t>
      </w:r>
      <w:r w:rsidRPr="009F7394">
        <w:rPr>
          <w:noProof/>
          <w:lang w:val="en-GB" w:eastAsia="en-SG"/>
        </w:rPr>
        <w:t xml:space="preserve"> should also be parsimonious</w:t>
      </w:r>
      <w:r w:rsidR="003E5C2B" w:rsidRPr="009F7394">
        <w:rPr>
          <w:noProof/>
          <w:lang w:val="en-GB" w:eastAsia="en-SG"/>
        </w:rPr>
        <w:t xml:space="preserve">, so that the clustering solution can be interpreted </w:t>
      </w:r>
      <w:r w:rsidR="009B6197" w:rsidRPr="009F7394">
        <w:rPr>
          <w:noProof/>
          <w:lang w:val="en-GB" w:eastAsia="en-SG"/>
        </w:rPr>
        <w:t>conveniently</w:t>
      </w:r>
      <w:r w:rsidR="003E5C2B" w:rsidRPr="009F7394">
        <w:rPr>
          <w:noProof/>
          <w:lang w:val="en-GB" w:eastAsia="en-SG"/>
        </w:rPr>
        <w:t>.</w:t>
      </w:r>
    </w:p>
    <w:p w14:paraId="1EAC4DE0" w14:textId="770F5313" w:rsidR="00D65CE2" w:rsidRPr="009F7394" w:rsidRDefault="00D65CE2" w:rsidP="009F76F8">
      <w:pPr>
        <w:pStyle w:val="Heading3"/>
        <w:tabs>
          <w:tab w:val="left" w:pos="709"/>
        </w:tabs>
        <w:rPr>
          <w:noProof/>
          <w:lang w:val="en-GB"/>
        </w:rPr>
      </w:pPr>
      <w:r w:rsidRPr="009F7394">
        <w:rPr>
          <w:noProof/>
          <w:lang w:val="en-GB"/>
        </w:rPr>
        <w:t>2.</w:t>
      </w:r>
      <w:r w:rsidR="001A698E" w:rsidRPr="009F7394">
        <w:rPr>
          <w:noProof/>
          <w:lang w:val="en-GB"/>
        </w:rPr>
        <w:t>2</w:t>
      </w:r>
      <w:r w:rsidRPr="009F7394">
        <w:rPr>
          <w:noProof/>
          <w:lang w:val="en-GB"/>
        </w:rPr>
        <w:tab/>
      </w:r>
      <w:r w:rsidR="0014579E" w:rsidRPr="009F7394">
        <w:rPr>
          <w:noProof/>
          <w:lang w:val="en-GB"/>
        </w:rPr>
        <w:t>Fitting K-Means Clustering</w:t>
      </w:r>
      <w:r w:rsidR="00DB12DA" w:rsidRPr="009F7394">
        <w:rPr>
          <w:noProof/>
          <w:lang w:val="en-GB"/>
        </w:rPr>
        <w:t xml:space="preserve"> by Scikit-Learn</w:t>
      </w:r>
    </w:p>
    <w:p w14:paraId="74EF3A07" w14:textId="1A2C3EFF" w:rsidR="0037418B" w:rsidRPr="009F7394" w:rsidRDefault="001A698E" w:rsidP="001A698E">
      <w:pPr>
        <w:pStyle w:val="BodyText"/>
        <w:rPr>
          <w:noProof/>
          <w:lang w:val="en-GB"/>
        </w:rPr>
      </w:pPr>
      <w:r w:rsidRPr="009F7394">
        <w:rPr>
          <w:noProof/>
          <w:lang w:val="en-GB" w:eastAsia="en-SG"/>
        </w:rPr>
        <w:t>In scikit-learn, all algorithms are contro</w:t>
      </w:r>
      <w:r w:rsidR="00266DF1" w:rsidRPr="009F7394">
        <w:rPr>
          <w:noProof/>
          <w:lang w:val="en-GB" w:eastAsia="en-SG"/>
        </w:rPr>
        <w:t>l</w:t>
      </w:r>
      <w:r w:rsidRPr="009F7394">
        <w:rPr>
          <w:noProof/>
          <w:lang w:val="en-GB" w:eastAsia="en-SG"/>
        </w:rPr>
        <w:t xml:space="preserve">led and executed by the so-called estimator. We can adjust our parameters for the modelling process in the syntax of </w:t>
      </w:r>
      <w:r w:rsidR="002C4561" w:rsidRPr="009F7394">
        <w:rPr>
          <w:noProof/>
          <w:lang w:val="en-GB" w:eastAsia="en-SG"/>
        </w:rPr>
        <w:t xml:space="preserve">the </w:t>
      </w:r>
      <w:r w:rsidRPr="009F7394">
        <w:rPr>
          <w:noProof/>
          <w:lang w:val="en-GB" w:eastAsia="en-SG"/>
        </w:rPr>
        <w:t xml:space="preserve">estimator </w:t>
      </w:r>
      <w:r w:rsidRPr="009F7394">
        <w:rPr>
          <w:noProof/>
          <w:lang w:val="en-GB" w:eastAsia="en-SG"/>
        </w:rPr>
        <w:lastRenderedPageBreak/>
        <w:t xml:space="preserve">declaration. In K-Means Clustering, the estimator is called </w:t>
      </w:r>
      <w:r w:rsidRPr="009F7394">
        <w:rPr>
          <w:rFonts w:ascii="Consolas" w:hAnsi="Consolas"/>
          <w:noProof/>
          <w:lang w:val="en-GB" w:eastAsia="en-SG"/>
        </w:rPr>
        <w:t>KMeans</w:t>
      </w:r>
      <w:r w:rsidR="00B27D80" w:rsidRPr="009F7394">
        <w:rPr>
          <w:noProof/>
          <w:lang w:val="en-GB" w:eastAsia="en-SG"/>
        </w:rPr>
        <w:t>. And it can be imported from the</w:t>
      </w:r>
      <w:r w:rsidR="000048E2" w:rsidRPr="009F7394">
        <w:rPr>
          <w:noProof/>
          <w:lang w:val="en-GB" w:eastAsia="en-SG"/>
        </w:rPr>
        <w:t xml:space="preserve"> </w:t>
      </w:r>
      <w:r w:rsidR="00B27D80" w:rsidRPr="009F7394">
        <w:rPr>
          <w:noProof/>
          <w:lang w:val="en-GB" w:eastAsia="en-SG"/>
        </w:rPr>
        <w:t>cluster module</w:t>
      </w:r>
      <w:r w:rsidR="000048E2" w:rsidRPr="009F7394">
        <w:rPr>
          <w:noProof/>
          <w:lang w:val="en-GB" w:eastAsia="en-SG"/>
        </w:rPr>
        <w:t xml:space="preserve"> of the sklearn package</w:t>
      </w:r>
      <w:r w:rsidR="00B27D80" w:rsidRPr="009F7394">
        <w:rPr>
          <w:noProof/>
          <w:lang w:val="en-GB" w:eastAsia="en-SG"/>
        </w:rPr>
        <w:t>.</w:t>
      </w:r>
      <w:r w:rsidR="0037418B" w:rsidRPr="009F7394">
        <w:rPr>
          <w:noProof/>
          <w:lang w:val="en-GB"/>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B6EA4" w:rsidRPr="00971571" w14:paraId="4FB467B9" w14:textId="77777777" w:rsidTr="007D3BA3">
        <w:trPr>
          <w:jc w:val="right"/>
        </w:trPr>
        <w:tc>
          <w:tcPr>
            <w:tcW w:w="9017" w:type="dxa"/>
            <w:shd w:val="clear" w:color="auto" w:fill="D9D9D9" w:themeFill="background1" w:themeFillShade="D9"/>
            <w:vAlign w:val="center"/>
          </w:tcPr>
          <w:p w14:paraId="224BC43F" w14:textId="2F6E110C" w:rsidR="00992762" w:rsidRPr="009F7394" w:rsidRDefault="00B27D80" w:rsidP="00873197">
            <w:pPr>
              <w:pStyle w:val="Code"/>
              <w:ind w:left="31"/>
              <w:rPr>
                <w:noProof/>
                <w:color w:val="auto"/>
                <w:lang w:val="en-GB"/>
              </w:rPr>
            </w:pPr>
            <w:r w:rsidRPr="009F7394">
              <w:rPr>
                <w:noProof/>
                <w:color w:val="auto"/>
                <w:lang w:val="en-GB"/>
              </w:rPr>
              <w:t xml:space="preserve">from </w:t>
            </w:r>
            <w:r w:rsidRPr="009F7394">
              <w:rPr>
                <w:noProof/>
                <w:color w:val="5F497A" w:themeColor="accent4" w:themeShade="BF"/>
                <w:lang w:val="en-GB"/>
              </w:rPr>
              <w:t>sklearn</w:t>
            </w:r>
            <w:r w:rsidRPr="009F7394">
              <w:rPr>
                <w:noProof/>
                <w:color w:val="auto"/>
                <w:lang w:val="en-GB"/>
              </w:rPr>
              <w:t>.</w:t>
            </w:r>
            <w:r w:rsidRPr="009F7394">
              <w:rPr>
                <w:noProof/>
                <w:color w:val="003366"/>
                <w:lang w:val="en-GB"/>
              </w:rPr>
              <w:t>cluster</w:t>
            </w:r>
            <w:r w:rsidRPr="009F7394">
              <w:rPr>
                <w:noProof/>
                <w:color w:val="auto"/>
                <w:lang w:val="en-GB"/>
              </w:rPr>
              <w:t xml:space="preserve"> import </w:t>
            </w:r>
            <w:r w:rsidRPr="009F7394">
              <w:rPr>
                <w:noProof/>
                <w:color w:val="0000CC"/>
                <w:lang w:val="en-GB"/>
              </w:rPr>
              <w:t>KMeans</w:t>
            </w:r>
          </w:p>
        </w:tc>
      </w:tr>
    </w:tbl>
    <w:p w14:paraId="335F8915" w14:textId="5258AAF5" w:rsidR="00D762AA" w:rsidRPr="009F7394" w:rsidRDefault="0001517D" w:rsidP="002C1C5C">
      <w:pPr>
        <w:pStyle w:val="BodyText"/>
        <w:rPr>
          <w:noProof/>
          <w:lang w:val="en-GB"/>
        </w:rPr>
      </w:pPr>
      <w:r w:rsidRPr="009F7394">
        <w:rPr>
          <w:noProof/>
          <w:lang w:val="en-GB"/>
        </w:rPr>
        <w:t>F</w:t>
      </w:r>
      <w:r w:rsidR="00591AE5" w:rsidRPr="009F7394">
        <w:rPr>
          <w:noProof/>
          <w:lang w:val="en-GB"/>
        </w:rPr>
        <w:t>irst</w:t>
      </w:r>
      <w:r w:rsidR="00C85BAF" w:rsidRPr="009F7394">
        <w:rPr>
          <w:noProof/>
          <w:lang w:val="en-GB"/>
        </w:rPr>
        <w:t xml:space="preserve">, we need to </w:t>
      </w:r>
      <w:r w:rsidR="00F62D11" w:rsidRPr="009F7394">
        <w:rPr>
          <w:noProof/>
          <w:lang w:val="en-GB"/>
        </w:rPr>
        <w:t xml:space="preserve">initiate </w:t>
      </w:r>
      <w:r w:rsidR="00C85BAF" w:rsidRPr="009F7394">
        <w:rPr>
          <w:noProof/>
          <w:lang w:val="en-GB"/>
        </w:rPr>
        <w:t xml:space="preserve">the </w:t>
      </w:r>
      <w:r w:rsidR="00C85BAF" w:rsidRPr="009F7394">
        <w:rPr>
          <w:rFonts w:ascii="Consolas" w:hAnsi="Consolas"/>
          <w:noProof/>
          <w:lang w:val="en-GB"/>
        </w:rPr>
        <w:t>KMeans</w:t>
      </w:r>
      <w:r w:rsidR="00C85BAF" w:rsidRPr="009F7394">
        <w:rPr>
          <w:noProof/>
          <w:lang w:val="en-GB"/>
        </w:rPr>
        <w:t xml:space="preserve"> estimator </w:t>
      </w:r>
      <w:r w:rsidR="00F338EA" w:rsidRPr="009F7394">
        <w:rPr>
          <w:noProof/>
          <w:lang w:val="en-GB"/>
        </w:rPr>
        <w:t xml:space="preserve">and adjust the </w:t>
      </w:r>
      <w:r w:rsidR="0098010F" w:rsidRPr="009F7394">
        <w:rPr>
          <w:noProof/>
          <w:lang w:val="en-GB"/>
        </w:rPr>
        <w:t xml:space="preserve">estimation </w:t>
      </w:r>
      <w:r w:rsidR="009A2938" w:rsidRPr="009F7394">
        <w:rPr>
          <w:noProof/>
          <w:lang w:val="en-GB"/>
        </w:rPr>
        <w:t xml:space="preserve">parameters </w:t>
      </w:r>
      <w:r w:rsidR="0098010F" w:rsidRPr="009F7394">
        <w:rPr>
          <w:noProof/>
          <w:lang w:val="en-GB"/>
        </w:rPr>
        <w:t>according to our needs</w:t>
      </w:r>
      <w:r w:rsidR="009A2938" w:rsidRPr="009F7394">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A2938" w:rsidRPr="00971571" w14:paraId="4D079494" w14:textId="77777777" w:rsidTr="00654E25">
        <w:trPr>
          <w:jc w:val="right"/>
        </w:trPr>
        <w:tc>
          <w:tcPr>
            <w:tcW w:w="9017" w:type="dxa"/>
            <w:shd w:val="clear" w:color="auto" w:fill="D9D9D9" w:themeFill="background1" w:themeFillShade="D9"/>
            <w:vAlign w:val="center"/>
          </w:tcPr>
          <w:p w14:paraId="5F2FEF98" w14:textId="7C0F7E9A" w:rsidR="009A2938" w:rsidRPr="009F7394" w:rsidRDefault="00A3527F" w:rsidP="00AC103B">
            <w:pPr>
              <w:pStyle w:val="Code"/>
              <w:tabs>
                <w:tab w:val="left" w:pos="1590"/>
              </w:tabs>
              <w:ind w:left="1590" w:hanging="1559"/>
              <w:jc w:val="left"/>
              <w:rPr>
                <w:noProof/>
                <w:color w:val="auto"/>
                <w:lang w:val="en-GB"/>
              </w:rPr>
            </w:pPr>
            <w:r w:rsidRPr="009F7394">
              <w:rPr>
                <w:noProof/>
                <w:lang w:val="en-GB"/>
              </w:rPr>
              <w:t>km_</w:t>
            </w:r>
            <w:r w:rsidR="003936E8" w:rsidRPr="009F7394">
              <w:rPr>
                <w:noProof/>
                <w:lang w:val="en-GB"/>
              </w:rPr>
              <w:t>Object</w:t>
            </w:r>
            <w:r w:rsidR="003936E8" w:rsidRPr="009F7394">
              <w:rPr>
                <w:noProof/>
                <w:color w:val="auto"/>
                <w:lang w:val="en-GB"/>
              </w:rPr>
              <w:t xml:space="preserve"> =</w:t>
            </w:r>
            <w:r w:rsidR="00AC103B" w:rsidRPr="009F7394">
              <w:rPr>
                <w:noProof/>
                <w:lang w:val="en-GB"/>
              </w:rPr>
              <w:tab/>
            </w:r>
            <w:r w:rsidR="003936E8" w:rsidRPr="009F7394">
              <w:rPr>
                <w:noProof/>
                <w:color w:val="5F497A" w:themeColor="accent4" w:themeShade="BF"/>
                <w:lang w:val="en-GB"/>
              </w:rPr>
              <w:t>sklearn</w:t>
            </w:r>
            <w:r w:rsidR="003936E8" w:rsidRPr="009F7394">
              <w:rPr>
                <w:noProof/>
                <w:color w:val="auto"/>
                <w:lang w:val="en-GB"/>
              </w:rPr>
              <w:t>.</w:t>
            </w:r>
            <w:r w:rsidR="003936E8" w:rsidRPr="009F7394">
              <w:rPr>
                <w:noProof/>
                <w:color w:val="003366"/>
                <w:lang w:val="en-GB"/>
              </w:rPr>
              <w:t>cluster</w:t>
            </w:r>
            <w:r w:rsidR="003936E8" w:rsidRPr="009F7394">
              <w:rPr>
                <w:noProof/>
                <w:color w:val="auto"/>
                <w:lang w:val="en-GB"/>
              </w:rPr>
              <w:t>.</w:t>
            </w:r>
            <w:r w:rsidR="003936E8" w:rsidRPr="009F7394">
              <w:rPr>
                <w:noProof/>
                <w:color w:val="0000CC"/>
                <w:lang w:val="en-GB"/>
              </w:rPr>
              <w:t>KMeans</w:t>
            </w:r>
            <w:r w:rsidR="003936E8" w:rsidRPr="009F7394">
              <w:rPr>
                <w:noProof/>
                <w:color w:val="auto"/>
                <w:lang w:val="en-GB"/>
              </w:rPr>
              <w:t>(</w:t>
            </w:r>
            <w:r w:rsidR="003936E8" w:rsidRPr="009F7394">
              <w:rPr>
                <w:noProof/>
                <w:color w:val="595959" w:themeColor="text1" w:themeTint="A6"/>
                <w:lang w:val="en-GB"/>
              </w:rPr>
              <w:t>n_clusters</w:t>
            </w:r>
            <w:r w:rsidR="001C3D0B" w:rsidRPr="009F7394">
              <w:rPr>
                <w:noProof/>
                <w:color w:val="auto"/>
                <w:lang w:val="en-GB"/>
              </w:rPr>
              <w:t xml:space="preserve"> </w:t>
            </w:r>
            <w:r w:rsidR="003936E8" w:rsidRPr="009F7394">
              <w:rPr>
                <w:noProof/>
                <w:color w:val="auto"/>
                <w:lang w:val="en-GB"/>
              </w:rPr>
              <w:t>=</w:t>
            </w:r>
            <w:r w:rsidR="001C3D0B" w:rsidRPr="009F7394">
              <w:rPr>
                <w:noProof/>
                <w:color w:val="auto"/>
                <w:lang w:val="en-GB"/>
              </w:rPr>
              <w:t xml:space="preserve"> </w:t>
            </w:r>
            <w:r w:rsidR="003936E8" w:rsidRPr="009F7394">
              <w:rPr>
                <w:noProof/>
                <w:color w:val="595959" w:themeColor="text1" w:themeTint="A6"/>
                <w:lang w:val="en-GB"/>
              </w:rPr>
              <w:t>8</w:t>
            </w:r>
            <w:r w:rsidR="003936E8" w:rsidRPr="009F7394">
              <w:rPr>
                <w:noProof/>
                <w:color w:val="auto"/>
                <w:lang w:val="en-GB"/>
              </w:rPr>
              <w:t xml:space="preserve">, </w:t>
            </w:r>
            <w:r w:rsidR="003936E8" w:rsidRPr="009F7394">
              <w:rPr>
                <w:noProof/>
                <w:color w:val="595959" w:themeColor="text1" w:themeTint="A6"/>
                <w:lang w:val="en-GB"/>
              </w:rPr>
              <w:t>init</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3936E8" w:rsidRPr="009F7394">
              <w:rPr>
                <w:noProof/>
                <w:color w:val="215868" w:themeColor="accent5" w:themeShade="80"/>
                <w:lang w:val="en-GB"/>
              </w:rPr>
              <w:t>k-means++</w:t>
            </w:r>
            <w:r w:rsidR="00D130E0" w:rsidRPr="009F7394">
              <w:rPr>
                <w:noProof/>
                <w:color w:val="auto"/>
                <w:lang w:val="en-GB"/>
              </w:rPr>
              <w:t>"</w:t>
            </w:r>
            <w:r w:rsidR="003936E8" w:rsidRPr="009F7394">
              <w:rPr>
                <w:noProof/>
                <w:color w:val="auto"/>
                <w:lang w:val="en-GB"/>
              </w:rPr>
              <w:t xml:space="preserve">, </w:t>
            </w:r>
            <w:r w:rsidR="003936E8" w:rsidRPr="009F7394">
              <w:rPr>
                <w:noProof/>
                <w:color w:val="595959" w:themeColor="text1" w:themeTint="A6"/>
                <w:lang w:val="en-GB"/>
              </w:rPr>
              <w:t>n_init</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3936E8" w:rsidRPr="009F7394">
              <w:rPr>
                <w:noProof/>
                <w:color w:val="595959" w:themeColor="text1" w:themeTint="A6"/>
                <w:lang w:val="en-GB"/>
              </w:rPr>
              <w:t>10</w:t>
            </w:r>
            <w:r w:rsidR="003936E8" w:rsidRPr="009F7394">
              <w:rPr>
                <w:noProof/>
                <w:color w:val="auto"/>
                <w:lang w:val="en-GB"/>
              </w:rPr>
              <w:t xml:space="preserve">, </w:t>
            </w:r>
            <w:r w:rsidR="003936E8" w:rsidRPr="009F7394">
              <w:rPr>
                <w:noProof/>
                <w:color w:val="595959" w:themeColor="text1" w:themeTint="A6"/>
                <w:lang w:val="en-GB"/>
              </w:rPr>
              <w:t>max_iter</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3936E8" w:rsidRPr="009F7394">
              <w:rPr>
                <w:noProof/>
                <w:color w:val="595959" w:themeColor="text1" w:themeTint="A6"/>
                <w:lang w:val="en-GB"/>
              </w:rPr>
              <w:t>300</w:t>
            </w:r>
            <w:r w:rsidR="003936E8" w:rsidRPr="009F7394">
              <w:rPr>
                <w:noProof/>
                <w:color w:val="auto"/>
                <w:lang w:val="en-GB"/>
              </w:rPr>
              <w:t xml:space="preserve">, </w:t>
            </w:r>
            <w:r w:rsidR="003936E8" w:rsidRPr="009F7394">
              <w:rPr>
                <w:noProof/>
                <w:color w:val="595959" w:themeColor="text1" w:themeTint="A6"/>
                <w:lang w:val="en-GB"/>
              </w:rPr>
              <w:t>tol</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3936E8" w:rsidRPr="009F7394">
              <w:rPr>
                <w:noProof/>
                <w:color w:val="595959" w:themeColor="text1" w:themeTint="A6"/>
                <w:lang w:val="en-GB"/>
              </w:rPr>
              <w:t>0.0001</w:t>
            </w:r>
            <w:r w:rsidR="003936E8" w:rsidRPr="009F7394">
              <w:rPr>
                <w:noProof/>
                <w:color w:val="auto"/>
                <w:lang w:val="en-GB"/>
              </w:rPr>
              <w:t xml:space="preserve">, </w:t>
            </w:r>
            <w:r w:rsidR="003936E8" w:rsidRPr="009F7394">
              <w:rPr>
                <w:noProof/>
                <w:color w:val="595959" w:themeColor="text1" w:themeTint="A6"/>
                <w:lang w:val="en-GB"/>
              </w:rPr>
              <w:t>precompute_distances</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821A7A" w:rsidRPr="009F7394">
              <w:rPr>
                <w:noProof/>
                <w:color w:val="215868" w:themeColor="accent5" w:themeShade="80"/>
                <w:lang w:val="en-GB"/>
              </w:rPr>
              <w:t>auto</w:t>
            </w:r>
            <w:r w:rsidR="00D130E0" w:rsidRPr="009F7394">
              <w:rPr>
                <w:noProof/>
                <w:color w:val="auto"/>
                <w:lang w:val="en-GB"/>
              </w:rPr>
              <w:t>"</w:t>
            </w:r>
            <w:r w:rsidR="003936E8" w:rsidRPr="009F7394">
              <w:rPr>
                <w:noProof/>
                <w:color w:val="auto"/>
                <w:lang w:val="en-GB"/>
              </w:rPr>
              <w:t xml:space="preserve">, </w:t>
            </w:r>
            <w:r w:rsidR="003936E8" w:rsidRPr="009F7394">
              <w:rPr>
                <w:noProof/>
                <w:color w:val="595959" w:themeColor="text1" w:themeTint="A6"/>
                <w:lang w:val="en-GB"/>
              </w:rPr>
              <w:t>random_state</w:t>
            </w:r>
            <w:r w:rsidR="00D130E0" w:rsidRPr="009F7394">
              <w:rPr>
                <w:noProof/>
                <w:color w:val="auto"/>
                <w:lang w:val="en-GB"/>
              </w:rPr>
              <w:t xml:space="preserve"> </w:t>
            </w:r>
            <w:r w:rsidR="003936E8" w:rsidRPr="009F7394">
              <w:rPr>
                <w:noProof/>
                <w:color w:val="auto"/>
                <w:lang w:val="en-GB"/>
              </w:rPr>
              <w:t>=</w:t>
            </w:r>
            <w:r w:rsidR="00D130E0" w:rsidRPr="009F7394">
              <w:rPr>
                <w:noProof/>
                <w:color w:val="auto"/>
                <w:lang w:val="en-GB"/>
              </w:rPr>
              <w:t xml:space="preserve"> </w:t>
            </w:r>
            <w:r w:rsidR="003936E8" w:rsidRPr="009F7394">
              <w:rPr>
                <w:noProof/>
                <w:color w:val="595959" w:themeColor="text1" w:themeTint="A6"/>
                <w:lang w:val="en-GB"/>
              </w:rPr>
              <w:t>None</w:t>
            </w:r>
            <w:r w:rsidR="003936E8" w:rsidRPr="009F7394">
              <w:rPr>
                <w:noProof/>
                <w:color w:val="auto"/>
                <w:lang w:val="en-GB"/>
              </w:rPr>
              <w:t>)</w:t>
            </w:r>
          </w:p>
        </w:tc>
      </w:tr>
    </w:tbl>
    <w:p w14:paraId="285AC37E" w14:textId="3A8F984E" w:rsidR="009A2938" w:rsidRPr="009F7394" w:rsidRDefault="009C07A4" w:rsidP="002C1C5C">
      <w:pPr>
        <w:pStyle w:val="BodyText"/>
        <w:rPr>
          <w:noProof/>
          <w:lang w:val="en-GB"/>
        </w:rPr>
      </w:pPr>
      <w:r w:rsidRPr="009F7394">
        <w:rPr>
          <w:noProof/>
          <w:lang w:val="en-GB"/>
        </w:rPr>
        <w:t xml:space="preserve">The following table provides </w:t>
      </w:r>
      <w:r w:rsidR="00B2437E" w:rsidRPr="009F7394">
        <w:rPr>
          <w:noProof/>
          <w:lang w:val="en-GB"/>
        </w:rPr>
        <w:t xml:space="preserve">description and </w:t>
      </w:r>
      <w:r w:rsidR="000030EE" w:rsidRPr="009F7394">
        <w:rPr>
          <w:noProof/>
          <w:lang w:val="en-GB"/>
        </w:rPr>
        <w:t>explanation of the parameters</w:t>
      </w:r>
      <w:r w:rsidR="00B2437E" w:rsidRPr="009F7394">
        <w:rPr>
          <w:noProof/>
          <w:lang w:val="en-GB"/>
        </w:rPr>
        <w:t>.</w:t>
      </w:r>
    </w:p>
    <w:p w14:paraId="31D2C5C6" w14:textId="3859B241" w:rsidR="00B2437E" w:rsidRPr="009F7394" w:rsidRDefault="00B2437E" w:rsidP="00B2437E">
      <w:pPr>
        <w:pStyle w:val="CaptionTop"/>
        <w:rPr>
          <w:lang w:val="en-GB"/>
        </w:rPr>
      </w:pPr>
      <w:bookmarkStart w:id="38" w:name="_Ref64157070"/>
      <w:r w:rsidRPr="009F7394">
        <w:rPr>
          <w:lang w:val="en-GB"/>
        </w:rPr>
        <w:t>Table 5.</w:t>
      </w:r>
      <w:r w:rsidRPr="009F7394">
        <w:rPr>
          <w:lang w:val="en-GB"/>
        </w:rPr>
        <w:fldChar w:fldCharType="begin"/>
      </w:r>
      <w:r w:rsidRPr="009F7394">
        <w:rPr>
          <w:lang w:val="en-GB"/>
        </w:rPr>
        <w:instrText xml:space="preserve"> SEQ Table \* ARABIC </w:instrText>
      </w:r>
      <w:r w:rsidRPr="009F7394">
        <w:rPr>
          <w:lang w:val="en-GB"/>
        </w:rPr>
        <w:fldChar w:fldCharType="separate"/>
      </w:r>
      <w:r w:rsidR="000D5342" w:rsidRPr="009F7394">
        <w:rPr>
          <w:lang w:val="en-GB"/>
        </w:rPr>
        <w:t>2</w:t>
      </w:r>
      <w:r w:rsidRPr="009F7394">
        <w:rPr>
          <w:lang w:val="en-GB"/>
        </w:rPr>
        <w:fldChar w:fldCharType="end"/>
      </w:r>
      <w:bookmarkEnd w:id="38"/>
      <w:r w:rsidRPr="009F7394">
        <w:rPr>
          <w:lang w:val="en-GB"/>
        </w:rPr>
        <w:t xml:space="preserve"> </w:t>
      </w:r>
      <w:r w:rsidR="00A06A9A" w:rsidRPr="009F7394">
        <w:rPr>
          <w:lang w:val="en-GB"/>
        </w:rPr>
        <w:t xml:space="preserve">Parameters of the </w:t>
      </w:r>
      <w:r w:rsidR="00A06A9A" w:rsidRPr="009F7394">
        <w:rPr>
          <w:rFonts w:ascii="Consolas" w:hAnsi="Consolas"/>
          <w:lang w:val="en-GB"/>
        </w:rPr>
        <w:t>KMeans</w:t>
      </w:r>
      <w:r w:rsidR="00A06A9A" w:rsidRPr="009F7394">
        <w:rPr>
          <w:lang w:val="en-GB"/>
        </w:rPr>
        <w:t xml:space="preserve"> Estimator</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122"/>
        <w:gridCol w:w="1842"/>
        <w:gridCol w:w="5103"/>
      </w:tblGrid>
      <w:tr w:rsidR="00762534" w:rsidRPr="00971571" w14:paraId="24F6993D" w14:textId="77777777" w:rsidTr="0070700A">
        <w:tc>
          <w:tcPr>
            <w:tcW w:w="2122" w:type="dxa"/>
            <w:shd w:val="clear" w:color="auto" w:fill="D9D9D9" w:themeFill="background1" w:themeFillShade="D9"/>
          </w:tcPr>
          <w:p w14:paraId="12C47013" w14:textId="645949A1" w:rsidR="00762534" w:rsidRPr="009F7394" w:rsidRDefault="00762534" w:rsidP="00B57058">
            <w:pPr>
              <w:pStyle w:val="BodyText"/>
              <w:spacing w:before="0" w:after="0" w:line="240" w:lineRule="auto"/>
              <w:jc w:val="center"/>
              <w:rPr>
                <w:b/>
                <w:bCs/>
                <w:noProof/>
                <w:lang w:val="en-GB"/>
              </w:rPr>
            </w:pPr>
            <w:r w:rsidRPr="009F7394">
              <w:rPr>
                <w:b/>
                <w:bCs/>
                <w:noProof/>
                <w:lang w:val="en-GB"/>
              </w:rPr>
              <w:t>Parameter</w:t>
            </w:r>
          </w:p>
        </w:tc>
        <w:tc>
          <w:tcPr>
            <w:tcW w:w="1842" w:type="dxa"/>
            <w:shd w:val="clear" w:color="auto" w:fill="D9D9D9" w:themeFill="background1" w:themeFillShade="D9"/>
          </w:tcPr>
          <w:p w14:paraId="150C4B11" w14:textId="31C9CF41" w:rsidR="00762534" w:rsidRPr="009F7394" w:rsidRDefault="00762534" w:rsidP="00B57058">
            <w:pPr>
              <w:pStyle w:val="BodyText"/>
              <w:spacing w:before="0" w:after="0" w:line="240" w:lineRule="auto"/>
              <w:jc w:val="center"/>
              <w:rPr>
                <w:b/>
                <w:bCs/>
                <w:noProof/>
                <w:lang w:val="en-GB"/>
              </w:rPr>
            </w:pPr>
            <w:r w:rsidRPr="009F7394">
              <w:rPr>
                <w:b/>
                <w:bCs/>
                <w:noProof/>
                <w:lang w:val="en-GB"/>
              </w:rPr>
              <w:t>Value Type</w:t>
            </w:r>
          </w:p>
        </w:tc>
        <w:tc>
          <w:tcPr>
            <w:tcW w:w="5103" w:type="dxa"/>
            <w:shd w:val="clear" w:color="auto" w:fill="D9D9D9" w:themeFill="background1" w:themeFillShade="D9"/>
          </w:tcPr>
          <w:p w14:paraId="444BA49B" w14:textId="19B5FD43" w:rsidR="00762534" w:rsidRPr="009F7394" w:rsidRDefault="00762534" w:rsidP="00B57058">
            <w:pPr>
              <w:pStyle w:val="BodyText"/>
              <w:spacing w:before="0" w:after="0" w:line="240" w:lineRule="auto"/>
              <w:jc w:val="center"/>
              <w:rPr>
                <w:b/>
                <w:bCs/>
                <w:noProof/>
                <w:lang w:val="en-GB"/>
              </w:rPr>
            </w:pPr>
            <w:r w:rsidRPr="009F7394">
              <w:rPr>
                <w:b/>
                <w:bCs/>
                <w:noProof/>
                <w:lang w:val="en-GB"/>
              </w:rPr>
              <w:t>Description</w:t>
            </w:r>
          </w:p>
        </w:tc>
      </w:tr>
      <w:tr w:rsidR="00762534" w:rsidRPr="00971571" w14:paraId="26347BDD" w14:textId="77777777" w:rsidTr="0070700A">
        <w:tc>
          <w:tcPr>
            <w:tcW w:w="2122" w:type="dxa"/>
          </w:tcPr>
          <w:p w14:paraId="71D8AB8F" w14:textId="000EA498" w:rsidR="00762534" w:rsidRPr="009F7394" w:rsidRDefault="00762534" w:rsidP="00053A3D">
            <w:pPr>
              <w:pStyle w:val="BodyText"/>
              <w:spacing w:before="0" w:after="0" w:line="240" w:lineRule="auto"/>
              <w:jc w:val="left"/>
              <w:rPr>
                <w:rFonts w:ascii="Consolas" w:hAnsi="Consolas"/>
                <w:noProof/>
                <w:lang w:val="en-GB"/>
              </w:rPr>
            </w:pPr>
            <w:r w:rsidRPr="009F7394">
              <w:rPr>
                <w:rFonts w:ascii="Consolas" w:hAnsi="Consolas"/>
                <w:noProof/>
                <w:lang w:val="en-GB"/>
              </w:rPr>
              <w:t>n_clusters</w:t>
            </w:r>
          </w:p>
          <w:p w14:paraId="584CF4E4" w14:textId="2C66CF75" w:rsidR="00762534" w:rsidRPr="009F7394" w:rsidRDefault="00E92DFC" w:rsidP="00C06724">
            <w:pPr>
              <w:pStyle w:val="BodyText"/>
              <w:spacing w:before="0" w:line="240" w:lineRule="auto"/>
              <w:jc w:val="left"/>
              <w:rPr>
                <w:i/>
                <w:iCs/>
                <w:noProof/>
                <w:lang w:val="en-GB"/>
              </w:rPr>
            </w:pPr>
            <w:r w:rsidRPr="009F7394">
              <w:rPr>
                <w:i/>
                <w:iCs/>
                <w:noProof/>
                <w:lang w:val="en-GB"/>
              </w:rPr>
              <w:t>(</w:t>
            </w:r>
            <w:r w:rsidR="009D20EB" w:rsidRPr="009F7394">
              <w:rPr>
                <w:i/>
                <w:iCs/>
                <w:noProof/>
                <w:lang w:val="en-GB"/>
              </w:rPr>
              <w:t>Default: 8</w:t>
            </w:r>
            <w:r w:rsidRPr="009F7394">
              <w:rPr>
                <w:i/>
                <w:iCs/>
                <w:noProof/>
                <w:lang w:val="en-GB"/>
              </w:rPr>
              <w:t>)</w:t>
            </w:r>
          </w:p>
        </w:tc>
        <w:tc>
          <w:tcPr>
            <w:tcW w:w="1842" w:type="dxa"/>
          </w:tcPr>
          <w:p w14:paraId="488A12A8" w14:textId="257EEA2A" w:rsidR="00762534" w:rsidRPr="009F7394" w:rsidRDefault="00762534" w:rsidP="00053A3D">
            <w:pPr>
              <w:pStyle w:val="BodyText"/>
              <w:spacing w:before="0" w:after="0" w:line="240" w:lineRule="auto"/>
              <w:jc w:val="left"/>
              <w:rPr>
                <w:noProof/>
                <w:lang w:val="en-GB"/>
              </w:rPr>
            </w:pPr>
            <w:r w:rsidRPr="009F7394">
              <w:rPr>
                <w:noProof/>
                <w:lang w:val="en-GB"/>
              </w:rPr>
              <w:t>integer</w:t>
            </w:r>
          </w:p>
        </w:tc>
        <w:tc>
          <w:tcPr>
            <w:tcW w:w="5103" w:type="dxa"/>
          </w:tcPr>
          <w:p w14:paraId="1B5BA779" w14:textId="17A26A88" w:rsidR="00762534" w:rsidRPr="009F7394" w:rsidRDefault="00762534" w:rsidP="006445DF">
            <w:pPr>
              <w:pStyle w:val="BodyText"/>
              <w:spacing w:before="0" w:after="0" w:line="240" w:lineRule="auto"/>
              <w:rPr>
                <w:noProof/>
                <w:lang w:val="en-GB"/>
              </w:rPr>
            </w:pPr>
            <w:r w:rsidRPr="009F7394">
              <w:rPr>
                <w:noProof/>
                <w:lang w:val="en-GB"/>
              </w:rPr>
              <w:t>The number of clusters to form as well as the number of centroids to generate.</w:t>
            </w:r>
          </w:p>
        </w:tc>
      </w:tr>
      <w:tr w:rsidR="00762534" w:rsidRPr="00971571" w14:paraId="5FD85966" w14:textId="77777777" w:rsidTr="0070700A">
        <w:tc>
          <w:tcPr>
            <w:tcW w:w="2122" w:type="dxa"/>
          </w:tcPr>
          <w:p w14:paraId="46809BE3" w14:textId="1EAA9ABA" w:rsidR="00762534" w:rsidRPr="009F7394" w:rsidRDefault="00751D41" w:rsidP="00053A3D">
            <w:pPr>
              <w:pStyle w:val="BodyText"/>
              <w:spacing w:before="0" w:after="0" w:line="240" w:lineRule="auto"/>
              <w:jc w:val="left"/>
              <w:rPr>
                <w:rFonts w:ascii="Consolas" w:hAnsi="Consolas"/>
                <w:noProof/>
                <w:lang w:val="en-GB"/>
              </w:rPr>
            </w:pPr>
            <w:r w:rsidRPr="009F7394">
              <w:rPr>
                <w:rFonts w:ascii="Consolas" w:hAnsi="Consolas"/>
                <w:noProof/>
                <w:lang w:val="en-GB"/>
              </w:rPr>
              <w:t>i</w:t>
            </w:r>
            <w:r w:rsidR="00762534" w:rsidRPr="009F7394">
              <w:rPr>
                <w:rFonts w:ascii="Consolas" w:hAnsi="Consolas"/>
                <w:noProof/>
                <w:lang w:val="en-GB"/>
              </w:rPr>
              <w:t>nit</w:t>
            </w:r>
            <w:r w:rsidR="00E92DFC" w:rsidRPr="009F7394">
              <w:rPr>
                <w:rFonts w:ascii="Consolas" w:hAnsi="Consolas"/>
                <w:noProof/>
                <w:lang w:val="en-GB"/>
              </w:rPr>
              <w:t xml:space="preserve"> </w:t>
            </w:r>
            <w:r w:rsidR="00E92DFC" w:rsidRPr="009F7394">
              <w:rPr>
                <w:noProof/>
                <w:lang w:val="en-GB"/>
              </w:rPr>
              <w:t>(</w:t>
            </w:r>
            <w:r w:rsidR="00E92DFC" w:rsidRPr="009F7394">
              <w:rPr>
                <w:i/>
                <w:iCs/>
                <w:noProof/>
                <w:lang w:val="en-GB"/>
              </w:rPr>
              <w:t xml:space="preserve">Default: </w:t>
            </w:r>
            <w:r w:rsidR="00E92DFC" w:rsidRPr="009F7394">
              <w:rPr>
                <w:i/>
                <w:iCs/>
                <w:noProof/>
                <w:lang w:val="en-GB"/>
              </w:rPr>
              <w:br/>
            </w:r>
            <w:r w:rsidR="00E92DFC" w:rsidRPr="009F7394">
              <w:rPr>
                <w:rFonts w:ascii="Consolas" w:hAnsi="Consolas"/>
                <w:i/>
                <w:iCs/>
                <w:noProof/>
                <w:lang w:val="en-GB"/>
              </w:rPr>
              <w:t>"k-means++"</w:t>
            </w:r>
            <w:r w:rsidR="00E92DFC" w:rsidRPr="009F7394">
              <w:rPr>
                <w:i/>
                <w:iCs/>
                <w:noProof/>
                <w:lang w:val="en-GB"/>
              </w:rPr>
              <w:t>)</w:t>
            </w:r>
          </w:p>
        </w:tc>
        <w:tc>
          <w:tcPr>
            <w:tcW w:w="1842" w:type="dxa"/>
          </w:tcPr>
          <w:p w14:paraId="1A201F9F" w14:textId="18FD391D" w:rsidR="00762534" w:rsidRPr="009F7394" w:rsidRDefault="00762534" w:rsidP="00053A3D">
            <w:pPr>
              <w:pStyle w:val="BodyText"/>
              <w:spacing w:before="0" w:after="0" w:line="240" w:lineRule="auto"/>
              <w:jc w:val="left"/>
              <w:rPr>
                <w:noProof/>
                <w:lang w:val="en-GB"/>
              </w:rPr>
            </w:pPr>
            <w:r w:rsidRPr="009F7394">
              <w:rPr>
                <w:rFonts w:ascii="Consolas" w:hAnsi="Consolas"/>
                <w:noProof/>
                <w:lang w:val="en-GB"/>
              </w:rPr>
              <w:t>"k-means++"</w:t>
            </w:r>
            <w:r w:rsidRPr="009F7394">
              <w:rPr>
                <w:noProof/>
                <w:lang w:val="en-GB"/>
              </w:rPr>
              <w:t xml:space="preserve">, </w:t>
            </w:r>
            <w:r w:rsidRPr="009F7394">
              <w:rPr>
                <w:rFonts w:ascii="Consolas" w:hAnsi="Consolas"/>
                <w:noProof/>
                <w:lang w:val="en-GB"/>
              </w:rPr>
              <w:t>"random"</w:t>
            </w:r>
            <w:r w:rsidRPr="009F7394">
              <w:rPr>
                <w:noProof/>
                <w:lang w:val="en-GB"/>
              </w:rPr>
              <w:t>, callable, array</w:t>
            </w:r>
            <w:r w:rsidR="007C52B4" w:rsidRPr="009F7394">
              <w:rPr>
                <w:noProof/>
                <w:lang w:val="en-GB"/>
              </w:rPr>
              <w:t>-like of shape</w:t>
            </w:r>
            <w:r w:rsidR="00FA77BC" w:rsidRPr="009F7394">
              <w:rPr>
                <w:noProof/>
                <w:lang w:val="en-GB"/>
              </w:rPr>
              <w:t xml:space="preserve"> </w:t>
            </w:r>
          </w:p>
        </w:tc>
        <w:tc>
          <w:tcPr>
            <w:tcW w:w="5103" w:type="dxa"/>
          </w:tcPr>
          <w:p w14:paraId="75AB85FB" w14:textId="46755C2A" w:rsidR="00762534" w:rsidRPr="009F7394" w:rsidRDefault="00762534" w:rsidP="006445DF">
            <w:pPr>
              <w:pStyle w:val="BodyText"/>
              <w:spacing w:before="0" w:line="240" w:lineRule="auto"/>
              <w:rPr>
                <w:noProof/>
                <w:lang w:val="en-GB"/>
              </w:rPr>
            </w:pPr>
            <w:r w:rsidRPr="009F7394">
              <w:rPr>
                <w:noProof/>
                <w:lang w:val="en-GB"/>
              </w:rPr>
              <w:t>Method for initiali</w:t>
            </w:r>
            <w:r w:rsidR="003262B1" w:rsidRPr="009F7394">
              <w:rPr>
                <w:noProof/>
                <w:lang w:val="en-GB"/>
              </w:rPr>
              <w:t>s</w:t>
            </w:r>
            <w:r w:rsidRPr="009F7394">
              <w:rPr>
                <w:noProof/>
                <w:lang w:val="en-GB"/>
              </w:rPr>
              <w:t>ation:</w:t>
            </w:r>
          </w:p>
          <w:p w14:paraId="3BCF29FF" w14:textId="47B2D734" w:rsidR="00762534" w:rsidRPr="009F7394" w:rsidRDefault="00762534" w:rsidP="006445DF">
            <w:pPr>
              <w:pStyle w:val="BodyText"/>
              <w:spacing w:before="0" w:line="240" w:lineRule="auto"/>
              <w:rPr>
                <w:noProof/>
                <w:lang w:val="en-GB"/>
              </w:rPr>
            </w:pPr>
            <w:r w:rsidRPr="009F7394">
              <w:rPr>
                <w:rFonts w:ascii="Consolas" w:hAnsi="Consolas"/>
                <w:noProof/>
                <w:lang w:val="en-GB"/>
              </w:rPr>
              <w:t>"k-means++"</w:t>
            </w:r>
            <w:r w:rsidRPr="009F7394">
              <w:rPr>
                <w:noProof/>
                <w:lang w:val="en-GB"/>
              </w:rPr>
              <w:t>: selects initial cluster centr</w:t>
            </w:r>
            <w:r w:rsidR="004F6FE0" w:rsidRPr="009F7394">
              <w:rPr>
                <w:noProof/>
                <w:lang w:val="en-GB"/>
              </w:rPr>
              <w:t>e</w:t>
            </w:r>
            <w:r w:rsidRPr="009F7394">
              <w:rPr>
                <w:noProof/>
                <w:lang w:val="en-GB"/>
              </w:rPr>
              <w:t>s for k-mean clustering in a smart way to speed up convergence.</w:t>
            </w:r>
          </w:p>
          <w:p w14:paraId="0E03C5FD" w14:textId="48F0EBEF" w:rsidR="00762534" w:rsidRPr="009F7394" w:rsidRDefault="00FA77BC" w:rsidP="006445DF">
            <w:pPr>
              <w:pStyle w:val="BodyText"/>
              <w:spacing w:before="0" w:line="240" w:lineRule="auto"/>
              <w:rPr>
                <w:noProof/>
                <w:lang w:val="en-GB"/>
              </w:rPr>
            </w:pPr>
            <w:r w:rsidRPr="009F7394">
              <w:rPr>
                <w:rFonts w:ascii="Consolas" w:hAnsi="Consolas"/>
                <w:noProof/>
                <w:lang w:val="en-GB"/>
              </w:rPr>
              <w:t>"</w:t>
            </w:r>
            <w:r w:rsidR="00762534" w:rsidRPr="009F7394">
              <w:rPr>
                <w:rFonts w:ascii="Consolas" w:hAnsi="Consolas"/>
                <w:noProof/>
                <w:lang w:val="en-GB"/>
              </w:rPr>
              <w:t>random</w:t>
            </w:r>
            <w:r w:rsidRPr="009F7394">
              <w:rPr>
                <w:rFonts w:ascii="Consolas" w:hAnsi="Consolas"/>
                <w:noProof/>
                <w:lang w:val="en-GB"/>
              </w:rPr>
              <w:t>"</w:t>
            </w:r>
            <w:r w:rsidR="00762534" w:rsidRPr="009F7394">
              <w:rPr>
                <w:noProof/>
                <w:lang w:val="en-GB"/>
              </w:rPr>
              <w:t>: choose</w:t>
            </w:r>
            <w:r w:rsidR="00FD22DA" w:rsidRPr="009F7394">
              <w:rPr>
                <w:noProof/>
                <w:lang w:val="en-GB"/>
              </w:rPr>
              <w:t xml:space="preserve"> </w:t>
            </w:r>
            <w:r w:rsidR="003F6DC0" w:rsidRPr="009F7394">
              <w:rPr>
                <w:rFonts w:ascii="Consolas" w:hAnsi="Consolas"/>
                <w:noProof/>
                <w:lang w:val="en-GB"/>
              </w:rPr>
              <w:t>n_clusters</w:t>
            </w:r>
            <w:r w:rsidR="00762534" w:rsidRPr="009F7394">
              <w:rPr>
                <w:noProof/>
                <w:lang w:val="en-GB"/>
              </w:rPr>
              <w:t xml:space="preserve"> observations</w:t>
            </w:r>
            <w:r w:rsidR="005D05C7" w:rsidRPr="009F7394">
              <w:rPr>
                <w:noProof/>
                <w:lang w:val="en-GB"/>
              </w:rPr>
              <w:t xml:space="preserve"> </w:t>
            </w:r>
            <w:r w:rsidR="00762534" w:rsidRPr="009F7394">
              <w:rPr>
                <w:noProof/>
                <w:lang w:val="en-GB"/>
              </w:rPr>
              <w:t xml:space="preserve">at random from </w:t>
            </w:r>
            <w:r w:rsidR="00FD22DA" w:rsidRPr="009F7394">
              <w:rPr>
                <w:noProof/>
                <w:lang w:val="en-GB"/>
              </w:rPr>
              <w:t xml:space="preserve">the </w:t>
            </w:r>
            <w:r w:rsidR="00762534" w:rsidRPr="009F7394">
              <w:rPr>
                <w:noProof/>
                <w:lang w:val="en-GB"/>
              </w:rPr>
              <w:t xml:space="preserve">data </w:t>
            </w:r>
            <w:r w:rsidR="003F6DC0" w:rsidRPr="009F7394">
              <w:rPr>
                <w:noProof/>
                <w:lang w:val="en-GB"/>
              </w:rPr>
              <w:t xml:space="preserve">as </w:t>
            </w:r>
            <w:r w:rsidR="00762534" w:rsidRPr="009F7394">
              <w:rPr>
                <w:noProof/>
                <w:lang w:val="en-GB"/>
              </w:rPr>
              <w:t>initial centroids.</w:t>
            </w:r>
          </w:p>
          <w:p w14:paraId="44E2B5BF" w14:textId="640C74F0" w:rsidR="00762534" w:rsidRPr="009F7394" w:rsidRDefault="00D84DA9" w:rsidP="006445DF">
            <w:pPr>
              <w:pStyle w:val="BodyText"/>
              <w:spacing w:before="0" w:line="240" w:lineRule="auto"/>
              <w:rPr>
                <w:noProof/>
                <w:lang w:val="en-GB"/>
              </w:rPr>
            </w:pPr>
            <w:r w:rsidRPr="009F7394">
              <w:rPr>
                <w:noProof/>
                <w:lang w:val="en-GB"/>
              </w:rPr>
              <w:t>A</w:t>
            </w:r>
            <w:r w:rsidR="00762534" w:rsidRPr="009F7394">
              <w:rPr>
                <w:noProof/>
                <w:lang w:val="en-GB"/>
              </w:rPr>
              <w:t>rray</w:t>
            </w:r>
            <w:r w:rsidRPr="009F7394">
              <w:rPr>
                <w:noProof/>
                <w:lang w:val="en-GB"/>
              </w:rPr>
              <w:t>:</w:t>
            </w:r>
            <w:r w:rsidR="00762534" w:rsidRPr="009F7394">
              <w:rPr>
                <w:noProof/>
                <w:lang w:val="en-GB"/>
              </w:rPr>
              <w:t xml:space="preserve"> </w:t>
            </w:r>
            <w:r w:rsidR="007B12F7" w:rsidRPr="009F7394">
              <w:rPr>
                <w:noProof/>
                <w:lang w:val="en-GB"/>
              </w:rPr>
              <w:t xml:space="preserve">An array with </w:t>
            </w:r>
            <w:r w:rsidR="00764821" w:rsidRPr="009F7394">
              <w:rPr>
                <w:noProof/>
                <w:lang w:val="en-GB"/>
              </w:rPr>
              <w:t xml:space="preserve">number of rows equal to the </w:t>
            </w:r>
            <w:r w:rsidR="00764821" w:rsidRPr="009F7394">
              <w:rPr>
                <w:rFonts w:ascii="Consolas" w:hAnsi="Consolas"/>
                <w:noProof/>
                <w:lang w:val="en-GB"/>
              </w:rPr>
              <w:t>n</w:t>
            </w:r>
            <w:r w:rsidR="003016E8" w:rsidRPr="009F7394">
              <w:rPr>
                <w:rFonts w:ascii="Consolas" w:hAnsi="Consolas"/>
                <w:noProof/>
                <w:lang w:val="en-GB"/>
              </w:rPr>
              <w:t>_</w:t>
            </w:r>
            <w:r w:rsidR="00764821" w:rsidRPr="009F7394">
              <w:rPr>
                <w:rFonts w:ascii="Consolas" w:hAnsi="Consolas"/>
                <w:noProof/>
                <w:lang w:val="en-GB"/>
              </w:rPr>
              <w:t>clusters</w:t>
            </w:r>
            <w:r w:rsidR="00764821" w:rsidRPr="009F7394">
              <w:rPr>
                <w:noProof/>
                <w:lang w:val="en-GB"/>
              </w:rPr>
              <w:t xml:space="preserve"> and number of columns equal to the number of variables </w:t>
            </w:r>
            <w:r w:rsidR="007B12F7" w:rsidRPr="009F7394">
              <w:rPr>
                <w:noProof/>
                <w:lang w:val="en-GB"/>
              </w:rPr>
              <w:t xml:space="preserve">that </w:t>
            </w:r>
            <w:r w:rsidR="00762534" w:rsidRPr="009F7394">
              <w:rPr>
                <w:noProof/>
                <w:lang w:val="en-GB"/>
              </w:rPr>
              <w:t xml:space="preserve">give the initial </w:t>
            </w:r>
            <w:r w:rsidR="0096688D" w:rsidRPr="009F7394">
              <w:rPr>
                <w:noProof/>
                <w:lang w:val="en-GB"/>
              </w:rPr>
              <w:t>centroids</w:t>
            </w:r>
            <w:r w:rsidR="00762534" w:rsidRPr="009F7394">
              <w:rPr>
                <w:noProof/>
                <w:lang w:val="en-GB"/>
              </w:rPr>
              <w:t>.</w:t>
            </w:r>
          </w:p>
          <w:p w14:paraId="4EE91BB2" w14:textId="6552928C" w:rsidR="00762534" w:rsidRPr="009F7394" w:rsidRDefault="003016E8" w:rsidP="006445DF">
            <w:pPr>
              <w:pStyle w:val="BodyText"/>
              <w:spacing w:before="0" w:after="0" w:line="240" w:lineRule="auto"/>
              <w:rPr>
                <w:noProof/>
                <w:lang w:val="en-GB"/>
              </w:rPr>
            </w:pPr>
            <w:r w:rsidRPr="009F7394">
              <w:rPr>
                <w:noProof/>
                <w:lang w:val="en-GB"/>
              </w:rPr>
              <w:t>C</w:t>
            </w:r>
            <w:r w:rsidR="00762534" w:rsidRPr="009F7394">
              <w:rPr>
                <w:noProof/>
                <w:lang w:val="en-GB"/>
              </w:rPr>
              <w:t>allable</w:t>
            </w:r>
            <w:r w:rsidRPr="009F7394">
              <w:rPr>
                <w:noProof/>
                <w:lang w:val="en-GB"/>
              </w:rPr>
              <w:t>:</w:t>
            </w:r>
            <w:r w:rsidR="00762534" w:rsidRPr="009F7394">
              <w:rPr>
                <w:noProof/>
                <w:lang w:val="en-GB"/>
              </w:rPr>
              <w:t xml:space="preserve"> </w:t>
            </w:r>
            <w:r w:rsidRPr="009F7394">
              <w:rPr>
                <w:noProof/>
                <w:lang w:val="en-GB"/>
              </w:rPr>
              <w:t>I</w:t>
            </w:r>
            <w:r w:rsidR="00762534" w:rsidRPr="009F7394">
              <w:rPr>
                <w:noProof/>
                <w:lang w:val="en-GB"/>
              </w:rPr>
              <w:t xml:space="preserve">t should take arguments </w:t>
            </w:r>
            <w:r w:rsidR="00762534" w:rsidRPr="009F7394">
              <w:rPr>
                <w:rFonts w:ascii="Consolas" w:hAnsi="Consolas"/>
                <w:noProof/>
                <w:lang w:val="en-GB"/>
              </w:rPr>
              <w:t>X</w:t>
            </w:r>
            <w:r w:rsidR="00762534" w:rsidRPr="009F7394">
              <w:rPr>
                <w:noProof/>
                <w:lang w:val="en-GB"/>
              </w:rPr>
              <w:t xml:space="preserve">, </w:t>
            </w:r>
            <w:r w:rsidR="00762534" w:rsidRPr="009F7394">
              <w:rPr>
                <w:rFonts w:ascii="Consolas" w:hAnsi="Consolas"/>
                <w:noProof/>
                <w:lang w:val="en-GB"/>
              </w:rPr>
              <w:t>n_clusters</w:t>
            </w:r>
            <w:r w:rsidR="00762534" w:rsidRPr="009F7394">
              <w:rPr>
                <w:noProof/>
                <w:lang w:val="en-GB"/>
              </w:rPr>
              <w:t xml:space="preserve"> and a </w:t>
            </w:r>
            <w:r w:rsidR="00762534" w:rsidRPr="009F7394">
              <w:rPr>
                <w:rFonts w:ascii="Consolas" w:hAnsi="Consolas"/>
                <w:noProof/>
                <w:lang w:val="en-GB"/>
              </w:rPr>
              <w:t>random state</w:t>
            </w:r>
            <w:r w:rsidR="00762534" w:rsidRPr="009F7394">
              <w:rPr>
                <w:noProof/>
                <w:lang w:val="en-GB"/>
              </w:rPr>
              <w:t xml:space="preserve"> and return an initiali</w:t>
            </w:r>
            <w:r w:rsidR="00D66A5D" w:rsidRPr="009F7394">
              <w:rPr>
                <w:noProof/>
                <w:lang w:val="en-GB"/>
              </w:rPr>
              <w:t>s</w:t>
            </w:r>
            <w:r w:rsidR="00762534" w:rsidRPr="009F7394">
              <w:rPr>
                <w:noProof/>
                <w:lang w:val="en-GB"/>
              </w:rPr>
              <w:t>ation.</w:t>
            </w:r>
          </w:p>
        </w:tc>
      </w:tr>
      <w:tr w:rsidR="00762534" w:rsidRPr="00971571" w14:paraId="6906F9A9" w14:textId="77777777" w:rsidTr="0070700A">
        <w:tc>
          <w:tcPr>
            <w:tcW w:w="2122" w:type="dxa"/>
          </w:tcPr>
          <w:p w14:paraId="65CE40B1" w14:textId="5891D38F" w:rsidR="00E92DFC" w:rsidRPr="00EE0A34" w:rsidRDefault="0061030B" w:rsidP="00E92DFC">
            <w:pPr>
              <w:pStyle w:val="BodyText"/>
              <w:spacing w:before="0" w:line="240" w:lineRule="auto"/>
              <w:rPr>
                <w:i/>
                <w:iCs/>
                <w:noProof/>
                <w:lang w:val="en-GB"/>
              </w:rPr>
            </w:pPr>
            <w:r w:rsidRPr="00EE0A34">
              <w:rPr>
                <w:rFonts w:ascii="Consolas" w:hAnsi="Consolas"/>
                <w:noProof/>
                <w:lang w:val="en-GB"/>
              </w:rPr>
              <w:t>n_init</w:t>
            </w:r>
            <w:r w:rsidR="0070700A" w:rsidRPr="00EE0A34">
              <w:rPr>
                <w:rFonts w:ascii="Consolas" w:hAnsi="Consolas"/>
                <w:noProof/>
                <w:lang w:val="en-GB"/>
              </w:rPr>
              <w:br/>
            </w:r>
            <w:r w:rsidR="00E92DFC" w:rsidRPr="00EE0A34">
              <w:rPr>
                <w:i/>
                <w:iCs/>
                <w:noProof/>
                <w:lang w:val="en-GB"/>
              </w:rPr>
              <w:t>(Default: 10)</w:t>
            </w:r>
          </w:p>
          <w:p w14:paraId="09EA80D0" w14:textId="3494B053" w:rsidR="00762534" w:rsidRPr="00EE0A34" w:rsidRDefault="00762534" w:rsidP="00053A3D">
            <w:pPr>
              <w:pStyle w:val="BodyText"/>
              <w:spacing w:before="0" w:after="0" w:line="240" w:lineRule="auto"/>
              <w:jc w:val="left"/>
              <w:rPr>
                <w:rFonts w:ascii="Consolas" w:hAnsi="Consolas"/>
                <w:noProof/>
                <w:lang w:val="en-GB"/>
              </w:rPr>
            </w:pPr>
          </w:p>
        </w:tc>
        <w:tc>
          <w:tcPr>
            <w:tcW w:w="1842" w:type="dxa"/>
          </w:tcPr>
          <w:p w14:paraId="393D78D4" w14:textId="357D2F01" w:rsidR="00762534" w:rsidRPr="00EE0A34" w:rsidRDefault="0061030B" w:rsidP="00053A3D">
            <w:pPr>
              <w:pStyle w:val="BodyText"/>
              <w:spacing w:before="0" w:after="0" w:line="240" w:lineRule="auto"/>
              <w:jc w:val="left"/>
              <w:rPr>
                <w:noProof/>
                <w:lang w:val="en-GB"/>
              </w:rPr>
            </w:pPr>
            <w:r w:rsidRPr="00EE0A34">
              <w:rPr>
                <w:noProof/>
                <w:lang w:val="en-GB"/>
              </w:rPr>
              <w:t>integer</w:t>
            </w:r>
          </w:p>
        </w:tc>
        <w:tc>
          <w:tcPr>
            <w:tcW w:w="5103" w:type="dxa"/>
          </w:tcPr>
          <w:p w14:paraId="045C6E7A" w14:textId="49D52B50" w:rsidR="00762534" w:rsidRPr="00EE0A34" w:rsidRDefault="001F4691" w:rsidP="006445DF">
            <w:pPr>
              <w:pStyle w:val="BodyText"/>
              <w:spacing w:before="0" w:after="0" w:line="240" w:lineRule="auto"/>
              <w:rPr>
                <w:noProof/>
                <w:lang w:val="en-GB"/>
              </w:rPr>
            </w:pPr>
            <w:r w:rsidRPr="00EE0A34">
              <w:rPr>
                <w:noProof/>
                <w:lang w:val="en-GB"/>
              </w:rPr>
              <w:t>Number of time</w:t>
            </w:r>
            <w:r w:rsidR="00BA3739">
              <w:rPr>
                <w:noProof/>
                <w:lang w:val="en-GB"/>
              </w:rPr>
              <w:t>s</w:t>
            </w:r>
            <w:r w:rsidRPr="00EE0A34">
              <w:rPr>
                <w:noProof/>
                <w:lang w:val="en-GB"/>
              </w:rPr>
              <w:t xml:space="preserve"> the k-means algorithm will be run with different centroid seeds. The final results will be the best output of </w:t>
            </w:r>
            <w:r w:rsidRPr="00EE0A34">
              <w:rPr>
                <w:rFonts w:ascii="Consolas" w:hAnsi="Consolas"/>
                <w:noProof/>
                <w:lang w:val="en-GB"/>
              </w:rPr>
              <w:t>n_init</w:t>
            </w:r>
            <w:r w:rsidRPr="00EE0A34">
              <w:rPr>
                <w:noProof/>
                <w:lang w:val="en-GB"/>
              </w:rPr>
              <w:t xml:space="preserve"> consecutive runs in terms of inertia.</w:t>
            </w:r>
          </w:p>
        </w:tc>
      </w:tr>
      <w:tr w:rsidR="00762534" w:rsidRPr="00971571" w14:paraId="05A839E1" w14:textId="77777777" w:rsidTr="0070700A">
        <w:tc>
          <w:tcPr>
            <w:tcW w:w="2122" w:type="dxa"/>
          </w:tcPr>
          <w:p w14:paraId="4BA4C334" w14:textId="1F99AE28" w:rsidR="00762534" w:rsidRPr="00EE0A34" w:rsidRDefault="00941102" w:rsidP="00E92DFC">
            <w:pPr>
              <w:pStyle w:val="BodyText"/>
              <w:spacing w:before="0" w:line="240" w:lineRule="auto"/>
              <w:rPr>
                <w:i/>
                <w:iCs/>
                <w:noProof/>
                <w:lang w:val="en-GB"/>
              </w:rPr>
            </w:pPr>
            <w:r w:rsidRPr="00EE0A34">
              <w:rPr>
                <w:rFonts w:ascii="Consolas" w:hAnsi="Consolas"/>
                <w:noProof/>
                <w:lang w:val="en-GB"/>
              </w:rPr>
              <w:t>max_iter</w:t>
            </w:r>
            <w:r w:rsidR="00E92DFC" w:rsidRPr="00EE0A34">
              <w:rPr>
                <w:rFonts w:ascii="Consolas" w:hAnsi="Consolas"/>
                <w:noProof/>
                <w:lang w:val="en-GB"/>
              </w:rPr>
              <w:t xml:space="preserve"> </w:t>
            </w:r>
            <w:r w:rsidR="00E92DFC" w:rsidRPr="00EE0A34">
              <w:rPr>
                <w:i/>
                <w:iCs/>
                <w:noProof/>
                <w:lang w:val="en-GB"/>
              </w:rPr>
              <w:t>(Default: 300)</w:t>
            </w:r>
          </w:p>
        </w:tc>
        <w:tc>
          <w:tcPr>
            <w:tcW w:w="1842" w:type="dxa"/>
          </w:tcPr>
          <w:p w14:paraId="1680F72D" w14:textId="1D06305D" w:rsidR="00762534" w:rsidRPr="00EE0A34" w:rsidRDefault="00F53672" w:rsidP="00053A3D">
            <w:pPr>
              <w:pStyle w:val="BodyText"/>
              <w:spacing w:before="0" w:after="0" w:line="240" w:lineRule="auto"/>
              <w:jc w:val="left"/>
              <w:rPr>
                <w:noProof/>
                <w:lang w:val="en-GB"/>
              </w:rPr>
            </w:pPr>
            <w:r w:rsidRPr="00EE0A34">
              <w:rPr>
                <w:noProof/>
                <w:lang w:val="en-GB"/>
              </w:rPr>
              <w:t>integer</w:t>
            </w:r>
          </w:p>
        </w:tc>
        <w:tc>
          <w:tcPr>
            <w:tcW w:w="5103" w:type="dxa"/>
          </w:tcPr>
          <w:p w14:paraId="0AE17092" w14:textId="7DBD03D1" w:rsidR="00762534" w:rsidRPr="00EE0A34" w:rsidRDefault="00D50F0D" w:rsidP="006445DF">
            <w:pPr>
              <w:pStyle w:val="BodyText"/>
              <w:spacing w:before="0" w:after="0" w:line="240" w:lineRule="auto"/>
              <w:rPr>
                <w:noProof/>
                <w:lang w:val="en-GB"/>
              </w:rPr>
            </w:pPr>
            <w:r w:rsidRPr="00EE0A34">
              <w:rPr>
                <w:noProof/>
                <w:lang w:val="en-GB"/>
              </w:rPr>
              <w:t>Maximum number of iterations of the k-means algorithm for a single run.</w:t>
            </w:r>
          </w:p>
        </w:tc>
      </w:tr>
      <w:tr w:rsidR="00762534" w:rsidRPr="00971571" w14:paraId="3C753563" w14:textId="77777777" w:rsidTr="0070700A">
        <w:tc>
          <w:tcPr>
            <w:tcW w:w="2122" w:type="dxa"/>
          </w:tcPr>
          <w:p w14:paraId="21C11FFE" w14:textId="4992C75B" w:rsidR="00762534" w:rsidRPr="00EE0A34" w:rsidRDefault="00D50F0D" w:rsidP="00053A3D">
            <w:pPr>
              <w:pStyle w:val="BodyText"/>
              <w:spacing w:before="0" w:after="0" w:line="240" w:lineRule="auto"/>
              <w:jc w:val="left"/>
              <w:rPr>
                <w:rFonts w:ascii="Consolas" w:hAnsi="Consolas"/>
                <w:noProof/>
                <w:lang w:val="en-GB"/>
              </w:rPr>
            </w:pPr>
            <w:r w:rsidRPr="00EE0A34">
              <w:rPr>
                <w:rFonts w:ascii="Consolas" w:hAnsi="Consolas"/>
                <w:noProof/>
                <w:lang w:val="en-GB"/>
              </w:rPr>
              <w:lastRenderedPageBreak/>
              <w:t>tol</w:t>
            </w:r>
            <w:r w:rsidR="00E92DFC" w:rsidRPr="00EE0A34">
              <w:rPr>
                <w:rFonts w:ascii="Consolas" w:hAnsi="Consolas"/>
                <w:noProof/>
                <w:lang w:val="en-GB"/>
              </w:rPr>
              <w:t xml:space="preserve"> </w:t>
            </w:r>
            <w:r w:rsidR="0008731F" w:rsidRPr="00EE0A34">
              <w:rPr>
                <w:rFonts w:ascii="Consolas" w:hAnsi="Consolas"/>
                <w:noProof/>
                <w:lang w:val="en-GB"/>
              </w:rPr>
              <w:br/>
            </w:r>
            <w:r w:rsidR="00E92DFC" w:rsidRPr="00EE0A34">
              <w:rPr>
                <w:i/>
                <w:iCs/>
                <w:noProof/>
                <w:lang w:val="en-GB"/>
              </w:rPr>
              <w:t>(Default: 1e-4)</w:t>
            </w:r>
          </w:p>
        </w:tc>
        <w:tc>
          <w:tcPr>
            <w:tcW w:w="1842" w:type="dxa"/>
          </w:tcPr>
          <w:p w14:paraId="51D9935F" w14:textId="1C4A4B80" w:rsidR="00762534" w:rsidRPr="00EE0A34" w:rsidRDefault="00D50F0D" w:rsidP="00053A3D">
            <w:pPr>
              <w:pStyle w:val="BodyText"/>
              <w:spacing w:before="0" w:after="0" w:line="240" w:lineRule="auto"/>
              <w:jc w:val="left"/>
              <w:rPr>
                <w:noProof/>
                <w:lang w:val="en-GB"/>
              </w:rPr>
            </w:pPr>
            <w:r w:rsidRPr="00EE0A34">
              <w:rPr>
                <w:noProof/>
                <w:lang w:val="en-GB"/>
              </w:rPr>
              <w:t>float</w:t>
            </w:r>
          </w:p>
        </w:tc>
        <w:tc>
          <w:tcPr>
            <w:tcW w:w="5103" w:type="dxa"/>
          </w:tcPr>
          <w:p w14:paraId="08F5100B" w14:textId="74F186D1" w:rsidR="00762534" w:rsidRPr="00EE0A34" w:rsidRDefault="00A76E57" w:rsidP="006445DF">
            <w:pPr>
              <w:pStyle w:val="BodyText"/>
              <w:spacing w:before="0" w:after="0" w:line="240" w:lineRule="auto"/>
              <w:rPr>
                <w:noProof/>
                <w:lang w:val="en-GB"/>
              </w:rPr>
            </w:pPr>
            <w:r w:rsidRPr="00EE0A34">
              <w:rPr>
                <w:noProof/>
                <w:lang w:val="en-GB"/>
              </w:rPr>
              <w:t>Relative tolerance of the difference in the cluster centr</w:t>
            </w:r>
            <w:r w:rsidR="00A65FF2" w:rsidRPr="00EE0A34">
              <w:rPr>
                <w:noProof/>
                <w:lang w:val="en-GB"/>
              </w:rPr>
              <w:t>e</w:t>
            </w:r>
            <w:r w:rsidRPr="00EE0A34">
              <w:rPr>
                <w:noProof/>
                <w:lang w:val="en-GB"/>
              </w:rPr>
              <w:t>s of two consecutive iterations to declare convergence.</w:t>
            </w:r>
          </w:p>
        </w:tc>
      </w:tr>
      <w:tr w:rsidR="00762534" w:rsidRPr="00971571" w14:paraId="73FE6333" w14:textId="77777777" w:rsidTr="0070700A">
        <w:tc>
          <w:tcPr>
            <w:tcW w:w="2122" w:type="dxa"/>
          </w:tcPr>
          <w:p w14:paraId="778DE410" w14:textId="4C71C73E" w:rsidR="00762534" w:rsidRPr="00EE0A34" w:rsidRDefault="00835305" w:rsidP="00053A3D">
            <w:pPr>
              <w:pStyle w:val="BodyText"/>
              <w:spacing w:before="0" w:after="0" w:line="240" w:lineRule="auto"/>
              <w:jc w:val="left"/>
              <w:rPr>
                <w:rFonts w:ascii="Consolas" w:hAnsi="Consolas"/>
                <w:noProof/>
                <w:lang w:val="en-GB"/>
              </w:rPr>
            </w:pPr>
            <w:r w:rsidRPr="00EE0A34">
              <w:rPr>
                <w:rFonts w:ascii="Consolas" w:hAnsi="Consolas"/>
                <w:noProof/>
                <w:lang w:val="en-GB"/>
              </w:rPr>
              <w:t>precompute_</w:t>
            </w:r>
            <w:r w:rsidRPr="00EE0A34">
              <w:rPr>
                <w:rFonts w:ascii="Consolas" w:hAnsi="Consolas"/>
                <w:noProof/>
                <w:lang w:val="en-GB"/>
              </w:rPr>
              <w:br/>
              <w:t>distances</w:t>
            </w:r>
            <w:r w:rsidR="0008731F" w:rsidRPr="00EE0A34">
              <w:rPr>
                <w:rFonts w:ascii="Consolas" w:hAnsi="Consolas"/>
                <w:noProof/>
                <w:lang w:val="en-GB"/>
              </w:rPr>
              <w:t xml:space="preserve"> </w:t>
            </w:r>
            <w:r w:rsidR="0008731F" w:rsidRPr="00EE0A34">
              <w:rPr>
                <w:i/>
                <w:iCs/>
                <w:noProof/>
                <w:lang w:val="en-GB"/>
              </w:rPr>
              <w:t xml:space="preserve">(Default: </w:t>
            </w:r>
            <w:r w:rsidR="0008731F" w:rsidRPr="00EE0A34">
              <w:rPr>
                <w:rFonts w:ascii="Consolas" w:hAnsi="Consolas"/>
                <w:i/>
                <w:iCs/>
                <w:noProof/>
                <w:lang w:val="en-GB"/>
              </w:rPr>
              <w:t>"auto"</w:t>
            </w:r>
            <w:r w:rsidR="0008731F" w:rsidRPr="00EE0A34">
              <w:rPr>
                <w:i/>
                <w:iCs/>
                <w:noProof/>
                <w:lang w:val="en-GB"/>
              </w:rPr>
              <w:t>)</w:t>
            </w:r>
          </w:p>
        </w:tc>
        <w:tc>
          <w:tcPr>
            <w:tcW w:w="1842" w:type="dxa"/>
          </w:tcPr>
          <w:p w14:paraId="5F10FA30" w14:textId="2E136E66" w:rsidR="00762534" w:rsidRPr="00EE0A34" w:rsidRDefault="006409F0" w:rsidP="00053A3D">
            <w:pPr>
              <w:pStyle w:val="BodyText"/>
              <w:spacing w:before="0" w:after="0" w:line="240" w:lineRule="auto"/>
              <w:jc w:val="left"/>
              <w:rPr>
                <w:noProof/>
                <w:lang w:val="en-GB"/>
              </w:rPr>
            </w:pPr>
            <w:r w:rsidRPr="00EE0A34">
              <w:rPr>
                <w:rFonts w:ascii="Consolas" w:hAnsi="Consolas"/>
                <w:noProof/>
                <w:lang w:val="en-GB"/>
              </w:rPr>
              <w:t>"auto"</w:t>
            </w:r>
            <w:r w:rsidRPr="00EE0A34">
              <w:rPr>
                <w:noProof/>
                <w:lang w:val="en-GB"/>
              </w:rPr>
              <w:t xml:space="preserve">, </w:t>
            </w:r>
            <w:r w:rsidRPr="00EE0A34">
              <w:rPr>
                <w:rFonts w:ascii="Consolas" w:hAnsi="Consolas"/>
                <w:noProof/>
                <w:lang w:val="en-GB"/>
              </w:rPr>
              <w:t>True</w:t>
            </w:r>
            <w:r w:rsidRPr="00EE0A34">
              <w:rPr>
                <w:noProof/>
                <w:lang w:val="en-GB"/>
              </w:rPr>
              <w:t xml:space="preserve">, </w:t>
            </w:r>
            <w:r w:rsidRPr="00EE0A34">
              <w:rPr>
                <w:rFonts w:ascii="Consolas" w:hAnsi="Consolas"/>
                <w:noProof/>
                <w:lang w:val="en-GB"/>
              </w:rPr>
              <w:t>False</w:t>
            </w:r>
          </w:p>
        </w:tc>
        <w:tc>
          <w:tcPr>
            <w:tcW w:w="5103" w:type="dxa"/>
          </w:tcPr>
          <w:p w14:paraId="0FCD55DE" w14:textId="593DA260" w:rsidR="007E3B95" w:rsidRPr="00EE0A34" w:rsidRDefault="007E3B95" w:rsidP="00013B03">
            <w:pPr>
              <w:pStyle w:val="BodyText"/>
              <w:spacing w:before="0" w:line="240" w:lineRule="auto"/>
              <w:rPr>
                <w:noProof/>
                <w:lang w:val="en-GB"/>
              </w:rPr>
            </w:pPr>
            <w:r w:rsidRPr="00EE0A34">
              <w:rPr>
                <w:noProof/>
                <w:lang w:val="en-GB"/>
              </w:rPr>
              <w:t>Precompute distances (faster but takes more memory).</w:t>
            </w:r>
          </w:p>
          <w:p w14:paraId="3B33D3C7" w14:textId="144D4742" w:rsidR="007E3B95" w:rsidRPr="00EE0A34" w:rsidRDefault="00C96640" w:rsidP="00013B03">
            <w:pPr>
              <w:pStyle w:val="BodyText"/>
              <w:spacing w:before="0" w:line="240" w:lineRule="auto"/>
              <w:rPr>
                <w:noProof/>
                <w:lang w:val="en-GB"/>
              </w:rPr>
            </w:pPr>
            <w:r w:rsidRPr="00EE0A34">
              <w:rPr>
                <w:rFonts w:ascii="Consolas" w:hAnsi="Consolas"/>
                <w:noProof/>
                <w:lang w:val="en-GB"/>
              </w:rPr>
              <w:t>"auto"</w:t>
            </w:r>
            <w:r w:rsidR="007E3B95" w:rsidRPr="00EE0A34">
              <w:rPr>
                <w:noProof/>
                <w:lang w:val="en-GB"/>
              </w:rPr>
              <w:t xml:space="preserve">: do not precompute distances if </w:t>
            </w:r>
            <w:r w:rsidR="007E3B95" w:rsidRPr="00EE0A34">
              <w:rPr>
                <w:rFonts w:ascii="Consolas" w:hAnsi="Consolas"/>
                <w:noProof/>
                <w:lang w:val="en-GB"/>
              </w:rPr>
              <w:t>n_samples</w:t>
            </w:r>
            <w:r w:rsidR="007E3B95" w:rsidRPr="00EE0A34">
              <w:rPr>
                <w:noProof/>
                <w:lang w:val="en-GB"/>
              </w:rPr>
              <w:t xml:space="preserve"> * </w:t>
            </w:r>
            <w:r w:rsidR="007E3B95" w:rsidRPr="00EE0A34">
              <w:rPr>
                <w:rFonts w:ascii="Consolas" w:hAnsi="Consolas"/>
                <w:noProof/>
                <w:lang w:val="en-GB"/>
              </w:rPr>
              <w:t>n_clusters</w:t>
            </w:r>
            <w:r w:rsidR="007E3B95" w:rsidRPr="00EE0A34">
              <w:rPr>
                <w:noProof/>
                <w:lang w:val="en-GB"/>
              </w:rPr>
              <w:t xml:space="preserve"> &gt; 12 million. This corresponds to about 100MB overhead per job using double precision.</w:t>
            </w:r>
          </w:p>
          <w:p w14:paraId="787B6913" w14:textId="7F70AE3A" w:rsidR="007E3B95" w:rsidRPr="00EE0A34" w:rsidRDefault="007E3B95" w:rsidP="00013B03">
            <w:pPr>
              <w:pStyle w:val="BodyText"/>
              <w:spacing w:before="0" w:line="240" w:lineRule="auto"/>
              <w:rPr>
                <w:noProof/>
                <w:lang w:val="en-GB"/>
              </w:rPr>
            </w:pPr>
            <w:r w:rsidRPr="00EE0A34">
              <w:rPr>
                <w:rFonts w:ascii="Consolas" w:hAnsi="Consolas"/>
                <w:noProof/>
                <w:lang w:val="en-GB"/>
              </w:rPr>
              <w:t>True</w:t>
            </w:r>
            <w:r w:rsidRPr="00EE0A34">
              <w:rPr>
                <w:noProof/>
                <w:lang w:val="en-GB"/>
              </w:rPr>
              <w:t>: always precompute distances.</w:t>
            </w:r>
          </w:p>
          <w:p w14:paraId="1973367F" w14:textId="20D8E567" w:rsidR="00762534" w:rsidRPr="00EE0A34" w:rsidRDefault="007E3B95" w:rsidP="00013B03">
            <w:pPr>
              <w:pStyle w:val="BodyText"/>
              <w:spacing w:before="0" w:after="0" w:line="240" w:lineRule="auto"/>
              <w:rPr>
                <w:noProof/>
                <w:lang w:val="en-GB"/>
              </w:rPr>
            </w:pPr>
            <w:r w:rsidRPr="00EE0A34">
              <w:rPr>
                <w:rFonts w:ascii="Consolas" w:hAnsi="Consolas"/>
                <w:noProof/>
                <w:lang w:val="en-GB"/>
              </w:rPr>
              <w:t>False</w:t>
            </w:r>
            <w:r w:rsidRPr="00EE0A34">
              <w:rPr>
                <w:noProof/>
                <w:lang w:val="en-GB"/>
              </w:rPr>
              <w:t>: never precompute distances.</w:t>
            </w:r>
          </w:p>
        </w:tc>
      </w:tr>
      <w:tr w:rsidR="00762534" w:rsidRPr="00971571" w14:paraId="52C1645B" w14:textId="77777777" w:rsidTr="0070700A">
        <w:tc>
          <w:tcPr>
            <w:tcW w:w="2122" w:type="dxa"/>
          </w:tcPr>
          <w:p w14:paraId="1022315B" w14:textId="7C2B1B3D" w:rsidR="00762534" w:rsidRPr="00EE0A34" w:rsidRDefault="00D1283D" w:rsidP="00CE3098">
            <w:pPr>
              <w:pStyle w:val="BodyText"/>
              <w:spacing w:before="0" w:line="240" w:lineRule="auto"/>
              <w:jc w:val="left"/>
              <w:rPr>
                <w:i/>
                <w:iCs/>
                <w:noProof/>
                <w:lang w:val="en-GB"/>
              </w:rPr>
            </w:pPr>
            <w:r w:rsidRPr="00EE0A34">
              <w:rPr>
                <w:rFonts w:ascii="Consolas" w:hAnsi="Consolas"/>
                <w:noProof/>
                <w:lang w:val="en-GB"/>
              </w:rPr>
              <w:t>random_state</w:t>
            </w:r>
            <w:r w:rsidR="00CE3098" w:rsidRPr="00EE0A34">
              <w:rPr>
                <w:rFonts w:ascii="Consolas" w:hAnsi="Consolas"/>
                <w:noProof/>
                <w:lang w:val="en-GB"/>
              </w:rPr>
              <w:t xml:space="preserve"> </w:t>
            </w:r>
            <w:r w:rsidR="00CE3098" w:rsidRPr="00EE0A34">
              <w:rPr>
                <w:i/>
                <w:iCs/>
                <w:noProof/>
                <w:lang w:val="en-GB"/>
              </w:rPr>
              <w:t xml:space="preserve">(Default: </w:t>
            </w:r>
            <w:r w:rsidR="00CE3098" w:rsidRPr="00EE0A34">
              <w:rPr>
                <w:rFonts w:ascii="Consolas" w:hAnsi="Consolas"/>
                <w:i/>
                <w:iCs/>
                <w:noProof/>
                <w:lang w:val="en-GB"/>
              </w:rPr>
              <w:t>None</w:t>
            </w:r>
            <w:r w:rsidR="00CE3098" w:rsidRPr="00EE0A34">
              <w:rPr>
                <w:i/>
                <w:iCs/>
                <w:noProof/>
                <w:lang w:val="en-GB"/>
              </w:rPr>
              <w:t>)</w:t>
            </w:r>
          </w:p>
        </w:tc>
        <w:tc>
          <w:tcPr>
            <w:tcW w:w="1842" w:type="dxa"/>
          </w:tcPr>
          <w:p w14:paraId="240901F8" w14:textId="77777777" w:rsidR="00762534" w:rsidRPr="00EE0A34" w:rsidRDefault="00D1283D" w:rsidP="00053A3D">
            <w:pPr>
              <w:pStyle w:val="BodyText"/>
              <w:spacing w:before="0" w:after="0" w:line="240" w:lineRule="auto"/>
              <w:jc w:val="left"/>
              <w:rPr>
                <w:noProof/>
                <w:lang w:val="en-GB"/>
              </w:rPr>
            </w:pPr>
            <w:r w:rsidRPr="00EE0A34">
              <w:rPr>
                <w:noProof/>
                <w:lang w:val="en-GB"/>
              </w:rPr>
              <w:t>integer</w:t>
            </w:r>
            <w:r w:rsidR="00DB26B1" w:rsidRPr="00EE0A34">
              <w:rPr>
                <w:noProof/>
                <w:lang w:val="en-GB"/>
              </w:rPr>
              <w:t>,</w:t>
            </w:r>
          </w:p>
          <w:p w14:paraId="7D97CC26" w14:textId="25C6BCC0" w:rsidR="00780D9C" w:rsidRPr="00EE0A34" w:rsidRDefault="00DB26B1" w:rsidP="00053A3D">
            <w:pPr>
              <w:pStyle w:val="BodyText"/>
              <w:spacing w:before="0" w:after="0" w:line="240" w:lineRule="auto"/>
              <w:jc w:val="left"/>
              <w:rPr>
                <w:noProof/>
                <w:lang w:val="en-GB"/>
              </w:rPr>
            </w:pPr>
            <w:r w:rsidRPr="00EE0A34">
              <w:rPr>
                <w:noProof/>
                <w:lang w:val="en-GB"/>
              </w:rPr>
              <w:t>RandomState</w:t>
            </w:r>
            <w:r w:rsidR="00780D9C" w:rsidRPr="00EE0A34">
              <w:rPr>
                <w:noProof/>
                <w:lang w:val="en-GB"/>
              </w:rPr>
              <w:t xml:space="preserve"> instance, </w:t>
            </w:r>
            <w:r w:rsidR="00780D9C" w:rsidRPr="00EE0A34">
              <w:rPr>
                <w:rFonts w:ascii="Consolas" w:hAnsi="Consolas"/>
                <w:noProof/>
                <w:lang w:val="en-GB"/>
              </w:rPr>
              <w:t>None</w:t>
            </w:r>
          </w:p>
        </w:tc>
        <w:tc>
          <w:tcPr>
            <w:tcW w:w="5103" w:type="dxa"/>
          </w:tcPr>
          <w:p w14:paraId="0ACC1800" w14:textId="18F087AB" w:rsidR="00762534" w:rsidRPr="00EE0A34" w:rsidRDefault="00A1199C" w:rsidP="00A1199C">
            <w:pPr>
              <w:pStyle w:val="BodyText"/>
              <w:spacing w:before="0" w:after="0" w:line="240" w:lineRule="auto"/>
              <w:rPr>
                <w:noProof/>
                <w:lang w:val="en-GB"/>
              </w:rPr>
            </w:pPr>
            <w:r w:rsidRPr="00EE0A34">
              <w:rPr>
                <w:noProof/>
                <w:lang w:val="en-GB"/>
              </w:rPr>
              <w:t>Determines random number generation for centroid initiali</w:t>
            </w:r>
            <w:r w:rsidR="003262B1" w:rsidRPr="00EE0A34">
              <w:rPr>
                <w:noProof/>
                <w:lang w:val="en-GB"/>
              </w:rPr>
              <w:t>s</w:t>
            </w:r>
            <w:r w:rsidRPr="00EE0A34">
              <w:rPr>
                <w:noProof/>
                <w:lang w:val="en-GB"/>
              </w:rPr>
              <w:t>ation. Use an int</w:t>
            </w:r>
            <w:r w:rsidR="00B70E35" w:rsidRPr="00EE0A34">
              <w:rPr>
                <w:noProof/>
                <w:lang w:val="en-GB"/>
              </w:rPr>
              <w:t>eger</w:t>
            </w:r>
            <w:r w:rsidRPr="00EE0A34">
              <w:rPr>
                <w:noProof/>
                <w:lang w:val="en-GB"/>
              </w:rPr>
              <w:t xml:space="preserve"> to make the randomness deterministic.</w:t>
            </w:r>
          </w:p>
        </w:tc>
      </w:tr>
    </w:tbl>
    <w:p w14:paraId="688B59B1" w14:textId="6DD990A5" w:rsidR="000030EE" w:rsidRPr="00EE0A34" w:rsidRDefault="002A504E" w:rsidP="00E9233C">
      <w:pPr>
        <w:pStyle w:val="BodyText"/>
        <w:spacing w:before="0" w:after="0" w:line="240" w:lineRule="auto"/>
        <w:rPr>
          <w:noProof/>
          <w:sz w:val="20"/>
          <w:szCs w:val="20"/>
          <w:lang w:val="en-GB"/>
        </w:rPr>
      </w:pPr>
      <w:r w:rsidRPr="00EE0A34">
        <w:rPr>
          <w:noProof/>
          <w:sz w:val="20"/>
          <w:szCs w:val="20"/>
          <w:lang w:val="en-GB"/>
        </w:rPr>
        <w:t xml:space="preserve">(Source: </w:t>
      </w:r>
      <w:hyperlink r:id="rId54" w:history="1">
        <w:r w:rsidR="009E117D" w:rsidRPr="00EE0A34">
          <w:rPr>
            <w:rStyle w:val="Hyperlink"/>
            <w:noProof/>
            <w:sz w:val="20"/>
            <w:szCs w:val="20"/>
            <w:lang w:val="en-GB"/>
          </w:rPr>
          <w:t>https://scikit-learn.org/stable/modules/generated/sklearn.cluster.KMeans.</w:t>
        </w:r>
        <w:r w:rsidR="009E117D" w:rsidRPr="00EE0A34">
          <w:rPr>
            <w:rStyle w:val="Hyperlink"/>
            <w:rFonts w:ascii="Times New Roman" w:hAnsi="Times New Roman"/>
            <w:noProof/>
            <w:sz w:val="20"/>
            <w:szCs w:val="20"/>
            <w:lang w:val="en-GB"/>
          </w:rPr>
          <w:t xml:space="preserve"> ‌</w:t>
        </w:r>
        <w:r w:rsidR="009E117D" w:rsidRPr="00EE0A34">
          <w:rPr>
            <w:rStyle w:val="Hyperlink"/>
            <w:noProof/>
            <w:sz w:val="20"/>
            <w:szCs w:val="20"/>
            <w:lang w:val="en-GB"/>
          </w:rPr>
          <w:t>html</w:t>
        </w:r>
      </w:hyperlink>
      <w:r w:rsidR="00F363E8" w:rsidRPr="00EE0A34">
        <w:rPr>
          <w:noProof/>
          <w:sz w:val="20"/>
          <w:szCs w:val="20"/>
          <w:lang w:val="en-GB"/>
        </w:rPr>
        <w:t>)</w:t>
      </w:r>
    </w:p>
    <w:p w14:paraId="402CBACB" w14:textId="7AD14076" w:rsidR="0004706E" w:rsidRPr="00EE0A34" w:rsidRDefault="0004706E" w:rsidP="002C1C5C">
      <w:pPr>
        <w:pStyle w:val="BodyText"/>
        <w:rPr>
          <w:noProof/>
          <w:lang w:val="en-GB"/>
        </w:rPr>
      </w:pPr>
      <w:r w:rsidRPr="00EE0A34">
        <w:rPr>
          <w:noProof/>
          <w:lang w:val="en-GB"/>
        </w:rPr>
        <w:t xml:space="preserve">Here are some explanations </w:t>
      </w:r>
      <w:r w:rsidR="00A53794" w:rsidRPr="00EE0A34">
        <w:rPr>
          <w:noProof/>
          <w:lang w:val="en-GB"/>
        </w:rPr>
        <w:t>regarding</w:t>
      </w:r>
      <w:r w:rsidRPr="00EE0A34">
        <w:rPr>
          <w:noProof/>
          <w:lang w:val="en-GB"/>
        </w:rPr>
        <w:t xml:space="preserve"> some </w:t>
      </w:r>
      <w:r w:rsidR="006C2166" w:rsidRPr="00EE0A34">
        <w:rPr>
          <w:noProof/>
          <w:lang w:val="en-GB"/>
        </w:rPr>
        <w:t>items mentioned in</w:t>
      </w:r>
      <w:r w:rsidR="000077CF" w:rsidRPr="00EE0A34">
        <w:rPr>
          <w:noProof/>
          <w:lang w:val="en-GB"/>
        </w:rPr>
        <w:t xml:space="preserve"> </w:t>
      </w:r>
      <w:r w:rsidR="000077CF" w:rsidRPr="00EE0A34">
        <w:rPr>
          <w:noProof/>
          <w:lang w:val="en-GB"/>
        </w:rPr>
        <w:fldChar w:fldCharType="begin"/>
      </w:r>
      <w:r w:rsidR="000077CF" w:rsidRPr="00EE0A34">
        <w:rPr>
          <w:noProof/>
          <w:lang w:val="en-GB"/>
        </w:rPr>
        <w:instrText xml:space="preserve"> REF _Ref64157070 \h </w:instrText>
      </w:r>
      <w:r w:rsidR="000077CF" w:rsidRPr="00EE0A34">
        <w:rPr>
          <w:noProof/>
          <w:lang w:val="en-GB"/>
        </w:rPr>
      </w:r>
      <w:r w:rsidR="000077CF" w:rsidRPr="00EE0A34">
        <w:rPr>
          <w:noProof/>
          <w:lang w:val="en-GB"/>
        </w:rPr>
        <w:fldChar w:fldCharType="separate"/>
      </w:r>
      <w:r w:rsidR="000D5342" w:rsidRPr="00EE0A34">
        <w:rPr>
          <w:noProof/>
          <w:lang w:val="en-GB"/>
        </w:rPr>
        <w:t>Table 5.2</w:t>
      </w:r>
      <w:r w:rsidR="000077CF" w:rsidRPr="00EE0A34">
        <w:rPr>
          <w:noProof/>
          <w:lang w:val="en-GB"/>
        </w:rPr>
        <w:fldChar w:fldCharType="end"/>
      </w:r>
      <w:r w:rsidR="006C2166" w:rsidRPr="00EE0A34">
        <w:rPr>
          <w:noProof/>
          <w:lang w:val="en-GB"/>
        </w:rPr>
        <w:t>:</w:t>
      </w:r>
    </w:p>
    <w:p w14:paraId="2AC02D39" w14:textId="36B30915" w:rsidR="006C2166" w:rsidRPr="00EE0A34" w:rsidRDefault="00610EBF" w:rsidP="00610EBF">
      <w:pPr>
        <w:pStyle w:val="BodyText"/>
        <w:numPr>
          <w:ilvl w:val="0"/>
          <w:numId w:val="42"/>
        </w:numPr>
        <w:rPr>
          <w:noProof/>
          <w:lang w:val="en-GB"/>
        </w:rPr>
      </w:pPr>
      <w:r w:rsidRPr="00EE0A34">
        <w:rPr>
          <w:noProof/>
          <w:lang w:val="en-GB"/>
        </w:rPr>
        <w:t xml:space="preserve">A callable is </w:t>
      </w:r>
      <w:r w:rsidR="00AF27CB" w:rsidRPr="00EE0A34">
        <w:rPr>
          <w:noProof/>
          <w:lang w:val="en-GB"/>
        </w:rPr>
        <w:t>a program part that can be called</w:t>
      </w:r>
      <w:r w:rsidR="00BA4C22" w:rsidRPr="00EE0A34">
        <w:rPr>
          <w:noProof/>
          <w:lang w:val="en-GB"/>
        </w:rPr>
        <w:t xml:space="preserve"> such as a </w:t>
      </w:r>
      <w:r w:rsidR="00A436AC" w:rsidRPr="00EE0A34">
        <w:rPr>
          <w:noProof/>
          <w:lang w:val="en-GB"/>
        </w:rPr>
        <w:t xml:space="preserve">user-defined </w:t>
      </w:r>
      <w:r w:rsidR="00BA4C22" w:rsidRPr="00EE0A34">
        <w:rPr>
          <w:noProof/>
          <w:lang w:val="en-GB"/>
        </w:rPr>
        <w:t>function</w:t>
      </w:r>
      <w:r w:rsidR="00A436AC" w:rsidRPr="00EE0A34">
        <w:rPr>
          <w:noProof/>
          <w:lang w:val="en-GB"/>
        </w:rPr>
        <w:t xml:space="preserve"> or a built-in method.</w:t>
      </w:r>
    </w:p>
    <w:p w14:paraId="0D702873" w14:textId="40A503F9" w:rsidR="00A436AC" w:rsidRPr="00EE0A34" w:rsidRDefault="00F44304" w:rsidP="00610EBF">
      <w:pPr>
        <w:pStyle w:val="BodyText"/>
        <w:numPr>
          <w:ilvl w:val="0"/>
          <w:numId w:val="42"/>
        </w:numPr>
        <w:rPr>
          <w:noProof/>
          <w:lang w:val="en-GB"/>
        </w:rPr>
      </w:pPr>
      <w:r w:rsidRPr="00EE0A34">
        <w:rPr>
          <w:noProof/>
          <w:lang w:val="en-GB"/>
        </w:rPr>
        <w:t>C</w:t>
      </w:r>
      <w:r w:rsidR="0044076D" w:rsidRPr="00EE0A34">
        <w:rPr>
          <w:noProof/>
          <w:lang w:val="en-GB"/>
        </w:rPr>
        <w:t>entroid seed</w:t>
      </w:r>
      <w:r w:rsidRPr="00EE0A34">
        <w:rPr>
          <w:noProof/>
          <w:lang w:val="en-GB"/>
        </w:rPr>
        <w:t>s</w:t>
      </w:r>
      <w:r w:rsidR="0044076D" w:rsidRPr="00EE0A34">
        <w:rPr>
          <w:noProof/>
          <w:lang w:val="en-GB"/>
        </w:rPr>
        <w:t xml:space="preserve"> </w:t>
      </w:r>
      <w:r w:rsidRPr="00EE0A34">
        <w:rPr>
          <w:noProof/>
          <w:lang w:val="en-GB"/>
        </w:rPr>
        <w:t>refer to the initial cluster centres.</w:t>
      </w:r>
    </w:p>
    <w:p w14:paraId="159636CF" w14:textId="076390B6" w:rsidR="00F44304" w:rsidRPr="00EE0A34" w:rsidRDefault="00842B9E" w:rsidP="00610EBF">
      <w:pPr>
        <w:pStyle w:val="BodyText"/>
        <w:numPr>
          <w:ilvl w:val="0"/>
          <w:numId w:val="42"/>
        </w:numPr>
        <w:rPr>
          <w:noProof/>
          <w:lang w:val="en-GB"/>
        </w:rPr>
      </w:pPr>
      <w:r w:rsidRPr="00EE0A34">
        <w:rPr>
          <w:noProof/>
          <w:lang w:val="en-GB"/>
        </w:rPr>
        <w:t xml:space="preserve">Inertia </w:t>
      </w:r>
      <w:r w:rsidR="003D7FED" w:rsidRPr="00EE0A34">
        <w:rPr>
          <w:noProof/>
          <w:lang w:val="en-GB"/>
        </w:rPr>
        <w:t>measures the within-cluster sum-of-squares</w:t>
      </w:r>
      <w:r w:rsidR="00AC576B" w:rsidRPr="00EE0A34">
        <w:rPr>
          <w:noProof/>
          <w:lang w:val="en-GB"/>
        </w:rPr>
        <w:t xml:space="preserve"> and should be minimised in the clustering process</w:t>
      </w:r>
      <w:r w:rsidR="003D7FED" w:rsidRPr="00EE0A34">
        <w:rPr>
          <w:noProof/>
          <w:lang w:val="en-GB"/>
        </w:rPr>
        <w:t xml:space="preserve">. </w:t>
      </w:r>
    </w:p>
    <w:p w14:paraId="39F1FB21" w14:textId="71DCDE5F" w:rsidR="00E813B6" w:rsidRPr="00EE0A34" w:rsidRDefault="009F1F5F" w:rsidP="002C1C5C">
      <w:pPr>
        <w:pStyle w:val="BodyText"/>
        <w:rPr>
          <w:noProof/>
          <w:lang w:val="en-GB"/>
        </w:rPr>
      </w:pPr>
      <w:r w:rsidRPr="00EE0A34">
        <w:rPr>
          <w:noProof/>
          <w:lang w:val="en-GB"/>
        </w:rPr>
        <w:t>Next</w:t>
      </w:r>
      <w:r w:rsidR="00557282" w:rsidRPr="00EE0A34">
        <w:rPr>
          <w:noProof/>
          <w:lang w:val="en-GB"/>
        </w:rPr>
        <w:t xml:space="preserve">, we can </w:t>
      </w:r>
      <w:r w:rsidR="001C6407" w:rsidRPr="00EE0A34">
        <w:rPr>
          <w:noProof/>
          <w:lang w:val="en-GB"/>
        </w:rPr>
        <w:t>apply</w:t>
      </w:r>
      <w:r w:rsidR="00557282" w:rsidRPr="00EE0A34">
        <w:rPr>
          <w:noProof/>
          <w:lang w:val="en-GB"/>
        </w:rPr>
        <w:t xml:space="preserve"> </w:t>
      </w:r>
      <w:r w:rsidR="00BF0165" w:rsidRPr="00EE0A34">
        <w:rPr>
          <w:noProof/>
          <w:lang w:val="en-GB"/>
        </w:rPr>
        <w:t xml:space="preserve">the </w:t>
      </w:r>
      <w:r w:rsidR="001C6407" w:rsidRPr="00EE0A34">
        <w:rPr>
          <w:rFonts w:ascii="Consolas" w:hAnsi="Consolas"/>
          <w:noProof/>
          <w:lang w:val="en-GB"/>
        </w:rPr>
        <w:t>KMeans</w:t>
      </w:r>
      <w:r w:rsidR="001C6407" w:rsidRPr="00EE0A34">
        <w:rPr>
          <w:noProof/>
          <w:lang w:val="en-GB"/>
        </w:rPr>
        <w:t xml:space="preserve"> </w:t>
      </w:r>
      <w:r w:rsidR="00BF0165" w:rsidRPr="00EE0A34">
        <w:rPr>
          <w:noProof/>
          <w:lang w:val="en-GB"/>
        </w:rPr>
        <w:t xml:space="preserve">estimator </w:t>
      </w:r>
      <w:r w:rsidR="001C6407" w:rsidRPr="00EE0A34">
        <w:rPr>
          <w:noProof/>
          <w:lang w:val="en-GB"/>
        </w:rPr>
        <w:t>on a prepared DataFrame</w:t>
      </w:r>
      <w:r w:rsidR="00BF5FA7" w:rsidRPr="00EE0A34">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57077" w:rsidRPr="00971571" w14:paraId="1DACA33A" w14:textId="77777777" w:rsidTr="00654E25">
        <w:trPr>
          <w:jc w:val="right"/>
        </w:trPr>
        <w:tc>
          <w:tcPr>
            <w:tcW w:w="9017" w:type="dxa"/>
            <w:shd w:val="clear" w:color="auto" w:fill="D9D9D9" w:themeFill="background1" w:themeFillShade="D9"/>
            <w:vAlign w:val="center"/>
          </w:tcPr>
          <w:p w14:paraId="57BA35BE" w14:textId="1BBD81A7" w:rsidR="00657077" w:rsidRPr="00EE0A34" w:rsidRDefault="00760BD8" w:rsidP="00576C2C">
            <w:pPr>
              <w:pStyle w:val="Code"/>
              <w:tabs>
                <w:tab w:val="left" w:pos="1310"/>
              </w:tabs>
              <w:ind w:left="1310" w:hanging="1279"/>
              <w:rPr>
                <w:noProof/>
                <w:color w:val="auto"/>
                <w:lang w:val="en-GB"/>
              </w:rPr>
            </w:pPr>
            <w:r w:rsidRPr="00EE0A34">
              <w:rPr>
                <w:noProof/>
                <w:lang w:val="en-GB"/>
              </w:rPr>
              <w:t>k</w:t>
            </w:r>
            <w:r w:rsidR="00E0015D" w:rsidRPr="00EE0A34">
              <w:rPr>
                <w:noProof/>
                <w:lang w:val="en-GB"/>
              </w:rPr>
              <w:t>m_fit</w:t>
            </w:r>
            <w:r w:rsidR="00A64C31" w:rsidRPr="00EE0A34">
              <w:rPr>
                <w:noProof/>
                <w:lang w:val="en-GB"/>
              </w:rPr>
              <w:t>_</w:t>
            </w:r>
            <w:r w:rsidR="00657077" w:rsidRPr="00EE0A34">
              <w:rPr>
                <w:noProof/>
                <w:lang w:val="en-GB"/>
              </w:rPr>
              <w:t>Object</w:t>
            </w:r>
            <w:r w:rsidR="00657077" w:rsidRPr="00EE0A34">
              <w:rPr>
                <w:noProof/>
                <w:color w:val="auto"/>
                <w:lang w:val="en-GB"/>
              </w:rPr>
              <w:t xml:space="preserve"> = </w:t>
            </w:r>
            <w:r w:rsidR="00657077" w:rsidRPr="00EE0A34">
              <w:rPr>
                <w:noProof/>
                <w:color w:val="auto"/>
                <w:lang w:val="en-GB"/>
              </w:rPr>
              <w:tab/>
            </w:r>
            <w:r w:rsidRPr="00EE0A34">
              <w:rPr>
                <w:noProof/>
                <w:lang w:val="en-GB"/>
              </w:rPr>
              <w:t>km_Object</w:t>
            </w:r>
            <w:r w:rsidR="00657077" w:rsidRPr="00EE0A34">
              <w:rPr>
                <w:noProof/>
                <w:color w:val="auto"/>
                <w:lang w:val="en-GB"/>
              </w:rPr>
              <w:t>.</w:t>
            </w:r>
            <w:r w:rsidR="00F8749A" w:rsidRPr="00EE0A34">
              <w:rPr>
                <w:noProof/>
                <w:color w:val="76923C" w:themeColor="accent3" w:themeShade="BF"/>
                <w:lang w:val="en-GB"/>
              </w:rPr>
              <w:t>fit</w:t>
            </w:r>
            <w:r w:rsidR="00657077" w:rsidRPr="00EE0A34">
              <w:rPr>
                <w:noProof/>
                <w:color w:val="auto"/>
                <w:lang w:val="en-GB"/>
              </w:rPr>
              <w:t>(</w:t>
            </w:r>
            <w:r w:rsidR="00996BE5" w:rsidRPr="00EE0A34">
              <w:rPr>
                <w:noProof/>
                <w:color w:val="595959" w:themeColor="text1" w:themeTint="A6"/>
                <w:lang w:val="en-GB"/>
              </w:rPr>
              <w:t>X</w:t>
            </w:r>
            <w:r w:rsidR="00657077" w:rsidRPr="00EE0A34">
              <w:rPr>
                <w:noProof/>
                <w:color w:val="auto"/>
                <w:lang w:val="en-GB"/>
              </w:rPr>
              <w:t xml:space="preserve">, </w:t>
            </w:r>
            <w:r w:rsidR="00996BE5" w:rsidRPr="00EE0A34">
              <w:rPr>
                <w:noProof/>
                <w:color w:val="595959" w:themeColor="text1" w:themeTint="A6"/>
                <w:lang w:val="en-GB"/>
              </w:rPr>
              <w:t>sample</w:t>
            </w:r>
            <w:r w:rsidR="00657077" w:rsidRPr="00EE0A34">
              <w:rPr>
                <w:noProof/>
                <w:color w:val="595959" w:themeColor="text1" w:themeTint="A6"/>
                <w:lang w:val="en-GB"/>
              </w:rPr>
              <w:t>_</w:t>
            </w:r>
            <w:r w:rsidR="007008B7" w:rsidRPr="00EE0A34">
              <w:rPr>
                <w:noProof/>
                <w:color w:val="595959" w:themeColor="text1" w:themeTint="A6"/>
                <w:lang w:val="en-GB"/>
              </w:rPr>
              <w:t>weight</w:t>
            </w:r>
            <w:r w:rsidR="00657077" w:rsidRPr="00EE0A34">
              <w:rPr>
                <w:noProof/>
                <w:color w:val="auto"/>
                <w:lang w:val="en-GB"/>
              </w:rPr>
              <w:t xml:space="preserve"> = </w:t>
            </w:r>
            <w:r w:rsidR="007008B7" w:rsidRPr="00EE0A34">
              <w:rPr>
                <w:noProof/>
                <w:color w:val="595959" w:themeColor="text1" w:themeTint="A6"/>
                <w:lang w:val="en-GB"/>
              </w:rPr>
              <w:t>None</w:t>
            </w:r>
            <w:r w:rsidR="00657077" w:rsidRPr="00EE0A34">
              <w:rPr>
                <w:noProof/>
                <w:color w:val="auto"/>
                <w:lang w:val="en-GB"/>
              </w:rPr>
              <w:t>)</w:t>
            </w:r>
          </w:p>
        </w:tc>
      </w:tr>
    </w:tbl>
    <w:p w14:paraId="60664BF5" w14:textId="7F024369" w:rsidR="00A81789" w:rsidRPr="00EE0A34" w:rsidRDefault="00121066" w:rsidP="002C1C5C">
      <w:pPr>
        <w:pStyle w:val="BodyText"/>
        <w:rPr>
          <w:noProof/>
          <w:lang w:val="en-GB"/>
        </w:rPr>
      </w:pPr>
      <w:r w:rsidRPr="00EE0A34">
        <w:rPr>
          <w:noProof/>
          <w:lang w:val="en-GB"/>
        </w:rPr>
        <w:t xml:space="preserve">The parameter </w:t>
      </w:r>
      <w:r w:rsidRPr="00EE0A34">
        <w:rPr>
          <w:rFonts w:ascii="Consolas" w:hAnsi="Consolas"/>
          <w:noProof/>
          <w:lang w:val="en-GB"/>
        </w:rPr>
        <w:t>X</w:t>
      </w:r>
      <w:r w:rsidRPr="00EE0A34">
        <w:rPr>
          <w:noProof/>
          <w:lang w:val="en-GB"/>
        </w:rPr>
        <w:t xml:space="preserve"> is </w:t>
      </w:r>
      <w:r w:rsidR="006F0C2C" w:rsidRPr="00EE0A34">
        <w:rPr>
          <w:noProof/>
          <w:lang w:val="en-GB"/>
        </w:rPr>
        <w:t>a</w:t>
      </w:r>
      <w:r w:rsidRPr="00EE0A34">
        <w:rPr>
          <w:noProof/>
          <w:lang w:val="en-GB"/>
        </w:rPr>
        <w:t xml:space="preserve"> </w:t>
      </w:r>
      <w:r w:rsidR="00B903DB" w:rsidRPr="00EE0A34">
        <w:rPr>
          <w:noProof/>
          <w:lang w:val="en-GB"/>
        </w:rPr>
        <w:t>prepared DataFrame</w:t>
      </w:r>
      <w:r w:rsidR="00C33057" w:rsidRPr="00EE0A34">
        <w:rPr>
          <w:noProof/>
          <w:lang w:val="en-GB"/>
        </w:rPr>
        <w:t xml:space="preserve"> based on which the clusters are constructed</w:t>
      </w:r>
      <w:r w:rsidR="003122DF" w:rsidRPr="00EE0A34">
        <w:rPr>
          <w:noProof/>
          <w:lang w:val="en-GB"/>
        </w:rPr>
        <w:t>. With</w:t>
      </w:r>
      <w:r w:rsidR="0001197A" w:rsidRPr="00EE0A34">
        <w:rPr>
          <w:noProof/>
          <w:lang w:val="en-GB"/>
        </w:rPr>
        <w:t xml:space="preserve"> </w:t>
      </w:r>
      <w:r w:rsidR="0001197A" w:rsidRPr="00EE0A34">
        <w:rPr>
          <w:rFonts w:ascii="Consolas" w:hAnsi="Consolas"/>
          <w:noProof/>
          <w:lang w:val="en-GB"/>
        </w:rPr>
        <w:t>sample_weight</w:t>
      </w:r>
      <w:r w:rsidR="0001197A" w:rsidRPr="00EE0A34">
        <w:rPr>
          <w:noProof/>
          <w:lang w:val="en-GB"/>
        </w:rPr>
        <w:t xml:space="preserve"> </w:t>
      </w:r>
      <w:r w:rsidR="003122DF" w:rsidRPr="00EE0A34">
        <w:rPr>
          <w:noProof/>
          <w:lang w:val="en-GB"/>
        </w:rPr>
        <w:t xml:space="preserve">we can pre-specify the weights for each observation in </w:t>
      </w:r>
      <w:r w:rsidR="003122DF" w:rsidRPr="00EE0A34">
        <w:rPr>
          <w:rFonts w:ascii="Consolas" w:hAnsi="Consolas"/>
          <w:noProof/>
          <w:lang w:val="en-GB"/>
        </w:rPr>
        <w:t>X</w:t>
      </w:r>
      <w:r w:rsidR="003122DF" w:rsidRPr="00EE0A34">
        <w:rPr>
          <w:noProof/>
          <w:lang w:val="en-GB"/>
        </w:rPr>
        <w:t xml:space="preserve">. If </w:t>
      </w:r>
      <w:r w:rsidR="00A81789" w:rsidRPr="00EE0A34">
        <w:rPr>
          <w:noProof/>
          <w:lang w:val="en-GB"/>
        </w:rPr>
        <w:t xml:space="preserve">it is set to </w:t>
      </w:r>
      <w:r w:rsidR="003122DF" w:rsidRPr="00EE0A34">
        <w:rPr>
          <w:rFonts w:ascii="Consolas" w:hAnsi="Consolas"/>
          <w:noProof/>
          <w:lang w:val="en-GB"/>
        </w:rPr>
        <w:t>None</w:t>
      </w:r>
      <w:r w:rsidR="003122DF" w:rsidRPr="00EE0A34">
        <w:rPr>
          <w:noProof/>
          <w:lang w:val="en-GB"/>
        </w:rPr>
        <w:t xml:space="preserve">, </w:t>
      </w:r>
      <w:r w:rsidR="00BC2F55" w:rsidRPr="00EE0A34">
        <w:rPr>
          <w:noProof/>
          <w:lang w:val="en-GB"/>
        </w:rPr>
        <w:t xml:space="preserve">which is also the default here, </w:t>
      </w:r>
      <w:r w:rsidR="003122DF" w:rsidRPr="00EE0A34">
        <w:rPr>
          <w:noProof/>
          <w:lang w:val="en-GB"/>
        </w:rPr>
        <w:t xml:space="preserve">all observations </w:t>
      </w:r>
      <w:r w:rsidR="00A81789" w:rsidRPr="00EE0A34">
        <w:rPr>
          <w:noProof/>
          <w:lang w:val="en-GB"/>
        </w:rPr>
        <w:t xml:space="preserve">will be </w:t>
      </w:r>
      <w:r w:rsidR="003122DF" w:rsidRPr="00EE0A34">
        <w:rPr>
          <w:noProof/>
          <w:lang w:val="en-GB"/>
        </w:rPr>
        <w:t>assigned equal weight.</w:t>
      </w:r>
      <w:r w:rsidR="00311BAD" w:rsidRPr="00EE0A34">
        <w:rPr>
          <w:noProof/>
          <w:lang w:val="en-GB"/>
        </w:rPr>
        <w:t xml:space="preserve"> </w:t>
      </w:r>
    </w:p>
    <w:p w14:paraId="0B4C57C3" w14:textId="023D1767" w:rsidR="00BF5FA7" w:rsidRPr="00EE0A34" w:rsidRDefault="00657077" w:rsidP="002C1C5C">
      <w:pPr>
        <w:pStyle w:val="BodyText"/>
        <w:rPr>
          <w:noProof/>
          <w:lang w:val="en-GB"/>
        </w:rPr>
      </w:pPr>
      <w:r w:rsidRPr="00EE0A34">
        <w:rPr>
          <w:noProof/>
          <w:lang w:val="en-GB"/>
        </w:rPr>
        <w:t>T</w:t>
      </w:r>
      <w:r w:rsidR="00984A2B" w:rsidRPr="00EE0A34">
        <w:rPr>
          <w:noProof/>
          <w:lang w:val="en-GB"/>
        </w:rPr>
        <w:t xml:space="preserve">he fitted estimator of the K-Means algorithm is </w:t>
      </w:r>
      <w:r w:rsidR="007A26FC" w:rsidRPr="00EE0A34">
        <w:rPr>
          <w:noProof/>
          <w:lang w:val="en-GB"/>
        </w:rPr>
        <w:t xml:space="preserve">saved in </w:t>
      </w:r>
      <w:r w:rsidR="007A26FC" w:rsidRPr="00EE0A34">
        <w:rPr>
          <w:rFonts w:ascii="Consolas" w:hAnsi="Consolas"/>
          <w:noProof/>
          <w:lang w:val="en-GB"/>
        </w:rPr>
        <w:t>km_fit_Object</w:t>
      </w:r>
      <w:r w:rsidR="007A26FC" w:rsidRPr="00EE0A34">
        <w:rPr>
          <w:noProof/>
          <w:lang w:val="en-GB"/>
        </w:rPr>
        <w:t xml:space="preserve">. </w:t>
      </w:r>
      <w:r w:rsidR="008C4F7A" w:rsidRPr="00EE0A34">
        <w:rPr>
          <w:noProof/>
          <w:lang w:val="en-GB"/>
        </w:rPr>
        <w:t xml:space="preserve">To </w:t>
      </w:r>
      <w:r w:rsidR="0082026A" w:rsidRPr="00EE0A34">
        <w:rPr>
          <w:noProof/>
          <w:lang w:val="en-GB"/>
        </w:rPr>
        <w:t xml:space="preserve">obtain </w:t>
      </w:r>
      <w:r w:rsidR="00CC68E0" w:rsidRPr="00EE0A34">
        <w:rPr>
          <w:noProof/>
          <w:lang w:val="en-GB"/>
        </w:rPr>
        <w:t xml:space="preserve">and view </w:t>
      </w:r>
      <w:r w:rsidR="0082026A" w:rsidRPr="00EE0A34">
        <w:rPr>
          <w:noProof/>
          <w:lang w:val="en-GB"/>
        </w:rPr>
        <w:t xml:space="preserve">the </w:t>
      </w:r>
      <w:r w:rsidR="00117001" w:rsidRPr="00EE0A34">
        <w:rPr>
          <w:noProof/>
          <w:lang w:val="en-GB"/>
        </w:rPr>
        <w:t xml:space="preserve">results of the </w:t>
      </w:r>
      <w:r w:rsidR="0082026A" w:rsidRPr="00EE0A34">
        <w:rPr>
          <w:noProof/>
          <w:lang w:val="en-GB"/>
        </w:rPr>
        <w:t>estimat</w:t>
      </w:r>
      <w:r w:rsidR="00117001" w:rsidRPr="00EE0A34">
        <w:rPr>
          <w:noProof/>
          <w:lang w:val="en-GB"/>
        </w:rPr>
        <w:t xml:space="preserve">ion, we still need to </w:t>
      </w:r>
      <w:r w:rsidR="00192CD1" w:rsidRPr="00EE0A34">
        <w:rPr>
          <w:noProof/>
          <w:lang w:val="en-GB"/>
        </w:rPr>
        <w:t xml:space="preserve">request scikit-learn to predict the </w:t>
      </w:r>
      <w:r w:rsidR="003D6AD7" w:rsidRPr="00EE0A34">
        <w:rPr>
          <w:noProof/>
          <w:lang w:val="en-GB"/>
        </w:rPr>
        <w:t xml:space="preserve">cluster classification for each observation </w:t>
      </w:r>
      <w:r w:rsidR="00B67BF9" w:rsidRPr="00EE0A34">
        <w:rPr>
          <w:noProof/>
          <w:lang w:val="en-GB"/>
        </w:rPr>
        <w:t xml:space="preserve">in the DataFrame </w:t>
      </w:r>
      <w:r w:rsidR="00B67BF9" w:rsidRPr="00EE0A34">
        <w:rPr>
          <w:rFonts w:ascii="Consolas" w:hAnsi="Consolas"/>
          <w:noProof/>
          <w:lang w:val="en-GB"/>
        </w:rPr>
        <w:t>X</w:t>
      </w:r>
      <w:r w:rsidR="00B67BF9" w:rsidRPr="00EE0A34">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67BF9" w:rsidRPr="00971571" w14:paraId="29F10D50" w14:textId="77777777" w:rsidTr="00654E25">
        <w:trPr>
          <w:jc w:val="right"/>
        </w:trPr>
        <w:tc>
          <w:tcPr>
            <w:tcW w:w="9017" w:type="dxa"/>
            <w:shd w:val="clear" w:color="auto" w:fill="D9D9D9" w:themeFill="background1" w:themeFillShade="D9"/>
            <w:vAlign w:val="center"/>
          </w:tcPr>
          <w:p w14:paraId="023798E4" w14:textId="3903FA6F" w:rsidR="00B67BF9" w:rsidRPr="00EE0A34" w:rsidRDefault="00B67BF9" w:rsidP="001D6739">
            <w:pPr>
              <w:pStyle w:val="Code"/>
              <w:tabs>
                <w:tab w:val="left" w:pos="1310"/>
              </w:tabs>
              <w:ind w:left="1310" w:hanging="1279"/>
              <w:rPr>
                <w:noProof/>
                <w:color w:val="auto"/>
                <w:lang w:val="en-GB"/>
              </w:rPr>
            </w:pPr>
            <w:r w:rsidRPr="00EE0A34">
              <w:rPr>
                <w:noProof/>
                <w:lang w:val="en-GB"/>
              </w:rPr>
              <w:t>km_</w:t>
            </w:r>
            <w:r w:rsidR="001D6739">
              <w:rPr>
                <w:noProof/>
                <w:lang w:val="en-GB"/>
              </w:rPr>
              <w:t>p</w:t>
            </w:r>
            <w:r w:rsidR="00D96E05" w:rsidRPr="00EE0A34">
              <w:rPr>
                <w:noProof/>
                <w:lang w:val="en-GB"/>
              </w:rPr>
              <w:t>red</w:t>
            </w:r>
            <w:r w:rsidRPr="00EE0A34">
              <w:rPr>
                <w:noProof/>
                <w:lang w:val="en-GB"/>
              </w:rPr>
              <w:t>_Object</w:t>
            </w:r>
            <w:r w:rsidRPr="00EE0A34">
              <w:rPr>
                <w:noProof/>
                <w:color w:val="auto"/>
                <w:lang w:val="en-GB"/>
              </w:rPr>
              <w:t xml:space="preserve"> = </w:t>
            </w:r>
            <w:r w:rsidRPr="00EE0A34">
              <w:rPr>
                <w:noProof/>
                <w:lang w:val="en-GB"/>
              </w:rPr>
              <w:t>km_Object</w:t>
            </w:r>
            <w:r w:rsidRPr="00EE0A34">
              <w:rPr>
                <w:noProof/>
                <w:color w:val="auto"/>
                <w:lang w:val="en-GB"/>
              </w:rPr>
              <w:t>.</w:t>
            </w:r>
            <w:r w:rsidRPr="00EE0A34">
              <w:rPr>
                <w:noProof/>
                <w:color w:val="76923C" w:themeColor="accent3" w:themeShade="BF"/>
                <w:lang w:val="en-GB"/>
              </w:rPr>
              <w:t>fit</w:t>
            </w:r>
            <w:r w:rsidR="00F4400B" w:rsidRPr="00EE0A34">
              <w:rPr>
                <w:noProof/>
                <w:color w:val="76923C" w:themeColor="accent3" w:themeShade="BF"/>
                <w:lang w:val="en-GB"/>
              </w:rPr>
              <w:t>_predict</w:t>
            </w:r>
            <w:r w:rsidRPr="00EE0A34">
              <w:rPr>
                <w:noProof/>
                <w:color w:val="auto"/>
                <w:lang w:val="en-GB"/>
              </w:rPr>
              <w:t>(</w:t>
            </w:r>
            <w:r w:rsidRPr="00EE0A34">
              <w:rPr>
                <w:noProof/>
                <w:color w:val="595959" w:themeColor="text1" w:themeTint="A6"/>
                <w:lang w:val="en-GB"/>
              </w:rPr>
              <w:t>X</w:t>
            </w:r>
            <w:r w:rsidRPr="00EE0A34">
              <w:rPr>
                <w:noProof/>
                <w:color w:val="auto"/>
                <w:lang w:val="en-GB"/>
              </w:rPr>
              <w:t xml:space="preserve">, </w:t>
            </w:r>
            <w:r w:rsidRPr="00EE0A34">
              <w:rPr>
                <w:noProof/>
                <w:color w:val="595959" w:themeColor="text1" w:themeTint="A6"/>
                <w:lang w:val="en-GB"/>
              </w:rPr>
              <w:t>sample_weight</w:t>
            </w:r>
            <w:r w:rsidRPr="00EE0A34">
              <w:rPr>
                <w:noProof/>
                <w:color w:val="auto"/>
                <w:lang w:val="en-GB"/>
              </w:rPr>
              <w:t xml:space="preserve"> = </w:t>
            </w:r>
            <w:r w:rsidRPr="00EE0A34">
              <w:rPr>
                <w:noProof/>
                <w:color w:val="595959" w:themeColor="text1" w:themeTint="A6"/>
                <w:lang w:val="en-GB"/>
              </w:rPr>
              <w:t>None</w:t>
            </w:r>
            <w:r w:rsidRPr="00EE0A34">
              <w:rPr>
                <w:noProof/>
                <w:color w:val="auto"/>
                <w:lang w:val="en-GB"/>
              </w:rPr>
              <w:t>)</w:t>
            </w:r>
          </w:p>
        </w:tc>
      </w:tr>
    </w:tbl>
    <w:p w14:paraId="6C4C2C80" w14:textId="3A292CD1" w:rsidR="00B67BF9" w:rsidRPr="00EE0A34" w:rsidRDefault="00B67BF9" w:rsidP="002C1C5C">
      <w:pPr>
        <w:pStyle w:val="BodyText"/>
        <w:rPr>
          <w:rFonts w:eastAsia="PMingLiU"/>
          <w:noProof/>
          <w:lang w:val="en-GB" w:eastAsia="zh-TW"/>
        </w:rPr>
      </w:pPr>
      <w:r w:rsidRPr="00EE0A34">
        <w:rPr>
          <w:noProof/>
          <w:lang w:val="en-GB"/>
        </w:rPr>
        <w:lastRenderedPageBreak/>
        <w:t>Th</w:t>
      </w:r>
      <w:r w:rsidR="00212C6B" w:rsidRPr="00EE0A34">
        <w:rPr>
          <w:noProof/>
          <w:lang w:val="en-GB"/>
        </w:rPr>
        <w:t xml:space="preserve">e parameters here are the same as </w:t>
      </w:r>
      <w:r w:rsidR="000E6DA5" w:rsidRPr="00EE0A34">
        <w:rPr>
          <w:noProof/>
          <w:lang w:val="en-GB"/>
        </w:rPr>
        <w:t xml:space="preserve">the </w:t>
      </w:r>
      <w:r w:rsidR="000E6DA5" w:rsidRPr="00EE0A34">
        <w:rPr>
          <w:rFonts w:ascii="Consolas" w:hAnsi="Consolas"/>
          <w:noProof/>
          <w:lang w:val="en-GB"/>
        </w:rPr>
        <w:t>.fit()</w:t>
      </w:r>
      <w:r w:rsidR="000E6DA5" w:rsidRPr="00EE0A34">
        <w:rPr>
          <w:noProof/>
          <w:lang w:val="en-GB"/>
        </w:rPr>
        <w:t xml:space="preserve"> function. </w:t>
      </w:r>
      <w:r w:rsidR="00CC68E0" w:rsidRPr="00EE0A34">
        <w:rPr>
          <w:noProof/>
          <w:lang w:val="en-GB"/>
        </w:rPr>
        <w:t xml:space="preserve">The </w:t>
      </w:r>
      <w:r w:rsidR="0010442B" w:rsidRPr="00EE0A34">
        <w:rPr>
          <w:noProof/>
          <w:lang w:val="en-GB"/>
        </w:rPr>
        <w:t xml:space="preserve">parameter </w:t>
      </w:r>
      <w:r w:rsidR="0010442B" w:rsidRPr="00EE0A34">
        <w:rPr>
          <w:rFonts w:ascii="Consolas" w:hAnsi="Consolas"/>
          <w:noProof/>
          <w:lang w:val="en-GB"/>
        </w:rPr>
        <w:t>X</w:t>
      </w:r>
      <w:r w:rsidR="0010442B" w:rsidRPr="00EE0A34">
        <w:rPr>
          <w:noProof/>
          <w:lang w:val="en-GB"/>
        </w:rPr>
        <w:t xml:space="preserve"> contains the data for which the cluster prediction </w:t>
      </w:r>
      <w:r w:rsidR="00B272E2" w:rsidRPr="00EE0A34">
        <w:rPr>
          <w:noProof/>
          <w:lang w:val="en-GB"/>
        </w:rPr>
        <w:t xml:space="preserve">will be calculated. The pre-specified </w:t>
      </w:r>
      <w:r w:rsidR="004F2EAE" w:rsidRPr="00EE0A34">
        <w:rPr>
          <w:noProof/>
          <w:lang w:val="en-GB"/>
        </w:rPr>
        <w:t xml:space="preserve">individual </w:t>
      </w:r>
      <w:r w:rsidR="00B272E2" w:rsidRPr="00EE0A34">
        <w:rPr>
          <w:noProof/>
          <w:lang w:val="en-GB"/>
        </w:rPr>
        <w:t>weights</w:t>
      </w:r>
      <w:r w:rsidR="003E44A8" w:rsidRPr="00EE0A34">
        <w:rPr>
          <w:noProof/>
          <w:lang w:val="en-GB"/>
        </w:rPr>
        <w:t xml:space="preserve"> in</w:t>
      </w:r>
      <w:r w:rsidR="002B6429" w:rsidRPr="00EE0A34">
        <w:rPr>
          <w:noProof/>
          <w:lang w:val="en-GB"/>
        </w:rPr>
        <w:t xml:space="preserve"> </w:t>
      </w:r>
      <w:r w:rsidR="00B272E2" w:rsidRPr="00EE0A34">
        <w:rPr>
          <w:rFonts w:ascii="Consolas" w:hAnsi="Consolas"/>
          <w:noProof/>
          <w:lang w:val="en-GB"/>
        </w:rPr>
        <w:t>sample_weight</w:t>
      </w:r>
      <w:r w:rsidR="00B272E2" w:rsidRPr="00EE0A34">
        <w:rPr>
          <w:noProof/>
          <w:lang w:val="en-GB"/>
        </w:rPr>
        <w:t xml:space="preserve"> </w:t>
      </w:r>
      <w:r w:rsidR="002B6429" w:rsidRPr="00EE0A34">
        <w:rPr>
          <w:noProof/>
          <w:lang w:val="en-GB"/>
        </w:rPr>
        <w:t xml:space="preserve">will be </w:t>
      </w:r>
      <w:r w:rsidR="007E4ACC" w:rsidRPr="00EE0A34">
        <w:rPr>
          <w:noProof/>
          <w:lang w:val="en-GB"/>
        </w:rPr>
        <w:t>assigned to all observations in the dataset.</w:t>
      </w:r>
      <w:r w:rsidR="009E06AC" w:rsidRPr="00EE0A34">
        <w:rPr>
          <w:noProof/>
          <w:lang w:val="en-GB"/>
        </w:rPr>
        <w:t xml:space="preserve"> The </w:t>
      </w:r>
      <w:r w:rsidR="00463D11" w:rsidRPr="00EE0A34">
        <w:rPr>
          <w:noProof/>
          <w:lang w:val="en-GB"/>
        </w:rPr>
        <w:t>output object here is a</w:t>
      </w:r>
      <w:r w:rsidR="00582367" w:rsidRPr="00EE0A34">
        <w:rPr>
          <w:noProof/>
          <w:lang w:val="en-GB"/>
        </w:rPr>
        <w:t xml:space="preserve">n n-dimensional array of length </w:t>
      </w:r>
      <w:r w:rsidR="00582367" w:rsidRPr="00EE0A34">
        <w:rPr>
          <w:rFonts w:ascii="Consolas" w:hAnsi="Consolas"/>
          <w:noProof/>
          <w:lang w:val="en-GB"/>
        </w:rPr>
        <w:t>n_samples</w:t>
      </w:r>
      <w:r w:rsidR="00582367" w:rsidRPr="00EE0A34">
        <w:rPr>
          <w:noProof/>
          <w:lang w:val="en-GB"/>
        </w:rPr>
        <w:t>, i.e.</w:t>
      </w:r>
      <w:r w:rsidR="007F5A7F" w:rsidRPr="00EE0A34">
        <w:rPr>
          <w:noProof/>
          <w:lang w:val="en-GB"/>
        </w:rPr>
        <w:t>,</w:t>
      </w:r>
      <w:r w:rsidR="00582367" w:rsidRPr="00EE0A34">
        <w:rPr>
          <w:noProof/>
          <w:lang w:val="en-GB"/>
        </w:rPr>
        <w:t xml:space="preserve"> the number of observations in the </w:t>
      </w:r>
      <w:r w:rsidR="0095753C" w:rsidRPr="00EE0A34">
        <w:rPr>
          <w:noProof/>
          <w:lang w:val="en-GB"/>
        </w:rPr>
        <w:t xml:space="preserve">dataset. The items in the array are indices of the cluster </w:t>
      </w:r>
      <w:r w:rsidR="007D2D91">
        <w:rPr>
          <w:noProof/>
          <w:lang w:val="en-GB"/>
        </w:rPr>
        <w:t xml:space="preserve">that </w:t>
      </w:r>
      <w:r w:rsidR="0095753C" w:rsidRPr="00EE0A34">
        <w:rPr>
          <w:noProof/>
          <w:lang w:val="en-GB"/>
        </w:rPr>
        <w:t>each sample belongs to.</w:t>
      </w:r>
      <w:r w:rsidR="00463D11" w:rsidRPr="00EE0A34">
        <w:rPr>
          <w:noProof/>
          <w:lang w:val="en-GB"/>
        </w:rPr>
        <w:t xml:space="preserve"> </w:t>
      </w:r>
    </w:p>
    <w:p w14:paraId="13BAD820" w14:textId="31454D33" w:rsidR="00B520FB" w:rsidRPr="00EE0A34" w:rsidRDefault="001A4747" w:rsidP="002C1C5C">
      <w:pPr>
        <w:pStyle w:val="BodyText"/>
        <w:rPr>
          <w:noProof/>
          <w:lang w:val="en-GB"/>
        </w:rPr>
      </w:pPr>
      <w:r w:rsidRPr="00EE0A34">
        <w:rPr>
          <w:noProof/>
          <w:lang w:val="en-GB"/>
        </w:rPr>
        <w:t xml:space="preserve">As mentioned </w:t>
      </w:r>
      <w:r w:rsidR="00AB7F10" w:rsidRPr="00EE0A34">
        <w:rPr>
          <w:noProof/>
          <w:lang w:val="en-GB"/>
        </w:rPr>
        <w:t>in Chapter 2.1, the number of clusters</w:t>
      </w:r>
      <w:r w:rsidR="00B82DAC" w:rsidRPr="00EE0A34">
        <w:rPr>
          <w:noProof/>
          <w:lang w:val="en-GB"/>
        </w:rPr>
        <w:t>,</w:t>
      </w:r>
      <w:r w:rsidR="00AB7F10" w:rsidRPr="00EE0A34">
        <w:rPr>
          <w:noProof/>
          <w:lang w:val="en-GB"/>
        </w:rPr>
        <w:t xml:space="preserve"> </w:t>
      </w:r>
      <w:r w:rsidR="00320632" w:rsidRPr="00EE0A34">
        <w:rPr>
          <w:noProof/>
          <w:lang w:val="en-GB"/>
        </w:rPr>
        <w:t>K</w:t>
      </w:r>
      <w:r w:rsidR="00B82DAC" w:rsidRPr="00EE0A34">
        <w:rPr>
          <w:noProof/>
          <w:lang w:val="en-GB"/>
        </w:rPr>
        <w:t>,</w:t>
      </w:r>
      <w:r w:rsidR="00320632" w:rsidRPr="00EE0A34">
        <w:rPr>
          <w:noProof/>
          <w:lang w:val="en-GB"/>
        </w:rPr>
        <w:t xml:space="preserve"> </w:t>
      </w:r>
      <w:r w:rsidR="00AB7F10" w:rsidRPr="00EE0A34">
        <w:rPr>
          <w:noProof/>
          <w:lang w:val="en-GB"/>
        </w:rPr>
        <w:t xml:space="preserve">must be specified before the </w:t>
      </w:r>
      <w:r w:rsidR="007F5A7F" w:rsidRPr="00EE0A34">
        <w:rPr>
          <w:noProof/>
          <w:lang w:val="en-GB"/>
        </w:rPr>
        <w:t xml:space="preserve">clustering algorithm starts. One </w:t>
      </w:r>
      <w:r w:rsidR="00933573" w:rsidRPr="00EE0A34">
        <w:rPr>
          <w:noProof/>
          <w:lang w:val="en-GB"/>
        </w:rPr>
        <w:t xml:space="preserve">way to </w:t>
      </w:r>
      <w:r w:rsidR="00DE49A8" w:rsidRPr="00EE0A34">
        <w:rPr>
          <w:noProof/>
          <w:lang w:val="en-GB"/>
        </w:rPr>
        <w:t xml:space="preserve">determine the optimal </w:t>
      </w:r>
      <w:r w:rsidR="002F4E40" w:rsidRPr="00EE0A34">
        <w:rPr>
          <w:noProof/>
          <w:lang w:val="en-GB"/>
        </w:rPr>
        <w:t xml:space="preserve">value of </w:t>
      </w:r>
      <w:r w:rsidR="00DE49A8" w:rsidRPr="00EE0A34">
        <w:rPr>
          <w:noProof/>
          <w:lang w:val="en-GB"/>
        </w:rPr>
        <w:t xml:space="preserve">K </w:t>
      </w:r>
      <w:r w:rsidR="002F4E40" w:rsidRPr="00EE0A34">
        <w:rPr>
          <w:noProof/>
          <w:lang w:val="en-GB"/>
        </w:rPr>
        <w:t xml:space="preserve">is the elbow method. Elbow method is a </w:t>
      </w:r>
      <w:r w:rsidR="00320632" w:rsidRPr="00EE0A34">
        <w:rPr>
          <w:noProof/>
          <w:lang w:val="en-GB"/>
        </w:rPr>
        <w:t xml:space="preserve">popular </w:t>
      </w:r>
      <w:r w:rsidR="000A36C8" w:rsidRPr="00EE0A34">
        <w:rPr>
          <w:noProof/>
          <w:lang w:val="en-GB"/>
        </w:rPr>
        <w:t xml:space="preserve">technique </w:t>
      </w:r>
      <w:r w:rsidR="00CA49AB" w:rsidRPr="00EE0A34">
        <w:rPr>
          <w:noProof/>
          <w:lang w:val="en-GB"/>
        </w:rPr>
        <w:t xml:space="preserve">that </w:t>
      </w:r>
      <w:r w:rsidR="00C054D9" w:rsidRPr="00EE0A34">
        <w:rPr>
          <w:noProof/>
          <w:lang w:val="en-GB"/>
        </w:rPr>
        <w:t xml:space="preserve">uses </w:t>
      </w:r>
      <w:r w:rsidR="007367DF" w:rsidRPr="00EE0A34">
        <w:rPr>
          <w:noProof/>
          <w:lang w:val="en-GB"/>
        </w:rPr>
        <w:t>the inertia</w:t>
      </w:r>
      <w:r w:rsidR="00C054D9" w:rsidRPr="00EE0A34">
        <w:rPr>
          <w:noProof/>
          <w:lang w:val="en-GB"/>
        </w:rPr>
        <w:t xml:space="preserve"> </w:t>
      </w:r>
      <w:r w:rsidR="00E74677" w:rsidRPr="00EE0A34">
        <w:rPr>
          <w:noProof/>
          <w:lang w:val="en-GB"/>
        </w:rPr>
        <w:t xml:space="preserve">as the measurement to compare the </w:t>
      </w:r>
      <w:r w:rsidR="00416A54" w:rsidRPr="00EE0A34">
        <w:rPr>
          <w:noProof/>
          <w:lang w:val="en-GB"/>
        </w:rPr>
        <w:t xml:space="preserve">distortions in </w:t>
      </w:r>
      <w:r w:rsidR="00E74677" w:rsidRPr="00EE0A34">
        <w:rPr>
          <w:noProof/>
          <w:lang w:val="en-GB"/>
        </w:rPr>
        <w:t xml:space="preserve">some </w:t>
      </w:r>
      <w:r w:rsidR="00B520FB" w:rsidRPr="00EE0A34">
        <w:rPr>
          <w:noProof/>
          <w:lang w:val="en-GB"/>
        </w:rPr>
        <w:t>cluster</w:t>
      </w:r>
      <w:r w:rsidR="005259B3" w:rsidRPr="00EE0A34">
        <w:rPr>
          <w:noProof/>
          <w:lang w:val="en-GB"/>
        </w:rPr>
        <w:t>ing solutions</w:t>
      </w:r>
      <w:r w:rsidR="00BA3CEA" w:rsidRPr="00EE0A34">
        <w:rPr>
          <w:noProof/>
          <w:lang w:val="en-GB"/>
        </w:rPr>
        <w:t xml:space="preserve"> with different K</w:t>
      </w:r>
      <w:r w:rsidR="00B520FB" w:rsidRPr="00EE0A34">
        <w:rPr>
          <w:noProof/>
          <w:lang w:val="en-GB"/>
        </w:rPr>
        <w:t>.</w:t>
      </w:r>
      <w:r w:rsidR="0051453E" w:rsidRPr="00EE0A34">
        <w:rPr>
          <w:noProof/>
          <w:lang w:val="en-GB"/>
        </w:rPr>
        <w:t xml:space="preserve"> </w:t>
      </w:r>
      <w:r w:rsidR="005D1A46" w:rsidRPr="00EE0A34">
        <w:rPr>
          <w:noProof/>
          <w:lang w:val="en-GB"/>
        </w:rPr>
        <w:t>The distortion</w:t>
      </w:r>
      <w:r w:rsidR="00C6557F" w:rsidRPr="00EE0A34">
        <w:rPr>
          <w:noProof/>
          <w:lang w:val="en-GB"/>
        </w:rPr>
        <w:t xml:space="preserve"> </w:t>
      </w:r>
      <w:r w:rsidR="00E560A8" w:rsidRPr="00EE0A34">
        <w:rPr>
          <w:noProof/>
          <w:lang w:val="en-GB"/>
        </w:rPr>
        <w:t xml:space="preserve">is the sum of </w:t>
      </w:r>
      <w:r w:rsidR="003A2E93" w:rsidRPr="00EE0A34">
        <w:rPr>
          <w:noProof/>
          <w:lang w:val="en-GB"/>
        </w:rPr>
        <w:t>squared distances of each data point to the centroids.</w:t>
      </w:r>
      <w:r w:rsidR="00FD24C4" w:rsidRPr="00EE0A34">
        <w:rPr>
          <w:noProof/>
          <w:lang w:val="en-GB"/>
        </w:rPr>
        <w:t xml:space="preserve"> The </w:t>
      </w:r>
      <w:r w:rsidR="007504D6" w:rsidRPr="00EE0A34">
        <w:rPr>
          <w:noProof/>
          <w:lang w:val="en-GB"/>
        </w:rPr>
        <w:t xml:space="preserve">plot of </w:t>
      </w:r>
      <w:r w:rsidR="00FD24C4" w:rsidRPr="00EE0A34">
        <w:rPr>
          <w:noProof/>
          <w:lang w:val="en-GB"/>
        </w:rPr>
        <w:t>distortions</w:t>
      </w:r>
      <w:r w:rsidR="007504D6" w:rsidRPr="00EE0A34">
        <w:rPr>
          <w:noProof/>
          <w:lang w:val="en-GB"/>
        </w:rPr>
        <w:t xml:space="preserve"> which looks like an arm</w:t>
      </w:r>
      <w:r w:rsidR="00FD24C4" w:rsidRPr="00EE0A34">
        <w:rPr>
          <w:noProof/>
          <w:lang w:val="en-GB"/>
        </w:rPr>
        <w:t xml:space="preserve"> will then be </w:t>
      </w:r>
      <w:r w:rsidR="007504D6" w:rsidRPr="00EE0A34">
        <w:rPr>
          <w:noProof/>
          <w:lang w:val="en-GB"/>
        </w:rPr>
        <w:t>generated. The</w:t>
      </w:r>
      <w:r w:rsidR="00741F94" w:rsidRPr="00EE0A34">
        <w:rPr>
          <w:noProof/>
          <w:lang w:val="en-GB"/>
        </w:rPr>
        <w:t xml:space="preserve"> best value of K</w:t>
      </w:r>
      <w:r w:rsidR="007504D6" w:rsidRPr="00EE0A34">
        <w:rPr>
          <w:noProof/>
          <w:lang w:val="en-GB"/>
        </w:rPr>
        <w:t xml:space="preserve"> </w:t>
      </w:r>
      <w:r w:rsidR="00741F94" w:rsidRPr="00EE0A34">
        <w:rPr>
          <w:noProof/>
          <w:lang w:val="en-GB"/>
        </w:rPr>
        <w:t xml:space="preserve">can be found at the </w:t>
      </w:r>
      <w:r w:rsidR="004114AB" w:rsidRPr="00EE0A34">
        <w:rPr>
          <w:noProof/>
          <w:lang w:val="en-GB"/>
        </w:rPr>
        <w:t xml:space="preserve">“elbow”, </w:t>
      </w:r>
      <w:r w:rsidR="00741F94" w:rsidRPr="00EE0A34">
        <w:rPr>
          <w:noProof/>
          <w:lang w:val="en-GB"/>
        </w:rPr>
        <w:t xml:space="preserve">the </w:t>
      </w:r>
      <w:r w:rsidR="007504D6" w:rsidRPr="00EE0A34">
        <w:rPr>
          <w:noProof/>
          <w:lang w:val="en-GB"/>
        </w:rPr>
        <w:t xml:space="preserve">inflection </w:t>
      </w:r>
      <w:r w:rsidR="0081456B" w:rsidRPr="00EE0A34">
        <w:rPr>
          <w:noProof/>
          <w:lang w:val="en-GB"/>
        </w:rPr>
        <w:t xml:space="preserve">point </w:t>
      </w:r>
      <w:r w:rsidR="007504D6" w:rsidRPr="00EE0A34">
        <w:rPr>
          <w:noProof/>
          <w:lang w:val="en-GB"/>
        </w:rPr>
        <w:t>o</w:t>
      </w:r>
      <w:r w:rsidR="00E2464E" w:rsidRPr="00EE0A34">
        <w:rPr>
          <w:noProof/>
          <w:lang w:val="en-GB"/>
        </w:rPr>
        <w:t>n</w:t>
      </w:r>
      <w:r w:rsidR="007504D6" w:rsidRPr="00EE0A34">
        <w:rPr>
          <w:noProof/>
          <w:lang w:val="en-GB"/>
        </w:rPr>
        <w:t xml:space="preserve"> the curve. </w:t>
      </w:r>
      <w:r w:rsidR="00B520FB" w:rsidRPr="00EE0A34">
        <w:rPr>
          <w:noProof/>
          <w:lang w:val="en-GB"/>
        </w:rPr>
        <w:t xml:space="preserve">To determine the </w:t>
      </w:r>
      <w:r w:rsidR="00415749" w:rsidRPr="00EE0A34">
        <w:rPr>
          <w:noProof/>
          <w:lang w:val="en-GB"/>
        </w:rPr>
        <w:t xml:space="preserve">inertia of a clustering solution, we can </w:t>
      </w:r>
      <w:r w:rsidR="00417A28" w:rsidRPr="00EE0A34">
        <w:rPr>
          <w:noProof/>
          <w:lang w:val="en-GB"/>
        </w:rPr>
        <w:t>apply</w:t>
      </w:r>
      <w:r w:rsidR="00415749" w:rsidRPr="00EE0A34">
        <w:rPr>
          <w:noProof/>
          <w:lang w:val="en-GB"/>
        </w:rPr>
        <w:t xml:space="preserve"> the </w:t>
      </w:r>
      <w:r w:rsidR="00960B42" w:rsidRPr="00EE0A34">
        <w:rPr>
          <w:rFonts w:ascii="Consolas" w:hAnsi="Consolas"/>
          <w:noProof/>
          <w:lang w:val="en-GB"/>
        </w:rPr>
        <w:t>.inertia_</w:t>
      </w:r>
      <w:r w:rsidR="00417A28" w:rsidRPr="00EE0A34">
        <w:rPr>
          <w:noProof/>
          <w:lang w:val="en-GB"/>
        </w:rPr>
        <w:t xml:space="preserve"> method</w:t>
      </w:r>
      <w:r w:rsidR="00960B42" w:rsidRPr="00EE0A34">
        <w:rPr>
          <w:noProof/>
          <w:lang w:val="en-GB"/>
        </w:rPr>
        <w:t xml:space="preserve"> on a</w:t>
      </w:r>
      <w:r w:rsidR="00417A28" w:rsidRPr="00EE0A34">
        <w:rPr>
          <w:noProof/>
          <w:lang w:val="en-GB"/>
        </w:rPr>
        <w:t xml:space="preserve"> </w:t>
      </w:r>
      <w:r w:rsidR="00417A28" w:rsidRPr="00EE0A34">
        <w:rPr>
          <w:rFonts w:ascii="Consolas" w:hAnsi="Consolas"/>
          <w:noProof/>
          <w:lang w:val="en-GB"/>
        </w:rPr>
        <w:t>KMeans</w:t>
      </w:r>
      <w:r w:rsidR="00417A28" w:rsidRPr="00EE0A34">
        <w:rPr>
          <w:noProof/>
          <w:lang w:val="en-GB"/>
        </w:rPr>
        <w:t xml:space="preserve"> estimator.</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C1C5C" w:rsidRPr="00971571" w14:paraId="4EFF40C4" w14:textId="77777777" w:rsidTr="007D3BA3">
        <w:tc>
          <w:tcPr>
            <w:tcW w:w="9017" w:type="dxa"/>
          </w:tcPr>
          <w:p w14:paraId="475A86E2" w14:textId="40F739B7" w:rsidR="002C1C5C" w:rsidRPr="00EE0A34" w:rsidRDefault="002C1C5C" w:rsidP="007D3BA3">
            <w:pPr>
              <w:pStyle w:val="BodyText"/>
              <w:rPr>
                <w:noProof/>
                <w:lang w:val="en-GB"/>
              </w:rPr>
            </w:pPr>
            <w:r w:rsidRPr="00EE0A34">
              <w:rPr>
                <w:b/>
                <w:bCs/>
                <w:noProof/>
                <w:lang w:val="en-GB"/>
              </w:rPr>
              <w:t xml:space="preserve">Example (Cont’d): </w:t>
            </w:r>
            <w:r w:rsidR="002D3CA9" w:rsidRPr="00EE0A34">
              <w:rPr>
                <w:noProof/>
                <w:lang w:val="en-GB"/>
              </w:rPr>
              <w:t xml:space="preserve">Since K-Means clustering is an unsupervised machine learning algorithm, we do not need to </w:t>
            </w:r>
            <w:r w:rsidR="00B0715C" w:rsidRPr="00EE0A34">
              <w:rPr>
                <w:noProof/>
                <w:lang w:val="en-GB"/>
              </w:rPr>
              <w:t xml:space="preserve">split </w:t>
            </w:r>
            <w:r w:rsidR="002D3CA9" w:rsidRPr="00EE0A34">
              <w:rPr>
                <w:noProof/>
                <w:lang w:val="en-GB"/>
              </w:rPr>
              <w:t>our data</w:t>
            </w:r>
            <w:r w:rsidR="00B0715C" w:rsidRPr="00EE0A34">
              <w:rPr>
                <w:noProof/>
                <w:lang w:val="en-GB"/>
              </w:rPr>
              <w:t xml:space="preserve"> into a training and a testing dataset. W</w:t>
            </w:r>
            <w:r w:rsidR="002D3CA9" w:rsidRPr="00EE0A34">
              <w:rPr>
                <w:noProof/>
                <w:lang w:val="en-GB"/>
              </w:rPr>
              <w:t xml:space="preserve">e </w:t>
            </w:r>
            <w:r w:rsidR="00B0715C" w:rsidRPr="00EE0A34">
              <w:rPr>
                <w:noProof/>
                <w:lang w:val="en-GB"/>
              </w:rPr>
              <w:t xml:space="preserve">can use the entire </w:t>
            </w:r>
            <w:r w:rsidR="002531E2" w:rsidRPr="00EE0A34">
              <w:rPr>
                <w:noProof/>
                <w:lang w:val="en-GB"/>
              </w:rPr>
              <w:t>available DataFrame for clustering purpose.</w:t>
            </w:r>
          </w:p>
          <w:p w14:paraId="76F57599" w14:textId="0D73496D" w:rsidR="002C1C5C" w:rsidRPr="00EE0A34" w:rsidRDefault="00136A91" w:rsidP="007D3BA3">
            <w:pPr>
              <w:pStyle w:val="Figure-Image-Upper"/>
              <w:rPr>
                <w:lang w:val="en-GB"/>
              </w:rPr>
            </w:pPr>
            <w:r w:rsidRPr="00EE0A34">
              <w:drawing>
                <wp:inline distT="0" distB="0" distL="0" distR="0" wp14:anchorId="1AD4A41B" wp14:editId="20D1A98C">
                  <wp:extent cx="5580000" cy="2101459"/>
                  <wp:effectExtent l="19050" t="19050" r="20955"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461" t="25450" r="2072" b="17912"/>
                          <a:stretch/>
                        </pic:blipFill>
                        <pic:spPr bwMode="auto">
                          <a:xfrm>
                            <a:off x="0" y="0"/>
                            <a:ext cx="5580000" cy="210145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1AD6532" w14:textId="563A17F5" w:rsidR="002C1C5C" w:rsidRPr="00EE0A34" w:rsidRDefault="002C1C5C" w:rsidP="007D3BA3">
            <w:pPr>
              <w:pStyle w:val="Caption"/>
              <w:rPr>
                <w:lang w:val="en-GB"/>
              </w:rPr>
            </w:pPr>
            <w:r w:rsidRPr="00EE0A34">
              <w:rPr>
                <w:lang w:val="en-GB"/>
              </w:rPr>
              <w:t xml:space="preserve">Figure </w:t>
            </w:r>
            <w:r w:rsidR="00F822BF" w:rsidRPr="00EE0A34">
              <w:rPr>
                <w:lang w:val="en-GB"/>
              </w:rPr>
              <w:t>5</w:t>
            </w:r>
            <w:r w:rsidRPr="00EE0A34">
              <w:rPr>
                <w:lang w:val="en-GB"/>
              </w:rPr>
              <w:t>.</w:t>
            </w:r>
            <w:r w:rsidR="00502442" w:rsidRPr="00EE0A34">
              <w:rPr>
                <w:lang w:val="en-GB"/>
              </w:rPr>
              <w:fldChar w:fldCharType="begin"/>
            </w:r>
            <w:r w:rsidR="00502442" w:rsidRPr="00EE0A34">
              <w:rPr>
                <w:lang w:val="en-GB"/>
              </w:rPr>
              <w:instrText xml:space="preserve"> SEQ Figure \* ARABIC </w:instrText>
            </w:r>
            <w:r w:rsidR="00502442" w:rsidRPr="00EE0A34">
              <w:rPr>
                <w:lang w:val="en-GB"/>
              </w:rPr>
              <w:fldChar w:fldCharType="separate"/>
            </w:r>
            <w:r w:rsidR="000D5342" w:rsidRPr="00EE0A34">
              <w:rPr>
                <w:lang w:val="en-GB"/>
              </w:rPr>
              <w:t>26</w:t>
            </w:r>
            <w:r w:rsidR="00502442" w:rsidRPr="00EE0A34">
              <w:rPr>
                <w:lang w:val="en-GB"/>
              </w:rPr>
              <w:fldChar w:fldCharType="end"/>
            </w:r>
            <w:r w:rsidRPr="00EE0A34">
              <w:rPr>
                <w:lang w:val="en-GB"/>
              </w:rPr>
              <w:t xml:space="preserve"> </w:t>
            </w:r>
            <w:r w:rsidR="0008673C" w:rsidRPr="00EE0A34">
              <w:rPr>
                <w:lang w:val="en-GB"/>
              </w:rPr>
              <w:t>Create a DataFrame with Only Normalised Input Variables</w:t>
            </w:r>
          </w:p>
          <w:p w14:paraId="7FB9FCB1" w14:textId="6FBF786F" w:rsidR="00C55280" w:rsidRPr="00EE0A34" w:rsidRDefault="00C55280" w:rsidP="00C55280">
            <w:pPr>
              <w:pStyle w:val="BodyText"/>
              <w:rPr>
                <w:noProof/>
                <w:lang w:val="en-GB"/>
              </w:rPr>
            </w:pPr>
            <w:r w:rsidRPr="00EE0A34">
              <w:rPr>
                <w:noProof/>
                <w:lang w:val="en-GB"/>
              </w:rPr>
              <w:t xml:space="preserve">Nevertheless, as mentioned in Chapter 1.2.6., it is more sensible </w:t>
            </w:r>
            <w:r w:rsidR="00113A06" w:rsidRPr="00EE0A34">
              <w:rPr>
                <w:noProof/>
                <w:lang w:val="en-GB"/>
              </w:rPr>
              <w:t xml:space="preserve">to include </w:t>
            </w:r>
            <w:r w:rsidRPr="00EE0A34">
              <w:rPr>
                <w:noProof/>
                <w:lang w:val="en-GB"/>
              </w:rPr>
              <w:t xml:space="preserve">normalised data </w:t>
            </w:r>
            <w:r w:rsidR="00113A06" w:rsidRPr="00EE0A34">
              <w:rPr>
                <w:noProof/>
                <w:lang w:val="en-GB"/>
              </w:rPr>
              <w:t xml:space="preserve">to build the clusters </w:t>
            </w:r>
            <w:r w:rsidRPr="00EE0A34">
              <w:rPr>
                <w:noProof/>
                <w:lang w:val="en-GB"/>
              </w:rPr>
              <w:t>since</w:t>
            </w:r>
            <w:r w:rsidR="008D5145" w:rsidRPr="00EE0A34">
              <w:rPr>
                <w:noProof/>
                <w:lang w:val="en-GB"/>
              </w:rPr>
              <w:t xml:space="preserve"> </w:t>
            </w:r>
            <w:r w:rsidR="00113A06" w:rsidRPr="00EE0A34">
              <w:rPr>
                <w:noProof/>
                <w:lang w:val="en-GB"/>
              </w:rPr>
              <w:t xml:space="preserve">numeric </w:t>
            </w:r>
            <w:r w:rsidRPr="00EE0A34">
              <w:rPr>
                <w:noProof/>
                <w:lang w:val="en-GB"/>
              </w:rPr>
              <w:t>variables with extreme value range</w:t>
            </w:r>
            <w:r w:rsidR="009E0754">
              <w:rPr>
                <w:noProof/>
                <w:lang w:val="en-GB"/>
              </w:rPr>
              <w:t>s</w:t>
            </w:r>
            <w:r w:rsidRPr="00EE0A34">
              <w:rPr>
                <w:noProof/>
                <w:lang w:val="en-GB"/>
              </w:rPr>
              <w:t xml:space="preserve"> such as </w:t>
            </w:r>
            <w:r w:rsidRPr="00EE0A34">
              <w:rPr>
                <w:rFonts w:ascii="Consolas" w:hAnsi="Consolas"/>
                <w:noProof/>
                <w:lang w:val="en-GB"/>
              </w:rPr>
              <w:t>capital-gain</w:t>
            </w:r>
            <w:r w:rsidRPr="00EE0A34">
              <w:rPr>
                <w:noProof/>
                <w:lang w:val="en-GB"/>
              </w:rPr>
              <w:t xml:space="preserve"> or </w:t>
            </w:r>
            <w:r w:rsidRPr="00EE0A34">
              <w:rPr>
                <w:rFonts w:ascii="Consolas" w:hAnsi="Consolas"/>
                <w:noProof/>
                <w:lang w:val="en-GB"/>
              </w:rPr>
              <w:t>capital-loss</w:t>
            </w:r>
            <w:r w:rsidRPr="00EE0A34">
              <w:rPr>
                <w:noProof/>
                <w:lang w:val="en-GB"/>
              </w:rPr>
              <w:t xml:space="preserve"> </w:t>
            </w:r>
            <w:r w:rsidR="001D1104" w:rsidRPr="00EE0A34">
              <w:rPr>
                <w:noProof/>
                <w:lang w:val="en-GB"/>
              </w:rPr>
              <w:t>have to be</w:t>
            </w:r>
            <w:r w:rsidRPr="00EE0A34">
              <w:rPr>
                <w:noProof/>
                <w:lang w:val="en-GB"/>
              </w:rPr>
              <w:t xml:space="preserve"> scaled. </w:t>
            </w:r>
            <w:r w:rsidR="008C460A" w:rsidRPr="00EE0A34">
              <w:rPr>
                <w:noProof/>
                <w:lang w:val="en-GB"/>
              </w:rPr>
              <w:t>I</w:t>
            </w:r>
            <w:r w:rsidRPr="00EE0A34">
              <w:rPr>
                <w:noProof/>
                <w:lang w:val="en-GB"/>
              </w:rPr>
              <w:t xml:space="preserve">n the first line, </w:t>
            </w:r>
            <w:r w:rsidRPr="00EE0A34">
              <w:rPr>
                <w:rFonts w:ascii="Consolas" w:hAnsi="Consolas"/>
                <w:noProof/>
                <w:lang w:val="en-GB"/>
              </w:rPr>
              <w:t>X_km</w:t>
            </w:r>
            <w:r w:rsidRPr="00EE0A34">
              <w:rPr>
                <w:noProof/>
                <w:lang w:val="en-GB"/>
              </w:rPr>
              <w:t xml:space="preserve"> is the DataFrame with no normalised variables and is used for the elbow-test to determine the optimal number of clusters</w:t>
            </w:r>
            <w:r w:rsidR="008C460A" w:rsidRPr="00EE0A34">
              <w:rPr>
                <w:noProof/>
                <w:lang w:val="en-GB"/>
              </w:rPr>
              <w:t xml:space="preserve">. The name of all the </w:t>
            </w:r>
            <w:r w:rsidR="00E6723E" w:rsidRPr="00EE0A34">
              <w:rPr>
                <w:noProof/>
                <w:lang w:val="en-GB"/>
              </w:rPr>
              <w:t xml:space="preserve">normalised </w:t>
            </w:r>
            <w:r w:rsidR="00E6723E" w:rsidRPr="00EE0A34">
              <w:rPr>
                <w:noProof/>
                <w:lang w:val="en-GB"/>
              </w:rPr>
              <w:lastRenderedPageBreak/>
              <w:t xml:space="preserve">variables are stored in the list </w:t>
            </w:r>
            <w:r w:rsidR="00E6723E" w:rsidRPr="00EE0A34">
              <w:rPr>
                <w:rFonts w:ascii="Consolas" w:hAnsi="Consolas"/>
                <w:noProof/>
                <w:lang w:val="en-GB"/>
              </w:rPr>
              <w:t>numnormvar_list</w:t>
            </w:r>
            <w:r w:rsidR="00E6723E" w:rsidRPr="00EE0A34">
              <w:rPr>
                <w:noProof/>
                <w:lang w:val="en-GB"/>
              </w:rPr>
              <w:t xml:space="preserve"> (see </w:t>
            </w:r>
            <w:r w:rsidR="00E6723E" w:rsidRPr="00EE0A34">
              <w:rPr>
                <w:noProof/>
                <w:lang w:val="en-GB"/>
              </w:rPr>
              <w:fldChar w:fldCharType="begin"/>
            </w:r>
            <w:r w:rsidR="00E6723E" w:rsidRPr="00EE0A34">
              <w:rPr>
                <w:noProof/>
                <w:lang w:val="en-GB"/>
              </w:rPr>
              <w:instrText xml:space="preserve"> REF _Ref64274566 \h </w:instrText>
            </w:r>
            <w:r w:rsidR="00E6723E" w:rsidRPr="00EE0A34">
              <w:rPr>
                <w:noProof/>
                <w:lang w:val="en-GB"/>
              </w:rPr>
            </w:r>
            <w:r w:rsidR="00E6723E" w:rsidRPr="00EE0A34">
              <w:rPr>
                <w:noProof/>
                <w:lang w:val="en-GB"/>
              </w:rPr>
              <w:fldChar w:fldCharType="separate"/>
            </w:r>
            <w:r w:rsidR="000D5342" w:rsidRPr="00EE0A34">
              <w:rPr>
                <w:noProof/>
                <w:lang w:val="en-GB"/>
              </w:rPr>
              <w:t>Figure 5.15</w:t>
            </w:r>
            <w:r w:rsidR="00E6723E" w:rsidRPr="00EE0A34">
              <w:rPr>
                <w:noProof/>
                <w:lang w:val="en-GB"/>
              </w:rPr>
              <w:fldChar w:fldCharType="end"/>
            </w:r>
            <w:r w:rsidR="00E6723E" w:rsidRPr="00EE0A34">
              <w:rPr>
                <w:noProof/>
                <w:lang w:val="en-GB"/>
              </w:rPr>
              <w:t xml:space="preserve">). </w:t>
            </w:r>
            <w:r w:rsidR="008C460A" w:rsidRPr="00EE0A34">
              <w:rPr>
                <w:noProof/>
                <w:lang w:val="en-GB"/>
              </w:rPr>
              <w:t>In the second line,</w:t>
            </w:r>
            <w:r w:rsidRPr="00EE0A34">
              <w:rPr>
                <w:noProof/>
                <w:lang w:val="en-GB"/>
              </w:rPr>
              <w:t xml:space="preserve"> </w:t>
            </w:r>
            <w:r w:rsidRPr="00EE0A34">
              <w:rPr>
                <w:rFonts w:ascii="Consolas" w:hAnsi="Consolas"/>
                <w:noProof/>
                <w:lang w:val="en-GB"/>
              </w:rPr>
              <w:t>X_km_norm</w:t>
            </w:r>
            <w:r w:rsidRPr="00EE0A34">
              <w:rPr>
                <w:noProof/>
                <w:lang w:val="en-GB"/>
              </w:rPr>
              <w:t xml:space="preserve"> is the DataFrame with no non-normalised variables and will be used for the clustering process.</w:t>
            </w:r>
            <w:r w:rsidR="008C460A" w:rsidRPr="00EE0A34">
              <w:rPr>
                <w:noProof/>
                <w:lang w:val="en-GB"/>
              </w:rPr>
              <w:t xml:space="preserve"> </w:t>
            </w:r>
            <w:r w:rsidR="00E6723E" w:rsidRPr="00EE0A34">
              <w:rPr>
                <w:noProof/>
                <w:lang w:val="en-GB"/>
              </w:rPr>
              <w:t xml:space="preserve">The </w:t>
            </w:r>
            <w:r w:rsidR="009776BD" w:rsidRPr="00EE0A34">
              <w:rPr>
                <w:noProof/>
                <w:lang w:val="en-GB"/>
              </w:rPr>
              <w:t xml:space="preserve">name of all the </w:t>
            </w:r>
            <w:r w:rsidR="001D1104" w:rsidRPr="00EE0A34">
              <w:rPr>
                <w:noProof/>
                <w:lang w:val="en-GB"/>
              </w:rPr>
              <w:t>numeric variables before normalisation is stored in</w:t>
            </w:r>
            <w:r w:rsidR="00CF640D" w:rsidRPr="00EE0A34">
              <w:rPr>
                <w:noProof/>
                <w:lang w:val="en-GB"/>
              </w:rPr>
              <w:t xml:space="preserve"> </w:t>
            </w:r>
            <w:r w:rsidR="00CF640D" w:rsidRPr="00EE0A34">
              <w:rPr>
                <w:rFonts w:ascii="Consolas" w:hAnsi="Consolas"/>
                <w:noProof/>
                <w:lang w:val="en-GB"/>
              </w:rPr>
              <w:t>numvar_list</w:t>
            </w:r>
            <w:r w:rsidR="001D1104" w:rsidRPr="00EE0A34">
              <w:rPr>
                <w:noProof/>
                <w:lang w:val="en-GB"/>
              </w:rPr>
              <w:t xml:space="preserve"> </w:t>
            </w:r>
            <w:r w:rsidR="00CF640D" w:rsidRPr="00EE0A34">
              <w:rPr>
                <w:noProof/>
                <w:lang w:val="en-GB"/>
              </w:rPr>
              <w:t xml:space="preserve">(see </w:t>
            </w:r>
            <w:r w:rsidR="00CF640D" w:rsidRPr="00EE0A34">
              <w:rPr>
                <w:noProof/>
                <w:lang w:val="en-GB"/>
              </w:rPr>
              <w:fldChar w:fldCharType="begin"/>
            </w:r>
            <w:r w:rsidR="00CF640D" w:rsidRPr="00EE0A34">
              <w:rPr>
                <w:noProof/>
                <w:lang w:val="en-GB"/>
              </w:rPr>
              <w:instrText xml:space="preserve"> REF _Ref64274786 \h </w:instrText>
            </w:r>
            <w:r w:rsidR="00CF640D" w:rsidRPr="00EE0A34">
              <w:rPr>
                <w:noProof/>
                <w:lang w:val="en-GB"/>
              </w:rPr>
            </w:r>
            <w:r w:rsidR="00CF640D" w:rsidRPr="00EE0A34">
              <w:rPr>
                <w:noProof/>
                <w:lang w:val="en-GB"/>
              </w:rPr>
              <w:fldChar w:fldCharType="separate"/>
            </w:r>
            <w:r w:rsidR="000D5342" w:rsidRPr="00EE0A34">
              <w:rPr>
                <w:noProof/>
                <w:lang w:val="en-GB"/>
              </w:rPr>
              <w:t>Figure 5.13</w:t>
            </w:r>
            <w:r w:rsidR="00CF640D" w:rsidRPr="00EE0A34">
              <w:rPr>
                <w:noProof/>
                <w:lang w:val="en-GB"/>
              </w:rPr>
              <w:fldChar w:fldCharType="end"/>
            </w:r>
            <w:r w:rsidR="00CF640D" w:rsidRPr="00EE0A34">
              <w:rPr>
                <w:noProof/>
                <w:lang w:val="en-GB"/>
              </w:rPr>
              <w:t>)</w:t>
            </w:r>
            <w:r w:rsidR="001D1104" w:rsidRPr="00EE0A34">
              <w:rPr>
                <w:noProof/>
                <w:lang w:val="en-GB"/>
              </w:rPr>
              <w:t xml:space="preserve">. </w:t>
            </w:r>
            <w:r w:rsidR="00C06F03" w:rsidRPr="00EE0A34">
              <w:rPr>
                <w:noProof/>
                <w:lang w:val="en-GB"/>
              </w:rPr>
              <w:t xml:space="preserve">In </w:t>
            </w:r>
            <w:r w:rsidR="00C06F03" w:rsidRPr="00EE0A34">
              <w:rPr>
                <w:rFonts w:ascii="Consolas" w:hAnsi="Consolas"/>
                <w:noProof/>
                <w:lang w:val="en-GB"/>
              </w:rPr>
              <w:t>X_km_norm</w:t>
            </w:r>
            <w:r w:rsidR="00C06F03" w:rsidRPr="00EE0A34">
              <w:rPr>
                <w:noProof/>
                <w:lang w:val="en-GB"/>
              </w:rPr>
              <w:t>, we rename the normalised variables</w:t>
            </w:r>
            <w:r w:rsidR="005652D9" w:rsidRPr="00EE0A34">
              <w:rPr>
                <w:noProof/>
                <w:lang w:val="en-GB"/>
              </w:rPr>
              <w:t xml:space="preserve"> back to their original variable names</w:t>
            </w:r>
            <w:r w:rsidR="002C4458" w:rsidRPr="00EE0A34">
              <w:rPr>
                <w:noProof/>
                <w:lang w:val="en-GB"/>
              </w:rPr>
              <w:t xml:space="preserve"> by removing their suffix “_norm”</w:t>
            </w:r>
            <w:r w:rsidR="005652D9" w:rsidRPr="00EE0A34">
              <w:rPr>
                <w:noProof/>
                <w:lang w:val="en-GB"/>
              </w:rPr>
              <w:t xml:space="preserve"> </w:t>
            </w:r>
            <w:r w:rsidR="00BB6B4D">
              <w:rPr>
                <w:noProof/>
                <w:lang w:val="en-GB"/>
              </w:rPr>
              <w:t xml:space="preserve">in order </w:t>
            </w:r>
            <w:r w:rsidR="005652D9" w:rsidRPr="00EE0A34">
              <w:rPr>
                <w:noProof/>
                <w:lang w:val="en-GB"/>
              </w:rPr>
              <w:t>to simplify their labels for later output.</w:t>
            </w:r>
          </w:p>
          <w:p w14:paraId="340FF752" w14:textId="0DB140BD" w:rsidR="002C1C5C" w:rsidRPr="00EE0A34" w:rsidRDefault="00A0504B" w:rsidP="007D3BA3">
            <w:pPr>
              <w:pStyle w:val="BodyText"/>
              <w:rPr>
                <w:noProof/>
                <w:lang w:val="en-GB"/>
              </w:rPr>
            </w:pPr>
            <w:r w:rsidRPr="00EE0A34">
              <w:rPr>
                <w:noProof/>
                <w:lang w:val="en-GB"/>
              </w:rPr>
              <w:t xml:space="preserve">To </w:t>
            </w:r>
            <w:r w:rsidR="00AA3284" w:rsidRPr="00EE0A34">
              <w:rPr>
                <w:noProof/>
                <w:lang w:val="en-GB"/>
              </w:rPr>
              <w:t xml:space="preserve">find out the best K, the number of clusters, we can conduct an elbow test. Here, we </w:t>
            </w:r>
            <w:r w:rsidR="00745C32" w:rsidRPr="00EE0A34">
              <w:rPr>
                <w:noProof/>
                <w:lang w:val="en-GB"/>
              </w:rPr>
              <w:t xml:space="preserve">will compute the inertia of </w:t>
            </w:r>
            <w:r w:rsidR="00D1316C" w:rsidRPr="00EE0A34">
              <w:rPr>
                <w:noProof/>
                <w:lang w:val="en-GB"/>
              </w:rPr>
              <w:t xml:space="preserve">the </w:t>
            </w:r>
            <w:r w:rsidR="00FC3EB0" w:rsidRPr="00EE0A34">
              <w:rPr>
                <w:noProof/>
                <w:lang w:val="en-GB"/>
              </w:rPr>
              <w:t xml:space="preserve">K-Means </w:t>
            </w:r>
            <w:r w:rsidR="00745C32" w:rsidRPr="00EE0A34">
              <w:rPr>
                <w:noProof/>
                <w:lang w:val="en-GB"/>
              </w:rPr>
              <w:t>cluster</w:t>
            </w:r>
            <w:r w:rsidR="001407E0">
              <w:rPr>
                <w:noProof/>
                <w:lang w:val="en-GB"/>
              </w:rPr>
              <w:t>ing</w:t>
            </w:r>
            <w:r w:rsidR="00745C32" w:rsidRPr="00EE0A34">
              <w:rPr>
                <w:noProof/>
                <w:lang w:val="en-GB"/>
              </w:rPr>
              <w:t xml:space="preserve"> solutions</w:t>
            </w:r>
            <w:r w:rsidR="00D1316C" w:rsidRPr="00EE0A34">
              <w:rPr>
                <w:noProof/>
                <w:lang w:val="en-GB"/>
              </w:rPr>
              <w:t xml:space="preserve"> that contains </w:t>
            </w:r>
            <w:r w:rsidR="0030326E" w:rsidRPr="00EE0A34">
              <w:rPr>
                <w:noProof/>
                <w:lang w:val="en-GB"/>
              </w:rPr>
              <w:t>1</w:t>
            </w:r>
            <w:r w:rsidR="007C28A1" w:rsidRPr="00EE0A34">
              <w:rPr>
                <w:noProof/>
                <w:lang w:val="en-GB"/>
              </w:rPr>
              <w:t xml:space="preserve"> </w:t>
            </w:r>
            <w:r w:rsidR="00D1316C" w:rsidRPr="00EE0A34">
              <w:rPr>
                <w:noProof/>
                <w:lang w:val="en-GB"/>
              </w:rPr>
              <w:t xml:space="preserve">to </w:t>
            </w:r>
            <w:r w:rsidR="00FC3EB0" w:rsidRPr="00EE0A34">
              <w:rPr>
                <w:noProof/>
                <w:lang w:val="en-GB"/>
              </w:rPr>
              <w:t>7</w:t>
            </w:r>
            <w:r w:rsidR="00D1316C" w:rsidRPr="00EE0A34">
              <w:rPr>
                <w:noProof/>
                <w:lang w:val="en-GB"/>
              </w:rPr>
              <w:t xml:space="preserve"> </w:t>
            </w:r>
            <w:r w:rsidR="007C28A1" w:rsidRPr="00EE0A34">
              <w:rPr>
                <w:noProof/>
                <w:lang w:val="en-GB"/>
              </w:rPr>
              <w:t>cluster</w:t>
            </w:r>
            <w:r w:rsidR="00D1316C" w:rsidRPr="00EE0A34">
              <w:rPr>
                <w:noProof/>
                <w:lang w:val="en-GB"/>
              </w:rPr>
              <w:t xml:space="preserve">s </w:t>
            </w:r>
            <w:r w:rsidR="008174D4" w:rsidRPr="00EE0A34">
              <w:rPr>
                <w:noProof/>
                <w:lang w:val="en-GB"/>
              </w:rPr>
              <w:t>and compare their distortions.</w:t>
            </w:r>
          </w:p>
          <w:p w14:paraId="638FDB8E" w14:textId="2C849E89" w:rsidR="002C1C5C" w:rsidRPr="00EE0A34" w:rsidRDefault="00F74533" w:rsidP="007D3BA3">
            <w:pPr>
              <w:pStyle w:val="Figure-Image-Upper"/>
              <w:rPr>
                <w:lang w:val="en-GB"/>
              </w:rPr>
            </w:pPr>
            <w:r w:rsidRPr="00EE0A34">
              <w:drawing>
                <wp:inline distT="0" distB="0" distL="0" distR="0" wp14:anchorId="76C2CBCD" wp14:editId="550FAD11">
                  <wp:extent cx="5580000" cy="698953"/>
                  <wp:effectExtent l="19050" t="19050" r="20955" b="25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6558" t="27587" r="2012" b="53584"/>
                          <a:stretch/>
                        </pic:blipFill>
                        <pic:spPr bwMode="auto">
                          <a:xfrm>
                            <a:off x="0" y="0"/>
                            <a:ext cx="5580000" cy="69895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B21B00F" w14:textId="5019AF9C" w:rsidR="002C1C5C" w:rsidRPr="00EE0A34" w:rsidRDefault="002C1C5C" w:rsidP="007D3BA3">
            <w:pPr>
              <w:pStyle w:val="Caption"/>
              <w:rPr>
                <w:lang w:val="en-GB"/>
              </w:rPr>
            </w:pPr>
            <w:bookmarkStart w:id="39" w:name="_Ref64275825"/>
            <w:r w:rsidRPr="00EE0A34">
              <w:rPr>
                <w:lang w:val="en-GB"/>
              </w:rPr>
              <w:t xml:space="preserve">Figure </w:t>
            </w:r>
            <w:r w:rsidR="00F822BF" w:rsidRPr="00EE0A34">
              <w:rPr>
                <w:lang w:val="en-GB"/>
              </w:rPr>
              <w:t>5</w:t>
            </w:r>
            <w:r w:rsidRPr="00EE0A34">
              <w:rPr>
                <w:lang w:val="en-GB"/>
              </w:rPr>
              <w:t>.</w:t>
            </w:r>
            <w:r w:rsidR="00502442" w:rsidRPr="00EE0A34">
              <w:rPr>
                <w:lang w:val="en-GB"/>
              </w:rPr>
              <w:fldChar w:fldCharType="begin"/>
            </w:r>
            <w:r w:rsidR="00502442" w:rsidRPr="00EE0A34">
              <w:rPr>
                <w:lang w:val="en-GB"/>
              </w:rPr>
              <w:instrText xml:space="preserve"> SEQ Figure \* ARABIC </w:instrText>
            </w:r>
            <w:r w:rsidR="00502442" w:rsidRPr="00EE0A34">
              <w:rPr>
                <w:lang w:val="en-GB"/>
              </w:rPr>
              <w:fldChar w:fldCharType="separate"/>
            </w:r>
            <w:r w:rsidR="000D5342" w:rsidRPr="00EE0A34">
              <w:rPr>
                <w:lang w:val="en-GB"/>
              </w:rPr>
              <w:t>27</w:t>
            </w:r>
            <w:r w:rsidR="00502442" w:rsidRPr="00EE0A34">
              <w:rPr>
                <w:lang w:val="en-GB"/>
              </w:rPr>
              <w:fldChar w:fldCharType="end"/>
            </w:r>
            <w:bookmarkEnd w:id="39"/>
            <w:r w:rsidRPr="00EE0A34">
              <w:rPr>
                <w:lang w:val="en-GB"/>
              </w:rPr>
              <w:t xml:space="preserve"> </w:t>
            </w:r>
            <w:r w:rsidR="00724713" w:rsidRPr="00EE0A34">
              <w:rPr>
                <w:lang w:val="en-GB"/>
              </w:rPr>
              <w:t>Calcul</w:t>
            </w:r>
            <w:r w:rsidR="002C3143" w:rsidRPr="00EE0A34">
              <w:rPr>
                <w:lang w:val="en-GB"/>
              </w:rPr>
              <w:t>a</w:t>
            </w:r>
            <w:r w:rsidR="00724713" w:rsidRPr="00EE0A34">
              <w:rPr>
                <w:lang w:val="en-GB"/>
              </w:rPr>
              <w:t>ting Inertia for the Elbow Method</w:t>
            </w:r>
          </w:p>
          <w:p w14:paraId="3C3BA907" w14:textId="155B9FCF" w:rsidR="00C26C6B" w:rsidRPr="00EE0A34" w:rsidRDefault="00B11697" w:rsidP="00C26C6B">
            <w:pPr>
              <w:pStyle w:val="BodyText"/>
              <w:rPr>
                <w:noProof/>
                <w:lang w:val="en-GB"/>
              </w:rPr>
            </w:pPr>
            <w:r>
              <w:rPr>
                <w:noProof/>
                <w:lang w:val="en-GB"/>
              </w:rPr>
              <w:t>W</w:t>
            </w:r>
            <w:r w:rsidR="00FC3EB0" w:rsidRPr="00EE0A34">
              <w:rPr>
                <w:noProof/>
                <w:lang w:val="en-GB"/>
              </w:rPr>
              <w:t xml:space="preserve">e use a </w:t>
            </w:r>
            <w:r w:rsidR="00FC3EB0" w:rsidRPr="00EE0A34">
              <w:rPr>
                <w:rFonts w:ascii="Consolas" w:hAnsi="Consolas"/>
                <w:noProof/>
                <w:lang w:val="en-GB"/>
              </w:rPr>
              <w:t>for</w:t>
            </w:r>
            <w:r w:rsidR="00FC3EB0" w:rsidRPr="00EE0A34">
              <w:rPr>
                <w:noProof/>
                <w:lang w:val="en-GB"/>
              </w:rPr>
              <w:t xml:space="preserve">-loop </w:t>
            </w:r>
            <w:r>
              <w:rPr>
                <w:noProof/>
                <w:lang w:val="en-GB"/>
              </w:rPr>
              <w:t xml:space="preserve">here </w:t>
            </w:r>
            <w:r w:rsidR="00FC3EB0" w:rsidRPr="00EE0A34">
              <w:rPr>
                <w:noProof/>
                <w:lang w:val="en-GB"/>
              </w:rPr>
              <w:t xml:space="preserve">to </w:t>
            </w:r>
            <w:r w:rsidR="00A047C5" w:rsidRPr="00EE0A34">
              <w:rPr>
                <w:noProof/>
                <w:lang w:val="en-GB"/>
              </w:rPr>
              <w:t>run through all cluster</w:t>
            </w:r>
            <w:r w:rsidR="001407E0">
              <w:rPr>
                <w:noProof/>
                <w:lang w:val="en-GB"/>
              </w:rPr>
              <w:t>ing solutions with</w:t>
            </w:r>
            <w:r w:rsidR="00A047C5" w:rsidRPr="00EE0A34">
              <w:rPr>
                <w:noProof/>
                <w:lang w:val="en-GB"/>
              </w:rPr>
              <w:t xml:space="preserve"> 1 to 7</w:t>
            </w:r>
            <w:r w:rsidR="001407E0">
              <w:rPr>
                <w:noProof/>
                <w:lang w:val="en-GB"/>
              </w:rPr>
              <w:t xml:space="preserve"> clusters</w:t>
            </w:r>
            <w:r w:rsidR="00A047C5" w:rsidRPr="00EE0A34">
              <w:rPr>
                <w:noProof/>
                <w:lang w:val="en-GB"/>
              </w:rPr>
              <w:t xml:space="preserve">. </w:t>
            </w:r>
            <w:r w:rsidR="00751D41" w:rsidRPr="00EE0A34">
              <w:rPr>
                <w:noProof/>
                <w:lang w:val="en-GB"/>
              </w:rPr>
              <w:t>The parameter in the KMeans estimator is kept as simple as possible. We only set the number of cluster</w:t>
            </w:r>
            <w:r w:rsidR="009F76F8" w:rsidRPr="00FE4A0F">
              <w:rPr>
                <w:noProof/>
                <w:lang w:val="en-GB"/>
              </w:rPr>
              <w:t>s</w:t>
            </w:r>
            <w:r w:rsidR="00751D41" w:rsidRPr="00EE0A34">
              <w:rPr>
                <w:noProof/>
                <w:lang w:val="en-GB"/>
              </w:rPr>
              <w:t xml:space="preserve"> and </w:t>
            </w:r>
            <w:r w:rsidR="00734BE9" w:rsidRPr="00EE0A34">
              <w:rPr>
                <w:noProof/>
                <w:lang w:val="en-GB"/>
              </w:rPr>
              <w:t>instruct Python to select initial cluster centres for k-mean clustering in a smart way to speed up convergence</w:t>
            </w:r>
            <w:r w:rsidR="001700C0" w:rsidRPr="00EE0A34">
              <w:rPr>
                <w:noProof/>
                <w:lang w:val="en-GB"/>
              </w:rPr>
              <w:t xml:space="preserve"> by </w:t>
            </w:r>
            <w:r w:rsidR="007E4847" w:rsidRPr="00EE0A34">
              <w:rPr>
                <w:noProof/>
                <w:lang w:val="en-GB"/>
              </w:rPr>
              <w:t xml:space="preserve">placing </w:t>
            </w:r>
            <w:r w:rsidR="007E4847" w:rsidRPr="00EE0A34">
              <w:rPr>
                <w:rFonts w:ascii="Consolas" w:hAnsi="Consolas"/>
                <w:noProof/>
                <w:lang w:val="en-GB"/>
              </w:rPr>
              <w:t>init</w:t>
            </w:r>
            <w:r w:rsidR="007E4847" w:rsidRPr="00B747EE">
              <w:rPr>
                <w:noProof/>
                <w:lang w:val="en-GB"/>
              </w:rPr>
              <w:t xml:space="preserve"> </w:t>
            </w:r>
            <w:r w:rsidR="007E4847" w:rsidRPr="00EE0A34">
              <w:rPr>
                <w:rFonts w:ascii="Consolas" w:hAnsi="Consolas"/>
                <w:noProof/>
                <w:lang w:val="en-GB"/>
              </w:rPr>
              <w:t>=</w:t>
            </w:r>
            <w:r w:rsidR="007E4847" w:rsidRPr="00B747EE">
              <w:rPr>
                <w:noProof/>
                <w:lang w:val="en-GB"/>
              </w:rPr>
              <w:t xml:space="preserve"> </w:t>
            </w:r>
            <w:r w:rsidR="007E4847" w:rsidRPr="00EE0A34">
              <w:rPr>
                <w:rFonts w:ascii="Consolas" w:hAnsi="Consolas"/>
                <w:noProof/>
                <w:lang w:val="en-GB"/>
              </w:rPr>
              <w:t>"k-means++"</w:t>
            </w:r>
            <w:r w:rsidR="00734BE9" w:rsidRPr="00EE0A34">
              <w:rPr>
                <w:noProof/>
                <w:lang w:val="en-GB"/>
              </w:rPr>
              <w:t xml:space="preserve">. After fitting the </w:t>
            </w:r>
            <w:r w:rsidR="00AE2417" w:rsidRPr="00EE0A34">
              <w:rPr>
                <w:noProof/>
                <w:lang w:val="en-GB"/>
              </w:rPr>
              <w:t>K-Means clusters</w:t>
            </w:r>
            <w:r w:rsidR="00E431AC" w:rsidRPr="00EE0A34">
              <w:rPr>
                <w:noProof/>
                <w:lang w:val="en-GB"/>
              </w:rPr>
              <w:t xml:space="preserve"> on our data</w:t>
            </w:r>
            <w:r w:rsidR="00AE2417" w:rsidRPr="00EE0A34">
              <w:rPr>
                <w:noProof/>
                <w:lang w:val="en-GB"/>
              </w:rPr>
              <w:t xml:space="preserve">, we store the corresponding inertia in the list named </w:t>
            </w:r>
            <w:r w:rsidR="00AE2417" w:rsidRPr="00EE0A34">
              <w:rPr>
                <w:rFonts w:ascii="Consolas" w:hAnsi="Consolas"/>
                <w:noProof/>
                <w:lang w:val="en-GB"/>
              </w:rPr>
              <w:t>distortions</w:t>
            </w:r>
            <w:r w:rsidR="001700C0" w:rsidRPr="00EE0A34">
              <w:rPr>
                <w:noProof/>
                <w:lang w:val="en-GB"/>
              </w:rPr>
              <w:t xml:space="preserve"> for later use.</w:t>
            </w:r>
          </w:p>
          <w:p w14:paraId="395B93B9" w14:textId="5CEB03EB" w:rsidR="007E4847" w:rsidRPr="00EE0A34" w:rsidRDefault="007E4847" w:rsidP="00C26C6B">
            <w:pPr>
              <w:pStyle w:val="BodyText"/>
              <w:rPr>
                <w:noProof/>
                <w:lang w:val="en-GB"/>
              </w:rPr>
            </w:pPr>
            <w:r w:rsidRPr="00EE0A34">
              <w:rPr>
                <w:noProof/>
                <w:lang w:val="en-GB"/>
              </w:rPr>
              <w:t>After the inertia are calculated, we can plot them for the Elbow method.</w:t>
            </w:r>
          </w:p>
          <w:p w14:paraId="51C3CC76" w14:textId="369FE324" w:rsidR="00416853" w:rsidRPr="00B06EAB" w:rsidRDefault="00434B08" w:rsidP="00B530BA">
            <w:pPr>
              <w:pStyle w:val="Figure-Image-Upper"/>
              <w:rPr>
                <w:lang w:val="en-GB"/>
              </w:rPr>
            </w:pPr>
            <w:r w:rsidRPr="00B06EAB">
              <w:drawing>
                <wp:inline distT="0" distB="0" distL="0" distR="0" wp14:anchorId="2ED99D91" wp14:editId="1ADD9A74">
                  <wp:extent cx="5580000" cy="2462070"/>
                  <wp:effectExtent l="19050" t="19050" r="20955" b="14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549" t="27039" r="1988" b="6606"/>
                          <a:stretch/>
                        </pic:blipFill>
                        <pic:spPr bwMode="auto">
                          <a:xfrm>
                            <a:off x="0" y="0"/>
                            <a:ext cx="5580000" cy="246207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F879D96" w14:textId="2DC65E39" w:rsidR="00B530BA" w:rsidRPr="00B06EAB" w:rsidRDefault="00B530BA" w:rsidP="00B530BA">
            <w:pPr>
              <w:pStyle w:val="Caption"/>
              <w:rPr>
                <w:lang w:val="en-GB"/>
              </w:rPr>
            </w:pPr>
            <w:bookmarkStart w:id="40" w:name="_Ref64275510"/>
            <w:r w:rsidRPr="00B06EAB">
              <w:rPr>
                <w:lang w:val="en-GB"/>
              </w:rPr>
              <w:t xml:space="preserve">Figure </w:t>
            </w:r>
            <w:r w:rsidR="00F822BF" w:rsidRPr="00B06EAB">
              <w:rPr>
                <w:lang w:val="en-GB"/>
              </w:rPr>
              <w:t>5</w:t>
            </w:r>
            <w:r w:rsidRPr="00B06EAB">
              <w:rPr>
                <w:lang w:val="en-GB"/>
              </w:rPr>
              <w:t>.</w:t>
            </w:r>
            <w:r w:rsidR="00502442" w:rsidRPr="00B06EAB">
              <w:rPr>
                <w:lang w:val="en-GB"/>
              </w:rPr>
              <w:fldChar w:fldCharType="begin"/>
            </w:r>
            <w:r w:rsidR="00502442" w:rsidRPr="00B06EAB">
              <w:rPr>
                <w:lang w:val="en-GB"/>
              </w:rPr>
              <w:instrText xml:space="preserve"> SEQ Figure \* ARABIC </w:instrText>
            </w:r>
            <w:r w:rsidR="00502442" w:rsidRPr="00B06EAB">
              <w:rPr>
                <w:lang w:val="en-GB"/>
              </w:rPr>
              <w:fldChar w:fldCharType="separate"/>
            </w:r>
            <w:r w:rsidR="000D5342" w:rsidRPr="00B06EAB">
              <w:rPr>
                <w:lang w:val="en-GB"/>
              </w:rPr>
              <w:t>28</w:t>
            </w:r>
            <w:r w:rsidR="00502442" w:rsidRPr="00B06EAB">
              <w:rPr>
                <w:lang w:val="en-GB"/>
              </w:rPr>
              <w:fldChar w:fldCharType="end"/>
            </w:r>
            <w:bookmarkEnd w:id="40"/>
            <w:r w:rsidRPr="00B06EAB">
              <w:rPr>
                <w:lang w:val="en-GB"/>
              </w:rPr>
              <w:t xml:space="preserve"> </w:t>
            </w:r>
            <w:r w:rsidR="00861960" w:rsidRPr="00B06EAB">
              <w:rPr>
                <w:lang w:val="en-GB"/>
              </w:rPr>
              <w:t>Elbow Method</w:t>
            </w:r>
            <w:r w:rsidR="0046575C" w:rsidRPr="00B06EAB">
              <w:rPr>
                <w:lang w:val="en-GB"/>
              </w:rPr>
              <w:t xml:space="preserve"> to Determine the Optimal Number of Clusters</w:t>
            </w:r>
          </w:p>
          <w:p w14:paraId="59A351CE" w14:textId="53C4D52F" w:rsidR="00B530BA" w:rsidRPr="00EE0A34" w:rsidRDefault="00DB6308" w:rsidP="00B530BA">
            <w:pPr>
              <w:pStyle w:val="BodyText"/>
              <w:rPr>
                <w:noProof/>
                <w:lang w:val="en-GB"/>
              </w:rPr>
            </w:pPr>
            <w:r w:rsidRPr="00EE0A34">
              <w:rPr>
                <w:noProof/>
                <w:lang w:val="en-GB"/>
              </w:rPr>
              <w:lastRenderedPageBreak/>
              <w:t xml:space="preserve">In the first line of </w:t>
            </w:r>
            <w:r w:rsidRPr="00B06EAB">
              <w:rPr>
                <w:noProof/>
                <w:lang w:val="en-GB"/>
              </w:rPr>
              <w:fldChar w:fldCharType="begin"/>
            </w:r>
            <w:r w:rsidRPr="00EE0A34">
              <w:rPr>
                <w:noProof/>
                <w:lang w:val="en-GB"/>
              </w:rPr>
              <w:instrText xml:space="preserve"> REF _Ref64275510 \h </w:instrText>
            </w:r>
            <w:r w:rsidRPr="00B06EAB">
              <w:rPr>
                <w:noProof/>
                <w:lang w:val="en-GB"/>
              </w:rPr>
            </w:r>
            <w:r w:rsidRPr="00B06EAB">
              <w:rPr>
                <w:noProof/>
                <w:lang w:val="en-GB"/>
              </w:rPr>
              <w:fldChar w:fldCharType="separate"/>
            </w:r>
            <w:r w:rsidR="000D5342" w:rsidRPr="00EE0A34">
              <w:rPr>
                <w:noProof/>
                <w:lang w:val="en-GB"/>
              </w:rPr>
              <w:t>Figure 5.28</w:t>
            </w:r>
            <w:r w:rsidRPr="00B06EAB">
              <w:rPr>
                <w:noProof/>
                <w:lang w:val="en-GB"/>
              </w:rPr>
              <w:fldChar w:fldCharType="end"/>
            </w:r>
            <w:r w:rsidRPr="00EE0A34">
              <w:rPr>
                <w:noProof/>
                <w:lang w:val="en-GB"/>
              </w:rPr>
              <w:t xml:space="preserve">, we </w:t>
            </w:r>
            <w:r w:rsidR="001928D3" w:rsidRPr="00EE0A34">
              <w:rPr>
                <w:noProof/>
                <w:lang w:val="en-GB"/>
              </w:rPr>
              <w:t xml:space="preserve">use the matplotlib options to </w:t>
            </w:r>
            <w:r w:rsidR="00B7526F" w:rsidRPr="00EE0A34">
              <w:rPr>
                <w:noProof/>
                <w:lang w:val="en-GB"/>
              </w:rPr>
              <w:t>set</w:t>
            </w:r>
            <w:r w:rsidR="001928D3" w:rsidRPr="00EE0A34">
              <w:rPr>
                <w:noProof/>
                <w:lang w:val="en-GB"/>
              </w:rPr>
              <w:t xml:space="preserve"> the size and resolution of the chart</w:t>
            </w:r>
            <w:r w:rsidR="00A348C9" w:rsidRPr="00EE0A34">
              <w:rPr>
                <w:noProof/>
                <w:lang w:val="en-GB"/>
              </w:rPr>
              <w:t>.</w:t>
            </w:r>
            <w:r w:rsidR="00B7526F" w:rsidRPr="00EE0A34">
              <w:rPr>
                <w:noProof/>
                <w:lang w:val="en-GB"/>
              </w:rPr>
              <w:t xml:space="preserve"> In the second line, we </w:t>
            </w:r>
            <w:r w:rsidR="000766B1" w:rsidRPr="00EE0A34">
              <w:rPr>
                <w:noProof/>
                <w:lang w:val="en-GB"/>
              </w:rPr>
              <w:t>put the number of clusters in the cluster</w:t>
            </w:r>
            <w:r w:rsidR="00CD0BBA">
              <w:rPr>
                <w:noProof/>
                <w:lang w:val="en-GB"/>
              </w:rPr>
              <w:t>ing</w:t>
            </w:r>
            <w:r w:rsidR="000766B1" w:rsidRPr="00EE0A34">
              <w:rPr>
                <w:noProof/>
                <w:lang w:val="en-GB"/>
              </w:rPr>
              <w:t xml:space="preserve"> solutions on the x-axis and the inertia </w:t>
            </w:r>
            <w:r w:rsidR="009F76F8" w:rsidRPr="00FE4A0F">
              <w:rPr>
                <w:noProof/>
                <w:lang w:val="en-GB"/>
              </w:rPr>
              <w:t>o</w:t>
            </w:r>
            <w:r w:rsidR="000766B1" w:rsidRPr="00EE0A34">
              <w:rPr>
                <w:noProof/>
                <w:lang w:val="en-GB"/>
              </w:rPr>
              <w:t>n the y-axis.</w:t>
            </w:r>
            <w:r w:rsidR="00B13FEF" w:rsidRPr="00EE0A34">
              <w:rPr>
                <w:noProof/>
                <w:lang w:val="en-GB"/>
              </w:rPr>
              <w:t xml:space="preserve"> From the shape of the </w:t>
            </w:r>
            <w:r w:rsidR="00170AB7" w:rsidRPr="00EE0A34">
              <w:rPr>
                <w:noProof/>
                <w:lang w:val="en-GB"/>
              </w:rPr>
              <w:t xml:space="preserve">graph, the elbow can be found at </w:t>
            </w:r>
            <w:r w:rsidR="00170AB7" w:rsidRPr="00EE0A34">
              <w:rPr>
                <w:rFonts w:ascii="Consolas" w:hAnsi="Consolas"/>
                <w:noProof/>
                <w:lang w:val="en-GB"/>
              </w:rPr>
              <w:t>K = 2</w:t>
            </w:r>
            <w:r w:rsidR="00170AB7" w:rsidRPr="00EE0A34">
              <w:rPr>
                <w:noProof/>
                <w:lang w:val="en-GB"/>
              </w:rPr>
              <w:t xml:space="preserve">. As a result, we will use a 2-cluster </w:t>
            </w:r>
            <w:r w:rsidR="0073180B" w:rsidRPr="00EE0A34">
              <w:rPr>
                <w:noProof/>
                <w:lang w:val="en-GB"/>
              </w:rPr>
              <w:t>solution in the following.</w:t>
            </w:r>
          </w:p>
          <w:p w14:paraId="5CBBD45C" w14:textId="32255C13" w:rsidR="00DB6F84" w:rsidRPr="00B06EAB" w:rsidRDefault="00D63E99" w:rsidP="00DB6F84">
            <w:pPr>
              <w:pStyle w:val="Figure-Image-Upper"/>
              <w:rPr>
                <w:lang w:val="en-GB"/>
              </w:rPr>
            </w:pPr>
            <w:r w:rsidRPr="00B06EAB">
              <w:drawing>
                <wp:inline distT="0" distB="0" distL="0" distR="0" wp14:anchorId="5E4A135A" wp14:editId="30BC9706">
                  <wp:extent cx="5580000" cy="463102"/>
                  <wp:effectExtent l="19050" t="19050" r="20955" b="133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6506" t="28425" r="2071" b="59100"/>
                          <a:stretch/>
                        </pic:blipFill>
                        <pic:spPr bwMode="auto">
                          <a:xfrm>
                            <a:off x="0" y="0"/>
                            <a:ext cx="5580000" cy="46310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00709F5" w14:textId="01B643A0" w:rsidR="00DB6F84" w:rsidRPr="00B06EAB" w:rsidRDefault="00DB6F84" w:rsidP="00DB6F84">
            <w:pPr>
              <w:pStyle w:val="Caption"/>
              <w:rPr>
                <w:lang w:val="en-GB"/>
              </w:rPr>
            </w:pPr>
            <w:bookmarkStart w:id="41" w:name="_Ref64275799"/>
            <w:r w:rsidRPr="00B06EAB">
              <w:rPr>
                <w:lang w:val="en-GB"/>
              </w:rPr>
              <w:t xml:space="preserve">Figure </w:t>
            </w:r>
            <w:r w:rsidR="00F822BF" w:rsidRPr="00B06EAB">
              <w:rPr>
                <w:lang w:val="en-GB"/>
              </w:rPr>
              <w:t>5</w:t>
            </w:r>
            <w:r w:rsidRPr="00B06EAB">
              <w:rPr>
                <w:lang w:val="en-GB"/>
              </w:rPr>
              <w:t>.</w:t>
            </w:r>
            <w:r w:rsidR="00502442" w:rsidRPr="00B06EAB">
              <w:rPr>
                <w:lang w:val="en-GB"/>
              </w:rPr>
              <w:fldChar w:fldCharType="begin"/>
            </w:r>
            <w:r w:rsidR="00502442" w:rsidRPr="00B06EAB">
              <w:rPr>
                <w:lang w:val="en-GB"/>
              </w:rPr>
              <w:instrText xml:space="preserve"> SEQ Figure \* ARABIC </w:instrText>
            </w:r>
            <w:r w:rsidR="00502442" w:rsidRPr="00B06EAB">
              <w:rPr>
                <w:lang w:val="en-GB"/>
              </w:rPr>
              <w:fldChar w:fldCharType="separate"/>
            </w:r>
            <w:r w:rsidR="000D5342" w:rsidRPr="00B06EAB">
              <w:rPr>
                <w:lang w:val="en-GB"/>
              </w:rPr>
              <w:t>29</w:t>
            </w:r>
            <w:r w:rsidR="00502442" w:rsidRPr="00B06EAB">
              <w:rPr>
                <w:lang w:val="en-GB"/>
              </w:rPr>
              <w:fldChar w:fldCharType="end"/>
            </w:r>
            <w:bookmarkEnd w:id="41"/>
            <w:r w:rsidRPr="00B06EAB">
              <w:rPr>
                <w:lang w:val="en-GB"/>
              </w:rPr>
              <w:t xml:space="preserve"> </w:t>
            </w:r>
            <w:r w:rsidR="00F70CEA" w:rsidRPr="00B06EAB">
              <w:rPr>
                <w:lang w:val="en-GB"/>
              </w:rPr>
              <w:t>Fitting K-Means Clustering</w:t>
            </w:r>
          </w:p>
          <w:p w14:paraId="0915E56F" w14:textId="2596498B" w:rsidR="005F70A1" w:rsidRPr="00EE0A34" w:rsidRDefault="0073180B" w:rsidP="005F70A1">
            <w:pPr>
              <w:pStyle w:val="BodyText"/>
              <w:rPr>
                <w:noProof/>
                <w:lang w:val="en-GB"/>
              </w:rPr>
            </w:pPr>
            <w:r w:rsidRPr="00EE0A34">
              <w:rPr>
                <w:noProof/>
                <w:lang w:val="en-GB"/>
              </w:rPr>
              <w:t xml:space="preserve">The code </w:t>
            </w:r>
            <w:r w:rsidR="00BC04D2" w:rsidRPr="00EE0A34">
              <w:rPr>
                <w:noProof/>
                <w:lang w:val="en-GB"/>
              </w:rPr>
              <w:t xml:space="preserve">in </w:t>
            </w:r>
            <w:r w:rsidR="00BC04D2" w:rsidRPr="00B06EAB">
              <w:rPr>
                <w:noProof/>
                <w:lang w:val="en-GB"/>
              </w:rPr>
              <w:fldChar w:fldCharType="begin"/>
            </w:r>
            <w:r w:rsidR="00BC04D2" w:rsidRPr="00EE0A34">
              <w:rPr>
                <w:noProof/>
                <w:lang w:val="en-GB"/>
              </w:rPr>
              <w:instrText xml:space="preserve"> REF _Ref64275799 \h </w:instrText>
            </w:r>
            <w:r w:rsidR="00BC04D2" w:rsidRPr="00B06EAB">
              <w:rPr>
                <w:noProof/>
                <w:lang w:val="en-GB"/>
              </w:rPr>
            </w:r>
            <w:r w:rsidR="00BC04D2" w:rsidRPr="00B06EAB">
              <w:rPr>
                <w:noProof/>
                <w:lang w:val="en-GB"/>
              </w:rPr>
              <w:fldChar w:fldCharType="separate"/>
            </w:r>
            <w:r w:rsidR="000D5342" w:rsidRPr="00EE0A34">
              <w:rPr>
                <w:noProof/>
                <w:lang w:val="en-GB"/>
              </w:rPr>
              <w:t>Figure 5.29</w:t>
            </w:r>
            <w:r w:rsidR="00BC04D2" w:rsidRPr="00B06EAB">
              <w:rPr>
                <w:noProof/>
                <w:lang w:val="en-GB"/>
              </w:rPr>
              <w:fldChar w:fldCharType="end"/>
            </w:r>
            <w:r w:rsidR="00BC04D2" w:rsidRPr="00EE0A34">
              <w:rPr>
                <w:noProof/>
                <w:lang w:val="en-GB"/>
              </w:rPr>
              <w:t xml:space="preserve"> is basically identical to those in </w:t>
            </w:r>
            <w:r w:rsidR="00BC04D2" w:rsidRPr="00B06EAB">
              <w:rPr>
                <w:noProof/>
                <w:lang w:val="en-GB"/>
              </w:rPr>
              <w:fldChar w:fldCharType="begin"/>
            </w:r>
            <w:r w:rsidR="00BC04D2" w:rsidRPr="00EE0A34">
              <w:rPr>
                <w:noProof/>
                <w:lang w:val="en-GB"/>
              </w:rPr>
              <w:instrText xml:space="preserve"> REF _Ref64275825 \h </w:instrText>
            </w:r>
            <w:r w:rsidR="00BC04D2" w:rsidRPr="00B06EAB">
              <w:rPr>
                <w:noProof/>
                <w:lang w:val="en-GB"/>
              </w:rPr>
            </w:r>
            <w:r w:rsidR="00BC04D2" w:rsidRPr="00B06EAB">
              <w:rPr>
                <w:noProof/>
                <w:lang w:val="en-GB"/>
              </w:rPr>
              <w:fldChar w:fldCharType="separate"/>
            </w:r>
            <w:r w:rsidR="000D5342" w:rsidRPr="00EE0A34">
              <w:rPr>
                <w:noProof/>
                <w:lang w:val="en-GB"/>
              </w:rPr>
              <w:t>Figure 5.27</w:t>
            </w:r>
            <w:r w:rsidR="00BC04D2" w:rsidRPr="00B06EAB">
              <w:rPr>
                <w:noProof/>
                <w:lang w:val="en-GB"/>
              </w:rPr>
              <w:fldChar w:fldCharType="end"/>
            </w:r>
            <w:r w:rsidR="00BC04D2" w:rsidRPr="00EE0A34">
              <w:rPr>
                <w:noProof/>
                <w:lang w:val="en-GB"/>
              </w:rPr>
              <w:t xml:space="preserve"> but without the loop. </w:t>
            </w:r>
            <w:r w:rsidR="004F50E6" w:rsidRPr="00EE0A34">
              <w:rPr>
                <w:noProof/>
                <w:lang w:val="en-GB"/>
              </w:rPr>
              <w:t>Here, we fix our number of cluster</w:t>
            </w:r>
            <w:r w:rsidR="00FD5983" w:rsidRPr="00EE0A34">
              <w:rPr>
                <w:noProof/>
                <w:lang w:val="en-GB"/>
              </w:rPr>
              <w:t xml:space="preserve">s to 2 and the </w:t>
            </w:r>
            <w:r w:rsidR="00FD5983" w:rsidRPr="00EE0A34">
              <w:rPr>
                <w:rFonts w:ascii="Consolas" w:hAnsi="Consolas"/>
                <w:noProof/>
                <w:lang w:val="en-GB"/>
              </w:rPr>
              <w:t>random_state</w:t>
            </w:r>
            <w:r w:rsidR="00FD5983" w:rsidRPr="00EE0A34">
              <w:rPr>
                <w:noProof/>
                <w:lang w:val="en-GB"/>
              </w:rPr>
              <w:t xml:space="preserve"> to 0, which enables us to reproduce the same clustering results </w:t>
            </w:r>
            <w:r w:rsidR="00D76CB7" w:rsidRPr="00EE0A34">
              <w:rPr>
                <w:noProof/>
                <w:lang w:val="en-GB"/>
              </w:rPr>
              <w:t>in the future.</w:t>
            </w:r>
          </w:p>
          <w:p w14:paraId="3CBE02D5" w14:textId="77777777" w:rsidR="004625F3" w:rsidRPr="00B06EAB" w:rsidRDefault="004625F3" w:rsidP="004625F3">
            <w:pPr>
              <w:pStyle w:val="Figure-Image-Upper"/>
              <w:rPr>
                <w:lang w:val="en-GB"/>
              </w:rPr>
            </w:pPr>
            <w:r w:rsidRPr="00B06EAB">
              <w:drawing>
                <wp:inline distT="0" distB="0" distL="0" distR="0" wp14:anchorId="1706B018" wp14:editId="769E524C">
                  <wp:extent cx="5580000" cy="463410"/>
                  <wp:effectExtent l="19050" t="19050" r="2095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6555" t="36673" r="2023" b="50845"/>
                          <a:stretch/>
                        </pic:blipFill>
                        <pic:spPr bwMode="auto">
                          <a:xfrm>
                            <a:off x="0" y="0"/>
                            <a:ext cx="5580000" cy="46341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3570741" w14:textId="057DAB5D" w:rsidR="004625F3" w:rsidRPr="00B06EAB" w:rsidRDefault="004625F3" w:rsidP="004625F3">
            <w:pPr>
              <w:pStyle w:val="Caption"/>
              <w:rPr>
                <w:lang w:val="en-GB"/>
              </w:rPr>
            </w:pPr>
            <w:r w:rsidRPr="00B06EAB">
              <w:rPr>
                <w:lang w:val="en-GB"/>
              </w:rPr>
              <w:t>Figure 5.</w:t>
            </w:r>
            <w:r w:rsidRPr="00B06EAB">
              <w:rPr>
                <w:lang w:val="en-GB"/>
              </w:rPr>
              <w:fldChar w:fldCharType="begin"/>
            </w:r>
            <w:r w:rsidRPr="00B06EAB">
              <w:rPr>
                <w:lang w:val="en-GB"/>
              </w:rPr>
              <w:instrText xml:space="preserve"> SEQ Figure \* ARABIC </w:instrText>
            </w:r>
            <w:r w:rsidRPr="00B06EAB">
              <w:rPr>
                <w:lang w:val="en-GB"/>
              </w:rPr>
              <w:fldChar w:fldCharType="separate"/>
            </w:r>
            <w:r w:rsidR="000D5342" w:rsidRPr="00B06EAB">
              <w:rPr>
                <w:lang w:val="en-GB"/>
              </w:rPr>
              <w:t>30</w:t>
            </w:r>
            <w:r w:rsidRPr="00B06EAB">
              <w:rPr>
                <w:lang w:val="en-GB"/>
              </w:rPr>
              <w:fldChar w:fldCharType="end"/>
            </w:r>
            <w:r w:rsidRPr="00B06EAB">
              <w:rPr>
                <w:lang w:val="en-GB"/>
              </w:rPr>
              <w:t xml:space="preserve"> </w:t>
            </w:r>
            <w:r w:rsidR="004E468E" w:rsidRPr="00B06EAB">
              <w:rPr>
                <w:lang w:val="en-GB"/>
              </w:rPr>
              <w:t xml:space="preserve">Predicting Classification of </w:t>
            </w:r>
            <w:r w:rsidR="00561E7A" w:rsidRPr="00B06EAB">
              <w:rPr>
                <w:lang w:val="en-GB"/>
              </w:rPr>
              <w:t xml:space="preserve">the </w:t>
            </w:r>
            <w:r w:rsidR="00FA0525" w:rsidRPr="00B06EAB">
              <w:rPr>
                <w:lang w:val="en-GB"/>
              </w:rPr>
              <w:t>Data</w:t>
            </w:r>
          </w:p>
          <w:p w14:paraId="20E6BD77" w14:textId="5A1C659E" w:rsidR="005F70A1" w:rsidRPr="00EE0A34" w:rsidRDefault="00585B89" w:rsidP="004726C7">
            <w:pPr>
              <w:pStyle w:val="BodyText"/>
              <w:rPr>
                <w:noProof/>
                <w:lang w:val="en-GB"/>
              </w:rPr>
            </w:pPr>
            <w:r w:rsidRPr="00EE0A34">
              <w:rPr>
                <w:noProof/>
                <w:lang w:val="en-GB"/>
              </w:rPr>
              <w:t xml:space="preserve">After creating the K-Means clusters based on our normalised numeric </w:t>
            </w:r>
            <w:r w:rsidR="009868F9" w:rsidRPr="00EE0A34">
              <w:rPr>
                <w:noProof/>
                <w:lang w:val="en-GB"/>
              </w:rPr>
              <w:t>variables and the dummy variables of our categorical variables</w:t>
            </w:r>
            <w:r w:rsidR="00451427" w:rsidRPr="00EE0A34">
              <w:rPr>
                <w:noProof/>
                <w:lang w:val="en-GB"/>
              </w:rPr>
              <w:t>, we save the</w:t>
            </w:r>
            <w:r w:rsidR="0007098E" w:rsidRPr="00EE0A34">
              <w:rPr>
                <w:noProof/>
                <w:lang w:val="en-GB"/>
              </w:rPr>
              <w:t xml:space="preserve"> predicted</w:t>
            </w:r>
            <w:r w:rsidR="00451427" w:rsidRPr="00EE0A34">
              <w:rPr>
                <w:noProof/>
                <w:lang w:val="en-GB"/>
              </w:rPr>
              <w:t xml:space="preserve"> cluster index</w:t>
            </w:r>
            <w:r w:rsidR="00B01823" w:rsidRPr="00EE0A34">
              <w:rPr>
                <w:noProof/>
                <w:lang w:val="en-GB"/>
              </w:rPr>
              <w:t xml:space="preserve"> </w:t>
            </w:r>
            <w:r w:rsidR="00451427" w:rsidRPr="00EE0A34">
              <w:rPr>
                <w:noProof/>
                <w:lang w:val="en-GB"/>
              </w:rPr>
              <w:t xml:space="preserve">of each observation in the array object named </w:t>
            </w:r>
            <w:r w:rsidR="00451427" w:rsidRPr="00EE0A34">
              <w:rPr>
                <w:rFonts w:ascii="Consolas" w:hAnsi="Consolas"/>
                <w:noProof/>
                <w:lang w:val="en-GB"/>
              </w:rPr>
              <w:t>y_pred</w:t>
            </w:r>
            <w:r w:rsidR="004625F3" w:rsidRPr="00EE0A34">
              <w:rPr>
                <w:noProof/>
                <w:lang w:val="en-GB"/>
              </w:rPr>
              <w:t>.</w:t>
            </w:r>
            <w:r w:rsidR="00451427" w:rsidRPr="00EE0A34">
              <w:rPr>
                <w:noProof/>
                <w:lang w:val="en-GB"/>
              </w:rPr>
              <w:t xml:space="preserve"> From the output, we can see </w:t>
            </w:r>
            <w:r w:rsidR="009F76F8" w:rsidRPr="00FE4A0F">
              <w:rPr>
                <w:noProof/>
                <w:lang w:val="en-GB"/>
              </w:rPr>
              <w:t xml:space="preserve">that </w:t>
            </w:r>
            <w:r w:rsidR="00451427" w:rsidRPr="00EE0A34">
              <w:rPr>
                <w:noProof/>
                <w:lang w:val="en-GB"/>
              </w:rPr>
              <w:t>the cluster indice</w:t>
            </w:r>
            <w:r w:rsidR="002D2B5A" w:rsidRPr="00EE0A34">
              <w:rPr>
                <w:noProof/>
                <w:lang w:val="en-GB"/>
              </w:rPr>
              <w:t>s are 0 or 1.</w:t>
            </w:r>
          </w:p>
        </w:tc>
      </w:tr>
    </w:tbl>
    <w:p w14:paraId="0DC65DF0" w14:textId="77777777" w:rsidR="000D7350" w:rsidRPr="00DB2756" w:rsidRDefault="000D7350" w:rsidP="000D7350">
      <w:pPr>
        <w:spacing w:before="240" w:after="120"/>
        <w:jc w:val="left"/>
        <w:rPr>
          <w:b/>
          <w:sz w:val="28"/>
        </w:rPr>
      </w:pPr>
      <w:r w:rsidRPr="00DB2756">
        <w:rPr>
          <w:b/>
          <w:sz w:val="28"/>
        </w:rPr>
        <w:lastRenderedPageBreak/>
        <w:t>Read</w:t>
      </w:r>
    </w:p>
    <w:p w14:paraId="0E0E7EC2" w14:textId="371093D0" w:rsidR="000D7350" w:rsidRPr="00DB2756" w:rsidRDefault="000D7350" w:rsidP="000D7350">
      <w:pPr>
        <w:pStyle w:val="BodyText"/>
        <w:rPr>
          <w:noProof/>
          <w:lang w:val="en-GB"/>
        </w:rPr>
      </w:pPr>
      <w:r w:rsidRPr="00DB2756">
        <w:rPr>
          <w:noProof/>
          <w:lang w:val="en-GB"/>
        </w:rPr>
        <w:t xml:space="preserve">Refer to the link below for more details and examples on the </w:t>
      </w:r>
      <w:r w:rsidRPr="00DB2756">
        <w:rPr>
          <w:rFonts w:ascii="Consolas" w:hAnsi="Consolas"/>
          <w:noProof/>
          <w:lang w:val="en-GB"/>
        </w:rPr>
        <w:t>KMeans</w:t>
      </w:r>
      <w:r w:rsidRPr="00DB2756">
        <w:rPr>
          <w:noProof/>
          <w:lang w:val="en-GB"/>
        </w:rPr>
        <w:t xml:space="preserve"> estimator</w:t>
      </w:r>
      <w:r w:rsidR="00E27640" w:rsidRPr="00DB2756">
        <w:rPr>
          <w:noProof/>
          <w:lang w:val="en-GB"/>
        </w:rPr>
        <w:t xml:space="preserve">, </w:t>
      </w:r>
      <w:r w:rsidR="00E27640" w:rsidRPr="00DB2756">
        <w:rPr>
          <w:rFonts w:ascii="Consolas" w:hAnsi="Consolas"/>
          <w:noProof/>
          <w:lang w:val="en-GB"/>
        </w:rPr>
        <w:t>fit()</w:t>
      </w:r>
      <w:r w:rsidR="00E27640" w:rsidRPr="00DB2756">
        <w:rPr>
          <w:noProof/>
          <w:lang w:val="en-GB"/>
        </w:rPr>
        <w:t xml:space="preserve">, and </w:t>
      </w:r>
      <w:r w:rsidR="00E27640" w:rsidRPr="00DB2756">
        <w:rPr>
          <w:rFonts w:ascii="Consolas" w:hAnsi="Consolas"/>
          <w:noProof/>
          <w:lang w:val="en-GB"/>
        </w:rPr>
        <w:t>fit_predict()</w:t>
      </w:r>
      <w:r w:rsidR="00E27640" w:rsidRPr="00DB2756">
        <w:rPr>
          <w:noProof/>
          <w:lang w:val="en-GB"/>
        </w:rPr>
        <w:t xml:space="preserve"> functions</w:t>
      </w:r>
      <w:r w:rsidRPr="00DB2756">
        <w:rPr>
          <w:noProof/>
          <w:lang w:val="en-GB"/>
        </w:rPr>
        <w:t xml:space="preserve"> of the </w:t>
      </w:r>
      <w:r w:rsidRPr="00DB2756">
        <w:rPr>
          <w:rFonts w:ascii="Consolas" w:hAnsi="Consolas"/>
          <w:noProof/>
          <w:lang w:val="en-GB"/>
        </w:rPr>
        <w:t>cluster</w:t>
      </w:r>
      <w:r w:rsidRPr="00DB2756">
        <w:rPr>
          <w:noProof/>
          <w:lang w:val="en-GB"/>
        </w:rPr>
        <w:t xml:space="preserve"> module in the scikit-learn package: </w:t>
      </w:r>
    </w:p>
    <w:p w14:paraId="5D217F4A" w14:textId="55B29D53" w:rsidR="000D7350" w:rsidRPr="00DB2756" w:rsidRDefault="0069393C" w:rsidP="000D7350">
      <w:pPr>
        <w:pStyle w:val="BodyText"/>
        <w:rPr>
          <w:noProof/>
          <w:lang w:val="en-GB"/>
        </w:rPr>
      </w:pPr>
      <w:hyperlink r:id="rId60" w:history="1">
        <w:r w:rsidR="000D7350" w:rsidRPr="00DB2756">
          <w:rPr>
            <w:rStyle w:val="Hyperlink"/>
            <w:noProof/>
            <w:lang w:val="en-GB"/>
          </w:rPr>
          <w:t>https://scikit-learn.org/stable/modules/generated/sklearn.cluster.KMeans.html</w:t>
        </w:r>
      </w:hyperlink>
    </w:p>
    <w:p w14:paraId="2169D2D3" w14:textId="1195E0D7" w:rsidR="00136F94" w:rsidRDefault="00136F94" w:rsidP="00971571">
      <w:pPr>
        <w:pStyle w:val="Heading3"/>
        <w:tabs>
          <w:tab w:val="left" w:pos="709"/>
        </w:tabs>
        <w:rPr>
          <w:noProof/>
          <w:lang w:val="en-GB"/>
        </w:rPr>
      </w:pPr>
      <w:r w:rsidRPr="00DB2756">
        <w:rPr>
          <w:noProof/>
          <w:lang w:val="en-GB"/>
        </w:rPr>
        <w:t>2.</w:t>
      </w:r>
      <w:r w:rsidR="00413F1C" w:rsidRPr="00DB2756">
        <w:rPr>
          <w:noProof/>
          <w:lang w:val="en-GB"/>
        </w:rPr>
        <w:t>3</w:t>
      </w:r>
      <w:r w:rsidRPr="00DB2756">
        <w:rPr>
          <w:noProof/>
          <w:lang w:val="en-GB"/>
        </w:rPr>
        <w:tab/>
      </w:r>
      <w:r w:rsidR="007727C5" w:rsidRPr="00DB2756">
        <w:rPr>
          <w:noProof/>
          <w:lang w:val="en-GB"/>
        </w:rPr>
        <w:t xml:space="preserve">Model </w:t>
      </w:r>
      <w:r w:rsidR="0050782B">
        <w:rPr>
          <w:noProof/>
          <w:lang w:val="en-GB"/>
        </w:rPr>
        <w:t xml:space="preserve">Exploration and </w:t>
      </w:r>
      <w:r w:rsidR="007727C5" w:rsidRPr="00DB2756">
        <w:rPr>
          <w:noProof/>
          <w:lang w:val="en-GB"/>
        </w:rPr>
        <w:t>Evaluation</w:t>
      </w:r>
    </w:p>
    <w:p w14:paraId="3DDF5087" w14:textId="6F355369" w:rsidR="009E37AD" w:rsidRPr="009E37AD" w:rsidRDefault="009E37AD" w:rsidP="009E37AD">
      <w:pPr>
        <w:pStyle w:val="BodyText"/>
        <w:rPr>
          <w:lang w:val="en-GB"/>
        </w:rPr>
      </w:pPr>
      <w:r>
        <w:rPr>
          <w:lang w:val="en-GB"/>
        </w:rPr>
        <w:t xml:space="preserve">Lesson Recording - </w:t>
      </w:r>
      <w:r w:rsidRPr="009E37AD">
        <w:rPr>
          <w:lang w:val="en-GB"/>
        </w:rPr>
        <w:t>Explore &amp; Evaluate K-Means Clustering Models by scikit-learn</w:t>
      </w:r>
    </w:p>
    <w:p w14:paraId="62A553F5" w14:textId="50874F7B" w:rsidR="00842E98" w:rsidRPr="00DB2756" w:rsidRDefault="00662894" w:rsidP="00554D19">
      <w:pPr>
        <w:pStyle w:val="BodyText"/>
        <w:rPr>
          <w:noProof/>
          <w:lang w:val="en-GB"/>
        </w:rPr>
      </w:pPr>
      <w:r w:rsidRPr="00DB2756">
        <w:rPr>
          <w:noProof/>
          <w:lang w:val="en-GB"/>
        </w:rPr>
        <w:t xml:space="preserve">As mentioned in the previous section, </w:t>
      </w:r>
      <w:r w:rsidR="00842E98" w:rsidRPr="00DB2756">
        <w:rPr>
          <w:noProof/>
          <w:lang w:val="en-GB"/>
        </w:rPr>
        <w:t xml:space="preserve">the characteristics of </w:t>
      </w:r>
      <w:r w:rsidR="006E5EB9" w:rsidRPr="00DB2756">
        <w:rPr>
          <w:noProof/>
          <w:lang w:val="en-GB"/>
        </w:rPr>
        <w:t xml:space="preserve">the </w:t>
      </w:r>
      <w:r w:rsidR="00842E98" w:rsidRPr="00DB2756">
        <w:rPr>
          <w:noProof/>
          <w:lang w:val="en-GB"/>
        </w:rPr>
        <w:t>cluster</w:t>
      </w:r>
      <w:r w:rsidR="006E5EB9" w:rsidRPr="00DB2756">
        <w:rPr>
          <w:noProof/>
          <w:lang w:val="en-GB"/>
        </w:rPr>
        <w:t>s</w:t>
      </w:r>
      <w:r w:rsidR="00842E98" w:rsidRPr="00DB2756">
        <w:rPr>
          <w:noProof/>
          <w:lang w:val="en-GB"/>
        </w:rPr>
        <w:t xml:space="preserve"> should be explored </w:t>
      </w:r>
      <w:r w:rsidR="006E5EB9" w:rsidRPr="00DB2756">
        <w:rPr>
          <w:noProof/>
          <w:lang w:val="en-GB"/>
        </w:rPr>
        <w:t>and interpreted</w:t>
      </w:r>
      <w:r w:rsidR="005E3C54" w:rsidRPr="00DB2756">
        <w:rPr>
          <w:noProof/>
          <w:lang w:val="en-GB"/>
        </w:rPr>
        <w:t xml:space="preserve">. We can examine this </w:t>
      </w:r>
      <w:r w:rsidR="00842E98" w:rsidRPr="00DB2756">
        <w:rPr>
          <w:noProof/>
          <w:lang w:val="en-GB"/>
        </w:rPr>
        <w:t xml:space="preserve">by looking at </w:t>
      </w:r>
      <w:r w:rsidR="005E3C54" w:rsidRPr="00DB2756">
        <w:rPr>
          <w:noProof/>
          <w:lang w:val="en-GB"/>
        </w:rPr>
        <w:t xml:space="preserve">some </w:t>
      </w:r>
      <w:r w:rsidR="00842E98" w:rsidRPr="00DB2756">
        <w:rPr>
          <w:noProof/>
          <w:lang w:val="en-GB"/>
        </w:rPr>
        <w:t xml:space="preserve">statistics </w:t>
      </w:r>
      <w:r w:rsidR="005E3C54" w:rsidRPr="00DB2756">
        <w:rPr>
          <w:noProof/>
          <w:lang w:val="en-GB"/>
        </w:rPr>
        <w:t>such as me</w:t>
      </w:r>
      <w:r w:rsidR="00842E98" w:rsidRPr="00DB2756">
        <w:rPr>
          <w:noProof/>
          <w:lang w:val="en-GB"/>
        </w:rPr>
        <w:t>an, min, max</w:t>
      </w:r>
      <w:r w:rsidR="00DE6795" w:rsidRPr="00DB2756">
        <w:rPr>
          <w:noProof/>
          <w:lang w:val="en-GB"/>
        </w:rPr>
        <w:t>, etc.</w:t>
      </w:r>
      <w:r w:rsidR="00842E98" w:rsidRPr="00DB2756">
        <w:rPr>
          <w:noProof/>
          <w:lang w:val="en-GB"/>
        </w:rPr>
        <w:t xml:space="preserve"> of the clustering criteria</w:t>
      </w:r>
      <w:r w:rsidR="005E3C54" w:rsidRPr="00DB2756">
        <w:rPr>
          <w:noProof/>
          <w:lang w:val="en-GB"/>
        </w:rPr>
        <w:t xml:space="preserve"> </w:t>
      </w:r>
      <w:r w:rsidR="00C84B77" w:rsidRPr="00DB2756">
        <w:rPr>
          <w:noProof/>
          <w:lang w:val="en-GB"/>
        </w:rPr>
        <w:t>based on which the clusters have been constructed</w:t>
      </w:r>
      <w:r w:rsidR="00842E98" w:rsidRPr="00DB2756">
        <w:rPr>
          <w:noProof/>
          <w:lang w:val="en-GB"/>
        </w:rPr>
        <w:t>.</w:t>
      </w:r>
      <w:r w:rsidR="00C84B77" w:rsidRPr="00DB2756">
        <w:rPr>
          <w:noProof/>
          <w:lang w:val="en-GB"/>
        </w:rPr>
        <w:t xml:space="preserve"> </w:t>
      </w:r>
      <w:r w:rsidR="00A97910" w:rsidRPr="00DB2756">
        <w:rPr>
          <w:noProof/>
          <w:lang w:val="en-GB"/>
        </w:rPr>
        <w:t xml:space="preserve">For this purpose, we can </w:t>
      </w:r>
      <w:r w:rsidR="00177620" w:rsidRPr="00DB2756">
        <w:rPr>
          <w:noProof/>
          <w:lang w:val="en-GB"/>
        </w:rPr>
        <w:t>cross-tabulate the clustering criteria and the cluster</w:t>
      </w:r>
      <w:r w:rsidR="0092254F" w:rsidRPr="00DB2756">
        <w:rPr>
          <w:noProof/>
          <w:lang w:val="en-GB"/>
        </w:rPr>
        <w:t xml:space="preserve"> index </w:t>
      </w:r>
      <w:r w:rsidR="00177620" w:rsidRPr="00DB2756">
        <w:rPr>
          <w:noProof/>
          <w:lang w:val="en-GB"/>
        </w:rPr>
        <w:t xml:space="preserve">to understand the </w:t>
      </w:r>
      <w:r w:rsidR="00124639" w:rsidRPr="00DB2756">
        <w:rPr>
          <w:noProof/>
          <w:lang w:val="en-GB"/>
        </w:rPr>
        <w:t>features of the clusters.</w:t>
      </w:r>
    </w:p>
    <w:p w14:paraId="4B5AF4D3" w14:textId="3638E839" w:rsidR="00842E98" w:rsidRPr="00DB2756" w:rsidRDefault="00910E52" w:rsidP="00554D19">
      <w:pPr>
        <w:pStyle w:val="BodyText"/>
        <w:rPr>
          <w:noProof/>
          <w:lang w:val="en-GB"/>
        </w:rPr>
      </w:pPr>
      <w:r w:rsidRPr="00DB2756">
        <w:rPr>
          <w:noProof/>
          <w:lang w:val="en-GB"/>
        </w:rPr>
        <w:lastRenderedPageBreak/>
        <w:t xml:space="preserve">If </w:t>
      </w:r>
      <w:r w:rsidR="0028304D" w:rsidRPr="00DB2756">
        <w:rPr>
          <w:noProof/>
          <w:lang w:val="en-GB"/>
        </w:rPr>
        <w:t xml:space="preserve">a </w:t>
      </w:r>
      <w:r w:rsidR="008C1540" w:rsidRPr="00DB2756">
        <w:rPr>
          <w:noProof/>
          <w:lang w:val="en-GB"/>
        </w:rPr>
        <w:t xml:space="preserve">clustering </w:t>
      </w:r>
      <w:r w:rsidR="0028304D" w:rsidRPr="00DB2756">
        <w:rPr>
          <w:noProof/>
          <w:lang w:val="en-GB"/>
        </w:rPr>
        <w:t>criteri</w:t>
      </w:r>
      <w:r w:rsidR="00D27E1F" w:rsidRPr="00DB2756">
        <w:rPr>
          <w:noProof/>
          <w:lang w:val="en-GB"/>
        </w:rPr>
        <w:t>a</w:t>
      </w:r>
      <w:r w:rsidR="0028304D" w:rsidRPr="00DB2756">
        <w:rPr>
          <w:noProof/>
          <w:lang w:val="en-GB"/>
        </w:rPr>
        <w:t xml:space="preserve"> variable</w:t>
      </w:r>
      <w:r w:rsidR="008C1540" w:rsidRPr="00DB2756">
        <w:rPr>
          <w:noProof/>
          <w:lang w:val="en-GB"/>
        </w:rPr>
        <w:t xml:space="preserve"> is categorical, </w:t>
      </w:r>
      <w:r w:rsidR="00351F05" w:rsidRPr="00DB2756">
        <w:rPr>
          <w:noProof/>
          <w:lang w:val="en-GB"/>
        </w:rPr>
        <w:t xml:space="preserve">our </w:t>
      </w:r>
      <w:r w:rsidR="008C1540" w:rsidRPr="00DB2756">
        <w:rPr>
          <w:noProof/>
          <w:lang w:val="en-GB"/>
        </w:rPr>
        <w:t xml:space="preserve">focus </w:t>
      </w:r>
      <w:r w:rsidR="00351F05" w:rsidRPr="00DB2756">
        <w:rPr>
          <w:noProof/>
          <w:lang w:val="en-GB"/>
        </w:rPr>
        <w:t xml:space="preserve">of interpretation </w:t>
      </w:r>
      <w:r w:rsidR="008C1540" w:rsidRPr="00DB2756">
        <w:rPr>
          <w:noProof/>
          <w:lang w:val="en-GB"/>
        </w:rPr>
        <w:t xml:space="preserve">will be on the </w:t>
      </w:r>
      <w:r w:rsidR="005B0F48" w:rsidRPr="00DB2756">
        <w:rPr>
          <w:noProof/>
          <w:lang w:val="en-GB"/>
        </w:rPr>
        <w:t xml:space="preserve">proportional distribution of the clusters in each category. With the </w:t>
      </w:r>
      <w:r w:rsidR="005B0F48" w:rsidRPr="00DB2756">
        <w:rPr>
          <w:rFonts w:ascii="Consolas" w:hAnsi="Consolas"/>
          <w:noProof/>
          <w:lang w:val="en-GB"/>
        </w:rPr>
        <w:t>crosstab()</w:t>
      </w:r>
      <w:r w:rsidR="005B0F48" w:rsidRPr="00DB2756">
        <w:rPr>
          <w:noProof/>
          <w:lang w:val="en-GB"/>
        </w:rPr>
        <w:t xml:space="preserve"> </w:t>
      </w:r>
      <w:r w:rsidR="008B3C25">
        <w:rPr>
          <w:noProof/>
          <w:lang w:val="en-GB"/>
        </w:rPr>
        <w:t>function</w:t>
      </w:r>
      <w:r w:rsidR="0025042F" w:rsidRPr="00DB2756">
        <w:rPr>
          <w:noProof/>
          <w:lang w:val="en-GB"/>
        </w:rPr>
        <w:t>, which we have briefly introduced in Chapter 1.2.3</w:t>
      </w:r>
      <w:r w:rsidR="005B0F48" w:rsidRPr="00DB2756">
        <w:rPr>
          <w:noProof/>
          <w:lang w:val="en-GB"/>
        </w:rPr>
        <w:t xml:space="preserve">, we can </w:t>
      </w:r>
      <w:r w:rsidR="000D5BD3" w:rsidRPr="00DB2756">
        <w:rPr>
          <w:noProof/>
          <w:lang w:val="en-GB"/>
        </w:rPr>
        <w:t xml:space="preserve">easily </w:t>
      </w:r>
      <w:r w:rsidR="005B0F48" w:rsidRPr="00DB2756">
        <w:rPr>
          <w:noProof/>
          <w:lang w:val="en-GB"/>
        </w:rPr>
        <w:t xml:space="preserve">create a cross-table </w:t>
      </w:r>
      <w:r w:rsidR="00973958" w:rsidRPr="00DB2756">
        <w:rPr>
          <w:noProof/>
          <w:lang w:val="en-GB"/>
        </w:rPr>
        <w:t xml:space="preserve">to fulfil </w:t>
      </w:r>
      <w:r w:rsidR="007A3621" w:rsidRPr="00DB2756">
        <w:rPr>
          <w:noProof/>
          <w:lang w:val="en-GB"/>
        </w:rPr>
        <w:t xml:space="preserve">our </w:t>
      </w:r>
      <w:r w:rsidR="00973958" w:rsidRPr="00DB2756">
        <w:rPr>
          <w:noProof/>
          <w:lang w:val="en-GB"/>
        </w:rPr>
        <w:t>purpose</w:t>
      </w:r>
      <w:r w:rsidR="007A3621" w:rsidRPr="00DB2756">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73958" w:rsidRPr="00971571" w14:paraId="3159180A" w14:textId="77777777" w:rsidTr="00654E25">
        <w:trPr>
          <w:jc w:val="right"/>
        </w:trPr>
        <w:tc>
          <w:tcPr>
            <w:tcW w:w="9017" w:type="dxa"/>
            <w:shd w:val="clear" w:color="auto" w:fill="D9D9D9" w:themeFill="background1" w:themeFillShade="D9"/>
            <w:vAlign w:val="center"/>
          </w:tcPr>
          <w:p w14:paraId="26129133" w14:textId="34BA61C0" w:rsidR="00973958" w:rsidRPr="00DB2756" w:rsidRDefault="000D5BD3" w:rsidP="00315C4A">
            <w:pPr>
              <w:pStyle w:val="Code"/>
              <w:ind w:left="2044" w:hanging="1587"/>
              <w:jc w:val="left"/>
              <w:rPr>
                <w:noProof/>
                <w:color w:val="auto"/>
                <w:lang w:val="en-GB"/>
              </w:rPr>
            </w:pPr>
            <w:r w:rsidRPr="00DB2756">
              <w:rPr>
                <w:noProof/>
                <w:color w:val="5F497A" w:themeColor="accent4" w:themeShade="BF"/>
                <w:lang w:val="en-GB"/>
              </w:rPr>
              <w:t>pd</w:t>
            </w:r>
            <w:r w:rsidRPr="00DB2756">
              <w:rPr>
                <w:noProof/>
                <w:lang w:val="en-GB"/>
              </w:rPr>
              <w:t>.</w:t>
            </w:r>
            <w:r w:rsidRPr="00DB2756">
              <w:rPr>
                <w:noProof/>
                <w:color w:val="76923C" w:themeColor="accent3" w:themeShade="BF"/>
                <w:lang w:val="en-GB"/>
              </w:rPr>
              <w:t>crosstab</w:t>
            </w:r>
            <w:r w:rsidRPr="00DB2756">
              <w:rPr>
                <w:noProof/>
                <w:color w:val="auto"/>
                <w:lang w:val="en-GB"/>
              </w:rPr>
              <w:t>(</w:t>
            </w:r>
            <w:r w:rsidR="003B64C4" w:rsidRPr="00DB2756">
              <w:rPr>
                <w:noProof/>
                <w:color w:val="595959" w:themeColor="text1" w:themeTint="A6"/>
                <w:lang w:val="en-GB"/>
              </w:rPr>
              <w:t>index</w:t>
            </w:r>
            <w:r w:rsidR="003B64C4" w:rsidRPr="00DB2756">
              <w:rPr>
                <w:noProof/>
                <w:color w:val="auto"/>
                <w:lang w:val="en-GB"/>
              </w:rPr>
              <w:t xml:space="preserve"> = </w:t>
            </w:r>
            <w:r w:rsidR="00155AE1" w:rsidRPr="00DB2756">
              <w:rPr>
                <w:noProof/>
                <w:lang w:val="en-GB"/>
              </w:rPr>
              <w:t>criteri</w:t>
            </w:r>
            <w:r w:rsidR="00CD34DF" w:rsidRPr="00DB2756">
              <w:rPr>
                <w:noProof/>
                <w:lang w:val="en-GB"/>
              </w:rPr>
              <w:t>a</w:t>
            </w:r>
            <w:r w:rsidR="0028304D" w:rsidRPr="00DB2756">
              <w:rPr>
                <w:noProof/>
                <w:lang w:val="en-GB"/>
              </w:rPr>
              <w:t>_var</w:t>
            </w:r>
            <w:r w:rsidRPr="00DB2756">
              <w:rPr>
                <w:noProof/>
                <w:color w:val="auto"/>
                <w:lang w:val="en-GB"/>
              </w:rPr>
              <w:t xml:space="preserve">, </w:t>
            </w:r>
            <w:r w:rsidR="003B64C4" w:rsidRPr="00DB2756">
              <w:rPr>
                <w:noProof/>
                <w:color w:val="595959" w:themeColor="text1" w:themeTint="A6"/>
                <w:lang w:val="en-GB"/>
              </w:rPr>
              <w:t>columns</w:t>
            </w:r>
            <w:r w:rsidR="003B64C4" w:rsidRPr="00DB2756">
              <w:rPr>
                <w:noProof/>
                <w:color w:val="auto"/>
                <w:lang w:val="en-GB"/>
              </w:rPr>
              <w:t xml:space="preserve"> = </w:t>
            </w:r>
            <w:r w:rsidR="00155AE1" w:rsidRPr="00DB2756">
              <w:rPr>
                <w:noProof/>
                <w:lang w:val="en-GB"/>
              </w:rPr>
              <w:t>cluster_index</w:t>
            </w:r>
            <w:r w:rsidRPr="00DB2756">
              <w:rPr>
                <w:noProof/>
                <w:color w:val="auto"/>
                <w:lang w:val="en-GB"/>
              </w:rPr>
              <w:t xml:space="preserve">, </w:t>
            </w:r>
            <w:r w:rsidRPr="00DB2756">
              <w:rPr>
                <w:noProof/>
                <w:color w:val="595959" w:themeColor="text1" w:themeTint="A6"/>
                <w:lang w:val="en-GB"/>
              </w:rPr>
              <w:t>normalize</w:t>
            </w:r>
            <w:r w:rsidR="00155AE1" w:rsidRPr="00DB2756">
              <w:rPr>
                <w:noProof/>
                <w:color w:val="auto"/>
                <w:lang w:val="en-GB"/>
              </w:rPr>
              <w:t xml:space="preserve"> = "</w:t>
            </w:r>
            <w:r w:rsidR="003F6D95" w:rsidRPr="00DB2756">
              <w:rPr>
                <w:noProof/>
                <w:color w:val="215868" w:themeColor="accent5" w:themeShade="80"/>
                <w:lang w:val="en-GB"/>
              </w:rPr>
              <w:t>index</w:t>
            </w:r>
            <w:r w:rsidR="00155AE1" w:rsidRPr="00DB2756">
              <w:rPr>
                <w:noProof/>
                <w:color w:val="auto"/>
                <w:lang w:val="en-GB"/>
              </w:rPr>
              <w:t>"</w:t>
            </w:r>
            <w:r w:rsidR="00E01C88" w:rsidRPr="00DB2756">
              <w:rPr>
                <w:noProof/>
                <w:color w:val="auto"/>
                <w:lang w:val="en-GB"/>
              </w:rPr>
              <w:t xml:space="preserve">, </w:t>
            </w:r>
            <w:r w:rsidR="00E01C88" w:rsidRPr="00DB2756">
              <w:rPr>
                <w:noProof/>
                <w:color w:val="595959" w:themeColor="text1" w:themeTint="A6"/>
                <w:lang w:val="en-GB"/>
              </w:rPr>
              <w:t>margin</w:t>
            </w:r>
            <w:r w:rsidR="00E01C88" w:rsidRPr="00DB2756">
              <w:rPr>
                <w:noProof/>
                <w:color w:val="auto"/>
                <w:lang w:val="en-GB"/>
              </w:rPr>
              <w:t xml:space="preserve"> = </w:t>
            </w:r>
            <w:r w:rsidR="006D6FCE" w:rsidRPr="00DB2756">
              <w:rPr>
                <w:noProof/>
                <w:color w:val="595959" w:themeColor="text1" w:themeTint="A6"/>
                <w:lang w:val="en-GB"/>
              </w:rPr>
              <w:t>True</w:t>
            </w:r>
            <w:r w:rsidRPr="00DB2756">
              <w:rPr>
                <w:noProof/>
                <w:color w:val="auto"/>
                <w:lang w:val="en-GB"/>
              </w:rPr>
              <w:t>)</w:t>
            </w:r>
          </w:p>
        </w:tc>
      </w:tr>
    </w:tbl>
    <w:p w14:paraId="63A8072E" w14:textId="1170DBD0" w:rsidR="00973958" w:rsidRPr="00DB2756" w:rsidRDefault="003601EE" w:rsidP="00554D19">
      <w:pPr>
        <w:pStyle w:val="BodyText"/>
        <w:rPr>
          <w:noProof/>
          <w:lang w:val="en-GB"/>
        </w:rPr>
      </w:pPr>
      <w:r w:rsidRPr="00DB2756">
        <w:rPr>
          <w:noProof/>
          <w:lang w:val="en-GB"/>
        </w:rPr>
        <w:t xml:space="preserve">The </w:t>
      </w:r>
      <w:r w:rsidR="00106CE3" w:rsidRPr="00DB2756">
        <w:rPr>
          <w:noProof/>
          <w:lang w:val="en-GB"/>
        </w:rPr>
        <w:t xml:space="preserve">object </w:t>
      </w:r>
      <w:r w:rsidR="00686CA0" w:rsidRPr="00DB2756">
        <w:rPr>
          <w:noProof/>
          <w:lang w:val="en-GB"/>
        </w:rPr>
        <w:t xml:space="preserve">assigned to the first parameter </w:t>
      </w:r>
      <w:r w:rsidR="00106CE3" w:rsidRPr="00DB2756">
        <w:rPr>
          <w:noProof/>
          <w:lang w:val="en-GB"/>
        </w:rPr>
        <w:t>is the</w:t>
      </w:r>
      <w:r w:rsidR="00686CA0" w:rsidRPr="00DB2756">
        <w:rPr>
          <w:noProof/>
          <w:lang w:val="en-GB"/>
        </w:rPr>
        <w:t xml:space="preserve"> row variable of the cross-tabulation. </w:t>
      </w:r>
      <w:r w:rsidR="00865DFB" w:rsidRPr="00DB2756">
        <w:rPr>
          <w:noProof/>
          <w:lang w:val="en-GB"/>
        </w:rPr>
        <w:t xml:space="preserve">In most of the cases, one of the </w:t>
      </w:r>
      <w:r w:rsidR="00101172" w:rsidRPr="00DB2756">
        <w:rPr>
          <w:noProof/>
          <w:lang w:val="en-GB"/>
        </w:rPr>
        <w:t>clustering criteri</w:t>
      </w:r>
      <w:r w:rsidR="00D27E1F" w:rsidRPr="00DB2756">
        <w:rPr>
          <w:noProof/>
          <w:lang w:val="en-GB"/>
        </w:rPr>
        <w:t>a</w:t>
      </w:r>
      <w:r w:rsidR="00101172" w:rsidRPr="00DB2756">
        <w:rPr>
          <w:noProof/>
          <w:lang w:val="en-GB"/>
        </w:rPr>
        <w:t xml:space="preserve"> </w:t>
      </w:r>
      <w:r w:rsidR="00E554B9" w:rsidRPr="00DB2756">
        <w:rPr>
          <w:noProof/>
          <w:lang w:val="en-GB"/>
        </w:rPr>
        <w:t xml:space="preserve">is placed here since </w:t>
      </w:r>
      <w:r w:rsidR="00A94D6B" w:rsidRPr="00DB2756">
        <w:rPr>
          <w:noProof/>
          <w:lang w:val="en-GB"/>
        </w:rPr>
        <w:t xml:space="preserve">the number of categories could be rather large, and </w:t>
      </w:r>
      <w:r w:rsidR="00E554B9" w:rsidRPr="00DB2756">
        <w:rPr>
          <w:noProof/>
          <w:lang w:val="en-GB"/>
        </w:rPr>
        <w:t xml:space="preserve">it is more convenient to </w:t>
      </w:r>
      <w:r w:rsidR="00614636" w:rsidRPr="00DB2756">
        <w:rPr>
          <w:noProof/>
          <w:lang w:val="en-GB"/>
        </w:rPr>
        <w:t xml:space="preserve">have </w:t>
      </w:r>
      <w:r w:rsidR="00A94D6B" w:rsidRPr="00DB2756">
        <w:rPr>
          <w:noProof/>
          <w:lang w:val="en-GB"/>
        </w:rPr>
        <w:t xml:space="preserve">them </w:t>
      </w:r>
      <w:r w:rsidR="00E554B9" w:rsidRPr="00DB2756">
        <w:rPr>
          <w:noProof/>
          <w:lang w:val="en-GB"/>
        </w:rPr>
        <w:t>listed in rows rather than in columns</w:t>
      </w:r>
      <w:r w:rsidR="00F15406" w:rsidRPr="00DB2756">
        <w:rPr>
          <w:noProof/>
          <w:lang w:val="en-GB"/>
        </w:rPr>
        <w:t xml:space="preserve">. If multiple names are </w:t>
      </w:r>
      <w:r w:rsidR="00511954" w:rsidRPr="00DB2756">
        <w:rPr>
          <w:noProof/>
          <w:lang w:val="en-GB"/>
        </w:rPr>
        <w:t>passed to this parameter, these variables</w:t>
      </w:r>
      <w:r w:rsidR="00614636" w:rsidRPr="00DB2756">
        <w:rPr>
          <w:noProof/>
          <w:lang w:val="en-GB"/>
        </w:rPr>
        <w:t xml:space="preserve"> will be tabulated in hierarch</w:t>
      </w:r>
      <w:r w:rsidR="006B62D2" w:rsidRPr="00DB2756">
        <w:rPr>
          <w:noProof/>
          <w:lang w:val="en-GB"/>
        </w:rPr>
        <w:t>y</w:t>
      </w:r>
      <w:r w:rsidR="00F82EDF" w:rsidRPr="00DB2756">
        <w:rPr>
          <w:noProof/>
          <w:lang w:val="en-GB"/>
        </w:rPr>
        <w:t xml:space="preserve">. The second parameter controls the </w:t>
      </w:r>
      <w:r w:rsidR="00434F40" w:rsidRPr="00DB2756">
        <w:rPr>
          <w:noProof/>
          <w:lang w:val="en-GB"/>
        </w:rPr>
        <w:t xml:space="preserve">column variable. Our suggestion is to place the cluster index here since the number of clusters is usually limited. </w:t>
      </w:r>
      <w:r w:rsidR="00973958" w:rsidRPr="00DB2756">
        <w:rPr>
          <w:noProof/>
          <w:lang w:val="en-GB"/>
        </w:rPr>
        <w:t>T</w:t>
      </w:r>
      <w:r w:rsidR="007D4412" w:rsidRPr="00DB2756">
        <w:rPr>
          <w:noProof/>
          <w:lang w:val="en-GB"/>
        </w:rPr>
        <w:t xml:space="preserve">he parameter </w:t>
      </w:r>
      <w:r w:rsidR="007D4412" w:rsidRPr="00DB2756">
        <w:rPr>
          <w:rFonts w:ascii="Consolas" w:hAnsi="Consolas"/>
          <w:noProof/>
          <w:lang w:val="en-GB"/>
        </w:rPr>
        <w:t>normalize</w:t>
      </w:r>
      <w:r w:rsidR="007D4412" w:rsidRPr="00DB2756">
        <w:rPr>
          <w:noProof/>
          <w:lang w:val="en-GB"/>
        </w:rPr>
        <w:t xml:space="preserve"> </w:t>
      </w:r>
      <w:r w:rsidR="003B118E" w:rsidRPr="00DB2756">
        <w:rPr>
          <w:noProof/>
          <w:lang w:val="en-GB"/>
        </w:rPr>
        <w:t xml:space="preserve">can take the values </w:t>
      </w:r>
      <w:r w:rsidR="00486279" w:rsidRPr="00DB2756">
        <w:rPr>
          <w:rFonts w:ascii="Consolas" w:hAnsi="Consolas"/>
          <w:noProof/>
          <w:lang w:val="en-GB"/>
        </w:rPr>
        <w:t>"all"</w:t>
      </w:r>
      <w:r w:rsidR="00486279" w:rsidRPr="00DB2756">
        <w:rPr>
          <w:noProof/>
          <w:lang w:val="en-GB"/>
        </w:rPr>
        <w:t xml:space="preserve">, </w:t>
      </w:r>
      <w:r w:rsidR="00486279" w:rsidRPr="00DB2756">
        <w:rPr>
          <w:rFonts w:ascii="Consolas" w:hAnsi="Consolas"/>
          <w:noProof/>
          <w:lang w:val="en-GB"/>
        </w:rPr>
        <w:t>"index"</w:t>
      </w:r>
      <w:r w:rsidR="00486279" w:rsidRPr="00DB2756">
        <w:rPr>
          <w:noProof/>
          <w:lang w:val="en-GB"/>
        </w:rPr>
        <w:t xml:space="preserve">, </w:t>
      </w:r>
      <w:r w:rsidR="00486279" w:rsidRPr="00DB2756">
        <w:rPr>
          <w:rFonts w:ascii="Consolas" w:hAnsi="Consolas"/>
          <w:noProof/>
          <w:lang w:val="en-GB"/>
        </w:rPr>
        <w:t>"columns"</w:t>
      </w:r>
      <w:r w:rsidR="00B16F54" w:rsidRPr="00DB2756">
        <w:rPr>
          <w:noProof/>
          <w:lang w:val="en-GB"/>
        </w:rPr>
        <w:t>,</w:t>
      </w:r>
      <w:r w:rsidR="00486279" w:rsidRPr="00DB2756">
        <w:rPr>
          <w:noProof/>
          <w:lang w:val="en-GB"/>
        </w:rPr>
        <w:t xml:space="preserve"> </w:t>
      </w:r>
      <w:r w:rsidR="00486279" w:rsidRPr="00DB2756">
        <w:rPr>
          <w:rFonts w:ascii="Consolas" w:hAnsi="Consolas"/>
          <w:noProof/>
          <w:lang w:val="en-GB"/>
        </w:rPr>
        <w:t>{0, 1}</w:t>
      </w:r>
      <w:r w:rsidR="00B16F54" w:rsidRPr="00DB2756">
        <w:rPr>
          <w:noProof/>
          <w:lang w:val="en-GB"/>
        </w:rPr>
        <w:t xml:space="preserve">, or </w:t>
      </w:r>
      <w:r w:rsidR="00B16F54" w:rsidRPr="00DB2756">
        <w:rPr>
          <w:rFonts w:ascii="Consolas" w:hAnsi="Consolas"/>
          <w:noProof/>
          <w:lang w:val="en-GB"/>
        </w:rPr>
        <w:t>{True, False}</w:t>
      </w:r>
      <w:r w:rsidRPr="00DB2756">
        <w:rPr>
          <w:noProof/>
          <w:lang w:val="en-GB"/>
        </w:rPr>
        <w:t xml:space="preserve"> where the default value is </w:t>
      </w:r>
      <w:r w:rsidRPr="00DB2756">
        <w:rPr>
          <w:rFonts w:ascii="Consolas" w:hAnsi="Consolas"/>
          <w:noProof/>
          <w:lang w:val="en-GB"/>
        </w:rPr>
        <w:t>False</w:t>
      </w:r>
      <w:r w:rsidR="00D303A1" w:rsidRPr="00DB2756">
        <w:rPr>
          <w:noProof/>
          <w:lang w:val="en-GB"/>
        </w:rPr>
        <w:t xml:space="preserve">, or </w:t>
      </w:r>
      <w:r w:rsidR="00D303A1" w:rsidRPr="00DB2756">
        <w:rPr>
          <w:rFonts w:ascii="Consolas" w:hAnsi="Consolas"/>
          <w:noProof/>
          <w:lang w:val="en-GB"/>
        </w:rPr>
        <w:t>0</w:t>
      </w:r>
      <w:r w:rsidR="00D303A1" w:rsidRPr="00DB2756">
        <w:rPr>
          <w:noProof/>
          <w:lang w:val="en-GB"/>
        </w:rPr>
        <w:t xml:space="preserve"> equivalently</w:t>
      </w:r>
      <w:r w:rsidR="00486279" w:rsidRPr="00DB2756">
        <w:rPr>
          <w:noProof/>
          <w:lang w:val="en-GB"/>
        </w:rPr>
        <w:t xml:space="preserve">. If </w:t>
      </w:r>
      <w:r w:rsidR="009C066B" w:rsidRPr="00DB2756">
        <w:rPr>
          <w:rFonts w:ascii="Consolas" w:hAnsi="Consolas"/>
          <w:noProof/>
          <w:lang w:val="en-GB"/>
        </w:rPr>
        <w:t xml:space="preserve">normalize = </w:t>
      </w:r>
      <w:r w:rsidRPr="00DB2756">
        <w:rPr>
          <w:rFonts w:ascii="Consolas" w:hAnsi="Consolas"/>
          <w:noProof/>
          <w:lang w:val="en-GB"/>
        </w:rPr>
        <w:t>True</w:t>
      </w:r>
      <w:r w:rsidR="00CC68B8" w:rsidRPr="00DB2756">
        <w:rPr>
          <w:noProof/>
          <w:lang w:val="en-GB"/>
        </w:rPr>
        <w:t xml:space="preserve"> or </w:t>
      </w:r>
      <w:r w:rsidR="00CC68B8" w:rsidRPr="00DB2756">
        <w:rPr>
          <w:rFonts w:ascii="Consolas" w:hAnsi="Consolas"/>
          <w:noProof/>
          <w:lang w:val="en-GB"/>
        </w:rPr>
        <w:t>1</w:t>
      </w:r>
      <w:r w:rsidRPr="00DB2756">
        <w:rPr>
          <w:noProof/>
          <w:lang w:val="en-GB"/>
        </w:rPr>
        <w:t xml:space="preserve">, Python will return </w:t>
      </w:r>
      <w:r w:rsidR="00665A69" w:rsidRPr="00DB2756">
        <w:rPr>
          <w:noProof/>
          <w:lang w:val="en-GB"/>
        </w:rPr>
        <w:t>the table percentage</w:t>
      </w:r>
      <w:r w:rsidR="00F2598E" w:rsidRPr="00DB2756">
        <w:rPr>
          <w:noProof/>
          <w:lang w:val="en-GB"/>
        </w:rPr>
        <w:t xml:space="preserve"> </w:t>
      </w:r>
      <w:r w:rsidR="00665A69" w:rsidRPr="00DB2756">
        <w:rPr>
          <w:noProof/>
          <w:lang w:val="en-GB"/>
        </w:rPr>
        <w:t>of each cell</w:t>
      </w:r>
      <w:r w:rsidR="003275E0" w:rsidRPr="00DB2756">
        <w:rPr>
          <w:noProof/>
          <w:lang w:val="en-GB"/>
        </w:rPr>
        <w:t xml:space="preserve">, while the counts of each cell will be shown if </w:t>
      </w:r>
      <w:r w:rsidR="003275E0" w:rsidRPr="00DB2756">
        <w:rPr>
          <w:rFonts w:ascii="Consolas" w:hAnsi="Consolas"/>
          <w:noProof/>
          <w:lang w:val="en-GB"/>
        </w:rPr>
        <w:t>normalize</w:t>
      </w:r>
      <w:r w:rsidR="003275E0" w:rsidRPr="00DB2756">
        <w:rPr>
          <w:noProof/>
          <w:lang w:val="en-GB"/>
        </w:rPr>
        <w:t xml:space="preserve"> is </w:t>
      </w:r>
      <w:r w:rsidR="003275E0" w:rsidRPr="00DB2756">
        <w:rPr>
          <w:rFonts w:ascii="Consolas" w:hAnsi="Consolas"/>
          <w:noProof/>
          <w:lang w:val="en-GB"/>
        </w:rPr>
        <w:t>False</w:t>
      </w:r>
      <w:r w:rsidR="003275E0" w:rsidRPr="00DB2756">
        <w:rPr>
          <w:noProof/>
          <w:lang w:val="en-GB"/>
        </w:rPr>
        <w:t xml:space="preserve"> or </w:t>
      </w:r>
      <w:r w:rsidR="003275E0" w:rsidRPr="00DB2756">
        <w:rPr>
          <w:rFonts w:ascii="Consolas" w:hAnsi="Consolas"/>
          <w:noProof/>
          <w:lang w:val="en-GB"/>
        </w:rPr>
        <w:t>0</w:t>
      </w:r>
      <w:r w:rsidR="00F2598E" w:rsidRPr="00DB2756">
        <w:rPr>
          <w:noProof/>
          <w:lang w:val="en-GB"/>
        </w:rPr>
        <w:t>.</w:t>
      </w:r>
      <w:r w:rsidR="00D303A1" w:rsidRPr="00DB2756">
        <w:rPr>
          <w:noProof/>
          <w:lang w:val="en-GB"/>
        </w:rPr>
        <w:t xml:space="preserve"> If </w:t>
      </w:r>
      <w:r w:rsidR="00CC68B8" w:rsidRPr="00DB2756">
        <w:rPr>
          <w:rFonts w:ascii="Consolas" w:hAnsi="Consolas"/>
          <w:noProof/>
          <w:lang w:val="en-GB"/>
        </w:rPr>
        <w:t>normalize = "index"</w:t>
      </w:r>
      <w:r w:rsidR="00CC68B8" w:rsidRPr="00DB2756">
        <w:rPr>
          <w:noProof/>
          <w:lang w:val="en-GB"/>
        </w:rPr>
        <w:t xml:space="preserve">, the </w:t>
      </w:r>
      <w:r w:rsidR="00095844" w:rsidRPr="00DB2756">
        <w:rPr>
          <w:noProof/>
          <w:lang w:val="en-GB"/>
        </w:rPr>
        <w:t xml:space="preserve">row </w:t>
      </w:r>
      <w:r w:rsidR="00CC68B8" w:rsidRPr="00DB2756">
        <w:rPr>
          <w:noProof/>
          <w:lang w:val="en-GB"/>
        </w:rPr>
        <w:t xml:space="preserve">proportion </w:t>
      </w:r>
      <w:r w:rsidR="00095844" w:rsidRPr="00DB2756">
        <w:rPr>
          <w:noProof/>
          <w:lang w:val="en-GB"/>
        </w:rPr>
        <w:t xml:space="preserve">of the cell will be </w:t>
      </w:r>
      <w:r w:rsidR="002A3149" w:rsidRPr="00DB2756">
        <w:rPr>
          <w:noProof/>
          <w:lang w:val="en-GB"/>
        </w:rPr>
        <w:t xml:space="preserve">calculated, while the column percentage will be provided if </w:t>
      </w:r>
      <w:r w:rsidR="002A3149" w:rsidRPr="00DB2756">
        <w:rPr>
          <w:rFonts w:ascii="Consolas" w:hAnsi="Consolas"/>
          <w:noProof/>
          <w:lang w:val="en-GB"/>
        </w:rPr>
        <w:t>normalize = "</w:t>
      </w:r>
      <w:r w:rsidR="00665A69" w:rsidRPr="00DB2756">
        <w:rPr>
          <w:rFonts w:ascii="Consolas" w:hAnsi="Consolas"/>
          <w:noProof/>
          <w:lang w:val="en-GB"/>
        </w:rPr>
        <w:t>column</w:t>
      </w:r>
      <w:r w:rsidR="002A3149" w:rsidRPr="00DB2756">
        <w:rPr>
          <w:rFonts w:ascii="Consolas" w:hAnsi="Consolas"/>
          <w:noProof/>
          <w:lang w:val="en-GB"/>
        </w:rPr>
        <w:t>"</w:t>
      </w:r>
      <w:r w:rsidR="002A3149" w:rsidRPr="00DB2756">
        <w:rPr>
          <w:noProof/>
          <w:lang w:val="en-GB"/>
        </w:rPr>
        <w:t>.</w:t>
      </w:r>
      <w:r w:rsidR="00D02CF6" w:rsidRPr="00DB2756">
        <w:rPr>
          <w:noProof/>
          <w:lang w:val="en-GB"/>
        </w:rPr>
        <w:t xml:space="preserve"> If </w:t>
      </w:r>
      <w:r w:rsidR="00D02CF6" w:rsidRPr="00DB2756">
        <w:rPr>
          <w:rFonts w:ascii="Consolas" w:hAnsi="Consolas"/>
          <w:noProof/>
          <w:lang w:val="en-GB"/>
        </w:rPr>
        <w:t>marg</w:t>
      </w:r>
      <w:r w:rsidR="006D6FCE" w:rsidRPr="00DB2756">
        <w:rPr>
          <w:rFonts w:ascii="Consolas" w:hAnsi="Consolas"/>
          <w:noProof/>
          <w:lang w:val="en-GB"/>
        </w:rPr>
        <w:t>in</w:t>
      </w:r>
      <w:r w:rsidR="00D02CF6" w:rsidRPr="00DB2756">
        <w:rPr>
          <w:rFonts w:ascii="Consolas" w:hAnsi="Consolas"/>
          <w:noProof/>
          <w:lang w:val="en-GB"/>
        </w:rPr>
        <w:t xml:space="preserve"> = True</w:t>
      </w:r>
      <w:r w:rsidR="00D02CF6" w:rsidRPr="00DB2756">
        <w:rPr>
          <w:noProof/>
          <w:lang w:val="en-GB"/>
        </w:rPr>
        <w:t xml:space="preserve">, the </w:t>
      </w:r>
      <w:r w:rsidR="006D6FCE" w:rsidRPr="00DB2756">
        <w:rPr>
          <w:noProof/>
          <w:lang w:val="en-GB"/>
        </w:rPr>
        <w:t xml:space="preserve">marginal frequency of the axis </w:t>
      </w:r>
      <w:r w:rsidR="00736748" w:rsidRPr="00DB2756">
        <w:rPr>
          <w:noProof/>
          <w:lang w:val="en-GB"/>
        </w:rPr>
        <w:t xml:space="preserve">specified in the </w:t>
      </w:r>
      <w:r w:rsidR="00736748" w:rsidRPr="00DB2756">
        <w:rPr>
          <w:rFonts w:ascii="Consolas" w:hAnsi="Consolas"/>
          <w:noProof/>
          <w:lang w:val="en-GB"/>
        </w:rPr>
        <w:t>normalize</w:t>
      </w:r>
      <w:r w:rsidR="00736748" w:rsidRPr="00DB2756">
        <w:rPr>
          <w:noProof/>
          <w:lang w:val="en-GB"/>
        </w:rPr>
        <w:t xml:space="preserve"> will be listed out as well.</w:t>
      </w:r>
    </w:p>
    <w:p w14:paraId="672F9A26" w14:textId="3789594A" w:rsidR="00973958" w:rsidRPr="00DB2756" w:rsidRDefault="00C36E96" w:rsidP="00554D19">
      <w:pPr>
        <w:pStyle w:val="BodyText"/>
        <w:rPr>
          <w:noProof/>
          <w:lang w:val="en-GB"/>
        </w:rPr>
      </w:pPr>
      <w:r w:rsidRPr="00DB2756">
        <w:rPr>
          <w:noProof/>
          <w:lang w:val="en-GB"/>
        </w:rPr>
        <w:t xml:space="preserve">If </w:t>
      </w:r>
      <w:r w:rsidR="00DB0F9E" w:rsidRPr="00DB2756">
        <w:rPr>
          <w:noProof/>
          <w:lang w:val="en-GB"/>
        </w:rPr>
        <w:t>a clustering criteri</w:t>
      </w:r>
      <w:r w:rsidR="001A74F5">
        <w:rPr>
          <w:noProof/>
          <w:lang w:val="en-GB"/>
        </w:rPr>
        <w:t>on</w:t>
      </w:r>
      <w:r w:rsidR="00DB0F9E" w:rsidRPr="00DB2756">
        <w:rPr>
          <w:noProof/>
          <w:lang w:val="en-GB"/>
        </w:rPr>
        <w:t xml:space="preserve"> </w:t>
      </w:r>
      <w:r w:rsidR="00253305" w:rsidRPr="00DB2756">
        <w:rPr>
          <w:noProof/>
          <w:lang w:val="en-GB"/>
        </w:rPr>
        <w:t>w</w:t>
      </w:r>
      <w:r w:rsidR="006D0E0D">
        <w:rPr>
          <w:noProof/>
          <w:lang w:val="en-GB"/>
        </w:rPr>
        <w:t>ere</w:t>
      </w:r>
      <w:r w:rsidR="00DB0F9E" w:rsidRPr="00DB2756">
        <w:rPr>
          <w:noProof/>
          <w:lang w:val="en-GB"/>
        </w:rPr>
        <w:t xml:space="preserve"> numeric, </w:t>
      </w:r>
      <w:r w:rsidR="00337A30" w:rsidRPr="00DB2756">
        <w:rPr>
          <w:noProof/>
          <w:lang w:val="en-GB"/>
        </w:rPr>
        <w:t xml:space="preserve">the </w:t>
      </w:r>
      <w:r w:rsidR="00337A30" w:rsidRPr="00DB2756">
        <w:rPr>
          <w:rFonts w:ascii="Consolas" w:hAnsi="Consolas"/>
          <w:noProof/>
          <w:lang w:val="en-GB"/>
        </w:rPr>
        <w:t>crosstab()</w:t>
      </w:r>
      <w:r w:rsidR="00337A30" w:rsidRPr="00DB2756">
        <w:rPr>
          <w:noProof/>
          <w:lang w:val="en-GB"/>
        </w:rPr>
        <w:t xml:space="preserve"> </w:t>
      </w:r>
      <w:r w:rsidR="002154FA">
        <w:rPr>
          <w:noProof/>
          <w:lang w:val="en-GB"/>
        </w:rPr>
        <w:t xml:space="preserve">function </w:t>
      </w:r>
      <w:r w:rsidR="00337A30" w:rsidRPr="00DB2756">
        <w:rPr>
          <w:noProof/>
          <w:lang w:val="en-GB"/>
        </w:rPr>
        <w:t xml:space="preserve">would not be a good choice since </w:t>
      </w:r>
      <w:r w:rsidR="00253305" w:rsidRPr="00DB2756">
        <w:rPr>
          <w:noProof/>
          <w:lang w:val="en-GB"/>
        </w:rPr>
        <w:t xml:space="preserve">it would take every unique value in it as a separate category. </w:t>
      </w:r>
      <w:r w:rsidR="007F6D10" w:rsidRPr="00DB2756">
        <w:rPr>
          <w:noProof/>
          <w:lang w:val="en-GB"/>
        </w:rPr>
        <w:t xml:space="preserve">In this case, we would rather let Python calculate some statistics </w:t>
      </w:r>
      <w:r w:rsidR="00821F9F" w:rsidRPr="00DB2756">
        <w:rPr>
          <w:noProof/>
          <w:lang w:val="en-GB"/>
        </w:rPr>
        <w:t>of the clustering criteri</w:t>
      </w:r>
      <w:r w:rsidR="00B331D7" w:rsidRPr="00DB2756">
        <w:rPr>
          <w:noProof/>
          <w:lang w:val="en-GB"/>
        </w:rPr>
        <w:t>a</w:t>
      </w:r>
      <w:r w:rsidR="00821F9F" w:rsidRPr="00DB2756">
        <w:rPr>
          <w:noProof/>
          <w:lang w:val="en-GB"/>
        </w:rPr>
        <w:t xml:space="preserve"> for each cluster. And the </w:t>
      </w:r>
      <w:r w:rsidR="00821F9F" w:rsidRPr="00DB2756">
        <w:rPr>
          <w:rFonts w:ascii="Consolas" w:hAnsi="Consolas"/>
          <w:noProof/>
          <w:lang w:val="en-GB"/>
        </w:rPr>
        <w:t>.groupby()</w:t>
      </w:r>
      <w:r w:rsidR="00821F9F" w:rsidRPr="00DB2756">
        <w:rPr>
          <w:noProof/>
          <w:lang w:val="en-GB"/>
        </w:rPr>
        <w:t xml:space="preserve"> method </w:t>
      </w:r>
      <w:r w:rsidR="00AF5A53" w:rsidRPr="00DB2756">
        <w:rPr>
          <w:noProof/>
          <w:lang w:val="en-GB"/>
        </w:rPr>
        <w:t>of the pandas package</w:t>
      </w:r>
      <w:r w:rsidR="007108AF" w:rsidRPr="00DB2756">
        <w:rPr>
          <w:noProof/>
          <w:lang w:val="en-GB"/>
        </w:rPr>
        <w:t>, which has already been introduced in Chapter 5.3 of Study Unit 4,</w:t>
      </w:r>
      <w:r w:rsidR="00AF5A53" w:rsidRPr="00DB2756">
        <w:rPr>
          <w:noProof/>
          <w:lang w:val="en-GB"/>
        </w:rPr>
        <w:t xml:space="preserve"> </w:t>
      </w:r>
      <w:r w:rsidR="00821F9F" w:rsidRPr="00DB2756">
        <w:rPr>
          <w:noProof/>
          <w:lang w:val="en-GB"/>
        </w:rPr>
        <w:t>would be</w:t>
      </w:r>
      <w:r w:rsidR="005A395E" w:rsidRPr="00DB2756">
        <w:rPr>
          <w:noProof/>
          <w:lang w:val="en-GB"/>
        </w:rPr>
        <w:t>come</w:t>
      </w:r>
      <w:r w:rsidR="00821F9F" w:rsidRPr="00DB2756">
        <w:rPr>
          <w:noProof/>
          <w:lang w:val="en-GB"/>
        </w:rPr>
        <w:t xml:space="preserve"> </w:t>
      </w:r>
      <w:r w:rsidR="002F1CEB" w:rsidRPr="00DB2756">
        <w:rPr>
          <w:noProof/>
          <w:lang w:val="en-GB"/>
        </w:rPr>
        <w:t>applicable in our Python program</w:t>
      </w:r>
      <w:r w:rsidR="005A395E" w:rsidRPr="00DB2756">
        <w:rPr>
          <w:noProof/>
          <w:lang w:val="en-GB"/>
        </w:rPr>
        <w:t xml:space="preserve"> once again</w:t>
      </w:r>
      <w:r w:rsidR="002F1CEB" w:rsidRPr="00DB2756">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04C80" w:rsidRPr="00971571" w14:paraId="3B29782E" w14:textId="77777777" w:rsidTr="00654E25">
        <w:tc>
          <w:tcPr>
            <w:tcW w:w="9017" w:type="dxa"/>
            <w:shd w:val="clear" w:color="auto" w:fill="D9D9D9" w:themeFill="background1" w:themeFillShade="D9"/>
            <w:vAlign w:val="center"/>
          </w:tcPr>
          <w:p w14:paraId="44278516" w14:textId="379BB13F" w:rsidR="00904C80" w:rsidRPr="00DB2756" w:rsidRDefault="00904C80" w:rsidP="00A41BD9">
            <w:pPr>
              <w:pStyle w:val="Code"/>
              <w:ind w:left="1164" w:hanging="709"/>
              <w:jc w:val="left"/>
              <w:rPr>
                <w:noProof/>
                <w:lang w:val="en-GB"/>
              </w:rPr>
            </w:pPr>
            <w:r w:rsidRPr="00DB2756">
              <w:rPr>
                <w:noProof/>
                <w:lang w:val="en-GB"/>
              </w:rPr>
              <w:t>D</w:t>
            </w:r>
            <w:r w:rsidR="007A7761" w:rsidRPr="00DB2756">
              <w:rPr>
                <w:noProof/>
                <w:lang w:val="en-GB"/>
              </w:rPr>
              <w:t>F</w:t>
            </w:r>
            <w:r w:rsidR="00177EBE" w:rsidRPr="00DB2756">
              <w:rPr>
                <w:noProof/>
                <w:color w:val="auto"/>
                <w:lang w:val="en-GB"/>
              </w:rPr>
              <w:t>[[</w:t>
            </w:r>
            <w:r w:rsidR="00177EBE" w:rsidRPr="00DB2756">
              <w:rPr>
                <w:noProof/>
                <w:lang w:val="en-GB"/>
              </w:rPr>
              <w:t>criteri</w:t>
            </w:r>
            <w:r w:rsidR="00CD34DF" w:rsidRPr="00DB2756">
              <w:rPr>
                <w:noProof/>
                <w:lang w:val="en-GB"/>
              </w:rPr>
              <w:t>a</w:t>
            </w:r>
            <w:r w:rsidR="00177EBE" w:rsidRPr="00DB2756">
              <w:rPr>
                <w:noProof/>
                <w:lang w:val="en-GB"/>
              </w:rPr>
              <w:t>_var</w:t>
            </w:r>
            <w:r w:rsidR="00177EBE" w:rsidRPr="00DB2756">
              <w:rPr>
                <w:noProof/>
                <w:color w:val="auto"/>
                <w:lang w:val="en-GB"/>
              </w:rPr>
              <w:t xml:space="preserve">, </w:t>
            </w:r>
            <w:r w:rsidR="00177EBE" w:rsidRPr="00DB2756">
              <w:rPr>
                <w:noProof/>
                <w:lang w:val="en-GB"/>
              </w:rPr>
              <w:t>cluster_index</w:t>
            </w:r>
            <w:r w:rsidR="00177EBE" w:rsidRPr="00DB2756">
              <w:rPr>
                <w:noProof/>
                <w:color w:val="auto"/>
                <w:lang w:val="en-GB"/>
              </w:rPr>
              <w:t xml:space="preserve">]] </w:t>
            </w:r>
            <w:r w:rsidR="00177EBE" w:rsidRPr="00DB2756">
              <w:rPr>
                <w:noProof/>
                <w:color w:val="auto"/>
                <w:lang w:val="en-GB"/>
              </w:rPr>
              <w:br/>
            </w:r>
            <w:r w:rsidRPr="00DB2756">
              <w:rPr>
                <w:noProof/>
                <w:color w:val="auto"/>
                <w:lang w:val="en-GB"/>
              </w:rPr>
              <w:t>.</w:t>
            </w:r>
            <w:r w:rsidRPr="00DB2756">
              <w:rPr>
                <w:noProof/>
                <w:color w:val="76923C" w:themeColor="accent3" w:themeShade="BF"/>
                <w:lang w:val="en-GB"/>
              </w:rPr>
              <w:t>groupby</w:t>
            </w:r>
            <w:r w:rsidRPr="00DB2756">
              <w:rPr>
                <w:noProof/>
                <w:color w:val="auto"/>
                <w:lang w:val="en-GB"/>
              </w:rPr>
              <w:t>(</w:t>
            </w:r>
            <w:r w:rsidRPr="00DB2756">
              <w:rPr>
                <w:noProof/>
                <w:color w:val="595959" w:themeColor="text1" w:themeTint="A6"/>
                <w:lang w:val="en-GB"/>
              </w:rPr>
              <w:t>by</w:t>
            </w:r>
            <w:r w:rsidRPr="00DB2756">
              <w:rPr>
                <w:noProof/>
                <w:color w:val="auto"/>
                <w:lang w:val="en-GB"/>
              </w:rPr>
              <w:t xml:space="preserve"> = [</w:t>
            </w:r>
            <w:r w:rsidR="005437E3" w:rsidRPr="00DB2756">
              <w:rPr>
                <w:noProof/>
                <w:lang w:val="en-GB"/>
              </w:rPr>
              <w:t>cluster_index</w:t>
            </w:r>
            <w:r w:rsidRPr="00DB2756">
              <w:rPr>
                <w:noProof/>
                <w:color w:val="auto"/>
                <w:lang w:val="en-GB"/>
              </w:rPr>
              <w:t>]).</w:t>
            </w:r>
            <w:r w:rsidRPr="00DB2756">
              <w:rPr>
                <w:noProof/>
                <w:color w:val="76923C" w:themeColor="accent3" w:themeShade="BF"/>
                <w:lang w:val="en-GB"/>
              </w:rPr>
              <w:t>anymethod</w:t>
            </w:r>
            <w:r w:rsidRPr="00DB2756">
              <w:rPr>
                <w:noProof/>
                <w:color w:val="auto"/>
                <w:lang w:val="en-GB"/>
              </w:rPr>
              <w:t>()</w:t>
            </w:r>
            <w:r w:rsidR="00A41BD9" w:rsidRPr="00DB2756">
              <w:rPr>
                <w:noProof/>
                <w:color w:val="auto"/>
                <w:lang w:val="en-GB"/>
              </w:rPr>
              <w:t>.</w:t>
            </w:r>
            <w:r w:rsidR="00A41BD9" w:rsidRPr="00DB2756">
              <w:rPr>
                <w:noProof/>
                <w:color w:val="76923C" w:themeColor="accent3" w:themeShade="BF"/>
                <w:lang w:val="en-GB"/>
              </w:rPr>
              <w:t>transpose</w:t>
            </w:r>
            <w:r w:rsidR="00A41BD9" w:rsidRPr="00DB2756">
              <w:rPr>
                <w:noProof/>
                <w:color w:val="auto"/>
                <w:lang w:val="en-GB"/>
              </w:rPr>
              <w:t>()</w:t>
            </w:r>
          </w:p>
        </w:tc>
      </w:tr>
    </w:tbl>
    <w:p w14:paraId="208DF8D5" w14:textId="200C24CF" w:rsidR="008A73CC" w:rsidRPr="00DB2756" w:rsidRDefault="008E1DE6" w:rsidP="00554D19">
      <w:pPr>
        <w:pStyle w:val="BodyText"/>
        <w:rPr>
          <w:noProof/>
          <w:lang w:val="en-GB"/>
        </w:rPr>
      </w:pPr>
      <w:r w:rsidRPr="00DB2756">
        <w:rPr>
          <w:noProof/>
          <w:lang w:val="en-GB"/>
        </w:rPr>
        <w:t xml:space="preserve">The above syntax is specifically adjusted </w:t>
      </w:r>
      <w:r w:rsidR="000A0F12" w:rsidRPr="00DB2756">
        <w:rPr>
          <w:noProof/>
          <w:lang w:val="en-GB"/>
        </w:rPr>
        <w:t>for cluster</w:t>
      </w:r>
      <w:r w:rsidR="0071114D" w:rsidRPr="00DB2756">
        <w:rPr>
          <w:noProof/>
          <w:lang w:val="en-GB"/>
        </w:rPr>
        <w:t>ing</w:t>
      </w:r>
      <w:r w:rsidR="000A0F12" w:rsidRPr="00DB2756">
        <w:rPr>
          <w:noProof/>
          <w:lang w:val="en-GB"/>
        </w:rPr>
        <w:t xml:space="preserve"> interpretation</w:t>
      </w:r>
      <w:r w:rsidRPr="00DB2756">
        <w:rPr>
          <w:noProof/>
          <w:lang w:val="en-GB"/>
        </w:rPr>
        <w:t xml:space="preserve">. </w:t>
      </w:r>
      <w:r w:rsidR="008E117B" w:rsidRPr="00DB2756">
        <w:rPr>
          <w:noProof/>
          <w:lang w:val="en-GB"/>
        </w:rPr>
        <w:t xml:space="preserve">First, we </w:t>
      </w:r>
      <w:r w:rsidR="0011466D" w:rsidRPr="00DB2756">
        <w:rPr>
          <w:noProof/>
          <w:lang w:val="en-GB"/>
        </w:rPr>
        <w:t xml:space="preserve">merge the </w:t>
      </w:r>
      <w:r w:rsidR="00BE76E6" w:rsidRPr="00DB2756">
        <w:rPr>
          <w:noProof/>
          <w:lang w:val="en-GB"/>
        </w:rPr>
        <w:t>select</w:t>
      </w:r>
      <w:r w:rsidR="0011466D" w:rsidRPr="00DB2756">
        <w:rPr>
          <w:noProof/>
          <w:lang w:val="en-GB"/>
        </w:rPr>
        <w:t>ed</w:t>
      </w:r>
      <w:r w:rsidR="00BE76E6" w:rsidRPr="00DB2756">
        <w:rPr>
          <w:noProof/>
          <w:lang w:val="en-GB"/>
        </w:rPr>
        <w:t xml:space="preserve"> </w:t>
      </w:r>
      <w:r w:rsidR="00726B8E" w:rsidRPr="00DB2756">
        <w:rPr>
          <w:noProof/>
          <w:lang w:val="en-GB"/>
        </w:rPr>
        <w:t>clustering criteria</w:t>
      </w:r>
      <w:r w:rsidR="00652524" w:rsidRPr="00DB2756">
        <w:rPr>
          <w:noProof/>
          <w:lang w:val="en-GB"/>
        </w:rPr>
        <w:t xml:space="preserve"> variables</w:t>
      </w:r>
      <w:r w:rsidR="00726B8E" w:rsidRPr="00DB2756">
        <w:rPr>
          <w:noProof/>
          <w:lang w:val="en-GB"/>
        </w:rPr>
        <w:t xml:space="preserve"> </w:t>
      </w:r>
      <w:r w:rsidR="00BE76E6" w:rsidRPr="00DB2756">
        <w:rPr>
          <w:noProof/>
          <w:lang w:val="en-GB"/>
        </w:rPr>
        <w:t xml:space="preserve">from the original DataFrame </w:t>
      </w:r>
      <w:r w:rsidR="00DB35D8" w:rsidRPr="00DB2756">
        <w:rPr>
          <w:noProof/>
          <w:lang w:val="en-GB"/>
        </w:rPr>
        <w:t xml:space="preserve">with </w:t>
      </w:r>
      <w:r w:rsidR="0071114D" w:rsidRPr="00DB2756">
        <w:rPr>
          <w:noProof/>
          <w:lang w:val="en-GB"/>
        </w:rPr>
        <w:t xml:space="preserve">the </w:t>
      </w:r>
      <w:r w:rsidR="00BA7255" w:rsidRPr="00DB2756">
        <w:rPr>
          <w:noProof/>
          <w:lang w:val="en-GB"/>
        </w:rPr>
        <w:t xml:space="preserve">cluster </w:t>
      </w:r>
      <w:r w:rsidR="00C227F7" w:rsidRPr="00DB2756">
        <w:rPr>
          <w:noProof/>
          <w:lang w:val="en-GB"/>
        </w:rPr>
        <w:t>classification variable</w:t>
      </w:r>
      <w:r w:rsidR="00BA7255" w:rsidRPr="00DB2756">
        <w:rPr>
          <w:noProof/>
          <w:lang w:val="en-GB"/>
        </w:rPr>
        <w:t xml:space="preserve">. </w:t>
      </w:r>
      <w:r w:rsidR="005174E6" w:rsidRPr="00DB2756">
        <w:rPr>
          <w:noProof/>
          <w:lang w:val="en-GB"/>
        </w:rPr>
        <w:t>The resulting DataFrame will be grouped by the cluster indices</w:t>
      </w:r>
      <w:r w:rsidR="002964A1" w:rsidRPr="00DB2756">
        <w:rPr>
          <w:noProof/>
          <w:lang w:val="en-GB"/>
        </w:rPr>
        <w:t>, and t</w:t>
      </w:r>
      <w:r w:rsidR="005174E6" w:rsidRPr="00DB2756">
        <w:rPr>
          <w:noProof/>
          <w:lang w:val="en-GB"/>
        </w:rPr>
        <w:t xml:space="preserve">he </w:t>
      </w:r>
      <w:r w:rsidR="002964A1" w:rsidRPr="00DB2756">
        <w:rPr>
          <w:noProof/>
          <w:lang w:val="en-GB"/>
        </w:rPr>
        <w:t xml:space="preserve">method to compute the </w:t>
      </w:r>
      <w:r w:rsidR="005174E6" w:rsidRPr="00DB2756">
        <w:rPr>
          <w:noProof/>
          <w:lang w:val="en-GB"/>
        </w:rPr>
        <w:t xml:space="preserve">statistics </w:t>
      </w:r>
      <w:r w:rsidR="002964A1" w:rsidRPr="00DB2756">
        <w:rPr>
          <w:noProof/>
          <w:lang w:val="en-GB"/>
        </w:rPr>
        <w:t xml:space="preserve">of interest is appended to it. </w:t>
      </w:r>
      <w:r w:rsidR="00D61AE1" w:rsidRPr="00DB2756">
        <w:rPr>
          <w:noProof/>
          <w:lang w:val="en-GB"/>
        </w:rPr>
        <w:t>Note that t</w:t>
      </w:r>
      <w:r w:rsidR="002964A1" w:rsidRPr="00DB2756">
        <w:rPr>
          <w:noProof/>
          <w:lang w:val="en-GB"/>
        </w:rPr>
        <w:t xml:space="preserve">he </w:t>
      </w:r>
      <w:r w:rsidR="00B54472" w:rsidRPr="00DB2756">
        <w:rPr>
          <w:noProof/>
          <w:lang w:val="en-GB"/>
        </w:rPr>
        <w:t xml:space="preserve">variable used in the </w:t>
      </w:r>
      <w:r w:rsidR="002964A1" w:rsidRPr="00DB2756">
        <w:rPr>
          <w:rFonts w:ascii="Consolas" w:hAnsi="Consolas"/>
          <w:noProof/>
          <w:lang w:val="en-GB"/>
        </w:rPr>
        <w:t>.groupby()</w:t>
      </w:r>
      <w:r w:rsidR="00B54472" w:rsidRPr="00DB2756">
        <w:rPr>
          <w:noProof/>
          <w:lang w:val="en-GB"/>
        </w:rPr>
        <w:t xml:space="preserve"> method, which is the cluster index in this case, will </w:t>
      </w:r>
      <w:r w:rsidR="00B54472" w:rsidRPr="00DB2756">
        <w:rPr>
          <w:noProof/>
          <w:lang w:val="en-GB"/>
        </w:rPr>
        <w:lastRenderedPageBreak/>
        <w:t>b</w:t>
      </w:r>
      <w:r w:rsidR="00D61AE1" w:rsidRPr="00DB2756">
        <w:rPr>
          <w:noProof/>
          <w:lang w:val="en-GB"/>
        </w:rPr>
        <w:t xml:space="preserve">e displayed as rows. </w:t>
      </w:r>
      <w:r w:rsidR="007E0B1A">
        <w:rPr>
          <w:noProof/>
          <w:lang w:val="en-GB"/>
        </w:rPr>
        <w:t>But w</w:t>
      </w:r>
      <w:r w:rsidR="00D61AE1" w:rsidRPr="00DB2756">
        <w:rPr>
          <w:noProof/>
          <w:lang w:val="en-GB"/>
        </w:rPr>
        <w:t xml:space="preserve">e </w:t>
      </w:r>
      <w:r w:rsidR="00240FE9">
        <w:rPr>
          <w:noProof/>
          <w:lang w:val="en-GB"/>
        </w:rPr>
        <w:t xml:space="preserve">can </w:t>
      </w:r>
      <w:r w:rsidR="00D61AE1" w:rsidRPr="00DB2756">
        <w:rPr>
          <w:noProof/>
          <w:lang w:val="en-GB"/>
        </w:rPr>
        <w:t xml:space="preserve">transpose the </w:t>
      </w:r>
      <w:r w:rsidR="00240FE9">
        <w:rPr>
          <w:noProof/>
          <w:lang w:val="en-GB"/>
        </w:rPr>
        <w:t xml:space="preserve">result of </w:t>
      </w:r>
      <w:r w:rsidR="00D61AE1" w:rsidRPr="00DB2756">
        <w:rPr>
          <w:noProof/>
          <w:lang w:val="en-GB"/>
        </w:rPr>
        <w:t xml:space="preserve">the </w:t>
      </w:r>
      <w:r w:rsidR="00D61AE1" w:rsidRPr="00DB2756">
        <w:rPr>
          <w:rFonts w:ascii="Consolas" w:hAnsi="Consolas"/>
          <w:noProof/>
          <w:lang w:val="en-GB"/>
        </w:rPr>
        <w:t>.groupby()</w:t>
      </w:r>
      <w:r w:rsidR="007D4037" w:rsidRPr="00DB2756">
        <w:rPr>
          <w:noProof/>
          <w:lang w:val="en-GB"/>
        </w:rPr>
        <w:t xml:space="preserve"> method to swap the rows and columns</w:t>
      </w:r>
      <w:r w:rsidR="00C936B5" w:rsidRPr="00DB2756">
        <w:rPr>
          <w:noProof/>
          <w:lang w:val="en-GB"/>
        </w:rPr>
        <w:t xml:space="preserve">. As a result, we </w:t>
      </w:r>
      <w:r w:rsidR="00501A56" w:rsidRPr="00DB2756">
        <w:rPr>
          <w:noProof/>
          <w:lang w:val="en-GB"/>
        </w:rPr>
        <w:t xml:space="preserve">put </w:t>
      </w:r>
      <w:r w:rsidR="007D4037" w:rsidRPr="00DB2756">
        <w:rPr>
          <w:noProof/>
          <w:lang w:val="en-GB"/>
        </w:rPr>
        <w:t>the cluster indices as columns</w:t>
      </w:r>
      <w:r w:rsidR="00501A56" w:rsidRPr="00DB2756">
        <w:rPr>
          <w:noProof/>
          <w:lang w:val="en-GB"/>
        </w:rPr>
        <w:t xml:space="preserve"> in the same way </w:t>
      </w:r>
      <w:r w:rsidR="00501A56" w:rsidRPr="00DB2756">
        <w:rPr>
          <w:rFonts w:ascii="Consolas" w:hAnsi="Consolas"/>
          <w:noProof/>
          <w:lang w:val="en-GB"/>
        </w:rPr>
        <w:t>crosstab()</w:t>
      </w:r>
      <w:r w:rsidR="00501A56" w:rsidRPr="00DB2756">
        <w:rPr>
          <w:noProof/>
          <w:lang w:val="en-GB"/>
        </w:rPr>
        <w:t xml:space="preserve"> </w:t>
      </w:r>
      <w:r w:rsidR="00763724" w:rsidRPr="00DB2756">
        <w:rPr>
          <w:noProof/>
          <w:lang w:val="en-GB"/>
        </w:rPr>
        <w:t>does</w:t>
      </w:r>
      <w:r w:rsidR="00501A56" w:rsidRPr="00DB2756">
        <w:rPr>
          <w:noProof/>
          <w:lang w:val="en-GB"/>
        </w:rPr>
        <w:t>.</w:t>
      </w:r>
      <w:r w:rsidR="00DF4A51" w:rsidRPr="00DB2756">
        <w:rPr>
          <w:noProof/>
          <w:lang w:val="en-GB"/>
        </w:rPr>
        <w:t xml:space="preserve"> But it is more</w:t>
      </w:r>
      <w:r w:rsidR="00AF6C4A" w:rsidRPr="00DB2756">
        <w:rPr>
          <w:noProof/>
          <w:lang w:val="en-GB"/>
        </w:rPr>
        <w:t xml:space="preserve"> a step</w:t>
      </w:r>
      <w:r w:rsidR="00DF4A51" w:rsidRPr="00DB2756">
        <w:rPr>
          <w:noProof/>
          <w:lang w:val="en-GB"/>
        </w:rPr>
        <w:t xml:space="preserve"> </w:t>
      </w:r>
      <w:r w:rsidR="007E2C37" w:rsidRPr="00DB2756">
        <w:rPr>
          <w:noProof/>
          <w:lang w:val="en-GB"/>
        </w:rPr>
        <w:t xml:space="preserve">to </w:t>
      </w:r>
      <w:r w:rsidR="00C5174F" w:rsidRPr="00DB2756">
        <w:rPr>
          <w:noProof/>
          <w:lang w:val="en-GB"/>
        </w:rPr>
        <w:t>standardis</w:t>
      </w:r>
      <w:r w:rsidR="007E2C37" w:rsidRPr="00DB2756">
        <w:rPr>
          <w:noProof/>
          <w:lang w:val="en-GB"/>
        </w:rPr>
        <w:t>e</w:t>
      </w:r>
      <w:r w:rsidR="00C5174F" w:rsidRPr="00DB2756">
        <w:rPr>
          <w:noProof/>
          <w:lang w:val="en-GB"/>
        </w:rPr>
        <w:t xml:space="preserve"> the</w:t>
      </w:r>
      <w:r w:rsidR="00411FA6" w:rsidRPr="00DB2756">
        <w:rPr>
          <w:noProof/>
          <w:lang w:val="en-GB"/>
        </w:rPr>
        <w:t xml:space="preserve"> presentation</w:t>
      </w:r>
      <w:r w:rsidR="00E50192" w:rsidRPr="00DB2756">
        <w:rPr>
          <w:noProof/>
          <w:lang w:val="en-GB"/>
        </w:rPr>
        <w:t xml:space="preserve"> rather than a</w:t>
      </w:r>
      <w:r w:rsidR="00604465" w:rsidRPr="00DB2756">
        <w:rPr>
          <w:noProof/>
          <w:lang w:val="en-GB"/>
        </w:rPr>
        <w:t xml:space="preserve">n analytics requirement and hence optional for </w:t>
      </w:r>
      <w:r w:rsidR="00C54403" w:rsidRPr="00DB2756">
        <w:rPr>
          <w:noProof/>
          <w:lang w:val="en-GB"/>
        </w:rPr>
        <w:t>us to integrate it in our syntax or not</w:t>
      </w:r>
      <w:r w:rsidR="00604465" w:rsidRPr="00DB2756">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91FE1" w:rsidRPr="00971571" w14:paraId="17856D0F" w14:textId="77777777" w:rsidTr="00654E25">
        <w:tc>
          <w:tcPr>
            <w:tcW w:w="9017" w:type="dxa"/>
          </w:tcPr>
          <w:p w14:paraId="20C3C8B9" w14:textId="0D9B42D9" w:rsidR="00691FE1" w:rsidRPr="00DB2756" w:rsidRDefault="00691FE1" w:rsidP="00654E25">
            <w:pPr>
              <w:pStyle w:val="BodyText"/>
              <w:rPr>
                <w:noProof/>
                <w:lang w:val="en-GB"/>
              </w:rPr>
            </w:pPr>
            <w:r w:rsidRPr="00DB2756">
              <w:rPr>
                <w:b/>
                <w:bCs/>
                <w:noProof/>
                <w:lang w:val="en-GB"/>
              </w:rPr>
              <w:t xml:space="preserve">Example (Cont’d): </w:t>
            </w:r>
            <w:r w:rsidR="00F072F4" w:rsidRPr="00DB2756">
              <w:rPr>
                <w:noProof/>
                <w:lang w:val="en-GB"/>
              </w:rPr>
              <w:t xml:space="preserve">First, we </w:t>
            </w:r>
            <w:r w:rsidR="00874E1C" w:rsidRPr="00DB2756">
              <w:rPr>
                <w:noProof/>
                <w:lang w:val="en-GB"/>
              </w:rPr>
              <w:t xml:space="preserve">convert the </w:t>
            </w:r>
            <w:r w:rsidR="009B7214" w:rsidRPr="00DB2756">
              <w:rPr>
                <w:noProof/>
                <w:lang w:val="en-GB"/>
              </w:rPr>
              <w:t xml:space="preserve">cluster index </w:t>
            </w:r>
            <w:r w:rsidR="00874E1C" w:rsidRPr="00DB2756">
              <w:rPr>
                <w:noProof/>
                <w:lang w:val="en-GB"/>
              </w:rPr>
              <w:t xml:space="preserve">array to become a pandas DataFrame and name the variable </w:t>
            </w:r>
            <w:r w:rsidR="001C41C2" w:rsidRPr="00DB2756">
              <w:rPr>
                <w:noProof/>
                <w:lang w:val="en-GB"/>
              </w:rPr>
              <w:t>“</w:t>
            </w:r>
            <w:r w:rsidR="00874E1C" w:rsidRPr="00DB2756">
              <w:rPr>
                <w:rFonts w:ascii="Consolas" w:hAnsi="Consolas"/>
                <w:noProof/>
                <w:lang w:val="en-GB"/>
              </w:rPr>
              <w:t>cluster</w:t>
            </w:r>
            <w:r w:rsidR="001C41C2" w:rsidRPr="00DB2756">
              <w:rPr>
                <w:noProof/>
                <w:lang w:val="en-GB"/>
              </w:rPr>
              <w:t>”</w:t>
            </w:r>
            <w:r w:rsidR="00874E1C" w:rsidRPr="00DB2756">
              <w:rPr>
                <w:noProof/>
                <w:lang w:val="en-GB"/>
              </w:rPr>
              <w:t>.</w:t>
            </w:r>
          </w:p>
          <w:p w14:paraId="11F8338E" w14:textId="2DBD7135" w:rsidR="00691FE1" w:rsidRPr="00DB2756" w:rsidRDefault="007D330F" w:rsidP="00654E25">
            <w:pPr>
              <w:pStyle w:val="Figure-Image-Upper"/>
              <w:rPr>
                <w:lang w:val="en-GB"/>
              </w:rPr>
            </w:pPr>
            <w:r w:rsidRPr="00DB2756">
              <w:drawing>
                <wp:inline distT="0" distB="0" distL="0" distR="0" wp14:anchorId="57ACD89E" wp14:editId="7AA4A7C5">
                  <wp:extent cx="5580000" cy="1743750"/>
                  <wp:effectExtent l="19050" t="19050" r="20955" b="279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6506" t="29448" r="1960" b="23517"/>
                          <a:stretch/>
                        </pic:blipFill>
                        <pic:spPr bwMode="auto">
                          <a:xfrm>
                            <a:off x="0" y="0"/>
                            <a:ext cx="5580000" cy="17437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9DE99F6" w14:textId="14570C38" w:rsidR="00691FE1" w:rsidRPr="00DB2756" w:rsidRDefault="00691FE1" w:rsidP="00654E25">
            <w:pPr>
              <w:pStyle w:val="Caption"/>
              <w:rPr>
                <w:lang w:val="en-GB"/>
              </w:rPr>
            </w:pPr>
            <w:r w:rsidRPr="00DB2756">
              <w:rPr>
                <w:lang w:val="en-GB"/>
              </w:rPr>
              <w:t>Figure 5.</w:t>
            </w:r>
            <w:r w:rsidRPr="00DB2756">
              <w:rPr>
                <w:lang w:val="en-GB"/>
              </w:rPr>
              <w:fldChar w:fldCharType="begin"/>
            </w:r>
            <w:r w:rsidRPr="00DB2756">
              <w:rPr>
                <w:lang w:val="en-GB"/>
              </w:rPr>
              <w:instrText xml:space="preserve"> SEQ Figure \* ARABIC </w:instrText>
            </w:r>
            <w:r w:rsidRPr="00DB2756">
              <w:rPr>
                <w:lang w:val="en-GB"/>
              </w:rPr>
              <w:fldChar w:fldCharType="separate"/>
            </w:r>
            <w:r w:rsidR="000D5342" w:rsidRPr="00DB2756">
              <w:rPr>
                <w:lang w:val="en-GB"/>
              </w:rPr>
              <w:t>31</w:t>
            </w:r>
            <w:r w:rsidRPr="00DB2756">
              <w:rPr>
                <w:lang w:val="en-GB"/>
              </w:rPr>
              <w:fldChar w:fldCharType="end"/>
            </w:r>
            <w:r w:rsidRPr="00DB2756">
              <w:rPr>
                <w:lang w:val="en-GB"/>
              </w:rPr>
              <w:t xml:space="preserve"> </w:t>
            </w:r>
            <w:r w:rsidR="00DF163C" w:rsidRPr="00DB2756">
              <w:rPr>
                <w:lang w:val="en-GB"/>
              </w:rPr>
              <w:t xml:space="preserve">Converting </w:t>
            </w:r>
            <w:r w:rsidR="009B3EFD" w:rsidRPr="00DB2756">
              <w:rPr>
                <w:lang w:val="en-GB"/>
              </w:rPr>
              <w:t xml:space="preserve">the </w:t>
            </w:r>
            <w:r w:rsidR="00DF163C" w:rsidRPr="00DB2756">
              <w:rPr>
                <w:lang w:val="en-GB"/>
              </w:rPr>
              <w:t>Cluster Index Array to pandas DataFrame</w:t>
            </w:r>
          </w:p>
          <w:p w14:paraId="6BC5683A" w14:textId="67217267" w:rsidR="00691FE1" w:rsidRPr="00DB2756" w:rsidRDefault="00BE4DBA" w:rsidP="00654E25">
            <w:pPr>
              <w:pStyle w:val="BodyText"/>
              <w:rPr>
                <w:noProof/>
                <w:lang w:val="en-GB"/>
              </w:rPr>
            </w:pPr>
            <w:r w:rsidRPr="00DB2756">
              <w:rPr>
                <w:noProof/>
                <w:lang w:val="en-GB"/>
              </w:rPr>
              <w:t xml:space="preserve">Subsequently, we </w:t>
            </w:r>
            <w:r w:rsidR="00C0382B" w:rsidRPr="00DB2756">
              <w:rPr>
                <w:noProof/>
                <w:lang w:val="en-GB"/>
              </w:rPr>
              <w:t>concatenate</w:t>
            </w:r>
            <w:r w:rsidRPr="00DB2756">
              <w:rPr>
                <w:noProof/>
                <w:lang w:val="en-GB"/>
              </w:rPr>
              <w:t xml:space="preserve"> the </w:t>
            </w:r>
            <w:r w:rsidR="0046740B" w:rsidRPr="00DB2756">
              <w:rPr>
                <w:noProof/>
                <w:lang w:val="en-GB"/>
              </w:rPr>
              <w:t xml:space="preserve">original DataFrame (before the dummy and normalised variables are created) </w:t>
            </w:r>
            <w:r w:rsidR="00C0382B" w:rsidRPr="00DB2756">
              <w:rPr>
                <w:noProof/>
                <w:lang w:val="en-GB"/>
              </w:rPr>
              <w:t>and</w:t>
            </w:r>
            <w:r w:rsidR="0046740B" w:rsidRPr="00DB2756">
              <w:rPr>
                <w:noProof/>
                <w:lang w:val="en-GB"/>
              </w:rPr>
              <w:t xml:space="preserve"> the cluster index variable</w:t>
            </w:r>
            <w:r w:rsidR="00691FE1" w:rsidRPr="00DB2756">
              <w:rPr>
                <w:noProof/>
                <w:lang w:val="en-GB"/>
              </w:rPr>
              <w:t>.</w:t>
            </w:r>
          </w:p>
          <w:p w14:paraId="0F3C6EA3" w14:textId="3FBD6789" w:rsidR="00691FE1" w:rsidRPr="00DB2756" w:rsidRDefault="00DF163C" w:rsidP="00654E25">
            <w:pPr>
              <w:pStyle w:val="Figure-Image-Upper"/>
              <w:rPr>
                <w:lang w:val="en-GB"/>
              </w:rPr>
            </w:pPr>
            <w:r w:rsidRPr="00DB2756">
              <w:drawing>
                <wp:inline distT="0" distB="0" distL="0" distR="0" wp14:anchorId="6039C08B" wp14:editId="5148B521">
                  <wp:extent cx="5580000" cy="1738531"/>
                  <wp:effectExtent l="19050" t="19050" r="2095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6506" t="29448" r="2071" b="23722"/>
                          <a:stretch/>
                        </pic:blipFill>
                        <pic:spPr bwMode="auto">
                          <a:xfrm>
                            <a:off x="0" y="0"/>
                            <a:ext cx="5580000" cy="173853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C6D168B" w14:textId="509B8B88" w:rsidR="00691FE1" w:rsidRPr="00DB2756" w:rsidRDefault="00691FE1" w:rsidP="00654E25">
            <w:pPr>
              <w:pStyle w:val="Caption"/>
              <w:rPr>
                <w:lang w:val="en-GB"/>
              </w:rPr>
            </w:pPr>
            <w:r w:rsidRPr="00DB2756">
              <w:rPr>
                <w:lang w:val="en-GB"/>
              </w:rPr>
              <w:t>Figure 5.</w:t>
            </w:r>
            <w:r w:rsidRPr="00DB2756">
              <w:rPr>
                <w:lang w:val="en-GB"/>
              </w:rPr>
              <w:fldChar w:fldCharType="begin"/>
            </w:r>
            <w:r w:rsidRPr="00DB2756">
              <w:rPr>
                <w:lang w:val="en-GB"/>
              </w:rPr>
              <w:instrText xml:space="preserve"> SEQ Figure \* ARABIC </w:instrText>
            </w:r>
            <w:r w:rsidRPr="00DB2756">
              <w:rPr>
                <w:lang w:val="en-GB"/>
              </w:rPr>
              <w:fldChar w:fldCharType="separate"/>
            </w:r>
            <w:r w:rsidR="000D5342" w:rsidRPr="00DB2756">
              <w:rPr>
                <w:lang w:val="en-GB"/>
              </w:rPr>
              <w:t>32</w:t>
            </w:r>
            <w:r w:rsidRPr="00DB2756">
              <w:rPr>
                <w:lang w:val="en-GB"/>
              </w:rPr>
              <w:fldChar w:fldCharType="end"/>
            </w:r>
            <w:r w:rsidRPr="00DB2756">
              <w:rPr>
                <w:lang w:val="en-GB"/>
              </w:rPr>
              <w:t xml:space="preserve"> </w:t>
            </w:r>
            <w:r w:rsidR="00BE4DBA" w:rsidRPr="00DB2756">
              <w:rPr>
                <w:lang w:val="en-GB"/>
              </w:rPr>
              <w:t xml:space="preserve">Merging the </w:t>
            </w:r>
            <w:r w:rsidR="00DE40D6" w:rsidRPr="00DB2756">
              <w:rPr>
                <w:lang w:val="en-GB"/>
              </w:rPr>
              <w:t xml:space="preserve">Original DataFrame </w:t>
            </w:r>
            <w:r w:rsidR="00BE4DBA" w:rsidRPr="00DB2756">
              <w:rPr>
                <w:lang w:val="en-GB"/>
              </w:rPr>
              <w:t>with the Cluster Index</w:t>
            </w:r>
          </w:p>
          <w:p w14:paraId="2006963C" w14:textId="11B8660C" w:rsidR="00691FE1" w:rsidRPr="00DB2756" w:rsidRDefault="00F4710B" w:rsidP="00654E25">
            <w:pPr>
              <w:pStyle w:val="BodyText"/>
              <w:rPr>
                <w:noProof/>
                <w:lang w:val="en-GB"/>
              </w:rPr>
            </w:pPr>
            <w:r w:rsidRPr="00DB2756">
              <w:rPr>
                <w:noProof/>
                <w:lang w:val="en-GB"/>
              </w:rPr>
              <w:t>With this DataFrame, we can create our cross</w:t>
            </w:r>
            <w:r w:rsidR="00412D0D" w:rsidRPr="00DB2756">
              <w:rPr>
                <w:noProof/>
                <w:lang w:val="en-GB"/>
              </w:rPr>
              <w:t xml:space="preserve"> tables with the appropriate labels</w:t>
            </w:r>
            <w:r w:rsidR="00691FE1" w:rsidRPr="00DB2756">
              <w:rPr>
                <w:noProof/>
                <w:lang w:val="en-GB"/>
              </w:rPr>
              <w:t>.</w:t>
            </w:r>
          </w:p>
          <w:p w14:paraId="3C228F35" w14:textId="72EB4A2E" w:rsidR="00BD2F1C" w:rsidRPr="00DB2756" w:rsidRDefault="00F4710B" w:rsidP="00BD2F1C">
            <w:pPr>
              <w:pStyle w:val="Figure-Image-Upper"/>
              <w:rPr>
                <w:lang w:val="en-GB"/>
              </w:rPr>
            </w:pPr>
            <w:r w:rsidRPr="00DB2756">
              <w:drawing>
                <wp:inline distT="0" distB="0" distL="0" distR="0" wp14:anchorId="4789B17C" wp14:editId="4F7598FB">
                  <wp:extent cx="5580000" cy="796583"/>
                  <wp:effectExtent l="19050" t="19050" r="20955"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6559" t="38650" r="1961" b="39877"/>
                          <a:stretch/>
                        </pic:blipFill>
                        <pic:spPr bwMode="auto">
                          <a:xfrm>
                            <a:off x="0" y="0"/>
                            <a:ext cx="5580000" cy="79658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4DCC630" w14:textId="038B4B03" w:rsidR="00BD2F1C" w:rsidRPr="00DB2756" w:rsidRDefault="00BD2F1C" w:rsidP="00BD2F1C">
            <w:pPr>
              <w:pStyle w:val="Caption"/>
              <w:rPr>
                <w:lang w:val="en-GB"/>
              </w:rPr>
            </w:pPr>
            <w:r w:rsidRPr="00DB2756">
              <w:rPr>
                <w:lang w:val="en-GB"/>
              </w:rPr>
              <w:t>Figure 5.</w:t>
            </w:r>
            <w:r w:rsidRPr="00DB2756">
              <w:rPr>
                <w:lang w:val="en-GB"/>
              </w:rPr>
              <w:fldChar w:fldCharType="begin"/>
            </w:r>
            <w:r w:rsidRPr="00DB2756">
              <w:rPr>
                <w:lang w:val="en-GB"/>
              </w:rPr>
              <w:instrText xml:space="preserve"> SEQ Figure \* ARABIC </w:instrText>
            </w:r>
            <w:r w:rsidRPr="00DB2756">
              <w:rPr>
                <w:lang w:val="en-GB"/>
              </w:rPr>
              <w:fldChar w:fldCharType="separate"/>
            </w:r>
            <w:r w:rsidR="000D5342" w:rsidRPr="00DB2756">
              <w:rPr>
                <w:lang w:val="en-GB"/>
              </w:rPr>
              <w:t>33</w:t>
            </w:r>
            <w:r w:rsidRPr="00DB2756">
              <w:rPr>
                <w:lang w:val="en-GB"/>
              </w:rPr>
              <w:fldChar w:fldCharType="end"/>
            </w:r>
            <w:r w:rsidRPr="00DB2756">
              <w:rPr>
                <w:lang w:val="en-GB"/>
              </w:rPr>
              <w:t xml:space="preserve"> </w:t>
            </w:r>
            <w:r w:rsidR="00466A3F" w:rsidRPr="00DB2756">
              <w:rPr>
                <w:lang w:val="en-GB"/>
              </w:rPr>
              <w:t xml:space="preserve">Cross-Tabulation of </w:t>
            </w:r>
            <w:r w:rsidR="00DA4668" w:rsidRPr="00DB2756">
              <w:rPr>
                <w:rFonts w:ascii="Consolas" w:hAnsi="Consolas"/>
                <w:lang w:val="en-GB"/>
              </w:rPr>
              <w:t>i</w:t>
            </w:r>
            <w:r w:rsidR="00466A3F" w:rsidRPr="00DB2756">
              <w:rPr>
                <w:rFonts w:ascii="Consolas" w:hAnsi="Consolas"/>
                <w:lang w:val="en-GB"/>
              </w:rPr>
              <w:t>ncome</w:t>
            </w:r>
            <w:r w:rsidR="00466A3F" w:rsidRPr="00DB2756">
              <w:rPr>
                <w:lang w:val="en-GB"/>
              </w:rPr>
              <w:t xml:space="preserve"> </w:t>
            </w:r>
            <w:r w:rsidR="005F4528" w:rsidRPr="00DB2756">
              <w:rPr>
                <w:lang w:val="en-GB"/>
              </w:rPr>
              <w:t>and</w:t>
            </w:r>
            <w:r w:rsidR="009010D3">
              <w:rPr>
                <w:lang w:val="en-GB"/>
              </w:rPr>
              <w:t xml:space="preserve"> the</w:t>
            </w:r>
            <w:r w:rsidR="00466A3F" w:rsidRPr="00DB2756">
              <w:rPr>
                <w:lang w:val="en-GB"/>
              </w:rPr>
              <w:t xml:space="preserve"> Predicated Classification</w:t>
            </w:r>
          </w:p>
          <w:p w14:paraId="64F9880A" w14:textId="042F8DD8" w:rsidR="00BD2F1C" w:rsidRPr="00DB2756" w:rsidRDefault="00412D0D" w:rsidP="00BD2F1C">
            <w:pPr>
              <w:pStyle w:val="BodyText"/>
              <w:rPr>
                <w:noProof/>
                <w:lang w:val="en-GB"/>
              </w:rPr>
            </w:pPr>
            <w:r w:rsidRPr="00DB2756">
              <w:rPr>
                <w:noProof/>
                <w:lang w:val="en-GB"/>
              </w:rPr>
              <w:lastRenderedPageBreak/>
              <w:t xml:space="preserve">From the above table, we can see that </w:t>
            </w:r>
            <w:r w:rsidR="000905FE" w:rsidRPr="00DB2756">
              <w:rPr>
                <w:noProof/>
                <w:lang w:val="en-GB"/>
              </w:rPr>
              <w:t xml:space="preserve">the majority of the observations with </w:t>
            </w:r>
            <w:r w:rsidR="00742923" w:rsidRPr="00DB2756">
              <w:rPr>
                <w:noProof/>
                <w:lang w:val="en-GB"/>
              </w:rPr>
              <w:t xml:space="preserve">income more than 50,000 USD are in </w:t>
            </w:r>
            <w:r w:rsidR="000905FE" w:rsidRPr="00DB2756">
              <w:rPr>
                <w:noProof/>
                <w:lang w:val="en-GB"/>
              </w:rPr>
              <w:t>cluster 0</w:t>
            </w:r>
            <w:r w:rsidR="00BD2F1C" w:rsidRPr="00DB2756">
              <w:rPr>
                <w:noProof/>
                <w:lang w:val="en-GB"/>
              </w:rPr>
              <w:t>.</w:t>
            </w:r>
            <w:r w:rsidR="00742923" w:rsidRPr="00DB2756">
              <w:rPr>
                <w:noProof/>
                <w:lang w:val="en-GB"/>
              </w:rPr>
              <w:t xml:space="preserve"> Though this cluster also contains </w:t>
            </w:r>
            <w:r w:rsidR="00076CB2" w:rsidRPr="00DB2756">
              <w:rPr>
                <w:noProof/>
                <w:lang w:val="en-GB"/>
              </w:rPr>
              <w:t xml:space="preserve">62% of the </w:t>
            </w:r>
            <w:r w:rsidR="00C57D8A" w:rsidRPr="00DB2756">
              <w:rPr>
                <w:noProof/>
                <w:lang w:val="en-GB"/>
              </w:rPr>
              <w:t>low-income</w:t>
            </w:r>
            <w:r w:rsidR="00076CB2" w:rsidRPr="00DB2756">
              <w:rPr>
                <w:noProof/>
                <w:lang w:val="en-GB"/>
              </w:rPr>
              <w:t xml:space="preserve"> group, the proportion of th</w:t>
            </w:r>
            <w:r w:rsidR="00EC4BBA" w:rsidRPr="00DB2756">
              <w:rPr>
                <w:noProof/>
                <w:lang w:val="en-GB"/>
              </w:rPr>
              <w:t>e same</w:t>
            </w:r>
            <w:r w:rsidR="00076CB2" w:rsidRPr="00DB2756">
              <w:rPr>
                <w:noProof/>
                <w:lang w:val="en-GB"/>
              </w:rPr>
              <w:t xml:space="preserve"> income group is </w:t>
            </w:r>
            <w:r w:rsidR="00C57D8A" w:rsidRPr="00DB2756">
              <w:rPr>
                <w:noProof/>
                <w:lang w:val="en-GB"/>
              </w:rPr>
              <w:t xml:space="preserve">rather high </w:t>
            </w:r>
            <w:r w:rsidR="00076CB2" w:rsidRPr="00DB2756">
              <w:rPr>
                <w:noProof/>
                <w:lang w:val="en-GB"/>
              </w:rPr>
              <w:t xml:space="preserve">in </w:t>
            </w:r>
            <w:r w:rsidR="00C57D8A" w:rsidRPr="00DB2756">
              <w:rPr>
                <w:noProof/>
                <w:lang w:val="en-GB"/>
              </w:rPr>
              <w:t>cluster 1, namely 38%.</w:t>
            </w:r>
            <w:r w:rsidR="003E5122" w:rsidRPr="00DB2756">
              <w:rPr>
                <w:noProof/>
                <w:lang w:val="en-GB"/>
              </w:rPr>
              <w:t xml:space="preserve"> The first impression is that the observations in cluster 0 are financially more well-off.</w:t>
            </w:r>
          </w:p>
          <w:p w14:paraId="0F0C407A" w14:textId="02352629" w:rsidR="00BD2F1C" w:rsidRPr="00DB2756" w:rsidRDefault="005B3DB1" w:rsidP="00BD2F1C">
            <w:pPr>
              <w:pStyle w:val="Figure-Image-Upper"/>
              <w:rPr>
                <w:lang w:val="en-GB"/>
              </w:rPr>
            </w:pPr>
            <w:r w:rsidRPr="00DB2756">
              <w:drawing>
                <wp:inline distT="0" distB="0" distL="0" distR="0" wp14:anchorId="4C05A698" wp14:editId="3375BBA1">
                  <wp:extent cx="5580000" cy="1072819"/>
                  <wp:effectExtent l="19050" t="19050" r="2095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6453" t="41191" r="2082" b="29895"/>
                          <a:stretch/>
                        </pic:blipFill>
                        <pic:spPr bwMode="auto">
                          <a:xfrm>
                            <a:off x="0" y="0"/>
                            <a:ext cx="5580000" cy="107281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41245AF" w14:textId="05567890" w:rsidR="00BD2F1C" w:rsidRPr="00DB2756" w:rsidRDefault="00BD2F1C" w:rsidP="00BD2F1C">
            <w:pPr>
              <w:pStyle w:val="Caption"/>
              <w:rPr>
                <w:lang w:val="en-GB"/>
              </w:rPr>
            </w:pPr>
            <w:bookmarkStart w:id="42" w:name="_Ref64277455"/>
            <w:r w:rsidRPr="00DB2756">
              <w:rPr>
                <w:lang w:val="en-GB"/>
              </w:rPr>
              <w:t>Figure 5.</w:t>
            </w:r>
            <w:r w:rsidRPr="00DB2756">
              <w:rPr>
                <w:lang w:val="en-GB"/>
              </w:rPr>
              <w:fldChar w:fldCharType="begin"/>
            </w:r>
            <w:r w:rsidRPr="00DB2756">
              <w:rPr>
                <w:lang w:val="en-GB"/>
              </w:rPr>
              <w:instrText xml:space="preserve"> SEQ Figure \* ARABIC </w:instrText>
            </w:r>
            <w:r w:rsidRPr="00DB2756">
              <w:rPr>
                <w:lang w:val="en-GB"/>
              </w:rPr>
              <w:fldChar w:fldCharType="separate"/>
            </w:r>
            <w:r w:rsidR="000D5342" w:rsidRPr="00DB2756">
              <w:rPr>
                <w:lang w:val="en-GB"/>
              </w:rPr>
              <w:t>34</w:t>
            </w:r>
            <w:r w:rsidRPr="00DB2756">
              <w:rPr>
                <w:lang w:val="en-GB"/>
              </w:rPr>
              <w:fldChar w:fldCharType="end"/>
            </w:r>
            <w:bookmarkEnd w:id="42"/>
            <w:r w:rsidRPr="00DB2756">
              <w:rPr>
                <w:lang w:val="en-GB"/>
              </w:rPr>
              <w:t xml:space="preserve"> </w:t>
            </w:r>
            <w:r w:rsidR="00AE0D2D" w:rsidRPr="00DB2756">
              <w:rPr>
                <w:lang w:val="en-GB"/>
              </w:rPr>
              <w:t xml:space="preserve">Cross-Tabulation of </w:t>
            </w:r>
            <w:r w:rsidR="00DA4668" w:rsidRPr="00DB2756">
              <w:rPr>
                <w:rFonts w:ascii="Consolas" w:hAnsi="Consolas"/>
                <w:lang w:val="en-GB"/>
              </w:rPr>
              <w:t>w</w:t>
            </w:r>
            <w:r w:rsidR="00AE0D2D" w:rsidRPr="00DB2756">
              <w:rPr>
                <w:rFonts w:ascii="Consolas" w:hAnsi="Consolas"/>
                <w:lang w:val="en-GB"/>
              </w:rPr>
              <w:t>orkclass</w:t>
            </w:r>
            <w:r w:rsidR="00AE0D2D" w:rsidRPr="00DB2756">
              <w:rPr>
                <w:lang w:val="en-GB"/>
              </w:rPr>
              <w:t xml:space="preserve"> and </w:t>
            </w:r>
            <w:r w:rsidR="009010D3">
              <w:rPr>
                <w:lang w:val="en-GB"/>
              </w:rPr>
              <w:t xml:space="preserve">the </w:t>
            </w:r>
            <w:r w:rsidR="00AE0D2D" w:rsidRPr="00DB2756">
              <w:rPr>
                <w:lang w:val="en-GB"/>
              </w:rPr>
              <w:t>Predicated Classification</w:t>
            </w:r>
          </w:p>
          <w:p w14:paraId="0FF1323E" w14:textId="01F79B7F" w:rsidR="00BD2F1C" w:rsidRPr="00DB2756" w:rsidRDefault="00884F83" w:rsidP="00BD2F1C">
            <w:pPr>
              <w:pStyle w:val="BodyText"/>
              <w:rPr>
                <w:noProof/>
                <w:lang w:val="en-GB"/>
              </w:rPr>
            </w:pPr>
            <w:r w:rsidRPr="00DB2756">
              <w:rPr>
                <w:noProof/>
                <w:lang w:val="en-GB"/>
              </w:rPr>
              <w:fldChar w:fldCharType="begin"/>
            </w:r>
            <w:r w:rsidRPr="00DB2756">
              <w:rPr>
                <w:noProof/>
                <w:lang w:val="en-GB"/>
              </w:rPr>
              <w:instrText xml:space="preserve"> REF _Ref64277455 \h </w:instrText>
            </w:r>
            <w:r w:rsidRPr="00DB2756">
              <w:rPr>
                <w:noProof/>
                <w:lang w:val="en-GB"/>
              </w:rPr>
            </w:r>
            <w:r w:rsidRPr="00DB2756">
              <w:rPr>
                <w:noProof/>
                <w:lang w:val="en-GB"/>
              </w:rPr>
              <w:fldChar w:fldCharType="separate"/>
            </w:r>
            <w:r w:rsidR="000D5342" w:rsidRPr="00DB2756">
              <w:rPr>
                <w:noProof/>
                <w:lang w:val="en-GB"/>
              </w:rPr>
              <w:t>Figure 5.34</w:t>
            </w:r>
            <w:r w:rsidRPr="00DB2756">
              <w:rPr>
                <w:noProof/>
                <w:lang w:val="en-GB"/>
              </w:rPr>
              <w:fldChar w:fldCharType="end"/>
            </w:r>
            <w:r w:rsidRPr="00DB2756">
              <w:rPr>
                <w:noProof/>
                <w:lang w:val="en-GB"/>
              </w:rPr>
              <w:t xml:space="preserve"> shows the cross-tabulation of </w:t>
            </w:r>
            <w:r w:rsidR="00DA4668" w:rsidRPr="00DB2756">
              <w:rPr>
                <w:rFonts w:ascii="Consolas" w:hAnsi="Consolas"/>
                <w:noProof/>
                <w:lang w:val="en-GB"/>
              </w:rPr>
              <w:t>w</w:t>
            </w:r>
            <w:r w:rsidR="00097123" w:rsidRPr="00DB2756">
              <w:rPr>
                <w:rFonts w:ascii="Consolas" w:hAnsi="Consolas"/>
                <w:noProof/>
                <w:lang w:val="en-GB"/>
              </w:rPr>
              <w:t>orkclass</w:t>
            </w:r>
            <w:r w:rsidR="00097123" w:rsidRPr="00DB2756">
              <w:rPr>
                <w:noProof/>
                <w:lang w:val="en-GB"/>
              </w:rPr>
              <w:t xml:space="preserve"> and </w:t>
            </w:r>
            <w:r w:rsidR="00C66B1E" w:rsidRPr="00DB2756">
              <w:rPr>
                <w:noProof/>
                <w:lang w:val="en-GB"/>
              </w:rPr>
              <w:t xml:space="preserve">the </w:t>
            </w:r>
            <w:r w:rsidR="00097123" w:rsidRPr="00DB2756">
              <w:rPr>
                <w:noProof/>
                <w:lang w:val="en-GB"/>
              </w:rPr>
              <w:t>cluster</w:t>
            </w:r>
            <w:r w:rsidR="0077452F" w:rsidRPr="00DB2756">
              <w:rPr>
                <w:noProof/>
                <w:lang w:val="en-GB"/>
              </w:rPr>
              <w:t xml:space="preserve"> index</w:t>
            </w:r>
            <w:r w:rsidR="00BD2F1C" w:rsidRPr="00DB2756">
              <w:rPr>
                <w:noProof/>
                <w:lang w:val="en-GB"/>
              </w:rPr>
              <w:t>.</w:t>
            </w:r>
            <w:r w:rsidR="00097123" w:rsidRPr="00DB2756">
              <w:rPr>
                <w:noProof/>
                <w:lang w:val="en-GB"/>
              </w:rPr>
              <w:t xml:space="preserve"> Here, we can see that </w:t>
            </w:r>
            <w:r w:rsidR="00EE54F4" w:rsidRPr="00DB2756">
              <w:rPr>
                <w:noProof/>
                <w:lang w:val="en-GB"/>
              </w:rPr>
              <w:t xml:space="preserve">while cluster 0 contains most of the self-employed </w:t>
            </w:r>
            <w:r w:rsidR="00642C2C" w:rsidRPr="00DB2756">
              <w:rPr>
                <w:noProof/>
                <w:lang w:val="en-GB"/>
              </w:rPr>
              <w:t xml:space="preserve">individuals (85% vs. 15%), the distributions of the other work classes correspond roughly to the distribution </w:t>
            </w:r>
            <w:r w:rsidR="00F21FFB" w:rsidRPr="00DB2756">
              <w:rPr>
                <w:noProof/>
                <w:lang w:val="en-GB"/>
              </w:rPr>
              <w:t>of the clusters in the entire sample (68% vs. 32%).</w:t>
            </w:r>
          </w:p>
          <w:p w14:paraId="1972E066" w14:textId="43097EC2" w:rsidR="004851A1" w:rsidRPr="00D745BF" w:rsidRDefault="000D009E" w:rsidP="004851A1">
            <w:pPr>
              <w:pStyle w:val="Figure-Image-Upper"/>
              <w:rPr>
                <w:lang w:val="en-GB"/>
              </w:rPr>
            </w:pPr>
            <w:r w:rsidRPr="00DB2756">
              <w:drawing>
                <wp:inline distT="0" distB="0" distL="0" distR="0" wp14:anchorId="5E50B636" wp14:editId="2DD983D3">
                  <wp:extent cx="5580000" cy="960217"/>
                  <wp:effectExtent l="19050" t="19050" r="20955"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494" t="23623" r="1993" b="50483"/>
                          <a:stretch/>
                        </pic:blipFill>
                        <pic:spPr bwMode="auto">
                          <a:xfrm>
                            <a:off x="0" y="0"/>
                            <a:ext cx="5580000" cy="96021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717728F" w14:textId="06779FE1" w:rsidR="004851A1" w:rsidRPr="00D745BF" w:rsidRDefault="004851A1" w:rsidP="004851A1">
            <w:pPr>
              <w:pStyle w:val="Caption"/>
              <w:rPr>
                <w:lang w:val="en-GB"/>
              </w:rPr>
            </w:pPr>
            <w:r w:rsidRPr="00D745BF">
              <w:rPr>
                <w:lang w:val="en-GB"/>
              </w:rPr>
              <w:t>Figure 5.</w:t>
            </w:r>
            <w:r w:rsidRPr="00D745BF">
              <w:rPr>
                <w:lang w:val="en-GB"/>
              </w:rPr>
              <w:fldChar w:fldCharType="begin"/>
            </w:r>
            <w:r w:rsidRPr="00D745BF">
              <w:rPr>
                <w:lang w:val="en-GB"/>
              </w:rPr>
              <w:instrText xml:space="preserve"> SEQ Figure \* ARABIC </w:instrText>
            </w:r>
            <w:r w:rsidRPr="00D745BF">
              <w:rPr>
                <w:lang w:val="en-GB"/>
              </w:rPr>
              <w:fldChar w:fldCharType="separate"/>
            </w:r>
            <w:r w:rsidR="000D5342" w:rsidRPr="00D745BF">
              <w:rPr>
                <w:lang w:val="en-GB"/>
              </w:rPr>
              <w:t>35</w:t>
            </w:r>
            <w:r w:rsidRPr="00D745BF">
              <w:rPr>
                <w:lang w:val="en-GB"/>
              </w:rPr>
              <w:fldChar w:fldCharType="end"/>
            </w:r>
            <w:r w:rsidRPr="00D745BF">
              <w:rPr>
                <w:lang w:val="en-GB"/>
              </w:rPr>
              <w:t xml:space="preserve"> Cross-Tabulation of </w:t>
            </w:r>
            <w:r w:rsidR="00DA4668" w:rsidRPr="00D745BF">
              <w:rPr>
                <w:rFonts w:ascii="Consolas" w:hAnsi="Consolas"/>
                <w:lang w:val="en-GB"/>
              </w:rPr>
              <w:t>e</w:t>
            </w:r>
            <w:r w:rsidR="006B145A" w:rsidRPr="00D745BF">
              <w:rPr>
                <w:rFonts w:ascii="Consolas" w:hAnsi="Consolas"/>
                <w:lang w:val="en-GB"/>
              </w:rPr>
              <w:t>ducation</w:t>
            </w:r>
            <w:r w:rsidRPr="00D745BF">
              <w:rPr>
                <w:lang w:val="en-GB"/>
              </w:rPr>
              <w:t xml:space="preserve"> and </w:t>
            </w:r>
            <w:r w:rsidR="009010D3">
              <w:rPr>
                <w:lang w:val="en-GB"/>
              </w:rPr>
              <w:t xml:space="preserve">the </w:t>
            </w:r>
            <w:r w:rsidRPr="00D745BF">
              <w:rPr>
                <w:lang w:val="en-GB"/>
              </w:rPr>
              <w:t>Predicated Classification</w:t>
            </w:r>
          </w:p>
          <w:p w14:paraId="07D15569" w14:textId="53896FB1" w:rsidR="004851A1" w:rsidRPr="00DB2756" w:rsidRDefault="005A7AA9" w:rsidP="004851A1">
            <w:pPr>
              <w:pStyle w:val="BodyText"/>
              <w:rPr>
                <w:noProof/>
                <w:lang w:val="en-GB"/>
              </w:rPr>
            </w:pPr>
            <w:r w:rsidRPr="00DB2756">
              <w:rPr>
                <w:noProof/>
                <w:lang w:val="en-GB"/>
              </w:rPr>
              <w:t xml:space="preserve">The cross-tabulation of </w:t>
            </w:r>
            <w:r w:rsidR="00DA4668" w:rsidRPr="00DB2756">
              <w:rPr>
                <w:rFonts w:ascii="Consolas" w:hAnsi="Consolas"/>
                <w:noProof/>
                <w:lang w:val="en-GB"/>
              </w:rPr>
              <w:t>e</w:t>
            </w:r>
            <w:r w:rsidRPr="00DB2756">
              <w:rPr>
                <w:rFonts w:ascii="Consolas" w:hAnsi="Consolas"/>
                <w:noProof/>
                <w:lang w:val="en-GB"/>
              </w:rPr>
              <w:t>ducation</w:t>
            </w:r>
            <w:r w:rsidRPr="00DB2756">
              <w:rPr>
                <w:noProof/>
                <w:lang w:val="en-GB"/>
              </w:rPr>
              <w:t xml:space="preserve"> and </w:t>
            </w:r>
            <w:r w:rsidR="00C66B1E" w:rsidRPr="00DB2756">
              <w:rPr>
                <w:noProof/>
                <w:lang w:val="en-GB"/>
              </w:rPr>
              <w:t>the cluster</w:t>
            </w:r>
            <w:r w:rsidR="0077452F" w:rsidRPr="00DB2756">
              <w:rPr>
                <w:noProof/>
                <w:lang w:val="en-GB"/>
              </w:rPr>
              <w:t xml:space="preserve"> index does not provide a </w:t>
            </w:r>
            <w:r w:rsidR="006D1B34" w:rsidRPr="00DB2756">
              <w:rPr>
                <w:noProof/>
                <w:lang w:val="en-GB"/>
              </w:rPr>
              <w:t>conclusive relationship between them</w:t>
            </w:r>
            <w:r w:rsidR="004851A1" w:rsidRPr="00DB2756">
              <w:rPr>
                <w:noProof/>
                <w:lang w:val="en-GB"/>
              </w:rPr>
              <w:t>.</w:t>
            </w:r>
            <w:r w:rsidR="006D1B34" w:rsidRPr="00DB2756">
              <w:rPr>
                <w:noProof/>
                <w:lang w:val="en-GB"/>
              </w:rPr>
              <w:t xml:space="preserve"> While individuals with primary education level are </w:t>
            </w:r>
            <w:r w:rsidR="00055A48" w:rsidRPr="00DB2756">
              <w:rPr>
                <w:noProof/>
                <w:lang w:val="en-GB"/>
              </w:rPr>
              <w:t>over proportionally</w:t>
            </w:r>
            <w:r w:rsidR="006D1B34" w:rsidRPr="00DB2756">
              <w:rPr>
                <w:noProof/>
                <w:lang w:val="en-GB"/>
              </w:rPr>
              <w:t xml:space="preserve"> </w:t>
            </w:r>
            <w:r w:rsidR="00055A48" w:rsidRPr="00DB2756">
              <w:rPr>
                <w:noProof/>
                <w:lang w:val="en-GB"/>
              </w:rPr>
              <w:t xml:space="preserve">represented in cluster 0, postgraduates </w:t>
            </w:r>
            <w:r w:rsidR="009C4D77" w:rsidRPr="00DB2756">
              <w:rPr>
                <w:noProof/>
                <w:lang w:val="en-GB"/>
              </w:rPr>
              <w:t xml:space="preserve">share </w:t>
            </w:r>
            <w:r w:rsidR="00880107" w:rsidRPr="00DB2756">
              <w:rPr>
                <w:noProof/>
                <w:lang w:val="en-GB"/>
              </w:rPr>
              <w:t>a similar proportion</w:t>
            </w:r>
            <w:r w:rsidR="009C4D77" w:rsidRPr="00DB2756">
              <w:rPr>
                <w:noProof/>
                <w:lang w:val="en-GB"/>
              </w:rPr>
              <w:t xml:space="preserve"> </w:t>
            </w:r>
            <w:r w:rsidR="00880107" w:rsidRPr="00DB2756">
              <w:rPr>
                <w:noProof/>
                <w:lang w:val="en-GB"/>
              </w:rPr>
              <w:t xml:space="preserve">in </w:t>
            </w:r>
            <w:r w:rsidR="006513EA" w:rsidRPr="00DB2756">
              <w:rPr>
                <w:noProof/>
                <w:lang w:val="en-GB"/>
              </w:rPr>
              <w:t xml:space="preserve">this </w:t>
            </w:r>
            <w:r w:rsidR="00880107" w:rsidRPr="00DB2756">
              <w:rPr>
                <w:noProof/>
                <w:lang w:val="en-GB"/>
              </w:rPr>
              <w:t>cluster</w:t>
            </w:r>
            <w:r w:rsidR="009C4D77" w:rsidRPr="00DB2756">
              <w:rPr>
                <w:noProof/>
                <w:lang w:val="en-GB"/>
              </w:rPr>
              <w:t xml:space="preserve">. As a result, </w:t>
            </w:r>
            <w:r w:rsidR="00EB50A5" w:rsidRPr="00DB2756">
              <w:rPr>
                <w:noProof/>
                <w:lang w:val="en-GB"/>
              </w:rPr>
              <w:t xml:space="preserve">the clusters do not differentiate the </w:t>
            </w:r>
            <w:r w:rsidR="00BE5C04" w:rsidRPr="00DB2756">
              <w:rPr>
                <w:noProof/>
                <w:lang w:val="en-GB"/>
              </w:rPr>
              <w:t xml:space="preserve">individual </w:t>
            </w:r>
            <w:r w:rsidR="00EB50A5" w:rsidRPr="00DB2756">
              <w:rPr>
                <w:noProof/>
                <w:lang w:val="en-GB"/>
              </w:rPr>
              <w:t>education level</w:t>
            </w:r>
            <w:r w:rsidR="00C80938" w:rsidRPr="00DB2756">
              <w:rPr>
                <w:noProof/>
                <w:lang w:val="en-GB"/>
              </w:rPr>
              <w:t xml:space="preserve"> at all</w:t>
            </w:r>
            <w:r w:rsidR="00BE5C04" w:rsidRPr="00DB2756">
              <w:rPr>
                <w:noProof/>
                <w:lang w:val="en-GB"/>
              </w:rPr>
              <w:t>.</w:t>
            </w:r>
          </w:p>
          <w:p w14:paraId="446953F4" w14:textId="1DB0A2C6" w:rsidR="004851A1" w:rsidRPr="00D745BF" w:rsidRDefault="00F13884" w:rsidP="004851A1">
            <w:pPr>
              <w:pStyle w:val="Figure-Image-Upper"/>
              <w:rPr>
                <w:lang w:val="en-GB"/>
              </w:rPr>
            </w:pPr>
            <w:r w:rsidRPr="00D745BF">
              <w:drawing>
                <wp:inline distT="0" distB="0" distL="0" distR="0" wp14:anchorId="1C614C37" wp14:editId="44CEF3D3">
                  <wp:extent cx="5580000" cy="961239"/>
                  <wp:effectExtent l="19050" t="19050" r="20955"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494" t="50644" r="2080" b="23463"/>
                          <a:stretch/>
                        </pic:blipFill>
                        <pic:spPr bwMode="auto">
                          <a:xfrm>
                            <a:off x="0" y="0"/>
                            <a:ext cx="5580000" cy="96123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7C69E85" w14:textId="4060B8AA" w:rsidR="004851A1" w:rsidRPr="00D745BF" w:rsidRDefault="004851A1" w:rsidP="004851A1">
            <w:pPr>
              <w:pStyle w:val="Caption"/>
              <w:rPr>
                <w:lang w:val="en-GB"/>
              </w:rPr>
            </w:pPr>
            <w:r w:rsidRPr="00D745BF">
              <w:rPr>
                <w:lang w:val="en-GB"/>
              </w:rPr>
              <w:t>Figure 5.</w:t>
            </w:r>
            <w:r w:rsidRPr="00D745BF">
              <w:rPr>
                <w:lang w:val="en-GB"/>
              </w:rPr>
              <w:fldChar w:fldCharType="begin"/>
            </w:r>
            <w:r w:rsidRPr="00D745BF">
              <w:rPr>
                <w:lang w:val="en-GB"/>
              </w:rPr>
              <w:instrText xml:space="preserve"> SEQ Figure \* ARABIC </w:instrText>
            </w:r>
            <w:r w:rsidRPr="00D745BF">
              <w:rPr>
                <w:lang w:val="en-GB"/>
              </w:rPr>
              <w:fldChar w:fldCharType="separate"/>
            </w:r>
            <w:r w:rsidR="000D5342" w:rsidRPr="00D745BF">
              <w:rPr>
                <w:lang w:val="en-GB"/>
              </w:rPr>
              <w:t>36</w:t>
            </w:r>
            <w:r w:rsidRPr="00D745BF">
              <w:rPr>
                <w:lang w:val="en-GB"/>
              </w:rPr>
              <w:fldChar w:fldCharType="end"/>
            </w:r>
            <w:r w:rsidRPr="00D745BF">
              <w:rPr>
                <w:lang w:val="en-GB"/>
              </w:rPr>
              <w:t xml:space="preserve"> Cross-Tabulation of </w:t>
            </w:r>
            <w:r w:rsidR="00DA4668" w:rsidRPr="00D745BF">
              <w:rPr>
                <w:rFonts w:ascii="Consolas" w:hAnsi="Consolas"/>
                <w:lang w:val="en-GB"/>
              </w:rPr>
              <w:t>r</w:t>
            </w:r>
            <w:r w:rsidR="00CA30D8" w:rsidRPr="00D745BF">
              <w:rPr>
                <w:rFonts w:ascii="Consolas" w:hAnsi="Consolas"/>
                <w:lang w:val="en-GB"/>
              </w:rPr>
              <w:t>ace</w:t>
            </w:r>
            <w:r w:rsidRPr="00D745BF">
              <w:rPr>
                <w:lang w:val="en-GB"/>
              </w:rPr>
              <w:t xml:space="preserve"> and </w:t>
            </w:r>
            <w:r w:rsidR="009010D3">
              <w:rPr>
                <w:lang w:val="en-GB"/>
              </w:rPr>
              <w:t xml:space="preserve">the </w:t>
            </w:r>
            <w:r w:rsidRPr="00D745BF">
              <w:rPr>
                <w:lang w:val="en-GB"/>
              </w:rPr>
              <w:t>Predicated Classification</w:t>
            </w:r>
          </w:p>
          <w:p w14:paraId="78550F88" w14:textId="70853849" w:rsidR="004851A1" w:rsidRPr="00DB2756" w:rsidRDefault="00E8695D" w:rsidP="004851A1">
            <w:pPr>
              <w:pStyle w:val="BodyText"/>
              <w:rPr>
                <w:noProof/>
                <w:lang w:val="en-GB"/>
              </w:rPr>
            </w:pPr>
            <w:r w:rsidRPr="00DB2756">
              <w:rPr>
                <w:noProof/>
                <w:lang w:val="en-GB"/>
              </w:rPr>
              <w:t xml:space="preserve">From this </w:t>
            </w:r>
            <w:r w:rsidR="007F618A" w:rsidRPr="00DB2756">
              <w:rPr>
                <w:noProof/>
                <w:lang w:val="en-GB"/>
              </w:rPr>
              <w:t>cross-</w:t>
            </w:r>
            <w:r w:rsidRPr="00DB2756">
              <w:rPr>
                <w:noProof/>
                <w:lang w:val="en-GB"/>
              </w:rPr>
              <w:t xml:space="preserve">tabulation, </w:t>
            </w:r>
            <w:r w:rsidR="002A4605" w:rsidRPr="00DB2756">
              <w:rPr>
                <w:noProof/>
                <w:lang w:val="en-GB"/>
              </w:rPr>
              <w:t xml:space="preserve">Afro-Americans are </w:t>
            </w:r>
            <w:r w:rsidR="00FA0C5E" w:rsidRPr="00DB2756">
              <w:rPr>
                <w:noProof/>
                <w:lang w:val="en-GB"/>
              </w:rPr>
              <w:t xml:space="preserve">over proportionally represented in </w:t>
            </w:r>
            <w:r w:rsidR="007F618A" w:rsidRPr="00DB2756">
              <w:rPr>
                <w:noProof/>
                <w:lang w:val="en-GB"/>
              </w:rPr>
              <w:t xml:space="preserve">cluster 1 </w:t>
            </w:r>
            <w:r w:rsidR="00FA0C5E" w:rsidRPr="00DB2756">
              <w:rPr>
                <w:noProof/>
                <w:lang w:val="en-GB"/>
              </w:rPr>
              <w:t>than other ethnic groups</w:t>
            </w:r>
            <w:r w:rsidR="004851A1" w:rsidRPr="00DB2756">
              <w:rPr>
                <w:noProof/>
                <w:lang w:val="en-GB"/>
              </w:rPr>
              <w:t>.</w:t>
            </w:r>
          </w:p>
          <w:p w14:paraId="019BB787" w14:textId="662282EB" w:rsidR="0093686C" w:rsidRPr="00D745BF" w:rsidRDefault="00BE664E" w:rsidP="0093686C">
            <w:pPr>
              <w:pStyle w:val="Figure-Image-Upper"/>
              <w:rPr>
                <w:lang w:val="en-GB"/>
              </w:rPr>
            </w:pPr>
            <w:r w:rsidRPr="00D745BF">
              <w:lastRenderedPageBreak/>
              <w:drawing>
                <wp:inline distT="0" distB="0" distL="0" distR="0" wp14:anchorId="55055B18" wp14:editId="73586375">
                  <wp:extent cx="5580000" cy="885222"/>
                  <wp:effectExtent l="19050" t="19050" r="20955"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538" t="35444" r="1997" b="40699"/>
                          <a:stretch/>
                        </pic:blipFill>
                        <pic:spPr bwMode="auto">
                          <a:xfrm>
                            <a:off x="0" y="0"/>
                            <a:ext cx="5580000" cy="8852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DDC756F" w14:textId="53F18C9C" w:rsidR="0093686C" w:rsidRPr="00D745BF" w:rsidRDefault="0093686C" w:rsidP="0093686C">
            <w:pPr>
              <w:pStyle w:val="Caption"/>
              <w:rPr>
                <w:lang w:val="en-GB"/>
              </w:rPr>
            </w:pPr>
            <w:bookmarkStart w:id="43" w:name="_Ref64278851"/>
            <w:r w:rsidRPr="00D745BF">
              <w:rPr>
                <w:lang w:val="en-GB"/>
              </w:rPr>
              <w:t>Figure 5.</w:t>
            </w:r>
            <w:r w:rsidRPr="00D745BF">
              <w:rPr>
                <w:lang w:val="en-GB"/>
              </w:rPr>
              <w:fldChar w:fldCharType="begin"/>
            </w:r>
            <w:r w:rsidRPr="00D745BF">
              <w:rPr>
                <w:lang w:val="en-GB"/>
              </w:rPr>
              <w:instrText xml:space="preserve"> SEQ Figure \* ARABIC </w:instrText>
            </w:r>
            <w:r w:rsidRPr="00D745BF">
              <w:rPr>
                <w:lang w:val="en-GB"/>
              </w:rPr>
              <w:fldChar w:fldCharType="separate"/>
            </w:r>
            <w:r w:rsidR="000D5342" w:rsidRPr="00D745BF">
              <w:rPr>
                <w:lang w:val="en-GB"/>
              </w:rPr>
              <w:t>37</w:t>
            </w:r>
            <w:r w:rsidRPr="00D745BF">
              <w:rPr>
                <w:lang w:val="en-GB"/>
              </w:rPr>
              <w:fldChar w:fldCharType="end"/>
            </w:r>
            <w:bookmarkEnd w:id="43"/>
            <w:r w:rsidRPr="00D745BF">
              <w:rPr>
                <w:lang w:val="en-GB"/>
              </w:rPr>
              <w:t xml:space="preserve"> Cross-Tabulation of </w:t>
            </w:r>
            <w:r w:rsidR="00B65969" w:rsidRPr="00D745BF">
              <w:rPr>
                <w:lang w:val="en-GB"/>
              </w:rPr>
              <w:t xml:space="preserve">Numeric </w:t>
            </w:r>
            <w:r w:rsidR="001A3EB6" w:rsidRPr="00D745BF">
              <w:rPr>
                <w:lang w:val="en-GB"/>
              </w:rPr>
              <w:t>Variables</w:t>
            </w:r>
            <w:r w:rsidR="00B65969" w:rsidRPr="00D745BF">
              <w:rPr>
                <w:lang w:val="en-GB"/>
              </w:rPr>
              <w:t xml:space="preserve"> </w:t>
            </w:r>
            <w:r w:rsidRPr="00D745BF">
              <w:rPr>
                <w:lang w:val="en-GB"/>
              </w:rPr>
              <w:t xml:space="preserve">and </w:t>
            </w:r>
            <w:r w:rsidR="009010D3">
              <w:rPr>
                <w:lang w:val="en-GB"/>
              </w:rPr>
              <w:t xml:space="preserve">the </w:t>
            </w:r>
            <w:r w:rsidRPr="00D745BF">
              <w:rPr>
                <w:lang w:val="en-GB"/>
              </w:rPr>
              <w:t>Predicated Classification</w:t>
            </w:r>
          </w:p>
          <w:p w14:paraId="72E35D76" w14:textId="411CDE5E" w:rsidR="0093686C" w:rsidRPr="00DB2756" w:rsidRDefault="00FA0C5E" w:rsidP="0093686C">
            <w:pPr>
              <w:pStyle w:val="BodyText"/>
              <w:rPr>
                <w:noProof/>
                <w:lang w:val="en-GB"/>
              </w:rPr>
            </w:pPr>
            <w:r w:rsidRPr="00DB2756">
              <w:rPr>
                <w:noProof/>
                <w:lang w:val="en-GB"/>
              </w:rPr>
              <w:t>From</w:t>
            </w:r>
            <w:r w:rsidR="00ED34B6" w:rsidRPr="00DB2756">
              <w:rPr>
                <w:noProof/>
                <w:lang w:val="en-GB"/>
              </w:rPr>
              <w:t xml:space="preserve"> </w:t>
            </w:r>
            <w:r w:rsidR="00ED34B6" w:rsidRPr="00D745BF">
              <w:rPr>
                <w:noProof/>
                <w:lang w:val="en-GB"/>
              </w:rPr>
              <w:fldChar w:fldCharType="begin"/>
            </w:r>
            <w:r w:rsidR="00ED34B6" w:rsidRPr="00DB2756">
              <w:rPr>
                <w:noProof/>
                <w:lang w:val="en-GB"/>
              </w:rPr>
              <w:instrText xml:space="preserve"> REF _Ref64278851 \h </w:instrText>
            </w:r>
            <w:r w:rsidR="00ED34B6" w:rsidRPr="00D745BF">
              <w:rPr>
                <w:noProof/>
                <w:lang w:val="en-GB"/>
              </w:rPr>
            </w:r>
            <w:r w:rsidR="00ED34B6" w:rsidRPr="00D745BF">
              <w:rPr>
                <w:noProof/>
                <w:lang w:val="en-GB"/>
              </w:rPr>
              <w:fldChar w:fldCharType="separate"/>
            </w:r>
            <w:r w:rsidR="000D5342" w:rsidRPr="00DB2756">
              <w:rPr>
                <w:noProof/>
                <w:lang w:val="en-GB"/>
              </w:rPr>
              <w:t>Figure 5.37</w:t>
            </w:r>
            <w:r w:rsidR="00ED34B6" w:rsidRPr="00D745BF">
              <w:rPr>
                <w:noProof/>
                <w:lang w:val="en-GB"/>
              </w:rPr>
              <w:fldChar w:fldCharType="end"/>
            </w:r>
            <w:r w:rsidRPr="00DB2756">
              <w:rPr>
                <w:noProof/>
                <w:lang w:val="en-GB"/>
              </w:rPr>
              <w:t>, we can see tha</w:t>
            </w:r>
            <w:r w:rsidR="008805E8" w:rsidRPr="00DB2756">
              <w:rPr>
                <w:noProof/>
                <w:lang w:val="en-GB"/>
              </w:rPr>
              <w:t xml:space="preserve">t individuals in cluster </w:t>
            </w:r>
            <w:r w:rsidR="00FB2EE9" w:rsidRPr="00DB2756">
              <w:rPr>
                <w:noProof/>
                <w:lang w:val="en-GB"/>
              </w:rPr>
              <w:t>0</w:t>
            </w:r>
            <w:r w:rsidR="008805E8" w:rsidRPr="00DB2756">
              <w:rPr>
                <w:noProof/>
                <w:lang w:val="en-GB"/>
              </w:rPr>
              <w:t xml:space="preserve"> work averagely 6 hours more in a week</w:t>
            </w:r>
            <w:r w:rsidR="00FB2EE9" w:rsidRPr="00DB2756">
              <w:rPr>
                <w:noProof/>
                <w:lang w:val="en-GB"/>
              </w:rPr>
              <w:t xml:space="preserve"> and their ratio of capital-gain to capital-loss is much higher than those in cluster 1</w:t>
            </w:r>
            <w:r w:rsidR="00ED34B6" w:rsidRPr="00DB2756">
              <w:rPr>
                <w:noProof/>
                <w:lang w:val="en-GB"/>
              </w:rPr>
              <w:t>.</w:t>
            </w:r>
            <w:r w:rsidR="0032230E" w:rsidRPr="00DB2756">
              <w:rPr>
                <w:noProof/>
                <w:lang w:val="en-GB"/>
              </w:rPr>
              <w:t xml:space="preserve"> </w:t>
            </w:r>
            <w:r w:rsidR="00ED34B6" w:rsidRPr="00DB2756">
              <w:rPr>
                <w:noProof/>
                <w:lang w:val="en-GB"/>
              </w:rPr>
              <w:t>T</w:t>
            </w:r>
            <w:r w:rsidR="0032230E" w:rsidRPr="00DB2756">
              <w:rPr>
                <w:noProof/>
                <w:lang w:val="en-GB"/>
              </w:rPr>
              <w:t>he</w:t>
            </w:r>
            <w:r w:rsidR="00E54EEA" w:rsidRPr="00DB2756">
              <w:rPr>
                <w:noProof/>
                <w:lang w:val="en-GB"/>
              </w:rPr>
              <w:t>ir</w:t>
            </w:r>
            <w:r w:rsidR="0032230E" w:rsidRPr="00DB2756">
              <w:rPr>
                <w:noProof/>
                <w:lang w:val="en-GB"/>
              </w:rPr>
              <w:t xml:space="preserve"> </w:t>
            </w:r>
            <w:r w:rsidR="007E3CA2" w:rsidRPr="00DB2756">
              <w:rPr>
                <w:noProof/>
                <w:lang w:val="en-GB"/>
              </w:rPr>
              <w:t xml:space="preserve">average </w:t>
            </w:r>
            <w:r w:rsidR="0032230E" w:rsidRPr="00DB2756">
              <w:rPr>
                <w:noProof/>
                <w:lang w:val="en-GB"/>
              </w:rPr>
              <w:t>age</w:t>
            </w:r>
            <w:r w:rsidR="00ED34B6" w:rsidRPr="00DB2756">
              <w:rPr>
                <w:noProof/>
                <w:lang w:val="en-GB"/>
              </w:rPr>
              <w:t>, however,</w:t>
            </w:r>
            <w:r w:rsidR="0032230E" w:rsidRPr="00DB2756">
              <w:rPr>
                <w:noProof/>
                <w:lang w:val="en-GB"/>
              </w:rPr>
              <w:t xml:space="preserve"> </w:t>
            </w:r>
            <w:r w:rsidR="00E54EEA" w:rsidRPr="00DB2756">
              <w:rPr>
                <w:noProof/>
                <w:lang w:val="en-GB"/>
              </w:rPr>
              <w:t>do</w:t>
            </w:r>
            <w:r w:rsidR="009F76F8" w:rsidRPr="00FE4A0F">
              <w:rPr>
                <w:noProof/>
                <w:lang w:val="en-GB"/>
              </w:rPr>
              <w:t>es</w:t>
            </w:r>
            <w:r w:rsidR="00E54EEA" w:rsidRPr="00DB2756">
              <w:rPr>
                <w:noProof/>
                <w:lang w:val="en-GB"/>
              </w:rPr>
              <w:t xml:space="preserve"> not differ significantly</w:t>
            </w:r>
            <w:r w:rsidR="0032230E" w:rsidRPr="00DB2756">
              <w:rPr>
                <w:noProof/>
                <w:lang w:val="en-GB"/>
              </w:rPr>
              <w:t xml:space="preserve"> in both clusters</w:t>
            </w:r>
            <w:r w:rsidR="0093686C" w:rsidRPr="00DB2756">
              <w:rPr>
                <w:noProof/>
                <w:lang w:val="en-GB"/>
              </w:rPr>
              <w:t>.</w:t>
            </w:r>
          </w:p>
        </w:tc>
      </w:tr>
    </w:tbl>
    <w:p w14:paraId="62E34305" w14:textId="458CFCBE" w:rsidR="006F622C" w:rsidRPr="00D745BF" w:rsidRDefault="00C83C54" w:rsidP="00554D19">
      <w:pPr>
        <w:pStyle w:val="BodyText"/>
        <w:rPr>
          <w:noProof/>
          <w:lang w:val="en-GB" w:eastAsia="en-SG"/>
        </w:rPr>
      </w:pPr>
      <w:r w:rsidRPr="00D745BF">
        <w:rPr>
          <w:noProof/>
          <w:lang w:val="en-GB"/>
        </w:rPr>
        <w:lastRenderedPageBreak/>
        <w:t xml:space="preserve">In Chapter 2.1, we </w:t>
      </w:r>
      <w:r w:rsidR="00A04FB2" w:rsidRPr="00D745BF">
        <w:rPr>
          <w:noProof/>
          <w:lang w:val="en-GB"/>
        </w:rPr>
        <w:t xml:space="preserve">introduced the </w:t>
      </w:r>
      <w:r w:rsidR="00A04FB2" w:rsidRPr="00D745BF">
        <w:rPr>
          <w:noProof/>
          <w:lang w:val="en-GB" w:eastAsia="en-SG"/>
        </w:rPr>
        <w:t xml:space="preserve">Silhouette coefficient as a measure to </w:t>
      </w:r>
      <w:r w:rsidR="00662894" w:rsidRPr="00D745BF">
        <w:rPr>
          <w:noProof/>
          <w:lang w:val="en-GB"/>
        </w:rPr>
        <w:t>evaluat</w:t>
      </w:r>
      <w:r w:rsidR="00F50798" w:rsidRPr="00D745BF">
        <w:rPr>
          <w:noProof/>
          <w:lang w:val="en-GB"/>
        </w:rPr>
        <w:t>e</w:t>
      </w:r>
      <w:r w:rsidR="00662894" w:rsidRPr="00D745BF">
        <w:rPr>
          <w:noProof/>
          <w:lang w:val="en-GB"/>
        </w:rPr>
        <w:t xml:space="preserve"> </w:t>
      </w:r>
      <w:r w:rsidR="00A04FB2" w:rsidRPr="00D745BF">
        <w:rPr>
          <w:noProof/>
          <w:lang w:val="en-GB"/>
        </w:rPr>
        <w:t xml:space="preserve">the </w:t>
      </w:r>
      <w:r w:rsidR="00662894" w:rsidRPr="00D745BF">
        <w:rPr>
          <w:noProof/>
          <w:lang w:val="en-GB" w:eastAsia="en-SG"/>
        </w:rPr>
        <w:t>cohesion and separation</w:t>
      </w:r>
      <w:r w:rsidR="00A04FB2" w:rsidRPr="00D745BF">
        <w:rPr>
          <w:noProof/>
          <w:lang w:val="en-GB" w:eastAsia="en-SG"/>
        </w:rPr>
        <w:t xml:space="preserve"> of a </w:t>
      </w:r>
      <w:r w:rsidR="00A04FB2" w:rsidRPr="00D745BF">
        <w:rPr>
          <w:noProof/>
          <w:lang w:val="en-GB"/>
        </w:rPr>
        <w:t>clustering solution</w:t>
      </w:r>
      <w:r w:rsidR="00647340" w:rsidRPr="00D745BF">
        <w:rPr>
          <w:noProof/>
          <w:lang w:val="en-GB" w:eastAsia="en-SG"/>
        </w:rPr>
        <w:t xml:space="preserve">. </w:t>
      </w:r>
      <w:r w:rsidR="00A04FB2" w:rsidRPr="00D745BF">
        <w:rPr>
          <w:noProof/>
          <w:lang w:val="en-GB" w:eastAsia="en-SG"/>
        </w:rPr>
        <w:t>In scikit-learn</w:t>
      </w:r>
      <w:r w:rsidR="00662894" w:rsidRPr="00D745BF">
        <w:rPr>
          <w:noProof/>
          <w:lang w:val="en-GB" w:eastAsia="en-SG"/>
        </w:rPr>
        <w:t xml:space="preserve">, </w:t>
      </w:r>
      <w:r w:rsidR="00A04FB2" w:rsidRPr="00D745BF">
        <w:rPr>
          <w:noProof/>
          <w:lang w:val="en-GB" w:eastAsia="en-SG"/>
        </w:rPr>
        <w:t xml:space="preserve">we </w:t>
      </w:r>
      <w:r w:rsidR="00DE71AC" w:rsidRPr="00D745BF">
        <w:rPr>
          <w:noProof/>
          <w:lang w:val="en-GB" w:eastAsia="en-SG"/>
        </w:rPr>
        <w:t xml:space="preserve">can </w:t>
      </w:r>
      <w:r w:rsidR="00A04FB2" w:rsidRPr="00D745BF">
        <w:rPr>
          <w:noProof/>
          <w:lang w:val="en-GB" w:eastAsia="en-SG"/>
        </w:rPr>
        <w:t xml:space="preserve">apply </w:t>
      </w:r>
      <w:r w:rsidR="00DE71AC" w:rsidRPr="00D745BF">
        <w:rPr>
          <w:noProof/>
          <w:lang w:val="en-GB" w:eastAsia="en-SG"/>
        </w:rPr>
        <w:t>the following syntax</w:t>
      </w:r>
      <w:r w:rsidR="00A04FB2" w:rsidRPr="00D745BF">
        <w:rPr>
          <w:noProof/>
          <w:lang w:val="en-GB" w:eastAsia="en-SG"/>
        </w:rPr>
        <w:t xml:space="preserve"> to calculate </w:t>
      </w:r>
      <w:r w:rsidR="007D2B5D" w:rsidRPr="00D745BF">
        <w:rPr>
          <w:noProof/>
          <w:lang w:val="en-GB" w:eastAsia="en-SG"/>
        </w:rPr>
        <w:t>it</w:t>
      </w:r>
      <w:r w:rsidR="008109FA" w:rsidRPr="00D745BF">
        <w:rPr>
          <w:noProof/>
          <w:lang w:val="en-GB" w:eastAsia="en-SG"/>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F622C" w:rsidRPr="00971571" w14:paraId="5A1CFC6B" w14:textId="77777777" w:rsidTr="00654E25">
        <w:tc>
          <w:tcPr>
            <w:tcW w:w="9017" w:type="dxa"/>
            <w:shd w:val="clear" w:color="auto" w:fill="D9D9D9" w:themeFill="background1" w:themeFillShade="D9"/>
            <w:vAlign w:val="center"/>
          </w:tcPr>
          <w:p w14:paraId="5EC8D840" w14:textId="6C841ED3" w:rsidR="006F622C" w:rsidRPr="00D745BF" w:rsidRDefault="00A7152A" w:rsidP="00A7152A">
            <w:pPr>
              <w:pStyle w:val="Code"/>
              <w:rPr>
                <w:noProof/>
                <w:lang w:val="en-GB"/>
              </w:rPr>
            </w:pPr>
            <w:r w:rsidRPr="00D745BF">
              <w:rPr>
                <w:noProof/>
                <w:color w:val="003366"/>
                <w:lang w:val="en-GB"/>
              </w:rPr>
              <w:t>metrics</w:t>
            </w:r>
            <w:r w:rsidRPr="00D745BF">
              <w:rPr>
                <w:noProof/>
                <w:color w:val="auto"/>
                <w:lang w:val="en-GB"/>
              </w:rPr>
              <w:t>.</w:t>
            </w:r>
            <w:r w:rsidRPr="00D745BF">
              <w:rPr>
                <w:noProof/>
                <w:color w:val="76923C" w:themeColor="accent3" w:themeShade="BF"/>
                <w:lang w:val="en-GB"/>
              </w:rPr>
              <w:t>silhouette_score</w:t>
            </w:r>
            <w:r w:rsidR="006F622C" w:rsidRPr="00D745BF">
              <w:rPr>
                <w:noProof/>
                <w:color w:val="auto"/>
                <w:lang w:val="en-GB"/>
              </w:rPr>
              <w:t>(</w:t>
            </w:r>
            <w:r w:rsidR="00223D43" w:rsidRPr="00D745BF">
              <w:rPr>
                <w:noProof/>
                <w:lang w:val="en-GB"/>
              </w:rPr>
              <w:t>criteri</w:t>
            </w:r>
            <w:r w:rsidR="00644908" w:rsidRPr="00D745BF">
              <w:rPr>
                <w:noProof/>
                <w:lang w:val="en-GB"/>
              </w:rPr>
              <w:t>a</w:t>
            </w:r>
            <w:r w:rsidR="00223D43" w:rsidRPr="00D745BF">
              <w:rPr>
                <w:noProof/>
                <w:lang w:val="en-GB"/>
              </w:rPr>
              <w:t>_var</w:t>
            </w:r>
            <w:r w:rsidR="00223D43" w:rsidRPr="00D745BF">
              <w:rPr>
                <w:noProof/>
                <w:color w:val="auto"/>
                <w:lang w:val="en-GB"/>
              </w:rPr>
              <w:t xml:space="preserve">, </w:t>
            </w:r>
            <w:r w:rsidR="00223D43" w:rsidRPr="00D745BF">
              <w:rPr>
                <w:noProof/>
                <w:lang w:val="en-GB"/>
              </w:rPr>
              <w:t>cluster_index</w:t>
            </w:r>
            <w:r w:rsidR="006F622C" w:rsidRPr="00D745BF">
              <w:rPr>
                <w:noProof/>
                <w:color w:val="auto"/>
                <w:lang w:val="en-GB"/>
              </w:rPr>
              <w:t>)</w:t>
            </w:r>
          </w:p>
        </w:tc>
      </w:tr>
    </w:tbl>
    <w:p w14:paraId="4263CFEA" w14:textId="41CD9F47" w:rsidR="00662894" w:rsidRPr="00D745BF" w:rsidRDefault="00D20261" w:rsidP="00554D19">
      <w:pPr>
        <w:pStyle w:val="BodyText"/>
        <w:rPr>
          <w:noProof/>
          <w:lang w:val="en-GB" w:eastAsia="en-SG"/>
        </w:rPr>
      </w:pPr>
      <w:r w:rsidRPr="00D745BF">
        <w:rPr>
          <w:noProof/>
          <w:lang w:val="en-GB"/>
        </w:rPr>
        <w:t xml:space="preserve">Note that the </w:t>
      </w:r>
      <w:r w:rsidR="00662894" w:rsidRPr="00D745BF">
        <w:rPr>
          <w:rFonts w:ascii="Consolas" w:hAnsi="Consolas"/>
          <w:noProof/>
          <w:lang w:val="en-GB" w:eastAsia="en-SG"/>
        </w:rPr>
        <w:t>silhouette_score()</w:t>
      </w:r>
      <w:r w:rsidR="00662894" w:rsidRPr="00D745BF">
        <w:rPr>
          <w:noProof/>
          <w:lang w:val="en-GB" w:eastAsia="en-SG"/>
        </w:rPr>
        <w:t xml:space="preserve"> </w:t>
      </w:r>
      <w:r w:rsidRPr="00D745BF">
        <w:rPr>
          <w:noProof/>
          <w:lang w:val="en-GB" w:eastAsia="en-SG"/>
        </w:rPr>
        <w:t xml:space="preserve">function is from </w:t>
      </w:r>
      <w:r w:rsidRPr="00D745BF">
        <w:rPr>
          <w:rFonts w:ascii="Consolas" w:hAnsi="Consolas"/>
          <w:noProof/>
          <w:lang w:val="en-GB" w:eastAsia="en-SG"/>
        </w:rPr>
        <w:t>metrics</w:t>
      </w:r>
      <w:r w:rsidRPr="00D745BF">
        <w:rPr>
          <w:noProof/>
          <w:lang w:val="en-GB" w:eastAsia="en-SG"/>
        </w:rPr>
        <w:t xml:space="preserve"> and not the </w:t>
      </w:r>
      <w:r w:rsidRPr="00D745BF">
        <w:rPr>
          <w:rFonts w:ascii="Consolas" w:hAnsi="Consolas"/>
          <w:noProof/>
          <w:lang w:val="en-GB" w:eastAsia="en-SG"/>
        </w:rPr>
        <w:t>KMeans</w:t>
      </w:r>
      <w:r w:rsidRPr="00D745BF">
        <w:rPr>
          <w:noProof/>
          <w:lang w:val="en-GB" w:eastAsia="en-SG"/>
        </w:rPr>
        <w:t xml:space="preserve"> module</w:t>
      </w:r>
      <w:r w:rsidR="00662894" w:rsidRPr="00D745BF">
        <w:rPr>
          <w:noProof/>
          <w:lang w:val="en-GB" w:eastAsia="en-SG"/>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1E7BAB" w:rsidRPr="00971571" w14:paraId="1CFD9E51" w14:textId="77777777" w:rsidTr="00654E25">
        <w:tc>
          <w:tcPr>
            <w:tcW w:w="9017" w:type="dxa"/>
          </w:tcPr>
          <w:p w14:paraId="183E9CB8" w14:textId="34A7ABCD" w:rsidR="001E7BAB" w:rsidRPr="00D745BF" w:rsidRDefault="001E7BAB" w:rsidP="00654E25">
            <w:pPr>
              <w:pStyle w:val="BodyText"/>
              <w:rPr>
                <w:noProof/>
                <w:lang w:val="en-GB"/>
              </w:rPr>
            </w:pPr>
            <w:r w:rsidRPr="00D745BF">
              <w:rPr>
                <w:b/>
                <w:bCs/>
                <w:noProof/>
                <w:lang w:val="en-GB"/>
              </w:rPr>
              <w:t xml:space="preserve">Example (Cont’d): </w:t>
            </w:r>
            <w:r w:rsidR="0001477D" w:rsidRPr="00D745BF">
              <w:rPr>
                <w:noProof/>
                <w:lang w:val="en-GB"/>
              </w:rPr>
              <w:t xml:space="preserve">To calculate the Silhouette coefficient, we need </w:t>
            </w:r>
            <w:r w:rsidR="00F636C6" w:rsidRPr="00D745BF">
              <w:rPr>
                <w:noProof/>
                <w:lang w:val="en-GB"/>
              </w:rPr>
              <w:t>t</w:t>
            </w:r>
            <w:r w:rsidR="00602F6E" w:rsidRPr="00D745BF">
              <w:rPr>
                <w:noProof/>
                <w:lang w:val="en-GB"/>
              </w:rPr>
              <w:t xml:space="preserve">he clustering criteria </w:t>
            </w:r>
            <w:r w:rsidR="00F636C6" w:rsidRPr="00D745BF">
              <w:rPr>
                <w:noProof/>
                <w:lang w:val="en-GB"/>
              </w:rPr>
              <w:t xml:space="preserve">array that is </w:t>
            </w:r>
            <w:r w:rsidR="003F72E3" w:rsidRPr="00D745BF">
              <w:rPr>
                <w:noProof/>
                <w:lang w:val="en-GB"/>
              </w:rPr>
              <w:t xml:space="preserve">stored in the DataFrame </w:t>
            </w:r>
            <w:r w:rsidR="003F72E3" w:rsidRPr="00D745BF">
              <w:rPr>
                <w:rFonts w:ascii="Consolas" w:hAnsi="Consolas"/>
                <w:noProof/>
                <w:lang w:val="en-GB"/>
              </w:rPr>
              <w:t>X_km_norm</w:t>
            </w:r>
            <w:r w:rsidR="003F72E3" w:rsidRPr="00D745BF">
              <w:rPr>
                <w:noProof/>
                <w:lang w:val="en-GB"/>
              </w:rPr>
              <w:t xml:space="preserve"> and the cluster index </w:t>
            </w:r>
            <w:r w:rsidR="00D73298" w:rsidRPr="00D745BF">
              <w:rPr>
                <w:noProof/>
                <w:lang w:val="en-GB"/>
              </w:rPr>
              <w:t xml:space="preserve">array </w:t>
            </w:r>
            <w:r w:rsidR="00C13057" w:rsidRPr="00D745BF">
              <w:rPr>
                <w:noProof/>
                <w:lang w:val="en-GB"/>
              </w:rPr>
              <w:t xml:space="preserve">named </w:t>
            </w:r>
            <w:r w:rsidR="00C13057" w:rsidRPr="00D745BF">
              <w:rPr>
                <w:rFonts w:ascii="Consolas" w:hAnsi="Consolas"/>
                <w:noProof/>
                <w:lang w:val="en-GB"/>
              </w:rPr>
              <w:t>y_pred</w:t>
            </w:r>
            <w:r w:rsidR="00C13057" w:rsidRPr="00D745BF">
              <w:rPr>
                <w:noProof/>
                <w:lang w:val="en-GB"/>
              </w:rPr>
              <w:t>.</w:t>
            </w:r>
          </w:p>
          <w:p w14:paraId="350EFD69" w14:textId="4808618B" w:rsidR="001E7BAB" w:rsidRPr="00D745BF" w:rsidRDefault="00C0474C" w:rsidP="00654E25">
            <w:pPr>
              <w:pStyle w:val="Figure-Image-Upper"/>
              <w:rPr>
                <w:lang w:val="en-GB"/>
              </w:rPr>
            </w:pPr>
            <w:r w:rsidRPr="00D745BF">
              <w:drawing>
                <wp:inline distT="0" distB="0" distL="0" distR="0" wp14:anchorId="0492E0D9" wp14:editId="65C21D3D">
                  <wp:extent cx="5580000" cy="370781"/>
                  <wp:effectExtent l="19050" t="19050" r="190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482" t="39442" r="2039" b="50564"/>
                          <a:stretch/>
                        </pic:blipFill>
                        <pic:spPr bwMode="auto">
                          <a:xfrm>
                            <a:off x="0" y="0"/>
                            <a:ext cx="5580000" cy="37078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B1C7253" w14:textId="5F84FE26" w:rsidR="001E7BAB" w:rsidRPr="00D745BF" w:rsidRDefault="001E7BAB" w:rsidP="00654E25">
            <w:pPr>
              <w:pStyle w:val="Caption"/>
              <w:rPr>
                <w:lang w:val="en-GB"/>
              </w:rPr>
            </w:pPr>
            <w:r w:rsidRPr="00D745BF">
              <w:rPr>
                <w:lang w:val="en-GB"/>
              </w:rPr>
              <w:t>Figure 5.</w:t>
            </w:r>
            <w:r w:rsidRPr="00D745BF">
              <w:rPr>
                <w:lang w:val="en-GB"/>
              </w:rPr>
              <w:fldChar w:fldCharType="begin"/>
            </w:r>
            <w:r w:rsidRPr="00D745BF">
              <w:rPr>
                <w:lang w:val="en-GB"/>
              </w:rPr>
              <w:instrText xml:space="preserve"> SEQ Figure \* ARABIC </w:instrText>
            </w:r>
            <w:r w:rsidRPr="00D745BF">
              <w:rPr>
                <w:lang w:val="en-GB"/>
              </w:rPr>
              <w:fldChar w:fldCharType="separate"/>
            </w:r>
            <w:r w:rsidR="000D5342" w:rsidRPr="00D745BF">
              <w:rPr>
                <w:lang w:val="en-GB"/>
              </w:rPr>
              <w:t>38</w:t>
            </w:r>
            <w:r w:rsidRPr="00D745BF">
              <w:rPr>
                <w:lang w:val="en-GB"/>
              </w:rPr>
              <w:fldChar w:fldCharType="end"/>
            </w:r>
            <w:r w:rsidRPr="00D745BF">
              <w:rPr>
                <w:lang w:val="en-GB"/>
              </w:rPr>
              <w:t xml:space="preserve"> </w:t>
            </w:r>
            <w:r w:rsidR="00C0474C" w:rsidRPr="00D745BF">
              <w:rPr>
                <w:lang w:val="en-GB"/>
              </w:rPr>
              <w:t xml:space="preserve">Calculating the </w:t>
            </w:r>
            <w:r w:rsidR="00D069DF" w:rsidRPr="00D745BF">
              <w:rPr>
                <w:lang w:val="en-GB"/>
              </w:rPr>
              <w:t>Silhouette Coefficient</w:t>
            </w:r>
          </w:p>
          <w:p w14:paraId="456DB676" w14:textId="1C004CFF" w:rsidR="001E7BAB" w:rsidRPr="00D745BF" w:rsidRDefault="00C03524" w:rsidP="00654E25">
            <w:pPr>
              <w:pStyle w:val="BodyText"/>
              <w:rPr>
                <w:noProof/>
                <w:lang w:val="en-GB"/>
              </w:rPr>
            </w:pPr>
            <w:r w:rsidRPr="00D745BF">
              <w:rPr>
                <w:noProof/>
                <w:lang w:val="en-GB"/>
              </w:rPr>
              <w:t>T</w:t>
            </w:r>
            <w:r w:rsidR="00F636C6" w:rsidRPr="00D745BF">
              <w:rPr>
                <w:noProof/>
                <w:lang w:val="en-GB"/>
              </w:rPr>
              <w:t xml:space="preserve">he </w:t>
            </w:r>
            <w:r w:rsidR="008E701C" w:rsidRPr="00D745BF">
              <w:rPr>
                <w:noProof/>
                <w:lang w:val="en-GB"/>
              </w:rPr>
              <w:t>close</w:t>
            </w:r>
            <w:r w:rsidRPr="00D745BF">
              <w:rPr>
                <w:noProof/>
                <w:lang w:val="en-GB"/>
              </w:rPr>
              <w:t>r</w:t>
            </w:r>
            <w:r w:rsidR="008E701C" w:rsidRPr="00D745BF">
              <w:rPr>
                <w:noProof/>
                <w:lang w:val="en-GB"/>
              </w:rPr>
              <w:t xml:space="preserve"> the </w:t>
            </w:r>
            <w:r w:rsidR="00F636C6" w:rsidRPr="00D745BF">
              <w:rPr>
                <w:noProof/>
                <w:lang w:val="en-GB"/>
              </w:rPr>
              <w:t xml:space="preserve">Silhouette coefficient is </w:t>
            </w:r>
            <w:r w:rsidR="008E701C" w:rsidRPr="00D745BF">
              <w:rPr>
                <w:noProof/>
                <w:lang w:val="en-GB"/>
              </w:rPr>
              <w:t>to 1, the better is the cohesion and separation of the cluster</w:t>
            </w:r>
            <w:r w:rsidR="001E7BAB" w:rsidRPr="00D745BF">
              <w:rPr>
                <w:noProof/>
                <w:lang w:val="en-GB"/>
              </w:rPr>
              <w:t>.</w:t>
            </w:r>
            <w:r w:rsidR="00490202" w:rsidRPr="00D745BF">
              <w:rPr>
                <w:noProof/>
                <w:lang w:val="en-GB"/>
              </w:rPr>
              <w:t xml:space="preserve"> </w:t>
            </w:r>
            <w:r w:rsidR="00F73D85" w:rsidRPr="00D745BF">
              <w:rPr>
                <w:noProof/>
                <w:lang w:val="en-GB"/>
              </w:rPr>
              <w:t>Here, a</w:t>
            </w:r>
            <w:r w:rsidR="00490202" w:rsidRPr="00D745BF">
              <w:rPr>
                <w:noProof/>
                <w:lang w:val="en-GB"/>
              </w:rPr>
              <w:t xml:space="preserve"> coefficient of 0.24 is indeed not very promising. </w:t>
            </w:r>
            <w:r w:rsidR="00E76DDC" w:rsidRPr="00D745BF">
              <w:rPr>
                <w:noProof/>
                <w:lang w:val="en-GB"/>
              </w:rPr>
              <w:t>In other word</w:t>
            </w:r>
            <w:r w:rsidR="009F76F8" w:rsidRPr="00FE4A0F">
              <w:rPr>
                <w:noProof/>
                <w:lang w:val="en-GB"/>
              </w:rPr>
              <w:t>s</w:t>
            </w:r>
            <w:r w:rsidR="00E76DDC" w:rsidRPr="00D745BF">
              <w:rPr>
                <w:noProof/>
                <w:lang w:val="en-GB"/>
              </w:rPr>
              <w:t>, the similarity within the cluster and the dissimilarity among the cluster</w:t>
            </w:r>
            <w:r w:rsidR="00101E20" w:rsidRPr="00D745BF">
              <w:rPr>
                <w:noProof/>
                <w:lang w:val="en-GB"/>
              </w:rPr>
              <w:t xml:space="preserve">s </w:t>
            </w:r>
            <w:r w:rsidR="001610B6" w:rsidRPr="00D745BF">
              <w:rPr>
                <w:noProof/>
                <w:lang w:val="en-GB"/>
              </w:rPr>
              <w:t>are not very clear in this clustering solution.</w:t>
            </w:r>
            <w:r w:rsidR="003C55A2" w:rsidRPr="00D745BF">
              <w:rPr>
                <w:noProof/>
                <w:lang w:val="en-GB"/>
              </w:rPr>
              <w:t xml:space="preserve"> This confirms the finding</w:t>
            </w:r>
            <w:r w:rsidR="00784D3F" w:rsidRPr="00D745BF">
              <w:rPr>
                <w:noProof/>
                <w:lang w:val="en-GB"/>
              </w:rPr>
              <w:t>s</w:t>
            </w:r>
            <w:r w:rsidR="003C55A2" w:rsidRPr="00D745BF">
              <w:rPr>
                <w:noProof/>
                <w:lang w:val="en-GB"/>
              </w:rPr>
              <w:t xml:space="preserve"> </w:t>
            </w:r>
            <w:r w:rsidR="00784D3F" w:rsidRPr="00D745BF">
              <w:rPr>
                <w:noProof/>
                <w:lang w:val="en-GB"/>
              </w:rPr>
              <w:t xml:space="preserve">resulting from </w:t>
            </w:r>
            <w:r w:rsidR="003C55A2" w:rsidRPr="00D745BF">
              <w:rPr>
                <w:noProof/>
                <w:lang w:val="en-GB"/>
              </w:rPr>
              <w:t xml:space="preserve">the previous cross-tabulations in which </w:t>
            </w:r>
            <w:r w:rsidR="00CB2CFD" w:rsidRPr="00D745BF">
              <w:rPr>
                <w:noProof/>
                <w:lang w:val="en-GB"/>
              </w:rPr>
              <w:t xml:space="preserve">the clusters do not </w:t>
            </w:r>
            <w:r w:rsidR="00720E4A" w:rsidRPr="00D745BF">
              <w:rPr>
                <w:noProof/>
                <w:lang w:val="en-GB"/>
              </w:rPr>
              <w:t xml:space="preserve">provide </w:t>
            </w:r>
            <w:r w:rsidR="00797EF1" w:rsidRPr="00D745BF">
              <w:rPr>
                <w:noProof/>
                <w:lang w:val="en-GB"/>
              </w:rPr>
              <w:t xml:space="preserve">a clear differentiation of </w:t>
            </w:r>
            <w:r w:rsidR="0089278C">
              <w:rPr>
                <w:noProof/>
                <w:lang w:val="en-GB"/>
              </w:rPr>
              <w:t xml:space="preserve">some of </w:t>
            </w:r>
            <w:r w:rsidR="00797EF1" w:rsidRPr="00D745BF">
              <w:rPr>
                <w:noProof/>
                <w:lang w:val="en-GB"/>
              </w:rPr>
              <w:t>the clustering criteria</w:t>
            </w:r>
            <w:r w:rsidR="006A74DE" w:rsidRPr="00D745BF">
              <w:rPr>
                <w:noProof/>
                <w:lang w:val="en-GB"/>
              </w:rPr>
              <w:t xml:space="preserve"> as well</w:t>
            </w:r>
            <w:r w:rsidR="00797EF1" w:rsidRPr="00D745BF">
              <w:rPr>
                <w:noProof/>
                <w:lang w:val="en-GB"/>
              </w:rPr>
              <w:t>.</w:t>
            </w:r>
          </w:p>
        </w:tc>
      </w:tr>
    </w:tbl>
    <w:p w14:paraId="376419F4" w14:textId="71840E9B" w:rsidR="001229BD" w:rsidRPr="00D745BF" w:rsidRDefault="005C0B9D" w:rsidP="0002708A">
      <w:pPr>
        <w:pStyle w:val="BodyText"/>
        <w:rPr>
          <w:noProof/>
          <w:lang w:val="en-GB"/>
        </w:rPr>
      </w:pPr>
      <w:r w:rsidRPr="00D745BF">
        <w:rPr>
          <w:noProof/>
          <w:lang w:val="en-GB"/>
        </w:rPr>
        <w:t xml:space="preserve">Another possibility to understand a clustering solution is the graphical approach. </w:t>
      </w:r>
      <w:r w:rsidR="000A4828" w:rsidRPr="00D745BF">
        <w:rPr>
          <w:noProof/>
          <w:lang w:val="en-GB"/>
        </w:rPr>
        <w:t xml:space="preserve">The idea of this approach is to </w:t>
      </w:r>
      <w:r w:rsidR="003B068A" w:rsidRPr="00D745BF">
        <w:rPr>
          <w:noProof/>
          <w:lang w:val="en-GB"/>
        </w:rPr>
        <w:t>plot all the data point</w:t>
      </w:r>
      <w:r w:rsidR="00CC736A" w:rsidRPr="00D745BF">
        <w:rPr>
          <w:noProof/>
          <w:lang w:val="en-GB"/>
        </w:rPr>
        <w:t>s</w:t>
      </w:r>
      <w:r w:rsidR="003B068A" w:rsidRPr="00D745BF">
        <w:rPr>
          <w:noProof/>
          <w:lang w:val="en-GB"/>
        </w:rPr>
        <w:t xml:space="preserve"> </w:t>
      </w:r>
      <w:r w:rsidR="00CC736A" w:rsidRPr="00D745BF">
        <w:rPr>
          <w:noProof/>
          <w:lang w:val="en-GB"/>
        </w:rPr>
        <w:t xml:space="preserve">with their cluster classification </w:t>
      </w:r>
      <w:r w:rsidR="003B068A" w:rsidRPr="00D745BF">
        <w:rPr>
          <w:noProof/>
          <w:lang w:val="en-GB"/>
        </w:rPr>
        <w:t>in a two</w:t>
      </w:r>
      <w:r w:rsidR="003F70D4" w:rsidRPr="00D745BF">
        <w:rPr>
          <w:noProof/>
          <w:lang w:val="en-GB"/>
        </w:rPr>
        <w:t>-</w:t>
      </w:r>
      <w:r w:rsidR="003B068A" w:rsidRPr="00D745BF">
        <w:rPr>
          <w:noProof/>
          <w:lang w:val="en-GB"/>
        </w:rPr>
        <w:t>dimensional scatter plot</w:t>
      </w:r>
      <w:r w:rsidR="00CC736A" w:rsidRPr="00D745BF">
        <w:rPr>
          <w:noProof/>
          <w:lang w:val="en-GB"/>
        </w:rPr>
        <w:t xml:space="preserve">. </w:t>
      </w:r>
      <w:r w:rsidR="00043ED0" w:rsidRPr="00D745BF">
        <w:rPr>
          <w:noProof/>
          <w:lang w:val="en-GB"/>
        </w:rPr>
        <w:t xml:space="preserve">This approach would be rather straightforward if only </w:t>
      </w:r>
      <w:r w:rsidR="005B11B1" w:rsidRPr="00D745BF">
        <w:rPr>
          <w:noProof/>
          <w:lang w:val="en-GB"/>
        </w:rPr>
        <w:t xml:space="preserve">one or two </w:t>
      </w:r>
      <w:r w:rsidR="009D7B69" w:rsidRPr="00D745BF">
        <w:rPr>
          <w:noProof/>
          <w:lang w:val="en-GB"/>
        </w:rPr>
        <w:t xml:space="preserve">input </w:t>
      </w:r>
      <w:r w:rsidR="005B11B1" w:rsidRPr="00D745BF">
        <w:rPr>
          <w:noProof/>
          <w:lang w:val="en-GB"/>
        </w:rPr>
        <w:t>variables</w:t>
      </w:r>
      <w:r w:rsidR="009D7B69" w:rsidRPr="00D745BF">
        <w:rPr>
          <w:noProof/>
          <w:lang w:val="en-GB"/>
        </w:rPr>
        <w:t xml:space="preserve"> have been used as clustering criteria</w:t>
      </w:r>
      <w:r w:rsidR="00043ED0" w:rsidRPr="00D745BF">
        <w:rPr>
          <w:noProof/>
          <w:lang w:val="en-GB"/>
        </w:rPr>
        <w:t xml:space="preserve">. </w:t>
      </w:r>
      <w:r w:rsidR="00034E0E" w:rsidRPr="00D745BF">
        <w:rPr>
          <w:noProof/>
          <w:lang w:val="en-GB"/>
        </w:rPr>
        <w:t xml:space="preserve">In the multivariate </w:t>
      </w:r>
      <w:r w:rsidR="00034E0E" w:rsidRPr="00D745BF">
        <w:rPr>
          <w:noProof/>
          <w:lang w:val="en-GB"/>
        </w:rPr>
        <w:lastRenderedPageBreak/>
        <w:t xml:space="preserve">case, we need </w:t>
      </w:r>
      <w:r w:rsidR="00C2343B" w:rsidRPr="00D745BF">
        <w:rPr>
          <w:noProof/>
          <w:lang w:val="en-GB"/>
        </w:rPr>
        <w:t>to reduce the dimension</w:t>
      </w:r>
      <w:r w:rsidR="00E256BD" w:rsidRPr="00D745BF">
        <w:rPr>
          <w:noProof/>
          <w:lang w:val="en-GB"/>
        </w:rPr>
        <w:t>ality</w:t>
      </w:r>
      <w:r w:rsidR="00C2343B" w:rsidRPr="00D745BF">
        <w:rPr>
          <w:noProof/>
          <w:lang w:val="en-GB"/>
        </w:rPr>
        <w:t xml:space="preserve"> of </w:t>
      </w:r>
      <w:r w:rsidR="00DE3B57" w:rsidRPr="00D745BF">
        <w:rPr>
          <w:noProof/>
          <w:lang w:val="en-GB"/>
        </w:rPr>
        <w:t xml:space="preserve">all </w:t>
      </w:r>
      <w:r w:rsidR="00C2343B" w:rsidRPr="00D745BF">
        <w:rPr>
          <w:noProof/>
          <w:lang w:val="en-GB"/>
        </w:rPr>
        <w:t>the input variable</w:t>
      </w:r>
      <w:r w:rsidR="00DE3B57" w:rsidRPr="00D745BF">
        <w:rPr>
          <w:noProof/>
          <w:lang w:val="en-GB"/>
        </w:rPr>
        <w:t>s</w:t>
      </w:r>
      <w:r w:rsidR="00C2343B" w:rsidRPr="00D745BF">
        <w:rPr>
          <w:noProof/>
          <w:lang w:val="en-GB"/>
        </w:rPr>
        <w:t xml:space="preserve"> down to two</w:t>
      </w:r>
      <w:r w:rsidR="00C37630" w:rsidRPr="00D745BF">
        <w:rPr>
          <w:noProof/>
          <w:lang w:val="en-GB"/>
        </w:rPr>
        <w:t xml:space="preserve"> before plotting.</w:t>
      </w:r>
    </w:p>
    <w:p w14:paraId="2F878DE1" w14:textId="053C7A21" w:rsidR="00C37630" w:rsidRPr="00A946FB" w:rsidRDefault="00703434" w:rsidP="0002708A">
      <w:pPr>
        <w:pStyle w:val="BodyText"/>
        <w:rPr>
          <w:rFonts w:eastAsia="PMingLiU"/>
          <w:noProof/>
          <w:lang w:val="en-GB" w:eastAsia="zh-TW"/>
        </w:rPr>
      </w:pPr>
      <w:r w:rsidRPr="00D745BF">
        <w:rPr>
          <w:noProof/>
          <w:lang w:val="en-GB"/>
        </w:rPr>
        <w:t>One of the most common method</w:t>
      </w:r>
      <w:r w:rsidR="009F76F8" w:rsidRPr="00FE4A0F">
        <w:rPr>
          <w:noProof/>
          <w:lang w:val="en-GB"/>
        </w:rPr>
        <w:t>s</w:t>
      </w:r>
      <w:r w:rsidRPr="00A946FB">
        <w:rPr>
          <w:noProof/>
          <w:lang w:val="en-GB"/>
        </w:rPr>
        <w:t xml:space="preserve"> to </w:t>
      </w:r>
      <w:r w:rsidR="00427B5E" w:rsidRPr="00A946FB">
        <w:rPr>
          <w:noProof/>
          <w:lang w:val="en-GB"/>
        </w:rPr>
        <w:t>reduce the dimension</w:t>
      </w:r>
      <w:r w:rsidR="00DE3B57" w:rsidRPr="00A946FB">
        <w:rPr>
          <w:noProof/>
          <w:lang w:val="en-GB"/>
        </w:rPr>
        <w:t>s</w:t>
      </w:r>
      <w:r w:rsidR="00427B5E" w:rsidRPr="00A946FB">
        <w:rPr>
          <w:noProof/>
          <w:lang w:val="en-GB"/>
        </w:rPr>
        <w:t xml:space="preserve"> of a high-dimensional array (or matrix)</w:t>
      </w:r>
      <w:r w:rsidRPr="00A946FB">
        <w:rPr>
          <w:noProof/>
          <w:lang w:val="en-GB"/>
        </w:rPr>
        <w:t xml:space="preserve"> is the Principal Component Analysis (PCA).</w:t>
      </w:r>
      <w:r w:rsidR="007F710E" w:rsidRPr="00A946FB">
        <w:rPr>
          <w:noProof/>
          <w:lang w:val="en-GB"/>
        </w:rPr>
        <w:t xml:space="preserve"> The idea of the PCA is to project each data point onto the first few principal components</w:t>
      </w:r>
      <w:r w:rsidR="008443F5" w:rsidRPr="00A946FB">
        <w:rPr>
          <w:noProof/>
          <w:lang w:val="en-GB"/>
        </w:rPr>
        <w:t xml:space="preserve"> which </w:t>
      </w:r>
      <w:r w:rsidR="00C5675B" w:rsidRPr="00A946FB">
        <w:rPr>
          <w:noProof/>
          <w:lang w:val="en-GB"/>
        </w:rPr>
        <w:t>contain</w:t>
      </w:r>
      <w:r w:rsidR="0089195E" w:rsidRPr="00A946FB">
        <w:rPr>
          <w:noProof/>
          <w:lang w:val="en-GB"/>
        </w:rPr>
        <w:t xml:space="preserve"> the majority of the variation in the data</w:t>
      </w:r>
      <w:r w:rsidR="00D60A9C" w:rsidRPr="00A946FB">
        <w:rPr>
          <w:noProof/>
          <w:lang w:val="en-GB"/>
        </w:rPr>
        <w:t>.</w:t>
      </w:r>
      <w:r w:rsidR="00495902" w:rsidRPr="00A946FB">
        <w:rPr>
          <w:noProof/>
          <w:lang w:val="en-GB"/>
        </w:rPr>
        <w:t xml:space="preserve"> </w:t>
      </w:r>
      <w:r w:rsidR="000977D7" w:rsidRPr="00A946FB">
        <w:rPr>
          <w:noProof/>
          <w:lang w:val="en-GB"/>
        </w:rPr>
        <w:t xml:space="preserve">The loss of information caused by the </w:t>
      </w:r>
      <w:r w:rsidR="00AD68A1" w:rsidRPr="00A946FB">
        <w:rPr>
          <w:noProof/>
          <w:lang w:val="en-GB"/>
        </w:rPr>
        <w:t xml:space="preserve">omission of </w:t>
      </w:r>
      <w:r w:rsidR="00865EA9" w:rsidRPr="00A946FB">
        <w:rPr>
          <w:noProof/>
          <w:lang w:val="en-GB"/>
        </w:rPr>
        <w:t xml:space="preserve">the </w:t>
      </w:r>
      <w:r w:rsidR="00920E36" w:rsidRPr="00A946FB">
        <w:rPr>
          <w:noProof/>
          <w:lang w:val="en-GB"/>
        </w:rPr>
        <w:t xml:space="preserve">remaining </w:t>
      </w:r>
      <w:r w:rsidR="00865EA9" w:rsidRPr="00A946FB">
        <w:rPr>
          <w:noProof/>
          <w:lang w:val="en-GB"/>
        </w:rPr>
        <w:t>components</w:t>
      </w:r>
      <w:r w:rsidR="007F710E" w:rsidRPr="00A946FB">
        <w:rPr>
          <w:noProof/>
          <w:lang w:val="en-GB"/>
        </w:rPr>
        <w:t xml:space="preserve"> </w:t>
      </w:r>
      <w:r w:rsidR="000266D6" w:rsidRPr="00A946FB">
        <w:rPr>
          <w:noProof/>
          <w:lang w:val="en-GB"/>
        </w:rPr>
        <w:t xml:space="preserve">is then insignificant and the </w:t>
      </w:r>
      <w:r w:rsidR="00FF21D8" w:rsidRPr="00A946FB">
        <w:rPr>
          <w:noProof/>
          <w:lang w:val="en-GB"/>
        </w:rPr>
        <w:t xml:space="preserve">data </w:t>
      </w:r>
      <w:r w:rsidR="00056B82" w:rsidRPr="00A946FB">
        <w:rPr>
          <w:noProof/>
          <w:lang w:val="en-GB"/>
        </w:rPr>
        <w:t xml:space="preserve">dimension </w:t>
      </w:r>
      <w:r w:rsidR="00BC12D6" w:rsidRPr="00A946FB">
        <w:rPr>
          <w:noProof/>
          <w:lang w:val="en-GB"/>
        </w:rPr>
        <w:t>is reduced to the number of principal components</w:t>
      </w:r>
      <w:r w:rsidR="007F710E" w:rsidRPr="00A946FB">
        <w:rPr>
          <w:noProof/>
          <w:lang w:val="en-GB"/>
        </w:rPr>
        <w:t>.</w:t>
      </w:r>
      <w:r w:rsidR="005E6760" w:rsidRPr="00A946FB">
        <w:rPr>
          <w:noProof/>
          <w:lang w:val="en-GB"/>
        </w:rPr>
        <w:t xml:space="preserve"> </w:t>
      </w:r>
      <w:r w:rsidR="00DE3B57" w:rsidRPr="00A946FB">
        <w:rPr>
          <w:noProof/>
          <w:lang w:val="en-GB"/>
        </w:rPr>
        <w:t xml:space="preserve">In our case, we may only be interested in the first two components to </w:t>
      </w:r>
      <w:r w:rsidR="0022400B" w:rsidRPr="00A946FB">
        <w:rPr>
          <w:noProof/>
          <w:lang w:val="en-GB"/>
        </w:rPr>
        <w:t>span the space for our scatter plot</w:t>
      </w:r>
      <w:r w:rsidR="00DE3B57" w:rsidRPr="00A946FB">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22400B" w:rsidRPr="00971571" w14:paraId="0DCCD1E8" w14:textId="77777777" w:rsidTr="00654E25">
        <w:tc>
          <w:tcPr>
            <w:tcW w:w="9017" w:type="dxa"/>
            <w:shd w:val="clear" w:color="auto" w:fill="D9D9D9" w:themeFill="background1" w:themeFillShade="D9"/>
            <w:vAlign w:val="center"/>
          </w:tcPr>
          <w:p w14:paraId="55CF53C0" w14:textId="1A01943F" w:rsidR="0022400B" w:rsidRPr="00A946FB" w:rsidRDefault="00CD34DF" w:rsidP="00654E25">
            <w:pPr>
              <w:pStyle w:val="Code"/>
              <w:rPr>
                <w:noProof/>
                <w:lang w:val="en-GB"/>
              </w:rPr>
            </w:pPr>
            <w:r w:rsidRPr="00A946FB">
              <w:rPr>
                <w:noProof/>
                <w:lang w:val="en-GB"/>
              </w:rPr>
              <w:t>pca_Object</w:t>
            </w:r>
            <w:r w:rsidRPr="00A946FB">
              <w:rPr>
                <w:noProof/>
                <w:color w:val="auto"/>
                <w:lang w:val="en-GB"/>
              </w:rPr>
              <w:t xml:space="preserve"> = </w:t>
            </w:r>
            <w:r w:rsidR="00AA0D75" w:rsidRPr="00A946FB">
              <w:rPr>
                <w:noProof/>
                <w:color w:val="5F497A" w:themeColor="accent4" w:themeShade="BF"/>
                <w:lang w:val="en-GB"/>
              </w:rPr>
              <w:t>sklearn</w:t>
            </w:r>
            <w:r w:rsidR="00AA0D75" w:rsidRPr="00A946FB">
              <w:rPr>
                <w:noProof/>
                <w:color w:val="003366"/>
                <w:lang w:val="en-GB"/>
              </w:rPr>
              <w:t>.decomposition</w:t>
            </w:r>
            <w:r w:rsidR="0022400B" w:rsidRPr="00A946FB">
              <w:rPr>
                <w:noProof/>
                <w:color w:val="auto"/>
                <w:lang w:val="en-GB"/>
              </w:rPr>
              <w:t>.</w:t>
            </w:r>
            <w:r w:rsidR="00AA0D75" w:rsidRPr="00A946FB">
              <w:rPr>
                <w:noProof/>
                <w:color w:val="76923C" w:themeColor="accent3" w:themeShade="BF"/>
                <w:lang w:val="en-GB"/>
              </w:rPr>
              <w:t>PCA</w:t>
            </w:r>
            <w:r w:rsidR="0022400B" w:rsidRPr="00A946FB">
              <w:rPr>
                <w:noProof/>
                <w:color w:val="auto"/>
                <w:lang w:val="en-GB"/>
              </w:rPr>
              <w:t>(</w:t>
            </w:r>
            <w:r w:rsidR="007E1ED4" w:rsidRPr="00A946FB">
              <w:rPr>
                <w:noProof/>
                <w:lang w:val="en-GB"/>
              </w:rPr>
              <w:t>n_</w:t>
            </w:r>
            <w:r w:rsidR="00793CF9" w:rsidRPr="00A946FB">
              <w:rPr>
                <w:noProof/>
                <w:lang w:val="en-GB"/>
              </w:rPr>
              <w:t>component</w:t>
            </w:r>
            <w:r w:rsidR="007E1ED4" w:rsidRPr="00A946FB">
              <w:rPr>
                <w:noProof/>
                <w:lang w:val="en-GB"/>
              </w:rPr>
              <w:t>s</w:t>
            </w:r>
            <w:r w:rsidR="0022400B" w:rsidRPr="00A946FB">
              <w:rPr>
                <w:noProof/>
                <w:color w:val="auto"/>
                <w:lang w:val="en-GB"/>
              </w:rPr>
              <w:t>)</w:t>
            </w:r>
          </w:p>
        </w:tc>
      </w:tr>
    </w:tbl>
    <w:p w14:paraId="407F8219" w14:textId="103A874B" w:rsidR="0002708A" w:rsidRPr="00A946FB" w:rsidRDefault="0022400B" w:rsidP="0002708A">
      <w:pPr>
        <w:pStyle w:val="BodyText"/>
        <w:rPr>
          <w:noProof/>
          <w:lang w:val="en-GB" w:eastAsia="en-SG"/>
        </w:rPr>
      </w:pPr>
      <w:r w:rsidRPr="00A946FB">
        <w:rPr>
          <w:noProof/>
          <w:lang w:val="en-GB"/>
        </w:rPr>
        <w:t xml:space="preserve">Note that </w:t>
      </w:r>
      <w:r w:rsidR="006723E4" w:rsidRPr="00A946FB">
        <w:rPr>
          <w:rFonts w:ascii="Consolas" w:hAnsi="Consolas"/>
          <w:noProof/>
          <w:lang w:val="en-GB" w:eastAsia="en-SG"/>
        </w:rPr>
        <w:t>PCA</w:t>
      </w:r>
      <w:r w:rsidRPr="00A946FB">
        <w:rPr>
          <w:rFonts w:ascii="Consolas" w:hAnsi="Consolas"/>
          <w:noProof/>
          <w:lang w:val="en-GB" w:eastAsia="en-SG"/>
        </w:rPr>
        <w:t>()</w:t>
      </w:r>
      <w:r w:rsidRPr="00A946FB">
        <w:rPr>
          <w:noProof/>
          <w:lang w:val="en-GB" w:eastAsia="en-SG"/>
        </w:rPr>
        <w:t xml:space="preserve"> </w:t>
      </w:r>
      <w:r w:rsidR="007554C2" w:rsidRPr="00A946FB">
        <w:rPr>
          <w:noProof/>
          <w:lang w:val="en-GB" w:eastAsia="en-SG"/>
        </w:rPr>
        <w:t>is an estimator</w:t>
      </w:r>
      <w:r w:rsidRPr="00A946FB">
        <w:rPr>
          <w:noProof/>
          <w:lang w:val="en-GB" w:eastAsia="en-SG"/>
        </w:rPr>
        <w:t xml:space="preserve"> from the </w:t>
      </w:r>
      <w:r w:rsidR="007554C2" w:rsidRPr="00A946FB">
        <w:rPr>
          <w:rFonts w:ascii="Consolas" w:hAnsi="Consolas"/>
          <w:noProof/>
          <w:lang w:val="en-GB" w:eastAsia="en-SG"/>
        </w:rPr>
        <w:t>decomposition</w:t>
      </w:r>
      <w:r w:rsidRPr="00A946FB">
        <w:rPr>
          <w:noProof/>
          <w:lang w:val="en-GB" w:eastAsia="en-SG"/>
        </w:rPr>
        <w:t xml:space="preserve"> module.</w:t>
      </w:r>
      <w:r w:rsidR="007554C2" w:rsidRPr="00A946FB">
        <w:rPr>
          <w:noProof/>
          <w:lang w:val="en-GB" w:eastAsia="en-SG"/>
        </w:rPr>
        <w:t xml:space="preserve"> </w:t>
      </w:r>
      <w:r w:rsidR="00451A59" w:rsidRPr="00A946FB">
        <w:rPr>
          <w:noProof/>
          <w:lang w:val="en-GB" w:eastAsia="en-SG"/>
        </w:rPr>
        <w:t xml:space="preserve">With the above syntax, we can specify the number of components we would like the result to contain. To reduce </w:t>
      </w:r>
      <w:r w:rsidR="00481400" w:rsidRPr="00A946FB">
        <w:rPr>
          <w:noProof/>
          <w:lang w:val="en-GB" w:eastAsia="en-SG"/>
        </w:rPr>
        <w:t xml:space="preserve">the dimension </w:t>
      </w:r>
      <w:r w:rsidR="00451A59" w:rsidRPr="00A946FB">
        <w:rPr>
          <w:noProof/>
          <w:lang w:val="en-GB" w:eastAsia="en-SG"/>
        </w:rPr>
        <w:t>a</w:t>
      </w:r>
      <w:r w:rsidR="00481400" w:rsidRPr="00A946FB">
        <w:rPr>
          <w:noProof/>
          <w:lang w:val="en-GB" w:eastAsia="en-SG"/>
        </w:rPr>
        <w:t xml:space="preserve">n array by </w:t>
      </w:r>
      <w:r w:rsidR="00481400" w:rsidRPr="00A946FB">
        <w:rPr>
          <w:rFonts w:ascii="Consolas" w:hAnsi="Consolas"/>
          <w:noProof/>
          <w:lang w:val="en-GB" w:eastAsia="en-SG"/>
        </w:rPr>
        <w:t>PCA</w:t>
      </w:r>
      <w:r w:rsidR="0067101B" w:rsidRPr="00A946FB">
        <w:rPr>
          <w:rFonts w:ascii="Consolas" w:hAnsi="Consolas"/>
          <w:noProof/>
          <w:lang w:val="en-GB" w:eastAsia="en-SG"/>
        </w:rPr>
        <w:t>()</w:t>
      </w:r>
      <w:r w:rsidR="00481400" w:rsidRPr="00A946FB">
        <w:rPr>
          <w:noProof/>
          <w:lang w:val="en-GB" w:eastAsia="en-SG"/>
        </w:rPr>
        <w:t>, we need to execute the following syntax.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481400" w:rsidRPr="00971571" w14:paraId="49DA0F24" w14:textId="77777777" w:rsidTr="00654E25">
        <w:tc>
          <w:tcPr>
            <w:tcW w:w="9017" w:type="dxa"/>
            <w:shd w:val="clear" w:color="auto" w:fill="D9D9D9" w:themeFill="background1" w:themeFillShade="D9"/>
            <w:vAlign w:val="center"/>
          </w:tcPr>
          <w:p w14:paraId="21CCD37C" w14:textId="239F71E6" w:rsidR="00481400" w:rsidRPr="00A946FB" w:rsidRDefault="00E42AC1" w:rsidP="00654E25">
            <w:pPr>
              <w:pStyle w:val="Code"/>
              <w:rPr>
                <w:noProof/>
                <w:lang w:val="en-GB"/>
              </w:rPr>
            </w:pPr>
            <w:r w:rsidRPr="00A946FB">
              <w:rPr>
                <w:noProof/>
                <w:lang w:val="en-GB"/>
              </w:rPr>
              <w:t>pca_</w:t>
            </w:r>
            <w:r w:rsidR="00CD34DF" w:rsidRPr="00A946FB">
              <w:rPr>
                <w:noProof/>
                <w:lang w:val="en-GB"/>
              </w:rPr>
              <w:t>fit_</w:t>
            </w:r>
            <w:r w:rsidRPr="00A946FB">
              <w:rPr>
                <w:noProof/>
                <w:lang w:val="en-GB"/>
              </w:rPr>
              <w:t>Object</w:t>
            </w:r>
            <w:r w:rsidRPr="00A946FB">
              <w:rPr>
                <w:noProof/>
                <w:color w:val="auto"/>
                <w:lang w:val="en-GB"/>
              </w:rPr>
              <w:t xml:space="preserve"> = </w:t>
            </w:r>
            <w:r w:rsidR="00481400" w:rsidRPr="00A946FB">
              <w:rPr>
                <w:noProof/>
                <w:color w:val="5F497A" w:themeColor="accent4" w:themeShade="BF"/>
                <w:lang w:val="en-GB"/>
              </w:rPr>
              <w:t>sklearn</w:t>
            </w:r>
            <w:r w:rsidR="00481400" w:rsidRPr="00A946FB">
              <w:rPr>
                <w:noProof/>
                <w:color w:val="003366"/>
                <w:lang w:val="en-GB"/>
              </w:rPr>
              <w:t>.decomposition</w:t>
            </w:r>
            <w:r w:rsidR="00481400" w:rsidRPr="00A946FB">
              <w:rPr>
                <w:noProof/>
                <w:color w:val="auto"/>
                <w:lang w:val="en-GB"/>
              </w:rPr>
              <w:t>.</w:t>
            </w:r>
            <w:r w:rsidR="00CD34DF" w:rsidRPr="00A946FB">
              <w:rPr>
                <w:noProof/>
                <w:color w:val="76923C" w:themeColor="accent3" w:themeShade="BF"/>
                <w:lang w:val="en-GB"/>
              </w:rPr>
              <w:t>fit_transform</w:t>
            </w:r>
            <w:r w:rsidR="00481400" w:rsidRPr="00A946FB">
              <w:rPr>
                <w:noProof/>
                <w:color w:val="auto"/>
                <w:lang w:val="en-GB"/>
              </w:rPr>
              <w:t>(</w:t>
            </w:r>
            <w:r w:rsidR="00644908" w:rsidRPr="00A946FB">
              <w:rPr>
                <w:noProof/>
                <w:lang w:val="en-GB"/>
              </w:rPr>
              <w:t>criteria_var</w:t>
            </w:r>
            <w:r w:rsidR="00481400" w:rsidRPr="00A946FB">
              <w:rPr>
                <w:noProof/>
                <w:color w:val="auto"/>
                <w:lang w:val="en-GB"/>
              </w:rPr>
              <w:t>)</w:t>
            </w:r>
          </w:p>
        </w:tc>
      </w:tr>
    </w:tbl>
    <w:p w14:paraId="71794500" w14:textId="28B97791" w:rsidR="00481400" w:rsidRPr="00A946FB" w:rsidRDefault="00854F9E" w:rsidP="0002708A">
      <w:pPr>
        <w:pStyle w:val="BodyText"/>
        <w:rPr>
          <w:noProof/>
          <w:lang w:val="en-GB" w:eastAsia="en-SG"/>
        </w:rPr>
      </w:pPr>
      <w:r w:rsidRPr="00A946FB">
        <w:rPr>
          <w:noProof/>
          <w:lang w:val="en-GB"/>
        </w:rPr>
        <w:t xml:space="preserve">Here, we need to </w:t>
      </w:r>
      <w:r w:rsidR="004228DB" w:rsidRPr="00A946FB">
        <w:rPr>
          <w:noProof/>
          <w:lang w:val="en-GB"/>
        </w:rPr>
        <w:t xml:space="preserve">use the </w:t>
      </w:r>
      <w:r w:rsidR="004228DB" w:rsidRPr="00A946FB">
        <w:rPr>
          <w:rFonts w:ascii="Consolas" w:hAnsi="Consolas"/>
          <w:noProof/>
          <w:lang w:val="en-GB"/>
        </w:rPr>
        <w:t>.fit_transformation()</w:t>
      </w:r>
      <w:r w:rsidR="004228DB" w:rsidRPr="00A946FB">
        <w:rPr>
          <w:noProof/>
          <w:lang w:val="en-GB"/>
        </w:rPr>
        <w:t xml:space="preserve"> instead of the </w:t>
      </w:r>
      <w:r w:rsidR="004228DB" w:rsidRPr="00A946FB">
        <w:rPr>
          <w:rFonts w:ascii="Consolas" w:hAnsi="Consolas"/>
          <w:noProof/>
          <w:lang w:val="en-GB"/>
        </w:rPr>
        <w:t>.fit()</w:t>
      </w:r>
      <w:r w:rsidR="004228DB" w:rsidRPr="00A946FB">
        <w:rPr>
          <w:noProof/>
          <w:lang w:val="en-GB"/>
        </w:rPr>
        <w:t xml:space="preserve"> function since we are </w:t>
      </w:r>
      <w:r w:rsidR="00E34C71" w:rsidRPr="00A946FB">
        <w:rPr>
          <w:noProof/>
          <w:lang w:val="en-GB"/>
        </w:rPr>
        <w:t xml:space="preserve">interested in the transformed values of all the criteria variables. </w:t>
      </w:r>
      <w:r w:rsidR="00C172D7" w:rsidRPr="00A946FB">
        <w:rPr>
          <w:noProof/>
          <w:lang w:val="en-GB"/>
        </w:rPr>
        <w:t xml:space="preserve">The returned object </w:t>
      </w:r>
      <w:r w:rsidR="00B96563" w:rsidRPr="00A946FB">
        <w:rPr>
          <w:noProof/>
          <w:lang w:val="en-GB"/>
        </w:rPr>
        <w:t xml:space="preserve">is </w:t>
      </w:r>
      <w:r w:rsidR="00266832" w:rsidRPr="00A946FB">
        <w:rPr>
          <w:noProof/>
          <w:lang w:val="en-GB"/>
        </w:rPr>
        <w:t>a</w:t>
      </w:r>
      <w:r w:rsidR="00C172D7" w:rsidRPr="00A946FB">
        <w:rPr>
          <w:noProof/>
          <w:lang w:val="en-GB"/>
        </w:rPr>
        <w:t>n</w:t>
      </w:r>
      <w:r w:rsidR="00266832" w:rsidRPr="00A946FB">
        <w:rPr>
          <w:noProof/>
          <w:lang w:val="en-GB"/>
        </w:rPr>
        <w:t xml:space="preserve"> n-dimensional NumPy array </w:t>
      </w:r>
      <w:r w:rsidR="00B96563" w:rsidRPr="00A946FB">
        <w:rPr>
          <w:noProof/>
          <w:lang w:val="en-GB"/>
        </w:rPr>
        <w:t xml:space="preserve">with the transformed data. </w:t>
      </w:r>
      <w:r w:rsidR="00B1316D" w:rsidRPr="00A946FB">
        <w:rPr>
          <w:noProof/>
          <w:lang w:val="en-GB"/>
        </w:rPr>
        <w:t>Hence, t</w:t>
      </w:r>
      <w:r w:rsidR="00B96563" w:rsidRPr="00A946FB">
        <w:rPr>
          <w:noProof/>
          <w:lang w:val="en-GB"/>
        </w:rPr>
        <w:t xml:space="preserve">he array has </w:t>
      </w:r>
      <w:r w:rsidR="00266832" w:rsidRPr="00A946FB">
        <w:rPr>
          <w:noProof/>
          <w:lang w:val="en-GB"/>
        </w:rPr>
        <w:t>2 columns</w:t>
      </w:r>
      <w:r w:rsidR="00B1316D" w:rsidRPr="00A946FB">
        <w:rPr>
          <w:noProof/>
          <w:lang w:val="en-GB"/>
        </w:rPr>
        <w:t>,</w:t>
      </w:r>
      <w:r w:rsidR="00266832" w:rsidRPr="00A946FB">
        <w:rPr>
          <w:noProof/>
          <w:lang w:val="en-GB"/>
        </w:rPr>
        <w:t xml:space="preserve"> and </w:t>
      </w:r>
      <w:r w:rsidR="00B1316D" w:rsidRPr="00A946FB">
        <w:rPr>
          <w:noProof/>
          <w:lang w:val="en-GB"/>
        </w:rPr>
        <w:t xml:space="preserve">its </w:t>
      </w:r>
      <w:r w:rsidR="009A32DB" w:rsidRPr="00A946FB">
        <w:rPr>
          <w:noProof/>
          <w:lang w:val="en-GB"/>
        </w:rPr>
        <w:t xml:space="preserve">number of rows corresponds to the number of observations </w:t>
      </w:r>
      <w:r w:rsidR="00C24792" w:rsidRPr="00A946FB">
        <w:rPr>
          <w:noProof/>
          <w:lang w:val="en-GB"/>
        </w:rPr>
        <w:t xml:space="preserve">in the DataFrame </w:t>
      </w:r>
      <w:r w:rsidR="00CE7602" w:rsidRPr="00A946FB">
        <w:rPr>
          <w:noProof/>
          <w:lang w:val="en-GB"/>
        </w:rPr>
        <w:t xml:space="preserve">that </w:t>
      </w:r>
      <w:r w:rsidR="00494A22" w:rsidRPr="00A946FB">
        <w:rPr>
          <w:noProof/>
          <w:lang w:val="en-GB"/>
        </w:rPr>
        <w:t xml:space="preserve">has been passed to </w:t>
      </w:r>
      <w:r w:rsidR="00CE7602" w:rsidRPr="00A946FB">
        <w:rPr>
          <w:noProof/>
          <w:lang w:val="en-GB"/>
        </w:rPr>
        <w:t xml:space="preserve">the </w:t>
      </w:r>
      <w:r w:rsidR="00CE7602" w:rsidRPr="00A946FB">
        <w:rPr>
          <w:rFonts w:ascii="Consolas" w:hAnsi="Consolas"/>
          <w:noProof/>
          <w:lang w:val="en-GB"/>
        </w:rPr>
        <w:t>.fit_transformation()</w:t>
      </w:r>
      <w:r w:rsidR="00CE7602" w:rsidRPr="00A946FB">
        <w:rPr>
          <w:noProof/>
          <w:lang w:val="en-GB"/>
        </w:rPr>
        <w:t xml:space="preserve"> </w:t>
      </w:r>
      <w:r w:rsidR="0025625E" w:rsidRPr="00A946FB">
        <w:rPr>
          <w:noProof/>
          <w:lang w:val="en-GB"/>
        </w:rPr>
        <w:t xml:space="preserve">function </w:t>
      </w:r>
      <w:r w:rsidR="00CE7602" w:rsidRPr="00A946FB">
        <w:rPr>
          <w:noProof/>
          <w:lang w:val="en-GB"/>
        </w:rPr>
        <w:t>in the first place</w:t>
      </w:r>
      <w:r w:rsidR="009A32DB" w:rsidRPr="00A946FB">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2708A" w:rsidRPr="00971571" w14:paraId="64B93F8F" w14:textId="77777777" w:rsidTr="007D3BA3">
        <w:tc>
          <w:tcPr>
            <w:tcW w:w="9017" w:type="dxa"/>
          </w:tcPr>
          <w:p w14:paraId="76AED384" w14:textId="06A61482" w:rsidR="0002708A" w:rsidRPr="00A946FB" w:rsidRDefault="0002708A" w:rsidP="007D3BA3">
            <w:pPr>
              <w:pStyle w:val="BodyText"/>
              <w:rPr>
                <w:noProof/>
                <w:lang w:val="en-GB"/>
              </w:rPr>
            </w:pPr>
            <w:r w:rsidRPr="00A946FB">
              <w:rPr>
                <w:b/>
                <w:bCs/>
                <w:noProof/>
                <w:lang w:val="en-GB"/>
              </w:rPr>
              <w:t xml:space="preserve">Example (Cont’d): </w:t>
            </w:r>
            <w:r w:rsidR="00840549" w:rsidRPr="00A946FB">
              <w:rPr>
                <w:noProof/>
                <w:lang w:val="en-GB"/>
              </w:rPr>
              <w:t xml:space="preserve">In the first step, we reduce the dimensionality of the </w:t>
            </w:r>
            <w:r w:rsidR="00C50C49" w:rsidRPr="00A946FB">
              <w:rPr>
                <w:noProof/>
                <w:lang w:val="en-GB"/>
              </w:rPr>
              <w:t xml:space="preserve">clustering criteria array </w:t>
            </w:r>
            <w:r w:rsidR="00C50C49" w:rsidRPr="00A946FB">
              <w:rPr>
                <w:rFonts w:ascii="Consolas" w:hAnsi="Consolas"/>
                <w:noProof/>
                <w:lang w:val="en-GB"/>
              </w:rPr>
              <w:t>X_km_norm</w:t>
            </w:r>
            <w:r w:rsidR="00C50C49" w:rsidRPr="00A946FB">
              <w:rPr>
                <w:noProof/>
                <w:lang w:val="en-GB"/>
              </w:rPr>
              <w:t xml:space="preserve"> to 2 components</w:t>
            </w:r>
            <w:r w:rsidRPr="00A946FB">
              <w:rPr>
                <w:noProof/>
                <w:lang w:val="en-GB"/>
              </w:rPr>
              <w:t>.</w:t>
            </w:r>
          </w:p>
          <w:p w14:paraId="2BF57860" w14:textId="3087A114" w:rsidR="0002708A" w:rsidRPr="00A946FB" w:rsidRDefault="004E07C5" w:rsidP="007D3BA3">
            <w:pPr>
              <w:pStyle w:val="Figure-Image-Upper"/>
              <w:rPr>
                <w:lang w:val="en-GB"/>
              </w:rPr>
            </w:pPr>
            <w:r w:rsidRPr="00A946FB">
              <w:drawing>
                <wp:inline distT="0" distB="0" distL="0" distR="0" wp14:anchorId="5E3B4851" wp14:editId="0D356A6F">
                  <wp:extent cx="5580000" cy="1359584"/>
                  <wp:effectExtent l="19050" t="19050" r="20955"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539" t="31180" r="1986" b="32174"/>
                          <a:stretch/>
                        </pic:blipFill>
                        <pic:spPr bwMode="auto">
                          <a:xfrm>
                            <a:off x="0" y="0"/>
                            <a:ext cx="5580000" cy="135958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317B373" w14:textId="31455811" w:rsidR="0002708A" w:rsidRPr="00A946FB" w:rsidRDefault="0002708A" w:rsidP="007D3BA3">
            <w:pPr>
              <w:pStyle w:val="Caption"/>
              <w:rPr>
                <w:lang w:val="en-GB"/>
              </w:rPr>
            </w:pPr>
            <w:r w:rsidRPr="00A946FB">
              <w:rPr>
                <w:lang w:val="en-GB"/>
              </w:rPr>
              <w:t xml:space="preserve">Figure </w:t>
            </w:r>
            <w:r w:rsidR="000710CD" w:rsidRPr="00A946FB">
              <w:rPr>
                <w:lang w:val="en-GB"/>
              </w:rPr>
              <w:t>5</w:t>
            </w:r>
            <w:r w:rsidRPr="00A946FB">
              <w:rPr>
                <w:lang w:val="en-GB"/>
              </w:rPr>
              <w:t>.</w:t>
            </w:r>
            <w:r w:rsidR="00502442" w:rsidRPr="00A946FB">
              <w:rPr>
                <w:lang w:val="en-GB"/>
              </w:rPr>
              <w:fldChar w:fldCharType="begin"/>
            </w:r>
            <w:r w:rsidR="00502442" w:rsidRPr="00A946FB">
              <w:rPr>
                <w:lang w:val="en-GB"/>
              </w:rPr>
              <w:instrText xml:space="preserve"> SEQ Figure \* ARABIC </w:instrText>
            </w:r>
            <w:r w:rsidR="00502442" w:rsidRPr="00A946FB">
              <w:rPr>
                <w:lang w:val="en-GB"/>
              </w:rPr>
              <w:fldChar w:fldCharType="separate"/>
            </w:r>
            <w:r w:rsidR="000D5342" w:rsidRPr="00A946FB">
              <w:rPr>
                <w:lang w:val="en-GB"/>
              </w:rPr>
              <w:t>39</w:t>
            </w:r>
            <w:r w:rsidR="00502442" w:rsidRPr="00A946FB">
              <w:rPr>
                <w:lang w:val="en-GB"/>
              </w:rPr>
              <w:fldChar w:fldCharType="end"/>
            </w:r>
            <w:r w:rsidRPr="00A946FB">
              <w:rPr>
                <w:lang w:val="en-GB"/>
              </w:rPr>
              <w:t xml:space="preserve"> </w:t>
            </w:r>
            <w:r w:rsidR="004E07C5" w:rsidRPr="00A946FB">
              <w:rPr>
                <w:lang w:val="en-GB"/>
              </w:rPr>
              <w:t>Reduc</w:t>
            </w:r>
            <w:r w:rsidRPr="00A946FB">
              <w:rPr>
                <w:lang w:val="en-GB"/>
              </w:rPr>
              <w:t xml:space="preserve">ing </w:t>
            </w:r>
            <w:r w:rsidR="004E07C5" w:rsidRPr="00A946FB">
              <w:rPr>
                <w:lang w:val="en-GB"/>
              </w:rPr>
              <w:t xml:space="preserve">the Dimensionality of the </w:t>
            </w:r>
            <w:r w:rsidR="00CB4958" w:rsidRPr="00A946FB">
              <w:rPr>
                <w:lang w:val="en-GB"/>
              </w:rPr>
              <w:t>Input Variable DataFrame</w:t>
            </w:r>
          </w:p>
          <w:p w14:paraId="139BE893" w14:textId="7847B6E6" w:rsidR="008F6825" w:rsidRPr="00A946FB" w:rsidRDefault="00C50C49" w:rsidP="00E11F78">
            <w:pPr>
              <w:pStyle w:val="BodyText"/>
              <w:rPr>
                <w:noProof/>
                <w:lang w:val="en-GB"/>
              </w:rPr>
            </w:pPr>
            <w:r w:rsidRPr="00A946FB">
              <w:rPr>
                <w:noProof/>
                <w:lang w:val="en-GB"/>
              </w:rPr>
              <w:lastRenderedPageBreak/>
              <w:t xml:space="preserve">The resulting </w:t>
            </w:r>
            <w:r w:rsidR="00F63F49" w:rsidRPr="00A946FB">
              <w:rPr>
                <w:noProof/>
                <w:lang w:val="en-GB"/>
              </w:rPr>
              <w:t xml:space="preserve">values in the array </w:t>
            </w:r>
            <w:r w:rsidR="00F63F49" w:rsidRPr="00A946FB">
              <w:rPr>
                <w:rFonts w:ascii="Consolas" w:hAnsi="Consolas"/>
                <w:noProof/>
                <w:lang w:val="en-GB"/>
              </w:rPr>
              <w:t>X_pca</w:t>
            </w:r>
            <w:r w:rsidR="00F63F49" w:rsidRPr="00A946FB">
              <w:rPr>
                <w:noProof/>
                <w:lang w:val="en-GB"/>
              </w:rPr>
              <w:t xml:space="preserve"> are the coordinates of each data point in the scatter plot.</w:t>
            </w:r>
          </w:p>
          <w:p w14:paraId="5C3B8990" w14:textId="3662F0E6" w:rsidR="0002708A" w:rsidRPr="00A946FB" w:rsidRDefault="00FC5AA1" w:rsidP="007D3BA3">
            <w:pPr>
              <w:pStyle w:val="BodyText"/>
              <w:rPr>
                <w:noProof/>
                <w:lang w:val="en-GB"/>
              </w:rPr>
            </w:pPr>
            <w:r w:rsidRPr="00A946FB">
              <w:rPr>
                <w:noProof/>
                <w:lang w:val="en-GB"/>
              </w:rPr>
              <w:t>In the next step, we separate the coordinates of observations of cluster 0 from those of cluster 1 since we would like to plot them in different colour</w:t>
            </w:r>
            <w:r w:rsidR="0030158B" w:rsidRPr="00A946FB">
              <w:rPr>
                <w:noProof/>
                <w:lang w:val="en-GB"/>
              </w:rPr>
              <w:t>s in the final chart</w:t>
            </w:r>
            <w:r w:rsidR="00120DD3" w:rsidRPr="00A946FB">
              <w:rPr>
                <w:noProof/>
                <w:lang w:val="en-GB"/>
              </w:rPr>
              <w:t>.</w:t>
            </w:r>
          </w:p>
          <w:p w14:paraId="73193865" w14:textId="248358A0" w:rsidR="0002708A" w:rsidRPr="00A946FB" w:rsidRDefault="00802794" w:rsidP="007D3BA3">
            <w:pPr>
              <w:pStyle w:val="Figure-Image-Upper"/>
              <w:rPr>
                <w:lang w:val="en-GB"/>
              </w:rPr>
            </w:pPr>
            <w:r w:rsidRPr="00A946FB">
              <w:drawing>
                <wp:inline distT="0" distB="0" distL="0" distR="0" wp14:anchorId="5DEBC1FF" wp14:editId="39B8987A">
                  <wp:extent cx="5580000" cy="330206"/>
                  <wp:effectExtent l="19050" t="19050" r="2095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6489" t="33007" r="2025" b="58091"/>
                          <a:stretch/>
                        </pic:blipFill>
                        <pic:spPr bwMode="auto">
                          <a:xfrm>
                            <a:off x="0" y="0"/>
                            <a:ext cx="5580000" cy="33020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2C88CD" w14:textId="520D7B51" w:rsidR="0002708A" w:rsidRPr="00A946FB" w:rsidRDefault="00CE2E79" w:rsidP="00DB29D7">
            <w:pPr>
              <w:pStyle w:val="Caption"/>
              <w:rPr>
                <w:lang w:val="en-GB"/>
              </w:rPr>
            </w:pPr>
            <w:r w:rsidRPr="00A946FB">
              <w:rPr>
                <w:lang w:val="en-GB"/>
              </w:rPr>
              <w:t xml:space="preserve">Figure </w:t>
            </w:r>
            <w:r w:rsidR="00722C6D" w:rsidRPr="00A946FB">
              <w:rPr>
                <w:lang w:val="en-GB"/>
              </w:rPr>
              <w:t>5</w:t>
            </w:r>
            <w:r w:rsidRPr="00A946FB">
              <w:rPr>
                <w:lang w:val="en-GB"/>
              </w:rPr>
              <w:t>.</w:t>
            </w:r>
            <w:r w:rsidR="00502442" w:rsidRPr="00A946FB">
              <w:rPr>
                <w:lang w:val="en-GB"/>
              </w:rPr>
              <w:fldChar w:fldCharType="begin"/>
            </w:r>
            <w:r w:rsidR="00502442" w:rsidRPr="00A946FB">
              <w:rPr>
                <w:lang w:val="en-GB"/>
              </w:rPr>
              <w:instrText xml:space="preserve"> SEQ Figure \* ARABIC </w:instrText>
            </w:r>
            <w:r w:rsidR="00502442" w:rsidRPr="00A946FB">
              <w:rPr>
                <w:lang w:val="en-GB"/>
              </w:rPr>
              <w:fldChar w:fldCharType="separate"/>
            </w:r>
            <w:r w:rsidR="000D5342" w:rsidRPr="00A946FB">
              <w:rPr>
                <w:lang w:val="en-GB"/>
              </w:rPr>
              <w:t>40</w:t>
            </w:r>
            <w:r w:rsidR="00502442" w:rsidRPr="00A946FB">
              <w:rPr>
                <w:lang w:val="en-GB"/>
              </w:rPr>
              <w:fldChar w:fldCharType="end"/>
            </w:r>
            <w:r w:rsidRPr="00A946FB">
              <w:rPr>
                <w:lang w:val="en-GB"/>
              </w:rPr>
              <w:t xml:space="preserve"> Selecting </w:t>
            </w:r>
            <w:r w:rsidR="00B2318D" w:rsidRPr="00A946FB">
              <w:rPr>
                <w:lang w:val="en-GB"/>
              </w:rPr>
              <w:t xml:space="preserve">PCA Data </w:t>
            </w:r>
            <w:r w:rsidR="0093552D" w:rsidRPr="00A946FB">
              <w:rPr>
                <w:lang w:val="en-GB"/>
              </w:rPr>
              <w:t xml:space="preserve">Based on the </w:t>
            </w:r>
            <w:r w:rsidR="00B2318D" w:rsidRPr="00A946FB">
              <w:rPr>
                <w:lang w:val="en-GB"/>
              </w:rPr>
              <w:t xml:space="preserve">Predicted Classification </w:t>
            </w:r>
          </w:p>
          <w:p w14:paraId="3A670EFA" w14:textId="770E7A8C" w:rsidR="005C3EAA" w:rsidRPr="00A946FB" w:rsidRDefault="0030158B" w:rsidP="005C3EAA">
            <w:pPr>
              <w:pStyle w:val="BodyText"/>
              <w:rPr>
                <w:noProof/>
                <w:lang w:val="en-GB"/>
              </w:rPr>
            </w:pPr>
            <w:r w:rsidRPr="00A946FB">
              <w:rPr>
                <w:noProof/>
                <w:lang w:val="en-GB"/>
              </w:rPr>
              <w:t xml:space="preserve">To plot the data points of different clusters in different colours, we need two </w:t>
            </w:r>
            <w:r w:rsidR="00777051" w:rsidRPr="00A946FB">
              <w:rPr>
                <w:rFonts w:ascii="Consolas" w:hAnsi="Consolas"/>
                <w:noProof/>
                <w:lang w:val="en-GB"/>
              </w:rPr>
              <w:t>plt.</w:t>
            </w:r>
            <w:r w:rsidRPr="00A946FB">
              <w:rPr>
                <w:rFonts w:ascii="Consolas" w:hAnsi="Consolas"/>
                <w:noProof/>
                <w:lang w:val="en-GB"/>
              </w:rPr>
              <w:t>scatter</w:t>
            </w:r>
            <w:r w:rsidR="00777051" w:rsidRPr="00A946FB">
              <w:rPr>
                <w:noProof/>
                <w:lang w:val="en-GB"/>
              </w:rPr>
              <w:t xml:space="preserve"> command since we have to fix the </w:t>
            </w:r>
            <w:r w:rsidR="00777051" w:rsidRPr="00A946FB">
              <w:rPr>
                <w:rFonts w:ascii="Consolas" w:hAnsi="Consolas"/>
                <w:noProof/>
                <w:lang w:val="en-GB"/>
              </w:rPr>
              <w:t>facecolour</w:t>
            </w:r>
            <w:r w:rsidR="00777051" w:rsidRPr="00A946FB">
              <w:rPr>
                <w:noProof/>
                <w:lang w:val="en-GB"/>
              </w:rPr>
              <w:t xml:space="preserve"> parameter </w:t>
            </w:r>
            <w:r w:rsidR="001260C5" w:rsidRPr="00A946FB">
              <w:rPr>
                <w:noProof/>
                <w:lang w:val="en-GB"/>
              </w:rPr>
              <w:t>in every line</w:t>
            </w:r>
            <w:r w:rsidR="005C3EAA" w:rsidRPr="00A946FB">
              <w:rPr>
                <w:noProof/>
                <w:lang w:val="en-GB"/>
              </w:rPr>
              <w:t>.</w:t>
            </w:r>
            <w:r w:rsidR="00777051" w:rsidRPr="00A946FB">
              <w:rPr>
                <w:noProof/>
                <w:lang w:val="en-GB"/>
              </w:rPr>
              <w:t xml:space="preserve"> </w:t>
            </w:r>
            <w:r w:rsidR="001260C5" w:rsidRPr="00A946FB">
              <w:rPr>
                <w:noProof/>
                <w:lang w:val="en-GB"/>
              </w:rPr>
              <w:t xml:space="preserve">The values on the x-axis are </w:t>
            </w:r>
            <w:r w:rsidR="006E596C" w:rsidRPr="00A946FB">
              <w:rPr>
                <w:noProof/>
                <w:lang w:val="en-GB"/>
              </w:rPr>
              <w:t xml:space="preserve">the values stored in the first column of </w:t>
            </w:r>
            <w:r w:rsidR="004E4BFD" w:rsidRPr="00A946FB">
              <w:rPr>
                <w:noProof/>
                <w:lang w:val="en-GB"/>
              </w:rPr>
              <w:t xml:space="preserve">the </w:t>
            </w:r>
            <w:r w:rsidR="008C7A51" w:rsidRPr="00A946FB">
              <w:rPr>
                <w:noProof/>
                <w:lang w:val="en-GB"/>
              </w:rPr>
              <w:t xml:space="preserve">subset </w:t>
            </w:r>
            <w:r w:rsidR="004E4BFD" w:rsidRPr="00A946FB">
              <w:rPr>
                <w:noProof/>
                <w:lang w:val="en-GB"/>
              </w:rPr>
              <w:t>arrays</w:t>
            </w:r>
            <w:r w:rsidR="008C7A51" w:rsidRPr="00A946FB">
              <w:rPr>
                <w:noProof/>
                <w:lang w:val="en-GB"/>
              </w:rPr>
              <w:t xml:space="preserve"> of </w:t>
            </w:r>
            <w:r w:rsidR="008C7A51" w:rsidRPr="00A946FB">
              <w:rPr>
                <w:rFonts w:ascii="Consolas" w:hAnsi="Consolas"/>
                <w:noProof/>
                <w:lang w:val="en-GB"/>
              </w:rPr>
              <w:t>X_</w:t>
            </w:r>
            <w:r w:rsidR="00C16BC9" w:rsidRPr="00A946FB">
              <w:rPr>
                <w:rFonts w:ascii="Consolas" w:hAnsi="Consolas"/>
                <w:noProof/>
                <w:lang w:val="en-GB"/>
              </w:rPr>
              <w:t>pca</w:t>
            </w:r>
            <w:r w:rsidR="00C16BC9" w:rsidRPr="00A946FB">
              <w:rPr>
                <w:noProof/>
                <w:lang w:val="en-GB"/>
              </w:rPr>
              <w:t xml:space="preserve"> called</w:t>
            </w:r>
            <w:r w:rsidR="004E4BFD" w:rsidRPr="00A946FB">
              <w:rPr>
                <w:noProof/>
                <w:lang w:val="en-GB"/>
              </w:rPr>
              <w:t xml:space="preserve"> </w:t>
            </w:r>
            <w:r w:rsidR="006E596C" w:rsidRPr="00A946FB">
              <w:rPr>
                <w:rFonts w:ascii="Consolas" w:hAnsi="Consolas"/>
                <w:noProof/>
                <w:lang w:val="en-GB"/>
              </w:rPr>
              <w:t>filtered_label0</w:t>
            </w:r>
            <w:r w:rsidR="006E596C" w:rsidRPr="00A946FB">
              <w:rPr>
                <w:noProof/>
                <w:lang w:val="en-GB"/>
              </w:rPr>
              <w:t xml:space="preserve"> </w:t>
            </w:r>
            <w:r w:rsidR="004E4BFD" w:rsidRPr="00A946FB">
              <w:rPr>
                <w:noProof/>
                <w:lang w:val="en-GB"/>
              </w:rPr>
              <w:t>and</w:t>
            </w:r>
            <w:r w:rsidR="00572456" w:rsidRPr="00A946FB">
              <w:rPr>
                <w:noProof/>
                <w:lang w:val="en-GB"/>
              </w:rPr>
              <w:t xml:space="preserve"> </w:t>
            </w:r>
            <w:r w:rsidR="00572456" w:rsidRPr="00A946FB">
              <w:rPr>
                <w:rFonts w:ascii="Consolas" w:hAnsi="Consolas"/>
                <w:noProof/>
                <w:lang w:val="en-GB"/>
              </w:rPr>
              <w:t>filtered_label</w:t>
            </w:r>
            <w:r w:rsidR="00CD0BBA">
              <w:rPr>
                <w:rFonts w:ascii="Consolas" w:hAnsi="Consolas"/>
                <w:noProof/>
                <w:lang w:val="en-GB"/>
              </w:rPr>
              <w:t>1</w:t>
            </w:r>
            <w:r w:rsidR="00572456" w:rsidRPr="00A946FB">
              <w:rPr>
                <w:noProof/>
                <w:lang w:val="en-GB"/>
              </w:rPr>
              <w:t xml:space="preserve">. </w:t>
            </w:r>
            <w:r w:rsidR="00BA7A7A" w:rsidRPr="00A946FB">
              <w:rPr>
                <w:noProof/>
                <w:lang w:val="en-GB"/>
              </w:rPr>
              <w:t xml:space="preserve">The values in their second columns are the </w:t>
            </w:r>
            <w:r w:rsidR="00572456" w:rsidRPr="00A946FB">
              <w:rPr>
                <w:noProof/>
                <w:lang w:val="en-GB"/>
              </w:rPr>
              <w:t>values on the y-axis.</w:t>
            </w:r>
          </w:p>
          <w:p w14:paraId="1EB66A2F" w14:textId="27AFAE78" w:rsidR="005C3EAA" w:rsidRPr="00A946FB" w:rsidRDefault="009134E2" w:rsidP="005C3EAA">
            <w:pPr>
              <w:pStyle w:val="Figure-Image-Upper"/>
              <w:rPr>
                <w:lang w:val="en-GB"/>
              </w:rPr>
            </w:pPr>
            <w:r>
              <mc:AlternateContent>
                <mc:Choice Requires="wpg">
                  <w:drawing>
                    <wp:anchor distT="0" distB="0" distL="114300" distR="114300" simplePos="0" relativeHeight="251658240" behindDoc="0" locked="0" layoutInCell="1" allowOverlap="1" wp14:anchorId="19C501D8" wp14:editId="3C4AE85B">
                      <wp:simplePos x="0" y="0"/>
                      <wp:positionH relativeFrom="column">
                        <wp:posOffset>884209</wp:posOffset>
                      </wp:positionH>
                      <wp:positionV relativeFrom="paragraph">
                        <wp:posOffset>741169</wp:posOffset>
                      </wp:positionV>
                      <wp:extent cx="2593710" cy="1917759"/>
                      <wp:effectExtent l="0" t="0" r="0" b="0"/>
                      <wp:wrapNone/>
                      <wp:docPr id="8" name="Group 8"/>
                      <wp:cNvGraphicFramePr/>
                      <a:graphic xmlns:a="http://schemas.openxmlformats.org/drawingml/2006/main">
                        <a:graphicData uri="http://schemas.microsoft.com/office/word/2010/wordprocessingGroup">
                          <wpg:wgp>
                            <wpg:cNvGrpSpPr/>
                            <wpg:grpSpPr>
                              <a:xfrm>
                                <a:off x="0" y="0"/>
                                <a:ext cx="2593710" cy="1917759"/>
                                <a:chOff x="0" y="0"/>
                                <a:chExt cx="2593710" cy="1917759"/>
                              </a:xfrm>
                            </wpg:grpSpPr>
                            <wps:wsp>
                              <wps:cNvPr id="78" name="Text Box 78"/>
                              <wps:cNvSpPr txBox="1"/>
                              <wps:spPr>
                                <a:xfrm>
                                  <a:off x="1840675" y="1579418"/>
                                  <a:ext cx="753035" cy="239979"/>
                                </a:xfrm>
                                <a:prstGeom prst="rect">
                                  <a:avLst/>
                                </a:prstGeom>
                                <a:noFill/>
                                <a:ln w="6350">
                                  <a:noFill/>
                                </a:ln>
                              </wps:spPr>
                              <wps:txbx>
                                <w:txbxContent>
                                  <w:p w14:paraId="2405DA42" w14:textId="61AACB0B" w:rsidR="009E37AD" w:rsidRPr="00265ED0" w:rsidRDefault="009E37AD">
                                    <w:pPr>
                                      <w:rPr>
                                        <w:rFonts w:ascii="Consolas" w:hAnsi="Consolas"/>
                                        <w:color w:val="31849B" w:themeColor="accent5" w:themeShade="BF"/>
                                        <w:sz w:val="8"/>
                                        <w:szCs w:val="8"/>
                                      </w:rPr>
                                    </w:pPr>
                                    <w:r w:rsidRPr="00265ED0">
                                      <w:rPr>
                                        <w:rFonts w:ascii="Consolas" w:hAnsi="Consolas"/>
                                        <w:color w:val="31849B" w:themeColor="accent5" w:themeShade="BF"/>
                                        <w:sz w:val="16"/>
                                        <w:szCs w:val="16"/>
                                      </w:rPr>
                                      <w:t xml:space="preserve">Cluster </w:t>
                                    </w:r>
                                    <w:r>
                                      <w:rPr>
                                        <w:rFonts w:ascii="Consolas" w:hAnsi="Consolas"/>
                                        <w:color w:val="31849B" w:themeColor="accent5" w:themeShade="BF"/>
                                        <w:sz w:val="16"/>
                                        <w:szCs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 name="Group 7"/>
                              <wpg:cNvGrpSpPr/>
                              <wpg:grpSpPr>
                                <a:xfrm>
                                  <a:off x="265463" y="0"/>
                                  <a:ext cx="2022705" cy="1917759"/>
                                  <a:chOff x="0" y="0"/>
                                  <a:chExt cx="2022705" cy="1917759"/>
                                </a:xfrm>
                              </wpg:grpSpPr>
                              <wps:wsp>
                                <wps:cNvPr id="76" name="Oval 76"/>
                                <wps:cNvSpPr/>
                                <wps:spPr>
                                  <a:xfrm rot="18900000">
                                    <a:off x="0" y="216040"/>
                                    <a:ext cx="911288" cy="1701719"/>
                                  </a:xfrm>
                                  <a:prstGeom prst="ellipse">
                                    <a:avLst/>
                                  </a:prstGeom>
                                  <a:noFill/>
                                  <a:ln w="12700">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rot="18900000">
                                    <a:off x="1065125" y="0"/>
                                    <a:ext cx="957580" cy="1775873"/>
                                  </a:xfrm>
                                  <a:prstGeom prst="ellipse">
                                    <a:avLst/>
                                  </a:prstGeom>
                                  <a:noFill/>
                                  <a:ln w="12700">
                                    <a:solidFill>
                                      <a:srgbClr val="00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 name="Text Box 79"/>
                              <wps:cNvSpPr txBox="1"/>
                              <wps:spPr>
                                <a:xfrm>
                                  <a:off x="0" y="190005"/>
                                  <a:ext cx="708409" cy="211015"/>
                                </a:xfrm>
                                <a:prstGeom prst="rect">
                                  <a:avLst/>
                                </a:prstGeom>
                                <a:noFill/>
                                <a:ln w="6350">
                                  <a:noFill/>
                                </a:ln>
                              </wps:spPr>
                              <wps:txbx>
                                <w:txbxContent>
                                  <w:p w14:paraId="2C1DFB80" w14:textId="560EFDB3" w:rsidR="009E37AD" w:rsidRPr="00265ED0" w:rsidRDefault="009E37AD">
                                    <w:pPr>
                                      <w:rPr>
                                        <w:rFonts w:ascii="Consolas" w:hAnsi="Consolas"/>
                                        <w:color w:val="404040" w:themeColor="text1" w:themeTint="BF"/>
                                        <w:sz w:val="8"/>
                                        <w:szCs w:val="8"/>
                                      </w:rPr>
                                    </w:pPr>
                                    <w:r w:rsidRPr="00265ED0">
                                      <w:rPr>
                                        <w:rFonts w:ascii="Consolas" w:hAnsi="Consolas"/>
                                        <w:color w:val="404040" w:themeColor="text1" w:themeTint="BF"/>
                                        <w:sz w:val="16"/>
                                        <w:szCs w:val="16"/>
                                      </w:rPr>
                                      <w:t xml:space="preserve">Cluster </w:t>
                                    </w:r>
                                    <w:r>
                                      <w:rPr>
                                        <w:rFonts w:ascii="Consolas" w:hAnsi="Consolas"/>
                                        <w:color w:val="404040" w:themeColor="text1" w:themeTint="BF"/>
                                        <w:sz w:val="16"/>
                                        <w:szCs w:val="1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C501D8" id="Group 8" o:spid="_x0000_s1026" style="position:absolute;left:0;text-align:left;margin-left:69.6pt;margin-top:58.35pt;width:204.25pt;height:151pt;z-index:251658240" coordsize="25937,19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">
                      <v:shapetype id="_x0000_t202" coordsize="21600,21600" o:spt="202" path="m,l,21600r21600,l21600,xe">
                        <v:stroke joinstyle="miter"/>
                        <v:path gradientshapeok="t" o:connecttype="rect"/>
                      </v:shapetype>
                      <v:shape id="Text Box 78" o:spid="_x0000_s1027" type="#_x0000_t202" style="position:absolute;left:18406;top:15794;width:7531;height:2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2405DA42" w14:textId="61AACB0B" w:rsidR="009E37AD" w:rsidRPr="00265ED0" w:rsidRDefault="009E37AD">
                              <w:pPr>
                                <w:rPr>
                                  <w:rFonts w:ascii="Consolas" w:hAnsi="Consolas"/>
                                  <w:color w:val="31849B" w:themeColor="accent5" w:themeShade="BF"/>
                                  <w:sz w:val="8"/>
                                  <w:szCs w:val="8"/>
                                </w:rPr>
                              </w:pPr>
                              <w:r w:rsidRPr="00265ED0">
                                <w:rPr>
                                  <w:rFonts w:ascii="Consolas" w:hAnsi="Consolas"/>
                                  <w:color w:val="31849B" w:themeColor="accent5" w:themeShade="BF"/>
                                  <w:sz w:val="16"/>
                                  <w:szCs w:val="16"/>
                                </w:rPr>
                                <w:t xml:space="preserve">Cluster </w:t>
                              </w:r>
                              <w:r>
                                <w:rPr>
                                  <w:rFonts w:ascii="Consolas" w:hAnsi="Consolas"/>
                                  <w:color w:val="31849B" w:themeColor="accent5" w:themeShade="BF"/>
                                  <w:sz w:val="16"/>
                                  <w:szCs w:val="16"/>
                                </w:rPr>
                                <w:t>1</w:t>
                              </w:r>
                            </w:p>
                          </w:txbxContent>
                        </v:textbox>
                      </v:shape>
                      <v:group id="Group 7" o:spid="_x0000_s1028" style="position:absolute;left:2654;width:20227;height:19177" coordsize="20227,19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oval id="Oval 76" o:spid="_x0000_s1029" style="position:absolute;top:2160;width:9112;height:17017;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" filled="f" strokecolor="#a5a5a5 [2092]" strokeweight="1pt"/>
                        <v:oval id="Oval 77" o:spid="_x0000_s1030" style="position:absolute;left:10651;width:9576;height:17758;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" filled="f" strokecolor="aqua" strokeweight="1pt"/>
                      </v:group>
                      <v:shape id="Text Box 79" o:spid="_x0000_s1031" type="#_x0000_t202" style="position:absolute;top:1900;width:708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ay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rmL3D/En6AXN0AAAD//wMAUEsBAi0AFAAGAAgAAAAhANvh9svuAAAAhQEAABMAAAAAAAAA&#10;AAAAAAAAAAAAAFtDb250ZW50X1R5cGVzXS54bWxQSwECLQAUAAYACAAAACEAWvQsW78AAAAVAQAA&#10;CwAAAAAAAAAAAAAAAAAfAQAAX3JlbHMvLnJlbHNQSwECLQAUAAYACAAAACEAmPJWssYAAADbAAAA&#10;DwAAAAAAAAAAAAAAAAAHAgAAZHJzL2Rvd25yZXYueG1sUEsFBgAAAAADAAMAtwAAAPoCAAAAAA==&#10;" filled="f" stroked="f" strokeweight=".5pt">
                        <v:textbox>
                          <w:txbxContent>
                            <w:p w14:paraId="2C1DFB80" w14:textId="560EFDB3" w:rsidR="009E37AD" w:rsidRPr="00265ED0" w:rsidRDefault="009E37AD">
                              <w:pPr>
                                <w:rPr>
                                  <w:rFonts w:ascii="Consolas" w:hAnsi="Consolas"/>
                                  <w:color w:val="404040" w:themeColor="text1" w:themeTint="BF"/>
                                  <w:sz w:val="8"/>
                                  <w:szCs w:val="8"/>
                                </w:rPr>
                              </w:pPr>
                              <w:r w:rsidRPr="00265ED0">
                                <w:rPr>
                                  <w:rFonts w:ascii="Consolas" w:hAnsi="Consolas"/>
                                  <w:color w:val="404040" w:themeColor="text1" w:themeTint="BF"/>
                                  <w:sz w:val="16"/>
                                  <w:szCs w:val="16"/>
                                </w:rPr>
                                <w:t xml:space="preserve">Cluster </w:t>
                              </w:r>
                              <w:r>
                                <w:rPr>
                                  <w:rFonts w:ascii="Consolas" w:hAnsi="Consolas"/>
                                  <w:color w:val="404040" w:themeColor="text1" w:themeTint="BF"/>
                                  <w:sz w:val="16"/>
                                  <w:szCs w:val="16"/>
                                </w:rPr>
                                <w:t>0</w:t>
                              </w:r>
                            </w:p>
                          </w:txbxContent>
                        </v:textbox>
                      </v:shape>
                    </v:group>
                  </w:pict>
                </mc:Fallback>
              </mc:AlternateContent>
            </w:r>
            <w:r w:rsidR="002417D4" w:rsidRPr="00A946FB">
              <w:drawing>
                <wp:inline distT="0" distB="0" distL="0" distR="0" wp14:anchorId="24C4CF53" wp14:editId="2E7D9ABE">
                  <wp:extent cx="5580000" cy="2686932"/>
                  <wp:effectExtent l="19050" t="19050" r="20955" b="184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71" t="22814" r="2057" b="4854"/>
                          <a:stretch/>
                        </pic:blipFill>
                        <pic:spPr bwMode="auto">
                          <a:xfrm>
                            <a:off x="0" y="0"/>
                            <a:ext cx="5580000" cy="268693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7144CFD" w14:textId="514BBB6B" w:rsidR="005C3EAA" w:rsidRPr="00A946FB" w:rsidRDefault="005C3EAA" w:rsidP="005C3EAA">
            <w:pPr>
              <w:pStyle w:val="Caption"/>
              <w:rPr>
                <w:lang w:val="en-GB"/>
              </w:rPr>
            </w:pPr>
            <w:bookmarkStart w:id="44" w:name="_Ref64282235"/>
            <w:r w:rsidRPr="00A946FB">
              <w:rPr>
                <w:lang w:val="en-GB"/>
              </w:rPr>
              <w:t>Figure 5.</w:t>
            </w:r>
            <w:r w:rsidRPr="00A946FB">
              <w:rPr>
                <w:lang w:val="en-GB"/>
              </w:rPr>
              <w:fldChar w:fldCharType="begin"/>
            </w:r>
            <w:r w:rsidRPr="00A946FB">
              <w:rPr>
                <w:lang w:val="en-GB"/>
              </w:rPr>
              <w:instrText xml:space="preserve"> SEQ Figure \* ARABIC </w:instrText>
            </w:r>
            <w:r w:rsidRPr="00A946FB">
              <w:rPr>
                <w:lang w:val="en-GB"/>
              </w:rPr>
              <w:fldChar w:fldCharType="separate"/>
            </w:r>
            <w:r w:rsidR="000D5342" w:rsidRPr="00A946FB">
              <w:rPr>
                <w:lang w:val="en-GB"/>
              </w:rPr>
              <w:t>41</w:t>
            </w:r>
            <w:r w:rsidRPr="00A946FB">
              <w:rPr>
                <w:lang w:val="en-GB"/>
              </w:rPr>
              <w:fldChar w:fldCharType="end"/>
            </w:r>
            <w:bookmarkEnd w:id="44"/>
            <w:r w:rsidRPr="00A946FB">
              <w:rPr>
                <w:lang w:val="en-GB"/>
              </w:rPr>
              <w:t xml:space="preserve"> </w:t>
            </w:r>
            <w:r w:rsidR="00C64FB1" w:rsidRPr="00A946FB">
              <w:rPr>
                <w:lang w:val="en-GB"/>
              </w:rPr>
              <w:t xml:space="preserve">Plotting of </w:t>
            </w:r>
            <w:r w:rsidR="006E51D1" w:rsidRPr="00A946FB">
              <w:rPr>
                <w:lang w:val="en-GB"/>
              </w:rPr>
              <w:t xml:space="preserve">the </w:t>
            </w:r>
            <w:r w:rsidR="00C64FB1" w:rsidRPr="00A946FB">
              <w:rPr>
                <w:lang w:val="en-GB"/>
              </w:rPr>
              <w:t>K-Means Clustering Result</w:t>
            </w:r>
          </w:p>
          <w:p w14:paraId="2BD6A65E" w14:textId="46071E5E" w:rsidR="005C3EAA" w:rsidRPr="00A946FB" w:rsidRDefault="00572456" w:rsidP="005C3EAA">
            <w:pPr>
              <w:pStyle w:val="BodyText"/>
              <w:rPr>
                <w:noProof/>
                <w:lang w:val="en-GB"/>
              </w:rPr>
            </w:pPr>
            <w:r w:rsidRPr="00A946FB">
              <w:rPr>
                <w:noProof/>
                <w:lang w:val="en-GB"/>
              </w:rPr>
              <w:t xml:space="preserve">From </w:t>
            </w:r>
            <w:r w:rsidR="00DD34A4" w:rsidRPr="00A946FB">
              <w:rPr>
                <w:noProof/>
                <w:lang w:val="en-GB"/>
              </w:rPr>
              <w:fldChar w:fldCharType="begin"/>
            </w:r>
            <w:r w:rsidR="00DD34A4" w:rsidRPr="00A946FB">
              <w:rPr>
                <w:noProof/>
                <w:lang w:val="en-GB"/>
              </w:rPr>
              <w:instrText xml:space="preserve"> REF _Ref64282235 \h </w:instrText>
            </w:r>
            <w:r w:rsidR="00DD34A4" w:rsidRPr="00A946FB">
              <w:rPr>
                <w:noProof/>
                <w:lang w:val="en-GB"/>
              </w:rPr>
            </w:r>
            <w:r w:rsidR="00DD34A4" w:rsidRPr="00A946FB">
              <w:rPr>
                <w:noProof/>
                <w:lang w:val="en-GB"/>
              </w:rPr>
              <w:fldChar w:fldCharType="separate"/>
            </w:r>
            <w:r w:rsidR="000D5342" w:rsidRPr="00A946FB">
              <w:rPr>
                <w:noProof/>
                <w:lang w:val="en-GB"/>
              </w:rPr>
              <w:t>Figure 5.41</w:t>
            </w:r>
            <w:r w:rsidR="00DD34A4" w:rsidRPr="00A946FB">
              <w:rPr>
                <w:noProof/>
                <w:lang w:val="en-GB"/>
              </w:rPr>
              <w:fldChar w:fldCharType="end"/>
            </w:r>
            <w:r w:rsidRPr="00A946FB">
              <w:rPr>
                <w:noProof/>
                <w:lang w:val="en-GB"/>
              </w:rPr>
              <w:t xml:space="preserve">, we can see the </w:t>
            </w:r>
            <w:r w:rsidR="00D21815" w:rsidRPr="00A946FB">
              <w:rPr>
                <w:noProof/>
                <w:lang w:val="en-GB"/>
              </w:rPr>
              <w:t xml:space="preserve">clusters </w:t>
            </w:r>
            <w:r w:rsidR="00023BFB" w:rsidRPr="00A946FB">
              <w:rPr>
                <w:noProof/>
                <w:lang w:val="en-GB"/>
              </w:rPr>
              <w:t xml:space="preserve">are formed </w:t>
            </w:r>
            <w:r w:rsidR="00621931" w:rsidRPr="00A946FB">
              <w:rPr>
                <w:noProof/>
                <w:lang w:val="en-GB"/>
              </w:rPr>
              <w:t>based on</w:t>
            </w:r>
            <w:r w:rsidR="00D21815" w:rsidRPr="00A946FB">
              <w:rPr>
                <w:noProof/>
                <w:lang w:val="en-GB"/>
              </w:rPr>
              <w:t xml:space="preserve"> the </w:t>
            </w:r>
            <w:r w:rsidR="00DB23F2" w:rsidRPr="00A946FB">
              <w:rPr>
                <w:noProof/>
                <w:lang w:val="en-GB"/>
              </w:rPr>
              <w:t xml:space="preserve">distance </w:t>
            </w:r>
            <w:r w:rsidR="00621931" w:rsidRPr="00A946FB">
              <w:rPr>
                <w:noProof/>
                <w:lang w:val="en-GB"/>
              </w:rPr>
              <w:t>of the</w:t>
            </w:r>
            <w:r w:rsidR="00C00B14" w:rsidRPr="00A946FB">
              <w:rPr>
                <w:noProof/>
                <w:lang w:val="en-GB"/>
              </w:rPr>
              <w:t>ir</w:t>
            </w:r>
            <w:r w:rsidR="00621931" w:rsidRPr="00A946FB">
              <w:rPr>
                <w:noProof/>
                <w:lang w:val="en-GB"/>
              </w:rPr>
              <w:t xml:space="preserve"> data points </w:t>
            </w:r>
            <w:r w:rsidR="00DB23F2" w:rsidRPr="00A946FB">
              <w:rPr>
                <w:noProof/>
                <w:lang w:val="en-GB"/>
              </w:rPr>
              <w:t>to the centroids</w:t>
            </w:r>
            <w:r w:rsidR="005C3EAA" w:rsidRPr="00A946FB">
              <w:rPr>
                <w:noProof/>
                <w:lang w:val="en-GB"/>
              </w:rPr>
              <w:t>.</w:t>
            </w:r>
            <w:r w:rsidR="00DD34A4" w:rsidRPr="00A946FB">
              <w:rPr>
                <w:noProof/>
                <w:lang w:val="en-GB"/>
              </w:rPr>
              <w:t xml:space="preserve"> </w:t>
            </w:r>
            <w:r w:rsidR="00B079D5" w:rsidRPr="00A946FB">
              <w:rPr>
                <w:noProof/>
                <w:lang w:val="en-GB"/>
              </w:rPr>
              <w:t xml:space="preserve">While the data points in the bottom left </w:t>
            </w:r>
            <w:r w:rsidR="00CC2B31">
              <w:rPr>
                <w:noProof/>
                <w:lang w:val="en-GB"/>
              </w:rPr>
              <w:t>corner</w:t>
            </w:r>
            <w:r w:rsidR="00B079D5" w:rsidRPr="00A946FB">
              <w:rPr>
                <w:noProof/>
                <w:lang w:val="en-GB"/>
              </w:rPr>
              <w:t xml:space="preserve"> of the chart are </w:t>
            </w:r>
            <w:r w:rsidR="00270100" w:rsidRPr="00A946FB">
              <w:rPr>
                <w:noProof/>
                <w:lang w:val="en-GB"/>
              </w:rPr>
              <w:t>grouped to cluster 0</w:t>
            </w:r>
            <w:r w:rsidR="00D07AE6" w:rsidRPr="00A946FB">
              <w:rPr>
                <w:noProof/>
                <w:lang w:val="en-GB"/>
              </w:rPr>
              <w:t xml:space="preserve"> (grey data points)</w:t>
            </w:r>
            <w:r w:rsidR="00270100" w:rsidRPr="00A946FB">
              <w:rPr>
                <w:noProof/>
                <w:lang w:val="en-GB"/>
              </w:rPr>
              <w:t xml:space="preserve">, </w:t>
            </w:r>
            <w:r w:rsidR="00515C69" w:rsidRPr="00A946FB">
              <w:rPr>
                <w:noProof/>
                <w:lang w:val="en-GB"/>
              </w:rPr>
              <w:t xml:space="preserve">those in the upper right corner belong to cluster 1 (cyan data points). </w:t>
            </w:r>
            <w:r w:rsidR="00DD34A4" w:rsidRPr="00A946FB">
              <w:rPr>
                <w:noProof/>
                <w:lang w:val="en-GB"/>
              </w:rPr>
              <w:t xml:space="preserve">The differentiation of the two clusters are indeed quite clear </w:t>
            </w:r>
            <w:r w:rsidR="00445CB9" w:rsidRPr="00A946FB">
              <w:rPr>
                <w:noProof/>
                <w:lang w:val="en-GB"/>
              </w:rPr>
              <w:t xml:space="preserve">based on their “locations” </w:t>
            </w:r>
            <w:r w:rsidR="00DD34A4" w:rsidRPr="00A946FB">
              <w:rPr>
                <w:noProof/>
                <w:lang w:val="en-GB"/>
              </w:rPr>
              <w:t xml:space="preserve">in this </w:t>
            </w:r>
            <w:r w:rsidR="00445CB9" w:rsidRPr="00A946FB">
              <w:rPr>
                <w:noProof/>
                <w:lang w:val="en-GB"/>
              </w:rPr>
              <w:t xml:space="preserve">two-dimensional </w:t>
            </w:r>
            <w:r w:rsidR="00DD34A4" w:rsidRPr="00A946FB">
              <w:rPr>
                <w:noProof/>
                <w:lang w:val="en-GB"/>
              </w:rPr>
              <w:t>scatter plot.</w:t>
            </w:r>
            <w:r w:rsidR="00445CB9" w:rsidRPr="00A946FB">
              <w:rPr>
                <w:noProof/>
                <w:lang w:val="en-GB"/>
              </w:rPr>
              <w:t xml:space="preserve"> However, </w:t>
            </w:r>
            <w:r w:rsidR="00B02C19" w:rsidRPr="00A946FB">
              <w:rPr>
                <w:noProof/>
                <w:lang w:val="en-GB"/>
              </w:rPr>
              <w:t xml:space="preserve">both the cross-tabulations and the Silhouette coefficients indicate that the </w:t>
            </w:r>
            <w:r w:rsidR="00722E9F" w:rsidRPr="00A946FB">
              <w:rPr>
                <w:noProof/>
                <w:lang w:val="en-GB"/>
              </w:rPr>
              <w:t>characterisation</w:t>
            </w:r>
            <w:r w:rsidR="00C65621" w:rsidRPr="00A946FB">
              <w:rPr>
                <w:noProof/>
                <w:lang w:val="en-GB"/>
              </w:rPr>
              <w:t xml:space="preserve"> of the </w:t>
            </w:r>
            <w:r w:rsidR="00285DA8" w:rsidRPr="00A946FB">
              <w:rPr>
                <w:noProof/>
                <w:lang w:val="en-GB"/>
              </w:rPr>
              <w:t>clusters</w:t>
            </w:r>
            <w:r w:rsidR="00610AB5" w:rsidRPr="00A946FB">
              <w:rPr>
                <w:noProof/>
                <w:lang w:val="en-GB"/>
              </w:rPr>
              <w:t xml:space="preserve"> by the clustering criteria</w:t>
            </w:r>
            <w:r w:rsidR="00285DA8" w:rsidRPr="00A946FB">
              <w:rPr>
                <w:noProof/>
                <w:lang w:val="en-GB"/>
              </w:rPr>
              <w:t xml:space="preserve"> </w:t>
            </w:r>
            <w:r w:rsidR="00C65621" w:rsidRPr="00A946FB">
              <w:rPr>
                <w:noProof/>
                <w:lang w:val="en-GB"/>
              </w:rPr>
              <w:t xml:space="preserve">is </w:t>
            </w:r>
            <w:r w:rsidR="00285DA8" w:rsidRPr="00A946FB">
              <w:rPr>
                <w:noProof/>
                <w:lang w:val="en-GB"/>
              </w:rPr>
              <w:t xml:space="preserve">not </w:t>
            </w:r>
            <w:r w:rsidR="00C65621" w:rsidRPr="00A946FB">
              <w:rPr>
                <w:noProof/>
                <w:lang w:val="en-GB"/>
              </w:rPr>
              <w:t xml:space="preserve">as straightforward as this </w:t>
            </w:r>
            <w:r w:rsidR="00290613" w:rsidRPr="00A946FB">
              <w:rPr>
                <w:noProof/>
                <w:lang w:val="en-GB"/>
              </w:rPr>
              <w:t>plot suggests</w:t>
            </w:r>
            <w:r w:rsidR="00B30C2C" w:rsidRPr="00A946FB">
              <w:rPr>
                <w:noProof/>
                <w:lang w:val="en-GB"/>
              </w:rPr>
              <w:t xml:space="preserve">. We can therefore suspect that </w:t>
            </w:r>
            <w:r w:rsidR="00DA67E7" w:rsidRPr="00A946FB">
              <w:rPr>
                <w:noProof/>
                <w:lang w:val="en-GB"/>
              </w:rPr>
              <w:t xml:space="preserve">information </w:t>
            </w:r>
            <w:r w:rsidR="008B6904" w:rsidRPr="00A946FB">
              <w:rPr>
                <w:noProof/>
                <w:lang w:val="en-GB"/>
              </w:rPr>
              <w:t xml:space="preserve">of some </w:t>
            </w:r>
            <w:r w:rsidR="00D577FB" w:rsidRPr="00A946FB">
              <w:rPr>
                <w:noProof/>
                <w:lang w:val="en-GB"/>
              </w:rPr>
              <w:t>input</w:t>
            </w:r>
            <w:r w:rsidR="008B6904" w:rsidRPr="00A946FB">
              <w:rPr>
                <w:noProof/>
                <w:lang w:val="en-GB"/>
              </w:rPr>
              <w:t xml:space="preserve"> </w:t>
            </w:r>
            <w:r w:rsidR="00D577FB" w:rsidRPr="00A946FB">
              <w:rPr>
                <w:noProof/>
                <w:lang w:val="en-GB"/>
              </w:rPr>
              <w:t xml:space="preserve">variables </w:t>
            </w:r>
            <w:r w:rsidR="00DA67E7" w:rsidRPr="00A946FB">
              <w:rPr>
                <w:noProof/>
                <w:lang w:val="en-GB"/>
              </w:rPr>
              <w:t xml:space="preserve">has gone lost during </w:t>
            </w:r>
            <w:r w:rsidR="00487C45" w:rsidRPr="00A946FB">
              <w:rPr>
                <w:noProof/>
                <w:lang w:val="en-GB"/>
              </w:rPr>
              <w:t xml:space="preserve">the </w:t>
            </w:r>
            <w:r w:rsidR="00DA67E7" w:rsidRPr="00A946FB">
              <w:rPr>
                <w:noProof/>
                <w:lang w:val="en-GB"/>
              </w:rPr>
              <w:t xml:space="preserve">process of </w:t>
            </w:r>
            <w:r w:rsidR="00487C45" w:rsidRPr="00A946FB">
              <w:rPr>
                <w:noProof/>
                <w:lang w:val="en-GB"/>
              </w:rPr>
              <w:t>dimension reduction</w:t>
            </w:r>
            <w:r w:rsidR="00DA67E7" w:rsidRPr="00A946FB">
              <w:rPr>
                <w:noProof/>
                <w:lang w:val="en-GB"/>
              </w:rPr>
              <w:t>.</w:t>
            </w:r>
          </w:p>
        </w:tc>
      </w:tr>
    </w:tbl>
    <w:p w14:paraId="6FEC262C" w14:textId="77777777" w:rsidR="0053556F" w:rsidRPr="00A946FB" w:rsidRDefault="0053556F" w:rsidP="0053556F">
      <w:pPr>
        <w:spacing w:before="240" w:after="120"/>
        <w:jc w:val="left"/>
        <w:rPr>
          <w:b/>
          <w:sz w:val="28"/>
        </w:rPr>
      </w:pPr>
      <w:r w:rsidRPr="00A946FB">
        <w:rPr>
          <w:b/>
          <w:sz w:val="28"/>
        </w:rPr>
        <w:lastRenderedPageBreak/>
        <w:t>Read</w:t>
      </w:r>
    </w:p>
    <w:p w14:paraId="518154CD" w14:textId="50768D29" w:rsidR="0053556F" w:rsidRPr="00A946FB" w:rsidRDefault="0053556F" w:rsidP="0053556F">
      <w:pPr>
        <w:pStyle w:val="BodyText"/>
        <w:rPr>
          <w:noProof/>
          <w:lang w:val="en-GB"/>
        </w:rPr>
      </w:pPr>
      <w:r w:rsidRPr="00A946FB">
        <w:rPr>
          <w:noProof/>
          <w:lang w:val="en-GB"/>
        </w:rPr>
        <w:t xml:space="preserve">Refer to the link below for more details and examples on the </w:t>
      </w:r>
      <w:r w:rsidR="000757C1" w:rsidRPr="00A946FB">
        <w:rPr>
          <w:noProof/>
          <w:lang w:val="en-GB"/>
        </w:rPr>
        <w:t>.</w:t>
      </w:r>
      <w:r w:rsidR="000757C1" w:rsidRPr="00A946FB">
        <w:rPr>
          <w:rFonts w:ascii="Consolas" w:hAnsi="Consolas"/>
          <w:noProof/>
          <w:lang w:val="en-GB"/>
        </w:rPr>
        <w:t>transpose()</w:t>
      </w:r>
      <w:r w:rsidRPr="00A946FB">
        <w:rPr>
          <w:noProof/>
          <w:lang w:val="en-GB"/>
        </w:rPr>
        <w:t xml:space="preserve"> </w:t>
      </w:r>
      <w:r w:rsidR="000757C1" w:rsidRPr="00A946FB">
        <w:rPr>
          <w:noProof/>
          <w:lang w:val="en-GB"/>
        </w:rPr>
        <w:t>method</w:t>
      </w:r>
      <w:r w:rsidRPr="00A946FB">
        <w:rPr>
          <w:noProof/>
          <w:lang w:val="en-GB"/>
        </w:rPr>
        <w:t xml:space="preserve"> of the </w:t>
      </w:r>
      <w:r w:rsidR="000757C1" w:rsidRPr="00A946FB">
        <w:rPr>
          <w:noProof/>
          <w:lang w:val="en-GB"/>
        </w:rPr>
        <w:t>pandas</w:t>
      </w:r>
      <w:r w:rsidRPr="00A946FB">
        <w:rPr>
          <w:noProof/>
          <w:lang w:val="en-GB"/>
        </w:rPr>
        <w:t xml:space="preserve"> package: </w:t>
      </w:r>
    </w:p>
    <w:p w14:paraId="2BEC6927" w14:textId="38E8E058" w:rsidR="000757C1" w:rsidRPr="00A946FB" w:rsidRDefault="0069393C" w:rsidP="000757C1">
      <w:pPr>
        <w:pStyle w:val="BodyText"/>
        <w:rPr>
          <w:noProof/>
          <w:lang w:val="en-GB"/>
        </w:rPr>
      </w:pPr>
      <w:hyperlink r:id="rId72" w:history="1">
        <w:r w:rsidR="00CE6520" w:rsidRPr="00A946FB">
          <w:rPr>
            <w:rStyle w:val="Hyperlink"/>
            <w:noProof/>
            <w:lang w:val="en-GB"/>
          </w:rPr>
          <w:t>https://pandas.pydata.org/pandas-docs/stable/reference/api/pandas.DataFrame.</w:t>
        </w:r>
        <w:r w:rsidR="00CE6520" w:rsidRPr="00A946FB">
          <w:rPr>
            <w:rStyle w:val="Hyperlink"/>
            <w:rFonts w:ascii="Times New Roman" w:hAnsi="Times New Roman"/>
            <w:noProof/>
            <w:lang w:val="en-GB"/>
          </w:rPr>
          <w:t>‌</w:t>
        </w:r>
        <w:r w:rsidR="00CE6520" w:rsidRPr="00A946FB">
          <w:rPr>
            <w:rStyle w:val="Hyperlink"/>
            <w:noProof/>
            <w:lang w:val="en-GB"/>
          </w:rPr>
          <w:t>transpose.html</w:t>
        </w:r>
      </w:hyperlink>
      <w:r w:rsidR="000757C1" w:rsidRPr="00A946FB">
        <w:rPr>
          <w:noProof/>
          <w:lang w:val="en-GB"/>
        </w:rPr>
        <w:t xml:space="preserve"> </w:t>
      </w:r>
    </w:p>
    <w:p w14:paraId="11F0F384" w14:textId="08308E83" w:rsidR="000757C1" w:rsidRPr="00A946FB" w:rsidRDefault="000757C1" w:rsidP="000757C1">
      <w:pPr>
        <w:pStyle w:val="BodyText"/>
        <w:rPr>
          <w:noProof/>
          <w:lang w:val="en-GB"/>
        </w:rPr>
      </w:pPr>
      <w:r w:rsidRPr="00A946FB">
        <w:rPr>
          <w:noProof/>
          <w:lang w:val="en-GB"/>
        </w:rPr>
        <w:t xml:space="preserve">Refer to the link below for more details and examples on the </w:t>
      </w:r>
      <w:r w:rsidR="005C5332" w:rsidRPr="00A946FB">
        <w:rPr>
          <w:rFonts w:ascii="Consolas" w:hAnsi="Consolas"/>
          <w:noProof/>
          <w:lang w:val="en-GB"/>
        </w:rPr>
        <w:t>silhouette_score</w:t>
      </w:r>
      <w:r w:rsidRPr="00A946FB">
        <w:rPr>
          <w:noProof/>
          <w:lang w:val="en-GB"/>
        </w:rPr>
        <w:t xml:space="preserve"> </w:t>
      </w:r>
      <w:r w:rsidR="00CE0669" w:rsidRPr="00A946FB">
        <w:rPr>
          <w:noProof/>
          <w:lang w:val="en-GB"/>
        </w:rPr>
        <w:t>function</w:t>
      </w:r>
      <w:r w:rsidRPr="00A946FB">
        <w:rPr>
          <w:noProof/>
          <w:lang w:val="en-GB"/>
        </w:rPr>
        <w:t xml:space="preserve"> of the </w:t>
      </w:r>
      <w:r w:rsidR="00CE0669" w:rsidRPr="00A946FB">
        <w:rPr>
          <w:rFonts w:ascii="Consolas" w:hAnsi="Consolas"/>
          <w:noProof/>
          <w:lang w:val="en-GB"/>
        </w:rPr>
        <w:t>metrics</w:t>
      </w:r>
      <w:r w:rsidRPr="00A946FB">
        <w:rPr>
          <w:noProof/>
          <w:lang w:val="en-GB"/>
        </w:rPr>
        <w:t xml:space="preserve"> module in the scikit-learn package: </w:t>
      </w:r>
    </w:p>
    <w:p w14:paraId="61CDBECE" w14:textId="6FB7C5EA" w:rsidR="003C49B3" w:rsidRPr="00A946FB" w:rsidRDefault="003C49B3" w:rsidP="000757C1">
      <w:pPr>
        <w:pStyle w:val="BodyText"/>
        <w:rPr>
          <w:rStyle w:val="Hyperlink"/>
          <w:noProof/>
          <w:lang w:val="en-GB"/>
        </w:rPr>
      </w:pPr>
      <w:r w:rsidRPr="00A946FB">
        <w:rPr>
          <w:rStyle w:val="Hyperlink"/>
          <w:noProof/>
          <w:lang w:val="en-GB"/>
        </w:rPr>
        <w:t>https://scikit-learn.org/stable/modules/generated/sklearn.metrics.silhouette_score.</w:t>
      </w:r>
      <w:r w:rsidR="00CE0669" w:rsidRPr="00A946FB">
        <w:rPr>
          <w:rFonts w:ascii="Times New Roman" w:hAnsi="Times New Roman"/>
          <w:noProof/>
          <w:lang w:val="en-GB"/>
        </w:rPr>
        <w:t xml:space="preserve"> </w:t>
      </w:r>
      <w:r w:rsidR="00CE0669" w:rsidRPr="00A946FB">
        <w:rPr>
          <w:rStyle w:val="Hyperlink"/>
          <w:rFonts w:ascii="Times New Roman" w:hAnsi="Times New Roman"/>
          <w:noProof/>
          <w:lang w:val="en-GB"/>
        </w:rPr>
        <w:t>‌</w:t>
      </w:r>
      <w:r w:rsidRPr="00A946FB">
        <w:rPr>
          <w:rStyle w:val="Hyperlink"/>
          <w:noProof/>
          <w:lang w:val="en-GB"/>
        </w:rPr>
        <w:t>html</w:t>
      </w:r>
    </w:p>
    <w:p w14:paraId="77FD7AB6" w14:textId="7B7529E8" w:rsidR="00A66EF7" w:rsidRPr="00A946FB" w:rsidRDefault="00A66EF7" w:rsidP="00A66EF7">
      <w:pPr>
        <w:pStyle w:val="BodyText"/>
        <w:rPr>
          <w:noProof/>
          <w:lang w:val="en-GB"/>
        </w:rPr>
      </w:pPr>
      <w:r w:rsidRPr="00A946FB">
        <w:rPr>
          <w:noProof/>
          <w:lang w:val="en-GB"/>
        </w:rPr>
        <w:t xml:space="preserve">Refer to the link below for more details and examples on the </w:t>
      </w:r>
      <w:r w:rsidRPr="00A946FB">
        <w:rPr>
          <w:rFonts w:ascii="Consolas" w:hAnsi="Consolas"/>
          <w:noProof/>
          <w:lang w:val="en-GB"/>
        </w:rPr>
        <w:t>PCA</w:t>
      </w:r>
      <w:r w:rsidRPr="00A946FB">
        <w:rPr>
          <w:noProof/>
          <w:lang w:val="en-GB"/>
        </w:rPr>
        <w:t xml:space="preserve"> estimator of the </w:t>
      </w:r>
      <w:r w:rsidR="009B3F03" w:rsidRPr="00A946FB">
        <w:rPr>
          <w:rFonts w:ascii="Consolas" w:hAnsi="Consolas"/>
          <w:noProof/>
          <w:lang w:val="en-GB"/>
        </w:rPr>
        <w:t>decomposition</w:t>
      </w:r>
      <w:r w:rsidRPr="00A946FB">
        <w:rPr>
          <w:noProof/>
          <w:lang w:val="en-GB"/>
        </w:rPr>
        <w:t xml:space="preserve"> module in the scikit-learn package: </w:t>
      </w:r>
    </w:p>
    <w:p w14:paraId="25C2E28D" w14:textId="53651DD8" w:rsidR="000757C1" w:rsidRPr="00A946FB" w:rsidRDefault="00CE6520" w:rsidP="0053556F">
      <w:pPr>
        <w:pStyle w:val="BodyText"/>
        <w:rPr>
          <w:rStyle w:val="Hyperlink"/>
          <w:noProof/>
          <w:lang w:val="en-GB"/>
        </w:rPr>
      </w:pPr>
      <w:r w:rsidRPr="00A946FB">
        <w:rPr>
          <w:rStyle w:val="Hyperlink"/>
          <w:noProof/>
          <w:lang w:val="en-GB"/>
        </w:rPr>
        <w:t>https://scikit-learn.org/stable/modules/generated/sklearn.decomposition.PCA.html</w:t>
      </w:r>
    </w:p>
    <w:p w14:paraId="017E565F" w14:textId="77777777" w:rsidR="006A4963" w:rsidRPr="00A946FB" w:rsidRDefault="006A4963">
      <w:pPr>
        <w:rPr>
          <w:b/>
          <w:bCs/>
          <w:sz w:val="36"/>
          <w:szCs w:val="28"/>
        </w:rPr>
      </w:pPr>
      <w:r w:rsidRPr="00A946FB">
        <w:br w:type="page"/>
      </w:r>
    </w:p>
    <w:p w14:paraId="41654A85" w14:textId="6BCDCC91" w:rsidR="00400BEC" w:rsidRDefault="00400BEC" w:rsidP="00630B6D">
      <w:pPr>
        <w:pStyle w:val="Heading2"/>
      </w:pPr>
      <w:r w:rsidRPr="00A946FB">
        <w:lastRenderedPageBreak/>
        <w:t xml:space="preserve">Chapter 3 </w:t>
      </w:r>
      <w:r w:rsidR="006B79E7" w:rsidRPr="00A946FB">
        <w:t>Decision Tree</w:t>
      </w:r>
      <w:r w:rsidR="00D72FB8" w:rsidRPr="00A946FB">
        <w:t>s</w:t>
      </w:r>
    </w:p>
    <w:p w14:paraId="0DB10D33" w14:textId="43841D53" w:rsidR="00802C52" w:rsidRDefault="00802C52" w:rsidP="009F76F8">
      <w:pPr>
        <w:pStyle w:val="Heading3"/>
        <w:tabs>
          <w:tab w:val="left" w:pos="709"/>
        </w:tabs>
        <w:rPr>
          <w:noProof/>
          <w:lang w:val="en-GB"/>
        </w:rPr>
      </w:pPr>
      <w:r w:rsidRPr="00A946FB">
        <w:rPr>
          <w:noProof/>
          <w:lang w:val="en-GB"/>
        </w:rPr>
        <w:t>3.1</w:t>
      </w:r>
      <w:r w:rsidRPr="00A946FB">
        <w:rPr>
          <w:noProof/>
          <w:lang w:val="en-GB"/>
        </w:rPr>
        <w:tab/>
      </w:r>
      <w:r w:rsidR="00180183" w:rsidRPr="00A946FB">
        <w:rPr>
          <w:noProof/>
          <w:lang w:val="en-GB"/>
        </w:rPr>
        <w:t>Introduction to Decision Trees</w:t>
      </w:r>
    </w:p>
    <w:p w14:paraId="3E65D637" w14:textId="67E2859A" w:rsidR="009E37AD" w:rsidRPr="009E37AD" w:rsidRDefault="009E37AD" w:rsidP="009E37AD">
      <w:pPr>
        <w:pStyle w:val="BodyText"/>
        <w:rPr>
          <w:lang w:val="en-GB"/>
        </w:rPr>
      </w:pPr>
      <w:r>
        <w:rPr>
          <w:lang w:val="en-GB"/>
        </w:rPr>
        <w:t xml:space="preserve">Lesson Recording - </w:t>
      </w:r>
      <w:r w:rsidRPr="009E37AD">
        <w:rPr>
          <w:lang w:val="en-GB"/>
        </w:rPr>
        <w:t>Introduction and Fitting of Decision Trees by scikit-learn</w:t>
      </w:r>
    </w:p>
    <w:p w14:paraId="037463D6" w14:textId="22D17486" w:rsidR="00C56976" w:rsidRPr="00A946FB" w:rsidRDefault="00656358" w:rsidP="00C56976">
      <w:pPr>
        <w:pStyle w:val="BodyText"/>
        <w:rPr>
          <w:noProof/>
          <w:lang w:val="en-GB"/>
        </w:rPr>
      </w:pPr>
      <w:r w:rsidRPr="00A946FB">
        <w:rPr>
          <w:noProof/>
          <w:lang w:val="en-GB"/>
        </w:rPr>
        <w:t xml:space="preserve">Decision </w:t>
      </w:r>
      <w:r w:rsidR="00BA1D6F" w:rsidRPr="00A946FB">
        <w:rPr>
          <w:noProof/>
          <w:lang w:val="en-GB"/>
        </w:rPr>
        <w:t>t</w:t>
      </w:r>
      <w:r w:rsidRPr="00A946FB">
        <w:rPr>
          <w:noProof/>
          <w:lang w:val="en-GB"/>
        </w:rPr>
        <w:t>ree</w:t>
      </w:r>
      <w:r w:rsidR="001E7AB8" w:rsidRPr="00A946FB">
        <w:rPr>
          <w:noProof/>
          <w:lang w:val="en-GB"/>
        </w:rPr>
        <w:t>s</w:t>
      </w:r>
      <w:r w:rsidRPr="00A946FB">
        <w:rPr>
          <w:noProof/>
          <w:lang w:val="en-GB"/>
        </w:rPr>
        <w:t xml:space="preserve"> </w:t>
      </w:r>
      <w:r w:rsidR="001E7AB8" w:rsidRPr="00A946FB">
        <w:rPr>
          <w:noProof/>
          <w:lang w:val="en-GB"/>
        </w:rPr>
        <w:t>are</w:t>
      </w:r>
      <w:r w:rsidRPr="00A946FB">
        <w:rPr>
          <w:noProof/>
          <w:lang w:val="en-GB"/>
        </w:rPr>
        <w:t xml:space="preserve"> </w:t>
      </w:r>
      <w:r w:rsidR="001E7AB8" w:rsidRPr="00A946FB">
        <w:rPr>
          <w:noProof/>
          <w:lang w:val="en-GB"/>
        </w:rPr>
        <w:t xml:space="preserve">among the </w:t>
      </w:r>
      <w:r w:rsidR="00AE23DA" w:rsidRPr="00A946FB">
        <w:rPr>
          <w:noProof/>
          <w:lang w:val="en-GB"/>
        </w:rPr>
        <w:t xml:space="preserve">most common </w:t>
      </w:r>
      <w:r w:rsidR="001E7AB8" w:rsidRPr="00A946FB">
        <w:rPr>
          <w:noProof/>
          <w:lang w:val="en-GB"/>
        </w:rPr>
        <w:t xml:space="preserve">data mining </w:t>
      </w:r>
      <w:r w:rsidR="00BA1D6F" w:rsidRPr="00A946FB">
        <w:rPr>
          <w:noProof/>
          <w:lang w:val="en-GB"/>
        </w:rPr>
        <w:t>methods</w:t>
      </w:r>
      <w:r w:rsidR="005E435A" w:rsidRPr="00A946FB">
        <w:rPr>
          <w:noProof/>
          <w:lang w:val="en-GB"/>
        </w:rPr>
        <w:t xml:space="preserve"> </w:t>
      </w:r>
      <w:r w:rsidR="001A6C98" w:rsidRPr="00A946FB">
        <w:rPr>
          <w:noProof/>
          <w:lang w:val="en-GB"/>
        </w:rPr>
        <w:t xml:space="preserve">which </w:t>
      </w:r>
      <w:r w:rsidR="00874206" w:rsidRPr="00A946FB">
        <w:rPr>
          <w:noProof/>
          <w:lang w:val="en-GB"/>
        </w:rPr>
        <w:t xml:space="preserve">split a set (or subset) of observations to </w:t>
      </w:r>
      <w:r w:rsidR="00A02EAC" w:rsidRPr="00A946FB">
        <w:rPr>
          <w:noProof/>
          <w:lang w:val="en-GB"/>
        </w:rPr>
        <w:t xml:space="preserve">reach certain </w:t>
      </w:r>
      <w:r w:rsidR="00C56976" w:rsidRPr="00A946FB">
        <w:rPr>
          <w:noProof/>
          <w:lang w:val="en-GB"/>
        </w:rPr>
        <w:t>decision points</w:t>
      </w:r>
      <w:r w:rsidR="00A02EAC" w:rsidRPr="00A946FB">
        <w:rPr>
          <w:noProof/>
          <w:lang w:val="en-GB"/>
        </w:rPr>
        <w:t xml:space="preserve"> </w:t>
      </w:r>
      <w:r w:rsidR="003812EC" w:rsidRPr="00A946FB">
        <w:rPr>
          <w:noProof/>
          <w:lang w:val="en-GB"/>
        </w:rPr>
        <w:t xml:space="preserve">based on some criteria </w:t>
      </w:r>
      <w:r w:rsidR="00A02EAC" w:rsidRPr="00A946FB">
        <w:rPr>
          <w:noProof/>
          <w:lang w:val="en-GB"/>
        </w:rPr>
        <w:t>eventually</w:t>
      </w:r>
      <w:r w:rsidR="00C56976" w:rsidRPr="00A946FB">
        <w:rPr>
          <w:noProof/>
          <w:lang w:val="en-GB"/>
        </w:rPr>
        <w:t xml:space="preserve">. </w:t>
      </w:r>
      <w:r w:rsidR="00F105E3" w:rsidRPr="00A946FB">
        <w:rPr>
          <w:noProof/>
          <w:lang w:val="en-GB"/>
        </w:rPr>
        <w:t xml:space="preserve">Each decision </w:t>
      </w:r>
      <w:r w:rsidR="00697FF2" w:rsidRPr="00A946FB">
        <w:rPr>
          <w:noProof/>
          <w:lang w:val="en-GB"/>
        </w:rPr>
        <w:t xml:space="preserve">point in the tree is also </w:t>
      </w:r>
      <w:r w:rsidR="009D6775" w:rsidRPr="00A946FB">
        <w:rPr>
          <w:noProof/>
          <w:lang w:val="en-GB"/>
        </w:rPr>
        <w:t xml:space="preserve">called </w:t>
      </w:r>
      <w:r w:rsidR="00697FF2" w:rsidRPr="00A946FB">
        <w:rPr>
          <w:noProof/>
          <w:lang w:val="en-GB"/>
        </w:rPr>
        <w:t xml:space="preserve">a </w:t>
      </w:r>
      <w:r w:rsidR="009D6775" w:rsidRPr="00A946FB">
        <w:rPr>
          <w:noProof/>
          <w:lang w:val="en-GB"/>
        </w:rPr>
        <w:t xml:space="preserve">node and represents </w:t>
      </w:r>
      <w:r w:rsidR="00096666" w:rsidRPr="00A946FB">
        <w:rPr>
          <w:noProof/>
          <w:lang w:val="en-GB"/>
        </w:rPr>
        <w:t>a subset of the sample</w:t>
      </w:r>
      <w:r w:rsidR="00CF2BBC" w:rsidRPr="00A946FB">
        <w:rPr>
          <w:noProof/>
          <w:lang w:val="en-GB"/>
        </w:rPr>
        <w:t xml:space="preserve"> based on which the decision tree is </w:t>
      </w:r>
      <w:r w:rsidR="00330C9E" w:rsidRPr="00A946FB">
        <w:rPr>
          <w:noProof/>
          <w:lang w:val="en-GB"/>
        </w:rPr>
        <w:t>created</w:t>
      </w:r>
      <w:r w:rsidR="00096666" w:rsidRPr="00A946FB">
        <w:rPr>
          <w:noProof/>
          <w:lang w:val="en-GB"/>
        </w:rPr>
        <w:t>.</w:t>
      </w:r>
      <w:r w:rsidR="00EB024C" w:rsidRPr="00A946FB">
        <w:rPr>
          <w:noProof/>
          <w:lang w:val="en-GB"/>
        </w:rPr>
        <w:t xml:space="preserve"> Nodes that </w:t>
      </w:r>
      <w:r w:rsidR="0074714D" w:rsidRPr="00A946FB">
        <w:rPr>
          <w:noProof/>
          <w:lang w:val="en-GB"/>
        </w:rPr>
        <w:t>are split from a superordinate no</w:t>
      </w:r>
      <w:r w:rsidR="004A1238" w:rsidRPr="00A946FB">
        <w:rPr>
          <w:noProof/>
          <w:lang w:val="en-GB"/>
        </w:rPr>
        <w:t>d</w:t>
      </w:r>
      <w:r w:rsidR="0074714D" w:rsidRPr="00A946FB">
        <w:rPr>
          <w:noProof/>
          <w:lang w:val="en-GB"/>
        </w:rPr>
        <w:t xml:space="preserve">e </w:t>
      </w:r>
      <w:r w:rsidR="00011074" w:rsidRPr="00A946FB">
        <w:rPr>
          <w:noProof/>
          <w:lang w:val="en-GB"/>
        </w:rPr>
        <w:t xml:space="preserve">are </w:t>
      </w:r>
      <w:r w:rsidR="0074714D" w:rsidRPr="00A946FB">
        <w:rPr>
          <w:noProof/>
          <w:lang w:val="en-GB"/>
        </w:rPr>
        <w:t>called the c</w:t>
      </w:r>
      <w:r w:rsidR="00011074" w:rsidRPr="00A946FB">
        <w:rPr>
          <w:noProof/>
          <w:lang w:val="en-GB"/>
        </w:rPr>
        <w:t xml:space="preserve">hild node while the </w:t>
      </w:r>
      <w:r w:rsidR="004A1238" w:rsidRPr="00A946FB">
        <w:rPr>
          <w:noProof/>
          <w:lang w:val="en-GB"/>
        </w:rPr>
        <w:t>origin node</w:t>
      </w:r>
      <w:r w:rsidR="00082487" w:rsidRPr="00A946FB">
        <w:rPr>
          <w:noProof/>
          <w:lang w:val="en-GB"/>
        </w:rPr>
        <w:t xml:space="preserve"> is called the parent</w:t>
      </w:r>
      <w:r w:rsidR="00A600CB" w:rsidRPr="00A946FB">
        <w:rPr>
          <w:noProof/>
          <w:lang w:val="en-GB"/>
        </w:rPr>
        <w:t xml:space="preserve"> node. A child node with no further subdivisions or splitting is called a leaf node.</w:t>
      </w:r>
    </w:p>
    <w:p w14:paraId="48AFDA8F" w14:textId="05B99188" w:rsidR="00387354" w:rsidRPr="00A946FB" w:rsidRDefault="009B5FB8" w:rsidP="00387354">
      <w:pPr>
        <w:pStyle w:val="BodyText"/>
        <w:rPr>
          <w:noProof/>
          <w:lang w:val="en-GB"/>
        </w:rPr>
      </w:pPr>
      <w:r w:rsidRPr="00A946FB">
        <w:rPr>
          <w:noProof/>
          <w:lang w:val="en-GB"/>
        </w:rPr>
        <w:t>Since e</w:t>
      </w:r>
      <w:r w:rsidR="008169EF" w:rsidRPr="00A946FB">
        <w:rPr>
          <w:noProof/>
          <w:lang w:val="en-GB"/>
        </w:rPr>
        <w:t xml:space="preserve">ach observation in the sample </w:t>
      </w:r>
      <w:r w:rsidR="00652FFE" w:rsidRPr="00A946FB">
        <w:rPr>
          <w:noProof/>
          <w:lang w:val="en-GB"/>
        </w:rPr>
        <w:t>will be assigned to one of the nodes</w:t>
      </w:r>
      <w:r w:rsidRPr="00A946FB">
        <w:rPr>
          <w:noProof/>
          <w:lang w:val="en-GB"/>
        </w:rPr>
        <w:t xml:space="preserve"> eventually, </w:t>
      </w:r>
      <w:r w:rsidR="00A77836" w:rsidRPr="00A946FB">
        <w:rPr>
          <w:noProof/>
          <w:lang w:val="en-GB"/>
        </w:rPr>
        <w:t xml:space="preserve">decision trees </w:t>
      </w:r>
      <w:r w:rsidR="00315BFF" w:rsidRPr="00A946FB">
        <w:rPr>
          <w:noProof/>
          <w:lang w:val="en-GB"/>
        </w:rPr>
        <w:t>is a</w:t>
      </w:r>
      <w:r w:rsidR="0005792C" w:rsidRPr="00A946FB">
        <w:rPr>
          <w:noProof/>
          <w:lang w:val="en-GB"/>
        </w:rPr>
        <w:t xml:space="preserve"> </w:t>
      </w:r>
      <w:r w:rsidR="00315BFF" w:rsidRPr="00A946FB">
        <w:rPr>
          <w:noProof/>
          <w:lang w:val="en-GB"/>
        </w:rPr>
        <w:t xml:space="preserve">classification </w:t>
      </w:r>
      <w:r w:rsidR="00185405" w:rsidRPr="00A946FB">
        <w:rPr>
          <w:noProof/>
          <w:lang w:val="en-GB"/>
        </w:rPr>
        <w:t xml:space="preserve">technique </w:t>
      </w:r>
      <w:r w:rsidR="0005792C" w:rsidRPr="00A946FB">
        <w:rPr>
          <w:noProof/>
          <w:lang w:val="en-GB"/>
        </w:rPr>
        <w:t xml:space="preserve">to separate </w:t>
      </w:r>
      <w:r w:rsidR="00185405" w:rsidRPr="00A946FB">
        <w:rPr>
          <w:noProof/>
          <w:lang w:val="en-GB"/>
        </w:rPr>
        <w:t xml:space="preserve">a sample </w:t>
      </w:r>
      <w:r w:rsidR="00716F0E" w:rsidRPr="00A946FB">
        <w:rPr>
          <w:noProof/>
          <w:lang w:val="en-GB"/>
        </w:rPr>
        <w:t>into multiple classes</w:t>
      </w:r>
      <w:r w:rsidR="00714224" w:rsidRPr="00A946FB">
        <w:rPr>
          <w:noProof/>
          <w:lang w:val="en-GB"/>
        </w:rPr>
        <w:t>.</w:t>
      </w:r>
      <w:r w:rsidR="00185405" w:rsidRPr="00A946FB">
        <w:rPr>
          <w:noProof/>
          <w:lang w:val="en-GB"/>
        </w:rPr>
        <w:t xml:space="preserve"> </w:t>
      </w:r>
      <w:r w:rsidR="00D95320" w:rsidRPr="00A946FB">
        <w:rPr>
          <w:noProof/>
          <w:lang w:val="en-GB"/>
        </w:rPr>
        <w:t xml:space="preserve">The </w:t>
      </w:r>
      <w:r w:rsidR="00CC2926" w:rsidRPr="00A946FB">
        <w:rPr>
          <w:noProof/>
          <w:lang w:val="en-GB"/>
        </w:rPr>
        <w:t xml:space="preserve">decision tree algorithm </w:t>
      </w:r>
      <w:r w:rsidR="00603A50" w:rsidRPr="00A946FB">
        <w:rPr>
          <w:noProof/>
          <w:lang w:val="en-GB"/>
        </w:rPr>
        <w:t xml:space="preserve">predicts </w:t>
      </w:r>
      <w:r w:rsidR="006103A8" w:rsidRPr="00A946FB">
        <w:rPr>
          <w:noProof/>
          <w:lang w:val="en-GB"/>
        </w:rPr>
        <w:t xml:space="preserve">the individual </w:t>
      </w:r>
      <w:r w:rsidR="00FA6D60" w:rsidRPr="00A946FB">
        <w:rPr>
          <w:noProof/>
          <w:lang w:val="en-GB"/>
        </w:rPr>
        <w:t xml:space="preserve">classification based on </w:t>
      </w:r>
      <w:r w:rsidR="00A4046A" w:rsidRPr="00A946FB">
        <w:rPr>
          <w:noProof/>
          <w:lang w:val="en-GB"/>
        </w:rPr>
        <w:t xml:space="preserve">the values </w:t>
      </w:r>
      <w:r w:rsidR="00030699" w:rsidRPr="00A946FB">
        <w:rPr>
          <w:noProof/>
          <w:lang w:val="en-GB"/>
        </w:rPr>
        <w:t>of</w:t>
      </w:r>
      <w:r w:rsidR="00A4046A" w:rsidRPr="00A946FB">
        <w:rPr>
          <w:noProof/>
          <w:lang w:val="en-GB"/>
        </w:rPr>
        <w:t xml:space="preserve"> some input variable</w:t>
      </w:r>
      <w:r w:rsidR="001E702E" w:rsidRPr="00A946FB">
        <w:rPr>
          <w:noProof/>
          <w:lang w:val="en-GB"/>
        </w:rPr>
        <w:t>s</w:t>
      </w:r>
      <w:r w:rsidR="006103A8" w:rsidRPr="00A946FB">
        <w:rPr>
          <w:noProof/>
          <w:lang w:val="en-GB"/>
        </w:rPr>
        <w:t xml:space="preserve"> and calculate</w:t>
      </w:r>
      <w:r w:rsidR="001E702E" w:rsidRPr="00A946FB">
        <w:rPr>
          <w:noProof/>
          <w:lang w:val="en-GB"/>
        </w:rPr>
        <w:t>s</w:t>
      </w:r>
      <w:r w:rsidR="006103A8" w:rsidRPr="00A946FB">
        <w:rPr>
          <w:noProof/>
          <w:lang w:val="en-GB"/>
        </w:rPr>
        <w:t xml:space="preserve"> the predicted value </w:t>
      </w:r>
      <w:r w:rsidR="00767F16" w:rsidRPr="00A946FB">
        <w:rPr>
          <w:noProof/>
          <w:lang w:val="en-GB"/>
        </w:rPr>
        <w:t xml:space="preserve">of the target variable </w:t>
      </w:r>
      <w:r w:rsidR="006103A8" w:rsidRPr="00A946FB">
        <w:rPr>
          <w:noProof/>
          <w:lang w:val="en-GB"/>
        </w:rPr>
        <w:t>at the same time</w:t>
      </w:r>
      <w:r w:rsidR="00A4046A" w:rsidRPr="00A946FB">
        <w:rPr>
          <w:noProof/>
          <w:lang w:val="en-GB"/>
        </w:rPr>
        <w:t xml:space="preserve">. </w:t>
      </w:r>
      <w:r w:rsidR="0002028F" w:rsidRPr="00A946FB">
        <w:rPr>
          <w:noProof/>
          <w:lang w:val="en-GB"/>
        </w:rPr>
        <w:t>The</w:t>
      </w:r>
      <w:r w:rsidR="0005500C" w:rsidRPr="00A946FB">
        <w:rPr>
          <w:noProof/>
          <w:lang w:val="en-GB"/>
        </w:rPr>
        <w:t xml:space="preserve">se rules </w:t>
      </w:r>
      <w:r w:rsidR="00221812" w:rsidRPr="00A946FB">
        <w:rPr>
          <w:noProof/>
          <w:lang w:val="en-GB"/>
        </w:rPr>
        <w:t>of</w:t>
      </w:r>
      <w:r w:rsidR="0002028F" w:rsidRPr="00A946FB">
        <w:rPr>
          <w:noProof/>
          <w:lang w:val="en-GB"/>
        </w:rPr>
        <w:t xml:space="preserve"> </w:t>
      </w:r>
      <w:r w:rsidR="00EC048B" w:rsidRPr="00A946FB">
        <w:rPr>
          <w:noProof/>
          <w:lang w:val="en-GB"/>
        </w:rPr>
        <w:t xml:space="preserve">decision </w:t>
      </w:r>
      <w:r w:rsidR="00F41007" w:rsidRPr="00A946FB">
        <w:rPr>
          <w:noProof/>
          <w:lang w:val="en-GB"/>
        </w:rPr>
        <w:t xml:space="preserve">form the </w:t>
      </w:r>
      <w:r w:rsidR="00221812" w:rsidRPr="00A946FB">
        <w:rPr>
          <w:noProof/>
          <w:lang w:val="en-GB"/>
        </w:rPr>
        <w:t xml:space="preserve">resulting </w:t>
      </w:r>
      <w:r w:rsidR="00F41007" w:rsidRPr="00A946FB">
        <w:rPr>
          <w:noProof/>
          <w:lang w:val="en-GB"/>
        </w:rPr>
        <w:t xml:space="preserve">model </w:t>
      </w:r>
      <w:r w:rsidR="00BF7A1E" w:rsidRPr="00A946FB">
        <w:rPr>
          <w:noProof/>
          <w:lang w:val="en-GB"/>
        </w:rPr>
        <w:t xml:space="preserve">which </w:t>
      </w:r>
      <w:r w:rsidR="00EC048B" w:rsidRPr="00A946FB">
        <w:rPr>
          <w:noProof/>
          <w:lang w:val="en-GB"/>
        </w:rPr>
        <w:t>can then be illustrated by a tree-like structure graphically</w:t>
      </w:r>
      <w:r w:rsidR="00DA714C" w:rsidRPr="00A946FB">
        <w:rPr>
          <w:noProof/>
          <w:lang w:val="en-GB"/>
        </w:rPr>
        <w:t>.</w:t>
      </w:r>
      <w:r w:rsidR="007B0001" w:rsidRPr="00A946FB">
        <w:rPr>
          <w:noProof/>
          <w:lang w:val="en-GB"/>
        </w:rPr>
        <w:t xml:space="preserve"> </w:t>
      </w:r>
      <w:r w:rsidR="00D22E55" w:rsidRPr="00A946FB">
        <w:rPr>
          <w:noProof/>
          <w:lang w:val="en-GB"/>
        </w:rPr>
        <w:t>T</w:t>
      </w:r>
      <w:r w:rsidR="00E243DD" w:rsidRPr="00A946FB">
        <w:rPr>
          <w:noProof/>
          <w:lang w:val="en-GB"/>
        </w:rPr>
        <w:t>his structure</w:t>
      </w:r>
      <w:r w:rsidR="007B0001" w:rsidRPr="00A946FB">
        <w:rPr>
          <w:noProof/>
          <w:lang w:val="en-GB"/>
        </w:rPr>
        <w:t xml:space="preserve"> </w:t>
      </w:r>
      <w:r w:rsidR="00111147" w:rsidRPr="00A946FB">
        <w:rPr>
          <w:noProof/>
          <w:lang w:val="en-GB"/>
        </w:rPr>
        <w:t xml:space="preserve">convenes </w:t>
      </w:r>
      <w:r w:rsidR="007B0001" w:rsidRPr="00A946FB">
        <w:rPr>
          <w:noProof/>
          <w:lang w:val="en-GB"/>
        </w:rPr>
        <w:t xml:space="preserve">the interpretation of the </w:t>
      </w:r>
      <w:r w:rsidR="006F12F1" w:rsidRPr="00A946FB">
        <w:rPr>
          <w:noProof/>
          <w:lang w:val="en-GB"/>
        </w:rPr>
        <w:t xml:space="preserve">modelling </w:t>
      </w:r>
      <w:r w:rsidR="007B0001" w:rsidRPr="00A946FB">
        <w:rPr>
          <w:noProof/>
          <w:lang w:val="en-GB"/>
        </w:rPr>
        <w:t>result</w:t>
      </w:r>
      <w:r w:rsidR="00EC048B" w:rsidRPr="00A946FB">
        <w:rPr>
          <w:noProof/>
          <w:lang w:val="en-GB"/>
        </w:rPr>
        <w:t>.</w:t>
      </w:r>
    </w:p>
    <w:p w14:paraId="0FA806F1" w14:textId="4634CF9B" w:rsidR="008169EF" w:rsidRPr="000C61AD" w:rsidRDefault="00DB0CFF" w:rsidP="00C56976">
      <w:pPr>
        <w:pStyle w:val="BodyText"/>
        <w:rPr>
          <w:noProof/>
          <w:lang w:val="en-GB"/>
        </w:rPr>
      </w:pPr>
      <w:r w:rsidRPr="00A946FB">
        <w:rPr>
          <w:noProof/>
          <w:lang w:val="en-GB"/>
        </w:rPr>
        <w:t xml:space="preserve">We can also </w:t>
      </w:r>
      <w:r w:rsidR="00C5473C" w:rsidRPr="00A946FB">
        <w:rPr>
          <w:noProof/>
          <w:lang w:val="en-GB"/>
        </w:rPr>
        <w:t xml:space="preserve">use the decision tree model to understand the relationship between the target variable and </w:t>
      </w:r>
      <w:r w:rsidR="00421A82" w:rsidRPr="00A946FB">
        <w:rPr>
          <w:noProof/>
          <w:lang w:val="en-GB"/>
        </w:rPr>
        <w:t>the input variable. In fact, decision tree handle</w:t>
      </w:r>
      <w:r w:rsidR="007B0001" w:rsidRPr="00A946FB">
        <w:rPr>
          <w:noProof/>
          <w:lang w:val="en-GB"/>
        </w:rPr>
        <w:t>s</w:t>
      </w:r>
      <w:r w:rsidR="00421A82" w:rsidRPr="00A946FB">
        <w:rPr>
          <w:noProof/>
          <w:lang w:val="en-GB"/>
        </w:rPr>
        <w:t xml:space="preserve"> complex relationship such as non-linear</w:t>
      </w:r>
      <w:r w:rsidR="007817B0" w:rsidRPr="00A946FB">
        <w:rPr>
          <w:noProof/>
          <w:lang w:val="en-GB"/>
        </w:rPr>
        <w:t>ity</w:t>
      </w:r>
      <w:r w:rsidR="00421A82" w:rsidRPr="00A946FB">
        <w:rPr>
          <w:noProof/>
          <w:lang w:val="en-GB"/>
        </w:rPr>
        <w:t xml:space="preserve"> </w:t>
      </w:r>
      <w:r w:rsidR="00F04442" w:rsidRPr="00A946FB">
        <w:rPr>
          <w:noProof/>
          <w:lang w:val="en-GB"/>
        </w:rPr>
        <w:t>and</w:t>
      </w:r>
      <w:r w:rsidR="00064BFF" w:rsidRPr="00A946FB">
        <w:rPr>
          <w:noProof/>
          <w:lang w:val="en-GB"/>
        </w:rPr>
        <w:t xml:space="preserve"> interaction</w:t>
      </w:r>
      <w:r w:rsidR="00F04442" w:rsidRPr="00A946FB">
        <w:rPr>
          <w:noProof/>
          <w:lang w:val="en-GB"/>
        </w:rPr>
        <w:t xml:space="preserve"> </w:t>
      </w:r>
      <w:r w:rsidR="007817B0" w:rsidRPr="00A946FB">
        <w:rPr>
          <w:noProof/>
          <w:lang w:val="en-GB"/>
        </w:rPr>
        <w:t xml:space="preserve">rather </w:t>
      </w:r>
      <w:r w:rsidR="00F04442" w:rsidRPr="00A946FB">
        <w:rPr>
          <w:noProof/>
          <w:lang w:val="en-GB"/>
        </w:rPr>
        <w:t>well.</w:t>
      </w:r>
      <w:r w:rsidR="00F80B26" w:rsidRPr="00A946FB">
        <w:rPr>
          <w:noProof/>
          <w:lang w:val="en-GB"/>
        </w:rPr>
        <w:t xml:space="preserve"> </w:t>
      </w:r>
      <w:r w:rsidR="00116FC7" w:rsidRPr="00A946FB">
        <w:rPr>
          <w:noProof/>
          <w:lang w:val="en-GB"/>
        </w:rPr>
        <w:t xml:space="preserve">Note that not all input variables </w:t>
      </w:r>
      <w:r w:rsidR="00BB3190" w:rsidRPr="00A946FB">
        <w:rPr>
          <w:noProof/>
          <w:lang w:val="en-GB"/>
        </w:rPr>
        <w:t xml:space="preserve">are </w:t>
      </w:r>
      <w:r w:rsidR="009F76F8" w:rsidRPr="00FE4A0F">
        <w:rPr>
          <w:noProof/>
          <w:lang w:val="en-GB"/>
        </w:rPr>
        <w:t xml:space="preserve">of the </w:t>
      </w:r>
      <w:r w:rsidR="00BB3190" w:rsidRPr="00A946FB">
        <w:rPr>
          <w:noProof/>
          <w:lang w:val="en-GB"/>
        </w:rPr>
        <w:t>same importan</w:t>
      </w:r>
      <w:r w:rsidR="009F76F8" w:rsidRPr="00FE4A0F">
        <w:rPr>
          <w:noProof/>
          <w:lang w:val="en-GB"/>
        </w:rPr>
        <w:t>ce</w:t>
      </w:r>
      <w:r w:rsidR="00BB3190" w:rsidRPr="000C61AD">
        <w:rPr>
          <w:noProof/>
          <w:lang w:val="en-GB"/>
        </w:rPr>
        <w:t xml:space="preserve"> in the classification process. </w:t>
      </w:r>
      <w:r w:rsidR="00F80B26" w:rsidRPr="000C61AD">
        <w:rPr>
          <w:noProof/>
          <w:lang w:val="en-GB"/>
        </w:rPr>
        <w:t>The</w:t>
      </w:r>
      <w:r w:rsidR="00BB3190" w:rsidRPr="000C61AD">
        <w:rPr>
          <w:noProof/>
          <w:lang w:val="en-GB"/>
        </w:rPr>
        <w:t>ir</w:t>
      </w:r>
      <w:r w:rsidR="00F80B26" w:rsidRPr="000C61AD">
        <w:rPr>
          <w:noProof/>
          <w:lang w:val="en-GB"/>
        </w:rPr>
        <w:t xml:space="preserve"> hierarchy </w:t>
      </w:r>
      <w:r w:rsidR="00C834C9" w:rsidRPr="000C61AD">
        <w:rPr>
          <w:noProof/>
          <w:lang w:val="en-GB"/>
        </w:rPr>
        <w:t>in the decision rules reflects in the decision tree</w:t>
      </w:r>
      <w:r w:rsidR="0092617D" w:rsidRPr="000C61AD">
        <w:rPr>
          <w:noProof/>
          <w:lang w:val="en-GB"/>
        </w:rPr>
        <w:t xml:space="preserve"> in which input variables appear higher up are more important.</w:t>
      </w:r>
    </w:p>
    <w:p w14:paraId="50D60E34" w14:textId="732531FD" w:rsidR="00221812" w:rsidRPr="000C61AD" w:rsidRDefault="00E81BDA" w:rsidP="00C56976">
      <w:pPr>
        <w:pStyle w:val="BodyText"/>
        <w:rPr>
          <w:noProof/>
          <w:lang w:val="en-GB"/>
        </w:rPr>
      </w:pPr>
      <w:r w:rsidRPr="000C61AD">
        <w:rPr>
          <w:noProof/>
          <w:lang w:val="en-GB"/>
        </w:rPr>
        <w:t>As mentioned, nodes without further splitting are called the leaf nodes. Their value</w:t>
      </w:r>
      <w:r w:rsidR="0055599D" w:rsidRPr="000C61AD">
        <w:rPr>
          <w:noProof/>
          <w:lang w:val="en-GB"/>
        </w:rPr>
        <w:t xml:space="preserve"> is the prediction of the target variable for those observations classified in </w:t>
      </w:r>
      <w:r w:rsidR="009F4580" w:rsidRPr="000C61AD">
        <w:rPr>
          <w:noProof/>
          <w:lang w:val="en-GB"/>
        </w:rPr>
        <w:t xml:space="preserve">the corresponding </w:t>
      </w:r>
      <w:r w:rsidR="0055599D" w:rsidRPr="000C61AD">
        <w:rPr>
          <w:noProof/>
          <w:lang w:val="en-GB"/>
        </w:rPr>
        <w:t>node</w:t>
      </w:r>
      <w:r w:rsidR="009F4580" w:rsidRPr="000C61AD">
        <w:rPr>
          <w:noProof/>
          <w:lang w:val="en-GB"/>
        </w:rPr>
        <w:t>s</w:t>
      </w:r>
      <w:r w:rsidR="0055599D" w:rsidRPr="000C61AD">
        <w:rPr>
          <w:noProof/>
          <w:lang w:val="en-GB"/>
        </w:rPr>
        <w:t>.</w:t>
      </w:r>
      <w:r w:rsidR="009F4580" w:rsidRPr="000C61AD">
        <w:rPr>
          <w:noProof/>
          <w:lang w:val="en-GB"/>
        </w:rPr>
        <w:t xml:space="preserve"> If the target variable is categorical, </w:t>
      </w:r>
      <w:r w:rsidR="005F720B" w:rsidRPr="000C61AD">
        <w:rPr>
          <w:noProof/>
          <w:lang w:val="en-GB"/>
        </w:rPr>
        <w:t>the value of the lea</w:t>
      </w:r>
      <w:r w:rsidR="00B466AB" w:rsidRPr="000C61AD">
        <w:rPr>
          <w:noProof/>
          <w:lang w:val="en-GB"/>
        </w:rPr>
        <w:t>f</w:t>
      </w:r>
      <w:r w:rsidR="005F720B" w:rsidRPr="000C61AD">
        <w:rPr>
          <w:noProof/>
          <w:lang w:val="en-GB"/>
        </w:rPr>
        <w:t xml:space="preserve"> node </w:t>
      </w:r>
      <w:r w:rsidR="003A1571" w:rsidRPr="000C61AD">
        <w:rPr>
          <w:noProof/>
          <w:lang w:val="en-GB"/>
        </w:rPr>
        <w:t>will be</w:t>
      </w:r>
      <w:r w:rsidR="005F720B" w:rsidRPr="000C61AD">
        <w:rPr>
          <w:noProof/>
          <w:lang w:val="en-GB"/>
        </w:rPr>
        <w:t xml:space="preserve"> </w:t>
      </w:r>
      <w:r w:rsidR="001A6DA5" w:rsidRPr="000C61AD">
        <w:rPr>
          <w:noProof/>
          <w:lang w:val="en-GB"/>
        </w:rPr>
        <w:t xml:space="preserve">the mode, </w:t>
      </w:r>
      <w:r w:rsidR="002737EF" w:rsidRPr="000C61AD">
        <w:rPr>
          <w:noProof/>
          <w:lang w:val="en-GB"/>
        </w:rPr>
        <w:t xml:space="preserve">the </w:t>
      </w:r>
      <w:r w:rsidR="007F64D2" w:rsidRPr="000C61AD">
        <w:rPr>
          <w:noProof/>
          <w:lang w:val="en-GB"/>
        </w:rPr>
        <w:t xml:space="preserve">most frequent </w:t>
      </w:r>
      <w:r w:rsidR="002737EF" w:rsidRPr="000C61AD">
        <w:rPr>
          <w:noProof/>
          <w:lang w:val="en-GB"/>
        </w:rPr>
        <w:t>c</w:t>
      </w:r>
      <w:r w:rsidR="007F64D2" w:rsidRPr="000C61AD">
        <w:rPr>
          <w:noProof/>
          <w:lang w:val="en-GB"/>
        </w:rPr>
        <w:t>lass</w:t>
      </w:r>
      <w:r w:rsidR="0097792E" w:rsidRPr="000C61AD">
        <w:rPr>
          <w:noProof/>
          <w:lang w:val="en-GB"/>
        </w:rPr>
        <w:t>.</w:t>
      </w:r>
      <w:r w:rsidR="00A070EA" w:rsidRPr="000C61AD">
        <w:rPr>
          <w:noProof/>
          <w:lang w:val="en-GB"/>
        </w:rPr>
        <w:t xml:space="preserve"> </w:t>
      </w:r>
      <w:r w:rsidR="0097792E" w:rsidRPr="000C61AD">
        <w:rPr>
          <w:noProof/>
          <w:lang w:val="en-GB"/>
        </w:rPr>
        <w:t>A</w:t>
      </w:r>
      <w:r w:rsidR="00A070EA" w:rsidRPr="000C61AD">
        <w:rPr>
          <w:noProof/>
          <w:lang w:val="en-GB"/>
        </w:rPr>
        <w:t xml:space="preserve">nd it will be the mean of the data in that node if </w:t>
      </w:r>
      <w:r w:rsidR="0097792E" w:rsidRPr="000C61AD">
        <w:rPr>
          <w:noProof/>
          <w:lang w:val="en-GB"/>
        </w:rPr>
        <w:t>the decision tree is predicting a numeric variable</w:t>
      </w:r>
      <w:r w:rsidR="007F64D2" w:rsidRPr="000C61AD">
        <w:rPr>
          <w:noProof/>
          <w:lang w:val="en-GB"/>
        </w:rPr>
        <w:t>.</w:t>
      </w:r>
      <w:r w:rsidR="003A1571" w:rsidRPr="000C61AD">
        <w:rPr>
          <w:noProof/>
          <w:lang w:val="en-GB"/>
        </w:rPr>
        <w:t xml:space="preserve"> </w:t>
      </w:r>
    </w:p>
    <w:p w14:paraId="1C1A2FA7" w14:textId="47B7D8DA" w:rsidR="00C56976" w:rsidRPr="000C61AD" w:rsidRDefault="005E6C36" w:rsidP="00B83BF5">
      <w:pPr>
        <w:pStyle w:val="BodyText"/>
        <w:rPr>
          <w:noProof/>
          <w:lang w:val="en-GB"/>
        </w:rPr>
      </w:pPr>
      <w:r w:rsidRPr="000C61AD">
        <w:rPr>
          <w:noProof/>
          <w:lang w:val="en-GB"/>
        </w:rPr>
        <w:t xml:space="preserve">Over the years, there </w:t>
      </w:r>
      <w:r w:rsidR="008728F8" w:rsidRPr="000C61AD">
        <w:rPr>
          <w:noProof/>
          <w:lang w:val="en-GB"/>
        </w:rPr>
        <w:t xml:space="preserve">have been </w:t>
      </w:r>
      <w:r w:rsidRPr="000C61AD">
        <w:rPr>
          <w:noProof/>
          <w:lang w:val="en-GB"/>
        </w:rPr>
        <w:t xml:space="preserve">many algorithms for splitting the </w:t>
      </w:r>
      <w:r w:rsidR="00EE1422" w:rsidRPr="000C61AD">
        <w:rPr>
          <w:noProof/>
          <w:lang w:val="en-GB"/>
        </w:rPr>
        <w:t xml:space="preserve">nodes and hence the construction of the tree </w:t>
      </w:r>
      <w:r w:rsidR="00011D73" w:rsidRPr="000C61AD">
        <w:rPr>
          <w:noProof/>
          <w:lang w:val="en-GB"/>
        </w:rPr>
        <w:t xml:space="preserve">developed, </w:t>
      </w:r>
      <w:r w:rsidR="00EE1422" w:rsidRPr="000C61AD">
        <w:rPr>
          <w:noProof/>
          <w:lang w:val="en-GB"/>
        </w:rPr>
        <w:t>proposed</w:t>
      </w:r>
      <w:r w:rsidR="009C7B7E" w:rsidRPr="000C61AD">
        <w:rPr>
          <w:noProof/>
          <w:lang w:val="en-GB"/>
        </w:rPr>
        <w:t>,</w:t>
      </w:r>
      <w:r w:rsidR="00EE1422" w:rsidRPr="000C61AD">
        <w:rPr>
          <w:noProof/>
          <w:lang w:val="en-GB"/>
        </w:rPr>
        <w:t xml:space="preserve"> and implemented in software packages.</w:t>
      </w:r>
      <w:r w:rsidR="008728F8" w:rsidRPr="000C61AD">
        <w:rPr>
          <w:noProof/>
          <w:lang w:val="en-GB"/>
        </w:rPr>
        <w:t xml:space="preserve"> </w:t>
      </w:r>
      <w:r w:rsidR="008728F8" w:rsidRPr="000C61AD">
        <w:rPr>
          <w:noProof/>
          <w:lang w:val="en-GB"/>
        </w:rPr>
        <w:lastRenderedPageBreak/>
        <w:t xml:space="preserve">The most common ones are </w:t>
      </w:r>
      <w:r w:rsidR="00A034CE" w:rsidRPr="000C61AD">
        <w:rPr>
          <w:noProof/>
          <w:lang w:val="en-GB"/>
        </w:rPr>
        <w:t xml:space="preserve">CHAID (chi-square automatic interaction detection), C5.0 (a proprietary algorithm) and CART (classification and regression tree). In Python, the </w:t>
      </w:r>
      <w:r w:rsidR="00015D77" w:rsidRPr="000C61AD">
        <w:rPr>
          <w:noProof/>
          <w:lang w:val="en-GB"/>
        </w:rPr>
        <w:t xml:space="preserve">estimator </w:t>
      </w:r>
      <w:r w:rsidR="00934481" w:rsidRPr="000C61AD">
        <w:rPr>
          <w:rFonts w:ascii="Consolas" w:hAnsi="Consolas"/>
          <w:noProof/>
          <w:lang w:val="en-GB"/>
        </w:rPr>
        <w:t>D</w:t>
      </w:r>
      <w:r w:rsidR="00A034CE" w:rsidRPr="000C61AD">
        <w:rPr>
          <w:rFonts w:ascii="Consolas" w:hAnsi="Consolas"/>
          <w:noProof/>
          <w:lang w:val="en-GB"/>
        </w:rPr>
        <w:t>ecision</w:t>
      </w:r>
      <w:r w:rsidR="00934481" w:rsidRPr="000C61AD">
        <w:rPr>
          <w:rFonts w:ascii="Consolas" w:hAnsi="Consolas"/>
          <w:noProof/>
          <w:lang w:val="en-GB"/>
        </w:rPr>
        <w:t>TreeClassifier</w:t>
      </w:r>
      <w:r w:rsidR="00934481" w:rsidRPr="000C61AD">
        <w:rPr>
          <w:noProof/>
          <w:lang w:val="en-GB"/>
        </w:rPr>
        <w:t xml:space="preserve"> </w:t>
      </w:r>
      <w:r w:rsidR="00673457" w:rsidRPr="000C61AD">
        <w:rPr>
          <w:noProof/>
          <w:lang w:val="en-GB"/>
        </w:rPr>
        <w:t xml:space="preserve">of the </w:t>
      </w:r>
      <w:r w:rsidR="00964915" w:rsidRPr="000C61AD">
        <w:rPr>
          <w:noProof/>
          <w:lang w:val="en-GB"/>
        </w:rPr>
        <w:t xml:space="preserve">scikit-learn </w:t>
      </w:r>
      <w:r w:rsidR="00A034CE" w:rsidRPr="000C61AD">
        <w:rPr>
          <w:noProof/>
          <w:lang w:val="en-GB"/>
        </w:rPr>
        <w:t xml:space="preserve">package </w:t>
      </w:r>
      <w:r w:rsidR="00964915" w:rsidRPr="000C61AD">
        <w:rPr>
          <w:noProof/>
          <w:lang w:val="en-GB"/>
        </w:rPr>
        <w:t>uses an optimised version of the CART algorithm</w:t>
      </w:r>
      <w:r w:rsidR="00934481" w:rsidRPr="000C61AD">
        <w:rPr>
          <w:noProof/>
          <w:lang w:val="en-GB"/>
        </w:rPr>
        <w:t>.</w:t>
      </w:r>
    </w:p>
    <w:p w14:paraId="027F070C" w14:textId="4F0185C0" w:rsidR="00D377E7" w:rsidRPr="000C61AD" w:rsidRDefault="00BC5093" w:rsidP="002174EA">
      <w:pPr>
        <w:pStyle w:val="BodyText"/>
        <w:rPr>
          <w:noProof/>
          <w:lang w:val="en-GB"/>
        </w:rPr>
      </w:pPr>
      <w:r w:rsidRPr="000C61AD">
        <w:rPr>
          <w:noProof/>
          <w:lang w:val="en-GB"/>
        </w:rPr>
        <w:t xml:space="preserve">As the name suggests, </w:t>
      </w:r>
      <w:r w:rsidR="001C229C" w:rsidRPr="000C61AD">
        <w:rPr>
          <w:noProof/>
          <w:lang w:val="en-GB"/>
        </w:rPr>
        <w:t xml:space="preserve">the </w:t>
      </w:r>
      <w:r w:rsidR="002174EA" w:rsidRPr="000C61AD">
        <w:rPr>
          <w:noProof/>
          <w:lang w:val="en-GB"/>
        </w:rPr>
        <w:t xml:space="preserve">CART </w:t>
      </w:r>
      <w:r w:rsidR="001C229C" w:rsidRPr="000C61AD">
        <w:rPr>
          <w:noProof/>
          <w:lang w:val="en-GB"/>
        </w:rPr>
        <w:t xml:space="preserve">algorithm </w:t>
      </w:r>
      <w:r w:rsidR="002174EA" w:rsidRPr="000C61AD">
        <w:rPr>
          <w:noProof/>
          <w:lang w:val="en-GB"/>
        </w:rPr>
        <w:t xml:space="preserve">is capable to </w:t>
      </w:r>
      <w:r w:rsidR="001C229C" w:rsidRPr="000C61AD">
        <w:rPr>
          <w:noProof/>
          <w:lang w:val="en-GB"/>
        </w:rPr>
        <w:t>create both classification tree</w:t>
      </w:r>
      <w:r w:rsidR="001E7AAF" w:rsidRPr="000C61AD">
        <w:rPr>
          <w:noProof/>
          <w:lang w:val="en-GB"/>
        </w:rPr>
        <w:t>s</w:t>
      </w:r>
      <w:r w:rsidR="001C229C" w:rsidRPr="000C61AD">
        <w:rPr>
          <w:noProof/>
          <w:lang w:val="en-GB"/>
        </w:rPr>
        <w:t xml:space="preserve"> and regression tree</w:t>
      </w:r>
      <w:r w:rsidR="001E7AAF" w:rsidRPr="000C61AD">
        <w:rPr>
          <w:noProof/>
          <w:lang w:val="en-GB"/>
        </w:rPr>
        <w:t>s</w:t>
      </w:r>
      <w:r w:rsidR="001C229C" w:rsidRPr="000C61AD">
        <w:rPr>
          <w:noProof/>
          <w:lang w:val="en-GB"/>
        </w:rPr>
        <w:t xml:space="preserve">. </w:t>
      </w:r>
      <w:r w:rsidR="00A77EFE" w:rsidRPr="000C61AD">
        <w:rPr>
          <w:noProof/>
          <w:lang w:val="en-GB"/>
        </w:rPr>
        <w:t>While r</w:t>
      </w:r>
      <w:r w:rsidR="002174EA" w:rsidRPr="000C61AD">
        <w:rPr>
          <w:noProof/>
          <w:lang w:val="en-GB"/>
        </w:rPr>
        <w:t xml:space="preserve">egression trees </w:t>
      </w:r>
      <w:r w:rsidR="00A77EFE" w:rsidRPr="000C61AD">
        <w:rPr>
          <w:noProof/>
          <w:lang w:val="en-GB"/>
        </w:rPr>
        <w:t>estimate</w:t>
      </w:r>
      <w:r w:rsidR="002174EA" w:rsidRPr="000C61AD">
        <w:rPr>
          <w:noProof/>
          <w:lang w:val="en-GB"/>
        </w:rPr>
        <w:t xml:space="preserve"> the values of a continuous target variable</w:t>
      </w:r>
      <w:r w:rsidR="00A77EFE" w:rsidRPr="000C61AD">
        <w:rPr>
          <w:noProof/>
          <w:lang w:val="en-GB"/>
        </w:rPr>
        <w:t>,</w:t>
      </w:r>
      <w:r w:rsidR="002174EA" w:rsidRPr="000C61AD">
        <w:rPr>
          <w:noProof/>
          <w:lang w:val="en-GB"/>
        </w:rPr>
        <w:t xml:space="preserve"> </w:t>
      </w:r>
      <w:r w:rsidR="00A77EFE" w:rsidRPr="000C61AD">
        <w:rPr>
          <w:noProof/>
          <w:lang w:val="en-GB"/>
        </w:rPr>
        <w:t>c</w:t>
      </w:r>
      <w:r w:rsidR="002174EA" w:rsidRPr="000C61AD">
        <w:rPr>
          <w:noProof/>
          <w:lang w:val="en-GB"/>
        </w:rPr>
        <w:t xml:space="preserve">lassification trees predict </w:t>
      </w:r>
      <w:r w:rsidR="002F3E9A" w:rsidRPr="000C61AD">
        <w:rPr>
          <w:noProof/>
          <w:lang w:val="en-GB"/>
        </w:rPr>
        <w:t xml:space="preserve">the outcome </w:t>
      </w:r>
      <w:r w:rsidR="002174EA" w:rsidRPr="000C61AD">
        <w:rPr>
          <w:noProof/>
          <w:lang w:val="en-GB"/>
        </w:rPr>
        <w:t>of a categorical target variable</w:t>
      </w:r>
      <w:r w:rsidR="002F3E9A" w:rsidRPr="000C61AD">
        <w:rPr>
          <w:noProof/>
          <w:lang w:val="en-GB"/>
        </w:rPr>
        <w:t xml:space="preserve">. </w:t>
      </w:r>
      <w:r w:rsidR="00F54B6F" w:rsidRPr="000C61AD">
        <w:rPr>
          <w:noProof/>
          <w:lang w:val="en-GB"/>
        </w:rPr>
        <w:t xml:space="preserve">In other words, </w:t>
      </w:r>
      <w:r w:rsidR="000D12C9" w:rsidRPr="000C61AD">
        <w:rPr>
          <w:noProof/>
          <w:lang w:val="en-GB"/>
        </w:rPr>
        <w:t xml:space="preserve">CART </w:t>
      </w:r>
      <w:r w:rsidR="00042C04" w:rsidRPr="000C61AD">
        <w:rPr>
          <w:noProof/>
          <w:lang w:val="en-GB"/>
        </w:rPr>
        <w:t xml:space="preserve">is applicable on </w:t>
      </w:r>
      <w:r w:rsidR="00D70D87" w:rsidRPr="000C61AD">
        <w:rPr>
          <w:noProof/>
          <w:lang w:val="en-GB"/>
        </w:rPr>
        <w:t>al</w:t>
      </w:r>
      <w:r w:rsidR="000B654B" w:rsidRPr="000C61AD">
        <w:rPr>
          <w:noProof/>
          <w:lang w:val="en-GB"/>
        </w:rPr>
        <w:t>most every</w:t>
      </w:r>
      <w:r w:rsidR="00D70D87" w:rsidRPr="000C61AD">
        <w:rPr>
          <w:noProof/>
          <w:lang w:val="en-GB"/>
        </w:rPr>
        <w:t xml:space="preserve"> type of </w:t>
      </w:r>
      <w:r w:rsidR="00CD3D26" w:rsidRPr="000C61AD">
        <w:rPr>
          <w:noProof/>
          <w:lang w:val="en-GB"/>
        </w:rPr>
        <w:t>output</w:t>
      </w:r>
      <w:r w:rsidR="00D70D87" w:rsidRPr="000C61AD">
        <w:rPr>
          <w:noProof/>
          <w:lang w:val="en-GB"/>
        </w:rPr>
        <w:t xml:space="preserve"> variables.</w:t>
      </w:r>
    </w:p>
    <w:p w14:paraId="61EE8CA5" w14:textId="330752F5" w:rsidR="00665F72" w:rsidRPr="000C61AD" w:rsidRDefault="0011682B" w:rsidP="00D01094">
      <w:pPr>
        <w:pStyle w:val="BodyText"/>
        <w:rPr>
          <w:noProof/>
          <w:lang w:val="en-GB"/>
        </w:rPr>
      </w:pPr>
      <w:r w:rsidRPr="000C61AD">
        <w:rPr>
          <w:noProof/>
          <w:lang w:val="en-GB"/>
        </w:rPr>
        <w:t xml:space="preserve">In CART, every parent node only has two child nodes. </w:t>
      </w:r>
      <w:r w:rsidR="0054578C" w:rsidRPr="000C61AD">
        <w:rPr>
          <w:noProof/>
          <w:lang w:val="en-GB"/>
        </w:rPr>
        <w:t xml:space="preserve">That is, </w:t>
      </w:r>
      <w:r w:rsidR="004E6754" w:rsidRPr="000C61AD">
        <w:rPr>
          <w:noProof/>
          <w:lang w:val="en-GB"/>
        </w:rPr>
        <w:t xml:space="preserve">CART </w:t>
      </w:r>
      <w:r w:rsidR="0054578C" w:rsidRPr="000C61AD">
        <w:rPr>
          <w:noProof/>
          <w:lang w:val="en-GB"/>
        </w:rPr>
        <w:t xml:space="preserve">will only split the tree into two sub-samples at every decision point. </w:t>
      </w:r>
      <w:r w:rsidR="00D01094" w:rsidRPr="000C61AD">
        <w:rPr>
          <w:noProof/>
          <w:lang w:val="en-GB"/>
        </w:rPr>
        <w:t>And t</w:t>
      </w:r>
      <w:r w:rsidR="00931E5C" w:rsidRPr="000C61AD">
        <w:rPr>
          <w:noProof/>
          <w:lang w:val="en-GB"/>
        </w:rPr>
        <w:t xml:space="preserve">he calculation of the split is based on the input variables </w:t>
      </w:r>
      <w:r w:rsidR="004E6754" w:rsidRPr="000C61AD">
        <w:rPr>
          <w:noProof/>
          <w:lang w:val="en-GB"/>
        </w:rPr>
        <w:t>that are also used to predict the target output.</w:t>
      </w:r>
      <w:r w:rsidR="00A211FA" w:rsidRPr="000C61AD">
        <w:rPr>
          <w:noProof/>
          <w:lang w:val="en-GB"/>
        </w:rPr>
        <w:t xml:space="preserve"> </w:t>
      </w:r>
      <w:r w:rsidR="00D01094" w:rsidRPr="000C61AD">
        <w:rPr>
          <w:noProof/>
          <w:lang w:val="en-GB"/>
        </w:rPr>
        <w:t xml:space="preserve">As the </w:t>
      </w:r>
      <w:r w:rsidR="008F7256" w:rsidRPr="000C61AD">
        <w:rPr>
          <w:noProof/>
          <w:lang w:val="en-GB"/>
        </w:rPr>
        <w:t xml:space="preserve">split process advances, the </w:t>
      </w:r>
      <w:r w:rsidR="002109FC" w:rsidRPr="000C61AD">
        <w:rPr>
          <w:noProof/>
          <w:lang w:val="en-GB"/>
        </w:rPr>
        <w:t>sample will be divided into more and more, smaller and smaller subsets. Th</w:t>
      </w:r>
      <w:r w:rsidR="00C27BBE" w:rsidRPr="000C61AD">
        <w:rPr>
          <w:noProof/>
          <w:lang w:val="en-GB"/>
        </w:rPr>
        <w:t xml:space="preserve">ese subsets </w:t>
      </w:r>
      <w:r w:rsidR="00B07179" w:rsidRPr="000C61AD">
        <w:rPr>
          <w:noProof/>
          <w:lang w:val="en-GB"/>
        </w:rPr>
        <w:t xml:space="preserve">will </w:t>
      </w:r>
      <w:r w:rsidR="00C27BBE" w:rsidRPr="000C61AD">
        <w:rPr>
          <w:noProof/>
          <w:lang w:val="en-GB"/>
        </w:rPr>
        <w:t>also becom</w:t>
      </w:r>
      <w:r w:rsidR="00B07179" w:rsidRPr="000C61AD">
        <w:rPr>
          <w:noProof/>
          <w:lang w:val="en-GB"/>
        </w:rPr>
        <w:t>e</w:t>
      </w:r>
      <w:r w:rsidR="00C27BBE" w:rsidRPr="000C61AD">
        <w:rPr>
          <w:noProof/>
          <w:lang w:val="en-GB"/>
        </w:rPr>
        <w:t xml:space="preserve"> more and more homogeneous</w:t>
      </w:r>
      <w:r w:rsidR="00665F72" w:rsidRPr="000C61AD">
        <w:rPr>
          <w:noProof/>
          <w:lang w:val="en-GB"/>
        </w:rPr>
        <w:t xml:space="preserve">. </w:t>
      </w:r>
      <w:r w:rsidR="0027515D" w:rsidRPr="000C61AD">
        <w:rPr>
          <w:noProof/>
          <w:lang w:val="en-GB"/>
        </w:rPr>
        <w:t xml:space="preserve">The whole splitting process will </w:t>
      </w:r>
      <w:r w:rsidR="002F41DB" w:rsidRPr="000C61AD">
        <w:rPr>
          <w:noProof/>
          <w:lang w:val="en-GB"/>
        </w:rPr>
        <w:t>be terminated once certain stopping criteria are fulfilled.</w:t>
      </w:r>
    </w:p>
    <w:p w14:paraId="3571F3D3" w14:textId="4257994F" w:rsidR="00333C6F" w:rsidRPr="000C61AD" w:rsidRDefault="00607FB8" w:rsidP="00B326CD">
      <w:pPr>
        <w:pStyle w:val="BodyText"/>
        <w:rPr>
          <w:noProof/>
          <w:lang w:val="en-GB"/>
        </w:rPr>
      </w:pPr>
      <w:r w:rsidRPr="000C61AD">
        <w:rPr>
          <w:noProof/>
          <w:lang w:val="en-GB"/>
        </w:rPr>
        <w:t>The homogeneity of each subset</w:t>
      </w:r>
      <w:r w:rsidR="00281135" w:rsidRPr="000C61AD">
        <w:rPr>
          <w:noProof/>
          <w:lang w:val="en-GB"/>
        </w:rPr>
        <w:t xml:space="preserve"> reflect</w:t>
      </w:r>
      <w:r w:rsidR="00223193" w:rsidRPr="000C61AD">
        <w:rPr>
          <w:noProof/>
          <w:lang w:val="en-GB"/>
        </w:rPr>
        <w:t>s</w:t>
      </w:r>
      <w:r w:rsidR="00281135" w:rsidRPr="000C61AD">
        <w:rPr>
          <w:noProof/>
          <w:lang w:val="en-GB"/>
        </w:rPr>
        <w:t xml:space="preserve"> the split</w:t>
      </w:r>
      <w:r w:rsidR="00F31FA4" w:rsidRPr="000C61AD">
        <w:rPr>
          <w:noProof/>
          <w:lang w:val="en-GB"/>
        </w:rPr>
        <w:t xml:space="preserve"> </w:t>
      </w:r>
      <w:r w:rsidR="00617A92" w:rsidRPr="000C61AD">
        <w:rPr>
          <w:noProof/>
          <w:lang w:val="en-GB"/>
        </w:rPr>
        <w:t xml:space="preserve">quality </w:t>
      </w:r>
      <w:r w:rsidR="00F31FA4" w:rsidRPr="000C61AD">
        <w:rPr>
          <w:noProof/>
          <w:lang w:val="en-GB"/>
        </w:rPr>
        <w:t xml:space="preserve">from a parent node to </w:t>
      </w:r>
      <w:r w:rsidR="007539BB" w:rsidRPr="000C61AD">
        <w:rPr>
          <w:noProof/>
          <w:lang w:val="en-GB"/>
        </w:rPr>
        <w:t xml:space="preserve">its </w:t>
      </w:r>
      <w:r w:rsidR="00F31FA4" w:rsidRPr="000C61AD">
        <w:rPr>
          <w:noProof/>
          <w:lang w:val="en-GB"/>
        </w:rPr>
        <w:t>child nodes</w:t>
      </w:r>
      <w:r w:rsidR="00BA67AB" w:rsidRPr="000C61AD">
        <w:rPr>
          <w:noProof/>
          <w:lang w:val="en-GB"/>
        </w:rPr>
        <w:t>. In classification tree, the homogeneity</w:t>
      </w:r>
      <w:r w:rsidR="00281135" w:rsidRPr="000C61AD">
        <w:rPr>
          <w:noProof/>
          <w:lang w:val="en-GB"/>
        </w:rPr>
        <w:t xml:space="preserve"> </w:t>
      </w:r>
      <w:r w:rsidR="00BA67AB" w:rsidRPr="000C61AD">
        <w:rPr>
          <w:noProof/>
          <w:lang w:val="en-GB"/>
        </w:rPr>
        <w:t xml:space="preserve">is </w:t>
      </w:r>
      <w:r w:rsidR="00281135" w:rsidRPr="000C61AD">
        <w:rPr>
          <w:noProof/>
          <w:lang w:val="en-GB"/>
        </w:rPr>
        <w:t xml:space="preserve">measured by </w:t>
      </w:r>
      <w:r w:rsidR="00C74372" w:rsidRPr="000C61AD">
        <w:rPr>
          <w:noProof/>
          <w:lang w:val="en-GB"/>
        </w:rPr>
        <w:t>Gini and Entropy.</w:t>
      </w:r>
      <w:r w:rsidR="00B83568" w:rsidRPr="000C61AD">
        <w:rPr>
          <w:noProof/>
          <w:lang w:val="en-GB"/>
        </w:rPr>
        <w:t xml:space="preserve"> </w:t>
      </w:r>
      <w:r w:rsidR="00C53468" w:rsidRPr="000C61AD">
        <w:rPr>
          <w:noProof/>
          <w:lang w:val="en-GB"/>
        </w:rPr>
        <w:t xml:space="preserve">Roughly speaking, </w:t>
      </w:r>
      <w:r w:rsidR="00FC3103" w:rsidRPr="000C61AD">
        <w:rPr>
          <w:noProof/>
          <w:lang w:val="en-GB"/>
        </w:rPr>
        <w:t xml:space="preserve">both </w:t>
      </w:r>
      <w:r w:rsidR="009852EC" w:rsidRPr="000C61AD">
        <w:rPr>
          <w:noProof/>
          <w:lang w:val="en-GB"/>
        </w:rPr>
        <w:t xml:space="preserve">Gini </w:t>
      </w:r>
      <w:r w:rsidR="00FC3103" w:rsidRPr="000C61AD">
        <w:rPr>
          <w:noProof/>
          <w:lang w:val="en-GB"/>
        </w:rPr>
        <w:t xml:space="preserve">and entropy </w:t>
      </w:r>
      <w:r w:rsidR="009852EC" w:rsidRPr="000C61AD">
        <w:rPr>
          <w:noProof/>
          <w:lang w:val="en-GB"/>
        </w:rPr>
        <w:t>measure the impurity of a node</w:t>
      </w:r>
      <w:r w:rsidR="00F14E14" w:rsidRPr="000C61AD">
        <w:rPr>
          <w:noProof/>
          <w:lang w:val="en-GB"/>
        </w:rPr>
        <w:t xml:space="preserve">, but with different </w:t>
      </w:r>
      <w:r w:rsidR="00735652" w:rsidRPr="000C61AD">
        <w:rPr>
          <w:noProof/>
          <w:lang w:val="en-GB"/>
        </w:rPr>
        <w:t>theoretical background</w:t>
      </w:r>
      <w:r w:rsidR="002A0017" w:rsidRPr="000C61AD">
        <w:rPr>
          <w:noProof/>
          <w:lang w:val="en-GB"/>
        </w:rPr>
        <w:t xml:space="preserve">. </w:t>
      </w:r>
      <w:r w:rsidR="00F81E7F" w:rsidRPr="000C61AD">
        <w:rPr>
          <w:noProof/>
          <w:lang w:val="en-GB"/>
        </w:rPr>
        <w:t xml:space="preserve">By comparing the impurity </w:t>
      </w:r>
      <w:r w:rsidR="00340F26" w:rsidRPr="000C61AD">
        <w:rPr>
          <w:noProof/>
          <w:lang w:val="en-GB"/>
        </w:rPr>
        <w:t xml:space="preserve">decrease </w:t>
      </w:r>
      <w:r w:rsidR="00F81E7F" w:rsidRPr="000C61AD">
        <w:rPr>
          <w:noProof/>
          <w:lang w:val="en-GB"/>
        </w:rPr>
        <w:t xml:space="preserve">across all possible splits in </w:t>
      </w:r>
      <w:r w:rsidR="00D655EC" w:rsidRPr="000C61AD">
        <w:rPr>
          <w:noProof/>
          <w:lang w:val="en-GB"/>
        </w:rPr>
        <w:t xml:space="preserve">all </w:t>
      </w:r>
      <w:r w:rsidR="007E1B49" w:rsidRPr="000C61AD">
        <w:rPr>
          <w:noProof/>
          <w:lang w:val="en-GB"/>
        </w:rPr>
        <w:t>input variables</w:t>
      </w:r>
      <w:r w:rsidR="00F81E7F" w:rsidRPr="000C61AD">
        <w:rPr>
          <w:noProof/>
          <w:lang w:val="en-GB"/>
        </w:rPr>
        <w:t xml:space="preserve">, the split </w:t>
      </w:r>
      <w:r w:rsidR="00E23C69" w:rsidRPr="000C61AD">
        <w:rPr>
          <w:noProof/>
          <w:lang w:val="en-GB"/>
        </w:rPr>
        <w:t xml:space="preserve">with the highest reduction of </w:t>
      </w:r>
      <w:r w:rsidR="00F81E7F" w:rsidRPr="000C61AD">
        <w:rPr>
          <w:noProof/>
          <w:lang w:val="en-GB"/>
        </w:rPr>
        <w:t xml:space="preserve">impurity </w:t>
      </w:r>
      <w:r w:rsidR="004125BB" w:rsidRPr="000C61AD">
        <w:rPr>
          <w:noProof/>
          <w:lang w:val="en-GB"/>
        </w:rPr>
        <w:t xml:space="preserve">will be </w:t>
      </w:r>
      <w:r w:rsidR="00F81E7F" w:rsidRPr="000C61AD">
        <w:rPr>
          <w:noProof/>
          <w:lang w:val="en-GB"/>
        </w:rPr>
        <w:t xml:space="preserve">chosen. </w:t>
      </w:r>
      <w:r w:rsidR="00E23C69" w:rsidRPr="000C61AD">
        <w:rPr>
          <w:noProof/>
          <w:lang w:val="en-GB"/>
        </w:rPr>
        <w:t xml:space="preserve">In scikit-learn, </w:t>
      </w:r>
      <w:r w:rsidR="002E65A6" w:rsidRPr="000C61AD">
        <w:rPr>
          <w:noProof/>
          <w:lang w:val="en-GB"/>
        </w:rPr>
        <w:t xml:space="preserve">both </w:t>
      </w:r>
      <w:r w:rsidR="002E65A6" w:rsidRPr="000C61AD">
        <w:rPr>
          <w:rFonts w:ascii="Consolas" w:hAnsi="Consolas"/>
          <w:noProof/>
          <w:lang w:val="en-GB"/>
        </w:rPr>
        <w:t>Gini</w:t>
      </w:r>
      <w:r w:rsidR="002E65A6" w:rsidRPr="000C61AD">
        <w:rPr>
          <w:noProof/>
          <w:lang w:val="en-GB"/>
        </w:rPr>
        <w:t xml:space="preserve"> and </w:t>
      </w:r>
      <w:r w:rsidR="002E65A6" w:rsidRPr="000C61AD">
        <w:rPr>
          <w:rFonts w:ascii="Consolas" w:hAnsi="Consolas"/>
          <w:noProof/>
          <w:lang w:val="en-GB"/>
        </w:rPr>
        <w:t>entropy</w:t>
      </w:r>
      <w:r w:rsidR="002E65A6" w:rsidRPr="000C61AD">
        <w:rPr>
          <w:noProof/>
          <w:lang w:val="en-GB"/>
        </w:rPr>
        <w:t xml:space="preserve"> are </w:t>
      </w:r>
      <w:r w:rsidR="00B8386A" w:rsidRPr="000C61AD">
        <w:rPr>
          <w:noProof/>
          <w:lang w:val="en-GB"/>
        </w:rPr>
        <w:t xml:space="preserve">options </w:t>
      </w:r>
      <w:r w:rsidR="002E65A6" w:rsidRPr="000C61AD">
        <w:rPr>
          <w:noProof/>
          <w:lang w:val="en-GB"/>
        </w:rPr>
        <w:t xml:space="preserve">of the </w:t>
      </w:r>
      <w:r w:rsidR="002E65A6" w:rsidRPr="000C61AD">
        <w:rPr>
          <w:rFonts w:ascii="Consolas" w:hAnsi="Consolas"/>
          <w:noProof/>
          <w:lang w:val="en-GB"/>
        </w:rPr>
        <w:t>criterion</w:t>
      </w:r>
      <w:r w:rsidR="002E65A6" w:rsidRPr="000C61AD">
        <w:rPr>
          <w:noProof/>
          <w:lang w:val="en-GB"/>
        </w:rPr>
        <w:t xml:space="preserve"> parameter </w:t>
      </w:r>
      <w:r w:rsidR="00B8386A" w:rsidRPr="000C61AD">
        <w:rPr>
          <w:noProof/>
          <w:lang w:val="en-GB"/>
        </w:rPr>
        <w:t xml:space="preserve">in the </w:t>
      </w:r>
      <w:r w:rsidR="00B8386A" w:rsidRPr="000C61AD">
        <w:rPr>
          <w:rFonts w:ascii="Consolas" w:hAnsi="Consolas"/>
          <w:noProof/>
          <w:lang w:val="en-GB"/>
        </w:rPr>
        <w:t>DecisionTreeClassifier</w:t>
      </w:r>
      <w:r w:rsidR="00444436" w:rsidRPr="000C61AD">
        <w:rPr>
          <w:noProof/>
          <w:lang w:val="en-GB"/>
        </w:rPr>
        <w:t>.</w:t>
      </w:r>
      <w:r w:rsidR="005610D9" w:rsidRPr="000C61AD">
        <w:rPr>
          <w:noProof/>
          <w:lang w:val="en-GB"/>
        </w:rPr>
        <w:t xml:space="preserve"> </w:t>
      </w:r>
    </w:p>
    <w:p w14:paraId="6AF5ED15" w14:textId="21F550B4" w:rsidR="003859DB" w:rsidRPr="000C61AD" w:rsidRDefault="00617A92" w:rsidP="00B326CD">
      <w:pPr>
        <w:pStyle w:val="BodyText"/>
        <w:rPr>
          <w:noProof/>
          <w:lang w:val="en-GB"/>
        </w:rPr>
      </w:pPr>
      <w:r w:rsidRPr="000C61AD">
        <w:rPr>
          <w:noProof/>
          <w:lang w:val="en-GB"/>
        </w:rPr>
        <w:t>In regression tree, t</w:t>
      </w:r>
      <w:r w:rsidR="009A2D6A" w:rsidRPr="000C61AD">
        <w:rPr>
          <w:noProof/>
          <w:lang w:val="en-GB"/>
        </w:rPr>
        <w:t>he impurity is measured by the sum</w:t>
      </w:r>
      <w:r w:rsidR="00407CA9" w:rsidRPr="000C61AD">
        <w:rPr>
          <w:noProof/>
          <w:lang w:val="en-GB"/>
        </w:rPr>
        <w:t xml:space="preserve"> </w:t>
      </w:r>
      <w:r w:rsidR="009A2D6A" w:rsidRPr="000C61AD">
        <w:rPr>
          <w:noProof/>
          <w:lang w:val="en-GB"/>
        </w:rPr>
        <w:t>of</w:t>
      </w:r>
      <w:r w:rsidR="00407CA9" w:rsidRPr="000C61AD">
        <w:rPr>
          <w:noProof/>
          <w:lang w:val="en-GB"/>
        </w:rPr>
        <w:t xml:space="preserve"> </w:t>
      </w:r>
      <w:r w:rsidR="009A2D6A" w:rsidRPr="000C61AD">
        <w:rPr>
          <w:noProof/>
          <w:lang w:val="en-GB"/>
        </w:rPr>
        <w:t>square</w:t>
      </w:r>
      <w:r w:rsidR="00B777B5" w:rsidRPr="000C61AD">
        <w:rPr>
          <w:noProof/>
          <w:lang w:val="en-GB"/>
        </w:rPr>
        <w:t>d</w:t>
      </w:r>
      <w:r w:rsidR="009A2D6A" w:rsidRPr="000C61AD">
        <w:rPr>
          <w:noProof/>
          <w:lang w:val="en-GB"/>
        </w:rPr>
        <w:t xml:space="preserve"> error </w:t>
      </w:r>
      <w:r w:rsidR="00B777B5" w:rsidRPr="000C61AD">
        <w:rPr>
          <w:noProof/>
          <w:lang w:val="en-GB"/>
        </w:rPr>
        <w:t>(SSE)</w:t>
      </w:r>
      <w:r w:rsidR="001B506A" w:rsidRPr="000C61AD">
        <w:rPr>
          <w:noProof/>
          <w:lang w:val="en-GB"/>
        </w:rPr>
        <w:t>.</w:t>
      </w:r>
      <w:r w:rsidR="0038754C" w:rsidRPr="000C61AD">
        <w:rPr>
          <w:noProof/>
          <w:lang w:val="en-GB"/>
        </w:rPr>
        <w:t xml:space="preserve"> </w:t>
      </w:r>
      <w:r w:rsidR="00346456" w:rsidRPr="000C61AD">
        <w:rPr>
          <w:noProof/>
          <w:lang w:val="en-GB"/>
        </w:rPr>
        <w:t xml:space="preserve">The SSE is </w:t>
      </w:r>
      <w:r w:rsidR="00CA0122" w:rsidRPr="000C61AD">
        <w:rPr>
          <w:noProof/>
          <w:lang w:val="en-GB"/>
        </w:rPr>
        <w:t xml:space="preserve">the total deviance of </w:t>
      </w:r>
      <w:r w:rsidR="004D1CF0" w:rsidRPr="000C61AD">
        <w:rPr>
          <w:noProof/>
          <w:lang w:val="en-GB"/>
        </w:rPr>
        <w:t xml:space="preserve">each observation from the sample mean. </w:t>
      </w:r>
      <w:r w:rsidR="00555539" w:rsidRPr="000C61AD">
        <w:rPr>
          <w:noProof/>
          <w:lang w:val="en-GB"/>
        </w:rPr>
        <w:t>For each potential split, CART computes the SSE for each child node</w:t>
      </w:r>
      <w:r w:rsidR="00116D5A" w:rsidRPr="000C61AD">
        <w:rPr>
          <w:noProof/>
          <w:lang w:val="en-GB"/>
        </w:rPr>
        <w:t xml:space="preserve"> and </w:t>
      </w:r>
      <w:r w:rsidR="003859DB" w:rsidRPr="000C61AD">
        <w:rPr>
          <w:noProof/>
          <w:lang w:val="en-GB"/>
        </w:rPr>
        <w:t xml:space="preserve">the split with the lowest sum of SSE </w:t>
      </w:r>
      <w:r w:rsidR="00AB07F7" w:rsidRPr="000C61AD">
        <w:rPr>
          <w:noProof/>
          <w:lang w:val="en-GB"/>
        </w:rPr>
        <w:t xml:space="preserve">across all child nodes </w:t>
      </w:r>
      <w:r w:rsidR="003859DB" w:rsidRPr="000C61AD">
        <w:rPr>
          <w:noProof/>
          <w:lang w:val="en-GB"/>
        </w:rPr>
        <w:t xml:space="preserve">will be chosen. </w:t>
      </w:r>
      <w:r w:rsidR="009F5FA9" w:rsidRPr="000C61AD">
        <w:rPr>
          <w:noProof/>
          <w:lang w:val="en-GB"/>
        </w:rPr>
        <w:t xml:space="preserve">Since the mean of the target </w:t>
      </w:r>
      <w:r w:rsidR="00A816CF" w:rsidRPr="000C61AD">
        <w:rPr>
          <w:noProof/>
          <w:lang w:val="en-GB"/>
        </w:rPr>
        <w:t xml:space="preserve">variable of the leaf node is </w:t>
      </w:r>
      <w:r w:rsidR="0097217D" w:rsidRPr="000C61AD">
        <w:rPr>
          <w:noProof/>
          <w:lang w:val="en-GB"/>
        </w:rPr>
        <w:t xml:space="preserve">equal to </w:t>
      </w:r>
      <w:r w:rsidR="00352598" w:rsidRPr="000C61AD">
        <w:rPr>
          <w:noProof/>
          <w:lang w:val="en-GB"/>
        </w:rPr>
        <w:t>the predicted value of the target variable</w:t>
      </w:r>
      <w:r w:rsidR="004C17F1" w:rsidRPr="000C61AD">
        <w:rPr>
          <w:noProof/>
          <w:lang w:val="en-GB"/>
        </w:rPr>
        <w:t xml:space="preserve">, splits with low SSE </w:t>
      </w:r>
      <w:r w:rsidR="00E234FC" w:rsidRPr="000C61AD">
        <w:rPr>
          <w:noProof/>
          <w:lang w:val="en-GB"/>
        </w:rPr>
        <w:t xml:space="preserve">have </w:t>
      </w:r>
      <w:r w:rsidR="004C17F1" w:rsidRPr="000C61AD">
        <w:rPr>
          <w:noProof/>
          <w:lang w:val="en-GB"/>
        </w:rPr>
        <w:t xml:space="preserve">child nodes </w:t>
      </w:r>
      <w:r w:rsidR="006C4CAF" w:rsidRPr="000C61AD">
        <w:rPr>
          <w:noProof/>
          <w:lang w:val="en-GB"/>
        </w:rPr>
        <w:t xml:space="preserve">that </w:t>
      </w:r>
      <w:r w:rsidR="004C17F1" w:rsidRPr="000C61AD">
        <w:rPr>
          <w:noProof/>
          <w:lang w:val="en-GB"/>
        </w:rPr>
        <w:t>contain data whose target values are close to the mean value.</w:t>
      </w:r>
    </w:p>
    <w:p w14:paraId="3C20A690" w14:textId="01804F77" w:rsidR="001F09E1" w:rsidRPr="000C61AD" w:rsidRDefault="00D46614" w:rsidP="00B326CD">
      <w:pPr>
        <w:pStyle w:val="BodyText"/>
        <w:rPr>
          <w:noProof/>
          <w:lang w:val="en-GB"/>
        </w:rPr>
      </w:pPr>
      <w:r w:rsidRPr="000C61AD">
        <w:rPr>
          <w:noProof/>
          <w:lang w:val="en-GB"/>
        </w:rPr>
        <w:t>One possibility to stop t</w:t>
      </w:r>
      <w:r w:rsidR="003715DD" w:rsidRPr="000C61AD">
        <w:rPr>
          <w:noProof/>
          <w:lang w:val="en-GB"/>
        </w:rPr>
        <w:t xml:space="preserve">he </w:t>
      </w:r>
      <w:r w:rsidR="00772E0D" w:rsidRPr="000C61AD">
        <w:rPr>
          <w:noProof/>
          <w:lang w:val="en-GB"/>
        </w:rPr>
        <w:t>CART</w:t>
      </w:r>
      <w:r w:rsidR="00B20706" w:rsidRPr="000C61AD">
        <w:rPr>
          <w:noProof/>
          <w:lang w:val="en-GB"/>
        </w:rPr>
        <w:t xml:space="preserve"> algorithm </w:t>
      </w:r>
      <w:r w:rsidRPr="000C61AD">
        <w:rPr>
          <w:noProof/>
          <w:lang w:val="en-GB"/>
        </w:rPr>
        <w:t xml:space="preserve">is when </w:t>
      </w:r>
      <w:r w:rsidR="00FE02B1" w:rsidRPr="000C61AD">
        <w:rPr>
          <w:noProof/>
          <w:lang w:val="en-GB"/>
        </w:rPr>
        <w:t xml:space="preserve">the impurity improvement </w:t>
      </w:r>
      <w:r w:rsidR="00772E0D" w:rsidRPr="000C61AD">
        <w:rPr>
          <w:noProof/>
          <w:lang w:val="en-GB"/>
        </w:rPr>
        <w:t xml:space="preserve">of a new split </w:t>
      </w:r>
      <w:r w:rsidRPr="000C61AD">
        <w:rPr>
          <w:noProof/>
          <w:lang w:val="en-GB"/>
        </w:rPr>
        <w:t>drops</w:t>
      </w:r>
      <w:r w:rsidR="00FE02B1" w:rsidRPr="000C61AD">
        <w:rPr>
          <w:noProof/>
          <w:lang w:val="en-GB"/>
        </w:rPr>
        <w:t xml:space="preserve"> below a certain</w:t>
      </w:r>
      <w:r w:rsidR="003A2B2E" w:rsidRPr="000C61AD">
        <w:rPr>
          <w:noProof/>
          <w:lang w:val="en-GB"/>
        </w:rPr>
        <w:t xml:space="preserve"> pre-defined</w:t>
      </w:r>
      <w:r w:rsidR="00FE02B1" w:rsidRPr="000C61AD">
        <w:rPr>
          <w:noProof/>
          <w:lang w:val="en-GB"/>
        </w:rPr>
        <w:t xml:space="preserve"> threshold.</w:t>
      </w:r>
      <w:r w:rsidR="00A7322C" w:rsidRPr="000C61AD">
        <w:rPr>
          <w:noProof/>
          <w:lang w:val="en-GB"/>
        </w:rPr>
        <w:t xml:space="preserve"> </w:t>
      </w:r>
      <w:r w:rsidR="001F09E1" w:rsidRPr="000C61AD">
        <w:rPr>
          <w:noProof/>
          <w:lang w:val="en-GB"/>
        </w:rPr>
        <w:t xml:space="preserve">For instance, if a node </w:t>
      </w:r>
      <w:r w:rsidR="00FE368A" w:rsidRPr="000C61AD">
        <w:rPr>
          <w:noProof/>
          <w:lang w:val="en-GB"/>
        </w:rPr>
        <w:t xml:space="preserve">has </w:t>
      </w:r>
      <w:r w:rsidR="001F09E1" w:rsidRPr="000C61AD">
        <w:rPr>
          <w:noProof/>
          <w:lang w:val="en-GB"/>
        </w:rPr>
        <w:t>reache</w:t>
      </w:r>
      <w:r w:rsidR="002E2BF8" w:rsidRPr="000C61AD">
        <w:rPr>
          <w:noProof/>
          <w:lang w:val="en-GB"/>
        </w:rPr>
        <w:t>d</w:t>
      </w:r>
      <w:r w:rsidR="001F09E1" w:rsidRPr="000C61AD">
        <w:rPr>
          <w:noProof/>
          <w:lang w:val="en-GB"/>
        </w:rPr>
        <w:t xml:space="preserve"> a rather </w:t>
      </w:r>
      <w:r w:rsidR="001F0774">
        <w:rPr>
          <w:noProof/>
          <w:lang w:val="en-GB"/>
        </w:rPr>
        <w:t>low</w:t>
      </w:r>
      <w:r w:rsidR="001F0774" w:rsidRPr="000C61AD">
        <w:rPr>
          <w:noProof/>
          <w:lang w:val="en-GB"/>
        </w:rPr>
        <w:t xml:space="preserve"> </w:t>
      </w:r>
      <w:r w:rsidR="001F09E1" w:rsidRPr="000C61AD">
        <w:rPr>
          <w:noProof/>
          <w:lang w:val="en-GB"/>
        </w:rPr>
        <w:t xml:space="preserve">Gini or SSE respectively, </w:t>
      </w:r>
      <w:r w:rsidR="00B44F0F" w:rsidRPr="000C61AD">
        <w:rPr>
          <w:noProof/>
          <w:lang w:val="en-GB"/>
        </w:rPr>
        <w:t xml:space="preserve">meaning </w:t>
      </w:r>
      <w:r w:rsidR="00FE368A" w:rsidRPr="000C61AD">
        <w:rPr>
          <w:noProof/>
          <w:lang w:val="en-GB"/>
        </w:rPr>
        <w:t>that</w:t>
      </w:r>
      <w:r w:rsidR="00F27713" w:rsidRPr="000C61AD">
        <w:rPr>
          <w:noProof/>
          <w:lang w:val="en-GB"/>
        </w:rPr>
        <w:t xml:space="preserve"> the parent node itself is </w:t>
      </w:r>
      <w:r w:rsidR="00B44F0F" w:rsidRPr="000C61AD">
        <w:rPr>
          <w:noProof/>
          <w:lang w:val="en-GB"/>
        </w:rPr>
        <w:t xml:space="preserve">already </w:t>
      </w:r>
      <w:r w:rsidR="00FE368A" w:rsidRPr="000C61AD">
        <w:rPr>
          <w:noProof/>
          <w:lang w:val="en-GB"/>
        </w:rPr>
        <w:t>rather homogeneous,</w:t>
      </w:r>
      <w:r w:rsidR="00F27713" w:rsidRPr="000C61AD">
        <w:rPr>
          <w:noProof/>
          <w:lang w:val="en-GB"/>
        </w:rPr>
        <w:t xml:space="preserve"> </w:t>
      </w:r>
      <w:r w:rsidR="002E2BF8" w:rsidRPr="000C61AD">
        <w:rPr>
          <w:noProof/>
          <w:lang w:val="en-GB"/>
        </w:rPr>
        <w:t xml:space="preserve">another split from the node would </w:t>
      </w:r>
      <w:r w:rsidR="00C6386D" w:rsidRPr="000C61AD">
        <w:rPr>
          <w:noProof/>
          <w:lang w:val="en-GB"/>
        </w:rPr>
        <w:t xml:space="preserve">only </w:t>
      </w:r>
      <w:r w:rsidR="002E2BF8" w:rsidRPr="000C61AD">
        <w:rPr>
          <w:noProof/>
          <w:lang w:val="en-GB"/>
        </w:rPr>
        <w:t xml:space="preserve">create </w:t>
      </w:r>
      <w:r w:rsidR="00574486" w:rsidRPr="000C61AD">
        <w:rPr>
          <w:noProof/>
          <w:lang w:val="en-GB"/>
        </w:rPr>
        <w:lastRenderedPageBreak/>
        <w:t xml:space="preserve">homogeneous </w:t>
      </w:r>
      <w:r w:rsidR="00622231" w:rsidRPr="000C61AD">
        <w:rPr>
          <w:noProof/>
          <w:lang w:val="en-GB"/>
        </w:rPr>
        <w:t>child nodes. In this case,</w:t>
      </w:r>
      <w:r w:rsidR="00F86A60" w:rsidRPr="000C61AD">
        <w:rPr>
          <w:noProof/>
          <w:lang w:val="en-GB"/>
        </w:rPr>
        <w:t xml:space="preserve"> </w:t>
      </w:r>
      <w:r w:rsidR="00622231" w:rsidRPr="000C61AD">
        <w:rPr>
          <w:noProof/>
          <w:lang w:val="en-GB"/>
        </w:rPr>
        <w:t xml:space="preserve">this split </w:t>
      </w:r>
      <w:r w:rsidR="004C5988" w:rsidRPr="000C61AD">
        <w:rPr>
          <w:noProof/>
          <w:lang w:val="en-GB"/>
        </w:rPr>
        <w:t xml:space="preserve">is not really necessary since it </w:t>
      </w:r>
      <w:r w:rsidR="00622231" w:rsidRPr="000C61AD">
        <w:rPr>
          <w:noProof/>
          <w:lang w:val="en-GB"/>
        </w:rPr>
        <w:t xml:space="preserve">does not </w:t>
      </w:r>
      <w:r w:rsidR="00FB5276" w:rsidRPr="000C61AD">
        <w:rPr>
          <w:noProof/>
          <w:lang w:val="en-GB"/>
        </w:rPr>
        <w:t>decrease the impuri</w:t>
      </w:r>
      <w:r w:rsidR="004C5988" w:rsidRPr="000C61AD">
        <w:rPr>
          <w:noProof/>
          <w:lang w:val="en-GB"/>
        </w:rPr>
        <w:t>ty significantly</w:t>
      </w:r>
      <w:r w:rsidR="00206481" w:rsidRPr="000C61AD">
        <w:rPr>
          <w:noProof/>
          <w:lang w:val="en-GB"/>
        </w:rPr>
        <w:t>.</w:t>
      </w:r>
    </w:p>
    <w:p w14:paraId="22E6FF62" w14:textId="61FE8261" w:rsidR="00453DB4" w:rsidRPr="000C61AD" w:rsidRDefault="00C72320" w:rsidP="00B326CD">
      <w:pPr>
        <w:pStyle w:val="BodyText"/>
        <w:rPr>
          <w:noProof/>
          <w:lang w:val="en-GB"/>
        </w:rPr>
      </w:pPr>
      <w:r w:rsidRPr="000C61AD">
        <w:rPr>
          <w:noProof/>
          <w:lang w:val="en-GB"/>
        </w:rPr>
        <w:t xml:space="preserve">Nevertheless, </w:t>
      </w:r>
      <w:r w:rsidR="00206481" w:rsidRPr="000C61AD">
        <w:rPr>
          <w:noProof/>
          <w:lang w:val="en-GB"/>
        </w:rPr>
        <w:t>choosing the right threshold</w:t>
      </w:r>
      <w:r w:rsidR="00C2485F" w:rsidRPr="000C61AD">
        <w:rPr>
          <w:noProof/>
          <w:lang w:val="en-GB"/>
        </w:rPr>
        <w:t>s</w:t>
      </w:r>
      <w:r w:rsidR="00206481" w:rsidRPr="000C61AD">
        <w:rPr>
          <w:noProof/>
          <w:lang w:val="en-GB"/>
        </w:rPr>
        <w:t xml:space="preserve"> to stop </w:t>
      </w:r>
      <w:r w:rsidR="00A54234" w:rsidRPr="000C61AD">
        <w:rPr>
          <w:noProof/>
          <w:lang w:val="en-GB"/>
        </w:rPr>
        <w:t xml:space="preserve">the split algorithm </w:t>
      </w:r>
      <w:r w:rsidR="00206481" w:rsidRPr="000C61AD">
        <w:rPr>
          <w:noProof/>
          <w:lang w:val="en-GB"/>
        </w:rPr>
        <w:t xml:space="preserve">is not </w:t>
      </w:r>
      <w:r w:rsidR="00A54234" w:rsidRPr="000C61AD">
        <w:rPr>
          <w:noProof/>
          <w:lang w:val="en-GB"/>
        </w:rPr>
        <w:t xml:space="preserve">as </w:t>
      </w:r>
      <w:r w:rsidR="00206481" w:rsidRPr="000C61AD">
        <w:rPr>
          <w:noProof/>
          <w:lang w:val="en-GB"/>
        </w:rPr>
        <w:t xml:space="preserve">straightforward </w:t>
      </w:r>
      <w:r w:rsidR="00A54234" w:rsidRPr="000C61AD">
        <w:rPr>
          <w:noProof/>
          <w:lang w:val="en-GB"/>
        </w:rPr>
        <w:t>as it seems.</w:t>
      </w:r>
      <w:r w:rsidR="003674DB" w:rsidRPr="000C61AD">
        <w:rPr>
          <w:noProof/>
          <w:lang w:val="en-GB"/>
        </w:rPr>
        <w:t xml:space="preserve"> If the threshold</w:t>
      </w:r>
      <w:r w:rsidR="00C2485F" w:rsidRPr="000C61AD">
        <w:rPr>
          <w:noProof/>
          <w:lang w:val="en-GB"/>
        </w:rPr>
        <w:t>s</w:t>
      </w:r>
      <w:r w:rsidR="0006624B" w:rsidRPr="000C61AD">
        <w:rPr>
          <w:noProof/>
          <w:lang w:val="en-GB"/>
        </w:rPr>
        <w:t xml:space="preserve"> </w:t>
      </w:r>
      <w:r w:rsidR="00A12703" w:rsidRPr="000C61AD">
        <w:rPr>
          <w:noProof/>
          <w:lang w:val="en-GB"/>
        </w:rPr>
        <w:t>are</w:t>
      </w:r>
      <w:r w:rsidR="0006624B" w:rsidRPr="000C61AD">
        <w:rPr>
          <w:noProof/>
          <w:lang w:val="en-GB"/>
        </w:rPr>
        <w:t xml:space="preserve"> high,</w:t>
      </w:r>
      <w:r w:rsidR="003674DB" w:rsidRPr="000C61AD">
        <w:rPr>
          <w:noProof/>
          <w:lang w:val="en-GB"/>
        </w:rPr>
        <w:t xml:space="preserve"> </w:t>
      </w:r>
      <w:r w:rsidR="0006624B" w:rsidRPr="000C61AD">
        <w:rPr>
          <w:noProof/>
          <w:lang w:val="en-GB"/>
        </w:rPr>
        <w:t xml:space="preserve">the resulting tree could be </w:t>
      </w:r>
      <w:r w:rsidR="003674DB" w:rsidRPr="000C61AD">
        <w:rPr>
          <w:noProof/>
          <w:lang w:val="en-GB"/>
        </w:rPr>
        <w:t xml:space="preserve">oversimplified as </w:t>
      </w:r>
      <w:r w:rsidR="00C2485F" w:rsidRPr="000C61AD">
        <w:rPr>
          <w:noProof/>
          <w:lang w:val="en-GB"/>
        </w:rPr>
        <w:t xml:space="preserve">splits </w:t>
      </w:r>
      <w:r w:rsidR="003674DB" w:rsidRPr="000C61AD">
        <w:rPr>
          <w:noProof/>
          <w:lang w:val="en-GB"/>
        </w:rPr>
        <w:t>become more difficult</w:t>
      </w:r>
      <w:r w:rsidR="0011498D" w:rsidRPr="000C61AD">
        <w:rPr>
          <w:noProof/>
          <w:lang w:val="en-GB"/>
        </w:rPr>
        <w:t xml:space="preserve">. </w:t>
      </w:r>
      <w:r w:rsidR="00A26C16" w:rsidRPr="000C61AD">
        <w:rPr>
          <w:noProof/>
          <w:lang w:val="en-GB"/>
        </w:rPr>
        <w:t xml:space="preserve">Low </w:t>
      </w:r>
      <w:r w:rsidR="003674DB" w:rsidRPr="000C61AD">
        <w:rPr>
          <w:noProof/>
          <w:lang w:val="en-GB"/>
        </w:rPr>
        <w:t>thresholds</w:t>
      </w:r>
      <w:r w:rsidR="00A26C16" w:rsidRPr="000C61AD">
        <w:rPr>
          <w:noProof/>
          <w:lang w:val="en-GB"/>
        </w:rPr>
        <w:t xml:space="preserve">, on the other hand, </w:t>
      </w:r>
      <w:r w:rsidR="003674DB" w:rsidRPr="000C61AD">
        <w:rPr>
          <w:noProof/>
          <w:lang w:val="en-GB"/>
        </w:rPr>
        <w:t xml:space="preserve">could </w:t>
      </w:r>
      <w:r w:rsidR="00A26C16" w:rsidRPr="000C61AD">
        <w:rPr>
          <w:noProof/>
          <w:lang w:val="en-GB"/>
        </w:rPr>
        <w:t xml:space="preserve">lead to </w:t>
      </w:r>
      <w:r w:rsidR="003674DB" w:rsidRPr="000C61AD">
        <w:rPr>
          <w:noProof/>
          <w:lang w:val="en-GB"/>
        </w:rPr>
        <w:t>overcomplicated tree</w:t>
      </w:r>
      <w:r w:rsidR="00172C82" w:rsidRPr="000C61AD">
        <w:rPr>
          <w:noProof/>
          <w:lang w:val="en-GB"/>
        </w:rPr>
        <w:t>s</w:t>
      </w:r>
      <w:r w:rsidR="003674DB" w:rsidRPr="000C61AD">
        <w:rPr>
          <w:noProof/>
          <w:lang w:val="en-GB"/>
        </w:rPr>
        <w:t xml:space="preserve"> that </w:t>
      </w:r>
      <w:r w:rsidR="00172C82" w:rsidRPr="000C61AD">
        <w:rPr>
          <w:noProof/>
          <w:lang w:val="en-GB"/>
        </w:rPr>
        <w:t>are</w:t>
      </w:r>
      <w:r w:rsidR="003674DB" w:rsidRPr="000C61AD">
        <w:rPr>
          <w:noProof/>
          <w:lang w:val="en-GB"/>
        </w:rPr>
        <w:t xml:space="preserve"> difficult to interpret and deploy.</w:t>
      </w:r>
    </w:p>
    <w:p w14:paraId="2DE6DBC1" w14:textId="6BB73737" w:rsidR="004429DC" w:rsidRPr="000C61AD" w:rsidRDefault="00C6386D" w:rsidP="00B326CD">
      <w:pPr>
        <w:pStyle w:val="BodyText"/>
        <w:rPr>
          <w:noProof/>
          <w:lang w:val="en-GB"/>
        </w:rPr>
      </w:pPr>
      <w:r w:rsidRPr="000C61AD">
        <w:rPr>
          <w:noProof/>
          <w:lang w:val="en-GB"/>
        </w:rPr>
        <w:t xml:space="preserve">Another possibility to stop the algorithm </w:t>
      </w:r>
      <w:r w:rsidR="002F6A24" w:rsidRPr="000C61AD">
        <w:rPr>
          <w:noProof/>
          <w:lang w:val="en-GB"/>
        </w:rPr>
        <w:t xml:space="preserve">is when </w:t>
      </w:r>
      <w:r w:rsidR="00594CDA" w:rsidRPr="000C61AD">
        <w:rPr>
          <w:noProof/>
          <w:lang w:val="en-GB"/>
        </w:rPr>
        <w:t xml:space="preserve">the tree has </w:t>
      </w:r>
      <w:r w:rsidR="007029C1" w:rsidRPr="000C61AD">
        <w:rPr>
          <w:noProof/>
          <w:lang w:val="en-GB"/>
        </w:rPr>
        <w:t>attained</w:t>
      </w:r>
      <w:r w:rsidR="00594CDA" w:rsidRPr="000C61AD">
        <w:rPr>
          <w:noProof/>
          <w:lang w:val="en-GB"/>
        </w:rPr>
        <w:t xml:space="preserve"> </w:t>
      </w:r>
      <w:r w:rsidR="001078BB" w:rsidRPr="000C61AD">
        <w:rPr>
          <w:noProof/>
          <w:lang w:val="en-GB"/>
        </w:rPr>
        <w:t>a pre-specified depth</w:t>
      </w:r>
      <w:r w:rsidR="00594CDA" w:rsidRPr="000C61AD">
        <w:rPr>
          <w:noProof/>
          <w:lang w:val="en-GB"/>
        </w:rPr>
        <w:t xml:space="preserve">. The depth of the tree refers to the number of splits in it. </w:t>
      </w:r>
      <w:r w:rsidR="008A52EE" w:rsidRPr="000C61AD">
        <w:rPr>
          <w:noProof/>
          <w:lang w:val="en-GB"/>
        </w:rPr>
        <w:t xml:space="preserve">This method </w:t>
      </w:r>
      <w:r w:rsidR="00A872E8" w:rsidRPr="000C61AD">
        <w:rPr>
          <w:noProof/>
          <w:lang w:val="en-GB"/>
        </w:rPr>
        <w:t xml:space="preserve">can simply </w:t>
      </w:r>
      <w:r w:rsidR="00ED2FC5" w:rsidRPr="000C61AD">
        <w:rPr>
          <w:noProof/>
          <w:lang w:val="en-GB"/>
        </w:rPr>
        <w:t>control the size of the tree</w:t>
      </w:r>
      <w:r w:rsidR="00563CD9" w:rsidRPr="000C61AD">
        <w:rPr>
          <w:noProof/>
          <w:lang w:val="en-GB"/>
        </w:rPr>
        <w:t xml:space="preserve"> without oversimplifying or overcomplicating </w:t>
      </w:r>
      <w:r w:rsidR="00A872E8" w:rsidRPr="000C61AD">
        <w:rPr>
          <w:noProof/>
          <w:lang w:val="en-GB"/>
        </w:rPr>
        <w:t xml:space="preserve">it. One last </w:t>
      </w:r>
      <w:r w:rsidR="0081466A" w:rsidRPr="000C61AD">
        <w:rPr>
          <w:noProof/>
          <w:lang w:val="en-GB"/>
        </w:rPr>
        <w:t xml:space="preserve">stop criterion is to set a </w:t>
      </w:r>
      <w:r w:rsidR="001A745C" w:rsidRPr="000C61AD">
        <w:rPr>
          <w:noProof/>
          <w:lang w:val="en-GB"/>
        </w:rPr>
        <w:t xml:space="preserve">lower bound </w:t>
      </w:r>
      <w:r w:rsidR="0081466A" w:rsidRPr="000C61AD">
        <w:rPr>
          <w:noProof/>
          <w:lang w:val="en-GB"/>
        </w:rPr>
        <w:t xml:space="preserve">of observations in </w:t>
      </w:r>
      <w:r w:rsidR="00523012" w:rsidRPr="000C61AD">
        <w:rPr>
          <w:noProof/>
          <w:lang w:val="en-GB"/>
        </w:rPr>
        <w:t xml:space="preserve">the </w:t>
      </w:r>
      <w:r w:rsidR="0081466A" w:rsidRPr="000C61AD">
        <w:rPr>
          <w:noProof/>
          <w:lang w:val="en-GB"/>
        </w:rPr>
        <w:t>node</w:t>
      </w:r>
      <w:r w:rsidR="00523012" w:rsidRPr="000C61AD">
        <w:rPr>
          <w:noProof/>
          <w:lang w:val="en-GB"/>
        </w:rPr>
        <w:t>s</w:t>
      </w:r>
      <w:r w:rsidR="0081466A" w:rsidRPr="000C61AD">
        <w:rPr>
          <w:noProof/>
          <w:lang w:val="en-GB"/>
        </w:rPr>
        <w:t xml:space="preserve">. Once </w:t>
      </w:r>
      <w:r w:rsidR="00784D66" w:rsidRPr="000C61AD">
        <w:rPr>
          <w:noProof/>
          <w:lang w:val="en-GB"/>
        </w:rPr>
        <w:t xml:space="preserve">the number of observations in </w:t>
      </w:r>
      <w:r w:rsidR="00327D28" w:rsidRPr="000C61AD">
        <w:rPr>
          <w:noProof/>
          <w:lang w:val="en-GB"/>
        </w:rPr>
        <w:t>all</w:t>
      </w:r>
      <w:r w:rsidR="00784D66" w:rsidRPr="000C61AD">
        <w:rPr>
          <w:noProof/>
          <w:lang w:val="en-GB"/>
        </w:rPr>
        <w:t xml:space="preserve"> node</w:t>
      </w:r>
      <w:r w:rsidR="00327D28" w:rsidRPr="000C61AD">
        <w:rPr>
          <w:noProof/>
          <w:lang w:val="en-GB"/>
        </w:rPr>
        <w:t>s</w:t>
      </w:r>
      <w:r w:rsidR="00784D66" w:rsidRPr="000C61AD">
        <w:rPr>
          <w:noProof/>
          <w:lang w:val="en-GB"/>
        </w:rPr>
        <w:t xml:space="preserve"> has reached the bound, </w:t>
      </w:r>
      <w:r w:rsidR="008A6312" w:rsidRPr="000C61AD">
        <w:rPr>
          <w:noProof/>
          <w:lang w:val="en-GB"/>
        </w:rPr>
        <w:t xml:space="preserve">a new </w:t>
      </w:r>
      <w:r w:rsidR="00784D66" w:rsidRPr="000C61AD">
        <w:rPr>
          <w:noProof/>
          <w:lang w:val="en-GB"/>
        </w:rPr>
        <w:t xml:space="preserve">split </w:t>
      </w:r>
      <w:r w:rsidR="00455D9A" w:rsidRPr="000C61AD">
        <w:rPr>
          <w:noProof/>
          <w:lang w:val="en-GB"/>
        </w:rPr>
        <w:t xml:space="preserve">from any node </w:t>
      </w:r>
      <w:r w:rsidR="008A6312" w:rsidRPr="000C61AD">
        <w:rPr>
          <w:noProof/>
          <w:lang w:val="en-GB"/>
        </w:rPr>
        <w:t xml:space="preserve">would </w:t>
      </w:r>
      <w:r w:rsidR="0018656D" w:rsidRPr="000C61AD">
        <w:rPr>
          <w:noProof/>
          <w:lang w:val="en-GB"/>
        </w:rPr>
        <w:t xml:space="preserve">only create </w:t>
      </w:r>
      <w:r w:rsidR="00840325" w:rsidRPr="000C61AD">
        <w:rPr>
          <w:noProof/>
          <w:lang w:val="en-GB"/>
        </w:rPr>
        <w:t xml:space="preserve">child nodes that contain </w:t>
      </w:r>
      <w:r w:rsidR="009C79CC" w:rsidRPr="000C61AD">
        <w:rPr>
          <w:noProof/>
          <w:lang w:val="en-GB"/>
        </w:rPr>
        <w:t xml:space="preserve">less observations </w:t>
      </w:r>
      <w:r w:rsidR="00985773" w:rsidRPr="000C61AD">
        <w:rPr>
          <w:noProof/>
          <w:lang w:val="en-GB"/>
        </w:rPr>
        <w:t>than the lower bound</w:t>
      </w:r>
      <w:r w:rsidR="0018656D" w:rsidRPr="000C61AD">
        <w:rPr>
          <w:noProof/>
          <w:lang w:val="en-GB"/>
        </w:rPr>
        <w:t xml:space="preserve"> allows</w:t>
      </w:r>
      <w:r w:rsidR="009C79CC" w:rsidRPr="000C61AD">
        <w:rPr>
          <w:noProof/>
          <w:lang w:val="en-GB"/>
        </w:rPr>
        <w:t xml:space="preserve">. </w:t>
      </w:r>
      <w:r w:rsidR="00A3792D" w:rsidRPr="000C61AD">
        <w:rPr>
          <w:noProof/>
          <w:lang w:val="en-GB"/>
        </w:rPr>
        <w:t xml:space="preserve">As a result, the </w:t>
      </w:r>
      <w:r w:rsidR="00D60634" w:rsidRPr="000C61AD">
        <w:rPr>
          <w:noProof/>
          <w:lang w:val="en-GB"/>
        </w:rPr>
        <w:t xml:space="preserve">lower bound </w:t>
      </w:r>
      <w:r w:rsidR="0067091C" w:rsidRPr="000C61AD">
        <w:rPr>
          <w:noProof/>
          <w:lang w:val="en-GB"/>
        </w:rPr>
        <w:t>blocks</w:t>
      </w:r>
      <w:r w:rsidR="00D60634" w:rsidRPr="000C61AD">
        <w:rPr>
          <w:noProof/>
          <w:lang w:val="en-GB"/>
        </w:rPr>
        <w:t xml:space="preserve"> </w:t>
      </w:r>
      <w:r w:rsidR="00895FC6" w:rsidRPr="000C61AD">
        <w:rPr>
          <w:noProof/>
          <w:lang w:val="en-GB"/>
        </w:rPr>
        <w:t xml:space="preserve">the </w:t>
      </w:r>
      <w:r w:rsidR="00D60634" w:rsidRPr="000C61AD">
        <w:rPr>
          <w:noProof/>
          <w:lang w:val="en-GB"/>
        </w:rPr>
        <w:t xml:space="preserve">algorithm </w:t>
      </w:r>
      <w:r w:rsidR="00644318" w:rsidRPr="000C61AD">
        <w:rPr>
          <w:noProof/>
          <w:lang w:val="en-GB"/>
        </w:rPr>
        <w:t xml:space="preserve">from </w:t>
      </w:r>
      <w:r w:rsidR="00895FC6" w:rsidRPr="000C61AD">
        <w:rPr>
          <w:noProof/>
          <w:lang w:val="en-GB"/>
        </w:rPr>
        <w:t>carry</w:t>
      </w:r>
      <w:r w:rsidR="00644318" w:rsidRPr="000C61AD">
        <w:rPr>
          <w:noProof/>
          <w:lang w:val="en-GB"/>
        </w:rPr>
        <w:t>ing</w:t>
      </w:r>
      <w:r w:rsidR="00895FC6" w:rsidRPr="000C61AD">
        <w:rPr>
          <w:noProof/>
          <w:lang w:val="en-GB"/>
        </w:rPr>
        <w:t xml:space="preserve"> out </w:t>
      </w:r>
      <w:r w:rsidR="00D60634" w:rsidRPr="000C61AD">
        <w:rPr>
          <w:noProof/>
          <w:lang w:val="en-GB"/>
        </w:rPr>
        <w:t xml:space="preserve">another </w:t>
      </w:r>
      <w:r w:rsidR="00A3792D" w:rsidRPr="000C61AD">
        <w:rPr>
          <w:noProof/>
          <w:lang w:val="en-GB"/>
        </w:rPr>
        <w:t xml:space="preserve">split </w:t>
      </w:r>
      <w:r w:rsidR="00D60634" w:rsidRPr="000C61AD">
        <w:rPr>
          <w:noProof/>
          <w:lang w:val="en-GB"/>
        </w:rPr>
        <w:t xml:space="preserve">and </w:t>
      </w:r>
      <w:r w:rsidR="00327D28" w:rsidRPr="000C61AD">
        <w:rPr>
          <w:noProof/>
          <w:lang w:val="en-GB"/>
        </w:rPr>
        <w:t>the entire process</w:t>
      </w:r>
      <w:r w:rsidR="00E44562" w:rsidRPr="000C61AD">
        <w:rPr>
          <w:noProof/>
          <w:lang w:val="en-GB"/>
        </w:rPr>
        <w:t xml:space="preserve"> ends.</w:t>
      </w:r>
    </w:p>
    <w:p w14:paraId="7D5FDAF5" w14:textId="5162C3E4" w:rsidR="000452A7" w:rsidRPr="000C61AD" w:rsidRDefault="00C16B5F" w:rsidP="00B326CD">
      <w:pPr>
        <w:pStyle w:val="BodyText"/>
        <w:rPr>
          <w:noProof/>
          <w:lang w:val="en-GB"/>
        </w:rPr>
      </w:pPr>
      <w:r w:rsidRPr="000C61AD">
        <w:rPr>
          <w:noProof/>
          <w:lang w:val="en-GB"/>
        </w:rPr>
        <w:t>One way t</w:t>
      </w:r>
      <w:r w:rsidR="00FE42E5" w:rsidRPr="000C61AD">
        <w:rPr>
          <w:noProof/>
          <w:lang w:val="en-GB"/>
        </w:rPr>
        <w:t xml:space="preserve">o evaluate </w:t>
      </w:r>
      <w:r w:rsidR="007E2901" w:rsidRPr="000C61AD">
        <w:rPr>
          <w:noProof/>
          <w:lang w:val="en-GB"/>
        </w:rPr>
        <w:t xml:space="preserve">the performance of </w:t>
      </w:r>
      <w:r w:rsidR="00FE42E5" w:rsidRPr="000C61AD">
        <w:rPr>
          <w:noProof/>
          <w:lang w:val="en-GB"/>
        </w:rPr>
        <w:t xml:space="preserve">a decision tree </w:t>
      </w:r>
      <w:r w:rsidRPr="000C61AD">
        <w:rPr>
          <w:noProof/>
          <w:lang w:val="en-GB"/>
        </w:rPr>
        <w:t xml:space="preserve">is to </w:t>
      </w:r>
      <w:r w:rsidR="0063618C" w:rsidRPr="000C61AD">
        <w:rPr>
          <w:noProof/>
          <w:lang w:val="en-GB"/>
        </w:rPr>
        <w:t>examine</w:t>
      </w:r>
      <w:r w:rsidRPr="000C61AD">
        <w:rPr>
          <w:noProof/>
          <w:lang w:val="en-GB"/>
        </w:rPr>
        <w:t xml:space="preserve"> </w:t>
      </w:r>
      <w:r w:rsidR="0063618C" w:rsidRPr="000C61AD">
        <w:rPr>
          <w:noProof/>
          <w:lang w:val="en-GB"/>
        </w:rPr>
        <w:t xml:space="preserve">the precision of its </w:t>
      </w:r>
      <w:r w:rsidRPr="000C61AD">
        <w:rPr>
          <w:noProof/>
          <w:lang w:val="en-GB"/>
        </w:rPr>
        <w:t>predict</w:t>
      </w:r>
      <w:r w:rsidR="0063618C" w:rsidRPr="000C61AD">
        <w:rPr>
          <w:noProof/>
          <w:lang w:val="en-GB"/>
        </w:rPr>
        <w:t xml:space="preserve">ion. In other word, </w:t>
      </w:r>
      <w:r w:rsidR="0026532A" w:rsidRPr="000C61AD">
        <w:rPr>
          <w:noProof/>
          <w:lang w:val="en-GB"/>
        </w:rPr>
        <w:t xml:space="preserve">the predicted values of the target variable will be compared with the observed </w:t>
      </w:r>
      <w:r w:rsidR="00073D21" w:rsidRPr="000C61AD">
        <w:rPr>
          <w:noProof/>
          <w:lang w:val="en-GB"/>
        </w:rPr>
        <w:t>data.</w:t>
      </w:r>
      <w:r w:rsidR="005B15BF" w:rsidRPr="000C61AD">
        <w:rPr>
          <w:noProof/>
          <w:lang w:val="en-GB"/>
        </w:rPr>
        <w:t xml:space="preserve"> For classification trees, we can use the confusion matrix</w:t>
      </w:r>
      <w:r w:rsidR="006C2D7E" w:rsidRPr="000C61AD">
        <w:rPr>
          <w:noProof/>
          <w:lang w:val="en-GB"/>
        </w:rPr>
        <w:t xml:space="preserve"> </w:t>
      </w:r>
      <w:r w:rsidR="002003C0" w:rsidRPr="000C61AD">
        <w:rPr>
          <w:noProof/>
          <w:lang w:val="en-GB"/>
        </w:rPr>
        <w:t xml:space="preserve">in which the correct and incorrect classifications are summarised. </w:t>
      </w:r>
      <w:r w:rsidR="00777B07" w:rsidRPr="000C61AD">
        <w:rPr>
          <w:noProof/>
          <w:lang w:val="en-GB"/>
        </w:rPr>
        <w:t xml:space="preserve">The larger the proportion of observations </w:t>
      </w:r>
      <w:r w:rsidR="001C48FA" w:rsidRPr="000C61AD">
        <w:rPr>
          <w:noProof/>
          <w:lang w:val="en-GB"/>
        </w:rPr>
        <w:t>for which the</w:t>
      </w:r>
      <w:r w:rsidR="00E86C73" w:rsidRPr="000C61AD">
        <w:rPr>
          <w:noProof/>
          <w:lang w:val="en-GB"/>
        </w:rPr>
        <w:t xml:space="preserve"> predicted and observed classification</w:t>
      </w:r>
      <w:r w:rsidR="00033044" w:rsidRPr="000C61AD">
        <w:rPr>
          <w:noProof/>
          <w:lang w:val="en-GB"/>
        </w:rPr>
        <w:t>s</w:t>
      </w:r>
      <w:r w:rsidR="00E86C73" w:rsidRPr="000C61AD">
        <w:rPr>
          <w:noProof/>
          <w:lang w:val="en-GB"/>
        </w:rPr>
        <w:t xml:space="preserve"> </w:t>
      </w:r>
      <w:r w:rsidR="00033044" w:rsidRPr="000C61AD">
        <w:rPr>
          <w:noProof/>
          <w:lang w:val="en-GB"/>
        </w:rPr>
        <w:t>are identical, the more accurate is the decision tree model.</w:t>
      </w:r>
      <w:r w:rsidR="001C48FA" w:rsidRPr="000C61AD">
        <w:rPr>
          <w:noProof/>
          <w:lang w:val="en-GB"/>
        </w:rPr>
        <w:t xml:space="preserve"> </w:t>
      </w:r>
      <w:r w:rsidR="00E61DDC" w:rsidRPr="000C61AD">
        <w:rPr>
          <w:noProof/>
          <w:lang w:val="en-GB"/>
        </w:rPr>
        <w:t xml:space="preserve">For regression trees, </w:t>
      </w:r>
      <w:r w:rsidR="005D7B84" w:rsidRPr="000C61AD">
        <w:rPr>
          <w:noProof/>
          <w:lang w:val="en-GB"/>
        </w:rPr>
        <w:t xml:space="preserve">the Root-Mean-Square-Error (RMSE) is usually used to measure the </w:t>
      </w:r>
      <w:r w:rsidR="00DB4166" w:rsidRPr="000C61AD">
        <w:rPr>
          <w:noProof/>
          <w:lang w:val="en-GB"/>
        </w:rPr>
        <w:t xml:space="preserve">prediction accuracy of the model. Basically, the RMSE is </w:t>
      </w:r>
      <w:r w:rsidR="00354905" w:rsidRPr="000C61AD">
        <w:rPr>
          <w:noProof/>
          <w:lang w:val="en-GB"/>
        </w:rPr>
        <w:t xml:space="preserve">kind of an </w:t>
      </w:r>
      <w:r w:rsidR="00DB4166" w:rsidRPr="000C61AD">
        <w:rPr>
          <w:noProof/>
          <w:lang w:val="en-GB"/>
        </w:rPr>
        <w:t xml:space="preserve">average </w:t>
      </w:r>
      <w:r w:rsidR="009517B4" w:rsidRPr="000C61AD">
        <w:rPr>
          <w:noProof/>
          <w:lang w:val="en-GB"/>
        </w:rPr>
        <w:t xml:space="preserve">deviance </w:t>
      </w:r>
      <w:r w:rsidR="00C94452" w:rsidRPr="000C61AD">
        <w:rPr>
          <w:noProof/>
          <w:lang w:val="en-GB"/>
        </w:rPr>
        <w:t xml:space="preserve">of </w:t>
      </w:r>
      <w:r w:rsidR="009517B4" w:rsidRPr="000C61AD">
        <w:rPr>
          <w:noProof/>
          <w:lang w:val="en-GB"/>
        </w:rPr>
        <w:t xml:space="preserve">all the predicted values </w:t>
      </w:r>
      <w:r w:rsidR="00C94452" w:rsidRPr="000C61AD">
        <w:rPr>
          <w:noProof/>
          <w:lang w:val="en-GB"/>
        </w:rPr>
        <w:t>from their observed counterparts</w:t>
      </w:r>
      <w:r w:rsidR="00354905" w:rsidRPr="000C61AD">
        <w:rPr>
          <w:noProof/>
          <w:lang w:val="en-GB"/>
        </w:rPr>
        <w:t>. The lower such de</w:t>
      </w:r>
      <w:r w:rsidR="00B015DF" w:rsidRPr="000C61AD">
        <w:rPr>
          <w:noProof/>
          <w:lang w:val="en-GB"/>
        </w:rPr>
        <w:t xml:space="preserve">viance is, the closer </w:t>
      </w:r>
      <w:r w:rsidR="00C8108D" w:rsidRPr="000C61AD">
        <w:rPr>
          <w:noProof/>
          <w:lang w:val="en-GB"/>
        </w:rPr>
        <w:t xml:space="preserve">are </w:t>
      </w:r>
      <w:r w:rsidR="00B015DF" w:rsidRPr="000C61AD">
        <w:rPr>
          <w:noProof/>
          <w:lang w:val="en-GB"/>
        </w:rPr>
        <w:t>the prediction</w:t>
      </w:r>
      <w:r w:rsidR="00C8108D" w:rsidRPr="000C61AD">
        <w:rPr>
          <w:noProof/>
          <w:lang w:val="en-GB"/>
        </w:rPr>
        <w:t>s</w:t>
      </w:r>
      <w:r w:rsidR="00B015DF" w:rsidRPr="000C61AD">
        <w:rPr>
          <w:noProof/>
          <w:lang w:val="en-GB"/>
        </w:rPr>
        <w:t xml:space="preserve"> to </w:t>
      </w:r>
      <w:r w:rsidR="00C8108D" w:rsidRPr="000C61AD">
        <w:rPr>
          <w:noProof/>
          <w:lang w:val="en-GB"/>
        </w:rPr>
        <w:t xml:space="preserve">the </w:t>
      </w:r>
      <w:r w:rsidR="00B015DF" w:rsidRPr="000C61AD">
        <w:rPr>
          <w:noProof/>
          <w:lang w:val="en-GB"/>
        </w:rPr>
        <w:t>actual value</w:t>
      </w:r>
      <w:r w:rsidR="00C8108D" w:rsidRPr="000C61AD">
        <w:rPr>
          <w:noProof/>
          <w:lang w:val="en-GB"/>
        </w:rPr>
        <w:t>s</w:t>
      </w:r>
      <w:r w:rsidR="00B015DF" w:rsidRPr="000C61AD">
        <w:rPr>
          <w:noProof/>
          <w:lang w:val="en-GB"/>
        </w:rPr>
        <w:t>, and the better is the model.</w:t>
      </w:r>
    </w:p>
    <w:p w14:paraId="5075EE21" w14:textId="32752C6C" w:rsidR="00A25054" w:rsidRPr="000C61AD" w:rsidRDefault="004D26B2" w:rsidP="00B326CD">
      <w:pPr>
        <w:pStyle w:val="BodyText"/>
        <w:rPr>
          <w:noProof/>
          <w:lang w:val="en-GB"/>
        </w:rPr>
      </w:pPr>
      <w:r w:rsidRPr="000C61AD">
        <w:rPr>
          <w:noProof/>
          <w:lang w:val="en-GB"/>
        </w:rPr>
        <w:t xml:space="preserve">Furthermore, </w:t>
      </w:r>
      <w:r w:rsidR="00D55836" w:rsidRPr="000C61AD">
        <w:rPr>
          <w:noProof/>
          <w:lang w:val="en-GB"/>
        </w:rPr>
        <w:t xml:space="preserve">the performance of </w:t>
      </w:r>
      <w:r w:rsidR="00C01B4C" w:rsidRPr="000C61AD">
        <w:rPr>
          <w:noProof/>
          <w:lang w:val="en-GB"/>
        </w:rPr>
        <w:t xml:space="preserve">a </w:t>
      </w:r>
      <w:r w:rsidR="007A1BAC" w:rsidRPr="000C61AD">
        <w:rPr>
          <w:noProof/>
          <w:lang w:val="en-GB"/>
        </w:rPr>
        <w:t xml:space="preserve">decision tree </w:t>
      </w:r>
      <w:r w:rsidR="00581AAE">
        <w:rPr>
          <w:noProof/>
          <w:lang w:val="en-GB"/>
        </w:rPr>
        <w:t xml:space="preserve">to predict </w:t>
      </w:r>
      <w:r w:rsidR="00D55836" w:rsidRPr="000C61AD">
        <w:rPr>
          <w:noProof/>
          <w:lang w:val="en-GB"/>
        </w:rPr>
        <w:t xml:space="preserve">unseen data </w:t>
      </w:r>
      <w:r w:rsidR="00FC79D3" w:rsidRPr="000C61AD">
        <w:rPr>
          <w:noProof/>
          <w:lang w:val="en-GB"/>
        </w:rPr>
        <w:t xml:space="preserve">must be evaluated as well. </w:t>
      </w:r>
      <w:r w:rsidR="00FE4316" w:rsidRPr="000C61AD">
        <w:rPr>
          <w:noProof/>
          <w:lang w:val="en-GB"/>
        </w:rPr>
        <w:t xml:space="preserve">For this purpose, we partition </w:t>
      </w:r>
      <w:r w:rsidR="00322F7D" w:rsidRPr="000C61AD">
        <w:rPr>
          <w:noProof/>
          <w:lang w:val="en-GB"/>
        </w:rPr>
        <w:t>the original</w:t>
      </w:r>
      <w:r w:rsidR="00FE4316" w:rsidRPr="000C61AD">
        <w:rPr>
          <w:noProof/>
          <w:lang w:val="en-GB"/>
        </w:rPr>
        <w:t xml:space="preserve"> dataset randomly into </w:t>
      </w:r>
      <w:r w:rsidR="00DF57AE" w:rsidRPr="000C61AD">
        <w:rPr>
          <w:noProof/>
          <w:lang w:val="en-GB"/>
        </w:rPr>
        <w:t xml:space="preserve">a training </w:t>
      </w:r>
      <w:r w:rsidR="001B7A97" w:rsidRPr="000C61AD">
        <w:rPr>
          <w:noProof/>
          <w:lang w:val="en-GB"/>
        </w:rPr>
        <w:t>and a testing dataset</w:t>
      </w:r>
      <w:r w:rsidR="009B121A" w:rsidRPr="000C61AD">
        <w:rPr>
          <w:noProof/>
          <w:lang w:val="en-GB"/>
        </w:rPr>
        <w:t xml:space="preserve">. </w:t>
      </w:r>
      <w:r w:rsidR="002964A3" w:rsidRPr="000C61AD">
        <w:rPr>
          <w:noProof/>
          <w:lang w:val="en-GB"/>
        </w:rPr>
        <w:t xml:space="preserve">As described in Chapter 1, the training dataset is </w:t>
      </w:r>
      <w:r w:rsidR="009E13B9" w:rsidRPr="000C61AD">
        <w:rPr>
          <w:noProof/>
          <w:lang w:val="en-GB"/>
        </w:rPr>
        <w:t xml:space="preserve">used to </w:t>
      </w:r>
      <w:r w:rsidR="00AD5BA0" w:rsidRPr="000C61AD">
        <w:rPr>
          <w:noProof/>
          <w:lang w:val="en-GB"/>
        </w:rPr>
        <w:t xml:space="preserve">construct the model while </w:t>
      </w:r>
      <w:r w:rsidR="001B350B" w:rsidRPr="000C61AD">
        <w:rPr>
          <w:noProof/>
          <w:lang w:val="en-GB"/>
        </w:rPr>
        <w:t xml:space="preserve">the predictive performance of the model will be evaluated based on </w:t>
      </w:r>
      <w:r w:rsidR="00AD5BA0" w:rsidRPr="000C61AD">
        <w:rPr>
          <w:noProof/>
          <w:lang w:val="en-GB"/>
        </w:rPr>
        <w:t>the testing dataset</w:t>
      </w:r>
      <w:r w:rsidR="001B350B" w:rsidRPr="000C61AD">
        <w:rPr>
          <w:noProof/>
          <w:lang w:val="en-GB"/>
        </w:rPr>
        <w:t>.</w:t>
      </w:r>
      <w:r w:rsidR="00D45575" w:rsidRPr="000C61AD">
        <w:rPr>
          <w:noProof/>
          <w:lang w:val="en-GB"/>
        </w:rPr>
        <w:t xml:space="preserve"> </w:t>
      </w:r>
      <w:r w:rsidR="00D61AD4" w:rsidRPr="000C61AD">
        <w:rPr>
          <w:noProof/>
          <w:lang w:val="en-GB"/>
        </w:rPr>
        <w:t>In other words,</w:t>
      </w:r>
      <w:r w:rsidR="00EF026B" w:rsidRPr="000C61AD">
        <w:rPr>
          <w:noProof/>
          <w:lang w:val="en-GB"/>
        </w:rPr>
        <w:t xml:space="preserve"> </w:t>
      </w:r>
      <w:r w:rsidR="00D61AD4" w:rsidRPr="000C61AD">
        <w:rPr>
          <w:noProof/>
          <w:lang w:val="en-GB"/>
        </w:rPr>
        <w:t>the</w:t>
      </w:r>
      <w:r w:rsidR="009F551E" w:rsidRPr="000C61AD">
        <w:rPr>
          <w:noProof/>
          <w:lang w:val="en-GB"/>
        </w:rPr>
        <w:t xml:space="preserve"> decision tree as a predictive</w:t>
      </w:r>
      <w:r w:rsidR="00D61AD4" w:rsidRPr="000C61AD">
        <w:rPr>
          <w:noProof/>
          <w:lang w:val="en-GB"/>
        </w:rPr>
        <w:t xml:space="preserve"> model </w:t>
      </w:r>
      <w:r w:rsidR="00EF026B" w:rsidRPr="000C61AD">
        <w:rPr>
          <w:noProof/>
          <w:lang w:val="en-GB"/>
        </w:rPr>
        <w:t xml:space="preserve">is evaluated by its ability to </w:t>
      </w:r>
      <w:r w:rsidR="00D61AD4" w:rsidRPr="000C61AD">
        <w:rPr>
          <w:noProof/>
          <w:lang w:val="en-GB"/>
        </w:rPr>
        <w:t xml:space="preserve">apply </w:t>
      </w:r>
      <w:r w:rsidR="00EF026B" w:rsidRPr="000C61AD">
        <w:rPr>
          <w:noProof/>
          <w:lang w:val="en-GB"/>
        </w:rPr>
        <w:t xml:space="preserve">what it has </w:t>
      </w:r>
      <w:r w:rsidR="00676A5F" w:rsidRPr="000C61AD">
        <w:rPr>
          <w:noProof/>
          <w:lang w:val="en-GB"/>
        </w:rPr>
        <w:t>“</w:t>
      </w:r>
      <w:r w:rsidR="00D61AD4" w:rsidRPr="000C61AD">
        <w:rPr>
          <w:noProof/>
          <w:lang w:val="en-GB"/>
        </w:rPr>
        <w:t>learn</w:t>
      </w:r>
      <w:r w:rsidR="00676A5F" w:rsidRPr="000C61AD">
        <w:rPr>
          <w:noProof/>
          <w:lang w:val="en-GB"/>
        </w:rPr>
        <w:t>ed”</w:t>
      </w:r>
      <w:r w:rsidR="00D61AD4" w:rsidRPr="000C61AD">
        <w:rPr>
          <w:noProof/>
          <w:lang w:val="en-GB"/>
        </w:rPr>
        <w:t xml:space="preserve"> from the training data</w:t>
      </w:r>
      <w:r w:rsidR="00676A5F" w:rsidRPr="000C61AD">
        <w:rPr>
          <w:noProof/>
          <w:lang w:val="en-GB"/>
        </w:rPr>
        <w:t xml:space="preserve"> </w:t>
      </w:r>
      <w:r w:rsidR="001F0774">
        <w:rPr>
          <w:noProof/>
          <w:lang w:val="en-GB"/>
        </w:rPr>
        <w:t>on</w:t>
      </w:r>
      <w:r w:rsidR="001F0774" w:rsidRPr="000C61AD">
        <w:rPr>
          <w:noProof/>
          <w:lang w:val="en-GB"/>
        </w:rPr>
        <w:t xml:space="preserve"> </w:t>
      </w:r>
      <w:r w:rsidR="00676A5F" w:rsidRPr="000C61AD">
        <w:rPr>
          <w:noProof/>
          <w:lang w:val="en-GB"/>
        </w:rPr>
        <w:t>the testing data.</w:t>
      </w:r>
      <w:r w:rsidR="00D61AD4" w:rsidRPr="000C61AD">
        <w:rPr>
          <w:noProof/>
          <w:lang w:val="en-GB"/>
        </w:rPr>
        <w:t xml:space="preserve"> </w:t>
      </w:r>
      <w:r w:rsidR="009D7BE0" w:rsidRPr="000C61AD">
        <w:rPr>
          <w:noProof/>
          <w:lang w:val="en-GB"/>
        </w:rPr>
        <w:t xml:space="preserve">If the </w:t>
      </w:r>
      <w:r w:rsidR="00C51CA2" w:rsidRPr="000C61AD">
        <w:rPr>
          <w:noProof/>
          <w:lang w:val="en-GB"/>
        </w:rPr>
        <w:t xml:space="preserve">prediction accuracy of the model on the training data is much higher than the testing data, </w:t>
      </w:r>
      <w:r w:rsidR="00977399" w:rsidRPr="000C61AD">
        <w:rPr>
          <w:noProof/>
          <w:lang w:val="en-GB"/>
        </w:rPr>
        <w:t xml:space="preserve">the model tends to be </w:t>
      </w:r>
      <w:r w:rsidR="007B27F1" w:rsidRPr="000C61AD">
        <w:rPr>
          <w:noProof/>
          <w:lang w:val="en-GB"/>
        </w:rPr>
        <w:t>overfitted</w:t>
      </w:r>
      <w:r w:rsidR="00977399" w:rsidRPr="000C61AD">
        <w:rPr>
          <w:noProof/>
          <w:lang w:val="en-GB"/>
        </w:rPr>
        <w:t xml:space="preserve">. </w:t>
      </w:r>
      <w:r w:rsidR="005E7C5C" w:rsidRPr="000C61AD">
        <w:rPr>
          <w:noProof/>
          <w:lang w:val="en-GB"/>
        </w:rPr>
        <w:t xml:space="preserve">It is too specialised </w:t>
      </w:r>
      <w:r w:rsidR="00440DF4" w:rsidRPr="000C61AD">
        <w:rPr>
          <w:noProof/>
          <w:lang w:val="en-GB"/>
        </w:rPr>
        <w:t xml:space="preserve">to </w:t>
      </w:r>
      <w:r w:rsidR="005E7C5C" w:rsidRPr="000C61AD">
        <w:rPr>
          <w:noProof/>
          <w:lang w:val="en-GB"/>
        </w:rPr>
        <w:lastRenderedPageBreak/>
        <w:t xml:space="preserve">the </w:t>
      </w:r>
      <w:r w:rsidR="00440DF4" w:rsidRPr="000C61AD">
        <w:rPr>
          <w:noProof/>
          <w:lang w:val="en-GB"/>
        </w:rPr>
        <w:t xml:space="preserve">structure of the </w:t>
      </w:r>
      <w:r w:rsidR="005E7C5C" w:rsidRPr="000C61AD">
        <w:rPr>
          <w:noProof/>
          <w:lang w:val="en-GB"/>
        </w:rPr>
        <w:t>training dataset and</w:t>
      </w:r>
      <w:r w:rsidR="00440DF4" w:rsidRPr="000C61AD">
        <w:rPr>
          <w:noProof/>
          <w:lang w:val="en-GB"/>
        </w:rPr>
        <w:t xml:space="preserve"> not generalised enough for other </w:t>
      </w:r>
      <w:r w:rsidR="002013B7" w:rsidRPr="000C61AD">
        <w:rPr>
          <w:noProof/>
          <w:lang w:val="en-GB"/>
        </w:rPr>
        <w:t>data</w:t>
      </w:r>
      <w:r w:rsidR="00E11CAB" w:rsidRPr="000C61AD">
        <w:rPr>
          <w:noProof/>
          <w:lang w:val="en-GB"/>
        </w:rPr>
        <w:t xml:space="preserve"> that do not contain certain </w:t>
      </w:r>
      <w:r w:rsidR="00F47FA3" w:rsidRPr="000C61AD">
        <w:rPr>
          <w:noProof/>
          <w:lang w:val="en-GB"/>
        </w:rPr>
        <w:t>unique characteristics of the training data</w:t>
      </w:r>
      <w:r w:rsidR="002013B7" w:rsidRPr="000C61AD">
        <w:rPr>
          <w:noProof/>
          <w:lang w:val="en-GB"/>
        </w:rPr>
        <w:t>.</w:t>
      </w:r>
    </w:p>
    <w:p w14:paraId="0C966F3B" w14:textId="399BF08A" w:rsidR="00E300B2" w:rsidRPr="000C61AD" w:rsidRDefault="00E300B2" w:rsidP="009F76F8">
      <w:pPr>
        <w:pStyle w:val="Heading3"/>
        <w:tabs>
          <w:tab w:val="left" w:pos="709"/>
        </w:tabs>
        <w:rPr>
          <w:noProof/>
          <w:lang w:val="en-GB"/>
        </w:rPr>
      </w:pPr>
      <w:r w:rsidRPr="000C61AD">
        <w:rPr>
          <w:noProof/>
          <w:lang w:val="en-GB"/>
        </w:rPr>
        <w:t>3.2</w:t>
      </w:r>
      <w:r w:rsidRPr="000C61AD">
        <w:rPr>
          <w:noProof/>
          <w:lang w:val="en-GB"/>
        </w:rPr>
        <w:tab/>
      </w:r>
      <w:r w:rsidR="00801E23" w:rsidRPr="000C61AD">
        <w:rPr>
          <w:noProof/>
          <w:lang w:val="en-GB"/>
        </w:rPr>
        <w:t>Fitting Decision Trees</w:t>
      </w:r>
    </w:p>
    <w:p w14:paraId="7B30AF70" w14:textId="79AA8FD3" w:rsidR="00DE7F8A" w:rsidRPr="000C61AD" w:rsidRDefault="00F126FB" w:rsidP="00DE7F8A">
      <w:pPr>
        <w:pStyle w:val="BodyText"/>
        <w:rPr>
          <w:noProof/>
          <w:lang w:val="en-GB"/>
        </w:rPr>
      </w:pPr>
      <w:r w:rsidRPr="000C61AD">
        <w:rPr>
          <w:noProof/>
          <w:lang w:val="en-GB" w:eastAsia="en-SG"/>
        </w:rPr>
        <w:t xml:space="preserve">Same as </w:t>
      </w:r>
      <w:r w:rsidR="00CB7C19" w:rsidRPr="000C61AD">
        <w:rPr>
          <w:noProof/>
          <w:lang w:val="en-GB" w:eastAsia="en-SG"/>
        </w:rPr>
        <w:t xml:space="preserve">K-Means clustering, </w:t>
      </w:r>
      <w:r w:rsidR="00DE7F8A" w:rsidRPr="000C61AD">
        <w:rPr>
          <w:noProof/>
          <w:lang w:val="en-GB" w:eastAsia="en-SG"/>
        </w:rPr>
        <w:t>scikit-learn</w:t>
      </w:r>
      <w:r w:rsidR="00CB7C19" w:rsidRPr="000C61AD">
        <w:rPr>
          <w:noProof/>
          <w:lang w:val="en-GB" w:eastAsia="en-SG"/>
        </w:rPr>
        <w:t xml:space="preserve"> also has an estimator for decision trees model</w:t>
      </w:r>
      <w:r w:rsidR="002F1169" w:rsidRPr="000C61AD">
        <w:rPr>
          <w:noProof/>
          <w:lang w:val="en-GB" w:eastAsia="en-SG"/>
        </w:rPr>
        <w:t xml:space="preserve"> which is integrated in the tree module</w:t>
      </w:r>
      <w:r w:rsidR="00CB7C19" w:rsidRPr="000C61AD">
        <w:rPr>
          <w:noProof/>
          <w:lang w:val="en-GB" w:eastAsia="en-SG"/>
        </w:rPr>
        <w:t xml:space="preserve">. </w:t>
      </w:r>
      <w:r w:rsidR="002F1169" w:rsidRPr="000C61AD">
        <w:rPr>
          <w:noProof/>
          <w:lang w:val="en-GB" w:eastAsia="en-SG"/>
        </w:rPr>
        <w:t xml:space="preserve">In order to be able to </w:t>
      </w:r>
      <w:r w:rsidR="00953C9B" w:rsidRPr="000C61AD">
        <w:rPr>
          <w:noProof/>
          <w:lang w:val="en-GB" w:eastAsia="en-SG"/>
        </w:rPr>
        <w:t xml:space="preserve">use all possible </w:t>
      </w:r>
      <w:r w:rsidR="001E3A5B" w:rsidRPr="000C61AD">
        <w:rPr>
          <w:noProof/>
          <w:lang w:val="en-GB" w:eastAsia="en-SG"/>
        </w:rPr>
        <w:t xml:space="preserve">functions in the module, the </w:t>
      </w:r>
      <w:r w:rsidR="00DE7F8A" w:rsidRPr="000C61AD">
        <w:rPr>
          <w:noProof/>
          <w:lang w:val="en-GB" w:eastAsia="en-SG"/>
        </w:rPr>
        <w:t>sklearn.</w:t>
      </w:r>
      <w:r w:rsidR="001E3A5B" w:rsidRPr="000C61AD">
        <w:rPr>
          <w:noProof/>
          <w:lang w:val="en-GB" w:eastAsia="en-SG"/>
        </w:rPr>
        <w:t>tree</w:t>
      </w:r>
      <w:r w:rsidR="00DE7F8A" w:rsidRPr="000C61AD">
        <w:rPr>
          <w:noProof/>
          <w:lang w:val="en-GB" w:eastAsia="en-SG"/>
        </w:rPr>
        <w:t xml:space="preserve"> module</w:t>
      </w:r>
      <w:r w:rsidR="0024103C" w:rsidRPr="000C61AD">
        <w:rPr>
          <w:noProof/>
          <w:lang w:val="en-GB" w:eastAsia="en-SG"/>
        </w:rPr>
        <w:t xml:space="preserve"> shall be imported in the first place</w:t>
      </w:r>
      <w:r w:rsidR="00DE7F8A" w:rsidRPr="000C61AD">
        <w:rPr>
          <w:noProof/>
          <w:lang w:val="en-GB" w:eastAsia="en-SG"/>
        </w:rPr>
        <w:t>.</w:t>
      </w:r>
      <w:r w:rsidR="00DE7F8A" w:rsidRPr="000C61AD">
        <w:rPr>
          <w:noProof/>
          <w:lang w:val="en-GB"/>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E7F8A" w:rsidRPr="00971571" w14:paraId="1C004CDF" w14:textId="77777777" w:rsidTr="00654E25">
        <w:trPr>
          <w:jc w:val="right"/>
        </w:trPr>
        <w:tc>
          <w:tcPr>
            <w:tcW w:w="9017" w:type="dxa"/>
            <w:shd w:val="clear" w:color="auto" w:fill="D9D9D9" w:themeFill="background1" w:themeFillShade="D9"/>
            <w:vAlign w:val="center"/>
          </w:tcPr>
          <w:p w14:paraId="15C75B25" w14:textId="67AD2CE6" w:rsidR="00DE7F8A" w:rsidRPr="000C61AD" w:rsidRDefault="00DE7F8A" w:rsidP="00654E25">
            <w:pPr>
              <w:pStyle w:val="Code"/>
              <w:ind w:left="31"/>
              <w:rPr>
                <w:noProof/>
                <w:color w:val="auto"/>
                <w:lang w:val="en-GB"/>
              </w:rPr>
            </w:pPr>
            <w:r w:rsidRPr="000C61AD">
              <w:rPr>
                <w:noProof/>
                <w:color w:val="auto"/>
                <w:lang w:val="en-GB"/>
              </w:rPr>
              <w:t xml:space="preserve">from </w:t>
            </w:r>
            <w:r w:rsidRPr="000C61AD">
              <w:rPr>
                <w:noProof/>
                <w:color w:val="5F497A" w:themeColor="accent4" w:themeShade="BF"/>
                <w:lang w:val="en-GB"/>
              </w:rPr>
              <w:t>sklearn</w:t>
            </w:r>
            <w:r w:rsidRPr="000C61AD">
              <w:rPr>
                <w:noProof/>
                <w:color w:val="auto"/>
                <w:lang w:val="en-GB"/>
              </w:rPr>
              <w:t xml:space="preserve"> import </w:t>
            </w:r>
            <w:r w:rsidRPr="000C61AD">
              <w:rPr>
                <w:noProof/>
                <w:color w:val="003366"/>
                <w:lang w:val="en-GB"/>
              </w:rPr>
              <w:t>tree</w:t>
            </w:r>
          </w:p>
        </w:tc>
      </w:tr>
    </w:tbl>
    <w:p w14:paraId="5291C3DA" w14:textId="652A6FEE" w:rsidR="00DE7F8A" w:rsidRPr="000C61AD" w:rsidRDefault="00EF68FF" w:rsidP="00DE7F8A">
      <w:pPr>
        <w:pStyle w:val="BodyText"/>
        <w:rPr>
          <w:noProof/>
          <w:lang w:val="en-GB"/>
        </w:rPr>
      </w:pPr>
      <w:r w:rsidRPr="000C61AD">
        <w:rPr>
          <w:noProof/>
          <w:lang w:val="en-GB"/>
        </w:rPr>
        <w:t xml:space="preserve">If we want to </w:t>
      </w:r>
      <w:r w:rsidR="00DE7F8A" w:rsidRPr="000C61AD">
        <w:rPr>
          <w:noProof/>
          <w:lang w:val="en-GB"/>
        </w:rPr>
        <w:t xml:space="preserve">apply </w:t>
      </w:r>
      <w:r w:rsidR="00691A74" w:rsidRPr="000C61AD">
        <w:rPr>
          <w:noProof/>
          <w:lang w:val="en-GB"/>
        </w:rPr>
        <w:t xml:space="preserve">a classification tree </w:t>
      </w:r>
      <w:r w:rsidR="00EA3E66" w:rsidRPr="000C61AD">
        <w:rPr>
          <w:noProof/>
          <w:lang w:val="en-GB"/>
        </w:rPr>
        <w:t>in Python</w:t>
      </w:r>
      <w:r w:rsidR="00DE7F8A" w:rsidRPr="000C61AD">
        <w:rPr>
          <w:noProof/>
          <w:lang w:val="en-GB"/>
        </w:rPr>
        <w:t xml:space="preserve">, we have to initiate a </w:t>
      </w:r>
      <w:r w:rsidR="0042265C" w:rsidRPr="000C61AD">
        <w:rPr>
          <w:rFonts w:ascii="Consolas" w:hAnsi="Consolas"/>
          <w:noProof/>
          <w:lang w:val="en-GB"/>
        </w:rPr>
        <w:t>DecisionTreeClassifier</w:t>
      </w:r>
      <w:r w:rsidR="0042265C" w:rsidRPr="000C61AD">
        <w:rPr>
          <w:noProof/>
          <w:lang w:val="en-GB"/>
        </w:rPr>
        <w:t xml:space="preserve"> </w:t>
      </w:r>
      <w:r w:rsidR="00DE7F8A" w:rsidRPr="000C61AD">
        <w:rPr>
          <w:noProof/>
          <w:lang w:val="en-GB"/>
        </w:rPr>
        <w:t>estimator object</w:t>
      </w:r>
      <w:r w:rsidR="00691A74" w:rsidRPr="000C61AD">
        <w:rPr>
          <w:noProof/>
          <w:lang w:val="en-GB"/>
        </w:rPr>
        <w:t xml:space="preserve"> whereas if </w:t>
      </w:r>
      <w:r w:rsidR="00571D53" w:rsidRPr="000C61AD">
        <w:rPr>
          <w:noProof/>
          <w:lang w:val="en-GB"/>
        </w:rPr>
        <w:t xml:space="preserve">the data should be fitted by a regression tree, a </w:t>
      </w:r>
      <w:r w:rsidR="00571D53" w:rsidRPr="000C61AD">
        <w:rPr>
          <w:rFonts w:ascii="Consolas" w:hAnsi="Consolas"/>
          <w:noProof/>
          <w:lang w:val="en-GB"/>
        </w:rPr>
        <w:t>DecisionTree</w:t>
      </w:r>
      <w:r w:rsidR="002E08CC" w:rsidRPr="000C61AD">
        <w:rPr>
          <w:rFonts w:ascii="Consolas" w:hAnsi="Consolas"/>
          <w:noProof/>
          <w:lang w:val="en-GB"/>
        </w:rPr>
        <w:t>Regresso</w:t>
      </w:r>
      <w:r w:rsidR="00571D53" w:rsidRPr="000C61AD">
        <w:rPr>
          <w:rFonts w:ascii="Consolas" w:hAnsi="Consolas"/>
          <w:noProof/>
          <w:lang w:val="en-GB"/>
        </w:rPr>
        <w:t>r</w:t>
      </w:r>
      <w:r w:rsidR="00571D53" w:rsidRPr="000C61AD">
        <w:rPr>
          <w:noProof/>
          <w:lang w:val="en-GB"/>
        </w:rPr>
        <w:t xml:space="preserve"> estimator object should be </w:t>
      </w:r>
      <w:r w:rsidR="002E08CC" w:rsidRPr="000C61AD">
        <w:rPr>
          <w:noProof/>
          <w:lang w:val="en-GB"/>
        </w:rPr>
        <w:t>declared</w:t>
      </w:r>
      <w:r w:rsidR="00DE7F8A" w:rsidRPr="000C61A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E7F8A" w:rsidRPr="00971571" w14:paraId="2D92F65A" w14:textId="77777777" w:rsidTr="00654E25">
        <w:trPr>
          <w:jc w:val="right"/>
        </w:trPr>
        <w:tc>
          <w:tcPr>
            <w:tcW w:w="9017" w:type="dxa"/>
            <w:shd w:val="clear" w:color="auto" w:fill="D9D9D9" w:themeFill="background1" w:themeFillShade="D9"/>
            <w:vAlign w:val="center"/>
          </w:tcPr>
          <w:p w14:paraId="3D136EEB" w14:textId="0DB9C8A4" w:rsidR="00DE7F8A" w:rsidRPr="000C61AD" w:rsidRDefault="00310A68" w:rsidP="00310A68">
            <w:pPr>
              <w:pStyle w:val="Code"/>
              <w:tabs>
                <w:tab w:val="left" w:pos="1873"/>
              </w:tabs>
              <w:ind w:left="1873" w:hanging="1842"/>
              <w:jc w:val="left"/>
              <w:rPr>
                <w:noProof/>
                <w:color w:val="auto"/>
                <w:lang w:val="en-GB"/>
              </w:rPr>
            </w:pPr>
            <w:r w:rsidRPr="000C61AD">
              <w:rPr>
                <w:noProof/>
                <w:lang w:val="en-GB"/>
              </w:rPr>
              <w:t>tree</w:t>
            </w:r>
            <w:r w:rsidR="005E671E" w:rsidRPr="000C61AD">
              <w:rPr>
                <w:noProof/>
                <w:lang w:val="en-GB"/>
              </w:rPr>
              <w:t>_</w:t>
            </w:r>
            <w:r w:rsidR="00DE7F8A" w:rsidRPr="000C61AD">
              <w:rPr>
                <w:noProof/>
                <w:lang w:val="en-GB"/>
              </w:rPr>
              <w:t>Object</w:t>
            </w:r>
            <w:r w:rsidR="00DE7F8A" w:rsidRPr="000C61AD">
              <w:rPr>
                <w:noProof/>
                <w:color w:val="auto"/>
                <w:lang w:val="en-GB"/>
              </w:rPr>
              <w:t xml:space="preserve"> =</w:t>
            </w:r>
            <w:r w:rsidR="00DE7F8A" w:rsidRPr="000C61AD">
              <w:rPr>
                <w:noProof/>
                <w:color w:val="auto"/>
                <w:lang w:val="en-GB"/>
              </w:rPr>
              <w:tab/>
            </w:r>
            <w:r w:rsidR="008C33A3" w:rsidRPr="000C61AD">
              <w:rPr>
                <w:noProof/>
                <w:color w:val="5F497A" w:themeColor="accent4" w:themeShade="BF"/>
                <w:lang w:val="en-GB"/>
              </w:rPr>
              <w:t>sklearn.</w:t>
            </w:r>
            <w:r w:rsidR="008C33A3" w:rsidRPr="000C61AD">
              <w:rPr>
                <w:noProof/>
                <w:color w:val="003366"/>
                <w:lang w:val="en-GB"/>
              </w:rPr>
              <w:t>tree</w:t>
            </w:r>
            <w:r w:rsidR="008C33A3" w:rsidRPr="000C61AD">
              <w:rPr>
                <w:noProof/>
                <w:color w:val="5F497A" w:themeColor="accent4" w:themeShade="BF"/>
                <w:lang w:val="en-GB"/>
              </w:rPr>
              <w:t>.</w:t>
            </w:r>
            <w:r w:rsidR="008C33A3" w:rsidRPr="000C61AD">
              <w:rPr>
                <w:noProof/>
                <w:color w:val="0000CC"/>
                <w:lang w:val="en-GB"/>
              </w:rPr>
              <w:t>DecisionTreeClassifier</w:t>
            </w:r>
            <w:r w:rsidR="008C33A3" w:rsidRPr="000C61AD">
              <w:rPr>
                <w:noProof/>
                <w:color w:val="auto"/>
                <w:lang w:val="en-GB"/>
              </w:rPr>
              <w:t>(</w:t>
            </w:r>
            <w:r w:rsidR="008C33A3" w:rsidRPr="000C61AD">
              <w:rPr>
                <w:noProof/>
                <w:color w:val="595959" w:themeColor="text1" w:themeTint="A6"/>
                <w:lang w:val="en-GB"/>
              </w:rPr>
              <w:t>criterion</w:t>
            </w:r>
            <w:r w:rsidR="008C33A3" w:rsidRPr="000C61AD">
              <w:rPr>
                <w:noProof/>
                <w:color w:val="auto"/>
                <w:lang w:val="en-GB"/>
              </w:rPr>
              <w:t xml:space="preserve"> = </w:t>
            </w:r>
            <w:r w:rsidR="008B66C9" w:rsidRPr="000C61AD">
              <w:rPr>
                <w:noProof/>
                <w:color w:val="auto"/>
                <w:lang w:val="en-GB"/>
              </w:rPr>
              <w:t>"</w:t>
            </w:r>
            <w:r w:rsidR="008C33A3" w:rsidRPr="000C61AD">
              <w:rPr>
                <w:noProof/>
                <w:color w:val="215868" w:themeColor="accent5" w:themeShade="80"/>
                <w:lang w:val="en-GB"/>
              </w:rPr>
              <w:t>gini</w:t>
            </w:r>
            <w:r w:rsidR="008B66C9" w:rsidRPr="000C61AD">
              <w:rPr>
                <w:noProof/>
                <w:color w:val="auto"/>
                <w:lang w:val="en-GB"/>
              </w:rPr>
              <w:t>"</w:t>
            </w:r>
            <w:r w:rsidR="008C33A3" w:rsidRPr="000C61AD">
              <w:rPr>
                <w:noProof/>
                <w:color w:val="auto"/>
                <w:lang w:val="en-GB"/>
              </w:rPr>
              <w:t xml:space="preserve">, </w:t>
            </w:r>
            <w:r w:rsidR="008C33A3" w:rsidRPr="000C61AD">
              <w:rPr>
                <w:noProof/>
                <w:color w:val="595959" w:themeColor="text1" w:themeTint="A6"/>
                <w:lang w:val="en-GB"/>
              </w:rPr>
              <w:t>splitter</w:t>
            </w:r>
            <w:r w:rsidR="008C33A3" w:rsidRPr="000C61AD">
              <w:rPr>
                <w:noProof/>
                <w:color w:val="auto"/>
                <w:lang w:val="en-GB"/>
              </w:rPr>
              <w:t xml:space="preserve"> = </w:t>
            </w:r>
            <w:r w:rsidR="008B66C9" w:rsidRPr="000C61AD">
              <w:rPr>
                <w:noProof/>
                <w:color w:val="auto"/>
                <w:lang w:val="en-GB"/>
              </w:rPr>
              <w:t>"</w:t>
            </w:r>
            <w:r w:rsidR="008C33A3" w:rsidRPr="000C61AD">
              <w:rPr>
                <w:noProof/>
                <w:color w:val="215868" w:themeColor="accent5" w:themeShade="80"/>
                <w:lang w:val="en-GB"/>
              </w:rPr>
              <w:t>best</w:t>
            </w:r>
            <w:r w:rsidR="008B66C9" w:rsidRPr="000C61AD">
              <w:rPr>
                <w:noProof/>
                <w:color w:val="auto"/>
                <w:lang w:val="en-GB"/>
              </w:rPr>
              <w:t>"</w:t>
            </w:r>
            <w:r w:rsidR="008C33A3" w:rsidRPr="000C61AD">
              <w:rPr>
                <w:noProof/>
                <w:color w:val="auto"/>
                <w:lang w:val="en-GB"/>
              </w:rPr>
              <w:t xml:space="preserve">, </w:t>
            </w:r>
            <w:r w:rsidR="008C33A3" w:rsidRPr="000C61AD">
              <w:rPr>
                <w:noProof/>
                <w:color w:val="595959" w:themeColor="text1" w:themeTint="A6"/>
                <w:lang w:val="en-GB"/>
              </w:rPr>
              <w:t>max_depth</w:t>
            </w:r>
            <w:r w:rsidR="008C33A3" w:rsidRPr="000C61AD">
              <w:rPr>
                <w:noProof/>
                <w:color w:val="auto"/>
                <w:lang w:val="en-GB"/>
              </w:rPr>
              <w:t xml:space="preserve"> = </w:t>
            </w:r>
            <w:r w:rsidR="008C33A3" w:rsidRPr="000C61AD">
              <w:rPr>
                <w:noProof/>
                <w:color w:val="595959" w:themeColor="text1" w:themeTint="A6"/>
                <w:lang w:val="en-GB"/>
              </w:rPr>
              <w:t>None</w:t>
            </w:r>
            <w:r w:rsidR="008C33A3" w:rsidRPr="000C61AD">
              <w:rPr>
                <w:noProof/>
                <w:color w:val="auto"/>
                <w:lang w:val="en-GB"/>
              </w:rPr>
              <w:t xml:space="preserve">, </w:t>
            </w:r>
            <w:r w:rsidR="008C33A3" w:rsidRPr="000C61AD">
              <w:rPr>
                <w:noProof/>
                <w:color w:val="595959" w:themeColor="text1" w:themeTint="A6"/>
                <w:lang w:val="en-GB"/>
              </w:rPr>
              <w:t>min_samples_split</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2</w:t>
            </w:r>
            <w:r w:rsidR="008C33A3" w:rsidRPr="000C61AD">
              <w:rPr>
                <w:noProof/>
                <w:color w:val="auto"/>
                <w:lang w:val="en-GB"/>
              </w:rPr>
              <w:t xml:space="preserve">, </w:t>
            </w:r>
            <w:r w:rsidR="008C33A3" w:rsidRPr="000C61AD">
              <w:rPr>
                <w:noProof/>
                <w:color w:val="595959" w:themeColor="text1" w:themeTint="A6"/>
                <w:lang w:val="en-GB"/>
              </w:rPr>
              <w:t>min_samples_leaf</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1</w:t>
            </w:r>
            <w:r w:rsidR="008C33A3" w:rsidRPr="000C61AD">
              <w:rPr>
                <w:noProof/>
                <w:color w:val="auto"/>
                <w:lang w:val="en-GB"/>
              </w:rPr>
              <w:t xml:space="preserve">, </w:t>
            </w:r>
            <w:r w:rsidR="008C33A3" w:rsidRPr="000C61AD">
              <w:rPr>
                <w:noProof/>
                <w:color w:val="595959" w:themeColor="text1" w:themeTint="A6"/>
                <w:lang w:val="en-GB"/>
              </w:rPr>
              <w:t>min_weight_fraction_leaf</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0.0</w:t>
            </w:r>
            <w:r w:rsidR="008C33A3" w:rsidRPr="000C61AD">
              <w:rPr>
                <w:noProof/>
                <w:color w:val="auto"/>
                <w:lang w:val="en-GB"/>
              </w:rPr>
              <w:t xml:space="preserve">, </w:t>
            </w:r>
            <w:r w:rsidR="008C33A3" w:rsidRPr="000C61AD">
              <w:rPr>
                <w:noProof/>
                <w:color w:val="595959" w:themeColor="text1" w:themeTint="A6"/>
                <w:lang w:val="en-GB"/>
              </w:rPr>
              <w:t>max_features</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None</w:t>
            </w:r>
            <w:r w:rsidR="008C33A3" w:rsidRPr="000C61AD">
              <w:rPr>
                <w:noProof/>
                <w:color w:val="auto"/>
                <w:lang w:val="en-GB"/>
              </w:rPr>
              <w:t xml:space="preserve">, </w:t>
            </w:r>
            <w:r w:rsidR="008C33A3" w:rsidRPr="000C61AD">
              <w:rPr>
                <w:noProof/>
                <w:color w:val="595959" w:themeColor="text1" w:themeTint="A6"/>
                <w:lang w:val="en-GB"/>
              </w:rPr>
              <w:t>random_state</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None</w:t>
            </w:r>
            <w:r w:rsidR="008C33A3" w:rsidRPr="000C61AD">
              <w:rPr>
                <w:noProof/>
                <w:color w:val="auto"/>
                <w:lang w:val="en-GB"/>
              </w:rPr>
              <w:t xml:space="preserve">, </w:t>
            </w:r>
            <w:r w:rsidR="008C33A3" w:rsidRPr="000C61AD">
              <w:rPr>
                <w:noProof/>
                <w:color w:val="595959" w:themeColor="text1" w:themeTint="A6"/>
                <w:lang w:val="en-GB"/>
              </w:rPr>
              <w:t>max_leaf_nodes</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None</w:t>
            </w:r>
            <w:r w:rsidR="008C33A3" w:rsidRPr="000C61AD">
              <w:rPr>
                <w:noProof/>
                <w:color w:val="auto"/>
                <w:lang w:val="en-GB"/>
              </w:rPr>
              <w:t xml:space="preserve">, </w:t>
            </w:r>
            <w:r w:rsidR="008C33A3" w:rsidRPr="000C61AD">
              <w:rPr>
                <w:noProof/>
                <w:color w:val="595959" w:themeColor="text1" w:themeTint="A6"/>
                <w:lang w:val="en-GB"/>
              </w:rPr>
              <w:t>min_impurity_decrease</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0.0</w:t>
            </w:r>
            <w:r w:rsidR="008C33A3" w:rsidRPr="000C61AD">
              <w:rPr>
                <w:noProof/>
                <w:color w:val="auto"/>
                <w:lang w:val="en-GB"/>
              </w:rPr>
              <w:t xml:space="preserve">, </w:t>
            </w:r>
            <w:r w:rsidR="008C33A3" w:rsidRPr="000C61AD">
              <w:rPr>
                <w:noProof/>
                <w:color w:val="595959" w:themeColor="text1" w:themeTint="A6"/>
                <w:lang w:val="en-GB"/>
              </w:rPr>
              <w:t>min_impurity_split</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None</w:t>
            </w:r>
            <w:r w:rsidR="008C33A3" w:rsidRPr="000C61AD">
              <w:rPr>
                <w:noProof/>
                <w:color w:val="auto"/>
                <w:lang w:val="en-GB"/>
              </w:rPr>
              <w:t xml:space="preserve">, </w:t>
            </w:r>
            <w:r w:rsidR="008C33A3" w:rsidRPr="000C61AD">
              <w:rPr>
                <w:noProof/>
                <w:color w:val="595959" w:themeColor="text1" w:themeTint="A6"/>
                <w:lang w:val="en-GB"/>
              </w:rPr>
              <w:t>class_weight</w:t>
            </w:r>
            <w:r w:rsidR="00BE4DE8" w:rsidRPr="000C61AD">
              <w:rPr>
                <w:noProof/>
                <w:color w:val="auto"/>
                <w:lang w:val="en-GB"/>
              </w:rPr>
              <w:t xml:space="preserve"> </w:t>
            </w:r>
            <w:r w:rsidR="008C33A3" w:rsidRPr="000C61AD">
              <w:rPr>
                <w:noProof/>
                <w:color w:val="auto"/>
                <w:lang w:val="en-GB"/>
              </w:rPr>
              <w:t>=</w:t>
            </w:r>
            <w:r w:rsidR="00BE4DE8" w:rsidRPr="000C61AD">
              <w:rPr>
                <w:noProof/>
                <w:color w:val="auto"/>
                <w:lang w:val="en-GB"/>
              </w:rPr>
              <w:t xml:space="preserve"> </w:t>
            </w:r>
            <w:r w:rsidR="008C33A3" w:rsidRPr="000C61AD">
              <w:rPr>
                <w:noProof/>
                <w:color w:val="595959" w:themeColor="text1" w:themeTint="A6"/>
                <w:lang w:val="en-GB"/>
              </w:rPr>
              <w:t>None</w:t>
            </w:r>
            <w:r w:rsidR="008C33A3" w:rsidRPr="000C61AD">
              <w:rPr>
                <w:noProof/>
                <w:color w:val="auto"/>
                <w:lang w:val="en-GB"/>
              </w:rPr>
              <w:t>)</w:t>
            </w:r>
          </w:p>
        </w:tc>
      </w:tr>
      <w:tr w:rsidR="006C08FE" w:rsidRPr="00971571" w14:paraId="2385EB96" w14:textId="77777777" w:rsidTr="00654E25">
        <w:trPr>
          <w:jc w:val="right"/>
        </w:trPr>
        <w:tc>
          <w:tcPr>
            <w:tcW w:w="9017" w:type="dxa"/>
            <w:shd w:val="clear" w:color="auto" w:fill="D9D9D9" w:themeFill="background1" w:themeFillShade="D9"/>
            <w:vAlign w:val="center"/>
          </w:tcPr>
          <w:p w14:paraId="23418487" w14:textId="4D1CB554" w:rsidR="006C08FE" w:rsidRPr="000C61AD" w:rsidRDefault="00310A68" w:rsidP="00310A68">
            <w:pPr>
              <w:pStyle w:val="Code"/>
              <w:tabs>
                <w:tab w:val="left" w:pos="1873"/>
              </w:tabs>
              <w:ind w:left="1873" w:hanging="1842"/>
              <w:jc w:val="left"/>
              <w:rPr>
                <w:noProof/>
                <w:lang w:val="en-GB"/>
              </w:rPr>
            </w:pPr>
            <w:r w:rsidRPr="000C61AD">
              <w:rPr>
                <w:noProof/>
                <w:lang w:val="en-GB"/>
              </w:rPr>
              <w:t>tree</w:t>
            </w:r>
            <w:r w:rsidR="006C08FE" w:rsidRPr="000C61AD">
              <w:rPr>
                <w:noProof/>
                <w:lang w:val="en-GB"/>
              </w:rPr>
              <w:t>_Object</w:t>
            </w:r>
            <w:r w:rsidR="006C08FE" w:rsidRPr="000C61AD">
              <w:rPr>
                <w:noProof/>
                <w:color w:val="auto"/>
                <w:lang w:val="en-GB"/>
              </w:rPr>
              <w:t xml:space="preserve"> =</w:t>
            </w:r>
            <w:r w:rsidR="006C08FE" w:rsidRPr="000C61AD">
              <w:rPr>
                <w:noProof/>
                <w:color w:val="auto"/>
                <w:lang w:val="en-GB"/>
              </w:rPr>
              <w:tab/>
            </w:r>
            <w:r w:rsidR="006C08FE" w:rsidRPr="000C61AD">
              <w:rPr>
                <w:noProof/>
                <w:color w:val="5F497A" w:themeColor="accent4" w:themeShade="BF"/>
                <w:lang w:val="en-GB"/>
              </w:rPr>
              <w:t>sklearn.</w:t>
            </w:r>
            <w:r w:rsidR="006C08FE" w:rsidRPr="000C61AD">
              <w:rPr>
                <w:noProof/>
                <w:color w:val="003366"/>
                <w:lang w:val="en-GB"/>
              </w:rPr>
              <w:t>tree</w:t>
            </w:r>
            <w:r w:rsidR="006C08FE" w:rsidRPr="000C61AD">
              <w:rPr>
                <w:noProof/>
                <w:color w:val="5F497A" w:themeColor="accent4" w:themeShade="BF"/>
                <w:lang w:val="en-GB"/>
              </w:rPr>
              <w:t>.</w:t>
            </w:r>
            <w:r w:rsidR="006C08FE" w:rsidRPr="000C61AD">
              <w:rPr>
                <w:noProof/>
                <w:color w:val="0000CC"/>
                <w:lang w:val="en-GB"/>
              </w:rPr>
              <w:t>DecisionTree</w:t>
            </w:r>
            <w:r w:rsidR="00E514BD" w:rsidRPr="000C61AD">
              <w:rPr>
                <w:noProof/>
                <w:color w:val="0000CC"/>
                <w:lang w:val="en-GB"/>
              </w:rPr>
              <w:t>Regresso</w:t>
            </w:r>
            <w:r w:rsidR="006C08FE" w:rsidRPr="000C61AD">
              <w:rPr>
                <w:noProof/>
                <w:color w:val="0000CC"/>
                <w:lang w:val="en-GB"/>
              </w:rPr>
              <w:t>r</w:t>
            </w:r>
            <w:r w:rsidR="006C08FE" w:rsidRPr="000C61AD">
              <w:rPr>
                <w:noProof/>
                <w:color w:val="auto"/>
                <w:lang w:val="en-GB"/>
              </w:rPr>
              <w:t>(</w:t>
            </w:r>
            <w:r w:rsidR="006C08FE" w:rsidRPr="000C61AD">
              <w:rPr>
                <w:noProof/>
                <w:color w:val="595959" w:themeColor="text1" w:themeTint="A6"/>
                <w:lang w:val="en-GB"/>
              </w:rPr>
              <w:t>criterion</w:t>
            </w:r>
            <w:r w:rsidR="006C08FE" w:rsidRPr="000C61AD">
              <w:rPr>
                <w:noProof/>
                <w:color w:val="auto"/>
                <w:lang w:val="en-GB"/>
              </w:rPr>
              <w:t xml:space="preserve"> = "</w:t>
            </w:r>
            <w:r w:rsidR="00DC679B" w:rsidRPr="000C61AD">
              <w:rPr>
                <w:noProof/>
                <w:color w:val="215868" w:themeColor="accent5" w:themeShade="80"/>
                <w:lang w:val="en-GB"/>
              </w:rPr>
              <w:t>mse</w:t>
            </w:r>
            <w:r w:rsidR="006C08FE" w:rsidRPr="000C61AD">
              <w:rPr>
                <w:noProof/>
                <w:color w:val="auto"/>
                <w:lang w:val="en-GB"/>
              </w:rPr>
              <w:t xml:space="preserve">", </w:t>
            </w:r>
            <w:r w:rsidR="006C08FE" w:rsidRPr="000C61AD">
              <w:rPr>
                <w:noProof/>
                <w:color w:val="595959" w:themeColor="text1" w:themeTint="A6"/>
                <w:lang w:val="en-GB"/>
              </w:rPr>
              <w:t>splitter</w:t>
            </w:r>
            <w:r w:rsidR="006C08FE" w:rsidRPr="000C61AD">
              <w:rPr>
                <w:noProof/>
                <w:color w:val="auto"/>
                <w:lang w:val="en-GB"/>
              </w:rPr>
              <w:t xml:space="preserve"> = "</w:t>
            </w:r>
            <w:r w:rsidR="006C08FE" w:rsidRPr="000C61AD">
              <w:rPr>
                <w:noProof/>
                <w:color w:val="215868" w:themeColor="accent5" w:themeShade="80"/>
                <w:lang w:val="en-GB"/>
              </w:rPr>
              <w:t>best</w:t>
            </w:r>
            <w:r w:rsidR="006C08FE" w:rsidRPr="000C61AD">
              <w:rPr>
                <w:noProof/>
                <w:color w:val="auto"/>
                <w:lang w:val="en-GB"/>
              </w:rPr>
              <w:t xml:space="preserve">", </w:t>
            </w:r>
            <w:r w:rsidR="006C08FE" w:rsidRPr="000C61AD">
              <w:rPr>
                <w:noProof/>
                <w:color w:val="595959" w:themeColor="text1" w:themeTint="A6"/>
                <w:lang w:val="en-GB"/>
              </w:rPr>
              <w:t>max_depth</w:t>
            </w:r>
            <w:r w:rsidR="006C08FE" w:rsidRPr="000C61AD">
              <w:rPr>
                <w:noProof/>
                <w:color w:val="auto"/>
                <w:lang w:val="en-GB"/>
              </w:rPr>
              <w:t xml:space="preserve"> = </w:t>
            </w:r>
            <w:r w:rsidR="006C08FE" w:rsidRPr="000C61AD">
              <w:rPr>
                <w:noProof/>
                <w:color w:val="595959" w:themeColor="text1" w:themeTint="A6"/>
                <w:lang w:val="en-GB"/>
              </w:rPr>
              <w:t>None</w:t>
            </w:r>
            <w:r w:rsidR="006C08FE" w:rsidRPr="000C61AD">
              <w:rPr>
                <w:noProof/>
                <w:color w:val="auto"/>
                <w:lang w:val="en-GB"/>
              </w:rPr>
              <w:t xml:space="preserve">, </w:t>
            </w:r>
            <w:r w:rsidR="006C08FE" w:rsidRPr="000C61AD">
              <w:rPr>
                <w:noProof/>
                <w:color w:val="595959" w:themeColor="text1" w:themeTint="A6"/>
                <w:lang w:val="en-GB"/>
              </w:rPr>
              <w:t>min_samples_split</w:t>
            </w:r>
            <w:r w:rsidR="006C08FE" w:rsidRPr="000C61AD">
              <w:rPr>
                <w:noProof/>
                <w:color w:val="auto"/>
                <w:lang w:val="en-GB"/>
              </w:rPr>
              <w:t xml:space="preserve"> = </w:t>
            </w:r>
            <w:r w:rsidR="006C08FE" w:rsidRPr="000C61AD">
              <w:rPr>
                <w:noProof/>
                <w:color w:val="595959" w:themeColor="text1" w:themeTint="A6"/>
                <w:lang w:val="en-GB"/>
              </w:rPr>
              <w:t>2</w:t>
            </w:r>
            <w:r w:rsidR="006C08FE" w:rsidRPr="000C61AD">
              <w:rPr>
                <w:noProof/>
                <w:color w:val="auto"/>
                <w:lang w:val="en-GB"/>
              </w:rPr>
              <w:t xml:space="preserve">, </w:t>
            </w:r>
            <w:r w:rsidR="006C08FE" w:rsidRPr="000C61AD">
              <w:rPr>
                <w:noProof/>
                <w:color w:val="595959" w:themeColor="text1" w:themeTint="A6"/>
                <w:lang w:val="en-GB"/>
              </w:rPr>
              <w:t>min_samples_leaf</w:t>
            </w:r>
            <w:r w:rsidR="006C08FE" w:rsidRPr="000C61AD">
              <w:rPr>
                <w:noProof/>
                <w:color w:val="auto"/>
                <w:lang w:val="en-GB"/>
              </w:rPr>
              <w:t xml:space="preserve"> = </w:t>
            </w:r>
            <w:r w:rsidR="006C08FE" w:rsidRPr="000C61AD">
              <w:rPr>
                <w:noProof/>
                <w:color w:val="595959" w:themeColor="text1" w:themeTint="A6"/>
                <w:lang w:val="en-GB"/>
              </w:rPr>
              <w:t>1</w:t>
            </w:r>
            <w:r w:rsidR="006C08FE" w:rsidRPr="000C61AD">
              <w:rPr>
                <w:noProof/>
                <w:color w:val="auto"/>
                <w:lang w:val="en-GB"/>
              </w:rPr>
              <w:t xml:space="preserve">, </w:t>
            </w:r>
            <w:r w:rsidR="006C08FE" w:rsidRPr="000C61AD">
              <w:rPr>
                <w:noProof/>
                <w:color w:val="595959" w:themeColor="text1" w:themeTint="A6"/>
                <w:lang w:val="en-GB"/>
              </w:rPr>
              <w:t>min_weight_fraction_leaf</w:t>
            </w:r>
            <w:r w:rsidR="006C08FE" w:rsidRPr="000C61AD">
              <w:rPr>
                <w:noProof/>
                <w:color w:val="auto"/>
                <w:lang w:val="en-GB"/>
              </w:rPr>
              <w:t xml:space="preserve"> = </w:t>
            </w:r>
            <w:r w:rsidR="006C08FE" w:rsidRPr="000C61AD">
              <w:rPr>
                <w:noProof/>
                <w:color w:val="595959" w:themeColor="text1" w:themeTint="A6"/>
                <w:lang w:val="en-GB"/>
              </w:rPr>
              <w:t>0.0</w:t>
            </w:r>
            <w:r w:rsidR="006C08FE" w:rsidRPr="000C61AD">
              <w:rPr>
                <w:noProof/>
                <w:color w:val="auto"/>
                <w:lang w:val="en-GB"/>
              </w:rPr>
              <w:t xml:space="preserve">, </w:t>
            </w:r>
            <w:r w:rsidR="006C08FE" w:rsidRPr="000C61AD">
              <w:rPr>
                <w:noProof/>
                <w:color w:val="595959" w:themeColor="text1" w:themeTint="A6"/>
                <w:lang w:val="en-GB"/>
              </w:rPr>
              <w:t>max_features</w:t>
            </w:r>
            <w:r w:rsidR="006C08FE" w:rsidRPr="000C61AD">
              <w:rPr>
                <w:noProof/>
                <w:color w:val="auto"/>
                <w:lang w:val="en-GB"/>
              </w:rPr>
              <w:t xml:space="preserve"> = </w:t>
            </w:r>
            <w:r w:rsidR="006C08FE" w:rsidRPr="000C61AD">
              <w:rPr>
                <w:noProof/>
                <w:color w:val="595959" w:themeColor="text1" w:themeTint="A6"/>
                <w:lang w:val="en-GB"/>
              </w:rPr>
              <w:t>None</w:t>
            </w:r>
            <w:r w:rsidR="006C08FE" w:rsidRPr="000C61AD">
              <w:rPr>
                <w:noProof/>
                <w:color w:val="auto"/>
                <w:lang w:val="en-GB"/>
              </w:rPr>
              <w:t xml:space="preserve">, </w:t>
            </w:r>
            <w:r w:rsidR="006C08FE" w:rsidRPr="000C61AD">
              <w:rPr>
                <w:noProof/>
                <w:color w:val="595959" w:themeColor="text1" w:themeTint="A6"/>
                <w:lang w:val="en-GB"/>
              </w:rPr>
              <w:t>random_state</w:t>
            </w:r>
            <w:r w:rsidR="006C08FE" w:rsidRPr="000C61AD">
              <w:rPr>
                <w:noProof/>
                <w:color w:val="auto"/>
                <w:lang w:val="en-GB"/>
              </w:rPr>
              <w:t xml:space="preserve"> = </w:t>
            </w:r>
            <w:r w:rsidR="006C08FE" w:rsidRPr="000C61AD">
              <w:rPr>
                <w:noProof/>
                <w:color w:val="595959" w:themeColor="text1" w:themeTint="A6"/>
                <w:lang w:val="en-GB"/>
              </w:rPr>
              <w:t>None</w:t>
            </w:r>
            <w:r w:rsidR="006C08FE" w:rsidRPr="000C61AD">
              <w:rPr>
                <w:noProof/>
                <w:color w:val="auto"/>
                <w:lang w:val="en-GB"/>
              </w:rPr>
              <w:t xml:space="preserve">, </w:t>
            </w:r>
            <w:r w:rsidR="006C08FE" w:rsidRPr="000C61AD">
              <w:rPr>
                <w:noProof/>
                <w:color w:val="595959" w:themeColor="text1" w:themeTint="A6"/>
                <w:lang w:val="en-GB"/>
              </w:rPr>
              <w:t>max_leaf_nodes</w:t>
            </w:r>
            <w:r w:rsidR="006C08FE" w:rsidRPr="000C61AD">
              <w:rPr>
                <w:noProof/>
                <w:color w:val="auto"/>
                <w:lang w:val="en-GB"/>
              </w:rPr>
              <w:t xml:space="preserve"> = </w:t>
            </w:r>
            <w:r w:rsidR="006C08FE" w:rsidRPr="000C61AD">
              <w:rPr>
                <w:noProof/>
                <w:color w:val="595959" w:themeColor="text1" w:themeTint="A6"/>
                <w:lang w:val="en-GB"/>
              </w:rPr>
              <w:t>None</w:t>
            </w:r>
            <w:r w:rsidR="006C08FE" w:rsidRPr="000C61AD">
              <w:rPr>
                <w:noProof/>
                <w:color w:val="auto"/>
                <w:lang w:val="en-GB"/>
              </w:rPr>
              <w:t xml:space="preserve">, </w:t>
            </w:r>
            <w:r w:rsidR="006C08FE" w:rsidRPr="000C61AD">
              <w:rPr>
                <w:noProof/>
                <w:color w:val="595959" w:themeColor="text1" w:themeTint="A6"/>
                <w:lang w:val="en-GB"/>
              </w:rPr>
              <w:t>min_impurity_decrease</w:t>
            </w:r>
            <w:r w:rsidR="006C08FE" w:rsidRPr="000C61AD">
              <w:rPr>
                <w:noProof/>
                <w:color w:val="auto"/>
                <w:lang w:val="en-GB"/>
              </w:rPr>
              <w:t xml:space="preserve"> = </w:t>
            </w:r>
            <w:r w:rsidR="006C08FE" w:rsidRPr="000C61AD">
              <w:rPr>
                <w:noProof/>
                <w:color w:val="595959" w:themeColor="text1" w:themeTint="A6"/>
                <w:lang w:val="en-GB"/>
              </w:rPr>
              <w:t>0.0</w:t>
            </w:r>
            <w:r w:rsidR="006C08FE" w:rsidRPr="000C61AD">
              <w:rPr>
                <w:noProof/>
                <w:color w:val="auto"/>
                <w:lang w:val="en-GB"/>
              </w:rPr>
              <w:t xml:space="preserve">, </w:t>
            </w:r>
            <w:r w:rsidR="006C08FE" w:rsidRPr="000C61AD">
              <w:rPr>
                <w:noProof/>
                <w:color w:val="595959" w:themeColor="text1" w:themeTint="A6"/>
                <w:lang w:val="en-GB"/>
              </w:rPr>
              <w:t>min_impurity_split</w:t>
            </w:r>
            <w:r w:rsidR="006C08FE" w:rsidRPr="000C61AD">
              <w:rPr>
                <w:noProof/>
                <w:color w:val="auto"/>
                <w:lang w:val="en-GB"/>
              </w:rPr>
              <w:t xml:space="preserve"> = </w:t>
            </w:r>
            <w:r w:rsidR="006C08FE" w:rsidRPr="000C61AD">
              <w:rPr>
                <w:noProof/>
                <w:color w:val="595959" w:themeColor="text1" w:themeTint="A6"/>
                <w:lang w:val="en-GB"/>
              </w:rPr>
              <w:t>None</w:t>
            </w:r>
            <w:r w:rsidR="006C08FE" w:rsidRPr="000C61AD">
              <w:rPr>
                <w:noProof/>
                <w:color w:val="auto"/>
                <w:lang w:val="en-GB"/>
              </w:rPr>
              <w:t>)</w:t>
            </w:r>
          </w:p>
        </w:tc>
      </w:tr>
    </w:tbl>
    <w:p w14:paraId="7A01B162" w14:textId="65436F7A" w:rsidR="00DE7F8A" w:rsidRPr="000C61AD" w:rsidRDefault="002B0455" w:rsidP="00DE7F8A">
      <w:pPr>
        <w:pStyle w:val="BodyText"/>
        <w:rPr>
          <w:noProof/>
          <w:lang w:val="en-GB"/>
        </w:rPr>
      </w:pPr>
      <w:r w:rsidRPr="000C61AD">
        <w:rPr>
          <w:noProof/>
          <w:lang w:val="en-GB"/>
        </w:rPr>
        <w:t>From the above syntaxes</w:t>
      </w:r>
      <w:r w:rsidR="00AD5AF1" w:rsidRPr="000C61AD">
        <w:rPr>
          <w:noProof/>
          <w:lang w:val="en-GB"/>
        </w:rPr>
        <w:t>,</w:t>
      </w:r>
      <w:r w:rsidRPr="000C61AD">
        <w:rPr>
          <w:noProof/>
          <w:lang w:val="en-GB"/>
        </w:rPr>
        <w:t xml:space="preserve"> we can see the </w:t>
      </w:r>
      <w:r w:rsidR="00AD5AF1" w:rsidRPr="000C61AD">
        <w:rPr>
          <w:noProof/>
          <w:lang w:val="en-GB"/>
        </w:rPr>
        <w:t xml:space="preserve">main </w:t>
      </w:r>
      <w:r w:rsidRPr="000C61AD">
        <w:rPr>
          <w:noProof/>
          <w:lang w:val="en-GB"/>
        </w:rPr>
        <w:t>difference</w:t>
      </w:r>
      <w:r w:rsidR="006B41E3" w:rsidRPr="000C61AD">
        <w:rPr>
          <w:noProof/>
          <w:lang w:val="en-GB"/>
        </w:rPr>
        <w:t>s</w:t>
      </w:r>
      <w:r w:rsidRPr="000C61AD">
        <w:rPr>
          <w:noProof/>
          <w:lang w:val="en-GB"/>
        </w:rPr>
        <w:t xml:space="preserve"> between </w:t>
      </w:r>
      <w:r w:rsidR="00CA1524" w:rsidRPr="000C61AD">
        <w:rPr>
          <w:noProof/>
          <w:lang w:val="en-GB"/>
        </w:rPr>
        <w:t xml:space="preserve">the estimators </w:t>
      </w:r>
      <w:r w:rsidR="006B41E3" w:rsidRPr="000C61AD">
        <w:rPr>
          <w:rFonts w:ascii="Consolas" w:hAnsi="Consolas"/>
          <w:noProof/>
          <w:lang w:val="en-GB"/>
        </w:rPr>
        <w:t>DecisionTreeClassifier</w:t>
      </w:r>
      <w:r w:rsidR="006B41E3" w:rsidRPr="000C61AD">
        <w:rPr>
          <w:noProof/>
          <w:lang w:val="en-GB"/>
        </w:rPr>
        <w:t xml:space="preserve"> </w:t>
      </w:r>
      <w:r w:rsidRPr="000C61AD">
        <w:rPr>
          <w:noProof/>
          <w:lang w:val="en-GB"/>
        </w:rPr>
        <w:t xml:space="preserve">and </w:t>
      </w:r>
      <w:r w:rsidR="006B41E3" w:rsidRPr="000C61AD">
        <w:rPr>
          <w:rFonts w:ascii="Consolas" w:hAnsi="Consolas"/>
          <w:noProof/>
          <w:lang w:val="en-GB"/>
        </w:rPr>
        <w:t>DecisionTreeRegressor</w:t>
      </w:r>
      <w:r w:rsidR="006B41E3" w:rsidRPr="000C61AD">
        <w:rPr>
          <w:noProof/>
          <w:lang w:val="en-GB"/>
        </w:rPr>
        <w:t xml:space="preserve"> </w:t>
      </w:r>
      <w:r w:rsidR="00DF2444" w:rsidRPr="000C61AD">
        <w:rPr>
          <w:noProof/>
          <w:lang w:val="en-GB"/>
        </w:rPr>
        <w:t>are</w:t>
      </w:r>
      <w:r w:rsidRPr="000C61AD">
        <w:rPr>
          <w:noProof/>
          <w:lang w:val="en-GB"/>
        </w:rPr>
        <w:t xml:space="preserve"> the values</w:t>
      </w:r>
      <w:r w:rsidR="006D6224" w:rsidRPr="000C61AD">
        <w:rPr>
          <w:noProof/>
          <w:lang w:val="en-GB"/>
        </w:rPr>
        <w:t xml:space="preserve"> of the parameter </w:t>
      </w:r>
      <w:r w:rsidR="006D6224" w:rsidRPr="000C61AD">
        <w:rPr>
          <w:rFonts w:ascii="Consolas" w:hAnsi="Consolas"/>
          <w:noProof/>
          <w:lang w:val="en-GB"/>
        </w:rPr>
        <w:t>criterion</w:t>
      </w:r>
      <w:r w:rsidR="00DF2444" w:rsidRPr="000C61AD">
        <w:rPr>
          <w:noProof/>
          <w:lang w:val="en-GB"/>
        </w:rPr>
        <w:t xml:space="preserve"> and the availability of the parameter </w:t>
      </w:r>
      <w:r w:rsidR="00DF2444" w:rsidRPr="000C61AD">
        <w:rPr>
          <w:rFonts w:ascii="Consolas" w:hAnsi="Consolas"/>
          <w:noProof/>
          <w:lang w:val="en-GB"/>
        </w:rPr>
        <w:t>class_weight</w:t>
      </w:r>
      <w:r w:rsidR="006D6224" w:rsidRPr="000C61AD">
        <w:rPr>
          <w:noProof/>
          <w:lang w:val="en-GB"/>
        </w:rPr>
        <w:t xml:space="preserve">. </w:t>
      </w:r>
      <w:r w:rsidR="00DE7F8A" w:rsidRPr="000C61AD">
        <w:rPr>
          <w:noProof/>
          <w:lang w:val="en-GB"/>
        </w:rPr>
        <w:t>The following table provides description and explanation of the parameters.</w:t>
      </w:r>
    </w:p>
    <w:p w14:paraId="2DFF02E0" w14:textId="591D281C" w:rsidR="00DE7F8A" w:rsidRPr="000C61AD" w:rsidRDefault="00DE7F8A" w:rsidP="00DE7F8A">
      <w:pPr>
        <w:pStyle w:val="CaptionTop"/>
        <w:rPr>
          <w:lang w:val="en-GB"/>
        </w:rPr>
      </w:pPr>
      <w:r w:rsidRPr="000C61AD">
        <w:rPr>
          <w:lang w:val="en-GB"/>
        </w:rPr>
        <w:t>Table 5.</w:t>
      </w:r>
      <w:r w:rsidRPr="000C61AD">
        <w:rPr>
          <w:lang w:val="en-GB"/>
        </w:rPr>
        <w:fldChar w:fldCharType="begin"/>
      </w:r>
      <w:r w:rsidRPr="000C61AD">
        <w:rPr>
          <w:lang w:val="en-GB"/>
        </w:rPr>
        <w:instrText xml:space="preserve"> SEQ Table \* ARABIC </w:instrText>
      </w:r>
      <w:r w:rsidRPr="000C61AD">
        <w:rPr>
          <w:lang w:val="en-GB"/>
        </w:rPr>
        <w:fldChar w:fldCharType="separate"/>
      </w:r>
      <w:r w:rsidR="000D5342" w:rsidRPr="000C61AD">
        <w:rPr>
          <w:lang w:val="en-GB"/>
        </w:rPr>
        <w:t>3</w:t>
      </w:r>
      <w:r w:rsidRPr="000C61AD">
        <w:rPr>
          <w:lang w:val="en-GB"/>
        </w:rPr>
        <w:fldChar w:fldCharType="end"/>
      </w:r>
      <w:r w:rsidRPr="000C61AD">
        <w:rPr>
          <w:lang w:val="en-GB"/>
        </w:rPr>
        <w:t xml:space="preserve"> Parameters of the </w:t>
      </w:r>
      <w:r w:rsidR="00897DA2" w:rsidRPr="000C61AD">
        <w:rPr>
          <w:rFonts w:ascii="Consolas" w:hAnsi="Consolas"/>
          <w:lang w:val="en-GB"/>
        </w:rPr>
        <w:t>DecisionTreeClassifier</w:t>
      </w:r>
      <w:r w:rsidRPr="000C61AD">
        <w:rPr>
          <w:lang w:val="en-GB"/>
        </w:rPr>
        <w:t xml:space="preserve"> </w:t>
      </w:r>
      <w:r w:rsidR="00C00DC2" w:rsidRPr="000C61AD">
        <w:rPr>
          <w:lang w:val="en-GB"/>
        </w:rPr>
        <w:t xml:space="preserve">and </w:t>
      </w:r>
      <w:r w:rsidR="00C00DC2" w:rsidRPr="000C61AD">
        <w:rPr>
          <w:rFonts w:ascii="Consolas" w:hAnsi="Consolas"/>
          <w:lang w:val="en-GB"/>
        </w:rPr>
        <w:t>DecisionTreeRegressor</w:t>
      </w:r>
      <w:r w:rsidR="00C00DC2" w:rsidRPr="000C61AD">
        <w:rPr>
          <w:lang w:val="en-GB"/>
        </w:rPr>
        <w:t xml:space="preserve"> Estimators</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132"/>
        <w:gridCol w:w="2192"/>
        <w:gridCol w:w="4743"/>
      </w:tblGrid>
      <w:tr w:rsidR="00DE7F8A" w:rsidRPr="00971571" w14:paraId="2EDBB9C4" w14:textId="77777777" w:rsidTr="00ED66CA">
        <w:tc>
          <w:tcPr>
            <w:tcW w:w="2132" w:type="dxa"/>
            <w:shd w:val="clear" w:color="auto" w:fill="D9D9D9" w:themeFill="background1" w:themeFillShade="D9"/>
          </w:tcPr>
          <w:p w14:paraId="2B1E1209" w14:textId="77777777" w:rsidR="00DE7F8A" w:rsidRPr="000C61AD" w:rsidRDefault="00DE7F8A" w:rsidP="00654E25">
            <w:pPr>
              <w:pStyle w:val="BodyText"/>
              <w:spacing w:before="0" w:after="0" w:line="240" w:lineRule="auto"/>
              <w:jc w:val="center"/>
              <w:rPr>
                <w:b/>
                <w:bCs/>
                <w:noProof/>
                <w:lang w:val="en-GB"/>
              </w:rPr>
            </w:pPr>
            <w:r w:rsidRPr="000C61AD">
              <w:rPr>
                <w:b/>
                <w:bCs/>
                <w:noProof/>
                <w:lang w:val="en-GB"/>
              </w:rPr>
              <w:t>Parameter</w:t>
            </w:r>
          </w:p>
        </w:tc>
        <w:tc>
          <w:tcPr>
            <w:tcW w:w="1832" w:type="dxa"/>
            <w:shd w:val="clear" w:color="auto" w:fill="D9D9D9" w:themeFill="background1" w:themeFillShade="D9"/>
          </w:tcPr>
          <w:p w14:paraId="3BA6A1C3" w14:textId="77777777" w:rsidR="00DE7F8A" w:rsidRPr="000C61AD" w:rsidRDefault="00DE7F8A" w:rsidP="00654E25">
            <w:pPr>
              <w:pStyle w:val="BodyText"/>
              <w:spacing w:before="0" w:after="0" w:line="240" w:lineRule="auto"/>
              <w:jc w:val="center"/>
              <w:rPr>
                <w:b/>
                <w:bCs/>
                <w:noProof/>
                <w:lang w:val="en-GB"/>
              </w:rPr>
            </w:pPr>
            <w:r w:rsidRPr="000C61AD">
              <w:rPr>
                <w:b/>
                <w:bCs/>
                <w:noProof/>
                <w:lang w:val="en-GB"/>
              </w:rPr>
              <w:t>Value Type</w:t>
            </w:r>
          </w:p>
        </w:tc>
        <w:tc>
          <w:tcPr>
            <w:tcW w:w="5103" w:type="dxa"/>
            <w:shd w:val="clear" w:color="auto" w:fill="D9D9D9" w:themeFill="background1" w:themeFillShade="D9"/>
          </w:tcPr>
          <w:p w14:paraId="02987C0D" w14:textId="77777777" w:rsidR="00DE7F8A" w:rsidRPr="000C61AD" w:rsidRDefault="00DE7F8A" w:rsidP="00F3280D">
            <w:pPr>
              <w:pStyle w:val="BodyText"/>
              <w:spacing w:before="0" w:after="0" w:line="240" w:lineRule="auto"/>
              <w:jc w:val="center"/>
              <w:rPr>
                <w:b/>
                <w:bCs/>
                <w:noProof/>
                <w:lang w:val="en-GB"/>
              </w:rPr>
            </w:pPr>
            <w:r w:rsidRPr="000C61AD">
              <w:rPr>
                <w:b/>
                <w:bCs/>
                <w:noProof/>
                <w:lang w:val="en-GB"/>
              </w:rPr>
              <w:t>Description</w:t>
            </w:r>
          </w:p>
        </w:tc>
      </w:tr>
      <w:tr w:rsidR="00DE7F8A" w:rsidRPr="00971571" w14:paraId="2C23F619" w14:textId="77777777" w:rsidTr="00ED66CA">
        <w:tc>
          <w:tcPr>
            <w:tcW w:w="2132" w:type="dxa"/>
          </w:tcPr>
          <w:p w14:paraId="3E727324" w14:textId="0EF04C2C" w:rsidR="00DE7F8A" w:rsidRPr="000C61AD" w:rsidRDefault="002B52D5" w:rsidP="00654E25">
            <w:pPr>
              <w:pStyle w:val="BodyText"/>
              <w:spacing w:before="0" w:after="0" w:line="240" w:lineRule="auto"/>
              <w:jc w:val="left"/>
              <w:rPr>
                <w:rFonts w:ascii="Consolas" w:hAnsi="Consolas"/>
                <w:noProof/>
                <w:lang w:val="en-GB"/>
              </w:rPr>
            </w:pPr>
            <w:r w:rsidRPr="000C61AD">
              <w:rPr>
                <w:rFonts w:ascii="Consolas" w:hAnsi="Consolas"/>
                <w:noProof/>
                <w:lang w:val="en-GB"/>
              </w:rPr>
              <w:t>criterion</w:t>
            </w:r>
          </w:p>
          <w:p w14:paraId="47B7FBE0" w14:textId="014D2929" w:rsidR="00DE7F8A" w:rsidRPr="000C61AD" w:rsidRDefault="00DE7F8A" w:rsidP="00654E25">
            <w:pPr>
              <w:pStyle w:val="BodyText"/>
              <w:spacing w:before="0" w:line="240" w:lineRule="auto"/>
              <w:jc w:val="left"/>
              <w:rPr>
                <w:i/>
                <w:iCs/>
                <w:noProof/>
                <w:lang w:val="en-GB"/>
              </w:rPr>
            </w:pPr>
            <w:r w:rsidRPr="000C61AD">
              <w:rPr>
                <w:i/>
                <w:iCs/>
                <w:noProof/>
                <w:lang w:val="en-GB"/>
              </w:rPr>
              <w:t>(Default:</w:t>
            </w:r>
            <w:r w:rsidR="00F54A4A" w:rsidRPr="000C61AD">
              <w:rPr>
                <w:i/>
                <w:iCs/>
                <w:noProof/>
                <w:lang w:val="en-GB"/>
              </w:rPr>
              <w:br/>
            </w:r>
            <w:r w:rsidR="00297D2D" w:rsidRPr="000C61AD">
              <w:rPr>
                <w:rFonts w:ascii="Consolas" w:hAnsi="Consolas"/>
                <w:i/>
                <w:iCs/>
                <w:noProof/>
                <w:lang w:val="en-GB"/>
              </w:rPr>
              <w:t>"gini"</w:t>
            </w:r>
            <w:r w:rsidR="0016324B" w:rsidRPr="000C61AD">
              <w:rPr>
                <w:i/>
                <w:iCs/>
                <w:noProof/>
                <w:lang w:val="en-GB"/>
              </w:rPr>
              <w:t xml:space="preserve"> for </w:t>
            </w:r>
            <w:r w:rsidR="0016324B" w:rsidRPr="000C61AD">
              <w:rPr>
                <w:i/>
                <w:iCs/>
                <w:noProof/>
                <w:lang w:val="en-GB"/>
              </w:rPr>
              <w:lastRenderedPageBreak/>
              <w:t>classification,</w:t>
            </w:r>
            <w:r w:rsidR="003040B2" w:rsidRPr="000C61AD">
              <w:rPr>
                <w:i/>
                <w:iCs/>
                <w:noProof/>
                <w:lang w:val="en-GB"/>
              </w:rPr>
              <w:br/>
            </w:r>
            <w:r w:rsidR="00EE7921" w:rsidRPr="000C61AD">
              <w:rPr>
                <w:rFonts w:ascii="Consolas" w:hAnsi="Consolas"/>
                <w:i/>
                <w:iCs/>
                <w:noProof/>
                <w:lang w:val="en-GB"/>
              </w:rPr>
              <w:t>"mse"</w:t>
            </w:r>
            <w:r w:rsidR="003040B2" w:rsidRPr="000C61AD">
              <w:rPr>
                <w:i/>
                <w:iCs/>
                <w:noProof/>
                <w:lang w:val="en-GB"/>
              </w:rPr>
              <w:t xml:space="preserve"> for regression)</w:t>
            </w:r>
          </w:p>
        </w:tc>
        <w:tc>
          <w:tcPr>
            <w:tcW w:w="1832" w:type="dxa"/>
          </w:tcPr>
          <w:p w14:paraId="19E3EDC9" w14:textId="77777777" w:rsidR="00A15F7E" w:rsidRPr="000C61AD" w:rsidRDefault="00ED66CA" w:rsidP="000F23F0">
            <w:pPr>
              <w:pStyle w:val="BodyText"/>
              <w:spacing w:before="0" w:after="0" w:line="240" w:lineRule="auto"/>
              <w:jc w:val="left"/>
              <w:rPr>
                <w:rFonts w:ascii="Consolas" w:hAnsi="Consolas"/>
                <w:noProof/>
                <w:lang w:val="en-GB"/>
              </w:rPr>
            </w:pPr>
            <w:r w:rsidRPr="000C61AD">
              <w:rPr>
                <w:noProof/>
                <w:lang w:val="en-GB"/>
              </w:rPr>
              <w:lastRenderedPageBreak/>
              <w:t>Classification:</w:t>
            </w:r>
            <w:r w:rsidRPr="000C61AD">
              <w:rPr>
                <w:rFonts w:ascii="Consolas" w:hAnsi="Consolas"/>
                <w:noProof/>
                <w:lang w:val="en-GB"/>
              </w:rPr>
              <w:t xml:space="preserve"> </w:t>
            </w:r>
            <w:r w:rsidR="00297D2D" w:rsidRPr="000C61AD">
              <w:rPr>
                <w:rFonts w:ascii="Consolas" w:hAnsi="Consolas"/>
                <w:noProof/>
                <w:lang w:val="en-GB"/>
              </w:rPr>
              <w:t>"gini"</w:t>
            </w:r>
            <w:r w:rsidR="00297D2D" w:rsidRPr="000C61AD">
              <w:rPr>
                <w:noProof/>
                <w:lang w:val="en-GB"/>
              </w:rPr>
              <w:t xml:space="preserve">, </w:t>
            </w:r>
            <w:r w:rsidR="00297D2D" w:rsidRPr="000C61AD">
              <w:rPr>
                <w:rFonts w:ascii="Consolas" w:hAnsi="Consolas"/>
                <w:noProof/>
                <w:lang w:val="en-GB"/>
              </w:rPr>
              <w:t>"entropy"</w:t>
            </w:r>
          </w:p>
          <w:p w14:paraId="7846AB5F" w14:textId="55B4F33A" w:rsidR="003A2A86" w:rsidRPr="000C61AD" w:rsidRDefault="00ED66CA" w:rsidP="000F23F0">
            <w:pPr>
              <w:pStyle w:val="BodyText"/>
              <w:spacing w:before="0" w:after="0" w:line="240" w:lineRule="auto"/>
              <w:jc w:val="left"/>
              <w:rPr>
                <w:noProof/>
                <w:lang w:val="en-GB"/>
              </w:rPr>
            </w:pPr>
            <w:r w:rsidRPr="000C61AD">
              <w:rPr>
                <w:noProof/>
                <w:lang w:val="en-GB"/>
              </w:rPr>
              <w:lastRenderedPageBreak/>
              <w:t>Regression:</w:t>
            </w:r>
            <w:r w:rsidR="003A2A86" w:rsidRPr="000C61AD">
              <w:rPr>
                <w:noProof/>
                <w:lang w:val="en-GB"/>
              </w:rPr>
              <w:br/>
            </w:r>
            <w:r w:rsidR="003A2A86" w:rsidRPr="000C61AD">
              <w:rPr>
                <w:rFonts w:ascii="Consolas" w:hAnsi="Consolas"/>
                <w:noProof/>
                <w:lang w:val="en-GB"/>
              </w:rPr>
              <w:t>"mse"</w:t>
            </w:r>
            <w:r w:rsidR="003A2A86" w:rsidRPr="000C61AD">
              <w:rPr>
                <w:noProof/>
                <w:lang w:val="en-GB"/>
              </w:rPr>
              <w:t xml:space="preserve">, </w:t>
            </w:r>
            <w:r w:rsidR="003A2A86" w:rsidRPr="000C61AD">
              <w:rPr>
                <w:rFonts w:ascii="Consolas" w:hAnsi="Consolas"/>
                <w:noProof/>
                <w:lang w:val="en-GB"/>
              </w:rPr>
              <w:t>"friedman_mse"</w:t>
            </w:r>
            <w:r w:rsidR="000F23F0" w:rsidRPr="000C61AD">
              <w:rPr>
                <w:noProof/>
                <w:lang w:val="en-GB"/>
              </w:rPr>
              <w:t>,</w:t>
            </w:r>
            <w:r w:rsidR="000F23F0" w:rsidRPr="000C61AD">
              <w:rPr>
                <w:rFonts w:ascii="Consolas" w:hAnsi="Consolas"/>
                <w:noProof/>
                <w:lang w:val="en-GB"/>
              </w:rPr>
              <w:br/>
            </w:r>
            <w:r w:rsidR="003A2A86" w:rsidRPr="000C61AD">
              <w:rPr>
                <w:rFonts w:ascii="Consolas" w:hAnsi="Consolas"/>
                <w:noProof/>
                <w:lang w:val="en-GB"/>
              </w:rPr>
              <w:t>"mae"</w:t>
            </w:r>
            <w:r w:rsidR="003A2A86" w:rsidRPr="000C61AD">
              <w:rPr>
                <w:noProof/>
                <w:lang w:val="en-GB"/>
              </w:rPr>
              <w:t>,</w:t>
            </w:r>
            <w:r w:rsidR="007F4FD7" w:rsidRPr="000C61AD">
              <w:rPr>
                <w:noProof/>
                <w:lang w:val="en-GB"/>
              </w:rPr>
              <w:t xml:space="preserve"> </w:t>
            </w:r>
            <w:r w:rsidR="007F4FD7" w:rsidRPr="000C61AD">
              <w:rPr>
                <w:rFonts w:ascii="Consolas" w:hAnsi="Consolas"/>
                <w:noProof/>
                <w:lang w:val="en-GB"/>
              </w:rPr>
              <w:t>"poisson"</w:t>
            </w:r>
          </w:p>
        </w:tc>
        <w:tc>
          <w:tcPr>
            <w:tcW w:w="5103" w:type="dxa"/>
          </w:tcPr>
          <w:p w14:paraId="362BFE49" w14:textId="77777777" w:rsidR="00DF222C" w:rsidRPr="000C61AD" w:rsidRDefault="00F97F72" w:rsidP="00DF222C">
            <w:pPr>
              <w:pStyle w:val="BodyText"/>
              <w:spacing w:before="0" w:line="240" w:lineRule="auto"/>
              <w:rPr>
                <w:noProof/>
                <w:lang w:val="en-GB"/>
              </w:rPr>
            </w:pPr>
            <w:r w:rsidRPr="000C61AD">
              <w:rPr>
                <w:noProof/>
                <w:lang w:val="en-GB"/>
              </w:rPr>
              <w:lastRenderedPageBreak/>
              <w:t xml:space="preserve">The function to measure the quality of a split. </w:t>
            </w:r>
            <w:r w:rsidR="00500F46" w:rsidRPr="000C61AD">
              <w:rPr>
                <w:noProof/>
                <w:lang w:val="en-GB"/>
              </w:rPr>
              <w:t>For classification trees, the s</w:t>
            </w:r>
            <w:r w:rsidRPr="000C61AD">
              <w:rPr>
                <w:noProof/>
                <w:lang w:val="en-GB"/>
              </w:rPr>
              <w:t xml:space="preserve">upported criteria are </w:t>
            </w:r>
            <w:r w:rsidRPr="000C61AD">
              <w:rPr>
                <w:rFonts w:ascii="Consolas" w:hAnsi="Consolas"/>
                <w:noProof/>
                <w:lang w:val="en-GB"/>
              </w:rPr>
              <w:t>"gini"</w:t>
            </w:r>
            <w:r w:rsidRPr="000C61AD">
              <w:rPr>
                <w:noProof/>
                <w:lang w:val="en-GB"/>
              </w:rPr>
              <w:t xml:space="preserve"> for the Gini </w:t>
            </w:r>
            <w:r w:rsidRPr="000C61AD">
              <w:rPr>
                <w:noProof/>
                <w:lang w:val="en-GB"/>
              </w:rPr>
              <w:lastRenderedPageBreak/>
              <w:t xml:space="preserve">impurity and </w:t>
            </w:r>
            <w:r w:rsidRPr="000C61AD">
              <w:rPr>
                <w:rFonts w:ascii="Consolas" w:hAnsi="Consolas"/>
                <w:noProof/>
                <w:lang w:val="en-GB"/>
              </w:rPr>
              <w:t>"entropy"</w:t>
            </w:r>
            <w:r w:rsidRPr="000C61AD">
              <w:rPr>
                <w:noProof/>
                <w:lang w:val="en-GB"/>
              </w:rPr>
              <w:t xml:space="preserve"> for the information gain</w:t>
            </w:r>
            <w:r w:rsidR="00DE7F8A" w:rsidRPr="000C61AD">
              <w:rPr>
                <w:noProof/>
                <w:lang w:val="en-GB"/>
              </w:rPr>
              <w:t>.</w:t>
            </w:r>
            <w:r w:rsidR="00500F46" w:rsidRPr="000C61AD">
              <w:rPr>
                <w:noProof/>
                <w:lang w:val="en-GB"/>
              </w:rPr>
              <w:t xml:space="preserve"> </w:t>
            </w:r>
          </w:p>
          <w:p w14:paraId="4A294409" w14:textId="003AA101" w:rsidR="00DE7F8A" w:rsidRPr="000C61AD" w:rsidRDefault="00500F46" w:rsidP="00F3280D">
            <w:pPr>
              <w:pStyle w:val="BodyText"/>
              <w:spacing w:before="0" w:after="0" w:line="240" w:lineRule="auto"/>
              <w:rPr>
                <w:noProof/>
                <w:lang w:val="en-GB"/>
              </w:rPr>
            </w:pPr>
            <w:r w:rsidRPr="000C61AD">
              <w:rPr>
                <w:noProof/>
                <w:lang w:val="en-GB"/>
              </w:rPr>
              <w:t xml:space="preserve">For regression trees, the </w:t>
            </w:r>
            <w:r w:rsidR="007017FE" w:rsidRPr="000C61AD">
              <w:rPr>
                <w:noProof/>
                <w:lang w:val="en-GB"/>
              </w:rPr>
              <w:t xml:space="preserve">supported criteria are </w:t>
            </w:r>
            <w:r w:rsidR="00DF222C" w:rsidRPr="000C61AD">
              <w:rPr>
                <w:rFonts w:ascii="Consolas" w:hAnsi="Consolas"/>
                <w:noProof/>
                <w:lang w:val="en-GB"/>
              </w:rPr>
              <w:t>"</w:t>
            </w:r>
            <w:r w:rsidR="007017FE" w:rsidRPr="000C61AD">
              <w:rPr>
                <w:rFonts w:ascii="Consolas" w:hAnsi="Consolas"/>
                <w:noProof/>
                <w:lang w:val="en-GB"/>
              </w:rPr>
              <w:t>mse</w:t>
            </w:r>
            <w:r w:rsidR="00DF222C" w:rsidRPr="000C61AD">
              <w:rPr>
                <w:rFonts w:ascii="Consolas" w:hAnsi="Consolas"/>
                <w:noProof/>
                <w:lang w:val="en-GB"/>
              </w:rPr>
              <w:t>"</w:t>
            </w:r>
            <w:r w:rsidR="007017FE" w:rsidRPr="000C61AD">
              <w:rPr>
                <w:noProof/>
                <w:lang w:val="en-GB"/>
              </w:rPr>
              <w:t xml:space="preserve"> for the mean squared error which is equal to variance reduction as feature selection criterion</w:t>
            </w:r>
            <w:r w:rsidR="00437066" w:rsidRPr="000C61AD">
              <w:rPr>
                <w:noProof/>
                <w:lang w:val="en-GB"/>
              </w:rPr>
              <w:t>,</w:t>
            </w:r>
            <w:r w:rsidR="007017FE" w:rsidRPr="000C61AD">
              <w:rPr>
                <w:noProof/>
                <w:lang w:val="en-GB"/>
              </w:rPr>
              <w:t xml:space="preserve"> </w:t>
            </w:r>
            <w:r w:rsidR="00DF222C" w:rsidRPr="000C61AD">
              <w:rPr>
                <w:rFonts w:ascii="Consolas" w:hAnsi="Consolas"/>
                <w:noProof/>
                <w:lang w:val="en-GB"/>
              </w:rPr>
              <w:t>"</w:t>
            </w:r>
            <w:r w:rsidR="007017FE" w:rsidRPr="000C61AD">
              <w:rPr>
                <w:rFonts w:ascii="Consolas" w:hAnsi="Consolas"/>
                <w:noProof/>
                <w:lang w:val="en-GB"/>
              </w:rPr>
              <w:t>friedman_mse</w:t>
            </w:r>
            <w:r w:rsidR="00DF222C" w:rsidRPr="000C61AD">
              <w:rPr>
                <w:rFonts w:ascii="Consolas" w:hAnsi="Consolas"/>
                <w:noProof/>
                <w:lang w:val="en-GB"/>
              </w:rPr>
              <w:t>"</w:t>
            </w:r>
            <w:r w:rsidR="007017FE" w:rsidRPr="000C61AD">
              <w:rPr>
                <w:noProof/>
                <w:lang w:val="en-GB"/>
              </w:rPr>
              <w:t xml:space="preserve">, which uses mean squared error with Friedman’s improvement score for potential splits, </w:t>
            </w:r>
            <w:r w:rsidR="00DF222C" w:rsidRPr="000C61AD">
              <w:rPr>
                <w:rFonts w:ascii="Consolas" w:hAnsi="Consolas"/>
                <w:noProof/>
                <w:lang w:val="en-GB"/>
              </w:rPr>
              <w:t>"</w:t>
            </w:r>
            <w:r w:rsidR="007017FE" w:rsidRPr="000C61AD">
              <w:rPr>
                <w:rFonts w:ascii="Consolas" w:hAnsi="Consolas"/>
                <w:noProof/>
                <w:lang w:val="en-GB"/>
              </w:rPr>
              <w:t>mae</w:t>
            </w:r>
            <w:r w:rsidR="00DF222C" w:rsidRPr="000C61AD">
              <w:rPr>
                <w:rFonts w:ascii="Consolas" w:hAnsi="Consolas"/>
                <w:noProof/>
                <w:lang w:val="en-GB"/>
              </w:rPr>
              <w:t>"</w:t>
            </w:r>
            <w:r w:rsidR="007017FE" w:rsidRPr="000C61AD">
              <w:rPr>
                <w:noProof/>
                <w:lang w:val="en-GB"/>
              </w:rPr>
              <w:t xml:space="preserve"> for the mean absolute error, and </w:t>
            </w:r>
            <w:r w:rsidR="00DF222C" w:rsidRPr="000C61AD">
              <w:rPr>
                <w:rFonts w:ascii="Consolas" w:hAnsi="Consolas"/>
                <w:noProof/>
                <w:lang w:val="en-GB"/>
              </w:rPr>
              <w:t>"poisson"</w:t>
            </w:r>
            <w:r w:rsidR="007017FE" w:rsidRPr="000C61AD">
              <w:rPr>
                <w:noProof/>
                <w:lang w:val="en-GB"/>
              </w:rPr>
              <w:t xml:space="preserve"> which uses reduction in Poisson deviance to find splits.</w:t>
            </w:r>
          </w:p>
        </w:tc>
      </w:tr>
      <w:tr w:rsidR="00DE7F8A" w:rsidRPr="00971571" w14:paraId="09548782" w14:textId="77777777" w:rsidTr="00ED66CA">
        <w:tc>
          <w:tcPr>
            <w:tcW w:w="2132" w:type="dxa"/>
          </w:tcPr>
          <w:p w14:paraId="7AA4D4FA" w14:textId="481D72C5" w:rsidR="00DE7F8A" w:rsidRPr="000C61AD" w:rsidRDefault="000E4A29" w:rsidP="00654E25">
            <w:pPr>
              <w:pStyle w:val="BodyText"/>
              <w:spacing w:before="0" w:after="0" w:line="240" w:lineRule="auto"/>
              <w:jc w:val="left"/>
              <w:rPr>
                <w:rFonts w:ascii="Consolas" w:hAnsi="Consolas"/>
                <w:noProof/>
                <w:lang w:val="en-GB"/>
              </w:rPr>
            </w:pPr>
            <w:r w:rsidRPr="000C61AD">
              <w:rPr>
                <w:rFonts w:ascii="Consolas" w:hAnsi="Consolas"/>
                <w:noProof/>
                <w:lang w:val="en-GB"/>
              </w:rPr>
              <w:lastRenderedPageBreak/>
              <w:t>splitter</w:t>
            </w:r>
            <w:r w:rsidR="00DE7F8A" w:rsidRPr="000C61AD">
              <w:rPr>
                <w:rFonts w:ascii="Consolas" w:hAnsi="Consolas"/>
                <w:noProof/>
                <w:lang w:val="en-GB"/>
              </w:rPr>
              <w:t xml:space="preserve"> </w:t>
            </w:r>
            <w:r w:rsidR="00DE7F8A" w:rsidRPr="000C61AD">
              <w:rPr>
                <w:noProof/>
                <w:lang w:val="en-GB"/>
              </w:rPr>
              <w:t>(</w:t>
            </w:r>
            <w:r w:rsidR="00DE7F8A" w:rsidRPr="000C61AD">
              <w:rPr>
                <w:i/>
                <w:iCs/>
                <w:noProof/>
                <w:lang w:val="en-GB"/>
              </w:rPr>
              <w:t xml:space="preserve">Default: </w:t>
            </w:r>
            <w:r w:rsidR="00DE7F8A" w:rsidRPr="000C61AD">
              <w:rPr>
                <w:rFonts w:ascii="Consolas" w:hAnsi="Consolas"/>
                <w:i/>
                <w:iCs/>
                <w:noProof/>
                <w:lang w:val="en-GB"/>
              </w:rPr>
              <w:t>"</w:t>
            </w:r>
            <w:r w:rsidRPr="000C61AD">
              <w:rPr>
                <w:rFonts w:ascii="Consolas" w:hAnsi="Consolas"/>
                <w:i/>
                <w:iCs/>
                <w:noProof/>
                <w:lang w:val="en-GB"/>
              </w:rPr>
              <w:t>best</w:t>
            </w:r>
            <w:r w:rsidR="00DE7F8A" w:rsidRPr="000C61AD">
              <w:rPr>
                <w:rFonts w:ascii="Consolas" w:hAnsi="Consolas"/>
                <w:i/>
                <w:iCs/>
                <w:noProof/>
                <w:lang w:val="en-GB"/>
              </w:rPr>
              <w:t>"</w:t>
            </w:r>
            <w:r w:rsidR="00DE7F8A" w:rsidRPr="000C61AD">
              <w:rPr>
                <w:i/>
                <w:iCs/>
                <w:noProof/>
                <w:lang w:val="en-GB"/>
              </w:rPr>
              <w:t>)</w:t>
            </w:r>
          </w:p>
        </w:tc>
        <w:tc>
          <w:tcPr>
            <w:tcW w:w="1832" w:type="dxa"/>
          </w:tcPr>
          <w:p w14:paraId="208B67FE" w14:textId="43D56484" w:rsidR="00DE7F8A" w:rsidRPr="000C61AD" w:rsidRDefault="00DE7F8A" w:rsidP="00654E25">
            <w:pPr>
              <w:pStyle w:val="BodyText"/>
              <w:spacing w:before="0" w:after="0" w:line="240" w:lineRule="auto"/>
              <w:jc w:val="left"/>
              <w:rPr>
                <w:noProof/>
                <w:lang w:val="en-GB"/>
              </w:rPr>
            </w:pPr>
            <w:r w:rsidRPr="000C61AD">
              <w:rPr>
                <w:rFonts w:ascii="Consolas" w:hAnsi="Consolas"/>
                <w:noProof/>
                <w:lang w:val="en-GB"/>
              </w:rPr>
              <w:t>"</w:t>
            </w:r>
            <w:r w:rsidR="000E4A29" w:rsidRPr="000C61AD">
              <w:rPr>
                <w:rFonts w:ascii="Consolas" w:hAnsi="Consolas"/>
                <w:noProof/>
                <w:lang w:val="en-GB"/>
              </w:rPr>
              <w:t>best</w:t>
            </w:r>
            <w:r w:rsidRPr="000C61AD">
              <w:rPr>
                <w:rFonts w:ascii="Consolas" w:hAnsi="Consolas"/>
                <w:noProof/>
                <w:lang w:val="en-GB"/>
              </w:rPr>
              <w:t>"</w:t>
            </w:r>
            <w:r w:rsidRPr="000C61AD">
              <w:rPr>
                <w:noProof/>
                <w:lang w:val="en-GB"/>
              </w:rPr>
              <w:t xml:space="preserve">, </w:t>
            </w:r>
            <w:r w:rsidRPr="000C61AD">
              <w:rPr>
                <w:rFonts w:ascii="Consolas" w:hAnsi="Consolas"/>
                <w:noProof/>
                <w:lang w:val="en-GB"/>
              </w:rPr>
              <w:t>"random"</w:t>
            </w:r>
            <w:r w:rsidRPr="000C61AD">
              <w:rPr>
                <w:noProof/>
                <w:lang w:val="en-GB"/>
              </w:rPr>
              <w:t xml:space="preserve"> </w:t>
            </w:r>
          </w:p>
        </w:tc>
        <w:tc>
          <w:tcPr>
            <w:tcW w:w="5103" w:type="dxa"/>
          </w:tcPr>
          <w:p w14:paraId="4213B6B1" w14:textId="0836697E" w:rsidR="00DE7F8A" w:rsidRPr="000C61AD" w:rsidRDefault="00EB12FC" w:rsidP="008C6791">
            <w:pPr>
              <w:pStyle w:val="BodyText"/>
              <w:spacing w:before="0" w:after="0" w:line="240" w:lineRule="auto"/>
              <w:rPr>
                <w:noProof/>
                <w:lang w:val="en-GB"/>
              </w:rPr>
            </w:pPr>
            <w:r w:rsidRPr="000C61AD">
              <w:rPr>
                <w:noProof/>
                <w:lang w:val="en-GB"/>
              </w:rPr>
              <w:t xml:space="preserve">The strategy used to choose the split at each node. Supported strategies are </w:t>
            </w:r>
            <w:r w:rsidRPr="000C61AD">
              <w:rPr>
                <w:rFonts w:ascii="Consolas" w:hAnsi="Consolas"/>
                <w:noProof/>
                <w:lang w:val="en-GB"/>
              </w:rPr>
              <w:t>"best"</w:t>
            </w:r>
            <w:r w:rsidRPr="000C61AD">
              <w:rPr>
                <w:noProof/>
                <w:lang w:val="en-GB"/>
              </w:rPr>
              <w:t xml:space="preserve"> to choose the best split and </w:t>
            </w:r>
            <w:r w:rsidRPr="000C61AD">
              <w:rPr>
                <w:rFonts w:ascii="Consolas" w:hAnsi="Consolas"/>
                <w:noProof/>
                <w:lang w:val="en-GB"/>
              </w:rPr>
              <w:t>"random"</w:t>
            </w:r>
            <w:r w:rsidRPr="000C61AD">
              <w:rPr>
                <w:noProof/>
                <w:lang w:val="en-GB"/>
              </w:rPr>
              <w:t xml:space="preserve"> to choose the best random split.</w:t>
            </w:r>
          </w:p>
        </w:tc>
      </w:tr>
      <w:tr w:rsidR="00DE7F8A" w:rsidRPr="00971571" w14:paraId="479DD7A3" w14:textId="77777777" w:rsidTr="00ED66CA">
        <w:tc>
          <w:tcPr>
            <w:tcW w:w="2132" w:type="dxa"/>
          </w:tcPr>
          <w:p w14:paraId="0ADF4C96" w14:textId="4D81E1DC" w:rsidR="00DE7F8A" w:rsidRPr="000C61AD" w:rsidRDefault="00333DB5" w:rsidP="00654E25">
            <w:pPr>
              <w:pStyle w:val="BodyText"/>
              <w:spacing w:before="0" w:line="240" w:lineRule="auto"/>
              <w:rPr>
                <w:i/>
                <w:iCs/>
                <w:noProof/>
                <w:lang w:val="en-GB"/>
              </w:rPr>
            </w:pPr>
            <w:r w:rsidRPr="000C61AD">
              <w:rPr>
                <w:rFonts w:ascii="Consolas" w:hAnsi="Consolas"/>
                <w:noProof/>
                <w:lang w:val="en-GB"/>
              </w:rPr>
              <w:t>max</w:t>
            </w:r>
            <w:r w:rsidR="00DE7F8A" w:rsidRPr="000C61AD">
              <w:rPr>
                <w:rFonts w:ascii="Consolas" w:hAnsi="Consolas"/>
                <w:noProof/>
                <w:lang w:val="en-GB"/>
              </w:rPr>
              <w:t>_</w:t>
            </w:r>
            <w:r w:rsidRPr="000C61AD">
              <w:rPr>
                <w:rFonts w:ascii="Consolas" w:hAnsi="Consolas"/>
                <w:noProof/>
                <w:lang w:val="en-GB"/>
              </w:rPr>
              <w:t>depth</w:t>
            </w:r>
            <w:r w:rsidR="00DE7F8A" w:rsidRPr="000C61AD">
              <w:rPr>
                <w:rFonts w:ascii="Consolas" w:hAnsi="Consolas"/>
                <w:noProof/>
                <w:lang w:val="en-GB"/>
              </w:rPr>
              <w:t xml:space="preserve"> </w:t>
            </w:r>
            <w:r w:rsidR="00DE7F8A" w:rsidRPr="000C61AD">
              <w:rPr>
                <w:i/>
                <w:iCs/>
                <w:noProof/>
                <w:lang w:val="en-GB"/>
              </w:rPr>
              <w:t xml:space="preserve">(Default: </w:t>
            </w:r>
            <w:r w:rsidRPr="000C61AD">
              <w:rPr>
                <w:rFonts w:ascii="Consolas" w:hAnsi="Consolas"/>
                <w:i/>
                <w:iCs/>
                <w:noProof/>
                <w:lang w:val="en-GB"/>
              </w:rPr>
              <w:t>None</w:t>
            </w:r>
            <w:r w:rsidR="00DE7F8A" w:rsidRPr="000C61AD">
              <w:rPr>
                <w:i/>
                <w:iCs/>
                <w:noProof/>
                <w:lang w:val="en-GB"/>
              </w:rPr>
              <w:t>)</w:t>
            </w:r>
          </w:p>
          <w:p w14:paraId="3389DF79" w14:textId="77777777" w:rsidR="00DE7F8A" w:rsidRPr="000C61AD" w:rsidRDefault="00DE7F8A" w:rsidP="00654E25">
            <w:pPr>
              <w:pStyle w:val="BodyText"/>
              <w:spacing w:before="0" w:after="0" w:line="240" w:lineRule="auto"/>
              <w:jc w:val="left"/>
              <w:rPr>
                <w:rFonts w:ascii="Consolas" w:hAnsi="Consolas"/>
                <w:noProof/>
                <w:lang w:val="en-GB"/>
              </w:rPr>
            </w:pPr>
          </w:p>
        </w:tc>
        <w:tc>
          <w:tcPr>
            <w:tcW w:w="1832" w:type="dxa"/>
          </w:tcPr>
          <w:p w14:paraId="4B4EFBA6" w14:textId="77777777" w:rsidR="00DE7F8A" w:rsidRPr="000C61AD" w:rsidRDefault="00DE7F8A" w:rsidP="00654E25">
            <w:pPr>
              <w:pStyle w:val="BodyText"/>
              <w:spacing w:before="0" w:after="0" w:line="240" w:lineRule="auto"/>
              <w:jc w:val="left"/>
              <w:rPr>
                <w:noProof/>
                <w:lang w:val="en-GB"/>
              </w:rPr>
            </w:pPr>
            <w:r w:rsidRPr="000C61AD">
              <w:rPr>
                <w:noProof/>
                <w:lang w:val="en-GB"/>
              </w:rPr>
              <w:t>integer</w:t>
            </w:r>
          </w:p>
        </w:tc>
        <w:tc>
          <w:tcPr>
            <w:tcW w:w="5103" w:type="dxa"/>
          </w:tcPr>
          <w:p w14:paraId="3018EF37" w14:textId="0600AF78" w:rsidR="00DE7F8A" w:rsidRPr="000C61AD" w:rsidRDefault="00301CD4" w:rsidP="00F3280D">
            <w:pPr>
              <w:pStyle w:val="BodyText"/>
              <w:spacing w:before="0" w:after="0" w:line="240" w:lineRule="auto"/>
              <w:rPr>
                <w:noProof/>
                <w:lang w:val="en-GB"/>
              </w:rPr>
            </w:pPr>
            <w:r w:rsidRPr="000C61AD">
              <w:rPr>
                <w:noProof/>
                <w:lang w:val="en-GB"/>
              </w:rPr>
              <w:t xml:space="preserve">The maximum depth of the tree. If </w:t>
            </w:r>
            <w:r w:rsidRPr="000C61AD">
              <w:rPr>
                <w:rFonts w:ascii="Consolas" w:hAnsi="Consolas"/>
                <w:noProof/>
                <w:lang w:val="en-GB"/>
              </w:rPr>
              <w:t>None</w:t>
            </w:r>
            <w:r w:rsidRPr="000C61AD">
              <w:rPr>
                <w:noProof/>
                <w:lang w:val="en-GB"/>
              </w:rPr>
              <w:t xml:space="preserve">, then nodes are expanded until all leaves are pure or until all leaves contain less than </w:t>
            </w:r>
            <w:r w:rsidRPr="000C61AD">
              <w:rPr>
                <w:rFonts w:ascii="Consolas" w:hAnsi="Consolas"/>
                <w:noProof/>
                <w:lang w:val="en-GB"/>
              </w:rPr>
              <w:t>min_samples_split</w:t>
            </w:r>
            <w:r w:rsidRPr="000C61AD">
              <w:rPr>
                <w:noProof/>
                <w:lang w:val="en-GB"/>
              </w:rPr>
              <w:t xml:space="preserve"> samples</w:t>
            </w:r>
            <w:r w:rsidR="00DE7F8A" w:rsidRPr="000C61AD">
              <w:rPr>
                <w:noProof/>
                <w:lang w:val="en-GB"/>
              </w:rPr>
              <w:t>.</w:t>
            </w:r>
          </w:p>
        </w:tc>
      </w:tr>
      <w:tr w:rsidR="00DE7F8A" w:rsidRPr="00971571" w14:paraId="742423AD" w14:textId="77777777" w:rsidTr="00ED66CA">
        <w:tc>
          <w:tcPr>
            <w:tcW w:w="2132" w:type="dxa"/>
          </w:tcPr>
          <w:p w14:paraId="0D666D12" w14:textId="52CD8F68" w:rsidR="00DE7F8A" w:rsidRPr="000C61AD" w:rsidRDefault="005442F9" w:rsidP="00654E25">
            <w:pPr>
              <w:pStyle w:val="BodyText"/>
              <w:spacing w:before="0" w:line="240" w:lineRule="auto"/>
              <w:rPr>
                <w:i/>
                <w:iCs/>
                <w:noProof/>
                <w:lang w:val="en-GB"/>
              </w:rPr>
            </w:pPr>
            <w:r w:rsidRPr="000C61AD">
              <w:rPr>
                <w:rFonts w:ascii="Consolas" w:hAnsi="Consolas"/>
                <w:noProof/>
                <w:lang w:val="en-GB"/>
              </w:rPr>
              <w:t>min_samples_</w:t>
            </w:r>
            <w:r w:rsidRPr="000C61AD">
              <w:rPr>
                <w:rFonts w:ascii="Consolas" w:hAnsi="Consolas"/>
                <w:noProof/>
                <w:lang w:val="en-GB"/>
              </w:rPr>
              <w:br/>
              <w:t>split</w:t>
            </w:r>
            <w:r w:rsidR="00DE7F8A" w:rsidRPr="000C61AD">
              <w:rPr>
                <w:rFonts w:ascii="Consolas" w:hAnsi="Consolas"/>
                <w:noProof/>
                <w:lang w:val="en-GB"/>
              </w:rPr>
              <w:t xml:space="preserve"> </w:t>
            </w:r>
            <w:r w:rsidR="00955726" w:rsidRPr="000C61AD">
              <w:rPr>
                <w:rFonts w:ascii="Consolas" w:hAnsi="Consolas"/>
                <w:noProof/>
                <w:lang w:val="en-GB"/>
              </w:rPr>
              <w:br/>
            </w:r>
            <w:r w:rsidR="00DE7F8A" w:rsidRPr="000C61AD">
              <w:rPr>
                <w:i/>
                <w:iCs/>
                <w:noProof/>
                <w:lang w:val="en-GB"/>
              </w:rPr>
              <w:t xml:space="preserve">(Default: </w:t>
            </w:r>
            <w:r w:rsidR="00955726" w:rsidRPr="000C61AD">
              <w:rPr>
                <w:i/>
                <w:iCs/>
                <w:noProof/>
                <w:lang w:val="en-GB"/>
              </w:rPr>
              <w:t>2</w:t>
            </w:r>
            <w:r w:rsidR="00DE7F8A" w:rsidRPr="000C61AD">
              <w:rPr>
                <w:i/>
                <w:iCs/>
                <w:noProof/>
                <w:lang w:val="en-GB"/>
              </w:rPr>
              <w:t>)</w:t>
            </w:r>
          </w:p>
        </w:tc>
        <w:tc>
          <w:tcPr>
            <w:tcW w:w="1832" w:type="dxa"/>
          </w:tcPr>
          <w:p w14:paraId="2D7311C0" w14:textId="60D2C0F1" w:rsidR="00DE7F8A" w:rsidRPr="000C61AD" w:rsidRDefault="00955726" w:rsidP="00654E25">
            <w:pPr>
              <w:pStyle w:val="BodyText"/>
              <w:spacing w:before="0" w:after="0" w:line="240" w:lineRule="auto"/>
              <w:jc w:val="left"/>
              <w:rPr>
                <w:noProof/>
                <w:lang w:val="en-GB"/>
              </w:rPr>
            </w:pPr>
            <w:r w:rsidRPr="000C61AD">
              <w:rPr>
                <w:noProof/>
                <w:lang w:val="en-GB"/>
              </w:rPr>
              <w:t>I</w:t>
            </w:r>
            <w:r w:rsidR="00DE7F8A" w:rsidRPr="000C61AD">
              <w:rPr>
                <w:noProof/>
                <w:lang w:val="en-GB"/>
              </w:rPr>
              <w:t>nteger</w:t>
            </w:r>
            <w:r w:rsidRPr="000C61AD">
              <w:rPr>
                <w:noProof/>
                <w:lang w:val="en-GB"/>
              </w:rPr>
              <w:t xml:space="preserve"> or float</w:t>
            </w:r>
          </w:p>
        </w:tc>
        <w:tc>
          <w:tcPr>
            <w:tcW w:w="5103" w:type="dxa"/>
          </w:tcPr>
          <w:p w14:paraId="5E538161" w14:textId="77777777" w:rsidR="00955726" w:rsidRPr="000C61AD" w:rsidRDefault="00955726" w:rsidP="00F3280D">
            <w:pPr>
              <w:pStyle w:val="BodyText"/>
              <w:spacing w:before="0" w:line="240" w:lineRule="auto"/>
              <w:rPr>
                <w:noProof/>
                <w:lang w:val="en-GB"/>
              </w:rPr>
            </w:pPr>
            <w:r w:rsidRPr="000C61AD">
              <w:rPr>
                <w:noProof/>
                <w:lang w:val="en-GB"/>
              </w:rPr>
              <w:t>The minimum number of samples required to split an internal node:</w:t>
            </w:r>
          </w:p>
          <w:p w14:paraId="7ACF81EF" w14:textId="635E45A8" w:rsidR="00955726" w:rsidRPr="000C61AD" w:rsidRDefault="00955726" w:rsidP="00F3280D">
            <w:pPr>
              <w:pStyle w:val="BodyText"/>
              <w:spacing w:before="0" w:line="240" w:lineRule="auto"/>
              <w:rPr>
                <w:noProof/>
                <w:lang w:val="en-GB"/>
              </w:rPr>
            </w:pPr>
            <w:r w:rsidRPr="000C61AD">
              <w:rPr>
                <w:noProof/>
                <w:lang w:val="en-GB"/>
              </w:rPr>
              <w:t>If int</w:t>
            </w:r>
            <w:r w:rsidR="005A34A4" w:rsidRPr="000C61AD">
              <w:rPr>
                <w:noProof/>
                <w:lang w:val="en-GB"/>
              </w:rPr>
              <w:t>eger</w:t>
            </w:r>
            <w:r w:rsidRPr="000C61AD">
              <w:rPr>
                <w:noProof/>
                <w:lang w:val="en-GB"/>
              </w:rPr>
              <w:t xml:space="preserve">, consider </w:t>
            </w:r>
            <w:r w:rsidRPr="000C61AD">
              <w:rPr>
                <w:rFonts w:ascii="Consolas" w:hAnsi="Consolas"/>
                <w:noProof/>
                <w:lang w:val="en-GB"/>
              </w:rPr>
              <w:t>min_samples_split</w:t>
            </w:r>
            <w:r w:rsidRPr="000C61AD">
              <w:rPr>
                <w:noProof/>
                <w:lang w:val="en-GB"/>
              </w:rPr>
              <w:t xml:space="preserve"> as the minimum number.</w:t>
            </w:r>
          </w:p>
          <w:p w14:paraId="327CADCB" w14:textId="4D6483EF" w:rsidR="00DE7F8A" w:rsidRPr="000C61AD" w:rsidRDefault="00955726" w:rsidP="00F3280D">
            <w:pPr>
              <w:pStyle w:val="BodyText"/>
              <w:spacing w:before="0" w:after="0" w:line="240" w:lineRule="auto"/>
              <w:rPr>
                <w:noProof/>
                <w:lang w:val="en-GB"/>
              </w:rPr>
            </w:pPr>
            <w:r w:rsidRPr="000C61AD">
              <w:rPr>
                <w:noProof/>
                <w:lang w:val="en-GB"/>
              </w:rPr>
              <w:t xml:space="preserve">If float, </w:t>
            </w:r>
            <w:r w:rsidRPr="000C61AD">
              <w:rPr>
                <w:rFonts w:ascii="Consolas" w:hAnsi="Consolas"/>
                <w:noProof/>
                <w:lang w:val="en-GB"/>
              </w:rPr>
              <w:t>min_samples_split</w:t>
            </w:r>
            <w:r w:rsidRPr="000C61AD">
              <w:rPr>
                <w:noProof/>
                <w:lang w:val="en-GB"/>
              </w:rPr>
              <w:t xml:space="preserve"> is a fraction and </w:t>
            </w:r>
            <w:r w:rsidRPr="000C61AD">
              <w:rPr>
                <w:rFonts w:ascii="Consolas" w:hAnsi="Consolas"/>
                <w:noProof/>
                <w:lang w:val="en-GB"/>
              </w:rPr>
              <w:t>ceil(min_samples_split * n_samples)</w:t>
            </w:r>
            <w:r w:rsidRPr="000C61AD">
              <w:rPr>
                <w:noProof/>
                <w:lang w:val="en-GB"/>
              </w:rPr>
              <w:t xml:space="preserve"> are the minimum number of samples for each split.</w:t>
            </w:r>
          </w:p>
        </w:tc>
      </w:tr>
      <w:tr w:rsidR="00DE7F8A" w:rsidRPr="00971571" w14:paraId="4725AA08" w14:textId="77777777" w:rsidTr="00ED66CA">
        <w:tc>
          <w:tcPr>
            <w:tcW w:w="2132" w:type="dxa"/>
          </w:tcPr>
          <w:p w14:paraId="2979A95F" w14:textId="43CB66B4" w:rsidR="00DE7F8A" w:rsidRPr="000C61AD" w:rsidRDefault="00B10CAD" w:rsidP="00654E25">
            <w:pPr>
              <w:pStyle w:val="BodyText"/>
              <w:spacing w:before="0" w:after="0" w:line="240" w:lineRule="auto"/>
              <w:jc w:val="left"/>
              <w:rPr>
                <w:rFonts w:ascii="Consolas" w:hAnsi="Consolas"/>
                <w:noProof/>
                <w:lang w:val="en-GB"/>
              </w:rPr>
            </w:pPr>
            <w:r w:rsidRPr="000C61AD">
              <w:rPr>
                <w:rFonts w:ascii="Consolas" w:hAnsi="Consolas"/>
                <w:noProof/>
                <w:lang w:val="en-GB"/>
              </w:rPr>
              <w:t>min_samples_</w:t>
            </w:r>
            <w:r w:rsidRPr="000C61AD">
              <w:rPr>
                <w:rFonts w:ascii="Consolas" w:hAnsi="Consolas"/>
                <w:noProof/>
                <w:lang w:val="en-GB"/>
              </w:rPr>
              <w:br/>
              <w:t>leaf</w:t>
            </w:r>
            <w:r w:rsidR="00DE7F8A" w:rsidRPr="000C61AD">
              <w:rPr>
                <w:rFonts w:ascii="Consolas" w:hAnsi="Consolas"/>
                <w:noProof/>
                <w:lang w:val="en-GB"/>
              </w:rPr>
              <w:t xml:space="preserve"> </w:t>
            </w:r>
            <w:r w:rsidR="00DE7F8A" w:rsidRPr="000C61AD">
              <w:rPr>
                <w:rFonts w:ascii="Consolas" w:hAnsi="Consolas"/>
                <w:noProof/>
                <w:lang w:val="en-GB"/>
              </w:rPr>
              <w:br/>
            </w:r>
            <w:r w:rsidR="00DE7F8A" w:rsidRPr="000C61AD">
              <w:rPr>
                <w:i/>
                <w:iCs/>
                <w:noProof/>
                <w:lang w:val="en-GB"/>
              </w:rPr>
              <w:t>(Default: 1)</w:t>
            </w:r>
          </w:p>
        </w:tc>
        <w:tc>
          <w:tcPr>
            <w:tcW w:w="1832" w:type="dxa"/>
          </w:tcPr>
          <w:p w14:paraId="3B636F5D" w14:textId="6440462F" w:rsidR="00DE7F8A" w:rsidRPr="000C61AD" w:rsidRDefault="00B35DC6" w:rsidP="00654E25">
            <w:pPr>
              <w:pStyle w:val="BodyText"/>
              <w:spacing w:before="0" w:after="0" w:line="240" w:lineRule="auto"/>
              <w:jc w:val="left"/>
              <w:rPr>
                <w:noProof/>
                <w:lang w:val="en-GB"/>
              </w:rPr>
            </w:pPr>
            <w:r w:rsidRPr="000C61AD">
              <w:rPr>
                <w:noProof/>
                <w:lang w:val="en-GB"/>
              </w:rPr>
              <w:t xml:space="preserve">Integer or </w:t>
            </w:r>
            <w:r w:rsidR="00DE7F8A" w:rsidRPr="000C61AD">
              <w:rPr>
                <w:noProof/>
                <w:lang w:val="en-GB"/>
              </w:rPr>
              <w:t>float</w:t>
            </w:r>
          </w:p>
        </w:tc>
        <w:tc>
          <w:tcPr>
            <w:tcW w:w="5103" w:type="dxa"/>
          </w:tcPr>
          <w:p w14:paraId="7DBD473B" w14:textId="77777777" w:rsidR="00B171DF" w:rsidRPr="000C61AD" w:rsidRDefault="00B171DF" w:rsidP="00F3280D">
            <w:pPr>
              <w:pStyle w:val="BodyText"/>
              <w:spacing w:before="0" w:line="240" w:lineRule="auto"/>
              <w:rPr>
                <w:noProof/>
                <w:lang w:val="en-GB"/>
              </w:rPr>
            </w:pPr>
            <w:r w:rsidRPr="000C61AD">
              <w:rPr>
                <w:noProof/>
                <w:lang w:val="en-GB"/>
              </w:rPr>
              <w:t xml:space="preserve">The minimum number of samples required to be at a leaf node. A split point at any depth will only be considered if it leaves at least </w:t>
            </w:r>
            <w:r w:rsidRPr="000C61AD">
              <w:rPr>
                <w:rFonts w:ascii="Consolas" w:hAnsi="Consolas"/>
                <w:noProof/>
                <w:lang w:val="en-GB"/>
              </w:rPr>
              <w:t>min_samples_leaf</w:t>
            </w:r>
            <w:r w:rsidRPr="000C61AD">
              <w:rPr>
                <w:noProof/>
                <w:lang w:val="en-GB"/>
              </w:rPr>
              <w:t xml:space="preserve"> training samples in each of the left and right branches. This may have the effect of smoothing the model, especially in regression.</w:t>
            </w:r>
          </w:p>
          <w:p w14:paraId="1CE9DCDD" w14:textId="579ECDD9" w:rsidR="00B171DF" w:rsidRPr="000C61AD" w:rsidRDefault="00B171DF" w:rsidP="00F3280D">
            <w:pPr>
              <w:pStyle w:val="BodyText"/>
              <w:spacing w:before="0" w:line="240" w:lineRule="auto"/>
              <w:rPr>
                <w:noProof/>
                <w:lang w:val="en-GB"/>
              </w:rPr>
            </w:pPr>
            <w:r w:rsidRPr="000C61AD">
              <w:rPr>
                <w:noProof/>
                <w:lang w:val="en-GB"/>
              </w:rPr>
              <w:t>If int</w:t>
            </w:r>
            <w:r w:rsidR="00C240CE" w:rsidRPr="000C61AD">
              <w:rPr>
                <w:noProof/>
                <w:lang w:val="en-GB"/>
              </w:rPr>
              <w:t>eger</w:t>
            </w:r>
            <w:r w:rsidRPr="000C61AD">
              <w:rPr>
                <w:noProof/>
                <w:lang w:val="en-GB"/>
              </w:rPr>
              <w:t xml:space="preserve">, consider </w:t>
            </w:r>
            <w:r w:rsidRPr="000C61AD">
              <w:rPr>
                <w:rFonts w:ascii="Consolas" w:hAnsi="Consolas"/>
                <w:noProof/>
                <w:lang w:val="en-GB"/>
              </w:rPr>
              <w:t>min_samples_leaf</w:t>
            </w:r>
            <w:r w:rsidRPr="000C61AD">
              <w:rPr>
                <w:noProof/>
                <w:lang w:val="en-GB"/>
              </w:rPr>
              <w:t xml:space="preserve"> as the minimum number.</w:t>
            </w:r>
          </w:p>
          <w:p w14:paraId="70B4120F" w14:textId="050B222A" w:rsidR="00DE7F8A" w:rsidRPr="000C61AD" w:rsidRDefault="00B171DF" w:rsidP="00F3280D">
            <w:pPr>
              <w:pStyle w:val="BodyText"/>
              <w:spacing w:before="0" w:after="0" w:line="240" w:lineRule="auto"/>
              <w:rPr>
                <w:noProof/>
                <w:lang w:val="en-GB"/>
              </w:rPr>
            </w:pPr>
            <w:r w:rsidRPr="000C61AD">
              <w:rPr>
                <w:noProof/>
                <w:lang w:val="en-GB"/>
              </w:rPr>
              <w:lastRenderedPageBreak/>
              <w:t xml:space="preserve">If float, </w:t>
            </w:r>
            <w:r w:rsidRPr="000C61AD">
              <w:rPr>
                <w:rFonts w:ascii="Consolas" w:hAnsi="Consolas"/>
                <w:noProof/>
                <w:lang w:val="en-GB"/>
              </w:rPr>
              <w:t>min_samples_leaf</w:t>
            </w:r>
            <w:r w:rsidRPr="000C61AD">
              <w:rPr>
                <w:noProof/>
                <w:lang w:val="en-GB"/>
              </w:rPr>
              <w:t xml:space="preserve"> is a fraction and </w:t>
            </w:r>
            <w:r w:rsidRPr="000C61AD">
              <w:rPr>
                <w:rFonts w:ascii="Consolas" w:hAnsi="Consolas"/>
                <w:noProof/>
                <w:lang w:val="en-GB"/>
              </w:rPr>
              <w:t>ceil(min_samples_leaf * n_samples)</w:t>
            </w:r>
            <w:r w:rsidRPr="000C61AD">
              <w:rPr>
                <w:noProof/>
                <w:lang w:val="en-GB"/>
              </w:rPr>
              <w:t xml:space="preserve"> are the minimum number of samples for each node.</w:t>
            </w:r>
          </w:p>
        </w:tc>
      </w:tr>
      <w:tr w:rsidR="00DE7F8A" w:rsidRPr="00971571" w14:paraId="2B01F3B6" w14:textId="77777777" w:rsidTr="00ED66CA">
        <w:tc>
          <w:tcPr>
            <w:tcW w:w="2132" w:type="dxa"/>
          </w:tcPr>
          <w:p w14:paraId="0AF8D3FE" w14:textId="4E663B72" w:rsidR="00DE7F8A" w:rsidRPr="000C61AD" w:rsidRDefault="005D53FB" w:rsidP="00654E25">
            <w:pPr>
              <w:pStyle w:val="BodyText"/>
              <w:spacing w:before="0" w:after="0" w:line="240" w:lineRule="auto"/>
              <w:jc w:val="left"/>
              <w:rPr>
                <w:rFonts w:ascii="Consolas" w:hAnsi="Consolas"/>
                <w:noProof/>
                <w:lang w:val="en-GB"/>
              </w:rPr>
            </w:pPr>
            <w:r w:rsidRPr="000C61AD">
              <w:rPr>
                <w:rFonts w:ascii="Consolas" w:hAnsi="Consolas"/>
                <w:noProof/>
                <w:lang w:val="en-GB"/>
              </w:rPr>
              <w:lastRenderedPageBreak/>
              <w:t>min_weight_</w:t>
            </w:r>
            <w:r w:rsidRPr="000C61AD">
              <w:rPr>
                <w:rFonts w:ascii="Consolas" w:hAnsi="Consolas"/>
                <w:noProof/>
                <w:lang w:val="en-GB"/>
              </w:rPr>
              <w:br/>
              <w:t xml:space="preserve">fraction_leaf </w:t>
            </w:r>
            <w:r w:rsidR="00DE7F8A" w:rsidRPr="000C61AD">
              <w:rPr>
                <w:i/>
                <w:iCs/>
                <w:noProof/>
                <w:lang w:val="en-GB"/>
              </w:rPr>
              <w:t xml:space="preserve">(Default: </w:t>
            </w:r>
            <w:r w:rsidRPr="000C61AD">
              <w:rPr>
                <w:i/>
                <w:iCs/>
                <w:noProof/>
                <w:lang w:val="en-GB"/>
              </w:rPr>
              <w:t>0.0</w:t>
            </w:r>
            <w:r w:rsidR="00DE7F8A" w:rsidRPr="000C61AD">
              <w:rPr>
                <w:i/>
                <w:iCs/>
                <w:noProof/>
                <w:lang w:val="en-GB"/>
              </w:rPr>
              <w:t>)</w:t>
            </w:r>
          </w:p>
        </w:tc>
        <w:tc>
          <w:tcPr>
            <w:tcW w:w="1832" w:type="dxa"/>
          </w:tcPr>
          <w:p w14:paraId="06E97E02" w14:textId="7554E5A5" w:rsidR="00DE7F8A" w:rsidRPr="000C61AD" w:rsidRDefault="005D53FB" w:rsidP="00654E25">
            <w:pPr>
              <w:pStyle w:val="BodyText"/>
              <w:spacing w:before="0" w:after="0" w:line="240" w:lineRule="auto"/>
              <w:jc w:val="left"/>
              <w:rPr>
                <w:noProof/>
                <w:lang w:val="en-GB"/>
              </w:rPr>
            </w:pPr>
            <w:r w:rsidRPr="000C61AD">
              <w:rPr>
                <w:noProof/>
                <w:lang w:val="en-GB"/>
              </w:rPr>
              <w:t>float</w:t>
            </w:r>
          </w:p>
        </w:tc>
        <w:tc>
          <w:tcPr>
            <w:tcW w:w="5103" w:type="dxa"/>
          </w:tcPr>
          <w:p w14:paraId="0E4FEB48" w14:textId="405ED697" w:rsidR="00DE7F8A" w:rsidRPr="000C61AD" w:rsidRDefault="000A611C" w:rsidP="00F3280D">
            <w:pPr>
              <w:pStyle w:val="BodyText"/>
              <w:spacing w:before="0" w:after="0" w:line="240" w:lineRule="auto"/>
              <w:rPr>
                <w:noProof/>
                <w:lang w:val="en-GB"/>
              </w:rPr>
            </w:pPr>
            <w:r w:rsidRPr="000C61AD">
              <w:rPr>
                <w:noProof/>
                <w:lang w:val="en-GB"/>
              </w:rPr>
              <w:t xml:space="preserve">The minimum weighted fraction of the sum total of weights (of all the input samples) required to be at a leaf node. Samples have equal weight when </w:t>
            </w:r>
            <w:r w:rsidRPr="000C61AD">
              <w:rPr>
                <w:rFonts w:ascii="Consolas" w:hAnsi="Consolas"/>
                <w:noProof/>
                <w:lang w:val="en-GB"/>
              </w:rPr>
              <w:t>sample_weight</w:t>
            </w:r>
            <w:r w:rsidRPr="000C61AD">
              <w:rPr>
                <w:noProof/>
                <w:lang w:val="en-GB"/>
              </w:rPr>
              <w:t xml:space="preserve"> is not provided.</w:t>
            </w:r>
          </w:p>
        </w:tc>
      </w:tr>
      <w:tr w:rsidR="00DE7F8A" w:rsidRPr="00971571" w14:paraId="0B61BA9C" w14:textId="77777777" w:rsidTr="00ED66CA">
        <w:tc>
          <w:tcPr>
            <w:tcW w:w="2132" w:type="dxa"/>
          </w:tcPr>
          <w:p w14:paraId="04EF5CB2" w14:textId="1937664D" w:rsidR="00DE7F8A" w:rsidRPr="000C61AD" w:rsidRDefault="00BA02D3" w:rsidP="00654E25">
            <w:pPr>
              <w:pStyle w:val="BodyText"/>
              <w:spacing w:before="0" w:line="240" w:lineRule="auto"/>
              <w:rPr>
                <w:i/>
                <w:iCs/>
                <w:noProof/>
                <w:lang w:val="en-GB"/>
              </w:rPr>
            </w:pPr>
            <w:r w:rsidRPr="000C61AD">
              <w:rPr>
                <w:rFonts w:ascii="Consolas" w:hAnsi="Consolas"/>
                <w:noProof/>
                <w:lang w:val="en-GB"/>
              </w:rPr>
              <w:t>max_features</w:t>
            </w:r>
            <w:r w:rsidR="00DE7F8A" w:rsidRPr="000C61AD">
              <w:rPr>
                <w:rFonts w:ascii="Consolas" w:hAnsi="Consolas"/>
                <w:noProof/>
                <w:lang w:val="en-GB"/>
              </w:rPr>
              <w:t xml:space="preserve"> </w:t>
            </w:r>
            <w:r w:rsidR="00DE7F8A" w:rsidRPr="000C61AD">
              <w:rPr>
                <w:i/>
                <w:iCs/>
                <w:noProof/>
                <w:lang w:val="en-GB"/>
              </w:rPr>
              <w:t xml:space="preserve">(Default: </w:t>
            </w:r>
            <w:r w:rsidRPr="000C61AD">
              <w:rPr>
                <w:rFonts w:ascii="Consolas" w:hAnsi="Consolas"/>
                <w:i/>
                <w:iCs/>
                <w:noProof/>
                <w:lang w:val="en-GB"/>
              </w:rPr>
              <w:t>None</w:t>
            </w:r>
            <w:r w:rsidR="00DE7F8A" w:rsidRPr="000C61AD">
              <w:rPr>
                <w:i/>
                <w:iCs/>
                <w:noProof/>
                <w:lang w:val="en-GB"/>
              </w:rPr>
              <w:t>)</w:t>
            </w:r>
          </w:p>
        </w:tc>
        <w:tc>
          <w:tcPr>
            <w:tcW w:w="1832" w:type="dxa"/>
          </w:tcPr>
          <w:p w14:paraId="6DC3C864" w14:textId="37D6767C" w:rsidR="00DE7F8A" w:rsidRPr="000C61AD" w:rsidRDefault="00923521" w:rsidP="00654E25">
            <w:pPr>
              <w:pStyle w:val="BodyText"/>
              <w:spacing w:before="0" w:after="0" w:line="240" w:lineRule="auto"/>
              <w:jc w:val="left"/>
              <w:rPr>
                <w:noProof/>
                <w:lang w:val="en-GB"/>
              </w:rPr>
            </w:pPr>
            <w:r w:rsidRPr="000C61AD">
              <w:rPr>
                <w:noProof/>
                <w:lang w:val="en-GB"/>
              </w:rPr>
              <w:t xml:space="preserve">Integer, float, </w:t>
            </w:r>
            <w:r w:rsidRPr="000C61AD">
              <w:rPr>
                <w:rFonts w:ascii="Consolas" w:hAnsi="Consolas"/>
                <w:noProof/>
                <w:lang w:val="en-GB"/>
              </w:rPr>
              <w:t>"</w:t>
            </w:r>
            <w:r w:rsidR="00F22699" w:rsidRPr="000C61AD">
              <w:rPr>
                <w:rFonts w:ascii="Consolas" w:hAnsi="Consolas"/>
                <w:noProof/>
                <w:lang w:val="en-GB"/>
              </w:rPr>
              <w:t>auto</w:t>
            </w:r>
            <w:r w:rsidRPr="000C61AD">
              <w:rPr>
                <w:rFonts w:ascii="Consolas" w:hAnsi="Consolas"/>
                <w:noProof/>
                <w:lang w:val="en-GB"/>
              </w:rPr>
              <w:t>"</w:t>
            </w:r>
            <w:r w:rsidRPr="000C61AD">
              <w:rPr>
                <w:noProof/>
                <w:lang w:val="en-GB"/>
              </w:rPr>
              <w:t xml:space="preserve">, </w:t>
            </w:r>
            <w:r w:rsidRPr="000C61AD">
              <w:rPr>
                <w:rFonts w:ascii="Consolas" w:hAnsi="Consolas"/>
                <w:noProof/>
                <w:lang w:val="en-GB"/>
              </w:rPr>
              <w:t>"</w:t>
            </w:r>
            <w:r w:rsidR="00F22699" w:rsidRPr="000C61AD">
              <w:rPr>
                <w:rFonts w:ascii="Consolas" w:hAnsi="Consolas"/>
                <w:noProof/>
                <w:lang w:val="en-GB"/>
              </w:rPr>
              <w:t>sqrt</w:t>
            </w:r>
            <w:r w:rsidRPr="000C61AD">
              <w:rPr>
                <w:rFonts w:ascii="Consolas" w:hAnsi="Consolas"/>
                <w:noProof/>
                <w:lang w:val="en-GB"/>
              </w:rPr>
              <w:t>"</w:t>
            </w:r>
            <w:r w:rsidR="00F22699" w:rsidRPr="000C61AD">
              <w:rPr>
                <w:noProof/>
                <w:lang w:val="en-GB"/>
              </w:rPr>
              <w:t xml:space="preserve">, </w:t>
            </w:r>
            <w:r w:rsidR="00F22699" w:rsidRPr="000C61AD">
              <w:rPr>
                <w:rFonts w:ascii="Consolas" w:hAnsi="Consolas"/>
                <w:noProof/>
                <w:lang w:val="en-GB"/>
              </w:rPr>
              <w:t>"log2"</w:t>
            </w:r>
          </w:p>
        </w:tc>
        <w:tc>
          <w:tcPr>
            <w:tcW w:w="5103" w:type="dxa"/>
          </w:tcPr>
          <w:p w14:paraId="6344958C" w14:textId="77777777" w:rsidR="00EC1E2C" w:rsidRPr="000C61AD" w:rsidRDefault="00EC1E2C" w:rsidP="00F3280D">
            <w:pPr>
              <w:pStyle w:val="BodyText"/>
              <w:spacing w:before="0" w:line="240" w:lineRule="auto"/>
              <w:rPr>
                <w:noProof/>
                <w:lang w:val="en-GB"/>
              </w:rPr>
            </w:pPr>
            <w:r w:rsidRPr="000C61AD">
              <w:rPr>
                <w:noProof/>
                <w:lang w:val="en-GB"/>
              </w:rPr>
              <w:t>The number of features to consider when looking for the best split:</w:t>
            </w:r>
          </w:p>
          <w:p w14:paraId="3B30B547" w14:textId="0FE1E7F8" w:rsidR="00EC1E2C" w:rsidRPr="000C61AD" w:rsidRDefault="00EC1E2C" w:rsidP="00F3280D">
            <w:pPr>
              <w:pStyle w:val="BodyText"/>
              <w:spacing w:before="0" w:line="240" w:lineRule="auto"/>
              <w:rPr>
                <w:noProof/>
                <w:lang w:val="en-GB"/>
              </w:rPr>
            </w:pPr>
            <w:r w:rsidRPr="000C61AD">
              <w:rPr>
                <w:noProof/>
                <w:lang w:val="en-GB"/>
              </w:rPr>
              <w:t>If int</w:t>
            </w:r>
            <w:r w:rsidR="0026557F" w:rsidRPr="000C61AD">
              <w:rPr>
                <w:noProof/>
                <w:lang w:val="en-GB"/>
              </w:rPr>
              <w:t>eger</w:t>
            </w:r>
            <w:r w:rsidRPr="000C61AD">
              <w:rPr>
                <w:noProof/>
                <w:lang w:val="en-GB"/>
              </w:rPr>
              <w:t xml:space="preserve">, consider </w:t>
            </w:r>
            <w:r w:rsidRPr="000C61AD">
              <w:rPr>
                <w:rFonts w:ascii="Consolas" w:hAnsi="Consolas"/>
                <w:noProof/>
                <w:lang w:val="en-GB"/>
              </w:rPr>
              <w:t>max_features</w:t>
            </w:r>
            <w:r w:rsidRPr="000C61AD">
              <w:rPr>
                <w:noProof/>
                <w:lang w:val="en-GB"/>
              </w:rPr>
              <w:t xml:space="preserve"> features at each split.</w:t>
            </w:r>
          </w:p>
          <w:p w14:paraId="6557A9D8" w14:textId="2AC10463" w:rsidR="00EC1E2C" w:rsidRPr="000C61AD" w:rsidRDefault="00EC1E2C" w:rsidP="00F3280D">
            <w:pPr>
              <w:pStyle w:val="BodyText"/>
              <w:spacing w:before="0" w:line="240" w:lineRule="auto"/>
              <w:rPr>
                <w:noProof/>
                <w:lang w:val="en-GB"/>
              </w:rPr>
            </w:pPr>
            <w:r w:rsidRPr="000C61AD">
              <w:rPr>
                <w:noProof/>
                <w:lang w:val="en-GB"/>
              </w:rPr>
              <w:t xml:space="preserve">If float, </w:t>
            </w:r>
            <w:r w:rsidRPr="000C61AD">
              <w:rPr>
                <w:rFonts w:ascii="Consolas" w:hAnsi="Consolas"/>
                <w:noProof/>
                <w:lang w:val="en-GB"/>
              </w:rPr>
              <w:t>max_features</w:t>
            </w:r>
            <w:r w:rsidRPr="000C61AD">
              <w:rPr>
                <w:noProof/>
                <w:lang w:val="en-GB"/>
              </w:rPr>
              <w:t xml:space="preserve"> is a fraction and </w:t>
            </w:r>
            <w:r w:rsidRPr="000C61AD">
              <w:rPr>
                <w:rFonts w:ascii="Consolas" w:hAnsi="Consolas"/>
                <w:noProof/>
                <w:lang w:val="en-GB"/>
              </w:rPr>
              <w:t>int(max_features * n_features)</w:t>
            </w:r>
            <w:r w:rsidRPr="000C61AD">
              <w:rPr>
                <w:noProof/>
                <w:lang w:val="en-GB"/>
              </w:rPr>
              <w:t xml:space="preserve"> features are considered at each split.</w:t>
            </w:r>
          </w:p>
          <w:p w14:paraId="6FFAFE14" w14:textId="77777777" w:rsidR="00B66E47" w:rsidRPr="000C61AD" w:rsidRDefault="00EC1E2C" w:rsidP="00B66E47">
            <w:pPr>
              <w:pStyle w:val="BodyText"/>
              <w:spacing w:before="0" w:after="0" w:line="240" w:lineRule="auto"/>
              <w:rPr>
                <w:noProof/>
                <w:lang w:val="en-GB"/>
              </w:rPr>
            </w:pPr>
            <w:r w:rsidRPr="000C61AD">
              <w:rPr>
                <w:noProof/>
                <w:lang w:val="en-GB"/>
              </w:rPr>
              <w:t xml:space="preserve">If </w:t>
            </w:r>
            <w:r w:rsidRPr="000C61AD">
              <w:rPr>
                <w:rFonts w:ascii="Consolas" w:hAnsi="Consolas"/>
                <w:noProof/>
                <w:lang w:val="en-GB"/>
              </w:rPr>
              <w:t>"auto"</w:t>
            </w:r>
            <w:r w:rsidRPr="000C61AD">
              <w:rPr>
                <w:noProof/>
                <w:lang w:val="en-GB"/>
              </w:rPr>
              <w:t xml:space="preserve">, </w:t>
            </w:r>
          </w:p>
          <w:p w14:paraId="170910D7" w14:textId="7ABAEBF5" w:rsidR="00EC1E2C" w:rsidRPr="000C61AD" w:rsidRDefault="00EC1E2C" w:rsidP="00F3280D">
            <w:pPr>
              <w:pStyle w:val="BodyText"/>
              <w:spacing w:before="0" w:line="240" w:lineRule="auto"/>
              <w:rPr>
                <w:noProof/>
                <w:lang w:val="en-GB"/>
              </w:rPr>
            </w:pPr>
            <w:r w:rsidRPr="000C61AD">
              <w:rPr>
                <w:rFonts w:ascii="Consolas" w:hAnsi="Consolas"/>
                <w:noProof/>
                <w:lang w:val="en-GB"/>
              </w:rPr>
              <w:t>max_features = sqrt(n_features)</w:t>
            </w:r>
          </w:p>
          <w:p w14:paraId="31E3BC93" w14:textId="77777777" w:rsidR="00B66E47" w:rsidRPr="000C61AD" w:rsidRDefault="00EC1E2C" w:rsidP="00B66E47">
            <w:pPr>
              <w:pStyle w:val="BodyText"/>
              <w:spacing w:before="0" w:after="0" w:line="240" w:lineRule="auto"/>
              <w:rPr>
                <w:noProof/>
                <w:lang w:val="en-GB"/>
              </w:rPr>
            </w:pPr>
            <w:r w:rsidRPr="000C61AD">
              <w:rPr>
                <w:noProof/>
                <w:lang w:val="en-GB"/>
              </w:rPr>
              <w:t xml:space="preserve">If </w:t>
            </w:r>
            <w:r w:rsidR="00F412E4" w:rsidRPr="000C61AD">
              <w:rPr>
                <w:rFonts w:ascii="Consolas" w:hAnsi="Consolas"/>
                <w:noProof/>
                <w:lang w:val="en-GB"/>
              </w:rPr>
              <w:t>"</w:t>
            </w:r>
            <w:r w:rsidRPr="000C61AD">
              <w:rPr>
                <w:rFonts w:ascii="Consolas" w:hAnsi="Consolas"/>
                <w:noProof/>
                <w:lang w:val="en-GB"/>
              </w:rPr>
              <w:t>sqrt</w:t>
            </w:r>
            <w:r w:rsidR="00F412E4" w:rsidRPr="000C61AD">
              <w:rPr>
                <w:rFonts w:ascii="Consolas" w:hAnsi="Consolas"/>
                <w:noProof/>
                <w:lang w:val="en-GB"/>
              </w:rPr>
              <w:t>"</w:t>
            </w:r>
            <w:r w:rsidRPr="000C61AD">
              <w:rPr>
                <w:noProof/>
                <w:lang w:val="en-GB"/>
              </w:rPr>
              <w:t>,</w:t>
            </w:r>
          </w:p>
          <w:p w14:paraId="5E7D3B31" w14:textId="2C42F6E6" w:rsidR="00EC1E2C" w:rsidRPr="000C61AD" w:rsidRDefault="00EC1E2C" w:rsidP="00F3280D">
            <w:pPr>
              <w:pStyle w:val="BodyText"/>
              <w:spacing w:before="0" w:line="240" w:lineRule="auto"/>
              <w:rPr>
                <w:noProof/>
                <w:lang w:val="en-GB"/>
              </w:rPr>
            </w:pPr>
            <w:r w:rsidRPr="000C61AD">
              <w:rPr>
                <w:rFonts w:ascii="Consolas" w:hAnsi="Consolas"/>
                <w:noProof/>
                <w:lang w:val="en-GB"/>
              </w:rPr>
              <w:t>max_features</w:t>
            </w:r>
            <w:r w:rsidR="00F412E4" w:rsidRPr="000C61AD">
              <w:rPr>
                <w:rFonts w:ascii="Consolas" w:hAnsi="Consolas"/>
                <w:noProof/>
                <w:lang w:val="en-GB"/>
              </w:rPr>
              <w:t xml:space="preserve"> </w:t>
            </w:r>
            <w:r w:rsidRPr="000C61AD">
              <w:rPr>
                <w:rFonts w:ascii="Consolas" w:hAnsi="Consolas"/>
                <w:noProof/>
                <w:lang w:val="en-GB"/>
              </w:rPr>
              <w:t>=</w:t>
            </w:r>
            <w:r w:rsidR="00F412E4" w:rsidRPr="000C61AD">
              <w:rPr>
                <w:rFonts w:ascii="Consolas" w:hAnsi="Consolas"/>
                <w:noProof/>
                <w:lang w:val="en-GB"/>
              </w:rPr>
              <w:t xml:space="preserve"> </w:t>
            </w:r>
            <w:r w:rsidRPr="000C61AD">
              <w:rPr>
                <w:rFonts w:ascii="Consolas" w:hAnsi="Consolas"/>
                <w:noProof/>
                <w:lang w:val="en-GB"/>
              </w:rPr>
              <w:t>sqrt(n_features)</w:t>
            </w:r>
          </w:p>
          <w:p w14:paraId="4B04DD0D" w14:textId="77777777" w:rsidR="00347BEA" w:rsidRPr="000C61AD" w:rsidRDefault="00EC1E2C" w:rsidP="00347BEA">
            <w:pPr>
              <w:pStyle w:val="BodyText"/>
              <w:spacing w:before="0" w:after="0" w:line="240" w:lineRule="auto"/>
              <w:rPr>
                <w:noProof/>
                <w:lang w:val="en-GB"/>
              </w:rPr>
            </w:pPr>
            <w:r w:rsidRPr="000C61AD">
              <w:rPr>
                <w:noProof/>
                <w:lang w:val="en-GB"/>
              </w:rPr>
              <w:t xml:space="preserve">If </w:t>
            </w:r>
            <w:r w:rsidR="00F3280D" w:rsidRPr="000C61AD">
              <w:rPr>
                <w:rFonts w:ascii="Consolas" w:hAnsi="Consolas"/>
                <w:noProof/>
                <w:lang w:val="en-GB"/>
              </w:rPr>
              <w:t>"</w:t>
            </w:r>
            <w:r w:rsidRPr="000C61AD">
              <w:rPr>
                <w:rFonts w:ascii="Consolas" w:hAnsi="Consolas"/>
                <w:noProof/>
                <w:lang w:val="en-GB"/>
              </w:rPr>
              <w:t>log2</w:t>
            </w:r>
            <w:r w:rsidR="00F3280D" w:rsidRPr="000C61AD">
              <w:rPr>
                <w:rFonts w:ascii="Consolas" w:hAnsi="Consolas"/>
                <w:noProof/>
                <w:lang w:val="en-GB"/>
              </w:rPr>
              <w:t>"</w:t>
            </w:r>
            <w:r w:rsidRPr="000C61AD">
              <w:rPr>
                <w:noProof/>
                <w:lang w:val="en-GB"/>
              </w:rPr>
              <w:t>,</w:t>
            </w:r>
          </w:p>
          <w:p w14:paraId="1EC555A9" w14:textId="14A1266A" w:rsidR="00EC1E2C" w:rsidRPr="000C61AD" w:rsidRDefault="00EC1E2C" w:rsidP="00F3280D">
            <w:pPr>
              <w:pStyle w:val="BodyText"/>
              <w:spacing w:before="0" w:line="240" w:lineRule="auto"/>
              <w:rPr>
                <w:noProof/>
                <w:lang w:val="en-GB"/>
              </w:rPr>
            </w:pPr>
            <w:r w:rsidRPr="000C61AD">
              <w:rPr>
                <w:rFonts w:ascii="Consolas" w:hAnsi="Consolas"/>
                <w:noProof/>
                <w:lang w:val="en-GB"/>
              </w:rPr>
              <w:t>max_features</w:t>
            </w:r>
            <w:r w:rsidR="00F3280D" w:rsidRPr="000C61AD">
              <w:rPr>
                <w:rFonts w:ascii="Consolas" w:hAnsi="Consolas"/>
                <w:noProof/>
                <w:lang w:val="en-GB"/>
              </w:rPr>
              <w:t xml:space="preserve"> </w:t>
            </w:r>
            <w:r w:rsidRPr="000C61AD">
              <w:rPr>
                <w:rFonts w:ascii="Consolas" w:hAnsi="Consolas"/>
                <w:noProof/>
                <w:lang w:val="en-GB"/>
              </w:rPr>
              <w:t>=</w:t>
            </w:r>
            <w:r w:rsidR="00F3280D" w:rsidRPr="000C61AD">
              <w:rPr>
                <w:rFonts w:ascii="Consolas" w:hAnsi="Consolas"/>
                <w:noProof/>
                <w:lang w:val="en-GB"/>
              </w:rPr>
              <w:t xml:space="preserve"> </w:t>
            </w:r>
            <w:r w:rsidRPr="000C61AD">
              <w:rPr>
                <w:rFonts w:ascii="Consolas" w:hAnsi="Consolas"/>
                <w:noProof/>
                <w:lang w:val="en-GB"/>
              </w:rPr>
              <w:t>log2(n_features)</w:t>
            </w:r>
            <w:r w:rsidRPr="000C61AD">
              <w:rPr>
                <w:noProof/>
                <w:lang w:val="en-GB"/>
              </w:rPr>
              <w:t>.</w:t>
            </w:r>
          </w:p>
          <w:p w14:paraId="153B64EA" w14:textId="77777777" w:rsidR="00347BEA" w:rsidRPr="000C61AD" w:rsidRDefault="00EC1E2C" w:rsidP="00347BEA">
            <w:pPr>
              <w:pStyle w:val="BodyText"/>
              <w:spacing w:before="0" w:after="0" w:line="240" w:lineRule="auto"/>
              <w:rPr>
                <w:noProof/>
                <w:lang w:val="en-GB"/>
              </w:rPr>
            </w:pPr>
            <w:r w:rsidRPr="000C61AD">
              <w:rPr>
                <w:noProof/>
                <w:lang w:val="en-GB"/>
              </w:rPr>
              <w:t xml:space="preserve">If </w:t>
            </w:r>
            <w:r w:rsidRPr="000C61AD">
              <w:rPr>
                <w:rFonts w:ascii="Consolas" w:hAnsi="Consolas"/>
                <w:noProof/>
                <w:lang w:val="en-GB"/>
              </w:rPr>
              <w:t>None</w:t>
            </w:r>
            <w:r w:rsidRPr="000C61AD">
              <w:rPr>
                <w:noProof/>
                <w:lang w:val="en-GB"/>
              </w:rPr>
              <w:t>,</w:t>
            </w:r>
          </w:p>
          <w:p w14:paraId="6333C96B" w14:textId="750328A6" w:rsidR="00EC1E2C" w:rsidRPr="000C61AD" w:rsidRDefault="00EC1E2C" w:rsidP="00F3280D">
            <w:pPr>
              <w:pStyle w:val="BodyText"/>
              <w:spacing w:before="0" w:line="240" w:lineRule="auto"/>
              <w:rPr>
                <w:noProof/>
                <w:lang w:val="en-GB"/>
              </w:rPr>
            </w:pPr>
            <w:r w:rsidRPr="000C61AD">
              <w:rPr>
                <w:rFonts w:ascii="Consolas" w:hAnsi="Consolas"/>
                <w:noProof/>
                <w:lang w:val="en-GB"/>
              </w:rPr>
              <w:t>max_features</w:t>
            </w:r>
            <w:r w:rsidR="00F3280D" w:rsidRPr="000C61AD">
              <w:rPr>
                <w:rFonts w:ascii="Consolas" w:hAnsi="Consolas"/>
                <w:noProof/>
                <w:lang w:val="en-GB"/>
              </w:rPr>
              <w:t xml:space="preserve"> </w:t>
            </w:r>
            <w:r w:rsidRPr="000C61AD">
              <w:rPr>
                <w:rFonts w:ascii="Consolas" w:hAnsi="Consolas"/>
                <w:noProof/>
                <w:lang w:val="en-GB"/>
              </w:rPr>
              <w:t>=</w:t>
            </w:r>
            <w:r w:rsidR="00F3280D" w:rsidRPr="000C61AD">
              <w:rPr>
                <w:rFonts w:ascii="Consolas" w:hAnsi="Consolas"/>
                <w:noProof/>
                <w:lang w:val="en-GB"/>
              </w:rPr>
              <w:t xml:space="preserve"> </w:t>
            </w:r>
            <w:r w:rsidRPr="000C61AD">
              <w:rPr>
                <w:rFonts w:ascii="Consolas" w:hAnsi="Consolas"/>
                <w:noProof/>
                <w:lang w:val="en-GB"/>
              </w:rPr>
              <w:t>n_features</w:t>
            </w:r>
            <w:r w:rsidRPr="000C61AD">
              <w:rPr>
                <w:noProof/>
                <w:lang w:val="en-GB"/>
              </w:rPr>
              <w:t>.</w:t>
            </w:r>
          </w:p>
          <w:p w14:paraId="0AEB9938" w14:textId="59254A67" w:rsidR="00DE7F8A" w:rsidRPr="000C61AD" w:rsidRDefault="00EC1E2C" w:rsidP="00F3280D">
            <w:pPr>
              <w:pStyle w:val="BodyText"/>
              <w:spacing w:before="0" w:after="0" w:line="240" w:lineRule="auto"/>
              <w:rPr>
                <w:noProof/>
                <w:lang w:val="en-GB"/>
              </w:rPr>
            </w:pPr>
            <w:r w:rsidRPr="000C61AD">
              <w:rPr>
                <w:noProof/>
                <w:lang w:val="en-GB"/>
              </w:rPr>
              <w:t xml:space="preserve">Note: the search for a split does not stop until at least one valid partition of the node samples is found, even if it requires to effectively inspect more than </w:t>
            </w:r>
            <w:r w:rsidRPr="000C61AD">
              <w:rPr>
                <w:rFonts w:ascii="Consolas" w:hAnsi="Consolas"/>
                <w:noProof/>
                <w:lang w:val="en-GB"/>
              </w:rPr>
              <w:t>max_features</w:t>
            </w:r>
            <w:r w:rsidRPr="000C61AD">
              <w:rPr>
                <w:noProof/>
                <w:lang w:val="en-GB"/>
              </w:rPr>
              <w:t xml:space="preserve"> features.</w:t>
            </w:r>
          </w:p>
        </w:tc>
      </w:tr>
      <w:tr w:rsidR="00DE7F8A" w:rsidRPr="00971571" w14:paraId="73EF4233" w14:textId="77777777" w:rsidTr="00ED66CA">
        <w:tc>
          <w:tcPr>
            <w:tcW w:w="2132" w:type="dxa"/>
          </w:tcPr>
          <w:p w14:paraId="3F40AE2A" w14:textId="77777777" w:rsidR="00DE7F8A" w:rsidRPr="000C61AD" w:rsidRDefault="00DE7F8A" w:rsidP="00654E25">
            <w:pPr>
              <w:pStyle w:val="BodyText"/>
              <w:spacing w:before="0" w:line="240" w:lineRule="auto"/>
              <w:jc w:val="left"/>
              <w:rPr>
                <w:i/>
                <w:iCs/>
                <w:noProof/>
                <w:lang w:val="en-GB"/>
              </w:rPr>
            </w:pPr>
            <w:r w:rsidRPr="000C61AD">
              <w:rPr>
                <w:rFonts w:ascii="Consolas" w:hAnsi="Consolas"/>
                <w:noProof/>
                <w:lang w:val="en-GB"/>
              </w:rPr>
              <w:t xml:space="preserve">random_state </w:t>
            </w:r>
            <w:r w:rsidRPr="000C61AD">
              <w:rPr>
                <w:i/>
                <w:iCs/>
                <w:noProof/>
                <w:lang w:val="en-GB"/>
              </w:rPr>
              <w:t xml:space="preserve">(Default: </w:t>
            </w:r>
            <w:r w:rsidRPr="000C61AD">
              <w:rPr>
                <w:rFonts w:ascii="Consolas" w:hAnsi="Consolas"/>
                <w:i/>
                <w:iCs/>
                <w:noProof/>
                <w:lang w:val="en-GB"/>
              </w:rPr>
              <w:t>None</w:t>
            </w:r>
            <w:r w:rsidRPr="000C61AD">
              <w:rPr>
                <w:i/>
                <w:iCs/>
                <w:noProof/>
                <w:lang w:val="en-GB"/>
              </w:rPr>
              <w:t>)</w:t>
            </w:r>
          </w:p>
        </w:tc>
        <w:tc>
          <w:tcPr>
            <w:tcW w:w="1832" w:type="dxa"/>
          </w:tcPr>
          <w:p w14:paraId="2F6663A4" w14:textId="77777777" w:rsidR="00DE7F8A" w:rsidRPr="000C61AD" w:rsidRDefault="00DE7F8A" w:rsidP="00654E25">
            <w:pPr>
              <w:pStyle w:val="BodyText"/>
              <w:spacing w:before="0" w:after="0" w:line="240" w:lineRule="auto"/>
              <w:jc w:val="left"/>
              <w:rPr>
                <w:noProof/>
                <w:lang w:val="en-GB"/>
              </w:rPr>
            </w:pPr>
            <w:r w:rsidRPr="000C61AD">
              <w:rPr>
                <w:noProof/>
                <w:lang w:val="en-GB"/>
              </w:rPr>
              <w:t>integer,</w:t>
            </w:r>
          </w:p>
          <w:p w14:paraId="06095104" w14:textId="77777777" w:rsidR="00DE7F8A" w:rsidRPr="000C61AD" w:rsidRDefault="00DE7F8A" w:rsidP="00654E25">
            <w:pPr>
              <w:pStyle w:val="BodyText"/>
              <w:spacing w:before="0" w:after="0" w:line="240" w:lineRule="auto"/>
              <w:jc w:val="left"/>
              <w:rPr>
                <w:noProof/>
                <w:lang w:val="en-GB"/>
              </w:rPr>
            </w:pPr>
            <w:r w:rsidRPr="000C61AD">
              <w:rPr>
                <w:noProof/>
                <w:lang w:val="en-GB"/>
              </w:rPr>
              <w:t xml:space="preserve">RandomState instance, </w:t>
            </w:r>
            <w:r w:rsidRPr="000C61AD">
              <w:rPr>
                <w:rFonts w:ascii="Consolas" w:hAnsi="Consolas"/>
                <w:noProof/>
                <w:lang w:val="en-GB"/>
              </w:rPr>
              <w:t>None</w:t>
            </w:r>
          </w:p>
        </w:tc>
        <w:tc>
          <w:tcPr>
            <w:tcW w:w="5103" w:type="dxa"/>
          </w:tcPr>
          <w:p w14:paraId="2E75B00A" w14:textId="1FF1801E" w:rsidR="00DE7F8A" w:rsidRPr="000C61AD" w:rsidRDefault="00DB6222" w:rsidP="00F3280D">
            <w:pPr>
              <w:pStyle w:val="BodyText"/>
              <w:spacing w:before="0" w:after="0" w:line="240" w:lineRule="auto"/>
              <w:rPr>
                <w:noProof/>
                <w:lang w:val="en-GB"/>
              </w:rPr>
            </w:pPr>
            <w:r w:rsidRPr="000C61AD">
              <w:rPr>
                <w:noProof/>
                <w:lang w:val="en-GB"/>
              </w:rPr>
              <w:t xml:space="preserve">Controls the randomness of the estimator. The features are always randomly permuted at each split, even if </w:t>
            </w:r>
            <w:r w:rsidRPr="000C61AD">
              <w:rPr>
                <w:rFonts w:ascii="Consolas" w:hAnsi="Consolas"/>
                <w:noProof/>
                <w:lang w:val="en-GB"/>
              </w:rPr>
              <w:t>splitter</w:t>
            </w:r>
            <w:r w:rsidRPr="000C61AD">
              <w:rPr>
                <w:noProof/>
                <w:lang w:val="en-GB"/>
              </w:rPr>
              <w:t xml:space="preserve"> is set to </w:t>
            </w:r>
            <w:r w:rsidRPr="000C61AD">
              <w:rPr>
                <w:rFonts w:ascii="Consolas" w:hAnsi="Consolas"/>
                <w:noProof/>
                <w:lang w:val="en-GB"/>
              </w:rPr>
              <w:t>"best"</w:t>
            </w:r>
            <w:r w:rsidRPr="000C61AD">
              <w:rPr>
                <w:noProof/>
                <w:lang w:val="en-GB"/>
              </w:rPr>
              <w:t xml:space="preserve">. When </w:t>
            </w:r>
            <w:r w:rsidRPr="000C61AD">
              <w:rPr>
                <w:rFonts w:ascii="Consolas" w:hAnsi="Consolas"/>
                <w:noProof/>
                <w:lang w:val="en-GB"/>
              </w:rPr>
              <w:t>max_features &lt; n_features</w:t>
            </w:r>
            <w:r w:rsidRPr="000C61AD">
              <w:rPr>
                <w:noProof/>
                <w:lang w:val="en-GB"/>
              </w:rPr>
              <w:t xml:space="preserve">, the algorithm will select </w:t>
            </w:r>
            <w:r w:rsidRPr="000C61AD">
              <w:rPr>
                <w:rFonts w:ascii="Consolas" w:hAnsi="Consolas"/>
                <w:noProof/>
                <w:lang w:val="en-GB"/>
              </w:rPr>
              <w:t>max_features</w:t>
            </w:r>
            <w:r w:rsidRPr="000C61AD">
              <w:rPr>
                <w:noProof/>
                <w:lang w:val="en-GB"/>
              </w:rPr>
              <w:t xml:space="preserve"> at random at each split before finding the best split among them. But the best found split may vary across different runs, even if </w:t>
            </w:r>
            <w:r w:rsidRPr="000C61AD">
              <w:rPr>
                <w:rFonts w:ascii="Consolas" w:hAnsi="Consolas"/>
                <w:noProof/>
                <w:lang w:val="en-GB"/>
              </w:rPr>
              <w:t>max_features</w:t>
            </w:r>
            <w:r w:rsidR="00507E0F" w:rsidRPr="000C61AD">
              <w:rPr>
                <w:rFonts w:ascii="Consolas" w:hAnsi="Consolas"/>
                <w:noProof/>
                <w:lang w:val="en-GB"/>
              </w:rPr>
              <w:t xml:space="preserve"> </w:t>
            </w:r>
            <w:r w:rsidRPr="000C61AD">
              <w:rPr>
                <w:rFonts w:ascii="Consolas" w:hAnsi="Consolas"/>
                <w:noProof/>
                <w:lang w:val="en-GB"/>
              </w:rPr>
              <w:t>=</w:t>
            </w:r>
            <w:r w:rsidR="00507E0F" w:rsidRPr="000C61AD">
              <w:rPr>
                <w:rFonts w:ascii="Consolas" w:hAnsi="Consolas"/>
                <w:noProof/>
                <w:lang w:val="en-GB"/>
              </w:rPr>
              <w:t xml:space="preserve"> </w:t>
            </w:r>
            <w:r w:rsidRPr="000C61AD">
              <w:rPr>
                <w:rFonts w:ascii="Consolas" w:hAnsi="Consolas"/>
                <w:noProof/>
                <w:lang w:val="en-GB"/>
              </w:rPr>
              <w:lastRenderedPageBreak/>
              <w:t>n_features</w:t>
            </w:r>
            <w:r w:rsidRPr="000C61AD">
              <w:rPr>
                <w:noProof/>
                <w:lang w:val="en-GB"/>
              </w:rPr>
              <w:t xml:space="preserve">. That is the case, if the improvement of the criterion is identical for several splits and one split has to be selected at random. To obtain a deterministic behaviour during fitting, </w:t>
            </w:r>
            <w:r w:rsidRPr="000C61AD">
              <w:rPr>
                <w:rFonts w:ascii="Consolas" w:hAnsi="Consolas"/>
                <w:noProof/>
                <w:lang w:val="en-GB"/>
              </w:rPr>
              <w:t>random_state</w:t>
            </w:r>
            <w:r w:rsidRPr="000C61AD">
              <w:rPr>
                <w:noProof/>
                <w:lang w:val="en-GB"/>
              </w:rPr>
              <w:t xml:space="preserve"> has to be fixed to an integer.</w:t>
            </w:r>
          </w:p>
        </w:tc>
      </w:tr>
      <w:tr w:rsidR="00DE7F8A" w:rsidRPr="00971571" w14:paraId="65848D72" w14:textId="77777777" w:rsidTr="00ED66CA">
        <w:tc>
          <w:tcPr>
            <w:tcW w:w="2132" w:type="dxa"/>
          </w:tcPr>
          <w:p w14:paraId="3CCBA52D" w14:textId="68A5E70B" w:rsidR="00DE7F8A" w:rsidRPr="000C61AD" w:rsidRDefault="006A0E07" w:rsidP="00654E25">
            <w:pPr>
              <w:pStyle w:val="BodyText"/>
              <w:spacing w:before="0" w:line="240" w:lineRule="auto"/>
              <w:jc w:val="left"/>
              <w:rPr>
                <w:i/>
                <w:iCs/>
                <w:noProof/>
                <w:lang w:val="en-GB"/>
              </w:rPr>
            </w:pPr>
            <w:r w:rsidRPr="000C61AD">
              <w:rPr>
                <w:rFonts w:ascii="Consolas" w:hAnsi="Consolas"/>
                <w:noProof/>
                <w:lang w:val="en-GB"/>
              </w:rPr>
              <w:lastRenderedPageBreak/>
              <w:t>max_leaf_nodes</w:t>
            </w:r>
            <w:r w:rsidR="00DE7F8A" w:rsidRPr="000C61AD">
              <w:rPr>
                <w:rFonts w:ascii="Consolas" w:hAnsi="Consolas"/>
                <w:noProof/>
                <w:lang w:val="en-GB"/>
              </w:rPr>
              <w:t xml:space="preserve"> </w:t>
            </w:r>
            <w:r w:rsidR="00DE7F8A" w:rsidRPr="000C61AD">
              <w:rPr>
                <w:rFonts w:ascii="Consolas" w:hAnsi="Consolas"/>
                <w:noProof/>
                <w:lang w:val="en-GB"/>
              </w:rPr>
              <w:br/>
            </w:r>
            <w:r w:rsidR="00DE7F8A" w:rsidRPr="000C61AD">
              <w:rPr>
                <w:i/>
                <w:iCs/>
                <w:noProof/>
                <w:lang w:val="en-GB"/>
              </w:rPr>
              <w:t xml:space="preserve">(Default: </w:t>
            </w:r>
            <w:r w:rsidRPr="000C61AD">
              <w:rPr>
                <w:rFonts w:ascii="Consolas" w:hAnsi="Consolas"/>
                <w:i/>
                <w:iCs/>
                <w:noProof/>
                <w:lang w:val="en-GB"/>
              </w:rPr>
              <w:t>None</w:t>
            </w:r>
            <w:r w:rsidR="00DE7F8A" w:rsidRPr="000C61AD">
              <w:rPr>
                <w:i/>
                <w:iCs/>
                <w:noProof/>
                <w:lang w:val="en-GB"/>
              </w:rPr>
              <w:t>)</w:t>
            </w:r>
          </w:p>
        </w:tc>
        <w:tc>
          <w:tcPr>
            <w:tcW w:w="1832" w:type="dxa"/>
          </w:tcPr>
          <w:p w14:paraId="6B8C728E" w14:textId="03A7539D" w:rsidR="00DE7F8A" w:rsidRPr="000C61AD" w:rsidRDefault="006A0E07" w:rsidP="00654E25">
            <w:pPr>
              <w:pStyle w:val="BodyText"/>
              <w:spacing w:before="0" w:after="0" w:line="240" w:lineRule="auto"/>
              <w:jc w:val="left"/>
              <w:rPr>
                <w:noProof/>
                <w:lang w:val="en-GB"/>
              </w:rPr>
            </w:pPr>
            <w:r w:rsidRPr="000C61AD">
              <w:rPr>
                <w:noProof/>
                <w:lang w:val="en-GB"/>
              </w:rPr>
              <w:t>integer</w:t>
            </w:r>
          </w:p>
        </w:tc>
        <w:tc>
          <w:tcPr>
            <w:tcW w:w="5103" w:type="dxa"/>
          </w:tcPr>
          <w:p w14:paraId="29A2CC4E" w14:textId="0EF96ED3" w:rsidR="00DE7F8A" w:rsidRPr="000C61AD" w:rsidRDefault="006A0A1C" w:rsidP="00180695">
            <w:pPr>
              <w:pStyle w:val="BodyText"/>
              <w:spacing w:before="0" w:after="0" w:line="240" w:lineRule="auto"/>
              <w:rPr>
                <w:noProof/>
                <w:lang w:val="en-GB"/>
              </w:rPr>
            </w:pPr>
            <w:r w:rsidRPr="000C61AD">
              <w:rPr>
                <w:noProof/>
                <w:lang w:val="en-GB"/>
              </w:rPr>
              <w:t xml:space="preserve">Grow a tree with </w:t>
            </w:r>
            <w:r w:rsidRPr="000C61AD">
              <w:rPr>
                <w:rFonts w:ascii="Consolas" w:hAnsi="Consolas"/>
                <w:noProof/>
                <w:lang w:val="en-GB"/>
              </w:rPr>
              <w:t>max_leaf_nodes</w:t>
            </w:r>
            <w:r w:rsidRPr="000C61AD">
              <w:rPr>
                <w:noProof/>
                <w:lang w:val="en-GB"/>
              </w:rPr>
              <w:t xml:space="preserve"> in best-first fashion. Best nodes are defined as relative reduction in impurity. If </w:t>
            </w:r>
            <w:r w:rsidRPr="000C61AD">
              <w:rPr>
                <w:rFonts w:ascii="Consolas" w:hAnsi="Consolas"/>
                <w:noProof/>
                <w:lang w:val="en-GB"/>
              </w:rPr>
              <w:t>None</w:t>
            </w:r>
            <w:r w:rsidRPr="000C61AD">
              <w:rPr>
                <w:noProof/>
                <w:lang w:val="en-GB"/>
              </w:rPr>
              <w:t xml:space="preserve"> then unlimited number of leaf nodes.</w:t>
            </w:r>
          </w:p>
        </w:tc>
      </w:tr>
      <w:tr w:rsidR="00DE7F8A" w:rsidRPr="00971571" w14:paraId="656D1FAB" w14:textId="77777777" w:rsidTr="00ED66CA">
        <w:tc>
          <w:tcPr>
            <w:tcW w:w="2132" w:type="dxa"/>
          </w:tcPr>
          <w:p w14:paraId="2F78BF4A" w14:textId="539243EE" w:rsidR="00DE7F8A" w:rsidRPr="000C61AD" w:rsidRDefault="00EF0BC3" w:rsidP="00180695">
            <w:pPr>
              <w:pStyle w:val="BodyText"/>
              <w:spacing w:before="0" w:line="240" w:lineRule="auto"/>
              <w:jc w:val="left"/>
              <w:rPr>
                <w:i/>
                <w:iCs/>
                <w:noProof/>
                <w:lang w:val="en-GB"/>
              </w:rPr>
            </w:pPr>
            <w:r w:rsidRPr="000C61AD">
              <w:rPr>
                <w:rFonts w:ascii="Consolas" w:hAnsi="Consolas"/>
                <w:noProof/>
                <w:lang w:val="en-GB"/>
              </w:rPr>
              <w:t>min_impurity_</w:t>
            </w:r>
            <w:r w:rsidRPr="000C61AD">
              <w:rPr>
                <w:rFonts w:ascii="Consolas" w:hAnsi="Consolas"/>
                <w:noProof/>
                <w:lang w:val="en-GB"/>
              </w:rPr>
              <w:br/>
              <w:t>decrease</w:t>
            </w:r>
            <w:r w:rsidR="00DE7F8A" w:rsidRPr="000C61AD">
              <w:rPr>
                <w:rFonts w:ascii="Consolas" w:hAnsi="Consolas"/>
                <w:noProof/>
                <w:lang w:val="en-GB"/>
              </w:rPr>
              <w:t xml:space="preserve"> </w:t>
            </w:r>
            <w:r w:rsidR="00DE7F8A" w:rsidRPr="000C61AD">
              <w:rPr>
                <w:rFonts w:ascii="Consolas" w:hAnsi="Consolas"/>
                <w:noProof/>
                <w:lang w:val="en-GB"/>
              </w:rPr>
              <w:br/>
            </w:r>
            <w:r w:rsidR="00DE7F8A" w:rsidRPr="000C61AD">
              <w:rPr>
                <w:i/>
                <w:iCs/>
                <w:noProof/>
                <w:lang w:val="en-GB"/>
              </w:rPr>
              <w:t xml:space="preserve">(Default: </w:t>
            </w:r>
            <w:r w:rsidR="00EC09ED" w:rsidRPr="000C61AD">
              <w:rPr>
                <w:i/>
                <w:iCs/>
                <w:noProof/>
                <w:lang w:val="en-GB"/>
              </w:rPr>
              <w:t>0.0</w:t>
            </w:r>
            <w:r w:rsidR="00DE7F8A" w:rsidRPr="000C61AD">
              <w:rPr>
                <w:i/>
                <w:iCs/>
                <w:noProof/>
                <w:lang w:val="en-GB"/>
              </w:rPr>
              <w:t>)</w:t>
            </w:r>
          </w:p>
        </w:tc>
        <w:tc>
          <w:tcPr>
            <w:tcW w:w="1832" w:type="dxa"/>
          </w:tcPr>
          <w:p w14:paraId="464F3F91" w14:textId="63C2BB09" w:rsidR="00DE7F8A" w:rsidRPr="000C61AD" w:rsidRDefault="00EF0BC3" w:rsidP="00654E25">
            <w:pPr>
              <w:pStyle w:val="BodyText"/>
              <w:spacing w:before="0" w:after="0" w:line="240" w:lineRule="auto"/>
              <w:jc w:val="left"/>
              <w:rPr>
                <w:noProof/>
                <w:lang w:val="en-GB"/>
              </w:rPr>
            </w:pPr>
            <w:r w:rsidRPr="000C61AD">
              <w:rPr>
                <w:noProof/>
                <w:lang w:val="en-GB"/>
              </w:rPr>
              <w:t>float</w:t>
            </w:r>
          </w:p>
        </w:tc>
        <w:tc>
          <w:tcPr>
            <w:tcW w:w="5103" w:type="dxa"/>
          </w:tcPr>
          <w:p w14:paraId="4EF6998A" w14:textId="1FD53F72" w:rsidR="00DE7F8A" w:rsidRPr="000C61AD" w:rsidRDefault="00180695" w:rsidP="00180695">
            <w:pPr>
              <w:pStyle w:val="BodyText"/>
              <w:spacing w:before="0" w:after="0" w:line="240" w:lineRule="auto"/>
              <w:rPr>
                <w:noProof/>
                <w:lang w:val="en-GB"/>
              </w:rPr>
            </w:pPr>
            <w:r w:rsidRPr="000C61AD">
              <w:rPr>
                <w:noProof/>
                <w:lang w:val="en-GB"/>
              </w:rPr>
              <w:t>A node will be split if this split induces a decrease of the impurity greater than or equal to this value.</w:t>
            </w:r>
          </w:p>
        </w:tc>
      </w:tr>
      <w:tr w:rsidR="00DE7F8A" w:rsidRPr="00971571" w14:paraId="7D460C27" w14:textId="77777777" w:rsidTr="00ED66CA">
        <w:tc>
          <w:tcPr>
            <w:tcW w:w="2132" w:type="dxa"/>
          </w:tcPr>
          <w:p w14:paraId="2664C97A" w14:textId="298F21E0" w:rsidR="00DE7F8A" w:rsidRPr="000C61AD" w:rsidRDefault="00F7552A" w:rsidP="00654E25">
            <w:pPr>
              <w:pStyle w:val="BodyText"/>
              <w:spacing w:before="0" w:after="0" w:line="240" w:lineRule="auto"/>
              <w:jc w:val="left"/>
              <w:rPr>
                <w:rFonts w:ascii="Consolas" w:hAnsi="Consolas"/>
                <w:noProof/>
                <w:lang w:val="en-GB"/>
              </w:rPr>
            </w:pPr>
            <w:r w:rsidRPr="000C61AD">
              <w:rPr>
                <w:rFonts w:ascii="Consolas" w:hAnsi="Consolas"/>
                <w:noProof/>
                <w:lang w:val="en-GB"/>
              </w:rPr>
              <w:t>min_impurity_</w:t>
            </w:r>
            <w:r w:rsidRPr="000C61AD">
              <w:rPr>
                <w:rFonts w:ascii="Consolas" w:hAnsi="Consolas"/>
                <w:noProof/>
                <w:lang w:val="en-GB"/>
              </w:rPr>
              <w:br/>
              <w:t>split</w:t>
            </w:r>
            <w:r w:rsidR="00DE7F8A" w:rsidRPr="000C61AD">
              <w:rPr>
                <w:rFonts w:ascii="Consolas" w:hAnsi="Consolas"/>
                <w:noProof/>
                <w:lang w:val="en-GB"/>
              </w:rPr>
              <w:t xml:space="preserve"> </w:t>
            </w:r>
            <w:r w:rsidRPr="000C61AD">
              <w:rPr>
                <w:rFonts w:ascii="Consolas" w:hAnsi="Consolas"/>
                <w:noProof/>
                <w:lang w:val="en-GB"/>
              </w:rPr>
              <w:br/>
            </w:r>
            <w:r w:rsidR="00DE7F8A" w:rsidRPr="000C61AD">
              <w:rPr>
                <w:i/>
                <w:iCs/>
                <w:noProof/>
                <w:lang w:val="en-GB"/>
              </w:rPr>
              <w:t>(Default</w:t>
            </w:r>
            <w:r w:rsidRPr="000C61AD">
              <w:rPr>
                <w:i/>
                <w:iCs/>
                <w:noProof/>
                <w:lang w:val="en-GB"/>
              </w:rPr>
              <w:t>: 0</w:t>
            </w:r>
            <w:r w:rsidR="00DE7F8A" w:rsidRPr="000C61AD">
              <w:rPr>
                <w:i/>
                <w:iCs/>
                <w:noProof/>
                <w:lang w:val="en-GB"/>
              </w:rPr>
              <w:t>)</w:t>
            </w:r>
          </w:p>
        </w:tc>
        <w:tc>
          <w:tcPr>
            <w:tcW w:w="1832" w:type="dxa"/>
          </w:tcPr>
          <w:p w14:paraId="03920572" w14:textId="0ACA78B4" w:rsidR="00DE7F8A" w:rsidRPr="000C61AD" w:rsidRDefault="00B2727A" w:rsidP="00654E25">
            <w:pPr>
              <w:pStyle w:val="BodyText"/>
              <w:spacing w:before="0" w:after="0" w:line="240" w:lineRule="auto"/>
              <w:jc w:val="left"/>
              <w:rPr>
                <w:noProof/>
                <w:lang w:val="en-GB"/>
              </w:rPr>
            </w:pPr>
            <w:r w:rsidRPr="000C61AD">
              <w:rPr>
                <w:noProof/>
                <w:lang w:val="en-GB"/>
              </w:rPr>
              <w:t>float</w:t>
            </w:r>
          </w:p>
        </w:tc>
        <w:tc>
          <w:tcPr>
            <w:tcW w:w="5103" w:type="dxa"/>
          </w:tcPr>
          <w:p w14:paraId="374F6E45" w14:textId="7FD3BCBD" w:rsidR="00DE7F8A" w:rsidRPr="000C61AD" w:rsidRDefault="002C08D0" w:rsidP="00F3280D">
            <w:pPr>
              <w:pStyle w:val="BodyText"/>
              <w:spacing w:before="0" w:after="0" w:line="240" w:lineRule="auto"/>
              <w:rPr>
                <w:noProof/>
                <w:lang w:val="en-GB"/>
              </w:rPr>
            </w:pPr>
            <w:r w:rsidRPr="000C61AD">
              <w:rPr>
                <w:noProof/>
                <w:lang w:val="en-GB"/>
              </w:rPr>
              <w:t>Threshold for early stopping in tree growth. A node will split if its impurity is above the threshold, otherwise it is a leaf.</w:t>
            </w:r>
          </w:p>
        </w:tc>
      </w:tr>
      <w:tr w:rsidR="002C08D0" w:rsidRPr="00971571" w14:paraId="3D9921F3" w14:textId="77777777" w:rsidTr="00ED66CA">
        <w:tc>
          <w:tcPr>
            <w:tcW w:w="2132" w:type="dxa"/>
          </w:tcPr>
          <w:p w14:paraId="49E779BE" w14:textId="77777777" w:rsidR="002C08D0" w:rsidRPr="000C61AD" w:rsidRDefault="00E85CEE" w:rsidP="002C08D0">
            <w:pPr>
              <w:pStyle w:val="BodyText"/>
              <w:spacing w:before="0" w:after="0" w:line="240" w:lineRule="auto"/>
              <w:jc w:val="left"/>
              <w:rPr>
                <w:i/>
                <w:iCs/>
                <w:noProof/>
                <w:lang w:val="en-GB"/>
              </w:rPr>
            </w:pPr>
            <w:r w:rsidRPr="000C61AD">
              <w:rPr>
                <w:rFonts w:ascii="Consolas" w:hAnsi="Consolas"/>
                <w:noProof/>
                <w:lang w:val="en-GB"/>
              </w:rPr>
              <w:t>class_weight</w:t>
            </w:r>
            <w:r w:rsidR="002C08D0" w:rsidRPr="000C61AD">
              <w:rPr>
                <w:rFonts w:ascii="Consolas" w:hAnsi="Consolas"/>
                <w:noProof/>
                <w:lang w:val="en-GB"/>
              </w:rPr>
              <w:br/>
            </w:r>
            <w:r w:rsidR="002C08D0" w:rsidRPr="000C61AD">
              <w:rPr>
                <w:i/>
                <w:iCs/>
                <w:noProof/>
                <w:lang w:val="en-GB"/>
              </w:rPr>
              <w:t xml:space="preserve">(Default: </w:t>
            </w:r>
            <w:r w:rsidRPr="000C61AD">
              <w:rPr>
                <w:rFonts w:ascii="Consolas" w:hAnsi="Consolas"/>
                <w:i/>
                <w:iCs/>
                <w:noProof/>
                <w:lang w:val="en-GB"/>
              </w:rPr>
              <w:t>None</w:t>
            </w:r>
            <w:r w:rsidR="002C08D0" w:rsidRPr="000C61AD">
              <w:rPr>
                <w:i/>
                <w:iCs/>
                <w:noProof/>
                <w:lang w:val="en-GB"/>
              </w:rPr>
              <w:t>)</w:t>
            </w:r>
          </w:p>
          <w:p w14:paraId="73279D31" w14:textId="5FE1C5DA" w:rsidR="004C5ACA" w:rsidRPr="000C61AD" w:rsidRDefault="004C5ACA" w:rsidP="002C08D0">
            <w:pPr>
              <w:pStyle w:val="BodyText"/>
              <w:spacing w:before="0" w:after="0" w:line="240" w:lineRule="auto"/>
              <w:jc w:val="left"/>
              <w:rPr>
                <w:rFonts w:ascii="Consolas" w:hAnsi="Consolas"/>
                <w:i/>
                <w:iCs/>
                <w:noProof/>
                <w:lang w:val="en-GB"/>
              </w:rPr>
            </w:pPr>
            <w:r w:rsidRPr="000C61AD">
              <w:rPr>
                <w:i/>
                <w:iCs/>
                <w:noProof/>
                <w:lang w:val="en-GB"/>
              </w:rPr>
              <w:t>Note: Only available for classification trees.</w:t>
            </w:r>
          </w:p>
        </w:tc>
        <w:tc>
          <w:tcPr>
            <w:tcW w:w="1832" w:type="dxa"/>
          </w:tcPr>
          <w:p w14:paraId="048E8866" w14:textId="1E2951D9" w:rsidR="002C08D0" w:rsidRPr="000C61AD" w:rsidRDefault="00CB23D0" w:rsidP="002C08D0">
            <w:pPr>
              <w:pStyle w:val="BodyText"/>
              <w:spacing w:before="0" w:after="0" w:line="240" w:lineRule="auto"/>
              <w:jc w:val="left"/>
              <w:rPr>
                <w:noProof/>
                <w:lang w:val="en-GB"/>
              </w:rPr>
            </w:pPr>
            <w:r w:rsidRPr="000C61AD">
              <w:rPr>
                <w:noProof/>
                <w:lang w:val="en-GB"/>
              </w:rPr>
              <w:t>d</w:t>
            </w:r>
            <w:r w:rsidR="00E85CEE" w:rsidRPr="000C61AD">
              <w:rPr>
                <w:noProof/>
                <w:lang w:val="en-GB"/>
              </w:rPr>
              <w:t xml:space="preserve">ictionary, </w:t>
            </w:r>
            <w:r w:rsidRPr="000C61AD">
              <w:rPr>
                <w:noProof/>
                <w:lang w:val="en-GB"/>
              </w:rPr>
              <w:br/>
            </w:r>
            <w:r w:rsidR="00E85CEE" w:rsidRPr="000C61AD">
              <w:rPr>
                <w:noProof/>
                <w:lang w:val="en-GB"/>
              </w:rPr>
              <w:t>list</w:t>
            </w:r>
            <w:r w:rsidR="00457F8A" w:rsidRPr="000C61AD">
              <w:rPr>
                <w:noProof/>
                <w:lang w:val="en-GB"/>
              </w:rPr>
              <w:t xml:space="preserve"> of dictionaries,</w:t>
            </w:r>
          </w:p>
          <w:p w14:paraId="51C660A1" w14:textId="6C7F3406" w:rsidR="00457F8A" w:rsidRPr="000C61AD" w:rsidRDefault="00457F8A" w:rsidP="002C08D0">
            <w:pPr>
              <w:pStyle w:val="BodyText"/>
              <w:spacing w:before="0" w:after="0" w:line="240" w:lineRule="auto"/>
              <w:jc w:val="left"/>
              <w:rPr>
                <w:noProof/>
                <w:lang w:val="en-GB"/>
              </w:rPr>
            </w:pPr>
            <w:r w:rsidRPr="000C61AD">
              <w:rPr>
                <w:rFonts w:ascii="Consolas" w:hAnsi="Consolas"/>
                <w:noProof/>
                <w:lang w:val="en-GB"/>
              </w:rPr>
              <w:t>"balanced"</w:t>
            </w:r>
          </w:p>
        </w:tc>
        <w:tc>
          <w:tcPr>
            <w:tcW w:w="5103" w:type="dxa"/>
          </w:tcPr>
          <w:p w14:paraId="066B806D" w14:textId="468B3785" w:rsidR="00205BBD" w:rsidRPr="000C61AD" w:rsidRDefault="00205BBD" w:rsidP="00B663E6">
            <w:pPr>
              <w:pStyle w:val="BodyText"/>
              <w:spacing w:before="0" w:line="240" w:lineRule="auto"/>
              <w:rPr>
                <w:noProof/>
                <w:lang w:val="en-GB"/>
              </w:rPr>
            </w:pPr>
            <w:r w:rsidRPr="000C61AD">
              <w:rPr>
                <w:noProof/>
                <w:lang w:val="en-GB"/>
              </w:rPr>
              <w:t xml:space="preserve">Weights associated with classes in the form </w:t>
            </w:r>
            <w:r w:rsidRPr="000C61AD">
              <w:rPr>
                <w:rFonts w:ascii="Consolas" w:hAnsi="Consolas"/>
                <w:noProof/>
                <w:lang w:val="en-GB"/>
              </w:rPr>
              <w:t>{class_label: weight}</w:t>
            </w:r>
            <w:r w:rsidRPr="000C61AD">
              <w:rPr>
                <w:noProof/>
                <w:lang w:val="en-GB"/>
              </w:rPr>
              <w:t xml:space="preserve">. If </w:t>
            </w:r>
            <w:r w:rsidRPr="000C61AD">
              <w:rPr>
                <w:rFonts w:ascii="Consolas" w:hAnsi="Consolas"/>
                <w:noProof/>
                <w:lang w:val="en-GB"/>
              </w:rPr>
              <w:t>None</w:t>
            </w:r>
            <w:r w:rsidRPr="000C61AD">
              <w:rPr>
                <w:noProof/>
                <w:lang w:val="en-GB"/>
              </w:rPr>
              <w:t>, all classes are supposed to have weight one. For multi-output, a list of dict</w:t>
            </w:r>
            <w:r w:rsidR="00B663E6" w:rsidRPr="000C61AD">
              <w:rPr>
                <w:noProof/>
                <w:lang w:val="en-GB"/>
              </w:rPr>
              <w:t>ionarie</w:t>
            </w:r>
            <w:r w:rsidRPr="000C61AD">
              <w:rPr>
                <w:noProof/>
                <w:lang w:val="en-GB"/>
              </w:rPr>
              <w:t xml:space="preserve">s can be provided in the same order as the columns of </w:t>
            </w:r>
            <w:r w:rsidRPr="000C61AD">
              <w:rPr>
                <w:rFonts w:ascii="Consolas" w:hAnsi="Consolas"/>
                <w:noProof/>
                <w:lang w:val="en-GB"/>
              </w:rPr>
              <w:t>y</w:t>
            </w:r>
            <w:r w:rsidRPr="000C61AD">
              <w:rPr>
                <w:noProof/>
                <w:lang w:val="en-GB"/>
              </w:rPr>
              <w:t>.</w:t>
            </w:r>
          </w:p>
          <w:p w14:paraId="29D126FC" w14:textId="07AE860B" w:rsidR="00205BBD" w:rsidRPr="000C61AD" w:rsidRDefault="00205BBD" w:rsidP="00B663E6">
            <w:pPr>
              <w:pStyle w:val="BodyText"/>
              <w:spacing w:before="0" w:line="240" w:lineRule="auto"/>
              <w:rPr>
                <w:noProof/>
                <w:lang w:val="en-GB"/>
              </w:rPr>
            </w:pPr>
            <w:r w:rsidRPr="000C61AD">
              <w:rPr>
                <w:noProof/>
                <w:lang w:val="en-GB"/>
              </w:rPr>
              <w:t>Note that for multioutput</w:t>
            </w:r>
            <w:r w:rsidR="002E2C11" w:rsidRPr="000C61AD">
              <w:rPr>
                <w:noProof/>
                <w:lang w:val="en-GB"/>
              </w:rPr>
              <w:t>,</w:t>
            </w:r>
            <w:r w:rsidRPr="000C61AD">
              <w:rPr>
                <w:noProof/>
                <w:lang w:val="en-GB"/>
              </w:rPr>
              <w:t xml:space="preserve"> weights should be defined for each class of every column in its own dict</w:t>
            </w:r>
            <w:r w:rsidR="002B08D8" w:rsidRPr="000C61AD">
              <w:rPr>
                <w:noProof/>
                <w:lang w:val="en-GB"/>
              </w:rPr>
              <w:t>ionary</w:t>
            </w:r>
            <w:r w:rsidRPr="000C61AD">
              <w:rPr>
                <w:noProof/>
                <w:lang w:val="en-GB"/>
              </w:rPr>
              <w:t xml:space="preserve">. </w:t>
            </w:r>
          </w:p>
          <w:p w14:paraId="14CD0C46" w14:textId="004A98F5" w:rsidR="00205BBD" w:rsidRPr="000C61AD" w:rsidRDefault="00205BBD" w:rsidP="00B663E6">
            <w:pPr>
              <w:pStyle w:val="BodyText"/>
              <w:spacing w:before="0" w:line="240" w:lineRule="auto"/>
              <w:rPr>
                <w:noProof/>
                <w:lang w:val="en-GB"/>
              </w:rPr>
            </w:pPr>
            <w:r w:rsidRPr="000C61AD">
              <w:rPr>
                <w:noProof/>
                <w:lang w:val="en-GB"/>
              </w:rPr>
              <w:t xml:space="preserve">The </w:t>
            </w:r>
            <w:r w:rsidR="002B08D8" w:rsidRPr="000C61AD">
              <w:rPr>
                <w:rFonts w:ascii="Consolas" w:hAnsi="Consolas"/>
                <w:noProof/>
                <w:lang w:val="en-GB"/>
              </w:rPr>
              <w:t>"</w:t>
            </w:r>
            <w:r w:rsidRPr="000C61AD">
              <w:rPr>
                <w:rFonts w:ascii="Consolas" w:hAnsi="Consolas"/>
                <w:noProof/>
                <w:lang w:val="en-GB"/>
              </w:rPr>
              <w:t>balanced</w:t>
            </w:r>
            <w:r w:rsidR="002B08D8" w:rsidRPr="000C61AD">
              <w:rPr>
                <w:rFonts w:ascii="Consolas" w:hAnsi="Consolas"/>
                <w:noProof/>
                <w:lang w:val="en-GB"/>
              </w:rPr>
              <w:t>"</w:t>
            </w:r>
            <w:r w:rsidRPr="000C61AD">
              <w:rPr>
                <w:noProof/>
                <w:lang w:val="en-GB"/>
              </w:rPr>
              <w:t xml:space="preserve"> mode uses the values of </w:t>
            </w:r>
            <w:r w:rsidRPr="000C61AD">
              <w:rPr>
                <w:rFonts w:ascii="Consolas" w:hAnsi="Consolas"/>
                <w:noProof/>
                <w:lang w:val="en-GB"/>
              </w:rPr>
              <w:t>y</w:t>
            </w:r>
            <w:r w:rsidRPr="000C61AD">
              <w:rPr>
                <w:noProof/>
                <w:lang w:val="en-GB"/>
              </w:rPr>
              <w:t xml:space="preserve"> to automatically adjust weights inversely proportional to class frequencies in the input data</w:t>
            </w:r>
            <w:r w:rsidR="007775CB" w:rsidRPr="000C61AD">
              <w:rPr>
                <w:noProof/>
                <w:lang w:val="en-GB"/>
              </w:rPr>
              <w:t>.</w:t>
            </w:r>
          </w:p>
          <w:p w14:paraId="4275D5D5" w14:textId="5FAE2676" w:rsidR="002C08D0" w:rsidRPr="000C61AD" w:rsidRDefault="00205BBD" w:rsidP="00BE29D0">
            <w:pPr>
              <w:pStyle w:val="BodyText"/>
              <w:spacing w:before="0" w:line="240" w:lineRule="auto"/>
              <w:rPr>
                <w:noProof/>
                <w:lang w:val="en-GB"/>
              </w:rPr>
            </w:pPr>
            <w:r w:rsidRPr="000C61AD">
              <w:rPr>
                <w:noProof/>
                <w:lang w:val="en-GB"/>
              </w:rPr>
              <w:t xml:space="preserve">For multi-output, the weights of each column of </w:t>
            </w:r>
            <w:r w:rsidRPr="000C61AD">
              <w:rPr>
                <w:rFonts w:ascii="Consolas" w:hAnsi="Consolas"/>
                <w:noProof/>
                <w:lang w:val="en-GB"/>
              </w:rPr>
              <w:t>y</w:t>
            </w:r>
            <w:r w:rsidRPr="000C61AD">
              <w:rPr>
                <w:noProof/>
                <w:lang w:val="en-GB"/>
              </w:rPr>
              <w:t xml:space="preserve"> will be multiplied.</w:t>
            </w:r>
          </w:p>
        </w:tc>
      </w:tr>
    </w:tbl>
    <w:p w14:paraId="034D3220" w14:textId="601E64FB" w:rsidR="00DE7F8A" w:rsidRPr="000C61AD" w:rsidRDefault="00F61DD8" w:rsidP="00E9233C">
      <w:pPr>
        <w:pStyle w:val="BodyText"/>
        <w:spacing w:before="0" w:after="0" w:line="240" w:lineRule="auto"/>
        <w:rPr>
          <w:noProof/>
          <w:sz w:val="20"/>
          <w:szCs w:val="20"/>
          <w:lang w:val="en-GB"/>
        </w:rPr>
      </w:pPr>
      <w:r w:rsidRPr="000C61AD">
        <w:rPr>
          <w:noProof/>
          <w:sz w:val="20"/>
          <w:szCs w:val="20"/>
          <w:lang w:val="en-GB"/>
        </w:rPr>
        <w:t xml:space="preserve">(Source: </w:t>
      </w:r>
      <w:hyperlink r:id="rId73" w:anchor="sklearn.tree.DecisionTreeClassifier" w:history="1">
        <w:r w:rsidR="002A504E" w:rsidRPr="000C61AD">
          <w:rPr>
            <w:rStyle w:val="Hyperlink"/>
            <w:noProof/>
            <w:sz w:val="20"/>
            <w:szCs w:val="20"/>
            <w:lang w:val="en-GB"/>
          </w:rPr>
          <w:t>https://scikit-learn.org/stable/modules/generated/sklearn.tree.DecisionTreeClassifier.html</w:t>
        </w:r>
      </w:hyperlink>
      <w:r w:rsidR="00EF74D8" w:rsidRPr="000C61AD">
        <w:rPr>
          <w:noProof/>
          <w:sz w:val="20"/>
          <w:szCs w:val="20"/>
          <w:lang w:val="en-GB"/>
        </w:rPr>
        <w:t xml:space="preserve">, </w:t>
      </w:r>
      <w:hyperlink r:id="rId74" w:history="1">
        <w:r w:rsidR="00DF72F5" w:rsidRPr="000C61AD">
          <w:rPr>
            <w:rStyle w:val="Hyperlink"/>
            <w:noProof/>
            <w:sz w:val="20"/>
            <w:szCs w:val="20"/>
            <w:lang w:val="en-GB"/>
          </w:rPr>
          <w:t>https://scikit-learn.org/stable/modules/generated/sklearn.tree.DecisionTreeRegressor.html</w:t>
        </w:r>
      </w:hyperlink>
      <w:r w:rsidR="00DF72F5" w:rsidRPr="000C61AD">
        <w:rPr>
          <w:noProof/>
          <w:sz w:val="20"/>
          <w:szCs w:val="20"/>
          <w:lang w:val="en-GB"/>
        </w:rPr>
        <w:t>)</w:t>
      </w:r>
    </w:p>
    <w:p w14:paraId="60EB53E4" w14:textId="74B09BFD" w:rsidR="00BB3908" w:rsidRPr="000C61AD" w:rsidRDefault="00BB3908" w:rsidP="00BB3908">
      <w:pPr>
        <w:pStyle w:val="BodyText"/>
        <w:rPr>
          <w:noProof/>
          <w:lang w:val="en-GB"/>
        </w:rPr>
      </w:pPr>
      <w:r w:rsidRPr="000C61AD">
        <w:rPr>
          <w:noProof/>
          <w:lang w:val="en-GB"/>
        </w:rPr>
        <w:t xml:space="preserve">Next, we can apply the </w:t>
      </w:r>
      <w:r w:rsidR="000F3898" w:rsidRPr="000C61AD">
        <w:rPr>
          <w:rFonts w:ascii="Consolas" w:hAnsi="Consolas"/>
          <w:noProof/>
          <w:lang w:val="en-GB"/>
        </w:rPr>
        <w:t>DecisionTreeClassifier</w:t>
      </w:r>
      <w:r w:rsidRPr="000C61AD">
        <w:rPr>
          <w:noProof/>
          <w:lang w:val="en-GB"/>
        </w:rPr>
        <w:t xml:space="preserve"> </w:t>
      </w:r>
      <w:r w:rsidR="00E52AD6" w:rsidRPr="000C61AD">
        <w:rPr>
          <w:noProof/>
          <w:lang w:val="en-GB"/>
        </w:rPr>
        <w:t xml:space="preserve">and </w:t>
      </w:r>
      <w:r w:rsidR="00E52AD6" w:rsidRPr="000C61AD">
        <w:rPr>
          <w:rFonts w:ascii="Consolas" w:hAnsi="Consolas"/>
          <w:noProof/>
          <w:lang w:val="en-GB"/>
        </w:rPr>
        <w:t>DecisionTreeRegressor</w:t>
      </w:r>
      <w:r w:rsidR="00E52AD6" w:rsidRPr="000C61AD">
        <w:rPr>
          <w:noProof/>
          <w:lang w:val="en-GB"/>
        </w:rPr>
        <w:t xml:space="preserve"> </w:t>
      </w:r>
      <w:r w:rsidRPr="000C61AD">
        <w:rPr>
          <w:noProof/>
          <w:lang w:val="en-GB"/>
        </w:rPr>
        <w:t>estimator</w:t>
      </w:r>
      <w:r w:rsidR="00E52AD6" w:rsidRPr="000C61AD">
        <w:rPr>
          <w:noProof/>
          <w:lang w:val="en-GB"/>
        </w:rPr>
        <w:t>s</w:t>
      </w:r>
      <w:r w:rsidRPr="000C61AD">
        <w:rPr>
          <w:noProof/>
          <w:lang w:val="en-GB"/>
        </w:rPr>
        <w:t xml:space="preserve"> on </w:t>
      </w:r>
      <w:r w:rsidR="00923974" w:rsidRPr="000C61AD">
        <w:rPr>
          <w:noProof/>
          <w:lang w:val="en-GB"/>
        </w:rPr>
        <w:t>the</w:t>
      </w:r>
      <w:r w:rsidRPr="000C61AD">
        <w:rPr>
          <w:noProof/>
          <w:lang w:val="en-GB"/>
        </w:rPr>
        <w:t xml:space="preserve"> </w:t>
      </w:r>
      <w:r w:rsidR="000C666F" w:rsidRPr="000C61AD">
        <w:rPr>
          <w:noProof/>
          <w:lang w:val="en-GB"/>
        </w:rPr>
        <w:t xml:space="preserve">prepared </w:t>
      </w:r>
      <w:r w:rsidR="00D9213D" w:rsidRPr="000C61AD">
        <w:rPr>
          <w:noProof/>
          <w:lang w:val="en-GB"/>
        </w:rPr>
        <w:t xml:space="preserve">training </w:t>
      </w:r>
      <w:r w:rsidRPr="000C61AD">
        <w:rPr>
          <w:noProof/>
          <w:lang w:val="en-GB"/>
        </w:rPr>
        <w:t>DataFrame</w:t>
      </w:r>
      <w:r w:rsidR="00923974" w:rsidRPr="000C61AD">
        <w:rPr>
          <w:noProof/>
          <w:lang w:val="en-GB"/>
        </w:rPr>
        <w:t>s</w:t>
      </w:r>
      <w:r w:rsidR="00B63831" w:rsidRPr="000C61AD">
        <w:rPr>
          <w:noProof/>
          <w:lang w:val="en-GB"/>
        </w:rPr>
        <w:t xml:space="preserve"> with the input variables </w:t>
      </w:r>
      <w:r w:rsidR="00B63831" w:rsidRPr="000C61AD">
        <w:rPr>
          <w:rFonts w:ascii="Consolas" w:hAnsi="Consolas"/>
          <w:noProof/>
          <w:lang w:val="en-GB"/>
        </w:rPr>
        <w:t>X</w:t>
      </w:r>
      <w:r w:rsidR="00B63831" w:rsidRPr="000C61AD">
        <w:rPr>
          <w:noProof/>
          <w:lang w:val="en-GB"/>
        </w:rPr>
        <w:t xml:space="preserve"> and the target variable </w:t>
      </w:r>
      <w:r w:rsidR="00B63831" w:rsidRPr="000C61AD">
        <w:rPr>
          <w:rFonts w:ascii="Consolas" w:hAnsi="Consolas"/>
          <w:noProof/>
          <w:lang w:val="en-GB"/>
        </w:rPr>
        <w:t>y</w:t>
      </w:r>
      <w:r w:rsidRPr="000C61A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B3908" w:rsidRPr="00971571" w14:paraId="3CDD4E3F" w14:textId="77777777" w:rsidTr="00654E25">
        <w:trPr>
          <w:jc w:val="right"/>
        </w:trPr>
        <w:tc>
          <w:tcPr>
            <w:tcW w:w="9017" w:type="dxa"/>
            <w:shd w:val="clear" w:color="auto" w:fill="D9D9D9" w:themeFill="background1" w:themeFillShade="D9"/>
            <w:vAlign w:val="center"/>
          </w:tcPr>
          <w:p w14:paraId="3EFE4D03" w14:textId="4E6B4EEC" w:rsidR="00BB3908" w:rsidRPr="000C61AD" w:rsidRDefault="00066C05" w:rsidP="00066C05">
            <w:pPr>
              <w:pStyle w:val="Code"/>
              <w:tabs>
                <w:tab w:val="left" w:pos="5275"/>
              </w:tabs>
              <w:ind w:left="5275" w:hanging="4536"/>
              <w:jc w:val="left"/>
              <w:rPr>
                <w:noProof/>
                <w:color w:val="auto"/>
                <w:lang w:val="en-GB"/>
              </w:rPr>
            </w:pPr>
            <w:r w:rsidRPr="000C61AD">
              <w:rPr>
                <w:noProof/>
                <w:lang w:val="en-GB"/>
              </w:rPr>
              <w:lastRenderedPageBreak/>
              <w:t>tree</w:t>
            </w:r>
            <w:r w:rsidR="00BB3908" w:rsidRPr="000C61AD">
              <w:rPr>
                <w:noProof/>
                <w:lang w:val="en-GB"/>
              </w:rPr>
              <w:t>_fit_Object</w:t>
            </w:r>
            <w:r w:rsidR="00BB3908" w:rsidRPr="000C61AD">
              <w:rPr>
                <w:noProof/>
                <w:color w:val="auto"/>
                <w:lang w:val="en-GB"/>
              </w:rPr>
              <w:t xml:space="preserve"> = </w:t>
            </w:r>
            <w:r w:rsidRPr="000C61AD">
              <w:rPr>
                <w:noProof/>
                <w:lang w:val="en-GB"/>
              </w:rPr>
              <w:t>tree</w:t>
            </w:r>
            <w:r w:rsidR="00BB3908" w:rsidRPr="000C61AD">
              <w:rPr>
                <w:noProof/>
                <w:lang w:val="en-GB"/>
              </w:rPr>
              <w:t>_Object</w:t>
            </w:r>
            <w:r w:rsidR="00BB3908" w:rsidRPr="000C61AD">
              <w:rPr>
                <w:noProof/>
                <w:color w:val="auto"/>
                <w:lang w:val="en-GB"/>
              </w:rPr>
              <w:t>.</w:t>
            </w:r>
            <w:r w:rsidR="00BB3908" w:rsidRPr="000C61AD">
              <w:rPr>
                <w:noProof/>
                <w:color w:val="76923C" w:themeColor="accent3" w:themeShade="BF"/>
                <w:lang w:val="en-GB"/>
              </w:rPr>
              <w:t>fit</w:t>
            </w:r>
            <w:r w:rsidR="00BB3908" w:rsidRPr="000C61AD">
              <w:rPr>
                <w:noProof/>
                <w:color w:val="auto"/>
                <w:lang w:val="en-GB"/>
              </w:rPr>
              <w:t>(</w:t>
            </w:r>
            <w:r w:rsidR="006D5F92" w:rsidRPr="000C61AD">
              <w:rPr>
                <w:noProof/>
                <w:lang w:val="en-GB"/>
              </w:rPr>
              <w:tab/>
            </w:r>
            <w:r w:rsidR="00BB3908" w:rsidRPr="001D6739">
              <w:rPr>
                <w:noProof/>
                <w:lang w:val="en-GB"/>
              </w:rPr>
              <w:t>X</w:t>
            </w:r>
            <w:r w:rsidR="006D5F92" w:rsidRPr="001D6739">
              <w:rPr>
                <w:noProof/>
                <w:lang w:val="en-GB"/>
              </w:rPr>
              <w:t>_train</w:t>
            </w:r>
            <w:r w:rsidR="00BB3908" w:rsidRPr="000C61AD">
              <w:rPr>
                <w:noProof/>
                <w:color w:val="auto"/>
                <w:lang w:val="en-GB"/>
              </w:rPr>
              <w:t>,</w:t>
            </w:r>
            <w:r w:rsidR="00166599" w:rsidRPr="000C61AD">
              <w:rPr>
                <w:noProof/>
                <w:color w:val="auto"/>
                <w:lang w:val="en-GB"/>
              </w:rPr>
              <w:t xml:space="preserve"> </w:t>
            </w:r>
            <w:r w:rsidR="00166599" w:rsidRPr="001D6739">
              <w:rPr>
                <w:noProof/>
                <w:lang w:val="en-GB"/>
              </w:rPr>
              <w:t>y</w:t>
            </w:r>
            <w:r w:rsidR="006D5F92" w:rsidRPr="001D6739">
              <w:rPr>
                <w:noProof/>
                <w:lang w:val="en-GB"/>
              </w:rPr>
              <w:t>_train</w:t>
            </w:r>
            <w:r w:rsidR="00166599" w:rsidRPr="000C61AD">
              <w:rPr>
                <w:noProof/>
                <w:color w:val="auto"/>
                <w:lang w:val="en-GB"/>
              </w:rPr>
              <w:t>,</w:t>
            </w:r>
            <w:r w:rsidR="00BB3908" w:rsidRPr="000C61AD">
              <w:rPr>
                <w:noProof/>
                <w:color w:val="auto"/>
                <w:lang w:val="en-GB"/>
              </w:rPr>
              <w:t xml:space="preserve"> </w:t>
            </w:r>
            <w:r w:rsidR="006D5F92" w:rsidRPr="000C61AD">
              <w:rPr>
                <w:noProof/>
                <w:color w:val="auto"/>
                <w:lang w:val="en-GB"/>
              </w:rPr>
              <w:br/>
            </w:r>
            <w:r w:rsidR="00BB3908" w:rsidRPr="000C61AD">
              <w:rPr>
                <w:noProof/>
                <w:color w:val="595959" w:themeColor="text1" w:themeTint="A6"/>
                <w:lang w:val="en-GB"/>
              </w:rPr>
              <w:t>sample_weight</w:t>
            </w:r>
            <w:r w:rsidR="00BB3908" w:rsidRPr="000C61AD">
              <w:rPr>
                <w:noProof/>
                <w:color w:val="auto"/>
                <w:lang w:val="en-GB"/>
              </w:rPr>
              <w:t xml:space="preserve"> = </w:t>
            </w:r>
            <w:r w:rsidR="00BB3908" w:rsidRPr="000C61AD">
              <w:rPr>
                <w:noProof/>
                <w:color w:val="595959" w:themeColor="text1" w:themeTint="A6"/>
                <w:lang w:val="en-GB"/>
              </w:rPr>
              <w:t>None</w:t>
            </w:r>
            <w:r w:rsidR="00BB3908" w:rsidRPr="000C61AD">
              <w:rPr>
                <w:noProof/>
                <w:color w:val="auto"/>
                <w:lang w:val="en-GB"/>
              </w:rPr>
              <w:t>)</w:t>
            </w:r>
          </w:p>
        </w:tc>
      </w:tr>
    </w:tbl>
    <w:p w14:paraId="110F9EC8" w14:textId="2707A19D" w:rsidR="00BB3908" w:rsidRPr="000C61AD" w:rsidRDefault="007E7F2B" w:rsidP="00BB3908">
      <w:pPr>
        <w:pStyle w:val="BodyText"/>
        <w:rPr>
          <w:noProof/>
          <w:lang w:val="en-GB"/>
        </w:rPr>
      </w:pPr>
      <w:r w:rsidRPr="000C61AD">
        <w:rPr>
          <w:noProof/>
          <w:lang w:val="en-GB"/>
        </w:rPr>
        <w:t>F</w:t>
      </w:r>
      <w:r w:rsidR="0005772F" w:rsidRPr="000C61AD">
        <w:rPr>
          <w:noProof/>
          <w:lang w:val="en-GB"/>
        </w:rPr>
        <w:t xml:space="preserve">or </w:t>
      </w:r>
      <w:r w:rsidR="00626A7B" w:rsidRPr="000C61AD">
        <w:rPr>
          <w:noProof/>
          <w:lang w:val="en-GB"/>
        </w:rPr>
        <w:t xml:space="preserve">both </w:t>
      </w:r>
      <w:r w:rsidR="0005772F" w:rsidRPr="000C61AD">
        <w:rPr>
          <w:noProof/>
          <w:lang w:val="en-GB"/>
        </w:rPr>
        <w:t xml:space="preserve">the </w:t>
      </w:r>
      <w:r w:rsidR="0005772F" w:rsidRPr="000C61AD">
        <w:rPr>
          <w:rFonts w:ascii="Consolas" w:hAnsi="Consolas"/>
          <w:noProof/>
          <w:lang w:val="en-GB"/>
        </w:rPr>
        <w:t>DecisionTreeClassifier</w:t>
      </w:r>
      <w:r w:rsidR="0005772F" w:rsidRPr="000C61AD">
        <w:rPr>
          <w:noProof/>
          <w:lang w:val="en-GB"/>
        </w:rPr>
        <w:t xml:space="preserve"> </w:t>
      </w:r>
      <w:r w:rsidR="00626A7B" w:rsidRPr="000C61AD">
        <w:rPr>
          <w:noProof/>
          <w:lang w:val="en-GB"/>
        </w:rPr>
        <w:t xml:space="preserve">and </w:t>
      </w:r>
      <w:r w:rsidR="00626A7B" w:rsidRPr="000C61AD">
        <w:rPr>
          <w:rFonts w:ascii="Consolas" w:hAnsi="Consolas"/>
          <w:noProof/>
          <w:lang w:val="en-GB"/>
        </w:rPr>
        <w:t>DecisionTreeRegressor</w:t>
      </w:r>
      <w:r w:rsidR="00626A7B" w:rsidRPr="000C61AD">
        <w:rPr>
          <w:noProof/>
          <w:lang w:val="en-GB"/>
        </w:rPr>
        <w:t xml:space="preserve"> </w:t>
      </w:r>
      <w:r w:rsidR="0005772F" w:rsidRPr="000C61AD">
        <w:rPr>
          <w:noProof/>
          <w:lang w:val="en-GB"/>
        </w:rPr>
        <w:t>estimator</w:t>
      </w:r>
      <w:r w:rsidR="00626A7B" w:rsidRPr="000C61AD">
        <w:rPr>
          <w:noProof/>
          <w:lang w:val="en-GB"/>
        </w:rPr>
        <w:t>s</w:t>
      </w:r>
      <w:r w:rsidR="0005772F" w:rsidRPr="000C61AD">
        <w:rPr>
          <w:noProof/>
          <w:lang w:val="en-GB"/>
        </w:rPr>
        <w:t xml:space="preserve">, scikit-learn </w:t>
      </w:r>
      <w:r w:rsidRPr="000C61AD">
        <w:rPr>
          <w:noProof/>
          <w:lang w:val="en-GB"/>
        </w:rPr>
        <w:t xml:space="preserve">also </w:t>
      </w:r>
      <w:r w:rsidR="0005772F" w:rsidRPr="000C61AD">
        <w:rPr>
          <w:noProof/>
          <w:lang w:val="en-GB"/>
        </w:rPr>
        <w:t>facilitates the parameter</w:t>
      </w:r>
      <w:r w:rsidR="00BB3908" w:rsidRPr="000C61AD">
        <w:rPr>
          <w:noProof/>
          <w:lang w:val="en-GB"/>
        </w:rPr>
        <w:t xml:space="preserve"> </w:t>
      </w:r>
      <w:r w:rsidR="00BB3908" w:rsidRPr="000C61AD">
        <w:rPr>
          <w:rFonts w:ascii="Consolas" w:hAnsi="Consolas"/>
          <w:noProof/>
          <w:lang w:val="en-GB"/>
        </w:rPr>
        <w:t>sample_weight</w:t>
      </w:r>
      <w:r w:rsidR="00BB3908" w:rsidRPr="000C61AD">
        <w:rPr>
          <w:noProof/>
          <w:lang w:val="en-GB"/>
        </w:rPr>
        <w:t xml:space="preserve"> </w:t>
      </w:r>
      <w:r w:rsidR="0005772F" w:rsidRPr="000C61AD">
        <w:rPr>
          <w:noProof/>
          <w:lang w:val="en-GB"/>
        </w:rPr>
        <w:t xml:space="preserve">to </w:t>
      </w:r>
      <w:r w:rsidR="00BB3908" w:rsidRPr="000C61AD">
        <w:rPr>
          <w:noProof/>
          <w:lang w:val="en-GB"/>
        </w:rPr>
        <w:t xml:space="preserve">specify </w:t>
      </w:r>
      <w:r w:rsidR="00600D14" w:rsidRPr="000C61AD">
        <w:rPr>
          <w:noProof/>
          <w:lang w:val="en-GB"/>
        </w:rPr>
        <w:t xml:space="preserve">individual </w:t>
      </w:r>
      <w:r w:rsidR="00BB3908" w:rsidRPr="000C61AD">
        <w:rPr>
          <w:noProof/>
          <w:lang w:val="en-GB"/>
        </w:rPr>
        <w:t xml:space="preserve">weights in </w:t>
      </w:r>
      <w:r w:rsidR="00BB3908" w:rsidRPr="000C61AD">
        <w:rPr>
          <w:rFonts w:ascii="Consolas" w:hAnsi="Consolas"/>
          <w:noProof/>
          <w:lang w:val="en-GB"/>
        </w:rPr>
        <w:t>X</w:t>
      </w:r>
      <w:r w:rsidR="005E5E13" w:rsidRPr="000C61AD">
        <w:rPr>
          <w:rFonts w:ascii="Consolas" w:hAnsi="Consolas"/>
          <w:noProof/>
          <w:lang w:val="en-GB"/>
        </w:rPr>
        <w:t>_train</w:t>
      </w:r>
      <w:r w:rsidR="00BB3908" w:rsidRPr="000C61AD">
        <w:rPr>
          <w:noProof/>
          <w:lang w:val="en-GB"/>
        </w:rPr>
        <w:t xml:space="preserve">. If it is set to </w:t>
      </w:r>
      <w:r w:rsidR="00BB3908" w:rsidRPr="000C61AD">
        <w:rPr>
          <w:rFonts w:ascii="Consolas" w:hAnsi="Consolas"/>
          <w:noProof/>
          <w:lang w:val="en-GB"/>
        </w:rPr>
        <w:t>None</w:t>
      </w:r>
      <w:r w:rsidR="00BB3908" w:rsidRPr="000C61AD">
        <w:rPr>
          <w:noProof/>
          <w:lang w:val="en-GB"/>
        </w:rPr>
        <w:t xml:space="preserve">, the default </w:t>
      </w:r>
      <w:r w:rsidR="00600D14" w:rsidRPr="000C61AD">
        <w:rPr>
          <w:noProof/>
          <w:lang w:val="en-GB"/>
        </w:rPr>
        <w:t>value</w:t>
      </w:r>
      <w:r w:rsidR="00BB3908" w:rsidRPr="000C61AD">
        <w:rPr>
          <w:noProof/>
          <w:lang w:val="en-GB"/>
        </w:rPr>
        <w:t xml:space="preserve">, all observations will be assigned equal weight. </w:t>
      </w:r>
      <w:r w:rsidR="0003187D" w:rsidRPr="000C61AD">
        <w:rPr>
          <w:noProof/>
          <w:lang w:val="en-GB"/>
        </w:rPr>
        <w:t xml:space="preserve">In addition, </w:t>
      </w:r>
      <w:r w:rsidR="0003187D" w:rsidRPr="000C61AD">
        <w:rPr>
          <w:rFonts w:ascii="Consolas" w:hAnsi="Consolas"/>
          <w:noProof/>
          <w:lang w:val="en-GB"/>
        </w:rPr>
        <w:t>sample_weight</w:t>
      </w:r>
      <w:r w:rsidR="0003187D" w:rsidRPr="000C61AD">
        <w:rPr>
          <w:noProof/>
          <w:lang w:val="en-GB"/>
        </w:rPr>
        <w:t xml:space="preserve"> will be multiplied with </w:t>
      </w:r>
      <w:r w:rsidR="0003187D" w:rsidRPr="000C61AD">
        <w:rPr>
          <w:rFonts w:ascii="Consolas" w:hAnsi="Consolas"/>
          <w:noProof/>
          <w:lang w:val="en-GB"/>
        </w:rPr>
        <w:t>class_weight</w:t>
      </w:r>
      <w:r w:rsidR="0003187D" w:rsidRPr="000C61AD">
        <w:rPr>
          <w:noProof/>
          <w:lang w:val="en-GB"/>
        </w:rPr>
        <w:t xml:space="preserve"> if it is specified in the </w:t>
      </w:r>
      <w:r w:rsidR="0003187D" w:rsidRPr="000C61AD">
        <w:rPr>
          <w:rFonts w:ascii="Consolas" w:hAnsi="Consolas"/>
          <w:noProof/>
          <w:lang w:val="en-GB"/>
        </w:rPr>
        <w:t>DecisionTreeClassifier</w:t>
      </w:r>
      <w:r w:rsidR="0003187D" w:rsidRPr="000C61AD">
        <w:rPr>
          <w:noProof/>
          <w:lang w:val="en-GB"/>
        </w:rPr>
        <w:t xml:space="preserve"> estimator for classification trees.</w:t>
      </w:r>
    </w:p>
    <w:p w14:paraId="1F4B149B" w14:textId="65A6D035" w:rsidR="00BB3908" w:rsidRPr="000C61AD" w:rsidRDefault="00BB3908" w:rsidP="00BB3908">
      <w:pPr>
        <w:pStyle w:val="BodyText"/>
        <w:rPr>
          <w:noProof/>
          <w:lang w:val="en-GB"/>
        </w:rPr>
      </w:pPr>
      <w:r w:rsidRPr="000C61AD">
        <w:rPr>
          <w:noProof/>
          <w:lang w:val="en-GB"/>
        </w:rPr>
        <w:t xml:space="preserve">The fitted estimator of the </w:t>
      </w:r>
      <w:r w:rsidR="00BF0B18" w:rsidRPr="000C61AD">
        <w:rPr>
          <w:noProof/>
          <w:lang w:val="en-GB"/>
        </w:rPr>
        <w:t>decision trees</w:t>
      </w:r>
      <w:r w:rsidRPr="000C61AD">
        <w:rPr>
          <w:noProof/>
          <w:lang w:val="en-GB"/>
        </w:rPr>
        <w:t xml:space="preserve"> algorithm is saved in </w:t>
      </w:r>
      <w:r w:rsidR="00C30EFD" w:rsidRPr="000C61AD">
        <w:rPr>
          <w:rFonts w:ascii="Consolas" w:hAnsi="Consolas"/>
          <w:noProof/>
          <w:lang w:val="en-GB"/>
        </w:rPr>
        <w:t>tree</w:t>
      </w:r>
      <w:r w:rsidRPr="000C61AD">
        <w:rPr>
          <w:rFonts w:ascii="Consolas" w:hAnsi="Consolas"/>
          <w:noProof/>
          <w:lang w:val="en-GB"/>
        </w:rPr>
        <w:t>_fit_Object</w:t>
      </w:r>
      <w:r w:rsidRPr="000C61AD">
        <w:rPr>
          <w:noProof/>
          <w:lang w:val="en-GB"/>
        </w:rPr>
        <w:t xml:space="preserve">. </w:t>
      </w:r>
      <w:r w:rsidR="006D5F92" w:rsidRPr="000C61AD">
        <w:rPr>
          <w:noProof/>
          <w:lang w:val="en-GB"/>
        </w:rPr>
        <w:t xml:space="preserve">We can now predict </w:t>
      </w:r>
      <w:r w:rsidR="00997A8B" w:rsidRPr="000C61AD">
        <w:rPr>
          <w:noProof/>
          <w:lang w:val="en-GB"/>
        </w:rPr>
        <w:t>the classification of the data stored in the test</w:t>
      </w:r>
      <w:r w:rsidR="001D6739">
        <w:rPr>
          <w:noProof/>
          <w:lang w:val="en-GB"/>
        </w:rPr>
        <w:t>ing</w:t>
      </w:r>
      <w:r w:rsidR="00997A8B" w:rsidRPr="000C61AD">
        <w:rPr>
          <w:noProof/>
          <w:lang w:val="en-GB"/>
        </w:rPr>
        <w:t xml:space="preserve"> DataFrame saved in </w:t>
      </w:r>
      <w:r w:rsidRPr="000C61AD">
        <w:rPr>
          <w:rFonts w:ascii="Consolas" w:hAnsi="Consolas"/>
          <w:noProof/>
          <w:lang w:val="en-GB"/>
        </w:rPr>
        <w:t>X</w:t>
      </w:r>
      <w:r w:rsidR="00997A8B" w:rsidRPr="000C61AD">
        <w:rPr>
          <w:rFonts w:ascii="Consolas" w:hAnsi="Consolas"/>
          <w:noProof/>
          <w:lang w:val="en-GB"/>
        </w:rPr>
        <w:t>_test</w:t>
      </w:r>
      <w:r w:rsidRPr="000C61A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B3908" w:rsidRPr="00971571" w14:paraId="3C9A89F6" w14:textId="77777777" w:rsidTr="00654E25">
        <w:trPr>
          <w:jc w:val="right"/>
        </w:trPr>
        <w:tc>
          <w:tcPr>
            <w:tcW w:w="9017" w:type="dxa"/>
            <w:shd w:val="clear" w:color="auto" w:fill="D9D9D9" w:themeFill="background1" w:themeFillShade="D9"/>
            <w:vAlign w:val="center"/>
          </w:tcPr>
          <w:p w14:paraId="1E624FC2" w14:textId="197D962C" w:rsidR="00BB3908" w:rsidRPr="000C61AD" w:rsidRDefault="00C30EFD" w:rsidP="001D6739">
            <w:pPr>
              <w:pStyle w:val="Code"/>
              <w:tabs>
                <w:tab w:val="left" w:pos="1310"/>
              </w:tabs>
              <w:ind w:left="1310" w:hanging="1279"/>
              <w:rPr>
                <w:noProof/>
                <w:color w:val="auto"/>
                <w:lang w:val="en-GB"/>
              </w:rPr>
            </w:pPr>
            <w:r w:rsidRPr="000C61AD">
              <w:rPr>
                <w:noProof/>
                <w:lang w:val="en-GB"/>
              </w:rPr>
              <w:t>tree</w:t>
            </w:r>
            <w:r w:rsidR="00BB3908" w:rsidRPr="000C61AD">
              <w:rPr>
                <w:noProof/>
                <w:lang w:val="en-GB"/>
              </w:rPr>
              <w:t>_</w:t>
            </w:r>
            <w:r w:rsidR="001D6739">
              <w:rPr>
                <w:noProof/>
                <w:lang w:val="en-GB"/>
              </w:rPr>
              <w:t>p</w:t>
            </w:r>
            <w:r w:rsidR="00BB3908" w:rsidRPr="000C61AD">
              <w:rPr>
                <w:noProof/>
                <w:lang w:val="en-GB"/>
              </w:rPr>
              <w:t>red_Object</w:t>
            </w:r>
            <w:r w:rsidR="00BB3908" w:rsidRPr="000C61AD">
              <w:rPr>
                <w:noProof/>
                <w:color w:val="auto"/>
                <w:lang w:val="en-GB"/>
              </w:rPr>
              <w:t xml:space="preserve"> = </w:t>
            </w:r>
            <w:r w:rsidRPr="000C61AD">
              <w:rPr>
                <w:noProof/>
                <w:lang w:val="en-GB"/>
              </w:rPr>
              <w:t>tree</w:t>
            </w:r>
            <w:r w:rsidR="00BC6C45" w:rsidRPr="000C61AD">
              <w:rPr>
                <w:noProof/>
                <w:lang w:val="en-GB"/>
              </w:rPr>
              <w:t>_Object</w:t>
            </w:r>
            <w:r w:rsidR="00BB3908" w:rsidRPr="000C61AD">
              <w:rPr>
                <w:noProof/>
                <w:color w:val="auto"/>
                <w:lang w:val="en-GB"/>
              </w:rPr>
              <w:t>.</w:t>
            </w:r>
            <w:r w:rsidR="00BB3908" w:rsidRPr="000C61AD">
              <w:rPr>
                <w:noProof/>
                <w:color w:val="76923C" w:themeColor="accent3" w:themeShade="BF"/>
                <w:lang w:val="en-GB"/>
              </w:rPr>
              <w:t>predict</w:t>
            </w:r>
            <w:r w:rsidR="00BB3908" w:rsidRPr="000C61AD">
              <w:rPr>
                <w:noProof/>
                <w:color w:val="auto"/>
                <w:lang w:val="en-GB"/>
              </w:rPr>
              <w:t>(</w:t>
            </w:r>
            <w:r w:rsidR="00BB3908" w:rsidRPr="001D6739">
              <w:rPr>
                <w:noProof/>
                <w:lang w:val="en-GB"/>
              </w:rPr>
              <w:t>X</w:t>
            </w:r>
            <w:r w:rsidR="00997A8B" w:rsidRPr="001D6739">
              <w:rPr>
                <w:noProof/>
                <w:lang w:val="en-GB"/>
              </w:rPr>
              <w:t>_test</w:t>
            </w:r>
            <w:r w:rsidR="00BB3908" w:rsidRPr="000C61AD">
              <w:rPr>
                <w:noProof/>
                <w:color w:val="auto"/>
                <w:lang w:val="en-GB"/>
              </w:rPr>
              <w:t>)</w:t>
            </w:r>
          </w:p>
        </w:tc>
      </w:tr>
    </w:tbl>
    <w:p w14:paraId="6099471D" w14:textId="55F68265" w:rsidR="006B6D4E" w:rsidRPr="000C61AD" w:rsidRDefault="00BB3908" w:rsidP="00DE7F8A">
      <w:pPr>
        <w:pStyle w:val="BodyText"/>
        <w:rPr>
          <w:rFonts w:eastAsia="PMingLiU"/>
          <w:noProof/>
          <w:lang w:val="en-GB" w:eastAsia="zh-TW"/>
        </w:rPr>
      </w:pPr>
      <w:r w:rsidRPr="000C61AD">
        <w:rPr>
          <w:noProof/>
          <w:lang w:val="en-GB"/>
        </w:rPr>
        <w:t xml:space="preserve">The </w:t>
      </w:r>
      <w:r w:rsidR="00D409C9" w:rsidRPr="000C61AD">
        <w:rPr>
          <w:noProof/>
          <w:lang w:val="en-GB"/>
        </w:rPr>
        <w:t xml:space="preserve">returned object </w:t>
      </w:r>
      <w:r w:rsidR="00C30EFD" w:rsidRPr="000C61AD">
        <w:rPr>
          <w:rFonts w:ascii="Consolas" w:hAnsi="Consolas"/>
          <w:noProof/>
          <w:lang w:val="en-GB"/>
        </w:rPr>
        <w:t>tree</w:t>
      </w:r>
      <w:r w:rsidR="00D409C9" w:rsidRPr="000C61AD">
        <w:rPr>
          <w:rFonts w:ascii="Consolas" w:hAnsi="Consolas"/>
          <w:noProof/>
          <w:lang w:val="en-GB"/>
        </w:rPr>
        <w:t>_</w:t>
      </w:r>
      <w:r w:rsidR="002E61E0">
        <w:rPr>
          <w:rFonts w:ascii="Consolas" w:hAnsi="Consolas"/>
          <w:noProof/>
          <w:lang w:val="en-GB"/>
        </w:rPr>
        <w:t>p</w:t>
      </w:r>
      <w:r w:rsidR="00D409C9" w:rsidRPr="000C61AD">
        <w:rPr>
          <w:rFonts w:ascii="Consolas" w:hAnsi="Consolas"/>
          <w:noProof/>
          <w:lang w:val="en-GB"/>
        </w:rPr>
        <w:t>red_Object</w:t>
      </w:r>
      <w:r w:rsidR="00D409C9" w:rsidRPr="000C61AD">
        <w:rPr>
          <w:noProof/>
          <w:lang w:val="en-GB"/>
        </w:rPr>
        <w:t xml:space="preserve"> is a</w:t>
      </w:r>
      <w:r w:rsidR="00875ED7" w:rsidRPr="000C61AD">
        <w:rPr>
          <w:noProof/>
          <w:lang w:val="en-GB"/>
        </w:rPr>
        <w:t xml:space="preserve"> </w:t>
      </w:r>
      <w:r w:rsidR="003656B8" w:rsidRPr="000C61AD">
        <w:rPr>
          <w:noProof/>
          <w:lang w:val="en-GB"/>
        </w:rPr>
        <w:t xml:space="preserve">NumPy array </w:t>
      </w:r>
      <w:r w:rsidR="00743AE2" w:rsidRPr="000C61AD">
        <w:rPr>
          <w:noProof/>
          <w:lang w:val="en-GB"/>
        </w:rPr>
        <w:t xml:space="preserve">which contains </w:t>
      </w:r>
      <w:r w:rsidR="003656B8" w:rsidRPr="000C61AD">
        <w:rPr>
          <w:noProof/>
          <w:lang w:val="en-GB"/>
        </w:rPr>
        <w:t xml:space="preserve">the </w:t>
      </w:r>
      <w:r w:rsidR="00A75ED7" w:rsidRPr="000C61AD">
        <w:rPr>
          <w:noProof/>
          <w:lang w:val="en-GB"/>
        </w:rPr>
        <w:t xml:space="preserve">predicted </w:t>
      </w:r>
      <w:r w:rsidR="0089130D" w:rsidRPr="000C61AD">
        <w:rPr>
          <w:noProof/>
          <w:lang w:val="en-GB"/>
        </w:rPr>
        <w:t xml:space="preserve">target </w:t>
      </w:r>
      <w:r w:rsidR="00DF7C7B" w:rsidRPr="000C61AD">
        <w:rPr>
          <w:noProof/>
          <w:lang w:val="en-GB"/>
        </w:rPr>
        <w:t>value</w:t>
      </w:r>
      <w:r w:rsidR="00A83E7C" w:rsidRPr="000C61AD">
        <w:rPr>
          <w:noProof/>
          <w:lang w:val="en-GB"/>
        </w:rPr>
        <w:t>s</w:t>
      </w:r>
      <w:r w:rsidR="00A75ED7" w:rsidRPr="000C61AD">
        <w:rPr>
          <w:noProof/>
          <w:lang w:val="en-GB"/>
        </w:rPr>
        <w:t xml:space="preserve"> of </w:t>
      </w:r>
      <w:r w:rsidR="00977018" w:rsidRPr="000C61AD">
        <w:rPr>
          <w:noProof/>
          <w:lang w:val="en-GB"/>
        </w:rPr>
        <w:t xml:space="preserve">every </w:t>
      </w:r>
      <w:r w:rsidR="0089130D" w:rsidRPr="000C61AD">
        <w:rPr>
          <w:noProof/>
          <w:lang w:val="en-GB"/>
        </w:rPr>
        <w:t>observat</w:t>
      </w:r>
      <w:r w:rsidR="00EF7CB7" w:rsidRPr="000C61AD">
        <w:rPr>
          <w:noProof/>
          <w:lang w:val="en-GB"/>
        </w:rPr>
        <w:t>ion</w:t>
      </w:r>
      <w:r w:rsidR="00DF7C7B" w:rsidRPr="000C61AD">
        <w:rPr>
          <w:noProof/>
          <w:lang w:val="en-GB"/>
        </w:rPr>
        <w:t xml:space="preserve"> in </w:t>
      </w:r>
      <w:r w:rsidR="00EF7CB7" w:rsidRPr="000C61AD">
        <w:rPr>
          <w:noProof/>
          <w:lang w:val="en-GB"/>
        </w:rPr>
        <w:t>the testing dataset</w:t>
      </w:r>
      <w:r w:rsidRPr="000C61AD">
        <w:rPr>
          <w:noProof/>
          <w:lang w:val="en-GB"/>
        </w:rPr>
        <w:t xml:space="preserve">. </w:t>
      </w:r>
      <w:r w:rsidR="00EB2B3B" w:rsidRPr="000C61AD">
        <w:rPr>
          <w:noProof/>
          <w:lang w:val="en-GB"/>
        </w:rPr>
        <w:t xml:space="preserve">The </w:t>
      </w:r>
      <w:r w:rsidR="00351C72" w:rsidRPr="000C61AD">
        <w:rPr>
          <w:noProof/>
          <w:lang w:val="en-GB"/>
        </w:rPr>
        <w:t xml:space="preserve">number of rows </w:t>
      </w:r>
      <w:r w:rsidR="00EB2B3B" w:rsidRPr="000C61AD">
        <w:rPr>
          <w:noProof/>
          <w:lang w:val="en-GB"/>
        </w:rPr>
        <w:t xml:space="preserve">here </w:t>
      </w:r>
      <w:r w:rsidR="00351C72" w:rsidRPr="000C61AD">
        <w:rPr>
          <w:noProof/>
          <w:lang w:val="en-GB"/>
        </w:rPr>
        <w:t xml:space="preserve">is </w:t>
      </w:r>
      <w:r w:rsidR="001F3F78" w:rsidRPr="000C61AD">
        <w:rPr>
          <w:noProof/>
          <w:lang w:val="en-GB"/>
        </w:rPr>
        <w:t xml:space="preserve">therefore </w:t>
      </w:r>
      <w:r w:rsidR="00351C72" w:rsidRPr="000C61AD">
        <w:rPr>
          <w:noProof/>
          <w:lang w:val="en-GB"/>
        </w:rPr>
        <w:t xml:space="preserve">equivalent to the number of </w:t>
      </w:r>
      <w:r w:rsidR="00D6531F" w:rsidRPr="000C61AD">
        <w:rPr>
          <w:noProof/>
          <w:lang w:val="en-GB"/>
        </w:rPr>
        <w:t xml:space="preserve">rows in </w:t>
      </w:r>
      <w:r w:rsidR="00D6531F" w:rsidRPr="000C61AD">
        <w:rPr>
          <w:rFonts w:ascii="Consolas" w:hAnsi="Consolas"/>
          <w:noProof/>
          <w:lang w:val="en-GB"/>
        </w:rPr>
        <w:t>X_test</w:t>
      </w:r>
      <w:r w:rsidR="00D6531F" w:rsidRPr="000C61AD">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B6D4E" w:rsidRPr="00971571" w14:paraId="3795C63F" w14:textId="77777777" w:rsidTr="009858A7">
        <w:tc>
          <w:tcPr>
            <w:tcW w:w="9017" w:type="dxa"/>
          </w:tcPr>
          <w:p w14:paraId="734A040A" w14:textId="54018253" w:rsidR="006B6D4E" w:rsidRPr="000C61AD" w:rsidRDefault="006B6D4E" w:rsidP="009858A7">
            <w:pPr>
              <w:pStyle w:val="BodyText"/>
              <w:rPr>
                <w:noProof/>
                <w:lang w:val="en-GB"/>
              </w:rPr>
            </w:pPr>
            <w:r w:rsidRPr="000C61AD">
              <w:rPr>
                <w:b/>
                <w:bCs/>
                <w:noProof/>
                <w:lang w:val="en-GB"/>
              </w:rPr>
              <w:t>Example (Cont’d):</w:t>
            </w:r>
            <w:r w:rsidRPr="000C61AD">
              <w:rPr>
                <w:noProof/>
                <w:lang w:val="en-GB"/>
              </w:rPr>
              <w:t xml:space="preserve"> </w:t>
            </w:r>
            <w:r w:rsidR="00927C15" w:rsidRPr="000C61AD">
              <w:rPr>
                <w:noProof/>
                <w:lang w:val="en-GB"/>
              </w:rPr>
              <w:t xml:space="preserve">Before constructing the decision tree, </w:t>
            </w:r>
            <w:r w:rsidR="002E71F5" w:rsidRPr="000C61AD">
              <w:rPr>
                <w:noProof/>
                <w:lang w:val="en-GB"/>
              </w:rPr>
              <w:t xml:space="preserve">we </w:t>
            </w:r>
            <w:r w:rsidR="00927C15" w:rsidRPr="000C61AD">
              <w:rPr>
                <w:noProof/>
                <w:lang w:val="en-GB"/>
              </w:rPr>
              <w:t xml:space="preserve">have to </w:t>
            </w:r>
            <w:r w:rsidR="002E71F5" w:rsidRPr="000C61AD">
              <w:rPr>
                <w:noProof/>
                <w:lang w:val="en-GB"/>
              </w:rPr>
              <w:t>remove the normalised numeric variable</w:t>
            </w:r>
            <w:r w:rsidR="00927C15" w:rsidRPr="000C61AD">
              <w:rPr>
                <w:noProof/>
                <w:lang w:val="en-GB"/>
              </w:rPr>
              <w:t>s</w:t>
            </w:r>
            <w:r w:rsidR="002E71F5" w:rsidRPr="000C61AD">
              <w:rPr>
                <w:noProof/>
                <w:lang w:val="en-GB"/>
              </w:rPr>
              <w:t xml:space="preserve"> </w:t>
            </w:r>
            <w:r w:rsidR="00927C15" w:rsidRPr="000C61AD">
              <w:rPr>
                <w:noProof/>
                <w:lang w:val="en-GB"/>
              </w:rPr>
              <w:t>first since</w:t>
            </w:r>
            <w:r w:rsidR="00F77283" w:rsidRPr="000C61AD">
              <w:rPr>
                <w:noProof/>
                <w:lang w:val="en-GB"/>
              </w:rPr>
              <w:t xml:space="preserve"> the</w:t>
            </w:r>
            <w:r w:rsidR="00722B7A" w:rsidRPr="000C61AD">
              <w:rPr>
                <w:noProof/>
                <w:lang w:val="en-GB"/>
              </w:rPr>
              <w:t>ir</w:t>
            </w:r>
            <w:r w:rsidR="00F77283" w:rsidRPr="000C61AD">
              <w:rPr>
                <w:noProof/>
                <w:lang w:val="en-GB"/>
              </w:rPr>
              <w:t xml:space="preserve"> original variables are preferred</w:t>
            </w:r>
            <w:r w:rsidRPr="000C61AD">
              <w:rPr>
                <w:noProof/>
                <w:lang w:val="en-GB"/>
              </w:rPr>
              <w:t>.</w:t>
            </w:r>
          </w:p>
          <w:p w14:paraId="7989F209" w14:textId="2A92F49C" w:rsidR="006B6D4E" w:rsidRPr="000C61AD" w:rsidRDefault="000A5B89" w:rsidP="009858A7">
            <w:pPr>
              <w:pStyle w:val="Figure-Image-Upper"/>
              <w:rPr>
                <w:lang w:val="en-GB"/>
              </w:rPr>
            </w:pPr>
            <w:r w:rsidRPr="000C61AD">
              <w:drawing>
                <wp:inline distT="0" distB="0" distL="0" distR="0" wp14:anchorId="62BEBDD7" wp14:editId="77B7B31E">
                  <wp:extent cx="5580000" cy="336850"/>
                  <wp:effectExtent l="19050" t="19050" r="20955"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582" t="30418" r="2097" b="60520"/>
                          <a:stretch/>
                        </pic:blipFill>
                        <pic:spPr bwMode="auto">
                          <a:xfrm>
                            <a:off x="0" y="0"/>
                            <a:ext cx="5580000" cy="3368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C172D98" w14:textId="21799672" w:rsidR="006B6D4E" w:rsidRPr="000C61AD" w:rsidRDefault="006B6D4E" w:rsidP="009858A7">
            <w:pPr>
              <w:pStyle w:val="Caption"/>
              <w:rPr>
                <w:lang w:val="en-GB"/>
              </w:rPr>
            </w:pPr>
            <w:r w:rsidRPr="000C61AD">
              <w:rPr>
                <w:lang w:val="en-GB"/>
              </w:rPr>
              <w:t xml:space="preserve">Figure </w:t>
            </w:r>
            <w:r w:rsidR="00667A75" w:rsidRPr="000C61AD">
              <w:rPr>
                <w:lang w:val="en-GB"/>
              </w:rPr>
              <w:t>5</w:t>
            </w:r>
            <w:r w:rsidRPr="000C61AD">
              <w:rPr>
                <w:lang w:val="en-GB"/>
              </w:rPr>
              <w:t>.</w:t>
            </w:r>
            <w:r w:rsidR="00502442" w:rsidRPr="000C61AD">
              <w:rPr>
                <w:lang w:val="en-GB"/>
              </w:rPr>
              <w:fldChar w:fldCharType="begin"/>
            </w:r>
            <w:r w:rsidR="00502442" w:rsidRPr="000C61AD">
              <w:rPr>
                <w:lang w:val="en-GB"/>
              </w:rPr>
              <w:instrText xml:space="preserve"> SEQ Figure \* ARABIC </w:instrText>
            </w:r>
            <w:r w:rsidR="00502442" w:rsidRPr="000C61AD">
              <w:rPr>
                <w:lang w:val="en-GB"/>
              </w:rPr>
              <w:fldChar w:fldCharType="separate"/>
            </w:r>
            <w:r w:rsidR="000D5342" w:rsidRPr="000C61AD">
              <w:rPr>
                <w:lang w:val="en-GB"/>
              </w:rPr>
              <w:t>42</w:t>
            </w:r>
            <w:r w:rsidR="00502442" w:rsidRPr="000C61AD">
              <w:rPr>
                <w:lang w:val="en-GB"/>
              </w:rPr>
              <w:fldChar w:fldCharType="end"/>
            </w:r>
            <w:r w:rsidRPr="000C61AD">
              <w:rPr>
                <w:lang w:val="en-GB"/>
              </w:rPr>
              <w:t xml:space="preserve"> </w:t>
            </w:r>
            <w:r w:rsidR="008E3856" w:rsidRPr="000C61AD">
              <w:rPr>
                <w:lang w:val="en-GB"/>
              </w:rPr>
              <w:t>Create a DataFrame without the Normalised Input Variables</w:t>
            </w:r>
          </w:p>
          <w:p w14:paraId="603CF077" w14:textId="1B189571" w:rsidR="006B6D4E" w:rsidRPr="000C61AD" w:rsidRDefault="00470A3A" w:rsidP="009858A7">
            <w:pPr>
              <w:pStyle w:val="BodyText"/>
              <w:rPr>
                <w:noProof/>
                <w:lang w:val="en-GB"/>
              </w:rPr>
            </w:pPr>
            <w:r w:rsidRPr="000C61AD">
              <w:rPr>
                <w:noProof/>
                <w:lang w:val="en-GB"/>
              </w:rPr>
              <w:t>In the next step, we initiate an object</w:t>
            </w:r>
            <w:r w:rsidR="00722B7A" w:rsidRPr="000C61AD">
              <w:rPr>
                <w:noProof/>
                <w:lang w:val="en-GB"/>
              </w:rPr>
              <w:t xml:space="preserve"> named</w:t>
            </w:r>
            <w:r w:rsidRPr="000C61AD">
              <w:rPr>
                <w:noProof/>
                <w:lang w:val="en-GB"/>
              </w:rPr>
              <w:t xml:space="preserve"> </w:t>
            </w:r>
            <w:r w:rsidR="008A237C" w:rsidRPr="000C61AD">
              <w:rPr>
                <w:rFonts w:ascii="Consolas" w:hAnsi="Consolas"/>
                <w:noProof/>
                <w:lang w:val="en-GB"/>
              </w:rPr>
              <w:t>clf</w:t>
            </w:r>
            <w:r w:rsidR="008A237C" w:rsidRPr="000C61AD">
              <w:rPr>
                <w:noProof/>
                <w:lang w:val="en-GB"/>
              </w:rPr>
              <w:t xml:space="preserve"> </w:t>
            </w:r>
            <w:r w:rsidRPr="000C61AD">
              <w:rPr>
                <w:noProof/>
                <w:lang w:val="en-GB"/>
              </w:rPr>
              <w:t xml:space="preserve">for the </w:t>
            </w:r>
            <w:r w:rsidR="00135C93" w:rsidRPr="000C61AD">
              <w:rPr>
                <w:noProof/>
                <w:lang w:val="en-GB"/>
              </w:rPr>
              <w:t>classification</w:t>
            </w:r>
            <w:r w:rsidRPr="000C61AD">
              <w:rPr>
                <w:noProof/>
                <w:lang w:val="en-GB"/>
              </w:rPr>
              <w:t xml:space="preserve"> tree estimator</w:t>
            </w:r>
            <w:r w:rsidR="00135C93" w:rsidRPr="000C61AD">
              <w:rPr>
                <w:noProof/>
                <w:lang w:val="en-GB"/>
              </w:rPr>
              <w:t xml:space="preserve"> </w:t>
            </w:r>
            <w:r w:rsidR="00135C93" w:rsidRPr="000C61AD">
              <w:rPr>
                <w:rFonts w:ascii="Consolas" w:hAnsi="Consolas"/>
                <w:noProof/>
                <w:lang w:val="en-GB"/>
              </w:rPr>
              <w:t>DecisionTreeClassifier</w:t>
            </w:r>
            <w:r w:rsidR="00135C93" w:rsidRPr="000C61AD">
              <w:rPr>
                <w:noProof/>
                <w:lang w:val="en-GB"/>
              </w:rPr>
              <w:t xml:space="preserve"> since</w:t>
            </w:r>
            <w:r w:rsidR="007D6F84" w:rsidRPr="000C61AD">
              <w:rPr>
                <w:noProof/>
                <w:lang w:val="en-GB"/>
              </w:rPr>
              <w:t xml:space="preserve"> our target variable is binary</w:t>
            </w:r>
            <w:r w:rsidR="00CE1582" w:rsidRPr="000C61AD">
              <w:rPr>
                <w:noProof/>
                <w:lang w:val="en-GB"/>
              </w:rPr>
              <w:t>.</w:t>
            </w:r>
            <w:r w:rsidR="0053437C" w:rsidRPr="000C61AD">
              <w:rPr>
                <w:noProof/>
                <w:lang w:val="en-GB"/>
              </w:rPr>
              <w:t xml:space="preserve"> </w:t>
            </w:r>
            <w:r w:rsidR="00CE1582" w:rsidRPr="000C61AD">
              <w:rPr>
                <w:noProof/>
                <w:lang w:val="en-GB"/>
              </w:rPr>
              <w:t>T</w:t>
            </w:r>
            <w:r w:rsidR="0053437C" w:rsidRPr="000C61AD">
              <w:rPr>
                <w:noProof/>
                <w:lang w:val="en-GB"/>
              </w:rPr>
              <w:t xml:space="preserve">he decision tree model </w:t>
            </w:r>
            <w:r w:rsidR="00CE1582" w:rsidRPr="000C61AD">
              <w:rPr>
                <w:noProof/>
                <w:lang w:val="en-GB"/>
              </w:rPr>
              <w:t xml:space="preserve">will then be fitted by the </w:t>
            </w:r>
            <w:r w:rsidR="00CE1582" w:rsidRPr="000C61AD">
              <w:rPr>
                <w:rFonts w:ascii="Consolas" w:hAnsi="Consolas"/>
                <w:noProof/>
                <w:lang w:val="en-GB"/>
              </w:rPr>
              <w:t>.fit()</w:t>
            </w:r>
            <w:r w:rsidR="00CE1582" w:rsidRPr="000C61AD">
              <w:rPr>
                <w:noProof/>
                <w:lang w:val="en-GB"/>
              </w:rPr>
              <w:t xml:space="preserve"> function </w:t>
            </w:r>
            <w:r w:rsidR="0053437C" w:rsidRPr="000C61AD">
              <w:rPr>
                <w:noProof/>
                <w:lang w:val="en-GB"/>
              </w:rPr>
              <w:t>using the training dataset</w:t>
            </w:r>
            <w:r w:rsidR="007D6F84" w:rsidRPr="000C61AD">
              <w:rPr>
                <w:noProof/>
                <w:lang w:val="en-GB"/>
              </w:rPr>
              <w:t>.</w:t>
            </w:r>
          </w:p>
          <w:p w14:paraId="1CE1F3AD" w14:textId="3B99A251" w:rsidR="006B6D4E" w:rsidRPr="006B7CD3" w:rsidRDefault="001E58B5" w:rsidP="009858A7">
            <w:pPr>
              <w:pStyle w:val="Figure-Image-Upper"/>
              <w:rPr>
                <w:lang w:val="en-GB"/>
              </w:rPr>
            </w:pPr>
            <w:r w:rsidRPr="006B7CD3">
              <w:drawing>
                <wp:inline distT="0" distB="0" distL="0" distR="0" wp14:anchorId="0FF4E402" wp14:editId="5E537817">
                  <wp:extent cx="5580000" cy="332522"/>
                  <wp:effectExtent l="19050" t="19050" r="2095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50" t="40368" r="2027" b="50675"/>
                          <a:stretch/>
                        </pic:blipFill>
                        <pic:spPr bwMode="auto">
                          <a:xfrm>
                            <a:off x="0" y="0"/>
                            <a:ext cx="5580000" cy="3325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34E03A6" w14:textId="1C43311E" w:rsidR="006B6D4E" w:rsidRPr="006B7CD3" w:rsidRDefault="006B6D4E" w:rsidP="009858A7">
            <w:pPr>
              <w:pStyle w:val="Caption"/>
              <w:rPr>
                <w:lang w:val="en-GB"/>
              </w:rPr>
            </w:pPr>
            <w:r w:rsidRPr="006B7CD3">
              <w:rPr>
                <w:lang w:val="en-GB"/>
              </w:rPr>
              <w:t xml:space="preserve">Figure </w:t>
            </w:r>
            <w:r w:rsidR="000A5B89" w:rsidRPr="006B7CD3">
              <w:rPr>
                <w:lang w:val="en-GB"/>
              </w:rPr>
              <w:t>5</w:t>
            </w:r>
            <w:r w:rsidRPr="006B7CD3">
              <w:rPr>
                <w:lang w:val="en-GB"/>
              </w:rPr>
              <w:t>.</w:t>
            </w:r>
            <w:r w:rsidR="00502442" w:rsidRPr="006B7CD3">
              <w:rPr>
                <w:lang w:val="en-GB"/>
              </w:rPr>
              <w:fldChar w:fldCharType="begin"/>
            </w:r>
            <w:r w:rsidR="00502442" w:rsidRPr="006B7CD3">
              <w:rPr>
                <w:lang w:val="en-GB"/>
              </w:rPr>
              <w:instrText xml:space="preserve"> SEQ Figure \* ARABIC </w:instrText>
            </w:r>
            <w:r w:rsidR="00502442" w:rsidRPr="006B7CD3">
              <w:rPr>
                <w:lang w:val="en-GB"/>
              </w:rPr>
              <w:fldChar w:fldCharType="separate"/>
            </w:r>
            <w:r w:rsidR="000D5342" w:rsidRPr="006B7CD3">
              <w:rPr>
                <w:lang w:val="en-GB"/>
              </w:rPr>
              <w:t>43</w:t>
            </w:r>
            <w:r w:rsidR="00502442" w:rsidRPr="006B7CD3">
              <w:rPr>
                <w:lang w:val="en-GB"/>
              </w:rPr>
              <w:fldChar w:fldCharType="end"/>
            </w:r>
            <w:r w:rsidRPr="006B7CD3">
              <w:rPr>
                <w:lang w:val="en-GB"/>
              </w:rPr>
              <w:t xml:space="preserve"> </w:t>
            </w:r>
            <w:r w:rsidR="00F90572" w:rsidRPr="006B7CD3">
              <w:rPr>
                <w:lang w:val="en-GB"/>
              </w:rPr>
              <w:t>Fitting Decision Trees</w:t>
            </w:r>
          </w:p>
          <w:p w14:paraId="5E9E232D" w14:textId="6EDC3ED9" w:rsidR="006B6D4E" w:rsidRPr="000C61AD" w:rsidRDefault="00F27724" w:rsidP="009858A7">
            <w:pPr>
              <w:pStyle w:val="BodyText"/>
              <w:rPr>
                <w:noProof/>
                <w:lang w:val="en-GB"/>
              </w:rPr>
            </w:pPr>
            <w:r w:rsidRPr="000C61AD">
              <w:rPr>
                <w:noProof/>
                <w:lang w:val="en-GB"/>
              </w:rPr>
              <w:t xml:space="preserve">After the model has been created, </w:t>
            </w:r>
            <w:r w:rsidR="008A192F" w:rsidRPr="000C61AD">
              <w:rPr>
                <w:noProof/>
                <w:lang w:val="en-GB"/>
              </w:rPr>
              <w:t xml:space="preserve">the classification </w:t>
            </w:r>
            <w:r w:rsidR="000463C4" w:rsidRPr="000C61AD">
              <w:rPr>
                <w:noProof/>
                <w:lang w:val="en-GB"/>
              </w:rPr>
              <w:t xml:space="preserve">of the target variable </w:t>
            </w:r>
            <w:r w:rsidR="0059026C" w:rsidRPr="000C61AD">
              <w:rPr>
                <w:noProof/>
                <w:lang w:val="en-GB"/>
              </w:rPr>
              <w:t xml:space="preserve">will be predicted for </w:t>
            </w:r>
            <w:r w:rsidR="0071185B" w:rsidRPr="000C61AD">
              <w:rPr>
                <w:noProof/>
                <w:lang w:val="en-GB"/>
              </w:rPr>
              <w:t xml:space="preserve">the </w:t>
            </w:r>
            <w:r w:rsidR="008A237C" w:rsidRPr="000C61AD">
              <w:rPr>
                <w:noProof/>
                <w:lang w:val="en-GB"/>
              </w:rPr>
              <w:t xml:space="preserve">observations </w:t>
            </w:r>
            <w:r w:rsidR="0071185B" w:rsidRPr="000C61AD">
              <w:rPr>
                <w:noProof/>
                <w:lang w:val="en-GB"/>
              </w:rPr>
              <w:t xml:space="preserve">of </w:t>
            </w:r>
            <w:r w:rsidR="0059026C" w:rsidRPr="000C61AD">
              <w:rPr>
                <w:noProof/>
                <w:lang w:val="en-GB"/>
              </w:rPr>
              <w:t xml:space="preserve">both the training and testing datasets. </w:t>
            </w:r>
            <w:r w:rsidR="00B66D2C" w:rsidRPr="000C61AD">
              <w:rPr>
                <w:noProof/>
                <w:lang w:val="en-GB"/>
              </w:rPr>
              <w:t>The predicti</w:t>
            </w:r>
            <w:r w:rsidR="004C7577" w:rsidRPr="000C61AD">
              <w:rPr>
                <w:noProof/>
                <w:lang w:val="en-GB"/>
              </w:rPr>
              <w:t>on accuracy</w:t>
            </w:r>
            <w:r w:rsidR="00B66D2C" w:rsidRPr="000C61AD">
              <w:rPr>
                <w:noProof/>
                <w:lang w:val="en-GB"/>
              </w:rPr>
              <w:t xml:space="preserve"> on the training dataset is </w:t>
            </w:r>
            <w:r w:rsidR="004C7577" w:rsidRPr="000C61AD">
              <w:rPr>
                <w:noProof/>
                <w:lang w:val="en-GB"/>
              </w:rPr>
              <w:t xml:space="preserve">an indicator of the goodness of fit of the model while its predictive power can be assessed </w:t>
            </w:r>
            <w:r w:rsidR="0081768D" w:rsidRPr="000C61AD">
              <w:rPr>
                <w:noProof/>
                <w:lang w:val="en-GB"/>
              </w:rPr>
              <w:t>by its prediction accuracy on the testing dataset.</w:t>
            </w:r>
          </w:p>
          <w:p w14:paraId="04940A24" w14:textId="135D6D98" w:rsidR="002C4527" w:rsidRPr="006B7CD3" w:rsidRDefault="00E64286" w:rsidP="002C4527">
            <w:pPr>
              <w:pStyle w:val="Figure-Image-Upper"/>
              <w:rPr>
                <w:lang w:val="en-GB"/>
              </w:rPr>
            </w:pPr>
            <w:r w:rsidRPr="006B7CD3">
              <w:lastRenderedPageBreak/>
              <w:drawing>
                <wp:inline distT="0" distB="0" distL="0" distR="0" wp14:anchorId="02422CCD" wp14:editId="5DFE0EF4">
                  <wp:extent cx="5580000" cy="829029"/>
                  <wp:effectExtent l="19050" t="19050" r="20955" b="285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484" t="25031" r="2094" b="52638"/>
                          <a:stretch/>
                        </pic:blipFill>
                        <pic:spPr bwMode="auto">
                          <a:xfrm>
                            <a:off x="0" y="0"/>
                            <a:ext cx="5580000" cy="82902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7FD232F" w14:textId="43D71180" w:rsidR="002C4527" w:rsidRPr="006B7CD3" w:rsidRDefault="002C4527" w:rsidP="002C4527">
            <w:pPr>
              <w:pStyle w:val="Caption"/>
              <w:rPr>
                <w:lang w:val="en-GB"/>
              </w:rPr>
            </w:pPr>
            <w:r w:rsidRPr="006B7CD3">
              <w:rPr>
                <w:lang w:val="en-GB"/>
              </w:rPr>
              <w:t>Figure 5.</w:t>
            </w:r>
            <w:r w:rsidRPr="006B7CD3">
              <w:rPr>
                <w:lang w:val="en-GB"/>
              </w:rPr>
              <w:fldChar w:fldCharType="begin"/>
            </w:r>
            <w:r w:rsidRPr="006B7CD3">
              <w:rPr>
                <w:lang w:val="en-GB"/>
              </w:rPr>
              <w:instrText xml:space="preserve"> SEQ Figure \* ARABIC </w:instrText>
            </w:r>
            <w:r w:rsidRPr="006B7CD3">
              <w:rPr>
                <w:lang w:val="en-GB"/>
              </w:rPr>
              <w:fldChar w:fldCharType="separate"/>
            </w:r>
            <w:r w:rsidR="000D5342" w:rsidRPr="006B7CD3">
              <w:rPr>
                <w:lang w:val="en-GB"/>
              </w:rPr>
              <w:t>44</w:t>
            </w:r>
            <w:r w:rsidRPr="006B7CD3">
              <w:rPr>
                <w:lang w:val="en-GB"/>
              </w:rPr>
              <w:fldChar w:fldCharType="end"/>
            </w:r>
            <w:r w:rsidRPr="006B7CD3">
              <w:rPr>
                <w:lang w:val="en-GB"/>
              </w:rPr>
              <w:t xml:space="preserve"> Predicting Classification o</w:t>
            </w:r>
            <w:r w:rsidR="00020EF7" w:rsidRPr="006B7CD3">
              <w:rPr>
                <w:lang w:val="en-GB"/>
              </w:rPr>
              <w:t>f Training and Testing Dataset</w:t>
            </w:r>
            <w:r w:rsidR="002110FC">
              <w:rPr>
                <w:lang w:val="en-GB"/>
              </w:rPr>
              <w:t>s</w:t>
            </w:r>
          </w:p>
          <w:p w14:paraId="7A3753C6" w14:textId="4B6E124E" w:rsidR="002C4527" w:rsidRPr="000C61AD" w:rsidRDefault="00393FE0" w:rsidP="009858A7">
            <w:pPr>
              <w:pStyle w:val="BodyText"/>
              <w:rPr>
                <w:noProof/>
                <w:lang w:val="en-GB"/>
              </w:rPr>
            </w:pPr>
            <w:r w:rsidRPr="000C61AD">
              <w:rPr>
                <w:noProof/>
                <w:lang w:val="en-GB"/>
              </w:rPr>
              <w:t xml:space="preserve">The predicted classification of the testing dataset is stored in the NumPy array </w:t>
            </w:r>
            <w:r w:rsidRPr="000C61AD">
              <w:rPr>
                <w:rFonts w:ascii="Consolas" w:hAnsi="Consolas"/>
                <w:noProof/>
                <w:lang w:val="en-GB"/>
              </w:rPr>
              <w:t>y_pred</w:t>
            </w:r>
            <w:r w:rsidRPr="000C61AD">
              <w:rPr>
                <w:noProof/>
                <w:lang w:val="en-GB"/>
              </w:rPr>
              <w:t xml:space="preserve"> while </w:t>
            </w:r>
            <w:r w:rsidR="000B4E49" w:rsidRPr="000C61AD">
              <w:rPr>
                <w:rFonts w:ascii="Consolas" w:hAnsi="Consolas"/>
                <w:noProof/>
                <w:lang w:val="en-GB"/>
              </w:rPr>
              <w:t>y_class</w:t>
            </w:r>
            <w:r w:rsidR="000B4E49" w:rsidRPr="000C61AD">
              <w:rPr>
                <w:noProof/>
                <w:lang w:val="en-GB"/>
              </w:rPr>
              <w:t xml:space="preserve"> contains the predicted classification of the training data.</w:t>
            </w:r>
          </w:p>
        </w:tc>
      </w:tr>
    </w:tbl>
    <w:p w14:paraId="16805F6D" w14:textId="77777777" w:rsidR="00A650D3" w:rsidRPr="006B7CD3" w:rsidRDefault="00A650D3" w:rsidP="00A650D3">
      <w:pPr>
        <w:spacing w:before="240" w:after="120"/>
        <w:jc w:val="left"/>
        <w:rPr>
          <w:b/>
          <w:sz w:val="28"/>
        </w:rPr>
      </w:pPr>
      <w:r w:rsidRPr="006B7CD3">
        <w:rPr>
          <w:b/>
          <w:sz w:val="28"/>
        </w:rPr>
        <w:lastRenderedPageBreak/>
        <w:t>Read</w:t>
      </w:r>
    </w:p>
    <w:p w14:paraId="14DC7611" w14:textId="77777777" w:rsidR="009F76F8" w:rsidRPr="00FE4A0F" w:rsidRDefault="00A02C41" w:rsidP="006B7CD3">
      <w:pPr>
        <w:pStyle w:val="BodyText"/>
        <w:spacing w:after="0"/>
        <w:rPr>
          <w:noProof/>
          <w:lang w:val="en-GB"/>
        </w:rPr>
      </w:pPr>
      <w:r w:rsidRPr="006B7CD3">
        <w:rPr>
          <w:noProof/>
          <w:lang w:val="en-GB"/>
        </w:rPr>
        <w:t>Refer to the link below for more details and examples on the</w:t>
      </w:r>
    </w:p>
    <w:p w14:paraId="3D48DFF6" w14:textId="79D2666A" w:rsidR="00A02C41" w:rsidRPr="006B7CD3" w:rsidRDefault="00A02C41" w:rsidP="006B7CD3">
      <w:pPr>
        <w:pStyle w:val="BodyText"/>
        <w:spacing w:before="0"/>
        <w:rPr>
          <w:noProof/>
          <w:lang w:val="en-GB"/>
        </w:rPr>
      </w:pPr>
      <w:r w:rsidRPr="006B7CD3">
        <w:rPr>
          <w:rFonts w:ascii="Consolas" w:hAnsi="Consolas"/>
          <w:noProof/>
          <w:lang w:val="en-GB"/>
        </w:rPr>
        <w:t>DecisionTreeClassifier</w:t>
      </w:r>
      <w:r w:rsidRPr="006B7CD3">
        <w:rPr>
          <w:noProof/>
          <w:lang w:val="en-GB"/>
        </w:rPr>
        <w:t xml:space="preserve"> estimator</w:t>
      </w:r>
      <w:r w:rsidR="00975538" w:rsidRPr="006B7CD3">
        <w:rPr>
          <w:noProof/>
          <w:lang w:val="en-GB"/>
        </w:rPr>
        <w:t xml:space="preserve">, the </w:t>
      </w:r>
      <w:r w:rsidR="00975538" w:rsidRPr="006B7CD3">
        <w:rPr>
          <w:rFonts w:ascii="Consolas" w:hAnsi="Consolas"/>
          <w:noProof/>
          <w:lang w:val="en-GB"/>
        </w:rPr>
        <w:t>fit()</w:t>
      </w:r>
      <w:r w:rsidR="00975538" w:rsidRPr="006B7CD3">
        <w:rPr>
          <w:noProof/>
          <w:lang w:val="en-GB"/>
        </w:rPr>
        <w:t xml:space="preserve"> and the </w:t>
      </w:r>
      <w:r w:rsidR="00975538" w:rsidRPr="006B7CD3">
        <w:rPr>
          <w:rFonts w:ascii="Consolas" w:hAnsi="Consolas"/>
          <w:noProof/>
          <w:lang w:val="en-GB"/>
        </w:rPr>
        <w:t>predict()</w:t>
      </w:r>
      <w:r w:rsidRPr="006B7CD3">
        <w:rPr>
          <w:noProof/>
          <w:lang w:val="en-GB"/>
        </w:rPr>
        <w:t xml:space="preserve"> </w:t>
      </w:r>
      <w:r w:rsidR="00975538" w:rsidRPr="006B7CD3">
        <w:rPr>
          <w:noProof/>
          <w:lang w:val="en-GB"/>
        </w:rPr>
        <w:t xml:space="preserve">functions </w:t>
      </w:r>
      <w:r w:rsidRPr="006B7CD3">
        <w:rPr>
          <w:noProof/>
          <w:lang w:val="en-GB"/>
        </w:rPr>
        <w:t xml:space="preserve">of the </w:t>
      </w:r>
      <w:r w:rsidR="00A31C2C" w:rsidRPr="006B7CD3">
        <w:rPr>
          <w:rFonts w:ascii="Consolas" w:hAnsi="Consolas"/>
          <w:noProof/>
          <w:lang w:val="en-GB"/>
        </w:rPr>
        <w:t>tree</w:t>
      </w:r>
      <w:r w:rsidRPr="006B7CD3">
        <w:rPr>
          <w:noProof/>
          <w:lang w:val="en-GB"/>
        </w:rPr>
        <w:t xml:space="preserve"> module in the scikit-learn package: </w:t>
      </w:r>
    </w:p>
    <w:p w14:paraId="1635C2B3" w14:textId="4068FADA" w:rsidR="00A650D3" w:rsidRPr="006B7CD3" w:rsidRDefault="0069393C" w:rsidP="00A650D3">
      <w:pPr>
        <w:pStyle w:val="BodyText"/>
        <w:rPr>
          <w:noProof/>
          <w:lang w:val="en-GB"/>
        </w:rPr>
      </w:pPr>
      <w:hyperlink r:id="rId78" w:history="1">
        <w:r w:rsidR="0047556E" w:rsidRPr="006B7CD3">
          <w:rPr>
            <w:rStyle w:val="Hyperlink"/>
            <w:noProof/>
            <w:lang w:val="en-GB"/>
          </w:rPr>
          <w:t>https://scikit-learn.org/stable/modules/generated/sklearn.tree.DecisionTreeClassifier.</w:t>
        </w:r>
        <w:r w:rsidR="0047556E" w:rsidRPr="006B7CD3">
          <w:rPr>
            <w:rStyle w:val="Hyperlink"/>
            <w:rFonts w:ascii="Times New Roman" w:hAnsi="Times New Roman"/>
            <w:noProof/>
            <w:lang w:val="en-GB"/>
          </w:rPr>
          <w:t>‌</w:t>
        </w:r>
        <w:r w:rsidR="0047556E" w:rsidRPr="006B7CD3">
          <w:rPr>
            <w:rStyle w:val="Hyperlink"/>
            <w:noProof/>
            <w:lang w:val="en-GB"/>
          </w:rPr>
          <w:t>html</w:t>
        </w:r>
      </w:hyperlink>
    </w:p>
    <w:p w14:paraId="031B57C3" w14:textId="77777777" w:rsidR="009F76F8" w:rsidRPr="00FE4A0F" w:rsidRDefault="00F5021D" w:rsidP="006B7CD3">
      <w:pPr>
        <w:pStyle w:val="BodyText"/>
        <w:spacing w:after="0"/>
        <w:rPr>
          <w:noProof/>
          <w:lang w:val="en-GB"/>
        </w:rPr>
      </w:pPr>
      <w:r w:rsidRPr="006B7CD3">
        <w:rPr>
          <w:noProof/>
          <w:lang w:val="en-GB"/>
        </w:rPr>
        <w:t>Refer to the link below for more details and examples on the</w:t>
      </w:r>
    </w:p>
    <w:p w14:paraId="252F358F" w14:textId="17AFF176" w:rsidR="00F5021D" w:rsidRPr="008D1392" w:rsidRDefault="003B6845" w:rsidP="008D1392">
      <w:pPr>
        <w:pStyle w:val="BodyText"/>
        <w:spacing w:before="0"/>
        <w:rPr>
          <w:noProof/>
          <w:lang w:val="en-GB"/>
        </w:rPr>
      </w:pPr>
      <w:r w:rsidRPr="008D1392">
        <w:rPr>
          <w:rFonts w:ascii="Consolas" w:hAnsi="Consolas"/>
          <w:noProof/>
          <w:lang w:val="en-GB"/>
        </w:rPr>
        <w:t>DecisionTreeRegressor</w:t>
      </w:r>
      <w:r w:rsidR="00F5021D" w:rsidRPr="008D1392">
        <w:rPr>
          <w:noProof/>
          <w:lang w:val="en-GB"/>
        </w:rPr>
        <w:t xml:space="preserve"> estimator</w:t>
      </w:r>
      <w:r w:rsidR="00AC31C4" w:rsidRPr="008D1392">
        <w:rPr>
          <w:noProof/>
          <w:lang w:val="en-GB"/>
        </w:rPr>
        <w:t xml:space="preserve">, the </w:t>
      </w:r>
      <w:r w:rsidR="00AC31C4" w:rsidRPr="008D1392">
        <w:rPr>
          <w:rFonts w:ascii="Consolas" w:hAnsi="Consolas"/>
          <w:noProof/>
          <w:lang w:val="en-GB"/>
        </w:rPr>
        <w:t>fit()</w:t>
      </w:r>
      <w:r w:rsidR="00AC31C4" w:rsidRPr="008D1392">
        <w:rPr>
          <w:noProof/>
          <w:lang w:val="en-GB"/>
        </w:rPr>
        <w:t xml:space="preserve"> and the </w:t>
      </w:r>
      <w:r w:rsidR="00AC31C4" w:rsidRPr="008D1392">
        <w:rPr>
          <w:rFonts w:ascii="Consolas" w:hAnsi="Consolas"/>
          <w:noProof/>
          <w:lang w:val="en-GB"/>
        </w:rPr>
        <w:t>predict()</w:t>
      </w:r>
      <w:r w:rsidR="00AC31C4" w:rsidRPr="008D1392">
        <w:rPr>
          <w:noProof/>
          <w:lang w:val="en-GB"/>
        </w:rPr>
        <w:t xml:space="preserve"> functions</w:t>
      </w:r>
      <w:r w:rsidR="00F5021D" w:rsidRPr="008D1392">
        <w:rPr>
          <w:noProof/>
          <w:lang w:val="en-GB"/>
        </w:rPr>
        <w:t xml:space="preserve"> of the </w:t>
      </w:r>
      <w:r w:rsidR="00F5021D" w:rsidRPr="008D1392">
        <w:rPr>
          <w:rFonts w:ascii="Consolas" w:hAnsi="Consolas"/>
          <w:noProof/>
          <w:lang w:val="en-GB"/>
        </w:rPr>
        <w:t>tree</w:t>
      </w:r>
      <w:r w:rsidR="00F5021D" w:rsidRPr="008D1392">
        <w:rPr>
          <w:noProof/>
          <w:lang w:val="en-GB"/>
        </w:rPr>
        <w:t xml:space="preserve"> module in the scikit-learn package: </w:t>
      </w:r>
    </w:p>
    <w:p w14:paraId="1F26862B" w14:textId="166C5A09" w:rsidR="00F5021D" w:rsidRPr="008D1392" w:rsidRDefault="0069393C" w:rsidP="00F5021D">
      <w:pPr>
        <w:pStyle w:val="BodyText"/>
        <w:rPr>
          <w:noProof/>
          <w:lang w:val="en-GB"/>
        </w:rPr>
      </w:pPr>
      <w:hyperlink r:id="rId79" w:history="1">
        <w:r w:rsidR="00934335" w:rsidRPr="008D1392">
          <w:rPr>
            <w:rStyle w:val="Hyperlink"/>
            <w:noProof/>
            <w:lang w:val="en-GB"/>
          </w:rPr>
          <w:t>https://scikit-learn.org/stable/modules/generated/sklearn.tree.DecisionTreeRegressor.</w:t>
        </w:r>
        <w:r w:rsidR="00934335" w:rsidRPr="008D1392">
          <w:rPr>
            <w:rStyle w:val="Hyperlink"/>
            <w:rFonts w:ascii="Times New Roman" w:hAnsi="Times New Roman"/>
            <w:noProof/>
            <w:lang w:val="en-GB"/>
          </w:rPr>
          <w:t>‌</w:t>
        </w:r>
        <w:r w:rsidR="00934335" w:rsidRPr="008D1392">
          <w:rPr>
            <w:rStyle w:val="Hyperlink"/>
            <w:noProof/>
            <w:lang w:val="en-GB"/>
          </w:rPr>
          <w:t>html</w:t>
        </w:r>
      </w:hyperlink>
    </w:p>
    <w:p w14:paraId="17D2EACE" w14:textId="245E39CC" w:rsidR="009D0478" w:rsidRDefault="009D0478" w:rsidP="009F76F8">
      <w:pPr>
        <w:pStyle w:val="Heading3"/>
        <w:tabs>
          <w:tab w:val="left" w:pos="709"/>
        </w:tabs>
        <w:rPr>
          <w:noProof/>
          <w:lang w:val="en-GB"/>
        </w:rPr>
      </w:pPr>
      <w:r w:rsidRPr="008D1392">
        <w:rPr>
          <w:noProof/>
          <w:lang w:val="en-GB"/>
        </w:rPr>
        <w:t>3.3</w:t>
      </w:r>
      <w:r w:rsidRPr="008D1392">
        <w:rPr>
          <w:noProof/>
          <w:lang w:val="en-GB"/>
        </w:rPr>
        <w:tab/>
        <w:t>Model Evaluation</w:t>
      </w:r>
    </w:p>
    <w:p w14:paraId="4DDC11D0" w14:textId="1BF281C1" w:rsidR="009E37AD" w:rsidRPr="009E37AD" w:rsidRDefault="009E37AD" w:rsidP="009E37AD">
      <w:pPr>
        <w:pStyle w:val="BodyText"/>
        <w:rPr>
          <w:lang w:val="en-GB"/>
        </w:rPr>
      </w:pPr>
      <w:r>
        <w:rPr>
          <w:lang w:val="en-GB"/>
        </w:rPr>
        <w:t xml:space="preserve">Lesson Recording - </w:t>
      </w:r>
      <w:r w:rsidRPr="009E37AD">
        <w:rPr>
          <w:lang w:val="en-GB"/>
        </w:rPr>
        <w:t>Evaluate Decision Trees by scikit-learn</w:t>
      </w:r>
    </w:p>
    <w:p w14:paraId="1186A327" w14:textId="08244275" w:rsidR="009D0478" w:rsidRPr="008D1392" w:rsidRDefault="00E65551" w:rsidP="009D0478">
      <w:pPr>
        <w:pStyle w:val="BodyText"/>
        <w:rPr>
          <w:noProof/>
          <w:lang w:val="en-GB"/>
        </w:rPr>
      </w:pPr>
      <w:r w:rsidRPr="008D1392">
        <w:rPr>
          <w:noProof/>
          <w:lang w:val="en-GB"/>
        </w:rPr>
        <w:t xml:space="preserve">As described in Chapter 3.1, there are various possibilities to </w:t>
      </w:r>
      <w:r w:rsidR="00934335" w:rsidRPr="008D1392">
        <w:rPr>
          <w:noProof/>
          <w:lang w:val="en-GB"/>
        </w:rPr>
        <w:t>evaluat</w:t>
      </w:r>
      <w:r w:rsidRPr="008D1392">
        <w:rPr>
          <w:noProof/>
          <w:lang w:val="en-GB"/>
        </w:rPr>
        <w:t>e the performance</w:t>
      </w:r>
      <w:r w:rsidR="00934335" w:rsidRPr="008D1392">
        <w:rPr>
          <w:noProof/>
          <w:lang w:val="en-GB"/>
        </w:rPr>
        <w:t xml:space="preserve"> of </w:t>
      </w:r>
      <w:r w:rsidRPr="008D1392">
        <w:rPr>
          <w:noProof/>
          <w:lang w:val="en-GB"/>
        </w:rPr>
        <w:t xml:space="preserve">a decision tree. </w:t>
      </w:r>
      <w:r w:rsidR="009757EB" w:rsidRPr="008D1392">
        <w:rPr>
          <w:noProof/>
          <w:lang w:val="en-GB"/>
        </w:rPr>
        <w:t>One of them is t</w:t>
      </w:r>
      <w:r w:rsidR="00DA7B2F" w:rsidRPr="008D1392">
        <w:rPr>
          <w:noProof/>
          <w:lang w:val="en-GB"/>
        </w:rPr>
        <w:t xml:space="preserve">he confusion matrix </w:t>
      </w:r>
      <w:r w:rsidR="009757EB" w:rsidRPr="008D1392">
        <w:rPr>
          <w:noProof/>
          <w:lang w:val="en-GB"/>
        </w:rPr>
        <w:t xml:space="preserve">which compares the </w:t>
      </w:r>
      <w:r w:rsidR="000B2014" w:rsidRPr="008D1392">
        <w:rPr>
          <w:noProof/>
          <w:lang w:val="en-GB"/>
        </w:rPr>
        <w:t xml:space="preserve">actual </w:t>
      </w:r>
      <w:r w:rsidR="00485E76" w:rsidRPr="008D1392">
        <w:rPr>
          <w:noProof/>
          <w:lang w:val="en-GB"/>
        </w:rPr>
        <w:t xml:space="preserve">with the predicted </w:t>
      </w:r>
      <w:r w:rsidR="00C2205C" w:rsidRPr="008D1392">
        <w:rPr>
          <w:noProof/>
          <w:lang w:val="en-GB"/>
        </w:rPr>
        <w:t xml:space="preserve">classification </w:t>
      </w:r>
      <w:r w:rsidR="009757EB" w:rsidRPr="008D1392">
        <w:rPr>
          <w:noProof/>
          <w:lang w:val="en-GB"/>
        </w:rPr>
        <w:t xml:space="preserve">of the </w:t>
      </w:r>
      <w:r w:rsidR="00C2205C" w:rsidRPr="008D1392">
        <w:rPr>
          <w:noProof/>
          <w:lang w:val="en-GB"/>
        </w:rPr>
        <w:t>sample</w:t>
      </w:r>
      <w:r w:rsidR="009D0478" w:rsidRPr="008D1392">
        <w:rPr>
          <w:noProof/>
          <w:lang w:val="en-GB"/>
        </w:rPr>
        <w:t>.</w:t>
      </w:r>
      <w:r w:rsidR="00C2205C" w:rsidRPr="008D1392">
        <w:rPr>
          <w:noProof/>
          <w:lang w:val="en-GB"/>
        </w:rPr>
        <w:t xml:space="preserve"> </w:t>
      </w:r>
      <w:r w:rsidR="003E01E1" w:rsidRPr="008D1392">
        <w:rPr>
          <w:noProof/>
          <w:lang w:val="en-GB"/>
        </w:rPr>
        <w:t>In Python, t</w:t>
      </w:r>
      <w:r w:rsidR="00C2205C" w:rsidRPr="008D1392">
        <w:rPr>
          <w:noProof/>
          <w:lang w:val="en-GB"/>
        </w:rPr>
        <w:t xml:space="preserve">he </w:t>
      </w:r>
      <w:r w:rsidR="003E01E1" w:rsidRPr="008D1392">
        <w:rPr>
          <w:noProof/>
          <w:lang w:val="en-GB"/>
        </w:rPr>
        <w:t xml:space="preserve">confusion matrix </w:t>
      </w:r>
      <w:r w:rsidR="00CF7844" w:rsidRPr="008D1392">
        <w:rPr>
          <w:noProof/>
          <w:lang w:val="en-GB"/>
        </w:rPr>
        <w:t xml:space="preserve">can be computed by the </w:t>
      </w:r>
      <w:r w:rsidR="00A27F30" w:rsidRPr="008D1392">
        <w:rPr>
          <w:noProof/>
          <w:lang w:val="en-GB"/>
        </w:rPr>
        <w:t xml:space="preserve">function </w:t>
      </w:r>
      <w:r w:rsidR="00CF7844" w:rsidRPr="008D1392">
        <w:rPr>
          <w:rFonts w:ascii="Consolas" w:hAnsi="Consolas"/>
          <w:noProof/>
          <w:lang w:val="en-GB"/>
        </w:rPr>
        <w:t>confusion_matrix</w:t>
      </w:r>
      <w:r w:rsidR="006A67EC" w:rsidRPr="008D1392">
        <w:rPr>
          <w:rFonts w:ascii="Consolas" w:hAnsi="Consolas"/>
          <w:noProof/>
          <w:lang w:val="en-GB"/>
        </w:rPr>
        <w:t>()</w:t>
      </w:r>
      <w:r w:rsidR="00CF7844" w:rsidRPr="008D1392">
        <w:rPr>
          <w:noProof/>
          <w:lang w:val="en-GB"/>
        </w:rPr>
        <w:t xml:space="preserve"> from </w:t>
      </w:r>
      <w:r w:rsidR="00A27F30" w:rsidRPr="008D1392">
        <w:rPr>
          <w:noProof/>
          <w:lang w:val="en-GB"/>
        </w:rPr>
        <w:t>the metrics module.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D0478" w:rsidRPr="00971571" w14:paraId="7623F609" w14:textId="77777777" w:rsidTr="00654E25">
        <w:trPr>
          <w:jc w:val="right"/>
        </w:trPr>
        <w:tc>
          <w:tcPr>
            <w:tcW w:w="9017" w:type="dxa"/>
            <w:shd w:val="clear" w:color="auto" w:fill="D9D9D9" w:themeFill="background1" w:themeFillShade="D9"/>
            <w:vAlign w:val="center"/>
          </w:tcPr>
          <w:p w14:paraId="752DB920" w14:textId="6093023A" w:rsidR="009D0478" w:rsidRPr="008D1392" w:rsidRDefault="00A27F30" w:rsidP="00654E25">
            <w:pPr>
              <w:pStyle w:val="Code"/>
              <w:ind w:left="31"/>
              <w:rPr>
                <w:noProof/>
                <w:color w:val="auto"/>
                <w:lang w:val="en-GB"/>
              </w:rPr>
            </w:pPr>
            <w:r w:rsidRPr="008D1392">
              <w:rPr>
                <w:noProof/>
                <w:color w:val="003366"/>
                <w:lang w:val="en-GB"/>
              </w:rPr>
              <w:t>metrics</w:t>
            </w:r>
            <w:r w:rsidRPr="008D1392">
              <w:rPr>
                <w:noProof/>
                <w:lang w:val="en-GB"/>
              </w:rPr>
              <w:t>.</w:t>
            </w:r>
            <w:r w:rsidR="00A532B7" w:rsidRPr="008D1392">
              <w:rPr>
                <w:noProof/>
                <w:color w:val="76923C" w:themeColor="accent3" w:themeShade="BF"/>
                <w:lang w:val="en-GB"/>
              </w:rPr>
              <w:t>confusion</w:t>
            </w:r>
            <w:r w:rsidR="00CF7844" w:rsidRPr="008D1392">
              <w:rPr>
                <w:noProof/>
                <w:color w:val="76923C" w:themeColor="accent3" w:themeShade="BF"/>
                <w:lang w:val="en-GB"/>
              </w:rPr>
              <w:t>_matrix</w:t>
            </w:r>
            <w:r w:rsidR="003E01E1" w:rsidRPr="008D1392">
              <w:rPr>
                <w:noProof/>
                <w:color w:val="auto"/>
                <w:lang w:val="en-GB"/>
              </w:rPr>
              <w:t>(</w:t>
            </w:r>
            <w:r w:rsidR="00ED158A" w:rsidRPr="00464D50">
              <w:rPr>
                <w:noProof/>
                <w:lang w:val="en-GB"/>
              </w:rPr>
              <w:t>target_var</w:t>
            </w:r>
            <w:r w:rsidR="00ED158A" w:rsidRPr="008D1392">
              <w:rPr>
                <w:noProof/>
                <w:color w:val="auto"/>
                <w:lang w:val="en-GB"/>
              </w:rPr>
              <w:t xml:space="preserve">, </w:t>
            </w:r>
            <w:r w:rsidR="002E61E0" w:rsidRPr="00464D50">
              <w:rPr>
                <w:noProof/>
                <w:lang w:val="en-GB"/>
              </w:rPr>
              <w:t>tree_p</w:t>
            </w:r>
            <w:r w:rsidR="003E01E1" w:rsidRPr="00464D50">
              <w:rPr>
                <w:noProof/>
                <w:lang w:val="en-GB"/>
              </w:rPr>
              <w:t>red_Object</w:t>
            </w:r>
            <w:r w:rsidR="003E01E1" w:rsidRPr="008D1392">
              <w:rPr>
                <w:noProof/>
                <w:color w:val="auto"/>
                <w:lang w:val="en-GB"/>
              </w:rPr>
              <w:t>)</w:t>
            </w:r>
          </w:p>
        </w:tc>
      </w:tr>
    </w:tbl>
    <w:p w14:paraId="5CA2A962" w14:textId="72439FA2" w:rsidR="009D0478" w:rsidRPr="008D1392" w:rsidRDefault="00CD78FE" w:rsidP="009D0478">
      <w:pPr>
        <w:pStyle w:val="BodyText"/>
        <w:rPr>
          <w:noProof/>
          <w:lang w:val="en-GB"/>
        </w:rPr>
      </w:pPr>
      <w:r w:rsidRPr="008D1392">
        <w:rPr>
          <w:noProof/>
          <w:lang w:val="en-GB"/>
        </w:rPr>
        <w:t xml:space="preserve">The </w:t>
      </w:r>
      <w:r w:rsidR="00F0496E" w:rsidRPr="008D1392">
        <w:rPr>
          <w:noProof/>
          <w:lang w:val="en-GB"/>
        </w:rPr>
        <w:t xml:space="preserve">object </w:t>
      </w:r>
      <w:r w:rsidRPr="008D1392">
        <w:rPr>
          <w:rFonts w:ascii="Consolas" w:hAnsi="Consolas"/>
          <w:noProof/>
          <w:lang w:val="en-GB"/>
        </w:rPr>
        <w:t>target_var</w:t>
      </w:r>
      <w:r w:rsidRPr="008D1392">
        <w:rPr>
          <w:noProof/>
          <w:lang w:val="en-GB"/>
        </w:rPr>
        <w:t xml:space="preserve"> is the </w:t>
      </w:r>
      <w:r w:rsidR="00F0496E" w:rsidRPr="008D1392">
        <w:rPr>
          <w:noProof/>
          <w:lang w:val="en-GB"/>
        </w:rPr>
        <w:t xml:space="preserve">column of the target variable in the original DataFrame and </w:t>
      </w:r>
      <w:r w:rsidR="002E61E0">
        <w:rPr>
          <w:rFonts w:ascii="Consolas" w:hAnsi="Consolas"/>
          <w:noProof/>
          <w:lang w:val="en-GB"/>
        </w:rPr>
        <w:t>tree_p</w:t>
      </w:r>
      <w:r w:rsidR="00F0496E" w:rsidRPr="008D1392">
        <w:rPr>
          <w:rFonts w:ascii="Consolas" w:hAnsi="Consolas"/>
          <w:noProof/>
          <w:lang w:val="en-GB"/>
        </w:rPr>
        <w:t>red_Object</w:t>
      </w:r>
      <w:r w:rsidR="00F0496E" w:rsidRPr="008D1392">
        <w:rPr>
          <w:noProof/>
          <w:lang w:val="en-GB"/>
        </w:rPr>
        <w:t xml:space="preserve"> </w:t>
      </w:r>
      <w:r w:rsidR="0046583B" w:rsidRPr="008D1392">
        <w:rPr>
          <w:noProof/>
          <w:lang w:val="en-GB"/>
        </w:rPr>
        <w:t xml:space="preserve">is the resulting </w:t>
      </w:r>
      <w:r w:rsidR="00510998" w:rsidRPr="008D1392">
        <w:rPr>
          <w:noProof/>
          <w:lang w:val="en-GB"/>
        </w:rPr>
        <w:t xml:space="preserve">NumPy array </w:t>
      </w:r>
      <w:r w:rsidR="00BC7E58" w:rsidRPr="008D1392">
        <w:rPr>
          <w:noProof/>
          <w:lang w:val="en-GB"/>
        </w:rPr>
        <w:t xml:space="preserve">from the </w:t>
      </w:r>
      <w:r w:rsidR="00BC7E58" w:rsidRPr="008D1392">
        <w:rPr>
          <w:rFonts w:ascii="Consolas" w:hAnsi="Consolas"/>
          <w:noProof/>
          <w:lang w:val="en-GB"/>
        </w:rPr>
        <w:t>predict()</w:t>
      </w:r>
      <w:r w:rsidR="00BC7E58" w:rsidRPr="008D1392">
        <w:rPr>
          <w:noProof/>
          <w:lang w:val="en-GB"/>
        </w:rPr>
        <w:t xml:space="preserve"> function of the </w:t>
      </w:r>
      <w:r w:rsidR="00BC7E58" w:rsidRPr="008D1392">
        <w:rPr>
          <w:rFonts w:ascii="Consolas" w:hAnsi="Consolas"/>
          <w:noProof/>
          <w:lang w:val="en-GB"/>
        </w:rPr>
        <w:t>DecisionTreeClassifier</w:t>
      </w:r>
      <w:r w:rsidR="00BC7E58" w:rsidRPr="008D1392">
        <w:rPr>
          <w:noProof/>
          <w:lang w:val="en-GB"/>
        </w:rPr>
        <w:t xml:space="preserve"> or </w:t>
      </w:r>
      <w:r w:rsidR="00BC7E58" w:rsidRPr="008D1392">
        <w:rPr>
          <w:rFonts w:ascii="Consolas" w:hAnsi="Consolas"/>
          <w:noProof/>
          <w:lang w:val="en-GB"/>
        </w:rPr>
        <w:t>DecisionTreeRegressor</w:t>
      </w:r>
      <w:r w:rsidR="00F0496E" w:rsidRPr="008D1392">
        <w:rPr>
          <w:noProof/>
          <w:lang w:val="en-GB"/>
        </w:rPr>
        <w:t xml:space="preserve"> </w:t>
      </w:r>
      <w:r w:rsidR="00BC7E58" w:rsidRPr="008D1392">
        <w:rPr>
          <w:noProof/>
          <w:lang w:val="en-GB"/>
        </w:rPr>
        <w:t>estimator.</w:t>
      </w:r>
    </w:p>
    <w:p w14:paraId="11DC4B74" w14:textId="36131F39" w:rsidR="00ED0731" w:rsidRPr="008D1392" w:rsidRDefault="00ED0731" w:rsidP="009D0478">
      <w:pPr>
        <w:pStyle w:val="BodyText"/>
        <w:rPr>
          <w:noProof/>
          <w:lang w:val="en-GB"/>
        </w:rPr>
      </w:pPr>
      <w:r w:rsidRPr="008D1392">
        <w:rPr>
          <w:noProof/>
          <w:lang w:val="en-GB"/>
        </w:rPr>
        <w:lastRenderedPageBreak/>
        <w:t xml:space="preserve">Other indicators </w:t>
      </w:r>
      <w:r w:rsidR="00302856" w:rsidRPr="008D1392">
        <w:rPr>
          <w:noProof/>
          <w:lang w:val="en-GB"/>
        </w:rPr>
        <w:t xml:space="preserve">such as accuracy, precision, and recall scores can also </w:t>
      </w:r>
      <w:r w:rsidR="00DF6D42" w:rsidRPr="008D1392">
        <w:rPr>
          <w:noProof/>
          <w:lang w:val="en-GB"/>
        </w:rPr>
        <w:t xml:space="preserve">be considered </w:t>
      </w:r>
      <w:r w:rsidR="00A06108" w:rsidRPr="008D1392">
        <w:rPr>
          <w:noProof/>
          <w:lang w:val="en-GB"/>
        </w:rPr>
        <w:t xml:space="preserve">for </w:t>
      </w:r>
      <w:r w:rsidR="005131BA" w:rsidRPr="008D1392">
        <w:rPr>
          <w:noProof/>
          <w:lang w:val="en-GB"/>
        </w:rPr>
        <w:t>assessing</w:t>
      </w:r>
      <w:r w:rsidR="00A06108" w:rsidRPr="008D1392">
        <w:rPr>
          <w:noProof/>
          <w:lang w:val="en-GB"/>
        </w:rPr>
        <w:t xml:space="preserve"> the predictive </w:t>
      </w:r>
      <w:r w:rsidR="00DF034D" w:rsidRPr="008D1392">
        <w:rPr>
          <w:noProof/>
          <w:lang w:val="en-GB"/>
        </w:rPr>
        <w:t>performance of a decision tree.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D0478" w:rsidRPr="00971571" w14:paraId="779F0C4D" w14:textId="77777777" w:rsidTr="009D0E39">
        <w:tc>
          <w:tcPr>
            <w:tcW w:w="9017" w:type="dxa"/>
            <w:shd w:val="clear" w:color="auto" w:fill="D9D9D9" w:themeFill="background1" w:themeFillShade="D9"/>
            <w:vAlign w:val="center"/>
          </w:tcPr>
          <w:p w14:paraId="67490704" w14:textId="4640DD8E" w:rsidR="009D0478" w:rsidRPr="008D1392" w:rsidRDefault="00AC7807" w:rsidP="002E61E0">
            <w:pPr>
              <w:pStyle w:val="Code"/>
              <w:ind w:left="881"/>
              <w:jc w:val="left"/>
              <w:rPr>
                <w:noProof/>
                <w:color w:val="auto"/>
                <w:lang w:val="en-GB"/>
              </w:rPr>
            </w:pPr>
            <w:r w:rsidRPr="008D1392">
              <w:rPr>
                <w:noProof/>
                <w:color w:val="003366"/>
                <w:lang w:val="en-GB"/>
              </w:rPr>
              <w:t>metrics</w:t>
            </w:r>
            <w:r w:rsidRPr="008D1392">
              <w:rPr>
                <w:noProof/>
                <w:lang w:val="en-GB"/>
              </w:rPr>
              <w:t>.</w:t>
            </w:r>
            <w:r w:rsidR="00492793" w:rsidRPr="008D1392">
              <w:rPr>
                <w:noProof/>
                <w:color w:val="76923C" w:themeColor="accent3" w:themeShade="BF"/>
                <w:lang w:val="en-GB"/>
              </w:rPr>
              <w:t>accuracy_score</w:t>
            </w:r>
            <w:r w:rsidRPr="008D1392">
              <w:rPr>
                <w:noProof/>
                <w:color w:val="auto"/>
                <w:lang w:val="en-GB"/>
              </w:rPr>
              <w:t>(</w:t>
            </w:r>
            <w:r w:rsidRPr="00464D50">
              <w:rPr>
                <w:noProof/>
                <w:lang w:val="en-GB"/>
              </w:rPr>
              <w:t>target_var</w:t>
            </w:r>
            <w:r w:rsidRPr="008D1392">
              <w:rPr>
                <w:noProof/>
                <w:color w:val="auto"/>
                <w:lang w:val="en-GB"/>
              </w:rPr>
              <w:t xml:space="preserve">, </w:t>
            </w:r>
            <w:r w:rsidRPr="00464D50">
              <w:rPr>
                <w:noProof/>
                <w:lang w:val="en-GB"/>
              </w:rPr>
              <w:t>tree_</w:t>
            </w:r>
            <w:r w:rsidR="002E61E0" w:rsidRPr="00464D50">
              <w:rPr>
                <w:noProof/>
                <w:lang w:val="en-GB"/>
              </w:rPr>
              <w:t>p</w:t>
            </w:r>
            <w:r w:rsidRPr="00464D50">
              <w:rPr>
                <w:noProof/>
                <w:lang w:val="en-GB"/>
              </w:rPr>
              <w:t>red_Object</w:t>
            </w:r>
            <w:r w:rsidRPr="008D1392">
              <w:rPr>
                <w:noProof/>
                <w:color w:val="auto"/>
                <w:lang w:val="en-GB"/>
              </w:rPr>
              <w:t>)</w:t>
            </w:r>
          </w:p>
        </w:tc>
      </w:tr>
      <w:tr w:rsidR="00492793" w:rsidRPr="00971571" w14:paraId="0E3B255E" w14:textId="77777777" w:rsidTr="009D0E39">
        <w:tc>
          <w:tcPr>
            <w:tcW w:w="9017" w:type="dxa"/>
            <w:shd w:val="clear" w:color="auto" w:fill="D9D9D9" w:themeFill="background1" w:themeFillShade="D9"/>
            <w:vAlign w:val="center"/>
          </w:tcPr>
          <w:p w14:paraId="0AE1A9C8" w14:textId="57813C55" w:rsidR="00492793" w:rsidRPr="008D1392" w:rsidRDefault="00492793" w:rsidP="002E61E0">
            <w:pPr>
              <w:pStyle w:val="Code"/>
              <w:ind w:left="881"/>
              <w:jc w:val="left"/>
              <w:rPr>
                <w:noProof/>
                <w:color w:val="003366"/>
                <w:lang w:val="en-GB"/>
              </w:rPr>
            </w:pPr>
            <w:r w:rsidRPr="008D1392">
              <w:rPr>
                <w:noProof/>
                <w:color w:val="003366"/>
                <w:lang w:val="en-GB"/>
              </w:rPr>
              <w:t>metrics</w:t>
            </w:r>
            <w:r w:rsidRPr="008D1392">
              <w:rPr>
                <w:noProof/>
                <w:lang w:val="en-GB"/>
              </w:rPr>
              <w:t>.</w:t>
            </w:r>
            <w:r w:rsidRPr="008D1392">
              <w:rPr>
                <w:noProof/>
                <w:color w:val="76923C" w:themeColor="accent3" w:themeShade="BF"/>
                <w:lang w:val="en-GB"/>
              </w:rPr>
              <w:t>precision_score</w:t>
            </w:r>
            <w:r w:rsidRPr="008D1392">
              <w:rPr>
                <w:noProof/>
                <w:color w:val="auto"/>
                <w:lang w:val="en-GB"/>
              </w:rPr>
              <w:t>(</w:t>
            </w:r>
            <w:r w:rsidR="00464D50" w:rsidRPr="00464D50">
              <w:rPr>
                <w:noProof/>
                <w:lang w:val="en-GB"/>
              </w:rPr>
              <w:t>target_var</w:t>
            </w:r>
            <w:r w:rsidR="00464D50" w:rsidRPr="008D1392">
              <w:rPr>
                <w:noProof/>
                <w:color w:val="auto"/>
                <w:lang w:val="en-GB"/>
              </w:rPr>
              <w:t xml:space="preserve">, </w:t>
            </w:r>
            <w:r w:rsidR="00464D50" w:rsidRPr="00464D50">
              <w:rPr>
                <w:noProof/>
                <w:lang w:val="en-GB"/>
              </w:rPr>
              <w:t>tree_pred_Object</w:t>
            </w:r>
            <w:r w:rsidRPr="008D1392">
              <w:rPr>
                <w:noProof/>
                <w:color w:val="auto"/>
                <w:lang w:val="en-GB"/>
              </w:rPr>
              <w:t>)</w:t>
            </w:r>
          </w:p>
        </w:tc>
      </w:tr>
      <w:tr w:rsidR="00492793" w:rsidRPr="00971571" w14:paraId="1FF8B275" w14:textId="77777777" w:rsidTr="009D0E39">
        <w:tc>
          <w:tcPr>
            <w:tcW w:w="9017" w:type="dxa"/>
            <w:shd w:val="clear" w:color="auto" w:fill="D9D9D9" w:themeFill="background1" w:themeFillShade="D9"/>
            <w:vAlign w:val="center"/>
          </w:tcPr>
          <w:p w14:paraId="292588AA" w14:textId="2475BC3F" w:rsidR="00492793" w:rsidRPr="008D1392" w:rsidRDefault="00492793" w:rsidP="002E61E0">
            <w:pPr>
              <w:pStyle w:val="Code"/>
              <w:ind w:left="881"/>
              <w:jc w:val="left"/>
              <w:rPr>
                <w:noProof/>
                <w:color w:val="003366"/>
                <w:lang w:val="en-GB"/>
              </w:rPr>
            </w:pPr>
            <w:r w:rsidRPr="008D1392">
              <w:rPr>
                <w:noProof/>
                <w:color w:val="003366"/>
                <w:lang w:val="en-GB"/>
              </w:rPr>
              <w:t>metrics</w:t>
            </w:r>
            <w:r w:rsidRPr="008D1392">
              <w:rPr>
                <w:noProof/>
                <w:lang w:val="en-GB"/>
              </w:rPr>
              <w:t>.</w:t>
            </w:r>
            <w:r w:rsidRPr="008D1392">
              <w:rPr>
                <w:noProof/>
                <w:color w:val="76923C" w:themeColor="accent3" w:themeShade="BF"/>
                <w:lang w:val="en-GB"/>
              </w:rPr>
              <w:t>recall_score</w:t>
            </w:r>
            <w:r w:rsidRPr="008D1392">
              <w:rPr>
                <w:noProof/>
                <w:color w:val="auto"/>
                <w:lang w:val="en-GB"/>
              </w:rPr>
              <w:t>(</w:t>
            </w:r>
            <w:r w:rsidR="00464D50" w:rsidRPr="00464D50">
              <w:rPr>
                <w:noProof/>
                <w:lang w:val="en-GB"/>
              </w:rPr>
              <w:t>target_var</w:t>
            </w:r>
            <w:r w:rsidR="00464D50" w:rsidRPr="008D1392">
              <w:rPr>
                <w:noProof/>
                <w:color w:val="auto"/>
                <w:lang w:val="en-GB"/>
              </w:rPr>
              <w:t xml:space="preserve">, </w:t>
            </w:r>
            <w:r w:rsidR="00464D50" w:rsidRPr="00464D50">
              <w:rPr>
                <w:noProof/>
                <w:lang w:val="en-GB"/>
              </w:rPr>
              <w:t>tree_pred_Object</w:t>
            </w:r>
            <w:r w:rsidRPr="008D1392">
              <w:rPr>
                <w:noProof/>
                <w:color w:val="auto"/>
                <w:lang w:val="en-GB"/>
              </w:rPr>
              <w:t>)</w:t>
            </w:r>
          </w:p>
        </w:tc>
      </w:tr>
    </w:tbl>
    <w:p w14:paraId="2BA7DCBC" w14:textId="1CB370CF" w:rsidR="009D0478" w:rsidRPr="008D1392" w:rsidRDefault="000D1E52" w:rsidP="009D0478">
      <w:pPr>
        <w:pStyle w:val="BodyText"/>
        <w:rPr>
          <w:noProof/>
          <w:lang w:val="en-GB"/>
        </w:rPr>
      </w:pPr>
      <w:r w:rsidRPr="008D1392">
        <w:rPr>
          <w:noProof/>
          <w:lang w:val="en-GB"/>
        </w:rPr>
        <w:t xml:space="preserve">The above three measures are </w:t>
      </w:r>
      <w:r w:rsidR="004D4476" w:rsidRPr="008D1392">
        <w:rPr>
          <w:noProof/>
          <w:lang w:val="en-GB"/>
        </w:rPr>
        <w:t xml:space="preserve">particularly </w:t>
      </w:r>
      <w:r w:rsidRPr="008D1392">
        <w:rPr>
          <w:noProof/>
          <w:lang w:val="en-GB"/>
        </w:rPr>
        <w:t xml:space="preserve">useful in examining </w:t>
      </w:r>
      <w:r w:rsidR="005551D9" w:rsidRPr="008D1392">
        <w:rPr>
          <w:noProof/>
          <w:lang w:val="en-GB"/>
        </w:rPr>
        <w:t xml:space="preserve">binary classification target variables. A binary target variable has </w:t>
      </w:r>
      <w:r w:rsidR="006F206C" w:rsidRPr="008D1392">
        <w:rPr>
          <w:noProof/>
          <w:lang w:val="en-GB"/>
        </w:rPr>
        <w:t>two</w:t>
      </w:r>
      <w:r w:rsidR="005551D9" w:rsidRPr="008D1392">
        <w:rPr>
          <w:noProof/>
          <w:lang w:val="en-GB"/>
        </w:rPr>
        <w:t xml:space="preserve"> classes</w:t>
      </w:r>
      <w:r w:rsidR="006F206C" w:rsidRPr="008D1392">
        <w:rPr>
          <w:noProof/>
          <w:lang w:val="en-GB"/>
        </w:rPr>
        <w:t>:</w:t>
      </w:r>
      <w:r w:rsidR="005551D9" w:rsidRPr="008D1392">
        <w:rPr>
          <w:noProof/>
          <w:lang w:val="en-GB"/>
        </w:rPr>
        <w:t xml:space="preserve"> 0</w:t>
      </w:r>
      <w:r w:rsidR="001E504D" w:rsidRPr="008D1392">
        <w:rPr>
          <w:noProof/>
          <w:lang w:val="en-GB"/>
        </w:rPr>
        <w:t xml:space="preserve"> </w:t>
      </w:r>
      <w:r w:rsidR="00AA146F" w:rsidRPr="008D1392">
        <w:rPr>
          <w:noProof/>
          <w:lang w:val="en-GB"/>
        </w:rPr>
        <w:t>=</w:t>
      </w:r>
      <w:r w:rsidR="001E504D" w:rsidRPr="008D1392">
        <w:rPr>
          <w:noProof/>
          <w:lang w:val="en-GB"/>
        </w:rPr>
        <w:t xml:space="preserve"> </w:t>
      </w:r>
      <w:r w:rsidR="0045771F" w:rsidRPr="008D1392">
        <w:rPr>
          <w:noProof/>
          <w:lang w:val="en-GB"/>
        </w:rPr>
        <w:t>“</w:t>
      </w:r>
      <w:r w:rsidR="00AA146F" w:rsidRPr="008D1392">
        <w:rPr>
          <w:noProof/>
          <w:lang w:val="en-GB"/>
        </w:rPr>
        <w:t>negative</w:t>
      </w:r>
      <w:r w:rsidR="0045771F" w:rsidRPr="008D1392">
        <w:rPr>
          <w:noProof/>
          <w:lang w:val="en-GB"/>
        </w:rPr>
        <w:t>”</w:t>
      </w:r>
      <w:r w:rsidR="00AA146F" w:rsidRPr="008D1392">
        <w:rPr>
          <w:noProof/>
          <w:lang w:val="en-GB"/>
        </w:rPr>
        <w:t xml:space="preserve"> and 1</w:t>
      </w:r>
      <w:r w:rsidR="001E504D" w:rsidRPr="008D1392">
        <w:rPr>
          <w:noProof/>
          <w:lang w:val="en-GB"/>
        </w:rPr>
        <w:t xml:space="preserve"> </w:t>
      </w:r>
      <w:r w:rsidR="0045771F" w:rsidRPr="008D1392">
        <w:rPr>
          <w:noProof/>
          <w:lang w:val="en-GB"/>
        </w:rPr>
        <w:t>=</w:t>
      </w:r>
      <w:r w:rsidR="001E504D" w:rsidRPr="008D1392">
        <w:rPr>
          <w:noProof/>
          <w:lang w:val="en-GB"/>
        </w:rPr>
        <w:t xml:space="preserve"> </w:t>
      </w:r>
      <w:r w:rsidR="0045771F" w:rsidRPr="008D1392">
        <w:rPr>
          <w:noProof/>
          <w:lang w:val="en-GB"/>
        </w:rPr>
        <w:t>“</w:t>
      </w:r>
      <w:r w:rsidR="00AA146F" w:rsidRPr="008D1392">
        <w:rPr>
          <w:noProof/>
          <w:lang w:val="en-GB"/>
        </w:rPr>
        <w:t>positive</w:t>
      </w:r>
      <w:r w:rsidR="0045771F" w:rsidRPr="008D1392">
        <w:rPr>
          <w:noProof/>
          <w:lang w:val="en-GB"/>
        </w:rPr>
        <w:t>”</w:t>
      </w:r>
      <w:r w:rsidR="00AA146F" w:rsidRPr="008D1392">
        <w:rPr>
          <w:noProof/>
          <w:lang w:val="en-GB"/>
        </w:rPr>
        <w:t xml:space="preserve">. </w:t>
      </w:r>
      <w:r w:rsidR="002B2150" w:rsidRPr="008D1392">
        <w:rPr>
          <w:noProof/>
          <w:lang w:val="en-GB"/>
        </w:rPr>
        <w:t>A</w:t>
      </w:r>
      <w:r w:rsidR="003E63D1" w:rsidRPr="008D1392">
        <w:rPr>
          <w:noProof/>
          <w:lang w:val="en-GB"/>
        </w:rPr>
        <w:t xml:space="preserve">ccuracy score </w:t>
      </w:r>
      <w:r w:rsidR="00AE3176" w:rsidRPr="008D1392">
        <w:rPr>
          <w:noProof/>
          <w:lang w:val="en-GB"/>
        </w:rPr>
        <w:t xml:space="preserve">measures the sample proportion that has been classified </w:t>
      </w:r>
      <w:r w:rsidR="00AA676A" w:rsidRPr="008D1392">
        <w:rPr>
          <w:noProof/>
          <w:lang w:val="en-GB"/>
        </w:rPr>
        <w:t>as</w:t>
      </w:r>
      <w:r w:rsidR="004D4476" w:rsidRPr="008D1392">
        <w:rPr>
          <w:noProof/>
          <w:lang w:val="en-GB"/>
        </w:rPr>
        <w:t xml:space="preserve"> positive </w:t>
      </w:r>
      <w:r w:rsidR="00AA676A" w:rsidRPr="008D1392">
        <w:rPr>
          <w:noProof/>
          <w:lang w:val="en-GB"/>
        </w:rPr>
        <w:t xml:space="preserve">and </w:t>
      </w:r>
      <w:r w:rsidR="004D4476" w:rsidRPr="008D1392">
        <w:rPr>
          <w:noProof/>
          <w:lang w:val="en-GB"/>
        </w:rPr>
        <w:t xml:space="preserve">negative </w:t>
      </w:r>
      <w:r w:rsidR="00AE3176" w:rsidRPr="008D1392">
        <w:rPr>
          <w:noProof/>
          <w:lang w:val="en-GB"/>
        </w:rPr>
        <w:t xml:space="preserve">correctly. </w:t>
      </w:r>
      <w:r w:rsidR="002B2150" w:rsidRPr="008D1392">
        <w:rPr>
          <w:noProof/>
          <w:lang w:val="en-GB"/>
        </w:rPr>
        <w:t xml:space="preserve">Precision score, on the other hand, also called the </w:t>
      </w:r>
      <w:r w:rsidR="0003002E" w:rsidRPr="008D1392">
        <w:rPr>
          <w:noProof/>
          <w:lang w:val="en-GB"/>
        </w:rPr>
        <w:t xml:space="preserve">positive predicted value </w:t>
      </w:r>
      <w:r w:rsidR="00AA676A" w:rsidRPr="008D1392">
        <w:rPr>
          <w:noProof/>
          <w:lang w:val="en-GB"/>
        </w:rPr>
        <w:t xml:space="preserve">(PPV) </w:t>
      </w:r>
      <w:r w:rsidR="0084048C" w:rsidRPr="008D1392">
        <w:rPr>
          <w:noProof/>
          <w:lang w:val="en-GB"/>
        </w:rPr>
        <w:t xml:space="preserve">represents the sample proportion that has been predicted </w:t>
      </w:r>
      <w:r w:rsidR="00AA676A" w:rsidRPr="008D1392">
        <w:rPr>
          <w:noProof/>
          <w:lang w:val="en-GB"/>
        </w:rPr>
        <w:t>as positive correctly</w:t>
      </w:r>
      <w:r w:rsidR="0045771F" w:rsidRPr="008D1392">
        <w:rPr>
          <w:noProof/>
          <w:lang w:val="en-GB"/>
        </w:rPr>
        <w:t xml:space="preserve"> (</w:t>
      </w:r>
      <w:r w:rsidR="005837D8" w:rsidRPr="008D1392">
        <w:rPr>
          <w:noProof/>
          <w:lang w:val="en-GB"/>
        </w:rPr>
        <w:t>t</w:t>
      </w:r>
      <w:r w:rsidR="0045771F" w:rsidRPr="008D1392">
        <w:rPr>
          <w:noProof/>
          <w:lang w:val="en-GB"/>
        </w:rPr>
        <w:t>rue positive)</w:t>
      </w:r>
      <w:r w:rsidR="00AB692B" w:rsidRPr="008D1392">
        <w:rPr>
          <w:noProof/>
          <w:lang w:val="en-GB"/>
        </w:rPr>
        <w:t xml:space="preserve"> in relation to </w:t>
      </w:r>
      <w:r w:rsidR="00437459" w:rsidRPr="008D1392">
        <w:rPr>
          <w:noProof/>
          <w:lang w:val="en-GB"/>
        </w:rPr>
        <w:t xml:space="preserve">all the cases that are predicted as positive, regardless of their </w:t>
      </w:r>
      <w:r w:rsidR="00664D56" w:rsidRPr="008D1392">
        <w:rPr>
          <w:noProof/>
          <w:lang w:val="en-GB"/>
        </w:rPr>
        <w:t>actual status.</w:t>
      </w:r>
      <w:r w:rsidR="00130888" w:rsidRPr="008D1392">
        <w:rPr>
          <w:noProof/>
          <w:lang w:val="en-GB"/>
        </w:rPr>
        <w:t xml:space="preserve"> Recall score</w:t>
      </w:r>
      <w:r w:rsidR="00381FDE" w:rsidRPr="008D1392">
        <w:rPr>
          <w:noProof/>
          <w:lang w:val="en-GB"/>
        </w:rPr>
        <w:t xml:space="preserve">, </w:t>
      </w:r>
      <w:r w:rsidR="006761DA" w:rsidRPr="008D1392">
        <w:rPr>
          <w:noProof/>
          <w:lang w:val="en-GB"/>
        </w:rPr>
        <w:t xml:space="preserve">or sensitivity, is the proportion </w:t>
      </w:r>
      <w:r w:rsidR="008E3226" w:rsidRPr="008D1392">
        <w:rPr>
          <w:noProof/>
          <w:lang w:val="en-GB"/>
        </w:rPr>
        <w:t xml:space="preserve">of </w:t>
      </w:r>
      <w:r w:rsidR="002A33E2" w:rsidRPr="008D1392">
        <w:rPr>
          <w:noProof/>
          <w:lang w:val="en-GB"/>
        </w:rPr>
        <w:t>the t</w:t>
      </w:r>
      <w:r w:rsidR="008E3226" w:rsidRPr="008D1392">
        <w:rPr>
          <w:noProof/>
          <w:lang w:val="en-GB"/>
        </w:rPr>
        <w:t xml:space="preserve">rue positive cases in relation to </w:t>
      </w:r>
      <w:r w:rsidR="003A003E" w:rsidRPr="008D1392">
        <w:rPr>
          <w:noProof/>
          <w:lang w:val="en-GB"/>
        </w:rPr>
        <w:t>the actual</w:t>
      </w:r>
      <w:r w:rsidR="0012230F" w:rsidRPr="008D1392">
        <w:rPr>
          <w:noProof/>
          <w:lang w:val="en-GB"/>
        </w:rPr>
        <w:t>ly</w:t>
      </w:r>
      <w:r w:rsidR="003A003E" w:rsidRPr="008D1392">
        <w:rPr>
          <w:noProof/>
          <w:lang w:val="en-GB"/>
        </w:rPr>
        <w:t xml:space="preserve"> positive sample.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5A4667" w:rsidRPr="00971571" w14:paraId="7F6B61F0" w14:textId="77777777" w:rsidTr="00654E25">
        <w:tc>
          <w:tcPr>
            <w:tcW w:w="9017" w:type="dxa"/>
          </w:tcPr>
          <w:p w14:paraId="0BC01171" w14:textId="3CF32D52" w:rsidR="005A4667" w:rsidRPr="008D1392" w:rsidRDefault="005A4667" w:rsidP="00654E25">
            <w:pPr>
              <w:pStyle w:val="BodyText"/>
              <w:rPr>
                <w:noProof/>
                <w:lang w:val="en-GB"/>
              </w:rPr>
            </w:pPr>
            <w:r w:rsidRPr="008D1392">
              <w:rPr>
                <w:b/>
                <w:bCs/>
                <w:noProof/>
                <w:lang w:val="en-GB"/>
              </w:rPr>
              <w:t xml:space="preserve">Example (Cont’d): </w:t>
            </w:r>
            <w:r w:rsidR="00167E02" w:rsidRPr="008D1392">
              <w:rPr>
                <w:noProof/>
                <w:lang w:val="en-GB"/>
              </w:rPr>
              <w:t xml:space="preserve">We will first calculate the accuracy, precision and recall scores for the predicted classification </w:t>
            </w:r>
            <w:r w:rsidR="005A2B4A" w:rsidRPr="008D1392">
              <w:rPr>
                <w:noProof/>
                <w:lang w:val="en-GB"/>
              </w:rPr>
              <w:t>of the training dataset</w:t>
            </w:r>
            <w:r w:rsidRPr="008D1392">
              <w:rPr>
                <w:noProof/>
                <w:lang w:val="en-GB"/>
              </w:rPr>
              <w:t>.</w:t>
            </w:r>
          </w:p>
          <w:p w14:paraId="6269E1E2" w14:textId="3FC90DB6" w:rsidR="005A4667" w:rsidRPr="008D1392" w:rsidRDefault="00E64286" w:rsidP="00654E25">
            <w:pPr>
              <w:pStyle w:val="Figure-Image-Upper"/>
              <w:rPr>
                <w:lang w:val="en-GB"/>
              </w:rPr>
            </w:pPr>
            <w:r w:rsidRPr="008D1392">
              <w:drawing>
                <wp:inline distT="0" distB="0" distL="0" distR="0" wp14:anchorId="1F1FE360" wp14:editId="0EEB20AA">
                  <wp:extent cx="5580000" cy="816029"/>
                  <wp:effectExtent l="19050" t="19050" r="20955" b="222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16" t="47607" r="2028" b="30430"/>
                          <a:stretch/>
                        </pic:blipFill>
                        <pic:spPr bwMode="auto">
                          <a:xfrm>
                            <a:off x="0" y="0"/>
                            <a:ext cx="5580000" cy="81602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30B8008" w14:textId="079E1A21" w:rsidR="005A4667" w:rsidRPr="008D1392" w:rsidRDefault="005A4667" w:rsidP="00654E25">
            <w:pPr>
              <w:pStyle w:val="Caption"/>
              <w:rPr>
                <w:lang w:val="en-GB"/>
              </w:rPr>
            </w:pPr>
            <w:r w:rsidRPr="008D1392">
              <w:rPr>
                <w:lang w:val="en-GB"/>
              </w:rPr>
              <w:t>Figure 5.</w:t>
            </w:r>
            <w:r w:rsidRPr="008D1392">
              <w:rPr>
                <w:lang w:val="en-GB"/>
              </w:rPr>
              <w:fldChar w:fldCharType="begin"/>
            </w:r>
            <w:r w:rsidRPr="008D1392">
              <w:rPr>
                <w:lang w:val="en-GB"/>
              </w:rPr>
              <w:instrText xml:space="preserve"> SEQ Figure \* ARABIC </w:instrText>
            </w:r>
            <w:r w:rsidRPr="008D1392">
              <w:rPr>
                <w:lang w:val="en-GB"/>
              </w:rPr>
              <w:fldChar w:fldCharType="separate"/>
            </w:r>
            <w:r w:rsidR="000D5342" w:rsidRPr="008D1392">
              <w:rPr>
                <w:lang w:val="en-GB"/>
              </w:rPr>
              <w:t>45</w:t>
            </w:r>
            <w:r w:rsidRPr="008D1392">
              <w:rPr>
                <w:lang w:val="en-GB"/>
              </w:rPr>
              <w:fldChar w:fldCharType="end"/>
            </w:r>
            <w:r w:rsidRPr="008D1392">
              <w:rPr>
                <w:lang w:val="en-GB"/>
              </w:rPr>
              <w:t xml:space="preserve"> </w:t>
            </w:r>
            <w:r w:rsidR="004B2243" w:rsidRPr="008D1392">
              <w:rPr>
                <w:lang w:val="en-GB"/>
              </w:rPr>
              <w:t>Prediction Performance on Training Data</w:t>
            </w:r>
          </w:p>
          <w:p w14:paraId="3B3B8015" w14:textId="1797317E" w:rsidR="005A4667" w:rsidRPr="008D1392" w:rsidRDefault="005A2B4A" w:rsidP="00654E25">
            <w:pPr>
              <w:pStyle w:val="BodyText"/>
              <w:rPr>
                <w:noProof/>
                <w:lang w:val="en-GB"/>
              </w:rPr>
            </w:pPr>
            <w:r w:rsidRPr="008D1392">
              <w:rPr>
                <w:noProof/>
                <w:lang w:val="en-GB"/>
              </w:rPr>
              <w:t xml:space="preserve">The result seems </w:t>
            </w:r>
            <w:r w:rsidR="00CC65AA" w:rsidRPr="008D1392">
              <w:rPr>
                <w:noProof/>
                <w:lang w:val="en-GB"/>
              </w:rPr>
              <w:t xml:space="preserve">very </w:t>
            </w:r>
            <w:r w:rsidRPr="008D1392">
              <w:rPr>
                <w:noProof/>
                <w:lang w:val="en-GB"/>
              </w:rPr>
              <w:t>promising since the overall accuracy score is 0.</w:t>
            </w:r>
            <w:r w:rsidR="00CC65AA" w:rsidRPr="008D1392">
              <w:rPr>
                <w:noProof/>
                <w:lang w:val="en-GB"/>
              </w:rPr>
              <w:t>92</w:t>
            </w:r>
            <w:r w:rsidR="005A4667" w:rsidRPr="008D1392">
              <w:rPr>
                <w:noProof/>
                <w:lang w:val="en-GB"/>
              </w:rPr>
              <w:t>.</w:t>
            </w:r>
            <w:r w:rsidRPr="008D1392">
              <w:rPr>
                <w:noProof/>
                <w:lang w:val="en-GB"/>
              </w:rPr>
              <w:t xml:space="preserve"> </w:t>
            </w:r>
            <w:r w:rsidR="006E7238" w:rsidRPr="008D1392">
              <w:rPr>
                <w:noProof/>
                <w:lang w:val="en-GB"/>
              </w:rPr>
              <w:t>Furthermore, o</w:t>
            </w:r>
            <w:r w:rsidR="00B8147B" w:rsidRPr="008D1392">
              <w:rPr>
                <w:noProof/>
                <w:lang w:val="en-GB"/>
              </w:rPr>
              <w:t>ver</w:t>
            </w:r>
            <w:r w:rsidR="004E38F6" w:rsidRPr="008D1392">
              <w:rPr>
                <w:noProof/>
                <w:lang w:val="en-GB"/>
              </w:rPr>
              <w:t xml:space="preserve"> </w:t>
            </w:r>
            <w:r w:rsidR="00B8147B" w:rsidRPr="008D1392">
              <w:rPr>
                <w:noProof/>
                <w:lang w:val="en-GB"/>
              </w:rPr>
              <w:t>92</w:t>
            </w:r>
            <w:r w:rsidR="00CE551F" w:rsidRPr="008D1392">
              <w:rPr>
                <w:noProof/>
                <w:lang w:val="en-GB"/>
              </w:rPr>
              <w:t xml:space="preserve">% of the </w:t>
            </w:r>
            <w:r w:rsidR="00292CB6" w:rsidRPr="008D1392">
              <w:rPr>
                <w:noProof/>
                <w:lang w:val="en-GB"/>
              </w:rPr>
              <w:t xml:space="preserve">observations </w:t>
            </w:r>
            <w:r w:rsidR="004B0E05" w:rsidRPr="008D1392">
              <w:rPr>
                <w:noProof/>
                <w:lang w:val="en-GB"/>
              </w:rPr>
              <w:t xml:space="preserve">classified in the income group </w:t>
            </w:r>
            <w:r w:rsidR="006D50CA" w:rsidRPr="008D1392">
              <w:rPr>
                <w:noProof/>
                <w:lang w:val="en-GB"/>
              </w:rPr>
              <w:t>with more than 50,000 USD p.a.</w:t>
            </w:r>
            <w:r w:rsidR="00292CB6" w:rsidRPr="008D1392">
              <w:rPr>
                <w:noProof/>
                <w:lang w:val="en-GB"/>
              </w:rPr>
              <w:t xml:space="preserve"> </w:t>
            </w:r>
            <w:r w:rsidR="00551869" w:rsidRPr="008D1392">
              <w:rPr>
                <w:noProof/>
                <w:lang w:val="en-GB"/>
              </w:rPr>
              <w:t xml:space="preserve">belong </w:t>
            </w:r>
            <w:r w:rsidR="007D4E16" w:rsidRPr="008D1392">
              <w:rPr>
                <w:noProof/>
                <w:lang w:val="en-GB"/>
              </w:rPr>
              <w:t xml:space="preserve">really </w:t>
            </w:r>
            <w:r w:rsidR="00551869" w:rsidRPr="008D1392">
              <w:rPr>
                <w:noProof/>
                <w:lang w:val="en-GB"/>
              </w:rPr>
              <w:t>to th</w:t>
            </w:r>
            <w:r w:rsidR="008332B4" w:rsidRPr="008D1392">
              <w:rPr>
                <w:noProof/>
                <w:lang w:val="en-GB"/>
              </w:rPr>
              <w:t>at</w:t>
            </w:r>
            <w:r w:rsidR="00551869" w:rsidRPr="008D1392">
              <w:rPr>
                <w:noProof/>
                <w:lang w:val="en-GB"/>
              </w:rPr>
              <w:t xml:space="preserve"> income class, </w:t>
            </w:r>
            <w:r w:rsidR="00B8147B" w:rsidRPr="008D1392">
              <w:rPr>
                <w:noProof/>
                <w:lang w:val="en-GB"/>
              </w:rPr>
              <w:t>and</w:t>
            </w:r>
            <w:r w:rsidR="00F261F9" w:rsidRPr="008D1392">
              <w:rPr>
                <w:noProof/>
                <w:lang w:val="en-GB"/>
              </w:rPr>
              <w:t xml:space="preserve"> </w:t>
            </w:r>
            <w:r w:rsidR="00B8147B" w:rsidRPr="008D1392">
              <w:rPr>
                <w:noProof/>
                <w:lang w:val="en-GB"/>
              </w:rPr>
              <w:t>75</w:t>
            </w:r>
            <w:r w:rsidR="00551869" w:rsidRPr="008D1392">
              <w:rPr>
                <w:noProof/>
                <w:lang w:val="en-GB"/>
              </w:rPr>
              <w:t>% of th</w:t>
            </w:r>
            <w:r w:rsidR="00D93EB0" w:rsidRPr="008D1392">
              <w:rPr>
                <w:noProof/>
                <w:lang w:val="en-GB"/>
              </w:rPr>
              <w:t>e</w:t>
            </w:r>
            <w:r w:rsidR="00551869" w:rsidRPr="008D1392">
              <w:rPr>
                <w:noProof/>
                <w:lang w:val="en-GB"/>
              </w:rPr>
              <w:t xml:space="preserve"> </w:t>
            </w:r>
            <w:r w:rsidR="003D1C2C" w:rsidRPr="008D1392">
              <w:rPr>
                <w:noProof/>
                <w:lang w:val="en-GB"/>
              </w:rPr>
              <w:t xml:space="preserve">individuals </w:t>
            </w:r>
            <w:r w:rsidR="00F261F9" w:rsidRPr="008D1392">
              <w:rPr>
                <w:noProof/>
                <w:lang w:val="en-GB"/>
              </w:rPr>
              <w:t xml:space="preserve">in </w:t>
            </w:r>
            <w:r w:rsidR="00161FAC" w:rsidRPr="008D1392">
              <w:rPr>
                <w:noProof/>
                <w:lang w:val="en-GB"/>
              </w:rPr>
              <w:t xml:space="preserve">the income class </w:t>
            </w:r>
            <w:r w:rsidR="00675E0A" w:rsidRPr="008D1392">
              <w:rPr>
                <w:noProof/>
                <w:lang w:val="en-GB"/>
              </w:rPr>
              <w:t>“</w:t>
            </w:r>
            <w:r w:rsidR="00161FAC" w:rsidRPr="008D1392">
              <w:rPr>
                <w:noProof/>
                <w:lang w:val="en-GB"/>
              </w:rPr>
              <w:t>&gt;50</w:t>
            </w:r>
            <w:r w:rsidR="00F261F9" w:rsidRPr="008D1392">
              <w:rPr>
                <w:noProof/>
                <w:lang w:val="en-GB"/>
              </w:rPr>
              <w:t>K</w:t>
            </w:r>
            <w:r w:rsidR="00675E0A" w:rsidRPr="008D1392">
              <w:rPr>
                <w:noProof/>
                <w:lang w:val="en-GB"/>
              </w:rPr>
              <w:t>”</w:t>
            </w:r>
            <w:r w:rsidR="00161FAC" w:rsidRPr="008D1392">
              <w:rPr>
                <w:noProof/>
                <w:lang w:val="en-GB"/>
              </w:rPr>
              <w:t xml:space="preserve"> are really predicted as such.</w:t>
            </w:r>
            <w:r w:rsidR="00E50F18" w:rsidRPr="008D1392">
              <w:rPr>
                <w:noProof/>
                <w:lang w:val="en-GB"/>
              </w:rPr>
              <w:t xml:space="preserve"> As a result, the goodness of fit of the model is rather high.</w:t>
            </w:r>
          </w:p>
          <w:p w14:paraId="19582923" w14:textId="6BAF079B" w:rsidR="00D93EB0" w:rsidRPr="008D1392" w:rsidRDefault="00D93EB0" w:rsidP="00654E25">
            <w:pPr>
              <w:pStyle w:val="BodyText"/>
              <w:rPr>
                <w:noProof/>
                <w:lang w:val="en-GB"/>
              </w:rPr>
            </w:pPr>
            <w:r w:rsidRPr="008D1392">
              <w:rPr>
                <w:noProof/>
                <w:lang w:val="en-GB"/>
              </w:rPr>
              <w:t>Subsequently, we evaluate the predictive power of our decision tree model on</w:t>
            </w:r>
            <w:r w:rsidR="00ED2FEE" w:rsidRPr="008D1392">
              <w:rPr>
                <w:noProof/>
                <w:lang w:val="en-GB"/>
              </w:rPr>
              <w:t xml:space="preserve"> the </w:t>
            </w:r>
            <w:r w:rsidRPr="008D1392">
              <w:rPr>
                <w:noProof/>
                <w:lang w:val="en-GB"/>
              </w:rPr>
              <w:t>unseen data.</w:t>
            </w:r>
          </w:p>
          <w:p w14:paraId="74AD82E9" w14:textId="7186581B" w:rsidR="005A4667" w:rsidRPr="008D1392" w:rsidRDefault="00E64286" w:rsidP="00654E25">
            <w:pPr>
              <w:pStyle w:val="Figure-Image-Upper"/>
              <w:rPr>
                <w:lang w:val="en-GB"/>
              </w:rPr>
            </w:pPr>
            <w:r w:rsidRPr="008D1392">
              <w:lastRenderedPageBreak/>
              <w:drawing>
                <wp:inline distT="0" distB="0" distL="0" distR="0" wp14:anchorId="49EEF001" wp14:editId="370794E3">
                  <wp:extent cx="5580000" cy="816697"/>
                  <wp:effectExtent l="19050" t="19050" r="20955" b="215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17" t="70184" r="2094" b="7852"/>
                          <a:stretch/>
                        </pic:blipFill>
                        <pic:spPr bwMode="auto">
                          <a:xfrm>
                            <a:off x="0" y="0"/>
                            <a:ext cx="5580000" cy="81669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F842A51" w14:textId="244C9F45" w:rsidR="005A4667" w:rsidRPr="008D1392" w:rsidRDefault="005A4667" w:rsidP="00654E25">
            <w:pPr>
              <w:pStyle w:val="Caption"/>
              <w:rPr>
                <w:lang w:val="en-GB"/>
              </w:rPr>
            </w:pPr>
            <w:r w:rsidRPr="008D1392">
              <w:rPr>
                <w:lang w:val="en-GB"/>
              </w:rPr>
              <w:t>Figure 5.</w:t>
            </w:r>
            <w:r w:rsidRPr="008D1392">
              <w:rPr>
                <w:lang w:val="en-GB"/>
              </w:rPr>
              <w:fldChar w:fldCharType="begin"/>
            </w:r>
            <w:r w:rsidRPr="008D1392">
              <w:rPr>
                <w:lang w:val="en-GB"/>
              </w:rPr>
              <w:instrText xml:space="preserve"> SEQ Figure \* ARABIC </w:instrText>
            </w:r>
            <w:r w:rsidRPr="008D1392">
              <w:rPr>
                <w:lang w:val="en-GB"/>
              </w:rPr>
              <w:fldChar w:fldCharType="separate"/>
            </w:r>
            <w:r w:rsidR="000D5342" w:rsidRPr="008D1392">
              <w:rPr>
                <w:lang w:val="en-GB"/>
              </w:rPr>
              <w:t>46</w:t>
            </w:r>
            <w:r w:rsidRPr="008D1392">
              <w:rPr>
                <w:lang w:val="en-GB"/>
              </w:rPr>
              <w:fldChar w:fldCharType="end"/>
            </w:r>
            <w:r w:rsidRPr="008D1392">
              <w:rPr>
                <w:lang w:val="en-GB"/>
              </w:rPr>
              <w:t xml:space="preserve"> </w:t>
            </w:r>
            <w:r w:rsidR="004B2243" w:rsidRPr="008D1392">
              <w:rPr>
                <w:lang w:val="en-GB"/>
              </w:rPr>
              <w:t>Prediction Performance on Testing Data</w:t>
            </w:r>
          </w:p>
          <w:p w14:paraId="4C584110" w14:textId="3F841D41" w:rsidR="005A4667" w:rsidRPr="008D1392" w:rsidRDefault="00397825" w:rsidP="00654E25">
            <w:pPr>
              <w:pStyle w:val="BodyText"/>
              <w:rPr>
                <w:noProof/>
                <w:lang w:val="en-GB"/>
              </w:rPr>
            </w:pPr>
            <w:r w:rsidRPr="008D1392">
              <w:rPr>
                <w:noProof/>
                <w:lang w:val="en-GB"/>
              </w:rPr>
              <w:t xml:space="preserve">The overall accuracy </w:t>
            </w:r>
            <w:r w:rsidR="00026D3D" w:rsidRPr="008D1392">
              <w:rPr>
                <w:noProof/>
                <w:lang w:val="en-GB"/>
              </w:rPr>
              <w:t xml:space="preserve">here </w:t>
            </w:r>
            <w:r w:rsidRPr="008D1392">
              <w:rPr>
                <w:noProof/>
                <w:lang w:val="en-GB"/>
              </w:rPr>
              <w:t xml:space="preserve">is </w:t>
            </w:r>
            <w:r w:rsidR="00611172" w:rsidRPr="008D1392">
              <w:rPr>
                <w:noProof/>
                <w:lang w:val="en-GB"/>
              </w:rPr>
              <w:t>worse than</w:t>
            </w:r>
            <w:r w:rsidRPr="008D1392">
              <w:rPr>
                <w:noProof/>
                <w:lang w:val="en-GB"/>
              </w:rPr>
              <w:t xml:space="preserve"> the </w:t>
            </w:r>
            <w:r w:rsidR="00026D3D" w:rsidRPr="008D1392">
              <w:rPr>
                <w:noProof/>
                <w:lang w:val="en-GB"/>
              </w:rPr>
              <w:t xml:space="preserve">results of the training </w:t>
            </w:r>
            <w:r w:rsidR="00841329" w:rsidRPr="008D1392">
              <w:rPr>
                <w:noProof/>
                <w:lang w:val="en-GB"/>
              </w:rPr>
              <w:t xml:space="preserve">data </w:t>
            </w:r>
            <w:r w:rsidR="00026D3D" w:rsidRPr="008D1392">
              <w:rPr>
                <w:noProof/>
                <w:lang w:val="en-GB"/>
              </w:rPr>
              <w:t>prediction</w:t>
            </w:r>
            <w:r w:rsidR="00AF585F">
              <w:rPr>
                <w:noProof/>
                <w:lang w:val="en-GB"/>
              </w:rPr>
              <w:t xml:space="preserve"> </w:t>
            </w:r>
            <w:r w:rsidR="00611172" w:rsidRPr="008D1392">
              <w:rPr>
                <w:noProof/>
                <w:lang w:val="en-GB"/>
              </w:rPr>
              <w:t xml:space="preserve">but remain </w:t>
            </w:r>
            <w:r w:rsidR="006D0674" w:rsidRPr="008D1392">
              <w:rPr>
                <w:noProof/>
                <w:lang w:val="en-GB"/>
              </w:rPr>
              <w:t>rather high</w:t>
            </w:r>
            <w:r w:rsidR="00611172" w:rsidRPr="008D1392">
              <w:rPr>
                <w:noProof/>
                <w:lang w:val="en-GB"/>
              </w:rPr>
              <w:t xml:space="preserve"> </w:t>
            </w:r>
            <w:r w:rsidR="00D50B22" w:rsidRPr="008D1392">
              <w:rPr>
                <w:noProof/>
                <w:lang w:val="en-GB"/>
              </w:rPr>
              <w:t>(0.8</w:t>
            </w:r>
            <w:r w:rsidR="00611172" w:rsidRPr="008D1392">
              <w:rPr>
                <w:noProof/>
                <w:lang w:val="en-GB"/>
              </w:rPr>
              <w:t>2</w:t>
            </w:r>
            <w:r w:rsidR="00D50B22" w:rsidRPr="008D1392">
              <w:rPr>
                <w:noProof/>
                <w:lang w:val="en-GB"/>
              </w:rPr>
              <w:t>)</w:t>
            </w:r>
            <w:r w:rsidR="005A4667" w:rsidRPr="008D1392">
              <w:rPr>
                <w:noProof/>
                <w:lang w:val="en-GB"/>
              </w:rPr>
              <w:t>.</w:t>
            </w:r>
            <w:r w:rsidR="00D50B22" w:rsidRPr="008D1392">
              <w:rPr>
                <w:noProof/>
                <w:lang w:val="en-GB"/>
              </w:rPr>
              <w:t xml:space="preserve"> The precision</w:t>
            </w:r>
            <w:r w:rsidR="00ED3AE1" w:rsidRPr="008D1392">
              <w:rPr>
                <w:noProof/>
                <w:lang w:val="en-GB"/>
              </w:rPr>
              <w:t xml:space="preserve"> </w:t>
            </w:r>
            <w:r w:rsidR="0062273C" w:rsidRPr="008D1392">
              <w:rPr>
                <w:noProof/>
                <w:lang w:val="en-GB"/>
              </w:rPr>
              <w:t xml:space="preserve">score </w:t>
            </w:r>
            <w:r w:rsidR="00D50B22" w:rsidRPr="008D1392">
              <w:rPr>
                <w:noProof/>
                <w:lang w:val="en-GB"/>
              </w:rPr>
              <w:t xml:space="preserve">of the </w:t>
            </w:r>
            <w:r w:rsidR="00D47483" w:rsidRPr="008D1392">
              <w:rPr>
                <w:noProof/>
                <w:lang w:val="en-GB"/>
              </w:rPr>
              <w:t xml:space="preserve">prediction on the </w:t>
            </w:r>
            <w:r w:rsidR="00D50B22" w:rsidRPr="008D1392">
              <w:rPr>
                <w:noProof/>
                <w:lang w:val="en-GB"/>
              </w:rPr>
              <w:t>testing data</w:t>
            </w:r>
            <w:r w:rsidR="00ED3AE1" w:rsidRPr="008D1392">
              <w:rPr>
                <w:noProof/>
                <w:lang w:val="en-GB"/>
              </w:rPr>
              <w:t xml:space="preserve"> </w:t>
            </w:r>
            <w:r w:rsidR="00D50B22" w:rsidRPr="008D1392">
              <w:rPr>
                <w:noProof/>
                <w:lang w:val="en-GB"/>
              </w:rPr>
              <w:t>is</w:t>
            </w:r>
            <w:r w:rsidR="00611172" w:rsidRPr="008D1392">
              <w:rPr>
                <w:noProof/>
                <w:lang w:val="en-GB"/>
              </w:rPr>
              <w:t>,</w:t>
            </w:r>
            <w:r w:rsidR="00D50B22" w:rsidRPr="008D1392">
              <w:rPr>
                <w:noProof/>
                <w:lang w:val="en-GB"/>
              </w:rPr>
              <w:t xml:space="preserve"> </w:t>
            </w:r>
            <w:r w:rsidR="00611172" w:rsidRPr="008D1392">
              <w:rPr>
                <w:noProof/>
                <w:lang w:val="en-GB"/>
              </w:rPr>
              <w:t xml:space="preserve">however, </w:t>
            </w:r>
            <w:r w:rsidR="00A074A6" w:rsidRPr="008D1392">
              <w:rPr>
                <w:noProof/>
                <w:lang w:val="en-GB"/>
              </w:rPr>
              <w:t>on a slightly lower level</w:t>
            </w:r>
            <w:r w:rsidR="00D50B22" w:rsidRPr="008D1392">
              <w:rPr>
                <w:noProof/>
                <w:lang w:val="en-GB"/>
              </w:rPr>
              <w:t xml:space="preserve"> </w:t>
            </w:r>
            <w:r w:rsidR="002D5634" w:rsidRPr="008D1392">
              <w:rPr>
                <w:noProof/>
                <w:lang w:val="en-GB"/>
              </w:rPr>
              <w:t>(</w:t>
            </w:r>
            <w:r w:rsidR="005450DC" w:rsidRPr="008D1392">
              <w:rPr>
                <w:noProof/>
                <w:lang w:val="en-GB"/>
              </w:rPr>
              <w:t>66</w:t>
            </w:r>
            <w:r w:rsidR="002D5634" w:rsidRPr="008D1392">
              <w:rPr>
                <w:noProof/>
                <w:lang w:val="en-GB"/>
              </w:rPr>
              <w:t>%)</w:t>
            </w:r>
            <w:r w:rsidR="00BA597B" w:rsidRPr="008D1392">
              <w:rPr>
                <w:noProof/>
                <w:lang w:val="en-GB"/>
              </w:rPr>
              <w:t xml:space="preserve">, while the recall score </w:t>
            </w:r>
            <w:r w:rsidR="00D47483" w:rsidRPr="008D1392">
              <w:rPr>
                <w:noProof/>
                <w:lang w:val="en-GB"/>
              </w:rPr>
              <w:t xml:space="preserve">is </w:t>
            </w:r>
            <w:r w:rsidR="009E53B9" w:rsidRPr="008D1392">
              <w:rPr>
                <w:noProof/>
                <w:lang w:val="en-GB"/>
              </w:rPr>
              <w:t xml:space="preserve">significantly </w:t>
            </w:r>
            <w:r w:rsidR="00CA0C06" w:rsidRPr="008D1392">
              <w:rPr>
                <w:noProof/>
                <w:lang w:val="en-GB"/>
              </w:rPr>
              <w:t xml:space="preserve">worse than the </w:t>
            </w:r>
            <w:r w:rsidR="00DF3BA4" w:rsidRPr="008D1392">
              <w:rPr>
                <w:noProof/>
                <w:lang w:val="en-GB"/>
              </w:rPr>
              <w:t xml:space="preserve">classification </w:t>
            </w:r>
            <w:r w:rsidR="00AE5E9E" w:rsidRPr="008D1392">
              <w:rPr>
                <w:noProof/>
                <w:lang w:val="en-GB"/>
              </w:rPr>
              <w:t xml:space="preserve">prediction </w:t>
            </w:r>
            <w:r w:rsidR="00DF3BA4" w:rsidRPr="008D1392">
              <w:rPr>
                <w:noProof/>
                <w:lang w:val="en-GB"/>
              </w:rPr>
              <w:t>for the training data</w:t>
            </w:r>
            <w:r w:rsidR="009E53B9" w:rsidRPr="008D1392">
              <w:rPr>
                <w:noProof/>
                <w:lang w:val="en-GB"/>
              </w:rPr>
              <w:t xml:space="preserve"> (</w:t>
            </w:r>
            <w:r w:rsidR="000F1487" w:rsidRPr="008D1392">
              <w:rPr>
                <w:noProof/>
                <w:lang w:val="en-GB"/>
              </w:rPr>
              <w:t>54%</w:t>
            </w:r>
            <w:r w:rsidR="009E53B9" w:rsidRPr="008D1392">
              <w:rPr>
                <w:noProof/>
                <w:lang w:val="en-GB"/>
              </w:rPr>
              <w:t>)</w:t>
            </w:r>
            <w:r w:rsidR="002D5634" w:rsidRPr="008D1392">
              <w:rPr>
                <w:noProof/>
                <w:lang w:val="en-GB"/>
              </w:rPr>
              <w:t>.</w:t>
            </w:r>
          </w:p>
          <w:p w14:paraId="30FE3D96" w14:textId="48FDC873" w:rsidR="00AE5E9E" w:rsidRPr="008D1392" w:rsidRDefault="00A84425" w:rsidP="00654E25">
            <w:pPr>
              <w:pStyle w:val="BodyText"/>
              <w:rPr>
                <w:noProof/>
                <w:lang w:val="en-GB"/>
              </w:rPr>
            </w:pPr>
            <w:r w:rsidRPr="008D1392">
              <w:rPr>
                <w:noProof/>
                <w:lang w:val="en-GB"/>
              </w:rPr>
              <w:t xml:space="preserve">Another method </w:t>
            </w:r>
            <w:r w:rsidR="0083204D" w:rsidRPr="008D1392">
              <w:rPr>
                <w:noProof/>
                <w:lang w:val="en-GB"/>
              </w:rPr>
              <w:t xml:space="preserve">to evaluate </w:t>
            </w:r>
            <w:r w:rsidRPr="008D1392">
              <w:rPr>
                <w:noProof/>
                <w:lang w:val="en-GB"/>
              </w:rPr>
              <w:t xml:space="preserve">the </w:t>
            </w:r>
            <w:r w:rsidR="00393D17" w:rsidRPr="008D1392">
              <w:rPr>
                <w:noProof/>
                <w:lang w:val="en-GB"/>
              </w:rPr>
              <w:t xml:space="preserve">predictive performance of </w:t>
            </w:r>
            <w:r w:rsidR="0083204D" w:rsidRPr="008D1392">
              <w:rPr>
                <w:noProof/>
                <w:lang w:val="en-GB"/>
              </w:rPr>
              <w:t xml:space="preserve">a </w:t>
            </w:r>
            <w:r w:rsidRPr="008D1392">
              <w:rPr>
                <w:noProof/>
                <w:lang w:val="en-GB"/>
              </w:rPr>
              <w:t>decision tree model</w:t>
            </w:r>
            <w:r w:rsidR="00393D17" w:rsidRPr="008D1392">
              <w:rPr>
                <w:noProof/>
                <w:lang w:val="en-GB"/>
              </w:rPr>
              <w:t xml:space="preserve"> is the confusion matrix.</w:t>
            </w:r>
          </w:p>
          <w:p w14:paraId="70C4E245" w14:textId="60D7A950" w:rsidR="005A4667" w:rsidRPr="008D1392" w:rsidRDefault="00FE1D2D" w:rsidP="00654E25">
            <w:pPr>
              <w:pStyle w:val="Figure-Image-Upper"/>
              <w:rPr>
                <w:lang w:val="en-GB"/>
              </w:rPr>
            </w:pPr>
            <w:r w:rsidRPr="008D1392">
              <w:drawing>
                <wp:inline distT="0" distB="0" distL="0" distR="0" wp14:anchorId="4C874CFC" wp14:editId="3AAE1CAB">
                  <wp:extent cx="5580000" cy="610882"/>
                  <wp:effectExtent l="19050" t="19050" r="2095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550" t="34970" r="2095" b="48588"/>
                          <a:stretch/>
                        </pic:blipFill>
                        <pic:spPr bwMode="auto">
                          <a:xfrm>
                            <a:off x="0" y="0"/>
                            <a:ext cx="5580000" cy="61088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C295AA4" w14:textId="1DB9DA90" w:rsidR="005A4667" w:rsidRPr="008D1392" w:rsidRDefault="005A4667" w:rsidP="00654E25">
            <w:pPr>
              <w:pStyle w:val="Caption"/>
              <w:rPr>
                <w:lang w:val="en-GB"/>
              </w:rPr>
            </w:pPr>
            <w:r w:rsidRPr="008D1392">
              <w:rPr>
                <w:lang w:val="en-GB"/>
              </w:rPr>
              <w:t>Figure 5.</w:t>
            </w:r>
            <w:r w:rsidRPr="008D1392">
              <w:rPr>
                <w:lang w:val="en-GB"/>
              </w:rPr>
              <w:fldChar w:fldCharType="begin"/>
            </w:r>
            <w:r w:rsidRPr="008D1392">
              <w:rPr>
                <w:lang w:val="en-GB"/>
              </w:rPr>
              <w:instrText xml:space="preserve"> SEQ Figure \* ARABIC </w:instrText>
            </w:r>
            <w:r w:rsidRPr="008D1392">
              <w:rPr>
                <w:lang w:val="en-GB"/>
              </w:rPr>
              <w:fldChar w:fldCharType="separate"/>
            </w:r>
            <w:r w:rsidR="000D5342" w:rsidRPr="008D1392">
              <w:rPr>
                <w:lang w:val="en-GB"/>
              </w:rPr>
              <w:t>47</w:t>
            </w:r>
            <w:r w:rsidRPr="008D1392">
              <w:rPr>
                <w:lang w:val="en-GB"/>
              </w:rPr>
              <w:fldChar w:fldCharType="end"/>
            </w:r>
            <w:r w:rsidRPr="008D1392">
              <w:rPr>
                <w:lang w:val="en-GB"/>
              </w:rPr>
              <w:t xml:space="preserve"> </w:t>
            </w:r>
            <w:r w:rsidR="00A452D0" w:rsidRPr="008D1392">
              <w:rPr>
                <w:lang w:val="en-GB"/>
              </w:rPr>
              <w:t>Confusion Matrix</w:t>
            </w:r>
          </w:p>
          <w:p w14:paraId="69871CDE" w14:textId="69CE0046" w:rsidR="005A4667" w:rsidRPr="008D1392" w:rsidRDefault="00AD7FF5" w:rsidP="00654E25">
            <w:pPr>
              <w:pStyle w:val="BodyText"/>
              <w:rPr>
                <w:noProof/>
                <w:lang w:val="en-GB"/>
              </w:rPr>
            </w:pPr>
            <w:r w:rsidRPr="008D1392">
              <w:rPr>
                <w:noProof/>
                <w:lang w:val="en-GB"/>
              </w:rPr>
              <w:t xml:space="preserve">Note the accuracy, precision and recall scores can </w:t>
            </w:r>
            <w:r w:rsidR="007351EB" w:rsidRPr="008D1392">
              <w:rPr>
                <w:noProof/>
                <w:lang w:val="en-GB"/>
              </w:rPr>
              <w:t xml:space="preserve">all </w:t>
            </w:r>
            <w:r w:rsidRPr="008D1392">
              <w:rPr>
                <w:noProof/>
                <w:lang w:val="en-GB"/>
              </w:rPr>
              <w:t xml:space="preserve">be </w:t>
            </w:r>
            <w:r w:rsidR="007351EB" w:rsidRPr="008D1392">
              <w:rPr>
                <w:noProof/>
                <w:lang w:val="en-GB"/>
              </w:rPr>
              <w:t xml:space="preserve">found in the confusion matrix. </w:t>
            </w:r>
            <w:r w:rsidR="00391F64" w:rsidRPr="008D1392">
              <w:rPr>
                <w:noProof/>
                <w:lang w:val="en-GB"/>
              </w:rPr>
              <w:t xml:space="preserve">The </w:t>
            </w:r>
            <w:r w:rsidR="001B1A75" w:rsidRPr="008D1392">
              <w:rPr>
                <w:noProof/>
                <w:lang w:val="en-GB"/>
              </w:rPr>
              <w:t xml:space="preserve">diagonal elements are the number of observations that have been classified </w:t>
            </w:r>
            <w:r w:rsidR="00331C84" w:rsidRPr="008D1392">
              <w:rPr>
                <w:noProof/>
                <w:lang w:val="en-GB"/>
              </w:rPr>
              <w:t xml:space="preserve">to their own income </w:t>
            </w:r>
            <w:r w:rsidR="00F65F82" w:rsidRPr="008D1392">
              <w:rPr>
                <w:noProof/>
                <w:lang w:val="en-GB"/>
              </w:rPr>
              <w:t xml:space="preserve">categories </w:t>
            </w:r>
            <w:r w:rsidR="00331C84" w:rsidRPr="008D1392">
              <w:rPr>
                <w:noProof/>
                <w:lang w:val="en-GB"/>
              </w:rPr>
              <w:t>accurately</w:t>
            </w:r>
            <w:r w:rsidR="005A4667" w:rsidRPr="008D1392">
              <w:rPr>
                <w:noProof/>
                <w:lang w:val="en-GB"/>
              </w:rPr>
              <w:t>.</w:t>
            </w:r>
            <w:r w:rsidR="00331C84" w:rsidRPr="008D1392">
              <w:rPr>
                <w:noProof/>
                <w:lang w:val="en-GB"/>
              </w:rPr>
              <w:t xml:space="preserve"> </w:t>
            </w:r>
            <w:r w:rsidR="00227C77" w:rsidRPr="008D1392">
              <w:rPr>
                <w:noProof/>
                <w:lang w:val="en-GB"/>
              </w:rPr>
              <w:t xml:space="preserve">This proportion is </w:t>
            </w:r>
            <w:r w:rsidR="00294F25" w:rsidRPr="008D1392">
              <w:rPr>
                <w:noProof/>
                <w:lang w:val="en-GB"/>
              </w:rPr>
              <w:t xml:space="preserve">equivalent to the accuracy </w:t>
            </w:r>
            <w:r w:rsidR="00BA7D86" w:rsidRPr="008D1392">
              <w:rPr>
                <w:noProof/>
                <w:lang w:val="en-GB"/>
              </w:rPr>
              <w:t xml:space="preserve">score </w:t>
            </w:r>
            <w:r w:rsidR="00770997" w:rsidRPr="008D1392">
              <w:rPr>
                <w:noProof/>
                <w:lang w:val="en-GB"/>
              </w:rPr>
              <w:t>calculated above: 82%</w:t>
            </w:r>
            <w:r w:rsidR="00C5039D" w:rsidRPr="008D1392">
              <w:rPr>
                <w:noProof/>
                <w:lang w:val="en-GB"/>
              </w:rPr>
              <w:t xml:space="preserve">. From the individuals in the </w:t>
            </w:r>
            <w:r w:rsidR="005B4B45" w:rsidRPr="008D1392">
              <w:rPr>
                <w:noProof/>
                <w:lang w:val="en-GB"/>
              </w:rPr>
              <w:t>“&gt;50K”</w:t>
            </w:r>
            <w:r w:rsidR="00C5039D" w:rsidRPr="008D1392">
              <w:rPr>
                <w:noProof/>
                <w:lang w:val="en-GB"/>
              </w:rPr>
              <w:t xml:space="preserve"> income category</w:t>
            </w:r>
            <w:r w:rsidR="00611CA3" w:rsidRPr="008D1392">
              <w:rPr>
                <w:noProof/>
                <w:lang w:val="en-GB"/>
              </w:rPr>
              <w:t xml:space="preserve"> (</w:t>
            </w:r>
            <w:r w:rsidR="005E61E3" w:rsidRPr="008D1392">
              <w:rPr>
                <w:noProof/>
                <w:lang w:val="en-GB"/>
              </w:rPr>
              <w:t>3</w:t>
            </w:r>
            <w:r w:rsidR="006807AD" w:rsidRPr="008D1392">
              <w:rPr>
                <w:noProof/>
                <w:lang w:val="en-GB"/>
              </w:rPr>
              <w:t>,</w:t>
            </w:r>
            <w:r w:rsidR="005E61E3" w:rsidRPr="008D1392">
              <w:rPr>
                <w:noProof/>
                <w:lang w:val="en-GB"/>
              </w:rPr>
              <w:t>329</w:t>
            </w:r>
            <w:r w:rsidR="00611CA3" w:rsidRPr="008D1392">
              <w:rPr>
                <w:noProof/>
                <w:lang w:val="en-GB"/>
              </w:rPr>
              <w:t>)</w:t>
            </w:r>
            <w:r w:rsidR="00C5039D" w:rsidRPr="008D1392">
              <w:rPr>
                <w:noProof/>
                <w:lang w:val="en-GB"/>
              </w:rPr>
              <w:t xml:space="preserve">, </w:t>
            </w:r>
            <w:r w:rsidR="00D40244" w:rsidRPr="008D1392">
              <w:rPr>
                <w:noProof/>
                <w:lang w:val="en-GB"/>
              </w:rPr>
              <w:t xml:space="preserve">only </w:t>
            </w:r>
            <w:r w:rsidR="00A568DC" w:rsidRPr="008D1392">
              <w:rPr>
                <w:noProof/>
                <w:lang w:val="en-GB"/>
              </w:rPr>
              <w:t>1</w:t>
            </w:r>
            <w:r w:rsidR="006807AD" w:rsidRPr="008D1392">
              <w:rPr>
                <w:noProof/>
                <w:lang w:val="en-GB"/>
              </w:rPr>
              <w:t>,</w:t>
            </w:r>
            <w:r w:rsidR="00291947" w:rsidRPr="008D1392">
              <w:rPr>
                <w:noProof/>
                <w:lang w:val="en-GB"/>
              </w:rPr>
              <w:t>814</w:t>
            </w:r>
            <w:r w:rsidR="00A568DC" w:rsidRPr="008D1392">
              <w:rPr>
                <w:noProof/>
                <w:lang w:val="en-GB"/>
              </w:rPr>
              <w:t xml:space="preserve"> </w:t>
            </w:r>
            <w:r w:rsidR="006807AD" w:rsidRPr="008D1392">
              <w:rPr>
                <w:noProof/>
                <w:lang w:val="en-GB"/>
              </w:rPr>
              <w:t xml:space="preserve">(54%) </w:t>
            </w:r>
            <w:r w:rsidR="00A568DC" w:rsidRPr="008D1392">
              <w:rPr>
                <w:noProof/>
                <w:lang w:val="en-GB"/>
              </w:rPr>
              <w:t xml:space="preserve">have been </w:t>
            </w:r>
            <w:r w:rsidR="005E61E3" w:rsidRPr="008D1392">
              <w:rPr>
                <w:noProof/>
                <w:lang w:val="en-GB"/>
              </w:rPr>
              <w:t>classified correctly. Th</w:t>
            </w:r>
            <w:r w:rsidR="006807AD" w:rsidRPr="008D1392">
              <w:rPr>
                <w:noProof/>
                <w:lang w:val="en-GB"/>
              </w:rPr>
              <w:t>is</w:t>
            </w:r>
            <w:r w:rsidR="005E61E3" w:rsidRPr="008D1392">
              <w:rPr>
                <w:noProof/>
                <w:lang w:val="en-GB"/>
              </w:rPr>
              <w:t xml:space="preserve"> </w:t>
            </w:r>
            <w:r w:rsidR="006807AD" w:rsidRPr="008D1392">
              <w:rPr>
                <w:noProof/>
                <w:lang w:val="en-GB"/>
              </w:rPr>
              <w:t xml:space="preserve">proportion is equal to the </w:t>
            </w:r>
            <w:r w:rsidR="009A6566" w:rsidRPr="008D1392">
              <w:rPr>
                <w:noProof/>
                <w:lang w:val="en-GB"/>
              </w:rPr>
              <w:t>recall score.</w:t>
            </w:r>
            <w:r w:rsidR="00EC643F" w:rsidRPr="008D1392">
              <w:rPr>
                <w:noProof/>
                <w:lang w:val="en-GB"/>
              </w:rPr>
              <w:t xml:space="preserve"> </w:t>
            </w:r>
            <w:r w:rsidR="00454057" w:rsidRPr="008D1392">
              <w:rPr>
                <w:noProof/>
                <w:lang w:val="en-GB"/>
              </w:rPr>
              <w:t xml:space="preserve">There are altogether 2,737 out of </w:t>
            </w:r>
            <w:r w:rsidR="004F48D7" w:rsidRPr="008D1392">
              <w:rPr>
                <w:noProof/>
                <w:lang w:val="en-GB"/>
              </w:rPr>
              <w:t xml:space="preserve">13,567 </w:t>
            </w:r>
            <w:r w:rsidR="00454057" w:rsidRPr="008D1392">
              <w:rPr>
                <w:noProof/>
                <w:lang w:val="en-GB"/>
              </w:rPr>
              <w:t xml:space="preserve">observations classified </w:t>
            </w:r>
            <w:r w:rsidR="0055192B" w:rsidRPr="008D1392">
              <w:rPr>
                <w:noProof/>
                <w:lang w:val="en-GB"/>
              </w:rPr>
              <w:t xml:space="preserve">in the </w:t>
            </w:r>
            <w:r w:rsidR="005B4B45" w:rsidRPr="008D1392">
              <w:rPr>
                <w:noProof/>
                <w:lang w:val="en-GB"/>
              </w:rPr>
              <w:t>“</w:t>
            </w:r>
            <w:r w:rsidR="0055192B" w:rsidRPr="008D1392">
              <w:rPr>
                <w:noProof/>
                <w:lang w:val="en-GB"/>
              </w:rPr>
              <w:t>&gt;50K</w:t>
            </w:r>
            <w:r w:rsidR="005B4B45" w:rsidRPr="008D1392">
              <w:rPr>
                <w:noProof/>
                <w:lang w:val="en-GB"/>
              </w:rPr>
              <w:t>”</w:t>
            </w:r>
            <w:r w:rsidR="0055192B" w:rsidRPr="008D1392">
              <w:rPr>
                <w:noProof/>
                <w:lang w:val="en-GB"/>
              </w:rPr>
              <w:t xml:space="preserve"> income category, and </w:t>
            </w:r>
            <w:r w:rsidR="00E839A3" w:rsidRPr="008D1392">
              <w:rPr>
                <w:noProof/>
                <w:lang w:val="en-GB"/>
              </w:rPr>
              <w:t xml:space="preserve">for </w:t>
            </w:r>
            <w:r w:rsidR="0044302E" w:rsidRPr="008D1392">
              <w:rPr>
                <w:noProof/>
                <w:lang w:val="en-GB"/>
              </w:rPr>
              <w:t xml:space="preserve">1,814 </w:t>
            </w:r>
            <w:r w:rsidR="0055192B" w:rsidRPr="008D1392">
              <w:rPr>
                <w:noProof/>
                <w:lang w:val="en-GB"/>
              </w:rPr>
              <w:t xml:space="preserve">of those </w:t>
            </w:r>
            <w:r w:rsidR="00E839A3" w:rsidRPr="008D1392">
              <w:rPr>
                <w:noProof/>
                <w:lang w:val="en-GB"/>
              </w:rPr>
              <w:t xml:space="preserve">is the prediction accurate. The proportion of 66% is </w:t>
            </w:r>
            <w:r w:rsidR="000F7B43" w:rsidRPr="008D1392">
              <w:rPr>
                <w:noProof/>
                <w:lang w:val="en-GB"/>
              </w:rPr>
              <w:t>exactly the precision score.</w:t>
            </w:r>
          </w:p>
        </w:tc>
      </w:tr>
    </w:tbl>
    <w:p w14:paraId="61CBEE63" w14:textId="7F7641C4" w:rsidR="009D0478" w:rsidRPr="008D1392" w:rsidRDefault="002A33E2" w:rsidP="009D0478">
      <w:pPr>
        <w:pStyle w:val="BodyText"/>
        <w:rPr>
          <w:noProof/>
          <w:lang w:val="en-GB"/>
        </w:rPr>
      </w:pPr>
      <w:r w:rsidRPr="008D1392">
        <w:rPr>
          <w:noProof/>
          <w:lang w:val="en-GB"/>
        </w:rPr>
        <w:lastRenderedPageBreak/>
        <w:t xml:space="preserve">The most </w:t>
      </w:r>
      <w:r w:rsidR="00C91FBD" w:rsidRPr="008D1392">
        <w:rPr>
          <w:noProof/>
          <w:lang w:val="en-GB"/>
        </w:rPr>
        <w:t xml:space="preserve">important tool to understand and to evaluate a decision tree is the </w:t>
      </w:r>
      <w:r w:rsidR="00DF2FCD" w:rsidRPr="008D1392">
        <w:rPr>
          <w:noProof/>
          <w:lang w:val="en-GB"/>
        </w:rPr>
        <w:t xml:space="preserve">plot of the tree itself. </w:t>
      </w:r>
      <w:r w:rsidR="007801C9" w:rsidRPr="008D1392">
        <w:rPr>
          <w:noProof/>
          <w:lang w:val="en-GB"/>
        </w:rPr>
        <w:t>T</w:t>
      </w:r>
      <w:r w:rsidR="00DF2FCD" w:rsidRPr="008D1392">
        <w:rPr>
          <w:noProof/>
          <w:lang w:val="en-GB"/>
        </w:rPr>
        <w:t>he tree module of the scikit-learn package</w:t>
      </w:r>
      <w:r w:rsidR="007801C9" w:rsidRPr="008D1392">
        <w:rPr>
          <w:noProof/>
          <w:lang w:val="en-GB"/>
        </w:rPr>
        <w:t xml:space="preserve"> provides </w:t>
      </w:r>
      <w:r w:rsidR="009D0E39" w:rsidRPr="008D1392">
        <w:rPr>
          <w:noProof/>
          <w:lang w:val="en-GB"/>
        </w:rPr>
        <w:t xml:space="preserve">the </w:t>
      </w:r>
      <w:r w:rsidR="007801C9" w:rsidRPr="008D1392">
        <w:rPr>
          <w:rFonts w:ascii="Consolas" w:hAnsi="Consolas"/>
          <w:noProof/>
          <w:lang w:val="en-GB"/>
        </w:rPr>
        <w:t>plot_tree()</w:t>
      </w:r>
      <w:r w:rsidR="007801C9" w:rsidRPr="008D1392">
        <w:rPr>
          <w:noProof/>
          <w:lang w:val="en-GB"/>
        </w:rPr>
        <w:t xml:space="preserve"> function to generate </w:t>
      </w:r>
      <w:r w:rsidR="00E619A5" w:rsidRPr="008D1392">
        <w:rPr>
          <w:noProof/>
          <w:lang w:val="en-GB"/>
        </w:rPr>
        <w:t>such a graph conveniently.</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F3F2B" w:rsidRPr="00971571" w14:paraId="613AD6D9" w14:textId="77777777" w:rsidTr="00654E25">
        <w:trPr>
          <w:jc w:val="right"/>
        </w:trPr>
        <w:tc>
          <w:tcPr>
            <w:tcW w:w="9017" w:type="dxa"/>
            <w:shd w:val="clear" w:color="auto" w:fill="D9D9D9" w:themeFill="background1" w:themeFillShade="D9"/>
            <w:vAlign w:val="center"/>
          </w:tcPr>
          <w:p w14:paraId="23FDF8B4" w14:textId="026B6A22" w:rsidR="00BF3F2B" w:rsidRPr="008D1392" w:rsidRDefault="00BF3F2B" w:rsidP="009608F3">
            <w:pPr>
              <w:pStyle w:val="Code"/>
              <w:ind w:left="2156" w:hanging="1984"/>
              <w:jc w:val="left"/>
              <w:rPr>
                <w:noProof/>
                <w:color w:val="auto"/>
                <w:lang w:val="en-GB"/>
              </w:rPr>
            </w:pPr>
            <w:r w:rsidRPr="008D1392">
              <w:rPr>
                <w:noProof/>
                <w:color w:val="003366"/>
                <w:lang w:val="en-GB"/>
              </w:rPr>
              <w:t>tree</w:t>
            </w:r>
            <w:r w:rsidRPr="008D1392">
              <w:rPr>
                <w:noProof/>
                <w:lang w:val="en-GB"/>
              </w:rPr>
              <w:t>.</w:t>
            </w:r>
            <w:r w:rsidR="00B35308" w:rsidRPr="008D1392">
              <w:rPr>
                <w:noProof/>
                <w:color w:val="76923C" w:themeColor="accent3" w:themeShade="BF"/>
                <w:lang w:val="en-GB"/>
              </w:rPr>
              <w:t>plot_tree</w:t>
            </w:r>
            <w:r w:rsidRPr="008D1392">
              <w:rPr>
                <w:noProof/>
                <w:color w:val="auto"/>
                <w:lang w:val="en-GB"/>
              </w:rPr>
              <w:t>(</w:t>
            </w:r>
            <w:r w:rsidR="00B35308" w:rsidRPr="008D1392">
              <w:rPr>
                <w:noProof/>
                <w:color w:val="595959" w:themeColor="text1" w:themeTint="A6"/>
                <w:lang w:val="en-GB"/>
              </w:rPr>
              <w:t>decision_tree</w:t>
            </w:r>
            <w:r w:rsidR="00B35308" w:rsidRPr="00B4035E">
              <w:rPr>
                <w:noProof/>
                <w:color w:val="auto"/>
                <w:lang w:val="en-GB"/>
              </w:rPr>
              <w:t xml:space="preserve">, </w:t>
            </w:r>
            <w:r w:rsidR="00B35308" w:rsidRPr="008D1392">
              <w:rPr>
                <w:noProof/>
                <w:color w:val="595959" w:themeColor="text1" w:themeTint="A6"/>
                <w:lang w:val="en-GB"/>
              </w:rPr>
              <w:t>max_depth</w:t>
            </w:r>
            <w:r w:rsidR="00841F75" w:rsidRPr="00B4035E">
              <w:rPr>
                <w:noProof/>
                <w:color w:val="auto"/>
                <w:lang w:val="en-GB"/>
              </w:rPr>
              <w:t xml:space="preserve"> </w:t>
            </w:r>
            <w:r w:rsidR="00B35308" w:rsidRPr="00B4035E">
              <w:rPr>
                <w:noProof/>
                <w:color w:val="auto"/>
                <w:lang w:val="en-GB"/>
              </w:rPr>
              <w:t>=</w:t>
            </w:r>
            <w:r w:rsidR="00841F75" w:rsidRPr="00B4035E">
              <w:rPr>
                <w:noProof/>
                <w:color w:val="auto"/>
                <w:lang w:val="en-GB"/>
              </w:rPr>
              <w:t xml:space="preserve"> </w:t>
            </w:r>
            <w:r w:rsidR="00B35308" w:rsidRPr="008D1392">
              <w:rPr>
                <w:noProof/>
                <w:color w:val="595959" w:themeColor="text1" w:themeTint="A6"/>
                <w:lang w:val="en-GB"/>
              </w:rPr>
              <w:t>None</w:t>
            </w:r>
            <w:r w:rsidR="00B35308" w:rsidRPr="00B4035E">
              <w:rPr>
                <w:noProof/>
                <w:color w:val="auto"/>
                <w:lang w:val="en-GB"/>
              </w:rPr>
              <w:t xml:space="preserve">, </w:t>
            </w:r>
            <w:r w:rsidR="00B35308" w:rsidRPr="008D1392">
              <w:rPr>
                <w:noProof/>
                <w:color w:val="595959" w:themeColor="text1" w:themeTint="A6"/>
                <w:lang w:val="en-GB"/>
              </w:rPr>
              <w:t>feature_names</w:t>
            </w:r>
            <w:r w:rsidR="00841F75" w:rsidRPr="00B4035E">
              <w:rPr>
                <w:noProof/>
                <w:color w:val="auto"/>
                <w:lang w:val="en-GB"/>
              </w:rPr>
              <w:t xml:space="preserve"> </w:t>
            </w:r>
            <w:r w:rsidR="00B35308" w:rsidRPr="00B4035E">
              <w:rPr>
                <w:noProof/>
                <w:color w:val="auto"/>
                <w:lang w:val="en-GB"/>
              </w:rPr>
              <w:t>=</w:t>
            </w:r>
            <w:r w:rsidR="00841F75" w:rsidRPr="00B4035E">
              <w:rPr>
                <w:noProof/>
                <w:color w:val="auto"/>
                <w:lang w:val="en-GB"/>
              </w:rPr>
              <w:t xml:space="preserve"> </w:t>
            </w:r>
            <w:r w:rsidR="00B35308" w:rsidRPr="008D1392">
              <w:rPr>
                <w:noProof/>
                <w:color w:val="595959" w:themeColor="text1" w:themeTint="A6"/>
                <w:lang w:val="en-GB"/>
              </w:rPr>
              <w:t>None</w:t>
            </w:r>
            <w:r w:rsidR="00B35308" w:rsidRPr="00B4035E">
              <w:rPr>
                <w:noProof/>
                <w:color w:val="auto"/>
                <w:lang w:val="en-GB"/>
              </w:rPr>
              <w:t xml:space="preserve">, </w:t>
            </w:r>
            <w:r w:rsidR="00B35308" w:rsidRPr="008D1392">
              <w:rPr>
                <w:noProof/>
                <w:color w:val="595959" w:themeColor="text1" w:themeTint="A6"/>
                <w:lang w:val="en-GB"/>
              </w:rPr>
              <w:t>class_names</w:t>
            </w:r>
            <w:r w:rsidR="00841F75" w:rsidRPr="00B4035E">
              <w:rPr>
                <w:noProof/>
                <w:color w:val="auto"/>
                <w:lang w:val="en-GB"/>
              </w:rPr>
              <w:t xml:space="preserve"> </w:t>
            </w:r>
            <w:r w:rsidR="00B35308" w:rsidRPr="00B4035E">
              <w:rPr>
                <w:noProof/>
                <w:color w:val="auto"/>
                <w:lang w:val="en-GB"/>
              </w:rPr>
              <w:t>=</w:t>
            </w:r>
            <w:r w:rsidR="00841F75" w:rsidRPr="00B4035E">
              <w:rPr>
                <w:noProof/>
                <w:color w:val="auto"/>
                <w:lang w:val="en-GB"/>
              </w:rPr>
              <w:t xml:space="preserve"> </w:t>
            </w:r>
            <w:r w:rsidR="00B35308" w:rsidRPr="008D1392">
              <w:rPr>
                <w:noProof/>
                <w:color w:val="595959" w:themeColor="text1" w:themeTint="A6"/>
                <w:lang w:val="en-GB"/>
              </w:rPr>
              <w:t>None</w:t>
            </w:r>
            <w:r w:rsidR="00B35308" w:rsidRPr="00B4035E">
              <w:rPr>
                <w:noProof/>
                <w:color w:val="auto"/>
                <w:lang w:val="en-GB"/>
              </w:rPr>
              <w:t xml:space="preserve">, </w:t>
            </w:r>
            <w:r w:rsidR="00B35308" w:rsidRPr="008D1392">
              <w:rPr>
                <w:noProof/>
                <w:color w:val="595959" w:themeColor="text1" w:themeTint="A6"/>
                <w:lang w:val="en-GB"/>
              </w:rPr>
              <w:t>label</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1039C4">
              <w:rPr>
                <w:noProof/>
                <w:color w:val="215868" w:themeColor="accent5" w:themeShade="80"/>
                <w:lang w:val="en-GB"/>
              </w:rPr>
              <w:t>all</w:t>
            </w:r>
            <w:r w:rsidR="00841F75" w:rsidRPr="001039C4">
              <w:rPr>
                <w:noProof/>
                <w:color w:val="auto"/>
                <w:lang w:val="en-GB"/>
              </w:rPr>
              <w:t>"</w:t>
            </w:r>
            <w:r w:rsidR="00B35308" w:rsidRPr="001039C4">
              <w:rPr>
                <w:noProof/>
                <w:color w:val="auto"/>
                <w:lang w:val="en-GB"/>
              </w:rPr>
              <w:t xml:space="preserve">, </w:t>
            </w:r>
            <w:r w:rsidR="00B35308" w:rsidRPr="008D1392">
              <w:rPr>
                <w:noProof/>
                <w:color w:val="595959" w:themeColor="text1" w:themeTint="A6"/>
                <w:lang w:val="en-GB"/>
              </w:rPr>
              <w:t>filled</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False</w:t>
            </w:r>
            <w:r w:rsidR="00B35308" w:rsidRPr="001039C4">
              <w:rPr>
                <w:noProof/>
                <w:color w:val="auto"/>
                <w:lang w:val="en-GB"/>
              </w:rPr>
              <w:t xml:space="preserve">, </w:t>
            </w:r>
            <w:r w:rsidR="00B35308" w:rsidRPr="008D1392">
              <w:rPr>
                <w:noProof/>
                <w:color w:val="595959" w:themeColor="text1" w:themeTint="A6"/>
                <w:lang w:val="en-GB"/>
              </w:rPr>
              <w:t>impurity</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True</w:t>
            </w:r>
            <w:r w:rsidR="00B35308" w:rsidRPr="001039C4">
              <w:rPr>
                <w:noProof/>
                <w:color w:val="auto"/>
                <w:lang w:val="en-GB"/>
              </w:rPr>
              <w:t xml:space="preserve">, </w:t>
            </w:r>
            <w:r w:rsidR="00B35308" w:rsidRPr="008D1392">
              <w:rPr>
                <w:noProof/>
                <w:color w:val="595959" w:themeColor="text1" w:themeTint="A6"/>
                <w:lang w:val="en-GB"/>
              </w:rPr>
              <w:t>node_ids</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False</w:t>
            </w:r>
            <w:r w:rsidR="00B35308" w:rsidRPr="001039C4">
              <w:rPr>
                <w:noProof/>
                <w:color w:val="auto"/>
                <w:lang w:val="en-GB"/>
              </w:rPr>
              <w:t xml:space="preserve">, </w:t>
            </w:r>
            <w:r w:rsidR="00B35308" w:rsidRPr="008D1392">
              <w:rPr>
                <w:noProof/>
                <w:color w:val="595959" w:themeColor="text1" w:themeTint="A6"/>
                <w:lang w:val="en-GB"/>
              </w:rPr>
              <w:t>proportion</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False</w:t>
            </w:r>
            <w:r w:rsidR="00B35308" w:rsidRPr="001039C4">
              <w:rPr>
                <w:noProof/>
                <w:color w:val="auto"/>
                <w:lang w:val="en-GB"/>
              </w:rPr>
              <w:t xml:space="preserve">, </w:t>
            </w:r>
            <w:r w:rsidR="00B35308" w:rsidRPr="008D1392">
              <w:rPr>
                <w:noProof/>
                <w:color w:val="595959" w:themeColor="text1" w:themeTint="A6"/>
                <w:lang w:val="en-GB"/>
              </w:rPr>
              <w:t>rounded</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False</w:t>
            </w:r>
            <w:r w:rsidR="00B35308" w:rsidRPr="001039C4">
              <w:rPr>
                <w:noProof/>
                <w:color w:val="auto"/>
                <w:lang w:val="en-GB"/>
              </w:rPr>
              <w:t xml:space="preserve">, </w:t>
            </w:r>
            <w:r w:rsidR="00B35308" w:rsidRPr="008D1392">
              <w:rPr>
                <w:noProof/>
                <w:color w:val="595959" w:themeColor="text1" w:themeTint="A6"/>
                <w:lang w:val="en-GB"/>
              </w:rPr>
              <w:t>precision</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3</w:t>
            </w:r>
            <w:r w:rsidR="00B35308" w:rsidRPr="001039C4">
              <w:rPr>
                <w:noProof/>
                <w:color w:val="auto"/>
                <w:lang w:val="en-GB"/>
              </w:rPr>
              <w:t xml:space="preserve">, </w:t>
            </w:r>
            <w:r w:rsidR="00B35308" w:rsidRPr="008D1392">
              <w:rPr>
                <w:noProof/>
                <w:color w:val="595959" w:themeColor="text1" w:themeTint="A6"/>
                <w:lang w:val="en-GB"/>
              </w:rPr>
              <w:t>ax</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None</w:t>
            </w:r>
            <w:r w:rsidR="00B35308" w:rsidRPr="001039C4">
              <w:rPr>
                <w:noProof/>
                <w:color w:val="auto"/>
                <w:lang w:val="en-GB"/>
              </w:rPr>
              <w:t xml:space="preserve">, </w:t>
            </w:r>
            <w:r w:rsidR="00B35308" w:rsidRPr="008D1392">
              <w:rPr>
                <w:noProof/>
                <w:color w:val="595959" w:themeColor="text1" w:themeTint="A6"/>
                <w:lang w:val="en-GB"/>
              </w:rPr>
              <w:t>fontsize</w:t>
            </w:r>
            <w:r w:rsidR="00841F75" w:rsidRPr="001039C4">
              <w:rPr>
                <w:noProof/>
                <w:color w:val="auto"/>
                <w:lang w:val="en-GB"/>
              </w:rPr>
              <w:t xml:space="preserve"> </w:t>
            </w:r>
            <w:r w:rsidR="00B35308" w:rsidRPr="001039C4">
              <w:rPr>
                <w:noProof/>
                <w:color w:val="auto"/>
                <w:lang w:val="en-GB"/>
              </w:rPr>
              <w:t>=</w:t>
            </w:r>
            <w:r w:rsidR="00841F75" w:rsidRPr="001039C4">
              <w:rPr>
                <w:noProof/>
                <w:color w:val="auto"/>
                <w:lang w:val="en-GB"/>
              </w:rPr>
              <w:t xml:space="preserve"> </w:t>
            </w:r>
            <w:r w:rsidR="00B35308" w:rsidRPr="008D1392">
              <w:rPr>
                <w:noProof/>
                <w:color w:val="595959" w:themeColor="text1" w:themeTint="A6"/>
                <w:lang w:val="en-GB"/>
              </w:rPr>
              <w:t>None</w:t>
            </w:r>
            <w:r w:rsidRPr="008D1392">
              <w:rPr>
                <w:noProof/>
                <w:color w:val="auto"/>
                <w:lang w:val="en-GB"/>
              </w:rPr>
              <w:t>)</w:t>
            </w:r>
          </w:p>
        </w:tc>
      </w:tr>
    </w:tbl>
    <w:p w14:paraId="5C27BDA0" w14:textId="55174F01" w:rsidR="00E80F03" w:rsidRPr="008D1392" w:rsidRDefault="00BF3F2B" w:rsidP="00E80F03">
      <w:pPr>
        <w:pStyle w:val="BodyText"/>
        <w:rPr>
          <w:noProof/>
          <w:lang w:val="en-GB"/>
        </w:rPr>
      </w:pPr>
      <w:r w:rsidRPr="008D1392">
        <w:rPr>
          <w:noProof/>
          <w:lang w:val="en-GB"/>
        </w:rPr>
        <w:t xml:space="preserve">The </w:t>
      </w:r>
      <w:r w:rsidR="00E80F03" w:rsidRPr="008D1392">
        <w:rPr>
          <w:noProof/>
          <w:lang w:val="en-GB"/>
        </w:rPr>
        <w:t>following table provides description and explanation of the parameters.</w:t>
      </w:r>
    </w:p>
    <w:p w14:paraId="7BA279F7" w14:textId="29ED7D52" w:rsidR="00E80F03" w:rsidRPr="008D1392" w:rsidRDefault="00E80F03" w:rsidP="00E80F03">
      <w:pPr>
        <w:pStyle w:val="CaptionTop"/>
        <w:rPr>
          <w:lang w:val="en-GB"/>
        </w:rPr>
      </w:pPr>
      <w:r w:rsidRPr="008D1392">
        <w:rPr>
          <w:lang w:val="en-GB"/>
        </w:rPr>
        <w:lastRenderedPageBreak/>
        <w:t>Table 5.</w:t>
      </w:r>
      <w:r w:rsidRPr="008D1392">
        <w:rPr>
          <w:lang w:val="en-GB"/>
        </w:rPr>
        <w:fldChar w:fldCharType="begin"/>
      </w:r>
      <w:r w:rsidRPr="008D1392">
        <w:rPr>
          <w:lang w:val="en-GB"/>
        </w:rPr>
        <w:instrText xml:space="preserve"> SEQ Table \* ARABIC </w:instrText>
      </w:r>
      <w:r w:rsidRPr="008D1392">
        <w:rPr>
          <w:lang w:val="en-GB"/>
        </w:rPr>
        <w:fldChar w:fldCharType="separate"/>
      </w:r>
      <w:r w:rsidR="000D5342" w:rsidRPr="008D1392">
        <w:rPr>
          <w:lang w:val="en-GB"/>
        </w:rPr>
        <w:t>4</w:t>
      </w:r>
      <w:r w:rsidRPr="008D1392">
        <w:rPr>
          <w:lang w:val="en-GB"/>
        </w:rPr>
        <w:fldChar w:fldCharType="end"/>
      </w:r>
      <w:r w:rsidRPr="008D1392">
        <w:rPr>
          <w:lang w:val="en-GB"/>
        </w:rPr>
        <w:t xml:space="preserve"> Parameters of the </w:t>
      </w:r>
      <w:r w:rsidR="00041368" w:rsidRPr="008D1392">
        <w:rPr>
          <w:rFonts w:ascii="Consolas" w:hAnsi="Consolas"/>
          <w:lang w:val="en-GB"/>
        </w:rPr>
        <w:t>plot_tree</w:t>
      </w:r>
      <w:r w:rsidRPr="008D1392">
        <w:rPr>
          <w:lang w:val="en-GB"/>
        </w:rPr>
        <w:t xml:space="preserve"> </w:t>
      </w:r>
      <w:r w:rsidR="00041368" w:rsidRPr="008D1392">
        <w:rPr>
          <w:lang w:val="en-GB"/>
        </w:rPr>
        <w:t>Function</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132"/>
        <w:gridCol w:w="1832"/>
        <w:gridCol w:w="5103"/>
      </w:tblGrid>
      <w:tr w:rsidR="00E80F03" w:rsidRPr="00971571" w14:paraId="060EE260" w14:textId="77777777" w:rsidTr="00654E25">
        <w:tc>
          <w:tcPr>
            <w:tcW w:w="2132" w:type="dxa"/>
            <w:shd w:val="clear" w:color="auto" w:fill="D9D9D9" w:themeFill="background1" w:themeFillShade="D9"/>
          </w:tcPr>
          <w:p w14:paraId="232DE694" w14:textId="77777777" w:rsidR="00E80F03" w:rsidRPr="001039C4" w:rsidRDefault="00E80F03" w:rsidP="00654E25">
            <w:pPr>
              <w:pStyle w:val="BodyText"/>
              <w:spacing w:before="0" w:after="0" w:line="240" w:lineRule="auto"/>
              <w:jc w:val="center"/>
              <w:rPr>
                <w:b/>
                <w:bCs/>
                <w:noProof/>
                <w:lang w:val="en-GB"/>
              </w:rPr>
            </w:pPr>
            <w:r w:rsidRPr="001039C4">
              <w:rPr>
                <w:b/>
                <w:bCs/>
                <w:noProof/>
                <w:lang w:val="en-GB"/>
              </w:rPr>
              <w:t>Parameter</w:t>
            </w:r>
          </w:p>
        </w:tc>
        <w:tc>
          <w:tcPr>
            <w:tcW w:w="1832" w:type="dxa"/>
            <w:shd w:val="clear" w:color="auto" w:fill="D9D9D9" w:themeFill="background1" w:themeFillShade="D9"/>
          </w:tcPr>
          <w:p w14:paraId="32F37A55" w14:textId="77777777" w:rsidR="00E80F03" w:rsidRPr="001039C4" w:rsidRDefault="00E80F03" w:rsidP="00654E25">
            <w:pPr>
              <w:pStyle w:val="BodyText"/>
              <w:spacing w:before="0" w:after="0" w:line="240" w:lineRule="auto"/>
              <w:jc w:val="center"/>
              <w:rPr>
                <w:b/>
                <w:bCs/>
                <w:noProof/>
                <w:lang w:val="en-GB"/>
              </w:rPr>
            </w:pPr>
            <w:r w:rsidRPr="001039C4">
              <w:rPr>
                <w:b/>
                <w:bCs/>
                <w:noProof/>
                <w:lang w:val="en-GB"/>
              </w:rPr>
              <w:t>Value Type</w:t>
            </w:r>
          </w:p>
        </w:tc>
        <w:tc>
          <w:tcPr>
            <w:tcW w:w="5103" w:type="dxa"/>
            <w:shd w:val="clear" w:color="auto" w:fill="D9D9D9" w:themeFill="background1" w:themeFillShade="D9"/>
          </w:tcPr>
          <w:p w14:paraId="41A8DC0E" w14:textId="77777777" w:rsidR="00E80F03" w:rsidRPr="001039C4" w:rsidRDefault="00E80F03" w:rsidP="00654E25">
            <w:pPr>
              <w:pStyle w:val="BodyText"/>
              <w:spacing w:before="0" w:after="0" w:line="240" w:lineRule="auto"/>
              <w:jc w:val="center"/>
              <w:rPr>
                <w:b/>
                <w:bCs/>
                <w:noProof/>
                <w:lang w:val="en-GB"/>
              </w:rPr>
            </w:pPr>
            <w:r w:rsidRPr="001039C4">
              <w:rPr>
                <w:b/>
                <w:bCs/>
                <w:noProof/>
                <w:lang w:val="en-GB"/>
              </w:rPr>
              <w:t>Description</w:t>
            </w:r>
          </w:p>
        </w:tc>
      </w:tr>
      <w:tr w:rsidR="00C55856" w:rsidRPr="00971571" w14:paraId="5844AC4F" w14:textId="77777777" w:rsidTr="00654E25">
        <w:tc>
          <w:tcPr>
            <w:tcW w:w="2132" w:type="dxa"/>
          </w:tcPr>
          <w:p w14:paraId="040F35D3" w14:textId="0B88036D" w:rsidR="00E80F03" w:rsidRPr="001039C4" w:rsidRDefault="00C55856" w:rsidP="00654E25">
            <w:pPr>
              <w:pStyle w:val="BodyText"/>
              <w:spacing w:before="0" w:after="0" w:line="240" w:lineRule="auto"/>
              <w:jc w:val="left"/>
              <w:rPr>
                <w:rFonts w:ascii="Consolas" w:hAnsi="Consolas"/>
                <w:noProof/>
                <w:lang w:val="en-GB"/>
              </w:rPr>
            </w:pPr>
            <w:r w:rsidRPr="001039C4">
              <w:rPr>
                <w:rFonts w:ascii="Consolas" w:hAnsi="Consolas"/>
                <w:noProof/>
                <w:lang w:val="en-GB"/>
              </w:rPr>
              <w:t>decision_tree</w:t>
            </w:r>
          </w:p>
          <w:p w14:paraId="569094ED" w14:textId="02B8F59C" w:rsidR="00E80F03" w:rsidRPr="001039C4" w:rsidRDefault="00E80F03" w:rsidP="00654E25">
            <w:pPr>
              <w:pStyle w:val="BodyText"/>
              <w:spacing w:before="0" w:line="240" w:lineRule="auto"/>
              <w:jc w:val="left"/>
              <w:rPr>
                <w:i/>
                <w:iCs/>
                <w:noProof/>
                <w:lang w:val="en-GB"/>
              </w:rPr>
            </w:pPr>
            <w:r w:rsidRPr="001039C4">
              <w:rPr>
                <w:i/>
                <w:iCs/>
                <w:noProof/>
                <w:lang w:val="en-GB"/>
              </w:rPr>
              <w:t>(</w:t>
            </w:r>
            <w:r w:rsidR="00C55856" w:rsidRPr="001039C4">
              <w:rPr>
                <w:i/>
                <w:iCs/>
                <w:noProof/>
                <w:lang w:val="en-GB"/>
              </w:rPr>
              <w:t>No d</w:t>
            </w:r>
            <w:r w:rsidRPr="001039C4">
              <w:rPr>
                <w:i/>
                <w:iCs/>
                <w:noProof/>
                <w:lang w:val="en-GB"/>
              </w:rPr>
              <w:t>efaul</w:t>
            </w:r>
            <w:r w:rsidR="00C55856" w:rsidRPr="001039C4">
              <w:rPr>
                <w:i/>
                <w:iCs/>
                <w:noProof/>
                <w:lang w:val="en-GB"/>
              </w:rPr>
              <w:t>t value</w:t>
            </w:r>
            <w:r w:rsidRPr="001039C4">
              <w:rPr>
                <w:i/>
                <w:iCs/>
                <w:noProof/>
                <w:lang w:val="en-GB"/>
              </w:rPr>
              <w:t>)</w:t>
            </w:r>
          </w:p>
        </w:tc>
        <w:tc>
          <w:tcPr>
            <w:tcW w:w="1832" w:type="dxa"/>
          </w:tcPr>
          <w:p w14:paraId="4B305C29" w14:textId="69F8816C" w:rsidR="00E80F03" w:rsidRPr="001039C4" w:rsidRDefault="00C55856" w:rsidP="00654E25">
            <w:pPr>
              <w:pStyle w:val="BodyText"/>
              <w:spacing w:before="0" w:after="0" w:line="240" w:lineRule="auto"/>
              <w:jc w:val="left"/>
              <w:rPr>
                <w:noProof/>
                <w:lang w:val="en-GB"/>
              </w:rPr>
            </w:pPr>
            <w:r w:rsidRPr="001039C4">
              <w:rPr>
                <w:noProof/>
                <w:lang w:val="en-GB"/>
              </w:rPr>
              <w:t xml:space="preserve">An </w:t>
            </w:r>
            <w:r w:rsidR="001D39B3" w:rsidRPr="001039C4">
              <w:rPr>
                <w:noProof/>
                <w:lang w:val="en-GB"/>
              </w:rPr>
              <w:t>d</w:t>
            </w:r>
            <w:r w:rsidRPr="001039C4">
              <w:rPr>
                <w:noProof/>
                <w:lang w:val="en-GB"/>
              </w:rPr>
              <w:t>ecision tree regressor or classifier</w:t>
            </w:r>
            <w:r w:rsidR="001D39B3" w:rsidRPr="001039C4">
              <w:rPr>
                <w:noProof/>
                <w:lang w:val="en-GB"/>
              </w:rPr>
              <w:t xml:space="preserve"> object</w:t>
            </w:r>
          </w:p>
        </w:tc>
        <w:tc>
          <w:tcPr>
            <w:tcW w:w="5103" w:type="dxa"/>
          </w:tcPr>
          <w:p w14:paraId="2342E47F" w14:textId="27DF6D32" w:rsidR="00E80F03" w:rsidRPr="001039C4" w:rsidRDefault="003C7B09" w:rsidP="00654E25">
            <w:pPr>
              <w:pStyle w:val="BodyText"/>
              <w:spacing w:before="0" w:after="0" w:line="240" w:lineRule="auto"/>
              <w:rPr>
                <w:noProof/>
                <w:lang w:val="en-GB"/>
              </w:rPr>
            </w:pPr>
            <w:r w:rsidRPr="001039C4">
              <w:rPr>
                <w:noProof/>
                <w:lang w:val="en-GB"/>
              </w:rPr>
              <w:t>The decision tree to be plotted</w:t>
            </w:r>
            <w:r w:rsidR="00E80F03" w:rsidRPr="001039C4">
              <w:rPr>
                <w:noProof/>
                <w:lang w:val="en-GB"/>
              </w:rPr>
              <w:t>.</w:t>
            </w:r>
          </w:p>
        </w:tc>
      </w:tr>
      <w:tr w:rsidR="00C55856" w:rsidRPr="00971571" w14:paraId="4199D954" w14:textId="77777777" w:rsidTr="00654E25">
        <w:tc>
          <w:tcPr>
            <w:tcW w:w="2132" w:type="dxa"/>
          </w:tcPr>
          <w:p w14:paraId="39032E64" w14:textId="77777777" w:rsidR="00E80F03" w:rsidRPr="001039C4" w:rsidRDefault="00E80F03" w:rsidP="00654E25">
            <w:pPr>
              <w:pStyle w:val="BodyText"/>
              <w:spacing w:before="0" w:line="240" w:lineRule="auto"/>
              <w:rPr>
                <w:i/>
                <w:iCs/>
                <w:noProof/>
                <w:lang w:val="en-GB"/>
              </w:rPr>
            </w:pPr>
            <w:r w:rsidRPr="001039C4">
              <w:rPr>
                <w:rFonts w:ascii="Consolas" w:hAnsi="Consolas"/>
                <w:noProof/>
                <w:lang w:val="en-GB"/>
              </w:rPr>
              <w:t xml:space="preserve">max_depth </w:t>
            </w:r>
            <w:r w:rsidRPr="001039C4">
              <w:rPr>
                <w:i/>
                <w:iCs/>
                <w:noProof/>
                <w:lang w:val="en-GB"/>
              </w:rPr>
              <w:t xml:space="preserve">(Default: </w:t>
            </w:r>
            <w:r w:rsidRPr="001039C4">
              <w:rPr>
                <w:rFonts w:ascii="Consolas" w:hAnsi="Consolas"/>
                <w:i/>
                <w:iCs/>
                <w:noProof/>
                <w:lang w:val="en-GB"/>
              </w:rPr>
              <w:t>None</w:t>
            </w:r>
            <w:r w:rsidRPr="001039C4">
              <w:rPr>
                <w:i/>
                <w:iCs/>
                <w:noProof/>
                <w:lang w:val="en-GB"/>
              </w:rPr>
              <w:t>)</w:t>
            </w:r>
          </w:p>
          <w:p w14:paraId="4A1783A0" w14:textId="77777777" w:rsidR="00E80F03" w:rsidRPr="001039C4" w:rsidRDefault="00E80F03" w:rsidP="00654E25">
            <w:pPr>
              <w:pStyle w:val="BodyText"/>
              <w:spacing w:before="0" w:after="0" w:line="240" w:lineRule="auto"/>
              <w:jc w:val="left"/>
              <w:rPr>
                <w:rFonts w:ascii="Consolas" w:hAnsi="Consolas"/>
                <w:noProof/>
                <w:lang w:val="en-GB"/>
              </w:rPr>
            </w:pPr>
          </w:p>
        </w:tc>
        <w:tc>
          <w:tcPr>
            <w:tcW w:w="1832" w:type="dxa"/>
          </w:tcPr>
          <w:p w14:paraId="03216E0A" w14:textId="77777777" w:rsidR="00E80F03" w:rsidRPr="001039C4" w:rsidRDefault="00E80F03" w:rsidP="00654E25">
            <w:pPr>
              <w:pStyle w:val="BodyText"/>
              <w:spacing w:before="0" w:after="0" w:line="240" w:lineRule="auto"/>
              <w:jc w:val="left"/>
              <w:rPr>
                <w:noProof/>
                <w:lang w:val="en-GB"/>
              </w:rPr>
            </w:pPr>
            <w:r w:rsidRPr="001039C4">
              <w:rPr>
                <w:noProof/>
                <w:lang w:val="en-GB"/>
              </w:rPr>
              <w:t>integer</w:t>
            </w:r>
          </w:p>
        </w:tc>
        <w:tc>
          <w:tcPr>
            <w:tcW w:w="5103" w:type="dxa"/>
          </w:tcPr>
          <w:p w14:paraId="3487321A" w14:textId="5D2973D9" w:rsidR="00E80F03" w:rsidRPr="001039C4" w:rsidRDefault="006C00A4" w:rsidP="00654E25">
            <w:pPr>
              <w:pStyle w:val="BodyText"/>
              <w:spacing w:before="0" w:after="0" w:line="240" w:lineRule="auto"/>
              <w:rPr>
                <w:noProof/>
                <w:lang w:val="en-GB"/>
              </w:rPr>
            </w:pPr>
            <w:r w:rsidRPr="001039C4">
              <w:rPr>
                <w:noProof/>
                <w:lang w:val="en-GB"/>
              </w:rPr>
              <w:t xml:space="preserve">The maximum depth of the representation. If </w:t>
            </w:r>
            <w:r w:rsidRPr="001039C4">
              <w:rPr>
                <w:rFonts w:ascii="Consolas" w:hAnsi="Consolas"/>
                <w:noProof/>
                <w:lang w:val="en-GB"/>
              </w:rPr>
              <w:t>None</w:t>
            </w:r>
            <w:r w:rsidRPr="001039C4">
              <w:rPr>
                <w:noProof/>
                <w:lang w:val="en-GB"/>
              </w:rPr>
              <w:t>, the tree is fully generated.</w:t>
            </w:r>
          </w:p>
        </w:tc>
      </w:tr>
      <w:tr w:rsidR="00C55856" w:rsidRPr="00971571" w14:paraId="6AB17BC0" w14:textId="77777777" w:rsidTr="00654E25">
        <w:tc>
          <w:tcPr>
            <w:tcW w:w="2132" w:type="dxa"/>
          </w:tcPr>
          <w:p w14:paraId="463339BE" w14:textId="33270FEC" w:rsidR="00E80F03" w:rsidRPr="001039C4" w:rsidRDefault="006C00A4" w:rsidP="00654E25">
            <w:pPr>
              <w:pStyle w:val="BodyText"/>
              <w:spacing w:before="0" w:line="240" w:lineRule="auto"/>
              <w:rPr>
                <w:i/>
                <w:iCs/>
                <w:noProof/>
                <w:lang w:val="en-GB"/>
              </w:rPr>
            </w:pPr>
            <w:r w:rsidRPr="001039C4">
              <w:rPr>
                <w:rFonts w:ascii="Consolas" w:hAnsi="Consolas"/>
                <w:noProof/>
                <w:lang w:val="en-GB"/>
              </w:rPr>
              <w:t>feature_names</w:t>
            </w:r>
            <w:r w:rsidR="00E80F03" w:rsidRPr="001039C4">
              <w:rPr>
                <w:rFonts w:ascii="Consolas" w:hAnsi="Consolas"/>
                <w:noProof/>
                <w:lang w:val="en-GB"/>
              </w:rPr>
              <w:t xml:space="preserve"> </w:t>
            </w:r>
            <w:r w:rsidR="00E80F03" w:rsidRPr="001039C4">
              <w:rPr>
                <w:rFonts w:ascii="Consolas" w:hAnsi="Consolas"/>
                <w:noProof/>
                <w:lang w:val="en-GB"/>
              </w:rPr>
              <w:br/>
            </w:r>
            <w:r w:rsidR="00E80F03" w:rsidRPr="001039C4">
              <w:rPr>
                <w:i/>
                <w:iCs/>
                <w:noProof/>
                <w:lang w:val="en-GB"/>
              </w:rPr>
              <w:t xml:space="preserve">(Default: </w:t>
            </w:r>
            <w:r w:rsidRPr="001039C4">
              <w:rPr>
                <w:rFonts w:ascii="Consolas" w:hAnsi="Consolas"/>
                <w:i/>
                <w:iCs/>
                <w:noProof/>
                <w:lang w:val="en-GB"/>
              </w:rPr>
              <w:t>None</w:t>
            </w:r>
            <w:r w:rsidR="00E80F03" w:rsidRPr="001039C4">
              <w:rPr>
                <w:i/>
                <w:iCs/>
                <w:noProof/>
                <w:lang w:val="en-GB"/>
              </w:rPr>
              <w:t>)</w:t>
            </w:r>
          </w:p>
        </w:tc>
        <w:tc>
          <w:tcPr>
            <w:tcW w:w="1832" w:type="dxa"/>
          </w:tcPr>
          <w:p w14:paraId="363AF9C7" w14:textId="1F556A61" w:rsidR="00E80F03" w:rsidRPr="001039C4" w:rsidRDefault="0084241F" w:rsidP="00654E25">
            <w:pPr>
              <w:pStyle w:val="BodyText"/>
              <w:spacing w:before="0" w:after="0" w:line="240" w:lineRule="auto"/>
              <w:jc w:val="left"/>
              <w:rPr>
                <w:noProof/>
                <w:lang w:val="en-GB"/>
              </w:rPr>
            </w:pPr>
            <w:r w:rsidRPr="001039C4">
              <w:rPr>
                <w:noProof/>
                <w:lang w:val="en-GB"/>
              </w:rPr>
              <w:t>List of strings</w:t>
            </w:r>
          </w:p>
        </w:tc>
        <w:tc>
          <w:tcPr>
            <w:tcW w:w="5103" w:type="dxa"/>
          </w:tcPr>
          <w:p w14:paraId="6E9524CB" w14:textId="54875824" w:rsidR="00E80F03" w:rsidRPr="001039C4" w:rsidRDefault="00A557D3" w:rsidP="00654E25">
            <w:pPr>
              <w:pStyle w:val="BodyText"/>
              <w:spacing w:before="0" w:after="0" w:line="240" w:lineRule="auto"/>
              <w:rPr>
                <w:noProof/>
                <w:lang w:val="en-GB"/>
              </w:rPr>
            </w:pPr>
            <w:r w:rsidRPr="001039C4">
              <w:rPr>
                <w:noProof/>
                <w:lang w:val="en-GB"/>
              </w:rPr>
              <w:t xml:space="preserve">Names of each of the features (variables). If </w:t>
            </w:r>
            <w:r w:rsidRPr="001039C4">
              <w:rPr>
                <w:rFonts w:ascii="Consolas" w:hAnsi="Consolas"/>
                <w:noProof/>
                <w:lang w:val="en-GB"/>
              </w:rPr>
              <w:t>None</w:t>
            </w:r>
            <w:r w:rsidRPr="001039C4">
              <w:rPr>
                <w:noProof/>
                <w:lang w:val="en-GB"/>
              </w:rPr>
              <w:t>, generic names will be used (</w:t>
            </w:r>
            <w:r w:rsidRPr="001039C4">
              <w:rPr>
                <w:rFonts w:ascii="Consolas" w:hAnsi="Consolas"/>
                <w:noProof/>
                <w:lang w:val="en-GB"/>
              </w:rPr>
              <w:t>"X[0]", "X[1]", …</w:t>
            </w:r>
            <w:r w:rsidRPr="001039C4">
              <w:rPr>
                <w:noProof/>
                <w:lang w:val="en-GB"/>
              </w:rPr>
              <w:t>)</w:t>
            </w:r>
            <w:r w:rsidR="00E80F03" w:rsidRPr="001039C4">
              <w:rPr>
                <w:noProof/>
                <w:lang w:val="en-GB"/>
              </w:rPr>
              <w:t>.</w:t>
            </w:r>
          </w:p>
        </w:tc>
      </w:tr>
      <w:tr w:rsidR="00C55856" w:rsidRPr="00971571" w14:paraId="4839314F" w14:textId="77777777" w:rsidTr="00654E25">
        <w:tc>
          <w:tcPr>
            <w:tcW w:w="2132" w:type="dxa"/>
          </w:tcPr>
          <w:p w14:paraId="35E56644" w14:textId="7EC5E01A" w:rsidR="00E80F03" w:rsidRPr="001039C4" w:rsidRDefault="00704673" w:rsidP="00654E25">
            <w:pPr>
              <w:pStyle w:val="BodyText"/>
              <w:spacing w:before="0" w:after="0" w:line="240" w:lineRule="auto"/>
              <w:jc w:val="left"/>
              <w:rPr>
                <w:rFonts w:ascii="Consolas" w:hAnsi="Consolas"/>
                <w:noProof/>
                <w:lang w:val="en-GB"/>
              </w:rPr>
            </w:pPr>
            <w:r w:rsidRPr="001039C4">
              <w:rPr>
                <w:rFonts w:ascii="Consolas" w:hAnsi="Consolas"/>
                <w:noProof/>
                <w:lang w:val="en-GB"/>
              </w:rPr>
              <w:t>class_names</w:t>
            </w:r>
            <w:r w:rsidR="00E80F03" w:rsidRPr="001039C4">
              <w:rPr>
                <w:rFonts w:ascii="Consolas" w:hAnsi="Consolas"/>
                <w:noProof/>
                <w:lang w:val="en-GB"/>
              </w:rPr>
              <w:t xml:space="preserve"> </w:t>
            </w:r>
            <w:r w:rsidR="00E80F03" w:rsidRPr="001039C4">
              <w:rPr>
                <w:rFonts w:ascii="Consolas" w:hAnsi="Consolas"/>
                <w:noProof/>
                <w:lang w:val="en-GB"/>
              </w:rPr>
              <w:br/>
            </w:r>
            <w:r w:rsidR="00E80F03" w:rsidRPr="001039C4">
              <w:rPr>
                <w:i/>
                <w:iCs/>
                <w:noProof/>
                <w:lang w:val="en-GB"/>
              </w:rPr>
              <w:t xml:space="preserve">(Default: </w:t>
            </w:r>
            <w:r w:rsidRPr="001039C4">
              <w:rPr>
                <w:rFonts w:ascii="Consolas" w:hAnsi="Consolas"/>
                <w:i/>
                <w:iCs/>
                <w:noProof/>
                <w:lang w:val="en-GB"/>
              </w:rPr>
              <w:t>None</w:t>
            </w:r>
            <w:r w:rsidR="00E80F03" w:rsidRPr="001039C4">
              <w:rPr>
                <w:i/>
                <w:iCs/>
                <w:noProof/>
                <w:lang w:val="en-GB"/>
              </w:rPr>
              <w:t>)</w:t>
            </w:r>
          </w:p>
        </w:tc>
        <w:tc>
          <w:tcPr>
            <w:tcW w:w="1832" w:type="dxa"/>
          </w:tcPr>
          <w:p w14:paraId="3C911FA9" w14:textId="484E5C6C" w:rsidR="00E80F03" w:rsidRPr="001039C4" w:rsidRDefault="00704673" w:rsidP="00654E25">
            <w:pPr>
              <w:pStyle w:val="BodyText"/>
              <w:spacing w:before="0" w:after="0" w:line="240" w:lineRule="auto"/>
              <w:jc w:val="left"/>
              <w:rPr>
                <w:noProof/>
                <w:lang w:val="en-GB"/>
              </w:rPr>
            </w:pPr>
            <w:r w:rsidRPr="001039C4">
              <w:rPr>
                <w:noProof/>
                <w:lang w:val="en-GB"/>
              </w:rPr>
              <w:t>List of strings or Boolean</w:t>
            </w:r>
          </w:p>
        </w:tc>
        <w:tc>
          <w:tcPr>
            <w:tcW w:w="5103" w:type="dxa"/>
          </w:tcPr>
          <w:p w14:paraId="58121194" w14:textId="32351084" w:rsidR="00E80F03" w:rsidRPr="001039C4" w:rsidRDefault="008871D6" w:rsidP="00654E25">
            <w:pPr>
              <w:pStyle w:val="BodyText"/>
              <w:spacing w:before="0" w:after="0" w:line="240" w:lineRule="auto"/>
              <w:rPr>
                <w:noProof/>
                <w:lang w:val="en-GB"/>
              </w:rPr>
            </w:pPr>
            <w:r w:rsidRPr="001039C4">
              <w:rPr>
                <w:noProof/>
                <w:lang w:val="en-GB"/>
              </w:rPr>
              <w:t xml:space="preserve">Names of each of the target classes in ascending numerical order. Only relevant for classification and not supported for multi-output. If </w:t>
            </w:r>
            <w:r w:rsidRPr="001039C4">
              <w:rPr>
                <w:rFonts w:ascii="Consolas" w:hAnsi="Consolas"/>
                <w:noProof/>
                <w:lang w:val="en-GB"/>
              </w:rPr>
              <w:t>True</w:t>
            </w:r>
            <w:r w:rsidRPr="001039C4">
              <w:rPr>
                <w:noProof/>
                <w:lang w:val="en-GB"/>
              </w:rPr>
              <w:t>, shows a symbolic representation of the class name.</w:t>
            </w:r>
          </w:p>
        </w:tc>
      </w:tr>
      <w:tr w:rsidR="00C55856" w:rsidRPr="00971571" w14:paraId="606D9A01" w14:textId="77777777" w:rsidTr="00654E25">
        <w:tc>
          <w:tcPr>
            <w:tcW w:w="2132" w:type="dxa"/>
          </w:tcPr>
          <w:p w14:paraId="552575AB" w14:textId="12315BFD" w:rsidR="00E80F03" w:rsidRPr="001039C4" w:rsidRDefault="00AC5B6F" w:rsidP="00654E25">
            <w:pPr>
              <w:pStyle w:val="BodyText"/>
              <w:spacing w:before="0" w:after="0" w:line="240" w:lineRule="auto"/>
              <w:jc w:val="left"/>
              <w:rPr>
                <w:rFonts w:ascii="Consolas" w:hAnsi="Consolas"/>
                <w:noProof/>
                <w:lang w:val="en-GB"/>
              </w:rPr>
            </w:pPr>
            <w:r w:rsidRPr="001039C4">
              <w:rPr>
                <w:rFonts w:ascii="Consolas" w:hAnsi="Consolas"/>
                <w:noProof/>
                <w:lang w:val="en-GB"/>
              </w:rPr>
              <w:t>label</w:t>
            </w:r>
            <w:r w:rsidR="00E80F03" w:rsidRPr="001039C4">
              <w:rPr>
                <w:rFonts w:ascii="Consolas" w:hAnsi="Consolas"/>
                <w:noProof/>
                <w:lang w:val="en-GB"/>
              </w:rPr>
              <w:t xml:space="preserve"> </w:t>
            </w:r>
            <w:r w:rsidRPr="001039C4">
              <w:rPr>
                <w:rFonts w:ascii="Consolas" w:hAnsi="Consolas"/>
                <w:noProof/>
                <w:lang w:val="en-GB"/>
              </w:rPr>
              <w:br/>
            </w:r>
            <w:r w:rsidR="00E80F03" w:rsidRPr="001039C4">
              <w:rPr>
                <w:i/>
                <w:iCs/>
                <w:noProof/>
                <w:lang w:val="en-GB"/>
              </w:rPr>
              <w:t>(Default:</w:t>
            </w:r>
            <w:r w:rsidRPr="001039C4">
              <w:rPr>
                <w:i/>
                <w:iCs/>
                <w:noProof/>
                <w:lang w:val="en-GB"/>
              </w:rPr>
              <w:t xml:space="preserve"> </w:t>
            </w:r>
            <w:r w:rsidRPr="001039C4">
              <w:rPr>
                <w:rFonts w:ascii="Consolas" w:hAnsi="Consolas"/>
                <w:i/>
                <w:iCs/>
                <w:noProof/>
                <w:lang w:val="en-GB"/>
              </w:rPr>
              <w:t>"all"</w:t>
            </w:r>
            <w:r w:rsidR="00E80F03" w:rsidRPr="001039C4">
              <w:rPr>
                <w:i/>
                <w:iCs/>
                <w:noProof/>
                <w:lang w:val="en-GB"/>
              </w:rPr>
              <w:t>)</w:t>
            </w:r>
          </w:p>
        </w:tc>
        <w:tc>
          <w:tcPr>
            <w:tcW w:w="1832" w:type="dxa"/>
          </w:tcPr>
          <w:p w14:paraId="19201663" w14:textId="10B5328C" w:rsidR="00E80F03" w:rsidRPr="001039C4" w:rsidRDefault="0067507A" w:rsidP="00654E25">
            <w:pPr>
              <w:pStyle w:val="BodyText"/>
              <w:spacing w:before="0" w:after="0" w:line="240" w:lineRule="auto"/>
              <w:jc w:val="left"/>
              <w:rPr>
                <w:noProof/>
                <w:lang w:val="en-GB"/>
              </w:rPr>
            </w:pPr>
            <w:r w:rsidRPr="001039C4">
              <w:rPr>
                <w:rFonts w:ascii="Consolas" w:hAnsi="Consolas"/>
                <w:noProof/>
                <w:lang w:val="en-GB"/>
              </w:rPr>
              <w:t>"all"</w:t>
            </w:r>
            <w:r w:rsidRPr="001039C4">
              <w:rPr>
                <w:noProof/>
                <w:lang w:val="en-GB"/>
              </w:rPr>
              <w:t xml:space="preserve">, </w:t>
            </w:r>
            <w:r w:rsidRPr="001039C4">
              <w:rPr>
                <w:rFonts w:ascii="Consolas" w:hAnsi="Consolas"/>
                <w:noProof/>
                <w:lang w:val="en-GB"/>
              </w:rPr>
              <w:t>"root"</w:t>
            </w:r>
            <w:r w:rsidRPr="001039C4">
              <w:rPr>
                <w:noProof/>
                <w:lang w:val="en-GB"/>
              </w:rPr>
              <w:t xml:space="preserve">, </w:t>
            </w:r>
            <w:r w:rsidRPr="001039C4">
              <w:rPr>
                <w:rFonts w:ascii="Consolas" w:hAnsi="Consolas"/>
                <w:noProof/>
                <w:lang w:val="en-GB"/>
              </w:rPr>
              <w:t>"none"</w:t>
            </w:r>
          </w:p>
        </w:tc>
        <w:tc>
          <w:tcPr>
            <w:tcW w:w="5103" w:type="dxa"/>
          </w:tcPr>
          <w:p w14:paraId="7F0791B4" w14:textId="399C4303" w:rsidR="00E80F03" w:rsidRPr="001039C4" w:rsidRDefault="0067507A" w:rsidP="00654E25">
            <w:pPr>
              <w:pStyle w:val="BodyText"/>
              <w:spacing w:before="0" w:after="0" w:line="240" w:lineRule="auto"/>
              <w:rPr>
                <w:noProof/>
                <w:lang w:val="en-GB"/>
              </w:rPr>
            </w:pPr>
            <w:r w:rsidRPr="001039C4">
              <w:rPr>
                <w:noProof/>
                <w:lang w:val="en-GB"/>
              </w:rPr>
              <w:t xml:space="preserve">Whether to show informative labels for impurity, etc. Options include </w:t>
            </w:r>
            <w:r w:rsidRPr="001039C4">
              <w:rPr>
                <w:rFonts w:ascii="Consolas" w:hAnsi="Consolas"/>
                <w:noProof/>
                <w:lang w:val="en-GB"/>
              </w:rPr>
              <w:t>"all"</w:t>
            </w:r>
            <w:r w:rsidRPr="001039C4">
              <w:rPr>
                <w:noProof/>
                <w:lang w:val="en-GB"/>
              </w:rPr>
              <w:t xml:space="preserve"> to show at every node, </w:t>
            </w:r>
            <w:r w:rsidR="00C1632C" w:rsidRPr="001039C4">
              <w:rPr>
                <w:rFonts w:ascii="Consolas" w:hAnsi="Consolas"/>
                <w:noProof/>
                <w:lang w:val="en-GB"/>
              </w:rPr>
              <w:t>"root"</w:t>
            </w:r>
            <w:r w:rsidRPr="001039C4">
              <w:rPr>
                <w:noProof/>
                <w:lang w:val="en-GB"/>
              </w:rPr>
              <w:t xml:space="preserve"> to show only at the top root node, or </w:t>
            </w:r>
            <w:r w:rsidR="00C1632C" w:rsidRPr="001039C4">
              <w:rPr>
                <w:rFonts w:ascii="Consolas" w:hAnsi="Consolas"/>
                <w:noProof/>
                <w:lang w:val="en-GB"/>
              </w:rPr>
              <w:t>"none"</w:t>
            </w:r>
            <w:r w:rsidRPr="001039C4">
              <w:rPr>
                <w:noProof/>
                <w:lang w:val="en-GB"/>
              </w:rPr>
              <w:t xml:space="preserve"> to not show at any node.</w:t>
            </w:r>
          </w:p>
        </w:tc>
      </w:tr>
      <w:tr w:rsidR="00C55856" w:rsidRPr="00971571" w14:paraId="0A325584" w14:textId="77777777" w:rsidTr="00654E25">
        <w:tc>
          <w:tcPr>
            <w:tcW w:w="2132" w:type="dxa"/>
          </w:tcPr>
          <w:p w14:paraId="67B9FCB1" w14:textId="0A760D52" w:rsidR="00E80F03" w:rsidRPr="001039C4" w:rsidRDefault="00C07105" w:rsidP="00654E25">
            <w:pPr>
              <w:pStyle w:val="BodyText"/>
              <w:spacing w:before="0" w:line="240" w:lineRule="auto"/>
              <w:rPr>
                <w:i/>
                <w:iCs/>
                <w:noProof/>
                <w:lang w:val="en-GB"/>
              </w:rPr>
            </w:pPr>
            <w:r w:rsidRPr="001039C4">
              <w:rPr>
                <w:rFonts w:ascii="Consolas" w:hAnsi="Consolas"/>
                <w:noProof/>
                <w:lang w:val="en-GB"/>
              </w:rPr>
              <w:t>filled</w:t>
            </w:r>
            <w:r w:rsidRPr="001039C4">
              <w:rPr>
                <w:rFonts w:ascii="Consolas" w:hAnsi="Consolas"/>
                <w:noProof/>
                <w:lang w:val="en-GB"/>
              </w:rPr>
              <w:br/>
            </w:r>
            <w:r w:rsidR="00E80F03" w:rsidRPr="001039C4">
              <w:rPr>
                <w:i/>
                <w:iCs/>
                <w:noProof/>
                <w:lang w:val="en-GB"/>
              </w:rPr>
              <w:t xml:space="preserve">(Default: </w:t>
            </w:r>
            <w:r w:rsidRPr="001039C4">
              <w:rPr>
                <w:rFonts w:ascii="Consolas" w:hAnsi="Consolas"/>
                <w:i/>
                <w:iCs/>
                <w:noProof/>
                <w:lang w:val="en-GB"/>
              </w:rPr>
              <w:t>False</w:t>
            </w:r>
            <w:r w:rsidR="00E80F03" w:rsidRPr="001039C4">
              <w:rPr>
                <w:i/>
                <w:iCs/>
                <w:noProof/>
                <w:lang w:val="en-GB"/>
              </w:rPr>
              <w:t>)</w:t>
            </w:r>
          </w:p>
        </w:tc>
        <w:tc>
          <w:tcPr>
            <w:tcW w:w="1832" w:type="dxa"/>
          </w:tcPr>
          <w:p w14:paraId="651FF474" w14:textId="16EB5F04" w:rsidR="00E80F03" w:rsidRPr="001039C4" w:rsidRDefault="00C07105" w:rsidP="00654E25">
            <w:pPr>
              <w:pStyle w:val="BodyText"/>
              <w:spacing w:before="0" w:after="0" w:line="240" w:lineRule="auto"/>
              <w:jc w:val="left"/>
              <w:rPr>
                <w:noProof/>
                <w:lang w:val="en-GB"/>
              </w:rPr>
            </w:pPr>
            <w:r w:rsidRPr="001039C4">
              <w:rPr>
                <w:noProof/>
                <w:lang w:val="en-GB"/>
              </w:rPr>
              <w:t>Boolean</w:t>
            </w:r>
          </w:p>
        </w:tc>
        <w:tc>
          <w:tcPr>
            <w:tcW w:w="5103" w:type="dxa"/>
          </w:tcPr>
          <w:p w14:paraId="30716B69" w14:textId="514BE4B5" w:rsidR="00E80F03" w:rsidRPr="001039C4" w:rsidRDefault="00B54C71" w:rsidP="00654E25">
            <w:pPr>
              <w:pStyle w:val="BodyText"/>
              <w:spacing w:before="0" w:after="0" w:line="240" w:lineRule="auto"/>
              <w:rPr>
                <w:noProof/>
                <w:lang w:val="en-GB"/>
              </w:rPr>
            </w:pPr>
            <w:r w:rsidRPr="001039C4">
              <w:rPr>
                <w:noProof/>
                <w:lang w:val="en-GB"/>
              </w:rPr>
              <w:t xml:space="preserve">When set to </w:t>
            </w:r>
            <w:r w:rsidRPr="001039C4">
              <w:rPr>
                <w:rFonts w:ascii="Consolas" w:hAnsi="Consolas"/>
                <w:noProof/>
                <w:lang w:val="en-GB"/>
              </w:rPr>
              <w:t>True</w:t>
            </w:r>
            <w:r w:rsidRPr="001039C4">
              <w:rPr>
                <w:noProof/>
                <w:lang w:val="en-GB"/>
              </w:rPr>
              <w:t>, paint nodes to indicate majority class for classification, extremity of values for regression, or purity of node for multi-output</w:t>
            </w:r>
            <w:r w:rsidR="00E80F03" w:rsidRPr="001039C4">
              <w:rPr>
                <w:noProof/>
                <w:lang w:val="en-GB"/>
              </w:rPr>
              <w:t>.</w:t>
            </w:r>
          </w:p>
        </w:tc>
      </w:tr>
      <w:tr w:rsidR="00BE0F82" w:rsidRPr="00971571" w14:paraId="137D8D99" w14:textId="77777777" w:rsidTr="00654E25">
        <w:tc>
          <w:tcPr>
            <w:tcW w:w="2132" w:type="dxa"/>
          </w:tcPr>
          <w:p w14:paraId="48076F89" w14:textId="58A64740" w:rsidR="00BE0F82" w:rsidRPr="001039C4" w:rsidRDefault="00BE0F82" w:rsidP="00BE0F82">
            <w:pPr>
              <w:pStyle w:val="BodyText"/>
              <w:spacing w:before="0" w:line="240" w:lineRule="auto"/>
              <w:jc w:val="left"/>
              <w:rPr>
                <w:i/>
                <w:iCs/>
                <w:noProof/>
                <w:lang w:val="en-GB"/>
              </w:rPr>
            </w:pPr>
            <w:r w:rsidRPr="001039C4">
              <w:rPr>
                <w:rFonts w:ascii="Consolas" w:hAnsi="Consolas"/>
                <w:noProof/>
                <w:lang w:val="en-GB"/>
              </w:rPr>
              <w:t>impurity</w:t>
            </w:r>
            <w:r w:rsidRPr="001039C4">
              <w:rPr>
                <w:rFonts w:ascii="Consolas" w:hAnsi="Consolas"/>
                <w:noProof/>
                <w:lang w:val="en-GB"/>
              </w:rPr>
              <w:br/>
            </w:r>
            <w:r w:rsidRPr="001039C4">
              <w:rPr>
                <w:i/>
                <w:iCs/>
                <w:noProof/>
                <w:lang w:val="en-GB"/>
              </w:rPr>
              <w:t xml:space="preserve">(Default: </w:t>
            </w:r>
            <w:r w:rsidR="009F213D" w:rsidRPr="001039C4">
              <w:rPr>
                <w:rFonts w:ascii="Consolas" w:hAnsi="Consolas"/>
                <w:i/>
                <w:iCs/>
                <w:noProof/>
                <w:lang w:val="en-GB"/>
              </w:rPr>
              <w:t>True</w:t>
            </w:r>
            <w:r w:rsidRPr="001039C4">
              <w:rPr>
                <w:i/>
                <w:iCs/>
                <w:noProof/>
                <w:lang w:val="en-GB"/>
              </w:rPr>
              <w:t>)</w:t>
            </w:r>
          </w:p>
        </w:tc>
        <w:tc>
          <w:tcPr>
            <w:tcW w:w="1832" w:type="dxa"/>
          </w:tcPr>
          <w:p w14:paraId="470ECF5C" w14:textId="170553BC" w:rsidR="00BE0F82" w:rsidRPr="001039C4" w:rsidRDefault="00BE0F82" w:rsidP="00BE0F82">
            <w:pPr>
              <w:pStyle w:val="BodyText"/>
              <w:spacing w:before="0" w:after="0" w:line="240" w:lineRule="auto"/>
              <w:jc w:val="left"/>
              <w:rPr>
                <w:noProof/>
                <w:lang w:val="en-GB"/>
              </w:rPr>
            </w:pPr>
            <w:r w:rsidRPr="001039C4">
              <w:rPr>
                <w:noProof/>
                <w:lang w:val="en-GB"/>
              </w:rPr>
              <w:t>Boolean</w:t>
            </w:r>
          </w:p>
        </w:tc>
        <w:tc>
          <w:tcPr>
            <w:tcW w:w="5103" w:type="dxa"/>
          </w:tcPr>
          <w:p w14:paraId="1E35DD75" w14:textId="648ABC83" w:rsidR="00BE0F82" w:rsidRPr="001039C4" w:rsidRDefault="005834E2" w:rsidP="00BE0F82">
            <w:pPr>
              <w:pStyle w:val="BodyText"/>
              <w:spacing w:before="0" w:after="0" w:line="240" w:lineRule="auto"/>
              <w:rPr>
                <w:noProof/>
                <w:lang w:val="en-GB"/>
              </w:rPr>
            </w:pPr>
            <w:r w:rsidRPr="001039C4">
              <w:rPr>
                <w:noProof/>
                <w:lang w:val="en-GB"/>
              </w:rPr>
              <w:t xml:space="preserve">When set to </w:t>
            </w:r>
            <w:r w:rsidRPr="001039C4">
              <w:rPr>
                <w:rFonts w:ascii="Consolas" w:hAnsi="Consolas"/>
                <w:noProof/>
                <w:lang w:val="en-GB"/>
              </w:rPr>
              <w:t>True</w:t>
            </w:r>
            <w:r w:rsidRPr="001039C4">
              <w:rPr>
                <w:noProof/>
                <w:lang w:val="en-GB"/>
              </w:rPr>
              <w:t>, show the impurity at each node.</w:t>
            </w:r>
          </w:p>
        </w:tc>
      </w:tr>
      <w:tr w:rsidR="00663CDC" w:rsidRPr="00971571" w14:paraId="296F9C20" w14:textId="77777777" w:rsidTr="00654E25">
        <w:tc>
          <w:tcPr>
            <w:tcW w:w="2132" w:type="dxa"/>
          </w:tcPr>
          <w:p w14:paraId="52ADF3FB" w14:textId="22523C7D" w:rsidR="00663CDC" w:rsidRPr="001039C4" w:rsidRDefault="00663CDC" w:rsidP="00663CDC">
            <w:pPr>
              <w:pStyle w:val="BodyText"/>
              <w:spacing w:before="0" w:line="240" w:lineRule="auto"/>
              <w:jc w:val="left"/>
              <w:rPr>
                <w:i/>
                <w:iCs/>
                <w:noProof/>
                <w:lang w:val="en-GB"/>
              </w:rPr>
            </w:pPr>
            <w:r w:rsidRPr="001039C4">
              <w:rPr>
                <w:rFonts w:ascii="Consolas" w:hAnsi="Consolas"/>
                <w:noProof/>
                <w:lang w:val="en-GB"/>
              </w:rPr>
              <w:t xml:space="preserve">node_ids </w:t>
            </w:r>
            <w:r w:rsidRPr="001039C4">
              <w:rPr>
                <w:rFonts w:ascii="Consolas" w:hAnsi="Consolas"/>
                <w:noProof/>
                <w:lang w:val="en-GB"/>
              </w:rPr>
              <w:br/>
            </w:r>
            <w:r w:rsidRPr="001039C4">
              <w:rPr>
                <w:i/>
                <w:iCs/>
                <w:noProof/>
                <w:lang w:val="en-GB"/>
              </w:rPr>
              <w:t xml:space="preserve">(Default: </w:t>
            </w:r>
            <w:r w:rsidRPr="001039C4">
              <w:rPr>
                <w:rFonts w:ascii="Consolas" w:hAnsi="Consolas"/>
                <w:i/>
                <w:iCs/>
                <w:noProof/>
                <w:lang w:val="en-GB"/>
              </w:rPr>
              <w:t>False</w:t>
            </w:r>
            <w:r w:rsidRPr="001039C4">
              <w:rPr>
                <w:i/>
                <w:iCs/>
                <w:noProof/>
                <w:lang w:val="en-GB"/>
              </w:rPr>
              <w:t>)</w:t>
            </w:r>
          </w:p>
        </w:tc>
        <w:tc>
          <w:tcPr>
            <w:tcW w:w="1832" w:type="dxa"/>
          </w:tcPr>
          <w:p w14:paraId="7675D65F" w14:textId="0EC1F182" w:rsidR="00663CDC" w:rsidRPr="001039C4" w:rsidRDefault="00663CDC" w:rsidP="00663CDC">
            <w:pPr>
              <w:pStyle w:val="BodyText"/>
              <w:spacing w:before="0" w:after="0" w:line="240" w:lineRule="auto"/>
              <w:jc w:val="left"/>
              <w:rPr>
                <w:noProof/>
                <w:lang w:val="en-GB"/>
              </w:rPr>
            </w:pPr>
            <w:r w:rsidRPr="001039C4">
              <w:rPr>
                <w:noProof/>
                <w:lang w:val="en-GB"/>
              </w:rPr>
              <w:t>Boolean</w:t>
            </w:r>
          </w:p>
        </w:tc>
        <w:tc>
          <w:tcPr>
            <w:tcW w:w="5103" w:type="dxa"/>
          </w:tcPr>
          <w:p w14:paraId="21ADF3D3" w14:textId="6BCE42A5" w:rsidR="00663CDC" w:rsidRPr="001039C4" w:rsidRDefault="005834E2" w:rsidP="00663CDC">
            <w:pPr>
              <w:pStyle w:val="BodyText"/>
              <w:spacing w:before="0" w:after="0" w:line="240" w:lineRule="auto"/>
              <w:rPr>
                <w:noProof/>
                <w:lang w:val="en-GB"/>
              </w:rPr>
            </w:pPr>
            <w:r w:rsidRPr="001039C4">
              <w:rPr>
                <w:noProof/>
                <w:lang w:val="en-GB"/>
              </w:rPr>
              <w:t xml:space="preserve">When set to </w:t>
            </w:r>
            <w:r w:rsidRPr="001039C4">
              <w:rPr>
                <w:rFonts w:ascii="Consolas" w:hAnsi="Consolas"/>
                <w:noProof/>
                <w:lang w:val="en-GB"/>
              </w:rPr>
              <w:t>True</w:t>
            </w:r>
            <w:r w:rsidRPr="001039C4">
              <w:rPr>
                <w:noProof/>
                <w:lang w:val="en-GB"/>
              </w:rPr>
              <w:t>, show the ID number on each node.</w:t>
            </w:r>
          </w:p>
        </w:tc>
      </w:tr>
      <w:tr w:rsidR="00663CDC" w:rsidRPr="00971571" w14:paraId="30CE4066" w14:textId="77777777" w:rsidTr="00654E25">
        <w:tc>
          <w:tcPr>
            <w:tcW w:w="2132" w:type="dxa"/>
          </w:tcPr>
          <w:p w14:paraId="39C5537D" w14:textId="7241F96C" w:rsidR="00663CDC" w:rsidRPr="001039C4" w:rsidRDefault="00C34236" w:rsidP="00663CDC">
            <w:pPr>
              <w:pStyle w:val="BodyText"/>
              <w:spacing w:before="0" w:line="240" w:lineRule="auto"/>
              <w:jc w:val="left"/>
              <w:rPr>
                <w:i/>
                <w:iCs/>
                <w:noProof/>
                <w:lang w:val="en-GB"/>
              </w:rPr>
            </w:pPr>
            <w:r w:rsidRPr="001039C4">
              <w:rPr>
                <w:rFonts w:ascii="Consolas" w:hAnsi="Consolas"/>
                <w:noProof/>
                <w:lang w:val="en-GB"/>
              </w:rPr>
              <w:t>proportion</w:t>
            </w:r>
            <w:r w:rsidR="00663CDC" w:rsidRPr="001039C4">
              <w:rPr>
                <w:rFonts w:ascii="Consolas" w:hAnsi="Consolas"/>
                <w:noProof/>
                <w:lang w:val="en-GB"/>
              </w:rPr>
              <w:t xml:space="preserve"> </w:t>
            </w:r>
            <w:r w:rsidR="00663CDC" w:rsidRPr="001039C4">
              <w:rPr>
                <w:rFonts w:ascii="Consolas" w:hAnsi="Consolas"/>
                <w:noProof/>
                <w:lang w:val="en-GB"/>
              </w:rPr>
              <w:br/>
            </w:r>
            <w:r w:rsidR="00663CDC" w:rsidRPr="001039C4">
              <w:rPr>
                <w:i/>
                <w:iCs/>
                <w:noProof/>
                <w:lang w:val="en-GB"/>
              </w:rPr>
              <w:t xml:space="preserve">(Default: </w:t>
            </w:r>
            <w:r w:rsidR="00663CDC" w:rsidRPr="001039C4">
              <w:rPr>
                <w:rFonts w:ascii="Consolas" w:hAnsi="Consolas"/>
                <w:i/>
                <w:iCs/>
                <w:noProof/>
                <w:lang w:val="en-GB"/>
              </w:rPr>
              <w:t>False</w:t>
            </w:r>
            <w:r w:rsidR="00663CDC" w:rsidRPr="001039C4">
              <w:rPr>
                <w:i/>
                <w:iCs/>
                <w:noProof/>
                <w:lang w:val="en-GB"/>
              </w:rPr>
              <w:t>)</w:t>
            </w:r>
          </w:p>
        </w:tc>
        <w:tc>
          <w:tcPr>
            <w:tcW w:w="1832" w:type="dxa"/>
          </w:tcPr>
          <w:p w14:paraId="6220B069" w14:textId="4DE8DE8A" w:rsidR="00663CDC" w:rsidRPr="001039C4" w:rsidRDefault="00663CDC" w:rsidP="00663CDC">
            <w:pPr>
              <w:pStyle w:val="BodyText"/>
              <w:spacing w:before="0" w:after="0" w:line="240" w:lineRule="auto"/>
              <w:jc w:val="left"/>
              <w:rPr>
                <w:noProof/>
                <w:lang w:val="en-GB"/>
              </w:rPr>
            </w:pPr>
            <w:r w:rsidRPr="001039C4">
              <w:rPr>
                <w:noProof/>
                <w:lang w:val="en-GB"/>
              </w:rPr>
              <w:t>Boolean</w:t>
            </w:r>
          </w:p>
        </w:tc>
        <w:tc>
          <w:tcPr>
            <w:tcW w:w="5103" w:type="dxa"/>
          </w:tcPr>
          <w:p w14:paraId="1B1C895C" w14:textId="1173FBCA" w:rsidR="00663CDC" w:rsidRPr="001039C4" w:rsidRDefault="00663CDC" w:rsidP="00663CDC">
            <w:pPr>
              <w:pStyle w:val="BodyText"/>
              <w:spacing w:before="0" w:after="0" w:line="240" w:lineRule="auto"/>
              <w:rPr>
                <w:noProof/>
                <w:lang w:val="en-GB"/>
              </w:rPr>
            </w:pPr>
            <w:r w:rsidRPr="001039C4">
              <w:rPr>
                <w:noProof/>
                <w:lang w:val="en-GB"/>
              </w:rPr>
              <w:t xml:space="preserve">When set to </w:t>
            </w:r>
            <w:r w:rsidRPr="001039C4">
              <w:rPr>
                <w:rFonts w:ascii="Consolas" w:hAnsi="Consolas"/>
                <w:noProof/>
                <w:lang w:val="en-GB"/>
              </w:rPr>
              <w:t>True</w:t>
            </w:r>
            <w:r w:rsidRPr="001039C4">
              <w:rPr>
                <w:noProof/>
                <w:lang w:val="en-GB"/>
              </w:rPr>
              <w:t xml:space="preserve">, </w:t>
            </w:r>
            <w:r w:rsidR="00C34236" w:rsidRPr="001039C4">
              <w:rPr>
                <w:noProof/>
                <w:lang w:val="en-GB"/>
              </w:rPr>
              <w:t>change the display of ”values” and/or “samples” to be proportions and percentages respectively.</w:t>
            </w:r>
          </w:p>
        </w:tc>
      </w:tr>
      <w:tr w:rsidR="004F7251" w:rsidRPr="00971571" w14:paraId="37FAE8C4" w14:textId="77777777" w:rsidTr="00654E25">
        <w:tc>
          <w:tcPr>
            <w:tcW w:w="2132" w:type="dxa"/>
          </w:tcPr>
          <w:p w14:paraId="5DF40EB6" w14:textId="0AC1B222" w:rsidR="004F7251" w:rsidRPr="001039C4" w:rsidRDefault="004F7251" w:rsidP="004F7251">
            <w:pPr>
              <w:pStyle w:val="BodyText"/>
              <w:spacing w:before="0" w:after="0" w:line="240" w:lineRule="auto"/>
              <w:jc w:val="left"/>
              <w:rPr>
                <w:rFonts w:ascii="Consolas" w:hAnsi="Consolas"/>
                <w:i/>
                <w:iCs/>
                <w:noProof/>
                <w:lang w:val="en-GB"/>
              </w:rPr>
            </w:pPr>
            <w:r w:rsidRPr="001039C4">
              <w:rPr>
                <w:rFonts w:ascii="Consolas" w:hAnsi="Consolas"/>
                <w:noProof/>
                <w:lang w:val="en-GB"/>
              </w:rPr>
              <w:t>rounded</w:t>
            </w:r>
            <w:r w:rsidRPr="001039C4">
              <w:rPr>
                <w:rFonts w:ascii="Consolas" w:hAnsi="Consolas"/>
                <w:noProof/>
                <w:lang w:val="en-GB"/>
              </w:rPr>
              <w:br/>
            </w:r>
            <w:r w:rsidRPr="001039C4">
              <w:rPr>
                <w:i/>
                <w:iCs/>
                <w:noProof/>
                <w:lang w:val="en-GB"/>
              </w:rPr>
              <w:t xml:space="preserve">(Default: </w:t>
            </w:r>
            <w:r w:rsidRPr="001039C4">
              <w:rPr>
                <w:rFonts w:ascii="Consolas" w:hAnsi="Consolas"/>
                <w:i/>
                <w:iCs/>
                <w:noProof/>
                <w:lang w:val="en-GB"/>
              </w:rPr>
              <w:t>False</w:t>
            </w:r>
            <w:r w:rsidRPr="001039C4">
              <w:rPr>
                <w:i/>
                <w:iCs/>
                <w:noProof/>
                <w:lang w:val="en-GB"/>
              </w:rPr>
              <w:t>)</w:t>
            </w:r>
          </w:p>
        </w:tc>
        <w:tc>
          <w:tcPr>
            <w:tcW w:w="1832" w:type="dxa"/>
          </w:tcPr>
          <w:p w14:paraId="521A4C43" w14:textId="799A95AF" w:rsidR="004F7251" w:rsidRPr="001039C4" w:rsidRDefault="004F7251" w:rsidP="004F7251">
            <w:pPr>
              <w:pStyle w:val="BodyText"/>
              <w:spacing w:before="0" w:after="0" w:line="240" w:lineRule="auto"/>
              <w:jc w:val="left"/>
              <w:rPr>
                <w:noProof/>
                <w:lang w:val="en-GB"/>
              </w:rPr>
            </w:pPr>
            <w:r w:rsidRPr="001039C4">
              <w:rPr>
                <w:noProof/>
                <w:lang w:val="en-GB"/>
              </w:rPr>
              <w:t>Boolean</w:t>
            </w:r>
          </w:p>
        </w:tc>
        <w:tc>
          <w:tcPr>
            <w:tcW w:w="5103" w:type="dxa"/>
          </w:tcPr>
          <w:p w14:paraId="03503B2D" w14:textId="2D3FC79F" w:rsidR="004F7251" w:rsidRPr="001039C4" w:rsidRDefault="004F7251" w:rsidP="004F7251">
            <w:pPr>
              <w:pStyle w:val="BodyText"/>
              <w:spacing w:before="0" w:line="240" w:lineRule="auto"/>
              <w:rPr>
                <w:noProof/>
                <w:lang w:val="en-GB"/>
              </w:rPr>
            </w:pPr>
            <w:r w:rsidRPr="001039C4">
              <w:rPr>
                <w:noProof/>
                <w:lang w:val="en-GB"/>
              </w:rPr>
              <w:t xml:space="preserve">When set to </w:t>
            </w:r>
            <w:r w:rsidRPr="001039C4">
              <w:rPr>
                <w:rFonts w:ascii="Consolas" w:hAnsi="Consolas"/>
                <w:noProof/>
                <w:lang w:val="en-GB"/>
              </w:rPr>
              <w:t>True</w:t>
            </w:r>
            <w:r w:rsidRPr="001039C4">
              <w:rPr>
                <w:noProof/>
                <w:lang w:val="en-GB"/>
              </w:rPr>
              <w:t xml:space="preserve">, </w:t>
            </w:r>
            <w:r w:rsidR="003B7BE3" w:rsidRPr="001039C4">
              <w:rPr>
                <w:noProof/>
                <w:lang w:val="en-GB"/>
              </w:rPr>
              <w:t>draw node boxes with rounded corners and use Helvetica fonts instead of Times-Roman</w:t>
            </w:r>
            <w:r w:rsidRPr="001039C4">
              <w:rPr>
                <w:noProof/>
                <w:lang w:val="en-GB"/>
              </w:rPr>
              <w:t>.</w:t>
            </w:r>
          </w:p>
        </w:tc>
      </w:tr>
      <w:tr w:rsidR="003B7BE3" w:rsidRPr="00971571" w14:paraId="25D80347" w14:textId="77777777" w:rsidTr="00654E25">
        <w:tc>
          <w:tcPr>
            <w:tcW w:w="2132" w:type="dxa"/>
          </w:tcPr>
          <w:p w14:paraId="1CE83B25" w14:textId="6236F0E7" w:rsidR="003B7BE3" w:rsidRPr="001039C4" w:rsidRDefault="003B7BE3" w:rsidP="003B7BE3">
            <w:pPr>
              <w:pStyle w:val="BodyText"/>
              <w:spacing w:before="0" w:after="0" w:line="240" w:lineRule="auto"/>
              <w:jc w:val="left"/>
              <w:rPr>
                <w:rFonts w:ascii="Consolas" w:hAnsi="Consolas"/>
                <w:noProof/>
                <w:lang w:val="en-GB"/>
              </w:rPr>
            </w:pPr>
            <w:r w:rsidRPr="001039C4">
              <w:rPr>
                <w:rFonts w:ascii="Consolas" w:hAnsi="Consolas"/>
                <w:noProof/>
                <w:lang w:val="en-GB"/>
              </w:rPr>
              <w:lastRenderedPageBreak/>
              <w:t>precision</w:t>
            </w:r>
            <w:r w:rsidRPr="001039C4">
              <w:rPr>
                <w:rFonts w:ascii="Consolas" w:hAnsi="Consolas"/>
                <w:noProof/>
                <w:lang w:val="en-GB"/>
              </w:rPr>
              <w:br/>
            </w:r>
            <w:r w:rsidRPr="001039C4">
              <w:rPr>
                <w:i/>
                <w:iCs/>
                <w:noProof/>
                <w:lang w:val="en-GB"/>
              </w:rPr>
              <w:t>(Default: 3)</w:t>
            </w:r>
          </w:p>
        </w:tc>
        <w:tc>
          <w:tcPr>
            <w:tcW w:w="1832" w:type="dxa"/>
          </w:tcPr>
          <w:p w14:paraId="1431ADFF" w14:textId="048C86AD" w:rsidR="003B7BE3" w:rsidRPr="001039C4" w:rsidRDefault="003B7BE3" w:rsidP="003B7BE3">
            <w:pPr>
              <w:pStyle w:val="BodyText"/>
              <w:spacing w:before="0" w:after="0" w:line="240" w:lineRule="auto"/>
              <w:jc w:val="left"/>
              <w:rPr>
                <w:noProof/>
                <w:lang w:val="en-GB"/>
              </w:rPr>
            </w:pPr>
            <w:r w:rsidRPr="001039C4">
              <w:rPr>
                <w:noProof/>
                <w:lang w:val="en-GB"/>
              </w:rPr>
              <w:t>integer</w:t>
            </w:r>
          </w:p>
        </w:tc>
        <w:tc>
          <w:tcPr>
            <w:tcW w:w="5103" w:type="dxa"/>
          </w:tcPr>
          <w:p w14:paraId="50ECC1EA" w14:textId="1B613644" w:rsidR="003B7BE3" w:rsidRPr="001039C4" w:rsidRDefault="005D4323" w:rsidP="003B7BE3">
            <w:pPr>
              <w:pStyle w:val="BodyText"/>
              <w:spacing w:before="0" w:line="240" w:lineRule="auto"/>
              <w:rPr>
                <w:noProof/>
                <w:lang w:val="en-GB"/>
              </w:rPr>
            </w:pPr>
            <w:r w:rsidRPr="001039C4">
              <w:rPr>
                <w:noProof/>
                <w:lang w:val="en-GB"/>
              </w:rPr>
              <w:t>Number of digits of precision for floating point in the values of impurity, threshold and value attributes of each node.</w:t>
            </w:r>
          </w:p>
        </w:tc>
      </w:tr>
      <w:tr w:rsidR="003B7BE3" w:rsidRPr="00971571" w14:paraId="69D894E5" w14:textId="77777777" w:rsidTr="00654E25">
        <w:tc>
          <w:tcPr>
            <w:tcW w:w="2132" w:type="dxa"/>
          </w:tcPr>
          <w:p w14:paraId="1C27B45A" w14:textId="458356DB" w:rsidR="003B7BE3" w:rsidRPr="001039C4" w:rsidRDefault="005D4323" w:rsidP="003B7BE3">
            <w:pPr>
              <w:pStyle w:val="BodyText"/>
              <w:spacing w:before="0" w:after="0" w:line="240" w:lineRule="auto"/>
              <w:jc w:val="left"/>
              <w:rPr>
                <w:rFonts w:ascii="Consolas" w:hAnsi="Consolas"/>
                <w:noProof/>
                <w:lang w:val="en-GB"/>
              </w:rPr>
            </w:pPr>
            <w:r w:rsidRPr="001039C4">
              <w:rPr>
                <w:rFonts w:ascii="Consolas" w:hAnsi="Consolas"/>
                <w:noProof/>
                <w:lang w:val="en-GB"/>
              </w:rPr>
              <w:t>ax</w:t>
            </w:r>
            <w:r w:rsidR="003B7BE3" w:rsidRPr="001039C4">
              <w:rPr>
                <w:rFonts w:ascii="Consolas" w:hAnsi="Consolas"/>
                <w:noProof/>
                <w:lang w:val="en-GB"/>
              </w:rPr>
              <w:br/>
            </w:r>
            <w:r w:rsidR="003B7BE3" w:rsidRPr="001039C4">
              <w:rPr>
                <w:i/>
                <w:iCs/>
                <w:noProof/>
                <w:lang w:val="en-GB"/>
              </w:rPr>
              <w:t xml:space="preserve">(Default: </w:t>
            </w:r>
            <w:r w:rsidRPr="001039C4">
              <w:rPr>
                <w:rFonts w:ascii="Consolas" w:hAnsi="Consolas"/>
                <w:i/>
                <w:iCs/>
                <w:noProof/>
                <w:lang w:val="en-GB"/>
              </w:rPr>
              <w:t>None</w:t>
            </w:r>
            <w:r w:rsidR="003B7BE3" w:rsidRPr="001039C4">
              <w:rPr>
                <w:i/>
                <w:iCs/>
                <w:noProof/>
                <w:lang w:val="en-GB"/>
              </w:rPr>
              <w:t>)</w:t>
            </w:r>
          </w:p>
        </w:tc>
        <w:tc>
          <w:tcPr>
            <w:tcW w:w="1832" w:type="dxa"/>
          </w:tcPr>
          <w:p w14:paraId="3A3EA39B" w14:textId="5233712F" w:rsidR="003B7BE3" w:rsidRPr="001039C4" w:rsidRDefault="00541592" w:rsidP="003B7BE3">
            <w:pPr>
              <w:pStyle w:val="BodyText"/>
              <w:spacing w:before="0" w:after="0" w:line="240" w:lineRule="auto"/>
              <w:jc w:val="left"/>
              <w:rPr>
                <w:noProof/>
                <w:lang w:val="en-GB"/>
              </w:rPr>
            </w:pPr>
            <w:r w:rsidRPr="001039C4">
              <w:rPr>
                <w:noProof/>
                <w:lang w:val="en-GB"/>
              </w:rPr>
              <w:t>matplotlib axis</w:t>
            </w:r>
          </w:p>
        </w:tc>
        <w:tc>
          <w:tcPr>
            <w:tcW w:w="5103" w:type="dxa"/>
          </w:tcPr>
          <w:p w14:paraId="10175305" w14:textId="763703D4" w:rsidR="003B7BE3" w:rsidRPr="001039C4" w:rsidRDefault="00541592" w:rsidP="003B7BE3">
            <w:pPr>
              <w:pStyle w:val="BodyText"/>
              <w:spacing w:before="0" w:line="240" w:lineRule="auto"/>
              <w:rPr>
                <w:noProof/>
                <w:lang w:val="en-GB"/>
              </w:rPr>
            </w:pPr>
            <w:r w:rsidRPr="001039C4">
              <w:rPr>
                <w:noProof/>
                <w:lang w:val="en-GB"/>
              </w:rPr>
              <w:t xml:space="preserve">Axes to plot to. If </w:t>
            </w:r>
            <w:r w:rsidRPr="001039C4">
              <w:rPr>
                <w:rFonts w:ascii="Consolas" w:hAnsi="Consolas"/>
                <w:noProof/>
                <w:lang w:val="en-GB"/>
              </w:rPr>
              <w:t>None</w:t>
            </w:r>
            <w:r w:rsidRPr="001039C4">
              <w:rPr>
                <w:noProof/>
                <w:lang w:val="en-GB"/>
              </w:rPr>
              <w:t>, use current axis. Any previous content is cleared</w:t>
            </w:r>
            <w:r w:rsidR="003B7BE3" w:rsidRPr="001039C4">
              <w:rPr>
                <w:noProof/>
                <w:lang w:val="en-GB"/>
              </w:rPr>
              <w:t>.</w:t>
            </w:r>
          </w:p>
        </w:tc>
      </w:tr>
      <w:tr w:rsidR="003B7BE3" w:rsidRPr="00971571" w14:paraId="620960FA" w14:textId="77777777" w:rsidTr="00654E25">
        <w:tc>
          <w:tcPr>
            <w:tcW w:w="2132" w:type="dxa"/>
          </w:tcPr>
          <w:p w14:paraId="680DF9B7" w14:textId="4CE64621" w:rsidR="003B7BE3" w:rsidRPr="001039C4" w:rsidRDefault="00914D0E" w:rsidP="003B7BE3">
            <w:pPr>
              <w:pStyle w:val="BodyText"/>
              <w:spacing w:before="0" w:after="0" w:line="240" w:lineRule="auto"/>
              <w:jc w:val="left"/>
              <w:rPr>
                <w:rFonts w:ascii="Consolas" w:hAnsi="Consolas"/>
                <w:noProof/>
                <w:lang w:val="en-GB"/>
              </w:rPr>
            </w:pPr>
            <w:r w:rsidRPr="001039C4">
              <w:rPr>
                <w:rFonts w:ascii="Consolas" w:hAnsi="Consolas"/>
                <w:noProof/>
                <w:lang w:val="en-GB"/>
              </w:rPr>
              <w:t>fontsize</w:t>
            </w:r>
            <w:r w:rsidR="003B7BE3" w:rsidRPr="001039C4">
              <w:rPr>
                <w:rFonts w:ascii="Consolas" w:hAnsi="Consolas"/>
                <w:noProof/>
                <w:lang w:val="en-GB"/>
              </w:rPr>
              <w:br/>
            </w:r>
            <w:r w:rsidR="003B7BE3" w:rsidRPr="001039C4">
              <w:rPr>
                <w:i/>
                <w:iCs/>
                <w:noProof/>
                <w:lang w:val="en-GB"/>
              </w:rPr>
              <w:t xml:space="preserve">(Default: </w:t>
            </w:r>
            <w:r w:rsidRPr="001039C4">
              <w:rPr>
                <w:rFonts w:ascii="Consolas" w:hAnsi="Consolas"/>
                <w:i/>
                <w:iCs/>
                <w:noProof/>
                <w:lang w:val="en-GB"/>
              </w:rPr>
              <w:t>None</w:t>
            </w:r>
            <w:r w:rsidR="003B7BE3" w:rsidRPr="001039C4">
              <w:rPr>
                <w:i/>
                <w:iCs/>
                <w:noProof/>
                <w:lang w:val="en-GB"/>
              </w:rPr>
              <w:t>)</w:t>
            </w:r>
          </w:p>
        </w:tc>
        <w:tc>
          <w:tcPr>
            <w:tcW w:w="1832" w:type="dxa"/>
          </w:tcPr>
          <w:p w14:paraId="7B31C894" w14:textId="5A602F3B" w:rsidR="003B7BE3" w:rsidRPr="001039C4" w:rsidRDefault="00914D0E" w:rsidP="003B7BE3">
            <w:pPr>
              <w:pStyle w:val="BodyText"/>
              <w:spacing w:before="0" w:after="0" w:line="240" w:lineRule="auto"/>
              <w:jc w:val="left"/>
              <w:rPr>
                <w:noProof/>
                <w:lang w:val="en-GB"/>
              </w:rPr>
            </w:pPr>
            <w:r w:rsidRPr="001039C4">
              <w:rPr>
                <w:noProof/>
                <w:lang w:val="en-GB"/>
              </w:rPr>
              <w:t>integer</w:t>
            </w:r>
          </w:p>
        </w:tc>
        <w:tc>
          <w:tcPr>
            <w:tcW w:w="5103" w:type="dxa"/>
          </w:tcPr>
          <w:p w14:paraId="3FE8D392" w14:textId="1CEF3532" w:rsidR="003B7BE3" w:rsidRPr="001039C4" w:rsidRDefault="00914D0E" w:rsidP="003B7BE3">
            <w:pPr>
              <w:pStyle w:val="BodyText"/>
              <w:spacing w:before="0" w:line="240" w:lineRule="auto"/>
              <w:rPr>
                <w:noProof/>
                <w:lang w:val="en-GB"/>
              </w:rPr>
            </w:pPr>
            <w:r w:rsidRPr="001039C4">
              <w:rPr>
                <w:noProof/>
                <w:lang w:val="en-GB"/>
              </w:rPr>
              <w:t xml:space="preserve">Size of text font. If </w:t>
            </w:r>
            <w:r w:rsidRPr="001039C4">
              <w:rPr>
                <w:rFonts w:ascii="Consolas" w:hAnsi="Consolas"/>
                <w:noProof/>
                <w:lang w:val="en-GB"/>
              </w:rPr>
              <w:t>None</w:t>
            </w:r>
            <w:r w:rsidRPr="001039C4">
              <w:rPr>
                <w:noProof/>
                <w:lang w:val="en-GB"/>
              </w:rPr>
              <w:t>, determined automatically to fit figure.</w:t>
            </w:r>
          </w:p>
        </w:tc>
      </w:tr>
    </w:tbl>
    <w:p w14:paraId="2FC0829F" w14:textId="70AB9897" w:rsidR="00E80F03" w:rsidRPr="001039C4" w:rsidRDefault="00E80F03" w:rsidP="00E9233C">
      <w:pPr>
        <w:pStyle w:val="BodyText"/>
        <w:spacing w:before="0" w:after="0" w:line="240" w:lineRule="auto"/>
        <w:rPr>
          <w:noProof/>
          <w:sz w:val="20"/>
          <w:szCs w:val="20"/>
          <w:lang w:val="en-GB"/>
        </w:rPr>
      </w:pPr>
      <w:r w:rsidRPr="001039C4">
        <w:rPr>
          <w:noProof/>
          <w:sz w:val="20"/>
          <w:szCs w:val="20"/>
          <w:lang w:val="en-GB"/>
        </w:rPr>
        <w:t xml:space="preserve">(Source: </w:t>
      </w:r>
      <w:hyperlink r:id="rId81" w:history="1">
        <w:r w:rsidR="003E4D14" w:rsidRPr="001039C4">
          <w:rPr>
            <w:rStyle w:val="Hyperlink"/>
            <w:noProof/>
            <w:sz w:val="20"/>
            <w:szCs w:val="20"/>
            <w:lang w:val="en-GB"/>
          </w:rPr>
          <w:t>https://scikit-learn.org/stable/modules/generated/sklearn.tree.plot_tree.html</w:t>
        </w:r>
      </w:hyperlink>
      <w:r w:rsidRPr="001039C4">
        <w:rPr>
          <w:noProof/>
          <w:sz w:val="20"/>
          <w:szCs w:val="20"/>
          <w:lang w:val="en-GB"/>
        </w:rPr>
        <w:t>)</w:t>
      </w:r>
    </w:p>
    <w:p w14:paraId="678540DA" w14:textId="73B56CAF" w:rsidR="009D0478" w:rsidRPr="001039C4" w:rsidRDefault="0032001E" w:rsidP="00E80F03">
      <w:pPr>
        <w:pStyle w:val="BodyText"/>
        <w:rPr>
          <w:noProof/>
          <w:lang w:val="en-GB"/>
        </w:rPr>
      </w:pPr>
      <w:r w:rsidRPr="001039C4">
        <w:rPr>
          <w:noProof/>
          <w:lang w:val="en-GB"/>
        </w:rPr>
        <w:t xml:space="preserve">The </w:t>
      </w:r>
      <w:r w:rsidRPr="001039C4">
        <w:rPr>
          <w:rFonts w:ascii="Consolas" w:hAnsi="Consolas"/>
          <w:noProof/>
          <w:lang w:val="en-GB"/>
        </w:rPr>
        <w:t>plot_tree()</w:t>
      </w:r>
      <w:r w:rsidRPr="001039C4">
        <w:rPr>
          <w:noProof/>
          <w:lang w:val="en-GB"/>
        </w:rPr>
        <w:t xml:space="preserve"> function can </w:t>
      </w:r>
      <w:r w:rsidR="0053556F" w:rsidRPr="001039C4">
        <w:rPr>
          <w:noProof/>
          <w:lang w:val="en-GB"/>
        </w:rPr>
        <w:t xml:space="preserve">also </w:t>
      </w:r>
      <w:r w:rsidRPr="001039C4">
        <w:rPr>
          <w:noProof/>
          <w:lang w:val="en-GB"/>
        </w:rPr>
        <w:t xml:space="preserve">be combined with </w:t>
      </w:r>
      <w:r w:rsidR="0053556F" w:rsidRPr="001039C4">
        <w:rPr>
          <w:noProof/>
          <w:lang w:val="en-GB"/>
        </w:rPr>
        <w:t xml:space="preserve">the matplotlib </w:t>
      </w:r>
      <w:r w:rsidR="00460134" w:rsidRPr="001039C4">
        <w:rPr>
          <w:noProof/>
          <w:lang w:val="en-GB"/>
        </w:rPr>
        <w:t xml:space="preserve">options such as the </w:t>
      </w:r>
      <w:r w:rsidR="00A55FC4" w:rsidRPr="001039C4">
        <w:rPr>
          <w:noProof/>
          <w:lang w:val="en-GB"/>
        </w:rPr>
        <w:t>plot</w:t>
      </w:r>
      <w:r w:rsidR="00460134" w:rsidRPr="001039C4">
        <w:rPr>
          <w:noProof/>
          <w:lang w:val="en-GB"/>
        </w:rPr>
        <w:t xml:space="preserve"> size, </w:t>
      </w:r>
      <w:r w:rsidR="001E3069" w:rsidRPr="001039C4">
        <w:rPr>
          <w:noProof/>
          <w:lang w:val="en-GB"/>
        </w:rPr>
        <w:t>the border</w:t>
      </w:r>
      <w:r w:rsidR="00A55FC4" w:rsidRPr="001039C4">
        <w:rPr>
          <w:noProof/>
          <w:lang w:val="en-GB"/>
        </w:rPr>
        <w:t>line settings</w:t>
      </w:r>
      <w:r w:rsidR="00E52DE6" w:rsidRPr="001039C4">
        <w:rPr>
          <w:noProof/>
          <w:lang w:val="en-GB"/>
        </w:rPr>
        <w:t>, etc.</w:t>
      </w:r>
      <w:r w:rsidR="00A55FC4" w:rsidRPr="001039C4">
        <w:rPr>
          <w:noProof/>
          <w:lang w:val="en-GB"/>
        </w:rPr>
        <w:t xml:space="preserve"> to optimise the </w:t>
      </w:r>
      <w:r w:rsidR="00E52DE6" w:rsidRPr="001039C4">
        <w:rPr>
          <w:noProof/>
          <w:lang w:val="en-GB"/>
        </w:rPr>
        <w:t>output of the tree</w:t>
      </w:r>
      <w:r w:rsidR="009D0478" w:rsidRPr="001039C4">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D0478" w:rsidRPr="00971571" w14:paraId="5AA4770A" w14:textId="77777777" w:rsidTr="00654E25">
        <w:tc>
          <w:tcPr>
            <w:tcW w:w="9017" w:type="dxa"/>
          </w:tcPr>
          <w:p w14:paraId="7E15D2D1" w14:textId="5726B52E" w:rsidR="009D0478" w:rsidRPr="001039C4" w:rsidRDefault="009D0478" w:rsidP="00654E25">
            <w:pPr>
              <w:pStyle w:val="BodyText"/>
              <w:rPr>
                <w:noProof/>
                <w:lang w:val="en-GB"/>
              </w:rPr>
            </w:pPr>
            <w:r w:rsidRPr="001039C4">
              <w:rPr>
                <w:b/>
                <w:bCs/>
                <w:noProof/>
                <w:lang w:val="en-GB"/>
              </w:rPr>
              <w:t xml:space="preserve">Example (Cont’d): </w:t>
            </w:r>
            <w:r w:rsidR="00534180" w:rsidRPr="001039C4">
              <w:rPr>
                <w:noProof/>
                <w:lang w:val="en-GB"/>
              </w:rPr>
              <w:t xml:space="preserve">Before plotting the </w:t>
            </w:r>
            <w:r w:rsidR="00A71EDB" w:rsidRPr="001039C4">
              <w:rPr>
                <w:noProof/>
                <w:lang w:val="en-GB"/>
              </w:rPr>
              <w:t xml:space="preserve">decision tree, we need to prepare the </w:t>
            </w:r>
            <w:r w:rsidR="002320D2" w:rsidRPr="001039C4">
              <w:rPr>
                <w:noProof/>
                <w:lang w:val="en-GB"/>
              </w:rPr>
              <w:t>labels of the input variables</w:t>
            </w:r>
            <w:r w:rsidR="00521178" w:rsidRPr="001039C4">
              <w:rPr>
                <w:noProof/>
                <w:lang w:val="en-GB"/>
              </w:rPr>
              <w:t xml:space="preserve"> </w:t>
            </w:r>
            <w:r w:rsidR="002320D2" w:rsidRPr="001039C4">
              <w:rPr>
                <w:noProof/>
                <w:lang w:val="en-GB"/>
              </w:rPr>
              <w:t xml:space="preserve">and the </w:t>
            </w:r>
            <w:r w:rsidR="000D38F4" w:rsidRPr="001039C4">
              <w:rPr>
                <w:noProof/>
                <w:lang w:val="en-GB"/>
              </w:rPr>
              <w:t xml:space="preserve">categories </w:t>
            </w:r>
            <w:r w:rsidR="00521178" w:rsidRPr="001039C4">
              <w:rPr>
                <w:noProof/>
                <w:lang w:val="en-GB"/>
              </w:rPr>
              <w:t>of the target variables</w:t>
            </w:r>
            <w:r w:rsidRPr="001039C4">
              <w:rPr>
                <w:noProof/>
                <w:lang w:val="en-GB"/>
              </w:rPr>
              <w:t>.</w:t>
            </w:r>
            <w:r w:rsidR="0095065F" w:rsidRPr="001039C4">
              <w:rPr>
                <w:noProof/>
                <w:lang w:val="en-GB"/>
              </w:rPr>
              <w:t xml:space="preserve"> While we can use the </w:t>
            </w:r>
            <w:r w:rsidR="0095065F" w:rsidRPr="001039C4">
              <w:rPr>
                <w:rFonts w:ascii="Consolas" w:hAnsi="Consolas"/>
                <w:noProof/>
                <w:lang w:val="en-GB"/>
              </w:rPr>
              <w:t>.columns.values</w:t>
            </w:r>
            <w:r w:rsidR="0095065F" w:rsidRPr="001039C4">
              <w:rPr>
                <w:noProof/>
                <w:lang w:val="en-GB"/>
              </w:rPr>
              <w:t xml:space="preserve"> method to extract the </w:t>
            </w:r>
            <w:r w:rsidR="003729A6" w:rsidRPr="001039C4">
              <w:rPr>
                <w:noProof/>
                <w:lang w:val="en-GB"/>
              </w:rPr>
              <w:t xml:space="preserve">variables names in </w:t>
            </w:r>
            <w:r w:rsidR="003729A6" w:rsidRPr="001039C4">
              <w:rPr>
                <w:rFonts w:ascii="Consolas" w:hAnsi="Consolas"/>
                <w:noProof/>
                <w:lang w:val="en-GB"/>
              </w:rPr>
              <w:t>X_train</w:t>
            </w:r>
            <w:r w:rsidR="00CF0D41" w:rsidRPr="001039C4">
              <w:rPr>
                <w:noProof/>
                <w:lang w:val="en-GB"/>
              </w:rPr>
              <w:t xml:space="preserve">, we can only get the category names of the target variable by applying the </w:t>
            </w:r>
            <w:r w:rsidR="00CF0D41" w:rsidRPr="001039C4">
              <w:rPr>
                <w:rFonts w:ascii="Consolas" w:hAnsi="Consolas"/>
                <w:noProof/>
                <w:lang w:val="en-GB"/>
              </w:rPr>
              <w:t>.unique()</w:t>
            </w:r>
            <w:r w:rsidR="00CF0D41" w:rsidRPr="001039C4">
              <w:rPr>
                <w:noProof/>
                <w:lang w:val="en-GB"/>
              </w:rPr>
              <w:t xml:space="preserve"> method</w:t>
            </w:r>
            <w:r w:rsidR="00236E36" w:rsidRPr="001039C4">
              <w:rPr>
                <w:noProof/>
                <w:lang w:val="en-GB"/>
              </w:rPr>
              <w:t xml:space="preserve"> to extract all the unique values or strings in it.</w:t>
            </w:r>
          </w:p>
          <w:p w14:paraId="2645A426" w14:textId="521B68C1" w:rsidR="009D0478" w:rsidRPr="001039C4" w:rsidRDefault="00923C24" w:rsidP="00654E25">
            <w:pPr>
              <w:pStyle w:val="Figure-Image-Upper"/>
              <w:rPr>
                <w:lang w:val="en-GB"/>
              </w:rPr>
            </w:pPr>
            <w:r w:rsidRPr="001039C4">
              <w:drawing>
                <wp:inline distT="0" distB="0" distL="0" distR="0" wp14:anchorId="008E8E1B" wp14:editId="140AF387">
                  <wp:extent cx="5580000" cy="337353"/>
                  <wp:effectExtent l="19050" t="19050" r="20955" b="247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549" t="38405" r="2094" b="52515"/>
                          <a:stretch/>
                        </pic:blipFill>
                        <pic:spPr bwMode="auto">
                          <a:xfrm>
                            <a:off x="0" y="0"/>
                            <a:ext cx="5580000" cy="33735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8B701F9" w14:textId="64AAC454" w:rsidR="009D0478" w:rsidRPr="001039C4" w:rsidRDefault="009D0478" w:rsidP="00654E25">
            <w:pPr>
              <w:pStyle w:val="Caption"/>
              <w:rPr>
                <w:lang w:val="en-GB"/>
              </w:rPr>
            </w:pPr>
            <w:r w:rsidRPr="001039C4">
              <w:rPr>
                <w:lang w:val="en-GB"/>
              </w:rPr>
              <w:t xml:space="preserve">Figure </w:t>
            </w:r>
            <w:r w:rsidR="00667A75" w:rsidRPr="001039C4">
              <w:rPr>
                <w:lang w:val="en-GB"/>
              </w:rPr>
              <w:t>5</w:t>
            </w:r>
            <w:r w:rsidRPr="001039C4">
              <w:rPr>
                <w:lang w:val="en-GB"/>
              </w:rPr>
              <w:t>.</w:t>
            </w:r>
            <w:r w:rsidRPr="001039C4">
              <w:rPr>
                <w:lang w:val="en-GB"/>
              </w:rPr>
              <w:fldChar w:fldCharType="begin"/>
            </w:r>
            <w:r w:rsidRPr="001039C4">
              <w:rPr>
                <w:lang w:val="en-GB"/>
              </w:rPr>
              <w:instrText xml:space="preserve"> SEQ Figure \* ARABIC </w:instrText>
            </w:r>
            <w:r w:rsidRPr="001039C4">
              <w:rPr>
                <w:lang w:val="en-GB"/>
              </w:rPr>
              <w:fldChar w:fldCharType="separate"/>
            </w:r>
            <w:r w:rsidR="000D5342" w:rsidRPr="001039C4">
              <w:rPr>
                <w:lang w:val="en-GB"/>
              </w:rPr>
              <w:t>48</w:t>
            </w:r>
            <w:r w:rsidRPr="001039C4">
              <w:rPr>
                <w:lang w:val="en-GB"/>
              </w:rPr>
              <w:fldChar w:fldCharType="end"/>
            </w:r>
            <w:r w:rsidRPr="001039C4">
              <w:rPr>
                <w:lang w:val="en-GB"/>
              </w:rPr>
              <w:t xml:space="preserve"> </w:t>
            </w:r>
            <w:r w:rsidR="00C92F17" w:rsidRPr="001039C4">
              <w:rPr>
                <w:lang w:val="en-GB"/>
              </w:rPr>
              <w:t xml:space="preserve">Preparing Labels </w:t>
            </w:r>
            <w:r w:rsidR="005E72A3" w:rsidRPr="001039C4">
              <w:rPr>
                <w:lang w:val="en-GB"/>
              </w:rPr>
              <w:t>for Tree Plot</w:t>
            </w:r>
          </w:p>
          <w:p w14:paraId="702869B8" w14:textId="06D564A7" w:rsidR="009D0478" w:rsidRPr="001039C4" w:rsidRDefault="00843579" w:rsidP="00654E25">
            <w:pPr>
              <w:pStyle w:val="BodyText"/>
              <w:rPr>
                <w:noProof/>
                <w:lang w:val="en-GB"/>
              </w:rPr>
            </w:pPr>
            <w:r w:rsidRPr="001039C4">
              <w:rPr>
                <w:noProof/>
                <w:lang w:val="en-GB"/>
              </w:rPr>
              <w:t>Finally</w:t>
            </w:r>
            <w:r w:rsidR="00B10D5C" w:rsidRPr="001039C4">
              <w:rPr>
                <w:noProof/>
                <w:lang w:val="en-GB"/>
              </w:rPr>
              <w:t xml:space="preserve">, </w:t>
            </w:r>
            <w:r w:rsidRPr="001039C4">
              <w:rPr>
                <w:noProof/>
                <w:lang w:val="en-GB"/>
              </w:rPr>
              <w:t xml:space="preserve">the decision tree can be plotted by the </w:t>
            </w:r>
            <w:r w:rsidR="00544410" w:rsidRPr="001039C4">
              <w:rPr>
                <w:rFonts w:ascii="Consolas" w:hAnsi="Consolas"/>
                <w:noProof/>
                <w:lang w:val="en-GB"/>
              </w:rPr>
              <w:t>tree.</w:t>
            </w:r>
            <w:r w:rsidRPr="001039C4">
              <w:rPr>
                <w:rFonts w:ascii="Consolas" w:hAnsi="Consolas"/>
                <w:noProof/>
                <w:lang w:val="en-GB"/>
              </w:rPr>
              <w:t>plot_tree()</w:t>
            </w:r>
            <w:r w:rsidRPr="001039C4">
              <w:rPr>
                <w:noProof/>
                <w:lang w:val="en-GB"/>
              </w:rPr>
              <w:t xml:space="preserve"> </w:t>
            </w:r>
            <w:r w:rsidR="00544410" w:rsidRPr="001039C4">
              <w:rPr>
                <w:noProof/>
                <w:lang w:val="en-GB"/>
              </w:rPr>
              <w:t>function</w:t>
            </w:r>
            <w:r w:rsidRPr="001039C4">
              <w:rPr>
                <w:noProof/>
                <w:lang w:val="en-GB"/>
              </w:rPr>
              <w:t>.</w:t>
            </w:r>
            <w:r w:rsidR="00F14FB3" w:rsidRPr="001039C4">
              <w:rPr>
                <w:noProof/>
                <w:lang w:val="en-GB"/>
              </w:rPr>
              <w:t xml:space="preserve"> </w:t>
            </w:r>
          </w:p>
          <w:p w14:paraId="596CB19A" w14:textId="7457E1AA" w:rsidR="009D0478" w:rsidRPr="00A91065" w:rsidRDefault="0069778A" w:rsidP="00654E25">
            <w:pPr>
              <w:pStyle w:val="Figure-Image-Upper"/>
              <w:rPr>
                <w:lang w:val="en-GB"/>
              </w:rPr>
            </w:pPr>
            <w:r w:rsidRPr="001039C4">
              <w:drawing>
                <wp:inline distT="0" distB="0" distL="0" distR="0" wp14:anchorId="6A792653" wp14:editId="7ACCBDBA">
                  <wp:extent cx="5580000" cy="574412"/>
                  <wp:effectExtent l="19050" t="19050" r="20955"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550" t="24662" r="2095" b="59877"/>
                          <a:stretch/>
                        </pic:blipFill>
                        <pic:spPr bwMode="auto">
                          <a:xfrm>
                            <a:off x="0" y="0"/>
                            <a:ext cx="5580000" cy="574412"/>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E6413B" w14:textId="28231326" w:rsidR="009D0478" w:rsidRPr="00A91065" w:rsidRDefault="009D0478" w:rsidP="00654E25">
            <w:pPr>
              <w:pStyle w:val="Caption"/>
              <w:rPr>
                <w:lang w:val="en-GB"/>
              </w:rPr>
            </w:pPr>
            <w:r w:rsidRPr="00A91065">
              <w:rPr>
                <w:lang w:val="en-GB"/>
              </w:rPr>
              <w:t xml:space="preserve">Figure </w:t>
            </w:r>
            <w:r w:rsidR="00D17689" w:rsidRPr="00A91065">
              <w:rPr>
                <w:lang w:val="en-GB"/>
              </w:rPr>
              <w:t>5</w:t>
            </w:r>
            <w:r w:rsidRPr="00A91065">
              <w:rPr>
                <w:lang w:val="en-GB"/>
              </w:rPr>
              <w:t>.</w:t>
            </w:r>
            <w:r w:rsidRPr="00A91065">
              <w:rPr>
                <w:lang w:val="en-GB"/>
              </w:rPr>
              <w:fldChar w:fldCharType="begin"/>
            </w:r>
            <w:r w:rsidRPr="00A91065">
              <w:rPr>
                <w:lang w:val="en-GB"/>
              </w:rPr>
              <w:instrText xml:space="preserve"> SEQ Figure \* ARABIC </w:instrText>
            </w:r>
            <w:r w:rsidRPr="00A91065">
              <w:rPr>
                <w:lang w:val="en-GB"/>
              </w:rPr>
              <w:fldChar w:fldCharType="separate"/>
            </w:r>
            <w:r w:rsidR="000D5342" w:rsidRPr="00A91065">
              <w:rPr>
                <w:lang w:val="en-GB"/>
              </w:rPr>
              <w:t>49</w:t>
            </w:r>
            <w:r w:rsidRPr="00A91065">
              <w:rPr>
                <w:lang w:val="en-GB"/>
              </w:rPr>
              <w:fldChar w:fldCharType="end"/>
            </w:r>
            <w:r w:rsidRPr="00A91065">
              <w:rPr>
                <w:lang w:val="en-GB"/>
              </w:rPr>
              <w:t xml:space="preserve"> </w:t>
            </w:r>
            <w:r w:rsidR="005E72A3" w:rsidRPr="00A91065">
              <w:rPr>
                <w:lang w:val="en-GB"/>
              </w:rPr>
              <w:t xml:space="preserve">Plotting Decision Tree with </w:t>
            </w:r>
            <w:r w:rsidR="005E72A3" w:rsidRPr="00A250AC">
              <w:rPr>
                <w:rFonts w:ascii="Consolas" w:hAnsi="Consolas"/>
                <w:lang w:val="en-GB"/>
              </w:rPr>
              <w:t>tree.plot_tree</w:t>
            </w:r>
          </w:p>
          <w:p w14:paraId="51613792" w14:textId="0456E217" w:rsidR="009D0478" w:rsidRPr="001039C4" w:rsidRDefault="0039761C" w:rsidP="00654E25">
            <w:pPr>
              <w:pStyle w:val="BodyText"/>
              <w:rPr>
                <w:noProof/>
                <w:lang w:val="en-GB"/>
              </w:rPr>
            </w:pPr>
            <w:r w:rsidRPr="001039C4">
              <w:rPr>
                <w:noProof/>
                <w:lang w:val="en-GB"/>
              </w:rPr>
              <w:t xml:space="preserve">For the parameter </w:t>
            </w:r>
            <w:r w:rsidRPr="001039C4">
              <w:rPr>
                <w:rFonts w:ascii="Consolas" w:hAnsi="Consolas"/>
                <w:noProof/>
                <w:lang w:val="en-GB"/>
              </w:rPr>
              <w:t>feature_names</w:t>
            </w:r>
            <w:r w:rsidRPr="001039C4">
              <w:rPr>
                <w:noProof/>
                <w:lang w:val="en-GB"/>
              </w:rPr>
              <w:t xml:space="preserve">, we can assign the array </w:t>
            </w:r>
            <w:r w:rsidRPr="001039C4">
              <w:rPr>
                <w:rFonts w:ascii="Consolas" w:hAnsi="Consolas"/>
                <w:noProof/>
                <w:lang w:val="en-GB"/>
              </w:rPr>
              <w:t>X_label</w:t>
            </w:r>
            <w:r w:rsidRPr="001039C4">
              <w:rPr>
                <w:noProof/>
                <w:lang w:val="en-GB"/>
              </w:rPr>
              <w:t xml:space="preserve"> prepared in the previous step to it since it requires the labels of all the input variables, including the dummy variables resulting from the categorical variables. The parameter </w:t>
            </w:r>
            <w:r w:rsidRPr="001039C4">
              <w:rPr>
                <w:rFonts w:ascii="Consolas" w:hAnsi="Consolas"/>
                <w:noProof/>
                <w:lang w:val="en-GB"/>
              </w:rPr>
              <w:t>class_name</w:t>
            </w:r>
            <w:r w:rsidRPr="001039C4">
              <w:rPr>
                <w:noProof/>
                <w:lang w:val="en-GB"/>
              </w:rPr>
              <w:t xml:space="preserve"> requires the labels of the categories in the target variable, which are now stored in the array </w:t>
            </w:r>
            <w:r w:rsidRPr="001039C4">
              <w:rPr>
                <w:rFonts w:ascii="Consolas" w:hAnsi="Consolas"/>
                <w:noProof/>
                <w:lang w:val="en-GB"/>
              </w:rPr>
              <w:t>y_label</w:t>
            </w:r>
            <w:r w:rsidRPr="001039C4">
              <w:rPr>
                <w:noProof/>
                <w:lang w:val="en-GB"/>
              </w:rPr>
              <w:t xml:space="preserve">. We set the </w:t>
            </w:r>
            <w:r w:rsidRPr="001039C4">
              <w:rPr>
                <w:rFonts w:ascii="Consolas" w:hAnsi="Consolas"/>
                <w:noProof/>
                <w:lang w:val="en-GB"/>
              </w:rPr>
              <w:t>fontsize</w:t>
            </w:r>
            <w:r w:rsidRPr="001039C4">
              <w:rPr>
                <w:noProof/>
                <w:lang w:val="en-GB"/>
              </w:rPr>
              <w:t xml:space="preserve"> parameter to 3 and omit the impurity statistics (</w:t>
            </w:r>
            <w:r w:rsidRPr="001039C4">
              <w:rPr>
                <w:rFonts w:ascii="Consolas" w:hAnsi="Consolas"/>
                <w:noProof/>
                <w:lang w:val="en-GB"/>
              </w:rPr>
              <w:t>impurity</w:t>
            </w:r>
            <w:r w:rsidRPr="00122174">
              <w:rPr>
                <w:noProof/>
                <w:lang w:val="en-GB"/>
              </w:rPr>
              <w:t xml:space="preserve"> </w:t>
            </w:r>
            <w:r w:rsidRPr="001039C4">
              <w:rPr>
                <w:rFonts w:ascii="Consolas" w:hAnsi="Consolas"/>
                <w:noProof/>
                <w:lang w:val="en-GB"/>
              </w:rPr>
              <w:t>=</w:t>
            </w:r>
            <w:r w:rsidR="00122174" w:rsidRPr="00122174">
              <w:rPr>
                <w:noProof/>
                <w:lang w:val="en-GB"/>
              </w:rPr>
              <w:t xml:space="preserve"> </w:t>
            </w:r>
            <w:r w:rsidRPr="001039C4">
              <w:rPr>
                <w:rFonts w:ascii="Consolas" w:hAnsi="Consolas"/>
                <w:noProof/>
                <w:lang w:val="en-GB"/>
              </w:rPr>
              <w:t>False</w:t>
            </w:r>
            <w:r w:rsidRPr="001039C4">
              <w:rPr>
                <w:noProof/>
                <w:lang w:val="en-GB"/>
              </w:rPr>
              <w:t>) in each node so that the displayed information are still complete and readable. To visually distinguish the nodes, we instruct Python to fill the node boxes with colours (</w:t>
            </w:r>
            <w:r w:rsidRPr="001039C4">
              <w:rPr>
                <w:rFonts w:ascii="Consolas" w:hAnsi="Consolas"/>
                <w:noProof/>
                <w:lang w:val="en-GB"/>
              </w:rPr>
              <w:t>filled</w:t>
            </w:r>
            <w:r w:rsidR="004F0705" w:rsidRPr="00122174">
              <w:rPr>
                <w:noProof/>
                <w:lang w:val="en-GB"/>
              </w:rPr>
              <w:t xml:space="preserve"> </w:t>
            </w:r>
            <w:r w:rsidRPr="001039C4">
              <w:rPr>
                <w:rFonts w:ascii="Consolas" w:hAnsi="Consolas"/>
                <w:noProof/>
                <w:lang w:val="en-GB"/>
              </w:rPr>
              <w:t>=</w:t>
            </w:r>
            <w:r w:rsidR="004F0705" w:rsidRPr="00122174">
              <w:rPr>
                <w:noProof/>
                <w:lang w:val="en-GB"/>
              </w:rPr>
              <w:t xml:space="preserve"> </w:t>
            </w:r>
            <w:r w:rsidRPr="001039C4">
              <w:rPr>
                <w:rFonts w:ascii="Consolas" w:hAnsi="Consolas"/>
                <w:noProof/>
                <w:lang w:val="en-GB"/>
              </w:rPr>
              <w:t>True</w:t>
            </w:r>
            <w:r w:rsidRPr="001039C4">
              <w:rPr>
                <w:noProof/>
                <w:lang w:val="en-GB"/>
              </w:rPr>
              <w:t>) while the corners do not need to be rounded (</w:t>
            </w:r>
            <w:r w:rsidRPr="001039C4">
              <w:rPr>
                <w:rFonts w:ascii="Consolas" w:hAnsi="Consolas"/>
                <w:noProof/>
                <w:lang w:val="en-GB"/>
              </w:rPr>
              <w:t>rounded</w:t>
            </w:r>
            <w:r w:rsidR="004F0705" w:rsidRPr="00122174">
              <w:rPr>
                <w:noProof/>
                <w:lang w:val="en-GB"/>
              </w:rPr>
              <w:t xml:space="preserve"> </w:t>
            </w:r>
            <w:r w:rsidRPr="001039C4">
              <w:rPr>
                <w:rFonts w:ascii="Consolas" w:hAnsi="Consolas"/>
                <w:noProof/>
                <w:lang w:val="en-GB"/>
              </w:rPr>
              <w:t>=</w:t>
            </w:r>
            <w:r w:rsidR="004F0705" w:rsidRPr="00122174">
              <w:rPr>
                <w:noProof/>
                <w:lang w:val="en-GB"/>
              </w:rPr>
              <w:t xml:space="preserve"> </w:t>
            </w:r>
            <w:r w:rsidRPr="001039C4">
              <w:rPr>
                <w:rFonts w:ascii="Consolas" w:hAnsi="Consolas"/>
                <w:noProof/>
                <w:lang w:val="en-GB"/>
              </w:rPr>
              <w:t>False</w:t>
            </w:r>
            <w:r w:rsidRPr="001039C4">
              <w:rPr>
                <w:noProof/>
                <w:lang w:val="en-GB"/>
              </w:rPr>
              <w:t xml:space="preserve">). In order to keep the decision tree </w:t>
            </w:r>
            <w:r w:rsidRPr="001039C4">
              <w:rPr>
                <w:noProof/>
                <w:lang w:val="en-GB"/>
              </w:rPr>
              <w:lastRenderedPageBreak/>
              <w:t>chart within a certain size, we limit the depth of the tree to a maximum of 4 levels (</w:t>
            </w:r>
            <w:r w:rsidRPr="001039C4">
              <w:rPr>
                <w:rFonts w:ascii="Consolas" w:hAnsi="Consolas"/>
                <w:noProof/>
                <w:lang w:val="en-GB"/>
              </w:rPr>
              <w:t>max_depth</w:t>
            </w:r>
            <w:r w:rsidR="004F0705" w:rsidRPr="00122174">
              <w:rPr>
                <w:noProof/>
                <w:lang w:val="en-GB"/>
              </w:rPr>
              <w:t xml:space="preserve"> </w:t>
            </w:r>
            <w:r w:rsidRPr="001039C4">
              <w:rPr>
                <w:rFonts w:ascii="Consolas" w:hAnsi="Consolas"/>
                <w:noProof/>
                <w:lang w:val="en-GB"/>
              </w:rPr>
              <w:t>=</w:t>
            </w:r>
            <w:r w:rsidR="004F0705" w:rsidRPr="00122174">
              <w:rPr>
                <w:noProof/>
                <w:lang w:val="en-GB"/>
              </w:rPr>
              <w:t xml:space="preserve"> </w:t>
            </w:r>
            <w:r w:rsidRPr="001039C4">
              <w:rPr>
                <w:rFonts w:ascii="Consolas" w:hAnsi="Consolas"/>
                <w:noProof/>
                <w:lang w:val="en-GB"/>
              </w:rPr>
              <w:t>4</w:t>
            </w:r>
            <w:r w:rsidRPr="001039C4">
              <w:rPr>
                <w:noProof/>
                <w:lang w:val="en-GB"/>
              </w:rPr>
              <w:t>).</w:t>
            </w:r>
          </w:p>
          <w:p w14:paraId="199DAC4A" w14:textId="4F577219" w:rsidR="009D0478" w:rsidRPr="00A250AC" w:rsidRDefault="007F42C2" w:rsidP="00654E25">
            <w:pPr>
              <w:pStyle w:val="Figure-Image-Upper"/>
              <w:rPr>
                <w:lang w:val="en-GB"/>
              </w:rPr>
            </w:pPr>
            <w:r w:rsidRPr="00A250AC">
              <w:drawing>
                <wp:inline distT="0" distB="0" distL="0" distR="0" wp14:anchorId="68C0FE6C" wp14:editId="4C07F078">
                  <wp:extent cx="5580000" cy="2562059"/>
                  <wp:effectExtent l="19050" t="19050" r="20955" b="1016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550" t="24417" r="2095" b="6626"/>
                          <a:stretch/>
                        </pic:blipFill>
                        <pic:spPr bwMode="auto">
                          <a:xfrm>
                            <a:off x="0" y="0"/>
                            <a:ext cx="5580000" cy="256205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E75AF7" w14:textId="1C94E408" w:rsidR="009D0478" w:rsidRPr="00A250AC" w:rsidRDefault="009D0478" w:rsidP="00654E25">
            <w:pPr>
              <w:pStyle w:val="Caption"/>
              <w:rPr>
                <w:lang w:val="en-GB"/>
              </w:rPr>
            </w:pPr>
            <w:bookmarkStart w:id="45" w:name="_Ref64325228"/>
            <w:r w:rsidRPr="00A250AC">
              <w:rPr>
                <w:lang w:val="en-GB"/>
              </w:rPr>
              <w:t xml:space="preserve">Figure </w:t>
            </w:r>
            <w:r w:rsidR="00D17689" w:rsidRPr="00A250AC">
              <w:rPr>
                <w:lang w:val="en-GB"/>
              </w:rPr>
              <w:t>5</w:t>
            </w:r>
            <w:r w:rsidRPr="00A250AC">
              <w:rPr>
                <w:lang w:val="en-GB"/>
              </w:rPr>
              <w:t>.</w:t>
            </w:r>
            <w:r w:rsidRPr="00A250AC">
              <w:rPr>
                <w:lang w:val="en-GB"/>
              </w:rPr>
              <w:fldChar w:fldCharType="begin"/>
            </w:r>
            <w:r w:rsidRPr="00A250AC">
              <w:rPr>
                <w:lang w:val="en-GB"/>
              </w:rPr>
              <w:instrText xml:space="preserve"> SEQ Figure \* ARABIC </w:instrText>
            </w:r>
            <w:r w:rsidRPr="00A250AC">
              <w:rPr>
                <w:lang w:val="en-GB"/>
              </w:rPr>
              <w:fldChar w:fldCharType="separate"/>
            </w:r>
            <w:r w:rsidR="000D5342" w:rsidRPr="00A250AC">
              <w:rPr>
                <w:lang w:val="en-GB"/>
              </w:rPr>
              <w:t>50</w:t>
            </w:r>
            <w:r w:rsidRPr="00A250AC">
              <w:rPr>
                <w:lang w:val="en-GB"/>
              </w:rPr>
              <w:fldChar w:fldCharType="end"/>
            </w:r>
            <w:bookmarkEnd w:id="45"/>
            <w:r w:rsidRPr="00A250AC">
              <w:rPr>
                <w:lang w:val="en-GB"/>
              </w:rPr>
              <w:t xml:space="preserve"> </w:t>
            </w:r>
            <w:r w:rsidR="008D6314" w:rsidRPr="00A250AC">
              <w:rPr>
                <w:lang w:val="en-GB"/>
              </w:rPr>
              <w:t>Decision Tree Plot</w:t>
            </w:r>
          </w:p>
          <w:p w14:paraId="56998587" w14:textId="5C44C412" w:rsidR="009D0478" w:rsidRPr="001039C4" w:rsidRDefault="008F2725" w:rsidP="00654E25">
            <w:pPr>
              <w:pStyle w:val="BodyText"/>
              <w:rPr>
                <w:noProof/>
                <w:lang w:val="en-GB"/>
              </w:rPr>
            </w:pPr>
            <w:r w:rsidRPr="001039C4">
              <w:rPr>
                <w:noProof/>
                <w:lang w:val="en-GB"/>
              </w:rPr>
              <w:t>From</w:t>
            </w:r>
            <w:r w:rsidR="005B4B45" w:rsidRPr="001039C4">
              <w:rPr>
                <w:noProof/>
                <w:lang w:val="en-GB"/>
              </w:rPr>
              <w:t xml:space="preserve"> </w:t>
            </w:r>
            <w:r w:rsidR="005B4B45" w:rsidRPr="00A250AC">
              <w:rPr>
                <w:noProof/>
                <w:lang w:val="en-GB"/>
              </w:rPr>
              <w:fldChar w:fldCharType="begin"/>
            </w:r>
            <w:r w:rsidR="005B4B45" w:rsidRPr="001039C4">
              <w:rPr>
                <w:noProof/>
                <w:lang w:val="en-GB"/>
              </w:rPr>
              <w:instrText xml:space="preserve"> REF _Ref64325228 \h </w:instrText>
            </w:r>
            <w:r w:rsidR="005B4B45" w:rsidRPr="00A250AC">
              <w:rPr>
                <w:noProof/>
                <w:lang w:val="en-GB"/>
              </w:rPr>
            </w:r>
            <w:r w:rsidR="005B4B45" w:rsidRPr="00A250AC">
              <w:rPr>
                <w:noProof/>
                <w:lang w:val="en-GB"/>
              </w:rPr>
              <w:fldChar w:fldCharType="separate"/>
            </w:r>
            <w:r w:rsidR="000D5342" w:rsidRPr="001039C4">
              <w:rPr>
                <w:noProof/>
                <w:lang w:val="en-GB"/>
              </w:rPr>
              <w:t>Figure 5.50</w:t>
            </w:r>
            <w:r w:rsidR="005B4B45" w:rsidRPr="00A250AC">
              <w:rPr>
                <w:noProof/>
                <w:lang w:val="en-GB"/>
              </w:rPr>
              <w:fldChar w:fldCharType="end"/>
            </w:r>
            <w:r w:rsidRPr="001039C4">
              <w:rPr>
                <w:noProof/>
                <w:lang w:val="en-GB"/>
              </w:rPr>
              <w:t xml:space="preserve">, we can see that </w:t>
            </w:r>
            <w:r w:rsidR="009F76F8" w:rsidRPr="00FE4A0F">
              <w:rPr>
                <w:noProof/>
                <w:lang w:val="en-GB"/>
              </w:rPr>
              <w:t>the</w:t>
            </w:r>
            <w:r w:rsidRPr="001039C4">
              <w:rPr>
                <w:noProof/>
                <w:lang w:val="en-GB"/>
              </w:rPr>
              <w:t xml:space="preserve"> </w:t>
            </w:r>
            <w:r w:rsidR="00A15AFE" w:rsidRPr="001039C4">
              <w:rPr>
                <w:noProof/>
                <w:lang w:val="en-GB"/>
              </w:rPr>
              <w:t xml:space="preserve">first </w:t>
            </w:r>
            <w:r w:rsidR="005B4B45" w:rsidRPr="001039C4">
              <w:rPr>
                <w:noProof/>
                <w:lang w:val="en-GB"/>
              </w:rPr>
              <w:t xml:space="preserve">split </w:t>
            </w:r>
            <w:r w:rsidR="00A15AFE" w:rsidRPr="001039C4">
              <w:rPr>
                <w:noProof/>
                <w:lang w:val="en-GB"/>
              </w:rPr>
              <w:t xml:space="preserve">of the tree is </w:t>
            </w:r>
            <w:r w:rsidR="00422C0D" w:rsidRPr="001039C4">
              <w:rPr>
                <w:noProof/>
                <w:lang w:val="en-GB"/>
              </w:rPr>
              <w:t xml:space="preserve">generated </w:t>
            </w:r>
            <w:r w:rsidR="00A15AFE" w:rsidRPr="001039C4">
              <w:rPr>
                <w:noProof/>
                <w:lang w:val="en-GB"/>
              </w:rPr>
              <w:t xml:space="preserve">by </w:t>
            </w:r>
            <w:r w:rsidR="00422C0D" w:rsidRPr="001039C4">
              <w:rPr>
                <w:noProof/>
                <w:lang w:val="en-GB"/>
              </w:rPr>
              <w:t xml:space="preserve">the </w:t>
            </w:r>
            <w:r w:rsidRPr="001039C4">
              <w:rPr>
                <w:noProof/>
                <w:lang w:val="en-GB"/>
              </w:rPr>
              <w:t>marital status “Married”</w:t>
            </w:r>
            <w:r w:rsidR="009D0478" w:rsidRPr="001039C4">
              <w:rPr>
                <w:noProof/>
                <w:lang w:val="en-GB"/>
              </w:rPr>
              <w:t>.</w:t>
            </w:r>
            <w:r w:rsidR="00422C0D" w:rsidRPr="001039C4">
              <w:rPr>
                <w:noProof/>
                <w:lang w:val="en-GB"/>
              </w:rPr>
              <w:t xml:space="preserve"> Th</w:t>
            </w:r>
            <w:r w:rsidR="00E70AF8" w:rsidRPr="001039C4">
              <w:rPr>
                <w:noProof/>
                <w:lang w:val="en-GB"/>
              </w:rPr>
              <w:t>e “non-</w:t>
            </w:r>
            <w:r w:rsidR="00422C0D" w:rsidRPr="001039C4">
              <w:rPr>
                <w:noProof/>
                <w:lang w:val="en-GB"/>
              </w:rPr>
              <w:t>married</w:t>
            </w:r>
            <w:r w:rsidR="00E70AF8" w:rsidRPr="001039C4">
              <w:rPr>
                <w:noProof/>
                <w:lang w:val="en-GB"/>
              </w:rPr>
              <w:t>” sub-sample</w:t>
            </w:r>
            <w:r w:rsidR="00DB5379" w:rsidRPr="001039C4">
              <w:rPr>
                <w:noProof/>
                <w:lang w:val="en-GB"/>
              </w:rPr>
              <w:t xml:space="preserve"> will be </w:t>
            </w:r>
            <w:r w:rsidR="00E70AF8" w:rsidRPr="001039C4">
              <w:rPr>
                <w:noProof/>
                <w:lang w:val="en-GB"/>
              </w:rPr>
              <w:t xml:space="preserve">assigned to the child node on the left and </w:t>
            </w:r>
            <w:r w:rsidR="00780366" w:rsidRPr="001039C4">
              <w:rPr>
                <w:noProof/>
                <w:lang w:val="en-GB"/>
              </w:rPr>
              <w:t xml:space="preserve">those “married” observations to the child node on the right. </w:t>
            </w:r>
            <w:r w:rsidR="00CB1C68" w:rsidRPr="001039C4">
              <w:rPr>
                <w:noProof/>
                <w:lang w:val="en-GB"/>
              </w:rPr>
              <w:t xml:space="preserve">In the next step, </w:t>
            </w:r>
            <w:r w:rsidR="004417C5" w:rsidRPr="001039C4">
              <w:rPr>
                <w:noProof/>
                <w:lang w:val="en-GB"/>
              </w:rPr>
              <w:t xml:space="preserve">both </w:t>
            </w:r>
            <w:r w:rsidR="00CB1C68" w:rsidRPr="001039C4">
              <w:rPr>
                <w:noProof/>
                <w:lang w:val="en-GB"/>
              </w:rPr>
              <w:t>node</w:t>
            </w:r>
            <w:r w:rsidR="004417C5" w:rsidRPr="001039C4">
              <w:rPr>
                <w:noProof/>
                <w:lang w:val="en-GB"/>
              </w:rPr>
              <w:t>s</w:t>
            </w:r>
            <w:r w:rsidR="00CB1C68" w:rsidRPr="001039C4">
              <w:rPr>
                <w:noProof/>
                <w:lang w:val="en-GB"/>
              </w:rPr>
              <w:t xml:space="preserve"> </w:t>
            </w:r>
            <w:r w:rsidR="004417C5" w:rsidRPr="001039C4">
              <w:rPr>
                <w:noProof/>
                <w:lang w:val="en-GB"/>
              </w:rPr>
              <w:t xml:space="preserve">are </w:t>
            </w:r>
            <w:r w:rsidR="00073A64" w:rsidRPr="001039C4">
              <w:rPr>
                <w:noProof/>
                <w:lang w:val="en-GB"/>
              </w:rPr>
              <w:t xml:space="preserve">split </w:t>
            </w:r>
            <w:r w:rsidR="00DB24F0" w:rsidRPr="001039C4">
              <w:rPr>
                <w:noProof/>
                <w:lang w:val="en-GB"/>
              </w:rPr>
              <w:t xml:space="preserve">by the </w:t>
            </w:r>
            <w:r w:rsidR="004417C5" w:rsidRPr="001039C4">
              <w:rPr>
                <w:noProof/>
                <w:lang w:val="en-GB"/>
              </w:rPr>
              <w:t xml:space="preserve">estimated </w:t>
            </w:r>
            <w:r w:rsidR="005D6248" w:rsidRPr="001039C4">
              <w:rPr>
                <w:noProof/>
                <w:lang w:val="en-GB"/>
              </w:rPr>
              <w:t xml:space="preserve">threshold </w:t>
            </w:r>
            <w:r w:rsidR="00DB24F0" w:rsidRPr="001039C4">
              <w:rPr>
                <w:noProof/>
                <w:lang w:val="en-GB"/>
              </w:rPr>
              <w:t>value</w:t>
            </w:r>
            <w:r w:rsidR="004417C5" w:rsidRPr="001039C4">
              <w:rPr>
                <w:noProof/>
                <w:lang w:val="en-GB"/>
              </w:rPr>
              <w:t>s</w:t>
            </w:r>
            <w:r w:rsidR="00DB24F0" w:rsidRPr="001039C4">
              <w:rPr>
                <w:noProof/>
                <w:lang w:val="en-GB"/>
              </w:rPr>
              <w:t xml:space="preserve"> </w:t>
            </w:r>
            <w:r w:rsidR="005D6248" w:rsidRPr="001039C4">
              <w:rPr>
                <w:noProof/>
                <w:lang w:val="en-GB"/>
              </w:rPr>
              <w:t xml:space="preserve">of the </w:t>
            </w:r>
            <w:r w:rsidR="009E1FD1" w:rsidRPr="001039C4">
              <w:rPr>
                <w:noProof/>
                <w:lang w:val="en-GB"/>
              </w:rPr>
              <w:t xml:space="preserve">variable </w:t>
            </w:r>
            <w:r w:rsidR="005D6248" w:rsidRPr="001039C4">
              <w:rPr>
                <w:rFonts w:ascii="Consolas" w:hAnsi="Consolas"/>
                <w:noProof/>
                <w:lang w:val="en-GB"/>
              </w:rPr>
              <w:t>capital-gain</w:t>
            </w:r>
            <w:r w:rsidR="009E1FD1" w:rsidRPr="001039C4">
              <w:rPr>
                <w:noProof/>
                <w:lang w:val="en-GB"/>
              </w:rPr>
              <w:t xml:space="preserve">. </w:t>
            </w:r>
            <w:r w:rsidR="00316B3C" w:rsidRPr="001039C4">
              <w:rPr>
                <w:noProof/>
                <w:lang w:val="en-GB"/>
              </w:rPr>
              <w:t>T</w:t>
            </w:r>
            <w:r w:rsidR="009E1FD1" w:rsidRPr="001039C4">
              <w:rPr>
                <w:noProof/>
                <w:lang w:val="en-GB"/>
              </w:rPr>
              <w:t xml:space="preserve">hese values are </w:t>
            </w:r>
            <w:r w:rsidR="0057033A" w:rsidRPr="001039C4">
              <w:rPr>
                <w:noProof/>
                <w:lang w:val="en-GB"/>
              </w:rPr>
              <w:t xml:space="preserve">different in the </w:t>
            </w:r>
            <w:r w:rsidR="00316B3C" w:rsidRPr="001039C4">
              <w:rPr>
                <w:noProof/>
                <w:lang w:val="en-GB"/>
              </w:rPr>
              <w:t xml:space="preserve">two </w:t>
            </w:r>
            <w:r w:rsidR="0057033A" w:rsidRPr="001039C4">
              <w:rPr>
                <w:noProof/>
                <w:lang w:val="en-GB"/>
              </w:rPr>
              <w:t>child nodes</w:t>
            </w:r>
            <w:r w:rsidR="005D6248" w:rsidRPr="001039C4">
              <w:rPr>
                <w:noProof/>
                <w:lang w:val="en-GB"/>
              </w:rPr>
              <w:t>.</w:t>
            </w:r>
            <w:r w:rsidR="0057033A" w:rsidRPr="001039C4">
              <w:rPr>
                <w:noProof/>
                <w:lang w:val="en-GB"/>
              </w:rPr>
              <w:t xml:space="preserve"> </w:t>
            </w:r>
            <w:r w:rsidR="00606099" w:rsidRPr="001039C4">
              <w:rPr>
                <w:noProof/>
                <w:lang w:val="en-GB"/>
              </w:rPr>
              <w:t xml:space="preserve">The split of the tree will </w:t>
            </w:r>
            <w:r w:rsidR="0036764E" w:rsidRPr="001039C4">
              <w:rPr>
                <w:noProof/>
                <w:lang w:val="en-GB"/>
              </w:rPr>
              <w:t xml:space="preserve">then </w:t>
            </w:r>
            <w:r w:rsidR="00606099" w:rsidRPr="001039C4">
              <w:rPr>
                <w:noProof/>
                <w:lang w:val="en-GB"/>
              </w:rPr>
              <w:t xml:space="preserve">continue </w:t>
            </w:r>
            <w:r w:rsidR="0036764E" w:rsidRPr="001039C4">
              <w:rPr>
                <w:noProof/>
                <w:lang w:val="en-GB"/>
              </w:rPr>
              <w:t xml:space="preserve">until certain stop criteria are fulfilled. </w:t>
            </w:r>
            <w:r w:rsidR="007D7EF9" w:rsidRPr="001039C4">
              <w:rPr>
                <w:noProof/>
                <w:lang w:val="en-GB"/>
              </w:rPr>
              <w:t xml:space="preserve">Since we limit the tree </w:t>
            </w:r>
            <w:r w:rsidR="00287B74" w:rsidRPr="001039C4">
              <w:rPr>
                <w:noProof/>
                <w:lang w:val="en-GB"/>
              </w:rPr>
              <w:t>depth down to the fourth split level</w:t>
            </w:r>
            <w:r w:rsidR="0075313F" w:rsidRPr="001039C4">
              <w:rPr>
                <w:noProof/>
                <w:lang w:val="en-GB"/>
              </w:rPr>
              <w:t xml:space="preserve"> in our chart</w:t>
            </w:r>
            <w:r w:rsidR="00287B74" w:rsidRPr="001039C4">
              <w:rPr>
                <w:noProof/>
                <w:lang w:val="en-GB"/>
              </w:rPr>
              <w:t xml:space="preserve">, </w:t>
            </w:r>
            <w:r w:rsidR="005B50C5" w:rsidRPr="001039C4">
              <w:rPr>
                <w:noProof/>
                <w:lang w:val="en-GB"/>
              </w:rPr>
              <w:t xml:space="preserve">nodes </w:t>
            </w:r>
            <w:r w:rsidR="00C82508" w:rsidRPr="001039C4">
              <w:rPr>
                <w:noProof/>
                <w:lang w:val="en-GB"/>
              </w:rPr>
              <w:t xml:space="preserve">of </w:t>
            </w:r>
            <w:r w:rsidR="005B50C5" w:rsidRPr="001039C4">
              <w:rPr>
                <w:noProof/>
                <w:lang w:val="en-GB"/>
              </w:rPr>
              <w:t xml:space="preserve">the </w:t>
            </w:r>
            <w:r w:rsidR="001F0774">
              <w:rPr>
                <w:noProof/>
                <w:lang w:val="en-GB"/>
              </w:rPr>
              <w:t xml:space="preserve">further </w:t>
            </w:r>
            <w:r w:rsidR="005B50C5" w:rsidRPr="001039C4">
              <w:rPr>
                <w:noProof/>
                <w:lang w:val="en-GB"/>
              </w:rPr>
              <w:t>split levels will only be displayed in grey box</w:t>
            </w:r>
            <w:r w:rsidR="00626DA8" w:rsidRPr="001039C4">
              <w:rPr>
                <w:noProof/>
                <w:lang w:val="en-GB"/>
              </w:rPr>
              <w:t>es</w:t>
            </w:r>
            <w:r w:rsidR="005B50C5" w:rsidRPr="001039C4">
              <w:rPr>
                <w:noProof/>
                <w:lang w:val="en-GB"/>
              </w:rPr>
              <w:t xml:space="preserve"> with no </w:t>
            </w:r>
            <w:r w:rsidR="00C82508" w:rsidRPr="001039C4">
              <w:rPr>
                <w:noProof/>
                <w:lang w:val="en-GB"/>
              </w:rPr>
              <w:t>proper information</w:t>
            </w:r>
            <w:r w:rsidR="00626DA8" w:rsidRPr="001039C4">
              <w:rPr>
                <w:noProof/>
                <w:lang w:val="en-GB"/>
              </w:rPr>
              <w:t xml:space="preserve"> in it</w:t>
            </w:r>
            <w:r w:rsidR="00C82508" w:rsidRPr="001039C4">
              <w:rPr>
                <w:noProof/>
                <w:lang w:val="en-GB"/>
              </w:rPr>
              <w:t>.</w:t>
            </w:r>
          </w:p>
        </w:tc>
      </w:tr>
    </w:tbl>
    <w:p w14:paraId="181DD019" w14:textId="77777777" w:rsidR="00204AC6" w:rsidRPr="00A250AC" w:rsidRDefault="00204AC6" w:rsidP="00204AC6">
      <w:pPr>
        <w:spacing w:before="240" w:after="120"/>
        <w:jc w:val="left"/>
        <w:rPr>
          <w:b/>
          <w:sz w:val="28"/>
        </w:rPr>
      </w:pPr>
      <w:bookmarkStart w:id="46" w:name="_Toc363120169"/>
      <w:bookmarkStart w:id="47" w:name="_Toc363120922"/>
      <w:bookmarkStart w:id="48" w:name="_Toc368645716"/>
      <w:bookmarkStart w:id="49" w:name="_Toc368646398"/>
      <w:bookmarkStart w:id="50" w:name="_Toc368647105"/>
      <w:bookmarkStart w:id="51" w:name="_Toc363120168"/>
      <w:bookmarkStart w:id="52" w:name="_Toc363120921"/>
      <w:bookmarkStart w:id="53" w:name="_Toc368645715"/>
      <w:bookmarkStart w:id="54" w:name="_Toc368646397"/>
      <w:bookmarkStart w:id="55" w:name="_Toc368647104"/>
      <w:bookmarkEnd w:id="20"/>
      <w:r w:rsidRPr="00A250AC">
        <w:rPr>
          <w:b/>
          <w:sz w:val="28"/>
        </w:rPr>
        <w:lastRenderedPageBreak/>
        <w:t>Read</w:t>
      </w:r>
    </w:p>
    <w:p w14:paraId="4AC51776" w14:textId="340AD59A" w:rsidR="00204AC6" w:rsidRPr="00A250AC" w:rsidRDefault="00204AC6" w:rsidP="00204AC6">
      <w:pPr>
        <w:pStyle w:val="BodyText"/>
        <w:rPr>
          <w:noProof/>
          <w:lang w:val="en-GB"/>
        </w:rPr>
      </w:pPr>
      <w:r w:rsidRPr="00A250AC">
        <w:rPr>
          <w:noProof/>
          <w:lang w:val="en-GB"/>
        </w:rPr>
        <w:t xml:space="preserve">Refer to the link below for more details and examples on the </w:t>
      </w:r>
      <w:r w:rsidR="00694E15" w:rsidRPr="00A250AC">
        <w:rPr>
          <w:rFonts w:ascii="Consolas" w:hAnsi="Consolas"/>
          <w:noProof/>
          <w:lang w:val="en-GB"/>
        </w:rPr>
        <w:t>confusion_matrix</w:t>
      </w:r>
      <w:r w:rsidRPr="00A250AC">
        <w:rPr>
          <w:rFonts w:ascii="Consolas" w:hAnsi="Consolas"/>
          <w:noProof/>
          <w:lang w:val="en-GB"/>
        </w:rPr>
        <w:t>()</w:t>
      </w:r>
      <w:r w:rsidRPr="00A250AC">
        <w:rPr>
          <w:noProof/>
          <w:lang w:val="en-GB"/>
        </w:rPr>
        <w:t xml:space="preserve"> functions of the </w:t>
      </w:r>
      <w:r w:rsidR="00694E15" w:rsidRPr="00A250AC">
        <w:rPr>
          <w:rFonts w:ascii="Consolas" w:hAnsi="Consolas"/>
          <w:noProof/>
          <w:lang w:val="en-GB"/>
        </w:rPr>
        <w:t>metrics</w:t>
      </w:r>
      <w:r w:rsidRPr="00A250AC">
        <w:rPr>
          <w:noProof/>
          <w:lang w:val="en-GB"/>
        </w:rPr>
        <w:t xml:space="preserve"> module in the scikit-learn package: </w:t>
      </w:r>
    </w:p>
    <w:p w14:paraId="0621F58B" w14:textId="5BFAC261" w:rsidR="00204AC6" w:rsidRPr="00A250AC" w:rsidRDefault="0069393C" w:rsidP="00204AC6">
      <w:pPr>
        <w:pStyle w:val="BodyText"/>
        <w:rPr>
          <w:noProof/>
          <w:lang w:val="en-GB"/>
        </w:rPr>
      </w:pPr>
      <w:hyperlink r:id="rId85" w:history="1">
        <w:r w:rsidR="0068515F" w:rsidRPr="00A250AC">
          <w:rPr>
            <w:rStyle w:val="Hyperlink"/>
            <w:noProof/>
            <w:lang w:val="en-GB"/>
          </w:rPr>
          <w:t>https://scikit-learn.org/stable/modules/generated/sklearn.metrics.confusion_matrix</w:t>
        </w:r>
        <w:r w:rsidR="0068515F" w:rsidRPr="00A250AC">
          <w:rPr>
            <w:rStyle w:val="Hyperlink"/>
            <w:rFonts w:ascii="Times New Roman" w:hAnsi="Times New Roman"/>
            <w:noProof/>
            <w:lang w:val="en-GB"/>
          </w:rPr>
          <w:t>‌</w:t>
        </w:r>
        <w:r w:rsidR="0068515F" w:rsidRPr="00A250AC">
          <w:rPr>
            <w:rStyle w:val="Hyperlink"/>
            <w:noProof/>
            <w:lang w:val="en-GB"/>
          </w:rPr>
          <w:t>.html</w:t>
        </w:r>
      </w:hyperlink>
    </w:p>
    <w:p w14:paraId="5FD589A5" w14:textId="4436E58B" w:rsidR="00204AC6" w:rsidRPr="00A250AC" w:rsidRDefault="00204AC6" w:rsidP="00204AC6">
      <w:pPr>
        <w:pStyle w:val="BodyText"/>
        <w:rPr>
          <w:noProof/>
          <w:lang w:val="en-GB"/>
        </w:rPr>
      </w:pPr>
      <w:bookmarkStart w:id="56" w:name="_Hlk64209400"/>
      <w:r w:rsidRPr="00A250AC">
        <w:rPr>
          <w:noProof/>
          <w:lang w:val="en-GB"/>
        </w:rPr>
        <w:t xml:space="preserve">Refer to the link below for more details and examples on the </w:t>
      </w:r>
      <w:r w:rsidR="00BF6D02" w:rsidRPr="00A250AC">
        <w:rPr>
          <w:rFonts w:ascii="Consolas" w:hAnsi="Consolas"/>
          <w:noProof/>
          <w:lang w:val="en-GB"/>
        </w:rPr>
        <w:t>accuracy_score()</w:t>
      </w:r>
      <w:r w:rsidRPr="00A250AC">
        <w:rPr>
          <w:noProof/>
          <w:lang w:val="en-GB"/>
        </w:rPr>
        <w:t xml:space="preserve"> functions of the </w:t>
      </w:r>
      <w:r w:rsidR="00590836" w:rsidRPr="00A250AC">
        <w:rPr>
          <w:rFonts w:ascii="Consolas" w:hAnsi="Consolas"/>
          <w:noProof/>
          <w:lang w:val="en-GB"/>
        </w:rPr>
        <w:t>metrics</w:t>
      </w:r>
      <w:r w:rsidRPr="00A250AC">
        <w:rPr>
          <w:noProof/>
          <w:lang w:val="en-GB"/>
        </w:rPr>
        <w:t xml:space="preserve"> module in the scikit-learn package: </w:t>
      </w:r>
    </w:p>
    <w:bookmarkEnd w:id="56"/>
    <w:p w14:paraId="5E777720" w14:textId="3DFFF37B" w:rsidR="0005091D" w:rsidRPr="00A250AC" w:rsidRDefault="00590836" w:rsidP="00204AC6">
      <w:pPr>
        <w:pStyle w:val="BodyText"/>
        <w:rPr>
          <w:noProof/>
          <w:lang w:val="en-GB"/>
        </w:rPr>
      </w:pPr>
      <w:r w:rsidRPr="00A250AC">
        <w:rPr>
          <w:noProof/>
          <w:lang w:val="en-GB"/>
        </w:rPr>
        <w:fldChar w:fldCharType="begin"/>
      </w:r>
      <w:r w:rsidRPr="00A250AC">
        <w:rPr>
          <w:noProof/>
          <w:lang w:val="en-GB"/>
        </w:rPr>
        <w:instrText xml:space="preserve"> HYPERLINK "https://scikit-learn.org/stable/modules/generated/sklearn.metrics.accuracy_score.html" </w:instrText>
      </w:r>
      <w:r w:rsidRPr="00A250AC">
        <w:rPr>
          <w:noProof/>
          <w:lang w:val="en-GB"/>
        </w:rPr>
        <w:fldChar w:fldCharType="separate"/>
      </w:r>
      <w:r w:rsidRPr="00A250AC">
        <w:rPr>
          <w:rStyle w:val="Hyperlink"/>
          <w:noProof/>
          <w:lang w:val="en-GB"/>
        </w:rPr>
        <w:t>https://scikit-learn.org/stable/modules/generated/sklearn.metrics.accuracy_score</w:t>
      </w:r>
      <w:r w:rsidR="00657151" w:rsidRPr="00A250AC">
        <w:rPr>
          <w:rStyle w:val="Hyperlink"/>
          <w:rFonts w:ascii="Times New Roman" w:hAnsi="Times New Roman"/>
          <w:noProof/>
          <w:lang w:val="en-GB"/>
        </w:rPr>
        <w:t>‌</w:t>
      </w:r>
      <w:r w:rsidRPr="00A250AC">
        <w:rPr>
          <w:rStyle w:val="Hyperlink"/>
          <w:noProof/>
          <w:lang w:val="en-GB"/>
        </w:rPr>
        <w:t>.html</w:t>
      </w:r>
      <w:r w:rsidRPr="00A250AC">
        <w:rPr>
          <w:noProof/>
          <w:lang w:val="en-GB"/>
        </w:rPr>
        <w:fldChar w:fldCharType="end"/>
      </w:r>
    </w:p>
    <w:p w14:paraId="6DB43F73" w14:textId="62BDD963" w:rsidR="00590836" w:rsidRPr="00A250AC" w:rsidRDefault="00590836" w:rsidP="00590836">
      <w:pPr>
        <w:pStyle w:val="BodyText"/>
        <w:rPr>
          <w:noProof/>
          <w:lang w:val="en-GB"/>
        </w:rPr>
      </w:pPr>
      <w:r w:rsidRPr="00A250AC">
        <w:rPr>
          <w:noProof/>
          <w:lang w:val="en-GB"/>
        </w:rPr>
        <w:lastRenderedPageBreak/>
        <w:t xml:space="preserve">Refer to the link below for more details and examples on the </w:t>
      </w:r>
      <w:r w:rsidRPr="00A250AC">
        <w:rPr>
          <w:rFonts w:ascii="Consolas" w:hAnsi="Consolas"/>
          <w:noProof/>
          <w:lang w:val="en-GB"/>
        </w:rPr>
        <w:t>precision_score()</w:t>
      </w:r>
      <w:r w:rsidRPr="00A250AC">
        <w:rPr>
          <w:noProof/>
          <w:lang w:val="en-GB"/>
        </w:rPr>
        <w:t xml:space="preserve"> functions of the </w:t>
      </w:r>
      <w:r w:rsidRPr="00A250AC">
        <w:rPr>
          <w:rFonts w:ascii="Consolas" w:hAnsi="Consolas"/>
          <w:noProof/>
          <w:lang w:val="en-GB"/>
        </w:rPr>
        <w:t>metrics</w:t>
      </w:r>
      <w:r w:rsidRPr="00A250AC">
        <w:rPr>
          <w:noProof/>
          <w:lang w:val="en-GB"/>
        </w:rPr>
        <w:t xml:space="preserve"> module in the scikit-learn package: </w:t>
      </w:r>
    </w:p>
    <w:p w14:paraId="02474CDB" w14:textId="1F2C9345" w:rsidR="00D23853" w:rsidRPr="00A250AC" w:rsidRDefault="0069393C" w:rsidP="00204AC6">
      <w:pPr>
        <w:pStyle w:val="BodyText"/>
        <w:rPr>
          <w:noProof/>
          <w:lang w:val="en-GB"/>
        </w:rPr>
      </w:pPr>
      <w:hyperlink r:id="rId86" w:history="1">
        <w:r w:rsidR="00D23853" w:rsidRPr="00A250AC">
          <w:rPr>
            <w:rStyle w:val="Hyperlink"/>
            <w:noProof/>
            <w:lang w:val="en-GB"/>
          </w:rPr>
          <w:t>https://scikit-learn.org/stable/modules/generated/sklearn.metrics.precision_score</w:t>
        </w:r>
        <w:r w:rsidR="00657151" w:rsidRPr="00A250AC">
          <w:rPr>
            <w:rStyle w:val="Hyperlink"/>
            <w:rFonts w:ascii="Times New Roman" w:hAnsi="Times New Roman"/>
            <w:noProof/>
            <w:lang w:val="en-GB"/>
          </w:rPr>
          <w:t>‌</w:t>
        </w:r>
        <w:r w:rsidR="00D23853" w:rsidRPr="00A250AC">
          <w:rPr>
            <w:rStyle w:val="Hyperlink"/>
            <w:noProof/>
            <w:lang w:val="en-GB"/>
          </w:rPr>
          <w:t>.html</w:t>
        </w:r>
      </w:hyperlink>
    </w:p>
    <w:p w14:paraId="28498BC6" w14:textId="01A57628" w:rsidR="00590836" w:rsidRPr="00A250AC" w:rsidRDefault="00590836" w:rsidP="00590836">
      <w:pPr>
        <w:pStyle w:val="BodyText"/>
        <w:rPr>
          <w:noProof/>
          <w:lang w:val="en-GB"/>
        </w:rPr>
      </w:pPr>
      <w:r w:rsidRPr="00A250AC">
        <w:rPr>
          <w:noProof/>
          <w:lang w:val="en-GB"/>
        </w:rPr>
        <w:t xml:space="preserve">Refer to the link below for more details and examples on the </w:t>
      </w:r>
      <w:r w:rsidRPr="00A250AC">
        <w:rPr>
          <w:rFonts w:ascii="Consolas" w:hAnsi="Consolas"/>
          <w:noProof/>
          <w:lang w:val="en-GB"/>
        </w:rPr>
        <w:t>recall_score()</w:t>
      </w:r>
      <w:r w:rsidRPr="00A250AC">
        <w:rPr>
          <w:noProof/>
          <w:lang w:val="en-GB"/>
        </w:rPr>
        <w:t xml:space="preserve"> functions of the </w:t>
      </w:r>
      <w:r w:rsidRPr="00A250AC">
        <w:rPr>
          <w:rFonts w:ascii="Consolas" w:hAnsi="Consolas"/>
          <w:noProof/>
          <w:lang w:val="en-GB"/>
        </w:rPr>
        <w:t>metrics</w:t>
      </w:r>
      <w:r w:rsidRPr="00A250AC">
        <w:rPr>
          <w:noProof/>
          <w:lang w:val="en-GB"/>
        </w:rPr>
        <w:t xml:space="preserve"> module in the scikit-learn package: </w:t>
      </w:r>
    </w:p>
    <w:p w14:paraId="3C9AEE47" w14:textId="0C1A92E4" w:rsidR="0005091D" w:rsidRPr="00A250AC" w:rsidRDefault="0069393C" w:rsidP="00204AC6">
      <w:pPr>
        <w:pStyle w:val="BodyText"/>
        <w:rPr>
          <w:noProof/>
          <w:lang w:val="en-GB"/>
        </w:rPr>
      </w:pPr>
      <w:hyperlink r:id="rId87" w:history="1">
        <w:r w:rsidR="005B7A47" w:rsidRPr="00A250AC">
          <w:rPr>
            <w:rStyle w:val="Hyperlink"/>
            <w:noProof/>
            <w:lang w:val="en-GB"/>
          </w:rPr>
          <w:t>https://scikit-learn.org/stable/modules/generated/sklearn.metrics.recall_score.html</w:t>
        </w:r>
      </w:hyperlink>
    </w:p>
    <w:p w14:paraId="43B2952D" w14:textId="0FA06EAC" w:rsidR="00590836" w:rsidRPr="00A250AC" w:rsidRDefault="00590836" w:rsidP="00590836">
      <w:pPr>
        <w:pStyle w:val="BodyText"/>
        <w:rPr>
          <w:noProof/>
          <w:lang w:val="en-GB"/>
        </w:rPr>
      </w:pPr>
      <w:r w:rsidRPr="00A250AC">
        <w:rPr>
          <w:noProof/>
          <w:lang w:val="en-GB"/>
        </w:rPr>
        <w:t xml:space="preserve">Refer to the link below for more details and examples on the </w:t>
      </w:r>
      <w:r w:rsidRPr="00A250AC">
        <w:rPr>
          <w:rFonts w:ascii="Consolas" w:hAnsi="Consolas"/>
          <w:noProof/>
          <w:lang w:val="en-GB"/>
        </w:rPr>
        <w:t>plot_tree()</w:t>
      </w:r>
      <w:r w:rsidRPr="00A250AC">
        <w:rPr>
          <w:noProof/>
          <w:lang w:val="en-GB"/>
        </w:rPr>
        <w:t xml:space="preserve"> functions of the </w:t>
      </w:r>
      <w:r w:rsidRPr="00A250AC">
        <w:rPr>
          <w:rFonts w:ascii="Consolas" w:hAnsi="Consolas"/>
          <w:noProof/>
          <w:lang w:val="en-GB"/>
        </w:rPr>
        <w:t>tree</w:t>
      </w:r>
      <w:r w:rsidRPr="00A250AC">
        <w:rPr>
          <w:noProof/>
          <w:lang w:val="en-GB"/>
        </w:rPr>
        <w:t xml:space="preserve"> module in the scikit-learn package: </w:t>
      </w:r>
    </w:p>
    <w:p w14:paraId="52E8CEAB" w14:textId="7281D99D" w:rsidR="00BF6D02" w:rsidRPr="00A250AC" w:rsidRDefault="0069393C" w:rsidP="00204AC6">
      <w:pPr>
        <w:pStyle w:val="BodyText"/>
        <w:rPr>
          <w:noProof/>
          <w:lang w:val="en-GB"/>
        </w:rPr>
      </w:pPr>
      <w:hyperlink r:id="rId88" w:history="1">
        <w:r w:rsidR="00BF6D02" w:rsidRPr="00A250AC">
          <w:rPr>
            <w:rStyle w:val="Hyperlink"/>
            <w:noProof/>
            <w:lang w:val="en-GB"/>
          </w:rPr>
          <w:t>https://scikit-learn.org/stable/modules/generated/sklearn.tree.plot_tree.html</w:t>
        </w:r>
      </w:hyperlink>
    </w:p>
    <w:p w14:paraId="49E9B900" w14:textId="24260B46" w:rsidR="002F020B" w:rsidRPr="00A250AC" w:rsidRDefault="002F020B" w:rsidP="007A20EF">
      <w:pPr>
        <w:jc w:val="both"/>
        <w:rPr>
          <w:rFonts w:eastAsia="PMingLiU"/>
          <w:lang w:eastAsia="zh-TW"/>
        </w:rPr>
      </w:pPr>
      <w:r w:rsidRPr="00A250AC">
        <w:br w:type="page"/>
      </w:r>
    </w:p>
    <w:p w14:paraId="6788A3F2" w14:textId="0A7BC964" w:rsidR="00997428" w:rsidRPr="00A250AC" w:rsidRDefault="00997428" w:rsidP="00630B6D">
      <w:pPr>
        <w:pStyle w:val="Heading2"/>
      </w:pPr>
      <w:r w:rsidRPr="00A250AC">
        <w:lastRenderedPageBreak/>
        <w:t xml:space="preserve">Summary </w:t>
      </w:r>
      <w:bookmarkEnd w:id="46"/>
      <w:bookmarkEnd w:id="47"/>
      <w:bookmarkEnd w:id="48"/>
      <w:bookmarkEnd w:id="49"/>
      <w:bookmarkEnd w:id="50"/>
    </w:p>
    <w:p w14:paraId="05838FD6" w14:textId="57FDD891" w:rsidR="0006466F" w:rsidRPr="00A250AC" w:rsidRDefault="00393EBA" w:rsidP="0027515C">
      <w:pPr>
        <w:pStyle w:val="BodyText"/>
        <w:rPr>
          <w:noProof/>
          <w:lang w:val="en-GB"/>
        </w:rPr>
      </w:pPr>
      <w:r w:rsidRPr="00A250AC">
        <w:rPr>
          <w:noProof/>
          <w:lang w:val="en-GB"/>
        </w:rPr>
        <w:t xml:space="preserve">In this unit, we have seen how Python can be used to </w:t>
      </w:r>
      <w:r w:rsidR="00D47450" w:rsidRPr="00A250AC">
        <w:rPr>
          <w:noProof/>
          <w:lang w:val="en-GB"/>
        </w:rPr>
        <w:t xml:space="preserve">carry out analytics </w:t>
      </w:r>
      <w:r w:rsidR="00C60535" w:rsidRPr="00A250AC">
        <w:rPr>
          <w:noProof/>
          <w:lang w:val="en-GB"/>
        </w:rPr>
        <w:t xml:space="preserve">tasks based on two </w:t>
      </w:r>
      <w:r w:rsidR="00147897" w:rsidRPr="00A250AC">
        <w:rPr>
          <w:noProof/>
          <w:lang w:val="en-GB"/>
        </w:rPr>
        <w:t xml:space="preserve">techniques: k-means clustering and decision trees. </w:t>
      </w:r>
      <w:r w:rsidR="00CD75C3" w:rsidRPr="00A250AC">
        <w:rPr>
          <w:noProof/>
          <w:lang w:val="en-GB"/>
        </w:rPr>
        <w:t xml:space="preserve">One of the most common packages in Python for </w:t>
      </w:r>
      <w:r w:rsidR="006D119C" w:rsidRPr="00A250AC">
        <w:rPr>
          <w:noProof/>
          <w:lang w:val="en-GB"/>
        </w:rPr>
        <w:t xml:space="preserve">data analytics and machine learning algorithms is scikit-learn. </w:t>
      </w:r>
      <w:r w:rsidR="00602267" w:rsidRPr="00A250AC">
        <w:rPr>
          <w:noProof/>
          <w:lang w:val="en-GB"/>
        </w:rPr>
        <w:t xml:space="preserve">In scikit-learn, the analytics algorithm is </w:t>
      </w:r>
      <w:r w:rsidR="00BC7CE1" w:rsidRPr="00A250AC">
        <w:rPr>
          <w:noProof/>
          <w:lang w:val="en-GB"/>
        </w:rPr>
        <w:t xml:space="preserve">called an </w:t>
      </w:r>
      <w:r w:rsidR="00D420D7" w:rsidRPr="00A250AC">
        <w:rPr>
          <w:noProof/>
          <w:lang w:val="en-GB"/>
        </w:rPr>
        <w:t>estimator</w:t>
      </w:r>
      <w:r w:rsidR="00BC7CE1" w:rsidRPr="00A250AC">
        <w:rPr>
          <w:noProof/>
          <w:lang w:val="en-GB"/>
        </w:rPr>
        <w:t>, and its</w:t>
      </w:r>
      <w:r w:rsidR="00D420D7" w:rsidRPr="00A250AC">
        <w:rPr>
          <w:noProof/>
          <w:lang w:val="en-GB"/>
        </w:rPr>
        <w:t xml:space="preserve"> parameters need to be calibrated before the </w:t>
      </w:r>
      <w:r w:rsidR="00D27F48" w:rsidRPr="00A250AC">
        <w:rPr>
          <w:noProof/>
          <w:lang w:val="en-GB"/>
        </w:rPr>
        <w:t xml:space="preserve">fitting process </w:t>
      </w:r>
      <w:r w:rsidR="002576FC">
        <w:rPr>
          <w:noProof/>
          <w:lang w:val="en-GB"/>
        </w:rPr>
        <w:t xml:space="preserve">are </w:t>
      </w:r>
      <w:r w:rsidR="00D27F48" w:rsidRPr="00A250AC">
        <w:rPr>
          <w:noProof/>
          <w:lang w:val="en-GB"/>
        </w:rPr>
        <w:t>carried out.</w:t>
      </w:r>
      <w:r w:rsidR="00602267" w:rsidRPr="00A250AC">
        <w:rPr>
          <w:noProof/>
          <w:lang w:val="en-GB"/>
        </w:rPr>
        <w:t xml:space="preserve"> </w:t>
      </w:r>
      <w:r w:rsidR="00090CD7" w:rsidRPr="00A250AC">
        <w:rPr>
          <w:noProof/>
          <w:lang w:val="en-GB"/>
        </w:rPr>
        <w:t xml:space="preserve">Once the calibration step is completed, we can </w:t>
      </w:r>
      <w:r w:rsidR="0006466F" w:rsidRPr="00A250AC">
        <w:rPr>
          <w:noProof/>
          <w:lang w:val="en-GB"/>
        </w:rPr>
        <w:t xml:space="preserve">apply the model on prepared DataFrames. </w:t>
      </w:r>
    </w:p>
    <w:p w14:paraId="328F450D" w14:textId="541EAA84" w:rsidR="00C60535" w:rsidRPr="00A250AC" w:rsidRDefault="009311CA" w:rsidP="0027515C">
      <w:pPr>
        <w:pStyle w:val="BodyText"/>
        <w:rPr>
          <w:noProof/>
          <w:lang w:val="en-GB"/>
        </w:rPr>
      </w:pPr>
      <w:r w:rsidRPr="00A250AC">
        <w:rPr>
          <w:noProof/>
          <w:lang w:val="en-GB"/>
        </w:rPr>
        <w:t>However, the</w:t>
      </w:r>
      <w:r w:rsidR="00147897" w:rsidRPr="00A250AC">
        <w:rPr>
          <w:noProof/>
          <w:lang w:val="en-GB"/>
        </w:rPr>
        <w:t xml:space="preserve"> </w:t>
      </w:r>
      <w:r w:rsidR="00324D3F" w:rsidRPr="00A250AC">
        <w:rPr>
          <w:noProof/>
          <w:lang w:val="en-GB"/>
        </w:rPr>
        <w:t xml:space="preserve">available </w:t>
      </w:r>
      <w:r w:rsidR="00147897" w:rsidRPr="00A250AC">
        <w:rPr>
          <w:noProof/>
          <w:lang w:val="en-GB"/>
        </w:rPr>
        <w:t>DataFrame</w:t>
      </w:r>
      <w:r w:rsidRPr="00A250AC">
        <w:rPr>
          <w:noProof/>
          <w:lang w:val="en-GB"/>
        </w:rPr>
        <w:t xml:space="preserve">s </w:t>
      </w:r>
      <w:r w:rsidR="00BB6389" w:rsidRPr="00A250AC">
        <w:rPr>
          <w:noProof/>
          <w:lang w:val="en-GB"/>
        </w:rPr>
        <w:t xml:space="preserve">and their contents </w:t>
      </w:r>
      <w:r w:rsidRPr="00A250AC">
        <w:rPr>
          <w:noProof/>
          <w:lang w:val="en-GB"/>
        </w:rPr>
        <w:t xml:space="preserve">are usually not in the </w:t>
      </w:r>
      <w:r w:rsidR="00BB6389" w:rsidRPr="00A250AC">
        <w:rPr>
          <w:noProof/>
          <w:lang w:val="en-GB"/>
        </w:rPr>
        <w:t xml:space="preserve">format and shape that </w:t>
      </w:r>
      <w:r w:rsidR="000C6878" w:rsidRPr="00A250AC">
        <w:rPr>
          <w:noProof/>
          <w:lang w:val="en-GB"/>
        </w:rPr>
        <w:t>the scikit-learn algorithms require</w:t>
      </w:r>
      <w:r w:rsidR="00B80B7E" w:rsidRPr="00A250AC">
        <w:rPr>
          <w:noProof/>
          <w:lang w:val="en-GB"/>
        </w:rPr>
        <w:t xml:space="preserve"> in the first place</w:t>
      </w:r>
      <w:r w:rsidR="000C6878" w:rsidRPr="00A250AC">
        <w:rPr>
          <w:noProof/>
          <w:lang w:val="en-GB"/>
        </w:rPr>
        <w:t>.</w:t>
      </w:r>
      <w:r w:rsidR="00B80B7E" w:rsidRPr="00A250AC">
        <w:rPr>
          <w:noProof/>
          <w:lang w:val="en-GB"/>
        </w:rPr>
        <w:t xml:space="preserve"> </w:t>
      </w:r>
      <w:r w:rsidR="00626933" w:rsidRPr="00A250AC">
        <w:rPr>
          <w:noProof/>
          <w:lang w:val="en-GB"/>
        </w:rPr>
        <w:t>Therefore, w</w:t>
      </w:r>
      <w:r w:rsidR="00B80B7E" w:rsidRPr="00A250AC">
        <w:rPr>
          <w:noProof/>
          <w:lang w:val="en-GB"/>
        </w:rPr>
        <w:t xml:space="preserve">e </w:t>
      </w:r>
      <w:r w:rsidR="00855437" w:rsidRPr="00A250AC">
        <w:rPr>
          <w:noProof/>
          <w:lang w:val="en-GB"/>
        </w:rPr>
        <w:t xml:space="preserve">need to prepare the dataset accordingly. In this unit, we </w:t>
      </w:r>
      <w:r w:rsidR="00B80B7E" w:rsidRPr="00A250AC">
        <w:rPr>
          <w:noProof/>
          <w:lang w:val="en-GB"/>
        </w:rPr>
        <w:t xml:space="preserve">have learned </w:t>
      </w:r>
      <w:r w:rsidR="00626933" w:rsidRPr="00A250AC">
        <w:rPr>
          <w:noProof/>
          <w:lang w:val="en-GB"/>
        </w:rPr>
        <w:t xml:space="preserve">how to remove missing data, reduce </w:t>
      </w:r>
      <w:r w:rsidR="00261FA4" w:rsidRPr="00A250AC">
        <w:rPr>
          <w:noProof/>
          <w:lang w:val="en-GB"/>
        </w:rPr>
        <w:t xml:space="preserve">categories, discretise numeric variables, select and rename </w:t>
      </w:r>
      <w:r w:rsidR="00C87F92" w:rsidRPr="00A250AC">
        <w:rPr>
          <w:noProof/>
          <w:lang w:val="en-GB"/>
        </w:rPr>
        <w:t>variables, transform data, partition data into training and testing datasets and extracting dependent and independent variables from the original DataFrame</w:t>
      </w:r>
      <w:r w:rsidR="00CB3CCB" w:rsidRPr="00A250AC">
        <w:rPr>
          <w:noProof/>
          <w:lang w:val="en-GB"/>
        </w:rPr>
        <w:t>.</w:t>
      </w:r>
    </w:p>
    <w:p w14:paraId="5BA3E84A" w14:textId="0DCA5A83" w:rsidR="00D47450" w:rsidRPr="00A250AC" w:rsidRDefault="00D478B4" w:rsidP="0027515C">
      <w:pPr>
        <w:pStyle w:val="BodyText"/>
        <w:rPr>
          <w:noProof/>
          <w:lang w:val="en-GB"/>
        </w:rPr>
      </w:pPr>
      <w:r w:rsidRPr="00A250AC">
        <w:rPr>
          <w:noProof/>
          <w:lang w:val="en-GB"/>
        </w:rPr>
        <w:t xml:space="preserve">Subsequently, </w:t>
      </w:r>
      <w:r w:rsidR="00032F6B" w:rsidRPr="00A250AC">
        <w:rPr>
          <w:noProof/>
          <w:lang w:val="en-GB"/>
        </w:rPr>
        <w:t xml:space="preserve">the application of K-Means clustering and </w:t>
      </w:r>
      <w:r w:rsidR="00E43482" w:rsidRPr="00A250AC">
        <w:rPr>
          <w:noProof/>
          <w:lang w:val="en-GB"/>
        </w:rPr>
        <w:t xml:space="preserve">decision trees have been demonstrated. </w:t>
      </w:r>
      <w:r w:rsidR="00762B3B" w:rsidRPr="00A250AC">
        <w:rPr>
          <w:noProof/>
          <w:lang w:val="en-GB"/>
        </w:rPr>
        <w:t xml:space="preserve">To understand and evaluate the </w:t>
      </w:r>
      <w:r w:rsidR="00F554A5" w:rsidRPr="00A250AC">
        <w:rPr>
          <w:noProof/>
          <w:lang w:val="en-GB"/>
        </w:rPr>
        <w:t xml:space="preserve">classification and prediction </w:t>
      </w:r>
      <w:r w:rsidR="00881E1D" w:rsidRPr="00A250AC">
        <w:rPr>
          <w:noProof/>
          <w:lang w:val="en-GB"/>
        </w:rPr>
        <w:t xml:space="preserve">results </w:t>
      </w:r>
      <w:r w:rsidR="00F554A5" w:rsidRPr="00A250AC">
        <w:rPr>
          <w:noProof/>
          <w:lang w:val="en-GB"/>
        </w:rPr>
        <w:t xml:space="preserve">of </w:t>
      </w:r>
      <w:r w:rsidR="00762B3B" w:rsidRPr="00A250AC">
        <w:rPr>
          <w:noProof/>
          <w:lang w:val="en-GB"/>
        </w:rPr>
        <w:t xml:space="preserve">the </w:t>
      </w:r>
      <w:r w:rsidR="00E201AB" w:rsidRPr="00A250AC">
        <w:rPr>
          <w:noProof/>
          <w:lang w:val="en-GB"/>
        </w:rPr>
        <w:t>K-Means clustering</w:t>
      </w:r>
      <w:r w:rsidR="00762B3B" w:rsidRPr="00A250AC">
        <w:rPr>
          <w:noProof/>
          <w:lang w:val="en-GB"/>
        </w:rPr>
        <w:t xml:space="preserve">, we </w:t>
      </w:r>
      <w:r w:rsidR="006A58F1" w:rsidRPr="00A250AC">
        <w:rPr>
          <w:noProof/>
          <w:lang w:val="en-GB"/>
        </w:rPr>
        <w:t xml:space="preserve">need to generate cross-tables of the clustering criteria and the cluster indices, </w:t>
      </w:r>
      <w:r w:rsidR="003011CC" w:rsidRPr="00A250AC">
        <w:rPr>
          <w:noProof/>
          <w:lang w:val="en-GB"/>
        </w:rPr>
        <w:t xml:space="preserve">calculate the </w:t>
      </w:r>
      <w:r w:rsidR="00A001FA" w:rsidRPr="00A250AC">
        <w:rPr>
          <w:noProof/>
          <w:lang w:val="en-GB"/>
        </w:rPr>
        <w:t>Silhouette coefficient</w:t>
      </w:r>
      <w:r w:rsidR="00E8789F" w:rsidRPr="00A250AC">
        <w:rPr>
          <w:noProof/>
          <w:lang w:val="en-GB"/>
        </w:rPr>
        <w:t>,</w:t>
      </w:r>
      <w:r w:rsidR="003011CC" w:rsidRPr="00A250AC">
        <w:rPr>
          <w:noProof/>
          <w:lang w:val="en-GB"/>
        </w:rPr>
        <w:t xml:space="preserve"> and plot the data points </w:t>
      </w:r>
      <w:r w:rsidR="003C258E" w:rsidRPr="00A250AC">
        <w:rPr>
          <w:noProof/>
          <w:lang w:val="en-GB"/>
        </w:rPr>
        <w:t xml:space="preserve">with optical differentiation </w:t>
      </w:r>
      <w:r w:rsidR="00E8789F" w:rsidRPr="00A250AC">
        <w:rPr>
          <w:noProof/>
          <w:lang w:val="en-GB"/>
        </w:rPr>
        <w:t xml:space="preserve">regarding their classification </w:t>
      </w:r>
      <w:r w:rsidR="003C258E" w:rsidRPr="00A250AC">
        <w:rPr>
          <w:noProof/>
          <w:lang w:val="en-GB"/>
        </w:rPr>
        <w:t>on a two-dimensional scatter plot.</w:t>
      </w:r>
      <w:r w:rsidR="00E8789F" w:rsidRPr="00A250AC">
        <w:rPr>
          <w:noProof/>
          <w:lang w:val="en-GB"/>
        </w:rPr>
        <w:t xml:space="preserve"> For decision tree modules, </w:t>
      </w:r>
      <w:r w:rsidR="00972020" w:rsidRPr="00A250AC">
        <w:rPr>
          <w:noProof/>
          <w:lang w:val="en-GB"/>
        </w:rPr>
        <w:t xml:space="preserve">we </w:t>
      </w:r>
      <w:r w:rsidR="00BD5964" w:rsidRPr="00A250AC">
        <w:rPr>
          <w:noProof/>
          <w:lang w:val="en-GB"/>
        </w:rPr>
        <w:t xml:space="preserve">can </w:t>
      </w:r>
      <w:r w:rsidR="00E964DE" w:rsidRPr="00A250AC">
        <w:rPr>
          <w:noProof/>
          <w:lang w:val="en-GB"/>
        </w:rPr>
        <w:t>create tree plot</w:t>
      </w:r>
      <w:r w:rsidR="00BD5964" w:rsidRPr="00A250AC">
        <w:rPr>
          <w:noProof/>
          <w:lang w:val="en-GB"/>
        </w:rPr>
        <w:t>s</w:t>
      </w:r>
      <w:r w:rsidR="00E964DE" w:rsidRPr="00A250AC">
        <w:rPr>
          <w:noProof/>
          <w:lang w:val="en-GB"/>
        </w:rPr>
        <w:t xml:space="preserve"> to understand the classification </w:t>
      </w:r>
      <w:r w:rsidR="00BD5964" w:rsidRPr="00A250AC">
        <w:rPr>
          <w:noProof/>
          <w:lang w:val="en-GB"/>
        </w:rPr>
        <w:t xml:space="preserve">process and </w:t>
      </w:r>
      <w:r w:rsidR="00972020" w:rsidRPr="00A250AC">
        <w:rPr>
          <w:noProof/>
          <w:lang w:val="en-GB"/>
        </w:rPr>
        <w:t xml:space="preserve">compute the confusion matrix, </w:t>
      </w:r>
      <w:r w:rsidR="00BD5964" w:rsidRPr="00A250AC">
        <w:rPr>
          <w:noProof/>
          <w:lang w:val="en-GB"/>
        </w:rPr>
        <w:t>the score</w:t>
      </w:r>
      <w:r w:rsidR="000C1C16" w:rsidRPr="00A250AC">
        <w:rPr>
          <w:noProof/>
          <w:lang w:val="en-GB"/>
        </w:rPr>
        <w:t>s</w:t>
      </w:r>
      <w:r w:rsidR="00BD5964" w:rsidRPr="00A250AC">
        <w:rPr>
          <w:noProof/>
          <w:lang w:val="en-GB"/>
        </w:rPr>
        <w:t xml:space="preserve"> of </w:t>
      </w:r>
      <w:r w:rsidR="00972020" w:rsidRPr="00A250AC">
        <w:rPr>
          <w:noProof/>
          <w:lang w:val="en-GB"/>
        </w:rPr>
        <w:t xml:space="preserve">accuracy, precision </w:t>
      </w:r>
      <w:r w:rsidR="00BD5964" w:rsidRPr="00A250AC">
        <w:rPr>
          <w:noProof/>
          <w:lang w:val="en-GB"/>
        </w:rPr>
        <w:t xml:space="preserve">as well as </w:t>
      </w:r>
      <w:r w:rsidR="0037720E" w:rsidRPr="00A250AC">
        <w:rPr>
          <w:noProof/>
          <w:lang w:val="en-GB"/>
        </w:rPr>
        <w:t xml:space="preserve">recall to assess their predictive performance. </w:t>
      </w:r>
    </w:p>
    <w:p w14:paraId="5B192893" w14:textId="56E99EEF" w:rsidR="00997428" w:rsidRPr="00A250AC" w:rsidRDefault="00997428" w:rsidP="0027515C">
      <w:pPr>
        <w:pStyle w:val="BodyText"/>
        <w:rPr>
          <w:b/>
          <w:noProof/>
          <w:color w:val="800000"/>
          <w:sz w:val="36"/>
          <w:szCs w:val="28"/>
          <w:lang w:val="en-GB"/>
        </w:rPr>
      </w:pPr>
      <w:r w:rsidRPr="00A250AC">
        <w:rPr>
          <w:noProof/>
          <w:lang w:val="en-GB"/>
        </w:rPr>
        <w:br w:type="page"/>
      </w:r>
    </w:p>
    <w:p w14:paraId="47B0C97D" w14:textId="2FF8125C" w:rsidR="001D31D7" w:rsidRPr="00A250AC" w:rsidRDefault="001D31D7" w:rsidP="00630B6D">
      <w:pPr>
        <w:pStyle w:val="Heading2"/>
      </w:pPr>
      <w:r w:rsidRPr="00A250AC">
        <w:lastRenderedPageBreak/>
        <w:t>References</w:t>
      </w:r>
    </w:p>
    <w:p w14:paraId="4A3B495B" w14:textId="48AEC42B" w:rsidR="00B84F7E" w:rsidRPr="00A250AC" w:rsidRDefault="00B84F7E" w:rsidP="00202883">
      <w:pPr>
        <w:pStyle w:val="BodyText"/>
        <w:ind w:left="567" w:hanging="567"/>
        <w:jc w:val="left"/>
        <w:rPr>
          <w:noProof/>
          <w:lang w:val="en-GB"/>
        </w:rPr>
      </w:pPr>
      <w:r w:rsidRPr="00A250AC">
        <w:rPr>
          <w:noProof/>
          <w:lang w:val="en-GB"/>
        </w:rPr>
        <w:t xml:space="preserve">pandas (n.d.). </w:t>
      </w:r>
      <w:r w:rsidRPr="00A250AC">
        <w:rPr>
          <w:i/>
          <w:iCs/>
          <w:noProof/>
          <w:lang w:val="en-GB"/>
        </w:rPr>
        <w:t>pandas.crosstab</w:t>
      </w:r>
      <w:r w:rsidRPr="00A250AC">
        <w:rPr>
          <w:noProof/>
          <w:lang w:val="en-GB"/>
        </w:rPr>
        <w:t xml:space="preserve">. The pandas development team. </w:t>
      </w:r>
      <w:hyperlink r:id="rId89" w:history="1">
        <w:r w:rsidR="00FE4A0F" w:rsidRPr="00FE4A0F">
          <w:rPr>
            <w:rStyle w:val="Hyperlink"/>
            <w:noProof/>
            <w:lang w:val="en-GB"/>
          </w:rPr>
          <w:t>https://pandas.pydata.org/docs/reference/api/pandas.crosstab.html</w:t>
        </w:r>
      </w:hyperlink>
    </w:p>
    <w:p w14:paraId="042E2B13" w14:textId="7BF06B98" w:rsidR="00FA43AB" w:rsidRPr="00A250AC" w:rsidRDefault="00FA43AB" w:rsidP="00202883">
      <w:pPr>
        <w:pStyle w:val="BodyText"/>
        <w:ind w:left="567" w:hanging="567"/>
        <w:jc w:val="left"/>
        <w:rPr>
          <w:noProof/>
          <w:lang w:val="en-GB"/>
        </w:rPr>
      </w:pPr>
      <w:r w:rsidRPr="00A250AC">
        <w:rPr>
          <w:noProof/>
          <w:lang w:val="en-GB"/>
        </w:rPr>
        <w:t xml:space="preserve">pandas (n.d.). </w:t>
      </w:r>
      <w:r w:rsidRPr="00A250AC">
        <w:rPr>
          <w:i/>
          <w:iCs/>
          <w:noProof/>
          <w:lang w:val="en-GB"/>
        </w:rPr>
        <w:t>pandas.DataFrame.add_suffix</w:t>
      </w:r>
      <w:r w:rsidRPr="00A250AC">
        <w:rPr>
          <w:noProof/>
          <w:lang w:val="en-GB"/>
        </w:rPr>
        <w:t xml:space="preserve">. The pandas development team. </w:t>
      </w:r>
      <w:hyperlink r:id="rId90" w:history="1">
        <w:r w:rsidR="00FE4A0F" w:rsidRPr="00FE4A0F">
          <w:rPr>
            <w:rStyle w:val="Hyperlink"/>
            <w:noProof/>
            <w:lang w:val="en-GB"/>
          </w:rPr>
          <w:t>https://pandas.pydata.org/pandas-docs/stable/reference/api/pandas.</w:t>
        </w:r>
        <w:r w:rsidR="00FE4A0F" w:rsidRPr="00B5563E">
          <w:rPr>
            <w:rStyle w:val="Hyperlink"/>
            <w:noProof/>
            <w:lang w:val="en-GB"/>
          </w:rPr>
          <w:t>‌</w:t>
        </w:r>
        <w:r w:rsidR="00FE4A0F" w:rsidRPr="00463107">
          <w:rPr>
            <w:rStyle w:val="Hyperlink"/>
            <w:noProof/>
            <w:lang w:val="en-GB"/>
          </w:rPr>
          <w:t>DataFrame.</w:t>
        </w:r>
        <w:r w:rsidR="00FE4A0F" w:rsidRPr="00202883">
          <w:rPr>
            <w:rStyle w:val="Hyperlink"/>
            <w:noProof/>
            <w:lang w:val="en-GB"/>
          </w:rPr>
          <w:t>add_suffix.html</w:t>
        </w:r>
      </w:hyperlink>
    </w:p>
    <w:p w14:paraId="3A511F1D" w14:textId="1EC9D0E2" w:rsidR="00FA43AB" w:rsidRPr="00A250AC" w:rsidRDefault="00FA43AB" w:rsidP="00202883">
      <w:pPr>
        <w:pStyle w:val="BodyText"/>
        <w:ind w:left="567" w:hanging="567"/>
        <w:jc w:val="left"/>
        <w:rPr>
          <w:noProof/>
          <w:lang w:val="en-GB"/>
        </w:rPr>
      </w:pPr>
      <w:r w:rsidRPr="00A250AC">
        <w:rPr>
          <w:noProof/>
          <w:lang w:val="en-GB"/>
        </w:rPr>
        <w:t xml:space="preserve">pandas (n.d.). </w:t>
      </w:r>
      <w:r w:rsidRPr="00A250AC">
        <w:rPr>
          <w:i/>
          <w:iCs/>
          <w:noProof/>
          <w:lang w:val="en-GB"/>
        </w:rPr>
        <w:t>pandas.DataFrame.astype</w:t>
      </w:r>
      <w:r w:rsidRPr="00A250AC">
        <w:rPr>
          <w:noProof/>
          <w:lang w:val="en-GB"/>
        </w:rPr>
        <w:t xml:space="preserve">. The pandas development team. </w:t>
      </w:r>
      <w:hyperlink r:id="rId91" w:history="1">
        <w:r w:rsidR="00FE4A0F" w:rsidRPr="00FE4A0F">
          <w:rPr>
            <w:rStyle w:val="Hyperlink"/>
            <w:noProof/>
            <w:lang w:val="en-GB"/>
          </w:rPr>
          <w:t>https://pandas.pydata.org/pandas-docs/stable/reference/api/pandas.‌DataFrame.</w:t>
        </w:r>
        <w:r w:rsidR="00FE4A0F" w:rsidRPr="00202883">
          <w:rPr>
            <w:rStyle w:val="Hyperlink"/>
            <w:noProof/>
            <w:lang w:val="en-GB"/>
          </w:rPr>
          <w:t>astype.html</w:t>
        </w:r>
      </w:hyperlink>
    </w:p>
    <w:p w14:paraId="68E0CC9E" w14:textId="5F0E4869" w:rsidR="00B84F7E" w:rsidRPr="00A250AC" w:rsidRDefault="00B84F7E" w:rsidP="00202883">
      <w:pPr>
        <w:pStyle w:val="BodyText"/>
        <w:ind w:left="567" w:hanging="567"/>
        <w:jc w:val="left"/>
        <w:rPr>
          <w:noProof/>
          <w:lang w:val="en-GB"/>
        </w:rPr>
      </w:pPr>
      <w:r w:rsidRPr="00A250AC">
        <w:rPr>
          <w:noProof/>
          <w:lang w:val="en-GB"/>
        </w:rPr>
        <w:t xml:space="preserve">pandas (n.d.). </w:t>
      </w:r>
      <w:r w:rsidRPr="00A250AC">
        <w:rPr>
          <w:i/>
          <w:iCs/>
          <w:noProof/>
          <w:lang w:val="en-GB"/>
        </w:rPr>
        <w:t>pandas.DataFrame.rename</w:t>
      </w:r>
      <w:r w:rsidRPr="00A250AC">
        <w:rPr>
          <w:noProof/>
          <w:lang w:val="en-GB"/>
        </w:rPr>
        <w:t xml:space="preserve">. The pandas development team. </w:t>
      </w:r>
      <w:hyperlink r:id="rId92" w:history="1">
        <w:r w:rsidR="00B5563E" w:rsidRPr="00B5563E">
          <w:rPr>
            <w:rStyle w:val="Hyperlink"/>
            <w:noProof/>
            <w:lang w:val="en-GB"/>
          </w:rPr>
          <w:t>https://pandas.pydata.org/pandas-docs/stable/reference/api/pandas.‌</w:t>
        </w:r>
        <w:r w:rsidR="00B5563E" w:rsidRPr="00463107">
          <w:rPr>
            <w:rStyle w:val="Hyperlink"/>
            <w:noProof/>
            <w:lang w:val="en-GB"/>
          </w:rPr>
          <w:t>DataFrame.</w:t>
        </w:r>
        <w:r w:rsidR="00B5563E" w:rsidRPr="00202883">
          <w:rPr>
            <w:rStyle w:val="Hyperlink"/>
            <w:noProof/>
            <w:lang w:val="en-GB"/>
          </w:rPr>
          <w:t>rename.html</w:t>
        </w:r>
      </w:hyperlink>
    </w:p>
    <w:p w14:paraId="1D913D27" w14:textId="05717804" w:rsidR="00FA43AB" w:rsidRPr="00A250AC" w:rsidRDefault="00FA43AB" w:rsidP="00202883">
      <w:pPr>
        <w:pStyle w:val="BodyText"/>
        <w:ind w:left="567" w:hanging="567"/>
        <w:jc w:val="left"/>
        <w:rPr>
          <w:rStyle w:val="Hyperlink"/>
          <w:noProof/>
          <w:lang w:val="en-GB"/>
        </w:rPr>
      </w:pPr>
      <w:r w:rsidRPr="00A250AC">
        <w:rPr>
          <w:noProof/>
          <w:lang w:val="en-GB"/>
        </w:rPr>
        <w:t xml:space="preserve">pandas (n.d.). </w:t>
      </w:r>
      <w:r w:rsidRPr="00A250AC">
        <w:rPr>
          <w:i/>
          <w:iCs/>
          <w:noProof/>
          <w:lang w:val="en-GB"/>
        </w:rPr>
        <w:t>pandas.DataFrame.replace</w:t>
      </w:r>
      <w:r w:rsidRPr="00A250AC">
        <w:rPr>
          <w:noProof/>
          <w:lang w:val="en-GB"/>
        </w:rPr>
        <w:t xml:space="preserve">. The pandas development team. </w:t>
      </w:r>
      <w:hyperlink r:id="rId93" w:history="1">
        <w:r w:rsidR="00B5563E" w:rsidRPr="00B5563E">
          <w:rPr>
            <w:rStyle w:val="Hyperlink"/>
            <w:noProof/>
            <w:lang w:val="en-GB"/>
          </w:rPr>
          <w:t>https://pandas.pydata.org/pandas-docs/stable/reference/api/pandas.DataFrame</w:t>
        </w:r>
        <w:r w:rsidR="00B5563E" w:rsidRPr="00B5563E">
          <w:rPr>
            <w:rStyle w:val="Hyperlink"/>
            <w:rFonts w:ascii="Times New Roman" w:hAnsi="Times New Roman"/>
            <w:noProof/>
            <w:lang w:val="en-GB"/>
          </w:rPr>
          <w:t>‌</w:t>
        </w:r>
        <w:r w:rsidR="00B5563E" w:rsidRPr="00463107">
          <w:rPr>
            <w:rStyle w:val="Hyperlink"/>
            <w:noProof/>
            <w:lang w:val="en-GB"/>
          </w:rPr>
          <w:t>.replace.html</w:t>
        </w:r>
      </w:hyperlink>
    </w:p>
    <w:p w14:paraId="3133F81D" w14:textId="5AC14B37" w:rsidR="00B84F7E" w:rsidRPr="00A250AC" w:rsidRDefault="00B84F7E" w:rsidP="00202883">
      <w:pPr>
        <w:pStyle w:val="BodyText"/>
        <w:ind w:left="567" w:hanging="567"/>
        <w:jc w:val="left"/>
        <w:rPr>
          <w:noProof/>
          <w:lang w:val="en-GB"/>
        </w:rPr>
      </w:pPr>
      <w:r w:rsidRPr="00A250AC">
        <w:rPr>
          <w:noProof/>
          <w:lang w:val="en-GB"/>
        </w:rPr>
        <w:t xml:space="preserve">pandas (n.d.). </w:t>
      </w:r>
      <w:r w:rsidRPr="00A250AC">
        <w:rPr>
          <w:i/>
          <w:iCs/>
          <w:noProof/>
          <w:lang w:val="en-GB"/>
        </w:rPr>
        <w:t>pandas.DataFrame.transpose</w:t>
      </w:r>
      <w:r w:rsidRPr="00A250AC">
        <w:rPr>
          <w:noProof/>
          <w:lang w:val="en-GB"/>
        </w:rPr>
        <w:t>. The pandas development team.</w:t>
      </w:r>
      <w:r w:rsidR="00B5563E">
        <w:rPr>
          <w:rStyle w:val="Hyperlink"/>
          <w:noProof/>
          <w:lang w:val="en-GB"/>
        </w:rPr>
        <w:t xml:space="preserve"> </w:t>
      </w:r>
      <w:hyperlink r:id="rId94" w:history="1">
        <w:r w:rsidR="00B5563E" w:rsidRPr="00B5563E">
          <w:rPr>
            <w:rStyle w:val="Hyperlink"/>
            <w:noProof/>
            <w:lang w:val="en-GB"/>
          </w:rPr>
          <w:t>https://pandas.pydata.org/pandas-docs/stable/reference/api/pandas.‌</w:t>
        </w:r>
        <w:r w:rsidR="00B5563E" w:rsidRPr="00463107">
          <w:rPr>
            <w:rStyle w:val="Hyperlink"/>
            <w:noProof/>
            <w:lang w:val="en-GB"/>
          </w:rPr>
          <w:t>DataFrame.</w:t>
        </w:r>
        <w:r w:rsidR="00B5563E" w:rsidRPr="00202883">
          <w:rPr>
            <w:rStyle w:val="Hyperlink"/>
            <w:noProof/>
            <w:lang w:val="en-GB"/>
          </w:rPr>
          <w:t>transpose.html</w:t>
        </w:r>
      </w:hyperlink>
    </w:p>
    <w:p w14:paraId="687F34C5" w14:textId="10AB98F2" w:rsidR="00FA43AB" w:rsidRPr="00A250AC" w:rsidRDefault="00FA43AB" w:rsidP="00202883">
      <w:pPr>
        <w:pStyle w:val="BodyText"/>
        <w:ind w:left="567" w:hanging="567"/>
        <w:jc w:val="left"/>
        <w:rPr>
          <w:noProof/>
          <w:lang w:val="en-GB"/>
        </w:rPr>
      </w:pPr>
      <w:r w:rsidRPr="00A250AC">
        <w:rPr>
          <w:noProof/>
          <w:lang w:val="en-GB"/>
        </w:rPr>
        <w:t xml:space="preserve">pandas (n.d.). </w:t>
      </w:r>
      <w:r w:rsidRPr="00A250AC">
        <w:rPr>
          <w:i/>
          <w:iCs/>
          <w:noProof/>
          <w:lang w:val="en-GB"/>
        </w:rPr>
        <w:t>pandas.get_dummies</w:t>
      </w:r>
      <w:r w:rsidRPr="00A250AC">
        <w:rPr>
          <w:noProof/>
          <w:lang w:val="en-GB"/>
        </w:rPr>
        <w:t xml:space="preserve">. The pandas development team. </w:t>
      </w:r>
      <w:hyperlink r:id="rId95" w:history="1">
        <w:r w:rsidR="00B5563E" w:rsidRPr="00B5563E">
          <w:rPr>
            <w:rStyle w:val="Hyperlink"/>
            <w:noProof/>
            <w:lang w:val="en-GB"/>
          </w:rPr>
          <w:t>https://pandas.pydata.org/pandas-docs/stable/reference/api/pandas.</w:t>
        </w:r>
        <w:r w:rsidR="00B5563E" w:rsidRPr="00B5563E">
          <w:rPr>
            <w:rStyle w:val="Hyperlink"/>
            <w:rFonts w:ascii="Times New Roman" w:hAnsi="Times New Roman"/>
            <w:noProof/>
            <w:lang w:val="en-GB"/>
          </w:rPr>
          <w:t>‌</w:t>
        </w:r>
        <w:r w:rsidR="00B5563E" w:rsidRPr="00463107">
          <w:rPr>
            <w:rStyle w:val="Hyperlink"/>
            <w:noProof/>
            <w:lang w:val="en-GB"/>
          </w:rPr>
          <w:t>get_dummies.html</w:t>
        </w:r>
      </w:hyperlink>
    </w:p>
    <w:p w14:paraId="50E16F20" w14:textId="3A2ECD81" w:rsidR="00A21910" w:rsidRPr="00A250AC" w:rsidRDefault="00A21910" w:rsidP="00202883">
      <w:pPr>
        <w:pStyle w:val="BodyText"/>
        <w:ind w:left="567" w:hanging="567"/>
        <w:jc w:val="left"/>
        <w:rPr>
          <w:noProof/>
          <w:lang w:val="en-GB"/>
        </w:rPr>
      </w:pPr>
      <w:r w:rsidRPr="00A250AC">
        <w:rPr>
          <w:noProof/>
          <w:lang w:val="en-GB"/>
        </w:rPr>
        <w:t xml:space="preserve">scikit learn (n.d.). </w:t>
      </w:r>
      <w:r w:rsidRPr="00A250AC">
        <w:rPr>
          <w:i/>
          <w:iCs/>
          <w:noProof/>
          <w:lang w:val="en-GB"/>
        </w:rPr>
        <w:t>Clustering</w:t>
      </w:r>
      <w:r w:rsidRPr="00A250AC">
        <w:rPr>
          <w:noProof/>
          <w:lang w:val="en-GB"/>
        </w:rPr>
        <w:t>. scikit-learn developers.</w:t>
      </w:r>
      <w:r w:rsidR="0051730B">
        <w:rPr>
          <w:noProof/>
          <w:lang w:val="en-GB"/>
        </w:rPr>
        <w:br/>
      </w:r>
      <w:hyperlink r:id="rId96" w:history="1">
        <w:r w:rsidR="0051730B" w:rsidRPr="0051730B">
          <w:rPr>
            <w:rStyle w:val="Hyperlink"/>
            <w:noProof/>
            <w:lang w:val="en-GB"/>
          </w:rPr>
          <w:t>https://scikit-learn.org/stable/modules/clustering.html</w:t>
        </w:r>
      </w:hyperlink>
    </w:p>
    <w:p w14:paraId="0BA0ED4B" w14:textId="42087F01" w:rsidR="00A2268A" w:rsidRPr="00A250AC" w:rsidRDefault="00072EB6" w:rsidP="00202883">
      <w:pPr>
        <w:pStyle w:val="BodyText"/>
        <w:ind w:left="567" w:hanging="567"/>
        <w:jc w:val="left"/>
        <w:rPr>
          <w:noProof/>
          <w:lang w:val="en-GB"/>
        </w:rPr>
      </w:pPr>
      <w:r w:rsidRPr="00A250AC">
        <w:rPr>
          <w:noProof/>
          <w:lang w:val="en-GB"/>
        </w:rPr>
        <w:t xml:space="preserve">scikit learn (n.d.). </w:t>
      </w:r>
      <w:r w:rsidR="00D04CB4" w:rsidRPr="00A250AC">
        <w:rPr>
          <w:i/>
          <w:iCs/>
          <w:noProof/>
          <w:lang w:val="en-GB"/>
        </w:rPr>
        <w:t>Decision Trees</w:t>
      </w:r>
      <w:r w:rsidRPr="00A250AC">
        <w:rPr>
          <w:noProof/>
          <w:lang w:val="en-GB"/>
        </w:rPr>
        <w:t>. scikit-learn developers.</w:t>
      </w:r>
      <w:r w:rsidR="0051730B">
        <w:rPr>
          <w:rStyle w:val="Hyperlink"/>
          <w:noProof/>
          <w:lang w:val="en-GB"/>
        </w:rPr>
        <w:br/>
      </w:r>
      <w:hyperlink r:id="rId97" w:history="1">
        <w:r w:rsidR="0051730B" w:rsidRPr="0051730B">
          <w:rPr>
            <w:rStyle w:val="Hyperlink"/>
            <w:noProof/>
            <w:lang w:val="en-GB"/>
          </w:rPr>
          <w:t>https://scikit-learn.org/stable/modules/tree.html</w:t>
        </w:r>
      </w:hyperlink>
    </w:p>
    <w:p w14:paraId="116A2E2A" w14:textId="56F11151" w:rsidR="00A21910" w:rsidRPr="00A250AC" w:rsidRDefault="00A21910" w:rsidP="00202883">
      <w:pPr>
        <w:pStyle w:val="BodyText"/>
        <w:ind w:left="567" w:hanging="567"/>
        <w:jc w:val="left"/>
        <w:rPr>
          <w:noProof/>
          <w:lang w:val="en-GB"/>
        </w:rPr>
      </w:pPr>
      <w:r w:rsidRPr="00A250AC">
        <w:rPr>
          <w:noProof/>
          <w:lang w:val="en-GB"/>
        </w:rPr>
        <w:t xml:space="preserve">scikit learn (n.d.). </w:t>
      </w:r>
      <w:r w:rsidRPr="00A250AC">
        <w:rPr>
          <w:i/>
          <w:iCs/>
          <w:noProof/>
          <w:lang w:val="en-GB"/>
        </w:rPr>
        <w:t>Installing scikit-learn</w:t>
      </w:r>
      <w:r w:rsidRPr="00A250AC">
        <w:rPr>
          <w:noProof/>
          <w:lang w:val="en-GB"/>
        </w:rPr>
        <w:t>. scikit-learn developers.</w:t>
      </w:r>
      <w:r w:rsidR="0051730B">
        <w:rPr>
          <w:rStyle w:val="Hyperlink"/>
          <w:noProof/>
          <w:lang w:val="en-GB"/>
        </w:rPr>
        <w:br/>
      </w:r>
      <w:hyperlink r:id="rId98" w:history="1">
        <w:r w:rsidR="0051730B" w:rsidRPr="0051730B">
          <w:rPr>
            <w:rStyle w:val="Hyperlink"/>
            <w:noProof/>
            <w:lang w:val="en-GB"/>
          </w:rPr>
          <w:t>https://scikit-learn.org/stable/install.html</w:t>
        </w:r>
      </w:hyperlink>
    </w:p>
    <w:p w14:paraId="67E180EF" w14:textId="4BDFE25D" w:rsidR="00A21910" w:rsidRPr="00A250AC" w:rsidRDefault="00A21910" w:rsidP="00202883">
      <w:pPr>
        <w:pStyle w:val="BodyText"/>
        <w:ind w:left="567" w:hanging="567"/>
        <w:jc w:val="left"/>
        <w:rPr>
          <w:noProof/>
          <w:lang w:val="en-GB"/>
        </w:rPr>
      </w:pPr>
      <w:r w:rsidRPr="00A250AC">
        <w:rPr>
          <w:noProof/>
          <w:lang w:val="en-GB"/>
        </w:rPr>
        <w:t xml:space="preserve">scikit learn (n.d.). </w:t>
      </w:r>
      <w:r w:rsidRPr="00A250AC">
        <w:rPr>
          <w:i/>
          <w:iCs/>
          <w:noProof/>
          <w:lang w:val="en-GB"/>
        </w:rPr>
        <w:t>sklearn.cluster.KMeans</w:t>
      </w:r>
      <w:r w:rsidRPr="00A250AC">
        <w:rPr>
          <w:noProof/>
          <w:lang w:val="en-GB"/>
        </w:rPr>
        <w:t>. scikit-learn developers.</w:t>
      </w:r>
      <w:r w:rsidR="0051730B">
        <w:rPr>
          <w:noProof/>
          <w:lang w:val="en-GB"/>
        </w:rPr>
        <w:t xml:space="preserve"> </w:t>
      </w:r>
      <w:r w:rsidR="006406F7">
        <w:rPr>
          <w:noProof/>
          <w:lang w:val="en-GB"/>
        </w:rPr>
        <w:br/>
      </w:r>
      <w:hyperlink r:id="rId99" w:history="1">
        <w:r w:rsidR="006406F7" w:rsidRPr="006406F7">
          <w:rPr>
            <w:rStyle w:val="Hyperlink"/>
            <w:noProof/>
            <w:lang w:val="en-GB"/>
          </w:rPr>
          <w:t>https://scikit-learn.org/stable/modules/generated/sklearn.cluster.KMeans.html</w:t>
        </w:r>
      </w:hyperlink>
    </w:p>
    <w:p w14:paraId="6E257B70" w14:textId="57AA99CE" w:rsidR="00A21910" w:rsidRPr="00A250AC" w:rsidRDefault="00A21910" w:rsidP="00202883">
      <w:pPr>
        <w:pStyle w:val="BodyText"/>
        <w:ind w:left="567" w:hanging="567"/>
        <w:jc w:val="left"/>
        <w:rPr>
          <w:rStyle w:val="Hyperlink"/>
          <w:noProof/>
          <w:lang w:val="en-GB"/>
        </w:rPr>
      </w:pPr>
      <w:r w:rsidRPr="00A250AC">
        <w:rPr>
          <w:noProof/>
          <w:lang w:val="en-GB"/>
        </w:rPr>
        <w:lastRenderedPageBreak/>
        <w:t xml:space="preserve">scikit learn (n.d.). </w:t>
      </w:r>
      <w:r w:rsidRPr="00A250AC">
        <w:rPr>
          <w:i/>
          <w:iCs/>
          <w:noProof/>
          <w:lang w:val="en-GB"/>
        </w:rPr>
        <w:t>sklearn.decomposition.PCA</w:t>
      </w:r>
      <w:r w:rsidRPr="00A250AC">
        <w:rPr>
          <w:noProof/>
          <w:lang w:val="en-GB"/>
        </w:rPr>
        <w:t>. scikit-learn developers.</w:t>
      </w:r>
      <w:r w:rsidR="00AA5B67">
        <w:rPr>
          <w:noProof/>
          <w:lang w:val="en-GB"/>
        </w:rPr>
        <w:br/>
      </w:r>
      <w:hyperlink r:id="rId100" w:history="1">
        <w:r w:rsidR="00AA5B67" w:rsidRPr="00AA5B67">
          <w:rPr>
            <w:rStyle w:val="Hyperlink"/>
            <w:noProof/>
            <w:lang w:val="en-GB"/>
          </w:rPr>
          <w:t>https://scikit-</w:t>
        </w:r>
      </w:hyperlink>
      <w:r w:rsidRPr="00A250AC">
        <w:rPr>
          <w:rStyle w:val="Hyperlink"/>
          <w:noProof/>
          <w:lang w:val="en-GB"/>
        </w:rPr>
        <w:t>learn.org/stable/modules/generated/sklearn.decomposition.PCA.‌html</w:t>
      </w:r>
    </w:p>
    <w:p w14:paraId="34402913" w14:textId="7C569B24" w:rsidR="002D1598" w:rsidRPr="00A250AC" w:rsidRDefault="000512F1" w:rsidP="00202883">
      <w:pPr>
        <w:pStyle w:val="BodyText"/>
        <w:ind w:left="567" w:hanging="567"/>
        <w:jc w:val="left"/>
        <w:rPr>
          <w:noProof/>
          <w:lang w:val="en-GB"/>
        </w:rPr>
      </w:pPr>
      <w:r w:rsidRPr="00A250AC">
        <w:rPr>
          <w:noProof/>
          <w:lang w:val="en-GB"/>
        </w:rPr>
        <w:t xml:space="preserve">scikit learn (n.d.). </w:t>
      </w:r>
      <w:r w:rsidRPr="00A250AC">
        <w:rPr>
          <w:i/>
          <w:iCs/>
          <w:noProof/>
          <w:lang w:val="en-GB"/>
        </w:rPr>
        <w:t>sklearn.metrics: Metrics</w:t>
      </w:r>
      <w:r w:rsidRPr="00A250AC">
        <w:rPr>
          <w:noProof/>
          <w:lang w:val="en-GB"/>
        </w:rPr>
        <w:t>. scikit-learn developers.</w:t>
      </w:r>
      <w:r w:rsidR="00463107">
        <w:rPr>
          <w:rStyle w:val="Hyperlink"/>
          <w:noProof/>
          <w:lang w:val="en-GB"/>
        </w:rPr>
        <w:br/>
      </w:r>
      <w:hyperlink r:id="rId101" w:anchor="module-sklearn.metrics" w:history="1">
        <w:r w:rsidR="00463107" w:rsidRPr="00463107">
          <w:rPr>
            <w:rStyle w:val="Hyperlink"/>
            <w:noProof/>
            <w:lang w:val="en-GB"/>
          </w:rPr>
          <w:t>https://scikit-learn.org/stable/modules/classes.html?highlight=metrics#module-sklearn.metrics</w:t>
        </w:r>
      </w:hyperlink>
    </w:p>
    <w:p w14:paraId="6E658F78" w14:textId="1A6ADE8B" w:rsidR="003B4FBF" w:rsidRPr="00A250AC" w:rsidRDefault="003B4FBF" w:rsidP="00202883">
      <w:pPr>
        <w:pStyle w:val="BodyText"/>
        <w:ind w:left="567" w:hanging="567"/>
        <w:jc w:val="left"/>
        <w:rPr>
          <w:noProof/>
          <w:lang w:val="en-GB"/>
        </w:rPr>
      </w:pPr>
      <w:r w:rsidRPr="00A250AC">
        <w:rPr>
          <w:noProof/>
          <w:lang w:val="en-GB"/>
        </w:rPr>
        <w:t xml:space="preserve">scikit learn (n.d.). </w:t>
      </w:r>
      <w:r w:rsidRPr="00A250AC">
        <w:rPr>
          <w:i/>
          <w:iCs/>
          <w:noProof/>
          <w:lang w:val="en-GB"/>
        </w:rPr>
        <w:t>sklearn.metrics.accuracy_score</w:t>
      </w:r>
      <w:r w:rsidRPr="00A250AC">
        <w:rPr>
          <w:noProof/>
          <w:lang w:val="en-GB"/>
        </w:rPr>
        <w:t>. scikit-learn developers.</w:t>
      </w:r>
      <w:r w:rsidR="00463107">
        <w:rPr>
          <w:noProof/>
          <w:lang w:val="en-GB"/>
        </w:rPr>
        <w:br/>
      </w:r>
      <w:hyperlink r:id="rId102" w:history="1">
        <w:r w:rsidR="00463107" w:rsidRPr="00463107">
          <w:rPr>
            <w:rStyle w:val="Hyperlink"/>
            <w:noProof/>
            <w:lang w:val="en-GB"/>
          </w:rPr>
          <w:t>https://scikit-learn.org/stable/modules/generated/sklearn.metrics.accuracy_</w:t>
        </w:r>
        <w:r w:rsidR="00463107" w:rsidRPr="00463107">
          <w:rPr>
            <w:rStyle w:val="Hyperlink"/>
            <w:rFonts w:ascii="Times New Roman" w:hAnsi="Times New Roman"/>
            <w:noProof/>
            <w:lang w:val="en-GB"/>
          </w:rPr>
          <w:t>‌</w:t>
        </w:r>
        <w:r w:rsidR="00463107" w:rsidRPr="00463107">
          <w:rPr>
            <w:rStyle w:val="Hyperlink"/>
            <w:noProof/>
            <w:lang w:val="en-GB"/>
          </w:rPr>
          <w:t>score.html</w:t>
        </w:r>
      </w:hyperlink>
    </w:p>
    <w:p w14:paraId="2E5A92D0" w14:textId="6C087CBD" w:rsidR="003B4FBF" w:rsidRPr="00A250AC" w:rsidRDefault="003B4FBF" w:rsidP="00202883">
      <w:pPr>
        <w:pStyle w:val="BodyText"/>
        <w:ind w:left="567" w:hanging="567"/>
        <w:jc w:val="left"/>
        <w:rPr>
          <w:noProof/>
          <w:lang w:val="en-GB"/>
        </w:rPr>
      </w:pPr>
      <w:r w:rsidRPr="00A250AC">
        <w:rPr>
          <w:noProof/>
          <w:lang w:val="en-GB"/>
        </w:rPr>
        <w:t xml:space="preserve">scikit learn (n.d.). </w:t>
      </w:r>
      <w:r w:rsidRPr="00A250AC">
        <w:rPr>
          <w:i/>
          <w:iCs/>
          <w:noProof/>
          <w:lang w:val="en-GB"/>
        </w:rPr>
        <w:t>sklearn.metrics.confusion_matrix</w:t>
      </w:r>
      <w:r w:rsidRPr="00A250AC">
        <w:rPr>
          <w:noProof/>
          <w:lang w:val="en-GB"/>
        </w:rPr>
        <w:t>. scikit-learn developers.</w:t>
      </w:r>
      <w:r w:rsidR="00463107">
        <w:rPr>
          <w:rStyle w:val="Hyperlink"/>
          <w:noProof/>
          <w:lang w:val="en-GB"/>
        </w:rPr>
        <w:t xml:space="preserve"> </w:t>
      </w:r>
      <w:hyperlink r:id="rId103" w:history="1">
        <w:r w:rsidR="00463107" w:rsidRPr="00463107">
          <w:rPr>
            <w:rStyle w:val="Hyperlink"/>
            <w:noProof/>
            <w:lang w:val="en-GB"/>
          </w:rPr>
          <w:t>https://scikit-learn.org/stable/modules/generated/sklearn.metrics.confusion_</w:t>
        </w:r>
        <w:r w:rsidR="00463107" w:rsidRPr="00463107">
          <w:rPr>
            <w:rStyle w:val="Hyperlink"/>
            <w:rFonts w:ascii="Times New Roman" w:hAnsi="Times New Roman"/>
            <w:noProof/>
            <w:lang w:val="en-GB"/>
          </w:rPr>
          <w:t>‌</w:t>
        </w:r>
        <w:r w:rsidR="00463107" w:rsidRPr="00463107">
          <w:rPr>
            <w:rStyle w:val="Hyperlink"/>
            <w:noProof/>
            <w:lang w:val="en-GB"/>
          </w:rPr>
          <w:t>matrix.html</w:t>
        </w:r>
      </w:hyperlink>
    </w:p>
    <w:p w14:paraId="5DBD9612" w14:textId="09AAD519" w:rsidR="003B4FBF" w:rsidRPr="00A250AC" w:rsidRDefault="003B4FBF" w:rsidP="00202883">
      <w:pPr>
        <w:pStyle w:val="BodyText"/>
        <w:ind w:left="567" w:hanging="567"/>
        <w:jc w:val="left"/>
        <w:rPr>
          <w:noProof/>
          <w:lang w:val="en-GB"/>
        </w:rPr>
      </w:pPr>
      <w:r w:rsidRPr="00A250AC">
        <w:rPr>
          <w:noProof/>
          <w:lang w:val="en-GB"/>
        </w:rPr>
        <w:t xml:space="preserve">scikit learn (n.d.). </w:t>
      </w:r>
      <w:r w:rsidRPr="00A250AC">
        <w:rPr>
          <w:i/>
          <w:iCs/>
          <w:noProof/>
          <w:lang w:val="en-GB"/>
        </w:rPr>
        <w:t>sklearn.metrics.precision_score</w:t>
      </w:r>
      <w:r w:rsidRPr="00A250AC">
        <w:rPr>
          <w:noProof/>
          <w:lang w:val="en-GB"/>
        </w:rPr>
        <w:t>. scikit-learn developers.</w:t>
      </w:r>
      <w:r w:rsidR="008B04FC">
        <w:rPr>
          <w:rStyle w:val="Hyperlink"/>
          <w:noProof/>
          <w:lang w:val="en-GB"/>
        </w:rPr>
        <w:br/>
      </w:r>
      <w:hyperlink r:id="rId104" w:history="1">
        <w:r w:rsidR="008B04FC" w:rsidRPr="008B04FC">
          <w:rPr>
            <w:rStyle w:val="Hyperlink"/>
            <w:noProof/>
            <w:lang w:val="en-GB"/>
          </w:rPr>
          <w:t>https://scikit-learn.org/stable/modules/generated/sklearn.metrics.precision_</w:t>
        </w:r>
        <w:r w:rsidR="008B04FC" w:rsidRPr="008B04FC">
          <w:rPr>
            <w:rStyle w:val="Hyperlink"/>
            <w:rFonts w:ascii="Times New Roman" w:hAnsi="Times New Roman"/>
            <w:noProof/>
            <w:lang w:val="en-GB"/>
          </w:rPr>
          <w:t>‌</w:t>
        </w:r>
        <w:r w:rsidR="008B04FC" w:rsidRPr="008B04FC">
          <w:rPr>
            <w:rStyle w:val="Hyperlink"/>
            <w:noProof/>
            <w:lang w:val="en-GB"/>
          </w:rPr>
          <w:t>score.html</w:t>
        </w:r>
      </w:hyperlink>
    </w:p>
    <w:p w14:paraId="39DA2E88" w14:textId="23CF6C00" w:rsidR="003B4FBF" w:rsidRPr="00A250AC" w:rsidRDefault="003B4FBF" w:rsidP="00202883">
      <w:pPr>
        <w:pStyle w:val="BodyText"/>
        <w:ind w:left="567" w:hanging="567"/>
        <w:jc w:val="left"/>
        <w:rPr>
          <w:noProof/>
          <w:lang w:val="en-GB"/>
        </w:rPr>
      </w:pPr>
      <w:r w:rsidRPr="00A250AC">
        <w:rPr>
          <w:noProof/>
          <w:lang w:val="en-GB"/>
        </w:rPr>
        <w:t xml:space="preserve">scikit learn (n.d.). </w:t>
      </w:r>
      <w:r w:rsidRPr="00554DD7">
        <w:rPr>
          <w:noProof/>
          <w:lang w:val="en-GB"/>
        </w:rPr>
        <w:t>sklearn.metrics.recall_score</w:t>
      </w:r>
      <w:r w:rsidRPr="00A250AC">
        <w:rPr>
          <w:noProof/>
          <w:lang w:val="en-GB"/>
        </w:rPr>
        <w:t>. scikit-learn developers.</w:t>
      </w:r>
      <w:r w:rsidR="008B04FC">
        <w:br/>
      </w:r>
      <w:hyperlink r:id="rId105" w:history="1">
        <w:r w:rsidR="008B04FC" w:rsidRPr="00554DD7">
          <w:rPr>
            <w:rStyle w:val="Hyperlink"/>
          </w:rPr>
          <w:t>https://scikit-learn.org/stable/modules/generated/sklearn.metrics.recall_</w:t>
        </w:r>
        <w:r w:rsidR="008B04FC" w:rsidRPr="00554DD7">
          <w:rPr>
            <w:rStyle w:val="Hyperlink"/>
            <w:rFonts w:ascii="Times New Roman" w:hAnsi="Times New Roman"/>
          </w:rPr>
          <w:t>‌</w:t>
        </w:r>
        <w:r w:rsidR="008B04FC" w:rsidRPr="00554DD7">
          <w:rPr>
            <w:rStyle w:val="Hyperlink"/>
          </w:rPr>
          <w:t>score.html</w:t>
        </w:r>
      </w:hyperlink>
    </w:p>
    <w:p w14:paraId="5916AABC" w14:textId="6C667CD9" w:rsidR="00A21910" w:rsidRPr="00554DD7" w:rsidRDefault="00A21910" w:rsidP="00202883">
      <w:pPr>
        <w:pStyle w:val="BodyText"/>
        <w:ind w:left="567" w:hanging="567"/>
        <w:jc w:val="left"/>
      </w:pPr>
      <w:r w:rsidRPr="00A250AC">
        <w:rPr>
          <w:noProof/>
          <w:lang w:val="en-GB"/>
        </w:rPr>
        <w:t xml:space="preserve">scikit learn (n.d.). </w:t>
      </w:r>
      <w:r w:rsidRPr="00554DD7">
        <w:rPr>
          <w:noProof/>
          <w:lang w:val="en-GB"/>
        </w:rPr>
        <w:t>sklearn.metrics.silhouette_score</w:t>
      </w:r>
      <w:r w:rsidRPr="00A250AC">
        <w:rPr>
          <w:noProof/>
          <w:lang w:val="en-GB"/>
        </w:rPr>
        <w:t>. scikit-learn developers.</w:t>
      </w:r>
      <w:r w:rsidR="00EB24DF">
        <w:t xml:space="preserve"> </w:t>
      </w:r>
      <w:hyperlink r:id="rId106" w:history="1">
        <w:r w:rsidR="00EB24DF" w:rsidRPr="00554DD7">
          <w:rPr>
            <w:rStyle w:val="Hyperlink"/>
          </w:rPr>
          <w:t>https://scikit-learn.org/stable/modules/generated/sklearn.metrics.silhouette_</w:t>
        </w:r>
        <w:r w:rsidR="00EB24DF" w:rsidRPr="00554DD7">
          <w:rPr>
            <w:rStyle w:val="Hyperlink"/>
            <w:rFonts w:ascii="Times New Roman" w:hAnsi="Times New Roman"/>
          </w:rPr>
          <w:t>‌</w:t>
        </w:r>
        <w:r w:rsidR="00EB24DF" w:rsidRPr="00554DD7">
          <w:rPr>
            <w:rStyle w:val="Hyperlink"/>
          </w:rPr>
          <w:t>score.html</w:t>
        </w:r>
      </w:hyperlink>
    </w:p>
    <w:p w14:paraId="16677BF9" w14:textId="2FF41C9C" w:rsidR="00A21910" w:rsidRPr="00136865" w:rsidRDefault="00A21910" w:rsidP="00202883">
      <w:pPr>
        <w:pStyle w:val="BodyText"/>
        <w:ind w:left="567" w:hanging="567"/>
        <w:jc w:val="left"/>
        <w:rPr>
          <w:noProof/>
          <w:lang w:val="en-GB"/>
        </w:rPr>
      </w:pPr>
      <w:r w:rsidRPr="00136865">
        <w:rPr>
          <w:noProof/>
          <w:lang w:val="en-GB"/>
        </w:rPr>
        <w:t xml:space="preserve">scikit learn (n.d.). </w:t>
      </w:r>
      <w:r w:rsidRPr="007E60AA">
        <w:rPr>
          <w:noProof/>
          <w:lang w:val="en-GB"/>
        </w:rPr>
        <w:t>sklearn.model_selection.train_test_split</w:t>
      </w:r>
      <w:r w:rsidRPr="00136865">
        <w:rPr>
          <w:noProof/>
          <w:lang w:val="en-GB"/>
        </w:rPr>
        <w:t>. scikit-learn developers.</w:t>
      </w:r>
      <w:r w:rsidR="001C3007">
        <w:t xml:space="preserve"> </w:t>
      </w:r>
      <w:hyperlink r:id="rId107" w:history="1">
        <w:r w:rsidR="001C3007" w:rsidRPr="007E60AA">
          <w:rPr>
            <w:rStyle w:val="Hyperlink"/>
          </w:rPr>
          <w:t>https://scikit-learn.org/stable/modules/generated/sklearn.model_selection.</w:t>
        </w:r>
        <w:r w:rsidR="001C3007" w:rsidRPr="007E60AA">
          <w:rPr>
            <w:rStyle w:val="Hyperlink"/>
            <w:rFonts w:ascii="Times New Roman" w:hAnsi="Times New Roman"/>
          </w:rPr>
          <w:t>‌</w:t>
        </w:r>
        <w:r w:rsidR="001C3007" w:rsidRPr="007E60AA">
          <w:rPr>
            <w:rStyle w:val="Hyperlink"/>
          </w:rPr>
          <w:t>train_test_split.html</w:t>
        </w:r>
      </w:hyperlink>
    </w:p>
    <w:p w14:paraId="60445EA2" w14:textId="186FC578" w:rsidR="00B44BFA" w:rsidRPr="00136865" w:rsidRDefault="00000901" w:rsidP="00202883">
      <w:pPr>
        <w:pStyle w:val="BodyText"/>
        <w:ind w:left="567" w:hanging="567"/>
        <w:jc w:val="left"/>
        <w:rPr>
          <w:noProof/>
          <w:lang w:val="en-GB"/>
        </w:rPr>
      </w:pPr>
      <w:r w:rsidRPr="00136865">
        <w:rPr>
          <w:noProof/>
          <w:lang w:val="en-GB"/>
        </w:rPr>
        <w:t xml:space="preserve">scikit learn (n.d.). </w:t>
      </w:r>
      <w:r w:rsidR="003C03EF" w:rsidRPr="007E60AA">
        <w:rPr>
          <w:noProof/>
          <w:lang w:val="en-GB"/>
        </w:rPr>
        <w:t>sklearn.preprocessing.normalize</w:t>
      </w:r>
      <w:r w:rsidRPr="00136865">
        <w:rPr>
          <w:noProof/>
          <w:lang w:val="en-GB"/>
        </w:rPr>
        <w:t>. scikit-learn developers.</w:t>
      </w:r>
      <w:r w:rsidR="001C3007">
        <w:t xml:space="preserve"> </w:t>
      </w:r>
      <w:hyperlink r:id="rId108" w:history="1">
        <w:r w:rsidR="001C3007" w:rsidRPr="007E60AA">
          <w:rPr>
            <w:rStyle w:val="Hyperlink"/>
          </w:rPr>
          <w:t>https://scikit-learn.org/stable/modules/generated/sklearn.preprocessing.</w:t>
        </w:r>
        <w:r w:rsidR="001C3007" w:rsidRPr="007E60AA">
          <w:rPr>
            <w:rStyle w:val="Hyperlink"/>
            <w:rFonts w:ascii="Times New Roman" w:hAnsi="Times New Roman"/>
          </w:rPr>
          <w:t>‌</w:t>
        </w:r>
        <w:r w:rsidR="001C3007" w:rsidRPr="007E60AA">
          <w:rPr>
            <w:rStyle w:val="Hyperlink"/>
          </w:rPr>
          <w:t>normalize.html</w:t>
        </w:r>
      </w:hyperlink>
    </w:p>
    <w:p w14:paraId="0960069D" w14:textId="174D5343" w:rsidR="00A21910" w:rsidRPr="007E60AA" w:rsidRDefault="00A21910" w:rsidP="007E60AA">
      <w:pPr>
        <w:pStyle w:val="BodyText"/>
        <w:ind w:left="567" w:hanging="567"/>
        <w:jc w:val="left"/>
      </w:pPr>
      <w:r w:rsidRPr="00136865">
        <w:rPr>
          <w:noProof/>
          <w:lang w:val="en-GB"/>
        </w:rPr>
        <w:t xml:space="preserve">scikit learn (n.d.). </w:t>
      </w:r>
      <w:r w:rsidRPr="007E60AA">
        <w:rPr>
          <w:noProof/>
          <w:lang w:val="en-GB"/>
        </w:rPr>
        <w:t>sklearn.preprocessing: Preprocessing and Normalization</w:t>
      </w:r>
      <w:r w:rsidRPr="00136865">
        <w:rPr>
          <w:noProof/>
          <w:lang w:val="en-GB"/>
        </w:rPr>
        <w:t>. scikit-learn developers.</w:t>
      </w:r>
      <w:r w:rsidR="001C3007">
        <w:rPr>
          <w:noProof/>
          <w:lang w:val="en-GB"/>
        </w:rPr>
        <w:br/>
      </w:r>
      <w:hyperlink r:id="rId109" w:anchor="module-sklearn.preprocessing" w:history="1">
        <w:r w:rsidR="00FB579C" w:rsidRPr="005700F2">
          <w:rPr>
            <w:rStyle w:val="Hyperlink"/>
          </w:rPr>
          <w:t>https://scikit-learn.org/stable/modules/classes.html?highlight=preprocessing#</w:t>
        </w:r>
        <w:r w:rsidR="00411C6F" w:rsidRPr="00411C6F">
          <w:rPr>
            <w:rStyle w:val="Hyperlink"/>
          </w:rPr>
          <w:t>‌</w:t>
        </w:r>
        <w:r w:rsidR="00FB579C" w:rsidRPr="005700F2">
          <w:rPr>
            <w:rStyle w:val="Hyperlink"/>
          </w:rPr>
          <w:t>module-sklearn.preprocessing</w:t>
        </w:r>
      </w:hyperlink>
    </w:p>
    <w:p w14:paraId="2F85774A" w14:textId="6F0351A8" w:rsidR="00B44BFA" w:rsidRPr="00FD1B82" w:rsidRDefault="00CF225E" w:rsidP="00FD1B82">
      <w:pPr>
        <w:pStyle w:val="BodyText"/>
        <w:ind w:left="567" w:hanging="567"/>
        <w:jc w:val="left"/>
      </w:pPr>
      <w:r w:rsidRPr="00136865">
        <w:rPr>
          <w:noProof/>
          <w:lang w:val="en-GB"/>
        </w:rPr>
        <w:t xml:space="preserve">scikit learn (n.d.). </w:t>
      </w:r>
      <w:r w:rsidRPr="00FD1B82">
        <w:rPr>
          <w:noProof/>
          <w:lang w:val="en-GB"/>
        </w:rPr>
        <w:t>sklearn.preprocessing.</w:t>
      </w:r>
      <w:r w:rsidR="00802E0C" w:rsidRPr="00FD1B82">
        <w:rPr>
          <w:noProof/>
          <w:lang w:val="en-GB"/>
        </w:rPr>
        <w:t>StandardScaler</w:t>
      </w:r>
      <w:r w:rsidRPr="00136865">
        <w:rPr>
          <w:noProof/>
          <w:lang w:val="en-GB"/>
        </w:rPr>
        <w:t>. scikit-learn developers.</w:t>
      </w:r>
      <w:r w:rsidR="00AB3BE6">
        <w:t xml:space="preserve"> </w:t>
      </w:r>
      <w:hyperlink r:id="rId110" w:history="1">
        <w:r w:rsidR="00AB3BE6" w:rsidRPr="00FD1B82">
          <w:rPr>
            <w:rStyle w:val="Hyperlink"/>
          </w:rPr>
          <w:t>https://scikit-learn.org/stable/modules/generated/sklearn.preprocessing.</w:t>
        </w:r>
        <w:r w:rsidR="00AB3BE6" w:rsidRPr="00FD1B82">
          <w:rPr>
            <w:rStyle w:val="Hyperlink"/>
            <w:rFonts w:ascii="Times New Roman" w:hAnsi="Times New Roman"/>
          </w:rPr>
          <w:t>‌</w:t>
        </w:r>
        <w:r w:rsidR="00AB3BE6" w:rsidRPr="00FD1B82">
          <w:rPr>
            <w:rStyle w:val="Hyperlink"/>
          </w:rPr>
          <w:t>StandardScaler.html</w:t>
        </w:r>
      </w:hyperlink>
    </w:p>
    <w:p w14:paraId="2732FA37" w14:textId="14C4C270" w:rsidR="00B56C4F" w:rsidRPr="00136865" w:rsidRDefault="005D502B" w:rsidP="00FD1B82">
      <w:pPr>
        <w:pStyle w:val="BodyText"/>
        <w:ind w:left="567" w:hanging="567"/>
        <w:jc w:val="left"/>
        <w:rPr>
          <w:noProof/>
          <w:lang w:val="en-GB"/>
        </w:rPr>
      </w:pPr>
      <w:r w:rsidRPr="00136865">
        <w:rPr>
          <w:noProof/>
          <w:lang w:val="en-GB"/>
        </w:rPr>
        <w:t xml:space="preserve">scikit learn (n.d.). </w:t>
      </w:r>
      <w:r w:rsidR="009E2429" w:rsidRPr="00FD1B82">
        <w:rPr>
          <w:noProof/>
          <w:lang w:val="en-GB"/>
        </w:rPr>
        <w:t>sklearn.tree.DecisionTreeClassifier</w:t>
      </w:r>
      <w:r w:rsidRPr="00136865">
        <w:rPr>
          <w:noProof/>
          <w:lang w:val="en-GB"/>
        </w:rPr>
        <w:t>. scikit-learn developers.</w:t>
      </w:r>
      <w:r w:rsidR="00AB3BE6">
        <w:t xml:space="preserve"> </w:t>
      </w:r>
      <w:hyperlink r:id="rId111" w:history="1">
        <w:r w:rsidR="00AB3BE6" w:rsidRPr="00FD1B82">
          <w:rPr>
            <w:rStyle w:val="Hyperlink"/>
          </w:rPr>
          <w:t>https://scikit-learn.org/stable/modules/generated/sklearn.tree.DecisionTree</w:t>
        </w:r>
        <w:r w:rsidR="00AB3BE6" w:rsidRPr="00FD1B82">
          <w:rPr>
            <w:rStyle w:val="Hyperlink"/>
            <w:rFonts w:ascii="Times New Roman" w:hAnsi="Times New Roman"/>
          </w:rPr>
          <w:t>‌</w:t>
        </w:r>
        <w:r w:rsidR="00AB3BE6" w:rsidRPr="00FD1B82">
          <w:rPr>
            <w:rStyle w:val="Hyperlink"/>
          </w:rPr>
          <w:t>Classifier.html</w:t>
        </w:r>
      </w:hyperlink>
    </w:p>
    <w:p w14:paraId="7EE41C7B" w14:textId="60ED6298" w:rsidR="00B56C4F" w:rsidRPr="00136865" w:rsidRDefault="005D502B" w:rsidP="00FD1B82">
      <w:pPr>
        <w:pStyle w:val="BodyText"/>
        <w:ind w:left="567" w:hanging="567"/>
        <w:jc w:val="left"/>
        <w:rPr>
          <w:noProof/>
          <w:lang w:val="en-GB"/>
        </w:rPr>
      </w:pPr>
      <w:r w:rsidRPr="00136865">
        <w:rPr>
          <w:noProof/>
          <w:lang w:val="en-GB"/>
        </w:rPr>
        <w:t xml:space="preserve">scikit learn (n.d.). </w:t>
      </w:r>
      <w:r w:rsidR="00093F9A" w:rsidRPr="00FD1B82">
        <w:rPr>
          <w:noProof/>
          <w:lang w:val="en-GB"/>
        </w:rPr>
        <w:t>sklearn.tree.DecisionTreeRegressor</w:t>
      </w:r>
      <w:r w:rsidRPr="00136865">
        <w:rPr>
          <w:noProof/>
          <w:lang w:val="en-GB"/>
        </w:rPr>
        <w:t>. scikit-learn developers.</w:t>
      </w:r>
      <w:r w:rsidR="00AB3BE6">
        <w:t xml:space="preserve"> </w:t>
      </w:r>
      <w:hyperlink r:id="rId112" w:history="1">
        <w:r w:rsidR="00AB3BE6" w:rsidRPr="00FD1B82">
          <w:rPr>
            <w:rStyle w:val="Hyperlink"/>
          </w:rPr>
          <w:t>https://scikit-learn.org/stable/modules/generated/sklearn.tree.DecisionTree</w:t>
        </w:r>
        <w:r w:rsidR="00AB3BE6" w:rsidRPr="00FD1B82">
          <w:rPr>
            <w:rStyle w:val="Hyperlink"/>
            <w:rFonts w:ascii="Times New Roman" w:hAnsi="Times New Roman"/>
          </w:rPr>
          <w:t>‌</w:t>
        </w:r>
        <w:r w:rsidR="00AB3BE6" w:rsidRPr="00FD1B82">
          <w:rPr>
            <w:rStyle w:val="Hyperlink"/>
          </w:rPr>
          <w:t>Regressor.html</w:t>
        </w:r>
      </w:hyperlink>
    </w:p>
    <w:p w14:paraId="557E0A45" w14:textId="66096023" w:rsidR="00B56C4F" w:rsidRPr="00136865" w:rsidRDefault="005D502B" w:rsidP="00FD1B82">
      <w:pPr>
        <w:pStyle w:val="BodyText"/>
        <w:ind w:left="567" w:hanging="567"/>
        <w:jc w:val="left"/>
        <w:rPr>
          <w:noProof/>
          <w:lang w:val="en-GB"/>
        </w:rPr>
      </w:pPr>
      <w:r w:rsidRPr="00136865">
        <w:rPr>
          <w:noProof/>
          <w:lang w:val="en-GB"/>
        </w:rPr>
        <w:t xml:space="preserve">scikit learn (n.d.). </w:t>
      </w:r>
      <w:r w:rsidR="00B7076B" w:rsidRPr="00FD1B82">
        <w:rPr>
          <w:noProof/>
          <w:lang w:val="en-GB"/>
        </w:rPr>
        <w:t>sklearn.tree.plot_tree</w:t>
      </w:r>
      <w:r w:rsidRPr="00136865">
        <w:rPr>
          <w:noProof/>
          <w:lang w:val="en-GB"/>
        </w:rPr>
        <w:t>. scikit-learn developers.</w:t>
      </w:r>
      <w:r w:rsidR="00685810">
        <w:br/>
      </w:r>
      <w:hyperlink r:id="rId113" w:history="1">
        <w:r w:rsidR="00685810" w:rsidRPr="00FD1B82">
          <w:rPr>
            <w:rStyle w:val="Hyperlink"/>
          </w:rPr>
          <w:t>https://scikit-learn.org/stable/modules/generated/sklearn.tree.plot_tree.html</w:t>
        </w:r>
      </w:hyperlink>
    </w:p>
    <w:bookmarkEnd w:id="51"/>
    <w:bookmarkEnd w:id="52"/>
    <w:bookmarkEnd w:id="53"/>
    <w:bookmarkEnd w:id="54"/>
    <w:bookmarkEnd w:id="55"/>
    <w:p w14:paraId="40EA0122" w14:textId="7A1393CD" w:rsidR="004D616F" w:rsidRPr="00FB579C" w:rsidRDefault="004D616F" w:rsidP="00FB579C">
      <w:pPr>
        <w:pStyle w:val="BodyText"/>
        <w:ind w:left="567" w:hanging="567"/>
        <w:jc w:val="left"/>
      </w:pPr>
      <w:r w:rsidRPr="00136865">
        <w:rPr>
          <w:noProof/>
          <w:lang w:val="en-GB"/>
        </w:rPr>
        <w:t xml:space="preserve">scikit learn (n.d.). </w:t>
      </w:r>
      <w:r w:rsidRPr="00FB579C">
        <w:rPr>
          <w:noProof/>
          <w:lang w:val="en-GB"/>
        </w:rPr>
        <w:t>User Guide</w:t>
      </w:r>
      <w:r w:rsidRPr="00136865">
        <w:rPr>
          <w:noProof/>
          <w:lang w:val="en-GB"/>
        </w:rPr>
        <w:t>. scikit-learn developers.</w:t>
      </w:r>
      <w:r w:rsidR="00685810">
        <w:br/>
      </w:r>
      <w:hyperlink r:id="rId114" w:history="1">
        <w:r w:rsidR="00685810" w:rsidRPr="00FB579C">
          <w:rPr>
            <w:rStyle w:val="Hyperlink"/>
          </w:rPr>
          <w:t>https://scikit-learn.org/stable/user_guide.html</w:t>
        </w:r>
      </w:hyperlink>
    </w:p>
    <w:p w14:paraId="179F5B49" w14:textId="77777777" w:rsidR="00781DBC" w:rsidRPr="00136865" w:rsidRDefault="00781DBC">
      <w:pPr>
        <w:rPr>
          <w:b/>
          <w:bCs/>
          <w:sz w:val="36"/>
          <w:szCs w:val="28"/>
        </w:rPr>
      </w:pPr>
      <w:r w:rsidRPr="00136865">
        <w:br w:type="page"/>
      </w:r>
    </w:p>
    <w:p w14:paraId="7C1E97D2" w14:textId="46B336F7" w:rsidR="00AF290A" w:rsidRPr="00136865" w:rsidRDefault="00997428" w:rsidP="00630B6D">
      <w:pPr>
        <w:pStyle w:val="Heading2"/>
      </w:pPr>
      <w:r w:rsidRPr="00136865">
        <w:lastRenderedPageBreak/>
        <w:t>Formative Assessm</w:t>
      </w:r>
      <w:bookmarkStart w:id="57" w:name="_Appendix"/>
      <w:bookmarkEnd w:id="57"/>
      <w:r w:rsidR="003E6729" w:rsidRPr="00136865">
        <w:t>ent</w:t>
      </w:r>
    </w:p>
    <w:p w14:paraId="69F139F0" w14:textId="77777777" w:rsidR="0015576D" w:rsidRPr="00136865" w:rsidRDefault="0015576D" w:rsidP="00136865">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What is an estimator in scikit-learn?</w:t>
      </w:r>
    </w:p>
    <w:p w14:paraId="664895AF" w14:textId="77777777" w:rsidR="0015576D" w:rsidRPr="00136865" w:rsidRDefault="0015576D" w:rsidP="0015576D">
      <w:pPr>
        <w:pStyle w:val="ListParagraph"/>
        <w:widowControl w:val="0"/>
        <w:numPr>
          <w:ilvl w:val="0"/>
          <w:numId w:val="41"/>
        </w:numPr>
        <w:autoSpaceDE w:val="0"/>
        <w:autoSpaceDN w:val="0"/>
        <w:spacing w:before="60" w:after="0" w:line="240" w:lineRule="auto"/>
        <w:ind w:left="1276" w:hanging="425"/>
        <w:contextualSpacing w:val="0"/>
        <w:jc w:val="both"/>
        <w:rPr>
          <w:noProof/>
          <w:lang w:val="en-GB"/>
        </w:rPr>
      </w:pPr>
      <w:r w:rsidRPr="00136865">
        <w:rPr>
          <w:noProof/>
          <w:lang w:val="en-GB"/>
        </w:rPr>
        <w:t>It is the estimation algorithm of a data analytics/machine learning module.</w:t>
      </w:r>
    </w:p>
    <w:p w14:paraId="596E6684" w14:textId="77777777" w:rsidR="0015576D" w:rsidRPr="00136865" w:rsidRDefault="0015576D" w:rsidP="0015576D">
      <w:pPr>
        <w:pStyle w:val="ListParagraph"/>
        <w:widowControl w:val="0"/>
        <w:numPr>
          <w:ilvl w:val="0"/>
          <w:numId w:val="41"/>
        </w:numPr>
        <w:autoSpaceDE w:val="0"/>
        <w:autoSpaceDN w:val="0"/>
        <w:spacing w:before="60" w:after="0" w:line="240" w:lineRule="auto"/>
        <w:ind w:left="1276" w:hanging="425"/>
        <w:contextualSpacing w:val="0"/>
        <w:jc w:val="both"/>
        <w:rPr>
          <w:noProof/>
          <w:lang w:val="en-GB"/>
        </w:rPr>
      </w:pPr>
      <w:r w:rsidRPr="00136865">
        <w:rPr>
          <w:noProof/>
          <w:lang w:val="en-GB"/>
        </w:rPr>
        <w:t xml:space="preserve">It is the function to fit a model. </w:t>
      </w:r>
    </w:p>
    <w:p w14:paraId="25265F89" w14:textId="77777777" w:rsidR="0015576D" w:rsidRPr="00136865" w:rsidRDefault="0015576D" w:rsidP="0015576D">
      <w:pPr>
        <w:pStyle w:val="ListParagraph"/>
        <w:widowControl w:val="0"/>
        <w:numPr>
          <w:ilvl w:val="0"/>
          <w:numId w:val="41"/>
        </w:numPr>
        <w:autoSpaceDE w:val="0"/>
        <w:autoSpaceDN w:val="0"/>
        <w:spacing w:before="60" w:after="0" w:line="240" w:lineRule="auto"/>
        <w:ind w:left="1276" w:hanging="425"/>
        <w:contextualSpacing w:val="0"/>
        <w:jc w:val="both"/>
        <w:rPr>
          <w:noProof/>
          <w:lang w:val="en-GB"/>
        </w:rPr>
      </w:pPr>
      <w:r w:rsidRPr="00136865">
        <w:rPr>
          <w:noProof/>
          <w:lang w:val="en-GB"/>
        </w:rPr>
        <w:t>It is a parameter to calibrate the model estimation.</w:t>
      </w:r>
    </w:p>
    <w:p w14:paraId="4761AF36" w14:textId="110394CD" w:rsidR="0015576D" w:rsidRPr="00136865" w:rsidRDefault="0015576D" w:rsidP="0015576D">
      <w:pPr>
        <w:pStyle w:val="ListParagraph"/>
        <w:widowControl w:val="0"/>
        <w:numPr>
          <w:ilvl w:val="0"/>
          <w:numId w:val="41"/>
        </w:numPr>
        <w:autoSpaceDE w:val="0"/>
        <w:autoSpaceDN w:val="0"/>
        <w:spacing w:before="60" w:after="0" w:line="240" w:lineRule="auto"/>
        <w:ind w:left="1276" w:hanging="425"/>
        <w:contextualSpacing w:val="0"/>
        <w:jc w:val="both"/>
        <w:rPr>
          <w:noProof/>
          <w:lang w:val="en-GB"/>
        </w:rPr>
      </w:pPr>
      <w:r w:rsidRPr="00136865">
        <w:rPr>
          <w:noProof/>
          <w:lang w:val="en-GB"/>
        </w:rPr>
        <w:t>It is a module of the scikit-learn package</w:t>
      </w:r>
      <w:r w:rsidR="005060A4" w:rsidRPr="00FE4A0F">
        <w:rPr>
          <w:noProof/>
          <w:lang w:val="en-GB"/>
        </w:rPr>
        <w:t>.</w:t>
      </w:r>
    </w:p>
    <w:p w14:paraId="48039293"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 xml:space="preserve">What type of tasks do most of the functions in the </w:t>
      </w:r>
      <w:r w:rsidRPr="00136865">
        <w:rPr>
          <w:rFonts w:ascii="Consolas" w:hAnsi="Consolas"/>
          <w:noProof/>
          <w:lang w:val="en-GB"/>
        </w:rPr>
        <w:t>metrics</w:t>
      </w:r>
      <w:r w:rsidRPr="00136865">
        <w:rPr>
          <w:noProof/>
          <w:lang w:val="en-GB"/>
        </w:rPr>
        <w:t xml:space="preserve"> module carry out?</w:t>
      </w:r>
    </w:p>
    <w:p w14:paraId="4C1ADD74" w14:textId="77777777" w:rsidR="0015576D" w:rsidRPr="00136865" w:rsidRDefault="0015576D" w:rsidP="0015576D">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They convert imperial measurements (inch, foot, mile) to metric measurements (centimetre, metre, kilometre).</w:t>
      </w:r>
    </w:p>
    <w:p w14:paraId="6D49EAAB" w14:textId="77777777" w:rsidR="0015576D" w:rsidRPr="00136865" w:rsidRDefault="0015576D" w:rsidP="0015576D">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They compute the mean distance of the data to the centroids in K-Means clustering.</w:t>
      </w:r>
    </w:p>
    <w:p w14:paraId="2A19826C" w14:textId="517039C3" w:rsidR="0015576D" w:rsidRPr="00136865" w:rsidRDefault="0015576D" w:rsidP="0015576D">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They compute metrics and distances for the evaluation of classification performance</w:t>
      </w:r>
      <w:r w:rsidR="005060A4" w:rsidRPr="00FE4A0F">
        <w:rPr>
          <w:noProof/>
          <w:lang w:val="en-GB"/>
        </w:rPr>
        <w:t>.</w:t>
      </w:r>
    </w:p>
    <w:p w14:paraId="21E244E2" w14:textId="77777777" w:rsidR="0015576D" w:rsidRPr="00136865" w:rsidRDefault="0015576D" w:rsidP="0015576D">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They solve inequalities in geometry.</w:t>
      </w:r>
    </w:p>
    <w:p w14:paraId="493DDB9E"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Why is partitioning data into a training and a testing dataset necessary for supervised machine learning?</w:t>
      </w:r>
    </w:p>
    <w:p w14:paraId="651F0A79"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We can assess the predictive power of a model by applying it on unseen data.</w:t>
      </w:r>
    </w:p>
    <w:p w14:paraId="57B3E725"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We can increase the goodness of fit of a model by creating a testing dataset.</w:t>
      </w:r>
    </w:p>
    <w:p w14:paraId="36C2BB76"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We can increase the learning ability of the algorithm.</w:t>
      </w:r>
    </w:p>
    <w:p w14:paraId="444F38D7"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We have then two datasets to construct different models as alternatives.</w:t>
      </w:r>
    </w:p>
    <w:p w14:paraId="135BE6AC"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Which function or method can be used to reduce the number of categories in a categorical variable?</w:t>
      </w:r>
    </w:p>
    <w:p w14:paraId="47AD190B"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.get_dummies()</w:t>
      </w:r>
    </w:p>
    <w:p w14:paraId="50D0BA18"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normalize()</w:t>
      </w:r>
    </w:p>
    <w:p w14:paraId="33CB98AA"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.deletecat()</w:t>
      </w:r>
    </w:p>
    <w:p w14:paraId="0B7CB25C"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.replace()</w:t>
      </w:r>
    </w:p>
    <w:p w14:paraId="4523503E"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 xml:space="preserve">In which of the following syntaxes will the mean and standard deviation of an object </w:t>
      </w:r>
      <w:r w:rsidRPr="00136865">
        <w:rPr>
          <w:rFonts w:ascii="Consolas" w:hAnsi="Consolas"/>
          <w:noProof/>
          <w:lang w:val="en-GB"/>
        </w:rPr>
        <w:t>X</w:t>
      </w:r>
      <w:r w:rsidRPr="00136865">
        <w:rPr>
          <w:noProof/>
          <w:lang w:val="en-GB"/>
        </w:rPr>
        <w:t xml:space="preserve"> be calculated during a standardisation process?</w:t>
      </w:r>
    </w:p>
    <w:p w14:paraId="76CA3B8D"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processing.standardize()</w:t>
      </w:r>
    </w:p>
    <w:p w14:paraId="200B088D"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scaler = preprocessing.StandardScaler()</w:t>
      </w:r>
    </w:p>
    <w:p w14:paraId="417810D4"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rFonts w:ascii="Consolas" w:hAnsi="Consolas"/>
          <w:noProof/>
          <w:lang w:val="en-GB"/>
        </w:rPr>
        <w:t>scaler.fit(X)</w:t>
      </w:r>
    </w:p>
    <w:p w14:paraId="157872E5"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rFonts w:ascii="Consolas" w:hAnsi="Consolas"/>
          <w:noProof/>
          <w:lang w:val="en-GB"/>
        </w:rPr>
        <w:t>scaler.transform(X)</w:t>
      </w:r>
    </w:p>
    <w:p w14:paraId="4FB8D7D0"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lastRenderedPageBreak/>
        <w:t xml:space="preserve">Whenever random numbers have to be drawn in scikit-learn, there is a parameter named </w:t>
      </w:r>
      <w:r w:rsidRPr="00136865">
        <w:rPr>
          <w:rFonts w:ascii="Consolas" w:hAnsi="Consolas"/>
          <w:noProof/>
          <w:lang w:val="en-GB"/>
        </w:rPr>
        <w:t>random_state</w:t>
      </w:r>
      <w:r w:rsidRPr="00136865">
        <w:rPr>
          <w:noProof/>
          <w:lang w:val="en-GB"/>
        </w:rPr>
        <w:t xml:space="preserve"> included in the function. What does </w:t>
      </w:r>
      <w:r w:rsidRPr="00136865">
        <w:rPr>
          <w:rFonts w:ascii="Consolas" w:hAnsi="Consolas"/>
          <w:noProof/>
          <w:lang w:val="en-GB"/>
        </w:rPr>
        <w:t>random_state</w:t>
      </w:r>
      <w:r w:rsidRPr="00136865">
        <w:rPr>
          <w:noProof/>
          <w:lang w:val="en-GB"/>
        </w:rPr>
        <w:t xml:space="preserve"> actually control?</w:t>
      </w:r>
    </w:p>
    <w:p w14:paraId="013C2593"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 xml:space="preserve">It draws a random number from an interval </w:t>
      </w:r>
      <w:r w:rsidRPr="00136865">
        <w:rPr>
          <w:rFonts w:ascii="Consolas" w:hAnsi="Consolas"/>
          <w:noProof/>
          <w:lang w:val="en-GB"/>
        </w:rPr>
        <w:t>[-1, 1]</w:t>
      </w:r>
      <w:r w:rsidRPr="00136865">
        <w:rPr>
          <w:noProof/>
          <w:lang w:val="en-GB"/>
        </w:rPr>
        <w:t>.</w:t>
      </w:r>
    </w:p>
    <w:p w14:paraId="1AC99334"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creates a variable in your DataFrame to store all random numbers that have been drawn since the first run of the program.</w:t>
      </w:r>
    </w:p>
    <w:p w14:paraId="06E8EC56"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 xml:space="preserve">It controls the probability distribution of the random numbers. </w:t>
      </w:r>
    </w:p>
    <w:p w14:paraId="3708EC30"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draws the same “random numbers” in every run to make the results reproducible.</w:t>
      </w:r>
    </w:p>
    <w:p w14:paraId="4B8F3CD8"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Which function or method can be helpful to determine the optimal number of clusters?</w:t>
      </w:r>
    </w:p>
    <w:p w14:paraId="511E03B5"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.transpose()</w:t>
      </w:r>
    </w:p>
    <w:p w14:paraId="7F51F2C6"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.inertia_</w:t>
      </w:r>
    </w:p>
    <w:p w14:paraId="51EAE13E"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.silhouette_score()</w:t>
      </w:r>
    </w:p>
    <w:p w14:paraId="53A6A2B9"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136865">
        <w:rPr>
          <w:rFonts w:ascii="Consolas" w:hAnsi="Consolas"/>
          <w:noProof/>
          <w:lang w:val="en-GB"/>
        </w:rPr>
        <w:t>.PCA()</w:t>
      </w:r>
    </w:p>
    <w:p w14:paraId="131DF3BA"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How does the Principal Component Analysis reduce the dimension of an array?</w:t>
      </w:r>
    </w:p>
    <w:p w14:paraId="7F1BF371"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projects the data in the array onto a few principal components without losing too much variation in it.</w:t>
      </w:r>
    </w:p>
    <w:p w14:paraId="24DFD54F" w14:textId="0198867B"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deletes those variables with a pairwise corre</w:t>
      </w:r>
      <w:r w:rsidR="002807AF">
        <w:rPr>
          <w:noProof/>
          <w:lang w:val="en-GB"/>
        </w:rPr>
        <w:t>la</w:t>
      </w:r>
      <w:r w:rsidRPr="00136865">
        <w:rPr>
          <w:noProof/>
          <w:lang w:val="en-GB"/>
        </w:rPr>
        <w:t>tion larger than 0.5.</w:t>
      </w:r>
    </w:p>
    <w:p w14:paraId="3792A259"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removes the insignificant variables based on a regression model.</w:t>
      </w:r>
    </w:p>
    <w:p w14:paraId="1558AF5A"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It selects randomly two variables and calculate the Silhouette coefficient. The pair of variables with the highest coefficients form the principal components.</w:t>
      </w:r>
    </w:p>
    <w:p w14:paraId="2734567F"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What is not a potential stop criterion in a decision tree construction process?</w:t>
      </w:r>
    </w:p>
    <w:p w14:paraId="1DE71EC7" w14:textId="53F43E70"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The tree depth</w:t>
      </w:r>
    </w:p>
    <w:p w14:paraId="4C079BE9" w14:textId="5C0C302B"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The number observations in the nodes</w:t>
      </w:r>
    </w:p>
    <w:p w14:paraId="0A1589E6" w14:textId="5AA0C786"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The impurity improvement</w:t>
      </w:r>
    </w:p>
    <w:p w14:paraId="76C92437" w14:textId="65133AB7" w:rsidR="0015576D" w:rsidRPr="00136865" w:rsidRDefault="0015576D" w:rsidP="00C769C5">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The accuracy score</w:t>
      </w:r>
    </w:p>
    <w:p w14:paraId="1D7F53C2" w14:textId="77777777" w:rsidR="0015576D" w:rsidRPr="00136865" w:rsidRDefault="0015576D" w:rsidP="0015576D">
      <w:pPr>
        <w:pStyle w:val="ListParagraph"/>
        <w:widowControl w:val="0"/>
        <w:numPr>
          <w:ilvl w:val="0"/>
          <w:numId w:val="40"/>
        </w:numPr>
        <w:autoSpaceDE w:val="0"/>
        <w:autoSpaceDN w:val="0"/>
        <w:spacing w:before="240" w:after="0"/>
        <w:ind w:left="544" w:hanging="425"/>
        <w:contextualSpacing w:val="0"/>
        <w:jc w:val="both"/>
        <w:rPr>
          <w:noProof/>
          <w:lang w:val="en-GB"/>
        </w:rPr>
      </w:pPr>
      <w:r w:rsidRPr="00136865">
        <w:rPr>
          <w:noProof/>
          <w:lang w:val="en-GB"/>
        </w:rPr>
        <w:t>Which of the following indicators can give us some information regarding the predictive performance of a decision tree?</w:t>
      </w:r>
    </w:p>
    <w:p w14:paraId="38BD0408" w14:textId="77777777" w:rsidR="0015576D" w:rsidRPr="00136865" w:rsidRDefault="0015576D" w:rsidP="0015576D">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precision score</w:t>
      </w:r>
    </w:p>
    <w:p w14:paraId="3FE8FAD1" w14:textId="576C7AAE" w:rsidR="0015576D" w:rsidRPr="00136865" w:rsidRDefault="0015576D" w:rsidP="00C77F50">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Gini and entropy</w:t>
      </w:r>
    </w:p>
    <w:p w14:paraId="3F270214" w14:textId="5B345F5E" w:rsidR="0015576D" w:rsidRPr="00136865" w:rsidRDefault="0015576D" w:rsidP="00C77F50">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Silhouette coefficient</w:t>
      </w:r>
    </w:p>
    <w:p w14:paraId="34F1A4C7" w14:textId="6627E623" w:rsidR="00C77F50" w:rsidRPr="00136865" w:rsidRDefault="0015576D" w:rsidP="0053134B">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136865">
        <w:rPr>
          <w:noProof/>
          <w:lang w:val="en-GB"/>
        </w:rPr>
        <w:t>SSE and RMSE</w:t>
      </w:r>
      <w:r w:rsidR="00C77F50" w:rsidRPr="00136865">
        <w:rPr>
          <w:noProof/>
          <w:lang w:val="en-GB"/>
        </w:rPr>
        <w:br w:type="page"/>
      </w:r>
    </w:p>
    <w:p w14:paraId="49BDBC83" w14:textId="2DC072EC" w:rsidR="006606BB" w:rsidRPr="00136865" w:rsidRDefault="006606BB" w:rsidP="00630B6D">
      <w:pPr>
        <w:pStyle w:val="Heading2"/>
      </w:pPr>
      <w:r w:rsidRPr="00136865">
        <w:lastRenderedPageBreak/>
        <w:t>Suggest</w:t>
      </w:r>
      <w:r w:rsidR="005060A4" w:rsidRPr="00FE4A0F">
        <w:t>ed</w:t>
      </w:r>
      <w:r w:rsidRPr="00136865">
        <w:t xml:space="preserve"> Solutions</w:t>
      </w:r>
    </w:p>
    <w:p w14:paraId="1F23388B" w14:textId="4EBBE437" w:rsidR="00E87A45" w:rsidRPr="00136865" w:rsidRDefault="00AC3CB1" w:rsidP="00136865">
      <w:pPr>
        <w:pStyle w:val="ListParagraph"/>
        <w:widowControl w:val="0"/>
        <w:numPr>
          <w:ilvl w:val="0"/>
          <w:numId w:val="45"/>
        </w:numPr>
        <w:autoSpaceDE w:val="0"/>
        <w:autoSpaceDN w:val="0"/>
        <w:spacing w:before="240" w:after="0"/>
        <w:ind w:left="544" w:hanging="425"/>
        <w:contextualSpacing w:val="0"/>
        <w:jc w:val="both"/>
        <w:rPr>
          <w:noProof/>
          <w:lang w:val="en-GB"/>
        </w:rPr>
      </w:pPr>
      <w:r w:rsidRPr="00136865">
        <w:rPr>
          <w:noProof/>
          <w:lang w:val="en-GB"/>
        </w:rPr>
        <w:t xml:space="preserve">What is an estimator in </w:t>
      </w:r>
      <w:r w:rsidR="0059697F" w:rsidRPr="00136865">
        <w:rPr>
          <w:noProof/>
          <w:lang w:val="en-GB"/>
        </w:rPr>
        <w:t>scikit-learn</w:t>
      </w:r>
      <w:r w:rsidR="006606BB" w:rsidRPr="00136865">
        <w:rPr>
          <w:noProof/>
          <w:lang w:val="en-GB"/>
        </w:rPr>
        <w:t>?</w:t>
      </w:r>
    </w:p>
    <w:p w14:paraId="051062B9" w14:textId="7FC82DCA" w:rsidR="006606BB" w:rsidRPr="00136865" w:rsidRDefault="00AC3CB1" w:rsidP="00C77F50">
      <w:pPr>
        <w:pStyle w:val="ListParagraph"/>
        <w:widowControl w:val="0"/>
        <w:numPr>
          <w:ilvl w:val="0"/>
          <w:numId w:val="46"/>
        </w:numPr>
        <w:autoSpaceDE w:val="0"/>
        <w:autoSpaceDN w:val="0"/>
        <w:spacing w:before="60" w:after="0" w:line="240" w:lineRule="auto"/>
        <w:ind w:left="1276" w:hanging="425"/>
        <w:contextualSpacing w:val="0"/>
        <w:jc w:val="both"/>
        <w:rPr>
          <w:b/>
          <w:bCs/>
          <w:noProof/>
          <w:lang w:val="en-GB"/>
        </w:rPr>
      </w:pPr>
      <w:r w:rsidRPr="00136865">
        <w:rPr>
          <w:b/>
          <w:bCs/>
          <w:noProof/>
          <w:lang w:val="en-GB"/>
        </w:rPr>
        <w:t xml:space="preserve">It is </w:t>
      </w:r>
      <w:r w:rsidR="001820FA" w:rsidRPr="00136865">
        <w:rPr>
          <w:b/>
          <w:bCs/>
          <w:noProof/>
          <w:lang w:val="en-GB"/>
        </w:rPr>
        <w:t>the estimation algorithm of a</w:t>
      </w:r>
      <w:r w:rsidR="00C25BBB" w:rsidRPr="00136865">
        <w:rPr>
          <w:b/>
          <w:bCs/>
          <w:noProof/>
          <w:lang w:val="en-GB"/>
        </w:rPr>
        <w:t xml:space="preserve"> data analytics/machine learning module.</w:t>
      </w:r>
    </w:p>
    <w:p w14:paraId="60A814C5" w14:textId="3749C4A8" w:rsidR="006606BB" w:rsidRPr="00136865" w:rsidRDefault="00EF61E2" w:rsidP="005344AB">
      <w:pPr>
        <w:pStyle w:val="NoSpacing"/>
        <w:spacing w:before="60" w:after="120"/>
        <w:ind w:left="1276"/>
        <w:jc w:val="both"/>
        <w:rPr>
          <w:rFonts w:ascii="Palatino Linotype" w:hAnsi="Palatino Linotype"/>
          <w:b/>
          <w:bCs/>
          <w:noProof/>
          <w:sz w:val="24"/>
          <w:szCs w:val="24"/>
          <w:lang w:val="en-GB"/>
        </w:rPr>
      </w:pPr>
      <w:bookmarkStart w:id="58" w:name="_Hlk60691916"/>
      <w:r w:rsidRPr="00136865">
        <w:rPr>
          <w:rFonts w:ascii="Palatino Linotype" w:hAnsi="Palatino Linotype"/>
          <w:b/>
          <w:bCs/>
          <w:noProof/>
          <w:sz w:val="24"/>
          <w:szCs w:val="24"/>
          <w:lang w:val="en-GB"/>
        </w:rPr>
        <w:t>C</w:t>
      </w:r>
      <w:r w:rsidR="006606BB" w:rsidRPr="00136865">
        <w:rPr>
          <w:rFonts w:ascii="Palatino Linotype" w:hAnsi="Palatino Linotype"/>
          <w:b/>
          <w:bCs/>
          <w:noProof/>
          <w:sz w:val="24"/>
          <w:szCs w:val="24"/>
          <w:lang w:val="en-GB"/>
        </w:rPr>
        <w:t xml:space="preserve">orrect. </w:t>
      </w:r>
      <w:r w:rsidRPr="00136865">
        <w:rPr>
          <w:rFonts w:ascii="Palatino Linotype" w:hAnsi="Palatino Linotype"/>
          <w:b/>
          <w:bCs/>
          <w:noProof/>
          <w:sz w:val="24"/>
          <w:szCs w:val="24"/>
          <w:lang w:val="en-GB"/>
        </w:rPr>
        <w:t xml:space="preserve">The estimator </w:t>
      </w:r>
      <w:r w:rsidR="00B05B4A" w:rsidRPr="00136865">
        <w:rPr>
          <w:rFonts w:ascii="Palatino Linotype" w:hAnsi="Palatino Linotype"/>
          <w:b/>
          <w:bCs/>
          <w:noProof/>
          <w:sz w:val="24"/>
          <w:szCs w:val="24"/>
          <w:lang w:val="en-GB"/>
        </w:rPr>
        <w:t>in scikit-learn contains the entire algorithm of a</w:t>
      </w:r>
      <w:r w:rsidR="00A504FA" w:rsidRPr="00136865">
        <w:rPr>
          <w:rFonts w:ascii="Palatino Linotype" w:hAnsi="Palatino Linotype"/>
          <w:b/>
          <w:bCs/>
          <w:noProof/>
          <w:sz w:val="24"/>
          <w:szCs w:val="24"/>
          <w:lang w:val="en-GB"/>
        </w:rPr>
        <w:t>n</w:t>
      </w:r>
      <w:r w:rsidR="00B05B4A" w:rsidRPr="00136865">
        <w:rPr>
          <w:rFonts w:ascii="Palatino Linotype" w:hAnsi="Palatino Linotype"/>
          <w:b/>
          <w:bCs/>
          <w:noProof/>
          <w:sz w:val="24"/>
          <w:szCs w:val="24"/>
          <w:lang w:val="en-GB"/>
        </w:rPr>
        <w:t xml:space="preserve"> analytics module</w:t>
      </w:r>
      <w:r w:rsidR="00A57EBA" w:rsidRPr="00136865">
        <w:rPr>
          <w:rFonts w:ascii="Palatino Linotype" w:hAnsi="Palatino Linotype"/>
          <w:b/>
          <w:bCs/>
          <w:noProof/>
          <w:sz w:val="24"/>
          <w:szCs w:val="24"/>
          <w:lang w:val="en-GB"/>
        </w:rPr>
        <w:t>.</w:t>
      </w:r>
      <w:bookmarkEnd w:id="58"/>
    </w:p>
    <w:p w14:paraId="2B31A0EF" w14:textId="238D68B1" w:rsidR="006606BB" w:rsidRPr="00136865" w:rsidRDefault="00A504FA" w:rsidP="00C77F5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136865">
        <w:rPr>
          <w:noProof/>
          <w:lang w:val="en-GB"/>
        </w:rPr>
        <w:t xml:space="preserve">It is the function to </w:t>
      </w:r>
      <w:r w:rsidR="00042AC4" w:rsidRPr="00136865">
        <w:rPr>
          <w:noProof/>
          <w:lang w:val="en-GB"/>
        </w:rPr>
        <w:t>fit a model</w:t>
      </w:r>
      <w:r w:rsidR="002764F2" w:rsidRPr="00136865">
        <w:rPr>
          <w:noProof/>
          <w:lang w:val="en-GB"/>
        </w:rPr>
        <w:t>.</w:t>
      </w:r>
      <w:r w:rsidRPr="00136865">
        <w:rPr>
          <w:noProof/>
          <w:lang w:val="en-GB"/>
        </w:rPr>
        <w:t xml:space="preserve"> </w:t>
      </w:r>
    </w:p>
    <w:p w14:paraId="29F7C2B9" w14:textId="65D1BE8F" w:rsidR="006606BB" w:rsidRPr="00136865" w:rsidRDefault="00024E30" w:rsidP="006606BB">
      <w:pPr>
        <w:pStyle w:val="NoSpacing"/>
        <w:spacing w:before="60" w:after="120"/>
        <w:ind w:left="1276"/>
        <w:jc w:val="both"/>
        <w:rPr>
          <w:rFonts w:ascii="Palatino Linotype" w:hAnsi="Palatino Linotype"/>
          <w:i/>
          <w:iCs/>
          <w:noProof/>
          <w:sz w:val="24"/>
          <w:szCs w:val="24"/>
          <w:lang w:val="en-GB"/>
        </w:rPr>
      </w:pPr>
      <w:r w:rsidRPr="00136865">
        <w:rPr>
          <w:rFonts w:ascii="Palatino Linotype" w:hAnsi="Palatino Linotype"/>
          <w:i/>
          <w:iCs/>
          <w:noProof/>
          <w:sz w:val="24"/>
          <w:szCs w:val="24"/>
          <w:lang w:val="en-GB"/>
        </w:rPr>
        <w:t>Incorrect.</w:t>
      </w:r>
      <w:r w:rsidR="009D3A86" w:rsidRPr="00136865">
        <w:rPr>
          <w:rFonts w:ascii="Palatino Linotype" w:hAnsi="Palatino Linotype"/>
          <w:i/>
          <w:iCs/>
          <w:noProof/>
          <w:sz w:val="24"/>
          <w:szCs w:val="24"/>
          <w:lang w:val="en-GB"/>
        </w:rPr>
        <w:t xml:space="preserve"> W</w:t>
      </w:r>
      <w:r w:rsidR="00042AC4" w:rsidRPr="00136865">
        <w:rPr>
          <w:rFonts w:ascii="Palatino Linotype" w:hAnsi="Palatino Linotype"/>
          <w:i/>
          <w:iCs/>
          <w:noProof/>
          <w:sz w:val="24"/>
          <w:szCs w:val="24"/>
          <w:lang w:val="en-GB"/>
        </w:rPr>
        <w:t>e need to apply</w:t>
      </w:r>
      <w:r w:rsidR="00762809" w:rsidRPr="00136865">
        <w:rPr>
          <w:rFonts w:ascii="Palatino Linotype" w:hAnsi="Palatino Linotype"/>
          <w:i/>
          <w:iCs/>
          <w:noProof/>
          <w:sz w:val="24"/>
          <w:szCs w:val="24"/>
          <w:lang w:val="en-GB"/>
        </w:rPr>
        <w:t xml:space="preserve"> the</w:t>
      </w:r>
      <w:r w:rsidR="002764F2" w:rsidRPr="00136865">
        <w:rPr>
          <w:rFonts w:ascii="Palatino Linotype" w:hAnsi="Palatino Linotype"/>
          <w:i/>
          <w:iCs/>
          <w:noProof/>
          <w:sz w:val="24"/>
          <w:szCs w:val="24"/>
          <w:lang w:val="en-GB"/>
        </w:rPr>
        <w:t xml:space="preserve"> </w:t>
      </w:r>
      <w:r w:rsidRPr="00136865">
        <w:rPr>
          <w:rFonts w:ascii="Consolas" w:hAnsi="Consolas"/>
          <w:i/>
          <w:iCs/>
          <w:noProof/>
          <w:sz w:val="24"/>
          <w:szCs w:val="24"/>
          <w:lang w:val="en-GB"/>
        </w:rPr>
        <w:t>.</w:t>
      </w:r>
      <w:r w:rsidR="00042AC4" w:rsidRPr="00136865">
        <w:rPr>
          <w:rFonts w:ascii="Consolas" w:hAnsi="Consolas"/>
          <w:i/>
          <w:iCs/>
          <w:noProof/>
          <w:sz w:val="24"/>
          <w:szCs w:val="24"/>
          <w:lang w:val="en-GB"/>
        </w:rPr>
        <w:t>fit</w:t>
      </w:r>
      <w:r w:rsidRPr="00136865">
        <w:rPr>
          <w:rFonts w:ascii="Consolas" w:hAnsi="Consolas"/>
          <w:i/>
          <w:iCs/>
          <w:noProof/>
          <w:sz w:val="24"/>
          <w:szCs w:val="24"/>
          <w:lang w:val="en-GB"/>
        </w:rPr>
        <w:t>()</w:t>
      </w:r>
      <w:r w:rsidRPr="00136865">
        <w:rPr>
          <w:rFonts w:ascii="Palatino Linotype" w:hAnsi="Palatino Linotype"/>
          <w:i/>
          <w:iCs/>
          <w:noProof/>
          <w:sz w:val="24"/>
          <w:szCs w:val="24"/>
          <w:lang w:val="en-GB"/>
        </w:rPr>
        <w:t xml:space="preserve"> </w:t>
      </w:r>
      <w:r w:rsidR="00166EAB" w:rsidRPr="00136865">
        <w:rPr>
          <w:rFonts w:ascii="Palatino Linotype" w:hAnsi="Palatino Linotype"/>
          <w:i/>
          <w:iCs/>
          <w:noProof/>
          <w:sz w:val="24"/>
          <w:szCs w:val="24"/>
          <w:lang w:val="en-GB"/>
        </w:rPr>
        <w:t xml:space="preserve">function </w:t>
      </w:r>
      <w:r w:rsidR="009D3A86" w:rsidRPr="00136865">
        <w:rPr>
          <w:rFonts w:ascii="Palatino Linotype" w:hAnsi="Palatino Linotype"/>
          <w:i/>
          <w:iCs/>
          <w:noProof/>
          <w:sz w:val="24"/>
          <w:szCs w:val="24"/>
          <w:lang w:val="en-GB"/>
        </w:rPr>
        <w:t>on the estimator object to fit a model.</w:t>
      </w:r>
    </w:p>
    <w:p w14:paraId="20F5FB24" w14:textId="523C54BB" w:rsidR="006606BB" w:rsidRPr="00136865" w:rsidRDefault="002764F2" w:rsidP="00C77F5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136865">
        <w:rPr>
          <w:noProof/>
          <w:lang w:val="en-GB"/>
        </w:rPr>
        <w:t xml:space="preserve">It is a parameter </w:t>
      </w:r>
      <w:r w:rsidR="000647E6" w:rsidRPr="00136865">
        <w:rPr>
          <w:noProof/>
          <w:lang w:val="en-GB"/>
        </w:rPr>
        <w:t>to calibrate the model estimation.</w:t>
      </w:r>
    </w:p>
    <w:p w14:paraId="17B055F1" w14:textId="3B30CABC" w:rsidR="006606BB" w:rsidRPr="00136865" w:rsidRDefault="00977DA7" w:rsidP="006606BB">
      <w:pPr>
        <w:pStyle w:val="NoSpacing"/>
        <w:spacing w:before="60" w:after="120"/>
        <w:ind w:left="1276"/>
        <w:jc w:val="both"/>
        <w:rPr>
          <w:rFonts w:ascii="Palatino Linotype" w:hAnsi="Palatino Linotype"/>
          <w:i/>
          <w:iCs/>
          <w:noProof/>
          <w:sz w:val="24"/>
          <w:szCs w:val="24"/>
          <w:lang w:val="en-GB"/>
        </w:rPr>
      </w:pPr>
      <w:r w:rsidRPr="00136865">
        <w:rPr>
          <w:rFonts w:ascii="Palatino Linotype" w:hAnsi="Palatino Linotype"/>
          <w:i/>
          <w:iCs/>
          <w:noProof/>
          <w:sz w:val="24"/>
          <w:szCs w:val="24"/>
          <w:lang w:val="en-GB"/>
        </w:rPr>
        <w:t>Inc</w:t>
      </w:r>
      <w:r w:rsidR="00A57EBA" w:rsidRPr="00136865">
        <w:rPr>
          <w:rFonts w:ascii="Palatino Linotype" w:hAnsi="Palatino Linotype"/>
          <w:i/>
          <w:iCs/>
          <w:noProof/>
          <w:sz w:val="24"/>
          <w:szCs w:val="24"/>
          <w:lang w:val="en-GB"/>
        </w:rPr>
        <w:t>orrect.</w:t>
      </w:r>
      <w:r w:rsidR="000647E6" w:rsidRPr="00136865">
        <w:rPr>
          <w:rFonts w:ascii="Palatino Linotype" w:hAnsi="Palatino Linotype"/>
          <w:i/>
          <w:iCs/>
          <w:noProof/>
          <w:sz w:val="24"/>
          <w:szCs w:val="24"/>
          <w:lang w:val="en-GB"/>
        </w:rPr>
        <w:t xml:space="preserve"> The estimator</w:t>
      </w:r>
      <w:r w:rsidR="00A57EBA" w:rsidRPr="00136865">
        <w:rPr>
          <w:rFonts w:ascii="Palatino Linotype" w:hAnsi="Palatino Linotype"/>
          <w:i/>
          <w:iCs/>
          <w:noProof/>
          <w:sz w:val="24"/>
          <w:szCs w:val="24"/>
          <w:lang w:val="en-GB"/>
        </w:rPr>
        <w:t xml:space="preserve"> </w:t>
      </w:r>
      <w:r w:rsidR="008E2228" w:rsidRPr="00136865">
        <w:rPr>
          <w:rFonts w:ascii="Palatino Linotype" w:hAnsi="Palatino Linotype"/>
          <w:i/>
          <w:iCs/>
          <w:noProof/>
          <w:sz w:val="24"/>
          <w:szCs w:val="24"/>
          <w:lang w:val="en-GB"/>
        </w:rPr>
        <w:t xml:space="preserve">is </w:t>
      </w:r>
      <w:r w:rsidR="004A78A1" w:rsidRPr="00136865">
        <w:rPr>
          <w:rFonts w:ascii="Palatino Linotype" w:hAnsi="Palatino Linotype"/>
          <w:i/>
          <w:iCs/>
          <w:noProof/>
          <w:sz w:val="24"/>
          <w:szCs w:val="24"/>
          <w:lang w:val="en-GB"/>
        </w:rPr>
        <w:t xml:space="preserve">the entire algorithm and not </w:t>
      </w:r>
      <w:r w:rsidR="00126193" w:rsidRPr="00136865">
        <w:rPr>
          <w:rFonts w:ascii="Palatino Linotype" w:hAnsi="Palatino Linotype"/>
          <w:i/>
          <w:iCs/>
          <w:noProof/>
          <w:sz w:val="24"/>
          <w:szCs w:val="24"/>
          <w:lang w:val="en-GB"/>
        </w:rPr>
        <w:t xml:space="preserve">just </w:t>
      </w:r>
      <w:r w:rsidR="004A78A1" w:rsidRPr="00136865">
        <w:rPr>
          <w:rFonts w:ascii="Palatino Linotype" w:hAnsi="Palatino Linotype"/>
          <w:i/>
          <w:iCs/>
          <w:noProof/>
          <w:sz w:val="24"/>
          <w:szCs w:val="24"/>
          <w:lang w:val="en-GB"/>
        </w:rPr>
        <w:t>the parameters in it</w:t>
      </w:r>
      <w:r w:rsidR="00720932" w:rsidRPr="00136865">
        <w:rPr>
          <w:rFonts w:ascii="Palatino Linotype" w:hAnsi="Palatino Linotype"/>
          <w:i/>
          <w:iCs/>
          <w:noProof/>
          <w:sz w:val="24"/>
          <w:szCs w:val="24"/>
          <w:lang w:val="en-GB"/>
        </w:rPr>
        <w:t>.</w:t>
      </w:r>
    </w:p>
    <w:p w14:paraId="62DDCB6D" w14:textId="2C2A0DE9" w:rsidR="006606BB" w:rsidRPr="00136865" w:rsidRDefault="00166EAB" w:rsidP="00C77F5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136865">
        <w:rPr>
          <w:noProof/>
          <w:lang w:val="en-GB"/>
        </w:rPr>
        <w:t xml:space="preserve">It is a module </w:t>
      </w:r>
      <w:r w:rsidR="00200066" w:rsidRPr="00136865">
        <w:rPr>
          <w:noProof/>
          <w:lang w:val="en-GB"/>
        </w:rPr>
        <w:t>of the scikit-learn package</w:t>
      </w:r>
      <w:r w:rsidR="005060A4" w:rsidRPr="00FE4A0F">
        <w:rPr>
          <w:noProof/>
          <w:lang w:val="en-GB"/>
        </w:rPr>
        <w:t>.</w:t>
      </w:r>
    </w:p>
    <w:p w14:paraId="71D1FC5F" w14:textId="5068234A" w:rsidR="006606BB" w:rsidRPr="00136865" w:rsidRDefault="002B3794" w:rsidP="006606BB">
      <w:pPr>
        <w:pStyle w:val="NoSpacing"/>
        <w:spacing w:before="60" w:after="120"/>
        <w:ind w:left="1276"/>
        <w:jc w:val="both"/>
        <w:rPr>
          <w:rFonts w:ascii="Palatino Linotype" w:hAnsi="Palatino Linotype"/>
          <w:i/>
          <w:iCs/>
          <w:noProof/>
          <w:sz w:val="24"/>
          <w:szCs w:val="24"/>
          <w:lang w:val="en-GB"/>
        </w:rPr>
      </w:pPr>
      <w:r w:rsidRPr="00136865">
        <w:rPr>
          <w:rFonts w:ascii="Palatino Linotype" w:hAnsi="Palatino Linotype"/>
          <w:i/>
          <w:iCs/>
          <w:noProof/>
          <w:sz w:val="24"/>
          <w:szCs w:val="24"/>
          <w:lang w:val="en-GB"/>
        </w:rPr>
        <w:t>Inc</w:t>
      </w:r>
      <w:r w:rsidR="006606BB" w:rsidRPr="00136865">
        <w:rPr>
          <w:rFonts w:ascii="Palatino Linotype" w:hAnsi="Palatino Linotype"/>
          <w:i/>
          <w:iCs/>
          <w:noProof/>
          <w:sz w:val="24"/>
          <w:szCs w:val="24"/>
          <w:lang w:val="en-GB"/>
        </w:rPr>
        <w:t xml:space="preserve">orrect. </w:t>
      </w:r>
      <w:r w:rsidR="00200066" w:rsidRPr="00136865">
        <w:rPr>
          <w:rFonts w:ascii="Palatino Linotype" w:hAnsi="Palatino Linotype"/>
          <w:i/>
          <w:iCs/>
          <w:noProof/>
          <w:sz w:val="24"/>
          <w:szCs w:val="24"/>
          <w:lang w:val="en-GB"/>
        </w:rPr>
        <w:t>A</w:t>
      </w:r>
      <w:r w:rsidR="001A2AA1" w:rsidRPr="00136865">
        <w:rPr>
          <w:rFonts w:ascii="Palatino Linotype" w:hAnsi="Palatino Linotype"/>
          <w:i/>
          <w:iCs/>
          <w:noProof/>
          <w:sz w:val="24"/>
          <w:szCs w:val="24"/>
          <w:lang w:val="en-GB"/>
        </w:rPr>
        <w:t>n estimator is part of a</w:t>
      </w:r>
      <w:r w:rsidR="00200066" w:rsidRPr="00136865">
        <w:rPr>
          <w:rFonts w:ascii="Palatino Linotype" w:hAnsi="Palatino Linotype"/>
          <w:i/>
          <w:iCs/>
          <w:noProof/>
          <w:sz w:val="24"/>
          <w:szCs w:val="24"/>
          <w:lang w:val="en-GB"/>
        </w:rPr>
        <w:t xml:space="preserve"> module of the scikit-learn package</w:t>
      </w:r>
      <w:r w:rsidR="00720932" w:rsidRPr="00136865">
        <w:rPr>
          <w:rFonts w:ascii="Palatino Linotype" w:hAnsi="Palatino Linotype"/>
          <w:i/>
          <w:iCs/>
          <w:noProof/>
          <w:sz w:val="24"/>
          <w:szCs w:val="24"/>
          <w:lang w:val="en-GB"/>
        </w:rPr>
        <w:t>.</w:t>
      </w:r>
    </w:p>
    <w:p w14:paraId="1FCBB84F" w14:textId="2A881AAE" w:rsidR="006606BB" w:rsidRPr="00136865" w:rsidRDefault="00454B75"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136865">
        <w:rPr>
          <w:noProof/>
          <w:lang w:val="en-GB"/>
        </w:rPr>
        <w:t>Wh</w:t>
      </w:r>
      <w:r w:rsidR="00EA7116" w:rsidRPr="00136865">
        <w:rPr>
          <w:noProof/>
          <w:lang w:val="en-GB"/>
        </w:rPr>
        <w:t xml:space="preserve">at </w:t>
      </w:r>
      <w:r w:rsidR="00800DB0" w:rsidRPr="00136865">
        <w:rPr>
          <w:noProof/>
          <w:lang w:val="en-GB"/>
        </w:rPr>
        <w:t xml:space="preserve">type of tasks </w:t>
      </w:r>
      <w:r w:rsidR="00EA7116" w:rsidRPr="00136865">
        <w:rPr>
          <w:noProof/>
          <w:lang w:val="en-GB"/>
        </w:rPr>
        <w:t xml:space="preserve">do </w:t>
      </w:r>
      <w:r w:rsidR="00800DB0" w:rsidRPr="00136865">
        <w:rPr>
          <w:noProof/>
          <w:lang w:val="en-GB"/>
        </w:rPr>
        <w:t>most of the</w:t>
      </w:r>
      <w:r w:rsidRPr="00136865">
        <w:rPr>
          <w:noProof/>
          <w:lang w:val="en-GB"/>
        </w:rPr>
        <w:t xml:space="preserve"> functions </w:t>
      </w:r>
      <w:r w:rsidR="00800DB0" w:rsidRPr="00136865">
        <w:rPr>
          <w:noProof/>
          <w:lang w:val="en-GB"/>
        </w:rPr>
        <w:t xml:space="preserve">in </w:t>
      </w:r>
      <w:r w:rsidRPr="00136865">
        <w:rPr>
          <w:noProof/>
          <w:lang w:val="en-GB"/>
        </w:rPr>
        <w:t xml:space="preserve">the </w:t>
      </w:r>
      <w:r w:rsidRPr="00136865">
        <w:rPr>
          <w:rFonts w:ascii="Consolas" w:hAnsi="Consolas"/>
          <w:noProof/>
          <w:lang w:val="en-GB"/>
        </w:rPr>
        <w:t>metrics</w:t>
      </w:r>
      <w:r w:rsidRPr="00136865">
        <w:rPr>
          <w:noProof/>
          <w:lang w:val="en-GB"/>
        </w:rPr>
        <w:t xml:space="preserve"> </w:t>
      </w:r>
      <w:r w:rsidR="001266A5" w:rsidRPr="00136865">
        <w:rPr>
          <w:noProof/>
          <w:lang w:val="en-GB"/>
        </w:rPr>
        <w:t>module</w:t>
      </w:r>
      <w:r w:rsidR="00F47181" w:rsidRPr="00136865">
        <w:rPr>
          <w:noProof/>
          <w:lang w:val="en-GB"/>
        </w:rPr>
        <w:t xml:space="preserve"> carry out</w:t>
      </w:r>
      <w:r w:rsidR="001266A5" w:rsidRPr="00136865">
        <w:rPr>
          <w:noProof/>
          <w:lang w:val="en-GB"/>
        </w:rPr>
        <w:t>?</w:t>
      </w:r>
    </w:p>
    <w:p w14:paraId="2F70CCFA" w14:textId="0E2F1DA7" w:rsidR="00656331" w:rsidRPr="00136865" w:rsidRDefault="00010AAA" w:rsidP="00C77F5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They convert imperial measurements (inch, foot, mile) to metric measurements (</w:t>
      </w:r>
      <w:r w:rsidR="00034FA4" w:rsidRPr="00136865">
        <w:rPr>
          <w:noProof/>
          <w:lang w:val="en-GB"/>
        </w:rPr>
        <w:t>centimetre, metre, kilometre).</w:t>
      </w:r>
    </w:p>
    <w:p w14:paraId="3D50A981" w14:textId="79B7C13C" w:rsidR="006606BB" w:rsidRPr="00136865" w:rsidRDefault="006606BB" w:rsidP="006606BB">
      <w:pPr>
        <w:pStyle w:val="NoSpacing"/>
        <w:spacing w:before="60" w:after="120"/>
        <w:ind w:left="1276"/>
        <w:jc w:val="both"/>
        <w:rPr>
          <w:rFonts w:ascii="Palatino Linotype" w:hAnsi="Palatino Linotype"/>
          <w:i/>
          <w:iCs/>
          <w:noProof/>
          <w:sz w:val="24"/>
          <w:szCs w:val="24"/>
          <w:lang w:val="en-GB"/>
        </w:rPr>
      </w:pPr>
      <w:r w:rsidRPr="00136865">
        <w:rPr>
          <w:rFonts w:ascii="Palatino Linotype" w:hAnsi="Palatino Linotype"/>
          <w:i/>
          <w:iCs/>
          <w:noProof/>
          <w:sz w:val="24"/>
          <w:szCs w:val="24"/>
          <w:lang w:val="en-GB"/>
        </w:rPr>
        <w:t>Incorrect</w:t>
      </w:r>
      <w:r w:rsidR="00E064FB" w:rsidRPr="00136865">
        <w:rPr>
          <w:rFonts w:ascii="Palatino Linotype" w:hAnsi="Palatino Linotype"/>
          <w:i/>
          <w:iCs/>
          <w:noProof/>
          <w:sz w:val="24"/>
          <w:szCs w:val="24"/>
          <w:lang w:val="en-GB"/>
        </w:rPr>
        <w:t xml:space="preserve">. </w:t>
      </w:r>
      <w:r w:rsidR="00034FA4" w:rsidRPr="00136865">
        <w:rPr>
          <w:rFonts w:ascii="Palatino Linotype" w:hAnsi="Palatino Linotype"/>
          <w:i/>
          <w:iCs/>
          <w:noProof/>
          <w:sz w:val="24"/>
          <w:szCs w:val="24"/>
          <w:lang w:val="en-GB"/>
        </w:rPr>
        <w:t xml:space="preserve">There </w:t>
      </w:r>
      <w:r w:rsidR="00B745AD" w:rsidRPr="00136865">
        <w:rPr>
          <w:rFonts w:ascii="Palatino Linotype" w:hAnsi="Palatino Linotype"/>
          <w:i/>
          <w:iCs/>
          <w:noProof/>
          <w:sz w:val="24"/>
          <w:szCs w:val="24"/>
          <w:lang w:val="en-GB"/>
        </w:rPr>
        <w:t xml:space="preserve">are </w:t>
      </w:r>
      <w:r w:rsidR="00034FA4" w:rsidRPr="00136865">
        <w:rPr>
          <w:rFonts w:ascii="Palatino Linotype" w:hAnsi="Palatino Linotype"/>
          <w:i/>
          <w:iCs/>
          <w:noProof/>
          <w:sz w:val="24"/>
          <w:szCs w:val="24"/>
          <w:lang w:val="en-GB"/>
        </w:rPr>
        <w:t xml:space="preserve">no </w:t>
      </w:r>
      <w:r w:rsidR="0027256D" w:rsidRPr="00136865">
        <w:rPr>
          <w:rFonts w:ascii="Palatino Linotype" w:hAnsi="Palatino Linotype"/>
          <w:i/>
          <w:iCs/>
          <w:noProof/>
          <w:sz w:val="24"/>
          <w:szCs w:val="24"/>
          <w:lang w:val="en-GB"/>
        </w:rPr>
        <w:t xml:space="preserve">such </w:t>
      </w:r>
      <w:r w:rsidR="00034FA4" w:rsidRPr="00136865">
        <w:rPr>
          <w:rFonts w:ascii="Palatino Linotype" w:hAnsi="Palatino Linotype"/>
          <w:i/>
          <w:iCs/>
          <w:noProof/>
          <w:sz w:val="24"/>
          <w:szCs w:val="24"/>
          <w:lang w:val="en-GB"/>
        </w:rPr>
        <w:t>function</w:t>
      </w:r>
      <w:r w:rsidR="00B745AD" w:rsidRPr="00136865">
        <w:rPr>
          <w:rFonts w:ascii="Palatino Linotype" w:hAnsi="Palatino Linotype"/>
          <w:i/>
          <w:iCs/>
          <w:noProof/>
          <w:sz w:val="24"/>
          <w:szCs w:val="24"/>
          <w:lang w:val="en-GB"/>
        </w:rPr>
        <w:t>s</w:t>
      </w:r>
      <w:r w:rsidR="00034FA4" w:rsidRPr="00136865">
        <w:rPr>
          <w:rFonts w:ascii="Palatino Linotype" w:hAnsi="Palatino Linotype"/>
          <w:i/>
          <w:iCs/>
          <w:noProof/>
          <w:sz w:val="24"/>
          <w:szCs w:val="24"/>
          <w:lang w:val="en-GB"/>
        </w:rPr>
        <w:t xml:space="preserve"> </w:t>
      </w:r>
      <w:r w:rsidR="0027256D" w:rsidRPr="00136865">
        <w:rPr>
          <w:rFonts w:ascii="Palatino Linotype" w:hAnsi="Palatino Linotype"/>
          <w:i/>
          <w:iCs/>
          <w:noProof/>
          <w:sz w:val="24"/>
          <w:szCs w:val="24"/>
          <w:lang w:val="en-GB"/>
        </w:rPr>
        <w:t xml:space="preserve">in the </w:t>
      </w:r>
      <w:r w:rsidR="0027256D" w:rsidRPr="00136865">
        <w:rPr>
          <w:rFonts w:ascii="Consolas" w:hAnsi="Consolas"/>
          <w:i/>
          <w:iCs/>
          <w:noProof/>
          <w:sz w:val="24"/>
          <w:szCs w:val="24"/>
          <w:lang w:val="en-GB"/>
        </w:rPr>
        <w:t>metrics</w:t>
      </w:r>
      <w:r w:rsidR="0027256D" w:rsidRPr="00136865">
        <w:rPr>
          <w:rFonts w:ascii="Palatino Linotype" w:hAnsi="Palatino Linotype"/>
          <w:i/>
          <w:iCs/>
          <w:noProof/>
          <w:sz w:val="24"/>
          <w:szCs w:val="24"/>
          <w:lang w:val="en-GB"/>
        </w:rPr>
        <w:t xml:space="preserve"> module</w:t>
      </w:r>
      <w:r w:rsidR="00FA0DFE" w:rsidRPr="00136865">
        <w:rPr>
          <w:rFonts w:ascii="Palatino Linotype" w:hAnsi="Palatino Linotype"/>
          <w:i/>
          <w:iCs/>
          <w:noProof/>
          <w:sz w:val="24"/>
          <w:szCs w:val="24"/>
          <w:lang w:val="en-GB"/>
        </w:rPr>
        <w:t>.</w:t>
      </w:r>
    </w:p>
    <w:p w14:paraId="5A8382C4" w14:textId="2D24DE65" w:rsidR="006606BB" w:rsidRPr="00136865" w:rsidRDefault="00DD0553" w:rsidP="00C77F5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136865">
        <w:rPr>
          <w:noProof/>
          <w:lang w:val="en-GB"/>
        </w:rPr>
        <w:t xml:space="preserve">They </w:t>
      </w:r>
      <w:r w:rsidR="00A607A9" w:rsidRPr="00136865">
        <w:rPr>
          <w:noProof/>
          <w:lang w:val="en-GB"/>
        </w:rPr>
        <w:t>compute the mean distance of the data to the centroids in K-Means clustering.</w:t>
      </w:r>
    </w:p>
    <w:p w14:paraId="023C8F4B" w14:textId="6818CE40" w:rsidR="006606BB" w:rsidRPr="00136865" w:rsidRDefault="00A6711B" w:rsidP="006606BB">
      <w:pPr>
        <w:pStyle w:val="NoSpacing"/>
        <w:spacing w:before="60" w:after="120"/>
        <w:ind w:left="1276"/>
        <w:jc w:val="both"/>
        <w:rPr>
          <w:rFonts w:ascii="Palatino Linotype" w:hAnsi="Palatino Linotype"/>
          <w:i/>
          <w:iCs/>
          <w:noProof/>
          <w:sz w:val="24"/>
          <w:szCs w:val="24"/>
          <w:lang w:val="en-GB"/>
        </w:rPr>
      </w:pPr>
      <w:r w:rsidRPr="00136865">
        <w:rPr>
          <w:rFonts w:ascii="Palatino Linotype" w:hAnsi="Palatino Linotype"/>
          <w:i/>
          <w:iCs/>
          <w:noProof/>
          <w:sz w:val="24"/>
          <w:szCs w:val="24"/>
          <w:lang w:val="en-GB"/>
        </w:rPr>
        <w:t>Inc</w:t>
      </w:r>
      <w:r w:rsidR="006606BB" w:rsidRPr="00136865">
        <w:rPr>
          <w:rFonts w:ascii="Palatino Linotype" w:hAnsi="Palatino Linotype"/>
          <w:i/>
          <w:iCs/>
          <w:noProof/>
          <w:sz w:val="24"/>
          <w:szCs w:val="24"/>
          <w:lang w:val="en-GB"/>
        </w:rPr>
        <w:t xml:space="preserve">orrect. </w:t>
      </w:r>
      <w:r w:rsidR="00A607A9" w:rsidRPr="00136865">
        <w:rPr>
          <w:rFonts w:ascii="Palatino Linotype" w:hAnsi="Palatino Linotype"/>
          <w:i/>
          <w:iCs/>
          <w:noProof/>
          <w:sz w:val="24"/>
          <w:szCs w:val="24"/>
          <w:lang w:val="en-GB"/>
        </w:rPr>
        <w:t xml:space="preserve">The </w:t>
      </w:r>
      <w:r w:rsidR="007509A3" w:rsidRPr="00136865">
        <w:rPr>
          <w:rFonts w:ascii="Palatino Linotype" w:hAnsi="Palatino Linotype"/>
          <w:i/>
          <w:iCs/>
          <w:noProof/>
          <w:sz w:val="24"/>
          <w:szCs w:val="24"/>
          <w:lang w:val="en-GB"/>
        </w:rPr>
        <w:t xml:space="preserve">calculation of such (Euclidean) </w:t>
      </w:r>
      <w:r w:rsidR="00A607A9" w:rsidRPr="00136865">
        <w:rPr>
          <w:rFonts w:ascii="Palatino Linotype" w:hAnsi="Palatino Linotype"/>
          <w:i/>
          <w:iCs/>
          <w:noProof/>
          <w:sz w:val="24"/>
          <w:szCs w:val="24"/>
          <w:lang w:val="en-GB"/>
        </w:rPr>
        <w:t>distance</w:t>
      </w:r>
      <w:r w:rsidR="007509A3" w:rsidRPr="00136865">
        <w:rPr>
          <w:rFonts w:ascii="Palatino Linotype" w:hAnsi="Palatino Linotype"/>
          <w:i/>
          <w:iCs/>
          <w:noProof/>
          <w:sz w:val="24"/>
          <w:szCs w:val="24"/>
          <w:lang w:val="en-GB"/>
        </w:rPr>
        <w:t xml:space="preserve">s is integrated in the </w:t>
      </w:r>
      <w:r w:rsidR="007509A3" w:rsidRPr="00136865">
        <w:rPr>
          <w:rFonts w:ascii="Consolas" w:hAnsi="Consolas"/>
          <w:i/>
          <w:iCs/>
          <w:noProof/>
          <w:sz w:val="24"/>
          <w:szCs w:val="24"/>
          <w:lang w:val="en-GB"/>
        </w:rPr>
        <w:t>KMeans</w:t>
      </w:r>
      <w:r w:rsidR="007509A3" w:rsidRPr="00136865">
        <w:rPr>
          <w:rFonts w:ascii="Palatino Linotype" w:hAnsi="Palatino Linotype"/>
          <w:i/>
          <w:iCs/>
          <w:noProof/>
          <w:sz w:val="24"/>
          <w:szCs w:val="24"/>
          <w:lang w:val="en-GB"/>
        </w:rPr>
        <w:t xml:space="preserve"> module</w:t>
      </w:r>
      <w:r w:rsidR="00E82109" w:rsidRPr="00136865">
        <w:rPr>
          <w:rFonts w:ascii="Palatino Linotype" w:hAnsi="Palatino Linotype"/>
          <w:i/>
          <w:iCs/>
          <w:noProof/>
          <w:sz w:val="24"/>
          <w:szCs w:val="24"/>
          <w:lang w:val="en-GB"/>
        </w:rPr>
        <w:t>.</w:t>
      </w:r>
    </w:p>
    <w:p w14:paraId="6851EDE9" w14:textId="64646E6C" w:rsidR="006606BB" w:rsidRPr="00DC31F1" w:rsidRDefault="00EC3760" w:rsidP="00C77F5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b/>
          <w:bCs/>
          <w:noProof/>
          <w:lang w:val="en-GB"/>
        </w:rPr>
      </w:pPr>
      <w:r w:rsidRPr="00136865">
        <w:rPr>
          <w:b/>
          <w:bCs/>
          <w:noProof/>
          <w:lang w:val="en-GB"/>
        </w:rPr>
        <w:t>They compute metrics and distances for the evaluation of classification performance</w:t>
      </w:r>
      <w:r w:rsidR="005060A4" w:rsidRPr="00FE4A0F">
        <w:rPr>
          <w:b/>
          <w:bCs/>
          <w:noProof/>
          <w:lang w:val="en-GB"/>
        </w:rPr>
        <w:t>.</w:t>
      </w:r>
    </w:p>
    <w:p w14:paraId="2A20F04B" w14:textId="642AA5C7" w:rsidR="006606BB" w:rsidRPr="00DC31F1" w:rsidRDefault="00EC3760" w:rsidP="006606BB">
      <w:pPr>
        <w:pStyle w:val="NoSpacing"/>
        <w:spacing w:before="60" w:after="120"/>
        <w:ind w:left="1276"/>
        <w:jc w:val="both"/>
        <w:rPr>
          <w:rFonts w:ascii="Palatino Linotype" w:hAnsi="Palatino Linotype"/>
          <w:b/>
          <w:bCs/>
          <w:noProof/>
          <w:sz w:val="24"/>
          <w:szCs w:val="24"/>
          <w:lang w:val="en-GB"/>
        </w:rPr>
      </w:pPr>
      <w:r w:rsidRPr="00DC31F1">
        <w:rPr>
          <w:rFonts w:ascii="Palatino Linotype" w:hAnsi="Palatino Linotype"/>
          <w:b/>
          <w:bCs/>
          <w:noProof/>
          <w:sz w:val="24"/>
          <w:szCs w:val="24"/>
          <w:lang w:val="en-GB"/>
        </w:rPr>
        <w:t>C</w:t>
      </w:r>
      <w:r w:rsidR="006606BB" w:rsidRPr="00DC31F1">
        <w:rPr>
          <w:rFonts w:ascii="Palatino Linotype" w:hAnsi="Palatino Linotype"/>
          <w:b/>
          <w:bCs/>
          <w:noProof/>
          <w:sz w:val="24"/>
          <w:szCs w:val="24"/>
          <w:lang w:val="en-GB"/>
        </w:rPr>
        <w:t xml:space="preserve">orrect. </w:t>
      </w:r>
      <w:r w:rsidR="00E82109" w:rsidRPr="00DC31F1">
        <w:rPr>
          <w:rFonts w:ascii="Palatino Linotype" w:hAnsi="Palatino Linotype"/>
          <w:b/>
          <w:bCs/>
          <w:noProof/>
          <w:sz w:val="24"/>
          <w:szCs w:val="24"/>
          <w:lang w:val="en-GB"/>
        </w:rPr>
        <w:t xml:space="preserve">The </w:t>
      </w:r>
      <w:r w:rsidR="003D7015" w:rsidRPr="00DC31F1">
        <w:rPr>
          <w:rFonts w:ascii="Palatino Linotype" w:hAnsi="Palatino Linotype"/>
          <w:b/>
          <w:bCs/>
          <w:noProof/>
          <w:sz w:val="24"/>
          <w:szCs w:val="24"/>
          <w:lang w:val="en-GB"/>
        </w:rPr>
        <w:t>functions in metrics are particularly useful in evaluating classification models</w:t>
      </w:r>
      <w:r w:rsidR="005A4C62" w:rsidRPr="00DC31F1">
        <w:rPr>
          <w:rFonts w:ascii="Palatino Linotype" w:hAnsi="Palatino Linotype"/>
          <w:b/>
          <w:bCs/>
          <w:noProof/>
          <w:sz w:val="24"/>
          <w:szCs w:val="24"/>
          <w:lang w:val="en-GB"/>
        </w:rPr>
        <w:t>.</w:t>
      </w:r>
    </w:p>
    <w:p w14:paraId="4CAF4643" w14:textId="05D2EE19" w:rsidR="006606BB" w:rsidRPr="00DC31F1" w:rsidRDefault="007509A3" w:rsidP="00C77F5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DC31F1">
        <w:rPr>
          <w:noProof/>
          <w:lang w:val="en-GB"/>
        </w:rPr>
        <w:t xml:space="preserve">They </w:t>
      </w:r>
      <w:r w:rsidR="00FB48F2" w:rsidRPr="00DC31F1">
        <w:rPr>
          <w:noProof/>
          <w:lang w:val="en-GB"/>
        </w:rPr>
        <w:t xml:space="preserve">solve </w:t>
      </w:r>
      <w:r w:rsidR="002068DB" w:rsidRPr="00DC31F1">
        <w:rPr>
          <w:noProof/>
          <w:lang w:val="en-GB"/>
        </w:rPr>
        <w:t xml:space="preserve">inequalities in </w:t>
      </w:r>
      <w:r w:rsidR="00FB48F2" w:rsidRPr="00DC31F1">
        <w:rPr>
          <w:noProof/>
          <w:lang w:val="en-GB"/>
        </w:rPr>
        <w:t>geometr</w:t>
      </w:r>
      <w:r w:rsidR="002068DB" w:rsidRPr="00DC31F1">
        <w:rPr>
          <w:noProof/>
          <w:lang w:val="en-GB"/>
        </w:rPr>
        <w:t>y.</w:t>
      </w:r>
    </w:p>
    <w:p w14:paraId="7B274A15" w14:textId="6C42614F" w:rsidR="006606BB" w:rsidRPr="00DC31F1" w:rsidRDefault="00A332D5"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Inc</w:t>
      </w:r>
      <w:r w:rsidR="006606BB" w:rsidRPr="00DC31F1">
        <w:rPr>
          <w:rFonts w:ascii="Palatino Linotype" w:hAnsi="Palatino Linotype"/>
          <w:i/>
          <w:iCs/>
          <w:noProof/>
          <w:sz w:val="24"/>
          <w:szCs w:val="24"/>
          <w:lang w:val="en-GB"/>
        </w:rPr>
        <w:t xml:space="preserve">orrect. </w:t>
      </w:r>
      <w:r w:rsidR="002068DB" w:rsidRPr="00DC31F1">
        <w:rPr>
          <w:rFonts w:ascii="Palatino Linotype" w:hAnsi="Palatino Linotype"/>
          <w:i/>
          <w:iCs/>
          <w:noProof/>
          <w:sz w:val="24"/>
          <w:szCs w:val="24"/>
          <w:lang w:val="en-GB"/>
        </w:rPr>
        <w:t xml:space="preserve">There are no such functions in the </w:t>
      </w:r>
      <w:r w:rsidR="002068DB" w:rsidRPr="00DC31F1">
        <w:rPr>
          <w:rFonts w:ascii="Consolas" w:hAnsi="Consolas"/>
          <w:i/>
          <w:iCs/>
          <w:noProof/>
          <w:sz w:val="24"/>
          <w:szCs w:val="24"/>
          <w:lang w:val="en-GB"/>
        </w:rPr>
        <w:t>metrics</w:t>
      </w:r>
      <w:r w:rsidR="002068DB" w:rsidRPr="00DC31F1">
        <w:rPr>
          <w:rFonts w:ascii="Palatino Linotype" w:hAnsi="Palatino Linotype"/>
          <w:i/>
          <w:iCs/>
          <w:noProof/>
          <w:sz w:val="24"/>
          <w:szCs w:val="24"/>
          <w:lang w:val="en-GB"/>
        </w:rPr>
        <w:t xml:space="preserve"> module</w:t>
      </w:r>
      <w:r w:rsidR="00EB5FD3" w:rsidRPr="00DC31F1">
        <w:rPr>
          <w:rFonts w:ascii="Palatino Linotype" w:hAnsi="Palatino Linotype"/>
          <w:i/>
          <w:iCs/>
          <w:noProof/>
          <w:sz w:val="24"/>
          <w:szCs w:val="24"/>
          <w:lang w:val="en-GB"/>
        </w:rPr>
        <w:t>.</w:t>
      </w:r>
    </w:p>
    <w:p w14:paraId="250A0AEC" w14:textId="7DA21E31" w:rsidR="00E20EB9" w:rsidRPr="00DC31F1" w:rsidRDefault="003B670B"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DC31F1">
        <w:rPr>
          <w:noProof/>
          <w:lang w:val="en-GB"/>
        </w:rPr>
        <w:t xml:space="preserve">Why is </w:t>
      </w:r>
      <w:r w:rsidR="00647FF5" w:rsidRPr="00DC31F1">
        <w:rPr>
          <w:noProof/>
          <w:lang w:val="en-GB"/>
        </w:rPr>
        <w:t xml:space="preserve">partitioning data into </w:t>
      </w:r>
      <w:r w:rsidR="00403793" w:rsidRPr="00DC31F1">
        <w:rPr>
          <w:noProof/>
          <w:lang w:val="en-GB"/>
        </w:rPr>
        <w:t xml:space="preserve">a </w:t>
      </w:r>
      <w:r w:rsidR="00647FF5" w:rsidRPr="00DC31F1">
        <w:rPr>
          <w:noProof/>
          <w:lang w:val="en-GB"/>
        </w:rPr>
        <w:t xml:space="preserve">training and </w:t>
      </w:r>
      <w:r w:rsidR="00403793" w:rsidRPr="00DC31F1">
        <w:rPr>
          <w:noProof/>
          <w:lang w:val="en-GB"/>
        </w:rPr>
        <w:t xml:space="preserve">a </w:t>
      </w:r>
      <w:r w:rsidR="00647FF5" w:rsidRPr="00DC31F1">
        <w:rPr>
          <w:noProof/>
          <w:lang w:val="en-GB"/>
        </w:rPr>
        <w:t xml:space="preserve">testing dataset necessary for </w:t>
      </w:r>
      <w:r w:rsidR="00D95790" w:rsidRPr="00DC31F1">
        <w:rPr>
          <w:noProof/>
          <w:lang w:val="en-GB"/>
        </w:rPr>
        <w:t>supervised machine learning</w:t>
      </w:r>
      <w:r w:rsidR="001E16C2" w:rsidRPr="00DC31F1">
        <w:rPr>
          <w:noProof/>
          <w:lang w:val="en-GB"/>
        </w:rPr>
        <w:t>?</w:t>
      </w:r>
    </w:p>
    <w:p w14:paraId="33B65E37" w14:textId="1495E8C6" w:rsidR="009B668A" w:rsidRPr="00DC31F1" w:rsidRDefault="005460F0"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DC31F1">
        <w:rPr>
          <w:b/>
          <w:bCs/>
          <w:noProof/>
          <w:lang w:val="en-GB"/>
        </w:rPr>
        <w:t xml:space="preserve">We </w:t>
      </w:r>
      <w:r w:rsidR="00A96167" w:rsidRPr="00DC31F1">
        <w:rPr>
          <w:b/>
          <w:bCs/>
          <w:noProof/>
          <w:lang w:val="en-GB"/>
        </w:rPr>
        <w:t xml:space="preserve">can </w:t>
      </w:r>
      <w:r w:rsidR="00F43BD5" w:rsidRPr="00DC31F1">
        <w:rPr>
          <w:b/>
          <w:bCs/>
          <w:noProof/>
          <w:lang w:val="en-GB"/>
        </w:rPr>
        <w:t>assess the predictive power of a model by applying it on unsee</w:t>
      </w:r>
      <w:r w:rsidR="00A96167" w:rsidRPr="00DC31F1">
        <w:rPr>
          <w:b/>
          <w:bCs/>
          <w:noProof/>
          <w:lang w:val="en-GB"/>
        </w:rPr>
        <w:t>n</w:t>
      </w:r>
      <w:r w:rsidR="00F43BD5" w:rsidRPr="00DC31F1">
        <w:rPr>
          <w:b/>
          <w:bCs/>
          <w:noProof/>
          <w:lang w:val="en-GB"/>
        </w:rPr>
        <w:t xml:space="preserve"> data</w:t>
      </w:r>
      <w:r w:rsidR="00A11BE4" w:rsidRPr="00DC31F1">
        <w:rPr>
          <w:b/>
          <w:bCs/>
          <w:noProof/>
          <w:lang w:val="en-GB"/>
        </w:rPr>
        <w:t>.</w:t>
      </w:r>
    </w:p>
    <w:p w14:paraId="75E3B057" w14:textId="7100120D" w:rsidR="006606BB" w:rsidRPr="00DC31F1" w:rsidRDefault="006606BB" w:rsidP="006606BB">
      <w:pPr>
        <w:pStyle w:val="NoSpacing"/>
        <w:spacing w:before="60" w:after="120"/>
        <w:ind w:left="1276"/>
        <w:jc w:val="both"/>
        <w:rPr>
          <w:rFonts w:ascii="Palatino Linotype" w:hAnsi="Palatino Linotype"/>
          <w:b/>
          <w:bCs/>
          <w:noProof/>
          <w:sz w:val="24"/>
          <w:szCs w:val="24"/>
          <w:lang w:val="en-GB"/>
        </w:rPr>
      </w:pPr>
      <w:r w:rsidRPr="00DC31F1">
        <w:rPr>
          <w:rFonts w:ascii="Palatino Linotype" w:hAnsi="Palatino Linotype"/>
          <w:b/>
          <w:bCs/>
          <w:noProof/>
          <w:sz w:val="24"/>
          <w:szCs w:val="24"/>
          <w:lang w:val="en-GB"/>
        </w:rPr>
        <w:t xml:space="preserve">Correct. </w:t>
      </w:r>
      <w:r w:rsidR="00474912" w:rsidRPr="00DC31F1">
        <w:rPr>
          <w:rFonts w:ascii="Palatino Linotype" w:hAnsi="Palatino Linotype"/>
          <w:b/>
          <w:bCs/>
          <w:noProof/>
          <w:sz w:val="24"/>
          <w:szCs w:val="24"/>
          <w:lang w:val="en-GB"/>
        </w:rPr>
        <w:t>Testing the prediction performance of a model by applying it on the data based on which the model was constructed is not sensible at all</w:t>
      </w:r>
      <w:r w:rsidR="00B873E8" w:rsidRPr="00DC31F1">
        <w:rPr>
          <w:rFonts w:ascii="Palatino Linotype" w:hAnsi="Palatino Linotype"/>
          <w:b/>
          <w:bCs/>
          <w:noProof/>
          <w:sz w:val="24"/>
          <w:szCs w:val="24"/>
          <w:lang w:val="en-GB"/>
        </w:rPr>
        <w:t>.</w:t>
      </w:r>
      <w:r w:rsidR="00474912" w:rsidRPr="00DC31F1">
        <w:rPr>
          <w:rFonts w:ascii="Palatino Linotype" w:hAnsi="Palatino Linotype"/>
          <w:b/>
          <w:bCs/>
          <w:noProof/>
          <w:sz w:val="24"/>
          <w:szCs w:val="24"/>
          <w:lang w:val="en-GB"/>
        </w:rPr>
        <w:t xml:space="preserve"> Hence, we need a new dataset for this purpose.</w:t>
      </w:r>
    </w:p>
    <w:p w14:paraId="076C5A79" w14:textId="5E8F50D9" w:rsidR="00B8559F" w:rsidRPr="00DC31F1" w:rsidRDefault="00A11BE4"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lastRenderedPageBreak/>
        <w:t xml:space="preserve">We </w:t>
      </w:r>
      <w:r w:rsidR="00A905B8" w:rsidRPr="00DC31F1">
        <w:rPr>
          <w:noProof/>
          <w:lang w:val="en-GB"/>
        </w:rPr>
        <w:t xml:space="preserve">can increase the goodness of fit of </w:t>
      </w:r>
      <w:r w:rsidR="000B0066" w:rsidRPr="00DC31F1">
        <w:rPr>
          <w:noProof/>
          <w:lang w:val="en-GB"/>
        </w:rPr>
        <w:t>a model by creating a testing dataset.</w:t>
      </w:r>
    </w:p>
    <w:p w14:paraId="45D5382D" w14:textId="3B7387E8" w:rsidR="006606BB" w:rsidRPr="00DC31F1" w:rsidRDefault="00B8559F" w:rsidP="00CB4A69">
      <w:pPr>
        <w:pStyle w:val="ListParagraph"/>
        <w:widowControl w:val="0"/>
        <w:tabs>
          <w:tab w:val="left" w:pos="1300"/>
        </w:tabs>
        <w:autoSpaceDE w:val="0"/>
        <w:autoSpaceDN w:val="0"/>
        <w:spacing w:before="60" w:after="0" w:line="240" w:lineRule="auto"/>
        <w:ind w:left="1276"/>
        <w:contextualSpacing w:val="0"/>
        <w:rPr>
          <w:noProof/>
          <w:lang w:val="en-GB"/>
        </w:rPr>
      </w:pPr>
      <w:r w:rsidRPr="00DC31F1">
        <w:rPr>
          <w:noProof/>
          <w:lang w:val="en-GB"/>
        </w:rPr>
        <w:tab/>
      </w:r>
      <w:r w:rsidR="006606BB" w:rsidRPr="00DC31F1">
        <w:rPr>
          <w:i/>
          <w:iCs/>
          <w:noProof/>
          <w:lang w:val="en-GB"/>
        </w:rPr>
        <w:t>Incorrect.</w:t>
      </w:r>
      <w:r w:rsidR="000B0066" w:rsidRPr="00DC31F1">
        <w:rPr>
          <w:i/>
          <w:iCs/>
          <w:noProof/>
          <w:lang w:val="en-GB"/>
        </w:rPr>
        <w:t xml:space="preserve"> The goodness of fit of a model cannot be increased by </w:t>
      </w:r>
      <w:r w:rsidR="00474912" w:rsidRPr="00DC31F1">
        <w:rPr>
          <w:i/>
          <w:iCs/>
          <w:noProof/>
          <w:lang w:val="en-GB"/>
        </w:rPr>
        <w:t>partitioning a dataset</w:t>
      </w:r>
      <w:r w:rsidR="006606BB" w:rsidRPr="00DC31F1">
        <w:rPr>
          <w:i/>
          <w:iCs/>
          <w:noProof/>
          <w:lang w:val="en-GB"/>
        </w:rPr>
        <w:t>.</w:t>
      </w:r>
    </w:p>
    <w:p w14:paraId="3C7F8981" w14:textId="7BF2B74E" w:rsidR="001B0C3C" w:rsidRPr="00DC31F1" w:rsidRDefault="00E02218"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t>We can increase the learning ability of the algorithm.</w:t>
      </w:r>
    </w:p>
    <w:p w14:paraId="5FFC1930" w14:textId="31FB0AA6" w:rsidR="006606BB" w:rsidRPr="00DC31F1" w:rsidRDefault="006606BB"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2F0AE5" w:rsidRPr="00DC31F1">
        <w:rPr>
          <w:rFonts w:ascii="Palatino Linotype" w:hAnsi="Palatino Linotype"/>
          <w:i/>
          <w:iCs/>
          <w:noProof/>
          <w:sz w:val="24"/>
          <w:szCs w:val="24"/>
          <w:lang w:val="en-GB"/>
        </w:rPr>
        <w:t>The</w:t>
      </w:r>
      <w:r w:rsidR="00E02218" w:rsidRPr="00DC31F1">
        <w:rPr>
          <w:rFonts w:ascii="Palatino Linotype" w:hAnsi="Palatino Linotype"/>
          <w:i/>
          <w:iCs/>
          <w:noProof/>
          <w:sz w:val="24"/>
          <w:szCs w:val="24"/>
          <w:lang w:val="en-GB"/>
        </w:rPr>
        <w:t xml:space="preserve"> learning ability cannot be enhanced by partitioning a dataset</w:t>
      </w:r>
      <w:r w:rsidRPr="00DC31F1">
        <w:rPr>
          <w:rFonts w:ascii="Palatino Linotype" w:hAnsi="Palatino Linotype"/>
          <w:i/>
          <w:iCs/>
          <w:noProof/>
          <w:sz w:val="24"/>
          <w:szCs w:val="24"/>
          <w:lang w:val="en-GB"/>
        </w:rPr>
        <w:t>.</w:t>
      </w:r>
    </w:p>
    <w:p w14:paraId="668F3343" w14:textId="2F568CF0" w:rsidR="001B0C3C" w:rsidRPr="00DC31F1" w:rsidRDefault="00E02218"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t xml:space="preserve">We </w:t>
      </w:r>
      <w:r w:rsidR="005C3A2B" w:rsidRPr="00DC31F1">
        <w:rPr>
          <w:noProof/>
          <w:lang w:val="en-GB"/>
        </w:rPr>
        <w:t xml:space="preserve">have then </w:t>
      </w:r>
      <w:r w:rsidR="00FE6D84" w:rsidRPr="00DC31F1">
        <w:rPr>
          <w:noProof/>
          <w:lang w:val="en-GB"/>
        </w:rPr>
        <w:t xml:space="preserve">two </w:t>
      </w:r>
      <w:r w:rsidR="00C92EE3" w:rsidRPr="00DC31F1">
        <w:rPr>
          <w:noProof/>
          <w:lang w:val="en-GB"/>
        </w:rPr>
        <w:t>data</w:t>
      </w:r>
      <w:r w:rsidR="00FE6D84" w:rsidRPr="00DC31F1">
        <w:rPr>
          <w:noProof/>
          <w:lang w:val="en-GB"/>
        </w:rPr>
        <w:t>sets</w:t>
      </w:r>
      <w:r w:rsidRPr="00DC31F1">
        <w:rPr>
          <w:noProof/>
          <w:lang w:val="en-GB"/>
        </w:rPr>
        <w:t xml:space="preserve"> </w:t>
      </w:r>
      <w:r w:rsidR="00C92EE3" w:rsidRPr="00DC31F1">
        <w:rPr>
          <w:noProof/>
          <w:lang w:val="en-GB"/>
        </w:rPr>
        <w:t xml:space="preserve">to </w:t>
      </w:r>
      <w:r w:rsidR="00ED3E70" w:rsidRPr="00DC31F1">
        <w:rPr>
          <w:noProof/>
          <w:lang w:val="en-GB"/>
        </w:rPr>
        <w:t>construct different models as alternatives</w:t>
      </w:r>
      <w:r w:rsidR="006A44DC" w:rsidRPr="00DC31F1">
        <w:rPr>
          <w:noProof/>
          <w:lang w:val="en-GB"/>
        </w:rPr>
        <w:t>.</w:t>
      </w:r>
    </w:p>
    <w:p w14:paraId="0D9CB303" w14:textId="0431CE27" w:rsidR="006606BB" w:rsidRPr="00DC31F1" w:rsidRDefault="00D4361D"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F660E5" w:rsidRPr="00DC31F1">
        <w:rPr>
          <w:rFonts w:ascii="Palatino Linotype" w:hAnsi="Palatino Linotype"/>
          <w:i/>
          <w:iCs/>
          <w:noProof/>
          <w:sz w:val="24"/>
          <w:szCs w:val="24"/>
          <w:lang w:val="en-GB"/>
        </w:rPr>
        <w:t>Different models can also be constructed by the same dataset</w:t>
      </w:r>
      <w:r w:rsidRPr="00DC31F1">
        <w:rPr>
          <w:rFonts w:ascii="Palatino Linotype" w:hAnsi="Palatino Linotype"/>
          <w:i/>
          <w:iCs/>
          <w:noProof/>
          <w:sz w:val="24"/>
          <w:szCs w:val="24"/>
          <w:lang w:val="en-GB"/>
        </w:rPr>
        <w:t>.</w:t>
      </w:r>
    </w:p>
    <w:p w14:paraId="6D75EE08" w14:textId="002C0A17" w:rsidR="00AE4F4E" w:rsidRPr="00DC31F1" w:rsidRDefault="00B30E34"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DC31F1">
        <w:rPr>
          <w:noProof/>
          <w:lang w:val="en-GB"/>
        </w:rPr>
        <w:t xml:space="preserve">Which </w:t>
      </w:r>
      <w:r w:rsidR="00C223CE" w:rsidRPr="00DC31F1">
        <w:rPr>
          <w:noProof/>
          <w:lang w:val="en-GB"/>
        </w:rPr>
        <w:t xml:space="preserve">function or </w:t>
      </w:r>
      <w:r w:rsidR="000B03FE" w:rsidRPr="00DC31F1">
        <w:rPr>
          <w:noProof/>
          <w:lang w:val="en-GB"/>
        </w:rPr>
        <w:t>method</w:t>
      </w:r>
      <w:r w:rsidR="00E6474A" w:rsidRPr="00DC31F1">
        <w:rPr>
          <w:noProof/>
          <w:lang w:val="en-GB"/>
        </w:rPr>
        <w:t xml:space="preserve"> </w:t>
      </w:r>
      <w:r w:rsidR="00C223CE" w:rsidRPr="00DC31F1">
        <w:rPr>
          <w:noProof/>
          <w:lang w:val="en-GB"/>
        </w:rPr>
        <w:t xml:space="preserve">can be used to reduce </w:t>
      </w:r>
      <w:r w:rsidR="008B0C56" w:rsidRPr="00DC31F1">
        <w:rPr>
          <w:noProof/>
          <w:lang w:val="en-GB"/>
        </w:rPr>
        <w:t>the number of categories in a categorical variable</w:t>
      </w:r>
      <w:r w:rsidR="00AE4F4E" w:rsidRPr="00DC31F1">
        <w:rPr>
          <w:noProof/>
          <w:lang w:val="en-GB"/>
        </w:rPr>
        <w:t>?</w:t>
      </w:r>
    </w:p>
    <w:p w14:paraId="4F6F48D7" w14:textId="74248E4B" w:rsidR="006606BB" w:rsidRPr="00DC31F1" w:rsidRDefault="000B03F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w:t>
      </w:r>
      <w:r w:rsidR="0021285E" w:rsidRPr="00DC31F1">
        <w:rPr>
          <w:rFonts w:ascii="Consolas" w:hAnsi="Consolas"/>
          <w:noProof/>
          <w:lang w:val="en-GB"/>
        </w:rPr>
        <w:t>get_dummies</w:t>
      </w:r>
      <w:r w:rsidRPr="00DC31F1">
        <w:rPr>
          <w:rFonts w:ascii="Consolas" w:hAnsi="Consolas"/>
          <w:noProof/>
          <w:lang w:val="en-GB"/>
        </w:rPr>
        <w:t>()</w:t>
      </w:r>
    </w:p>
    <w:p w14:paraId="7B4A35AC" w14:textId="1CD845F0" w:rsidR="006606BB" w:rsidRPr="00DC31F1" w:rsidRDefault="006606BB"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917FD4" w:rsidRPr="00DC31F1">
        <w:rPr>
          <w:rFonts w:ascii="Palatino Linotype" w:hAnsi="Palatino Linotype"/>
          <w:i/>
          <w:iCs/>
          <w:noProof/>
          <w:sz w:val="24"/>
          <w:szCs w:val="24"/>
          <w:lang w:val="en-GB"/>
        </w:rPr>
        <w:t xml:space="preserve">The </w:t>
      </w:r>
      <w:r w:rsidR="00917FD4" w:rsidRPr="00DC31F1">
        <w:rPr>
          <w:rFonts w:ascii="Consolas" w:hAnsi="Consolas"/>
          <w:i/>
          <w:iCs/>
          <w:noProof/>
          <w:sz w:val="24"/>
          <w:szCs w:val="24"/>
          <w:lang w:val="en-GB"/>
        </w:rPr>
        <w:t>.</w:t>
      </w:r>
      <w:r w:rsidR="00FC5317" w:rsidRPr="00DC31F1">
        <w:rPr>
          <w:rFonts w:ascii="Consolas" w:hAnsi="Consolas"/>
          <w:i/>
          <w:iCs/>
          <w:noProof/>
          <w:sz w:val="24"/>
          <w:szCs w:val="24"/>
          <w:lang w:val="en-GB"/>
        </w:rPr>
        <w:t>get_dummies</w:t>
      </w:r>
      <w:r w:rsidR="00917FD4" w:rsidRPr="00DC31F1">
        <w:rPr>
          <w:rFonts w:ascii="Consolas" w:hAnsi="Consolas"/>
          <w:i/>
          <w:iCs/>
          <w:noProof/>
          <w:sz w:val="24"/>
          <w:szCs w:val="24"/>
          <w:lang w:val="en-GB"/>
        </w:rPr>
        <w:t>()</w:t>
      </w:r>
      <w:r w:rsidR="00917FD4" w:rsidRPr="00DC31F1">
        <w:rPr>
          <w:rFonts w:ascii="Palatino Linotype" w:hAnsi="Palatino Linotype"/>
          <w:i/>
          <w:iCs/>
          <w:noProof/>
          <w:sz w:val="24"/>
          <w:szCs w:val="24"/>
          <w:lang w:val="en-GB"/>
        </w:rPr>
        <w:t xml:space="preserve"> method </w:t>
      </w:r>
      <w:r w:rsidR="00FC5317" w:rsidRPr="00DC31F1">
        <w:rPr>
          <w:rFonts w:ascii="Palatino Linotype" w:hAnsi="Palatino Linotype"/>
          <w:i/>
          <w:iCs/>
          <w:noProof/>
          <w:sz w:val="24"/>
          <w:szCs w:val="24"/>
          <w:lang w:val="en-GB"/>
        </w:rPr>
        <w:t xml:space="preserve">creates dummy variables from a </w:t>
      </w:r>
      <w:r w:rsidR="002522E8" w:rsidRPr="00DC31F1">
        <w:rPr>
          <w:rFonts w:ascii="Palatino Linotype" w:hAnsi="Palatino Linotype"/>
          <w:i/>
          <w:iCs/>
          <w:noProof/>
          <w:sz w:val="24"/>
          <w:szCs w:val="24"/>
          <w:lang w:val="en-GB"/>
        </w:rPr>
        <w:t>categorical variable</w:t>
      </w:r>
      <w:r w:rsidR="006D0703" w:rsidRPr="00DC31F1">
        <w:rPr>
          <w:rFonts w:ascii="Palatino Linotype" w:hAnsi="Palatino Linotype"/>
          <w:i/>
          <w:iCs/>
          <w:noProof/>
          <w:sz w:val="24"/>
          <w:szCs w:val="24"/>
          <w:lang w:val="en-GB"/>
        </w:rPr>
        <w:t>.</w:t>
      </w:r>
    </w:p>
    <w:p w14:paraId="68F9F1F5" w14:textId="1821CDA1" w:rsidR="006606BB" w:rsidRPr="00DC31F1" w:rsidRDefault="0021285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normalize</w:t>
      </w:r>
      <w:r w:rsidR="000B03FE" w:rsidRPr="00DC31F1">
        <w:rPr>
          <w:rFonts w:ascii="Consolas" w:hAnsi="Consolas"/>
          <w:noProof/>
          <w:lang w:val="en-GB"/>
        </w:rPr>
        <w:t>()</w:t>
      </w:r>
    </w:p>
    <w:p w14:paraId="57C42230" w14:textId="0F0BA9EA" w:rsidR="006606BB" w:rsidRPr="00DC31F1" w:rsidRDefault="00D70AF0"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The </w:t>
      </w:r>
      <w:r w:rsidRPr="00DC31F1">
        <w:rPr>
          <w:rFonts w:ascii="Consolas" w:hAnsi="Consolas"/>
          <w:i/>
          <w:iCs/>
          <w:noProof/>
          <w:sz w:val="24"/>
          <w:szCs w:val="24"/>
          <w:lang w:val="en-GB"/>
        </w:rPr>
        <w:t>.</w:t>
      </w:r>
      <w:r w:rsidR="002522E8" w:rsidRPr="00DC31F1">
        <w:rPr>
          <w:rFonts w:ascii="Consolas" w:hAnsi="Consolas"/>
          <w:i/>
          <w:iCs/>
          <w:noProof/>
          <w:sz w:val="24"/>
          <w:szCs w:val="24"/>
          <w:lang w:val="en-GB"/>
        </w:rPr>
        <w:t>normalize</w:t>
      </w:r>
      <w:r w:rsidRPr="00DC31F1">
        <w:rPr>
          <w:rFonts w:ascii="Consolas" w:hAnsi="Consolas"/>
          <w:i/>
          <w:iCs/>
          <w:noProof/>
          <w:sz w:val="24"/>
          <w:szCs w:val="24"/>
          <w:lang w:val="en-GB"/>
        </w:rPr>
        <w:t>()</w:t>
      </w:r>
      <w:r w:rsidRPr="00DC31F1">
        <w:rPr>
          <w:rFonts w:ascii="Palatino Linotype" w:hAnsi="Palatino Linotype"/>
          <w:i/>
          <w:iCs/>
          <w:noProof/>
          <w:sz w:val="24"/>
          <w:szCs w:val="24"/>
          <w:lang w:val="en-GB"/>
        </w:rPr>
        <w:t xml:space="preserve"> </w:t>
      </w:r>
      <w:r w:rsidR="002522E8" w:rsidRPr="00DC31F1">
        <w:rPr>
          <w:rFonts w:ascii="Palatino Linotype" w:hAnsi="Palatino Linotype"/>
          <w:i/>
          <w:iCs/>
          <w:noProof/>
          <w:sz w:val="24"/>
          <w:szCs w:val="24"/>
          <w:lang w:val="en-GB"/>
        </w:rPr>
        <w:t>function normalises numeric variable</w:t>
      </w:r>
      <w:r w:rsidR="00BE747E" w:rsidRPr="00DC31F1">
        <w:rPr>
          <w:rFonts w:ascii="Palatino Linotype" w:hAnsi="Palatino Linotype"/>
          <w:i/>
          <w:iCs/>
          <w:noProof/>
          <w:sz w:val="24"/>
          <w:szCs w:val="24"/>
          <w:lang w:val="en-GB"/>
        </w:rPr>
        <w:t>.</w:t>
      </w:r>
    </w:p>
    <w:p w14:paraId="1A6071A4" w14:textId="0BDA24F0" w:rsidR="006606BB" w:rsidRPr="00DC31F1" w:rsidRDefault="000B03F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w:t>
      </w:r>
      <w:r w:rsidR="00AA3039" w:rsidRPr="00DC31F1">
        <w:rPr>
          <w:rFonts w:ascii="Consolas" w:hAnsi="Consolas"/>
          <w:noProof/>
          <w:lang w:val="en-GB"/>
        </w:rPr>
        <w:t>deletecat</w:t>
      </w:r>
      <w:r w:rsidR="00917FD4" w:rsidRPr="00DC31F1">
        <w:rPr>
          <w:rFonts w:ascii="Consolas" w:hAnsi="Consolas"/>
          <w:noProof/>
          <w:lang w:val="en-GB"/>
        </w:rPr>
        <w:t>()</w:t>
      </w:r>
    </w:p>
    <w:p w14:paraId="00F47121" w14:textId="744742DF" w:rsidR="006606BB" w:rsidRPr="00DC31F1" w:rsidRDefault="00917FD4"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Inc</w:t>
      </w:r>
      <w:r w:rsidR="006606BB" w:rsidRPr="00DC31F1">
        <w:rPr>
          <w:rFonts w:ascii="Palatino Linotype" w:hAnsi="Palatino Linotype"/>
          <w:i/>
          <w:iCs/>
          <w:noProof/>
          <w:sz w:val="24"/>
          <w:szCs w:val="24"/>
          <w:lang w:val="en-GB"/>
        </w:rPr>
        <w:t xml:space="preserve">orrect. </w:t>
      </w:r>
      <w:r w:rsidR="00FF628B" w:rsidRPr="00DC31F1">
        <w:rPr>
          <w:rFonts w:ascii="Palatino Linotype" w:hAnsi="Palatino Linotype"/>
          <w:i/>
          <w:iCs/>
          <w:noProof/>
          <w:sz w:val="24"/>
          <w:szCs w:val="24"/>
          <w:lang w:val="en-GB"/>
        </w:rPr>
        <w:t>The</w:t>
      </w:r>
      <w:r w:rsidR="00140D5F" w:rsidRPr="00DC31F1">
        <w:rPr>
          <w:rFonts w:ascii="Palatino Linotype" w:hAnsi="Palatino Linotype"/>
          <w:i/>
          <w:iCs/>
          <w:noProof/>
          <w:sz w:val="24"/>
          <w:szCs w:val="24"/>
          <w:lang w:val="en-GB"/>
        </w:rPr>
        <w:t xml:space="preserve">re is no method called </w:t>
      </w:r>
      <w:r w:rsidR="00140D5F" w:rsidRPr="00DC31F1">
        <w:rPr>
          <w:rFonts w:ascii="Consolas" w:hAnsi="Consolas"/>
          <w:i/>
          <w:iCs/>
          <w:noProof/>
          <w:sz w:val="24"/>
          <w:szCs w:val="24"/>
          <w:lang w:val="en-GB"/>
        </w:rPr>
        <w:t>.</w:t>
      </w:r>
      <w:r w:rsidR="00BE747E" w:rsidRPr="00DC31F1">
        <w:rPr>
          <w:rFonts w:ascii="Consolas" w:hAnsi="Consolas"/>
          <w:i/>
          <w:iCs/>
          <w:noProof/>
          <w:sz w:val="24"/>
          <w:szCs w:val="24"/>
          <w:lang w:val="en-GB"/>
        </w:rPr>
        <w:t>deletecat</w:t>
      </w:r>
      <w:r w:rsidR="00140D5F" w:rsidRPr="00DC31F1">
        <w:rPr>
          <w:rFonts w:ascii="Consolas" w:hAnsi="Consolas"/>
          <w:i/>
          <w:iCs/>
          <w:noProof/>
          <w:sz w:val="24"/>
          <w:szCs w:val="24"/>
          <w:lang w:val="en-GB"/>
        </w:rPr>
        <w:t>()</w:t>
      </w:r>
      <w:r w:rsidR="00140D5F" w:rsidRPr="00DC31F1">
        <w:rPr>
          <w:rFonts w:ascii="Palatino Linotype" w:hAnsi="Palatino Linotype"/>
          <w:i/>
          <w:iCs/>
          <w:noProof/>
          <w:sz w:val="24"/>
          <w:szCs w:val="24"/>
          <w:lang w:val="en-GB"/>
        </w:rPr>
        <w:t xml:space="preserve"> in </w:t>
      </w:r>
      <w:r w:rsidR="00834C32" w:rsidRPr="00DC31F1">
        <w:rPr>
          <w:rFonts w:ascii="Palatino Linotype" w:hAnsi="Palatino Linotype"/>
          <w:i/>
          <w:iCs/>
          <w:noProof/>
          <w:sz w:val="24"/>
          <w:szCs w:val="24"/>
          <w:lang w:val="en-GB"/>
        </w:rPr>
        <w:t>the scikit-learn package</w:t>
      </w:r>
      <w:r w:rsidR="000F0018" w:rsidRPr="00DC31F1">
        <w:rPr>
          <w:rFonts w:ascii="Palatino Linotype" w:hAnsi="Palatino Linotype"/>
          <w:i/>
          <w:iCs/>
          <w:noProof/>
          <w:sz w:val="24"/>
          <w:szCs w:val="24"/>
          <w:lang w:val="en-GB"/>
        </w:rPr>
        <w:t>.</w:t>
      </w:r>
    </w:p>
    <w:p w14:paraId="3CA4BC94" w14:textId="690F9894" w:rsidR="006606BB" w:rsidRPr="00DC31F1" w:rsidRDefault="00917FD4"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DC31F1">
        <w:rPr>
          <w:rFonts w:ascii="Consolas" w:hAnsi="Consolas"/>
          <w:b/>
          <w:bCs/>
          <w:noProof/>
          <w:lang w:val="en-GB"/>
        </w:rPr>
        <w:t>.</w:t>
      </w:r>
      <w:r w:rsidR="0021285E" w:rsidRPr="00DC31F1">
        <w:rPr>
          <w:rFonts w:ascii="Consolas" w:hAnsi="Consolas"/>
          <w:b/>
          <w:bCs/>
          <w:noProof/>
          <w:lang w:val="en-GB"/>
        </w:rPr>
        <w:t>replace</w:t>
      </w:r>
      <w:r w:rsidRPr="00DC31F1">
        <w:rPr>
          <w:rFonts w:ascii="Consolas" w:hAnsi="Consolas"/>
          <w:b/>
          <w:bCs/>
          <w:noProof/>
          <w:lang w:val="en-GB"/>
        </w:rPr>
        <w:t>()</w:t>
      </w:r>
    </w:p>
    <w:p w14:paraId="16E35F73" w14:textId="7ACFF225" w:rsidR="006606BB" w:rsidRPr="00DC31F1" w:rsidRDefault="00917FD4" w:rsidP="006606BB">
      <w:pPr>
        <w:pStyle w:val="NoSpacing"/>
        <w:spacing w:before="60" w:after="120"/>
        <w:ind w:left="1276"/>
        <w:jc w:val="both"/>
        <w:rPr>
          <w:rFonts w:ascii="Palatino Linotype" w:hAnsi="Palatino Linotype"/>
          <w:noProof/>
          <w:sz w:val="24"/>
          <w:szCs w:val="24"/>
          <w:lang w:val="en-GB"/>
        </w:rPr>
      </w:pPr>
      <w:r w:rsidRPr="00DC31F1">
        <w:rPr>
          <w:rFonts w:ascii="Palatino Linotype" w:hAnsi="Palatino Linotype"/>
          <w:b/>
          <w:bCs/>
          <w:noProof/>
          <w:sz w:val="24"/>
          <w:szCs w:val="24"/>
          <w:lang w:val="en-GB"/>
        </w:rPr>
        <w:t>C</w:t>
      </w:r>
      <w:r w:rsidR="006606BB" w:rsidRPr="00DC31F1">
        <w:rPr>
          <w:rFonts w:ascii="Palatino Linotype" w:hAnsi="Palatino Linotype"/>
          <w:b/>
          <w:bCs/>
          <w:noProof/>
          <w:sz w:val="24"/>
          <w:szCs w:val="24"/>
          <w:lang w:val="en-GB"/>
        </w:rPr>
        <w:t xml:space="preserve">orrect. </w:t>
      </w:r>
      <w:r w:rsidR="00140D5F" w:rsidRPr="00DC31F1">
        <w:rPr>
          <w:rFonts w:ascii="Palatino Linotype" w:hAnsi="Palatino Linotype"/>
          <w:b/>
          <w:bCs/>
          <w:noProof/>
          <w:sz w:val="24"/>
          <w:szCs w:val="24"/>
          <w:lang w:val="en-GB"/>
        </w:rPr>
        <w:t xml:space="preserve">With the </w:t>
      </w:r>
      <w:r w:rsidR="00140D5F" w:rsidRPr="00DC31F1">
        <w:rPr>
          <w:rFonts w:ascii="Consolas" w:hAnsi="Consolas"/>
          <w:b/>
          <w:bCs/>
          <w:noProof/>
          <w:sz w:val="24"/>
          <w:szCs w:val="24"/>
          <w:lang w:val="en-GB"/>
        </w:rPr>
        <w:t>.</w:t>
      </w:r>
      <w:r w:rsidR="00FF68E1" w:rsidRPr="00DC31F1">
        <w:rPr>
          <w:rFonts w:ascii="Consolas" w:hAnsi="Consolas"/>
          <w:b/>
          <w:bCs/>
          <w:noProof/>
          <w:sz w:val="24"/>
          <w:szCs w:val="24"/>
          <w:lang w:val="en-GB"/>
        </w:rPr>
        <w:t>replace</w:t>
      </w:r>
      <w:r w:rsidR="00140D5F" w:rsidRPr="00DC31F1">
        <w:rPr>
          <w:rFonts w:ascii="Consolas" w:hAnsi="Consolas"/>
          <w:b/>
          <w:bCs/>
          <w:noProof/>
          <w:sz w:val="24"/>
          <w:szCs w:val="24"/>
          <w:lang w:val="en-GB"/>
        </w:rPr>
        <w:t>()</w:t>
      </w:r>
      <w:r w:rsidR="00140D5F" w:rsidRPr="00DC31F1">
        <w:rPr>
          <w:rFonts w:ascii="Palatino Linotype" w:hAnsi="Palatino Linotype"/>
          <w:b/>
          <w:bCs/>
          <w:noProof/>
          <w:sz w:val="24"/>
          <w:szCs w:val="24"/>
          <w:lang w:val="en-GB"/>
        </w:rPr>
        <w:t xml:space="preserve"> method</w:t>
      </w:r>
      <w:r w:rsidR="00AF0F1D" w:rsidRPr="00DC31F1">
        <w:rPr>
          <w:rFonts w:ascii="Palatino Linotype" w:hAnsi="Palatino Linotype"/>
          <w:b/>
          <w:bCs/>
          <w:noProof/>
          <w:sz w:val="24"/>
          <w:szCs w:val="24"/>
          <w:lang w:val="en-GB"/>
        </w:rPr>
        <w:t>,</w:t>
      </w:r>
      <w:r w:rsidR="00140D5F" w:rsidRPr="00DC31F1">
        <w:rPr>
          <w:rFonts w:ascii="Palatino Linotype" w:hAnsi="Palatino Linotype"/>
          <w:b/>
          <w:bCs/>
          <w:noProof/>
          <w:sz w:val="24"/>
          <w:szCs w:val="24"/>
          <w:lang w:val="en-GB"/>
        </w:rPr>
        <w:t xml:space="preserve"> we </w:t>
      </w:r>
      <w:r w:rsidR="006D5C30" w:rsidRPr="00DC31F1">
        <w:rPr>
          <w:rFonts w:ascii="Palatino Linotype" w:hAnsi="Palatino Linotype"/>
          <w:b/>
          <w:bCs/>
          <w:noProof/>
          <w:sz w:val="24"/>
          <w:szCs w:val="24"/>
          <w:lang w:val="en-GB"/>
        </w:rPr>
        <w:t xml:space="preserve">replace </w:t>
      </w:r>
      <w:r w:rsidR="00FF68E1" w:rsidRPr="00DC31F1">
        <w:rPr>
          <w:rFonts w:ascii="Palatino Linotype" w:hAnsi="Palatino Linotype"/>
          <w:b/>
          <w:bCs/>
          <w:noProof/>
          <w:sz w:val="24"/>
          <w:szCs w:val="24"/>
          <w:lang w:val="en-GB"/>
        </w:rPr>
        <w:t>the labels of various categories by one label</w:t>
      </w:r>
      <w:r w:rsidR="00202CA5" w:rsidRPr="00DC31F1">
        <w:rPr>
          <w:rFonts w:ascii="Palatino Linotype" w:hAnsi="Palatino Linotype"/>
          <w:b/>
          <w:bCs/>
          <w:noProof/>
          <w:sz w:val="24"/>
          <w:szCs w:val="24"/>
          <w:lang w:val="en-GB"/>
        </w:rPr>
        <w:t>, and the number of categories is hence reduced</w:t>
      </w:r>
      <w:r w:rsidR="00B23BBF" w:rsidRPr="00DC31F1">
        <w:rPr>
          <w:rFonts w:ascii="Palatino Linotype" w:hAnsi="Palatino Linotype"/>
          <w:b/>
          <w:bCs/>
          <w:noProof/>
          <w:sz w:val="24"/>
          <w:szCs w:val="24"/>
          <w:lang w:val="en-GB"/>
        </w:rPr>
        <w:t>.</w:t>
      </w:r>
    </w:p>
    <w:p w14:paraId="2BD16A03" w14:textId="46E053AA" w:rsidR="006606BB" w:rsidRPr="00DC31F1" w:rsidRDefault="001E0314"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DC31F1">
        <w:rPr>
          <w:noProof/>
          <w:lang w:val="en-GB"/>
        </w:rPr>
        <w:t xml:space="preserve">In which of the following syntaxes will </w:t>
      </w:r>
      <w:r w:rsidR="0065740E" w:rsidRPr="00DC31F1">
        <w:rPr>
          <w:noProof/>
          <w:lang w:val="en-GB"/>
        </w:rPr>
        <w:t xml:space="preserve">the mean and standard deviation of an object </w:t>
      </w:r>
      <w:r w:rsidR="0065740E" w:rsidRPr="00DC31F1">
        <w:rPr>
          <w:rFonts w:ascii="Consolas" w:hAnsi="Consolas"/>
          <w:noProof/>
          <w:lang w:val="en-GB"/>
        </w:rPr>
        <w:t>X</w:t>
      </w:r>
      <w:r w:rsidR="0065740E" w:rsidRPr="00DC31F1">
        <w:rPr>
          <w:noProof/>
          <w:lang w:val="en-GB"/>
        </w:rPr>
        <w:t xml:space="preserve"> </w:t>
      </w:r>
      <w:r w:rsidR="00847D91" w:rsidRPr="00DC31F1">
        <w:rPr>
          <w:noProof/>
          <w:lang w:val="en-GB"/>
        </w:rPr>
        <w:t xml:space="preserve">be </w:t>
      </w:r>
      <w:r w:rsidR="0065740E" w:rsidRPr="00DC31F1">
        <w:rPr>
          <w:noProof/>
          <w:lang w:val="en-GB"/>
        </w:rPr>
        <w:t>calculated during a standardisation process</w:t>
      </w:r>
      <w:r w:rsidR="0057400A" w:rsidRPr="00DC31F1">
        <w:rPr>
          <w:noProof/>
          <w:lang w:val="en-GB"/>
        </w:rPr>
        <w:t>?</w:t>
      </w:r>
    </w:p>
    <w:p w14:paraId="25A3049F" w14:textId="716BB93C" w:rsidR="00185A62" w:rsidRPr="00DC31F1" w:rsidRDefault="001E6A37"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processing.standardize()</w:t>
      </w:r>
    </w:p>
    <w:p w14:paraId="7FDEBEEF" w14:textId="12A6FF1B" w:rsidR="006606BB" w:rsidRPr="00DC31F1" w:rsidRDefault="00B25D10"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Inc</w:t>
      </w:r>
      <w:r w:rsidR="006606BB" w:rsidRPr="00DC31F1">
        <w:rPr>
          <w:rFonts w:ascii="Palatino Linotype" w:hAnsi="Palatino Linotype"/>
          <w:i/>
          <w:iCs/>
          <w:noProof/>
          <w:sz w:val="24"/>
          <w:szCs w:val="24"/>
          <w:lang w:val="en-GB"/>
        </w:rPr>
        <w:t>orrect.</w:t>
      </w:r>
      <w:r w:rsidR="00456685" w:rsidRPr="00DC31F1">
        <w:rPr>
          <w:rFonts w:ascii="Palatino Linotype" w:hAnsi="Palatino Linotype"/>
          <w:i/>
          <w:iCs/>
          <w:noProof/>
          <w:sz w:val="24"/>
          <w:szCs w:val="24"/>
          <w:lang w:val="en-GB"/>
        </w:rPr>
        <w:t xml:space="preserve"> </w:t>
      </w:r>
      <w:r w:rsidR="00285FBF" w:rsidRPr="00DC31F1">
        <w:rPr>
          <w:rFonts w:ascii="Palatino Linotype" w:hAnsi="Palatino Linotype"/>
          <w:i/>
          <w:iCs/>
          <w:noProof/>
          <w:sz w:val="24"/>
          <w:szCs w:val="24"/>
          <w:lang w:val="en-GB"/>
        </w:rPr>
        <w:t>The</w:t>
      </w:r>
      <w:r w:rsidR="00F840E5" w:rsidRPr="00DC31F1">
        <w:rPr>
          <w:rFonts w:ascii="Palatino Linotype" w:hAnsi="Palatino Linotype"/>
          <w:i/>
          <w:iCs/>
          <w:noProof/>
          <w:sz w:val="24"/>
          <w:szCs w:val="24"/>
          <w:lang w:val="en-GB"/>
        </w:rPr>
        <w:t xml:space="preserve">re is no such syntax in </w:t>
      </w:r>
      <w:r w:rsidR="00AF0F1D" w:rsidRPr="00DC31F1">
        <w:rPr>
          <w:rFonts w:ascii="Palatino Linotype" w:hAnsi="Palatino Linotype"/>
          <w:i/>
          <w:iCs/>
          <w:noProof/>
          <w:sz w:val="24"/>
          <w:szCs w:val="24"/>
          <w:lang w:val="en-GB"/>
        </w:rPr>
        <w:t>the scikit-learn package</w:t>
      </w:r>
      <w:r w:rsidR="00F840E5" w:rsidRPr="00DC31F1">
        <w:rPr>
          <w:rFonts w:ascii="Palatino Linotype" w:hAnsi="Palatino Linotype"/>
          <w:i/>
          <w:iCs/>
          <w:noProof/>
          <w:sz w:val="24"/>
          <w:szCs w:val="24"/>
          <w:lang w:val="en-GB"/>
        </w:rPr>
        <w:t xml:space="preserve"> at all</w:t>
      </w:r>
      <w:r w:rsidR="00456685" w:rsidRPr="00DC31F1">
        <w:rPr>
          <w:rFonts w:ascii="Palatino Linotype" w:hAnsi="Palatino Linotype"/>
          <w:i/>
          <w:iCs/>
          <w:noProof/>
          <w:sz w:val="24"/>
          <w:szCs w:val="24"/>
          <w:lang w:val="en-GB"/>
        </w:rPr>
        <w:t>.</w:t>
      </w:r>
    </w:p>
    <w:p w14:paraId="249D1EDA" w14:textId="35318E8E" w:rsidR="00185A62" w:rsidRPr="00DC31F1" w:rsidRDefault="000F5B3A"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scaler = preprocessing.StandardScaler()</w:t>
      </w:r>
    </w:p>
    <w:p w14:paraId="06023582" w14:textId="3D133F57" w:rsidR="00185A62" w:rsidRPr="00DC31F1" w:rsidRDefault="00DB1806" w:rsidP="00185A62">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Inc</w:t>
      </w:r>
      <w:r w:rsidR="00185A62" w:rsidRPr="00DC31F1">
        <w:rPr>
          <w:rFonts w:ascii="Palatino Linotype" w:hAnsi="Palatino Linotype"/>
          <w:i/>
          <w:iCs/>
          <w:noProof/>
          <w:sz w:val="24"/>
          <w:szCs w:val="24"/>
          <w:lang w:val="en-GB"/>
        </w:rPr>
        <w:t>orrect. Th</w:t>
      </w:r>
      <w:r w:rsidR="00F840E5" w:rsidRPr="00DC31F1">
        <w:rPr>
          <w:rFonts w:ascii="Palatino Linotype" w:hAnsi="Palatino Linotype"/>
          <w:i/>
          <w:iCs/>
          <w:noProof/>
          <w:sz w:val="24"/>
          <w:szCs w:val="24"/>
          <w:lang w:val="en-GB"/>
        </w:rPr>
        <w:t>is line initiate</w:t>
      </w:r>
      <w:r w:rsidR="00A15C54" w:rsidRPr="00DC31F1">
        <w:rPr>
          <w:rFonts w:ascii="Palatino Linotype" w:hAnsi="Palatino Linotype"/>
          <w:i/>
          <w:iCs/>
          <w:noProof/>
          <w:sz w:val="24"/>
          <w:szCs w:val="24"/>
          <w:lang w:val="en-GB"/>
        </w:rPr>
        <w:t>s</w:t>
      </w:r>
      <w:r w:rsidR="00F840E5" w:rsidRPr="00DC31F1">
        <w:rPr>
          <w:rFonts w:ascii="Palatino Linotype" w:hAnsi="Palatino Linotype"/>
          <w:i/>
          <w:iCs/>
          <w:noProof/>
          <w:sz w:val="24"/>
          <w:szCs w:val="24"/>
          <w:lang w:val="en-GB"/>
        </w:rPr>
        <w:t xml:space="preserve"> the </w:t>
      </w:r>
      <w:r w:rsidR="00F840E5" w:rsidRPr="00DC31F1">
        <w:rPr>
          <w:rFonts w:ascii="Consolas" w:hAnsi="Consolas"/>
          <w:i/>
          <w:iCs/>
          <w:noProof/>
          <w:sz w:val="24"/>
          <w:szCs w:val="24"/>
          <w:lang w:val="en-GB"/>
        </w:rPr>
        <w:t>StandardScaler</w:t>
      </w:r>
      <w:r w:rsidRPr="00DC31F1">
        <w:rPr>
          <w:rFonts w:ascii="Consolas" w:hAnsi="Consolas"/>
          <w:i/>
          <w:iCs/>
          <w:noProof/>
          <w:sz w:val="24"/>
          <w:szCs w:val="24"/>
          <w:lang w:val="en-GB"/>
        </w:rPr>
        <w:t>()</w:t>
      </w:r>
      <w:r w:rsidR="00185A62" w:rsidRPr="00DC31F1">
        <w:rPr>
          <w:rFonts w:ascii="Palatino Linotype" w:hAnsi="Palatino Linotype"/>
          <w:i/>
          <w:iCs/>
          <w:noProof/>
          <w:sz w:val="24"/>
          <w:szCs w:val="24"/>
          <w:lang w:val="en-GB"/>
        </w:rPr>
        <w:t xml:space="preserve"> </w:t>
      </w:r>
      <w:r w:rsidR="00F840E5" w:rsidRPr="00DC31F1">
        <w:rPr>
          <w:rFonts w:ascii="Palatino Linotype" w:hAnsi="Palatino Linotype"/>
          <w:i/>
          <w:iCs/>
          <w:noProof/>
          <w:sz w:val="24"/>
          <w:szCs w:val="24"/>
          <w:lang w:val="en-GB"/>
        </w:rPr>
        <w:t>estimator</w:t>
      </w:r>
      <w:r w:rsidR="00185A62" w:rsidRPr="00DC31F1">
        <w:rPr>
          <w:rFonts w:ascii="Palatino Linotype" w:hAnsi="Palatino Linotype"/>
          <w:i/>
          <w:iCs/>
          <w:noProof/>
          <w:sz w:val="24"/>
          <w:szCs w:val="24"/>
          <w:lang w:val="en-GB"/>
        </w:rPr>
        <w:t>.</w:t>
      </w:r>
    </w:p>
    <w:p w14:paraId="4FA67493" w14:textId="229FF7F9" w:rsidR="00185A62" w:rsidRPr="00DC31F1" w:rsidRDefault="000F5B3A"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DC31F1">
        <w:rPr>
          <w:rFonts w:ascii="Consolas" w:hAnsi="Consolas"/>
          <w:b/>
          <w:bCs/>
          <w:noProof/>
          <w:lang w:val="en-GB"/>
        </w:rPr>
        <w:t>scaler.fit(X)</w:t>
      </w:r>
    </w:p>
    <w:p w14:paraId="1F4FC891" w14:textId="6BBF2110" w:rsidR="006606BB" w:rsidRPr="00DC31F1" w:rsidRDefault="00B25D10" w:rsidP="0096523D">
      <w:pPr>
        <w:pStyle w:val="NoSpacing"/>
        <w:spacing w:before="60" w:after="120"/>
        <w:ind w:left="1276"/>
        <w:jc w:val="both"/>
        <w:rPr>
          <w:rFonts w:ascii="Palatino Linotype" w:hAnsi="Palatino Linotype"/>
          <w:b/>
          <w:bCs/>
          <w:noProof/>
          <w:sz w:val="24"/>
          <w:szCs w:val="24"/>
          <w:lang w:val="en-GB"/>
        </w:rPr>
      </w:pPr>
      <w:r w:rsidRPr="00DC31F1">
        <w:rPr>
          <w:rFonts w:ascii="Palatino Linotype" w:hAnsi="Palatino Linotype"/>
          <w:b/>
          <w:bCs/>
          <w:noProof/>
          <w:sz w:val="24"/>
          <w:szCs w:val="24"/>
          <w:lang w:val="en-GB"/>
        </w:rPr>
        <w:t>C</w:t>
      </w:r>
      <w:r w:rsidR="0096523D" w:rsidRPr="00DC31F1">
        <w:rPr>
          <w:rFonts w:ascii="Palatino Linotype" w:hAnsi="Palatino Linotype"/>
          <w:b/>
          <w:bCs/>
          <w:noProof/>
          <w:sz w:val="24"/>
          <w:szCs w:val="24"/>
          <w:lang w:val="en-GB"/>
        </w:rPr>
        <w:t xml:space="preserve">orrect. </w:t>
      </w:r>
      <w:r w:rsidR="005C39BE" w:rsidRPr="00DC31F1">
        <w:rPr>
          <w:rFonts w:ascii="Palatino Linotype" w:hAnsi="Palatino Linotype"/>
          <w:b/>
          <w:bCs/>
          <w:noProof/>
          <w:sz w:val="24"/>
          <w:szCs w:val="24"/>
          <w:lang w:val="en-GB"/>
        </w:rPr>
        <w:t xml:space="preserve">This line computes the mean and standard deviation of the object </w:t>
      </w:r>
      <w:r w:rsidR="005C39BE" w:rsidRPr="00DC31F1">
        <w:rPr>
          <w:rFonts w:ascii="Consolas" w:hAnsi="Consolas"/>
          <w:b/>
          <w:bCs/>
          <w:noProof/>
          <w:sz w:val="24"/>
          <w:szCs w:val="24"/>
          <w:lang w:val="en-GB"/>
        </w:rPr>
        <w:t>X</w:t>
      </w:r>
      <w:r w:rsidR="005F4BD7" w:rsidRPr="00DC31F1">
        <w:rPr>
          <w:rFonts w:ascii="Palatino Linotype" w:hAnsi="Palatino Linotype"/>
          <w:b/>
          <w:bCs/>
          <w:noProof/>
          <w:sz w:val="24"/>
          <w:szCs w:val="24"/>
          <w:lang w:val="en-GB"/>
        </w:rPr>
        <w:t>.</w:t>
      </w:r>
    </w:p>
    <w:p w14:paraId="14FBFE12" w14:textId="5A44E47D" w:rsidR="00185A62" w:rsidRPr="00DC31F1" w:rsidRDefault="000F5B3A"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rFonts w:ascii="Consolas" w:hAnsi="Consolas"/>
          <w:noProof/>
          <w:lang w:val="en-GB"/>
        </w:rPr>
        <w:t>scaler.transform(X)</w:t>
      </w:r>
    </w:p>
    <w:p w14:paraId="41834362" w14:textId="779D9237" w:rsidR="006606BB" w:rsidRPr="00DC31F1" w:rsidRDefault="003F1BB0"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5C39BE" w:rsidRPr="00DC31F1">
        <w:rPr>
          <w:rFonts w:ascii="Palatino Linotype" w:hAnsi="Palatino Linotype"/>
          <w:i/>
          <w:iCs/>
          <w:noProof/>
          <w:sz w:val="24"/>
          <w:szCs w:val="24"/>
          <w:lang w:val="en-GB"/>
        </w:rPr>
        <w:t>This line</w:t>
      </w:r>
      <w:r w:rsidR="00B75FEA" w:rsidRPr="00DC31F1">
        <w:rPr>
          <w:rFonts w:ascii="Palatino Linotype" w:hAnsi="Palatino Linotype"/>
          <w:i/>
          <w:iCs/>
          <w:noProof/>
          <w:sz w:val="24"/>
          <w:szCs w:val="24"/>
          <w:lang w:val="en-GB"/>
        </w:rPr>
        <w:t xml:space="preserve"> </w:t>
      </w:r>
      <w:r w:rsidR="00FC5317" w:rsidRPr="00DC31F1">
        <w:rPr>
          <w:rFonts w:ascii="Palatino Linotype" w:hAnsi="Palatino Linotype"/>
          <w:i/>
          <w:iCs/>
          <w:noProof/>
          <w:sz w:val="24"/>
          <w:szCs w:val="24"/>
          <w:lang w:val="en-GB"/>
        </w:rPr>
        <w:t xml:space="preserve">standardises </w:t>
      </w:r>
      <w:r w:rsidR="00B75FEA" w:rsidRPr="00DC31F1">
        <w:rPr>
          <w:rFonts w:ascii="Palatino Linotype" w:hAnsi="Palatino Linotype"/>
          <w:i/>
          <w:iCs/>
          <w:noProof/>
          <w:sz w:val="24"/>
          <w:szCs w:val="24"/>
          <w:lang w:val="en-GB"/>
        </w:rPr>
        <w:t xml:space="preserve">the </w:t>
      </w:r>
      <w:r w:rsidR="00FC5317" w:rsidRPr="00DC31F1">
        <w:rPr>
          <w:rFonts w:ascii="Palatino Linotype" w:hAnsi="Palatino Linotype"/>
          <w:i/>
          <w:iCs/>
          <w:noProof/>
          <w:sz w:val="24"/>
          <w:szCs w:val="24"/>
          <w:lang w:val="en-GB"/>
        </w:rPr>
        <w:t xml:space="preserve">data in </w:t>
      </w:r>
      <w:r w:rsidR="00FC5317" w:rsidRPr="00DC31F1">
        <w:rPr>
          <w:rFonts w:ascii="Consolas" w:hAnsi="Consolas"/>
          <w:i/>
          <w:iCs/>
          <w:noProof/>
          <w:sz w:val="24"/>
          <w:szCs w:val="24"/>
          <w:lang w:val="en-GB"/>
        </w:rPr>
        <w:t>X</w:t>
      </w:r>
      <w:r w:rsidR="005C39BE" w:rsidRPr="00DC31F1">
        <w:rPr>
          <w:rFonts w:ascii="Palatino Linotype" w:hAnsi="Palatino Linotype"/>
          <w:i/>
          <w:iCs/>
          <w:noProof/>
          <w:sz w:val="24"/>
          <w:szCs w:val="24"/>
          <w:lang w:val="en-GB"/>
        </w:rPr>
        <w:t xml:space="preserve">. </w:t>
      </w:r>
    </w:p>
    <w:p w14:paraId="59CDD8A9" w14:textId="6EDDE2B6" w:rsidR="006B2365" w:rsidRPr="00DC31F1" w:rsidRDefault="007E09FB"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DC31F1">
        <w:rPr>
          <w:noProof/>
          <w:lang w:val="en-GB"/>
        </w:rPr>
        <w:t xml:space="preserve">Whenever </w:t>
      </w:r>
      <w:r w:rsidR="00E36A1C" w:rsidRPr="00DC31F1">
        <w:rPr>
          <w:noProof/>
          <w:lang w:val="en-GB"/>
        </w:rPr>
        <w:t xml:space="preserve">random numbers </w:t>
      </w:r>
      <w:r w:rsidR="00BF6ED1" w:rsidRPr="00DC31F1">
        <w:rPr>
          <w:noProof/>
          <w:lang w:val="en-GB"/>
        </w:rPr>
        <w:t>have to be</w:t>
      </w:r>
      <w:r w:rsidR="00E36A1C" w:rsidRPr="00DC31F1">
        <w:rPr>
          <w:noProof/>
          <w:lang w:val="en-GB"/>
        </w:rPr>
        <w:t xml:space="preserve"> drawn in scikit-learn, there is a parameter named </w:t>
      </w:r>
      <w:r w:rsidR="00E36A1C" w:rsidRPr="00DC31F1">
        <w:rPr>
          <w:rFonts w:ascii="Consolas" w:hAnsi="Consolas"/>
          <w:noProof/>
          <w:lang w:val="en-GB"/>
        </w:rPr>
        <w:t>random_state</w:t>
      </w:r>
      <w:r w:rsidR="00E36A1C" w:rsidRPr="00DC31F1">
        <w:rPr>
          <w:noProof/>
          <w:lang w:val="en-GB"/>
        </w:rPr>
        <w:t xml:space="preserve"> included in the</w:t>
      </w:r>
      <w:r w:rsidR="007F5E58" w:rsidRPr="00DC31F1">
        <w:rPr>
          <w:noProof/>
          <w:lang w:val="en-GB"/>
        </w:rPr>
        <w:t xml:space="preserve"> function. What does </w:t>
      </w:r>
      <w:r w:rsidR="007F5E58" w:rsidRPr="00DC31F1">
        <w:rPr>
          <w:rFonts w:ascii="Consolas" w:hAnsi="Consolas"/>
          <w:noProof/>
          <w:lang w:val="en-GB"/>
        </w:rPr>
        <w:t>random_state</w:t>
      </w:r>
      <w:r w:rsidR="007F5E58" w:rsidRPr="00DC31F1">
        <w:rPr>
          <w:noProof/>
          <w:lang w:val="en-GB"/>
        </w:rPr>
        <w:t xml:space="preserve"> actually control</w:t>
      </w:r>
      <w:r w:rsidR="006B2365" w:rsidRPr="00DC31F1">
        <w:rPr>
          <w:noProof/>
          <w:lang w:val="en-GB"/>
        </w:rPr>
        <w:t>?</w:t>
      </w:r>
    </w:p>
    <w:p w14:paraId="280641F5" w14:textId="6166B2AB" w:rsidR="00D859F9" w:rsidRPr="00DC31F1" w:rsidRDefault="007F5E58"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t xml:space="preserve">It </w:t>
      </w:r>
      <w:r w:rsidR="00ED0002" w:rsidRPr="00DC31F1">
        <w:rPr>
          <w:noProof/>
          <w:lang w:val="en-GB"/>
        </w:rPr>
        <w:t>draws a random number from an interv</w:t>
      </w:r>
      <w:r w:rsidR="00075EFC" w:rsidRPr="00DC31F1">
        <w:rPr>
          <w:noProof/>
          <w:lang w:val="en-GB"/>
        </w:rPr>
        <w:t>al</w:t>
      </w:r>
      <w:r w:rsidR="00ED0002" w:rsidRPr="00DC31F1">
        <w:rPr>
          <w:noProof/>
          <w:lang w:val="en-GB"/>
        </w:rPr>
        <w:t xml:space="preserve"> </w:t>
      </w:r>
      <w:r w:rsidR="00ED0002" w:rsidRPr="00DC31F1">
        <w:rPr>
          <w:rFonts w:ascii="Consolas" w:hAnsi="Consolas"/>
          <w:noProof/>
          <w:lang w:val="en-GB"/>
        </w:rPr>
        <w:t>[-1, 1]</w:t>
      </w:r>
      <w:r w:rsidR="00ED0002" w:rsidRPr="00DC31F1">
        <w:rPr>
          <w:noProof/>
          <w:lang w:val="en-GB"/>
        </w:rPr>
        <w:t>.</w:t>
      </w:r>
    </w:p>
    <w:p w14:paraId="4AA7F96F" w14:textId="69479996" w:rsidR="00D859F9" w:rsidRPr="00DC31F1" w:rsidRDefault="00D859F9" w:rsidP="00D859F9">
      <w:pPr>
        <w:pStyle w:val="ListParagraph"/>
        <w:widowControl w:val="0"/>
        <w:tabs>
          <w:tab w:val="left" w:pos="1300"/>
        </w:tabs>
        <w:autoSpaceDE w:val="0"/>
        <w:autoSpaceDN w:val="0"/>
        <w:spacing w:before="60" w:after="0" w:line="240" w:lineRule="auto"/>
        <w:ind w:left="1276"/>
        <w:contextualSpacing w:val="0"/>
        <w:jc w:val="both"/>
        <w:rPr>
          <w:noProof/>
          <w:lang w:val="en-GB"/>
        </w:rPr>
      </w:pPr>
      <w:r w:rsidRPr="00DC31F1">
        <w:rPr>
          <w:i/>
          <w:iCs/>
          <w:noProof/>
          <w:lang w:val="en-GB"/>
        </w:rPr>
        <w:lastRenderedPageBreak/>
        <w:t xml:space="preserve">Incorrect. </w:t>
      </w:r>
      <w:bookmarkStart w:id="59" w:name="_Hlk63121464"/>
      <w:r w:rsidR="00F1669A" w:rsidRPr="00DC31F1">
        <w:rPr>
          <w:i/>
          <w:iCs/>
          <w:noProof/>
          <w:lang w:val="en-GB"/>
        </w:rPr>
        <w:t xml:space="preserve">The </w:t>
      </w:r>
      <w:r w:rsidR="00F1669A" w:rsidRPr="00DC31F1">
        <w:rPr>
          <w:rFonts w:ascii="Consolas" w:hAnsi="Consolas"/>
          <w:i/>
          <w:iCs/>
          <w:noProof/>
          <w:lang w:val="en-GB"/>
        </w:rPr>
        <w:t>random_state</w:t>
      </w:r>
      <w:r w:rsidR="00F1669A" w:rsidRPr="00DC31F1">
        <w:rPr>
          <w:i/>
          <w:iCs/>
          <w:noProof/>
          <w:lang w:val="en-GB"/>
        </w:rPr>
        <w:t xml:space="preserve"> </w:t>
      </w:r>
      <w:r w:rsidR="000E523E" w:rsidRPr="00DC31F1">
        <w:rPr>
          <w:i/>
          <w:iCs/>
          <w:noProof/>
          <w:lang w:val="en-GB"/>
        </w:rPr>
        <w:t xml:space="preserve">parameter </w:t>
      </w:r>
      <w:r w:rsidR="00F1669A" w:rsidRPr="00DC31F1">
        <w:rPr>
          <w:i/>
          <w:iCs/>
          <w:noProof/>
          <w:lang w:val="en-GB"/>
        </w:rPr>
        <w:t>does not control the range from which the random numbers are drawn</w:t>
      </w:r>
      <w:r w:rsidR="00181D97" w:rsidRPr="00DC31F1">
        <w:rPr>
          <w:i/>
          <w:iCs/>
          <w:noProof/>
          <w:lang w:val="en-GB"/>
        </w:rPr>
        <w:t>.</w:t>
      </w:r>
      <w:bookmarkEnd w:id="59"/>
    </w:p>
    <w:p w14:paraId="66D441CF" w14:textId="454031A3" w:rsidR="00D859F9" w:rsidRPr="00DC31F1" w:rsidRDefault="00ED0002"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t xml:space="preserve">It </w:t>
      </w:r>
      <w:r w:rsidR="004F166E" w:rsidRPr="00DC31F1">
        <w:rPr>
          <w:noProof/>
          <w:lang w:val="en-GB"/>
        </w:rPr>
        <w:t xml:space="preserve">creates a </w:t>
      </w:r>
      <w:r w:rsidR="00B97334" w:rsidRPr="00DC31F1">
        <w:rPr>
          <w:noProof/>
          <w:lang w:val="en-GB"/>
        </w:rPr>
        <w:t xml:space="preserve">variable in your DataFrame to store </w:t>
      </w:r>
      <w:r w:rsidR="0073705E" w:rsidRPr="00DC31F1">
        <w:rPr>
          <w:noProof/>
          <w:lang w:val="en-GB"/>
        </w:rPr>
        <w:t xml:space="preserve">all </w:t>
      </w:r>
      <w:r w:rsidR="00B97334" w:rsidRPr="00DC31F1">
        <w:rPr>
          <w:noProof/>
          <w:lang w:val="en-GB"/>
        </w:rPr>
        <w:t>random numbers that have been drawn since the first run of the program.</w:t>
      </w:r>
    </w:p>
    <w:p w14:paraId="77ED864D" w14:textId="62F8FB6E" w:rsidR="00D859F9" w:rsidRPr="00DC31F1" w:rsidRDefault="003B6843" w:rsidP="00D859F9">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D559AD" w:rsidRPr="00DC31F1">
        <w:rPr>
          <w:rFonts w:ascii="Palatino Linotype" w:hAnsi="Palatino Linotype"/>
          <w:i/>
          <w:iCs/>
          <w:noProof/>
          <w:sz w:val="24"/>
          <w:szCs w:val="24"/>
          <w:lang w:val="en-GB"/>
        </w:rPr>
        <w:t xml:space="preserve">There is no </w:t>
      </w:r>
      <w:r w:rsidR="00202D4A" w:rsidRPr="00DC31F1">
        <w:rPr>
          <w:rFonts w:ascii="Palatino Linotype" w:hAnsi="Palatino Linotype"/>
          <w:i/>
          <w:iCs/>
          <w:noProof/>
          <w:sz w:val="24"/>
          <w:szCs w:val="24"/>
          <w:lang w:val="en-GB"/>
        </w:rPr>
        <w:t xml:space="preserve">storage or record </w:t>
      </w:r>
      <w:r w:rsidR="00911650" w:rsidRPr="00DC31F1">
        <w:rPr>
          <w:rFonts w:ascii="Palatino Linotype" w:hAnsi="Palatino Linotype"/>
          <w:i/>
          <w:iCs/>
          <w:noProof/>
          <w:sz w:val="24"/>
          <w:szCs w:val="24"/>
          <w:lang w:val="en-GB"/>
        </w:rPr>
        <w:t xml:space="preserve">of </w:t>
      </w:r>
      <w:r w:rsidR="00202D4A" w:rsidRPr="00DC31F1">
        <w:rPr>
          <w:rFonts w:ascii="Palatino Linotype" w:hAnsi="Palatino Linotype"/>
          <w:i/>
          <w:iCs/>
          <w:noProof/>
          <w:sz w:val="24"/>
          <w:szCs w:val="24"/>
          <w:lang w:val="en-GB"/>
        </w:rPr>
        <w:t xml:space="preserve">the </w:t>
      </w:r>
      <w:r w:rsidR="00F1669A" w:rsidRPr="00DC31F1">
        <w:rPr>
          <w:rFonts w:ascii="Palatino Linotype" w:hAnsi="Palatino Linotype"/>
          <w:i/>
          <w:iCs/>
          <w:noProof/>
          <w:sz w:val="24"/>
          <w:szCs w:val="24"/>
          <w:lang w:val="en-GB"/>
        </w:rPr>
        <w:t xml:space="preserve">random numbers </w:t>
      </w:r>
      <w:r w:rsidR="00E96496" w:rsidRPr="00DC31F1">
        <w:rPr>
          <w:rFonts w:ascii="Palatino Linotype" w:hAnsi="Palatino Linotype"/>
          <w:i/>
          <w:iCs/>
          <w:noProof/>
          <w:sz w:val="24"/>
          <w:szCs w:val="24"/>
          <w:lang w:val="en-GB"/>
        </w:rPr>
        <w:t>drawn in Python</w:t>
      </w:r>
      <w:r w:rsidR="00CA08E5" w:rsidRPr="00DC31F1">
        <w:rPr>
          <w:rFonts w:ascii="Palatino Linotype" w:hAnsi="Palatino Linotype"/>
          <w:i/>
          <w:iCs/>
          <w:noProof/>
          <w:sz w:val="24"/>
          <w:szCs w:val="24"/>
          <w:lang w:val="en-GB"/>
        </w:rPr>
        <w:t>.</w:t>
      </w:r>
    </w:p>
    <w:p w14:paraId="48FDA575" w14:textId="172A2E25" w:rsidR="006B2365" w:rsidRPr="00DC31F1" w:rsidRDefault="00B93E39"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DC31F1">
        <w:rPr>
          <w:noProof/>
          <w:lang w:val="en-GB"/>
        </w:rPr>
        <w:t xml:space="preserve">It </w:t>
      </w:r>
      <w:r w:rsidR="00DE5CBD" w:rsidRPr="00DC31F1">
        <w:rPr>
          <w:noProof/>
          <w:lang w:val="en-GB"/>
        </w:rPr>
        <w:t>controls the probability distribution of the random numbers</w:t>
      </w:r>
      <w:r w:rsidR="00DA2B89" w:rsidRPr="00DC31F1">
        <w:rPr>
          <w:noProof/>
          <w:lang w:val="en-GB"/>
        </w:rPr>
        <w:t>.</w:t>
      </w:r>
      <w:r w:rsidR="00C94C1E" w:rsidRPr="00DC31F1">
        <w:rPr>
          <w:noProof/>
          <w:lang w:val="en-GB"/>
        </w:rPr>
        <w:t xml:space="preserve"> </w:t>
      </w:r>
    </w:p>
    <w:p w14:paraId="45C16015" w14:textId="61D569E7" w:rsidR="006B2365" w:rsidRPr="00DC31F1" w:rsidRDefault="003B6843" w:rsidP="006B2365">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 xml:space="preserve">Incorrect. </w:t>
      </w:r>
      <w:r w:rsidR="006126FD" w:rsidRPr="00DC31F1">
        <w:rPr>
          <w:rFonts w:ascii="Palatino Linotype" w:hAnsi="Palatino Linotype"/>
          <w:i/>
          <w:iCs/>
          <w:noProof/>
          <w:sz w:val="24"/>
          <w:szCs w:val="24"/>
          <w:lang w:val="en-GB"/>
        </w:rPr>
        <w:t xml:space="preserve">The </w:t>
      </w:r>
      <w:r w:rsidR="006126FD" w:rsidRPr="00DC31F1">
        <w:rPr>
          <w:rFonts w:ascii="Consolas" w:hAnsi="Consolas"/>
          <w:i/>
          <w:iCs/>
          <w:noProof/>
          <w:sz w:val="24"/>
          <w:szCs w:val="24"/>
          <w:lang w:val="en-GB"/>
        </w:rPr>
        <w:t>random_state</w:t>
      </w:r>
      <w:r w:rsidR="006126FD" w:rsidRPr="00DC31F1">
        <w:rPr>
          <w:rFonts w:ascii="Palatino Linotype" w:hAnsi="Palatino Linotype"/>
          <w:i/>
          <w:iCs/>
          <w:noProof/>
          <w:sz w:val="24"/>
          <w:szCs w:val="24"/>
          <w:lang w:val="en-GB"/>
        </w:rPr>
        <w:t xml:space="preserve"> parameter does not control the </w:t>
      </w:r>
      <w:r w:rsidR="000E523E" w:rsidRPr="00DC31F1">
        <w:rPr>
          <w:rFonts w:ascii="Palatino Linotype" w:hAnsi="Palatino Linotype"/>
          <w:i/>
          <w:iCs/>
          <w:noProof/>
          <w:sz w:val="24"/>
          <w:szCs w:val="24"/>
          <w:lang w:val="en-GB"/>
        </w:rPr>
        <w:t xml:space="preserve">underlying </w:t>
      </w:r>
      <w:r w:rsidR="006126FD" w:rsidRPr="00DC31F1">
        <w:rPr>
          <w:rFonts w:ascii="Palatino Linotype" w:hAnsi="Palatino Linotype"/>
          <w:i/>
          <w:iCs/>
          <w:noProof/>
          <w:sz w:val="24"/>
          <w:szCs w:val="24"/>
          <w:lang w:val="en-GB"/>
        </w:rPr>
        <w:t>distribution of the random numbers at all</w:t>
      </w:r>
      <w:r w:rsidR="00A6197E" w:rsidRPr="00DC31F1">
        <w:rPr>
          <w:rFonts w:ascii="Palatino Linotype" w:hAnsi="Palatino Linotype"/>
          <w:i/>
          <w:iCs/>
          <w:noProof/>
          <w:sz w:val="24"/>
          <w:szCs w:val="24"/>
          <w:lang w:val="en-GB"/>
        </w:rPr>
        <w:t>.</w:t>
      </w:r>
    </w:p>
    <w:p w14:paraId="3E45DECA" w14:textId="6007A596" w:rsidR="006B2365" w:rsidRPr="00DC31F1" w:rsidRDefault="00554CD4"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DC31F1">
        <w:rPr>
          <w:b/>
          <w:bCs/>
          <w:noProof/>
          <w:lang w:val="en-GB"/>
        </w:rPr>
        <w:t>It draws the same “random numbers”</w:t>
      </w:r>
      <w:r w:rsidR="000F64E0" w:rsidRPr="00DC31F1">
        <w:rPr>
          <w:b/>
          <w:bCs/>
          <w:noProof/>
          <w:lang w:val="en-GB"/>
        </w:rPr>
        <w:t xml:space="preserve"> in every run to make the results reproducible</w:t>
      </w:r>
      <w:r w:rsidRPr="00DC31F1">
        <w:rPr>
          <w:b/>
          <w:bCs/>
          <w:noProof/>
          <w:lang w:val="en-GB"/>
        </w:rPr>
        <w:t>.</w:t>
      </w:r>
    </w:p>
    <w:p w14:paraId="147819E2" w14:textId="06DCE0BE" w:rsidR="006B2365" w:rsidRPr="00DC31F1" w:rsidRDefault="00D859F9" w:rsidP="00D859F9">
      <w:pPr>
        <w:pStyle w:val="NoSpacing"/>
        <w:spacing w:before="60" w:after="120"/>
        <w:ind w:left="1276"/>
        <w:jc w:val="both"/>
        <w:rPr>
          <w:rFonts w:ascii="Palatino Linotype" w:hAnsi="Palatino Linotype"/>
          <w:noProof/>
          <w:sz w:val="24"/>
          <w:szCs w:val="24"/>
          <w:lang w:val="en-GB"/>
        </w:rPr>
      </w:pPr>
      <w:r w:rsidRPr="00DC31F1">
        <w:rPr>
          <w:rFonts w:ascii="Palatino Linotype" w:hAnsi="Palatino Linotype"/>
          <w:b/>
          <w:bCs/>
          <w:noProof/>
          <w:sz w:val="24"/>
          <w:szCs w:val="24"/>
          <w:lang w:val="en-GB"/>
        </w:rPr>
        <w:t>C</w:t>
      </w:r>
      <w:r w:rsidR="006B2365" w:rsidRPr="00DC31F1">
        <w:rPr>
          <w:rFonts w:ascii="Palatino Linotype" w:hAnsi="Palatino Linotype"/>
          <w:b/>
          <w:bCs/>
          <w:noProof/>
          <w:sz w:val="24"/>
          <w:szCs w:val="24"/>
          <w:lang w:val="en-GB"/>
        </w:rPr>
        <w:t xml:space="preserve">orrect. </w:t>
      </w:r>
      <w:r w:rsidR="003E7B09" w:rsidRPr="00DC31F1">
        <w:rPr>
          <w:rFonts w:ascii="Palatino Linotype" w:hAnsi="Palatino Linotype"/>
          <w:b/>
          <w:bCs/>
          <w:noProof/>
          <w:sz w:val="24"/>
          <w:szCs w:val="24"/>
          <w:lang w:val="en-GB"/>
        </w:rPr>
        <w:t xml:space="preserve">If we </w:t>
      </w:r>
      <w:r w:rsidR="00BE32AA" w:rsidRPr="00DC31F1">
        <w:rPr>
          <w:rFonts w:ascii="Palatino Linotype" w:hAnsi="Palatino Linotype"/>
          <w:b/>
          <w:bCs/>
          <w:noProof/>
          <w:sz w:val="24"/>
          <w:szCs w:val="24"/>
          <w:lang w:val="en-GB"/>
        </w:rPr>
        <w:t xml:space="preserve">assign an integer to </w:t>
      </w:r>
      <w:r w:rsidR="00465743" w:rsidRPr="00DC31F1">
        <w:rPr>
          <w:rFonts w:ascii="Consolas" w:hAnsi="Consolas"/>
          <w:b/>
          <w:bCs/>
          <w:noProof/>
          <w:sz w:val="24"/>
          <w:szCs w:val="24"/>
          <w:lang w:val="en-GB"/>
        </w:rPr>
        <w:t>random_state</w:t>
      </w:r>
      <w:r w:rsidR="00465743" w:rsidRPr="00DC31F1">
        <w:rPr>
          <w:rFonts w:ascii="Palatino Linotype" w:hAnsi="Palatino Linotype"/>
          <w:b/>
          <w:bCs/>
          <w:noProof/>
          <w:sz w:val="24"/>
          <w:szCs w:val="24"/>
          <w:lang w:val="en-GB"/>
        </w:rPr>
        <w:t xml:space="preserve">, </w:t>
      </w:r>
      <w:r w:rsidR="00BE32AA" w:rsidRPr="00DC31F1">
        <w:rPr>
          <w:rFonts w:ascii="Palatino Linotype" w:hAnsi="Palatino Linotype"/>
          <w:b/>
          <w:bCs/>
          <w:noProof/>
          <w:sz w:val="24"/>
          <w:szCs w:val="24"/>
          <w:lang w:val="en-GB"/>
        </w:rPr>
        <w:t xml:space="preserve">Python will produce </w:t>
      </w:r>
      <w:r w:rsidR="00465743" w:rsidRPr="00DC31F1">
        <w:rPr>
          <w:rFonts w:ascii="Palatino Linotype" w:hAnsi="Palatino Linotype"/>
          <w:b/>
          <w:bCs/>
          <w:noProof/>
          <w:sz w:val="24"/>
          <w:szCs w:val="24"/>
          <w:lang w:val="en-GB"/>
        </w:rPr>
        <w:t xml:space="preserve">the same </w:t>
      </w:r>
      <w:r w:rsidR="00EC1555" w:rsidRPr="00DC31F1">
        <w:rPr>
          <w:rFonts w:ascii="Palatino Linotype" w:hAnsi="Palatino Linotype"/>
          <w:b/>
          <w:bCs/>
          <w:noProof/>
          <w:sz w:val="24"/>
          <w:szCs w:val="24"/>
          <w:lang w:val="en-GB"/>
        </w:rPr>
        <w:t xml:space="preserve">set of </w:t>
      </w:r>
      <w:r w:rsidR="00C173EC" w:rsidRPr="00DC31F1">
        <w:rPr>
          <w:rFonts w:ascii="Palatino Linotype" w:hAnsi="Palatino Linotype"/>
          <w:b/>
          <w:bCs/>
          <w:noProof/>
          <w:sz w:val="24"/>
          <w:szCs w:val="24"/>
          <w:lang w:val="en-GB"/>
        </w:rPr>
        <w:t>“</w:t>
      </w:r>
      <w:r w:rsidR="00465743" w:rsidRPr="00DC31F1">
        <w:rPr>
          <w:rFonts w:ascii="Palatino Linotype" w:hAnsi="Palatino Linotype"/>
          <w:b/>
          <w:bCs/>
          <w:noProof/>
          <w:sz w:val="24"/>
          <w:szCs w:val="24"/>
          <w:lang w:val="en-GB"/>
        </w:rPr>
        <w:t>r</w:t>
      </w:r>
      <w:r w:rsidR="00EC1555" w:rsidRPr="00DC31F1">
        <w:rPr>
          <w:rFonts w:ascii="Palatino Linotype" w:hAnsi="Palatino Linotype"/>
          <w:b/>
          <w:bCs/>
          <w:noProof/>
          <w:sz w:val="24"/>
          <w:szCs w:val="24"/>
          <w:lang w:val="en-GB"/>
        </w:rPr>
        <w:t>andom numbers</w:t>
      </w:r>
      <w:r w:rsidR="00C173EC" w:rsidRPr="00DC31F1">
        <w:rPr>
          <w:rFonts w:ascii="Palatino Linotype" w:hAnsi="Palatino Linotype"/>
          <w:b/>
          <w:bCs/>
          <w:noProof/>
          <w:sz w:val="24"/>
          <w:szCs w:val="24"/>
          <w:lang w:val="en-GB"/>
        </w:rPr>
        <w:t>”</w:t>
      </w:r>
      <w:r w:rsidR="00EC1555" w:rsidRPr="00DC31F1">
        <w:rPr>
          <w:rFonts w:ascii="Palatino Linotype" w:hAnsi="Palatino Linotype"/>
          <w:b/>
          <w:bCs/>
          <w:noProof/>
          <w:sz w:val="24"/>
          <w:szCs w:val="24"/>
          <w:lang w:val="en-GB"/>
        </w:rPr>
        <w:t xml:space="preserve"> in every run</w:t>
      </w:r>
      <w:r w:rsidR="004D2760" w:rsidRPr="00DC31F1">
        <w:rPr>
          <w:rFonts w:ascii="Palatino Linotype" w:hAnsi="Palatino Linotype"/>
          <w:b/>
          <w:bCs/>
          <w:noProof/>
          <w:sz w:val="24"/>
          <w:szCs w:val="24"/>
          <w:lang w:val="en-GB"/>
        </w:rPr>
        <w:t>.</w:t>
      </w:r>
      <w:r w:rsidR="00964789" w:rsidRPr="00DC31F1">
        <w:rPr>
          <w:rFonts w:ascii="Palatino Linotype" w:hAnsi="Palatino Linotype"/>
          <w:b/>
          <w:bCs/>
          <w:noProof/>
          <w:sz w:val="24"/>
          <w:szCs w:val="24"/>
          <w:lang w:val="en-GB"/>
        </w:rPr>
        <w:t xml:space="preserve"> Different integers result in different set</w:t>
      </w:r>
      <w:r w:rsidR="000E523E" w:rsidRPr="00DC31F1">
        <w:rPr>
          <w:rFonts w:ascii="Palatino Linotype" w:hAnsi="Palatino Linotype"/>
          <w:b/>
          <w:bCs/>
          <w:noProof/>
          <w:sz w:val="24"/>
          <w:szCs w:val="24"/>
          <w:lang w:val="en-GB"/>
        </w:rPr>
        <w:t>s</w:t>
      </w:r>
      <w:r w:rsidR="00964789" w:rsidRPr="00DC31F1">
        <w:rPr>
          <w:rFonts w:ascii="Palatino Linotype" w:hAnsi="Palatino Linotype"/>
          <w:b/>
          <w:bCs/>
          <w:noProof/>
          <w:sz w:val="24"/>
          <w:szCs w:val="24"/>
          <w:lang w:val="en-GB"/>
        </w:rPr>
        <w:t xml:space="preserve"> of “random number</w:t>
      </w:r>
      <w:r w:rsidR="00FB62D6" w:rsidRPr="00DC31F1">
        <w:rPr>
          <w:rFonts w:ascii="Palatino Linotype" w:hAnsi="Palatino Linotype"/>
          <w:b/>
          <w:bCs/>
          <w:noProof/>
          <w:sz w:val="24"/>
          <w:szCs w:val="24"/>
          <w:lang w:val="en-GB"/>
        </w:rPr>
        <w:t>s</w:t>
      </w:r>
      <w:r w:rsidR="00964789" w:rsidRPr="00DC31F1">
        <w:rPr>
          <w:rFonts w:ascii="Palatino Linotype" w:hAnsi="Palatino Linotype"/>
          <w:b/>
          <w:bCs/>
          <w:noProof/>
          <w:sz w:val="24"/>
          <w:szCs w:val="24"/>
          <w:lang w:val="en-GB"/>
        </w:rPr>
        <w:t>”.</w:t>
      </w:r>
    </w:p>
    <w:p w14:paraId="2A1F5FEF" w14:textId="6306FD38" w:rsidR="006606BB" w:rsidRPr="00DC31F1" w:rsidRDefault="00323C94"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DC31F1">
        <w:rPr>
          <w:noProof/>
          <w:lang w:val="en-GB"/>
        </w:rPr>
        <w:t>Which function or method can be helpful to determine the optimal number of clusters</w:t>
      </w:r>
      <w:r w:rsidR="006606BB" w:rsidRPr="00DC31F1">
        <w:rPr>
          <w:noProof/>
          <w:lang w:val="en-GB"/>
        </w:rPr>
        <w:t>?</w:t>
      </w:r>
    </w:p>
    <w:p w14:paraId="10B01C22" w14:textId="2FA5341A" w:rsidR="006606BB" w:rsidRPr="00DC31F1" w:rsidRDefault="00377481"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DC31F1">
        <w:rPr>
          <w:rFonts w:ascii="Consolas" w:hAnsi="Consolas"/>
          <w:noProof/>
          <w:lang w:val="en-GB"/>
        </w:rPr>
        <w:t>.transpose()</w:t>
      </w:r>
    </w:p>
    <w:p w14:paraId="4F3402B1" w14:textId="2DD7AB6C" w:rsidR="006606BB" w:rsidRPr="00DC31F1" w:rsidRDefault="006F743F" w:rsidP="006606BB">
      <w:pPr>
        <w:pStyle w:val="NoSpacing"/>
        <w:spacing w:before="60" w:after="120"/>
        <w:ind w:left="1276"/>
        <w:jc w:val="both"/>
        <w:rPr>
          <w:rFonts w:ascii="Palatino Linotype" w:hAnsi="Palatino Linotype"/>
          <w:i/>
          <w:iCs/>
          <w:noProof/>
          <w:sz w:val="24"/>
          <w:szCs w:val="24"/>
          <w:lang w:val="en-GB"/>
        </w:rPr>
      </w:pPr>
      <w:r w:rsidRPr="00DC31F1">
        <w:rPr>
          <w:rFonts w:ascii="Palatino Linotype" w:hAnsi="Palatino Linotype"/>
          <w:i/>
          <w:iCs/>
          <w:noProof/>
          <w:sz w:val="24"/>
          <w:szCs w:val="24"/>
          <w:lang w:val="en-GB"/>
        </w:rPr>
        <w:t>Inc</w:t>
      </w:r>
      <w:r w:rsidR="006606BB" w:rsidRPr="00DC31F1">
        <w:rPr>
          <w:rFonts w:ascii="Palatino Linotype" w:hAnsi="Palatino Linotype"/>
          <w:i/>
          <w:iCs/>
          <w:noProof/>
          <w:sz w:val="24"/>
          <w:szCs w:val="24"/>
          <w:lang w:val="en-GB"/>
        </w:rPr>
        <w:t xml:space="preserve">orrect. </w:t>
      </w:r>
      <w:r w:rsidR="00676A73" w:rsidRPr="00DC31F1">
        <w:rPr>
          <w:rFonts w:ascii="Palatino Linotype" w:hAnsi="Palatino Linotype"/>
          <w:i/>
          <w:iCs/>
          <w:noProof/>
          <w:sz w:val="24"/>
          <w:szCs w:val="24"/>
          <w:lang w:val="en-GB"/>
        </w:rPr>
        <w:t xml:space="preserve">The </w:t>
      </w:r>
      <w:r w:rsidR="00676A73" w:rsidRPr="00DC31F1">
        <w:rPr>
          <w:rFonts w:ascii="Consolas" w:hAnsi="Consolas"/>
          <w:i/>
          <w:iCs/>
          <w:noProof/>
          <w:sz w:val="24"/>
          <w:szCs w:val="24"/>
          <w:lang w:val="en-GB"/>
        </w:rPr>
        <w:t>.transpose()</w:t>
      </w:r>
      <w:r w:rsidR="00676A73" w:rsidRPr="00DC31F1">
        <w:rPr>
          <w:rFonts w:ascii="Palatino Linotype" w:hAnsi="Palatino Linotype"/>
          <w:i/>
          <w:iCs/>
          <w:noProof/>
          <w:sz w:val="24"/>
          <w:szCs w:val="24"/>
          <w:lang w:val="en-GB"/>
        </w:rPr>
        <w:t xml:space="preserve"> method swap</w:t>
      </w:r>
      <w:r w:rsidR="00610737" w:rsidRPr="00DC31F1">
        <w:rPr>
          <w:rFonts w:ascii="Palatino Linotype" w:hAnsi="Palatino Linotype"/>
          <w:i/>
          <w:iCs/>
          <w:noProof/>
          <w:sz w:val="24"/>
          <w:szCs w:val="24"/>
          <w:lang w:val="en-GB"/>
        </w:rPr>
        <w:t>s</w:t>
      </w:r>
      <w:r w:rsidR="00676A73" w:rsidRPr="00DC31F1">
        <w:rPr>
          <w:rFonts w:ascii="Palatino Linotype" w:hAnsi="Palatino Linotype"/>
          <w:i/>
          <w:iCs/>
          <w:noProof/>
          <w:sz w:val="24"/>
          <w:szCs w:val="24"/>
          <w:lang w:val="en-GB"/>
        </w:rPr>
        <w:t xml:space="preserve"> rows and columns of an array</w:t>
      </w:r>
      <w:r w:rsidR="00AE4124" w:rsidRPr="00DC31F1">
        <w:rPr>
          <w:rFonts w:ascii="Palatino Linotype" w:hAnsi="Palatino Linotype"/>
          <w:i/>
          <w:iCs/>
          <w:noProof/>
          <w:sz w:val="24"/>
          <w:szCs w:val="24"/>
          <w:lang w:val="en-GB"/>
        </w:rPr>
        <w:t>.</w:t>
      </w:r>
    </w:p>
    <w:p w14:paraId="19581EF0" w14:textId="33BD1C5E" w:rsidR="006606BB" w:rsidRPr="00DC31F1" w:rsidRDefault="00377481"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DC31F1">
        <w:rPr>
          <w:rFonts w:ascii="Consolas" w:hAnsi="Consolas"/>
          <w:b/>
          <w:bCs/>
          <w:noProof/>
          <w:lang w:val="en-GB"/>
        </w:rPr>
        <w:t>.inertia_</w:t>
      </w:r>
    </w:p>
    <w:p w14:paraId="64A7A079" w14:textId="78CD4E8E" w:rsidR="006606BB" w:rsidRPr="00835145" w:rsidRDefault="00AE4124" w:rsidP="006606BB">
      <w:pPr>
        <w:pStyle w:val="NoSpacing"/>
        <w:spacing w:before="60" w:after="120"/>
        <w:ind w:left="1276"/>
        <w:jc w:val="both"/>
        <w:rPr>
          <w:rFonts w:ascii="Palatino Linotype" w:hAnsi="Palatino Linotype"/>
          <w:b/>
          <w:bCs/>
          <w:noProof/>
          <w:sz w:val="24"/>
          <w:szCs w:val="24"/>
          <w:lang w:val="en-GB"/>
        </w:rPr>
      </w:pPr>
      <w:r w:rsidRPr="00DC31F1">
        <w:rPr>
          <w:rFonts w:ascii="Palatino Linotype" w:hAnsi="Palatino Linotype"/>
          <w:b/>
          <w:bCs/>
          <w:noProof/>
          <w:sz w:val="24"/>
          <w:szCs w:val="24"/>
          <w:lang w:val="en-GB"/>
        </w:rPr>
        <w:t xml:space="preserve">Correct. </w:t>
      </w:r>
      <w:r w:rsidR="00676A73" w:rsidRPr="00DC31F1">
        <w:rPr>
          <w:rFonts w:ascii="Palatino Linotype" w:hAnsi="Palatino Linotype"/>
          <w:b/>
          <w:bCs/>
          <w:noProof/>
          <w:sz w:val="24"/>
          <w:szCs w:val="24"/>
          <w:lang w:val="en-GB"/>
        </w:rPr>
        <w:t xml:space="preserve">Inertia </w:t>
      </w:r>
      <w:r w:rsidR="00BF036D" w:rsidRPr="00DC31F1">
        <w:rPr>
          <w:rFonts w:ascii="Palatino Linotype" w:hAnsi="Palatino Linotype"/>
          <w:b/>
          <w:bCs/>
          <w:noProof/>
          <w:sz w:val="24"/>
          <w:szCs w:val="24"/>
          <w:lang w:val="en-GB"/>
        </w:rPr>
        <w:t>measures the distortion</w:t>
      </w:r>
      <w:r w:rsidR="00CB209E" w:rsidRPr="00DC31F1">
        <w:rPr>
          <w:rFonts w:ascii="Palatino Linotype" w:hAnsi="Palatino Linotype"/>
          <w:b/>
          <w:bCs/>
          <w:noProof/>
          <w:sz w:val="24"/>
          <w:szCs w:val="24"/>
          <w:lang w:val="en-GB"/>
        </w:rPr>
        <w:t xml:space="preserve">s in some clustering solutions which </w:t>
      </w:r>
      <w:r w:rsidR="005060A4" w:rsidRPr="00835145">
        <w:rPr>
          <w:rFonts w:ascii="Palatino Linotype" w:hAnsi="Palatino Linotype"/>
          <w:b/>
          <w:bCs/>
          <w:noProof/>
          <w:sz w:val="24"/>
          <w:szCs w:val="24"/>
          <w:lang w:val="en-GB"/>
        </w:rPr>
        <w:t>are</w:t>
      </w:r>
      <w:r w:rsidR="00CB209E" w:rsidRPr="00835145">
        <w:rPr>
          <w:rFonts w:ascii="Palatino Linotype" w:hAnsi="Palatino Linotype"/>
          <w:b/>
          <w:bCs/>
          <w:noProof/>
          <w:sz w:val="24"/>
          <w:szCs w:val="24"/>
          <w:lang w:val="en-GB"/>
        </w:rPr>
        <w:t xml:space="preserve"> used </w:t>
      </w:r>
      <w:r w:rsidR="00732E6A" w:rsidRPr="00835145">
        <w:rPr>
          <w:rFonts w:ascii="Palatino Linotype" w:hAnsi="Palatino Linotype"/>
          <w:b/>
          <w:bCs/>
          <w:noProof/>
          <w:sz w:val="24"/>
          <w:szCs w:val="24"/>
          <w:lang w:val="en-GB"/>
        </w:rPr>
        <w:t>by the Elbow method</w:t>
      </w:r>
      <w:r w:rsidRPr="00835145">
        <w:rPr>
          <w:rFonts w:ascii="Palatino Linotype" w:hAnsi="Palatino Linotype"/>
          <w:b/>
          <w:bCs/>
          <w:noProof/>
          <w:sz w:val="24"/>
          <w:szCs w:val="24"/>
          <w:lang w:val="en-GB"/>
        </w:rPr>
        <w:t>.</w:t>
      </w:r>
      <w:r w:rsidR="00732E6A" w:rsidRPr="00835145">
        <w:rPr>
          <w:rFonts w:ascii="Palatino Linotype" w:hAnsi="Palatino Linotype"/>
          <w:b/>
          <w:bCs/>
          <w:noProof/>
          <w:sz w:val="24"/>
          <w:szCs w:val="24"/>
          <w:lang w:val="en-GB"/>
        </w:rPr>
        <w:t xml:space="preserve"> The “elbow” of the </w:t>
      </w:r>
      <w:r w:rsidR="00A11F6D" w:rsidRPr="00835145">
        <w:rPr>
          <w:rFonts w:ascii="Palatino Linotype" w:hAnsi="Palatino Linotype"/>
          <w:b/>
          <w:bCs/>
          <w:noProof/>
          <w:sz w:val="24"/>
          <w:szCs w:val="24"/>
          <w:lang w:val="en-GB"/>
        </w:rPr>
        <w:t>distortion plot is the optimal number of clusters.</w:t>
      </w:r>
    </w:p>
    <w:p w14:paraId="0DC42025" w14:textId="4A0866D1" w:rsidR="006606BB" w:rsidRPr="00835145" w:rsidRDefault="00377481"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35145">
        <w:rPr>
          <w:rFonts w:ascii="Consolas" w:hAnsi="Consolas"/>
          <w:noProof/>
          <w:lang w:val="en-GB"/>
        </w:rPr>
        <w:t>.silhouette_score()</w:t>
      </w:r>
    </w:p>
    <w:p w14:paraId="3811EB48" w14:textId="082DB5BA" w:rsidR="006606BB" w:rsidRPr="00835145" w:rsidRDefault="00AE4124"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 xml:space="preserve">Incorrect. </w:t>
      </w:r>
      <w:r w:rsidR="00A11F6D" w:rsidRPr="00835145">
        <w:rPr>
          <w:rFonts w:ascii="Palatino Linotype" w:hAnsi="Palatino Linotype"/>
          <w:i/>
          <w:iCs/>
          <w:noProof/>
          <w:sz w:val="24"/>
          <w:szCs w:val="24"/>
          <w:lang w:val="en-GB"/>
        </w:rPr>
        <w:t>The Silhouette coefficient measures the cohesion and separation of clusters and is not used to determine the optimal number of clusters</w:t>
      </w:r>
      <w:r w:rsidRPr="00835145">
        <w:rPr>
          <w:rFonts w:ascii="Palatino Linotype" w:hAnsi="Palatino Linotype"/>
          <w:i/>
          <w:iCs/>
          <w:noProof/>
          <w:sz w:val="24"/>
          <w:szCs w:val="24"/>
          <w:lang w:val="en-GB"/>
        </w:rPr>
        <w:t>.</w:t>
      </w:r>
    </w:p>
    <w:p w14:paraId="227BF9B5" w14:textId="576C3B7C" w:rsidR="006606BB" w:rsidRPr="00835145" w:rsidRDefault="00386FE7"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35145">
        <w:rPr>
          <w:rFonts w:ascii="Consolas" w:hAnsi="Consolas"/>
          <w:noProof/>
          <w:lang w:val="en-GB"/>
        </w:rPr>
        <w:t>.</w:t>
      </w:r>
      <w:r w:rsidR="001A2D27" w:rsidRPr="00835145">
        <w:rPr>
          <w:rFonts w:ascii="Consolas" w:hAnsi="Consolas"/>
          <w:noProof/>
          <w:lang w:val="en-GB"/>
        </w:rPr>
        <w:t>PCA()</w:t>
      </w:r>
    </w:p>
    <w:p w14:paraId="09275259" w14:textId="2A995F7F" w:rsidR="006606BB" w:rsidRPr="00835145" w:rsidRDefault="00980BDA"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 xml:space="preserve">Incorrect. </w:t>
      </w:r>
      <w:r w:rsidR="003A096D" w:rsidRPr="00835145">
        <w:rPr>
          <w:rFonts w:ascii="Palatino Linotype" w:hAnsi="Palatino Linotype"/>
          <w:i/>
          <w:iCs/>
          <w:noProof/>
          <w:sz w:val="24"/>
          <w:szCs w:val="24"/>
          <w:lang w:val="en-GB"/>
        </w:rPr>
        <w:t xml:space="preserve">The PCA is a technique to reduce the dimensionality and not </w:t>
      </w:r>
      <w:r w:rsidR="00272A07" w:rsidRPr="00835145">
        <w:rPr>
          <w:rFonts w:ascii="Palatino Linotype" w:hAnsi="Palatino Linotype"/>
          <w:i/>
          <w:iCs/>
          <w:noProof/>
          <w:sz w:val="24"/>
          <w:szCs w:val="24"/>
          <w:lang w:val="en-GB"/>
        </w:rPr>
        <w:t>used to determine the optimal number of clusters.</w:t>
      </w:r>
    </w:p>
    <w:p w14:paraId="11B245E9" w14:textId="5099161D" w:rsidR="006606BB" w:rsidRPr="00835145" w:rsidRDefault="00AE54DE"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835145">
        <w:rPr>
          <w:noProof/>
          <w:lang w:val="en-GB"/>
        </w:rPr>
        <w:t xml:space="preserve">How does </w:t>
      </w:r>
      <w:r w:rsidR="004377D2" w:rsidRPr="00835145">
        <w:rPr>
          <w:noProof/>
          <w:lang w:val="en-GB"/>
        </w:rPr>
        <w:t xml:space="preserve">the </w:t>
      </w:r>
      <w:r w:rsidR="0096527C" w:rsidRPr="00835145">
        <w:rPr>
          <w:noProof/>
          <w:lang w:val="en-GB"/>
        </w:rPr>
        <w:t>P</w:t>
      </w:r>
      <w:r w:rsidR="004377D2" w:rsidRPr="00835145">
        <w:rPr>
          <w:noProof/>
          <w:lang w:val="en-GB"/>
        </w:rPr>
        <w:t xml:space="preserve">rincipal </w:t>
      </w:r>
      <w:r w:rsidR="0096527C" w:rsidRPr="00835145">
        <w:rPr>
          <w:noProof/>
          <w:lang w:val="en-GB"/>
        </w:rPr>
        <w:t>C</w:t>
      </w:r>
      <w:r w:rsidR="004377D2" w:rsidRPr="00835145">
        <w:rPr>
          <w:noProof/>
          <w:lang w:val="en-GB"/>
        </w:rPr>
        <w:t xml:space="preserve">omponent </w:t>
      </w:r>
      <w:r w:rsidR="0096527C" w:rsidRPr="00835145">
        <w:rPr>
          <w:noProof/>
          <w:lang w:val="en-GB"/>
        </w:rPr>
        <w:t>A</w:t>
      </w:r>
      <w:r w:rsidR="004377D2" w:rsidRPr="00835145">
        <w:rPr>
          <w:noProof/>
          <w:lang w:val="en-GB"/>
        </w:rPr>
        <w:t>nalysis</w:t>
      </w:r>
      <w:r w:rsidR="0096527C" w:rsidRPr="00835145">
        <w:rPr>
          <w:noProof/>
          <w:lang w:val="en-GB"/>
        </w:rPr>
        <w:t xml:space="preserve"> reduce the dimension of an array</w:t>
      </w:r>
      <w:r w:rsidR="006606BB" w:rsidRPr="00835145">
        <w:rPr>
          <w:noProof/>
          <w:lang w:val="en-GB"/>
        </w:rPr>
        <w:t>?</w:t>
      </w:r>
    </w:p>
    <w:p w14:paraId="7F30A6A6" w14:textId="5AE945C2" w:rsidR="006606BB" w:rsidRPr="00835145" w:rsidRDefault="00C92F30"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835145">
        <w:rPr>
          <w:b/>
          <w:bCs/>
          <w:noProof/>
          <w:lang w:val="en-GB"/>
        </w:rPr>
        <w:t xml:space="preserve">It projects the </w:t>
      </w:r>
      <w:r w:rsidR="008139E3" w:rsidRPr="00835145">
        <w:rPr>
          <w:b/>
          <w:bCs/>
          <w:noProof/>
          <w:lang w:val="en-GB"/>
        </w:rPr>
        <w:t xml:space="preserve">data in the </w:t>
      </w:r>
      <w:r w:rsidRPr="00835145">
        <w:rPr>
          <w:b/>
          <w:bCs/>
          <w:noProof/>
          <w:lang w:val="en-GB"/>
        </w:rPr>
        <w:t>array on</w:t>
      </w:r>
      <w:r w:rsidR="005B1675" w:rsidRPr="00835145">
        <w:rPr>
          <w:b/>
          <w:bCs/>
          <w:noProof/>
          <w:lang w:val="en-GB"/>
        </w:rPr>
        <w:t>to</w:t>
      </w:r>
      <w:r w:rsidRPr="00835145">
        <w:rPr>
          <w:b/>
          <w:bCs/>
          <w:noProof/>
          <w:lang w:val="en-GB"/>
        </w:rPr>
        <w:t xml:space="preserve"> a few principal </w:t>
      </w:r>
      <w:r w:rsidR="00E02E85" w:rsidRPr="00835145">
        <w:rPr>
          <w:b/>
          <w:bCs/>
          <w:noProof/>
          <w:lang w:val="en-GB"/>
        </w:rPr>
        <w:t>com</w:t>
      </w:r>
      <w:r w:rsidR="0072426F" w:rsidRPr="00835145">
        <w:rPr>
          <w:b/>
          <w:bCs/>
          <w:noProof/>
          <w:lang w:val="en-GB"/>
        </w:rPr>
        <w:t>pon</w:t>
      </w:r>
      <w:r w:rsidR="00E02E85" w:rsidRPr="00835145">
        <w:rPr>
          <w:b/>
          <w:bCs/>
          <w:noProof/>
          <w:lang w:val="en-GB"/>
        </w:rPr>
        <w:t xml:space="preserve">ents without losing too much variation in </w:t>
      </w:r>
      <w:r w:rsidR="008139E3" w:rsidRPr="00835145">
        <w:rPr>
          <w:b/>
          <w:bCs/>
          <w:noProof/>
          <w:lang w:val="en-GB"/>
        </w:rPr>
        <w:t>it</w:t>
      </w:r>
      <w:r w:rsidR="00E02E85" w:rsidRPr="00835145">
        <w:rPr>
          <w:b/>
          <w:bCs/>
          <w:noProof/>
          <w:lang w:val="en-GB"/>
        </w:rPr>
        <w:t>.</w:t>
      </w:r>
    </w:p>
    <w:p w14:paraId="0876388D" w14:textId="183D99F2" w:rsidR="006606BB" w:rsidRPr="00835145" w:rsidRDefault="00895A97" w:rsidP="006606BB">
      <w:pPr>
        <w:pStyle w:val="NoSpacing"/>
        <w:spacing w:before="60" w:after="120"/>
        <w:ind w:left="1276"/>
        <w:jc w:val="both"/>
        <w:rPr>
          <w:rFonts w:ascii="Palatino Linotype" w:hAnsi="Palatino Linotype"/>
          <w:b/>
          <w:bCs/>
          <w:noProof/>
          <w:sz w:val="24"/>
          <w:szCs w:val="24"/>
          <w:lang w:val="en-GB"/>
        </w:rPr>
      </w:pPr>
      <w:r w:rsidRPr="00835145">
        <w:rPr>
          <w:rFonts w:ascii="Palatino Linotype" w:hAnsi="Palatino Linotype"/>
          <w:b/>
          <w:bCs/>
          <w:noProof/>
          <w:sz w:val="24"/>
          <w:szCs w:val="24"/>
          <w:lang w:val="en-GB"/>
        </w:rPr>
        <w:t>C</w:t>
      </w:r>
      <w:r w:rsidR="006606BB" w:rsidRPr="00835145">
        <w:rPr>
          <w:rFonts w:ascii="Palatino Linotype" w:hAnsi="Palatino Linotype"/>
          <w:b/>
          <w:bCs/>
          <w:noProof/>
          <w:sz w:val="24"/>
          <w:szCs w:val="24"/>
          <w:lang w:val="en-GB"/>
        </w:rPr>
        <w:t xml:space="preserve">orrect. </w:t>
      </w:r>
      <w:r w:rsidR="00E9520B" w:rsidRPr="00835145">
        <w:rPr>
          <w:rFonts w:ascii="Palatino Linotype" w:hAnsi="Palatino Linotype"/>
          <w:b/>
          <w:bCs/>
          <w:noProof/>
          <w:sz w:val="24"/>
          <w:szCs w:val="24"/>
          <w:lang w:val="en-GB"/>
        </w:rPr>
        <w:t>The omi</w:t>
      </w:r>
      <w:r w:rsidR="006A6306" w:rsidRPr="00835145">
        <w:rPr>
          <w:rFonts w:ascii="Palatino Linotype" w:hAnsi="Palatino Linotype"/>
          <w:b/>
          <w:bCs/>
          <w:noProof/>
          <w:sz w:val="24"/>
          <w:szCs w:val="24"/>
          <w:lang w:val="en-GB"/>
        </w:rPr>
        <w:t>ssion of</w:t>
      </w:r>
      <w:r w:rsidR="00E9520B" w:rsidRPr="00835145">
        <w:rPr>
          <w:rFonts w:ascii="Palatino Linotype" w:hAnsi="Palatino Linotype"/>
          <w:b/>
          <w:bCs/>
          <w:noProof/>
          <w:sz w:val="24"/>
          <w:szCs w:val="24"/>
          <w:lang w:val="en-GB"/>
        </w:rPr>
        <w:t xml:space="preserve"> </w:t>
      </w:r>
      <w:r w:rsidR="0072426F" w:rsidRPr="00835145">
        <w:rPr>
          <w:rFonts w:ascii="Palatino Linotype" w:hAnsi="Palatino Linotype"/>
          <w:b/>
          <w:bCs/>
          <w:noProof/>
          <w:sz w:val="24"/>
          <w:szCs w:val="24"/>
          <w:lang w:val="en-GB"/>
        </w:rPr>
        <w:t>the remaining</w:t>
      </w:r>
      <w:r w:rsidR="000B5D74" w:rsidRPr="00835145">
        <w:rPr>
          <w:rFonts w:ascii="Palatino Linotype" w:hAnsi="Palatino Linotype"/>
          <w:b/>
          <w:bCs/>
          <w:noProof/>
          <w:sz w:val="24"/>
          <w:szCs w:val="24"/>
          <w:lang w:val="en-GB"/>
        </w:rPr>
        <w:t>, insignificant</w:t>
      </w:r>
      <w:r w:rsidR="0072426F" w:rsidRPr="00835145">
        <w:rPr>
          <w:rFonts w:ascii="Palatino Linotype" w:hAnsi="Palatino Linotype"/>
          <w:b/>
          <w:bCs/>
          <w:noProof/>
          <w:sz w:val="24"/>
          <w:szCs w:val="24"/>
          <w:lang w:val="en-GB"/>
        </w:rPr>
        <w:t xml:space="preserve"> components</w:t>
      </w:r>
      <w:r w:rsidR="000B5D74" w:rsidRPr="00835145">
        <w:rPr>
          <w:rFonts w:ascii="Palatino Linotype" w:hAnsi="Palatino Linotype"/>
          <w:b/>
          <w:bCs/>
          <w:noProof/>
          <w:sz w:val="24"/>
          <w:szCs w:val="24"/>
          <w:lang w:val="en-GB"/>
        </w:rPr>
        <w:t xml:space="preserve"> is the core idea of dimension reduction by the PCA</w:t>
      </w:r>
      <w:r w:rsidR="00FF6472" w:rsidRPr="00835145">
        <w:rPr>
          <w:rFonts w:ascii="Palatino Linotype" w:hAnsi="Palatino Linotype"/>
          <w:b/>
          <w:bCs/>
          <w:noProof/>
          <w:sz w:val="24"/>
          <w:szCs w:val="24"/>
          <w:lang w:val="en-GB"/>
        </w:rPr>
        <w:t>.</w:t>
      </w:r>
    </w:p>
    <w:p w14:paraId="3A6431A5" w14:textId="0E2C553B" w:rsidR="004E6225" w:rsidRPr="00835145" w:rsidRDefault="00E22682"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t>It deletes those variables with a pairwise corre</w:t>
      </w:r>
      <w:r w:rsidR="00235F6B">
        <w:rPr>
          <w:noProof/>
          <w:lang w:val="en-GB"/>
        </w:rPr>
        <w:t>la</w:t>
      </w:r>
      <w:r w:rsidRPr="00835145">
        <w:rPr>
          <w:noProof/>
          <w:lang w:val="en-GB"/>
        </w:rPr>
        <w:t xml:space="preserve">tion </w:t>
      </w:r>
      <w:r w:rsidR="008936FE" w:rsidRPr="00835145">
        <w:rPr>
          <w:noProof/>
          <w:lang w:val="en-GB"/>
        </w:rPr>
        <w:t>larger than 0.5.</w:t>
      </w:r>
    </w:p>
    <w:p w14:paraId="30D1582A" w14:textId="0553924B" w:rsidR="006606BB" w:rsidRPr="00835145" w:rsidRDefault="00F975F4" w:rsidP="006606BB">
      <w:pPr>
        <w:pStyle w:val="NoSpacing"/>
        <w:spacing w:before="60" w:after="120"/>
        <w:ind w:left="1276"/>
        <w:jc w:val="both"/>
        <w:rPr>
          <w:rFonts w:ascii="Palatino Linotype" w:hAnsi="Palatino Linotype"/>
          <w:b/>
          <w:bCs/>
          <w:noProof/>
          <w:sz w:val="24"/>
          <w:szCs w:val="24"/>
          <w:lang w:val="en-GB"/>
        </w:rPr>
      </w:pPr>
      <w:r w:rsidRPr="00835145">
        <w:rPr>
          <w:rFonts w:ascii="Palatino Linotype" w:hAnsi="Palatino Linotype"/>
          <w:i/>
          <w:iCs/>
          <w:noProof/>
          <w:sz w:val="24"/>
          <w:szCs w:val="24"/>
          <w:lang w:val="en-GB"/>
        </w:rPr>
        <w:t xml:space="preserve">Incorrect. </w:t>
      </w:r>
      <w:r w:rsidR="00E34DE2" w:rsidRPr="00835145">
        <w:rPr>
          <w:rFonts w:ascii="Palatino Linotype" w:hAnsi="Palatino Linotype"/>
          <w:i/>
          <w:iCs/>
          <w:noProof/>
          <w:sz w:val="24"/>
          <w:szCs w:val="24"/>
          <w:lang w:val="en-GB"/>
        </w:rPr>
        <w:t xml:space="preserve">The PCA does not </w:t>
      </w:r>
      <w:r w:rsidR="005762A2" w:rsidRPr="00835145">
        <w:rPr>
          <w:rFonts w:ascii="Palatino Linotype" w:hAnsi="Palatino Linotype"/>
          <w:i/>
          <w:iCs/>
          <w:noProof/>
          <w:sz w:val="24"/>
          <w:szCs w:val="24"/>
          <w:lang w:val="en-GB"/>
        </w:rPr>
        <w:t>delete variables directly</w:t>
      </w:r>
      <w:r w:rsidRPr="00835145">
        <w:rPr>
          <w:rFonts w:ascii="Palatino Linotype" w:hAnsi="Palatino Linotype"/>
          <w:i/>
          <w:iCs/>
          <w:noProof/>
          <w:sz w:val="24"/>
          <w:szCs w:val="24"/>
          <w:lang w:val="en-GB"/>
        </w:rPr>
        <w:t>.</w:t>
      </w:r>
    </w:p>
    <w:p w14:paraId="6A301933" w14:textId="1C395A15" w:rsidR="006606BB" w:rsidRPr="00835145" w:rsidRDefault="008936F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t xml:space="preserve">It removes the insignificant variables </w:t>
      </w:r>
      <w:r w:rsidR="007F0D11" w:rsidRPr="00835145">
        <w:rPr>
          <w:noProof/>
          <w:lang w:val="en-GB"/>
        </w:rPr>
        <w:t>based on a regression model.</w:t>
      </w:r>
    </w:p>
    <w:p w14:paraId="5243A07A" w14:textId="63C3E5D6" w:rsidR="006606BB" w:rsidRPr="00835145" w:rsidRDefault="005762A2"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Inc</w:t>
      </w:r>
      <w:r w:rsidR="006606BB" w:rsidRPr="00835145">
        <w:rPr>
          <w:rFonts w:ascii="Palatino Linotype" w:hAnsi="Palatino Linotype"/>
          <w:i/>
          <w:iCs/>
          <w:noProof/>
          <w:sz w:val="24"/>
          <w:szCs w:val="24"/>
          <w:lang w:val="en-GB"/>
        </w:rPr>
        <w:t xml:space="preserve">orrect. </w:t>
      </w:r>
      <w:r w:rsidRPr="00835145">
        <w:rPr>
          <w:rFonts w:ascii="Palatino Linotype" w:hAnsi="Palatino Linotype"/>
          <w:i/>
          <w:iCs/>
          <w:noProof/>
          <w:sz w:val="24"/>
          <w:szCs w:val="24"/>
          <w:lang w:val="en-GB"/>
        </w:rPr>
        <w:t>The PCA does not require regression models for dimension reduction</w:t>
      </w:r>
      <w:r w:rsidR="009768F0" w:rsidRPr="00835145">
        <w:rPr>
          <w:rFonts w:ascii="Palatino Linotype" w:hAnsi="Palatino Linotype"/>
          <w:i/>
          <w:iCs/>
          <w:noProof/>
          <w:sz w:val="24"/>
          <w:szCs w:val="24"/>
          <w:lang w:val="en-GB"/>
        </w:rPr>
        <w:t>.</w:t>
      </w:r>
    </w:p>
    <w:p w14:paraId="07705831" w14:textId="6C2B73C2" w:rsidR="006606BB" w:rsidRPr="00835145" w:rsidRDefault="007F0D11"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lastRenderedPageBreak/>
        <w:t xml:space="preserve">It </w:t>
      </w:r>
      <w:r w:rsidR="006B0BE6" w:rsidRPr="00835145">
        <w:rPr>
          <w:noProof/>
          <w:lang w:val="en-GB"/>
        </w:rPr>
        <w:t xml:space="preserve">selects randomly two </w:t>
      </w:r>
      <w:r w:rsidR="00FD26BE" w:rsidRPr="00835145">
        <w:rPr>
          <w:noProof/>
          <w:lang w:val="en-GB"/>
        </w:rPr>
        <w:t>variables and calculate the Silhouette coefficient. The pair of variables with the highest coefficients form the principal components.</w:t>
      </w:r>
    </w:p>
    <w:p w14:paraId="7BF40A8B" w14:textId="508AF622" w:rsidR="006606BB" w:rsidRPr="00835145" w:rsidRDefault="00967E1A"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Inc</w:t>
      </w:r>
      <w:r w:rsidR="006606BB" w:rsidRPr="00835145">
        <w:rPr>
          <w:rFonts w:ascii="Palatino Linotype" w:hAnsi="Palatino Linotype"/>
          <w:i/>
          <w:iCs/>
          <w:noProof/>
          <w:sz w:val="24"/>
          <w:szCs w:val="24"/>
          <w:lang w:val="en-GB"/>
        </w:rPr>
        <w:t xml:space="preserve">orrect. </w:t>
      </w:r>
      <w:r w:rsidR="002167F9" w:rsidRPr="00835145">
        <w:rPr>
          <w:rFonts w:ascii="Palatino Linotype" w:hAnsi="Palatino Linotype"/>
          <w:i/>
          <w:iCs/>
          <w:noProof/>
          <w:sz w:val="24"/>
          <w:szCs w:val="24"/>
          <w:lang w:val="en-GB"/>
        </w:rPr>
        <w:t>The Silhouette coefficient measures the cohesion and separation of cluster</w:t>
      </w:r>
      <w:r w:rsidR="000941A6" w:rsidRPr="00835145">
        <w:rPr>
          <w:rFonts w:ascii="Palatino Linotype" w:hAnsi="Palatino Linotype"/>
          <w:i/>
          <w:iCs/>
          <w:noProof/>
          <w:sz w:val="24"/>
          <w:szCs w:val="24"/>
          <w:lang w:val="en-GB"/>
        </w:rPr>
        <w:t>s and is not used to reduce dimensionality</w:t>
      </w:r>
      <w:r w:rsidR="00F975F4" w:rsidRPr="00835145">
        <w:rPr>
          <w:rFonts w:ascii="Palatino Linotype" w:hAnsi="Palatino Linotype"/>
          <w:i/>
          <w:iCs/>
          <w:noProof/>
          <w:sz w:val="24"/>
          <w:szCs w:val="24"/>
          <w:lang w:val="en-GB"/>
        </w:rPr>
        <w:t>.</w:t>
      </w:r>
    </w:p>
    <w:p w14:paraId="5C455FEB" w14:textId="03535AD6" w:rsidR="006606BB" w:rsidRPr="00835145" w:rsidRDefault="004F45A2"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835145">
        <w:rPr>
          <w:noProof/>
          <w:lang w:val="en-GB"/>
        </w:rPr>
        <w:t xml:space="preserve">What </w:t>
      </w:r>
      <w:r w:rsidR="00F1082F" w:rsidRPr="00835145">
        <w:rPr>
          <w:noProof/>
          <w:lang w:val="en-GB"/>
        </w:rPr>
        <w:t xml:space="preserve">is not </w:t>
      </w:r>
      <w:r w:rsidR="00F4236B" w:rsidRPr="00835145">
        <w:rPr>
          <w:noProof/>
          <w:lang w:val="en-GB"/>
        </w:rPr>
        <w:t xml:space="preserve">a </w:t>
      </w:r>
      <w:r w:rsidR="00EE4577" w:rsidRPr="00835145">
        <w:rPr>
          <w:noProof/>
          <w:lang w:val="en-GB"/>
        </w:rPr>
        <w:t xml:space="preserve">potential </w:t>
      </w:r>
      <w:r w:rsidR="00F4236B" w:rsidRPr="00835145">
        <w:rPr>
          <w:noProof/>
          <w:lang w:val="en-GB"/>
        </w:rPr>
        <w:t xml:space="preserve">stop criterion in a decision tree </w:t>
      </w:r>
      <w:r w:rsidR="00EE4577" w:rsidRPr="00835145">
        <w:rPr>
          <w:noProof/>
          <w:lang w:val="en-GB"/>
        </w:rPr>
        <w:t>construction process</w:t>
      </w:r>
      <w:r w:rsidR="006606BB" w:rsidRPr="00835145">
        <w:rPr>
          <w:noProof/>
          <w:lang w:val="en-GB"/>
        </w:rPr>
        <w:t>?</w:t>
      </w:r>
    </w:p>
    <w:p w14:paraId="573E8450" w14:textId="79ABDC73" w:rsidR="006606BB" w:rsidRPr="00835145" w:rsidRDefault="00AE1D67"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t>The tree depth</w:t>
      </w:r>
    </w:p>
    <w:p w14:paraId="1466C416" w14:textId="5A3BBE53" w:rsidR="006606BB" w:rsidRPr="00835145" w:rsidRDefault="004B2513"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Inc</w:t>
      </w:r>
      <w:r w:rsidR="006606BB" w:rsidRPr="00835145">
        <w:rPr>
          <w:rFonts w:ascii="Palatino Linotype" w:hAnsi="Palatino Linotype"/>
          <w:i/>
          <w:iCs/>
          <w:noProof/>
          <w:sz w:val="24"/>
          <w:szCs w:val="24"/>
          <w:lang w:val="en-GB"/>
        </w:rPr>
        <w:t xml:space="preserve">orrect. </w:t>
      </w:r>
      <w:r w:rsidR="00B55326" w:rsidRPr="00835145">
        <w:rPr>
          <w:rFonts w:ascii="Palatino Linotype" w:hAnsi="Palatino Linotype"/>
          <w:i/>
          <w:iCs/>
          <w:noProof/>
          <w:sz w:val="24"/>
          <w:szCs w:val="24"/>
          <w:lang w:val="en-GB"/>
        </w:rPr>
        <w:t xml:space="preserve">We can indeed stop the split of a decision tree if </w:t>
      </w:r>
      <w:r w:rsidR="006A0CEB" w:rsidRPr="00835145">
        <w:rPr>
          <w:rFonts w:ascii="Palatino Linotype" w:hAnsi="Palatino Linotype"/>
          <w:i/>
          <w:iCs/>
          <w:noProof/>
          <w:sz w:val="24"/>
          <w:szCs w:val="24"/>
          <w:lang w:val="en-GB"/>
        </w:rPr>
        <w:t>the tree has reached a certain depth</w:t>
      </w:r>
      <w:r w:rsidR="006606BB" w:rsidRPr="00835145">
        <w:rPr>
          <w:rFonts w:ascii="Palatino Linotype" w:hAnsi="Palatino Linotype"/>
          <w:i/>
          <w:iCs/>
          <w:noProof/>
          <w:sz w:val="24"/>
          <w:szCs w:val="24"/>
          <w:lang w:val="en-GB"/>
        </w:rPr>
        <w:t>.</w:t>
      </w:r>
    </w:p>
    <w:p w14:paraId="457D3D5C" w14:textId="6B6E228D" w:rsidR="006606BB" w:rsidRPr="00835145" w:rsidRDefault="00AE1D67"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t xml:space="preserve">The </w:t>
      </w:r>
      <w:r w:rsidR="003B0FD8" w:rsidRPr="00835145">
        <w:rPr>
          <w:noProof/>
          <w:lang w:val="en-GB"/>
        </w:rPr>
        <w:t xml:space="preserve">number </w:t>
      </w:r>
      <w:r w:rsidR="00AB57AA" w:rsidRPr="00835145">
        <w:rPr>
          <w:noProof/>
          <w:lang w:val="en-GB"/>
        </w:rPr>
        <w:t>observations in the nodes</w:t>
      </w:r>
    </w:p>
    <w:p w14:paraId="70A7C331" w14:textId="3BF8AED1" w:rsidR="006606BB" w:rsidRPr="00835145" w:rsidRDefault="00153930"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 xml:space="preserve">Incorrect. If </w:t>
      </w:r>
      <w:r w:rsidR="001E009C" w:rsidRPr="00835145">
        <w:rPr>
          <w:rFonts w:ascii="Palatino Linotype" w:hAnsi="Palatino Linotype"/>
          <w:i/>
          <w:iCs/>
          <w:noProof/>
          <w:sz w:val="24"/>
          <w:szCs w:val="24"/>
          <w:lang w:val="en-GB"/>
        </w:rPr>
        <w:t xml:space="preserve">the sub-sample in </w:t>
      </w:r>
      <w:r w:rsidR="00A60493" w:rsidRPr="00835145">
        <w:rPr>
          <w:rFonts w:ascii="Palatino Linotype" w:hAnsi="Palatino Linotype"/>
          <w:i/>
          <w:iCs/>
          <w:noProof/>
          <w:sz w:val="24"/>
          <w:szCs w:val="24"/>
          <w:lang w:val="en-GB"/>
        </w:rPr>
        <w:t>any</w:t>
      </w:r>
      <w:r w:rsidR="009E0562" w:rsidRPr="00835145">
        <w:rPr>
          <w:rFonts w:ascii="Palatino Linotype" w:hAnsi="Palatino Linotype"/>
          <w:i/>
          <w:iCs/>
          <w:noProof/>
          <w:sz w:val="24"/>
          <w:szCs w:val="24"/>
          <w:lang w:val="en-GB"/>
        </w:rPr>
        <w:t xml:space="preserve"> </w:t>
      </w:r>
      <w:r w:rsidR="006E2189" w:rsidRPr="00835145">
        <w:rPr>
          <w:rFonts w:ascii="Palatino Linotype" w:hAnsi="Palatino Linotype"/>
          <w:i/>
          <w:iCs/>
          <w:noProof/>
          <w:sz w:val="24"/>
          <w:szCs w:val="24"/>
          <w:lang w:val="en-GB"/>
        </w:rPr>
        <w:t xml:space="preserve">child </w:t>
      </w:r>
      <w:r w:rsidR="009E0562" w:rsidRPr="00835145">
        <w:rPr>
          <w:rFonts w:ascii="Palatino Linotype" w:hAnsi="Palatino Linotype"/>
          <w:i/>
          <w:iCs/>
          <w:noProof/>
          <w:sz w:val="24"/>
          <w:szCs w:val="24"/>
          <w:lang w:val="en-GB"/>
        </w:rPr>
        <w:t xml:space="preserve">node </w:t>
      </w:r>
      <w:r w:rsidR="001E009C" w:rsidRPr="00835145">
        <w:rPr>
          <w:rFonts w:ascii="Palatino Linotype" w:hAnsi="Palatino Linotype"/>
          <w:i/>
          <w:iCs/>
          <w:noProof/>
          <w:sz w:val="24"/>
          <w:szCs w:val="24"/>
          <w:lang w:val="en-GB"/>
        </w:rPr>
        <w:t xml:space="preserve">is </w:t>
      </w:r>
      <w:r w:rsidR="000274C7" w:rsidRPr="00835145">
        <w:rPr>
          <w:rFonts w:ascii="Palatino Linotype" w:hAnsi="Palatino Linotype"/>
          <w:i/>
          <w:iCs/>
          <w:noProof/>
          <w:sz w:val="24"/>
          <w:szCs w:val="24"/>
          <w:lang w:val="en-GB"/>
        </w:rPr>
        <w:t>smaller</w:t>
      </w:r>
      <w:r w:rsidR="009E0562" w:rsidRPr="00835145">
        <w:rPr>
          <w:rFonts w:ascii="Palatino Linotype" w:hAnsi="Palatino Linotype"/>
          <w:i/>
          <w:iCs/>
          <w:noProof/>
          <w:sz w:val="24"/>
          <w:szCs w:val="24"/>
          <w:lang w:val="en-GB"/>
        </w:rPr>
        <w:t xml:space="preserve"> than </w:t>
      </w:r>
      <w:r w:rsidR="006A0CEB" w:rsidRPr="00835145">
        <w:rPr>
          <w:rFonts w:ascii="Palatino Linotype" w:hAnsi="Palatino Linotype"/>
          <w:i/>
          <w:iCs/>
          <w:noProof/>
          <w:sz w:val="24"/>
          <w:szCs w:val="24"/>
          <w:lang w:val="en-GB"/>
        </w:rPr>
        <w:t xml:space="preserve">the minimum </w:t>
      </w:r>
      <w:r w:rsidR="006E2189" w:rsidRPr="00835145">
        <w:rPr>
          <w:rFonts w:ascii="Palatino Linotype" w:hAnsi="Palatino Linotype"/>
          <w:i/>
          <w:iCs/>
          <w:noProof/>
          <w:sz w:val="24"/>
          <w:szCs w:val="24"/>
          <w:lang w:val="en-GB"/>
        </w:rPr>
        <w:t xml:space="preserve">required </w:t>
      </w:r>
      <w:r w:rsidR="006A0CEB" w:rsidRPr="00835145">
        <w:rPr>
          <w:rFonts w:ascii="Palatino Linotype" w:hAnsi="Palatino Linotype"/>
          <w:i/>
          <w:iCs/>
          <w:noProof/>
          <w:sz w:val="24"/>
          <w:szCs w:val="24"/>
          <w:lang w:val="en-GB"/>
        </w:rPr>
        <w:t>number of observation</w:t>
      </w:r>
      <w:r w:rsidR="009E0562" w:rsidRPr="00835145">
        <w:rPr>
          <w:rFonts w:ascii="Palatino Linotype" w:hAnsi="Palatino Linotype"/>
          <w:i/>
          <w:iCs/>
          <w:noProof/>
          <w:sz w:val="24"/>
          <w:szCs w:val="24"/>
          <w:lang w:val="en-GB"/>
        </w:rPr>
        <w:t>s</w:t>
      </w:r>
      <w:r w:rsidR="00A60493" w:rsidRPr="00835145">
        <w:rPr>
          <w:rFonts w:ascii="Palatino Linotype" w:hAnsi="Palatino Linotype"/>
          <w:i/>
          <w:iCs/>
          <w:noProof/>
          <w:sz w:val="24"/>
          <w:szCs w:val="24"/>
          <w:lang w:val="en-GB"/>
        </w:rPr>
        <w:t xml:space="preserve"> after a new split, the estimator will </w:t>
      </w:r>
      <w:r w:rsidR="00CE58DE" w:rsidRPr="00835145">
        <w:rPr>
          <w:rFonts w:ascii="Palatino Linotype" w:hAnsi="Palatino Linotype"/>
          <w:i/>
          <w:iCs/>
          <w:noProof/>
          <w:sz w:val="24"/>
          <w:szCs w:val="24"/>
          <w:lang w:val="en-GB"/>
        </w:rPr>
        <w:t xml:space="preserve">terminate the </w:t>
      </w:r>
      <w:r w:rsidR="007A569B" w:rsidRPr="00835145">
        <w:rPr>
          <w:rFonts w:ascii="Palatino Linotype" w:hAnsi="Palatino Linotype"/>
          <w:i/>
          <w:iCs/>
          <w:noProof/>
          <w:sz w:val="24"/>
          <w:szCs w:val="24"/>
          <w:lang w:val="en-GB"/>
        </w:rPr>
        <w:t xml:space="preserve">tree </w:t>
      </w:r>
      <w:r w:rsidR="00CE58DE" w:rsidRPr="00835145">
        <w:rPr>
          <w:rFonts w:ascii="Palatino Linotype" w:hAnsi="Palatino Linotype"/>
          <w:i/>
          <w:iCs/>
          <w:noProof/>
          <w:sz w:val="24"/>
          <w:szCs w:val="24"/>
          <w:lang w:val="en-GB"/>
        </w:rPr>
        <w:t>construction before</w:t>
      </w:r>
      <w:r w:rsidR="00A60493" w:rsidRPr="00835145">
        <w:rPr>
          <w:rFonts w:ascii="Palatino Linotype" w:hAnsi="Palatino Linotype"/>
          <w:i/>
          <w:iCs/>
          <w:noProof/>
          <w:sz w:val="24"/>
          <w:szCs w:val="24"/>
          <w:lang w:val="en-GB"/>
        </w:rPr>
        <w:t xml:space="preserve"> the split</w:t>
      </w:r>
      <w:r w:rsidRPr="00835145">
        <w:rPr>
          <w:rFonts w:ascii="Palatino Linotype" w:hAnsi="Palatino Linotype"/>
          <w:i/>
          <w:iCs/>
          <w:noProof/>
          <w:sz w:val="24"/>
          <w:szCs w:val="24"/>
          <w:lang w:val="en-GB"/>
        </w:rPr>
        <w:t>.</w:t>
      </w:r>
    </w:p>
    <w:p w14:paraId="6EF827A8" w14:textId="7B3078A6" w:rsidR="006606BB" w:rsidRPr="00835145" w:rsidRDefault="00AB57AA"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835145">
        <w:rPr>
          <w:noProof/>
          <w:lang w:val="en-GB"/>
        </w:rPr>
        <w:t xml:space="preserve">The </w:t>
      </w:r>
      <w:r w:rsidR="003B0FD8" w:rsidRPr="00835145">
        <w:rPr>
          <w:noProof/>
          <w:lang w:val="en-GB"/>
        </w:rPr>
        <w:t>impurity improvement</w:t>
      </w:r>
    </w:p>
    <w:p w14:paraId="411657C9" w14:textId="7A66DB7B" w:rsidR="006606BB" w:rsidRPr="00835145" w:rsidRDefault="009F2F6F" w:rsidP="006606BB">
      <w:pPr>
        <w:pStyle w:val="NoSpacing"/>
        <w:spacing w:before="60" w:after="120"/>
        <w:ind w:left="1276"/>
        <w:jc w:val="both"/>
        <w:rPr>
          <w:rFonts w:ascii="Palatino Linotype" w:hAnsi="Palatino Linotype"/>
          <w:i/>
          <w:iCs/>
          <w:noProof/>
          <w:sz w:val="24"/>
          <w:szCs w:val="24"/>
          <w:lang w:val="en-GB"/>
        </w:rPr>
      </w:pPr>
      <w:r w:rsidRPr="00835145">
        <w:rPr>
          <w:rFonts w:ascii="Palatino Linotype" w:hAnsi="Palatino Linotype"/>
          <w:i/>
          <w:iCs/>
          <w:noProof/>
          <w:sz w:val="24"/>
          <w:szCs w:val="24"/>
          <w:lang w:val="en-GB"/>
        </w:rPr>
        <w:t>Inc</w:t>
      </w:r>
      <w:r w:rsidR="006606BB" w:rsidRPr="00835145">
        <w:rPr>
          <w:rFonts w:ascii="Palatino Linotype" w:hAnsi="Palatino Linotype"/>
          <w:i/>
          <w:iCs/>
          <w:noProof/>
          <w:sz w:val="24"/>
          <w:szCs w:val="24"/>
          <w:lang w:val="en-GB"/>
        </w:rPr>
        <w:t xml:space="preserve">orrect. </w:t>
      </w:r>
      <w:r w:rsidR="00B157C7" w:rsidRPr="00835145">
        <w:rPr>
          <w:rFonts w:ascii="Palatino Linotype" w:hAnsi="Palatino Linotype"/>
          <w:i/>
          <w:iCs/>
          <w:noProof/>
          <w:sz w:val="24"/>
          <w:szCs w:val="24"/>
          <w:lang w:val="en-GB"/>
        </w:rPr>
        <w:t>Th</w:t>
      </w:r>
      <w:r w:rsidR="00E8629A" w:rsidRPr="00835145">
        <w:rPr>
          <w:rFonts w:ascii="Palatino Linotype" w:hAnsi="Palatino Linotype"/>
          <w:i/>
          <w:iCs/>
          <w:noProof/>
          <w:sz w:val="24"/>
          <w:szCs w:val="24"/>
          <w:lang w:val="en-GB"/>
        </w:rPr>
        <w:t>e</w:t>
      </w:r>
      <w:r w:rsidRPr="00835145">
        <w:rPr>
          <w:rFonts w:ascii="Palatino Linotype" w:hAnsi="Palatino Linotype"/>
          <w:i/>
          <w:iCs/>
          <w:noProof/>
          <w:sz w:val="24"/>
          <w:szCs w:val="24"/>
          <w:lang w:val="en-GB"/>
        </w:rPr>
        <w:t xml:space="preserve"> impurity improvement is </w:t>
      </w:r>
      <w:r w:rsidR="00A03086" w:rsidRPr="00835145">
        <w:rPr>
          <w:rFonts w:ascii="Palatino Linotype" w:hAnsi="Palatino Linotype"/>
          <w:i/>
          <w:iCs/>
          <w:noProof/>
          <w:sz w:val="24"/>
          <w:szCs w:val="24"/>
          <w:lang w:val="en-GB"/>
        </w:rPr>
        <w:t xml:space="preserve">actually </w:t>
      </w:r>
      <w:r w:rsidR="00514BD5" w:rsidRPr="00835145">
        <w:rPr>
          <w:rFonts w:ascii="Palatino Linotype" w:hAnsi="Palatino Linotype"/>
          <w:i/>
          <w:iCs/>
          <w:noProof/>
          <w:sz w:val="24"/>
          <w:szCs w:val="24"/>
          <w:lang w:val="en-GB"/>
        </w:rPr>
        <w:t xml:space="preserve">an important stop criterion of a decision tree </w:t>
      </w:r>
      <w:r w:rsidR="00A03086" w:rsidRPr="00835145">
        <w:rPr>
          <w:rFonts w:ascii="Palatino Linotype" w:hAnsi="Palatino Linotype"/>
          <w:i/>
          <w:iCs/>
          <w:noProof/>
          <w:sz w:val="24"/>
          <w:szCs w:val="24"/>
          <w:lang w:val="en-GB"/>
        </w:rPr>
        <w:t xml:space="preserve">construction </w:t>
      </w:r>
      <w:r w:rsidR="00514BD5" w:rsidRPr="00835145">
        <w:rPr>
          <w:rFonts w:ascii="Palatino Linotype" w:hAnsi="Palatino Linotype"/>
          <w:i/>
          <w:iCs/>
          <w:noProof/>
          <w:sz w:val="24"/>
          <w:szCs w:val="24"/>
          <w:lang w:val="en-GB"/>
        </w:rPr>
        <w:t>process</w:t>
      </w:r>
      <w:r w:rsidR="00E8629A" w:rsidRPr="00835145">
        <w:rPr>
          <w:rFonts w:ascii="Palatino Linotype" w:hAnsi="Palatino Linotype"/>
          <w:i/>
          <w:iCs/>
          <w:noProof/>
          <w:sz w:val="24"/>
          <w:szCs w:val="24"/>
          <w:lang w:val="en-GB"/>
        </w:rPr>
        <w:t>.</w:t>
      </w:r>
      <w:r w:rsidR="00A03086" w:rsidRPr="00835145">
        <w:rPr>
          <w:rFonts w:ascii="Palatino Linotype" w:hAnsi="Palatino Linotype"/>
          <w:i/>
          <w:iCs/>
          <w:noProof/>
          <w:sz w:val="24"/>
          <w:szCs w:val="24"/>
          <w:lang w:val="en-GB"/>
        </w:rPr>
        <w:t xml:space="preserve"> If new splits </w:t>
      </w:r>
      <w:r w:rsidR="00436536" w:rsidRPr="00835145">
        <w:rPr>
          <w:rFonts w:ascii="Palatino Linotype" w:hAnsi="Palatino Linotype"/>
          <w:i/>
          <w:iCs/>
          <w:noProof/>
          <w:sz w:val="24"/>
          <w:szCs w:val="24"/>
          <w:lang w:val="en-GB"/>
        </w:rPr>
        <w:t>of a decision tree do not improve its impurity, the algorithm will stop further splitting of nodes.</w:t>
      </w:r>
    </w:p>
    <w:p w14:paraId="11328853" w14:textId="0D917B35" w:rsidR="006606BB" w:rsidRPr="00835145" w:rsidRDefault="00642F7D"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835145">
        <w:rPr>
          <w:b/>
          <w:bCs/>
          <w:noProof/>
          <w:lang w:val="en-GB"/>
        </w:rPr>
        <w:t xml:space="preserve">The </w:t>
      </w:r>
      <w:r w:rsidR="00705EA3" w:rsidRPr="00835145">
        <w:rPr>
          <w:b/>
          <w:bCs/>
          <w:noProof/>
          <w:lang w:val="en-GB"/>
        </w:rPr>
        <w:t xml:space="preserve">accuracy </w:t>
      </w:r>
      <w:r w:rsidR="000B7161" w:rsidRPr="00835145">
        <w:rPr>
          <w:b/>
          <w:bCs/>
          <w:noProof/>
          <w:lang w:val="en-GB"/>
        </w:rPr>
        <w:t>score</w:t>
      </w:r>
    </w:p>
    <w:p w14:paraId="5AA48482" w14:textId="10CA0344" w:rsidR="006606BB" w:rsidRPr="00347F22" w:rsidRDefault="00436536" w:rsidP="006606BB">
      <w:pPr>
        <w:pStyle w:val="NoSpacing"/>
        <w:spacing w:before="60" w:after="120"/>
        <w:ind w:left="1276"/>
        <w:jc w:val="both"/>
        <w:rPr>
          <w:rFonts w:ascii="Palatino Linotype" w:hAnsi="Palatino Linotype"/>
          <w:b/>
          <w:bCs/>
          <w:noProof/>
          <w:sz w:val="24"/>
          <w:szCs w:val="24"/>
          <w:lang w:val="en-GB"/>
        </w:rPr>
      </w:pPr>
      <w:r w:rsidRPr="00835145">
        <w:rPr>
          <w:rFonts w:ascii="Palatino Linotype" w:hAnsi="Palatino Linotype"/>
          <w:b/>
          <w:bCs/>
          <w:noProof/>
          <w:sz w:val="24"/>
          <w:szCs w:val="24"/>
          <w:lang w:val="en-GB"/>
        </w:rPr>
        <w:t>C</w:t>
      </w:r>
      <w:r w:rsidR="006606BB" w:rsidRPr="00835145">
        <w:rPr>
          <w:rFonts w:ascii="Palatino Linotype" w:hAnsi="Palatino Linotype"/>
          <w:b/>
          <w:bCs/>
          <w:noProof/>
          <w:sz w:val="24"/>
          <w:szCs w:val="24"/>
          <w:lang w:val="en-GB"/>
        </w:rPr>
        <w:t xml:space="preserve">orrect. </w:t>
      </w:r>
      <w:r w:rsidRPr="00835145">
        <w:rPr>
          <w:rFonts w:ascii="Palatino Linotype" w:hAnsi="Palatino Linotype"/>
          <w:b/>
          <w:bCs/>
          <w:noProof/>
          <w:sz w:val="24"/>
          <w:szCs w:val="24"/>
          <w:lang w:val="en-GB"/>
        </w:rPr>
        <w:t xml:space="preserve">The accuracy score is an indicator </w:t>
      </w:r>
      <w:r w:rsidR="00895A97" w:rsidRPr="00835145">
        <w:rPr>
          <w:rFonts w:ascii="Palatino Linotype" w:hAnsi="Palatino Linotype"/>
          <w:b/>
          <w:bCs/>
          <w:noProof/>
          <w:sz w:val="24"/>
          <w:szCs w:val="24"/>
          <w:lang w:val="en-GB"/>
        </w:rPr>
        <w:t xml:space="preserve">for </w:t>
      </w:r>
      <w:r w:rsidRPr="00835145">
        <w:rPr>
          <w:rFonts w:ascii="Palatino Linotype" w:hAnsi="Palatino Linotype"/>
          <w:b/>
          <w:bCs/>
          <w:noProof/>
          <w:sz w:val="24"/>
          <w:szCs w:val="24"/>
          <w:lang w:val="en-GB"/>
        </w:rPr>
        <w:t xml:space="preserve">the predictive performance </w:t>
      </w:r>
      <w:r w:rsidR="00911968" w:rsidRPr="00835145">
        <w:rPr>
          <w:rFonts w:ascii="Palatino Linotype" w:hAnsi="Palatino Linotype"/>
          <w:b/>
          <w:bCs/>
          <w:noProof/>
          <w:sz w:val="24"/>
          <w:szCs w:val="24"/>
          <w:lang w:val="en-GB"/>
        </w:rPr>
        <w:t>of a decision tree and not a stop criterion</w:t>
      </w:r>
      <w:r w:rsidR="006606BB" w:rsidRPr="00835145">
        <w:rPr>
          <w:rFonts w:ascii="Palatino Linotype" w:hAnsi="Palatino Linotype"/>
          <w:b/>
          <w:bCs/>
          <w:noProof/>
          <w:sz w:val="24"/>
          <w:szCs w:val="24"/>
          <w:lang w:val="en-GB"/>
        </w:rPr>
        <w:t>.</w:t>
      </w:r>
    </w:p>
    <w:p w14:paraId="747C5D71" w14:textId="4E527BBE" w:rsidR="006606BB" w:rsidRPr="00347F22" w:rsidRDefault="006606BB" w:rsidP="004E5B1E">
      <w:pPr>
        <w:pStyle w:val="ListParagraph"/>
        <w:widowControl w:val="0"/>
        <w:numPr>
          <w:ilvl w:val="0"/>
          <w:numId w:val="45"/>
        </w:numPr>
        <w:autoSpaceDE w:val="0"/>
        <w:autoSpaceDN w:val="0"/>
        <w:spacing w:before="240" w:after="0"/>
        <w:ind w:left="544" w:hanging="425"/>
        <w:contextualSpacing w:val="0"/>
        <w:jc w:val="both"/>
        <w:rPr>
          <w:noProof/>
          <w:lang w:val="en-GB"/>
        </w:rPr>
      </w:pPr>
      <w:r w:rsidRPr="00347F22">
        <w:rPr>
          <w:noProof/>
          <w:lang w:val="en-GB"/>
        </w:rPr>
        <w:t>W</w:t>
      </w:r>
      <w:r w:rsidR="00184C58" w:rsidRPr="00347F22">
        <w:rPr>
          <w:noProof/>
          <w:lang w:val="en-GB"/>
        </w:rPr>
        <w:t>hich</w:t>
      </w:r>
      <w:r w:rsidR="00DE5689" w:rsidRPr="00347F22">
        <w:rPr>
          <w:noProof/>
          <w:lang w:val="en-GB"/>
        </w:rPr>
        <w:t xml:space="preserve"> of the following </w:t>
      </w:r>
      <w:r w:rsidR="00110BCC" w:rsidRPr="00347F22">
        <w:rPr>
          <w:noProof/>
          <w:lang w:val="en-GB"/>
        </w:rPr>
        <w:t xml:space="preserve">indicators </w:t>
      </w:r>
      <w:r w:rsidR="00D1079E" w:rsidRPr="00347F22">
        <w:rPr>
          <w:noProof/>
          <w:lang w:val="en-GB"/>
        </w:rPr>
        <w:t xml:space="preserve">can </w:t>
      </w:r>
      <w:r w:rsidR="007E108E" w:rsidRPr="00347F22">
        <w:rPr>
          <w:noProof/>
          <w:lang w:val="en-GB"/>
        </w:rPr>
        <w:t xml:space="preserve">give </w:t>
      </w:r>
      <w:r w:rsidR="00110BCC" w:rsidRPr="00347F22">
        <w:rPr>
          <w:noProof/>
          <w:lang w:val="en-GB"/>
        </w:rPr>
        <w:t xml:space="preserve">us </w:t>
      </w:r>
      <w:r w:rsidR="007E108E" w:rsidRPr="00347F22">
        <w:rPr>
          <w:noProof/>
          <w:lang w:val="en-GB"/>
        </w:rPr>
        <w:t xml:space="preserve">some information regarding </w:t>
      </w:r>
      <w:r w:rsidR="00110BCC" w:rsidRPr="00347F22">
        <w:rPr>
          <w:noProof/>
          <w:lang w:val="en-GB"/>
        </w:rPr>
        <w:t>the predictive performance of a decision tree</w:t>
      </w:r>
      <w:r w:rsidRPr="00347F22">
        <w:rPr>
          <w:noProof/>
          <w:lang w:val="en-GB"/>
        </w:rPr>
        <w:t>?</w:t>
      </w:r>
    </w:p>
    <w:p w14:paraId="6219BFAB" w14:textId="160FC619" w:rsidR="006606BB" w:rsidRPr="00347F22" w:rsidRDefault="00D1079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b/>
          <w:bCs/>
          <w:noProof/>
          <w:lang w:val="en-GB"/>
        </w:rPr>
      </w:pPr>
      <w:r w:rsidRPr="00347F22">
        <w:rPr>
          <w:b/>
          <w:bCs/>
          <w:noProof/>
          <w:lang w:val="en-GB"/>
        </w:rPr>
        <w:t>precision score</w:t>
      </w:r>
    </w:p>
    <w:p w14:paraId="10DAFAA3" w14:textId="75D10B85" w:rsidR="006606BB" w:rsidRPr="00347F22" w:rsidRDefault="004A04A9" w:rsidP="006606BB">
      <w:pPr>
        <w:pStyle w:val="NoSpacing"/>
        <w:spacing w:before="60" w:after="120"/>
        <w:ind w:left="1276"/>
        <w:jc w:val="both"/>
        <w:rPr>
          <w:rFonts w:ascii="Palatino Linotype" w:hAnsi="Palatino Linotype"/>
          <w:b/>
          <w:bCs/>
          <w:noProof/>
          <w:sz w:val="24"/>
          <w:szCs w:val="24"/>
          <w:lang w:val="en-GB"/>
        </w:rPr>
      </w:pPr>
      <w:r w:rsidRPr="00347F22">
        <w:rPr>
          <w:rFonts w:ascii="Palatino Linotype" w:hAnsi="Palatino Linotype"/>
          <w:b/>
          <w:bCs/>
          <w:noProof/>
          <w:sz w:val="24"/>
          <w:szCs w:val="24"/>
          <w:lang w:val="en-GB"/>
        </w:rPr>
        <w:t>C</w:t>
      </w:r>
      <w:r w:rsidR="006606BB" w:rsidRPr="00347F22">
        <w:rPr>
          <w:rFonts w:ascii="Palatino Linotype" w:hAnsi="Palatino Linotype"/>
          <w:b/>
          <w:bCs/>
          <w:noProof/>
          <w:sz w:val="24"/>
          <w:szCs w:val="24"/>
          <w:lang w:val="en-GB"/>
        </w:rPr>
        <w:t>orrect.</w:t>
      </w:r>
      <w:r w:rsidR="00D80C64" w:rsidRPr="00347F22">
        <w:rPr>
          <w:rFonts w:ascii="Palatino Linotype" w:hAnsi="Palatino Linotype"/>
          <w:b/>
          <w:bCs/>
          <w:noProof/>
          <w:sz w:val="24"/>
          <w:szCs w:val="24"/>
          <w:lang w:val="en-GB"/>
        </w:rPr>
        <w:t xml:space="preserve"> </w:t>
      </w:r>
      <w:r w:rsidR="00CD7BD0" w:rsidRPr="00347F22">
        <w:rPr>
          <w:rFonts w:ascii="Palatino Linotype" w:hAnsi="Palatino Linotype"/>
          <w:b/>
          <w:bCs/>
          <w:noProof/>
          <w:sz w:val="24"/>
          <w:szCs w:val="24"/>
          <w:lang w:val="en-GB"/>
        </w:rPr>
        <w:t xml:space="preserve">The precision score </w:t>
      </w:r>
      <w:r w:rsidR="00AE09C6" w:rsidRPr="00347F22">
        <w:rPr>
          <w:rFonts w:ascii="Palatino Linotype" w:hAnsi="Palatino Linotype"/>
          <w:b/>
          <w:bCs/>
          <w:noProof/>
          <w:sz w:val="24"/>
          <w:szCs w:val="24"/>
          <w:lang w:val="en-GB"/>
        </w:rPr>
        <w:t>represents the sample proportion that has been predicted as positive correctly (true positive) in relation to all the cases that are predicted as positive, regardless of their actual status</w:t>
      </w:r>
      <w:r w:rsidR="006606BB" w:rsidRPr="00347F22">
        <w:rPr>
          <w:rFonts w:ascii="Palatino Linotype" w:hAnsi="Palatino Linotype"/>
          <w:b/>
          <w:bCs/>
          <w:noProof/>
          <w:sz w:val="24"/>
          <w:szCs w:val="24"/>
          <w:lang w:val="en-GB"/>
        </w:rPr>
        <w:t>.</w:t>
      </w:r>
    </w:p>
    <w:p w14:paraId="3BCDE7D4" w14:textId="6358CFFD" w:rsidR="006606BB" w:rsidRPr="00347F22" w:rsidRDefault="00716B8E"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347F22">
        <w:rPr>
          <w:noProof/>
          <w:lang w:val="en-GB"/>
        </w:rPr>
        <w:t>Gini and entropy</w:t>
      </w:r>
    </w:p>
    <w:p w14:paraId="654374B9" w14:textId="59CC62E4" w:rsidR="006606BB" w:rsidRPr="00347F22" w:rsidRDefault="006606BB" w:rsidP="006606BB">
      <w:pPr>
        <w:pStyle w:val="NoSpacing"/>
        <w:spacing w:before="60" w:after="120"/>
        <w:ind w:left="1276"/>
        <w:jc w:val="both"/>
        <w:rPr>
          <w:rFonts w:ascii="Palatino Linotype" w:hAnsi="Palatino Linotype"/>
          <w:i/>
          <w:iCs/>
          <w:noProof/>
          <w:sz w:val="24"/>
          <w:szCs w:val="24"/>
          <w:lang w:val="en-GB"/>
        </w:rPr>
      </w:pPr>
      <w:r w:rsidRPr="00347F22">
        <w:rPr>
          <w:rFonts w:ascii="Palatino Linotype" w:hAnsi="Palatino Linotype"/>
          <w:i/>
          <w:iCs/>
          <w:noProof/>
          <w:sz w:val="24"/>
          <w:szCs w:val="24"/>
          <w:lang w:val="en-GB"/>
        </w:rPr>
        <w:t xml:space="preserve">Incorrect. </w:t>
      </w:r>
      <w:r w:rsidR="00C8717B" w:rsidRPr="00347F22">
        <w:rPr>
          <w:rFonts w:ascii="Palatino Linotype" w:hAnsi="Palatino Linotype"/>
          <w:i/>
          <w:iCs/>
          <w:noProof/>
          <w:sz w:val="24"/>
          <w:szCs w:val="24"/>
          <w:lang w:val="en-GB"/>
        </w:rPr>
        <w:t>Gini and entropy measure t</w:t>
      </w:r>
      <w:r w:rsidR="00E63D4A" w:rsidRPr="00347F22">
        <w:rPr>
          <w:rFonts w:ascii="Palatino Linotype" w:hAnsi="Palatino Linotype"/>
          <w:i/>
          <w:iCs/>
          <w:noProof/>
          <w:sz w:val="24"/>
          <w:szCs w:val="24"/>
          <w:lang w:val="en-GB"/>
        </w:rPr>
        <w:t xml:space="preserve">he </w:t>
      </w:r>
      <w:r w:rsidR="00C8717B" w:rsidRPr="00347F22">
        <w:rPr>
          <w:rFonts w:ascii="Palatino Linotype" w:hAnsi="Palatino Linotype"/>
          <w:i/>
          <w:iCs/>
          <w:noProof/>
          <w:sz w:val="24"/>
          <w:szCs w:val="24"/>
          <w:lang w:val="en-GB"/>
        </w:rPr>
        <w:t>homogeneity of the nodes in a decision tree</w:t>
      </w:r>
      <w:r w:rsidR="007223FD" w:rsidRPr="00347F22">
        <w:rPr>
          <w:rFonts w:ascii="Palatino Linotype" w:hAnsi="Palatino Linotype"/>
          <w:i/>
          <w:iCs/>
          <w:noProof/>
          <w:sz w:val="24"/>
          <w:szCs w:val="24"/>
          <w:lang w:val="en-GB"/>
        </w:rPr>
        <w:t>.</w:t>
      </w:r>
    </w:p>
    <w:p w14:paraId="67E1CCB3" w14:textId="614A7DAC" w:rsidR="006606BB" w:rsidRPr="00347F22" w:rsidRDefault="002E5F9C"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347F22">
        <w:rPr>
          <w:noProof/>
          <w:lang w:val="en-GB"/>
        </w:rPr>
        <w:t>Silho</w:t>
      </w:r>
      <w:r w:rsidR="003E6790" w:rsidRPr="00347F22">
        <w:rPr>
          <w:noProof/>
          <w:lang w:val="en-GB"/>
        </w:rPr>
        <w:t>u</w:t>
      </w:r>
      <w:r w:rsidRPr="00347F22">
        <w:rPr>
          <w:noProof/>
          <w:lang w:val="en-GB"/>
        </w:rPr>
        <w:t>ette coefficient</w:t>
      </w:r>
    </w:p>
    <w:p w14:paraId="5C76D3A8" w14:textId="4E036FE3" w:rsidR="006606BB" w:rsidRPr="00347F22" w:rsidRDefault="001E3ED0" w:rsidP="006606BB">
      <w:pPr>
        <w:pStyle w:val="NoSpacing"/>
        <w:spacing w:before="60" w:after="120"/>
        <w:ind w:left="1276"/>
        <w:jc w:val="both"/>
        <w:rPr>
          <w:rFonts w:ascii="Palatino Linotype" w:hAnsi="Palatino Linotype"/>
          <w:i/>
          <w:iCs/>
          <w:noProof/>
          <w:sz w:val="24"/>
          <w:szCs w:val="24"/>
          <w:lang w:val="en-GB"/>
        </w:rPr>
      </w:pPr>
      <w:r w:rsidRPr="00347F22">
        <w:rPr>
          <w:rFonts w:ascii="Palatino Linotype" w:hAnsi="Palatino Linotype"/>
          <w:i/>
          <w:iCs/>
          <w:noProof/>
          <w:sz w:val="24"/>
          <w:szCs w:val="24"/>
          <w:lang w:val="en-GB"/>
        </w:rPr>
        <w:t xml:space="preserve">Incorrect. </w:t>
      </w:r>
      <w:r w:rsidR="003E6790" w:rsidRPr="00347F22">
        <w:rPr>
          <w:rFonts w:ascii="Palatino Linotype" w:hAnsi="Palatino Linotype"/>
          <w:i/>
          <w:iCs/>
          <w:noProof/>
          <w:sz w:val="24"/>
          <w:szCs w:val="24"/>
          <w:lang w:val="en-GB"/>
        </w:rPr>
        <w:t xml:space="preserve">The </w:t>
      </w:r>
      <w:r w:rsidR="008448B5" w:rsidRPr="00347F22">
        <w:rPr>
          <w:rFonts w:ascii="Palatino Linotype" w:hAnsi="Palatino Linotype"/>
          <w:i/>
          <w:iCs/>
          <w:noProof/>
          <w:sz w:val="24"/>
          <w:szCs w:val="24"/>
          <w:lang w:val="en-GB"/>
        </w:rPr>
        <w:t>Sil</w:t>
      </w:r>
      <w:r w:rsidR="003E6790" w:rsidRPr="00347F22">
        <w:rPr>
          <w:rFonts w:ascii="Palatino Linotype" w:hAnsi="Palatino Linotype"/>
          <w:i/>
          <w:iCs/>
          <w:noProof/>
          <w:sz w:val="24"/>
          <w:szCs w:val="24"/>
          <w:lang w:val="en-GB"/>
        </w:rPr>
        <w:t xml:space="preserve">houette coefficient measures the </w:t>
      </w:r>
      <w:r w:rsidR="00076363" w:rsidRPr="00347F22">
        <w:rPr>
          <w:rFonts w:ascii="Palatino Linotype" w:hAnsi="Palatino Linotype"/>
          <w:i/>
          <w:iCs/>
          <w:noProof/>
          <w:sz w:val="24"/>
          <w:szCs w:val="24"/>
          <w:lang w:val="en-GB"/>
        </w:rPr>
        <w:t>cohesion and separation of clusters</w:t>
      </w:r>
      <w:r w:rsidR="002E1CDC" w:rsidRPr="00347F22">
        <w:rPr>
          <w:rFonts w:ascii="Palatino Linotype" w:hAnsi="Palatino Linotype"/>
          <w:i/>
          <w:iCs/>
          <w:noProof/>
          <w:sz w:val="24"/>
          <w:szCs w:val="24"/>
          <w:lang w:val="en-GB"/>
        </w:rPr>
        <w:t>.</w:t>
      </w:r>
    </w:p>
    <w:p w14:paraId="55A2ABB2" w14:textId="0885EB26" w:rsidR="006606BB" w:rsidRPr="00347F22" w:rsidRDefault="00FE5851" w:rsidP="00C77F5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347F22">
        <w:rPr>
          <w:noProof/>
          <w:lang w:val="en-GB"/>
        </w:rPr>
        <w:t>SSE and RMSE</w:t>
      </w:r>
    </w:p>
    <w:p w14:paraId="3CCF6D73" w14:textId="32EA966C" w:rsidR="00112CC2" w:rsidRPr="00347F22" w:rsidRDefault="00D80C64" w:rsidP="002E1CDC">
      <w:pPr>
        <w:pStyle w:val="NoSpacing"/>
        <w:spacing w:before="60" w:after="120"/>
        <w:ind w:left="1276"/>
        <w:jc w:val="both"/>
        <w:rPr>
          <w:rFonts w:ascii="Palatino Linotype" w:hAnsi="Palatino Linotype"/>
          <w:b/>
          <w:bCs/>
          <w:i/>
          <w:iCs/>
          <w:noProof/>
          <w:sz w:val="24"/>
          <w:szCs w:val="24"/>
          <w:lang w:val="en-GB"/>
        </w:rPr>
      </w:pPr>
      <w:r w:rsidRPr="00347F22">
        <w:rPr>
          <w:rFonts w:ascii="Palatino Linotype" w:hAnsi="Palatino Linotype"/>
          <w:i/>
          <w:iCs/>
          <w:noProof/>
          <w:sz w:val="24"/>
          <w:szCs w:val="24"/>
          <w:lang w:val="en-GB"/>
        </w:rPr>
        <w:t>Inc</w:t>
      </w:r>
      <w:r w:rsidR="006606BB" w:rsidRPr="00347F22">
        <w:rPr>
          <w:rFonts w:ascii="Palatino Linotype" w:hAnsi="Palatino Linotype"/>
          <w:i/>
          <w:iCs/>
          <w:noProof/>
          <w:sz w:val="24"/>
          <w:szCs w:val="24"/>
          <w:lang w:val="en-GB"/>
        </w:rPr>
        <w:t xml:space="preserve">orrect. </w:t>
      </w:r>
      <w:r w:rsidR="008448B5" w:rsidRPr="00347F22">
        <w:rPr>
          <w:rFonts w:ascii="Palatino Linotype" w:hAnsi="Palatino Linotype"/>
          <w:i/>
          <w:iCs/>
          <w:noProof/>
          <w:sz w:val="24"/>
          <w:szCs w:val="24"/>
          <w:lang w:val="en-GB"/>
        </w:rPr>
        <w:t>SSE and RMSE are measurements of impurity for regression trees</w:t>
      </w:r>
      <w:r w:rsidRPr="00347F22">
        <w:rPr>
          <w:rFonts w:ascii="Palatino Linotype" w:hAnsi="Palatino Linotype"/>
          <w:i/>
          <w:iCs/>
          <w:noProof/>
          <w:sz w:val="24"/>
          <w:szCs w:val="24"/>
          <w:lang w:val="en-GB"/>
        </w:rPr>
        <w:t>.</w:t>
      </w:r>
    </w:p>
    <w:sectPr w:rsidR="00112CC2" w:rsidRPr="00347F22" w:rsidSect="00587115">
      <w:headerReference w:type="default" r:id="rId115"/>
      <w:footerReference w:type="default" r:id="rId116"/>
      <w:pgSz w:w="11907" w:h="16839" w:code="9"/>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C62CC2" w14:textId="77777777" w:rsidR="0069393C" w:rsidRDefault="0069393C" w:rsidP="00501804">
      <w:r>
        <w:separator/>
      </w:r>
    </w:p>
  </w:endnote>
  <w:endnote w:type="continuationSeparator" w:id="0">
    <w:p w14:paraId="616FBAB7" w14:textId="77777777" w:rsidR="0069393C" w:rsidRDefault="0069393C" w:rsidP="00501804">
      <w:r>
        <w:continuationSeparator/>
      </w:r>
    </w:p>
  </w:endnote>
  <w:endnote w:type="continuationNotice" w:id="1">
    <w:p w14:paraId="3A03871A" w14:textId="77777777" w:rsidR="0069393C" w:rsidRDefault="006939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25216"/>
      <w:docPartObj>
        <w:docPartGallery w:val="Page Numbers (Bottom of Page)"/>
        <w:docPartUnique/>
      </w:docPartObj>
    </w:sdtPr>
    <w:sdtEndPr>
      <w:rPr>
        <w:rFonts w:ascii="Book Antiqua" w:hAnsi="Book Antiqua"/>
        <w:noProof/>
        <w:sz w:val="20"/>
      </w:rPr>
    </w:sdtEndPr>
    <w:sdtContent>
      <w:p w14:paraId="6A81A7A9" w14:textId="68766576" w:rsidR="009E37AD" w:rsidRPr="0061795E" w:rsidRDefault="009E37AD"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10</w:t>
        </w:r>
        <w:r w:rsidRPr="0061795E">
          <w:rPr>
            <w:rFonts w:ascii="Book Antiqua" w:hAnsi="Book Antiqua"/>
            <w:noProof/>
            <w:sz w:val="20"/>
          </w:rPr>
          <w:fldChar w:fldCharType="end"/>
        </w:r>
      </w:p>
    </w:sdtContent>
  </w:sdt>
  <w:p w14:paraId="22459471" w14:textId="281A02DA" w:rsidR="009E37AD" w:rsidRPr="003657BE" w:rsidRDefault="009E37AD" w:rsidP="00E63471">
    <w:pPr>
      <w:pStyle w:val="Footer"/>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158156"/>
      <w:docPartObj>
        <w:docPartGallery w:val="Page Numbers (Bottom of Page)"/>
        <w:docPartUnique/>
      </w:docPartObj>
    </w:sdtPr>
    <w:sdtEndPr>
      <w:rPr>
        <w:rFonts w:ascii="Book Antiqua" w:hAnsi="Book Antiqua"/>
        <w:noProof/>
        <w:sz w:val="20"/>
      </w:rPr>
    </w:sdtEndPr>
    <w:sdtContent>
      <w:p w14:paraId="39A2CD04" w14:textId="0C28E01E" w:rsidR="009E37AD" w:rsidRPr="0061795E" w:rsidRDefault="009E37AD"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2</w:t>
        </w:r>
        <w:r w:rsidRPr="0061795E">
          <w:rPr>
            <w:rFonts w:ascii="Book Antiqua" w:hAnsi="Book Antiqua"/>
            <w:noProof/>
            <w:sz w:val="20"/>
          </w:rPr>
          <w:fldChar w:fldCharType="end"/>
        </w:r>
      </w:p>
    </w:sdtContent>
  </w:sdt>
  <w:p w14:paraId="7D842D9A" w14:textId="7DC16459" w:rsidR="009E37AD" w:rsidRPr="00A47EAE" w:rsidRDefault="009E37AD" w:rsidP="00A47EAE">
    <w:pPr>
      <w:pStyle w:val="Footer"/>
      <w:tabs>
        <w:tab w:val="clear" w:pos="8306"/>
      </w:tabs>
      <w:jc w:val="right"/>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rPr>
      <w:id w:val="111101624"/>
      <w:docPartObj>
        <w:docPartGallery w:val="Page Numbers (Bottom of Page)"/>
        <w:docPartUnique/>
      </w:docPartObj>
    </w:sdtPr>
    <w:sdtEndPr>
      <w:rPr>
        <w:rFonts w:ascii="Palatino Linotype" w:hAnsi="Palatino Linotype"/>
        <w:noProof/>
        <w:sz w:val="20"/>
        <w:szCs w:val="20"/>
      </w:rPr>
    </w:sdtEndPr>
    <w:sdtContent>
      <w:p w14:paraId="30B7309E" w14:textId="0BB3B605" w:rsidR="009E37AD" w:rsidRDefault="009E37AD" w:rsidP="000909FA">
        <w:pPr>
          <w:pStyle w:val="Footer"/>
          <w:pBdr>
            <w:top w:val="single" w:sz="4" w:space="1" w:color="auto"/>
          </w:pBdr>
          <w:rPr>
            <w:rFonts w:ascii="Palatino Linotype" w:hAnsi="Palatino Linotype"/>
            <w:noProof/>
            <w:sz w:val="20"/>
            <w:szCs w:val="20"/>
          </w:rPr>
        </w:pPr>
        <w:r w:rsidRPr="004900F0">
          <w:rPr>
            <w:rFonts w:ascii="Palatino Linotype" w:hAnsi="Palatino Linotype"/>
            <w:sz w:val="20"/>
            <w:szCs w:val="20"/>
          </w:rPr>
          <w:t>SU</w:t>
        </w:r>
        <w:r>
          <w:rPr>
            <w:rFonts w:ascii="Palatino Linotype" w:hAnsi="Palatino Linotype"/>
            <w:sz w:val="20"/>
            <w:szCs w:val="20"/>
          </w:rPr>
          <w:t>5</w:t>
        </w:r>
        <w:r w:rsidRPr="004900F0">
          <w:rPr>
            <w:rFonts w:ascii="Palatino Linotype" w:hAnsi="Palatino Linotype"/>
            <w:sz w:val="20"/>
            <w:szCs w:val="20"/>
          </w:rPr>
          <w:t>-</w:t>
        </w:r>
        <w:r w:rsidRPr="004900F0">
          <w:rPr>
            <w:rFonts w:ascii="Palatino Linotype" w:hAnsi="Palatino Linotype"/>
            <w:sz w:val="20"/>
            <w:szCs w:val="20"/>
          </w:rPr>
          <w:fldChar w:fldCharType="begin"/>
        </w:r>
        <w:r w:rsidRPr="004900F0">
          <w:rPr>
            <w:rFonts w:ascii="Palatino Linotype" w:hAnsi="Palatino Linotype"/>
            <w:sz w:val="20"/>
            <w:szCs w:val="20"/>
          </w:rPr>
          <w:instrText xml:space="preserve"> PAGE  \* Arabic  \* MERGEFORMAT </w:instrText>
        </w:r>
        <w:r w:rsidRPr="004900F0">
          <w:rPr>
            <w:rFonts w:ascii="Palatino Linotype" w:hAnsi="Palatino Linotype"/>
            <w:sz w:val="20"/>
            <w:szCs w:val="20"/>
          </w:rPr>
          <w:fldChar w:fldCharType="separate"/>
        </w:r>
        <w:r>
          <w:rPr>
            <w:rFonts w:ascii="Palatino Linotype" w:hAnsi="Palatino Linotype"/>
            <w:noProof/>
            <w:sz w:val="20"/>
            <w:szCs w:val="20"/>
          </w:rPr>
          <w:t>20</w:t>
        </w:r>
        <w:r w:rsidRPr="004900F0">
          <w:rPr>
            <w:rFonts w:ascii="Palatino Linotype" w:hAnsi="Palatino Linotype"/>
            <w:sz w:val="20"/>
            <w:szCs w:val="20"/>
          </w:rPr>
          <w:fldChar w:fldCharType="end"/>
        </w:r>
      </w:p>
    </w:sdtContent>
  </w:sdt>
  <w:p w14:paraId="641F208C" w14:textId="77777777" w:rsidR="009E37AD" w:rsidRPr="00A47EAE" w:rsidRDefault="009E37AD" w:rsidP="00F632B6">
    <w:pPr>
      <w:pStyle w:val="Footer"/>
      <w:tabs>
        <w:tab w:val="clear" w:pos="8306"/>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F9791" w14:textId="77777777" w:rsidR="0069393C" w:rsidRDefault="0069393C" w:rsidP="009A369F">
      <w:pPr>
        <w:jc w:val="left"/>
      </w:pPr>
      <w:r>
        <w:separator/>
      </w:r>
    </w:p>
  </w:footnote>
  <w:footnote w:type="continuationSeparator" w:id="0">
    <w:p w14:paraId="5B43EBC7" w14:textId="77777777" w:rsidR="0069393C" w:rsidRDefault="0069393C" w:rsidP="00501804">
      <w:r>
        <w:continuationSeparator/>
      </w:r>
    </w:p>
  </w:footnote>
  <w:footnote w:type="continuationNotice" w:id="1">
    <w:p w14:paraId="725438DB" w14:textId="77777777" w:rsidR="0069393C" w:rsidRDefault="006939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8E7B" w14:textId="77777777" w:rsidR="009E37AD" w:rsidRDefault="009E37AD" w:rsidP="003657BE">
    <w:pPr>
      <w:pStyle w:val="Header"/>
    </w:pPr>
  </w:p>
  <w:p w14:paraId="0BE9AADC" w14:textId="77777777" w:rsidR="009E37AD" w:rsidRPr="00514E11" w:rsidRDefault="009E37AD" w:rsidP="00E63471">
    <w:pPr>
      <w:pStyle w:val="Header"/>
      <w:jc w:val="left"/>
      <w:rPr>
        <w:rFonts w:ascii="Georgia" w:hAnsi="Georgia"/>
        <w:szCs w:val="16"/>
      </w:rPr>
    </w:pPr>
    <w:r w:rsidRPr="00514E11">
      <w:rPr>
        <w:rFonts w:ascii="Georgia" w:hAnsi="Georgia"/>
        <w:color w:val="0070C0"/>
        <w:szCs w:val="16"/>
      </w:rPr>
      <w:t>Course Title</w:t>
    </w:r>
  </w:p>
  <w:p w14:paraId="38B8C1D7" w14:textId="77777777" w:rsidR="009E37AD" w:rsidRDefault="009E37A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8EEB" w14:textId="77777777" w:rsidR="009E37AD" w:rsidRDefault="009E37AD" w:rsidP="0023553C">
    <w:pPr>
      <w:pStyle w:val="Header"/>
    </w:pPr>
  </w:p>
  <w:p w14:paraId="137CE39C" w14:textId="77777777" w:rsidR="009E37AD" w:rsidRPr="00B2206B" w:rsidRDefault="009E37AD" w:rsidP="0061795E">
    <w:pPr>
      <w:pStyle w:val="Header"/>
      <w:pBdr>
        <w:bottom w:val="single" w:sz="4" w:space="1" w:color="auto"/>
      </w:pBdr>
      <w:rPr>
        <w:rFonts w:ascii="Georgia" w:hAnsi="Georgia"/>
        <w:i/>
        <w:szCs w:val="16"/>
      </w:rPr>
    </w:pPr>
    <w:r w:rsidRPr="0061795E">
      <w:rPr>
        <w:rFonts w:ascii="Book Antiqua" w:hAnsi="Book Antiqua"/>
        <w:i/>
        <w:color w:val="0070C0"/>
        <w:szCs w:val="16"/>
      </w:rPr>
      <w:t xml:space="preserve">COURSE CODE </w:t>
    </w:r>
    <w:r>
      <w:rPr>
        <w:rFonts w:ascii="Book Antiqua" w:hAnsi="Book Antiqua"/>
        <w:i/>
        <w:szCs w:val="16"/>
      </w:rPr>
      <w:t>Study Unit 1</w:t>
    </w:r>
  </w:p>
  <w:p w14:paraId="16387C62" w14:textId="77777777" w:rsidR="009E37AD" w:rsidRPr="0023553C" w:rsidRDefault="009E37AD" w:rsidP="002355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77DDF" w14:textId="00B7DA85" w:rsidR="009E37AD" w:rsidRDefault="009E37AD" w:rsidP="0061795E">
    <w:pPr>
      <w:pStyle w:val="Header"/>
      <w:tabs>
        <w:tab w:val="left" w:pos="3873"/>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B4E5" w14:textId="20621C83" w:rsidR="009E37AD" w:rsidRPr="008E0D83" w:rsidRDefault="009E37AD" w:rsidP="000909FA">
    <w:pPr>
      <w:pStyle w:val="Header"/>
      <w:pBdr>
        <w:bottom w:val="single" w:sz="4" w:space="1" w:color="auto"/>
      </w:pBdr>
      <w:rPr>
        <w:i/>
      </w:rPr>
    </w:pPr>
    <w:r w:rsidRPr="008E0D83">
      <w:rPr>
        <w:i/>
      </w:rPr>
      <w:t xml:space="preserve">ANL252 </w:t>
    </w:r>
    <w:r w:rsidRPr="008E0D83">
      <w:rPr>
        <w:i/>
      </w:rPr>
      <w:tab/>
    </w:r>
    <w:r w:rsidRPr="008E0D83">
      <w:rPr>
        <w:i/>
      </w:rPr>
      <w:tab/>
      <w:t>Data Analytics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98" type="#_x0000_t75" style="width:353.5pt;height:24pt;visibility:visible;mso-wrap-style:square" o:bullet="t">
        <v:imagedata r:id="rId1" o:title="" cropleft="309f" cropright="59954f"/>
      </v:shape>
    </w:pict>
  </w:numPicBullet>
  <w:abstractNum w:abstractNumId="0" w15:restartNumberingAfterBreak="0">
    <w:nsid w:val="028C54BA"/>
    <w:multiLevelType w:val="hybridMultilevel"/>
    <w:tmpl w:val="596CF682"/>
    <w:lvl w:ilvl="0" w:tplc="A5649FCA">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70D09"/>
    <w:multiLevelType w:val="multilevel"/>
    <w:tmpl w:val="D0C48294"/>
    <w:styleLink w:val="StyleNumberedLeft0Hanging025"/>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70C7D9E"/>
    <w:multiLevelType w:val="hybridMultilevel"/>
    <w:tmpl w:val="B5E0D4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C338A"/>
    <w:multiLevelType w:val="hybridMultilevel"/>
    <w:tmpl w:val="8A985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E782D"/>
    <w:multiLevelType w:val="hybridMultilevel"/>
    <w:tmpl w:val="9A0E9F3C"/>
    <w:lvl w:ilvl="0" w:tplc="5AC8168E">
      <w:start w:val="1"/>
      <w:numFmt w:val="decimal"/>
      <w:lvlText w:val="%1."/>
      <w:lvlJc w:val="left"/>
      <w:pPr>
        <w:ind w:left="93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C5429"/>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6" w15:restartNumberingAfterBreak="0">
    <w:nsid w:val="12946D94"/>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7" w15:restartNumberingAfterBreak="0">
    <w:nsid w:val="15A47C5E"/>
    <w:multiLevelType w:val="hybridMultilevel"/>
    <w:tmpl w:val="DC8C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76E4C"/>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2498D"/>
    <w:multiLevelType w:val="hybridMultilevel"/>
    <w:tmpl w:val="B50CFD7A"/>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8855353"/>
    <w:multiLevelType w:val="multilevel"/>
    <w:tmpl w:val="70B41ECE"/>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C1C1073"/>
    <w:multiLevelType w:val="hybridMultilevel"/>
    <w:tmpl w:val="69EC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4A0F0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3" w15:restartNumberingAfterBreak="0">
    <w:nsid w:val="2993211D"/>
    <w:multiLevelType w:val="hybridMultilevel"/>
    <w:tmpl w:val="15E08466"/>
    <w:lvl w:ilvl="0" w:tplc="C3587E68">
      <w:start w:val="1"/>
      <w:numFmt w:val="bullet"/>
      <w:lvlText w:val=""/>
      <w:lvlPicBulletId w:val="0"/>
      <w:lvlJc w:val="left"/>
      <w:pPr>
        <w:tabs>
          <w:tab w:val="num" w:pos="720"/>
        </w:tabs>
        <w:ind w:left="720" w:hanging="360"/>
      </w:pPr>
      <w:rPr>
        <w:rFonts w:ascii="Symbol" w:hAnsi="Symbol" w:hint="default"/>
      </w:rPr>
    </w:lvl>
    <w:lvl w:ilvl="1" w:tplc="D716EE32" w:tentative="1">
      <w:start w:val="1"/>
      <w:numFmt w:val="bullet"/>
      <w:lvlText w:val=""/>
      <w:lvlJc w:val="left"/>
      <w:pPr>
        <w:tabs>
          <w:tab w:val="num" w:pos="1440"/>
        </w:tabs>
        <w:ind w:left="1440" w:hanging="360"/>
      </w:pPr>
      <w:rPr>
        <w:rFonts w:ascii="Symbol" w:hAnsi="Symbol" w:hint="default"/>
      </w:rPr>
    </w:lvl>
    <w:lvl w:ilvl="2" w:tplc="7A94DC26" w:tentative="1">
      <w:start w:val="1"/>
      <w:numFmt w:val="bullet"/>
      <w:lvlText w:val=""/>
      <w:lvlJc w:val="left"/>
      <w:pPr>
        <w:tabs>
          <w:tab w:val="num" w:pos="2160"/>
        </w:tabs>
        <w:ind w:left="2160" w:hanging="360"/>
      </w:pPr>
      <w:rPr>
        <w:rFonts w:ascii="Symbol" w:hAnsi="Symbol" w:hint="default"/>
      </w:rPr>
    </w:lvl>
    <w:lvl w:ilvl="3" w:tplc="3558BD9C" w:tentative="1">
      <w:start w:val="1"/>
      <w:numFmt w:val="bullet"/>
      <w:lvlText w:val=""/>
      <w:lvlJc w:val="left"/>
      <w:pPr>
        <w:tabs>
          <w:tab w:val="num" w:pos="2880"/>
        </w:tabs>
        <w:ind w:left="2880" w:hanging="360"/>
      </w:pPr>
      <w:rPr>
        <w:rFonts w:ascii="Symbol" w:hAnsi="Symbol" w:hint="default"/>
      </w:rPr>
    </w:lvl>
    <w:lvl w:ilvl="4" w:tplc="A8A8A532" w:tentative="1">
      <w:start w:val="1"/>
      <w:numFmt w:val="bullet"/>
      <w:lvlText w:val=""/>
      <w:lvlJc w:val="left"/>
      <w:pPr>
        <w:tabs>
          <w:tab w:val="num" w:pos="3600"/>
        </w:tabs>
        <w:ind w:left="3600" w:hanging="360"/>
      </w:pPr>
      <w:rPr>
        <w:rFonts w:ascii="Symbol" w:hAnsi="Symbol" w:hint="default"/>
      </w:rPr>
    </w:lvl>
    <w:lvl w:ilvl="5" w:tplc="1416DB02" w:tentative="1">
      <w:start w:val="1"/>
      <w:numFmt w:val="bullet"/>
      <w:lvlText w:val=""/>
      <w:lvlJc w:val="left"/>
      <w:pPr>
        <w:tabs>
          <w:tab w:val="num" w:pos="4320"/>
        </w:tabs>
        <w:ind w:left="4320" w:hanging="360"/>
      </w:pPr>
      <w:rPr>
        <w:rFonts w:ascii="Symbol" w:hAnsi="Symbol" w:hint="default"/>
      </w:rPr>
    </w:lvl>
    <w:lvl w:ilvl="6" w:tplc="738A1894" w:tentative="1">
      <w:start w:val="1"/>
      <w:numFmt w:val="bullet"/>
      <w:lvlText w:val=""/>
      <w:lvlJc w:val="left"/>
      <w:pPr>
        <w:tabs>
          <w:tab w:val="num" w:pos="5040"/>
        </w:tabs>
        <w:ind w:left="5040" w:hanging="360"/>
      </w:pPr>
      <w:rPr>
        <w:rFonts w:ascii="Symbol" w:hAnsi="Symbol" w:hint="default"/>
      </w:rPr>
    </w:lvl>
    <w:lvl w:ilvl="7" w:tplc="2F72B61E" w:tentative="1">
      <w:start w:val="1"/>
      <w:numFmt w:val="bullet"/>
      <w:lvlText w:val=""/>
      <w:lvlJc w:val="left"/>
      <w:pPr>
        <w:tabs>
          <w:tab w:val="num" w:pos="5760"/>
        </w:tabs>
        <w:ind w:left="5760" w:hanging="360"/>
      </w:pPr>
      <w:rPr>
        <w:rFonts w:ascii="Symbol" w:hAnsi="Symbol" w:hint="default"/>
      </w:rPr>
    </w:lvl>
    <w:lvl w:ilvl="8" w:tplc="19CE3818" w:tentative="1">
      <w:start w:val="1"/>
      <w:numFmt w:val="bullet"/>
      <w:lvlText w:val=""/>
      <w:lvlJc w:val="left"/>
      <w:pPr>
        <w:tabs>
          <w:tab w:val="num" w:pos="6480"/>
        </w:tabs>
        <w:ind w:left="6480" w:hanging="360"/>
      </w:pPr>
      <w:rPr>
        <w:rFonts w:ascii="Symbol" w:hAnsi="Symbol" w:hint="default"/>
      </w:rPr>
    </w:lvl>
  </w:abstractNum>
  <w:abstractNum w:abstractNumId="14" w15:restartNumberingAfterBreak="0">
    <w:nsid w:val="2B4C48DE"/>
    <w:multiLevelType w:val="hybridMultilevel"/>
    <w:tmpl w:val="7C28A728"/>
    <w:lvl w:ilvl="0" w:tplc="4758479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9467A9"/>
    <w:multiLevelType w:val="hybridMultilevel"/>
    <w:tmpl w:val="0BA03696"/>
    <w:lvl w:ilvl="0" w:tplc="F8B604D8">
      <w:numFmt w:val="bullet"/>
      <w:lvlText w:val="•"/>
      <w:lvlJc w:val="left"/>
      <w:pPr>
        <w:ind w:left="1080" w:hanging="720"/>
      </w:pPr>
      <w:rPr>
        <w:rFonts w:ascii="Palatino Linotype" w:eastAsia="SimSu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D75D4"/>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2E540D36"/>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8" w15:restartNumberingAfterBreak="0">
    <w:nsid w:val="308B7BC3"/>
    <w:multiLevelType w:val="hybridMultilevel"/>
    <w:tmpl w:val="82C0747A"/>
    <w:lvl w:ilvl="0" w:tplc="D714C5D0">
      <w:start w:val="1"/>
      <w:numFmt w:val="lowerLetter"/>
      <w:pStyle w:val="IndexEntry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0B2CC0"/>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653542"/>
    <w:multiLevelType w:val="hybridMultilevel"/>
    <w:tmpl w:val="50CAB5C2"/>
    <w:lvl w:ilvl="0" w:tplc="7592E0D8">
      <w:start w:val="1"/>
      <w:numFmt w:val="decimal"/>
      <w:pStyle w:val="IndexEntry2"/>
      <w:lvlText w:val="%1."/>
      <w:lvlJc w:val="left"/>
      <w:pPr>
        <w:ind w:left="115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980C08"/>
    <w:multiLevelType w:val="multilevel"/>
    <w:tmpl w:val="B38CB304"/>
    <w:lvl w:ilvl="0">
      <w:start w:val="1"/>
      <w:numFmt w:val="decimal"/>
      <w:lvlText w:val="%1"/>
      <w:lvlJc w:val="left"/>
      <w:pPr>
        <w:ind w:left="495" w:hanging="495"/>
      </w:pPr>
      <w:rPr>
        <w:rFonts w:hint="default"/>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2" w15:restartNumberingAfterBreak="0">
    <w:nsid w:val="354A242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23" w15:restartNumberingAfterBreak="0">
    <w:nsid w:val="367F58BB"/>
    <w:multiLevelType w:val="hybridMultilevel"/>
    <w:tmpl w:val="719C0BE8"/>
    <w:lvl w:ilvl="0" w:tplc="DD6CF2BC">
      <w:start w:val="1"/>
      <w:numFmt w:val="decimal"/>
      <w:lvlText w:val="%1."/>
      <w:lvlJc w:val="left"/>
      <w:pPr>
        <w:ind w:left="720" w:hanging="360"/>
      </w:pPr>
      <w:rPr>
        <w:rFonts w:hint="default"/>
      </w:r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24" w15:restartNumberingAfterBreak="0">
    <w:nsid w:val="3B5D263B"/>
    <w:multiLevelType w:val="hybridMultilevel"/>
    <w:tmpl w:val="CB40CC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7D133F"/>
    <w:multiLevelType w:val="hybridMultilevel"/>
    <w:tmpl w:val="5F245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9429EE"/>
    <w:multiLevelType w:val="multilevel"/>
    <w:tmpl w:val="9B5245FE"/>
    <w:lvl w:ilvl="0">
      <w:start w:val="1"/>
      <w:numFmt w:val="decimal"/>
      <w:lvlText w:val="%1"/>
      <w:lvlJc w:val="left"/>
      <w:pPr>
        <w:ind w:left="660" w:hanging="6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7" w15:restartNumberingAfterBreak="0">
    <w:nsid w:val="49993E67"/>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E17957"/>
    <w:multiLevelType w:val="hybridMultilevel"/>
    <w:tmpl w:val="B880A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A6C4BF0"/>
    <w:multiLevelType w:val="hybridMultilevel"/>
    <w:tmpl w:val="FD64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7F5B88"/>
    <w:multiLevelType w:val="hybridMultilevel"/>
    <w:tmpl w:val="AF2009A6"/>
    <w:lvl w:ilvl="0" w:tplc="5FBC0A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067621"/>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4CE3A1E"/>
    <w:multiLevelType w:val="hybridMultilevel"/>
    <w:tmpl w:val="C694A844"/>
    <w:lvl w:ilvl="0" w:tplc="4809001B">
      <w:start w:val="1"/>
      <w:numFmt w:val="lowerRoman"/>
      <w:lvlText w:val="%1."/>
      <w:lvlJc w:val="righ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575800E4"/>
    <w:multiLevelType w:val="multilevel"/>
    <w:tmpl w:val="D0C48294"/>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59EC0DE5"/>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C1C61CA"/>
    <w:multiLevelType w:val="hybridMultilevel"/>
    <w:tmpl w:val="BAE22486"/>
    <w:lvl w:ilvl="0" w:tplc="4809000F">
      <w:start w:val="1"/>
      <w:numFmt w:val="decimal"/>
      <w:lvlText w:val="%1."/>
      <w:lvlJc w:val="left"/>
      <w:pPr>
        <w:ind w:left="900" w:hanging="360"/>
      </w:p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36" w15:restartNumberingAfterBreak="0">
    <w:nsid w:val="626C108F"/>
    <w:multiLevelType w:val="hybridMultilevel"/>
    <w:tmpl w:val="6AFEE9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7" w15:restartNumberingAfterBreak="0">
    <w:nsid w:val="64F43D94"/>
    <w:multiLevelType w:val="hybridMultilevel"/>
    <w:tmpl w:val="2E1A0A60"/>
    <w:lvl w:ilvl="0" w:tplc="AD2E6FD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8" w15:restartNumberingAfterBreak="0">
    <w:nsid w:val="66E119EA"/>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9" w15:restartNumberingAfterBreak="0">
    <w:nsid w:val="69BD4291"/>
    <w:multiLevelType w:val="hybridMultilevel"/>
    <w:tmpl w:val="BDB8F00A"/>
    <w:lvl w:ilvl="0" w:tplc="22C65B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A8788E"/>
    <w:multiLevelType w:val="hybridMultilevel"/>
    <w:tmpl w:val="7CB462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BD7468"/>
    <w:multiLevelType w:val="hybridMultilevel"/>
    <w:tmpl w:val="B48E62A6"/>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260" w:hanging="360"/>
      </w:pPr>
    </w:lvl>
    <w:lvl w:ilvl="2" w:tplc="4809001B" w:tentative="1">
      <w:start w:val="1"/>
      <w:numFmt w:val="lowerRoman"/>
      <w:lvlText w:val="%3."/>
      <w:lvlJc w:val="right"/>
      <w:pPr>
        <w:ind w:left="1980" w:hanging="180"/>
      </w:pPr>
    </w:lvl>
    <w:lvl w:ilvl="3" w:tplc="4809000F" w:tentative="1">
      <w:start w:val="1"/>
      <w:numFmt w:val="decimal"/>
      <w:lvlText w:val="%4."/>
      <w:lvlJc w:val="left"/>
      <w:pPr>
        <w:ind w:left="2700" w:hanging="360"/>
      </w:pPr>
    </w:lvl>
    <w:lvl w:ilvl="4" w:tplc="48090019" w:tentative="1">
      <w:start w:val="1"/>
      <w:numFmt w:val="lowerLetter"/>
      <w:lvlText w:val="%5."/>
      <w:lvlJc w:val="left"/>
      <w:pPr>
        <w:ind w:left="3420" w:hanging="360"/>
      </w:pPr>
    </w:lvl>
    <w:lvl w:ilvl="5" w:tplc="4809001B" w:tentative="1">
      <w:start w:val="1"/>
      <w:numFmt w:val="lowerRoman"/>
      <w:lvlText w:val="%6."/>
      <w:lvlJc w:val="right"/>
      <w:pPr>
        <w:ind w:left="4140" w:hanging="180"/>
      </w:pPr>
    </w:lvl>
    <w:lvl w:ilvl="6" w:tplc="4809000F" w:tentative="1">
      <w:start w:val="1"/>
      <w:numFmt w:val="decimal"/>
      <w:lvlText w:val="%7."/>
      <w:lvlJc w:val="left"/>
      <w:pPr>
        <w:ind w:left="4860" w:hanging="360"/>
      </w:pPr>
    </w:lvl>
    <w:lvl w:ilvl="7" w:tplc="48090019" w:tentative="1">
      <w:start w:val="1"/>
      <w:numFmt w:val="lowerLetter"/>
      <w:lvlText w:val="%8."/>
      <w:lvlJc w:val="left"/>
      <w:pPr>
        <w:ind w:left="5580" w:hanging="360"/>
      </w:pPr>
    </w:lvl>
    <w:lvl w:ilvl="8" w:tplc="4809001B" w:tentative="1">
      <w:start w:val="1"/>
      <w:numFmt w:val="lowerRoman"/>
      <w:lvlText w:val="%9."/>
      <w:lvlJc w:val="right"/>
      <w:pPr>
        <w:ind w:left="6300" w:hanging="180"/>
      </w:pPr>
    </w:lvl>
  </w:abstractNum>
  <w:abstractNum w:abstractNumId="42" w15:restartNumberingAfterBreak="0">
    <w:nsid w:val="7D3107B5"/>
    <w:multiLevelType w:val="hybridMultilevel"/>
    <w:tmpl w:val="DFE4D640"/>
    <w:lvl w:ilvl="0" w:tplc="101C55FA">
      <w:start w:val="1"/>
      <w:numFmt w:val="bullet"/>
      <w:pStyle w:val="IndexEntry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792E0E"/>
    <w:multiLevelType w:val="hybridMultilevel"/>
    <w:tmpl w:val="F65E3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0"/>
  </w:num>
  <w:num w:numId="3">
    <w:abstractNumId w:val="20"/>
  </w:num>
  <w:num w:numId="4">
    <w:abstractNumId w:val="18"/>
  </w:num>
  <w:num w:numId="5">
    <w:abstractNumId w:val="42"/>
  </w:num>
  <w:num w:numId="6">
    <w:abstractNumId w:val="1"/>
  </w:num>
  <w:num w:numId="7">
    <w:abstractNumId w:val="28"/>
  </w:num>
  <w:num w:numId="8">
    <w:abstractNumId w:val="26"/>
  </w:num>
  <w:num w:numId="9">
    <w:abstractNumId w:val="33"/>
  </w:num>
  <w:num w:numId="10">
    <w:abstractNumId w:val="10"/>
  </w:num>
  <w:num w:numId="11">
    <w:abstractNumId w:val="38"/>
  </w:num>
  <w:num w:numId="12">
    <w:abstractNumId w:val="16"/>
  </w:num>
  <w:num w:numId="13">
    <w:abstractNumId w:val="21"/>
  </w:num>
  <w:num w:numId="14">
    <w:abstractNumId w:val="33"/>
    <w:lvlOverride w:ilvl="0">
      <w:lvl w:ilvl="0">
        <w:start w:val="1"/>
        <w:numFmt w:val="decimal"/>
        <w:lvlText w:val="%1."/>
        <w:lvlJc w:val="left"/>
        <w:pPr>
          <w:ind w:left="432" w:hanging="72"/>
        </w:pPr>
        <w:rPr>
          <w:rFonts w:ascii="Palatino Linotype" w:hAnsi="Palatino Linotype" w:hint="default"/>
          <w:sz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36"/>
  </w:num>
  <w:num w:numId="16">
    <w:abstractNumId w:val="35"/>
  </w:num>
  <w:num w:numId="17">
    <w:abstractNumId w:val="41"/>
  </w:num>
  <w:num w:numId="18">
    <w:abstractNumId w:val="9"/>
  </w:num>
  <w:num w:numId="19">
    <w:abstractNumId w:val="23"/>
  </w:num>
  <w:num w:numId="20">
    <w:abstractNumId w:val="30"/>
  </w:num>
  <w:num w:numId="21">
    <w:abstractNumId w:val="14"/>
  </w:num>
  <w:num w:numId="22">
    <w:abstractNumId w:val="39"/>
  </w:num>
  <w:num w:numId="23">
    <w:abstractNumId w:val="37"/>
  </w:num>
  <w:num w:numId="24">
    <w:abstractNumId w:val="32"/>
  </w:num>
  <w:num w:numId="25">
    <w:abstractNumId w:val="43"/>
  </w:num>
  <w:num w:numId="26">
    <w:abstractNumId w:val="40"/>
  </w:num>
  <w:num w:numId="27">
    <w:abstractNumId w:val="3"/>
  </w:num>
  <w:num w:numId="28">
    <w:abstractNumId w:val="24"/>
  </w:num>
  <w:num w:numId="29">
    <w:abstractNumId w:val="6"/>
  </w:num>
  <w:num w:numId="30">
    <w:abstractNumId w:val="19"/>
  </w:num>
  <w:num w:numId="31">
    <w:abstractNumId w:val="12"/>
  </w:num>
  <w:num w:numId="32">
    <w:abstractNumId w:val="31"/>
  </w:num>
  <w:num w:numId="33">
    <w:abstractNumId w:val="13"/>
  </w:num>
  <w:num w:numId="34">
    <w:abstractNumId w:val="7"/>
  </w:num>
  <w:num w:numId="35">
    <w:abstractNumId w:val="15"/>
  </w:num>
  <w:num w:numId="36">
    <w:abstractNumId w:val="5"/>
  </w:num>
  <w:num w:numId="37">
    <w:abstractNumId w:val="27"/>
  </w:num>
  <w:num w:numId="38">
    <w:abstractNumId w:val="29"/>
  </w:num>
  <w:num w:numId="39">
    <w:abstractNumId w:val="25"/>
  </w:num>
  <w:num w:numId="40">
    <w:abstractNumId w:val="17"/>
  </w:num>
  <w:num w:numId="41">
    <w:abstractNumId w:val="8"/>
  </w:num>
  <w:num w:numId="42">
    <w:abstractNumId w:val="11"/>
  </w:num>
  <w:num w:numId="43">
    <w:abstractNumId w:val="2"/>
  </w:num>
  <w:num w:numId="44">
    <w:abstractNumId w:val="4"/>
  </w:num>
  <w:num w:numId="45">
    <w:abstractNumId w:val="22"/>
  </w:num>
  <w:num w:numId="46">
    <w:abstractNumId w:val="3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81F"/>
    <w:rsid w:val="0000047A"/>
    <w:rsid w:val="000004F8"/>
    <w:rsid w:val="000006EB"/>
    <w:rsid w:val="00000780"/>
    <w:rsid w:val="00000901"/>
    <w:rsid w:val="00000A1F"/>
    <w:rsid w:val="00000E77"/>
    <w:rsid w:val="00001830"/>
    <w:rsid w:val="000019C3"/>
    <w:rsid w:val="00002C90"/>
    <w:rsid w:val="00002C99"/>
    <w:rsid w:val="000030EE"/>
    <w:rsid w:val="000035C8"/>
    <w:rsid w:val="00003C6B"/>
    <w:rsid w:val="00003DB0"/>
    <w:rsid w:val="00003FEB"/>
    <w:rsid w:val="00004172"/>
    <w:rsid w:val="000048E2"/>
    <w:rsid w:val="00004958"/>
    <w:rsid w:val="00004994"/>
    <w:rsid w:val="00004B64"/>
    <w:rsid w:val="00004BDE"/>
    <w:rsid w:val="00004BFB"/>
    <w:rsid w:val="00004C35"/>
    <w:rsid w:val="0000501A"/>
    <w:rsid w:val="00005060"/>
    <w:rsid w:val="00005532"/>
    <w:rsid w:val="00005914"/>
    <w:rsid w:val="000059A0"/>
    <w:rsid w:val="000059C4"/>
    <w:rsid w:val="00005A4A"/>
    <w:rsid w:val="00005A8C"/>
    <w:rsid w:val="00005C52"/>
    <w:rsid w:val="000062AA"/>
    <w:rsid w:val="0000670D"/>
    <w:rsid w:val="00006933"/>
    <w:rsid w:val="00006B23"/>
    <w:rsid w:val="00006C57"/>
    <w:rsid w:val="000071F3"/>
    <w:rsid w:val="00007597"/>
    <w:rsid w:val="00007730"/>
    <w:rsid w:val="000077CF"/>
    <w:rsid w:val="00007922"/>
    <w:rsid w:val="000079BC"/>
    <w:rsid w:val="00007E2D"/>
    <w:rsid w:val="00007F50"/>
    <w:rsid w:val="00010AAA"/>
    <w:rsid w:val="00010D0E"/>
    <w:rsid w:val="00010F46"/>
    <w:rsid w:val="00011074"/>
    <w:rsid w:val="0001117A"/>
    <w:rsid w:val="0001143E"/>
    <w:rsid w:val="0001197A"/>
    <w:rsid w:val="00011D73"/>
    <w:rsid w:val="00011DD2"/>
    <w:rsid w:val="00011FAD"/>
    <w:rsid w:val="000121CC"/>
    <w:rsid w:val="0001253F"/>
    <w:rsid w:val="0001273B"/>
    <w:rsid w:val="00012A6D"/>
    <w:rsid w:val="00012BA7"/>
    <w:rsid w:val="00012CC7"/>
    <w:rsid w:val="00012E36"/>
    <w:rsid w:val="00012ED8"/>
    <w:rsid w:val="0001308F"/>
    <w:rsid w:val="00013AC3"/>
    <w:rsid w:val="00013B03"/>
    <w:rsid w:val="00013D44"/>
    <w:rsid w:val="000146F4"/>
    <w:rsid w:val="0001477D"/>
    <w:rsid w:val="000149AB"/>
    <w:rsid w:val="00014E07"/>
    <w:rsid w:val="0001517D"/>
    <w:rsid w:val="00015468"/>
    <w:rsid w:val="000155C5"/>
    <w:rsid w:val="00015604"/>
    <w:rsid w:val="00015B8C"/>
    <w:rsid w:val="00015D77"/>
    <w:rsid w:val="00015E57"/>
    <w:rsid w:val="00016818"/>
    <w:rsid w:val="00016BA7"/>
    <w:rsid w:val="00016F34"/>
    <w:rsid w:val="0001708C"/>
    <w:rsid w:val="00017168"/>
    <w:rsid w:val="00017421"/>
    <w:rsid w:val="00017B80"/>
    <w:rsid w:val="00017FDA"/>
    <w:rsid w:val="0002028F"/>
    <w:rsid w:val="0002031E"/>
    <w:rsid w:val="000203A1"/>
    <w:rsid w:val="0002080E"/>
    <w:rsid w:val="000209E1"/>
    <w:rsid w:val="000209ED"/>
    <w:rsid w:val="00020C31"/>
    <w:rsid w:val="00020C7C"/>
    <w:rsid w:val="00020EF7"/>
    <w:rsid w:val="0002102F"/>
    <w:rsid w:val="000210EE"/>
    <w:rsid w:val="000218D4"/>
    <w:rsid w:val="00021BAB"/>
    <w:rsid w:val="00021F8D"/>
    <w:rsid w:val="00022456"/>
    <w:rsid w:val="000224CD"/>
    <w:rsid w:val="00022B6D"/>
    <w:rsid w:val="00022C8B"/>
    <w:rsid w:val="00022CAC"/>
    <w:rsid w:val="0002318A"/>
    <w:rsid w:val="00023246"/>
    <w:rsid w:val="000232D8"/>
    <w:rsid w:val="00023742"/>
    <w:rsid w:val="000239BF"/>
    <w:rsid w:val="000239EA"/>
    <w:rsid w:val="00023A1F"/>
    <w:rsid w:val="00023BFB"/>
    <w:rsid w:val="00023E50"/>
    <w:rsid w:val="0002499E"/>
    <w:rsid w:val="00024A42"/>
    <w:rsid w:val="00024DBD"/>
    <w:rsid w:val="00024E30"/>
    <w:rsid w:val="00025432"/>
    <w:rsid w:val="00025D3D"/>
    <w:rsid w:val="000262FD"/>
    <w:rsid w:val="000264FB"/>
    <w:rsid w:val="000266D6"/>
    <w:rsid w:val="000268C4"/>
    <w:rsid w:val="00026952"/>
    <w:rsid w:val="00026D3D"/>
    <w:rsid w:val="00026DC9"/>
    <w:rsid w:val="0002708A"/>
    <w:rsid w:val="000270DF"/>
    <w:rsid w:val="000272CB"/>
    <w:rsid w:val="00027369"/>
    <w:rsid w:val="000274C7"/>
    <w:rsid w:val="000278BE"/>
    <w:rsid w:val="00027A6B"/>
    <w:rsid w:val="00027BC4"/>
    <w:rsid w:val="00027C31"/>
    <w:rsid w:val="00027DC3"/>
    <w:rsid w:val="0003002E"/>
    <w:rsid w:val="00030317"/>
    <w:rsid w:val="000303F0"/>
    <w:rsid w:val="00030699"/>
    <w:rsid w:val="0003076D"/>
    <w:rsid w:val="000308C8"/>
    <w:rsid w:val="00030B88"/>
    <w:rsid w:val="00030C57"/>
    <w:rsid w:val="00030D08"/>
    <w:rsid w:val="00030E94"/>
    <w:rsid w:val="0003187D"/>
    <w:rsid w:val="00031A48"/>
    <w:rsid w:val="00031B69"/>
    <w:rsid w:val="00031DC2"/>
    <w:rsid w:val="00031F9A"/>
    <w:rsid w:val="000321DA"/>
    <w:rsid w:val="000322DF"/>
    <w:rsid w:val="000329B9"/>
    <w:rsid w:val="00032E37"/>
    <w:rsid w:val="00032F6B"/>
    <w:rsid w:val="00033044"/>
    <w:rsid w:val="000332DC"/>
    <w:rsid w:val="0003380C"/>
    <w:rsid w:val="000338DF"/>
    <w:rsid w:val="0003399E"/>
    <w:rsid w:val="00033D0E"/>
    <w:rsid w:val="00033EA9"/>
    <w:rsid w:val="00033ED6"/>
    <w:rsid w:val="00033F2E"/>
    <w:rsid w:val="000346FF"/>
    <w:rsid w:val="000349BD"/>
    <w:rsid w:val="00034A63"/>
    <w:rsid w:val="00034E0E"/>
    <w:rsid w:val="00034FA4"/>
    <w:rsid w:val="0003501F"/>
    <w:rsid w:val="00035844"/>
    <w:rsid w:val="0003584D"/>
    <w:rsid w:val="00035C8C"/>
    <w:rsid w:val="00035F4B"/>
    <w:rsid w:val="0003603E"/>
    <w:rsid w:val="000364CE"/>
    <w:rsid w:val="00037255"/>
    <w:rsid w:val="00037368"/>
    <w:rsid w:val="00037370"/>
    <w:rsid w:val="00037808"/>
    <w:rsid w:val="00037A0B"/>
    <w:rsid w:val="00037A7C"/>
    <w:rsid w:val="00040325"/>
    <w:rsid w:val="000405C7"/>
    <w:rsid w:val="000407AB"/>
    <w:rsid w:val="00040FD7"/>
    <w:rsid w:val="00041368"/>
    <w:rsid w:val="00041558"/>
    <w:rsid w:val="00041718"/>
    <w:rsid w:val="00041783"/>
    <w:rsid w:val="0004186D"/>
    <w:rsid w:val="00041B87"/>
    <w:rsid w:val="00041C3F"/>
    <w:rsid w:val="00041E4C"/>
    <w:rsid w:val="000421B1"/>
    <w:rsid w:val="00042640"/>
    <w:rsid w:val="00042691"/>
    <w:rsid w:val="00042AC4"/>
    <w:rsid w:val="00042AFD"/>
    <w:rsid w:val="00042B73"/>
    <w:rsid w:val="00042C04"/>
    <w:rsid w:val="000431B8"/>
    <w:rsid w:val="000437E6"/>
    <w:rsid w:val="00043B2E"/>
    <w:rsid w:val="00043ED0"/>
    <w:rsid w:val="0004471F"/>
    <w:rsid w:val="000447FD"/>
    <w:rsid w:val="00044B20"/>
    <w:rsid w:val="00045052"/>
    <w:rsid w:val="000452A7"/>
    <w:rsid w:val="00045425"/>
    <w:rsid w:val="00045E63"/>
    <w:rsid w:val="000463C4"/>
    <w:rsid w:val="0004656A"/>
    <w:rsid w:val="00046AC1"/>
    <w:rsid w:val="00046D6F"/>
    <w:rsid w:val="00046FED"/>
    <w:rsid w:val="0004706E"/>
    <w:rsid w:val="00047835"/>
    <w:rsid w:val="000503E2"/>
    <w:rsid w:val="0005091D"/>
    <w:rsid w:val="000512F1"/>
    <w:rsid w:val="00051506"/>
    <w:rsid w:val="00051CDC"/>
    <w:rsid w:val="00051D54"/>
    <w:rsid w:val="0005214F"/>
    <w:rsid w:val="00052791"/>
    <w:rsid w:val="00052978"/>
    <w:rsid w:val="00052BF0"/>
    <w:rsid w:val="00052C74"/>
    <w:rsid w:val="00052E8C"/>
    <w:rsid w:val="00053148"/>
    <w:rsid w:val="0005375C"/>
    <w:rsid w:val="00053847"/>
    <w:rsid w:val="00053A3D"/>
    <w:rsid w:val="00053B53"/>
    <w:rsid w:val="00053BA2"/>
    <w:rsid w:val="000540CF"/>
    <w:rsid w:val="000540EA"/>
    <w:rsid w:val="0005483A"/>
    <w:rsid w:val="00054F44"/>
    <w:rsid w:val="0005500C"/>
    <w:rsid w:val="000552DB"/>
    <w:rsid w:val="000552DF"/>
    <w:rsid w:val="00055325"/>
    <w:rsid w:val="00055372"/>
    <w:rsid w:val="000554A5"/>
    <w:rsid w:val="00055A48"/>
    <w:rsid w:val="00055B25"/>
    <w:rsid w:val="00055D24"/>
    <w:rsid w:val="000561C6"/>
    <w:rsid w:val="00056B44"/>
    <w:rsid w:val="00056B82"/>
    <w:rsid w:val="00056DBB"/>
    <w:rsid w:val="00056E96"/>
    <w:rsid w:val="00056F37"/>
    <w:rsid w:val="000570D0"/>
    <w:rsid w:val="00057264"/>
    <w:rsid w:val="00057467"/>
    <w:rsid w:val="000575BD"/>
    <w:rsid w:val="0005772F"/>
    <w:rsid w:val="000578CF"/>
    <w:rsid w:val="0005792C"/>
    <w:rsid w:val="00057A26"/>
    <w:rsid w:val="00057A5A"/>
    <w:rsid w:val="00060116"/>
    <w:rsid w:val="000602A8"/>
    <w:rsid w:val="0006039E"/>
    <w:rsid w:val="00060525"/>
    <w:rsid w:val="00060687"/>
    <w:rsid w:val="00060B87"/>
    <w:rsid w:val="000610B1"/>
    <w:rsid w:val="0006177A"/>
    <w:rsid w:val="00061BAB"/>
    <w:rsid w:val="00062065"/>
    <w:rsid w:val="00062191"/>
    <w:rsid w:val="00062203"/>
    <w:rsid w:val="0006224D"/>
    <w:rsid w:val="000623AE"/>
    <w:rsid w:val="000624E3"/>
    <w:rsid w:val="000627F9"/>
    <w:rsid w:val="0006281D"/>
    <w:rsid w:val="000630BE"/>
    <w:rsid w:val="000631F8"/>
    <w:rsid w:val="00063549"/>
    <w:rsid w:val="00063833"/>
    <w:rsid w:val="00063B5A"/>
    <w:rsid w:val="0006466F"/>
    <w:rsid w:val="000646A0"/>
    <w:rsid w:val="000647E6"/>
    <w:rsid w:val="000649B7"/>
    <w:rsid w:val="00064BFF"/>
    <w:rsid w:val="00064F18"/>
    <w:rsid w:val="00065024"/>
    <w:rsid w:val="00065039"/>
    <w:rsid w:val="000650E9"/>
    <w:rsid w:val="000650F7"/>
    <w:rsid w:val="000652E0"/>
    <w:rsid w:val="000653DF"/>
    <w:rsid w:val="00065915"/>
    <w:rsid w:val="0006624B"/>
    <w:rsid w:val="0006626C"/>
    <w:rsid w:val="00066346"/>
    <w:rsid w:val="000665FE"/>
    <w:rsid w:val="00066AE6"/>
    <w:rsid w:val="00066B07"/>
    <w:rsid w:val="00066C05"/>
    <w:rsid w:val="00066C77"/>
    <w:rsid w:val="00066ECF"/>
    <w:rsid w:val="00067004"/>
    <w:rsid w:val="00067297"/>
    <w:rsid w:val="0006736F"/>
    <w:rsid w:val="000674C6"/>
    <w:rsid w:val="00067630"/>
    <w:rsid w:val="00067ABA"/>
    <w:rsid w:val="00067C74"/>
    <w:rsid w:val="00067E0B"/>
    <w:rsid w:val="00067E24"/>
    <w:rsid w:val="00067FA8"/>
    <w:rsid w:val="000706E1"/>
    <w:rsid w:val="00070766"/>
    <w:rsid w:val="0007098E"/>
    <w:rsid w:val="00070A13"/>
    <w:rsid w:val="00070BFF"/>
    <w:rsid w:val="00070CE1"/>
    <w:rsid w:val="00070E81"/>
    <w:rsid w:val="00070FA0"/>
    <w:rsid w:val="000710CD"/>
    <w:rsid w:val="00071894"/>
    <w:rsid w:val="00071C4D"/>
    <w:rsid w:val="00071E1A"/>
    <w:rsid w:val="00072101"/>
    <w:rsid w:val="0007211C"/>
    <w:rsid w:val="00072169"/>
    <w:rsid w:val="00072846"/>
    <w:rsid w:val="00072BA7"/>
    <w:rsid w:val="00072D80"/>
    <w:rsid w:val="00072EB6"/>
    <w:rsid w:val="00072EDD"/>
    <w:rsid w:val="00073019"/>
    <w:rsid w:val="00073318"/>
    <w:rsid w:val="0007391C"/>
    <w:rsid w:val="00073A64"/>
    <w:rsid w:val="00073D21"/>
    <w:rsid w:val="000740A9"/>
    <w:rsid w:val="00074280"/>
    <w:rsid w:val="0007464A"/>
    <w:rsid w:val="00074C32"/>
    <w:rsid w:val="00074EAC"/>
    <w:rsid w:val="00074FDD"/>
    <w:rsid w:val="00075028"/>
    <w:rsid w:val="000751D6"/>
    <w:rsid w:val="00075203"/>
    <w:rsid w:val="00075586"/>
    <w:rsid w:val="000757C1"/>
    <w:rsid w:val="000759A9"/>
    <w:rsid w:val="00075C17"/>
    <w:rsid w:val="00075EFC"/>
    <w:rsid w:val="000761A9"/>
    <w:rsid w:val="00076363"/>
    <w:rsid w:val="00076527"/>
    <w:rsid w:val="000766B1"/>
    <w:rsid w:val="00076746"/>
    <w:rsid w:val="00076A5F"/>
    <w:rsid w:val="00076C06"/>
    <w:rsid w:val="00076CB2"/>
    <w:rsid w:val="00076E86"/>
    <w:rsid w:val="00077199"/>
    <w:rsid w:val="00077785"/>
    <w:rsid w:val="000777CD"/>
    <w:rsid w:val="0007799A"/>
    <w:rsid w:val="000779CC"/>
    <w:rsid w:val="00077BB4"/>
    <w:rsid w:val="0008044B"/>
    <w:rsid w:val="00080922"/>
    <w:rsid w:val="00080DDC"/>
    <w:rsid w:val="00081082"/>
    <w:rsid w:val="000817B4"/>
    <w:rsid w:val="00081AE8"/>
    <w:rsid w:val="00081DAE"/>
    <w:rsid w:val="00082258"/>
    <w:rsid w:val="00082317"/>
    <w:rsid w:val="000823EC"/>
    <w:rsid w:val="00082487"/>
    <w:rsid w:val="000824A3"/>
    <w:rsid w:val="00082891"/>
    <w:rsid w:val="00082AC3"/>
    <w:rsid w:val="00082B91"/>
    <w:rsid w:val="00082CC9"/>
    <w:rsid w:val="00082CF6"/>
    <w:rsid w:val="00082EB8"/>
    <w:rsid w:val="00083300"/>
    <w:rsid w:val="000838A6"/>
    <w:rsid w:val="000839FD"/>
    <w:rsid w:val="00083AD2"/>
    <w:rsid w:val="00083BD1"/>
    <w:rsid w:val="0008465D"/>
    <w:rsid w:val="000846FE"/>
    <w:rsid w:val="0008476A"/>
    <w:rsid w:val="00084EC9"/>
    <w:rsid w:val="00085576"/>
    <w:rsid w:val="000857CC"/>
    <w:rsid w:val="00085835"/>
    <w:rsid w:val="000858A1"/>
    <w:rsid w:val="000858A7"/>
    <w:rsid w:val="000858B6"/>
    <w:rsid w:val="00085A98"/>
    <w:rsid w:val="00085BB9"/>
    <w:rsid w:val="00085CD4"/>
    <w:rsid w:val="00085FEA"/>
    <w:rsid w:val="00086250"/>
    <w:rsid w:val="00086394"/>
    <w:rsid w:val="000863CB"/>
    <w:rsid w:val="00086429"/>
    <w:rsid w:val="0008671D"/>
    <w:rsid w:val="0008673C"/>
    <w:rsid w:val="00086BD1"/>
    <w:rsid w:val="0008731F"/>
    <w:rsid w:val="00087796"/>
    <w:rsid w:val="00087CE8"/>
    <w:rsid w:val="00087E88"/>
    <w:rsid w:val="000900C2"/>
    <w:rsid w:val="000905FE"/>
    <w:rsid w:val="000908B7"/>
    <w:rsid w:val="00090931"/>
    <w:rsid w:val="000909E4"/>
    <w:rsid w:val="000909FA"/>
    <w:rsid w:val="00090AC3"/>
    <w:rsid w:val="00090CD7"/>
    <w:rsid w:val="00090DD7"/>
    <w:rsid w:val="00090F4A"/>
    <w:rsid w:val="00091887"/>
    <w:rsid w:val="00091C07"/>
    <w:rsid w:val="00092428"/>
    <w:rsid w:val="00092C51"/>
    <w:rsid w:val="00092E69"/>
    <w:rsid w:val="0009304C"/>
    <w:rsid w:val="0009307F"/>
    <w:rsid w:val="00093626"/>
    <w:rsid w:val="00093988"/>
    <w:rsid w:val="00093A6A"/>
    <w:rsid w:val="00093C99"/>
    <w:rsid w:val="00093F9A"/>
    <w:rsid w:val="000940D1"/>
    <w:rsid w:val="000941A6"/>
    <w:rsid w:val="000944BB"/>
    <w:rsid w:val="0009458C"/>
    <w:rsid w:val="00094F59"/>
    <w:rsid w:val="0009535E"/>
    <w:rsid w:val="000956E1"/>
    <w:rsid w:val="00095844"/>
    <w:rsid w:val="0009592B"/>
    <w:rsid w:val="00095B07"/>
    <w:rsid w:val="00096121"/>
    <w:rsid w:val="0009622D"/>
    <w:rsid w:val="000962FA"/>
    <w:rsid w:val="00096350"/>
    <w:rsid w:val="0009639A"/>
    <w:rsid w:val="000964A6"/>
    <w:rsid w:val="000964C3"/>
    <w:rsid w:val="00096666"/>
    <w:rsid w:val="0009691C"/>
    <w:rsid w:val="0009697A"/>
    <w:rsid w:val="00097123"/>
    <w:rsid w:val="00097592"/>
    <w:rsid w:val="000977D7"/>
    <w:rsid w:val="000A006D"/>
    <w:rsid w:val="000A01C6"/>
    <w:rsid w:val="000A031F"/>
    <w:rsid w:val="000A05E3"/>
    <w:rsid w:val="000A0F12"/>
    <w:rsid w:val="000A12CB"/>
    <w:rsid w:val="000A1A1D"/>
    <w:rsid w:val="000A1AFD"/>
    <w:rsid w:val="000A1BD3"/>
    <w:rsid w:val="000A22CC"/>
    <w:rsid w:val="000A30ED"/>
    <w:rsid w:val="000A323A"/>
    <w:rsid w:val="000A36C8"/>
    <w:rsid w:val="000A3BED"/>
    <w:rsid w:val="000A3D4C"/>
    <w:rsid w:val="000A3FC4"/>
    <w:rsid w:val="000A4045"/>
    <w:rsid w:val="000A46E5"/>
    <w:rsid w:val="000A4828"/>
    <w:rsid w:val="000A5388"/>
    <w:rsid w:val="000A5889"/>
    <w:rsid w:val="000A58CE"/>
    <w:rsid w:val="000A5A94"/>
    <w:rsid w:val="000A5B89"/>
    <w:rsid w:val="000A5C88"/>
    <w:rsid w:val="000A611C"/>
    <w:rsid w:val="000A62E5"/>
    <w:rsid w:val="000A641B"/>
    <w:rsid w:val="000A6421"/>
    <w:rsid w:val="000A6D4B"/>
    <w:rsid w:val="000A72BE"/>
    <w:rsid w:val="000A7487"/>
    <w:rsid w:val="000A773F"/>
    <w:rsid w:val="000A78BD"/>
    <w:rsid w:val="000A7929"/>
    <w:rsid w:val="000A79AA"/>
    <w:rsid w:val="000A7E17"/>
    <w:rsid w:val="000A7E2D"/>
    <w:rsid w:val="000B0066"/>
    <w:rsid w:val="000B03FE"/>
    <w:rsid w:val="000B04A0"/>
    <w:rsid w:val="000B07E2"/>
    <w:rsid w:val="000B087F"/>
    <w:rsid w:val="000B08BA"/>
    <w:rsid w:val="000B1871"/>
    <w:rsid w:val="000B1874"/>
    <w:rsid w:val="000B1927"/>
    <w:rsid w:val="000B2014"/>
    <w:rsid w:val="000B21E4"/>
    <w:rsid w:val="000B244D"/>
    <w:rsid w:val="000B250D"/>
    <w:rsid w:val="000B2556"/>
    <w:rsid w:val="000B36A6"/>
    <w:rsid w:val="000B36AC"/>
    <w:rsid w:val="000B37AD"/>
    <w:rsid w:val="000B4172"/>
    <w:rsid w:val="000B4456"/>
    <w:rsid w:val="000B44D4"/>
    <w:rsid w:val="000B484D"/>
    <w:rsid w:val="000B4E49"/>
    <w:rsid w:val="000B4EF6"/>
    <w:rsid w:val="000B5111"/>
    <w:rsid w:val="000B53AD"/>
    <w:rsid w:val="000B5AA4"/>
    <w:rsid w:val="000B5D74"/>
    <w:rsid w:val="000B654B"/>
    <w:rsid w:val="000B6789"/>
    <w:rsid w:val="000B679F"/>
    <w:rsid w:val="000B6D4F"/>
    <w:rsid w:val="000B6FBB"/>
    <w:rsid w:val="000B7161"/>
    <w:rsid w:val="000B7892"/>
    <w:rsid w:val="000B7BE4"/>
    <w:rsid w:val="000C023F"/>
    <w:rsid w:val="000C0883"/>
    <w:rsid w:val="000C1A72"/>
    <w:rsid w:val="000C1A99"/>
    <w:rsid w:val="000C1C16"/>
    <w:rsid w:val="000C208B"/>
    <w:rsid w:val="000C2802"/>
    <w:rsid w:val="000C28AD"/>
    <w:rsid w:val="000C29E3"/>
    <w:rsid w:val="000C3295"/>
    <w:rsid w:val="000C3579"/>
    <w:rsid w:val="000C40CB"/>
    <w:rsid w:val="000C427B"/>
    <w:rsid w:val="000C4A91"/>
    <w:rsid w:val="000C501B"/>
    <w:rsid w:val="000C5082"/>
    <w:rsid w:val="000C5271"/>
    <w:rsid w:val="000C55DA"/>
    <w:rsid w:val="000C5845"/>
    <w:rsid w:val="000C5B85"/>
    <w:rsid w:val="000C5C6B"/>
    <w:rsid w:val="000C61AD"/>
    <w:rsid w:val="000C6404"/>
    <w:rsid w:val="000C64FD"/>
    <w:rsid w:val="000C666F"/>
    <w:rsid w:val="000C66AC"/>
    <w:rsid w:val="000C6878"/>
    <w:rsid w:val="000C6B69"/>
    <w:rsid w:val="000C6D60"/>
    <w:rsid w:val="000C70EF"/>
    <w:rsid w:val="000C721A"/>
    <w:rsid w:val="000C7225"/>
    <w:rsid w:val="000C729E"/>
    <w:rsid w:val="000C76DC"/>
    <w:rsid w:val="000C784B"/>
    <w:rsid w:val="000C7894"/>
    <w:rsid w:val="000C7BE4"/>
    <w:rsid w:val="000C7D03"/>
    <w:rsid w:val="000C7F76"/>
    <w:rsid w:val="000D009E"/>
    <w:rsid w:val="000D02A9"/>
    <w:rsid w:val="000D0626"/>
    <w:rsid w:val="000D0778"/>
    <w:rsid w:val="000D0952"/>
    <w:rsid w:val="000D0A6B"/>
    <w:rsid w:val="000D0AFC"/>
    <w:rsid w:val="000D0C1E"/>
    <w:rsid w:val="000D0E6C"/>
    <w:rsid w:val="000D1275"/>
    <w:rsid w:val="000D12C9"/>
    <w:rsid w:val="000D1619"/>
    <w:rsid w:val="000D1B74"/>
    <w:rsid w:val="000D1CDD"/>
    <w:rsid w:val="000D1DAB"/>
    <w:rsid w:val="000D1DEC"/>
    <w:rsid w:val="000D1E2D"/>
    <w:rsid w:val="000D1E52"/>
    <w:rsid w:val="000D2404"/>
    <w:rsid w:val="000D2810"/>
    <w:rsid w:val="000D38F4"/>
    <w:rsid w:val="000D3953"/>
    <w:rsid w:val="000D39C2"/>
    <w:rsid w:val="000D3B3C"/>
    <w:rsid w:val="000D3FDD"/>
    <w:rsid w:val="000D4116"/>
    <w:rsid w:val="000D41EB"/>
    <w:rsid w:val="000D4546"/>
    <w:rsid w:val="000D4EE3"/>
    <w:rsid w:val="000D4F37"/>
    <w:rsid w:val="000D5342"/>
    <w:rsid w:val="000D5BD3"/>
    <w:rsid w:val="000D5CD1"/>
    <w:rsid w:val="000D5DE0"/>
    <w:rsid w:val="000D61DB"/>
    <w:rsid w:val="000D65F3"/>
    <w:rsid w:val="000D6DE1"/>
    <w:rsid w:val="000D6E35"/>
    <w:rsid w:val="000D7350"/>
    <w:rsid w:val="000D768F"/>
    <w:rsid w:val="000D7746"/>
    <w:rsid w:val="000D785F"/>
    <w:rsid w:val="000D7B0A"/>
    <w:rsid w:val="000E0CF7"/>
    <w:rsid w:val="000E0D0B"/>
    <w:rsid w:val="000E0DCB"/>
    <w:rsid w:val="000E1064"/>
    <w:rsid w:val="000E155B"/>
    <w:rsid w:val="000E17A3"/>
    <w:rsid w:val="000E1D2F"/>
    <w:rsid w:val="000E2081"/>
    <w:rsid w:val="000E2723"/>
    <w:rsid w:val="000E2A54"/>
    <w:rsid w:val="000E31A4"/>
    <w:rsid w:val="000E36BB"/>
    <w:rsid w:val="000E379B"/>
    <w:rsid w:val="000E3D4B"/>
    <w:rsid w:val="000E3F7C"/>
    <w:rsid w:val="000E4210"/>
    <w:rsid w:val="000E4724"/>
    <w:rsid w:val="000E49B3"/>
    <w:rsid w:val="000E4A29"/>
    <w:rsid w:val="000E5004"/>
    <w:rsid w:val="000E51EF"/>
    <w:rsid w:val="000E523E"/>
    <w:rsid w:val="000E53D9"/>
    <w:rsid w:val="000E586D"/>
    <w:rsid w:val="000E6275"/>
    <w:rsid w:val="000E633F"/>
    <w:rsid w:val="000E6349"/>
    <w:rsid w:val="000E68DE"/>
    <w:rsid w:val="000E6DA5"/>
    <w:rsid w:val="000E6E5B"/>
    <w:rsid w:val="000E6F03"/>
    <w:rsid w:val="000E7403"/>
    <w:rsid w:val="000E758C"/>
    <w:rsid w:val="000E7A33"/>
    <w:rsid w:val="000F0018"/>
    <w:rsid w:val="000F00BF"/>
    <w:rsid w:val="000F077F"/>
    <w:rsid w:val="000F0BA4"/>
    <w:rsid w:val="000F1217"/>
    <w:rsid w:val="000F1487"/>
    <w:rsid w:val="000F1516"/>
    <w:rsid w:val="000F1969"/>
    <w:rsid w:val="000F1BBC"/>
    <w:rsid w:val="000F1C8B"/>
    <w:rsid w:val="000F1DE7"/>
    <w:rsid w:val="000F23F0"/>
    <w:rsid w:val="000F276B"/>
    <w:rsid w:val="000F2F5A"/>
    <w:rsid w:val="000F3301"/>
    <w:rsid w:val="000F3782"/>
    <w:rsid w:val="000F3898"/>
    <w:rsid w:val="000F3981"/>
    <w:rsid w:val="000F3B10"/>
    <w:rsid w:val="000F3B66"/>
    <w:rsid w:val="000F3CBD"/>
    <w:rsid w:val="000F42D3"/>
    <w:rsid w:val="000F4855"/>
    <w:rsid w:val="000F4A43"/>
    <w:rsid w:val="000F4BB6"/>
    <w:rsid w:val="000F5274"/>
    <w:rsid w:val="000F5519"/>
    <w:rsid w:val="000F582C"/>
    <w:rsid w:val="000F5B3A"/>
    <w:rsid w:val="000F600C"/>
    <w:rsid w:val="000F6037"/>
    <w:rsid w:val="000F613E"/>
    <w:rsid w:val="000F64E0"/>
    <w:rsid w:val="000F65B3"/>
    <w:rsid w:val="000F69CB"/>
    <w:rsid w:val="000F6A38"/>
    <w:rsid w:val="000F6F09"/>
    <w:rsid w:val="000F6F86"/>
    <w:rsid w:val="000F70BF"/>
    <w:rsid w:val="000F77C2"/>
    <w:rsid w:val="000F7B43"/>
    <w:rsid w:val="000F7BC0"/>
    <w:rsid w:val="000F7BC2"/>
    <w:rsid w:val="000F7CBE"/>
    <w:rsid w:val="00100BEF"/>
    <w:rsid w:val="00100DC0"/>
    <w:rsid w:val="00100F91"/>
    <w:rsid w:val="00101172"/>
    <w:rsid w:val="0010180F"/>
    <w:rsid w:val="00101E20"/>
    <w:rsid w:val="00101FE5"/>
    <w:rsid w:val="001020A2"/>
    <w:rsid w:val="00102A84"/>
    <w:rsid w:val="00102DEF"/>
    <w:rsid w:val="00102F6A"/>
    <w:rsid w:val="00103974"/>
    <w:rsid w:val="001039C4"/>
    <w:rsid w:val="00103A04"/>
    <w:rsid w:val="00103D16"/>
    <w:rsid w:val="0010442B"/>
    <w:rsid w:val="0010491C"/>
    <w:rsid w:val="00104E3B"/>
    <w:rsid w:val="00105181"/>
    <w:rsid w:val="001055A7"/>
    <w:rsid w:val="001057BE"/>
    <w:rsid w:val="00105898"/>
    <w:rsid w:val="00105906"/>
    <w:rsid w:val="00105A6F"/>
    <w:rsid w:val="00105EC4"/>
    <w:rsid w:val="00106ACC"/>
    <w:rsid w:val="00106CE3"/>
    <w:rsid w:val="00107119"/>
    <w:rsid w:val="00107317"/>
    <w:rsid w:val="001073F4"/>
    <w:rsid w:val="00107403"/>
    <w:rsid w:val="001075C7"/>
    <w:rsid w:val="0010765A"/>
    <w:rsid w:val="001078BB"/>
    <w:rsid w:val="00107A74"/>
    <w:rsid w:val="00107B75"/>
    <w:rsid w:val="00107E5E"/>
    <w:rsid w:val="00107F56"/>
    <w:rsid w:val="001100C6"/>
    <w:rsid w:val="00110163"/>
    <w:rsid w:val="00110BCC"/>
    <w:rsid w:val="00110C07"/>
    <w:rsid w:val="00110C0F"/>
    <w:rsid w:val="00110C88"/>
    <w:rsid w:val="0011102E"/>
    <w:rsid w:val="0011105D"/>
    <w:rsid w:val="00111147"/>
    <w:rsid w:val="00111196"/>
    <w:rsid w:val="001113E3"/>
    <w:rsid w:val="001114C8"/>
    <w:rsid w:val="001115D0"/>
    <w:rsid w:val="001120A7"/>
    <w:rsid w:val="001121D9"/>
    <w:rsid w:val="00112243"/>
    <w:rsid w:val="00112317"/>
    <w:rsid w:val="001127B3"/>
    <w:rsid w:val="001129FB"/>
    <w:rsid w:val="00112BA6"/>
    <w:rsid w:val="00112BD7"/>
    <w:rsid w:val="00112CC2"/>
    <w:rsid w:val="00112DC3"/>
    <w:rsid w:val="0011312A"/>
    <w:rsid w:val="0011315B"/>
    <w:rsid w:val="001138C6"/>
    <w:rsid w:val="00113A06"/>
    <w:rsid w:val="00113E80"/>
    <w:rsid w:val="00113ED4"/>
    <w:rsid w:val="00114000"/>
    <w:rsid w:val="001144B1"/>
    <w:rsid w:val="001145A4"/>
    <w:rsid w:val="0011466D"/>
    <w:rsid w:val="0011467E"/>
    <w:rsid w:val="0011498D"/>
    <w:rsid w:val="00114B87"/>
    <w:rsid w:val="00114C17"/>
    <w:rsid w:val="00114FC7"/>
    <w:rsid w:val="001157BE"/>
    <w:rsid w:val="00115F8C"/>
    <w:rsid w:val="00115FA9"/>
    <w:rsid w:val="001164F4"/>
    <w:rsid w:val="0011666E"/>
    <w:rsid w:val="0011682B"/>
    <w:rsid w:val="0011692A"/>
    <w:rsid w:val="00116D5A"/>
    <w:rsid w:val="00116E1B"/>
    <w:rsid w:val="00116FC7"/>
    <w:rsid w:val="00117001"/>
    <w:rsid w:val="0011704A"/>
    <w:rsid w:val="00117899"/>
    <w:rsid w:val="00117EC3"/>
    <w:rsid w:val="0012023E"/>
    <w:rsid w:val="00120310"/>
    <w:rsid w:val="00120318"/>
    <w:rsid w:val="00120508"/>
    <w:rsid w:val="001206E3"/>
    <w:rsid w:val="001207BC"/>
    <w:rsid w:val="001208E4"/>
    <w:rsid w:val="001208F0"/>
    <w:rsid w:val="00120DD3"/>
    <w:rsid w:val="00121066"/>
    <w:rsid w:val="00121151"/>
    <w:rsid w:val="00122174"/>
    <w:rsid w:val="0012230F"/>
    <w:rsid w:val="00122370"/>
    <w:rsid w:val="001223F5"/>
    <w:rsid w:val="00122437"/>
    <w:rsid w:val="001224DC"/>
    <w:rsid w:val="001229BD"/>
    <w:rsid w:val="00122C03"/>
    <w:rsid w:val="001234CB"/>
    <w:rsid w:val="001239EE"/>
    <w:rsid w:val="00123B98"/>
    <w:rsid w:val="00123D13"/>
    <w:rsid w:val="001242AF"/>
    <w:rsid w:val="001244F7"/>
    <w:rsid w:val="0012455D"/>
    <w:rsid w:val="001245BB"/>
    <w:rsid w:val="00124639"/>
    <w:rsid w:val="00125025"/>
    <w:rsid w:val="0012528A"/>
    <w:rsid w:val="00125466"/>
    <w:rsid w:val="0012547A"/>
    <w:rsid w:val="00125532"/>
    <w:rsid w:val="0012562A"/>
    <w:rsid w:val="001259E5"/>
    <w:rsid w:val="00125CF2"/>
    <w:rsid w:val="00125E7C"/>
    <w:rsid w:val="00125F12"/>
    <w:rsid w:val="001260C5"/>
    <w:rsid w:val="00126193"/>
    <w:rsid w:val="001262FD"/>
    <w:rsid w:val="00126456"/>
    <w:rsid w:val="001265AB"/>
    <w:rsid w:val="001266A5"/>
    <w:rsid w:val="0012684F"/>
    <w:rsid w:val="001268EC"/>
    <w:rsid w:val="0012744B"/>
    <w:rsid w:val="00127591"/>
    <w:rsid w:val="0012767D"/>
    <w:rsid w:val="0012797D"/>
    <w:rsid w:val="00127D65"/>
    <w:rsid w:val="00130758"/>
    <w:rsid w:val="00130888"/>
    <w:rsid w:val="00130CAC"/>
    <w:rsid w:val="00130CB0"/>
    <w:rsid w:val="00131135"/>
    <w:rsid w:val="0013115E"/>
    <w:rsid w:val="001314ED"/>
    <w:rsid w:val="00131639"/>
    <w:rsid w:val="001317AB"/>
    <w:rsid w:val="00131AAC"/>
    <w:rsid w:val="00131CCD"/>
    <w:rsid w:val="001324BB"/>
    <w:rsid w:val="00132A5C"/>
    <w:rsid w:val="00132C25"/>
    <w:rsid w:val="00133A30"/>
    <w:rsid w:val="00133BFD"/>
    <w:rsid w:val="00133CAD"/>
    <w:rsid w:val="001343E9"/>
    <w:rsid w:val="001346F2"/>
    <w:rsid w:val="00134BD8"/>
    <w:rsid w:val="00134E7C"/>
    <w:rsid w:val="00135077"/>
    <w:rsid w:val="001351AF"/>
    <w:rsid w:val="001352F1"/>
    <w:rsid w:val="00135537"/>
    <w:rsid w:val="00135C93"/>
    <w:rsid w:val="00135E31"/>
    <w:rsid w:val="001360F2"/>
    <w:rsid w:val="0013634D"/>
    <w:rsid w:val="00136865"/>
    <w:rsid w:val="00136A91"/>
    <w:rsid w:val="00136C9C"/>
    <w:rsid w:val="00136D0F"/>
    <w:rsid w:val="00136F80"/>
    <w:rsid w:val="00136F94"/>
    <w:rsid w:val="0013705F"/>
    <w:rsid w:val="0013739D"/>
    <w:rsid w:val="001375AE"/>
    <w:rsid w:val="001378FE"/>
    <w:rsid w:val="00137A3F"/>
    <w:rsid w:val="00137BB5"/>
    <w:rsid w:val="001400CF"/>
    <w:rsid w:val="0014053F"/>
    <w:rsid w:val="001405FE"/>
    <w:rsid w:val="001407E0"/>
    <w:rsid w:val="001408C7"/>
    <w:rsid w:val="0014094E"/>
    <w:rsid w:val="001409BE"/>
    <w:rsid w:val="00140D3E"/>
    <w:rsid w:val="00140D5F"/>
    <w:rsid w:val="00140F53"/>
    <w:rsid w:val="00141747"/>
    <w:rsid w:val="00141831"/>
    <w:rsid w:val="00141978"/>
    <w:rsid w:val="00141CF2"/>
    <w:rsid w:val="00141DEA"/>
    <w:rsid w:val="00142312"/>
    <w:rsid w:val="00142AE6"/>
    <w:rsid w:val="00142DC2"/>
    <w:rsid w:val="001430FD"/>
    <w:rsid w:val="001433DA"/>
    <w:rsid w:val="00144AEB"/>
    <w:rsid w:val="00144B31"/>
    <w:rsid w:val="00144FDF"/>
    <w:rsid w:val="00145263"/>
    <w:rsid w:val="001455D7"/>
    <w:rsid w:val="0014579E"/>
    <w:rsid w:val="001459C9"/>
    <w:rsid w:val="00145D1F"/>
    <w:rsid w:val="00146489"/>
    <w:rsid w:val="00146751"/>
    <w:rsid w:val="001471FD"/>
    <w:rsid w:val="00147473"/>
    <w:rsid w:val="00147744"/>
    <w:rsid w:val="00147897"/>
    <w:rsid w:val="00147C30"/>
    <w:rsid w:val="00150087"/>
    <w:rsid w:val="0015087F"/>
    <w:rsid w:val="00150ADF"/>
    <w:rsid w:val="00150FF7"/>
    <w:rsid w:val="001516CD"/>
    <w:rsid w:val="0015173F"/>
    <w:rsid w:val="00151A23"/>
    <w:rsid w:val="001521FE"/>
    <w:rsid w:val="001522CA"/>
    <w:rsid w:val="001523B5"/>
    <w:rsid w:val="00152400"/>
    <w:rsid w:val="00152676"/>
    <w:rsid w:val="00152AC5"/>
    <w:rsid w:val="00152DBD"/>
    <w:rsid w:val="00153930"/>
    <w:rsid w:val="00153F04"/>
    <w:rsid w:val="00153FD9"/>
    <w:rsid w:val="001544DF"/>
    <w:rsid w:val="00154AA4"/>
    <w:rsid w:val="0015576D"/>
    <w:rsid w:val="00155AE1"/>
    <w:rsid w:val="00155D65"/>
    <w:rsid w:val="00155DB9"/>
    <w:rsid w:val="00155EC7"/>
    <w:rsid w:val="00155EF9"/>
    <w:rsid w:val="00156270"/>
    <w:rsid w:val="00156463"/>
    <w:rsid w:val="00156493"/>
    <w:rsid w:val="00157412"/>
    <w:rsid w:val="001578E1"/>
    <w:rsid w:val="00157A94"/>
    <w:rsid w:val="00157ACA"/>
    <w:rsid w:val="00157B90"/>
    <w:rsid w:val="00157D84"/>
    <w:rsid w:val="00160016"/>
    <w:rsid w:val="001601CB"/>
    <w:rsid w:val="001602C9"/>
    <w:rsid w:val="001606E2"/>
    <w:rsid w:val="00160846"/>
    <w:rsid w:val="001609EC"/>
    <w:rsid w:val="00160B39"/>
    <w:rsid w:val="00160D20"/>
    <w:rsid w:val="00160DDB"/>
    <w:rsid w:val="001610B6"/>
    <w:rsid w:val="00161498"/>
    <w:rsid w:val="001616BD"/>
    <w:rsid w:val="001619AF"/>
    <w:rsid w:val="00161FAC"/>
    <w:rsid w:val="0016213C"/>
    <w:rsid w:val="00162BE8"/>
    <w:rsid w:val="0016309E"/>
    <w:rsid w:val="0016324B"/>
    <w:rsid w:val="00163299"/>
    <w:rsid w:val="0016335C"/>
    <w:rsid w:val="001636C9"/>
    <w:rsid w:val="00163747"/>
    <w:rsid w:val="0016394C"/>
    <w:rsid w:val="0016402A"/>
    <w:rsid w:val="001642CB"/>
    <w:rsid w:val="00164308"/>
    <w:rsid w:val="00164746"/>
    <w:rsid w:val="001649D1"/>
    <w:rsid w:val="00164C2C"/>
    <w:rsid w:val="00164D6C"/>
    <w:rsid w:val="00164E34"/>
    <w:rsid w:val="00164F60"/>
    <w:rsid w:val="00165463"/>
    <w:rsid w:val="00165528"/>
    <w:rsid w:val="00165AC1"/>
    <w:rsid w:val="00165F15"/>
    <w:rsid w:val="00166125"/>
    <w:rsid w:val="001661A0"/>
    <w:rsid w:val="00166390"/>
    <w:rsid w:val="00166599"/>
    <w:rsid w:val="00166883"/>
    <w:rsid w:val="001668BF"/>
    <w:rsid w:val="00166EAB"/>
    <w:rsid w:val="00166FAF"/>
    <w:rsid w:val="00166FFB"/>
    <w:rsid w:val="001672E6"/>
    <w:rsid w:val="001672F0"/>
    <w:rsid w:val="00167397"/>
    <w:rsid w:val="00167463"/>
    <w:rsid w:val="00167544"/>
    <w:rsid w:val="00167C88"/>
    <w:rsid w:val="00167E00"/>
    <w:rsid w:val="00167E02"/>
    <w:rsid w:val="001700C0"/>
    <w:rsid w:val="001708A8"/>
    <w:rsid w:val="00170AB7"/>
    <w:rsid w:val="00170AEA"/>
    <w:rsid w:val="00170E0F"/>
    <w:rsid w:val="00170E77"/>
    <w:rsid w:val="00170E98"/>
    <w:rsid w:val="00170F86"/>
    <w:rsid w:val="00171035"/>
    <w:rsid w:val="001713A9"/>
    <w:rsid w:val="0017143A"/>
    <w:rsid w:val="00171611"/>
    <w:rsid w:val="0017180E"/>
    <w:rsid w:val="00171A18"/>
    <w:rsid w:val="00171D22"/>
    <w:rsid w:val="00171ED7"/>
    <w:rsid w:val="001728FF"/>
    <w:rsid w:val="00172920"/>
    <w:rsid w:val="00172C82"/>
    <w:rsid w:val="00173298"/>
    <w:rsid w:val="0017346A"/>
    <w:rsid w:val="0017367D"/>
    <w:rsid w:val="00173991"/>
    <w:rsid w:val="00173DA2"/>
    <w:rsid w:val="00173F95"/>
    <w:rsid w:val="0017471F"/>
    <w:rsid w:val="00174729"/>
    <w:rsid w:val="00174879"/>
    <w:rsid w:val="00174DED"/>
    <w:rsid w:val="001752D9"/>
    <w:rsid w:val="0017599C"/>
    <w:rsid w:val="00175F95"/>
    <w:rsid w:val="0017699C"/>
    <w:rsid w:val="00176A7A"/>
    <w:rsid w:val="001771B3"/>
    <w:rsid w:val="001775A1"/>
    <w:rsid w:val="00177620"/>
    <w:rsid w:val="00177662"/>
    <w:rsid w:val="00177933"/>
    <w:rsid w:val="00177DA5"/>
    <w:rsid w:val="00177EBE"/>
    <w:rsid w:val="00180183"/>
    <w:rsid w:val="001803DB"/>
    <w:rsid w:val="00180695"/>
    <w:rsid w:val="00180696"/>
    <w:rsid w:val="00180D16"/>
    <w:rsid w:val="00180D48"/>
    <w:rsid w:val="00180DC7"/>
    <w:rsid w:val="00181D97"/>
    <w:rsid w:val="001820C6"/>
    <w:rsid w:val="001820FA"/>
    <w:rsid w:val="00182703"/>
    <w:rsid w:val="0018298E"/>
    <w:rsid w:val="00182C64"/>
    <w:rsid w:val="00182F52"/>
    <w:rsid w:val="001837DD"/>
    <w:rsid w:val="00183AF4"/>
    <w:rsid w:val="00183D48"/>
    <w:rsid w:val="00183FFF"/>
    <w:rsid w:val="00184097"/>
    <w:rsid w:val="001840D0"/>
    <w:rsid w:val="0018424E"/>
    <w:rsid w:val="0018432D"/>
    <w:rsid w:val="001844FB"/>
    <w:rsid w:val="001849CC"/>
    <w:rsid w:val="00184C58"/>
    <w:rsid w:val="00184E38"/>
    <w:rsid w:val="001851A5"/>
    <w:rsid w:val="00185405"/>
    <w:rsid w:val="00185A62"/>
    <w:rsid w:val="00185C12"/>
    <w:rsid w:val="00186306"/>
    <w:rsid w:val="0018656D"/>
    <w:rsid w:val="00186A1C"/>
    <w:rsid w:val="00186F08"/>
    <w:rsid w:val="0018761F"/>
    <w:rsid w:val="00187A76"/>
    <w:rsid w:val="00187C74"/>
    <w:rsid w:val="0019005B"/>
    <w:rsid w:val="0019046F"/>
    <w:rsid w:val="001904BC"/>
    <w:rsid w:val="001905EA"/>
    <w:rsid w:val="0019101E"/>
    <w:rsid w:val="001913A9"/>
    <w:rsid w:val="00191C71"/>
    <w:rsid w:val="00191E1C"/>
    <w:rsid w:val="0019204A"/>
    <w:rsid w:val="00192183"/>
    <w:rsid w:val="00192516"/>
    <w:rsid w:val="001926AF"/>
    <w:rsid w:val="001928D3"/>
    <w:rsid w:val="00192CD1"/>
    <w:rsid w:val="00192D85"/>
    <w:rsid w:val="00193184"/>
    <w:rsid w:val="00193222"/>
    <w:rsid w:val="001933BE"/>
    <w:rsid w:val="0019416C"/>
    <w:rsid w:val="00194929"/>
    <w:rsid w:val="00195498"/>
    <w:rsid w:val="00195587"/>
    <w:rsid w:val="0019558D"/>
    <w:rsid w:val="00195F3E"/>
    <w:rsid w:val="0019678F"/>
    <w:rsid w:val="00196DA5"/>
    <w:rsid w:val="00197971"/>
    <w:rsid w:val="00197A21"/>
    <w:rsid w:val="00197A5F"/>
    <w:rsid w:val="00197B5B"/>
    <w:rsid w:val="00197C7D"/>
    <w:rsid w:val="00197CA4"/>
    <w:rsid w:val="00197E79"/>
    <w:rsid w:val="001A0160"/>
    <w:rsid w:val="001A06B1"/>
    <w:rsid w:val="001A07F5"/>
    <w:rsid w:val="001A0883"/>
    <w:rsid w:val="001A17C1"/>
    <w:rsid w:val="001A181E"/>
    <w:rsid w:val="001A2AA1"/>
    <w:rsid w:val="001A2C9F"/>
    <w:rsid w:val="001A2D27"/>
    <w:rsid w:val="001A2D46"/>
    <w:rsid w:val="001A2F74"/>
    <w:rsid w:val="001A2FDA"/>
    <w:rsid w:val="001A3079"/>
    <w:rsid w:val="001A3768"/>
    <w:rsid w:val="001A395D"/>
    <w:rsid w:val="001A3D49"/>
    <w:rsid w:val="001A3EB6"/>
    <w:rsid w:val="001A4747"/>
    <w:rsid w:val="001A49BA"/>
    <w:rsid w:val="001A4C90"/>
    <w:rsid w:val="001A4D95"/>
    <w:rsid w:val="001A4EA0"/>
    <w:rsid w:val="001A547B"/>
    <w:rsid w:val="001A5545"/>
    <w:rsid w:val="001A5DD4"/>
    <w:rsid w:val="001A6083"/>
    <w:rsid w:val="001A60FA"/>
    <w:rsid w:val="001A651C"/>
    <w:rsid w:val="001A698E"/>
    <w:rsid w:val="001A6A7D"/>
    <w:rsid w:val="001A6C98"/>
    <w:rsid w:val="001A6D09"/>
    <w:rsid w:val="001A6DA5"/>
    <w:rsid w:val="001A735A"/>
    <w:rsid w:val="001A745C"/>
    <w:rsid w:val="001A74F5"/>
    <w:rsid w:val="001A78F3"/>
    <w:rsid w:val="001B02C1"/>
    <w:rsid w:val="001B02C6"/>
    <w:rsid w:val="001B0860"/>
    <w:rsid w:val="001B08BD"/>
    <w:rsid w:val="001B0911"/>
    <w:rsid w:val="001B09DF"/>
    <w:rsid w:val="001B0A96"/>
    <w:rsid w:val="001B0C30"/>
    <w:rsid w:val="001B0C3C"/>
    <w:rsid w:val="001B0CB8"/>
    <w:rsid w:val="001B0FCC"/>
    <w:rsid w:val="001B12A5"/>
    <w:rsid w:val="001B1504"/>
    <w:rsid w:val="001B1688"/>
    <w:rsid w:val="001B1A75"/>
    <w:rsid w:val="001B1D5E"/>
    <w:rsid w:val="001B1E2E"/>
    <w:rsid w:val="001B29EC"/>
    <w:rsid w:val="001B2B3D"/>
    <w:rsid w:val="001B2EF7"/>
    <w:rsid w:val="001B2EFD"/>
    <w:rsid w:val="001B2FDE"/>
    <w:rsid w:val="001B350B"/>
    <w:rsid w:val="001B379A"/>
    <w:rsid w:val="001B38D0"/>
    <w:rsid w:val="001B3C46"/>
    <w:rsid w:val="001B3D27"/>
    <w:rsid w:val="001B3F93"/>
    <w:rsid w:val="001B40E6"/>
    <w:rsid w:val="001B44B2"/>
    <w:rsid w:val="001B4721"/>
    <w:rsid w:val="001B4B34"/>
    <w:rsid w:val="001B4DB5"/>
    <w:rsid w:val="001B4F9D"/>
    <w:rsid w:val="001B506A"/>
    <w:rsid w:val="001B509F"/>
    <w:rsid w:val="001B5283"/>
    <w:rsid w:val="001B5369"/>
    <w:rsid w:val="001B5391"/>
    <w:rsid w:val="001B605F"/>
    <w:rsid w:val="001B667B"/>
    <w:rsid w:val="001B6784"/>
    <w:rsid w:val="001B68A8"/>
    <w:rsid w:val="001B6B1C"/>
    <w:rsid w:val="001B73A9"/>
    <w:rsid w:val="001B774C"/>
    <w:rsid w:val="001B7A97"/>
    <w:rsid w:val="001B7D6E"/>
    <w:rsid w:val="001B7FA8"/>
    <w:rsid w:val="001C05F1"/>
    <w:rsid w:val="001C0942"/>
    <w:rsid w:val="001C09E7"/>
    <w:rsid w:val="001C0CB5"/>
    <w:rsid w:val="001C0CBD"/>
    <w:rsid w:val="001C0DE0"/>
    <w:rsid w:val="001C1227"/>
    <w:rsid w:val="001C13CD"/>
    <w:rsid w:val="001C147C"/>
    <w:rsid w:val="001C15B2"/>
    <w:rsid w:val="001C1E8D"/>
    <w:rsid w:val="001C1FF9"/>
    <w:rsid w:val="001C21DE"/>
    <w:rsid w:val="001C229C"/>
    <w:rsid w:val="001C244E"/>
    <w:rsid w:val="001C247E"/>
    <w:rsid w:val="001C24B8"/>
    <w:rsid w:val="001C27A4"/>
    <w:rsid w:val="001C292E"/>
    <w:rsid w:val="001C2A38"/>
    <w:rsid w:val="001C2CA0"/>
    <w:rsid w:val="001C2F8D"/>
    <w:rsid w:val="001C3007"/>
    <w:rsid w:val="001C3153"/>
    <w:rsid w:val="001C35CA"/>
    <w:rsid w:val="001C3607"/>
    <w:rsid w:val="001C387D"/>
    <w:rsid w:val="001C3A8B"/>
    <w:rsid w:val="001C3A94"/>
    <w:rsid w:val="001C3C58"/>
    <w:rsid w:val="001C3D0B"/>
    <w:rsid w:val="001C3E05"/>
    <w:rsid w:val="001C4127"/>
    <w:rsid w:val="001C41C2"/>
    <w:rsid w:val="001C42F4"/>
    <w:rsid w:val="001C4710"/>
    <w:rsid w:val="001C48FA"/>
    <w:rsid w:val="001C49A7"/>
    <w:rsid w:val="001C49A9"/>
    <w:rsid w:val="001C5070"/>
    <w:rsid w:val="001C54AA"/>
    <w:rsid w:val="001C5E90"/>
    <w:rsid w:val="001C6407"/>
    <w:rsid w:val="001C648F"/>
    <w:rsid w:val="001C65F9"/>
    <w:rsid w:val="001C6725"/>
    <w:rsid w:val="001C6885"/>
    <w:rsid w:val="001C6AD2"/>
    <w:rsid w:val="001C6C78"/>
    <w:rsid w:val="001C7182"/>
    <w:rsid w:val="001C7717"/>
    <w:rsid w:val="001C779B"/>
    <w:rsid w:val="001C7C4C"/>
    <w:rsid w:val="001D016E"/>
    <w:rsid w:val="001D0501"/>
    <w:rsid w:val="001D0536"/>
    <w:rsid w:val="001D07E0"/>
    <w:rsid w:val="001D0EC1"/>
    <w:rsid w:val="001D10CF"/>
    <w:rsid w:val="001D1104"/>
    <w:rsid w:val="001D26D9"/>
    <w:rsid w:val="001D27E4"/>
    <w:rsid w:val="001D29A3"/>
    <w:rsid w:val="001D31D7"/>
    <w:rsid w:val="001D33FA"/>
    <w:rsid w:val="001D39B3"/>
    <w:rsid w:val="001D4288"/>
    <w:rsid w:val="001D43F4"/>
    <w:rsid w:val="001D49D7"/>
    <w:rsid w:val="001D4EA1"/>
    <w:rsid w:val="001D5242"/>
    <w:rsid w:val="001D52E5"/>
    <w:rsid w:val="001D53C9"/>
    <w:rsid w:val="001D53FA"/>
    <w:rsid w:val="001D55C0"/>
    <w:rsid w:val="001D5823"/>
    <w:rsid w:val="001D618B"/>
    <w:rsid w:val="001D65EE"/>
    <w:rsid w:val="001D6739"/>
    <w:rsid w:val="001D6A54"/>
    <w:rsid w:val="001D6DFB"/>
    <w:rsid w:val="001D6E33"/>
    <w:rsid w:val="001D7F20"/>
    <w:rsid w:val="001E009C"/>
    <w:rsid w:val="001E0314"/>
    <w:rsid w:val="001E0AC0"/>
    <w:rsid w:val="001E10EE"/>
    <w:rsid w:val="001E137F"/>
    <w:rsid w:val="001E1424"/>
    <w:rsid w:val="001E15FD"/>
    <w:rsid w:val="001E16C2"/>
    <w:rsid w:val="001E1B7C"/>
    <w:rsid w:val="001E1E98"/>
    <w:rsid w:val="001E2464"/>
    <w:rsid w:val="001E2733"/>
    <w:rsid w:val="001E28A6"/>
    <w:rsid w:val="001E3069"/>
    <w:rsid w:val="001E32F7"/>
    <w:rsid w:val="001E33A8"/>
    <w:rsid w:val="001E33C8"/>
    <w:rsid w:val="001E3A5B"/>
    <w:rsid w:val="001E3ED0"/>
    <w:rsid w:val="001E4799"/>
    <w:rsid w:val="001E4B9A"/>
    <w:rsid w:val="001E4ECA"/>
    <w:rsid w:val="001E4EED"/>
    <w:rsid w:val="001E4FC7"/>
    <w:rsid w:val="001E503E"/>
    <w:rsid w:val="001E504D"/>
    <w:rsid w:val="001E517B"/>
    <w:rsid w:val="001E551F"/>
    <w:rsid w:val="001E57E5"/>
    <w:rsid w:val="001E58B5"/>
    <w:rsid w:val="001E5F26"/>
    <w:rsid w:val="001E5F37"/>
    <w:rsid w:val="001E6183"/>
    <w:rsid w:val="001E61EA"/>
    <w:rsid w:val="001E61F3"/>
    <w:rsid w:val="001E661C"/>
    <w:rsid w:val="001E6884"/>
    <w:rsid w:val="001E6A37"/>
    <w:rsid w:val="001E6C29"/>
    <w:rsid w:val="001E6C38"/>
    <w:rsid w:val="001E6F97"/>
    <w:rsid w:val="001E702E"/>
    <w:rsid w:val="001E71B3"/>
    <w:rsid w:val="001E71C4"/>
    <w:rsid w:val="001E7763"/>
    <w:rsid w:val="001E7AAF"/>
    <w:rsid w:val="001E7AB8"/>
    <w:rsid w:val="001E7BAB"/>
    <w:rsid w:val="001E7C58"/>
    <w:rsid w:val="001E7FF6"/>
    <w:rsid w:val="001F03F3"/>
    <w:rsid w:val="001F0448"/>
    <w:rsid w:val="001F0533"/>
    <w:rsid w:val="001F0600"/>
    <w:rsid w:val="001F0774"/>
    <w:rsid w:val="001F09E1"/>
    <w:rsid w:val="001F128F"/>
    <w:rsid w:val="001F1EE1"/>
    <w:rsid w:val="001F256D"/>
    <w:rsid w:val="001F2767"/>
    <w:rsid w:val="001F29FE"/>
    <w:rsid w:val="001F2B52"/>
    <w:rsid w:val="001F2CAC"/>
    <w:rsid w:val="001F2DEB"/>
    <w:rsid w:val="001F39BC"/>
    <w:rsid w:val="001F3F78"/>
    <w:rsid w:val="001F445C"/>
    <w:rsid w:val="001F4691"/>
    <w:rsid w:val="001F4CBE"/>
    <w:rsid w:val="001F4DBF"/>
    <w:rsid w:val="001F51E7"/>
    <w:rsid w:val="001F555A"/>
    <w:rsid w:val="001F57E9"/>
    <w:rsid w:val="001F5E6B"/>
    <w:rsid w:val="001F61B6"/>
    <w:rsid w:val="001F6781"/>
    <w:rsid w:val="001F6C6A"/>
    <w:rsid w:val="001F6EC0"/>
    <w:rsid w:val="001F7121"/>
    <w:rsid w:val="001F7585"/>
    <w:rsid w:val="001F7BD3"/>
    <w:rsid w:val="001F7C80"/>
    <w:rsid w:val="001F7D6B"/>
    <w:rsid w:val="001F7DC7"/>
    <w:rsid w:val="001F7DFF"/>
    <w:rsid w:val="00200066"/>
    <w:rsid w:val="002003C0"/>
    <w:rsid w:val="002004C4"/>
    <w:rsid w:val="00200646"/>
    <w:rsid w:val="00200E29"/>
    <w:rsid w:val="00200E3B"/>
    <w:rsid w:val="0020119C"/>
    <w:rsid w:val="002013B7"/>
    <w:rsid w:val="0020169C"/>
    <w:rsid w:val="00201A5D"/>
    <w:rsid w:val="00201CA2"/>
    <w:rsid w:val="00201E58"/>
    <w:rsid w:val="0020271B"/>
    <w:rsid w:val="00202767"/>
    <w:rsid w:val="00202883"/>
    <w:rsid w:val="002028A3"/>
    <w:rsid w:val="00202A4F"/>
    <w:rsid w:val="00202B54"/>
    <w:rsid w:val="00202B8E"/>
    <w:rsid w:val="00202CA5"/>
    <w:rsid w:val="00202D4A"/>
    <w:rsid w:val="00203410"/>
    <w:rsid w:val="00203703"/>
    <w:rsid w:val="00203976"/>
    <w:rsid w:val="00203CFB"/>
    <w:rsid w:val="00203E8E"/>
    <w:rsid w:val="00203FD6"/>
    <w:rsid w:val="00204100"/>
    <w:rsid w:val="0020461E"/>
    <w:rsid w:val="00204AC6"/>
    <w:rsid w:val="00204CF0"/>
    <w:rsid w:val="00204E9D"/>
    <w:rsid w:val="002053C9"/>
    <w:rsid w:val="002056AB"/>
    <w:rsid w:val="002059E9"/>
    <w:rsid w:val="00205BBD"/>
    <w:rsid w:val="00205D77"/>
    <w:rsid w:val="0020643D"/>
    <w:rsid w:val="00206481"/>
    <w:rsid w:val="002067F5"/>
    <w:rsid w:val="002068DB"/>
    <w:rsid w:val="00206DA1"/>
    <w:rsid w:val="00207276"/>
    <w:rsid w:val="00207993"/>
    <w:rsid w:val="002079B4"/>
    <w:rsid w:val="00207E63"/>
    <w:rsid w:val="00210588"/>
    <w:rsid w:val="002108B5"/>
    <w:rsid w:val="002109FC"/>
    <w:rsid w:val="00210A6D"/>
    <w:rsid w:val="00210B8F"/>
    <w:rsid w:val="00210E78"/>
    <w:rsid w:val="0021103A"/>
    <w:rsid w:val="002110FC"/>
    <w:rsid w:val="002119FA"/>
    <w:rsid w:val="00211A06"/>
    <w:rsid w:val="00211B38"/>
    <w:rsid w:val="002125BA"/>
    <w:rsid w:val="00212655"/>
    <w:rsid w:val="0021285E"/>
    <w:rsid w:val="0021295F"/>
    <w:rsid w:val="00212C6B"/>
    <w:rsid w:val="00212EFA"/>
    <w:rsid w:val="0021308A"/>
    <w:rsid w:val="002136A7"/>
    <w:rsid w:val="00213CFF"/>
    <w:rsid w:val="00213E94"/>
    <w:rsid w:val="00214013"/>
    <w:rsid w:val="002140F3"/>
    <w:rsid w:val="00214619"/>
    <w:rsid w:val="002154FA"/>
    <w:rsid w:val="00215B93"/>
    <w:rsid w:val="0021625D"/>
    <w:rsid w:val="0021638A"/>
    <w:rsid w:val="002165E1"/>
    <w:rsid w:val="002167F9"/>
    <w:rsid w:val="00216A7F"/>
    <w:rsid w:val="00216BBB"/>
    <w:rsid w:val="00216CA6"/>
    <w:rsid w:val="002174EA"/>
    <w:rsid w:val="0022044C"/>
    <w:rsid w:val="00220D57"/>
    <w:rsid w:val="00220EBB"/>
    <w:rsid w:val="00220F4A"/>
    <w:rsid w:val="00221190"/>
    <w:rsid w:val="0022152D"/>
    <w:rsid w:val="00221812"/>
    <w:rsid w:val="002219E2"/>
    <w:rsid w:val="00221D67"/>
    <w:rsid w:val="00221F04"/>
    <w:rsid w:val="00221FC8"/>
    <w:rsid w:val="00222111"/>
    <w:rsid w:val="002229D7"/>
    <w:rsid w:val="00223015"/>
    <w:rsid w:val="00223193"/>
    <w:rsid w:val="002232BC"/>
    <w:rsid w:val="00223893"/>
    <w:rsid w:val="00223C74"/>
    <w:rsid w:val="00223C80"/>
    <w:rsid w:val="00223CA7"/>
    <w:rsid w:val="00223D43"/>
    <w:rsid w:val="00223EEA"/>
    <w:rsid w:val="00223FF2"/>
    <w:rsid w:val="0022400B"/>
    <w:rsid w:val="002248D9"/>
    <w:rsid w:val="00224BAA"/>
    <w:rsid w:val="00224C05"/>
    <w:rsid w:val="0022519D"/>
    <w:rsid w:val="00225794"/>
    <w:rsid w:val="00225D25"/>
    <w:rsid w:val="00225D97"/>
    <w:rsid w:val="0022658E"/>
    <w:rsid w:val="002267DA"/>
    <w:rsid w:val="002268F4"/>
    <w:rsid w:val="0022692D"/>
    <w:rsid w:val="00226DB6"/>
    <w:rsid w:val="00226ECB"/>
    <w:rsid w:val="002271B6"/>
    <w:rsid w:val="00227630"/>
    <w:rsid w:val="002276AD"/>
    <w:rsid w:val="00227B91"/>
    <w:rsid w:val="00227C77"/>
    <w:rsid w:val="0023011F"/>
    <w:rsid w:val="0023043C"/>
    <w:rsid w:val="00230F2F"/>
    <w:rsid w:val="00230FDD"/>
    <w:rsid w:val="00231202"/>
    <w:rsid w:val="0023139D"/>
    <w:rsid w:val="0023197B"/>
    <w:rsid w:val="00231DA0"/>
    <w:rsid w:val="002320D2"/>
    <w:rsid w:val="00232277"/>
    <w:rsid w:val="0023268E"/>
    <w:rsid w:val="002329D9"/>
    <w:rsid w:val="00232A7D"/>
    <w:rsid w:val="00232D65"/>
    <w:rsid w:val="002330B7"/>
    <w:rsid w:val="002330E4"/>
    <w:rsid w:val="00233846"/>
    <w:rsid w:val="0023454A"/>
    <w:rsid w:val="002349A7"/>
    <w:rsid w:val="00234B65"/>
    <w:rsid w:val="00234B90"/>
    <w:rsid w:val="00234F09"/>
    <w:rsid w:val="0023516D"/>
    <w:rsid w:val="0023553C"/>
    <w:rsid w:val="00235872"/>
    <w:rsid w:val="00235941"/>
    <w:rsid w:val="002359F5"/>
    <w:rsid w:val="00235ADF"/>
    <w:rsid w:val="00235F6B"/>
    <w:rsid w:val="00236309"/>
    <w:rsid w:val="002364E8"/>
    <w:rsid w:val="00236D74"/>
    <w:rsid w:val="00236E36"/>
    <w:rsid w:val="0023733C"/>
    <w:rsid w:val="0023765F"/>
    <w:rsid w:val="002376F2"/>
    <w:rsid w:val="00237910"/>
    <w:rsid w:val="002406F2"/>
    <w:rsid w:val="00240871"/>
    <w:rsid w:val="00240901"/>
    <w:rsid w:val="00240B30"/>
    <w:rsid w:val="00240D68"/>
    <w:rsid w:val="00240F38"/>
    <w:rsid w:val="00240F89"/>
    <w:rsid w:val="00240FE9"/>
    <w:rsid w:val="0024103C"/>
    <w:rsid w:val="002417D4"/>
    <w:rsid w:val="002419D1"/>
    <w:rsid w:val="00241BB7"/>
    <w:rsid w:val="0024285B"/>
    <w:rsid w:val="00242893"/>
    <w:rsid w:val="002431E7"/>
    <w:rsid w:val="0024361D"/>
    <w:rsid w:val="00243B0F"/>
    <w:rsid w:val="00243E6C"/>
    <w:rsid w:val="00243EB9"/>
    <w:rsid w:val="00243FAB"/>
    <w:rsid w:val="00244115"/>
    <w:rsid w:val="0024419D"/>
    <w:rsid w:val="002447BF"/>
    <w:rsid w:val="00245674"/>
    <w:rsid w:val="002460E8"/>
    <w:rsid w:val="002460EE"/>
    <w:rsid w:val="002467F5"/>
    <w:rsid w:val="0024698A"/>
    <w:rsid w:val="002469A6"/>
    <w:rsid w:val="00247054"/>
    <w:rsid w:val="00247152"/>
    <w:rsid w:val="002471D9"/>
    <w:rsid w:val="0024739E"/>
    <w:rsid w:val="00247843"/>
    <w:rsid w:val="00247993"/>
    <w:rsid w:val="00247AB5"/>
    <w:rsid w:val="00250059"/>
    <w:rsid w:val="0025042F"/>
    <w:rsid w:val="00250652"/>
    <w:rsid w:val="002509F4"/>
    <w:rsid w:val="00250AD7"/>
    <w:rsid w:val="00250EC9"/>
    <w:rsid w:val="00251960"/>
    <w:rsid w:val="00251AD7"/>
    <w:rsid w:val="00251FAF"/>
    <w:rsid w:val="002522E8"/>
    <w:rsid w:val="0025239D"/>
    <w:rsid w:val="00252540"/>
    <w:rsid w:val="002531E2"/>
    <w:rsid w:val="00253295"/>
    <w:rsid w:val="00253305"/>
    <w:rsid w:val="002536A2"/>
    <w:rsid w:val="00253796"/>
    <w:rsid w:val="00253995"/>
    <w:rsid w:val="002539A5"/>
    <w:rsid w:val="00253A95"/>
    <w:rsid w:val="00253AB0"/>
    <w:rsid w:val="00253D5D"/>
    <w:rsid w:val="00253F16"/>
    <w:rsid w:val="002540C7"/>
    <w:rsid w:val="00254340"/>
    <w:rsid w:val="002545A5"/>
    <w:rsid w:val="00254B9B"/>
    <w:rsid w:val="00254CFE"/>
    <w:rsid w:val="00254D68"/>
    <w:rsid w:val="00254E42"/>
    <w:rsid w:val="00254F09"/>
    <w:rsid w:val="002550D9"/>
    <w:rsid w:val="002553B4"/>
    <w:rsid w:val="002553EC"/>
    <w:rsid w:val="0025573A"/>
    <w:rsid w:val="00255BDF"/>
    <w:rsid w:val="00255C60"/>
    <w:rsid w:val="00255CF8"/>
    <w:rsid w:val="00255FEC"/>
    <w:rsid w:val="0025607D"/>
    <w:rsid w:val="0025625E"/>
    <w:rsid w:val="00256996"/>
    <w:rsid w:val="00256E8E"/>
    <w:rsid w:val="002571AC"/>
    <w:rsid w:val="002572B8"/>
    <w:rsid w:val="0025747E"/>
    <w:rsid w:val="00257683"/>
    <w:rsid w:val="002576FC"/>
    <w:rsid w:val="00257901"/>
    <w:rsid w:val="00257DE9"/>
    <w:rsid w:val="00260498"/>
    <w:rsid w:val="00260666"/>
    <w:rsid w:val="00260C52"/>
    <w:rsid w:val="00260F62"/>
    <w:rsid w:val="002611F0"/>
    <w:rsid w:val="002615DF"/>
    <w:rsid w:val="00261C3C"/>
    <w:rsid w:val="00261D6A"/>
    <w:rsid w:val="00261D9F"/>
    <w:rsid w:val="00261DBC"/>
    <w:rsid w:val="00261FA4"/>
    <w:rsid w:val="002621ED"/>
    <w:rsid w:val="00262445"/>
    <w:rsid w:val="002624A0"/>
    <w:rsid w:val="00262883"/>
    <w:rsid w:val="00263346"/>
    <w:rsid w:val="0026344A"/>
    <w:rsid w:val="00263AF8"/>
    <w:rsid w:val="00263DEC"/>
    <w:rsid w:val="00263FB5"/>
    <w:rsid w:val="00264329"/>
    <w:rsid w:val="00264CFC"/>
    <w:rsid w:val="00265023"/>
    <w:rsid w:val="0026532A"/>
    <w:rsid w:val="0026557F"/>
    <w:rsid w:val="00265610"/>
    <w:rsid w:val="00265691"/>
    <w:rsid w:val="00265BE2"/>
    <w:rsid w:val="00265E20"/>
    <w:rsid w:val="00265ED0"/>
    <w:rsid w:val="002666B5"/>
    <w:rsid w:val="002666E2"/>
    <w:rsid w:val="00266832"/>
    <w:rsid w:val="00266A05"/>
    <w:rsid w:val="00266DF1"/>
    <w:rsid w:val="002672D9"/>
    <w:rsid w:val="00267616"/>
    <w:rsid w:val="002676C0"/>
    <w:rsid w:val="0026793E"/>
    <w:rsid w:val="00267C84"/>
    <w:rsid w:val="00270100"/>
    <w:rsid w:val="00270544"/>
    <w:rsid w:val="00270C31"/>
    <w:rsid w:val="00270F3D"/>
    <w:rsid w:val="00270F80"/>
    <w:rsid w:val="002710A9"/>
    <w:rsid w:val="00271639"/>
    <w:rsid w:val="0027188A"/>
    <w:rsid w:val="002718A3"/>
    <w:rsid w:val="00271F40"/>
    <w:rsid w:val="002723C5"/>
    <w:rsid w:val="0027256D"/>
    <w:rsid w:val="00272600"/>
    <w:rsid w:val="00272A07"/>
    <w:rsid w:val="00273028"/>
    <w:rsid w:val="00273084"/>
    <w:rsid w:val="0027379C"/>
    <w:rsid w:val="002737EF"/>
    <w:rsid w:val="0027408F"/>
    <w:rsid w:val="002745EC"/>
    <w:rsid w:val="00274671"/>
    <w:rsid w:val="002749D2"/>
    <w:rsid w:val="00274C79"/>
    <w:rsid w:val="00274D89"/>
    <w:rsid w:val="00274EFD"/>
    <w:rsid w:val="00274F6A"/>
    <w:rsid w:val="0027507C"/>
    <w:rsid w:val="0027515C"/>
    <w:rsid w:val="0027515D"/>
    <w:rsid w:val="002752BC"/>
    <w:rsid w:val="002752FC"/>
    <w:rsid w:val="00275F42"/>
    <w:rsid w:val="00276261"/>
    <w:rsid w:val="002764F2"/>
    <w:rsid w:val="00276B8B"/>
    <w:rsid w:val="00276C65"/>
    <w:rsid w:val="00276D93"/>
    <w:rsid w:val="002771CB"/>
    <w:rsid w:val="002778AE"/>
    <w:rsid w:val="00277C3B"/>
    <w:rsid w:val="00277D33"/>
    <w:rsid w:val="00277D9D"/>
    <w:rsid w:val="00277E89"/>
    <w:rsid w:val="00280064"/>
    <w:rsid w:val="0028064F"/>
    <w:rsid w:val="002807AF"/>
    <w:rsid w:val="002809C5"/>
    <w:rsid w:val="002809ED"/>
    <w:rsid w:val="00280A6D"/>
    <w:rsid w:val="00280C3E"/>
    <w:rsid w:val="00280DAE"/>
    <w:rsid w:val="002810C0"/>
    <w:rsid w:val="00281135"/>
    <w:rsid w:val="0028147C"/>
    <w:rsid w:val="002818C6"/>
    <w:rsid w:val="00281A30"/>
    <w:rsid w:val="00282487"/>
    <w:rsid w:val="00282CF9"/>
    <w:rsid w:val="00283038"/>
    <w:rsid w:val="0028304D"/>
    <w:rsid w:val="002834E6"/>
    <w:rsid w:val="002835B2"/>
    <w:rsid w:val="002836D1"/>
    <w:rsid w:val="002837E8"/>
    <w:rsid w:val="00283BE0"/>
    <w:rsid w:val="00283CDF"/>
    <w:rsid w:val="00284067"/>
    <w:rsid w:val="0028449F"/>
    <w:rsid w:val="00284C34"/>
    <w:rsid w:val="00284F1C"/>
    <w:rsid w:val="00285091"/>
    <w:rsid w:val="002855F3"/>
    <w:rsid w:val="00285DA8"/>
    <w:rsid w:val="00285E9B"/>
    <w:rsid w:val="00285F10"/>
    <w:rsid w:val="00285FBF"/>
    <w:rsid w:val="002866D1"/>
    <w:rsid w:val="00286947"/>
    <w:rsid w:val="00286AAE"/>
    <w:rsid w:val="00286AE1"/>
    <w:rsid w:val="00286B48"/>
    <w:rsid w:val="00286D75"/>
    <w:rsid w:val="0028720E"/>
    <w:rsid w:val="002878CE"/>
    <w:rsid w:val="00287B74"/>
    <w:rsid w:val="0029050D"/>
    <w:rsid w:val="00290613"/>
    <w:rsid w:val="00290A09"/>
    <w:rsid w:val="00290ACD"/>
    <w:rsid w:val="00291066"/>
    <w:rsid w:val="00291557"/>
    <w:rsid w:val="00291947"/>
    <w:rsid w:val="00291A0A"/>
    <w:rsid w:val="002921FF"/>
    <w:rsid w:val="002923AE"/>
    <w:rsid w:val="002923FB"/>
    <w:rsid w:val="002929D1"/>
    <w:rsid w:val="00292CB6"/>
    <w:rsid w:val="00292E4A"/>
    <w:rsid w:val="00292EE9"/>
    <w:rsid w:val="00292F14"/>
    <w:rsid w:val="0029329D"/>
    <w:rsid w:val="002934B7"/>
    <w:rsid w:val="0029378B"/>
    <w:rsid w:val="00293988"/>
    <w:rsid w:val="002939DF"/>
    <w:rsid w:val="00293A2F"/>
    <w:rsid w:val="00293B51"/>
    <w:rsid w:val="00293C1B"/>
    <w:rsid w:val="00293C78"/>
    <w:rsid w:val="00293E36"/>
    <w:rsid w:val="00294F25"/>
    <w:rsid w:val="00295054"/>
    <w:rsid w:val="0029521E"/>
    <w:rsid w:val="002952B4"/>
    <w:rsid w:val="00295EC3"/>
    <w:rsid w:val="00295F40"/>
    <w:rsid w:val="00296440"/>
    <w:rsid w:val="002964A1"/>
    <w:rsid w:val="002964A3"/>
    <w:rsid w:val="00296584"/>
    <w:rsid w:val="00296C5E"/>
    <w:rsid w:val="00296C94"/>
    <w:rsid w:val="00296E1C"/>
    <w:rsid w:val="00296EBB"/>
    <w:rsid w:val="00296EFE"/>
    <w:rsid w:val="00297259"/>
    <w:rsid w:val="0029789C"/>
    <w:rsid w:val="00297AC0"/>
    <w:rsid w:val="00297D2D"/>
    <w:rsid w:val="00297D93"/>
    <w:rsid w:val="00297DFD"/>
    <w:rsid w:val="002A0017"/>
    <w:rsid w:val="002A004F"/>
    <w:rsid w:val="002A01BD"/>
    <w:rsid w:val="002A0A78"/>
    <w:rsid w:val="002A1F02"/>
    <w:rsid w:val="002A1F5E"/>
    <w:rsid w:val="002A2350"/>
    <w:rsid w:val="002A2603"/>
    <w:rsid w:val="002A2EB7"/>
    <w:rsid w:val="002A3149"/>
    <w:rsid w:val="002A33E2"/>
    <w:rsid w:val="002A3463"/>
    <w:rsid w:val="002A37B7"/>
    <w:rsid w:val="002A382D"/>
    <w:rsid w:val="002A3A16"/>
    <w:rsid w:val="002A4147"/>
    <w:rsid w:val="002A4605"/>
    <w:rsid w:val="002A4EA9"/>
    <w:rsid w:val="002A504E"/>
    <w:rsid w:val="002A5132"/>
    <w:rsid w:val="002A5B15"/>
    <w:rsid w:val="002A5D2A"/>
    <w:rsid w:val="002A6377"/>
    <w:rsid w:val="002A6499"/>
    <w:rsid w:val="002A6758"/>
    <w:rsid w:val="002A6FEC"/>
    <w:rsid w:val="002A74B9"/>
    <w:rsid w:val="002A74DB"/>
    <w:rsid w:val="002A7612"/>
    <w:rsid w:val="002A78AA"/>
    <w:rsid w:val="002B0455"/>
    <w:rsid w:val="002B079B"/>
    <w:rsid w:val="002B085E"/>
    <w:rsid w:val="002B08D8"/>
    <w:rsid w:val="002B0B70"/>
    <w:rsid w:val="002B0BB0"/>
    <w:rsid w:val="002B0D6C"/>
    <w:rsid w:val="002B1026"/>
    <w:rsid w:val="002B1348"/>
    <w:rsid w:val="002B158A"/>
    <w:rsid w:val="002B1886"/>
    <w:rsid w:val="002B1C62"/>
    <w:rsid w:val="002B1C66"/>
    <w:rsid w:val="002B1EAC"/>
    <w:rsid w:val="002B2150"/>
    <w:rsid w:val="002B24B0"/>
    <w:rsid w:val="002B25E1"/>
    <w:rsid w:val="002B2B84"/>
    <w:rsid w:val="002B330C"/>
    <w:rsid w:val="002B3616"/>
    <w:rsid w:val="002B3794"/>
    <w:rsid w:val="002B3C63"/>
    <w:rsid w:val="002B409A"/>
    <w:rsid w:val="002B4321"/>
    <w:rsid w:val="002B4404"/>
    <w:rsid w:val="002B48FF"/>
    <w:rsid w:val="002B52D5"/>
    <w:rsid w:val="002B52F0"/>
    <w:rsid w:val="002B542D"/>
    <w:rsid w:val="002B573D"/>
    <w:rsid w:val="002B5883"/>
    <w:rsid w:val="002B6429"/>
    <w:rsid w:val="002B6BA8"/>
    <w:rsid w:val="002B6BEA"/>
    <w:rsid w:val="002B6FE1"/>
    <w:rsid w:val="002B7181"/>
    <w:rsid w:val="002B7242"/>
    <w:rsid w:val="002B7403"/>
    <w:rsid w:val="002B7825"/>
    <w:rsid w:val="002B7992"/>
    <w:rsid w:val="002C0666"/>
    <w:rsid w:val="002C08D0"/>
    <w:rsid w:val="002C0B97"/>
    <w:rsid w:val="002C0D85"/>
    <w:rsid w:val="002C0E29"/>
    <w:rsid w:val="002C0F28"/>
    <w:rsid w:val="002C0FF7"/>
    <w:rsid w:val="002C137D"/>
    <w:rsid w:val="002C147E"/>
    <w:rsid w:val="002C1536"/>
    <w:rsid w:val="002C1C5C"/>
    <w:rsid w:val="002C1E2D"/>
    <w:rsid w:val="002C2473"/>
    <w:rsid w:val="002C25B3"/>
    <w:rsid w:val="002C2998"/>
    <w:rsid w:val="002C2AA9"/>
    <w:rsid w:val="002C2CCE"/>
    <w:rsid w:val="002C2FD6"/>
    <w:rsid w:val="002C3143"/>
    <w:rsid w:val="002C31C7"/>
    <w:rsid w:val="002C325B"/>
    <w:rsid w:val="002C353D"/>
    <w:rsid w:val="002C3828"/>
    <w:rsid w:val="002C3AA2"/>
    <w:rsid w:val="002C3F25"/>
    <w:rsid w:val="002C429D"/>
    <w:rsid w:val="002C42BA"/>
    <w:rsid w:val="002C4458"/>
    <w:rsid w:val="002C4527"/>
    <w:rsid w:val="002C4561"/>
    <w:rsid w:val="002C4741"/>
    <w:rsid w:val="002C4BB5"/>
    <w:rsid w:val="002C4C64"/>
    <w:rsid w:val="002C535B"/>
    <w:rsid w:val="002C549B"/>
    <w:rsid w:val="002C5544"/>
    <w:rsid w:val="002C57E5"/>
    <w:rsid w:val="002C5841"/>
    <w:rsid w:val="002C5B1D"/>
    <w:rsid w:val="002C6188"/>
    <w:rsid w:val="002C638A"/>
    <w:rsid w:val="002C644B"/>
    <w:rsid w:val="002C69CF"/>
    <w:rsid w:val="002C73B9"/>
    <w:rsid w:val="002C760C"/>
    <w:rsid w:val="002C77A3"/>
    <w:rsid w:val="002C77AB"/>
    <w:rsid w:val="002D00F8"/>
    <w:rsid w:val="002D02C4"/>
    <w:rsid w:val="002D0A8C"/>
    <w:rsid w:val="002D0BAA"/>
    <w:rsid w:val="002D0C58"/>
    <w:rsid w:val="002D0EFF"/>
    <w:rsid w:val="002D0FD8"/>
    <w:rsid w:val="002D1598"/>
    <w:rsid w:val="002D19D9"/>
    <w:rsid w:val="002D1E2E"/>
    <w:rsid w:val="002D2266"/>
    <w:rsid w:val="002D24B6"/>
    <w:rsid w:val="002D275E"/>
    <w:rsid w:val="002D27A9"/>
    <w:rsid w:val="002D2AC0"/>
    <w:rsid w:val="002D2AD8"/>
    <w:rsid w:val="002D2B5A"/>
    <w:rsid w:val="002D3053"/>
    <w:rsid w:val="002D3BA0"/>
    <w:rsid w:val="002D3C62"/>
    <w:rsid w:val="002D3CA9"/>
    <w:rsid w:val="002D4479"/>
    <w:rsid w:val="002D4BD4"/>
    <w:rsid w:val="002D557A"/>
    <w:rsid w:val="002D55C5"/>
    <w:rsid w:val="002D5634"/>
    <w:rsid w:val="002D5D24"/>
    <w:rsid w:val="002D60DD"/>
    <w:rsid w:val="002D62A8"/>
    <w:rsid w:val="002D65F6"/>
    <w:rsid w:val="002D66EF"/>
    <w:rsid w:val="002D68AD"/>
    <w:rsid w:val="002D6D43"/>
    <w:rsid w:val="002D749D"/>
    <w:rsid w:val="002D77C3"/>
    <w:rsid w:val="002D7F40"/>
    <w:rsid w:val="002E0378"/>
    <w:rsid w:val="002E0680"/>
    <w:rsid w:val="002E08CC"/>
    <w:rsid w:val="002E09CA"/>
    <w:rsid w:val="002E0C19"/>
    <w:rsid w:val="002E0C22"/>
    <w:rsid w:val="002E16C3"/>
    <w:rsid w:val="002E173E"/>
    <w:rsid w:val="002E18C7"/>
    <w:rsid w:val="002E1CDC"/>
    <w:rsid w:val="002E1D5E"/>
    <w:rsid w:val="002E222F"/>
    <w:rsid w:val="002E2585"/>
    <w:rsid w:val="002E26ED"/>
    <w:rsid w:val="002E2BF8"/>
    <w:rsid w:val="002E2C11"/>
    <w:rsid w:val="002E2C34"/>
    <w:rsid w:val="002E38AE"/>
    <w:rsid w:val="002E3A73"/>
    <w:rsid w:val="002E40E0"/>
    <w:rsid w:val="002E44D2"/>
    <w:rsid w:val="002E45DB"/>
    <w:rsid w:val="002E4D02"/>
    <w:rsid w:val="002E53C1"/>
    <w:rsid w:val="002E542F"/>
    <w:rsid w:val="002E5766"/>
    <w:rsid w:val="002E59F2"/>
    <w:rsid w:val="002E5BD6"/>
    <w:rsid w:val="002E5E4B"/>
    <w:rsid w:val="002E5F9C"/>
    <w:rsid w:val="002E6062"/>
    <w:rsid w:val="002E61E0"/>
    <w:rsid w:val="002E6300"/>
    <w:rsid w:val="002E65A6"/>
    <w:rsid w:val="002E6D10"/>
    <w:rsid w:val="002E71F5"/>
    <w:rsid w:val="002E7419"/>
    <w:rsid w:val="002E74A4"/>
    <w:rsid w:val="002E74E5"/>
    <w:rsid w:val="002E7650"/>
    <w:rsid w:val="002E7708"/>
    <w:rsid w:val="002E7713"/>
    <w:rsid w:val="002E77C1"/>
    <w:rsid w:val="002F020B"/>
    <w:rsid w:val="002F0AE5"/>
    <w:rsid w:val="002F0B87"/>
    <w:rsid w:val="002F0BFA"/>
    <w:rsid w:val="002F1169"/>
    <w:rsid w:val="002F1239"/>
    <w:rsid w:val="002F1B14"/>
    <w:rsid w:val="002F1CEB"/>
    <w:rsid w:val="002F234A"/>
    <w:rsid w:val="002F2D4A"/>
    <w:rsid w:val="002F3171"/>
    <w:rsid w:val="002F36DA"/>
    <w:rsid w:val="002F3E9A"/>
    <w:rsid w:val="002F3FA2"/>
    <w:rsid w:val="002F40F3"/>
    <w:rsid w:val="002F41DB"/>
    <w:rsid w:val="002F42DC"/>
    <w:rsid w:val="002F4623"/>
    <w:rsid w:val="002F46FC"/>
    <w:rsid w:val="002F4700"/>
    <w:rsid w:val="002F474F"/>
    <w:rsid w:val="002F4E40"/>
    <w:rsid w:val="002F50F7"/>
    <w:rsid w:val="002F5125"/>
    <w:rsid w:val="002F5187"/>
    <w:rsid w:val="002F51FA"/>
    <w:rsid w:val="002F54E5"/>
    <w:rsid w:val="002F5AC9"/>
    <w:rsid w:val="002F620B"/>
    <w:rsid w:val="002F6379"/>
    <w:rsid w:val="002F689C"/>
    <w:rsid w:val="002F6A24"/>
    <w:rsid w:val="002F70C9"/>
    <w:rsid w:val="002F7139"/>
    <w:rsid w:val="002F720B"/>
    <w:rsid w:val="002F721A"/>
    <w:rsid w:val="002F7895"/>
    <w:rsid w:val="002F78F2"/>
    <w:rsid w:val="002F7A07"/>
    <w:rsid w:val="003001A8"/>
    <w:rsid w:val="00300501"/>
    <w:rsid w:val="00300DC5"/>
    <w:rsid w:val="003011CC"/>
    <w:rsid w:val="0030158B"/>
    <w:rsid w:val="003016E8"/>
    <w:rsid w:val="00301811"/>
    <w:rsid w:val="00301CD4"/>
    <w:rsid w:val="00302545"/>
    <w:rsid w:val="00302856"/>
    <w:rsid w:val="003028A8"/>
    <w:rsid w:val="00302DCD"/>
    <w:rsid w:val="0030326E"/>
    <w:rsid w:val="00303951"/>
    <w:rsid w:val="003040B2"/>
    <w:rsid w:val="00304172"/>
    <w:rsid w:val="003047EC"/>
    <w:rsid w:val="00304CA8"/>
    <w:rsid w:val="0030514C"/>
    <w:rsid w:val="003057CA"/>
    <w:rsid w:val="003059F0"/>
    <w:rsid w:val="00305BFE"/>
    <w:rsid w:val="00305FD4"/>
    <w:rsid w:val="00306016"/>
    <w:rsid w:val="003062E0"/>
    <w:rsid w:val="00306455"/>
    <w:rsid w:val="00306C2C"/>
    <w:rsid w:val="00306EE5"/>
    <w:rsid w:val="003070DB"/>
    <w:rsid w:val="00307306"/>
    <w:rsid w:val="00307850"/>
    <w:rsid w:val="00307978"/>
    <w:rsid w:val="00310754"/>
    <w:rsid w:val="00310A68"/>
    <w:rsid w:val="00310B17"/>
    <w:rsid w:val="00311164"/>
    <w:rsid w:val="003114F5"/>
    <w:rsid w:val="00311BAD"/>
    <w:rsid w:val="00311F84"/>
    <w:rsid w:val="003122DF"/>
    <w:rsid w:val="0031297B"/>
    <w:rsid w:val="00312FE4"/>
    <w:rsid w:val="003130F9"/>
    <w:rsid w:val="003139E4"/>
    <w:rsid w:val="00313A30"/>
    <w:rsid w:val="00314423"/>
    <w:rsid w:val="0031483B"/>
    <w:rsid w:val="00314A6C"/>
    <w:rsid w:val="0031597C"/>
    <w:rsid w:val="00315BFF"/>
    <w:rsid w:val="00315C4A"/>
    <w:rsid w:val="00315CDB"/>
    <w:rsid w:val="0031636A"/>
    <w:rsid w:val="00316652"/>
    <w:rsid w:val="00316B3C"/>
    <w:rsid w:val="00316BB6"/>
    <w:rsid w:val="00316E15"/>
    <w:rsid w:val="0031701E"/>
    <w:rsid w:val="00317368"/>
    <w:rsid w:val="00317379"/>
    <w:rsid w:val="00317BF4"/>
    <w:rsid w:val="00317FB1"/>
    <w:rsid w:val="0032001E"/>
    <w:rsid w:val="003203DA"/>
    <w:rsid w:val="00320632"/>
    <w:rsid w:val="0032072D"/>
    <w:rsid w:val="003209EE"/>
    <w:rsid w:val="00320CA7"/>
    <w:rsid w:val="00320D00"/>
    <w:rsid w:val="00320D8B"/>
    <w:rsid w:val="00320FCA"/>
    <w:rsid w:val="00321537"/>
    <w:rsid w:val="0032161F"/>
    <w:rsid w:val="00321A0A"/>
    <w:rsid w:val="0032230E"/>
    <w:rsid w:val="0032232A"/>
    <w:rsid w:val="00322475"/>
    <w:rsid w:val="00322711"/>
    <w:rsid w:val="00322F7D"/>
    <w:rsid w:val="0032308D"/>
    <w:rsid w:val="0032340C"/>
    <w:rsid w:val="00323845"/>
    <w:rsid w:val="00323977"/>
    <w:rsid w:val="00323C09"/>
    <w:rsid w:val="00323C83"/>
    <w:rsid w:val="00323C94"/>
    <w:rsid w:val="00323DBD"/>
    <w:rsid w:val="00323FB7"/>
    <w:rsid w:val="003240CF"/>
    <w:rsid w:val="003240F2"/>
    <w:rsid w:val="003242BE"/>
    <w:rsid w:val="00324351"/>
    <w:rsid w:val="00324865"/>
    <w:rsid w:val="00324D3F"/>
    <w:rsid w:val="003255B0"/>
    <w:rsid w:val="00325849"/>
    <w:rsid w:val="003259C6"/>
    <w:rsid w:val="00325AB0"/>
    <w:rsid w:val="003260F8"/>
    <w:rsid w:val="003262B1"/>
    <w:rsid w:val="00326652"/>
    <w:rsid w:val="0032665A"/>
    <w:rsid w:val="00326D12"/>
    <w:rsid w:val="00326F49"/>
    <w:rsid w:val="00326FE5"/>
    <w:rsid w:val="0032703C"/>
    <w:rsid w:val="003275E0"/>
    <w:rsid w:val="00327C7F"/>
    <w:rsid w:val="00327CD8"/>
    <w:rsid w:val="00327D28"/>
    <w:rsid w:val="003308FD"/>
    <w:rsid w:val="00330C9E"/>
    <w:rsid w:val="00330E24"/>
    <w:rsid w:val="00330F72"/>
    <w:rsid w:val="00331213"/>
    <w:rsid w:val="003312DE"/>
    <w:rsid w:val="00331530"/>
    <w:rsid w:val="003316FC"/>
    <w:rsid w:val="00331C84"/>
    <w:rsid w:val="00331D36"/>
    <w:rsid w:val="0033212F"/>
    <w:rsid w:val="00332262"/>
    <w:rsid w:val="003322BC"/>
    <w:rsid w:val="0033271B"/>
    <w:rsid w:val="003327AB"/>
    <w:rsid w:val="00332916"/>
    <w:rsid w:val="003329A0"/>
    <w:rsid w:val="00332A66"/>
    <w:rsid w:val="0033313A"/>
    <w:rsid w:val="00333158"/>
    <w:rsid w:val="0033348B"/>
    <w:rsid w:val="003336B0"/>
    <w:rsid w:val="00333C6F"/>
    <w:rsid w:val="00333D5C"/>
    <w:rsid w:val="00333DB5"/>
    <w:rsid w:val="00333EA0"/>
    <w:rsid w:val="0033497F"/>
    <w:rsid w:val="003351B1"/>
    <w:rsid w:val="00335365"/>
    <w:rsid w:val="003361D3"/>
    <w:rsid w:val="0033628E"/>
    <w:rsid w:val="003363BB"/>
    <w:rsid w:val="00336C3C"/>
    <w:rsid w:val="0033797A"/>
    <w:rsid w:val="00337A30"/>
    <w:rsid w:val="00337D45"/>
    <w:rsid w:val="0034021B"/>
    <w:rsid w:val="003402FD"/>
    <w:rsid w:val="00340624"/>
    <w:rsid w:val="00340F26"/>
    <w:rsid w:val="00341021"/>
    <w:rsid w:val="00341341"/>
    <w:rsid w:val="00341493"/>
    <w:rsid w:val="0034158B"/>
    <w:rsid w:val="00341965"/>
    <w:rsid w:val="00341BAB"/>
    <w:rsid w:val="003421E1"/>
    <w:rsid w:val="00342922"/>
    <w:rsid w:val="00342AA3"/>
    <w:rsid w:val="00342BB3"/>
    <w:rsid w:val="0034311C"/>
    <w:rsid w:val="0034434C"/>
    <w:rsid w:val="00344403"/>
    <w:rsid w:val="003445AC"/>
    <w:rsid w:val="003446D7"/>
    <w:rsid w:val="003454DD"/>
    <w:rsid w:val="00345764"/>
    <w:rsid w:val="00345B08"/>
    <w:rsid w:val="00345F7B"/>
    <w:rsid w:val="003463EA"/>
    <w:rsid w:val="00346456"/>
    <w:rsid w:val="00346781"/>
    <w:rsid w:val="00346B9F"/>
    <w:rsid w:val="00347986"/>
    <w:rsid w:val="00347BEA"/>
    <w:rsid w:val="00347F22"/>
    <w:rsid w:val="0035001D"/>
    <w:rsid w:val="003500D8"/>
    <w:rsid w:val="003503CC"/>
    <w:rsid w:val="00350B10"/>
    <w:rsid w:val="00350FC1"/>
    <w:rsid w:val="00351A28"/>
    <w:rsid w:val="00351C04"/>
    <w:rsid w:val="00351C2E"/>
    <w:rsid w:val="00351C72"/>
    <w:rsid w:val="00351F05"/>
    <w:rsid w:val="003521A9"/>
    <w:rsid w:val="003523F3"/>
    <w:rsid w:val="00352598"/>
    <w:rsid w:val="00352BC7"/>
    <w:rsid w:val="003530CC"/>
    <w:rsid w:val="00353176"/>
    <w:rsid w:val="003533BE"/>
    <w:rsid w:val="00353696"/>
    <w:rsid w:val="0035381E"/>
    <w:rsid w:val="003540E1"/>
    <w:rsid w:val="0035475F"/>
    <w:rsid w:val="003547DB"/>
    <w:rsid w:val="00354871"/>
    <w:rsid w:val="00354905"/>
    <w:rsid w:val="003554B1"/>
    <w:rsid w:val="00355515"/>
    <w:rsid w:val="0035640A"/>
    <w:rsid w:val="003569E9"/>
    <w:rsid w:val="003569F4"/>
    <w:rsid w:val="00356D47"/>
    <w:rsid w:val="00357199"/>
    <w:rsid w:val="0035724E"/>
    <w:rsid w:val="003578B1"/>
    <w:rsid w:val="00360005"/>
    <w:rsid w:val="00360150"/>
    <w:rsid w:val="003601EE"/>
    <w:rsid w:val="00360328"/>
    <w:rsid w:val="00360B0B"/>
    <w:rsid w:val="00361129"/>
    <w:rsid w:val="0036148E"/>
    <w:rsid w:val="003617E6"/>
    <w:rsid w:val="00361D17"/>
    <w:rsid w:val="00361F1A"/>
    <w:rsid w:val="00362276"/>
    <w:rsid w:val="00362659"/>
    <w:rsid w:val="003627AE"/>
    <w:rsid w:val="003627E4"/>
    <w:rsid w:val="00362874"/>
    <w:rsid w:val="00362D29"/>
    <w:rsid w:val="003631E2"/>
    <w:rsid w:val="003632BD"/>
    <w:rsid w:val="00363B0E"/>
    <w:rsid w:val="00363F10"/>
    <w:rsid w:val="0036404C"/>
    <w:rsid w:val="003647E2"/>
    <w:rsid w:val="00364B0E"/>
    <w:rsid w:val="00364E87"/>
    <w:rsid w:val="00364FB5"/>
    <w:rsid w:val="00365313"/>
    <w:rsid w:val="0036534A"/>
    <w:rsid w:val="003656B8"/>
    <w:rsid w:val="003656C5"/>
    <w:rsid w:val="003657BE"/>
    <w:rsid w:val="003658CB"/>
    <w:rsid w:val="00365C23"/>
    <w:rsid w:val="00365CE1"/>
    <w:rsid w:val="00365CEC"/>
    <w:rsid w:val="00366083"/>
    <w:rsid w:val="003666D1"/>
    <w:rsid w:val="00366733"/>
    <w:rsid w:val="00366B05"/>
    <w:rsid w:val="00366B56"/>
    <w:rsid w:val="00366F3C"/>
    <w:rsid w:val="00366F3E"/>
    <w:rsid w:val="003674DB"/>
    <w:rsid w:val="003675E3"/>
    <w:rsid w:val="0036764E"/>
    <w:rsid w:val="0036768C"/>
    <w:rsid w:val="003678F2"/>
    <w:rsid w:val="00367F55"/>
    <w:rsid w:val="00370420"/>
    <w:rsid w:val="003707F2"/>
    <w:rsid w:val="003708B9"/>
    <w:rsid w:val="00370A44"/>
    <w:rsid w:val="00370C9E"/>
    <w:rsid w:val="003712B4"/>
    <w:rsid w:val="003715DD"/>
    <w:rsid w:val="00371B86"/>
    <w:rsid w:val="00371DEA"/>
    <w:rsid w:val="00371FAB"/>
    <w:rsid w:val="00372768"/>
    <w:rsid w:val="00372984"/>
    <w:rsid w:val="003729A6"/>
    <w:rsid w:val="0037346F"/>
    <w:rsid w:val="00373CED"/>
    <w:rsid w:val="00373E52"/>
    <w:rsid w:val="0037418B"/>
    <w:rsid w:val="00374460"/>
    <w:rsid w:val="003744D1"/>
    <w:rsid w:val="003745D7"/>
    <w:rsid w:val="0037481D"/>
    <w:rsid w:val="003748FD"/>
    <w:rsid w:val="00374A8C"/>
    <w:rsid w:val="0037515A"/>
    <w:rsid w:val="00375167"/>
    <w:rsid w:val="0037531B"/>
    <w:rsid w:val="003753CD"/>
    <w:rsid w:val="003757CC"/>
    <w:rsid w:val="00376545"/>
    <w:rsid w:val="003769F0"/>
    <w:rsid w:val="00376B0E"/>
    <w:rsid w:val="00377014"/>
    <w:rsid w:val="003770BA"/>
    <w:rsid w:val="0037720E"/>
    <w:rsid w:val="00377481"/>
    <w:rsid w:val="003778A0"/>
    <w:rsid w:val="00377929"/>
    <w:rsid w:val="00377964"/>
    <w:rsid w:val="00377AF2"/>
    <w:rsid w:val="00377C3A"/>
    <w:rsid w:val="00377F3E"/>
    <w:rsid w:val="00380070"/>
    <w:rsid w:val="00380323"/>
    <w:rsid w:val="0038037E"/>
    <w:rsid w:val="00380777"/>
    <w:rsid w:val="003808B9"/>
    <w:rsid w:val="00380BCE"/>
    <w:rsid w:val="00380FCE"/>
    <w:rsid w:val="003810BD"/>
    <w:rsid w:val="00381256"/>
    <w:rsid w:val="003812C2"/>
    <w:rsid w:val="003812EC"/>
    <w:rsid w:val="003815F5"/>
    <w:rsid w:val="00381B47"/>
    <w:rsid w:val="00381D51"/>
    <w:rsid w:val="00381FDE"/>
    <w:rsid w:val="0038218F"/>
    <w:rsid w:val="00382DAD"/>
    <w:rsid w:val="00383006"/>
    <w:rsid w:val="003833D7"/>
    <w:rsid w:val="0038352E"/>
    <w:rsid w:val="00383573"/>
    <w:rsid w:val="00383609"/>
    <w:rsid w:val="003839C9"/>
    <w:rsid w:val="00383B72"/>
    <w:rsid w:val="003840B3"/>
    <w:rsid w:val="00384729"/>
    <w:rsid w:val="003847A8"/>
    <w:rsid w:val="0038527E"/>
    <w:rsid w:val="003855B3"/>
    <w:rsid w:val="003857AB"/>
    <w:rsid w:val="003859DB"/>
    <w:rsid w:val="00385E5A"/>
    <w:rsid w:val="00386322"/>
    <w:rsid w:val="00386FE7"/>
    <w:rsid w:val="00387354"/>
    <w:rsid w:val="0038754C"/>
    <w:rsid w:val="003877A9"/>
    <w:rsid w:val="00387915"/>
    <w:rsid w:val="00387A94"/>
    <w:rsid w:val="00387E44"/>
    <w:rsid w:val="00387EFA"/>
    <w:rsid w:val="00390658"/>
    <w:rsid w:val="00390B6C"/>
    <w:rsid w:val="00390C90"/>
    <w:rsid w:val="0039115B"/>
    <w:rsid w:val="0039156E"/>
    <w:rsid w:val="003915E8"/>
    <w:rsid w:val="00391A43"/>
    <w:rsid w:val="00391B87"/>
    <w:rsid w:val="00391C67"/>
    <w:rsid w:val="00391F64"/>
    <w:rsid w:val="00392A46"/>
    <w:rsid w:val="00392A5E"/>
    <w:rsid w:val="00393066"/>
    <w:rsid w:val="003930D7"/>
    <w:rsid w:val="00393162"/>
    <w:rsid w:val="003931EE"/>
    <w:rsid w:val="003936E8"/>
    <w:rsid w:val="0039384C"/>
    <w:rsid w:val="00393B43"/>
    <w:rsid w:val="00393D17"/>
    <w:rsid w:val="00393DBF"/>
    <w:rsid w:val="00393EBA"/>
    <w:rsid w:val="00393FCC"/>
    <w:rsid w:val="00393FE0"/>
    <w:rsid w:val="003943BE"/>
    <w:rsid w:val="003945D8"/>
    <w:rsid w:val="00394DF6"/>
    <w:rsid w:val="0039509A"/>
    <w:rsid w:val="003953EC"/>
    <w:rsid w:val="003954FB"/>
    <w:rsid w:val="00395AEC"/>
    <w:rsid w:val="00396286"/>
    <w:rsid w:val="00396394"/>
    <w:rsid w:val="00396615"/>
    <w:rsid w:val="003967C4"/>
    <w:rsid w:val="003968A7"/>
    <w:rsid w:val="003968C6"/>
    <w:rsid w:val="00396B8B"/>
    <w:rsid w:val="00396BCC"/>
    <w:rsid w:val="0039737A"/>
    <w:rsid w:val="0039739F"/>
    <w:rsid w:val="0039761C"/>
    <w:rsid w:val="003976B2"/>
    <w:rsid w:val="00397825"/>
    <w:rsid w:val="00397A03"/>
    <w:rsid w:val="00397EF9"/>
    <w:rsid w:val="00397FF7"/>
    <w:rsid w:val="003A003E"/>
    <w:rsid w:val="003A00D2"/>
    <w:rsid w:val="003A05DA"/>
    <w:rsid w:val="003A096D"/>
    <w:rsid w:val="003A0979"/>
    <w:rsid w:val="003A0E18"/>
    <w:rsid w:val="003A0E89"/>
    <w:rsid w:val="003A1114"/>
    <w:rsid w:val="003A1481"/>
    <w:rsid w:val="003A1571"/>
    <w:rsid w:val="003A167B"/>
    <w:rsid w:val="003A171D"/>
    <w:rsid w:val="003A1882"/>
    <w:rsid w:val="003A194E"/>
    <w:rsid w:val="003A23FD"/>
    <w:rsid w:val="003A24B2"/>
    <w:rsid w:val="003A25A2"/>
    <w:rsid w:val="003A2997"/>
    <w:rsid w:val="003A29F4"/>
    <w:rsid w:val="003A2A86"/>
    <w:rsid w:val="003A2B2E"/>
    <w:rsid w:val="003A2B84"/>
    <w:rsid w:val="003A2C4F"/>
    <w:rsid w:val="003A2C96"/>
    <w:rsid w:val="003A2D73"/>
    <w:rsid w:val="003A2E93"/>
    <w:rsid w:val="003A2F00"/>
    <w:rsid w:val="003A3021"/>
    <w:rsid w:val="003A3327"/>
    <w:rsid w:val="003A3329"/>
    <w:rsid w:val="003A337E"/>
    <w:rsid w:val="003A3505"/>
    <w:rsid w:val="003A4171"/>
    <w:rsid w:val="003A4388"/>
    <w:rsid w:val="003A4414"/>
    <w:rsid w:val="003A49EC"/>
    <w:rsid w:val="003A4B93"/>
    <w:rsid w:val="003A4C0E"/>
    <w:rsid w:val="003A4D57"/>
    <w:rsid w:val="003A4EC9"/>
    <w:rsid w:val="003A5077"/>
    <w:rsid w:val="003A5F98"/>
    <w:rsid w:val="003A612F"/>
    <w:rsid w:val="003A61C4"/>
    <w:rsid w:val="003A67FA"/>
    <w:rsid w:val="003A6D14"/>
    <w:rsid w:val="003A76CE"/>
    <w:rsid w:val="003A77E4"/>
    <w:rsid w:val="003A7954"/>
    <w:rsid w:val="003A7B1A"/>
    <w:rsid w:val="003B00B2"/>
    <w:rsid w:val="003B038A"/>
    <w:rsid w:val="003B068A"/>
    <w:rsid w:val="003B0A34"/>
    <w:rsid w:val="003B0CFE"/>
    <w:rsid w:val="003B0D05"/>
    <w:rsid w:val="003B0FD8"/>
    <w:rsid w:val="003B1164"/>
    <w:rsid w:val="003B118E"/>
    <w:rsid w:val="003B121C"/>
    <w:rsid w:val="003B16F1"/>
    <w:rsid w:val="003B23E1"/>
    <w:rsid w:val="003B3110"/>
    <w:rsid w:val="003B38B4"/>
    <w:rsid w:val="003B4FBF"/>
    <w:rsid w:val="003B5286"/>
    <w:rsid w:val="003B591B"/>
    <w:rsid w:val="003B6377"/>
    <w:rsid w:val="003B64C4"/>
    <w:rsid w:val="003B6667"/>
    <w:rsid w:val="003B670B"/>
    <w:rsid w:val="003B6843"/>
    <w:rsid w:val="003B6845"/>
    <w:rsid w:val="003B6920"/>
    <w:rsid w:val="003B6BAF"/>
    <w:rsid w:val="003B6F33"/>
    <w:rsid w:val="003B749B"/>
    <w:rsid w:val="003B7B84"/>
    <w:rsid w:val="003B7BE3"/>
    <w:rsid w:val="003C0047"/>
    <w:rsid w:val="003C03EF"/>
    <w:rsid w:val="003C0ED9"/>
    <w:rsid w:val="003C0FCA"/>
    <w:rsid w:val="003C1193"/>
    <w:rsid w:val="003C1617"/>
    <w:rsid w:val="003C16FC"/>
    <w:rsid w:val="003C19D8"/>
    <w:rsid w:val="003C1AC8"/>
    <w:rsid w:val="003C1DCB"/>
    <w:rsid w:val="003C252C"/>
    <w:rsid w:val="003C258E"/>
    <w:rsid w:val="003C2618"/>
    <w:rsid w:val="003C2B4D"/>
    <w:rsid w:val="003C35AA"/>
    <w:rsid w:val="003C40D8"/>
    <w:rsid w:val="003C475C"/>
    <w:rsid w:val="003C49B3"/>
    <w:rsid w:val="003C4A36"/>
    <w:rsid w:val="003C4B7E"/>
    <w:rsid w:val="003C5024"/>
    <w:rsid w:val="003C51F0"/>
    <w:rsid w:val="003C53D1"/>
    <w:rsid w:val="003C5435"/>
    <w:rsid w:val="003C55A2"/>
    <w:rsid w:val="003C5F5F"/>
    <w:rsid w:val="003C6310"/>
    <w:rsid w:val="003C71D3"/>
    <w:rsid w:val="003C7B09"/>
    <w:rsid w:val="003C7BF1"/>
    <w:rsid w:val="003C7F58"/>
    <w:rsid w:val="003D0874"/>
    <w:rsid w:val="003D0B6F"/>
    <w:rsid w:val="003D0C84"/>
    <w:rsid w:val="003D0CC3"/>
    <w:rsid w:val="003D116B"/>
    <w:rsid w:val="003D11BB"/>
    <w:rsid w:val="003D141D"/>
    <w:rsid w:val="003D17D8"/>
    <w:rsid w:val="003D1BB9"/>
    <w:rsid w:val="003D1BBB"/>
    <w:rsid w:val="003D1C2C"/>
    <w:rsid w:val="003D2049"/>
    <w:rsid w:val="003D20B2"/>
    <w:rsid w:val="003D2263"/>
    <w:rsid w:val="003D230D"/>
    <w:rsid w:val="003D2608"/>
    <w:rsid w:val="003D2A6A"/>
    <w:rsid w:val="003D2B3D"/>
    <w:rsid w:val="003D2B66"/>
    <w:rsid w:val="003D2C8F"/>
    <w:rsid w:val="003D2D71"/>
    <w:rsid w:val="003D2E3D"/>
    <w:rsid w:val="003D302E"/>
    <w:rsid w:val="003D30CF"/>
    <w:rsid w:val="003D327B"/>
    <w:rsid w:val="003D32F2"/>
    <w:rsid w:val="003D3E38"/>
    <w:rsid w:val="003D4021"/>
    <w:rsid w:val="003D4059"/>
    <w:rsid w:val="003D450A"/>
    <w:rsid w:val="003D4C4B"/>
    <w:rsid w:val="003D4CA5"/>
    <w:rsid w:val="003D4CC2"/>
    <w:rsid w:val="003D4CCF"/>
    <w:rsid w:val="003D5560"/>
    <w:rsid w:val="003D560B"/>
    <w:rsid w:val="003D682E"/>
    <w:rsid w:val="003D6AD7"/>
    <w:rsid w:val="003D6D47"/>
    <w:rsid w:val="003D6EAD"/>
    <w:rsid w:val="003D7015"/>
    <w:rsid w:val="003D73C4"/>
    <w:rsid w:val="003D7636"/>
    <w:rsid w:val="003D7D87"/>
    <w:rsid w:val="003D7FB5"/>
    <w:rsid w:val="003D7FED"/>
    <w:rsid w:val="003E01E1"/>
    <w:rsid w:val="003E03A8"/>
    <w:rsid w:val="003E0500"/>
    <w:rsid w:val="003E0582"/>
    <w:rsid w:val="003E07B1"/>
    <w:rsid w:val="003E0CCD"/>
    <w:rsid w:val="003E1176"/>
    <w:rsid w:val="003E1184"/>
    <w:rsid w:val="003E196A"/>
    <w:rsid w:val="003E1B5C"/>
    <w:rsid w:val="003E1B94"/>
    <w:rsid w:val="003E1C8A"/>
    <w:rsid w:val="003E1DB1"/>
    <w:rsid w:val="003E1E58"/>
    <w:rsid w:val="003E1F2D"/>
    <w:rsid w:val="003E2A07"/>
    <w:rsid w:val="003E348B"/>
    <w:rsid w:val="003E355F"/>
    <w:rsid w:val="003E372D"/>
    <w:rsid w:val="003E3BD9"/>
    <w:rsid w:val="003E3C2A"/>
    <w:rsid w:val="003E3FBD"/>
    <w:rsid w:val="003E400B"/>
    <w:rsid w:val="003E44A8"/>
    <w:rsid w:val="003E483C"/>
    <w:rsid w:val="003E4D14"/>
    <w:rsid w:val="003E5122"/>
    <w:rsid w:val="003E5218"/>
    <w:rsid w:val="003E5C2B"/>
    <w:rsid w:val="003E611D"/>
    <w:rsid w:val="003E62A6"/>
    <w:rsid w:val="003E63D1"/>
    <w:rsid w:val="003E6496"/>
    <w:rsid w:val="003E658C"/>
    <w:rsid w:val="003E6729"/>
    <w:rsid w:val="003E672D"/>
    <w:rsid w:val="003E6790"/>
    <w:rsid w:val="003E67F4"/>
    <w:rsid w:val="003E68DF"/>
    <w:rsid w:val="003E7191"/>
    <w:rsid w:val="003E7670"/>
    <w:rsid w:val="003E7B09"/>
    <w:rsid w:val="003E7C4D"/>
    <w:rsid w:val="003E7E75"/>
    <w:rsid w:val="003F0135"/>
    <w:rsid w:val="003F01A0"/>
    <w:rsid w:val="003F01DA"/>
    <w:rsid w:val="003F09BC"/>
    <w:rsid w:val="003F0C71"/>
    <w:rsid w:val="003F0E4D"/>
    <w:rsid w:val="003F110B"/>
    <w:rsid w:val="003F1681"/>
    <w:rsid w:val="003F16CD"/>
    <w:rsid w:val="003F1BB0"/>
    <w:rsid w:val="003F1BD8"/>
    <w:rsid w:val="003F216F"/>
    <w:rsid w:val="003F261E"/>
    <w:rsid w:val="003F3046"/>
    <w:rsid w:val="003F3163"/>
    <w:rsid w:val="003F365A"/>
    <w:rsid w:val="003F38E0"/>
    <w:rsid w:val="003F3AA2"/>
    <w:rsid w:val="003F3ABC"/>
    <w:rsid w:val="003F3AC6"/>
    <w:rsid w:val="003F3DFD"/>
    <w:rsid w:val="003F4BED"/>
    <w:rsid w:val="003F4E4D"/>
    <w:rsid w:val="003F53B6"/>
    <w:rsid w:val="003F5825"/>
    <w:rsid w:val="003F5926"/>
    <w:rsid w:val="003F5B30"/>
    <w:rsid w:val="003F6492"/>
    <w:rsid w:val="003F670A"/>
    <w:rsid w:val="003F6B67"/>
    <w:rsid w:val="003F6D42"/>
    <w:rsid w:val="003F6D58"/>
    <w:rsid w:val="003F6D95"/>
    <w:rsid w:val="003F6DC0"/>
    <w:rsid w:val="003F6FE9"/>
    <w:rsid w:val="003F70D4"/>
    <w:rsid w:val="003F7238"/>
    <w:rsid w:val="003F72E3"/>
    <w:rsid w:val="003F7596"/>
    <w:rsid w:val="003F7BCD"/>
    <w:rsid w:val="003F7CAB"/>
    <w:rsid w:val="003F7DEB"/>
    <w:rsid w:val="004000D5"/>
    <w:rsid w:val="00400291"/>
    <w:rsid w:val="00400BEC"/>
    <w:rsid w:val="00400CD7"/>
    <w:rsid w:val="00401A4F"/>
    <w:rsid w:val="00401A75"/>
    <w:rsid w:val="00402077"/>
    <w:rsid w:val="00402368"/>
    <w:rsid w:val="00402D8B"/>
    <w:rsid w:val="00402ED9"/>
    <w:rsid w:val="00402EEE"/>
    <w:rsid w:val="00403768"/>
    <w:rsid w:val="00403781"/>
    <w:rsid w:val="00403793"/>
    <w:rsid w:val="00403B0B"/>
    <w:rsid w:val="00403C3C"/>
    <w:rsid w:val="00403C6E"/>
    <w:rsid w:val="004048A1"/>
    <w:rsid w:val="004051BB"/>
    <w:rsid w:val="00405D25"/>
    <w:rsid w:val="00405DCB"/>
    <w:rsid w:val="00406128"/>
    <w:rsid w:val="004062A1"/>
    <w:rsid w:val="004062F5"/>
    <w:rsid w:val="004064A3"/>
    <w:rsid w:val="0040674E"/>
    <w:rsid w:val="00406DFC"/>
    <w:rsid w:val="00406F35"/>
    <w:rsid w:val="00406F58"/>
    <w:rsid w:val="00406FCE"/>
    <w:rsid w:val="004074D7"/>
    <w:rsid w:val="00407CA9"/>
    <w:rsid w:val="0041011F"/>
    <w:rsid w:val="004103FA"/>
    <w:rsid w:val="00410ADA"/>
    <w:rsid w:val="00410E3C"/>
    <w:rsid w:val="00410F0B"/>
    <w:rsid w:val="00410FCE"/>
    <w:rsid w:val="004111BD"/>
    <w:rsid w:val="00411242"/>
    <w:rsid w:val="004112BF"/>
    <w:rsid w:val="00411415"/>
    <w:rsid w:val="00411438"/>
    <w:rsid w:val="004114AB"/>
    <w:rsid w:val="004119DA"/>
    <w:rsid w:val="00411C6F"/>
    <w:rsid w:val="00411E31"/>
    <w:rsid w:val="00411FA6"/>
    <w:rsid w:val="004125BB"/>
    <w:rsid w:val="00412D0D"/>
    <w:rsid w:val="004136B6"/>
    <w:rsid w:val="004137D1"/>
    <w:rsid w:val="00413C54"/>
    <w:rsid w:val="00413D02"/>
    <w:rsid w:val="00413DD9"/>
    <w:rsid w:val="00413F1C"/>
    <w:rsid w:val="00414246"/>
    <w:rsid w:val="00414912"/>
    <w:rsid w:val="00414A87"/>
    <w:rsid w:val="00414D17"/>
    <w:rsid w:val="00414F6E"/>
    <w:rsid w:val="004150FD"/>
    <w:rsid w:val="0041544C"/>
    <w:rsid w:val="004154AD"/>
    <w:rsid w:val="00415749"/>
    <w:rsid w:val="00415BA2"/>
    <w:rsid w:val="00415CD9"/>
    <w:rsid w:val="00415D97"/>
    <w:rsid w:val="004161C8"/>
    <w:rsid w:val="0041625B"/>
    <w:rsid w:val="00416332"/>
    <w:rsid w:val="0041647E"/>
    <w:rsid w:val="00416853"/>
    <w:rsid w:val="004168B3"/>
    <w:rsid w:val="00416A54"/>
    <w:rsid w:val="00416BD5"/>
    <w:rsid w:val="00416CDE"/>
    <w:rsid w:val="00416F9A"/>
    <w:rsid w:val="0041713D"/>
    <w:rsid w:val="004172AF"/>
    <w:rsid w:val="00417407"/>
    <w:rsid w:val="0041755C"/>
    <w:rsid w:val="004179F0"/>
    <w:rsid w:val="00417A28"/>
    <w:rsid w:val="00417A38"/>
    <w:rsid w:val="00417EC4"/>
    <w:rsid w:val="0042004F"/>
    <w:rsid w:val="004204A1"/>
    <w:rsid w:val="00420551"/>
    <w:rsid w:val="0042069A"/>
    <w:rsid w:val="00420B9E"/>
    <w:rsid w:val="00420D57"/>
    <w:rsid w:val="00420F88"/>
    <w:rsid w:val="0042122F"/>
    <w:rsid w:val="00421A82"/>
    <w:rsid w:val="00421C85"/>
    <w:rsid w:val="00421D91"/>
    <w:rsid w:val="0042265C"/>
    <w:rsid w:val="00422660"/>
    <w:rsid w:val="004228DB"/>
    <w:rsid w:val="00422C0D"/>
    <w:rsid w:val="00422F28"/>
    <w:rsid w:val="004230FD"/>
    <w:rsid w:val="0042319E"/>
    <w:rsid w:val="00423720"/>
    <w:rsid w:val="00423763"/>
    <w:rsid w:val="00423BC8"/>
    <w:rsid w:val="00423EDB"/>
    <w:rsid w:val="00423FAF"/>
    <w:rsid w:val="00424612"/>
    <w:rsid w:val="0042479B"/>
    <w:rsid w:val="00424946"/>
    <w:rsid w:val="00424EE0"/>
    <w:rsid w:val="0042512C"/>
    <w:rsid w:val="004254DE"/>
    <w:rsid w:val="00425669"/>
    <w:rsid w:val="004261FD"/>
    <w:rsid w:val="0042635D"/>
    <w:rsid w:val="00426856"/>
    <w:rsid w:val="00426BA1"/>
    <w:rsid w:val="00426D0D"/>
    <w:rsid w:val="00426FA8"/>
    <w:rsid w:val="004273DB"/>
    <w:rsid w:val="00427800"/>
    <w:rsid w:val="00427B5E"/>
    <w:rsid w:val="00427C34"/>
    <w:rsid w:val="00427CDF"/>
    <w:rsid w:val="00427F6A"/>
    <w:rsid w:val="0043008B"/>
    <w:rsid w:val="004302C7"/>
    <w:rsid w:val="004302CE"/>
    <w:rsid w:val="004306C0"/>
    <w:rsid w:val="004308B6"/>
    <w:rsid w:val="00430C45"/>
    <w:rsid w:val="00430D1E"/>
    <w:rsid w:val="00430EAE"/>
    <w:rsid w:val="00431547"/>
    <w:rsid w:val="00431782"/>
    <w:rsid w:val="004318D4"/>
    <w:rsid w:val="004322B6"/>
    <w:rsid w:val="0043245B"/>
    <w:rsid w:val="004325F3"/>
    <w:rsid w:val="004332DC"/>
    <w:rsid w:val="0043335E"/>
    <w:rsid w:val="00433574"/>
    <w:rsid w:val="004337BE"/>
    <w:rsid w:val="0043394F"/>
    <w:rsid w:val="0043454F"/>
    <w:rsid w:val="00434812"/>
    <w:rsid w:val="00434932"/>
    <w:rsid w:val="00434B08"/>
    <w:rsid w:val="00434BC3"/>
    <w:rsid w:val="00434D93"/>
    <w:rsid w:val="00434F40"/>
    <w:rsid w:val="00436536"/>
    <w:rsid w:val="004365AF"/>
    <w:rsid w:val="00436756"/>
    <w:rsid w:val="004369E1"/>
    <w:rsid w:val="00436D2D"/>
    <w:rsid w:val="00437066"/>
    <w:rsid w:val="00437324"/>
    <w:rsid w:val="0043742D"/>
    <w:rsid w:val="00437459"/>
    <w:rsid w:val="004377D2"/>
    <w:rsid w:val="0043798C"/>
    <w:rsid w:val="00437E06"/>
    <w:rsid w:val="0044008A"/>
    <w:rsid w:val="0044020B"/>
    <w:rsid w:val="0044033F"/>
    <w:rsid w:val="004404AE"/>
    <w:rsid w:val="0044076D"/>
    <w:rsid w:val="00440C21"/>
    <w:rsid w:val="00440C99"/>
    <w:rsid w:val="00440DF4"/>
    <w:rsid w:val="0044177C"/>
    <w:rsid w:val="004417C5"/>
    <w:rsid w:val="004420F8"/>
    <w:rsid w:val="004429DC"/>
    <w:rsid w:val="00442BEF"/>
    <w:rsid w:val="00442D54"/>
    <w:rsid w:val="00442FB2"/>
    <w:rsid w:val="0044302E"/>
    <w:rsid w:val="00443376"/>
    <w:rsid w:val="00443431"/>
    <w:rsid w:val="00443514"/>
    <w:rsid w:val="004438DE"/>
    <w:rsid w:val="00443CCA"/>
    <w:rsid w:val="00443D9D"/>
    <w:rsid w:val="00444399"/>
    <w:rsid w:val="00444410"/>
    <w:rsid w:val="00444436"/>
    <w:rsid w:val="00444608"/>
    <w:rsid w:val="00444756"/>
    <w:rsid w:val="004450BD"/>
    <w:rsid w:val="00445898"/>
    <w:rsid w:val="004458B5"/>
    <w:rsid w:val="0044592D"/>
    <w:rsid w:val="00445B63"/>
    <w:rsid w:val="00445CB9"/>
    <w:rsid w:val="00446036"/>
    <w:rsid w:val="0044605A"/>
    <w:rsid w:val="004465A9"/>
    <w:rsid w:val="0044669A"/>
    <w:rsid w:val="00446899"/>
    <w:rsid w:val="004468A1"/>
    <w:rsid w:val="004468BE"/>
    <w:rsid w:val="004470F2"/>
    <w:rsid w:val="00447229"/>
    <w:rsid w:val="00447A18"/>
    <w:rsid w:val="0045016E"/>
    <w:rsid w:val="004502E8"/>
    <w:rsid w:val="004508F0"/>
    <w:rsid w:val="00450977"/>
    <w:rsid w:val="004509DB"/>
    <w:rsid w:val="00450C5E"/>
    <w:rsid w:val="0045134C"/>
    <w:rsid w:val="00451427"/>
    <w:rsid w:val="0045148F"/>
    <w:rsid w:val="004514A1"/>
    <w:rsid w:val="00451A59"/>
    <w:rsid w:val="00451F80"/>
    <w:rsid w:val="00452453"/>
    <w:rsid w:val="004527A4"/>
    <w:rsid w:val="00452A76"/>
    <w:rsid w:val="00452BF6"/>
    <w:rsid w:val="00452E0D"/>
    <w:rsid w:val="00452EE5"/>
    <w:rsid w:val="00452F7A"/>
    <w:rsid w:val="00453DB4"/>
    <w:rsid w:val="00454057"/>
    <w:rsid w:val="0045416A"/>
    <w:rsid w:val="00454190"/>
    <w:rsid w:val="004544A9"/>
    <w:rsid w:val="00454742"/>
    <w:rsid w:val="0045493D"/>
    <w:rsid w:val="00454AEE"/>
    <w:rsid w:val="00454B75"/>
    <w:rsid w:val="00454CA7"/>
    <w:rsid w:val="00454CC7"/>
    <w:rsid w:val="00455053"/>
    <w:rsid w:val="00455232"/>
    <w:rsid w:val="004555A4"/>
    <w:rsid w:val="00455D61"/>
    <w:rsid w:val="00455D9A"/>
    <w:rsid w:val="00455F9E"/>
    <w:rsid w:val="00456402"/>
    <w:rsid w:val="00456656"/>
    <w:rsid w:val="00456685"/>
    <w:rsid w:val="00456AA4"/>
    <w:rsid w:val="00456BA1"/>
    <w:rsid w:val="00457369"/>
    <w:rsid w:val="004573B7"/>
    <w:rsid w:val="00457463"/>
    <w:rsid w:val="0045771F"/>
    <w:rsid w:val="00457F8A"/>
    <w:rsid w:val="00460134"/>
    <w:rsid w:val="004602F6"/>
    <w:rsid w:val="00460320"/>
    <w:rsid w:val="004604AB"/>
    <w:rsid w:val="00460755"/>
    <w:rsid w:val="004607D5"/>
    <w:rsid w:val="004608C0"/>
    <w:rsid w:val="00460F20"/>
    <w:rsid w:val="004610A6"/>
    <w:rsid w:val="004612F6"/>
    <w:rsid w:val="0046177B"/>
    <w:rsid w:val="004617C1"/>
    <w:rsid w:val="00461814"/>
    <w:rsid w:val="004621D6"/>
    <w:rsid w:val="00462391"/>
    <w:rsid w:val="004625F3"/>
    <w:rsid w:val="00462EBD"/>
    <w:rsid w:val="00463107"/>
    <w:rsid w:val="004631DF"/>
    <w:rsid w:val="0046333A"/>
    <w:rsid w:val="0046364E"/>
    <w:rsid w:val="00463898"/>
    <w:rsid w:val="00463AC5"/>
    <w:rsid w:val="00463D11"/>
    <w:rsid w:val="00463DD2"/>
    <w:rsid w:val="00464312"/>
    <w:rsid w:val="00464AB8"/>
    <w:rsid w:val="00464AF7"/>
    <w:rsid w:val="00464D50"/>
    <w:rsid w:val="00464F58"/>
    <w:rsid w:val="00464FFF"/>
    <w:rsid w:val="004655A0"/>
    <w:rsid w:val="00465743"/>
    <w:rsid w:val="0046575C"/>
    <w:rsid w:val="0046583B"/>
    <w:rsid w:val="00465A84"/>
    <w:rsid w:val="0046668F"/>
    <w:rsid w:val="00466A3F"/>
    <w:rsid w:val="00466F5B"/>
    <w:rsid w:val="0046740B"/>
    <w:rsid w:val="00467619"/>
    <w:rsid w:val="00467716"/>
    <w:rsid w:val="004677B1"/>
    <w:rsid w:val="004679AB"/>
    <w:rsid w:val="00467CD2"/>
    <w:rsid w:val="00467D04"/>
    <w:rsid w:val="00467F1B"/>
    <w:rsid w:val="004702DA"/>
    <w:rsid w:val="004703B3"/>
    <w:rsid w:val="004706CA"/>
    <w:rsid w:val="00470A3A"/>
    <w:rsid w:val="00470A3C"/>
    <w:rsid w:val="004711FA"/>
    <w:rsid w:val="00472465"/>
    <w:rsid w:val="004726C7"/>
    <w:rsid w:val="00472811"/>
    <w:rsid w:val="00472B81"/>
    <w:rsid w:val="00472D8A"/>
    <w:rsid w:val="00472FFF"/>
    <w:rsid w:val="004731D1"/>
    <w:rsid w:val="00473338"/>
    <w:rsid w:val="00473927"/>
    <w:rsid w:val="004743F8"/>
    <w:rsid w:val="004744CF"/>
    <w:rsid w:val="00474912"/>
    <w:rsid w:val="00474ABA"/>
    <w:rsid w:val="00474C79"/>
    <w:rsid w:val="0047513D"/>
    <w:rsid w:val="0047555B"/>
    <w:rsid w:val="0047556E"/>
    <w:rsid w:val="00475C0E"/>
    <w:rsid w:val="00475E60"/>
    <w:rsid w:val="004763CE"/>
    <w:rsid w:val="004763EA"/>
    <w:rsid w:val="004766B1"/>
    <w:rsid w:val="00477265"/>
    <w:rsid w:val="00477646"/>
    <w:rsid w:val="00477786"/>
    <w:rsid w:val="00477934"/>
    <w:rsid w:val="00477A5D"/>
    <w:rsid w:val="00477D84"/>
    <w:rsid w:val="00477E81"/>
    <w:rsid w:val="00477EB5"/>
    <w:rsid w:val="00480118"/>
    <w:rsid w:val="00480D44"/>
    <w:rsid w:val="00481400"/>
    <w:rsid w:val="0048148D"/>
    <w:rsid w:val="00481592"/>
    <w:rsid w:val="00481A5A"/>
    <w:rsid w:val="00481F4B"/>
    <w:rsid w:val="00481FF2"/>
    <w:rsid w:val="00482286"/>
    <w:rsid w:val="00482768"/>
    <w:rsid w:val="00482847"/>
    <w:rsid w:val="00482884"/>
    <w:rsid w:val="00482AD8"/>
    <w:rsid w:val="00482CBC"/>
    <w:rsid w:val="00482CD7"/>
    <w:rsid w:val="00483870"/>
    <w:rsid w:val="004839B5"/>
    <w:rsid w:val="00483D44"/>
    <w:rsid w:val="0048414C"/>
    <w:rsid w:val="0048430A"/>
    <w:rsid w:val="00484B9B"/>
    <w:rsid w:val="004851A1"/>
    <w:rsid w:val="00485201"/>
    <w:rsid w:val="00485401"/>
    <w:rsid w:val="0048577B"/>
    <w:rsid w:val="00485DAD"/>
    <w:rsid w:val="00485E76"/>
    <w:rsid w:val="00485F18"/>
    <w:rsid w:val="00486279"/>
    <w:rsid w:val="0048627E"/>
    <w:rsid w:val="004862CC"/>
    <w:rsid w:val="0048697C"/>
    <w:rsid w:val="00486B68"/>
    <w:rsid w:val="00486BAF"/>
    <w:rsid w:val="00486E96"/>
    <w:rsid w:val="00487008"/>
    <w:rsid w:val="0048731E"/>
    <w:rsid w:val="00487C45"/>
    <w:rsid w:val="004900F0"/>
    <w:rsid w:val="00490202"/>
    <w:rsid w:val="0049049B"/>
    <w:rsid w:val="004904B8"/>
    <w:rsid w:val="004904DC"/>
    <w:rsid w:val="00490E73"/>
    <w:rsid w:val="004915F5"/>
    <w:rsid w:val="00491605"/>
    <w:rsid w:val="00491854"/>
    <w:rsid w:val="00491BB0"/>
    <w:rsid w:val="00492252"/>
    <w:rsid w:val="004925B2"/>
    <w:rsid w:val="00492635"/>
    <w:rsid w:val="00492793"/>
    <w:rsid w:val="00493223"/>
    <w:rsid w:val="00493BCE"/>
    <w:rsid w:val="00493C1F"/>
    <w:rsid w:val="00493D86"/>
    <w:rsid w:val="00494345"/>
    <w:rsid w:val="004948E3"/>
    <w:rsid w:val="00494A22"/>
    <w:rsid w:val="00494A41"/>
    <w:rsid w:val="00494C41"/>
    <w:rsid w:val="004951E3"/>
    <w:rsid w:val="0049539F"/>
    <w:rsid w:val="004955A2"/>
    <w:rsid w:val="00495902"/>
    <w:rsid w:val="00495915"/>
    <w:rsid w:val="004959CF"/>
    <w:rsid w:val="00495A6F"/>
    <w:rsid w:val="00495EEF"/>
    <w:rsid w:val="004960B5"/>
    <w:rsid w:val="004962DC"/>
    <w:rsid w:val="0049680D"/>
    <w:rsid w:val="004969BA"/>
    <w:rsid w:val="00496BFE"/>
    <w:rsid w:val="004970EA"/>
    <w:rsid w:val="00497C4F"/>
    <w:rsid w:val="00497DB0"/>
    <w:rsid w:val="004A025F"/>
    <w:rsid w:val="004A04A9"/>
    <w:rsid w:val="004A050F"/>
    <w:rsid w:val="004A098C"/>
    <w:rsid w:val="004A1238"/>
    <w:rsid w:val="004A1952"/>
    <w:rsid w:val="004A1977"/>
    <w:rsid w:val="004A1ED0"/>
    <w:rsid w:val="004A212D"/>
    <w:rsid w:val="004A2463"/>
    <w:rsid w:val="004A2A07"/>
    <w:rsid w:val="004A2A6F"/>
    <w:rsid w:val="004A2BEB"/>
    <w:rsid w:val="004A2EAE"/>
    <w:rsid w:val="004A3365"/>
    <w:rsid w:val="004A380A"/>
    <w:rsid w:val="004A382D"/>
    <w:rsid w:val="004A3BD8"/>
    <w:rsid w:val="004A3BF1"/>
    <w:rsid w:val="004A3ED1"/>
    <w:rsid w:val="004A42A7"/>
    <w:rsid w:val="004A42B8"/>
    <w:rsid w:val="004A480C"/>
    <w:rsid w:val="004A54C8"/>
    <w:rsid w:val="004A58AE"/>
    <w:rsid w:val="004A5A19"/>
    <w:rsid w:val="004A5CE7"/>
    <w:rsid w:val="004A726A"/>
    <w:rsid w:val="004A759E"/>
    <w:rsid w:val="004A78A1"/>
    <w:rsid w:val="004A7A24"/>
    <w:rsid w:val="004A7A56"/>
    <w:rsid w:val="004A7C2E"/>
    <w:rsid w:val="004A7D2B"/>
    <w:rsid w:val="004B0382"/>
    <w:rsid w:val="004B0583"/>
    <w:rsid w:val="004B0987"/>
    <w:rsid w:val="004B0B9B"/>
    <w:rsid w:val="004B0E05"/>
    <w:rsid w:val="004B1479"/>
    <w:rsid w:val="004B1E47"/>
    <w:rsid w:val="004B2243"/>
    <w:rsid w:val="004B2513"/>
    <w:rsid w:val="004B27A4"/>
    <w:rsid w:val="004B290D"/>
    <w:rsid w:val="004B2AF4"/>
    <w:rsid w:val="004B37AD"/>
    <w:rsid w:val="004B3F7B"/>
    <w:rsid w:val="004B40A0"/>
    <w:rsid w:val="004B448B"/>
    <w:rsid w:val="004B5023"/>
    <w:rsid w:val="004B50E6"/>
    <w:rsid w:val="004B519D"/>
    <w:rsid w:val="004B566B"/>
    <w:rsid w:val="004B5940"/>
    <w:rsid w:val="004B5D30"/>
    <w:rsid w:val="004B5DA3"/>
    <w:rsid w:val="004B6061"/>
    <w:rsid w:val="004B644B"/>
    <w:rsid w:val="004B6A26"/>
    <w:rsid w:val="004B6B69"/>
    <w:rsid w:val="004B7A8B"/>
    <w:rsid w:val="004B7E94"/>
    <w:rsid w:val="004C092B"/>
    <w:rsid w:val="004C0E81"/>
    <w:rsid w:val="004C0FA2"/>
    <w:rsid w:val="004C0FAC"/>
    <w:rsid w:val="004C1767"/>
    <w:rsid w:val="004C17F1"/>
    <w:rsid w:val="004C18BC"/>
    <w:rsid w:val="004C1908"/>
    <w:rsid w:val="004C1A2C"/>
    <w:rsid w:val="004C1DDD"/>
    <w:rsid w:val="004C1E5A"/>
    <w:rsid w:val="004C1EFF"/>
    <w:rsid w:val="004C20C5"/>
    <w:rsid w:val="004C25E6"/>
    <w:rsid w:val="004C2996"/>
    <w:rsid w:val="004C32A3"/>
    <w:rsid w:val="004C33A0"/>
    <w:rsid w:val="004C3440"/>
    <w:rsid w:val="004C3742"/>
    <w:rsid w:val="004C3A10"/>
    <w:rsid w:val="004C3DBD"/>
    <w:rsid w:val="004C3E49"/>
    <w:rsid w:val="004C48D0"/>
    <w:rsid w:val="004C4A3C"/>
    <w:rsid w:val="004C4D99"/>
    <w:rsid w:val="004C5183"/>
    <w:rsid w:val="004C54AD"/>
    <w:rsid w:val="004C5521"/>
    <w:rsid w:val="004C55A7"/>
    <w:rsid w:val="004C57C7"/>
    <w:rsid w:val="004C5988"/>
    <w:rsid w:val="004C5A70"/>
    <w:rsid w:val="004C5ACA"/>
    <w:rsid w:val="004C6D41"/>
    <w:rsid w:val="004C7577"/>
    <w:rsid w:val="004C763F"/>
    <w:rsid w:val="004C7927"/>
    <w:rsid w:val="004C7CB3"/>
    <w:rsid w:val="004D0308"/>
    <w:rsid w:val="004D084D"/>
    <w:rsid w:val="004D1092"/>
    <w:rsid w:val="004D11D0"/>
    <w:rsid w:val="004D1815"/>
    <w:rsid w:val="004D18C3"/>
    <w:rsid w:val="004D1CF0"/>
    <w:rsid w:val="004D26B2"/>
    <w:rsid w:val="004D2760"/>
    <w:rsid w:val="004D2B60"/>
    <w:rsid w:val="004D2D61"/>
    <w:rsid w:val="004D328E"/>
    <w:rsid w:val="004D331A"/>
    <w:rsid w:val="004D3556"/>
    <w:rsid w:val="004D35B8"/>
    <w:rsid w:val="004D37E4"/>
    <w:rsid w:val="004D38D2"/>
    <w:rsid w:val="004D3BD3"/>
    <w:rsid w:val="004D3F07"/>
    <w:rsid w:val="004D4316"/>
    <w:rsid w:val="004D4476"/>
    <w:rsid w:val="004D4A8C"/>
    <w:rsid w:val="004D4AAB"/>
    <w:rsid w:val="004D5340"/>
    <w:rsid w:val="004D5C94"/>
    <w:rsid w:val="004D60D6"/>
    <w:rsid w:val="004D6123"/>
    <w:rsid w:val="004D616F"/>
    <w:rsid w:val="004D698C"/>
    <w:rsid w:val="004D6F40"/>
    <w:rsid w:val="004D6F66"/>
    <w:rsid w:val="004D730F"/>
    <w:rsid w:val="004D77A9"/>
    <w:rsid w:val="004D77FA"/>
    <w:rsid w:val="004D7ACD"/>
    <w:rsid w:val="004E0674"/>
    <w:rsid w:val="004E07C5"/>
    <w:rsid w:val="004E0BAF"/>
    <w:rsid w:val="004E0BFA"/>
    <w:rsid w:val="004E0CFA"/>
    <w:rsid w:val="004E0E22"/>
    <w:rsid w:val="004E1D82"/>
    <w:rsid w:val="004E1E27"/>
    <w:rsid w:val="004E2A80"/>
    <w:rsid w:val="004E2BD3"/>
    <w:rsid w:val="004E2E84"/>
    <w:rsid w:val="004E38F6"/>
    <w:rsid w:val="004E4078"/>
    <w:rsid w:val="004E410B"/>
    <w:rsid w:val="004E4602"/>
    <w:rsid w:val="004E468E"/>
    <w:rsid w:val="004E4765"/>
    <w:rsid w:val="004E4862"/>
    <w:rsid w:val="004E49B9"/>
    <w:rsid w:val="004E4A33"/>
    <w:rsid w:val="004E4A78"/>
    <w:rsid w:val="004E4AA1"/>
    <w:rsid w:val="004E4BFD"/>
    <w:rsid w:val="004E4E02"/>
    <w:rsid w:val="004E50D0"/>
    <w:rsid w:val="004E5B1E"/>
    <w:rsid w:val="004E5BE9"/>
    <w:rsid w:val="004E6225"/>
    <w:rsid w:val="004E62A4"/>
    <w:rsid w:val="004E62A9"/>
    <w:rsid w:val="004E62C1"/>
    <w:rsid w:val="004E638D"/>
    <w:rsid w:val="004E6754"/>
    <w:rsid w:val="004E6853"/>
    <w:rsid w:val="004E72FE"/>
    <w:rsid w:val="004E7488"/>
    <w:rsid w:val="004E7819"/>
    <w:rsid w:val="004E7A46"/>
    <w:rsid w:val="004E7DAF"/>
    <w:rsid w:val="004E7F5E"/>
    <w:rsid w:val="004E7F78"/>
    <w:rsid w:val="004F041E"/>
    <w:rsid w:val="004F0705"/>
    <w:rsid w:val="004F0B95"/>
    <w:rsid w:val="004F0CEA"/>
    <w:rsid w:val="004F11A0"/>
    <w:rsid w:val="004F126A"/>
    <w:rsid w:val="004F166E"/>
    <w:rsid w:val="004F174C"/>
    <w:rsid w:val="004F1754"/>
    <w:rsid w:val="004F1908"/>
    <w:rsid w:val="004F1B30"/>
    <w:rsid w:val="004F1C47"/>
    <w:rsid w:val="004F20D6"/>
    <w:rsid w:val="004F216C"/>
    <w:rsid w:val="004F2227"/>
    <w:rsid w:val="004F25B3"/>
    <w:rsid w:val="004F2790"/>
    <w:rsid w:val="004F2C9E"/>
    <w:rsid w:val="004F2DEE"/>
    <w:rsid w:val="004F2EAE"/>
    <w:rsid w:val="004F2EBD"/>
    <w:rsid w:val="004F2F8F"/>
    <w:rsid w:val="004F3161"/>
    <w:rsid w:val="004F3580"/>
    <w:rsid w:val="004F3A7A"/>
    <w:rsid w:val="004F3C6C"/>
    <w:rsid w:val="004F3D18"/>
    <w:rsid w:val="004F3F9F"/>
    <w:rsid w:val="004F43B5"/>
    <w:rsid w:val="004F45A2"/>
    <w:rsid w:val="004F45FC"/>
    <w:rsid w:val="004F48D7"/>
    <w:rsid w:val="004F4916"/>
    <w:rsid w:val="004F4940"/>
    <w:rsid w:val="004F50E6"/>
    <w:rsid w:val="004F542F"/>
    <w:rsid w:val="004F5763"/>
    <w:rsid w:val="004F5C65"/>
    <w:rsid w:val="004F622A"/>
    <w:rsid w:val="004F64A4"/>
    <w:rsid w:val="004F68B1"/>
    <w:rsid w:val="004F6954"/>
    <w:rsid w:val="004F6DFE"/>
    <w:rsid w:val="004F6FE0"/>
    <w:rsid w:val="004F7251"/>
    <w:rsid w:val="004F733B"/>
    <w:rsid w:val="004F73DC"/>
    <w:rsid w:val="00500C00"/>
    <w:rsid w:val="00500C57"/>
    <w:rsid w:val="00500E75"/>
    <w:rsid w:val="00500F46"/>
    <w:rsid w:val="00501352"/>
    <w:rsid w:val="00501804"/>
    <w:rsid w:val="00501A56"/>
    <w:rsid w:val="00502442"/>
    <w:rsid w:val="005028ED"/>
    <w:rsid w:val="00502ACE"/>
    <w:rsid w:val="00502B61"/>
    <w:rsid w:val="00502C74"/>
    <w:rsid w:val="00502DF9"/>
    <w:rsid w:val="0050311B"/>
    <w:rsid w:val="0050317E"/>
    <w:rsid w:val="0050340E"/>
    <w:rsid w:val="00503D39"/>
    <w:rsid w:val="00503D4C"/>
    <w:rsid w:val="00503DF7"/>
    <w:rsid w:val="00504B48"/>
    <w:rsid w:val="00504FDF"/>
    <w:rsid w:val="00505E91"/>
    <w:rsid w:val="005060A4"/>
    <w:rsid w:val="0050637B"/>
    <w:rsid w:val="005063DB"/>
    <w:rsid w:val="005064FD"/>
    <w:rsid w:val="0050736A"/>
    <w:rsid w:val="0050782B"/>
    <w:rsid w:val="005078F1"/>
    <w:rsid w:val="0050797D"/>
    <w:rsid w:val="005079EE"/>
    <w:rsid w:val="00507A9E"/>
    <w:rsid w:val="00507E0F"/>
    <w:rsid w:val="00507E80"/>
    <w:rsid w:val="00507FA2"/>
    <w:rsid w:val="005101DC"/>
    <w:rsid w:val="00510232"/>
    <w:rsid w:val="00510389"/>
    <w:rsid w:val="005103A3"/>
    <w:rsid w:val="005103D1"/>
    <w:rsid w:val="00510998"/>
    <w:rsid w:val="00511357"/>
    <w:rsid w:val="00511389"/>
    <w:rsid w:val="00511622"/>
    <w:rsid w:val="00511954"/>
    <w:rsid w:val="0051195B"/>
    <w:rsid w:val="00511AA7"/>
    <w:rsid w:val="00511BCA"/>
    <w:rsid w:val="00512209"/>
    <w:rsid w:val="00512402"/>
    <w:rsid w:val="0051298E"/>
    <w:rsid w:val="00512E5D"/>
    <w:rsid w:val="00512E7A"/>
    <w:rsid w:val="005131BA"/>
    <w:rsid w:val="005132CB"/>
    <w:rsid w:val="005135FA"/>
    <w:rsid w:val="0051411C"/>
    <w:rsid w:val="0051453E"/>
    <w:rsid w:val="00514888"/>
    <w:rsid w:val="00514BD5"/>
    <w:rsid w:val="00514C2E"/>
    <w:rsid w:val="00514D32"/>
    <w:rsid w:val="00514E11"/>
    <w:rsid w:val="00514F06"/>
    <w:rsid w:val="00515025"/>
    <w:rsid w:val="00515378"/>
    <w:rsid w:val="0051544F"/>
    <w:rsid w:val="0051586D"/>
    <w:rsid w:val="005158CC"/>
    <w:rsid w:val="00515A2C"/>
    <w:rsid w:val="00515C69"/>
    <w:rsid w:val="00515C93"/>
    <w:rsid w:val="00515EEC"/>
    <w:rsid w:val="005160E3"/>
    <w:rsid w:val="0051614A"/>
    <w:rsid w:val="005161D7"/>
    <w:rsid w:val="005162AA"/>
    <w:rsid w:val="00516437"/>
    <w:rsid w:val="005164E8"/>
    <w:rsid w:val="0051653F"/>
    <w:rsid w:val="00516849"/>
    <w:rsid w:val="00516A2C"/>
    <w:rsid w:val="00516B7B"/>
    <w:rsid w:val="0051730B"/>
    <w:rsid w:val="005174E6"/>
    <w:rsid w:val="005174EE"/>
    <w:rsid w:val="0051766F"/>
    <w:rsid w:val="0051787F"/>
    <w:rsid w:val="005179EE"/>
    <w:rsid w:val="00517AC7"/>
    <w:rsid w:val="00517DDF"/>
    <w:rsid w:val="0052050A"/>
    <w:rsid w:val="00520A54"/>
    <w:rsid w:val="00521178"/>
    <w:rsid w:val="005212DC"/>
    <w:rsid w:val="0052150D"/>
    <w:rsid w:val="0052192C"/>
    <w:rsid w:val="0052199B"/>
    <w:rsid w:val="005220C3"/>
    <w:rsid w:val="005227CE"/>
    <w:rsid w:val="00522999"/>
    <w:rsid w:val="00522EF9"/>
    <w:rsid w:val="00523012"/>
    <w:rsid w:val="00523088"/>
    <w:rsid w:val="0052350A"/>
    <w:rsid w:val="0052395C"/>
    <w:rsid w:val="00523B0E"/>
    <w:rsid w:val="00524599"/>
    <w:rsid w:val="0052469F"/>
    <w:rsid w:val="0052487C"/>
    <w:rsid w:val="005249B6"/>
    <w:rsid w:val="00524A4B"/>
    <w:rsid w:val="00524D58"/>
    <w:rsid w:val="00524DCB"/>
    <w:rsid w:val="00524E2B"/>
    <w:rsid w:val="00524EBF"/>
    <w:rsid w:val="005259B3"/>
    <w:rsid w:val="00525C15"/>
    <w:rsid w:val="00526442"/>
    <w:rsid w:val="00526540"/>
    <w:rsid w:val="00526B4E"/>
    <w:rsid w:val="00526B85"/>
    <w:rsid w:val="00526FD4"/>
    <w:rsid w:val="005270E8"/>
    <w:rsid w:val="00527466"/>
    <w:rsid w:val="00527802"/>
    <w:rsid w:val="0052799E"/>
    <w:rsid w:val="00527AE4"/>
    <w:rsid w:val="00527EAE"/>
    <w:rsid w:val="005302EF"/>
    <w:rsid w:val="0053091B"/>
    <w:rsid w:val="00530A33"/>
    <w:rsid w:val="00530C23"/>
    <w:rsid w:val="00530E1E"/>
    <w:rsid w:val="0053134B"/>
    <w:rsid w:val="00531369"/>
    <w:rsid w:val="00532103"/>
    <w:rsid w:val="0053265E"/>
    <w:rsid w:val="005326CD"/>
    <w:rsid w:val="0053278E"/>
    <w:rsid w:val="00532B98"/>
    <w:rsid w:val="00532F2F"/>
    <w:rsid w:val="00532FD8"/>
    <w:rsid w:val="005335CC"/>
    <w:rsid w:val="005339B6"/>
    <w:rsid w:val="00533AD0"/>
    <w:rsid w:val="00533CAE"/>
    <w:rsid w:val="00534180"/>
    <w:rsid w:val="005341A1"/>
    <w:rsid w:val="0053430E"/>
    <w:rsid w:val="0053437C"/>
    <w:rsid w:val="00534397"/>
    <w:rsid w:val="005344AB"/>
    <w:rsid w:val="0053457E"/>
    <w:rsid w:val="005348CD"/>
    <w:rsid w:val="00534CE7"/>
    <w:rsid w:val="00534D34"/>
    <w:rsid w:val="0053520D"/>
    <w:rsid w:val="0053556F"/>
    <w:rsid w:val="00535822"/>
    <w:rsid w:val="005359F6"/>
    <w:rsid w:val="00535CF0"/>
    <w:rsid w:val="0053606E"/>
    <w:rsid w:val="005361EA"/>
    <w:rsid w:val="00536748"/>
    <w:rsid w:val="0053678A"/>
    <w:rsid w:val="0053693E"/>
    <w:rsid w:val="00536A29"/>
    <w:rsid w:val="00536A43"/>
    <w:rsid w:val="005371EE"/>
    <w:rsid w:val="00537F2F"/>
    <w:rsid w:val="00540156"/>
    <w:rsid w:val="0054018D"/>
    <w:rsid w:val="00540303"/>
    <w:rsid w:val="00540DC4"/>
    <w:rsid w:val="00541044"/>
    <w:rsid w:val="00541475"/>
    <w:rsid w:val="00541592"/>
    <w:rsid w:val="00541821"/>
    <w:rsid w:val="005419F4"/>
    <w:rsid w:val="00541AD4"/>
    <w:rsid w:val="00541C1E"/>
    <w:rsid w:val="00541D61"/>
    <w:rsid w:val="00541E8D"/>
    <w:rsid w:val="00542650"/>
    <w:rsid w:val="00542C30"/>
    <w:rsid w:val="00542E0F"/>
    <w:rsid w:val="00542ED2"/>
    <w:rsid w:val="00542FF5"/>
    <w:rsid w:val="00543709"/>
    <w:rsid w:val="005437E3"/>
    <w:rsid w:val="00543B14"/>
    <w:rsid w:val="005442DB"/>
    <w:rsid w:val="005442F9"/>
    <w:rsid w:val="00544410"/>
    <w:rsid w:val="0054441F"/>
    <w:rsid w:val="005445AF"/>
    <w:rsid w:val="005447CD"/>
    <w:rsid w:val="0054486E"/>
    <w:rsid w:val="0054490B"/>
    <w:rsid w:val="00544915"/>
    <w:rsid w:val="00544D23"/>
    <w:rsid w:val="00544FB6"/>
    <w:rsid w:val="005450DC"/>
    <w:rsid w:val="0054534A"/>
    <w:rsid w:val="005453CC"/>
    <w:rsid w:val="00545554"/>
    <w:rsid w:val="0054578C"/>
    <w:rsid w:val="00545ABD"/>
    <w:rsid w:val="00545D1E"/>
    <w:rsid w:val="00545F46"/>
    <w:rsid w:val="005460F0"/>
    <w:rsid w:val="00546C37"/>
    <w:rsid w:val="0054729C"/>
    <w:rsid w:val="00547CD1"/>
    <w:rsid w:val="005506D9"/>
    <w:rsid w:val="005508D4"/>
    <w:rsid w:val="00550E6C"/>
    <w:rsid w:val="00550EA1"/>
    <w:rsid w:val="00551609"/>
    <w:rsid w:val="00551869"/>
    <w:rsid w:val="00551923"/>
    <w:rsid w:val="0055192B"/>
    <w:rsid w:val="00551C99"/>
    <w:rsid w:val="00551E5B"/>
    <w:rsid w:val="00551E5C"/>
    <w:rsid w:val="00552035"/>
    <w:rsid w:val="005521AF"/>
    <w:rsid w:val="0055279A"/>
    <w:rsid w:val="00552888"/>
    <w:rsid w:val="00552986"/>
    <w:rsid w:val="00553605"/>
    <w:rsid w:val="00553AB9"/>
    <w:rsid w:val="005547A6"/>
    <w:rsid w:val="005547B1"/>
    <w:rsid w:val="00554B6E"/>
    <w:rsid w:val="00554CD4"/>
    <w:rsid w:val="00554D19"/>
    <w:rsid w:val="00554DD7"/>
    <w:rsid w:val="00555035"/>
    <w:rsid w:val="00555095"/>
    <w:rsid w:val="005551D9"/>
    <w:rsid w:val="00555248"/>
    <w:rsid w:val="0055525D"/>
    <w:rsid w:val="0055536E"/>
    <w:rsid w:val="00555539"/>
    <w:rsid w:val="00555552"/>
    <w:rsid w:val="00555734"/>
    <w:rsid w:val="005557A7"/>
    <w:rsid w:val="00555955"/>
    <w:rsid w:val="0055599D"/>
    <w:rsid w:val="00555B99"/>
    <w:rsid w:val="00555CFB"/>
    <w:rsid w:val="00555DDE"/>
    <w:rsid w:val="005562D8"/>
    <w:rsid w:val="00556C42"/>
    <w:rsid w:val="00557263"/>
    <w:rsid w:val="00557282"/>
    <w:rsid w:val="00557678"/>
    <w:rsid w:val="00557956"/>
    <w:rsid w:val="00560074"/>
    <w:rsid w:val="00560090"/>
    <w:rsid w:val="005601F7"/>
    <w:rsid w:val="0056036B"/>
    <w:rsid w:val="00560666"/>
    <w:rsid w:val="0056071B"/>
    <w:rsid w:val="0056088E"/>
    <w:rsid w:val="005608BC"/>
    <w:rsid w:val="0056095C"/>
    <w:rsid w:val="0056096F"/>
    <w:rsid w:val="005609BC"/>
    <w:rsid w:val="00560A16"/>
    <w:rsid w:val="00560D1A"/>
    <w:rsid w:val="005610D9"/>
    <w:rsid w:val="00561531"/>
    <w:rsid w:val="00561796"/>
    <w:rsid w:val="005617CB"/>
    <w:rsid w:val="00561E7A"/>
    <w:rsid w:val="00561F3D"/>
    <w:rsid w:val="00561FAE"/>
    <w:rsid w:val="00562753"/>
    <w:rsid w:val="005627C2"/>
    <w:rsid w:val="0056295F"/>
    <w:rsid w:val="00562FBB"/>
    <w:rsid w:val="00563006"/>
    <w:rsid w:val="005632B0"/>
    <w:rsid w:val="00563CD9"/>
    <w:rsid w:val="0056445C"/>
    <w:rsid w:val="00564CF5"/>
    <w:rsid w:val="00564EA7"/>
    <w:rsid w:val="00565243"/>
    <w:rsid w:val="005652D9"/>
    <w:rsid w:val="005658ED"/>
    <w:rsid w:val="00565A5E"/>
    <w:rsid w:val="00566167"/>
    <w:rsid w:val="00566B41"/>
    <w:rsid w:val="00566BDA"/>
    <w:rsid w:val="00566BF9"/>
    <w:rsid w:val="00566C09"/>
    <w:rsid w:val="00566DF7"/>
    <w:rsid w:val="00566EB2"/>
    <w:rsid w:val="005674F5"/>
    <w:rsid w:val="00567BF6"/>
    <w:rsid w:val="00567C89"/>
    <w:rsid w:val="00567CC9"/>
    <w:rsid w:val="00567F4A"/>
    <w:rsid w:val="0057018B"/>
    <w:rsid w:val="005701CC"/>
    <w:rsid w:val="0057033A"/>
    <w:rsid w:val="00570699"/>
    <w:rsid w:val="00570752"/>
    <w:rsid w:val="00570877"/>
    <w:rsid w:val="00570C48"/>
    <w:rsid w:val="00570CA4"/>
    <w:rsid w:val="0057106A"/>
    <w:rsid w:val="005710F7"/>
    <w:rsid w:val="00571704"/>
    <w:rsid w:val="00571BD7"/>
    <w:rsid w:val="00571D53"/>
    <w:rsid w:val="00571F03"/>
    <w:rsid w:val="00572138"/>
    <w:rsid w:val="005723B9"/>
    <w:rsid w:val="00572456"/>
    <w:rsid w:val="00572564"/>
    <w:rsid w:val="00572579"/>
    <w:rsid w:val="00572B90"/>
    <w:rsid w:val="00572D2A"/>
    <w:rsid w:val="00572FA9"/>
    <w:rsid w:val="00572FDF"/>
    <w:rsid w:val="00573237"/>
    <w:rsid w:val="00573572"/>
    <w:rsid w:val="005735FF"/>
    <w:rsid w:val="005737BA"/>
    <w:rsid w:val="00573DCA"/>
    <w:rsid w:val="0057400A"/>
    <w:rsid w:val="00574486"/>
    <w:rsid w:val="0057484A"/>
    <w:rsid w:val="0057484D"/>
    <w:rsid w:val="00574C30"/>
    <w:rsid w:val="00574C76"/>
    <w:rsid w:val="00574D3A"/>
    <w:rsid w:val="00574E0D"/>
    <w:rsid w:val="00574E87"/>
    <w:rsid w:val="00575250"/>
    <w:rsid w:val="005752A9"/>
    <w:rsid w:val="00575F92"/>
    <w:rsid w:val="005762A2"/>
    <w:rsid w:val="005762F4"/>
    <w:rsid w:val="00576AB4"/>
    <w:rsid w:val="00576C2C"/>
    <w:rsid w:val="00576CB6"/>
    <w:rsid w:val="00577192"/>
    <w:rsid w:val="005771FE"/>
    <w:rsid w:val="00577252"/>
    <w:rsid w:val="00577787"/>
    <w:rsid w:val="005778A0"/>
    <w:rsid w:val="00577F49"/>
    <w:rsid w:val="0058004B"/>
    <w:rsid w:val="00580391"/>
    <w:rsid w:val="005811B4"/>
    <w:rsid w:val="005815F3"/>
    <w:rsid w:val="0058191B"/>
    <w:rsid w:val="00581A69"/>
    <w:rsid w:val="00581AAE"/>
    <w:rsid w:val="00581F96"/>
    <w:rsid w:val="00581FBF"/>
    <w:rsid w:val="005821AA"/>
    <w:rsid w:val="00582367"/>
    <w:rsid w:val="005825D8"/>
    <w:rsid w:val="0058262A"/>
    <w:rsid w:val="005834E2"/>
    <w:rsid w:val="005837D8"/>
    <w:rsid w:val="00583B43"/>
    <w:rsid w:val="00583E0C"/>
    <w:rsid w:val="0058410C"/>
    <w:rsid w:val="0058435B"/>
    <w:rsid w:val="005843A8"/>
    <w:rsid w:val="00584757"/>
    <w:rsid w:val="005849F1"/>
    <w:rsid w:val="00585238"/>
    <w:rsid w:val="005852FA"/>
    <w:rsid w:val="0058569E"/>
    <w:rsid w:val="0058589C"/>
    <w:rsid w:val="00585B89"/>
    <w:rsid w:val="00585B9D"/>
    <w:rsid w:val="00585CFB"/>
    <w:rsid w:val="00585D51"/>
    <w:rsid w:val="00585EE1"/>
    <w:rsid w:val="0058619C"/>
    <w:rsid w:val="005861FE"/>
    <w:rsid w:val="0058647B"/>
    <w:rsid w:val="005864EA"/>
    <w:rsid w:val="00586629"/>
    <w:rsid w:val="0058683E"/>
    <w:rsid w:val="005868FB"/>
    <w:rsid w:val="00586994"/>
    <w:rsid w:val="00586A52"/>
    <w:rsid w:val="00586EF0"/>
    <w:rsid w:val="005870D2"/>
    <w:rsid w:val="00587106"/>
    <w:rsid w:val="00587115"/>
    <w:rsid w:val="005871D0"/>
    <w:rsid w:val="00587237"/>
    <w:rsid w:val="0058766C"/>
    <w:rsid w:val="0058770E"/>
    <w:rsid w:val="00587C36"/>
    <w:rsid w:val="0059026C"/>
    <w:rsid w:val="00590836"/>
    <w:rsid w:val="0059099F"/>
    <w:rsid w:val="00590FB9"/>
    <w:rsid w:val="005916B2"/>
    <w:rsid w:val="00591A58"/>
    <w:rsid w:val="00591AE5"/>
    <w:rsid w:val="00591B21"/>
    <w:rsid w:val="00591E20"/>
    <w:rsid w:val="005921F5"/>
    <w:rsid w:val="00592251"/>
    <w:rsid w:val="00592477"/>
    <w:rsid w:val="00592A4A"/>
    <w:rsid w:val="00592B29"/>
    <w:rsid w:val="00592B87"/>
    <w:rsid w:val="00592C24"/>
    <w:rsid w:val="00592EF8"/>
    <w:rsid w:val="00592F97"/>
    <w:rsid w:val="00593020"/>
    <w:rsid w:val="00593102"/>
    <w:rsid w:val="00593584"/>
    <w:rsid w:val="00593803"/>
    <w:rsid w:val="005939B3"/>
    <w:rsid w:val="005939C2"/>
    <w:rsid w:val="00593B50"/>
    <w:rsid w:val="00593BA4"/>
    <w:rsid w:val="005948CE"/>
    <w:rsid w:val="00594CDA"/>
    <w:rsid w:val="00594CDD"/>
    <w:rsid w:val="00595592"/>
    <w:rsid w:val="0059573F"/>
    <w:rsid w:val="00595E0B"/>
    <w:rsid w:val="00596313"/>
    <w:rsid w:val="00596457"/>
    <w:rsid w:val="0059697F"/>
    <w:rsid w:val="00596EBC"/>
    <w:rsid w:val="00597060"/>
    <w:rsid w:val="005973AF"/>
    <w:rsid w:val="005973BC"/>
    <w:rsid w:val="005973FB"/>
    <w:rsid w:val="00597541"/>
    <w:rsid w:val="005977EE"/>
    <w:rsid w:val="005A02E8"/>
    <w:rsid w:val="005A0676"/>
    <w:rsid w:val="005A1253"/>
    <w:rsid w:val="005A12B3"/>
    <w:rsid w:val="005A132E"/>
    <w:rsid w:val="005A13D1"/>
    <w:rsid w:val="005A1A6F"/>
    <w:rsid w:val="005A1C1A"/>
    <w:rsid w:val="005A1D40"/>
    <w:rsid w:val="005A22C8"/>
    <w:rsid w:val="005A2307"/>
    <w:rsid w:val="005A27EE"/>
    <w:rsid w:val="005A2B4A"/>
    <w:rsid w:val="005A2F62"/>
    <w:rsid w:val="005A2FB6"/>
    <w:rsid w:val="005A34A4"/>
    <w:rsid w:val="005A36CB"/>
    <w:rsid w:val="005A3786"/>
    <w:rsid w:val="005A37EE"/>
    <w:rsid w:val="005A395E"/>
    <w:rsid w:val="005A3BE1"/>
    <w:rsid w:val="005A3D32"/>
    <w:rsid w:val="005A454D"/>
    <w:rsid w:val="005A4667"/>
    <w:rsid w:val="005A4C62"/>
    <w:rsid w:val="005A4D19"/>
    <w:rsid w:val="005A5182"/>
    <w:rsid w:val="005A52FB"/>
    <w:rsid w:val="005A5C2A"/>
    <w:rsid w:val="005A604A"/>
    <w:rsid w:val="005A60EA"/>
    <w:rsid w:val="005A6AAD"/>
    <w:rsid w:val="005A6C3B"/>
    <w:rsid w:val="005A7061"/>
    <w:rsid w:val="005A757A"/>
    <w:rsid w:val="005A76B0"/>
    <w:rsid w:val="005A7738"/>
    <w:rsid w:val="005A79C0"/>
    <w:rsid w:val="005A7AA9"/>
    <w:rsid w:val="005A7C81"/>
    <w:rsid w:val="005A7F9D"/>
    <w:rsid w:val="005A7FA4"/>
    <w:rsid w:val="005B08BA"/>
    <w:rsid w:val="005B09B8"/>
    <w:rsid w:val="005B0DD5"/>
    <w:rsid w:val="005B0F48"/>
    <w:rsid w:val="005B102D"/>
    <w:rsid w:val="005B11B1"/>
    <w:rsid w:val="005B135E"/>
    <w:rsid w:val="005B15BF"/>
    <w:rsid w:val="005B1644"/>
    <w:rsid w:val="005B1675"/>
    <w:rsid w:val="005B1B6A"/>
    <w:rsid w:val="005B1BD2"/>
    <w:rsid w:val="005B1F53"/>
    <w:rsid w:val="005B21B0"/>
    <w:rsid w:val="005B2608"/>
    <w:rsid w:val="005B2791"/>
    <w:rsid w:val="005B2E2B"/>
    <w:rsid w:val="005B2E44"/>
    <w:rsid w:val="005B2EF2"/>
    <w:rsid w:val="005B2FDC"/>
    <w:rsid w:val="005B33D3"/>
    <w:rsid w:val="005B360C"/>
    <w:rsid w:val="005B38BB"/>
    <w:rsid w:val="005B399D"/>
    <w:rsid w:val="005B3DB1"/>
    <w:rsid w:val="005B3E14"/>
    <w:rsid w:val="005B3E9C"/>
    <w:rsid w:val="005B420D"/>
    <w:rsid w:val="005B42FB"/>
    <w:rsid w:val="005B44B1"/>
    <w:rsid w:val="005B45E0"/>
    <w:rsid w:val="005B49FB"/>
    <w:rsid w:val="005B4B45"/>
    <w:rsid w:val="005B4DD6"/>
    <w:rsid w:val="005B50C5"/>
    <w:rsid w:val="005B5467"/>
    <w:rsid w:val="005B59AF"/>
    <w:rsid w:val="005B5C92"/>
    <w:rsid w:val="005B5F65"/>
    <w:rsid w:val="005B6022"/>
    <w:rsid w:val="005B6620"/>
    <w:rsid w:val="005B6674"/>
    <w:rsid w:val="005B6C41"/>
    <w:rsid w:val="005B6EA4"/>
    <w:rsid w:val="005B6F8A"/>
    <w:rsid w:val="005B725A"/>
    <w:rsid w:val="005B783D"/>
    <w:rsid w:val="005B799E"/>
    <w:rsid w:val="005B7A47"/>
    <w:rsid w:val="005B7B48"/>
    <w:rsid w:val="005B7B82"/>
    <w:rsid w:val="005B7E15"/>
    <w:rsid w:val="005B7FBB"/>
    <w:rsid w:val="005C0042"/>
    <w:rsid w:val="005C03B0"/>
    <w:rsid w:val="005C08ED"/>
    <w:rsid w:val="005C0B9D"/>
    <w:rsid w:val="005C0CED"/>
    <w:rsid w:val="005C0FCE"/>
    <w:rsid w:val="005C1032"/>
    <w:rsid w:val="005C15E1"/>
    <w:rsid w:val="005C15FC"/>
    <w:rsid w:val="005C170A"/>
    <w:rsid w:val="005C1743"/>
    <w:rsid w:val="005C1C15"/>
    <w:rsid w:val="005C1C60"/>
    <w:rsid w:val="005C1C6A"/>
    <w:rsid w:val="005C1C7F"/>
    <w:rsid w:val="005C1DBE"/>
    <w:rsid w:val="005C1E24"/>
    <w:rsid w:val="005C2108"/>
    <w:rsid w:val="005C21A8"/>
    <w:rsid w:val="005C2334"/>
    <w:rsid w:val="005C2D1E"/>
    <w:rsid w:val="005C30FC"/>
    <w:rsid w:val="005C3191"/>
    <w:rsid w:val="005C3440"/>
    <w:rsid w:val="005C39BE"/>
    <w:rsid w:val="005C3A2B"/>
    <w:rsid w:val="005C3BF1"/>
    <w:rsid w:val="005C3EAA"/>
    <w:rsid w:val="005C3F69"/>
    <w:rsid w:val="005C41FD"/>
    <w:rsid w:val="005C43BE"/>
    <w:rsid w:val="005C4523"/>
    <w:rsid w:val="005C4A36"/>
    <w:rsid w:val="005C4AC2"/>
    <w:rsid w:val="005C4CE4"/>
    <w:rsid w:val="005C5332"/>
    <w:rsid w:val="005C5749"/>
    <w:rsid w:val="005C5BC7"/>
    <w:rsid w:val="005C63F7"/>
    <w:rsid w:val="005C66EF"/>
    <w:rsid w:val="005C6DA9"/>
    <w:rsid w:val="005C6E4F"/>
    <w:rsid w:val="005C731F"/>
    <w:rsid w:val="005C74E1"/>
    <w:rsid w:val="005C7A46"/>
    <w:rsid w:val="005C7A6C"/>
    <w:rsid w:val="005C7EEE"/>
    <w:rsid w:val="005D05C7"/>
    <w:rsid w:val="005D0658"/>
    <w:rsid w:val="005D0878"/>
    <w:rsid w:val="005D0F3B"/>
    <w:rsid w:val="005D0F6C"/>
    <w:rsid w:val="005D0FED"/>
    <w:rsid w:val="005D137B"/>
    <w:rsid w:val="005D145F"/>
    <w:rsid w:val="005D17BC"/>
    <w:rsid w:val="005D19E2"/>
    <w:rsid w:val="005D1A46"/>
    <w:rsid w:val="005D1B18"/>
    <w:rsid w:val="005D1C00"/>
    <w:rsid w:val="005D24EB"/>
    <w:rsid w:val="005D2C02"/>
    <w:rsid w:val="005D2DCC"/>
    <w:rsid w:val="005D30CD"/>
    <w:rsid w:val="005D3773"/>
    <w:rsid w:val="005D3800"/>
    <w:rsid w:val="005D4323"/>
    <w:rsid w:val="005D450A"/>
    <w:rsid w:val="005D45B0"/>
    <w:rsid w:val="005D48A7"/>
    <w:rsid w:val="005D49F1"/>
    <w:rsid w:val="005D4A6A"/>
    <w:rsid w:val="005D502B"/>
    <w:rsid w:val="005D52E0"/>
    <w:rsid w:val="005D53FB"/>
    <w:rsid w:val="005D5679"/>
    <w:rsid w:val="005D5935"/>
    <w:rsid w:val="005D5A25"/>
    <w:rsid w:val="005D5A30"/>
    <w:rsid w:val="005D6248"/>
    <w:rsid w:val="005D63C4"/>
    <w:rsid w:val="005D669D"/>
    <w:rsid w:val="005D69DD"/>
    <w:rsid w:val="005D6DA4"/>
    <w:rsid w:val="005D7528"/>
    <w:rsid w:val="005D7589"/>
    <w:rsid w:val="005D76AC"/>
    <w:rsid w:val="005D77D3"/>
    <w:rsid w:val="005D7922"/>
    <w:rsid w:val="005D7A36"/>
    <w:rsid w:val="005D7B84"/>
    <w:rsid w:val="005D7BB5"/>
    <w:rsid w:val="005E01B2"/>
    <w:rsid w:val="005E09D0"/>
    <w:rsid w:val="005E0B21"/>
    <w:rsid w:val="005E1277"/>
    <w:rsid w:val="005E1F5C"/>
    <w:rsid w:val="005E1FE3"/>
    <w:rsid w:val="005E23AA"/>
    <w:rsid w:val="005E244A"/>
    <w:rsid w:val="005E3C54"/>
    <w:rsid w:val="005E3E17"/>
    <w:rsid w:val="005E3EE3"/>
    <w:rsid w:val="005E435A"/>
    <w:rsid w:val="005E436D"/>
    <w:rsid w:val="005E45C0"/>
    <w:rsid w:val="005E45CA"/>
    <w:rsid w:val="005E46DA"/>
    <w:rsid w:val="005E4A08"/>
    <w:rsid w:val="005E4AA5"/>
    <w:rsid w:val="005E4F14"/>
    <w:rsid w:val="005E53DA"/>
    <w:rsid w:val="005E593D"/>
    <w:rsid w:val="005E5C01"/>
    <w:rsid w:val="005E5E13"/>
    <w:rsid w:val="005E5EC5"/>
    <w:rsid w:val="005E5FCA"/>
    <w:rsid w:val="005E61E3"/>
    <w:rsid w:val="005E63D7"/>
    <w:rsid w:val="005E671E"/>
    <w:rsid w:val="005E6760"/>
    <w:rsid w:val="005E6AEF"/>
    <w:rsid w:val="005E6C36"/>
    <w:rsid w:val="005E7061"/>
    <w:rsid w:val="005E72A3"/>
    <w:rsid w:val="005E7387"/>
    <w:rsid w:val="005E74A2"/>
    <w:rsid w:val="005E74BA"/>
    <w:rsid w:val="005E74F9"/>
    <w:rsid w:val="005E7BFF"/>
    <w:rsid w:val="005E7C5C"/>
    <w:rsid w:val="005F02FD"/>
    <w:rsid w:val="005F044A"/>
    <w:rsid w:val="005F0479"/>
    <w:rsid w:val="005F04AB"/>
    <w:rsid w:val="005F07A7"/>
    <w:rsid w:val="005F0E94"/>
    <w:rsid w:val="005F0F52"/>
    <w:rsid w:val="005F125B"/>
    <w:rsid w:val="005F13D7"/>
    <w:rsid w:val="005F1459"/>
    <w:rsid w:val="005F14A6"/>
    <w:rsid w:val="005F1561"/>
    <w:rsid w:val="005F1758"/>
    <w:rsid w:val="005F211D"/>
    <w:rsid w:val="005F2618"/>
    <w:rsid w:val="005F27EF"/>
    <w:rsid w:val="005F28B7"/>
    <w:rsid w:val="005F310D"/>
    <w:rsid w:val="005F31D0"/>
    <w:rsid w:val="005F336C"/>
    <w:rsid w:val="005F4314"/>
    <w:rsid w:val="005F4444"/>
    <w:rsid w:val="005F4528"/>
    <w:rsid w:val="005F46C9"/>
    <w:rsid w:val="005F48DD"/>
    <w:rsid w:val="005F4BD7"/>
    <w:rsid w:val="005F4CFE"/>
    <w:rsid w:val="005F4F81"/>
    <w:rsid w:val="005F505A"/>
    <w:rsid w:val="005F5335"/>
    <w:rsid w:val="005F57D3"/>
    <w:rsid w:val="005F5979"/>
    <w:rsid w:val="005F5AC0"/>
    <w:rsid w:val="005F5CAB"/>
    <w:rsid w:val="005F61C9"/>
    <w:rsid w:val="005F6472"/>
    <w:rsid w:val="005F659D"/>
    <w:rsid w:val="005F65F3"/>
    <w:rsid w:val="005F675A"/>
    <w:rsid w:val="005F6872"/>
    <w:rsid w:val="005F68A4"/>
    <w:rsid w:val="005F70A1"/>
    <w:rsid w:val="005F7146"/>
    <w:rsid w:val="005F720B"/>
    <w:rsid w:val="005F72C0"/>
    <w:rsid w:val="005F75E8"/>
    <w:rsid w:val="005F77EA"/>
    <w:rsid w:val="005F7B57"/>
    <w:rsid w:val="005F7E91"/>
    <w:rsid w:val="005F7F7A"/>
    <w:rsid w:val="00600B11"/>
    <w:rsid w:val="00600C50"/>
    <w:rsid w:val="00600C62"/>
    <w:rsid w:val="00600D14"/>
    <w:rsid w:val="0060109D"/>
    <w:rsid w:val="00601151"/>
    <w:rsid w:val="0060126A"/>
    <w:rsid w:val="00601587"/>
    <w:rsid w:val="0060172E"/>
    <w:rsid w:val="00601B22"/>
    <w:rsid w:val="00601EC9"/>
    <w:rsid w:val="00601FFE"/>
    <w:rsid w:val="00602267"/>
    <w:rsid w:val="00602AAF"/>
    <w:rsid w:val="00602F6E"/>
    <w:rsid w:val="006030A9"/>
    <w:rsid w:val="00603411"/>
    <w:rsid w:val="0060350B"/>
    <w:rsid w:val="00603665"/>
    <w:rsid w:val="00603837"/>
    <w:rsid w:val="00603A50"/>
    <w:rsid w:val="00604465"/>
    <w:rsid w:val="00604704"/>
    <w:rsid w:val="00605722"/>
    <w:rsid w:val="00605D3B"/>
    <w:rsid w:val="0060607F"/>
    <w:rsid w:val="00606099"/>
    <w:rsid w:val="006062C0"/>
    <w:rsid w:val="0060659C"/>
    <w:rsid w:val="00606845"/>
    <w:rsid w:val="00606968"/>
    <w:rsid w:val="00606D4F"/>
    <w:rsid w:val="0060721F"/>
    <w:rsid w:val="0060760E"/>
    <w:rsid w:val="00607A5B"/>
    <w:rsid w:val="00607FB8"/>
    <w:rsid w:val="0061030B"/>
    <w:rsid w:val="006103A8"/>
    <w:rsid w:val="00610441"/>
    <w:rsid w:val="00610737"/>
    <w:rsid w:val="00610A61"/>
    <w:rsid w:val="00610AA6"/>
    <w:rsid w:val="00610AB5"/>
    <w:rsid w:val="00610B5D"/>
    <w:rsid w:val="00610EBF"/>
    <w:rsid w:val="0061112D"/>
    <w:rsid w:val="00611172"/>
    <w:rsid w:val="00611226"/>
    <w:rsid w:val="006114AB"/>
    <w:rsid w:val="006116AF"/>
    <w:rsid w:val="006117FF"/>
    <w:rsid w:val="00611CA3"/>
    <w:rsid w:val="00612062"/>
    <w:rsid w:val="00612471"/>
    <w:rsid w:val="0061254B"/>
    <w:rsid w:val="006126FD"/>
    <w:rsid w:val="006133BF"/>
    <w:rsid w:val="0061361C"/>
    <w:rsid w:val="0061393A"/>
    <w:rsid w:val="00613DB2"/>
    <w:rsid w:val="00614051"/>
    <w:rsid w:val="006144B7"/>
    <w:rsid w:val="00614508"/>
    <w:rsid w:val="00614636"/>
    <w:rsid w:val="00614874"/>
    <w:rsid w:val="00614C5E"/>
    <w:rsid w:val="0061531E"/>
    <w:rsid w:val="006153BD"/>
    <w:rsid w:val="006153ED"/>
    <w:rsid w:val="00615495"/>
    <w:rsid w:val="0061619D"/>
    <w:rsid w:val="00616414"/>
    <w:rsid w:val="0061665F"/>
    <w:rsid w:val="00616754"/>
    <w:rsid w:val="0061683D"/>
    <w:rsid w:val="0061689C"/>
    <w:rsid w:val="00616AE0"/>
    <w:rsid w:val="00616D39"/>
    <w:rsid w:val="0061795E"/>
    <w:rsid w:val="0061796B"/>
    <w:rsid w:val="006179DF"/>
    <w:rsid w:val="00617A92"/>
    <w:rsid w:val="00617F1C"/>
    <w:rsid w:val="00617FCD"/>
    <w:rsid w:val="00620342"/>
    <w:rsid w:val="006203CD"/>
    <w:rsid w:val="006204C5"/>
    <w:rsid w:val="006208E3"/>
    <w:rsid w:val="00620A75"/>
    <w:rsid w:val="00621013"/>
    <w:rsid w:val="0062106F"/>
    <w:rsid w:val="006211FE"/>
    <w:rsid w:val="0062147E"/>
    <w:rsid w:val="00621765"/>
    <w:rsid w:val="00621901"/>
    <w:rsid w:val="00621931"/>
    <w:rsid w:val="00622231"/>
    <w:rsid w:val="0062273C"/>
    <w:rsid w:val="00622900"/>
    <w:rsid w:val="00622BF8"/>
    <w:rsid w:val="00622CC1"/>
    <w:rsid w:val="00622CCC"/>
    <w:rsid w:val="00623098"/>
    <w:rsid w:val="00623543"/>
    <w:rsid w:val="0062358F"/>
    <w:rsid w:val="00623C0C"/>
    <w:rsid w:val="00623CC2"/>
    <w:rsid w:val="00623DD0"/>
    <w:rsid w:val="00624546"/>
    <w:rsid w:val="006246BA"/>
    <w:rsid w:val="00624A9A"/>
    <w:rsid w:val="00624D9F"/>
    <w:rsid w:val="00624F35"/>
    <w:rsid w:val="00625021"/>
    <w:rsid w:val="00625439"/>
    <w:rsid w:val="00625532"/>
    <w:rsid w:val="006257B4"/>
    <w:rsid w:val="006268BF"/>
    <w:rsid w:val="00626933"/>
    <w:rsid w:val="00626A7B"/>
    <w:rsid w:val="00626DA8"/>
    <w:rsid w:val="00626F9A"/>
    <w:rsid w:val="00627335"/>
    <w:rsid w:val="00627398"/>
    <w:rsid w:val="00627AD6"/>
    <w:rsid w:val="00627AE2"/>
    <w:rsid w:val="00627DF2"/>
    <w:rsid w:val="00627E26"/>
    <w:rsid w:val="0063023D"/>
    <w:rsid w:val="00630B6D"/>
    <w:rsid w:val="00630E65"/>
    <w:rsid w:val="006311AE"/>
    <w:rsid w:val="0063198C"/>
    <w:rsid w:val="00631D66"/>
    <w:rsid w:val="00631E3F"/>
    <w:rsid w:val="006325AC"/>
    <w:rsid w:val="0063296A"/>
    <w:rsid w:val="00632BA7"/>
    <w:rsid w:val="00632C2F"/>
    <w:rsid w:val="00632E92"/>
    <w:rsid w:val="00632F1A"/>
    <w:rsid w:val="00633293"/>
    <w:rsid w:val="006337D0"/>
    <w:rsid w:val="006338B7"/>
    <w:rsid w:val="00633A3F"/>
    <w:rsid w:val="00633A7C"/>
    <w:rsid w:val="00633BE1"/>
    <w:rsid w:val="006345B7"/>
    <w:rsid w:val="006346D5"/>
    <w:rsid w:val="00634C99"/>
    <w:rsid w:val="00634E7D"/>
    <w:rsid w:val="00635444"/>
    <w:rsid w:val="0063599F"/>
    <w:rsid w:val="006359B1"/>
    <w:rsid w:val="00635A3E"/>
    <w:rsid w:val="00635D07"/>
    <w:rsid w:val="0063618C"/>
    <w:rsid w:val="006365CC"/>
    <w:rsid w:val="00636601"/>
    <w:rsid w:val="006367CD"/>
    <w:rsid w:val="0063687F"/>
    <w:rsid w:val="00636C1E"/>
    <w:rsid w:val="006371C9"/>
    <w:rsid w:val="006378B6"/>
    <w:rsid w:val="00640125"/>
    <w:rsid w:val="00640389"/>
    <w:rsid w:val="006406F7"/>
    <w:rsid w:val="00640802"/>
    <w:rsid w:val="006409F0"/>
    <w:rsid w:val="00640A3D"/>
    <w:rsid w:val="00640C21"/>
    <w:rsid w:val="00641026"/>
    <w:rsid w:val="0064155A"/>
    <w:rsid w:val="0064191E"/>
    <w:rsid w:val="00641B25"/>
    <w:rsid w:val="00642063"/>
    <w:rsid w:val="006420C6"/>
    <w:rsid w:val="0064218B"/>
    <w:rsid w:val="0064244A"/>
    <w:rsid w:val="00642AB8"/>
    <w:rsid w:val="00642BB1"/>
    <w:rsid w:val="00642C2C"/>
    <w:rsid w:val="00642F7D"/>
    <w:rsid w:val="00643479"/>
    <w:rsid w:val="0064351E"/>
    <w:rsid w:val="00643AB5"/>
    <w:rsid w:val="00643E51"/>
    <w:rsid w:val="0064408D"/>
    <w:rsid w:val="00644318"/>
    <w:rsid w:val="006445DF"/>
    <w:rsid w:val="00644908"/>
    <w:rsid w:val="0064547C"/>
    <w:rsid w:val="0064556A"/>
    <w:rsid w:val="006455C6"/>
    <w:rsid w:val="00645CD6"/>
    <w:rsid w:val="00645FDD"/>
    <w:rsid w:val="00646804"/>
    <w:rsid w:val="00646C35"/>
    <w:rsid w:val="006471C6"/>
    <w:rsid w:val="00647340"/>
    <w:rsid w:val="0064784A"/>
    <w:rsid w:val="00647940"/>
    <w:rsid w:val="00647B38"/>
    <w:rsid w:val="00647C23"/>
    <w:rsid w:val="00647FF5"/>
    <w:rsid w:val="0065019F"/>
    <w:rsid w:val="006501CB"/>
    <w:rsid w:val="006501F0"/>
    <w:rsid w:val="006503F6"/>
    <w:rsid w:val="006506D2"/>
    <w:rsid w:val="0065080E"/>
    <w:rsid w:val="00650CEE"/>
    <w:rsid w:val="00651133"/>
    <w:rsid w:val="006513EA"/>
    <w:rsid w:val="006518F5"/>
    <w:rsid w:val="006522E2"/>
    <w:rsid w:val="00652448"/>
    <w:rsid w:val="00652524"/>
    <w:rsid w:val="006526D3"/>
    <w:rsid w:val="006527AB"/>
    <w:rsid w:val="00652812"/>
    <w:rsid w:val="00652840"/>
    <w:rsid w:val="006528F1"/>
    <w:rsid w:val="00652FFE"/>
    <w:rsid w:val="0065372A"/>
    <w:rsid w:val="00653756"/>
    <w:rsid w:val="00653821"/>
    <w:rsid w:val="00653C1F"/>
    <w:rsid w:val="00653C77"/>
    <w:rsid w:val="00653DB0"/>
    <w:rsid w:val="006540DA"/>
    <w:rsid w:val="00654565"/>
    <w:rsid w:val="006546AB"/>
    <w:rsid w:val="00654713"/>
    <w:rsid w:val="006549DE"/>
    <w:rsid w:val="00654E25"/>
    <w:rsid w:val="00655078"/>
    <w:rsid w:val="0065530F"/>
    <w:rsid w:val="00655524"/>
    <w:rsid w:val="00655C27"/>
    <w:rsid w:val="00655C83"/>
    <w:rsid w:val="00655D9A"/>
    <w:rsid w:val="00655EA4"/>
    <w:rsid w:val="00656096"/>
    <w:rsid w:val="00656331"/>
    <w:rsid w:val="00656358"/>
    <w:rsid w:val="006563A7"/>
    <w:rsid w:val="00656E0D"/>
    <w:rsid w:val="00656FF1"/>
    <w:rsid w:val="00657077"/>
    <w:rsid w:val="00657151"/>
    <w:rsid w:val="00657277"/>
    <w:rsid w:val="0065740E"/>
    <w:rsid w:val="00657431"/>
    <w:rsid w:val="00657A2C"/>
    <w:rsid w:val="00657A4A"/>
    <w:rsid w:val="00657B19"/>
    <w:rsid w:val="0066012D"/>
    <w:rsid w:val="00660354"/>
    <w:rsid w:val="00660437"/>
    <w:rsid w:val="006606BB"/>
    <w:rsid w:val="006609D7"/>
    <w:rsid w:val="00660CF7"/>
    <w:rsid w:val="0066152E"/>
    <w:rsid w:val="0066178B"/>
    <w:rsid w:val="00661BFB"/>
    <w:rsid w:val="00662145"/>
    <w:rsid w:val="006622AB"/>
    <w:rsid w:val="00662716"/>
    <w:rsid w:val="0066285B"/>
    <w:rsid w:val="00662894"/>
    <w:rsid w:val="00662F39"/>
    <w:rsid w:val="006634A8"/>
    <w:rsid w:val="00663CDC"/>
    <w:rsid w:val="0066411F"/>
    <w:rsid w:val="00664159"/>
    <w:rsid w:val="006641CD"/>
    <w:rsid w:val="0066420D"/>
    <w:rsid w:val="00664308"/>
    <w:rsid w:val="006647B3"/>
    <w:rsid w:val="00664A4F"/>
    <w:rsid w:val="00664B32"/>
    <w:rsid w:val="00664C86"/>
    <w:rsid w:val="00664D56"/>
    <w:rsid w:val="00664D78"/>
    <w:rsid w:val="00664E1C"/>
    <w:rsid w:val="00665028"/>
    <w:rsid w:val="006650E6"/>
    <w:rsid w:val="0066561C"/>
    <w:rsid w:val="00665A69"/>
    <w:rsid w:val="00665F72"/>
    <w:rsid w:val="00666160"/>
    <w:rsid w:val="00666262"/>
    <w:rsid w:val="00666460"/>
    <w:rsid w:val="00666516"/>
    <w:rsid w:val="00666699"/>
    <w:rsid w:val="0066685B"/>
    <w:rsid w:val="00666A78"/>
    <w:rsid w:val="00666C82"/>
    <w:rsid w:val="00666CC0"/>
    <w:rsid w:val="00667A39"/>
    <w:rsid w:val="00667A75"/>
    <w:rsid w:val="00667CF6"/>
    <w:rsid w:val="0067003B"/>
    <w:rsid w:val="00670063"/>
    <w:rsid w:val="006700CB"/>
    <w:rsid w:val="00670309"/>
    <w:rsid w:val="0067091C"/>
    <w:rsid w:val="0067101B"/>
    <w:rsid w:val="00671144"/>
    <w:rsid w:val="006711EC"/>
    <w:rsid w:val="006713D9"/>
    <w:rsid w:val="006714D7"/>
    <w:rsid w:val="006716EC"/>
    <w:rsid w:val="00671DB3"/>
    <w:rsid w:val="00671ED7"/>
    <w:rsid w:val="00671FF9"/>
    <w:rsid w:val="00672135"/>
    <w:rsid w:val="006723E4"/>
    <w:rsid w:val="0067245E"/>
    <w:rsid w:val="00672FCD"/>
    <w:rsid w:val="006730F8"/>
    <w:rsid w:val="0067322E"/>
    <w:rsid w:val="00673457"/>
    <w:rsid w:val="00673490"/>
    <w:rsid w:val="006735F1"/>
    <w:rsid w:val="00673C81"/>
    <w:rsid w:val="00674009"/>
    <w:rsid w:val="00674147"/>
    <w:rsid w:val="0067499C"/>
    <w:rsid w:val="0067507A"/>
    <w:rsid w:val="006751F2"/>
    <w:rsid w:val="006755E8"/>
    <w:rsid w:val="006756C7"/>
    <w:rsid w:val="00675E0A"/>
    <w:rsid w:val="00675EE6"/>
    <w:rsid w:val="00676149"/>
    <w:rsid w:val="006761DA"/>
    <w:rsid w:val="00676263"/>
    <w:rsid w:val="0067687C"/>
    <w:rsid w:val="00676A5F"/>
    <w:rsid w:val="00676A73"/>
    <w:rsid w:val="00676D63"/>
    <w:rsid w:val="00677056"/>
    <w:rsid w:val="006770DD"/>
    <w:rsid w:val="006775D3"/>
    <w:rsid w:val="00677BB8"/>
    <w:rsid w:val="00677DB1"/>
    <w:rsid w:val="0068061F"/>
    <w:rsid w:val="0068062D"/>
    <w:rsid w:val="006806A8"/>
    <w:rsid w:val="006807AD"/>
    <w:rsid w:val="00680DDA"/>
    <w:rsid w:val="00680F7F"/>
    <w:rsid w:val="0068187C"/>
    <w:rsid w:val="00681B66"/>
    <w:rsid w:val="00681BCA"/>
    <w:rsid w:val="00681BFD"/>
    <w:rsid w:val="006822E8"/>
    <w:rsid w:val="00682513"/>
    <w:rsid w:val="006829B2"/>
    <w:rsid w:val="00682B80"/>
    <w:rsid w:val="00682CEA"/>
    <w:rsid w:val="00682CF5"/>
    <w:rsid w:val="00682F21"/>
    <w:rsid w:val="0068308A"/>
    <w:rsid w:val="006831BE"/>
    <w:rsid w:val="0068335B"/>
    <w:rsid w:val="006840E6"/>
    <w:rsid w:val="006842F3"/>
    <w:rsid w:val="0068498C"/>
    <w:rsid w:val="006849FA"/>
    <w:rsid w:val="00684DC0"/>
    <w:rsid w:val="00685099"/>
    <w:rsid w:val="0068515F"/>
    <w:rsid w:val="00685457"/>
    <w:rsid w:val="0068547F"/>
    <w:rsid w:val="00685810"/>
    <w:rsid w:val="00685913"/>
    <w:rsid w:val="00686731"/>
    <w:rsid w:val="0068676E"/>
    <w:rsid w:val="00686CA0"/>
    <w:rsid w:val="00686DE7"/>
    <w:rsid w:val="0068735C"/>
    <w:rsid w:val="00687557"/>
    <w:rsid w:val="00687BA1"/>
    <w:rsid w:val="00687F4C"/>
    <w:rsid w:val="00690197"/>
    <w:rsid w:val="00690261"/>
    <w:rsid w:val="006903C2"/>
    <w:rsid w:val="00690473"/>
    <w:rsid w:val="00690BAB"/>
    <w:rsid w:val="00690D6B"/>
    <w:rsid w:val="00690FAF"/>
    <w:rsid w:val="0069179A"/>
    <w:rsid w:val="00691A74"/>
    <w:rsid w:val="00691FC8"/>
    <w:rsid w:val="00691FE1"/>
    <w:rsid w:val="00692116"/>
    <w:rsid w:val="00692337"/>
    <w:rsid w:val="0069296F"/>
    <w:rsid w:val="006930FE"/>
    <w:rsid w:val="006936EC"/>
    <w:rsid w:val="0069393C"/>
    <w:rsid w:val="00694793"/>
    <w:rsid w:val="00694AB7"/>
    <w:rsid w:val="00694B3B"/>
    <w:rsid w:val="00694E15"/>
    <w:rsid w:val="006951E4"/>
    <w:rsid w:val="006957C3"/>
    <w:rsid w:val="00695A52"/>
    <w:rsid w:val="00695AA1"/>
    <w:rsid w:val="00695EE0"/>
    <w:rsid w:val="0069608C"/>
    <w:rsid w:val="006965D0"/>
    <w:rsid w:val="00696FAB"/>
    <w:rsid w:val="0069723D"/>
    <w:rsid w:val="00697335"/>
    <w:rsid w:val="006974FC"/>
    <w:rsid w:val="0069778A"/>
    <w:rsid w:val="006977F6"/>
    <w:rsid w:val="00697AC5"/>
    <w:rsid w:val="00697B77"/>
    <w:rsid w:val="00697FF1"/>
    <w:rsid w:val="00697FF2"/>
    <w:rsid w:val="006A016D"/>
    <w:rsid w:val="006A018D"/>
    <w:rsid w:val="006A039C"/>
    <w:rsid w:val="006A03CB"/>
    <w:rsid w:val="006A067D"/>
    <w:rsid w:val="006A0A1C"/>
    <w:rsid w:val="006A0A56"/>
    <w:rsid w:val="006A0CEB"/>
    <w:rsid w:val="006A0E07"/>
    <w:rsid w:val="006A12CC"/>
    <w:rsid w:val="006A136F"/>
    <w:rsid w:val="006A171B"/>
    <w:rsid w:val="006A17E2"/>
    <w:rsid w:val="006A1866"/>
    <w:rsid w:val="006A1B22"/>
    <w:rsid w:val="006A1C24"/>
    <w:rsid w:val="006A2059"/>
    <w:rsid w:val="006A247A"/>
    <w:rsid w:val="006A2A87"/>
    <w:rsid w:val="006A2E7C"/>
    <w:rsid w:val="006A2EF9"/>
    <w:rsid w:val="006A318E"/>
    <w:rsid w:val="006A3256"/>
    <w:rsid w:val="006A3318"/>
    <w:rsid w:val="006A3572"/>
    <w:rsid w:val="006A35AD"/>
    <w:rsid w:val="006A42F7"/>
    <w:rsid w:val="006A43B9"/>
    <w:rsid w:val="006A44BD"/>
    <w:rsid w:val="006A44DC"/>
    <w:rsid w:val="006A47D8"/>
    <w:rsid w:val="006A493C"/>
    <w:rsid w:val="006A4963"/>
    <w:rsid w:val="006A533F"/>
    <w:rsid w:val="006A58F1"/>
    <w:rsid w:val="006A6306"/>
    <w:rsid w:val="006A67EC"/>
    <w:rsid w:val="006A682E"/>
    <w:rsid w:val="006A69A1"/>
    <w:rsid w:val="006A6BD8"/>
    <w:rsid w:val="006A6E3E"/>
    <w:rsid w:val="006A7069"/>
    <w:rsid w:val="006A707E"/>
    <w:rsid w:val="006A74DE"/>
    <w:rsid w:val="006A75B6"/>
    <w:rsid w:val="006A7759"/>
    <w:rsid w:val="006A7C7E"/>
    <w:rsid w:val="006A7E2A"/>
    <w:rsid w:val="006A7F20"/>
    <w:rsid w:val="006A7F3B"/>
    <w:rsid w:val="006A7FC7"/>
    <w:rsid w:val="006B000D"/>
    <w:rsid w:val="006B06C2"/>
    <w:rsid w:val="006B0B4D"/>
    <w:rsid w:val="006B0BE6"/>
    <w:rsid w:val="006B0C79"/>
    <w:rsid w:val="006B0EDA"/>
    <w:rsid w:val="006B1001"/>
    <w:rsid w:val="006B10D1"/>
    <w:rsid w:val="006B145A"/>
    <w:rsid w:val="006B2042"/>
    <w:rsid w:val="006B2275"/>
    <w:rsid w:val="006B2365"/>
    <w:rsid w:val="006B23BC"/>
    <w:rsid w:val="006B25F2"/>
    <w:rsid w:val="006B26FD"/>
    <w:rsid w:val="006B29E7"/>
    <w:rsid w:val="006B2D7A"/>
    <w:rsid w:val="006B3A98"/>
    <w:rsid w:val="006B41E3"/>
    <w:rsid w:val="006B4588"/>
    <w:rsid w:val="006B49FC"/>
    <w:rsid w:val="006B50CA"/>
    <w:rsid w:val="006B5C95"/>
    <w:rsid w:val="006B5E12"/>
    <w:rsid w:val="006B6008"/>
    <w:rsid w:val="006B607A"/>
    <w:rsid w:val="006B60D9"/>
    <w:rsid w:val="006B62D2"/>
    <w:rsid w:val="006B6468"/>
    <w:rsid w:val="006B6B17"/>
    <w:rsid w:val="006B6D4E"/>
    <w:rsid w:val="006B79E7"/>
    <w:rsid w:val="006B7B1D"/>
    <w:rsid w:val="006B7CD3"/>
    <w:rsid w:val="006C00A4"/>
    <w:rsid w:val="006C03A2"/>
    <w:rsid w:val="006C07BB"/>
    <w:rsid w:val="006C0837"/>
    <w:rsid w:val="006C0882"/>
    <w:rsid w:val="006C089A"/>
    <w:rsid w:val="006C08D7"/>
    <w:rsid w:val="006C08FE"/>
    <w:rsid w:val="006C0D8E"/>
    <w:rsid w:val="006C10BE"/>
    <w:rsid w:val="006C14CF"/>
    <w:rsid w:val="006C1528"/>
    <w:rsid w:val="006C164D"/>
    <w:rsid w:val="006C1BFF"/>
    <w:rsid w:val="006C1EA6"/>
    <w:rsid w:val="006C2166"/>
    <w:rsid w:val="006C2373"/>
    <w:rsid w:val="006C2489"/>
    <w:rsid w:val="006C2946"/>
    <w:rsid w:val="006C2D7E"/>
    <w:rsid w:val="006C3D13"/>
    <w:rsid w:val="006C40E6"/>
    <w:rsid w:val="006C4AB6"/>
    <w:rsid w:val="006C4CAF"/>
    <w:rsid w:val="006C4FA7"/>
    <w:rsid w:val="006C5680"/>
    <w:rsid w:val="006C5923"/>
    <w:rsid w:val="006C596E"/>
    <w:rsid w:val="006C5A09"/>
    <w:rsid w:val="006C6C7A"/>
    <w:rsid w:val="006C6DB2"/>
    <w:rsid w:val="006C7311"/>
    <w:rsid w:val="006C7508"/>
    <w:rsid w:val="006C76AE"/>
    <w:rsid w:val="006C7852"/>
    <w:rsid w:val="006C7B2F"/>
    <w:rsid w:val="006C7C4A"/>
    <w:rsid w:val="006C7E65"/>
    <w:rsid w:val="006D0140"/>
    <w:rsid w:val="006D0674"/>
    <w:rsid w:val="006D06A7"/>
    <w:rsid w:val="006D0703"/>
    <w:rsid w:val="006D08AE"/>
    <w:rsid w:val="006D0A0F"/>
    <w:rsid w:val="006D0E0D"/>
    <w:rsid w:val="006D119C"/>
    <w:rsid w:val="006D1402"/>
    <w:rsid w:val="006D141E"/>
    <w:rsid w:val="006D1492"/>
    <w:rsid w:val="006D1588"/>
    <w:rsid w:val="006D17C5"/>
    <w:rsid w:val="006D195F"/>
    <w:rsid w:val="006D1B34"/>
    <w:rsid w:val="006D1D4B"/>
    <w:rsid w:val="006D1E05"/>
    <w:rsid w:val="006D2605"/>
    <w:rsid w:val="006D2930"/>
    <w:rsid w:val="006D29E3"/>
    <w:rsid w:val="006D3449"/>
    <w:rsid w:val="006D3537"/>
    <w:rsid w:val="006D44F5"/>
    <w:rsid w:val="006D45AB"/>
    <w:rsid w:val="006D4C1F"/>
    <w:rsid w:val="006D4F30"/>
    <w:rsid w:val="006D50CA"/>
    <w:rsid w:val="006D5391"/>
    <w:rsid w:val="006D558E"/>
    <w:rsid w:val="006D5770"/>
    <w:rsid w:val="006D5C30"/>
    <w:rsid w:val="006D5F92"/>
    <w:rsid w:val="006D6122"/>
    <w:rsid w:val="006D6224"/>
    <w:rsid w:val="006D6477"/>
    <w:rsid w:val="006D6700"/>
    <w:rsid w:val="006D6FCE"/>
    <w:rsid w:val="006D72C8"/>
    <w:rsid w:val="006D768E"/>
    <w:rsid w:val="006D76FB"/>
    <w:rsid w:val="006D77F6"/>
    <w:rsid w:val="006D7877"/>
    <w:rsid w:val="006D7BA1"/>
    <w:rsid w:val="006D7C88"/>
    <w:rsid w:val="006E0137"/>
    <w:rsid w:val="006E031F"/>
    <w:rsid w:val="006E039F"/>
    <w:rsid w:val="006E042A"/>
    <w:rsid w:val="006E0461"/>
    <w:rsid w:val="006E0FDA"/>
    <w:rsid w:val="006E1FDE"/>
    <w:rsid w:val="006E2189"/>
    <w:rsid w:val="006E2265"/>
    <w:rsid w:val="006E2434"/>
    <w:rsid w:val="006E2895"/>
    <w:rsid w:val="006E29CC"/>
    <w:rsid w:val="006E2D0D"/>
    <w:rsid w:val="006E3A05"/>
    <w:rsid w:val="006E3A91"/>
    <w:rsid w:val="006E48F0"/>
    <w:rsid w:val="006E51D1"/>
    <w:rsid w:val="006E52A3"/>
    <w:rsid w:val="006E551F"/>
    <w:rsid w:val="006E55D0"/>
    <w:rsid w:val="006E596C"/>
    <w:rsid w:val="006E5EB9"/>
    <w:rsid w:val="006E633C"/>
    <w:rsid w:val="006E68DC"/>
    <w:rsid w:val="006E6B8D"/>
    <w:rsid w:val="006E6C06"/>
    <w:rsid w:val="006E6DE1"/>
    <w:rsid w:val="006E6EBD"/>
    <w:rsid w:val="006E7201"/>
    <w:rsid w:val="006E7238"/>
    <w:rsid w:val="006E7861"/>
    <w:rsid w:val="006F00E1"/>
    <w:rsid w:val="006F02CF"/>
    <w:rsid w:val="006F0509"/>
    <w:rsid w:val="006F0589"/>
    <w:rsid w:val="006F0B47"/>
    <w:rsid w:val="006F0C2C"/>
    <w:rsid w:val="006F107F"/>
    <w:rsid w:val="006F1150"/>
    <w:rsid w:val="006F12F1"/>
    <w:rsid w:val="006F14AA"/>
    <w:rsid w:val="006F178B"/>
    <w:rsid w:val="006F206C"/>
    <w:rsid w:val="006F2262"/>
    <w:rsid w:val="006F2304"/>
    <w:rsid w:val="006F2371"/>
    <w:rsid w:val="006F28A9"/>
    <w:rsid w:val="006F2A17"/>
    <w:rsid w:val="006F2A2B"/>
    <w:rsid w:val="006F2B92"/>
    <w:rsid w:val="006F3838"/>
    <w:rsid w:val="006F3918"/>
    <w:rsid w:val="006F39D7"/>
    <w:rsid w:val="006F3A22"/>
    <w:rsid w:val="006F3F03"/>
    <w:rsid w:val="006F3FB8"/>
    <w:rsid w:val="006F407D"/>
    <w:rsid w:val="006F4342"/>
    <w:rsid w:val="006F4B27"/>
    <w:rsid w:val="006F5353"/>
    <w:rsid w:val="006F5378"/>
    <w:rsid w:val="006F5586"/>
    <w:rsid w:val="006F5B7D"/>
    <w:rsid w:val="006F5F90"/>
    <w:rsid w:val="006F622C"/>
    <w:rsid w:val="006F6231"/>
    <w:rsid w:val="006F6233"/>
    <w:rsid w:val="006F6C7A"/>
    <w:rsid w:val="006F743F"/>
    <w:rsid w:val="006F7789"/>
    <w:rsid w:val="006F7AA5"/>
    <w:rsid w:val="00700427"/>
    <w:rsid w:val="0070055A"/>
    <w:rsid w:val="007008B7"/>
    <w:rsid w:val="007008E0"/>
    <w:rsid w:val="00700B09"/>
    <w:rsid w:val="00700BF7"/>
    <w:rsid w:val="00700C73"/>
    <w:rsid w:val="007010C9"/>
    <w:rsid w:val="007012DF"/>
    <w:rsid w:val="007017FE"/>
    <w:rsid w:val="0070189F"/>
    <w:rsid w:val="00701C7A"/>
    <w:rsid w:val="00701D5D"/>
    <w:rsid w:val="00701DC1"/>
    <w:rsid w:val="007021EC"/>
    <w:rsid w:val="007026F2"/>
    <w:rsid w:val="00702728"/>
    <w:rsid w:val="007028E0"/>
    <w:rsid w:val="007029C1"/>
    <w:rsid w:val="00702CDE"/>
    <w:rsid w:val="00702EF0"/>
    <w:rsid w:val="00703057"/>
    <w:rsid w:val="007032C2"/>
    <w:rsid w:val="00703434"/>
    <w:rsid w:val="007036A5"/>
    <w:rsid w:val="00703BD6"/>
    <w:rsid w:val="00703D8D"/>
    <w:rsid w:val="00704184"/>
    <w:rsid w:val="00704673"/>
    <w:rsid w:val="00704E29"/>
    <w:rsid w:val="00704F30"/>
    <w:rsid w:val="00705027"/>
    <w:rsid w:val="007053F0"/>
    <w:rsid w:val="00705E0C"/>
    <w:rsid w:val="00705EA3"/>
    <w:rsid w:val="00705FE6"/>
    <w:rsid w:val="007060E3"/>
    <w:rsid w:val="0070626A"/>
    <w:rsid w:val="007063A6"/>
    <w:rsid w:val="00706AE6"/>
    <w:rsid w:val="00706DF7"/>
    <w:rsid w:val="0070700A"/>
    <w:rsid w:val="00707355"/>
    <w:rsid w:val="007075B1"/>
    <w:rsid w:val="007075E1"/>
    <w:rsid w:val="007075F9"/>
    <w:rsid w:val="00707881"/>
    <w:rsid w:val="00707A6B"/>
    <w:rsid w:val="00707B5E"/>
    <w:rsid w:val="007108AF"/>
    <w:rsid w:val="00710E53"/>
    <w:rsid w:val="00710F64"/>
    <w:rsid w:val="00711014"/>
    <w:rsid w:val="0071114D"/>
    <w:rsid w:val="0071185B"/>
    <w:rsid w:val="007119FE"/>
    <w:rsid w:val="0071227E"/>
    <w:rsid w:val="00712333"/>
    <w:rsid w:val="00712717"/>
    <w:rsid w:val="007127EA"/>
    <w:rsid w:val="00712840"/>
    <w:rsid w:val="00712D27"/>
    <w:rsid w:val="00712DF2"/>
    <w:rsid w:val="00712E78"/>
    <w:rsid w:val="00713170"/>
    <w:rsid w:val="007135D3"/>
    <w:rsid w:val="00714224"/>
    <w:rsid w:val="0071452A"/>
    <w:rsid w:val="00714A16"/>
    <w:rsid w:val="00714C7C"/>
    <w:rsid w:val="0071590F"/>
    <w:rsid w:val="00715A01"/>
    <w:rsid w:val="00715E60"/>
    <w:rsid w:val="00715EC9"/>
    <w:rsid w:val="00716180"/>
    <w:rsid w:val="007163A1"/>
    <w:rsid w:val="00716416"/>
    <w:rsid w:val="00716B8E"/>
    <w:rsid w:val="00716F0E"/>
    <w:rsid w:val="00716F81"/>
    <w:rsid w:val="007174AF"/>
    <w:rsid w:val="007207AC"/>
    <w:rsid w:val="00720932"/>
    <w:rsid w:val="00720A75"/>
    <w:rsid w:val="00720E4A"/>
    <w:rsid w:val="00720E7B"/>
    <w:rsid w:val="007211D8"/>
    <w:rsid w:val="00721BBB"/>
    <w:rsid w:val="00721C80"/>
    <w:rsid w:val="00721CD8"/>
    <w:rsid w:val="00722047"/>
    <w:rsid w:val="007222A3"/>
    <w:rsid w:val="007223FD"/>
    <w:rsid w:val="0072245E"/>
    <w:rsid w:val="0072260A"/>
    <w:rsid w:val="0072273F"/>
    <w:rsid w:val="00722751"/>
    <w:rsid w:val="007227E3"/>
    <w:rsid w:val="007227ED"/>
    <w:rsid w:val="00722843"/>
    <w:rsid w:val="007229BD"/>
    <w:rsid w:val="00722B60"/>
    <w:rsid w:val="00722B7A"/>
    <w:rsid w:val="00722B81"/>
    <w:rsid w:val="00722C6D"/>
    <w:rsid w:val="00722E9F"/>
    <w:rsid w:val="00722F7D"/>
    <w:rsid w:val="00723001"/>
    <w:rsid w:val="00723972"/>
    <w:rsid w:val="007239CB"/>
    <w:rsid w:val="0072426F"/>
    <w:rsid w:val="007242DF"/>
    <w:rsid w:val="0072465B"/>
    <w:rsid w:val="00724713"/>
    <w:rsid w:val="007248FE"/>
    <w:rsid w:val="007249E7"/>
    <w:rsid w:val="00725169"/>
    <w:rsid w:val="0072529D"/>
    <w:rsid w:val="0072548F"/>
    <w:rsid w:val="00725496"/>
    <w:rsid w:val="007257AA"/>
    <w:rsid w:val="00725A3A"/>
    <w:rsid w:val="00725C65"/>
    <w:rsid w:val="00726006"/>
    <w:rsid w:val="007260DF"/>
    <w:rsid w:val="007264F4"/>
    <w:rsid w:val="00726693"/>
    <w:rsid w:val="00726B54"/>
    <w:rsid w:val="00726B8E"/>
    <w:rsid w:val="00726C6F"/>
    <w:rsid w:val="00726E84"/>
    <w:rsid w:val="00727727"/>
    <w:rsid w:val="0072798D"/>
    <w:rsid w:val="00727AAF"/>
    <w:rsid w:val="00727FAE"/>
    <w:rsid w:val="00730091"/>
    <w:rsid w:val="0073018B"/>
    <w:rsid w:val="007304E7"/>
    <w:rsid w:val="00730610"/>
    <w:rsid w:val="00730E28"/>
    <w:rsid w:val="007313ED"/>
    <w:rsid w:val="00731634"/>
    <w:rsid w:val="0073167A"/>
    <w:rsid w:val="0073180B"/>
    <w:rsid w:val="00731B9B"/>
    <w:rsid w:val="00731FE0"/>
    <w:rsid w:val="00732366"/>
    <w:rsid w:val="00732C57"/>
    <w:rsid w:val="00732E6A"/>
    <w:rsid w:val="00732E99"/>
    <w:rsid w:val="00732EAE"/>
    <w:rsid w:val="00732ED0"/>
    <w:rsid w:val="00733D05"/>
    <w:rsid w:val="00733E0D"/>
    <w:rsid w:val="00733EF6"/>
    <w:rsid w:val="0073468B"/>
    <w:rsid w:val="00734B7F"/>
    <w:rsid w:val="00734BE9"/>
    <w:rsid w:val="00734C6F"/>
    <w:rsid w:val="00734D52"/>
    <w:rsid w:val="00734EF4"/>
    <w:rsid w:val="007351EB"/>
    <w:rsid w:val="00735652"/>
    <w:rsid w:val="00735720"/>
    <w:rsid w:val="00735D4E"/>
    <w:rsid w:val="00735FAC"/>
    <w:rsid w:val="00736062"/>
    <w:rsid w:val="0073606B"/>
    <w:rsid w:val="007361A4"/>
    <w:rsid w:val="0073659D"/>
    <w:rsid w:val="00736748"/>
    <w:rsid w:val="007367DF"/>
    <w:rsid w:val="0073705E"/>
    <w:rsid w:val="0073717D"/>
    <w:rsid w:val="007371C2"/>
    <w:rsid w:val="007376D1"/>
    <w:rsid w:val="00737C8B"/>
    <w:rsid w:val="00737D82"/>
    <w:rsid w:val="00737DE3"/>
    <w:rsid w:val="007401BE"/>
    <w:rsid w:val="00740560"/>
    <w:rsid w:val="007406AA"/>
    <w:rsid w:val="00740988"/>
    <w:rsid w:val="00740AB0"/>
    <w:rsid w:val="00740BB3"/>
    <w:rsid w:val="00740C0A"/>
    <w:rsid w:val="00740F9D"/>
    <w:rsid w:val="00741039"/>
    <w:rsid w:val="00741065"/>
    <w:rsid w:val="0074118E"/>
    <w:rsid w:val="00741ACD"/>
    <w:rsid w:val="00741C5A"/>
    <w:rsid w:val="00741C6C"/>
    <w:rsid w:val="00741F94"/>
    <w:rsid w:val="0074264D"/>
    <w:rsid w:val="00742923"/>
    <w:rsid w:val="0074292D"/>
    <w:rsid w:val="007429F1"/>
    <w:rsid w:val="00742A68"/>
    <w:rsid w:val="007431C6"/>
    <w:rsid w:val="00743321"/>
    <w:rsid w:val="007434D3"/>
    <w:rsid w:val="00743606"/>
    <w:rsid w:val="007436A9"/>
    <w:rsid w:val="0074373D"/>
    <w:rsid w:val="00743AE2"/>
    <w:rsid w:val="00743C35"/>
    <w:rsid w:val="00744002"/>
    <w:rsid w:val="007444BD"/>
    <w:rsid w:val="0074456B"/>
    <w:rsid w:val="0074484E"/>
    <w:rsid w:val="00744DB9"/>
    <w:rsid w:val="0074553C"/>
    <w:rsid w:val="00745C32"/>
    <w:rsid w:val="00745E28"/>
    <w:rsid w:val="00745E93"/>
    <w:rsid w:val="0074633E"/>
    <w:rsid w:val="0074690B"/>
    <w:rsid w:val="00746989"/>
    <w:rsid w:val="00746A67"/>
    <w:rsid w:val="00746C52"/>
    <w:rsid w:val="00746D19"/>
    <w:rsid w:val="00746D41"/>
    <w:rsid w:val="00746E97"/>
    <w:rsid w:val="0074714D"/>
    <w:rsid w:val="0074718D"/>
    <w:rsid w:val="0074725E"/>
    <w:rsid w:val="00747871"/>
    <w:rsid w:val="00747C8D"/>
    <w:rsid w:val="0075037E"/>
    <w:rsid w:val="007504D6"/>
    <w:rsid w:val="007509A3"/>
    <w:rsid w:val="00751187"/>
    <w:rsid w:val="00751C66"/>
    <w:rsid w:val="00751D41"/>
    <w:rsid w:val="00751FDE"/>
    <w:rsid w:val="0075207A"/>
    <w:rsid w:val="007521C8"/>
    <w:rsid w:val="00752300"/>
    <w:rsid w:val="00752445"/>
    <w:rsid w:val="007525FF"/>
    <w:rsid w:val="00752A70"/>
    <w:rsid w:val="00752A7A"/>
    <w:rsid w:val="00752CBD"/>
    <w:rsid w:val="00752D04"/>
    <w:rsid w:val="00752E9B"/>
    <w:rsid w:val="0075313F"/>
    <w:rsid w:val="0075321C"/>
    <w:rsid w:val="007533B4"/>
    <w:rsid w:val="0075346B"/>
    <w:rsid w:val="0075350F"/>
    <w:rsid w:val="007539BB"/>
    <w:rsid w:val="00753A38"/>
    <w:rsid w:val="00754070"/>
    <w:rsid w:val="0075434C"/>
    <w:rsid w:val="007549AA"/>
    <w:rsid w:val="00754F1E"/>
    <w:rsid w:val="00754F69"/>
    <w:rsid w:val="007551C4"/>
    <w:rsid w:val="00755325"/>
    <w:rsid w:val="007554C2"/>
    <w:rsid w:val="00755AAA"/>
    <w:rsid w:val="00755C92"/>
    <w:rsid w:val="00755FB3"/>
    <w:rsid w:val="0075616C"/>
    <w:rsid w:val="00756339"/>
    <w:rsid w:val="00756A86"/>
    <w:rsid w:val="007571B4"/>
    <w:rsid w:val="007576E1"/>
    <w:rsid w:val="007577AD"/>
    <w:rsid w:val="00757AE4"/>
    <w:rsid w:val="00757B53"/>
    <w:rsid w:val="00757FAA"/>
    <w:rsid w:val="00757FE9"/>
    <w:rsid w:val="007602CF"/>
    <w:rsid w:val="007606FB"/>
    <w:rsid w:val="00760B60"/>
    <w:rsid w:val="00760BD8"/>
    <w:rsid w:val="00760E9B"/>
    <w:rsid w:val="00761153"/>
    <w:rsid w:val="0076178F"/>
    <w:rsid w:val="00761F9E"/>
    <w:rsid w:val="0076219E"/>
    <w:rsid w:val="00762534"/>
    <w:rsid w:val="00762809"/>
    <w:rsid w:val="00762895"/>
    <w:rsid w:val="00762B3B"/>
    <w:rsid w:val="00762E43"/>
    <w:rsid w:val="00763400"/>
    <w:rsid w:val="007634FD"/>
    <w:rsid w:val="0076356F"/>
    <w:rsid w:val="00763724"/>
    <w:rsid w:val="00763A1F"/>
    <w:rsid w:val="00763EC2"/>
    <w:rsid w:val="007641A8"/>
    <w:rsid w:val="007642B6"/>
    <w:rsid w:val="007643F1"/>
    <w:rsid w:val="007646CA"/>
    <w:rsid w:val="00764821"/>
    <w:rsid w:val="007649A7"/>
    <w:rsid w:val="00764E52"/>
    <w:rsid w:val="00764FA2"/>
    <w:rsid w:val="00765D42"/>
    <w:rsid w:val="0076626A"/>
    <w:rsid w:val="00766B3A"/>
    <w:rsid w:val="00766C81"/>
    <w:rsid w:val="00766D01"/>
    <w:rsid w:val="00767185"/>
    <w:rsid w:val="0076797F"/>
    <w:rsid w:val="00767AE0"/>
    <w:rsid w:val="00767BE3"/>
    <w:rsid w:val="00767CD9"/>
    <w:rsid w:val="00767E18"/>
    <w:rsid w:val="00767F16"/>
    <w:rsid w:val="00770997"/>
    <w:rsid w:val="0077153C"/>
    <w:rsid w:val="007716CE"/>
    <w:rsid w:val="00771B3A"/>
    <w:rsid w:val="00771C84"/>
    <w:rsid w:val="0077208C"/>
    <w:rsid w:val="007722B5"/>
    <w:rsid w:val="007722E2"/>
    <w:rsid w:val="0077276B"/>
    <w:rsid w:val="007727C5"/>
    <w:rsid w:val="00772B88"/>
    <w:rsid w:val="00772D02"/>
    <w:rsid w:val="00772E0D"/>
    <w:rsid w:val="00773686"/>
    <w:rsid w:val="00773731"/>
    <w:rsid w:val="00773CEC"/>
    <w:rsid w:val="00773D3E"/>
    <w:rsid w:val="00773EB1"/>
    <w:rsid w:val="0077452F"/>
    <w:rsid w:val="00774B1F"/>
    <w:rsid w:val="00775A43"/>
    <w:rsid w:val="00775B51"/>
    <w:rsid w:val="00776030"/>
    <w:rsid w:val="00776039"/>
    <w:rsid w:val="00776105"/>
    <w:rsid w:val="007761AF"/>
    <w:rsid w:val="00776586"/>
    <w:rsid w:val="00777051"/>
    <w:rsid w:val="0077731C"/>
    <w:rsid w:val="007775CB"/>
    <w:rsid w:val="00777863"/>
    <w:rsid w:val="00777B07"/>
    <w:rsid w:val="007801C9"/>
    <w:rsid w:val="00780315"/>
    <w:rsid w:val="00780366"/>
    <w:rsid w:val="00780D9C"/>
    <w:rsid w:val="00780EED"/>
    <w:rsid w:val="007810E6"/>
    <w:rsid w:val="0078124A"/>
    <w:rsid w:val="0078176D"/>
    <w:rsid w:val="007817B0"/>
    <w:rsid w:val="007818E4"/>
    <w:rsid w:val="00781C5F"/>
    <w:rsid w:val="00781C6C"/>
    <w:rsid w:val="00781DBC"/>
    <w:rsid w:val="0078209E"/>
    <w:rsid w:val="00782697"/>
    <w:rsid w:val="007827A2"/>
    <w:rsid w:val="00782A90"/>
    <w:rsid w:val="00783136"/>
    <w:rsid w:val="00783171"/>
    <w:rsid w:val="0078333E"/>
    <w:rsid w:val="00783448"/>
    <w:rsid w:val="00783C1C"/>
    <w:rsid w:val="00783E97"/>
    <w:rsid w:val="00783FCC"/>
    <w:rsid w:val="00784067"/>
    <w:rsid w:val="007841B5"/>
    <w:rsid w:val="0078451B"/>
    <w:rsid w:val="00784737"/>
    <w:rsid w:val="007847DC"/>
    <w:rsid w:val="00784B3E"/>
    <w:rsid w:val="00784C6A"/>
    <w:rsid w:val="00784D3F"/>
    <w:rsid w:val="00784D66"/>
    <w:rsid w:val="0078505C"/>
    <w:rsid w:val="0078511D"/>
    <w:rsid w:val="00785307"/>
    <w:rsid w:val="007855D2"/>
    <w:rsid w:val="0078560B"/>
    <w:rsid w:val="007856CB"/>
    <w:rsid w:val="00785887"/>
    <w:rsid w:val="00785B9A"/>
    <w:rsid w:val="00786069"/>
    <w:rsid w:val="00786108"/>
    <w:rsid w:val="00786304"/>
    <w:rsid w:val="00786413"/>
    <w:rsid w:val="00786552"/>
    <w:rsid w:val="0078662A"/>
    <w:rsid w:val="0078683C"/>
    <w:rsid w:val="00786A34"/>
    <w:rsid w:val="00786C69"/>
    <w:rsid w:val="00786F36"/>
    <w:rsid w:val="007874FC"/>
    <w:rsid w:val="00787523"/>
    <w:rsid w:val="00787743"/>
    <w:rsid w:val="00787CC0"/>
    <w:rsid w:val="00787E02"/>
    <w:rsid w:val="00787FD9"/>
    <w:rsid w:val="00790050"/>
    <w:rsid w:val="007906E6"/>
    <w:rsid w:val="00790FE7"/>
    <w:rsid w:val="00791381"/>
    <w:rsid w:val="00791863"/>
    <w:rsid w:val="00791870"/>
    <w:rsid w:val="00791A49"/>
    <w:rsid w:val="00791CB6"/>
    <w:rsid w:val="00791FE8"/>
    <w:rsid w:val="0079205F"/>
    <w:rsid w:val="00792311"/>
    <w:rsid w:val="007925C2"/>
    <w:rsid w:val="007929E3"/>
    <w:rsid w:val="00792AF2"/>
    <w:rsid w:val="007936FB"/>
    <w:rsid w:val="00793847"/>
    <w:rsid w:val="00793CF9"/>
    <w:rsid w:val="00793E00"/>
    <w:rsid w:val="00793EA0"/>
    <w:rsid w:val="007943E5"/>
    <w:rsid w:val="00794CCB"/>
    <w:rsid w:val="00794D1D"/>
    <w:rsid w:val="00794DF2"/>
    <w:rsid w:val="00794E2F"/>
    <w:rsid w:val="00794F68"/>
    <w:rsid w:val="0079563F"/>
    <w:rsid w:val="00795ADC"/>
    <w:rsid w:val="00797501"/>
    <w:rsid w:val="00797EF1"/>
    <w:rsid w:val="00797F12"/>
    <w:rsid w:val="00797F73"/>
    <w:rsid w:val="007A0171"/>
    <w:rsid w:val="007A03A7"/>
    <w:rsid w:val="007A05CB"/>
    <w:rsid w:val="007A07DD"/>
    <w:rsid w:val="007A10E4"/>
    <w:rsid w:val="007A1BAC"/>
    <w:rsid w:val="007A20EF"/>
    <w:rsid w:val="007A26FC"/>
    <w:rsid w:val="007A2AE1"/>
    <w:rsid w:val="007A33E6"/>
    <w:rsid w:val="007A3529"/>
    <w:rsid w:val="007A3621"/>
    <w:rsid w:val="007A3624"/>
    <w:rsid w:val="007A368D"/>
    <w:rsid w:val="007A3F32"/>
    <w:rsid w:val="007A477D"/>
    <w:rsid w:val="007A4986"/>
    <w:rsid w:val="007A4B02"/>
    <w:rsid w:val="007A5648"/>
    <w:rsid w:val="007A569B"/>
    <w:rsid w:val="007A56AB"/>
    <w:rsid w:val="007A56E1"/>
    <w:rsid w:val="007A60FC"/>
    <w:rsid w:val="007A6360"/>
    <w:rsid w:val="007A6609"/>
    <w:rsid w:val="007A6619"/>
    <w:rsid w:val="007A6861"/>
    <w:rsid w:val="007A690B"/>
    <w:rsid w:val="007A6A0D"/>
    <w:rsid w:val="007A6D48"/>
    <w:rsid w:val="007A6DFD"/>
    <w:rsid w:val="007A6E25"/>
    <w:rsid w:val="007A6EBE"/>
    <w:rsid w:val="007A7101"/>
    <w:rsid w:val="007A7304"/>
    <w:rsid w:val="007A7367"/>
    <w:rsid w:val="007A758B"/>
    <w:rsid w:val="007A7761"/>
    <w:rsid w:val="007A77AB"/>
    <w:rsid w:val="007B0001"/>
    <w:rsid w:val="007B0257"/>
    <w:rsid w:val="007B04AD"/>
    <w:rsid w:val="007B0695"/>
    <w:rsid w:val="007B08E3"/>
    <w:rsid w:val="007B090A"/>
    <w:rsid w:val="007B0FB9"/>
    <w:rsid w:val="007B12F7"/>
    <w:rsid w:val="007B1689"/>
    <w:rsid w:val="007B1B08"/>
    <w:rsid w:val="007B1DE0"/>
    <w:rsid w:val="007B1ECE"/>
    <w:rsid w:val="007B1FD9"/>
    <w:rsid w:val="007B21E0"/>
    <w:rsid w:val="007B21F2"/>
    <w:rsid w:val="007B23F9"/>
    <w:rsid w:val="007B268D"/>
    <w:rsid w:val="007B27F1"/>
    <w:rsid w:val="007B29A4"/>
    <w:rsid w:val="007B3016"/>
    <w:rsid w:val="007B3B77"/>
    <w:rsid w:val="007B3D6D"/>
    <w:rsid w:val="007B533B"/>
    <w:rsid w:val="007B578C"/>
    <w:rsid w:val="007B5E6D"/>
    <w:rsid w:val="007B5EFF"/>
    <w:rsid w:val="007B620A"/>
    <w:rsid w:val="007B6589"/>
    <w:rsid w:val="007B69CF"/>
    <w:rsid w:val="007B6DA0"/>
    <w:rsid w:val="007B6FEB"/>
    <w:rsid w:val="007B70C6"/>
    <w:rsid w:val="007B7459"/>
    <w:rsid w:val="007B77DF"/>
    <w:rsid w:val="007B7F75"/>
    <w:rsid w:val="007C0201"/>
    <w:rsid w:val="007C05B3"/>
    <w:rsid w:val="007C05D8"/>
    <w:rsid w:val="007C0743"/>
    <w:rsid w:val="007C0881"/>
    <w:rsid w:val="007C0D8A"/>
    <w:rsid w:val="007C202F"/>
    <w:rsid w:val="007C2486"/>
    <w:rsid w:val="007C24BE"/>
    <w:rsid w:val="007C28A1"/>
    <w:rsid w:val="007C2949"/>
    <w:rsid w:val="007C3099"/>
    <w:rsid w:val="007C4044"/>
    <w:rsid w:val="007C41DE"/>
    <w:rsid w:val="007C4355"/>
    <w:rsid w:val="007C4361"/>
    <w:rsid w:val="007C458F"/>
    <w:rsid w:val="007C47BF"/>
    <w:rsid w:val="007C4B99"/>
    <w:rsid w:val="007C4D6C"/>
    <w:rsid w:val="007C52B4"/>
    <w:rsid w:val="007C5517"/>
    <w:rsid w:val="007C57A9"/>
    <w:rsid w:val="007C5AB3"/>
    <w:rsid w:val="007C6907"/>
    <w:rsid w:val="007C6BB7"/>
    <w:rsid w:val="007C6C54"/>
    <w:rsid w:val="007C6CC9"/>
    <w:rsid w:val="007C6F00"/>
    <w:rsid w:val="007C7312"/>
    <w:rsid w:val="007D052E"/>
    <w:rsid w:val="007D0727"/>
    <w:rsid w:val="007D0E6F"/>
    <w:rsid w:val="007D13BA"/>
    <w:rsid w:val="007D1678"/>
    <w:rsid w:val="007D1684"/>
    <w:rsid w:val="007D1837"/>
    <w:rsid w:val="007D1B9D"/>
    <w:rsid w:val="007D1BC2"/>
    <w:rsid w:val="007D1E0F"/>
    <w:rsid w:val="007D2B5D"/>
    <w:rsid w:val="007D2D91"/>
    <w:rsid w:val="007D3016"/>
    <w:rsid w:val="007D330F"/>
    <w:rsid w:val="007D34FD"/>
    <w:rsid w:val="007D37D0"/>
    <w:rsid w:val="007D3BA3"/>
    <w:rsid w:val="007D3E61"/>
    <w:rsid w:val="007D4037"/>
    <w:rsid w:val="007D4412"/>
    <w:rsid w:val="007D498F"/>
    <w:rsid w:val="007D4AF2"/>
    <w:rsid w:val="007D4D12"/>
    <w:rsid w:val="007D4E16"/>
    <w:rsid w:val="007D500C"/>
    <w:rsid w:val="007D51F6"/>
    <w:rsid w:val="007D568F"/>
    <w:rsid w:val="007D5CC9"/>
    <w:rsid w:val="007D607A"/>
    <w:rsid w:val="007D62DB"/>
    <w:rsid w:val="007D6549"/>
    <w:rsid w:val="007D6AC1"/>
    <w:rsid w:val="007D6EA8"/>
    <w:rsid w:val="007D6F84"/>
    <w:rsid w:val="007D732A"/>
    <w:rsid w:val="007D765A"/>
    <w:rsid w:val="007D7939"/>
    <w:rsid w:val="007D793F"/>
    <w:rsid w:val="007D7C20"/>
    <w:rsid w:val="007D7E45"/>
    <w:rsid w:val="007D7EF9"/>
    <w:rsid w:val="007E094A"/>
    <w:rsid w:val="007E09FB"/>
    <w:rsid w:val="007E0B1A"/>
    <w:rsid w:val="007E108E"/>
    <w:rsid w:val="007E1191"/>
    <w:rsid w:val="007E1B49"/>
    <w:rsid w:val="007E1ED4"/>
    <w:rsid w:val="007E1F44"/>
    <w:rsid w:val="007E1F78"/>
    <w:rsid w:val="007E2087"/>
    <w:rsid w:val="007E2633"/>
    <w:rsid w:val="007E2901"/>
    <w:rsid w:val="007E2C37"/>
    <w:rsid w:val="007E3220"/>
    <w:rsid w:val="007E34A9"/>
    <w:rsid w:val="007E39AB"/>
    <w:rsid w:val="007E3B95"/>
    <w:rsid w:val="007E3CA2"/>
    <w:rsid w:val="007E3F71"/>
    <w:rsid w:val="007E4270"/>
    <w:rsid w:val="007E43DA"/>
    <w:rsid w:val="007E4847"/>
    <w:rsid w:val="007E4ACC"/>
    <w:rsid w:val="007E5276"/>
    <w:rsid w:val="007E60AA"/>
    <w:rsid w:val="007E6342"/>
    <w:rsid w:val="007E6551"/>
    <w:rsid w:val="007E7361"/>
    <w:rsid w:val="007E7C52"/>
    <w:rsid w:val="007E7F2B"/>
    <w:rsid w:val="007E7FEC"/>
    <w:rsid w:val="007F009D"/>
    <w:rsid w:val="007F0191"/>
    <w:rsid w:val="007F02E8"/>
    <w:rsid w:val="007F095B"/>
    <w:rsid w:val="007F09ED"/>
    <w:rsid w:val="007F0C00"/>
    <w:rsid w:val="007F0C0B"/>
    <w:rsid w:val="007F0D11"/>
    <w:rsid w:val="007F0F32"/>
    <w:rsid w:val="007F11C5"/>
    <w:rsid w:val="007F130D"/>
    <w:rsid w:val="007F1465"/>
    <w:rsid w:val="007F1575"/>
    <w:rsid w:val="007F162D"/>
    <w:rsid w:val="007F166B"/>
    <w:rsid w:val="007F182F"/>
    <w:rsid w:val="007F1D15"/>
    <w:rsid w:val="007F200E"/>
    <w:rsid w:val="007F2117"/>
    <w:rsid w:val="007F21DF"/>
    <w:rsid w:val="007F247A"/>
    <w:rsid w:val="007F26DE"/>
    <w:rsid w:val="007F2D2B"/>
    <w:rsid w:val="007F347E"/>
    <w:rsid w:val="007F3DF4"/>
    <w:rsid w:val="007F3ED2"/>
    <w:rsid w:val="007F42C2"/>
    <w:rsid w:val="007F42E9"/>
    <w:rsid w:val="007F4C48"/>
    <w:rsid w:val="007F4EF9"/>
    <w:rsid w:val="007F4FD7"/>
    <w:rsid w:val="007F4FF1"/>
    <w:rsid w:val="007F53A8"/>
    <w:rsid w:val="007F53B5"/>
    <w:rsid w:val="007F55D4"/>
    <w:rsid w:val="007F56F0"/>
    <w:rsid w:val="007F5A7F"/>
    <w:rsid w:val="007F5B28"/>
    <w:rsid w:val="007F5E45"/>
    <w:rsid w:val="007F5E58"/>
    <w:rsid w:val="007F602E"/>
    <w:rsid w:val="007F618A"/>
    <w:rsid w:val="007F63FD"/>
    <w:rsid w:val="007F64D2"/>
    <w:rsid w:val="007F6985"/>
    <w:rsid w:val="007F6AF7"/>
    <w:rsid w:val="007F6B1C"/>
    <w:rsid w:val="007F6D10"/>
    <w:rsid w:val="007F710E"/>
    <w:rsid w:val="007F714D"/>
    <w:rsid w:val="0080011A"/>
    <w:rsid w:val="008007F7"/>
    <w:rsid w:val="008008A0"/>
    <w:rsid w:val="00800A82"/>
    <w:rsid w:val="00800CAB"/>
    <w:rsid w:val="00800D45"/>
    <w:rsid w:val="00800DB0"/>
    <w:rsid w:val="0080118F"/>
    <w:rsid w:val="008016D9"/>
    <w:rsid w:val="00801E23"/>
    <w:rsid w:val="008022B8"/>
    <w:rsid w:val="0080230C"/>
    <w:rsid w:val="008023B0"/>
    <w:rsid w:val="0080257F"/>
    <w:rsid w:val="00802794"/>
    <w:rsid w:val="00802BE8"/>
    <w:rsid w:val="00802C52"/>
    <w:rsid w:val="00802DF0"/>
    <w:rsid w:val="00802E0C"/>
    <w:rsid w:val="00803B1A"/>
    <w:rsid w:val="008046E2"/>
    <w:rsid w:val="008047FC"/>
    <w:rsid w:val="00804A5B"/>
    <w:rsid w:val="00804CC3"/>
    <w:rsid w:val="00805113"/>
    <w:rsid w:val="008055A0"/>
    <w:rsid w:val="0080569F"/>
    <w:rsid w:val="0080599D"/>
    <w:rsid w:val="00805D3C"/>
    <w:rsid w:val="00805D5A"/>
    <w:rsid w:val="00805E92"/>
    <w:rsid w:val="00806062"/>
    <w:rsid w:val="00806360"/>
    <w:rsid w:val="00806607"/>
    <w:rsid w:val="00806978"/>
    <w:rsid w:val="00806AA1"/>
    <w:rsid w:val="00806B8E"/>
    <w:rsid w:val="00806D46"/>
    <w:rsid w:val="00806D98"/>
    <w:rsid w:val="00806EE4"/>
    <w:rsid w:val="008079DF"/>
    <w:rsid w:val="00807EC4"/>
    <w:rsid w:val="00807F66"/>
    <w:rsid w:val="008106BE"/>
    <w:rsid w:val="00810848"/>
    <w:rsid w:val="008109FA"/>
    <w:rsid w:val="00810DAB"/>
    <w:rsid w:val="00810EB4"/>
    <w:rsid w:val="00810EBB"/>
    <w:rsid w:val="00810FCA"/>
    <w:rsid w:val="00810FE0"/>
    <w:rsid w:val="0081135E"/>
    <w:rsid w:val="008113CE"/>
    <w:rsid w:val="008115C6"/>
    <w:rsid w:val="00811636"/>
    <w:rsid w:val="008116B2"/>
    <w:rsid w:val="00811A45"/>
    <w:rsid w:val="00811D85"/>
    <w:rsid w:val="00811F0F"/>
    <w:rsid w:val="008127B4"/>
    <w:rsid w:val="00812D61"/>
    <w:rsid w:val="00812D77"/>
    <w:rsid w:val="008139E3"/>
    <w:rsid w:val="00813D29"/>
    <w:rsid w:val="00813F89"/>
    <w:rsid w:val="008141CB"/>
    <w:rsid w:val="00814486"/>
    <w:rsid w:val="0081456B"/>
    <w:rsid w:val="0081466A"/>
    <w:rsid w:val="008147E0"/>
    <w:rsid w:val="008148E1"/>
    <w:rsid w:val="00814DE5"/>
    <w:rsid w:val="00815216"/>
    <w:rsid w:val="008155CB"/>
    <w:rsid w:val="00815B78"/>
    <w:rsid w:val="00815D19"/>
    <w:rsid w:val="00815E6C"/>
    <w:rsid w:val="00816280"/>
    <w:rsid w:val="00816785"/>
    <w:rsid w:val="008169EF"/>
    <w:rsid w:val="00816CD9"/>
    <w:rsid w:val="00816CEB"/>
    <w:rsid w:val="00816D19"/>
    <w:rsid w:val="00816D67"/>
    <w:rsid w:val="00816D93"/>
    <w:rsid w:val="0081704D"/>
    <w:rsid w:val="008174D4"/>
    <w:rsid w:val="0081768D"/>
    <w:rsid w:val="00817722"/>
    <w:rsid w:val="0082003F"/>
    <w:rsid w:val="008201AE"/>
    <w:rsid w:val="00820244"/>
    <w:rsid w:val="0082026A"/>
    <w:rsid w:val="0082028B"/>
    <w:rsid w:val="008203CA"/>
    <w:rsid w:val="008209EC"/>
    <w:rsid w:val="00820E40"/>
    <w:rsid w:val="008210CD"/>
    <w:rsid w:val="00821485"/>
    <w:rsid w:val="00821605"/>
    <w:rsid w:val="0082196B"/>
    <w:rsid w:val="00821A7A"/>
    <w:rsid w:val="00821B94"/>
    <w:rsid w:val="00821D27"/>
    <w:rsid w:val="00821EC8"/>
    <w:rsid w:val="00821EE3"/>
    <w:rsid w:val="00821F27"/>
    <w:rsid w:val="00821F2E"/>
    <w:rsid w:val="00821F9F"/>
    <w:rsid w:val="00822281"/>
    <w:rsid w:val="00822B72"/>
    <w:rsid w:val="00822C2C"/>
    <w:rsid w:val="00822DF7"/>
    <w:rsid w:val="00822E04"/>
    <w:rsid w:val="00822E24"/>
    <w:rsid w:val="00822FEB"/>
    <w:rsid w:val="008239BA"/>
    <w:rsid w:val="00824186"/>
    <w:rsid w:val="008244EF"/>
    <w:rsid w:val="0082462C"/>
    <w:rsid w:val="00824E5F"/>
    <w:rsid w:val="0082518D"/>
    <w:rsid w:val="00825600"/>
    <w:rsid w:val="008256A3"/>
    <w:rsid w:val="008257A6"/>
    <w:rsid w:val="0082593F"/>
    <w:rsid w:val="00825FF6"/>
    <w:rsid w:val="0082600B"/>
    <w:rsid w:val="00826266"/>
    <w:rsid w:val="008263FB"/>
    <w:rsid w:val="00826775"/>
    <w:rsid w:val="00826C2F"/>
    <w:rsid w:val="00826D6C"/>
    <w:rsid w:val="00827341"/>
    <w:rsid w:val="008273AD"/>
    <w:rsid w:val="0082749E"/>
    <w:rsid w:val="008277D1"/>
    <w:rsid w:val="00827D4C"/>
    <w:rsid w:val="00827F71"/>
    <w:rsid w:val="0083009B"/>
    <w:rsid w:val="00830366"/>
    <w:rsid w:val="00830599"/>
    <w:rsid w:val="00830B20"/>
    <w:rsid w:val="00830D8F"/>
    <w:rsid w:val="00830EC2"/>
    <w:rsid w:val="00831AEA"/>
    <w:rsid w:val="0083204D"/>
    <w:rsid w:val="00832227"/>
    <w:rsid w:val="0083222A"/>
    <w:rsid w:val="0083223C"/>
    <w:rsid w:val="008323F5"/>
    <w:rsid w:val="00832686"/>
    <w:rsid w:val="00832992"/>
    <w:rsid w:val="00833037"/>
    <w:rsid w:val="008332B4"/>
    <w:rsid w:val="00833301"/>
    <w:rsid w:val="0083366F"/>
    <w:rsid w:val="00833700"/>
    <w:rsid w:val="00833934"/>
    <w:rsid w:val="0083420B"/>
    <w:rsid w:val="008345CD"/>
    <w:rsid w:val="008349D0"/>
    <w:rsid w:val="00834A7B"/>
    <w:rsid w:val="00834C32"/>
    <w:rsid w:val="008350ED"/>
    <w:rsid w:val="00835145"/>
    <w:rsid w:val="00835305"/>
    <w:rsid w:val="008356C1"/>
    <w:rsid w:val="00835C63"/>
    <w:rsid w:val="00835CF0"/>
    <w:rsid w:val="008360B5"/>
    <w:rsid w:val="008360C4"/>
    <w:rsid w:val="00836163"/>
    <w:rsid w:val="0083663F"/>
    <w:rsid w:val="0083678F"/>
    <w:rsid w:val="00836ABA"/>
    <w:rsid w:val="00836BB2"/>
    <w:rsid w:val="008376BB"/>
    <w:rsid w:val="0083780D"/>
    <w:rsid w:val="0083783A"/>
    <w:rsid w:val="00837B23"/>
    <w:rsid w:val="00837FA0"/>
    <w:rsid w:val="00840325"/>
    <w:rsid w:val="0084048C"/>
    <w:rsid w:val="00840549"/>
    <w:rsid w:val="00840BDD"/>
    <w:rsid w:val="00841329"/>
    <w:rsid w:val="00841A6B"/>
    <w:rsid w:val="00841B49"/>
    <w:rsid w:val="00841F75"/>
    <w:rsid w:val="00842263"/>
    <w:rsid w:val="0084241F"/>
    <w:rsid w:val="0084279C"/>
    <w:rsid w:val="00842B9E"/>
    <w:rsid w:val="00842E98"/>
    <w:rsid w:val="008432F0"/>
    <w:rsid w:val="00843531"/>
    <w:rsid w:val="00843550"/>
    <w:rsid w:val="00843579"/>
    <w:rsid w:val="0084386D"/>
    <w:rsid w:val="00843E8C"/>
    <w:rsid w:val="008443F5"/>
    <w:rsid w:val="00844480"/>
    <w:rsid w:val="0084452A"/>
    <w:rsid w:val="008448B5"/>
    <w:rsid w:val="008449CF"/>
    <w:rsid w:val="00844B3C"/>
    <w:rsid w:val="00844B95"/>
    <w:rsid w:val="00844CF5"/>
    <w:rsid w:val="00844D62"/>
    <w:rsid w:val="008455C7"/>
    <w:rsid w:val="00845691"/>
    <w:rsid w:val="00845967"/>
    <w:rsid w:val="00845CDC"/>
    <w:rsid w:val="00846764"/>
    <w:rsid w:val="00846A80"/>
    <w:rsid w:val="00846F13"/>
    <w:rsid w:val="00846F5D"/>
    <w:rsid w:val="00847562"/>
    <w:rsid w:val="008476E6"/>
    <w:rsid w:val="00847847"/>
    <w:rsid w:val="008479D9"/>
    <w:rsid w:val="00847CDA"/>
    <w:rsid w:val="00847D91"/>
    <w:rsid w:val="008501E8"/>
    <w:rsid w:val="008502A8"/>
    <w:rsid w:val="008506BD"/>
    <w:rsid w:val="008506E9"/>
    <w:rsid w:val="008507D4"/>
    <w:rsid w:val="00850B7C"/>
    <w:rsid w:val="00851212"/>
    <w:rsid w:val="00851214"/>
    <w:rsid w:val="00851234"/>
    <w:rsid w:val="00851A5D"/>
    <w:rsid w:val="00851D0D"/>
    <w:rsid w:val="00852202"/>
    <w:rsid w:val="00853824"/>
    <w:rsid w:val="00853D64"/>
    <w:rsid w:val="00854022"/>
    <w:rsid w:val="00854336"/>
    <w:rsid w:val="00854A68"/>
    <w:rsid w:val="00854A87"/>
    <w:rsid w:val="00854CA2"/>
    <w:rsid w:val="00854F9E"/>
    <w:rsid w:val="008550AF"/>
    <w:rsid w:val="008553DC"/>
    <w:rsid w:val="00855437"/>
    <w:rsid w:val="008559B5"/>
    <w:rsid w:val="00856226"/>
    <w:rsid w:val="0085633C"/>
    <w:rsid w:val="00856768"/>
    <w:rsid w:val="00856822"/>
    <w:rsid w:val="00856B3A"/>
    <w:rsid w:val="008575BD"/>
    <w:rsid w:val="008578CE"/>
    <w:rsid w:val="00857C14"/>
    <w:rsid w:val="00857DB6"/>
    <w:rsid w:val="00857F3A"/>
    <w:rsid w:val="00860525"/>
    <w:rsid w:val="008606D0"/>
    <w:rsid w:val="00860863"/>
    <w:rsid w:val="008609E6"/>
    <w:rsid w:val="008612FD"/>
    <w:rsid w:val="008617D6"/>
    <w:rsid w:val="00861960"/>
    <w:rsid w:val="00861FAE"/>
    <w:rsid w:val="008620A9"/>
    <w:rsid w:val="00862131"/>
    <w:rsid w:val="00862927"/>
    <w:rsid w:val="00863016"/>
    <w:rsid w:val="0086364A"/>
    <w:rsid w:val="00863E59"/>
    <w:rsid w:val="00864A71"/>
    <w:rsid w:val="00864E85"/>
    <w:rsid w:val="0086582F"/>
    <w:rsid w:val="00865AC0"/>
    <w:rsid w:val="00865D4C"/>
    <w:rsid w:val="00865DFB"/>
    <w:rsid w:val="00865EA9"/>
    <w:rsid w:val="00866625"/>
    <w:rsid w:val="00866674"/>
    <w:rsid w:val="008666E3"/>
    <w:rsid w:val="00866C53"/>
    <w:rsid w:val="00866FE0"/>
    <w:rsid w:val="00866FF2"/>
    <w:rsid w:val="008671D0"/>
    <w:rsid w:val="0086755F"/>
    <w:rsid w:val="00867768"/>
    <w:rsid w:val="00867B43"/>
    <w:rsid w:val="00867FD5"/>
    <w:rsid w:val="00871989"/>
    <w:rsid w:val="0087212C"/>
    <w:rsid w:val="00872655"/>
    <w:rsid w:val="008728F8"/>
    <w:rsid w:val="00872CF4"/>
    <w:rsid w:val="00873197"/>
    <w:rsid w:val="00873361"/>
    <w:rsid w:val="00873870"/>
    <w:rsid w:val="00873DA9"/>
    <w:rsid w:val="00873E4B"/>
    <w:rsid w:val="00874206"/>
    <w:rsid w:val="0087435F"/>
    <w:rsid w:val="008744DA"/>
    <w:rsid w:val="00874563"/>
    <w:rsid w:val="008749AF"/>
    <w:rsid w:val="00874C2D"/>
    <w:rsid w:val="00874E1C"/>
    <w:rsid w:val="00874F3C"/>
    <w:rsid w:val="00874F81"/>
    <w:rsid w:val="00875D19"/>
    <w:rsid w:val="00875ED7"/>
    <w:rsid w:val="00876334"/>
    <w:rsid w:val="008767A8"/>
    <w:rsid w:val="00876C90"/>
    <w:rsid w:val="00876E26"/>
    <w:rsid w:val="0087711B"/>
    <w:rsid w:val="00877851"/>
    <w:rsid w:val="00880107"/>
    <w:rsid w:val="008801F5"/>
    <w:rsid w:val="008805E8"/>
    <w:rsid w:val="008807FE"/>
    <w:rsid w:val="00880A16"/>
    <w:rsid w:val="00881160"/>
    <w:rsid w:val="0088182F"/>
    <w:rsid w:val="00881A69"/>
    <w:rsid w:val="00881BD0"/>
    <w:rsid w:val="00881E1D"/>
    <w:rsid w:val="00881F84"/>
    <w:rsid w:val="008822CC"/>
    <w:rsid w:val="008822E4"/>
    <w:rsid w:val="00882D79"/>
    <w:rsid w:val="00882E83"/>
    <w:rsid w:val="00882ED1"/>
    <w:rsid w:val="00883053"/>
    <w:rsid w:val="0088343E"/>
    <w:rsid w:val="00883536"/>
    <w:rsid w:val="0088393D"/>
    <w:rsid w:val="00883998"/>
    <w:rsid w:val="00883AF1"/>
    <w:rsid w:val="00883DB6"/>
    <w:rsid w:val="00883DD9"/>
    <w:rsid w:val="00884D24"/>
    <w:rsid w:val="00884F83"/>
    <w:rsid w:val="00885B84"/>
    <w:rsid w:val="00885CC5"/>
    <w:rsid w:val="00885D66"/>
    <w:rsid w:val="00885DD8"/>
    <w:rsid w:val="00885FAF"/>
    <w:rsid w:val="00885FEC"/>
    <w:rsid w:val="008862B6"/>
    <w:rsid w:val="00886BB8"/>
    <w:rsid w:val="00886D1D"/>
    <w:rsid w:val="0088703A"/>
    <w:rsid w:val="008871D6"/>
    <w:rsid w:val="00887E19"/>
    <w:rsid w:val="0089008B"/>
    <w:rsid w:val="008906E0"/>
    <w:rsid w:val="0089098B"/>
    <w:rsid w:val="00890B1B"/>
    <w:rsid w:val="0089130D"/>
    <w:rsid w:val="00891582"/>
    <w:rsid w:val="00891640"/>
    <w:rsid w:val="008916F8"/>
    <w:rsid w:val="0089183E"/>
    <w:rsid w:val="0089195E"/>
    <w:rsid w:val="00891AF2"/>
    <w:rsid w:val="0089216F"/>
    <w:rsid w:val="00892351"/>
    <w:rsid w:val="00892660"/>
    <w:rsid w:val="0089278C"/>
    <w:rsid w:val="008927E1"/>
    <w:rsid w:val="008929DA"/>
    <w:rsid w:val="008929FD"/>
    <w:rsid w:val="00892D0D"/>
    <w:rsid w:val="008931CF"/>
    <w:rsid w:val="00893311"/>
    <w:rsid w:val="008934A4"/>
    <w:rsid w:val="008934E2"/>
    <w:rsid w:val="008936FE"/>
    <w:rsid w:val="008937CD"/>
    <w:rsid w:val="00893B71"/>
    <w:rsid w:val="008944B6"/>
    <w:rsid w:val="008945E0"/>
    <w:rsid w:val="008949CF"/>
    <w:rsid w:val="00894C40"/>
    <w:rsid w:val="00894DFA"/>
    <w:rsid w:val="00895085"/>
    <w:rsid w:val="008951F1"/>
    <w:rsid w:val="008957A3"/>
    <w:rsid w:val="0089594D"/>
    <w:rsid w:val="00895A97"/>
    <w:rsid w:val="00895C4D"/>
    <w:rsid w:val="00895FC6"/>
    <w:rsid w:val="00895FFC"/>
    <w:rsid w:val="0089613A"/>
    <w:rsid w:val="008961C9"/>
    <w:rsid w:val="008961F0"/>
    <w:rsid w:val="00896457"/>
    <w:rsid w:val="00896666"/>
    <w:rsid w:val="00897069"/>
    <w:rsid w:val="008974B6"/>
    <w:rsid w:val="0089795D"/>
    <w:rsid w:val="00897DA2"/>
    <w:rsid w:val="008A0074"/>
    <w:rsid w:val="008A00DA"/>
    <w:rsid w:val="008A0ADE"/>
    <w:rsid w:val="008A0BD7"/>
    <w:rsid w:val="008A0DDE"/>
    <w:rsid w:val="008A0F32"/>
    <w:rsid w:val="008A11EC"/>
    <w:rsid w:val="008A173C"/>
    <w:rsid w:val="008A192F"/>
    <w:rsid w:val="008A1D1E"/>
    <w:rsid w:val="008A237C"/>
    <w:rsid w:val="008A24D9"/>
    <w:rsid w:val="008A2596"/>
    <w:rsid w:val="008A28B4"/>
    <w:rsid w:val="008A2B95"/>
    <w:rsid w:val="008A2E38"/>
    <w:rsid w:val="008A2FEF"/>
    <w:rsid w:val="008A3074"/>
    <w:rsid w:val="008A3362"/>
    <w:rsid w:val="008A3505"/>
    <w:rsid w:val="008A35EE"/>
    <w:rsid w:val="008A3C60"/>
    <w:rsid w:val="008A3E02"/>
    <w:rsid w:val="008A3F3E"/>
    <w:rsid w:val="008A41FE"/>
    <w:rsid w:val="008A421D"/>
    <w:rsid w:val="008A52EE"/>
    <w:rsid w:val="008A536C"/>
    <w:rsid w:val="008A5487"/>
    <w:rsid w:val="008A58E6"/>
    <w:rsid w:val="008A59DC"/>
    <w:rsid w:val="008A5D81"/>
    <w:rsid w:val="008A6151"/>
    <w:rsid w:val="008A6312"/>
    <w:rsid w:val="008A6327"/>
    <w:rsid w:val="008A641F"/>
    <w:rsid w:val="008A6BE0"/>
    <w:rsid w:val="008A70E5"/>
    <w:rsid w:val="008A73CC"/>
    <w:rsid w:val="008A73EE"/>
    <w:rsid w:val="008A7B42"/>
    <w:rsid w:val="008A7E8F"/>
    <w:rsid w:val="008B04FC"/>
    <w:rsid w:val="008B08A8"/>
    <w:rsid w:val="008B0970"/>
    <w:rsid w:val="008B0C56"/>
    <w:rsid w:val="008B1607"/>
    <w:rsid w:val="008B1AA5"/>
    <w:rsid w:val="008B1AED"/>
    <w:rsid w:val="008B1AF1"/>
    <w:rsid w:val="008B2258"/>
    <w:rsid w:val="008B2334"/>
    <w:rsid w:val="008B268D"/>
    <w:rsid w:val="008B2815"/>
    <w:rsid w:val="008B2B8F"/>
    <w:rsid w:val="008B2CDE"/>
    <w:rsid w:val="008B2D0F"/>
    <w:rsid w:val="008B3625"/>
    <w:rsid w:val="008B3C25"/>
    <w:rsid w:val="008B3C6F"/>
    <w:rsid w:val="008B3C79"/>
    <w:rsid w:val="008B3DE7"/>
    <w:rsid w:val="008B4121"/>
    <w:rsid w:val="008B46F8"/>
    <w:rsid w:val="008B4856"/>
    <w:rsid w:val="008B52A7"/>
    <w:rsid w:val="008B5488"/>
    <w:rsid w:val="008B6129"/>
    <w:rsid w:val="008B64CD"/>
    <w:rsid w:val="008B6593"/>
    <w:rsid w:val="008B66C9"/>
    <w:rsid w:val="008B6843"/>
    <w:rsid w:val="008B6904"/>
    <w:rsid w:val="008B6F10"/>
    <w:rsid w:val="008B7800"/>
    <w:rsid w:val="008B7ACA"/>
    <w:rsid w:val="008C008E"/>
    <w:rsid w:val="008C0E14"/>
    <w:rsid w:val="008C122D"/>
    <w:rsid w:val="008C1540"/>
    <w:rsid w:val="008C1B1B"/>
    <w:rsid w:val="008C1C38"/>
    <w:rsid w:val="008C1DD4"/>
    <w:rsid w:val="008C1FB6"/>
    <w:rsid w:val="008C2141"/>
    <w:rsid w:val="008C22DB"/>
    <w:rsid w:val="008C2960"/>
    <w:rsid w:val="008C32F7"/>
    <w:rsid w:val="008C33A3"/>
    <w:rsid w:val="008C3848"/>
    <w:rsid w:val="008C387D"/>
    <w:rsid w:val="008C3CF0"/>
    <w:rsid w:val="008C3D7C"/>
    <w:rsid w:val="008C3F30"/>
    <w:rsid w:val="008C4237"/>
    <w:rsid w:val="008C43CC"/>
    <w:rsid w:val="008C4433"/>
    <w:rsid w:val="008C460A"/>
    <w:rsid w:val="008C47E4"/>
    <w:rsid w:val="008C4DD7"/>
    <w:rsid w:val="008C4F7A"/>
    <w:rsid w:val="008C5814"/>
    <w:rsid w:val="008C5883"/>
    <w:rsid w:val="008C5B07"/>
    <w:rsid w:val="008C6200"/>
    <w:rsid w:val="008C668F"/>
    <w:rsid w:val="008C6791"/>
    <w:rsid w:val="008C6C2D"/>
    <w:rsid w:val="008C6DBF"/>
    <w:rsid w:val="008C6FE4"/>
    <w:rsid w:val="008C7155"/>
    <w:rsid w:val="008C759C"/>
    <w:rsid w:val="008C7A51"/>
    <w:rsid w:val="008C7D79"/>
    <w:rsid w:val="008D088B"/>
    <w:rsid w:val="008D08BE"/>
    <w:rsid w:val="008D0BAF"/>
    <w:rsid w:val="008D0CC4"/>
    <w:rsid w:val="008D122B"/>
    <w:rsid w:val="008D1392"/>
    <w:rsid w:val="008D13DD"/>
    <w:rsid w:val="008D1781"/>
    <w:rsid w:val="008D1820"/>
    <w:rsid w:val="008D1A66"/>
    <w:rsid w:val="008D2061"/>
    <w:rsid w:val="008D2692"/>
    <w:rsid w:val="008D2A34"/>
    <w:rsid w:val="008D2F11"/>
    <w:rsid w:val="008D30B2"/>
    <w:rsid w:val="008D3428"/>
    <w:rsid w:val="008D3680"/>
    <w:rsid w:val="008D3C93"/>
    <w:rsid w:val="008D3CB2"/>
    <w:rsid w:val="008D3D2D"/>
    <w:rsid w:val="008D445D"/>
    <w:rsid w:val="008D4660"/>
    <w:rsid w:val="008D479D"/>
    <w:rsid w:val="008D4A48"/>
    <w:rsid w:val="008D4C56"/>
    <w:rsid w:val="008D4D02"/>
    <w:rsid w:val="008D4FC2"/>
    <w:rsid w:val="008D50A4"/>
    <w:rsid w:val="008D5145"/>
    <w:rsid w:val="008D51EE"/>
    <w:rsid w:val="008D54DF"/>
    <w:rsid w:val="008D5580"/>
    <w:rsid w:val="008D5F85"/>
    <w:rsid w:val="008D6314"/>
    <w:rsid w:val="008D64AC"/>
    <w:rsid w:val="008D662A"/>
    <w:rsid w:val="008D6C2F"/>
    <w:rsid w:val="008D6D12"/>
    <w:rsid w:val="008D7772"/>
    <w:rsid w:val="008D7EEF"/>
    <w:rsid w:val="008E0204"/>
    <w:rsid w:val="008E0B3A"/>
    <w:rsid w:val="008E0BB4"/>
    <w:rsid w:val="008E0D83"/>
    <w:rsid w:val="008E117B"/>
    <w:rsid w:val="008E176F"/>
    <w:rsid w:val="008E1900"/>
    <w:rsid w:val="008E1DE6"/>
    <w:rsid w:val="008E1E2C"/>
    <w:rsid w:val="008E1ED8"/>
    <w:rsid w:val="008E2228"/>
    <w:rsid w:val="008E2293"/>
    <w:rsid w:val="008E2612"/>
    <w:rsid w:val="008E269D"/>
    <w:rsid w:val="008E2869"/>
    <w:rsid w:val="008E28E1"/>
    <w:rsid w:val="008E2C8A"/>
    <w:rsid w:val="008E3226"/>
    <w:rsid w:val="008E327F"/>
    <w:rsid w:val="008E34C6"/>
    <w:rsid w:val="008E3559"/>
    <w:rsid w:val="008E3856"/>
    <w:rsid w:val="008E3A99"/>
    <w:rsid w:val="008E3C48"/>
    <w:rsid w:val="008E3D4E"/>
    <w:rsid w:val="008E3E29"/>
    <w:rsid w:val="008E44FB"/>
    <w:rsid w:val="008E4591"/>
    <w:rsid w:val="008E4945"/>
    <w:rsid w:val="008E51B0"/>
    <w:rsid w:val="008E56CF"/>
    <w:rsid w:val="008E5CBA"/>
    <w:rsid w:val="008E64C0"/>
    <w:rsid w:val="008E68A3"/>
    <w:rsid w:val="008E6C55"/>
    <w:rsid w:val="008E6DAE"/>
    <w:rsid w:val="008E701C"/>
    <w:rsid w:val="008E760F"/>
    <w:rsid w:val="008E7C7E"/>
    <w:rsid w:val="008F00B6"/>
    <w:rsid w:val="008F088C"/>
    <w:rsid w:val="008F0E38"/>
    <w:rsid w:val="008F0ECD"/>
    <w:rsid w:val="008F161C"/>
    <w:rsid w:val="008F1A69"/>
    <w:rsid w:val="008F1E1F"/>
    <w:rsid w:val="008F20C8"/>
    <w:rsid w:val="008F2111"/>
    <w:rsid w:val="008F2518"/>
    <w:rsid w:val="008F2663"/>
    <w:rsid w:val="008F2725"/>
    <w:rsid w:val="008F275C"/>
    <w:rsid w:val="008F27A4"/>
    <w:rsid w:val="008F28DD"/>
    <w:rsid w:val="008F2A7A"/>
    <w:rsid w:val="008F2A9D"/>
    <w:rsid w:val="008F2CC6"/>
    <w:rsid w:val="008F3527"/>
    <w:rsid w:val="008F4391"/>
    <w:rsid w:val="008F4616"/>
    <w:rsid w:val="008F5208"/>
    <w:rsid w:val="008F57EF"/>
    <w:rsid w:val="008F59C4"/>
    <w:rsid w:val="008F606A"/>
    <w:rsid w:val="008F6467"/>
    <w:rsid w:val="008F6825"/>
    <w:rsid w:val="008F6C98"/>
    <w:rsid w:val="008F6D18"/>
    <w:rsid w:val="008F6E39"/>
    <w:rsid w:val="008F709E"/>
    <w:rsid w:val="008F70F4"/>
    <w:rsid w:val="008F7256"/>
    <w:rsid w:val="008F7375"/>
    <w:rsid w:val="008F739C"/>
    <w:rsid w:val="008F76C0"/>
    <w:rsid w:val="008F7EC4"/>
    <w:rsid w:val="008F7F27"/>
    <w:rsid w:val="00900144"/>
    <w:rsid w:val="009010D3"/>
    <w:rsid w:val="00901401"/>
    <w:rsid w:val="009015C9"/>
    <w:rsid w:val="00901D1F"/>
    <w:rsid w:val="00901F85"/>
    <w:rsid w:val="00902138"/>
    <w:rsid w:val="009027EE"/>
    <w:rsid w:val="00902839"/>
    <w:rsid w:val="00902E4F"/>
    <w:rsid w:val="00903119"/>
    <w:rsid w:val="00903142"/>
    <w:rsid w:val="009033E8"/>
    <w:rsid w:val="0090388B"/>
    <w:rsid w:val="009038DF"/>
    <w:rsid w:val="0090400A"/>
    <w:rsid w:val="009047D4"/>
    <w:rsid w:val="00904B7B"/>
    <w:rsid w:val="00904C2F"/>
    <w:rsid w:val="00904C80"/>
    <w:rsid w:val="009050E1"/>
    <w:rsid w:val="0090552F"/>
    <w:rsid w:val="00905594"/>
    <w:rsid w:val="009058B7"/>
    <w:rsid w:val="009059FA"/>
    <w:rsid w:val="009064D0"/>
    <w:rsid w:val="0090661D"/>
    <w:rsid w:val="00906703"/>
    <w:rsid w:val="009068F7"/>
    <w:rsid w:val="00906C3B"/>
    <w:rsid w:val="00906CEC"/>
    <w:rsid w:val="00906D6A"/>
    <w:rsid w:val="0090735F"/>
    <w:rsid w:val="00907629"/>
    <w:rsid w:val="00907A30"/>
    <w:rsid w:val="00907FEB"/>
    <w:rsid w:val="009100EB"/>
    <w:rsid w:val="0091049E"/>
    <w:rsid w:val="00910646"/>
    <w:rsid w:val="0091091E"/>
    <w:rsid w:val="00910D33"/>
    <w:rsid w:val="00910E52"/>
    <w:rsid w:val="00910F0F"/>
    <w:rsid w:val="00911623"/>
    <w:rsid w:val="00911650"/>
    <w:rsid w:val="00911968"/>
    <w:rsid w:val="00911D20"/>
    <w:rsid w:val="009120D7"/>
    <w:rsid w:val="0091222C"/>
    <w:rsid w:val="00912488"/>
    <w:rsid w:val="00912560"/>
    <w:rsid w:val="00912F9A"/>
    <w:rsid w:val="0091301A"/>
    <w:rsid w:val="00913165"/>
    <w:rsid w:val="0091345B"/>
    <w:rsid w:val="009134E2"/>
    <w:rsid w:val="009146CE"/>
    <w:rsid w:val="00914D0E"/>
    <w:rsid w:val="00914DDA"/>
    <w:rsid w:val="00914E79"/>
    <w:rsid w:val="00914EF4"/>
    <w:rsid w:val="009150F5"/>
    <w:rsid w:val="0091519D"/>
    <w:rsid w:val="0091559A"/>
    <w:rsid w:val="009157BB"/>
    <w:rsid w:val="00915991"/>
    <w:rsid w:val="00915A39"/>
    <w:rsid w:val="00915DDB"/>
    <w:rsid w:val="00916603"/>
    <w:rsid w:val="00916891"/>
    <w:rsid w:val="00916B64"/>
    <w:rsid w:val="009171C9"/>
    <w:rsid w:val="009174D0"/>
    <w:rsid w:val="009178CC"/>
    <w:rsid w:val="00917F2B"/>
    <w:rsid w:val="00917FD4"/>
    <w:rsid w:val="0092060F"/>
    <w:rsid w:val="00920959"/>
    <w:rsid w:val="00920A10"/>
    <w:rsid w:val="00920D30"/>
    <w:rsid w:val="00920E36"/>
    <w:rsid w:val="00921150"/>
    <w:rsid w:val="009211CA"/>
    <w:rsid w:val="009217FC"/>
    <w:rsid w:val="009219D1"/>
    <w:rsid w:val="00921B6A"/>
    <w:rsid w:val="00921C57"/>
    <w:rsid w:val="00921E21"/>
    <w:rsid w:val="00922169"/>
    <w:rsid w:val="00922443"/>
    <w:rsid w:val="0092254F"/>
    <w:rsid w:val="00922812"/>
    <w:rsid w:val="00922956"/>
    <w:rsid w:val="0092311B"/>
    <w:rsid w:val="00923164"/>
    <w:rsid w:val="00923377"/>
    <w:rsid w:val="009233DB"/>
    <w:rsid w:val="0092342D"/>
    <w:rsid w:val="00923521"/>
    <w:rsid w:val="009235A2"/>
    <w:rsid w:val="00923974"/>
    <w:rsid w:val="009239E3"/>
    <w:rsid w:val="00923C24"/>
    <w:rsid w:val="009247C8"/>
    <w:rsid w:val="00924C76"/>
    <w:rsid w:val="00925393"/>
    <w:rsid w:val="009253E1"/>
    <w:rsid w:val="00925623"/>
    <w:rsid w:val="00925674"/>
    <w:rsid w:val="00925CC3"/>
    <w:rsid w:val="00925DC2"/>
    <w:rsid w:val="0092617D"/>
    <w:rsid w:val="00926369"/>
    <w:rsid w:val="0092694E"/>
    <w:rsid w:val="00926963"/>
    <w:rsid w:val="00926E2A"/>
    <w:rsid w:val="00926F1F"/>
    <w:rsid w:val="009270B6"/>
    <w:rsid w:val="00927152"/>
    <w:rsid w:val="00927A3B"/>
    <w:rsid w:val="00927B2D"/>
    <w:rsid w:val="00927C15"/>
    <w:rsid w:val="0093017E"/>
    <w:rsid w:val="0093052E"/>
    <w:rsid w:val="009308DE"/>
    <w:rsid w:val="009311CA"/>
    <w:rsid w:val="00931363"/>
    <w:rsid w:val="00931E5C"/>
    <w:rsid w:val="00931F7A"/>
    <w:rsid w:val="009320BF"/>
    <w:rsid w:val="009321D8"/>
    <w:rsid w:val="009322C7"/>
    <w:rsid w:val="0093264C"/>
    <w:rsid w:val="00932B8B"/>
    <w:rsid w:val="00932CC6"/>
    <w:rsid w:val="00932DDA"/>
    <w:rsid w:val="00933314"/>
    <w:rsid w:val="00933573"/>
    <w:rsid w:val="00933AF4"/>
    <w:rsid w:val="00933B7E"/>
    <w:rsid w:val="00934335"/>
    <w:rsid w:val="00934481"/>
    <w:rsid w:val="0093466C"/>
    <w:rsid w:val="009346D5"/>
    <w:rsid w:val="009346DB"/>
    <w:rsid w:val="009349D4"/>
    <w:rsid w:val="00934AAD"/>
    <w:rsid w:val="00934C2F"/>
    <w:rsid w:val="00934CBB"/>
    <w:rsid w:val="00935105"/>
    <w:rsid w:val="009352E4"/>
    <w:rsid w:val="0093552D"/>
    <w:rsid w:val="00935D19"/>
    <w:rsid w:val="009361DE"/>
    <w:rsid w:val="0093644E"/>
    <w:rsid w:val="00936572"/>
    <w:rsid w:val="00936609"/>
    <w:rsid w:val="009367DB"/>
    <w:rsid w:val="0093686C"/>
    <w:rsid w:val="00936877"/>
    <w:rsid w:val="009370F4"/>
    <w:rsid w:val="0093747A"/>
    <w:rsid w:val="009376E1"/>
    <w:rsid w:val="009378AC"/>
    <w:rsid w:val="009402B3"/>
    <w:rsid w:val="009406FE"/>
    <w:rsid w:val="00940701"/>
    <w:rsid w:val="009408DC"/>
    <w:rsid w:val="00940E9F"/>
    <w:rsid w:val="00941102"/>
    <w:rsid w:val="00941359"/>
    <w:rsid w:val="00941CC1"/>
    <w:rsid w:val="00941E20"/>
    <w:rsid w:val="009427B2"/>
    <w:rsid w:val="009429C4"/>
    <w:rsid w:val="00943DD2"/>
    <w:rsid w:val="0094411A"/>
    <w:rsid w:val="00944256"/>
    <w:rsid w:val="009448B0"/>
    <w:rsid w:val="00944F7A"/>
    <w:rsid w:val="00944FB9"/>
    <w:rsid w:val="0094547C"/>
    <w:rsid w:val="00945B47"/>
    <w:rsid w:val="00945FB1"/>
    <w:rsid w:val="00945FED"/>
    <w:rsid w:val="00946032"/>
    <w:rsid w:val="00946163"/>
    <w:rsid w:val="009461A9"/>
    <w:rsid w:val="00946268"/>
    <w:rsid w:val="009465E6"/>
    <w:rsid w:val="00946E40"/>
    <w:rsid w:val="00946E94"/>
    <w:rsid w:val="00947228"/>
    <w:rsid w:val="009472EC"/>
    <w:rsid w:val="00947587"/>
    <w:rsid w:val="009500F4"/>
    <w:rsid w:val="00950527"/>
    <w:rsid w:val="0095065F"/>
    <w:rsid w:val="0095091A"/>
    <w:rsid w:val="0095093D"/>
    <w:rsid w:val="00950972"/>
    <w:rsid w:val="00950B6B"/>
    <w:rsid w:val="00950DF4"/>
    <w:rsid w:val="00951053"/>
    <w:rsid w:val="009517B4"/>
    <w:rsid w:val="0095214A"/>
    <w:rsid w:val="0095243F"/>
    <w:rsid w:val="0095313F"/>
    <w:rsid w:val="009532D0"/>
    <w:rsid w:val="00953C9B"/>
    <w:rsid w:val="00954045"/>
    <w:rsid w:val="00954222"/>
    <w:rsid w:val="00954260"/>
    <w:rsid w:val="00954A79"/>
    <w:rsid w:val="00955424"/>
    <w:rsid w:val="00955726"/>
    <w:rsid w:val="00955CBE"/>
    <w:rsid w:val="00956A2E"/>
    <w:rsid w:val="0095753C"/>
    <w:rsid w:val="0095767D"/>
    <w:rsid w:val="00957B7F"/>
    <w:rsid w:val="00957D92"/>
    <w:rsid w:val="00957EC8"/>
    <w:rsid w:val="00960475"/>
    <w:rsid w:val="0096056C"/>
    <w:rsid w:val="009608F3"/>
    <w:rsid w:val="0096096B"/>
    <w:rsid w:val="00960B42"/>
    <w:rsid w:val="0096151F"/>
    <w:rsid w:val="0096172A"/>
    <w:rsid w:val="00961B11"/>
    <w:rsid w:val="0096211B"/>
    <w:rsid w:val="00962136"/>
    <w:rsid w:val="0096224F"/>
    <w:rsid w:val="009624C6"/>
    <w:rsid w:val="0096252E"/>
    <w:rsid w:val="00963A53"/>
    <w:rsid w:val="00963DCA"/>
    <w:rsid w:val="00964204"/>
    <w:rsid w:val="009643FA"/>
    <w:rsid w:val="00964639"/>
    <w:rsid w:val="00964681"/>
    <w:rsid w:val="00964789"/>
    <w:rsid w:val="00964915"/>
    <w:rsid w:val="0096493D"/>
    <w:rsid w:val="0096523D"/>
    <w:rsid w:val="0096527C"/>
    <w:rsid w:val="0096529D"/>
    <w:rsid w:val="00965A8E"/>
    <w:rsid w:val="00965BF0"/>
    <w:rsid w:val="00965E27"/>
    <w:rsid w:val="00966651"/>
    <w:rsid w:val="0096688D"/>
    <w:rsid w:val="00967284"/>
    <w:rsid w:val="009672D8"/>
    <w:rsid w:val="00967970"/>
    <w:rsid w:val="00967CF5"/>
    <w:rsid w:val="00967E1A"/>
    <w:rsid w:val="00970038"/>
    <w:rsid w:val="00970288"/>
    <w:rsid w:val="009705E0"/>
    <w:rsid w:val="009706C4"/>
    <w:rsid w:val="009706D6"/>
    <w:rsid w:val="009708E7"/>
    <w:rsid w:val="00970A04"/>
    <w:rsid w:val="00970D22"/>
    <w:rsid w:val="00971120"/>
    <w:rsid w:val="00971571"/>
    <w:rsid w:val="009718E1"/>
    <w:rsid w:val="00971FFA"/>
    <w:rsid w:val="00972020"/>
    <w:rsid w:val="0097217D"/>
    <w:rsid w:val="00972192"/>
    <w:rsid w:val="009722F2"/>
    <w:rsid w:val="00972B54"/>
    <w:rsid w:val="00972C49"/>
    <w:rsid w:val="00972D9A"/>
    <w:rsid w:val="00973895"/>
    <w:rsid w:val="009738E7"/>
    <w:rsid w:val="00973958"/>
    <w:rsid w:val="0097462A"/>
    <w:rsid w:val="00974872"/>
    <w:rsid w:val="00975335"/>
    <w:rsid w:val="00975538"/>
    <w:rsid w:val="00975576"/>
    <w:rsid w:val="009755EA"/>
    <w:rsid w:val="009757EB"/>
    <w:rsid w:val="00975A79"/>
    <w:rsid w:val="00975BA8"/>
    <w:rsid w:val="00975CED"/>
    <w:rsid w:val="009761F0"/>
    <w:rsid w:val="0097674D"/>
    <w:rsid w:val="009768D3"/>
    <w:rsid w:val="009768F0"/>
    <w:rsid w:val="00976AB6"/>
    <w:rsid w:val="00977018"/>
    <w:rsid w:val="00977399"/>
    <w:rsid w:val="009776BD"/>
    <w:rsid w:val="0097792E"/>
    <w:rsid w:val="00977AC3"/>
    <w:rsid w:val="00977B65"/>
    <w:rsid w:val="00977D44"/>
    <w:rsid w:val="00977DA7"/>
    <w:rsid w:val="009800AF"/>
    <w:rsid w:val="0098010F"/>
    <w:rsid w:val="00980344"/>
    <w:rsid w:val="00980526"/>
    <w:rsid w:val="009805CC"/>
    <w:rsid w:val="009808C6"/>
    <w:rsid w:val="00980ADC"/>
    <w:rsid w:val="00980BDA"/>
    <w:rsid w:val="00980C01"/>
    <w:rsid w:val="00981487"/>
    <w:rsid w:val="009817F9"/>
    <w:rsid w:val="00981E60"/>
    <w:rsid w:val="00981EB7"/>
    <w:rsid w:val="00982020"/>
    <w:rsid w:val="00982220"/>
    <w:rsid w:val="009825D7"/>
    <w:rsid w:val="00982B55"/>
    <w:rsid w:val="00982C18"/>
    <w:rsid w:val="00982D09"/>
    <w:rsid w:val="00982DC9"/>
    <w:rsid w:val="00982FF3"/>
    <w:rsid w:val="00983064"/>
    <w:rsid w:val="00983335"/>
    <w:rsid w:val="00983580"/>
    <w:rsid w:val="00983770"/>
    <w:rsid w:val="00983A2D"/>
    <w:rsid w:val="00983A64"/>
    <w:rsid w:val="00983BF5"/>
    <w:rsid w:val="00983C44"/>
    <w:rsid w:val="00983D24"/>
    <w:rsid w:val="00984008"/>
    <w:rsid w:val="00984108"/>
    <w:rsid w:val="0098424A"/>
    <w:rsid w:val="00984260"/>
    <w:rsid w:val="00984445"/>
    <w:rsid w:val="009848B3"/>
    <w:rsid w:val="00984A2B"/>
    <w:rsid w:val="00984A7B"/>
    <w:rsid w:val="00984B2D"/>
    <w:rsid w:val="00984D7F"/>
    <w:rsid w:val="00984F17"/>
    <w:rsid w:val="0098509B"/>
    <w:rsid w:val="0098516C"/>
    <w:rsid w:val="009852EC"/>
    <w:rsid w:val="00985773"/>
    <w:rsid w:val="009858A7"/>
    <w:rsid w:val="009859BC"/>
    <w:rsid w:val="00985C6F"/>
    <w:rsid w:val="00986024"/>
    <w:rsid w:val="009863AE"/>
    <w:rsid w:val="00986408"/>
    <w:rsid w:val="009867A7"/>
    <w:rsid w:val="0098682C"/>
    <w:rsid w:val="009868F9"/>
    <w:rsid w:val="00986FB2"/>
    <w:rsid w:val="00987197"/>
    <w:rsid w:val="009871F9"/>
    <w:rsid w:val="00987E7F"/>
    <w:rsid w:val="00987EDB"/>
    <w:rsid w:val="009900D2"/>
    <w:rsid w:val="009903E0"/>
    <w:rsid w:val="00990516"/>
    <w:rsid w:val="0099062A"/>
    <w:rsid w:val="0099067B"/>
    <w:rsid w:val="00990A46"/>
    <w:rsid w:val="00990C3D"/>
    <w:rsid w:val="00991359"/>
    <w:rsid w:val="009915A1"/>
    <w:rsid w:val="00991732"/>
    <w:rsid w:val="00991748"/>
    <w:rsid w:val="0099178B"/>
    <w:rsid w:val="00991CE8"/>
    <w:rsid w:val="00991F74"/>
    <w:rsid w:val="009922BB"/>
    <w:rsid w:val="0099253A"/>
    <w:rsid w:val="00992626"/>
    <w:rsid w:val="009926B1"/>
    <w:rsid w:val="00992762"/>
    <w:rsid w:val="00992919"/>
    <w:rsid w:val="00992927"/>
    <w:rsid w:val="00992B92"/>
    <w:rsid w:val="00992E2C"/>
    <w:rsid w:val="00993891"/>
    <w:rsid w:val="00993A30"/>
    <w:rsid w:val="00993D74"/>
    <w:rsid w:val="009942C9"/>
    <w:rsid w:val="009946DD"/>
    <w:rsid w:val="0099498F"/>
    <w:rsid w:val="00994C78"/>
    <w:rsid w:val="009950A8"/>
    <w:rsid w:val="00995551"/>
    <w:rsid w:val="009956E4"/>
    <w:rsid w:val="009958BD"/>
    <w:rsid w:val="00995CC6"/>
    <w:rsid w:val="00995DC3"/>
    <w:rsid w:val="00996291"/>
    <w:rsid w:val="00996B33"/>
    <w:rsid w:val="00996BE5"/>
    <w:rsid w:val="00996EE5"/>
    <w:rsid w:val="00997329"/>
    <w:rsid w:val="00997428"/>
    <w:rsid w:val="00997741"/>
    <w:rsid w:val="00997A8B"/>
    <w:rsid w:val="00997D83"/>
    <w:rsid w:val="009A06EF"/>
    <w:rsid w:val="009A079F"/>
    <w:rsid w:val="009A0A3D"/>
    <w:rsid w:val="009A0C77"/>
    <w:rsid w:val="009A109E"/>
    <w:rsid w:val="009A2020"/>
    <w:rsid w:val="009A2555"/>
    <w:rsid w:val="009A2938"/>
    <w:rsid w:val="009A2D6A"/>
    <w:rsid w:val="009A300C"/>
    <w:rsid w:val="009A3130"/>
    <w:rsid w:val="009A318A"/>
    <w:rsid w:val="009A32DB"/>
    <w:rsid w:val="009A33AA"/>
    <w:rsid w:val="009A34DE"/>
    <w:rsid w:val="009A369F"/>
    <w:rsid w:val="009A426C"/>
    <w:rsid w:val="009A4569"/>
    <w:rsid w:val="009A49B4"/>
    <w:rsid w:val="009A531D"/>
    <w:rsid w:val="009A5558"/>
    <w:rsid w:val="009A578C"/>
    <w:rsid w:val="009A5966"/>
    <w:rsid w:val="009A5FFA"/>
    <w:rsid w:val="009A60B2"/>
    <w:rsid w:val="009A6236"/>
    <w:rsid w:val="009A639E"/>
    <w:rsid w:val="009A6566"/>
    <w:rsid w:val="009A66DF"/>
    <w:rsid w:val="009A695B"/>
    <w:rsid w:val="009A6D6E"/>
    <w:rsid w:val="009A72DB"/>
    <w:rsid w:val="009A76B7"/>
    <w:rsid w:val="009A79C3"/>
    <w:rsid w:val="009B033E"/>
    <w:rsid w:val="009B0677"/>
    <w:rsid w:val="009B09DF"/>
    <w:rsid w:val="009B0D00"/>
    <w:rsid w:val="009B0F93"/>
    <w:rsid w:val="009B121A"/>
    <w:rsid w:val="009B1AA4"/>
    <w:rsid w:val="009B1AF2"/>
    <w:rsid w:val="009B1E21"/>
    <w:rsid w:val="009B2ED2"/>
    <w:rsid w:val="009B2F77"/>
    <w:rsid w:val="009B3127"/>
    <w:rsid w:val="009B3E66"/>
    <w:rsid w:val="009B3EFD"/>
    <w:rsid w:val="009B3F03"/>
    <w:rsid w:val="009B411A"/>
    <w:rsid w:val="009B480B"/>
    <w:rsid w:val="009B493C"/>
    <w:rsid w:val="009B4B17"/>
    <w:rsid w:val="009B4F65"/>
    <w:rsid w:val="009B50B5"/>
    <w:rsid w:val="009B53FE"/>
    <w:rsid w:val="009B5694"/>
    <w:rsid w:val="009B5930"/>
    <w:rsid w:val="009B5ED3"/>
    <w:rsid w:val="009B5FB8"/>
    <w:rsid w:val="009B6197"/>
    <w:rsid w:val="009B668A"/>
    <w:rsid w:val="009B67B7"/>
    <w:rsid w:val="009B6AA2"/>
    <w:rsid w:val="009B6AA8"/>
    <w:rsid w:val="009B6BA7"/>
    <w:rsid w:val="009B6F45"/>
    <w:rsid w:val="009B7170"/>
    <w:rsid w:val="009B7214"/>
    <w:rsid w:val="009B7399"/>
    <w:rsid w:val="009B73C6"/>
    <w:rsid w:val="009B75B0"/>
    <w:rsid w:val="009B75C0"/>
    <w:rsid w:val="009B7680"/>
    <w:rsid w:val="009B76C4"/>
    <w:rsid w:val="009B7C3B"/>
    <w:rsid w:val="009C036A"/>
    <w:rsid w:val="009C066B"/>
    <w:rsid w:val="009C078A"/>
    <w:rsid w:val="009C07A4"/>
    <w:rsid w:val="009C09EF"/>
    <w:rsid w:val="009C0CA1"/>
    <w:rsid w:val="009C0CD0"/>
    <w:rsid w:val="009C1958"/>
    <w:rsid w:val="009C1A8A"/>
    <w:rsid w:val="009C1B08"/>
    <w:rsid w:val="009C1B8D"/>
    <w:rsid w:val="009C1D25"/>
    <w:rsid w:val="009C1E8C"/>
    <w:rsid w:val="009C26FF"/>
    <w:rsid w:val="009C2BD3"/>
    <w:rsid w:val="009C2F42"/>
    <w:rsid w:val="009C2F89"/>
    <w:rsid w:val="009C362A"/>
    <w:rsid w:val="009C3CD9"/>
    <w:rsid w:val="009C4005"/>
    <w:rsid w:val="009C40B5"/>
    <w:rsid w:val="009C4365"/>
    <w:rsid w:val="009C492F"/>
    <w:rsid w:val="009C4948"/>
    <w:rsid w:val="009C4BD5"/>
    <w:rsid w:val="009C4D77"/>
    <w:rsid w:val="009C5049"/>
    <w:rsid w:val="009C5206"/>
    <w:rsid w:val="009C5387"/>
    <w:rsid w:val="009C5686"/>
    <w:rsid w:val="009C5BEA"/>
    <w:rsid w:val="009C6337"/>
    <w:rsid w:val="009C66A7"/>
    <w:rsid w:val="009C6AE8"/>
    <w:rsid w:val="009C6D00"/>
    <w:rsid w:val="009C71FB"/>
    <w:rsid w:val="009C7226"/>
    <w:rsid w:val="009C7295"/>
    <w:rsid w:val="009C72E2"/>
    <w:rsid w:val="009C73A7"/>
    <w:rsid w:val="009C74C9"/>
    <w:rsid w:val="009C79CC"/>
    <w:rsid w:val="009C7B7E"/>
    <w:rsid w:val="009C7E59"/>
    <w:rsid w:val="009C7EAE"/>
    <w:rsid w:val="009C7EE6"/>
    <w:rsid w:val="009D0236"/>
    <w:rsid w:val="009D024D"/>
    <w:rsid w:val="009D0338"/>
    <w:rsid w:val="009D044D"/>
    <w:rsid w:val="009D0478"/>
    <w:rsid w:val="009D049C"/>
    <w:rsid w:val="009D06B6"/>
    <w:rsid w:val="009D0929"/>
    <w:rsid w:val="009D0E39"/>
    <w:rsid w:val="009D0FCB"/>
    <w:rsid w:val="009D176F"/>
    <w:rsid w:val="009D1EA4"/>
    <w:rsid w:val="009D20EB"/>
    <w:rsid w:val="009D2132"/>
    <w:rsid w:val="009D242E"/>
    <w:rsid w:val="009D259E"/>
    <w:rsid w:val="009D2BB3"/>
    <w:rsid w:val="009D2C75"/>
    <w:rsid w:val="009D34D9"/>
    <w:rsid w:val="009D3A86"/>
    <w:rsid w:val="009D3D12"/>
    <w:rsid w:val="009D3EC1"/>
    <w:rsid w:val="009D41CB"/>
    <w:rsid w:val="009D4787"/>
    <w:rsid w:val="009D4871"/>
    <w:rsid w:val="009D48B2"/>
    <w:rsid w:val="009D4AE2"/>
    <w:rsid w:val="009D4C16"/>
    <w:rsid w:val="009D545B"/>
    <w:rsid w:val="009D5D0E"/>
    <w:rsid w:val="009D5EB1"/>
    <w:rsid w:val="009D6775"/>
    <w:rsid w:val="009D6822"/>
    <w:rsid w:val="009D6B8F"/>
    <w:rsid w:val="009D701D"/>
    <w:rsid w:val="009D7208"/>
    <w:rsid w:val="009D7234"/>
    <w:rsid w:val="009D7642"/>
    <w:rsid w:val="009D7B69"/>
    <w:rsid w:val="009D7BE0"/>
    <w:rsid w:val="009D7EC1"/>
    <w:rsid w:val="009E04D0"/>
    <w:rsid w:val="009E0562"/>
    <w:rsid w:val="009E06AC"/>
    <w:rsid w:val="009E0754"/>
    <w:rsid w:val="009E09B6"/>
    <w:rsid w:val="009E0B45"/>
    <w:rsid w:val="009E1010"/>
    <w:rsid w:val="009E117D"/>
    <w:rsid w:val="009E122A"/>
    <w:rsid w:val="009E1248"/>
    <w:rsid w:val="009E13B9"/>
    <w:rsid w:val="009E16BF"/>
    <w:rsid w:val="009E1BD9"/>
    <w:rsid w:val="009E1FD1"/>
    <w:rsid w:val="009E2429"/>
    <w:rsid w:val="009E25A3"/>
    <w:rsid w:val="009E281B"/>
    <w:rsid w:val="009E2B4C"/>
    <w:rsid w:val="009E2C1F"/>
    <w:rsid w:val="009E30B5"/>
    <w:rsid w:val="009E344C"/>
    <w:rsid w:val="009E3545"/>
    <w:rsid w:val="009E35DB"/>
    <w:rsid w:val="009E37AD"/>
    <w:rsid w:val="009E3976"/>
    <w:rsid w:val="009E40DB"/>
    <w:rsid w:val="009E4CBE"/>
    <w:rsid w:val="009E522B"/>
    <w:rsid w:val="009E53B9"/>
    <w:rsid w:val="009E5663"/>
    <w:rsid w:val="009E5954"/>
    <w:rsid w:val="009E5A2B"/>
    <w:rsid w:val="009E5AD2"/>
    <w:rsid w:val="009E64F6"/>
    <w:rsid w:val="009E699C"/>
    <w:rsid w:val="009E6DB8"/>
    <w:rsid w:val="009E6E20"/>
    <w:rsid w:val="009E7D70"/>
    <w:rsid w:val="009F01CA"/>
    <w:rsid w:val="009F01E3"/>
    <w:rsid w:val="009F07A1"/>
    <w:rsid w:val="009F0813"/>
    <w:rsid w:val="009F0BEA"/>
    <w:rsid w:val="009F0C4E"/>
    <w:rsid w:val="009F114B"/>
    <w:rsid w:val="009F1271"/>
    <w:rsid w:val="009F18CC"/>
    <w:rsid w:val="009F1B59"/>
    <w:rsid w:val="009F1D55"/>
    <w:rsid w:val="009F1DEA"/>
    <w:rsid w:val="009F1F5F"/>
    <w:rsid w:val="009F205F"/>
    <w:rsid w:val="009F2138"/>
    <w:rsid w:val="009F213D"/>
    <w:rsid w:val="009F222C"/>
    <w:rsid w:val="009F229E"/>
    <w:rsid w:val="009F261F"/>
    <w:rsid w:val="009F2654"/>
    <w:rsid w:val="009F26C1"/>
    <w:rsid w:val="009F2A1D"/>
    <w:rsid w:val="009F2DD7"/>
    <w:rsid w:val="009F2F6F"/>
    <w:rsid w:val="009F32D6"/>
    <w:rsid w:val="009F3704"/>
    <w:rsid w:val="009F3B47"/>
    <w:rsid w:val="009F3BFE"/>
    <w:rsid w:val="009F3C6D"/>
    <w:rsid w:val="009F3C79"/>
    <w:rsid w:val="009F3DA7"/>
    <w:rsid w:val="009F3EEA"/>
    <w:rsid w:val="009F3F3C"/>
    <w:rsid w:val="009F4580"/>
    <w:rsid w:val="009F4BF9"/>
    <w:rsid w:val="009F52E4"/>
    <w:rsid w:val="009F551E"/>
    <w:rsid w:val="009F597E"/>
    <w:rsid w:val="009F5FA9"/>
    <w:rsid w:val="009F707E"/>
    <w:rsid w:val="009F7394"/>
    <w:rsid w:val="009F7435"/>
    <w:rsid w:val="009F76F8"/>
    <w:rsid w:val="009F7C41"/>
    <w:rsid w:val="00A001FA"/>
    <w:rsid w:val="00A00216"/>
    <w:rsid w:val="00A00D2E"/>
    <w:rsid w:val="00A01037"/>
    <w:rsid w:val="00A0118F"/>
    <w:rsid w:val="00A01284"/>
    <w:rsid w:val="00A0151F"/>
    <w:rsid w:val="00A01531"/>
    <w:rsid w:val="00A0153A"/>
    <w:rsid w:val="00A01984"/>
    <w:rsid w:val="00A01EEC"/>
    <w:rsid w:val="00A02486"/>
    <w:rsid w:val="00A02C41"/>
    <w:rsid w:val="00A02EAC"/>
    <w:rsid w:val="00A03086"/>
    <w:rsid w:val="00A034CE"/>
    <w:rsid w:val="00A03D3B"/>
    <w:rsid w:val="00A041BF"/>
    <w:rsid w:val="00A044FA"/>
    <w:rsid w:val="00A04604"/>
    <w:rsid w:val="00A047C5"/>
    <w:rsid w:val="00A04A8B"/>
    <w:rsid w:val="00A04FB2"/>
    <w:rsid w:val="00A0504B"/>
    <w:rsid w:val="00A05156"/>
    <w:rsid w:val="00A0531C"/>
    <w:rsid w:val="00A059EE"/>
    <w:rsid w:val="00A05D5C"/>
    <w:rsid w:val="00A05F0A"/>
    <w:rsid w:val="00A06108"/>
    <w:rsid w:val="00A062F9"/>
    <w:rsid w:val="00A06620"/>
    <w:rsid w:val="00A066DF"/>
    <w:rsid w:val="00A0675A"/>
    <w:rsid w:val="00A069AC"/>
    <w:rsid w:val="00A06A9A"/>
    <w:rsid w:val="00A06B5C"/>
    <w:rsid w:val="00A06DD1"/>
    <w:rsid w:val="00A06ED2"/>
    <w:rsid w:val="00A070EA"/>
    <w:rsid w:val="00A07107"/>
    <w:rsid w:val="00A071B5"/>
    <w:rsid w:val="00A07213"/>
    <w:rsid w:val="00A07361"/>
    <w:rsid w:val="00A0747C"/>
    <w:rsid w:val="00A074A6"/>
    <w:rsid w:val="00A07833"/>
    <w:rsid w:val="00A07BF4"/>
    <w:rsid w:val="00A101BF"/>
    <w:rsid w:val="00A11396"/>
    <w:rsid w:val="00A11844"/>
    <w:rsid w:val="00A1199C"/>
    <w:rsid w:val="00A11AF0"/>
    <w:rsid w:val="00A11BE4"/>
    <w:rsid w:val="00A11F6D"/>
    <w:rsid w:val="00A12703"/>
    <w:rsid w:val="00A13368"/>
    <w:rsid w:val="00A13415"/>
    <w:rsid w:val="00A1385A"/>
    <w:rsid w:val="00A13CD9"/>
    <w:rsid w:val="00A14015"/>
    <w:rsid w:val="00A14102"/>
    <w:rsid w:val="00A14207"/>
    <w:rsid w:val="00A14994"/>
    <w:rsid w:val="00A14A0A"/>
    <w:rsid w:val="00A14AA6"/>
    <w:rsid w:val="00A14D01"/>
    <w:rsid w:val="00A14DB1"/>
    <w:rsid w:val="00A14F14"/>
    <w:rsid w:val="00A15AFE"/>
    <w:rsid w:val="00A15C54"/>
    <w:rsid w:val="00A15C76"/>
    <w:rsid w:val="00A15F73"/>
    <w:rsid w:val="00A15F7E"/>
    <w:rsid w:val="00A15FDF"/>
    <w:rsid w:val="00A16136"/>
    <w:rsid w:val="00A16317"/>
    <w:rsid w:val="00A16331"/>
    <w:rsid w:val="00A164BD"/>
    <w:rsid w:val="00A16A14"/>
    <w:rsid w:val="00A16D68"/>
    <w:rsid w:val="00A173B8"/>
    <w:rsid w:val="00A17555"/>
    <w:rsid w:val="00A17688"/>
    <w:rsid w:val="00A1777A"/>
    <w:rsid w:val="00A17919"/>
    <w:rsid w:val="00A17B09"/>
    <w:rsid w:val="00A17C2C"/>
    <w:rsid w:val="00A17EEF"/>
    <w:rsid w:val="00A209F9"/>
    <w:rsid w:val="00A20C58"/>
    <w:rsid w:val="00A20DAA"/>
    <w:rsid w:val="00A20F39"/>
    <w:rsid w:val="00A20F82"/>
    <w:rsid w:val="00A211FA"/>
    <w:rsid w:val="00A212E9"/>
    <w:rsid w:val="00A21910"/>
    <w:rsid w:val="00A21938"/>
    <w:rsid w:val="00A22625"/>
    <w:rsid w:val="00A2268A"/>
    <w:rsid w:val="00A22881"/>
    <w:rsid w:val="00A22BFF"/>
    <w:rsid w:val="00A22D8D"/>
    <w:rsid w:val="00A22F1C"/>
    <w:rsid w:val="00A23128"/>
    <w:rsid w:val="00A23B9B"/>
    <w:rsid w:val="00A23D8D"/>
    <w:rsid w:val="00A24427"/>
    <w:rsid w:val="00A24A0F"/>
    <w:rsid w:val="00A24A2A"/>
    <w:rsid w:val="00A24FDD"/>
    <w:rsid w:val="00A25054"/>
    <w:rsid w:val="00A250AC"/>
    <w:rsid w:val="00A2523A"/>
    <w:rsid w:val="00A2529F"/>
    <w:rsid w:val="00A25824"/>
    <w:rsid w:val="00A2588E"/>
    <w:rsid w:val="00A258C5"/>
    <w:rsid w:val="00A25C3A"/>
    <w:rsid w:val="00A261A5"/>
    <w:rsid w:val="00A26623"/>
    <w:rsid w:val="00A26C16"/>
    <w:rsid w:val="00A26CDF"/>
    <w:rsid w:val="00A26D6F"/>
    <w:rsid w:val="00A26EF5"/>
    <w:rsid w:val="00A27541"/>
    <w:rsid w:val="00A27553"/>
    <w:rsid w:val="00A27C34"/>
    <w:rsid w:val="00A27F30"/>
    <w:rsid w:val="00A27FAF"/>
    <w:rsid w:val="00A3074B"/>
    <w:rsid w:val="00A30CAF"/>
    <w:rsid w:val="00A310D5"/>
    <w:rsid w:val="00A3140D"/>
    <w:rsid w:val="00A31477"/>
    <w:rsid w:val="00A31948"/>
    <w:rsid w:val="00A31C17"/>
    <w:rsid w:val="00A31C2C"/>
    <w:rsid w:val="00A31DDD"/>
    <w:rsid w:val="00A32519"/>
    <w:rsid w:val="00A32DD9"/>
    <w:rsid w:val="00A32DF5"/>
    <w:rsid w:val="00A332D5"/>
    <w:rsid w:val="00A3343B"/>
    <w:rsid w:val="00A3357E"/>
    <w:rsid w:val="00A33EFF"/>
    <w:rsid w:val="00A34186"/>
    <w:rsid w:val="00A34592"/>
    <w:rsid w:val="00A345CF"/>
    <w:rsid w:val="00A348C9"/>
    <w:rsid w:val="00A34A13"/>
    <w:rsid w:val="00A34C29"/>
    <w:rsid w:val="00A34EFC"/>
    <w:rsid w:val="00A3527F"/>
    <w:rsid w:val="00A35598"/>
    <w:rsid w:val="00A359CF"/>
    <w:rsid w:val="00A35C3E"/>
    <w:rsid w:val="00A35FD1"/>
    <w:rsid w:val="00A3620E"/>
    <w:rsid w:val="00A36ACE"/>
    <w:rsid w:val="00A37157"/>
    <w:rsid w:val="00A37432"/>
    <w:rsid w:val="00A37627"/>
    <w:rsid w:val="00A3792D"/>
    <w:rsid w:val="00A4013A"/>
    <w:rsid w:val="00A4046A"/>
    <w:rsid w:val="00A40680"/>
    <w:rsid w:val="00A40CF7"/>
    <w:rsid w:val="00A41111"/>
    <w:rsid w:val="00A41363"/>
    <w:rsid w:val="00A41417"/>
    <w:rsid w:val="00A41A13"/>
    <w:rsid w:val="00A41BD9"/>
    <w:rsid w:val="00A41DB6"/>
    <w:rsid w:val="00A41F28"/>
    <w:rsid w:val="00A4254F"/>
    <w:rsid w:val="00A425A0"/>
    <w:rsid w:val="00A426BE"/>
    <w:rsid w:val="00A42AED"/>
    <w:rsid w:val="00A436AC"/>
    <w:rsid w:val="00A43730"/>
    <w:rsid w:val="00A43781"/>
    <w:rsid w:val="00A43ECA"/>
    <w:rsid w:val="00A44035"/>
    <w:rsid w:val="00A44379"/>
    <w:rsid w:val="00A44948"/>
    <w:rsid w:val="00A452D0"/>
    <w:rsid w:val="00A4555F"/>
    <w:rsid w:val="00A456D8"/>
    <w:rsid w:val="00A461E2"/>
    <w:rsid w:val="00A4630D"/>
    <w:rsid w:val="00A468C3"/>
    <w:rsid w:val="00A46DB3"/>
    <w:rsid w:val="00A46DDB"/>
    <w:rsid w:val="00A47CF8"/>
    <w:rsid w:val="00A47EAE"/>
    <w:rsid w:val="00A50008"/>
    <w:rsid w:val="00A500D6"/>
    <w:rsid w:val="00A503CC"/>
    <w:rsid w:val="00A5045F"/>
    <w:rsid w:val="00A504FA"/>
    <w:rsid w:val="00A50786"/>
    <w:rsid w:val="00A50AC1"/>
    <w:rsid w:val="00A50C19"/>
    <w:rsid w:val="00A50E74"/>
    <w:rsid w:val="00A510C4"/>
    <w:rsid w:val="00A51257"/>
    <w:rsid w:val="00A515C9"/>
    <w:rsid w:val="00A5169B"/>
    <w:rsid w:val="00A51774"/>
    <w:rsid w:val="00A51903"/>
    <w:rsid w:val="00A51951"/>
    <w:rsid w:val="00A51D2B"/>
    <w:rsid w:val="00A51EA2"/>
    <w:rsid w:val="00A51EDE"/>
    <w:rsid w:val="00A524EF"/>
    <w:rsid w:val="00A52730"/>
    <w:rsid w:val="00A52771"/>
    <w:rsid w:val="00A52BCE"/>
    <w:rsid w:val="00A52EA3"/>
    <w:rsid w:val="00A53027"/>
    <w:rsid w:val="00A5314D"/>
    <w:rsid w:val="00A532B7"/>
    <w:rsid w:val="00A5348F"/>
    <w:rsid w:val="00A53794"/>
    <w:rsid w:val="00A537B3"/>
    <w:rsid w:val="00A541C8"/>
    <w:rsid w:val="00A54234"/>
    <w:rsid w:val="00A54B30"/>
    <w:rsid w:val="00A54DAE"/>
    <w:rsid w:val="00A55477"/>
    <w:rsid w:val="00A557D3"/>
    <w:rsid w:val="00A559B3"/>
    <w:rsid w:val="00A55FC4"/>
    <w:rsid w:val="00A561E7"/>
    <w:rsid w:val="00A56223"/>
    <w:rsid w:val="00A568DC"/>
    <w:rsid w:val="00A56D40"/>
    <w:rsid w:val="00A57389"/>
    <w:rsid w:val="00A5769C"/>
    <w:rsid w:val="00A57D43"/>
    <w:rsid w:val="00A57EBA"/>
    <w:rsid w:val="00A600CB"/>
    <w:rsid w:val="00A6014D"/>
    <w:rsid w:val="00A60493"/>
    <w:rsid w:val="00A604C6"/>
    <w:rsid w:val="00A604E3"/>
    <w:rsid w:val="00A607A9"/>
    <w:rsid w:val="00A60CA8"/>
    <w:rsid w:val="00A60D9F"/>
    <w:rsid w:val="00A60F69"/>
    <w:rsid w:val="00A611BC"/>
    <w:rsid w:val="00A6152C"/>
    <w:rsid w:val="00A6163D"/>
    <w:rsid w:val="00A616A5"/>
    <w:rsid w:val="00A61891"/>
    <w:rsid w:val="00A6197E"/>
    <w:rsid w:val="00A61E60"/>
    <w:rsid w:val="00A62D3A"/>
    <w:rsid w:val="00A62D42"/>
    <w:rsid w:val="00A634F1"/>
    <w:rsid w:val="00A63655"/>
    <w:rsid w:val="00A63691"/>
    <w:rsid w:val="00A637FA"/>
    <w:rsid w:val="00A63BE2"/>
    <w:rsid w:val="00A63D50"/>
    <w:rsid w:val="00A63DF0"/>
    <w:rsid w:val="00A6469C"/>
    <w:rsid w:val="00A64C1F"/>
    <w:rsid w:val="00A64C31"/>
    <w:rsid w:val="00A64D21"/>
    <w:rsid w:val="00A650B9"/>
    <w:rsid w:val="00A650D3"/>
    <w:rsid w:val="00A65171"/>
    <w:rsid w:val="00A65502"/>
    <w:rsid w:val="00A6575E"/>
    <w:rsid w:val="00A65878"/>
    <w:rsid w:val="00A65B33"/>
    <w:rsid w:val="00A65D09"/>
    <w:rsid w:val="00A65E85"/>
    <w:rsid w:val="00A65EE5"/>
    <w:rsid w:val="00A65EE6"/>
    <w:rsid w:val="00A65FF2"/>
    <w:rsid w:val="00A66EF7"/>
    <w:rsid w:val="00A670BF"/>
    <w:rsid w:val="00A6711B"/>
    <w:rsid w:val="00A67611"/>
    <w:rsid w:val="00A67DD8"/>
    <w:rsid w:val="00A67F98"/>
    <w:rsid w:val="00A70451"/>
    <w:rsid w:val="00A71260"/>
    <w:rsid w:val="00A7152A"/>
    <w:rsid w:val="00A71E9F"/>
    <w:rsid w:val="00A71EDB"/>
    <w:rsid w:val="00A72684"/>
    <w:rsid w:val="00A728EE"/>
    <w:rsid w:val="00A72D7E"/>
    <w:rsid w:val="00A72EDA"/>
    <w:rsid w:val="00A73041"/>
    <w:rsid w:val="00A7310B"/>
    <w:rsid w:val="00A7322C"/>
    <w:rsid w:val="00A733E4"/>
    <w:rsid w:val="00A7340C"/>
    <w:rsid w:val="00A736F2"/>
    <w:rsid w:val="00A73BA0"/>
    <w:rsid w:val="00A74084"/>
    <w:rsid w:val="00A74850"/>
    <w:rsid w:val="00A749A4"/>
    <w:rsid w:val="00A74A38"/>
    <w:rsid w:val="00A74DA4"/>
    <w:rsid w:val="00A74E9B"/>
    <w:rsid w:val="00A7535D"/>
    <w:rsid w:val="00A75775"/>
    <w:rsid w:val="00A75821"/>
    <w:rsid w:val="00A75A67"/>
    <w:rsid w:val="00A75B3C"/>
    <w:rsid w:val="00A75DB4"/>
    <w:rsid w:val="00A75ED7"/>
    <w:rsid w:val="00A75EDF"/>
    <w:rsid w:val="00A760E1"/>
    <w:rsid w:val="00A765F1"/>
    <w:rsid w:val="00A769FF"/>
    <w:rsid w:val="00A76E57"/>
    <w:rsid w:val="00A76EAD"/>
    <w:rsid w:val="00A770A1"/>
    <w:rsid w:val="00A770CC"/>
    <w:rsid w:val="00A772B5"/>
    <w:rsid w:val="00A777D8"/>
    <w:rsid w:val="00A77836"/>
    <w:rsid w:val="00A77A60"/>
    <w:rsid w:val="00A77EFE"/>
    <w:rsid w:val="00A800D3"/>
    <w:rsid w:val="00A80827"/>
    <w:rsid w:val="00A80968"/>
    <w:rsid w:val="00A80AF1"/>
    <w:rsid w:val="00A80BEC"/>
    <w:rsid w:val="00A81648"/>
    <w:rsid w:val="00A816CF"/>
    <w:rsid w:val="00A81789"/>
    <w:rsid w:val="00A81C0D"/>
    <w:rsid w:val="00A81EF5"/>
    <w:rsid w:val="00A82375"/>
    <w:rsid w:val="00A8261D"/>
    <w:rsid w:val="00A8367E"/>
    <w:rsid w:val="00A839B6"/>
    <w:rsid w:val="00A83E7C"/>
    <w:rsid w:val="00A83F98"/>
    <w:rsid w:val="00A842DB"/>
    <w:rsid w:val="00A84425"/>
    <w:rsid w:val="00A847BE"/>
    <w:rsid w:val="00A85084"/>
    <w:rsid w:val="00A85237"/>
    <w:rsid w:val="00A857FC"/>
    <w:rsid w:val="00A86A48"/>
    <w:rsid w:val="00A8708D"/>
    <w:rsid w:val="00A870C5"/>
    <w:rsid w:val="00A8720A"/>
    <w:rsid w:val="00A872E8"/>
    <w:rsid w:val="00A87766"/>
    <w:rsid w:val="00A87CA3"/>
    <w:rsid w:val="00A87CFD"/>
    <w:rsid w:val="00A9000C"/>
    <w:rsid w:val="00A900D6"/>
    <w:rsid w:val="00A900F6"/>
    <w:rsid w:val="00A90203"/>
    <w:rsid w:val="00A90597"/>
    <w:rsid w:val="00A905B8"/>
    <w:rsid w:val="00A9068B"/>
    <w:rsid w:val="00A908F2"/>
    <w:rsid w:val="00A90C06"/>
    <w:rsid w:val="00A91065"/>
    <w:rsid w:val="00A912E9"/>
    <w:rsid w:val="00A91528"/>
    <w:rsid w:val="00A916DE"/>
    <w:rsid w:val="00A91A2B"/>
    <w:rsid w:val="00A91BFD"/>
    <w:rsid w:val="00A91C9E"/>
    <w:rsid w:val="00A91E37"/>
    <w:rsid w:val="00A92587"/>
    <w:rsid w:val="00A929DC"/>
    <w:rsid w:val="00A92AE0"/>
    <w:rsid w:val="00A933D7"/>
    <w:rsid w:val="00A93527"/>
    <w:rsid w:val="00A93B12"/>
    <w:rsid w:val="00A93B47"/>
    <w:rsid w:val="00A94090"/>
    <w:rsid w:val="00A941D3"/>
    <w:rsid w:val="00A945F6"/>
    <w:rsid w:val="00A946FB"/>
    <w:rsid w:val="00A94B79"/>
    <w:rsid w:val="00A94BE5"/>
    <w:rsid w:val="00A94C6A"/>
    <w:rsid w:val="00A94D6B"/>
    <w:rsid w:val="00A94DBD"/>
    <w:rsid w:val="00A95454"/>
    <w:rsid w:val="00A95582"/>
    <w:rsid w:val="00A95D92"/>
    <w:rsid w:val="00A96167"/>
    <w:rsid w:val="00A961E1"/>
    <w:rsid w:val="00A963A8"/>
    <w:rsid w:val="00A9659C"/>
    <w:rsid w:val="00A966D6"/>
    <w:rsid w:val="00A96868"/>
    <w:rsid w:val="00A96CD2"/>
    <w:rsid w:val="00A96DB1"/>
    <w:rsid w:val="00A96DF0"/>
    <w:rsid w:val="00A978AC"/>
    <w:rsid w:val="00A97910"/>
    <w:rsid w:val="00A97EBF"/>
    <w:rsid w:val="00AA0417"/>
    <w:rsid w:val="00AA074E"/>
    <w:rsid w:val="00AA083B"/>
    <w:rsid w:val="00AA0AF4"/>
    <w:rsid w:val="00AA0B23"/>
    <w:rsid w:val="00AA0D75"/>
    <w:rsid w:val="00AA0D9C"/>
    <w:rsid w:val="00AA0E23"/>
    <w:rsid w:val="00AA0F96"/>
    <w:rsid w:val="00AA146F"/>
    <w:rsid w:val="00AA1711"/>
    <w:rsid w:val="00AA1FE5"/>
    <w:rsid w:val="00AA24E7"/>
    <w:rsid w:val="00AA25B7"/>
    <w:rsid w:val="00AA296F"/>
    <w:rsid w:val="00AA2A59"/>
    <w:rsid w:val="00AA2ACD"/>
    <w:rsid w:val="00AA2BC6"/>
    <w:rsid w:val="00AA3039"/>
    <w:rsid w:val="00AA3284"/>
    <w:rsid w:val="00AA32B8"/>
    <w:rsid w:val="00AA33BA"/>
    <w:rsid w:val="00AA365A"/>
    <w:rsid w:val="00AA3D8E"/>
    <w:rsid w:val="00AA401C"/>
    <w:rsid w:val="00AA59D9"/>
    <w:rsid w:val="00AA5B67"/>
    <w:rsid w:val="00AA5BF6"/>
    <w:rsid w:val="00AA5E40"/>
    <w:rsid w:val="00AA5F83"/>
    <w:rsid w:val="00AA676A"/>
    <w:rsid w:val="00AA68B9"/>
    <w:rsid w:val="00AA7132"/>
    <w:rsid w:val="00AA753B"/>
    <w:rsid w:val="00AA76AD"/>
    <w:rsid w:val="00AA7759"/>
    <w:rsid w:val="00AA7E5D"/>
    <w:rsid w:val="00AB0082"/>
    <w:rsid w:val="00AB009A"/>
    <w:rsid w:val="00AB0130"/>
    <w:rsid w:val="00AB07F7"/>
    <w:rsid w:val="00AB1302"/>
    <w:rsid w:val="00AB13CF"/>
    <w:rsid w:val="00AB19A6"/>
    <w:rsid w:val="00AB21EA"/>
    <w:rsid w:val="00AB2966"/>
    <w:rsid w:val="00AB2C7F"/>
    <w:rsid w:val="00AB2D24"/>
    <w:rsid w:val="00AB2E52"/>
    <w:rsid w:val="00AB300A"/>
    <w:rsid w:val="00AB3260"/>
    <w:rsid w:val="00AB3594"/>
    <w:rsid w:val="00AB3BE6"/>
    <w:rsid w:val="00AB3C83"/>
    <w:rsid w:val="00AB408C"/>
    <w:rsid w:val="00AB4190"/>
    <w:rsid w:val="00AB4471"/>
    <w:rsid w:val="00AB464E"/>
    <w:rsid w:val="00AB57AA"/>
    <w:rsid w:val="00AB5ACD"/>
    <w:rsid w:val="00AB5E06"/>
    <w:rsid w:val="00AB5E97"/>
    <w:rsid w:val="00AB65C8"/>
    <w:rsid w:val="00AB692B"/>
    <w:rsid w:val="00AB69FF"/>
    <w:rsid w:val="00AB6B71"/>
    <w:rsid w:val="00AB6BB3"/>
    <w:rsid w:val="00AB6CF5"/>
    <w:rsid w:val="00AB6D7B"/>
    <w:rsid w:val="00AB6DA8"/>
    <w:rsid w:val="00AB7802"/>
    <w:rsid w:val="00AB7F10"/>
    <w:rsid w:val="00AC0243"/>
    <w:rsid w:val="00AC0DD1"/>
    <w:rsid w:val="00AC0FE9"/>
    <w:rsid w:val="00AC103B"/>
    <w:rsid w:val="00AC1331"/>
    <w:rsid w:val="00AC1363"/>
    <w:rsid w:val="00AC17F9"/>
    <w:rsid w:val="00AC1E64"/>
    <w:rsid w:val="00AC2351"/>
    <w:rsid w:val="00AC31C4"/>
    <w:rsid w:val="00AC3782"/>
    <w:rsid w:val="00AC3CB1"/>
    <w:rsid w:val="00AC3D1A"/>
    <w:rsid w:val="00AC3F04"/>
    <w:rsid w:val="00AC42C0"/>
    <w:rsid w:val="00AC448B"/>
    <w:rsid w:val="00AC460D"/>
    <w:rsid w:val="00AC4B69"/>
    <w:rsid w:val="00AC4DB9"/>
    <w:rsid w:val="00AC4EDA"/>
    <w:rsid w:val="00AC4FC6"/>
    <w:rsid w:val="00AC5362"/>
    <w:rsid w:val="00AC576B"/>
    <w:rsid w:val="00AC5A7F"/>
    <w:rsid w:val="00AC5B6F"/>
    <w:rsid w:val="00AC61AE"/>
    <w:rsid w:val="00AC6367"/>
    <w:rsid w:val="00AC6372"/>
    <w:rsid w:val="00AC669B"/>
    <w:rsid w:val="00AC6745"/>
    <w:rsid w:val="00AC68ED"/>
    <w:rsid w:val="00AC70E4"/>
    <w:rsid w:val="00AC72D9"/>
    <w:rsid w:val="00AC737A"/>
    <w:rsid w:val="00AC748C"/>
    <w:rsid w:val="00AC74B2"/>
    <w:rsid w:val="00AC75B3"/>
    <w:rsid w:val="00AC7807"/>
    <w:rsid w:val="00AD0672"/>
    <w:rsid w:val="00AD0A13"/>
    <w:rsid w:val="00AD0A7A"/>
    <w:rsid w:val="00AD0B93"/>
    <w:rsid w:val="00AD1363"/>
    <w:rsid w:val="00AD14EC"/>
    <w:rsid w:val="00AD1C60"/>
    <w:rsid w:val="00AD1DE8"/>
    <w:rsid w:val="00AD22A6"/>
    <w:rsid w:val="00AD2445"/>
    <w:rsid w:val="00AD24CE"/>
    <w:rsid w:val="00AD2585"/>
    <w:rsid w:val="00AD26C8"/>
    <w:rsid w:val="00AD34CB"/>
    <w:rsid w:val="00AD3595"/>
    <w:rsid w:val="00AD3931"/>
    <w:rsid w:val="00AD39EA"/>
    <w:rsid w:val="00AD4A92"/>
    <w:rsid w:val="00AD4C46"/>
    <w:rsid w:val="00AD4D5E"/>
    <w:rsid w:val="00AD4D64"/>
    <w:rsid w:val="00AD4F1B"/>
    <w:rsid w:val="00AD5135"/>
    <w:rsid w:val="00AD558B"/>
    <w:rsid w:val="00AD5AF1"/>
    <w:rsid w:val="00AD5BA0"/>
    <w:rsid w:val="00AD5DC1"/>
    <w:rsid w:val="00AD5FFC"/>
    <w:rsid w:val="00AD63D0"/>
    <w:rsid w:val="00AD676B"/>
    <w:rsid w:val="00AD67C1"/>
    <w:rsid w:val="00AD68A1"/>
    <w:rsid w:val="00AD6F5B"/>
    <w:rsid w:val="00AD7251"/>
    <w:rsid w:val="00AD7253"/>
    <w:rsid w:val="00AD76AB"/>
    <w:rsid w:val="00AD795E"/>
    <w:rsid w:val="00AD7FF5"/>
    <w:rsid w:val="00AE09C6"/>
    <w:rsid w:val="00AE0A59"/>
    <w:rsid w:val="00AE0D2D"/>
    <w:rsid w:val="00AE129E"/>
    <w:rsid w:val="00AE16B5"/>
    <w:rsid w:val="00AE1B72"/>
    <w:rsid w:val="00AE1D67"/>
    <w:rsid w:val="00AE1E2B"/>
    <w:rsid w:val="00AE2229"/>
    <w:rsid w:val="00AE23DA"/>
    <w:rsid w:val="00AE2417"/>
    <w:rsid w:val="00AE26BA"/>
    <w:rsid w:val="00AE28FA"/>
    <w:rsid w:val="00AE2990"/>
    <w:rsid w:val="00AE2AD0"/>
    <w:rsid w:val="00AE3176"/>
    <w:rsid w:val="00AE33C7"/>
    <w:rsid w:val="00AE3A90"/>
    <w:rsid w:val="00AE3B17"/>
    <w:rsid w:val="00AE3CEB"/>
    <w:rsid w:val="00AE4124"/>
    <w:rsid w:val="00AE44FF"/>
    <w:rsid w:val="00AE46D2"/>
    <w:rsid w:val="00AE4A4F"/>
    <w:rsid w:val="00AE4F4E"/>
    <w:rsid w:val="00AE4F91"/>
    <w:rsid w:val="00AE5278"/>
    <w:rsid w:val="00AE54DE"/>
    <w:rsid w:val="00AE5763"/>
    <w:rsid w:val="00AE57AF"/>
    <w:rsid w:val="00AE57B3"/>
    <w:rsid w:val="00AE5A8C"/>
    <w:rsid w:val="00AE5E9E"/>
    <w:rsid w:val="00AE61A5"/>
    <w:rsid w:val="00AE6654"/>
    <w:rsid w:val="00AE67B8"/>
    <w:rsid w:val="00AE689A"/>
    <w:rsid w:val="00AE6F58"/>
    <w:rsid w:val="00AE71A1"/>
    <w:rsid w:val="00AE734E"/>
    <w:rsid w:val="00AE740A"/>
    <w:rsid w:val="00AE75E2"/>
    <w:rsid w:val="00AE79EA"/>
    <w:rsid w:val="00AE7E11"/>
    <w:rsid w:val="00AF013A"/>
    <w:rsid w:val="00AF03A0"/>
    <w:rsid w:val="00AF0984"/>
    <w:rsid w:val="00AF0A6C"/>
    <w:rsid w:val="00AF0D7C"/>
    <w:rsid w:val="00AF0F1D"/>
    <w:rsid w:val="00AF0FF5"/>
    <w:rsid w:val="00AF1203"/>
    <w:rsid w:val="00AF137D"/>
    <w:rsid w:val="00AF27CB"/>
    <w:rsid w:val="00AF290A"/>
    <w:rsid w:val="00AF2FF4"/>
    <w:rsid w:val="00AF3009"/>
    <w:rsid w:val="00AF394C"/>
    <w:rsid w:val="00AF3B51"/>
    <w:rsid w:val="00AF3CBE"/>
    <w:rsid w:val="00AF4923"/>
    <w:rsid w:val="00AF49CC"/>
    <w:rsid w:val="00AF4A41"/>
    <w:rsid w:val="00AF4EC2"/>
    <w:rsid w:val="00AF505E"/>
    <w:rsid w:val="00AF51E6"/>
    <w:rsid w:val="00AF54C6"/>
    <w:rsid w:val="00AF585F"/>
    <w:rsid w:val="00AF5A53"/>
    <w:rsid w:val="00AF5F0C"/>
    <w:rsid w:val="00AF6405"/>
    <w:rsid w:val="00AF66F3"/>
    <w:rsid w:val="00AF69B5"/>
    <w:rsid w:val="00AF6BC6"/>
    <w:rsid w:val="00AF6C4A"/>
    <w:rsid w:val="00AF7596"/>
    <w:rsid w:val="00AF7C08"/>
    <w:rsid w:val="00AF7F42"/>
    <w:rsid w:val="00B004D3"/>
    <w:rsid w:val="00B00639"/>
    <w:rsid w:val="00B00780"/>
    <w:rsid w:val="00B00AF2"/>
    <w:rsid w:val="00B00CB6"/>
    <w:rsid w:val="00B00E89"/>
    <w:rsid w:val="00B0101B"/>
    <w:rsid w:val="00B015DF"/>
    <w:rsid w:val="00B01823"/>
    <w:rsid w:val="00B01B44"/>
    <w:rsid w:val="00B01DBD"/>
    <w:rsid w:val="00B01DFC"/>
    <w:rsid w:val="00B0205C"/>
    <w:rsid w:val="00B022E7"/>
    <w:rsid w:val="00B022F4"/>
    <w:rsid w:val="00B02C19"/>
    <w:rsid w:val="00B03297"/>
    <w:rsid w:val="00B032FB"/>
    <w:rsid w:val="00B03416"/>
    <w:rsid w:val="00B0376B"/>
    <w:rsid w:val="00B03DFC"/>
    <w:rsid w:val="00B04226"/>
    <w:rsid w:val="00B04524"/>
    <w:rsid w:val="00B04759"/>
    <w:rsid w:val="00B04E11"/>
    <w:rsid w:val="00B04FED"/>
    <w:rsid w:val="00B05106"/>
    <w:rsid w:val="00B054A9"/>
    <w:rsid w:val="00B05B4A"/>
    <w:rsid w:val="00B05C1D"/>
    <w:rsid w:val="00B0652B"/>
    <w:rsid w:val="00B06555"/>
    <w:rsid w:val="00B06AA6"/>
    <w:rsid w:val="00B06BEB"/>
    <w:rsid w:val="00B06E40"/>
    <w:rsid w:val="00B06EAB"/>
    <w:rsid w:val="00B070B7"/>
    <w:rsid w:val="00B0715C"/>
    <w:rsid w:val="00B07179"/>
    <w:rsid w:val="00B073F0"/>
    <w:rsid w:val="00B0771B"/>
    <w:rsid w:val="00B079D5"/>
    <w:rsid w:val="00B07A37"/>
    <w:rsid w:val="00B1005E"/>
    <w:rsid w:val="00B105D6"/>
    <w:rsid w:val="00B105FE"/>
    <w:rsid w:val="00B10CAD"/>
    <w:rsid w:val="00B10D2D"/>
    <w:rsid w:val="00B10D5C"/>
    <w:rsid w:val="00B111EC"/>
    <w:rsid w:val="00B111EE"/>
    <w:rsid w:val="00B11697"/>
    <w:rsid w:val="00B1182F"/>
    <w:rsid w:val="00B119C1"/>
    <w:rsid w:val="00B11B13"/>
    <w:rsid w:val="00B11E7B"/>
    <w:rsid w:val="00B11E7F"/>
    <w:rsid w:val="00B11FAF"/>
    <w:rsid w:val="00B124FC"/>
    <w:rsid w:val="00B12883"/>
    <w:rsid w:val="00B12E5D"/>
    <w:rsid w:val="00B12EAB"/>
    <w:rsid w:val="00B12FCF"/>
    <w:rsid w:val="00B13054"/>
    <w:rsid w:val="00B1309D"/>
    <w:rsid w:val="00B1316D"/>
    <w:rsid w:val="00B1388E"/>
    <w:rsid w:val="00B13A12"/>
    <w:rsid w:val="00B13C0D"/>
    <w:rsid w:val="00B13F6A"/>
    <w:rsid w:val="00B13FEF"/>
    <w:rsid w:val="00B1417F"/>
    <w:rsid w:val="00B14183"/>
    <w:rsid w:val="00B141EA"/>
    <w:rsid w:val="00B143AA"/>
    <w:rsid w:val="00B14539"/>
    <w:rsid w:val="00B14748"/>
    <w:rsid w:val="00B14788"/>
    <w:rsid w:val="00B147C6"/>
    <w:rsid w:val="00B14F33"/>
    <w:rsid w:val="00B152B2"/>
    <w:rsid w:val="00B157C7"/>
    <w:rsid w:val="00B15C59"/>
    <w:rsid w:val="00B15DD5"/>
    <w:rsid w:val="00B15F4F"/>
    <w:rsid w:val="00B16043"/>
    <w:rsid w:val="00B161EA"/>
    <w:rsid w:val="00B1625D"/>
    <w:rsid w:val="00B16289"/>
    <w:rsid w:val="00B1639B"/>
    <w:rsid w:val="00B16498"/>
    <w:rsid w:val="00B16512"/>
    <w:rsid w:val="00B1680E"/>
    <w:rsid w:val="00B16BED"/>
    <w:rsid w:val="00B16DD5"/>
    <w:rsid w:val="00B16F54"/>
    <w:rsid w:val="00B171C3"/>
    <w:rsid w:val="00B171DF"/>
    <w:rsid w:val="00B179E8"/>
    <w:rsid w:val="00B17A69"/>
    <w:rsid w:val="00B17A8A"/>
    <w:rsid w:val="00B201A5"/>
    <w:rsid w:val="00B2030D"/>
    <w:rsid w:val="00B20706"/>
    <w:rsid w:val="00B20E43"/>
    <w:rsid w:val="00B214C7"/>
    <w:rsid w:val="00B22027"/>
    <w:rsid w:val="00B2235E"/>
    <w:rsid w:val="00B225F5"/>
    <w:rsid w:val="00B2287F"/>
    <w:rsid w:val="00B22B5B"/>
    <w:rsid w:val="00B22CDC"/>
    <w:rsid w:val="00B23035"/>
    <w:rsid w:val="00B2318D"/>
    <w:rsid w:val="00B233D8"/>
    <w:rsid w:val="00B2371B"/>
    <w:rsid w:val="00B238EC"/>
    <w:rsid w:val="00B23943"/>
    <w:rsid w:val="00B23BBF"/>
    <w:rsid w:val="00B23E2E"/>
    <w:rsid w:val="00B24099"/>
    <w:rsid w:val="00B2437E"/>
    <w:rsid w:val="00B243DC"/>
    <w:rsid w:val="00B245AD"/>
    <w:rsid w:val="00B24880"/>
    <w:rsid w:val="00B252B6"/>
    <w:rsid w:val="00B252C8"/>
    <w:rsid w:val="00B252E7"/>
    <w:rsid w:val="00B25368"/>
    <w:rsid w:val="00B25930"/>
    <w:rsid w:val="00B25944"/>
    <w:rsid w:val="00B259DB"/>
    <w:rsid w:val="00B25D10"/>
    <w:rsid w:val="00B261AB"/>
    <w:rsid w:val="00B262B2"/>
    <w:rsid w:val="00B2633A"/>
    <w:rsid w:val="00B26344"/>
    <w:rsid w:val="00B266F6"/>
    <w:rsid w:val="00B26960"/>
    <w:rsid w:val="00B26C30"/>
    <w:rsid w:val="00B26E91"/>
    <w:rsid w:val="00B2727A"/>
    <w:rsid w:val="00B272E2"/>
    <w:rsid w:val="00B273FE"/>
    <w:rsid w:val="00B278C4"/>
    <w:rsid w:val="00B27D80"/>
    <w:rsid w:val="00B27F31"/>
    <w:rsid w:val="00B3002B"/>
    <w:rsid w:val="00B301D2"/>
    <w:rsid w:val="00B303B3"/>
    <w:rsid w:val="00B30BC2"/>
    <w:rsid w:val="00B30C2C"/>
    <w:rsid w:val="00B30C7E"/>
    <w:rsid w:val="00B30E34"/>
    <w:rsid w:val="00B31137"/>
    <w:rsid w:val="00B3179A"/>
    <w:rsid w:val="00B31D4F"/>
    <w:rsid w:val="00B32521"/>
    <w:rsid w:val="00B32595"/>
    <w:rsid w:val="00B326CD"/>
    <w:rsid w:val="00B32B18"/>
    <w:rsid w:val="00B32B37"/>
    <w:rsid w:val="00B32BC4"/>
    <w:rsid w:val="00B32BCD"/>
    <w:rsid w:val="00B32E96"/>
    <w:rsid w:val="00B331D7"/>
    <w:rsid w:val="00B334C8"/>
    <w:rsid w:val="00B337E7"/>
    <w:rsid w:val="00B34525"/>
    <w:rsid w:val="00B34664"/>
    <w:rsid w:val="00B34838"/>
    <w:rsid w:val="00B34965"/>
    <w:rsid w:val="00B349D7"/>
    <w:rsid w:val="00B34AAD"/>
    <w:rsid w:val="00B34BAB"/>
    <w:rsid w:val="00B34D19"/>
    <w:rsid w:val="00B34F80"/>
    <w:rsid w:val="00B351A9"/>
    <w:rsid w:val="00B352BA"/>
    <w:rsid w:val="00B35308"/>
    <w:rsid w:val="00B353F8"/>
    <w:rsid w:val="00B3542A"/>
    <w:rsid w:val="00B35860"/>
    <w:rsid w:val="00B35984"/>
    <w:rsid w:val="00B35AA0"/>
    <w:rsid w:val="00B35B19"/>
    <w:rsid w:val="00B35B6D"/>
    <w:rsid w:val="00B35DC6"/>
    <w:rsid w:val="00B35F5A"/>
    <w:rsid w:val="00B360AF"/>
    <w:rsid w:val="00B3636A"/>
    <w:rsid w:val="00B367C4"/>
    <w:rsid w:val="00B36A48"/>
    <w:rsid w:val="00B36BDB"/>
    <w:rsid w:val="00B3745D"/>
    <w:rsid w:val="00B3785B"/>
    <w:rsid w:val="00B37A4B"/>
    <w:rsid w:val="00B4035E"/>
    <w:rsid w:val="00B40395"/>
    <w:rsid w:val="00B40530"/>
    <w:rsid w:val="00B40808"/>
    <w:rsid w:val="00B4080B"/>
    <w:rsid w:val="00B40B80"/>
    <w:rsid w:val="00B40CFB"/>
    <w:rsid w:val="00B40D1F"/>
    <w:rsid w:val="00B413F2"/>
    <w:rsid w:val="00B41585"/>
    <w:rsid w:val="00B41895"/>
    <w:rsid w:val="00B4192F"/>
    <w:rsid w:val="00B419BB"/>
    <w:rsid w:val="00B41BBB"/>
    <w:rsid w:val="00B420A1"/>
    <w:rsid w:val="00B42174"/>
    <w:rsid w:val="00B42273"/>
    <w:rsid w:val="00B42869"/>
    <w:rsid w:val="00B42E0F"/>
    <w:rsid w:val="00B430F9"/>
    <w:rsid w:val="00B431BC"/>
    <w:rsid w:val="00B432D1"/>
    <w:rsid w:val="00B4385C"/>
    <w:rsid w:val="00B43D60"/>
    <w:rsid w:val="00B443AE"/>
    <w:rsid w:val="00B4475E"/>
    <w:rsid w:val="00B447AB"/>
    <w:rsid w:val="00B4480D"/>
    <w:rsid w:val="00B44A55"/>
    <w:rsid w:val="00B44BFA"/>
    <w:rsid w:val="00B44C68"/>
    <w:rsid w:val="00B44F0F"/>
    <w:rsid w:val="00B4531F"/>
    <w:rsid w:val="00B45D58"/>
    <w:rsid w:val="00B46337"/>
    <w:rsid w:val="00B466AB"/>
    <w:rsid w:val="00B46730"/>
    <w:rsid w:val="00B46AF7"/>
    <w:rsid w:val="00B46C68"/>
    <w:rsid w:val="00B46E21"/>
    <w:rsid w:val="00B470AE"/>
    <w:rsid w:val="00B479A5"/>
    <w:rsid w:val="00B5085D"/>
    <w:rsid w:val="00B51075"/>
    <w:rsid w:val="00B51DC9"/>
    <w:rsid w:val="00B520FB"/>
    <w:rsid w:val="00B5215B"/>
    <w:rsid w:val="00B52167"/>
    <w:rsid w:val="00B524D5"/>
    <w:rsid w:val="00B5255D"/>
    <w:rsid w:val="00B52D56"/>
    <w:rsid w:val="00B52FB2"/>
    <w:rsid w:val="00B530BA"/>
    <w:rsid w:val="00B53290"/>
    <w:rsid w:val="00B532FA"/>
    <w:rsid w:val="00B5366C"/>
    <w:rsid w:val="00B5366D"/>
    <w:rsid w:val="00B53679"/>
    <w:rsid w:val="00B536C8"/>
    <w:rsid w:val="00B536E2"/>
    <w:rsid w:val="00B53879"/>
    <w:rsid w:val="00B53899"/>
    <w:rsid w:val="00B53BE6"/>
    <w:rsid w:val="00B54472"/>
    <w:rsid w:val="00B54C71"/>
    <w:rsid w:val="00B54E05"/>
    <w:rsid w:val="00B54E25"/>
    <w:rsid w:val="00B55068"/>
    <w:rsid w:val="00B551DB"/>
    <w:rsid w:val="00B55326"/>
    <w:rsid w:val="00B5563E"/>
    <w:rsid w:val="00B5587E"/>
    <w:rsid w:val="00B55895"/>
    <w:rsid w:val="00B55B07"/>
    <w:rsid w:val="00B55B5C"/>
    <w:rsid w:val="00B56A8D"/>
    <w:rsid w:val="00B56C4F"/>
    <w:rsid w:val="00B57058"/>
    <w:rsid w:val="00B57097"/>
    <w:rsid w:val="00B5778D"/>
    <w:rsid w:val="00B57F63"/>
    <w:rsid w:val="00B57F91"/>
    <w:rsid w:val="00B60078"/>
    <w:rsid w:val="00B60647"/>
    <w:rsid w:val="00B60755"/>
    <w:rsid w:val="00B6096F"/>
    <w:rsid w:val="00B61213"/>
    <w:rsid w:val="00B61216"/>
    <w:rsid w:val="00B613A3"/>
    <w:rsid w:val="00B614D4"/>
    <w:rsid w:val="00B615E4"/>
    <w:rsid w:val="00B61949"/>
    <w:rsid w:val="00B61B92"/>
    <w:rsid w:val="00B61CA4"/>
    <w:rsid w:val="00B61E47"/>
    <w:rsid w:val="00B62110"/>
    <w:rsid w:val="00B623E5"/>
    <w:rsid w:val="00B629D8"/>
    <w:rsid w:val="00B62B0C"/>
    <w:rsid w:val="00B62DD3"/>
    <w:rsid w:val="00B63827"/>
    <w:rsid w:val="00B63831"/>
    <w:rsid w:val="00B63A92"/>
    <w:rsid w:val="00B63E01"/>
    <w:rsid w:val="00B640D2"/>
    <w:rsid w:val="00B640F2"/>
    <w:rsid w:val="00B6428B"/>
    <w:rsid w:val="00B645D2"/>
    <w:rsid w:val="00B64945"/>
    <w:rsid w:val="00B64BD6"/>
    <w:rsid w:val="00B64C82"/>
    <w:rsid w:val="00B652B4"/>
    <w:rsid w:val="00B65691"/>
    <w:rsid w:val="00B65969"/>
    <w:rsid w:val="00B6598C"/>
    <w:rsid w:val="00B659AD"/>
    <w:rsid w:val="00B65BA3"/>
    <w:rsid w:val="00B65D0E"/>
    <w:rsid w:val="00B65FFD"/>
    <w:rsid w:val="00B663E6"/>
    <w:rsid w:val="00B66D2C"/>
    <w:rsid w:val="00B66E47"/>
    <w:rsid w:val="00B66F65"/>
    <w:rsid w:val="00B6725F"/>
    <w:rsid w:val="00B6736A"/>
    <w:rsid w:val="00B67BF9"/>
    <w:rsid w:val="00B67F6E"/>
    <w:rsid w:val="00B7054D"/>
    <w:rsid w:val="00B7066D"/>
    <w:rsid w:val="00B7076B"/>
    <w:rsid w:val="00B70A75"/>
    <w:rsid w:val="00B70E35"/>
    <w:rsid w:val="00B7123A"/>
    <w:rsid w:val="00B71385"/>
    <w:rsid w:val="00B71D61"/>
    <w:rsid w:val="00B72006"/>
    <w:rsid w:val="00B72021"/>
    <w:rsid w:val="00B72151"/>
    <w:rsid w:val="00B723B8"/>
    <w:rsid w:val="00B72C63"/>
    <w:rsid w:val="00B72C85"/>
    <w:rsid w:val="00B73534"/>
    <w:rsid w:val="00B737F4"/>
    <w:rsid w:val="00B7384F"/>
    <w:rsid w:val="00B73DE0"/>
    <w:rsid w:val="00B741DF"/>
    <w:rsid w:val="00B74522"/>
    <w:rsid w:val="00B74550"/>
    <w:rsid w:val="00B74573"/>
    <w:rsid w:val="00B745AD"/>
    <w:rsid w:val="00B74636"/>
    <w:rsid w:val="00B74731"/>
    <w:rsid w:val="00B747EE"/>
    <w:rsid w:val="00B749DF"/>
    <w:rsid w:val="00B74CF7"/>
    <w:rsid w:val="00B75060"/>
    <w:rsid w:val="00B7526F"/>
    <w:rsid w:val="00B7596A"/>
    <w:rsid w:val="00B75E48"/>
    <w:rsid w:val="00B75FEA"/>
    <w:rsid w:val="00B760C6"/>
    <w:rsid w:val="00B7646E"/>
    <w:rsid w:val="00B76FA1"/>
    <w:rsid w:val="00B7703C"/>
    <w:rsid w:val="00B776F3"/>
    <w:rsid w:val="00B777B5"/>
    <w:rsid w:val="00B77A49"/>
    <w:rsid w:val="00B77EEC"/>
    <w:rsid w:val="00B77FD5"/>
    <w:rsid w:val="00B800F9"/>
    <w:rsid w:val="00B803EA"/>
    <w:rsid w:val="00B80409"/>
    <w:rsid w:val="00B8088C"/>
    <w:rsid w:val="00B80B7E"/>
    <w:rsid w:val="00B8136C"/>
    <w:rsid w:val="00B8147B"/>
    <w:rsid w:val="00B82D6D"/>
    <w:rsid w:val="00B82DAC"/>
    <w:rsid w:val="00B83568"/>
    <w:rsid w:val="00B83728"/>
    <w:rsid w:val="00B8386A"/>
    <w:rsid w:val="00B839D5"/>
    <w:rsid w:val="00B83A50"/>
    <w:rsid w:val="00B83A68"/>
    <w:rsid w:val="00B83BF5"/>
    <w:rsid w:val="00B84044"/>
    <w:rsid w:val="00B849FE"/>
    <w:rsid w:val="00B84B44"/>
    <w:rsid w:val="00B84B7B"/>
    <w:rsid w:val="00B84CCD"/>
    <w:rsid w:val="00B84F7E"/>
    <w:rsid w:val="00B853A7"/>
    <w:rsid w:val="00B8559F"/>
    <w:rsid w:val="00B857D9"/>
    <w:rsid w:val="00B85CFF"/>
    <w:rsid w:val="00B86603"/>
    <w:rsid w:val="00B86EEB"/>
    <w:rsid w:val="00B873E8"/>
    <w:rsid w:val="00B8747C"/>
    <w:rsid w:val="00B901D5"/>
    <w:rsid w:val="00B90391"/>
    <w:rsid w:val="00B903DB"/>
    <w:rsid w:val="00B906CA"/>
    <w:rsid w:val="00B90A00"/>
    <w:rsid w:val="00B90B4A"/>
    <w:rsid w:val="00B9133E"/>
    <w:rsid w:val="00B913E3"/>
    <w:rsid w:val="00B915B5"/>
    <w:rsid w:val="00B9167A"/>
    <w:rsid w:val="00B9196E"/>
    <w:rsid w:val="00B91A05"/>
    <w:rsid w:val="00B91B06"/>
    <w:rsid w:val="00B91EA5"/>
    <w:rsid w:val="00B92355"/>
    <w:rsid w:val="00B925A0"/>
    <w:rsid w:val="00B928D1"/>
    <w:rsid w:val="00B93321"/>
    <w:rsid w:val="00B9340A"/>
    <w:rsid w:val="00B93C4A"/>
    <w:rsid w:val="00B93E39"/>
    <w:rsid w:val="00B94354"/>
    <w:rsid w:val="00B94633"/>
    <w:rsid w:val="00B94679"/>
    <w:rsid w:val="00B94707"/>
    <w:rsid w:val="00B9486F"/>
    <w:rsid w:val="00B94BC4"/>
    <w:rsid w:val="00B94C47"/>
    <w:rsid w:val="00B9505F"/>
    <w:rsid w:val="00B9518F"/>
    <w:rsid w:val="00B95A0F"/>
    <w:rsid w:val="00B95E1B"/>
    <w:rsid w:val="00B95E83"/>
    <w:rsid w:val="00B95F3B"/>
    <w:rsid w:val="00B96563"/>
    <w:rsid w:val="00B96743"/>
    <w:rsid w:val="00B97122"/>
    <w:rsid w:val="00B972DD"/>
    <w:rsid w:val="00B97334"/>
    <w:rsid w:val="00B9747E"/>
    <w:rsid w:val="00B97BA3"/>
    <w:rsid w:val="00BA0282"/>
    <w:rsid w:val="00BA02D3"/>
    <w:rsid w:val="00BA08A6"/>
    <w:rsid w:val="00BA1138"/>
    <w:rsid w:val="00BA120F"/>
    <w:rsid w:val="00BA128C"/>
    <w:rsid w:val="00BA1302"/>
    <w:rsid w:val="00BA1859"/>
    <w:rsid w:val="00BA18FB"/>
    <w:rsid w:val="00BA195E"/>
    <w:rsid w:val="00BA1D6F"/>
    <w:rsid w:val="00BA1F7A"/>
    <w:rsid w:val="00BA22BE"/>
    <w:rsid w:val="00BA23E7"/>
    <w:rsid w:val="00BA2729"/>
    <w:rsid w:val="00BA2A36"/>
    <w:rsid w:val="00BA2D3D"/>
    <w:rsid w:val="00BA2EA6"/>
    <w:rsid w:val="00BA3449"/>
    <w:rsid w:val="00BA3739"/>
    <w:rsid w:val="00BA37F8"/>
    <w:rsid w:val="00BA3CEA"/>
    <w:rsid w:val="00BA40B4"/>
    <w:rsid w:val="00BA4A51"/>
    <w:rsid w:val="00BA4C22"/>
    <w:rsid w:val="00BA4C78"/>
    <w:rsid w:val="00BA51B7"/>
    <w:rsid w:val="00BA53A1"/>
    <w:rsid w:val="00BA55C7"/>
    <w:rsid w:val="00BA597B"/>
    <w:rsid w:val="00BA5DAD"/>
    <w:rsid w:val="00BA6799"/>
    <w:rsid w:val="00BA67AB"/>
    <w:rsid w:val="00BA6C73"/>
    <w:rsid w:val="00BA6CE5"/>
    <w:rsid w:val="00BA6F2D"/>
    <w:rsid w:val="00BA7255"/>
    <w:rsid w:val="00BA72EA"/>
    <w:rsid w:val="00BA731B"/>
    <w:rsid w:val="00BA7830"/>
    <w:rsid w:val="00BA7859"/>
    <w:rsid w:val="00BA7A7A"/>
    <w:rsid w:val="00BA7D86"/>
    <w:rsid w:val="00BA7E23"/>
    <w:rsid w:val="00BB017A"/>
    <w:rsid w:val="00BB02A8"/>
    <w:rsid w:val="00BB062A"/>
    <w:rsid w:val="00BB0654"/>
    <w:rsid w:val="00BB0702"/>
    <w:rsid w:val="00BB0FFF"/>
    <w:rsid w:val="00BB139C"/>
    <w:rsid w:val="00BB18A5"/>
    <w:rsid w:val="00BB1A05"/>
    <w:rsid w:val="00BB1E88"/>
    <w:rsid w:val="00BB2051"/>
    <w:rsid w:val="00BB2485"/>
    <w:rsid w:val="00BB27FF"/>
    <w:rsid w:val="00BB3190"/>
    <w:rsid w:val="00BB355F"/>
    <w:rsid w:val="00BB3749"/>
    <w:rsid w:val="00BB38DA"/>
    <w:rsid w:val="00BB3908"/>
    <w:rsid w:val="00BB4566"/>
    <w:rsid w:val="00BB464A"/>
    <w:rsid w:val="00BB473A"/>
    <w:rsid w:val="00BB4E22"/>
    <w:rsid w:val="00BB5122"/>
    <w:rsid w:val="00BB5306"/>
    <w:rsid w:val="00BB5364"/>
    <w:rsid w:val="00BB56C1"/>
    <w:rsid w:val="00BB6389"/>
    <w:rsid w:val="00BB6B4D"/>
    <w:rsid w:val="00BB6F90"/>
    <w:rsid w:val="00BB7157"/>
    <w:rsid w:val="00BB74F1"/>
    <w:rsid w:val="00BB781B"/>
    <w:rsid w:val="00BB79B2"/>
    <w:rsid w:val="00BB7E21"/>
    <w:rsid w:val="00BC04D2"/>
    <w:rsid w:val="00BC077E"/>
    <w:rsid w:val="00BC0AC1"/>
    <w:rsid w:val="00BC0C11"/>
    <w:rsid w:val="00BC0CF7"/>
    <w:rsid w:val="00BC0E51"/>
    <w:rsid w:val="00BC0F4A"/>
    <w:rsid w:val="00BC12D6"/>
    <w:rsid w:val="00BC14FF"/>
    <w:rsid w:val="00BC168F"/>
    <w:rsid w:val="00BC17C0"/>
    <w:rsid w:val="00BC187C"/>
    <w:rsid w:val="00BC1E34"/>
    <w:rsid w:val="00BC2585"/>
    <w:rsid w:val="00BC2E80"/>
    <w:rsid w:val="00BC2F55"/>
    <w:rsid w:val="00BC3077"/>
    <w:rsid w:val="00BC307F"/>
    <w:rsid w:val="00BC30B3"/>
    <w:rsid w:val="00BC36D4"/>
    <w:rsid w:val="00BC3992"/>
    <w:rsid w:val="00BC3AF8"/>
    <w:rsid w:val="00BC3C74"/>
    <w:rsid w:val="00BC3CAD"/>
    <w:rsid w:val="00BC3D81"/>
    <w:rsid w:val="00BC4083"/>
    <w:rsid w:val="00BC4661"/>
    <w:rsid w:val="00BC47BC"/>
    <w:rsid w:val="00BC47D5"/>
    <w:rsid w:val="00BC4926"/>
    <w:rsid w:val="00BC5093"/>
    <w:rsid w:val="00BC51AE"/>
    <w:rsid w:val="00BC541D"/>
    <w:rsid w:val="00BC576E"/>
    <w:rsid w:val="00BC59C7"/>
    <w:rsid w:val="00BC5D29"/>
    <w:rsid w:val="00BC5F70"/>
    <w:rsid w:val="00BC6C45"/>
    <w:rsid w:val="00BC6E44"/>
    <w:rsid w:val="00BC702B"/>
    <w:rsid w:val="00BC7CE1"/>
    <w:rsid w:val="00BC7E58"/>
    <w:rsid w:val="00BD0636"/>
    <w:rsid w:val="00BD083C"/>
    <w:rsid w:val="00BD091E"/>
    <w:rsid w:val="00BD0B7D"/>
    <w:rsid w:val="00BD0C0D"/>
    <w:rsid w:val="00BD0E28"/>
    <w:rsid w:val="00BD13F7"/>
    <w:rsid w:val="00BD148E"/>
    <w:rsid w:val="00BD1613"/>
    <w:rsid w:val="00BD1A3C"/>
    <w:rsid w:val="00BD1D42"/>
    <w:rsid w:val="00BD1F00"/>
    <w:rsid w:val="00BD2300"/>
    <w:rsid w:val="00BD234F"/>
    <w:rsid w:val="00BD25CB"/>
    <w:rsid w:val="00BD25F4"/>
    <w:rsid w:val="00BD2781"/>
    <w:rsid w:val="00BD2D29"/>
    <w:rsid w:val="00BD2F1C"/>
    <w:rsid w:val="00BD32F4"/>
    <w:rsid w:val="00BD3BDE"/>
    <w:rsid w:val="00BD3C55"/>
    <w:rsid w:val="00BD3C65"/>
    <w:rsid w:val="00BD42C8"/>
    <w:rsid w:val="00BD4418"/>
    <w:rsid w:val="00BD53ED"/>
    <w:rsid w:val="00BD550B"/>
    <w:rsid w:val="00BD5964"/>
    <w:rsid w:val="00BD5A1A"/>
    <w:rsid w:val="00BD5A9E"/>
    <w:rsid w:val="00BD5B70"/>
    <w:rsid w:val="00BD5EB4"/>
    <w:rsid w:val="00BD5F33"/>
    <w:rsid w:val="00BD6894"/>
    <w:rsid w:val="00BD69E6"/>
    <w:rsid w:val="00BD6E96"/>
    <w:rsid w:val="00BD7164"/>
    <w:rsid w:val="00BD7721"/>
    <w:rsid w:val="00BE04A5"/>
    <w:rsid w:val="00BE07D9"/>
    <w:rsid w:val="00BE0F82"/>
    <w:rsid w:val="00BE1009"/>
    <w:rsid w:val="00BE1327"/>
    <w:rsid w:val="00BE133E"/>
    <w:rsid w:val="00BE1472"/>
    <w:rsid w:val="00BE200D"/>
    <w:rsid w:val="00BE20ED"/>
    <w:rsid w:val="00BE22A0"/>
    <w:rsid w:val="00BE2568"/>
    <w:rsid w:val="00BE29D0"/>
    <w:rsid w:val="00BE3064"/>
    <w:rsid w:val="00BE322C"/>
    <w:rsid w:val="00BE3264"/>
    <w:rsid w:val="00BE32AA"/>
    <w:rsid w:val="00BE348A"/>
    <w:rsid w:val="00BE3EA7"/>
    <w:rsid w:val="00BE45C4"/>
    <w:rsid w:val="00BE4A34"/>
    <w:rsid w:val="00BE4B3B"/>
    <w:rsid w:val="00BE4C1C"/>
    <w:rsid w:val="00BE4DBA"/>
    <w:rsid w:val="00BE4DE8"/>
    <w:rsid w:val="00BE524A"/>
    <w:rsid w:val="00BE55E4"/>
    <w:rsid w:val="00BE5A37"/>
    <w:rsid w:val="00BE5C04"/>
    <w:rsid w:val="00BE5D6A"/>
    <w:rsid w:val="00BE5ECB"/>
    <w:rsid w:val="00BE5F07"/>
    <w:rsid w:val="00BE644F"/>
    <w:rsid w:val="00BE664E"/>
    <w:rsid w:val="00BE6652"/>
    <w:rsid w:val="00BE676D"/>
    <w:rsid w:val="00BE6BD8"/>
    <w:rsid w:val="00BE6E04"/>
    <w:rsid w:val="00BE747E"/>
    <w:rsid w:val="00BE76E6"/>
    <w:rsid w:val="00BE7CC9"/>
    <w:rsid w:val="00BE7D18"/>
    <w:rsid w:val="00BF0165"/>
    <w:rsid w:val="00BF0167"/>
    <w:rsid w:val="00BF036D"/>
    <w:rsid w:val="00BF0734"/>
    <w:rsid w:val="00BF0B18"/>
    <w:rsid w:val="00BF182D"/>
    <w:rsid w:val="00BF190D"/>
    <w:rsid w:val="00BF1972"/>
    <w:rsid w:val="00BF1C07"/>
    <w:rsid w:val="00BF1D4B"/>
    <w:rsid w:val="00BF2079"/>
    <w:rsid w:val="00BF2510"/>
    <w:rsid w:val="00BF269F"/>
    <w:rsid w:val="00BF2D56"/>
    <w:rsid w:val="00BF3E27"/>
    <w:rsid w:val="00BF3E79"/>
    <w:rsid w:val="00BF3E9C"/>
    <w:rsid w:val="00BF3F2B"/>
    <w:rsid w:val="00BF3FC3"/>
    <w:rsid w:val="00BF41EB"/>
    <w:rsid w:val="00BF425E"/>
    <w:rsid w:val="00BF4CF8"/>
    <w:rsid w:val="00BF5060"/>
    <w:rsid w:val="00BF51A8"/>
    <w:rsid w:val="00BF5342"/>
    <w:rsid w:val="00BF56C5"/>
    <w:rsid w:val="00BF5A8E"/>
    <w:rsid w:val="00BF5CDC"/>
    <w:rsid w:val="00BF5E21"/>
    <w:rsid w:val="00BF5EE2"/>
    <w:rsid w:val="00BF5FA7"/>
    <w:rsid w:val="00BF6817"/>
    <w:rsid w:val="00BF6B77"/>
    <w:rsid w:val="00BF6CA3"/>
    <w:rsid w:val="00BF6D02"/>
    <w:rsid w:val="00BF6ED1"/>
    <w:rsid w:val="00BF7640"/>
    <w:rsid w:val="00BF7A1E"/>
    <w:rsid w:val="00C00078"/>
    <w:rsid w:val="00C00375"/>
    <w:rsid w:val="00C003EC"/>
    <w:rsid w:val="00C00B03"/>
    <w:rsid w:val="00C00B14"/>
    <w:rsid w:val="00C00B6F"/>
    <w:rsid w:val="00C00D5B"/>
    <w:rsid w:val="00C00DC2"/>
    <w:rsid w:val="00C01227"/>
    <w:rsid w:val="00C01B4C"/>
    <w:rsid w:val="00C01E9C"/>
    <w:rsid w:val="00C0261D"/>
    <w:rsid w:val="00C02A76"/>
    <w:rsid w:val="00C030DF"/>
    <w:rsid w:val="00C03524"/>
    <w:rsid w:val="00C0381A"/>
    <w:rsid w:val="00C0382B"/>
    <w:rsid w:val="00C038D6"/>
    <w:rsid w:val="00C03BA7"/>
    <w:rsid w:val="00C040CE"/>
    <w:rsid w:val="00C041EE"/>
    <w:rsid w:val="00C0456D"/>
    <w:rsid w:val="00C0474C"/>
    <w:rsid w:val="00C048ED"/>
    <w:rsid w:val="00C04903"/>
    <w:rsid w:val="00C04B56"/>
    <w:rsid w:val="00C04C07"/>
    <w:rsid w:val="00C04E8C"/>
    <w:rsid w:val="00C051D8"/>
    <w:rsid w:val="00C0536E"/>
    <w:rsid w:val="00C05387"/>
    <w:rsid w:val="00C054D9"/>
    <w:rsid w:val="00C05531"/>
    <w:rsid w:val="00C05FF8"/>
    <w:rsid w:val="00C060CE"/>
    <w:rsid w:val="00C064E6"/>
    <w:rsid w:val="00C06724"/>
    <w:rsid w:val="00C06798"/>
    <w:rsid w:val="00C06D22"/>
    <w:rsid w:val="00C06F03"/>
    <w:rsid w:val="00C07105"/>
    <w:rsid w:val="00C07252"/>
    <w:rsid w:val="00C07353"/>
    <w:rsid w:val="00C074DD"/>
    <w:rsid w:val="00C07BED"/>
    <w:rsid w:val="00C10183"/>
    <w:rsid w:val="00C10389"/>
    <w:rsid w:val="00C103A5"/>
    <w:rsid w:val="00C10438"/>
    <w:rsid w:val="00C107CC"/>
    <w:rsid w:val="00C107EF"/>
    <w:rsid w:val="00C10AE3"/>
    <w:rsid w:val="00C10B32"/>
    <w:rsid w:val="00C10ECB"/>
    <w:rsid w:val="00C110F4"/>
    <w:rsid w:val="00C11135"/>
    <w:rsid w:val="00C1199A"/>
    <w:rsid w:val="00C122F2"/>
    <w:rsid w:val="00C12E0A"/>
    <w:rsid w:val="00C13057"/>
    <w:rsid w:val="00C133DA"/>
    <w:rsid w:val="00C1343C"/>
    <w:rsid w:val="00C13541"/>
    <w:rsid w:val="00C13771"/>
    <w:rsid w:val="00C13FA1"/>
    <w:rsid w:val="00C14960"/>
    <w:rsid w:val="00C14A65"/>
    <w:rsid w:val="00C14D9B"/>
    <w:rsid w:val="00C14E80"/>
    <w:rsid w:val="00C14FD4"/>
    <w:rsid w:val="00C150E0"/>
    <w:rsid w:val="00C150F5"/>
    <w:rsid w:val="00C15126"/>
    <w:rsid w:val="00C15618"/>
    <w:rsid w:val="00C156A6"/>
    <w:rsid w:val="00C1572C"/>
    <w:rsid w:val="00C157EB"/>
    <w:rsid w:val="00C1580E"/>
    <w:rsid w:val="00C15852"/>
    <w:rsid w:val="00C1594C"/>
    <w:rsid w:val="00C15E2E"/>
    <w:rsid w:val="00C15E5C"/>
    <w:rsid w:val="00C15FC5"/>
    <w:rsid w:val="00C161C3"/>
    <w:rsid w:val="00C1632C"/>
    <w:rsid w:val="00C16913"/>
    <w:rsid w:val="00C16A07"/>
    <w:rsid w:val="00C16B5F"/>
    <w:rsid w:val="00C16BC9"/>
    <w:rsid w:val="00C17142"/>
    <w:rsid w:val="00C172D7"/>
    <w:rsid w:val="00C173EC"/>
    <w:rsid w:val="00C17AF2"/>
    <w:rsid w:val="00C17B1B"/>
    <w:rsid w:val="00C17F4A"/>
    <w:rsid w:val="00C17F92"/>
    <w:rsid w:val="00C20139"/>
    <w:rsid w:val="00C201A8"/>
    <w:rsid w:val="00C2021C"/>
    <w:rsid w:val="00C2024D"/>
    <w:rsid w:val="00C206AE"/>
    <w:rsid w:val="00C2072F"/>
    <w:rsid w:val="00C207DD"/>
    <w:rsid w:val="00C2088D"/>
    <w:rsid w:val="00C21273"/>
    <w:rsid w:val="00C21493"/>
    <w:rsid w:val="00C21565"/>
    <w:rsid w:val="00C21DC0"/>
    <w:rsid w:val="00C21E10"/>
    <w:rsid w:val="00C2205C"/>
    <w:rsid w:val="00C220CF"/>
    <w:rsid w:val="00C220EA"/>
    <w:rsid w:val="00C223CE"/>
    <w:rsid w:val="00C227F7"/>
    <w:rsid w:val="00C229DC"/>
    <w:rsid w:val="00C22E4A"/>
    <w:rsid w:val="00C2320E"/>
    <w:rsid w:val="00C23375"/>
    <w:rsid w:val="00C2343B"/>
    <w:rsid w:val="00C237B2"/>
    <w:rsid w:val="00C23993"/>
    <w:rsid w:val="00C23DFF"/>
    <w:rsid w:val="00C23F54"/>
    <w:rsid w:val="00C240A1"/>
    <w:rsid w:val="00C240CE"/>
    <w:rsid w:val="00C24547"/>
    <w:rsid w:val="00C246D6"/>
    <w:rsid w:val="00C24792"/>
    <w:rsid w:val="00C247B5"/>
    <w:rsid w:val="00C2485F"/>
    <w:rsid w:val="00C24AFD"/>
    <w:rsid w:val="00C24CC9"/>
    <w:rsid w:val="00C24DB1"/>
    <w:rsid w:val="00C24DD6"/>
    <w:rsid w:val="00C255EA"/>
    <w:rsid w:val="00C2564C"/>
    <w:rsid w:val="00C256C7"/>
    <w:rsid w:val="00C25737"/>
    <w:rsid w:val="00C25AB0"/>
    <w:rsid w:val="00C25BBB"/>
    <w:rsid w:val="00C26026"/>
    <w:rsid w:val="00C2639E"/>
    <w:rsid w:val="00C2699E"/>
    <w:rsid w:val="00C26C6B"/>
    <w:rsid w:val="00C26CB3"/>
    <w:rsid w:val="00C26CF2"/>
    <w:rsid w:val="00C27291"/>
    <w:rsid w:val="00C275A7"/>
    <w:rsid w:val="00C279FD"/>
    <w:rsid w:val="00C27BBE"/>
    <w:rsid w:val="00C27DB9"/>
    <w:rsid w:val="00C27FCC"/>
    <w:rsid w:val="00C30273"/>
    <w:rsid w:val="00C3061D"/>
    <w:rsid w:val="00C306B9"/>
    <w:rsid w:val="00C307D2"/>
    <w:rsid w:val="00C30BAD"/>
    <w:rsid w:val="00C30DD4"/>
    <w:rsid w:val="00C30EFD"/>
    <w:rsid w:val="00C31486"/>
    <w:rsid w:val="00C315D1"/>
    <w:rsid w:val="00C31776"/>
    <w:rsid w:val="00C318C8"/>
    <w:rsid w:val="00C31C8C"/>
    <w:rsid w:val="00C31DF2"/>
    <w:rsid w:val="00C31E35"/>
    <w:rsid w:val="00C321B1"/>
    <w:rsid w:val="00C322E2"/>
    <w:rsid w:val="00C3249B"/>
    <w:rsid w:val="00C32B09"/>
    <w:rsid w:val="00C32B31"/>
    <w:rsid w:val="00C32B6E"/>
    <w:rsid w:val="00C32CD9"/>
    <w:rsid w:val="00C33057"/>
    <w:rsid w:val="00C33312"/>
    <w:rsid w:val="00C33570"/>
    <w:rsid w:val="00C33889"/>
    <w:rsid w:val="00C33C23"/>
    <w:rsid w:val="00C34236"/>
    <w:rsid w:val="00C34746"/>
    <w:rsid w:val="00C34A29"/>
    <w:rsid w:val="00C354CD"/>
    <w:rsid w:val="00C35609"/>
    <w:rsid w:val="00C357FA"/>
    <w:rsid w:val="00C35C7F"/>
    <w:rsid w:val="00C35C93"/>
    <w:rsid w:val="00C35EE6"/>
    <w:rsid w:val="00C36605"/>
    <w:rsid w:val="00C36A94"/>
    <w:rsid w:val="00C36E96"/>
    <w:rsid w:val="00C371AE"/>
    <w:rsid w:val="00C37630"/>
    <w:rsid w:val="00C378ED"/>
    <w:rsid w:val="00C379D9"/>
    <w:rsid w:val="00C37AFF"/>
    <w:rsid w:val="00C40115"/>
    <w:rsid w:val="00C4029D"/>
    <w:rsid w:val="00C4031A"/>
    <w:rsid w:val="00C40921"/>
    <w:rsid w:val="00C40BCD"/>
    <w:rsid w:val="00C40ED1"/>
    <w:rsid w:val="00C410F2"/>
    <w:rsid w:val="00C4118F"/>
    <w:rsid w:val="00C41A64"/>
    <w:rsid w:val="00C42A65"/>
    <w:rsid w:val="00C42AB4"/>
    <w:rsid w:val="00C42AD6"/>
    <w:rsid w:val="00C42B04"/>
    <w:rsid w:val="00C42B29"/>
    <w:rsid w:val="00C42B3A"/>
    <w:rsid w:val="00C42FB7"/>
    <w:rsid w:val="00C42FC2"/>
    <w:rsid w:val="00C436C8"/>
    <w:rsid w:val="00C437A5"/>
    <w:rsid w:val="00C43CCF"/>
    <w:rsid w:val="00C43E7F"/>
    <w:rsid w:val="00C43F68"/>
    <w:rsid w:val="00C44669"/>
    <w:rsid w:val="00C4497F"/>
    <w:rsid w:val="00C4501B"/>
    <w:rsid w:val="00C453F3"/>
    <w:rsid w:val="00C455FE"/>
    <w:rsid w:val="00C45A61"/>
    <w:rsid w:val="00C45C06"/>
    <w:rsid w:val="00C460E0"/>
    <w:rsid w:val="00C46306"/>
    <w:rsid w:val="00C46592"/>
    <w:rsid w:val="00C46740"/>
    <w:rsid w:val="00C46CEE"/>
    <w:rsid w:val="00C46F06"/>
    <w:rsid w:val="00C475A7"/>
    <w:rsid w:val="00C475B0"/>
    <w:rsid w:val="00C47618"/>
    <w:rsid w:val="00C47C1F"/>
    <w:rsid w:val="00C47D32"/>
    <w:rsid w:val="00C47E98"/>
    <w:rsid w:val="00C5039D"/>
    <w:rsid w:val="00C5077E"/>
    <w:rsid w:val="00C50780"/>
    <w:rsid w:val="00C50AD0"/>
    <w:rsid w:val="00C50C49"/>
    <w:rsid w:val="00C50F45"/>
    <w:rsid w:val="00C5107B"/>
    <w:rsid w:val="00C5108E"/>
    <w:rsid w:val="00C510A6"/>
    <w:rsid w:val="00C5159F"/>
    <w:rsid w:val="00C5174F"/>
    <w:rsid w:val="00C5187E"/>
    <w:rsid w:val="00C51A99"/>
    <w:rsid w:val="00C51CA2"/>
    <w:rsid w:val="00C51F5A"/>
    <w:rsid w:val="00C52509"/>
    <w:rsid w:val="00C5274C"/>
    <w:rsid w:val="00C52AE8"/>
    <w:rsid w:val="00C52E13"/>
    <w:rsid w:val="00C52EBC"/>
    <w:rsid w:val="00C53468"/>
    <w:rsid w:val="00C53CDE"/>
    <w:rsid w:val="00C53DA8"/>
    <w:rsid w:val="00C53DFA"/>
    <w:rsid w:val="00C54403"/>
    <w:rsid w:val="00C5473C"/>
    <w:rsid w:val="00C54F83"/>
    <w:rsid w:val="00C5503B"/>
    <w:rsid w:val="00C55280"/>
    <w:rsid w:val="00C55856"/>
    <w:rsid w:val="00C55A59"/>
    <w:rsid w:val="00C55B11"/>
    <w:rsid w:val="00C55F74"/>
    <w:rsid w:val="00C560C7"/>
    <w:rsid w:val="00C56588"/>
    <w:rsid w:val="00C566B9"/>
    <w:rsid w:val="00C5675B"/>
    <w:rsid w:val="00C56802"/>
    <w:rsid w:val="00C56976"/>
    <w:rsid w:val="00C56BA6"/>
    <w:rsid w:val="00C576F5"/>
    <w:rsid w:val="00C57BC7"/>
    <w:rsid w:val="00C57D8A"/>
    <w:rsid w:val="00C57EBC"/>
    <w:rsid w:val="00C60535"/>
    <w:rsid w:val="00C6053E"/>
    <w:rsid w:val="00C6066C"/>
    <w:rsid w:val="00C60C71"/>
    <w:rsid w:val="00C613E0"/>
    <w:rsid w:val="00C62128"/>
    <w:rsid w:val="00C6229A"/>
    <w:rsid w:val="00C622E8"/>
    <w:rsid w:val="00C6233F"/>
    <w:rsid w:val="00C62440"/>
    <w:rsid w:val="00C62905"/>
    <w:rsid w:val="00C62A17"/>
    <w:rsid w:val="00C6329B"/>
    <w:rsid w:val="00C632F3"/>
    <w:rsid w:val="00C633F7"/>
    <w:rsid w:val="00C63726"/>
    <w:rsid w:val="00C6373A"/>
    <w:rsid w:val="00C6386D"/>
    <w:rsid w:val="00C63A8E"/>
    <w:rsid w:val="00C63B2C"/>
    <w:rsid w:val="00C63D59"/>
    <w:rsid w:val="00C6401F"/>
    <w:rsid w:val="00C6499F"/>
    <w:rsid w:val="00C649FF"/>
    <w:rsid w:val="00C64FB1"/>
    <w:rsid w:val="00C65138"/>
    <w:rsid w:val="00C6557F"/>
    <w:rsid w:val="00C65621"/>
    <w:rsid w:val="00C657F5"/>
    <w:rsid w:val="00C65805"/>
    <w:rsid w:val="00C65965"/>
    <w:rsid w:val="00C65AEB"/>
    <w:rsid w:val="00C66073"/>
    <w:rsid w:val="00C66170"/>
    <w:rsid w:val="00C665F7"/>
    <w:rsid w:val="00C6672F"/>
    <w:rsid w:val="00C66B1E"/>
    <w:rsid w:val="00C66C0D"/>
    <w:rsid w:val="00C66E70"/>
    <w:rsid w:val="00C66FF1"/>
    <w:rsid w:val="00C67E25"/>
    <w:rsid w:val="00C700ED"/>
    <w:rsid w:val="00C701E7"/>
    <w:rsid w:val="00C70299"/>
    <w:rsid w:val="00C705BD"/>
    <w:rsid w:val="00C714B1"/>
    <w:rsid w:val="00C715CB"/>
    <w:rsid w:val="00C71717"/>
    <w:rsid w:val="00C720E6"/>
    <w:rsid w:val="00C72320"/>
    <w:rsid w:val="00C72A45"/>
    <w:rsid w:val="00C73146"/>
    <w:rsid w:val="00C73545"/>
    <w:rsid w:val="00C73855"/>
    <w:rsid w:val="00C73C16"/>
    <w:rsid w:val="00C73E74"/>
    <w:rsid w:val="00C74372"/>
    <w:rsid w:val="00C74818"/>
    <w:rsid w:val="00C74E5E"/>
    <w:rsid w:val="00C75099"/>
    <w:rsid w:val="00C757A6"/>
    <w:rsid w:val="00C76298"/>
    <w:rsid w:val="00C7651B"/>
    <w:rsid w:val="00C769C5"/>
    <w:rsid w:val="00C76CDD"/>
    <w:rsid w:val="00C76DFB"/>
    <w:rsid w:val="00C775B5"/>
    <w:rsid w:val="00C77CA2"/>
    <w:rsid w:val="00C77F50"/>
    <w:rsid w:val="00C802BE"/>
    <w:rsid w:val="00C80704"/>
    <w:rsid w:val="00C80938"/>
    <w:rsid w:val="00C80B73"/>
    <w:rsid w:val="00C80BDC"/>
    <w:rsid w:val="00C8108D"/>
    <w:rsid w:val="00C81124"/>
    <w:rsid w:val="00C816DE"/>
    <w:rsid w:val="00C81993"/>
    <w:rsid w:val="00C81EF7"/>
    <w:rsid w:val="00C82361"/>
    <w:rsid w:val="00C82508"/>
    <w:rsid w:val="00C825B5"/>
    <w:rsid w:val="00C825D6"/>
    <w:rsid w:val="00C82703"/>
    <w:rsid w:val="00C8273D"/>
    <w:rsid w:val="00C8282C"/>
    <w:rsid w:val="00C829A6"/>
    <w:rsid w:val="00C82B86"/>
    <w:rsid w:val="00C82C53"/>
    <w:rsid w:val="00C830DF"/>
    <w:rsid w:val="00C833CD"/>
    <w:rsid w:val="00C834C9"/>
    <w:rsid w:val="00C83683"/>
    <w:rsid w:val="00C83C54"/>
    <w:rsid w:val="00C83C9E"/>
    <w:rsid w:val="00C842BE"/>
    <w:rsid w:val="00C844F3"/>
    <w:rsid w:val="00C8466D"/>
    <w:rsid w:val="00C8477D"/>
    <w:rsid w:val="00C84B77"/>
    <w:rsid w:val="00C85167"/>
    <w:rsid w:val="00C85372"/>
    <w:rsid w:val="00C855E6"/>
    <w:rsid w:val="00C85BAF"/>
    <w:rsid w:val="00C86640"/>
    <w:rsid w:val="00C8666D"/>
    <w:rsid w:val="00C867D1"/>
    <w:rsid w:val="00C86D55"/>
    <w:rsid w:val="00C8717B"/>
    <w:rsid w:val="00C87384"/>
    <w:rsid w:val="00C875F3"/>
    <w:rsid w:val="00C87997"/>
    <w:rsid w:val="00C87B1C"/>
    <w:rsid w:val="00C87D34"/>
    <w:rsid w:val="00C87F92"/>
    <w:rsid w:val="00C9029B"/>
    <w:rsid w:val="00C906ED"/>
    <w:rsid w:val="00C90AB5"/>
    <w:rsid w:val="00C90B40"/>
    <w:rsid w:val="00C90B94"/>
    <w:rsid w:val="00C91087"/>
    <w:rsid w:val="00C91276"/>
    <w:rsid w:val="00C9144C"/>
    <w:rsid w:val="00C91C16"/>
    <w:rsid w:val="00C91FB9"/>
    <w:rsid w:val="00C91FBD"/>
    <w:rsid w:val="00C925E5"/>
    <w:rsid w:val="00C926C4"/>
    <w:rsid w:val="00C927F7"/>
    <w:rsid w:val="00C92AA4"/>
    <w:rsid w:val="00C92BFB"/>
    <w:rsid w:val="00C92E3C"/>
    <w:rsid w:val="00C92EE3"/>
    <w:rsid w:val="00C92F17"/>
    <w:rsid w:val="00C92F30"/>
    <w:rsid w:val="00C9322E"/>
    <w:rsid w:val="00C936B5"/>
    <w:rsid w:val="00C936E2"/>
    <w:rsid w:val="00C94273"/>
    <w:rsid w:val="00C9432D"/>
    <w:rsid w:val="00C94452"/>
    <w:rsid w:val="00C94C1E"/>
    <w:rsid w:val="00C95249"/>
    <w:rsid w:val="00C952ED"/>
    <w:rsid w:val="00C95452"/>
    <w:rsid w:val="00C9622F"/>
    <w:rsid w:val="00C96640"/>
    <w:rsid w:val="00C968EA"/>
    <w:rsid w:val="00C96A49"/>
    <w:rsid w:val="00C96B49"/>
    <w:rsid w:val="00C96BB8"/>
    <w:rsid w:val="00C9717C"/>
    <w:rsid w:val="00C971A1"/>
    <w:rsid w:val="00C973E1"/>
    <w:rsid w:val="00C979F6"/>
    <w:rsid w:val="00CA0122"/>
    <w:rsid w:val="00CA027B"/>
    <w:rsid w:val="00CA0315"/>
    <w:rsid w:val="00CA04F3"/>
    <w:rsid w:val="00CA077A"/>
    <w:rsid w:val="00CA08E5"/>
    <w:rsid w:val="00CA09F4"/>
    <w:rsid w:val="00CA0C06"/>
    <w:rsid w:val="00CA1084"/>
    <w:rsid w:val="00CA10BA"/>
    <w:rsid w:val="00CA1524"/>
    <w:rsid w:val="00CA176A"/>
    <w:rsid w:val="00CA198E"/>
    <w:rsid w:val="00CA1C09"/>
    <w:rsid w:val="00CA1C29"/>
    <w:rsid w:val="00CA216D"/>
    <w:rsid w:val="00CA26D6"/>
    <w:rsid w:val="00CA2F51"/>
    <w:rsid w:val="00CA30D8"/>
    <w:rsid w:val="00CA312F"/>
    <w:rsid w:val="00CA3568"/>
    <w:rsid w:val="00CA3957"/>
    <w:rsid w:val="00CA3958"/>
    <w:rsid w:val="00CA3C83"/>
    <w:rsid w:val="00CA3E42"/>
    <w:rsid w:val="00CA47E8"/>
    <w:rsid w:val="00CA48C6"/>
    <w:rsid w:val="00CA49AB"/>
    <w:rsid w:val="00CA4BF3"/>
    <w:rsid w:val="00CA4C8E"/>
    <w:rsid w:val="00CA4F32"/>
    <w:rsid w:val="00CA54E2"/>
    <w:rsid w:val="00CA57AE"/>
    <w:rsid w:val="00CA5944"/>
    <w:rsid w:val="00CA5BFE"/>
    <w:rsid w:val="00CA5D2C"/>
    <w:rsid w:val="00CA5D93"/>
    <w:rsid w:val="00CA5F52"/>
    <w:rsid w:val="00CA63AE"/>
    <w:rsid w:val="00CA6556"/>
    <w:rsid w:val="00CA6D07"/>
    <w:rsid w:val="00CA7161"/>
    <w:rsid w:val="00CA7547"/>
    <w:rsid w:val="00CA755C"/>
    <w:rsid w:val="00CA75B8"/>
    <w:rsid w:val="00CA7876"/>
    <w:rsid w:val="00CA79A2"/>
    <w:rsid w:val="00CA7B81"/>
    <w:rsid w:val="00CA7C42"/>
    <w:rsid w:val="00CB0C1F"/>
    <w:rsid w:val="00CB137D"/>
    <w:rsid w:val="00CB15A5"/>
    <w:rsid w:val="00CB1773"/>
    <w:rsid w:val="00CB1859"/>
    <w:rsid w:val="00CB1A0E"/>
    <w:rsid w:val="00CB1C68"/>
    <w:rsid w:val="00CB1D92"/>
    <w:rsid w:val="00CB1DFD"/>
    <w:rsid w:val="00CB209E"/>
    <w:rsid w:val="00CB21CD"/>
    <w:rsid w:val="00CB23D0"/>
    <w:rsid w:val="00CB2C29"/>
    <w:rsid w:val="00CB2CFD"/>
    <w:rsid w:val="00CB2D7E"/>
    <w:rsid w:val="00CB2F22"/>
    <w:rsid w:val="00CB2F8D"/>
    <w:rsid w:val="00CB3C4A"/>
    <w:rsid w:val="00CB3CCB"/>
    <w:rsid w:val="00CB408A"/>
    <w:rsid w:val="00CB4380"/>
    <w:rsid w:val="00CB43F2"/>
    <w:rsid w:val="00CB4958"/>
    <w:rsid w:val="00CB4A69"/>
    <w:rsid w:val="00CB4DD2"/>
    <w:rsid w:val="00CB504F"/>
    <w:rsid w:val="00CB5633"/>
    <w:rsid w:val="00CB60BF"/>
    <w:rsid w:val="00CB6292"/>
    <w:rsid w:val="00CB640A"/>
    <w:rsid w:val="00CB681A"/>
    <w:rsid w:val="00CB6FEA"/>
    <w:rsid w:val="00CB75B5"/>
    <w:rsid w:val="00CB7B89"/>
    <w:rsid w:val="00CB7C19"/>
    <w:rsid w:val="00CB7D3F"/>
    <w:rsid w:val="00CB7D96"/>
    <w:rsid w:val="00CC0569"/>
    <w:rsid w:val="00CC0698"/>
    <w:rsid w:val="00CC0720"/>
    <w:rsid w:val="00CC0A37"/>
    <w:rsid w:val="00CC0F04"/>
    <w:rsid w:val="00CC1040"/>
    <w:rsid w:val="00CC1181"/>
    <w:rsid w:val="00CC125E"/>
    <w:rsid w:val="00CC1307"/>
    <w:rsid w:val="00CC16E0"/>
    <w:rsid w:val="00CC1C1D"/>
    <w:rsid w:val="00CC1FF9"/>
    <w:rsid w:val="00CC214F"/>
    <w:rsid w:val="00CC229D"/>
    <w:rsid w:val="00CC2353"/>
    <w:rsid w:val="00CC2662"/>
    <w:rsid w:val="00CC28B7"/>
    <w:rsid w:val="00CC2926"/>
    <w:rsid w:val="00CC2B31"/>
    <w:rsid w:val="00CC2D93"/>
    <w:rsid w:val="00CC306F"/>
    <w:rsid w:val="00CC321E"/>
    <w:rsid w:val="00CC333E"/>
    <w:rsid w:val="00CC3582"/>
    <w:rsid w:val="00CC3C19"/>
    <w:rsid w:val="00CC3E6D"/>
    <w:rsid w:val="00CC40EA"/>
    <w:rsid w:val="00CC48EB"/>
    <w:rsid w:val="00CC4FA9"/>
    <w:rsid w:val="00CC5472"/>
    <w:rsid w:val="00CC5625"/>
    <w:rsid w:val="00CC5863"/>
    <w:rsid w:val="00CC65AA"/>
    <w:rsid w:val="00CC666F"/>
    <w:rsid w:val="00CC68B8"/>
    <w:rsid w:val="00CC68E0"/>
    <w:rsid w:val="00CC6BD3"/>
    <w:rsid w:val="00CC6BDE"/>
    <w:rsid w:val="00CC6C55"/>
    <w:rsid w:val="00CC736A"/>
    <w:rsid w:val="00CC74EE"/>
    <w:rsid w:val="00CC75C5"/>
    <w:rsid w:val="00CC7782"/>
    <w:rsid w:val="00CC77C9"/>
    <w:rsid w:val="00CC7FDD"/>
    <w:rsid w:val="00CD0024"/>
    <w:rsid w:val="00CD0890"/>
    <w:rsid w:val="00CD0BBA"/>
    <w:rsid w:val="00CD0E38"/>
    <w:rsid w:val="00CD1170"/>
    <w:rsid w:val="00CD132C"/>
    <w:rsid w:val="00CD143D"/>
    <w:rsid w:val="00CD16A2"/>
    <w:rsid w:val="00CD16AB"/>
    <w:rsid w:val="00CD18E8"/>
    <w:rsid w:val="00CD1AA8"/>
    <w:rsid w:val="00CD1B59"/>
    <w:rsid w:val="00CD1C8A"/>
    <w:rsid w:val="00CD1CB8"/>
    <w:rsid w:val="00CD2414"/>
    <w:rsid w:val="00CD2761"/>
    <w:rsid w:val="00CD2905"/>
    <w:rsid w:val="00CD34DF"/>
    <w:rsid w:val="00CD3B69"/>
    <w:rsid w:val="00CD3D26"/>
    <w:rsid w:val="00CD3DBE"/>
    <w:rsid w:val="00CD411D"/>
    <w:rsid w:val="00CD4157"/>
    <w:rsid w:val="00CD435C"/>
    <w:rsid w:val="00CD476B"/>
    <w:rsid w:val="00CD4E38"/>
    <w:rsid w:val="00CD523E"/>
    <w:rsid w:val="00CD5357"/>
    <w:rsid w:val="00CD55C6"/>
    <w:rsid w:val="00CD560F"/>
    <w:rsid w:val="00CD5970"/>
    <w:rsid w:val="00CD6467"/>
    <w:rsid w:val="00CD6A6D"/>
    <w:rsid w:val="00CD6BF5"/>
    <w:rsid w:val="00CD6EC3"/>
    <w:rsid w:val="00CD6F37"/>
    <w:rsid w:val="00CD7440"/>
    <w:rsid w:val="00CD75C3"/>
    <w:rsid w:val="00CD78FE"/>
    <w:rsid w:val="00CD7938"/>
    <w:rsid w:val="00CD79C6"/>
    <w:rsid w:val="00CD7A60"/>
    <w:rsid w:val="00CD7B80"/>
    <w:rsid w:val="00CD7BD0"/>
    <w:rsid w:val="00CD7FAC"/>
    <w:rsid w:val="00CE0669"/>
    <w:rsid w:val="00CE070C"/>
    <w:rsid w:val="00CE0B9B"/>
    <w:rsid w:val="00CE0CBB"/>
    <w:rsid w:val="00CE131D"/>
    <w:rsid w:val="00CE1383"/>
    <w:rsid w:val="00CE1582"/>
    <w:rsid w:val="00CE1777"/>
    <w:rsid w:val="00CE177A"/>
    <w:rsid w:val="00CE1926"/>
    <w:rsid w:val="00CE1954"/>
    <w:rsid w:val="00CE1A19"/>
    <w:rsid w:val="00CE1C36"/>
    <w:rsid w:val="00CE1EDD"/>
    <w:rsid w:val="00CE2016"/>
    <w:rsid w:val="00CE2042"/>
    <w:rsid w:val="00CE22F6"/>
    <w:rsid w:val="00CE26A3"/>
    <w:rsid w:val="00CE2E79"/>
    <w:rsid w:val="00CE3098"/>
    <w:rsid w:val="00CE37A1"/>
    <w:rsid w:val="00CE37B9"/>
    <w:rsid w:val="00CE3CA0"/>
    <w:rsid w:val="00CE3F00"/>
    <w:rsid w:val="00CE4304"/>
    <w:rsid w:val="00CE4320"/>
    <w:rsid w:val="00CE452A"/>
    <w:rsid w:val="00CE4689"/>
    <w:rsid w:val="00CE4BE8"/>
    <w:rsid w:val="00CE4D6D"/>
    <w:rsid w:val="00CE4F31"/>
    <w:rsid w:val="00CE551F"/>
    <w:rsid w:val="00CE5590"/>
    <w:rsid w:val="00CE57E0"/>
    <w:rsid w:val="00CE58DE"/>
    <w:rsid w:val="00CE5C9D"/>
    <w:rsid w:val="00CE6275"/>
    <w:rsid w:val="00CE6520"/>
    <w:rsid w:val="00CE6749"/>
    <w:rsid w:val="00CE6782"/>
    <w:rsid w:val="00CE6A64"/>
    <w:rsid w:val="00CE6BBB"/>
    <w:rsid w:val="00CE7602"/>
    <w:rsid w:val="00CE7623"/>
    <w:rsid w:val="00CE7680"/>
    <w:rsid w:val="00CE779F"/>
    <w:rsid w:val="00CE7999"/>
    <w:rsid w:val="00CF0687"/>
    <w:rsid w:val="00CF0D41"/>
    <w:rsid w:val="00CF0ECD"/>
    <w:rsid w:val="00CF129E"/>
    <w:rsid w:val="00CF16A6"/>
    <w:rsid w:val="00CF17B4"/>
    <w:rsid w:val="00CF2081"/>
    <w:rsid w:val="00CF225E"/>
    <w:rsid w:val="00CF256B"/>
    <w:rsid w:val="00CF260E"/>
    <w:rsid w:val="00CF299A"/>
    <w:rsid w:val="00CF2BBC"/>
    <w:rsid w:val="00CF2E1F"/>
    <w:rsid w:val="00CF30A6"/>
    <w:rsid w:val="00CF32C7"/>
    <w:rsid w:val="00CF33C6"/>
    <w:rsid w:val="00CF34C4"/>
    <w:rsid w:val="00CF3536"/>
    <w:rsid w:val="00CF3912"/>
    <w:rsid w:val="00CF3986"/>
    <w:rsid w:val="00CF3F2D"/>
    <w:rsid w:val="00CF4013"/>
    <w:rsid w:val="00CF4451"/>
    <w:rsid w:val="00CF4C31"/>
    <w:rsid w:val="00CF501B"/>
    <w:rsid w:val="00CF50C2"/>
    <w:rsid w:val="00CF5184"/>
    <w:rsid w:val="00CF527D"/>
    <w:rsid w:val="00CF569D"/>
    <w:rsid w:val="00CF57B6"/>
    <w:rsid w:val="00CF5A35"/>
    <w:rsid w:val="00CF5F52"/>
    <w:rsid w:val="00CF61A0"/>
    <w:rsid w:val="00CF640D"/>
    <w:rsid w:val="00CF660E"/>
    <w:rsid w:val="00CF6797"/>
    <w:rsid w:val="00CF6D19"/>
    <w:rsid w:val="00CF71C9"/>
    <w:rsid w:val="00CF75ED"/>
    <w:rsid w:val="00CF77FA"/>
    <w:rsid w:val="00CF7844"/>
    <w:rsid w:val="00CF7ADC"/>
    <w:rsid w:val="00CF7C3F"/>
    <w:rsid w:val="00D0001A"/>
    <w:rsid w:val="00D003A6"/>
    <w:rsid w:val="00D005BA"/>
    <w:rsid w:val="00D00EAE"/>
    <w:rsid w:val="00D01094"/>
    <w:rsid w:val="00D01264"/>
    <w:rsid w:val="00D017C3"/>
    <w:rsid w:val="00D01B42"/>
    <w:rsid w:val="00D02051"/>
    <w:rsid w:val="00D0237A"/>
    <w:rsid w:val="00D02396"/>
    <w:rsid w:val="00D02CF6"/>
    <w:rsid w:val="00D02EA7"/>
    <w:rsid w:val="00D02EDC"/>
    <w:rsid w:val="00D03257"/>
    <w:rsid w:val="00D0346C"/>
    <w:rsid w:val="00D035AB"/>
    <w:rsid w:val="00D03F86"/>
    <w:rsid w:val="00D040E9"/>
    <w:rsid w:val="00D041D4"/>
    <w:rsid w:val="00D042A6"/>
    <w:rsid w:val="00D04829"/>
    <w:rsid w:val="00D04CB4"/>
    <w:rsid w:val="00D0534D"/>
    <w:rsid w:val="00D055A1"/>
    <w:rsid w:val="00D055B8"/>
    <w:rsid w:val="00D05925"/>
    <w:rsid w:val="00D05C9B"/>
    <w:rsid w:val="00D06049"/>
    <w:rsid w:val="00D06095"/>
    <w:rsid w:val="00D060D9"/>
    <w:rsid w:val="00D061E1"/>
    <w:rsid w:val="00D06786"/>
    <w:rsid w:val="00D069DF"/>
    <w:rsid w:val="00D06F5A"/>
    <w:rsid w:val="00D07060"/>
    <w:rsid w:val="00D070E2"/>
    <w:rsid w:val="00D07405"/>
    <w:rsid w:val="00D07576"/>
    <w:rsid w:val="00D07A9D"/>
    <w:rsid w:val="00D07AE6"/>
    <w:rsid w:val="00D07CD7"/>
    <w:rsid w:val="00D07F1E"/>
    <w:rsid w:val="00D103F4"/>
    <w:rsid w:val="00D1056F"/>
    <w:rsid w:val="00D1079E"/>
    <w:rsid w:val="00D10FE9"/>
    <w:rsid w:val="00D112E6"/>
    <w:rsid w:val="00D117AA"/>
    <w:rsid w:val="00D11BA3"/>
    <w:rsid w:val="00D121CE"/>
    <w:rsid w:val="00D123DD"/>
    <w:rsid w:val="00D124E5"/>
    <w:rsid w:val="00D125D2"/>
    <w:rsid w:val="00D1283D"/>
    <w:rsid w:val="00D12943"/>
    <w:rsid w:val="00D1298E"/>
    <w:rsid w:val="00D130E0"/>
    <w:rsid w:val="00D1313E"/>
    <w:rsid w:val="00D1316C"/>
    <w:rsid w:val="00D131E5"/>
    <w:rsid w:val="00D135F4"/>
    <w:rsid w:val="00D13806"/>
    <w:rsid w:val="00D13C32"/>
    <w:rsid w:val="00D13C68"/>
    <w:rsid w:val="00D13CE5"/>
    <w:rsid w:val="00D1418F"/>
    <w:rsid w:val="00D142B2"/>
    <w:rsid w:val="00D14B5F"/>
    <w:rsid w:val="00D152F1"/>
    <w:rsid w:val="00D1535C"/>
    <w:rsid w:val="00D154E5"/>
    <w:rsid w:val="00D15B97"/>
    <w:rsid w:val="00D16117"/>
    <w:rsid w:val="00D1657B"/>
    <w:rsid w:val="00D1675D"/>
    <w:rsid w:val="00D16863"/>
    <w:rsid w:val="00D1734A"/>
    <w:rsid w:val="00D175CC"/>
    <w:rsid w:val="00D17689"/>
    <w:rsid w:val="00D17A3A"/>
    <w:rsid w:val="00D17B72"/>
    <w:rsid w:val="00D17EA5"/>
    <w:rsid w:val="00D200B3"/>
    <w:rsid w:val="00D20261"/>
    <w:rsid w:val="00D2036B"/>
    <w:rsid w:val="00D2081A"/>
    <w:rsid w:val="00D2123C"/>
    <w:rsid w:val="00D21667"/>
    <w:rsid w:val="00D21815"/>
    <w:rsid w:val="00D21887"/>
    <w:rsid w:val="00D2218E"/>
    <w:rsid w:val="00D22767"/>
    <w:rsid w:val="00D22A52"/>
    <w:rsid w:val="00D22E55"/>
    <w:rsid w:val="00D232F9"/>
    <w:rsid w:val="00D236AB"/>
    <w:rsid w:val="00D23853"/>
    <w:rsid w:val="00D24297"/>
    <w:rsid w:val="00D24492"/>
    <w:rsid w:val="00D24594"/>
    <w:rsid w:val="00D24E6C"/>
    <w:rsid w:val="00D24E74"/>
    <w:rsid w:val="00D255BF"/>
    <w:rsid w:val="00D25C0A"/>
    <w:rsid w:val="00D25C73"/>
    <w:rsid w:val="00D25D7F"/>
    <w:rsid w:val="00D25F0B"/>
    <w:rsid w:val="00D26205"/>
    <w:rsid w:val="00D26DB7"/>
    <w:rsid w:val="00D27053"/>
    <w:rsid w:val="00D27211"/>
    <w:rsid w:val="00D27233"/>
    <w:rsid w:val="00D27332"/>
    <w:rsid w:val="00D27AE1"/>
    <w:rsid w:val="00D27B15"/>
    <w:rsid w:val="00D27B38"/>
    <w:rsid w:val="00D27E1F"/>
    <w:rsid w:val="00D27F48"/>
    <w:rsid w:val="00D27FBB"/>
    <w:rsid w:val="00D30109"/>
    <w:rsid w:val="00D303A1"/>
    <w:rsid w:val="00D30434"/>
    <w:rsid w:val="00D308A3"/>
    <w:rsid w:val="00D3271F"/>
    <w:rsid w:val="00D327F2"/>
    <w:rsid w:val="00D3281E"/>
    <w:rsid w:val="00D32A8A"/>
    <w:rsid w:val="00D32DE0"/>
    <w:rsid w:val="00D33A11"/>
    <w:rsid w:val="00D33A5F"/>
    <w:rsid w:val="00D33BCA"/>
    <w:rsid w:val="00D33CB7"/>
    <w:rsid w:val="00D33FEE"/>
    <w:rsid w:val="00D3402D"/>
    <w:rsid w:val="00D345D2"/>
    <w:rsid w:val="00D34751"/>
    <w:rsid w:val="00D34A04"/>
    <w:rsid w:val="00D34A97"/>
    <w:rsid w:val="00D34E47"/>
    <w:rsid w:val="00D3519D"/>
    <w:rsid w:val="00D356A1"/>
    <w:rsid w:val="00D35765"/>
    <w:rsid w:val="00D35837"/>
    <w:rsid w:val="00D35CBF"/>
    <w:rsid w:val="00D35D61"/>
    <w:rsid w:val="00D35D6E"/>
    <w:rsid w:val="00D363FC"/>
    <w:rsid w:val="00D368F2"/>
    <w:rsid w:val="00D36A6C"/>
    <w:rsid w:val="00D36E38"/>
    <w:rsid w:val="00D377E7"/>
    <w:rsid w:val="00D379D0"/>
    <w:rsid w:val="00D37AEB"/>
    <w:rsid w:val="00D37C16"/>
    <w:rsid w:val="00D40244"/>
    <w:rsid w:val="00D4049F"/>
    <w:rsid w:val="00D4055E"/>
    <w:rsid w:val="00D4099F"/>
    <w:rsid w:val="00D409C9"/>
    <w:rsid w:val="00D40FD8"/>
    <w:rsid w:val="00D41391"/>
    <w:rsid w:val="00D41A18"/>
    <w:rsid w:val="00D41A2A"/>
    <w:rsid w:val="00D420D7"/>
    <w:rsid w:val="00D42135"/>
    <w:rsid w:val="00D421EA"/>
    <w:rsid w:val="00D423E4"/>
    <w:rsid w:val="00D42911"/>
    <w:rsid w:val="00D42BF3"/>
    <w:rsid w:val="00D42F35"/>
    <w:rsid w:val="00D4361D"/>
    <w:rsid w:val="00D4421E"/>
    <w:rsid w:val="00D445B1"/>
    <w:rsid w:val="00D44890"/>
    <w:rsid w:val="00D44AA0"/>
    <w:rsid w:val="00D44D1C"/>
    <w:rsid w:val="00D44F58"/>
    <w:rsid w:val="00D44F8A"/>
    <w:rsid w:val="00D452A1"/>
    <w:rsid w:val="00D45575"/>
    <w:rsid w:val="00D45783"/>
    <w:rsid w:val="00D45C42"/>
    <w:rsid w:val="00D45E1F"/>
    <w:rsid w:val="00D45F26"/>
    <w:rsid w:val="00D46076"/>
    <w:rsid w:val="00D462E0"/>
    <w:rsid w:val="00D462E7"/>
    <w:rsid w:val="00D46448"/>
    <w:rsid w:val="00D464B7"/>
    <w:rsid w:val="00D464FA"/>
    <w:rsid w:val="00D46614"/>
    <w:rsid w:val="00D46AA6"/>
    <w:rsid w:val="00D46B1E"/>
    <w:rsid w:val="00D46DD5"/>
    <w:rsid w:val="00D47131"/>
    <w:rsid w:val="00D472F3"/>
    <w:rsid w:val="00D47327"/>
    <w:rsid w:val="00D4742C"/>
    <w:rsid w:val="00D47450"/>
    <w:rsid w:val="00D47483"/>
    <w:rsid w:val="00D478B4"/>
    <w:rsid w:val="00D47A04"/>
    <w:rsid w:val="00D47CA3"/>
    <w:rsid w:val="00D47DE8"/>
    <w:rsid w:val="00D47E54"/>
    <w:rsid w:val="00D5071D"/>
    <w:rsid w:val="00D508D7"/>
    <w:rsid w:val="00D50B22"/>
    <w:rsid w:val="00D50CF7"/>
    <w:rsid w:val="00D50F0D"/>
    <w:rsid w:val="00D51481"/>
    <w:rsid w:val="00D51611"/>
    <w:rsid w:val="00D5169B"/>
    <w:rsid w:val="00D51736"/>
    <w:rsid w:val="00D51A41"/>
    <w:rsid w:val="00D51BE1"/>
    <w:rsid w:val="00D51BF5"/>
    <w:rsid w:val="00D51C6C"/>
    <w:rsid w:val="00D51D3C"/>
    <w:rsid w:val="00D51EB8"/>
    <w:rsid w:val="00D532B8"/>
    <w:rsid w:val="00D543D7"/>
    <w:rsid w:val="00D543FB"/>
    <w:rsid w:val="00D54732"/>
    <w:rsid w:val="00D54FAB"/>
    <w:rsid w:val="00D555CB"/>
    <w:rsid w:val="00D556D2"/>
    <w:rsid w:val="00D55836"/>
    <w:rsid w:val="00D5583A"/>
    <w:rsid w:val="00D55883"/>
    <w:rsid w:val="00D558EF"/>
    <w:rsid w:val="00D559AD"/>
    <w:rsid w:val="00D559F7"/>
    <w:rsid w:val="00D56554"/>
    <w:rsid w:val="00D56861"/>
    <w:rsid w:val="00D568F3"/>
    <w:rsid w:val="00D57012"/>
    <w:rsid w:val="00D577FB"/>
    <w:rsid w:val="00D5788C"/>
    <w:rsid w:val="00D579A6"/>
    <w:rsid w:val="00D57DC0"/>
    <w:rsid w:val="00D57EEB"/>
    <w:rsid w:val="00D57FEC"/>
    <w:rsid w:val="00D60634"/>
    <w:rsid w:val="00D60677"/>
    <w:rsid w:val="00D6085B"/>
    <w:rsid w:val="00D60A07"/>
    <w:rsid w:val="00D60A9C"/>
    <w:rsid w:val="00D60E3A"/>
    <w:rsid w:val="00D61510"/>
    <w:rsid w:val="00D61521"/>
    <w:rsid w:val="00D6163B"/>
    <w:rsid w:val="00D61AD4"/>
    <w:rsid w:val="00D61AE1"/>
    <w:rsid w:val="00D61B2A"/>
    <w:rsid w:val="00D62277"/>
    <w:rsid w:val="00D6289F"/>
    <w:rsid w:val="00D62B48"/>
    <w:rsid w:val="00D62F26"/>
    <w:rsid w:val="00D62F8E"/>
    <w:rsid w:val="00D6307E"/>
    <w:rsid w:val="00D6340B"/>
    <w:rsid w:val="00D634D8"/>
    <w:rsid w:val="00D6351F"/>
    <w:rsid w:val="00D63643"/>
    <w:rsid w:val="00D63E99"/>
    <w:rsid w:val="00D63F2E"/>
    <w:rsid w:val="00D64254"/>
    <w:rsid w:val="00D64319"/>
    <w:rsid w:val="00D643F0"/>
    <w:rsid w:val="00D64C3A"/>
    <w:rsid w:val="00D64FEB"/>
    <w:rsid w:val="00D6531F"/>
    <w:rsid w:val="00D6548B"/>
    <w:rsid w:val="00D655EC"/>
    <w:rsid w:val="00D6591A"/>
    <w:rsid w:val="00D65CE2"/>
    <w:rsid w:val="00D65E74"/>
    <w:rsid w:val="00D6635A"/>
    <w:rsid w:val="00D66559"/>
    <w:rsid w:val="00D6681E"/>
    <w:rsid w:val="00D668DC"/>
    <w:rsid w:val="00D66A5D"/>
    <w:rsid w:val="00D67031"/>
    <w:rsid w:val="00D670B0"/>
    <w:rsid w:val="00D67105"/>
    <w:rsid w:val="00D673F3"/>
    <w:rsid w:val="00D674E1"/>
    <w:rsid w:val="00D70201"/>
    <w:rsid w:val="00D702CA"/>
    <w:rsid w:val="00D704F2"/>
    <w:rsid w:val="00D705D3"/>
    <w:rsid w:val="00D70AF0"/>
    <w:rsid w:val="00D70B8F"/>
    <w:rsid w:val="00D70D87"/>
    <w:rsid w:val="00D71174"/>
    <w:rsid w:val="00D71305"/>
    <w:rsid w:val="00D7163A"/>
    <w:rsid w:val="00D71A48"/>
    <w:rsid w:val="00D71D7E"/>
    <w:rsid w:val="00D71E73"/>
    <w:rsid w:val="00D71EF1"/>
    <w:rsid w:val="00D7220E"/>
    <w:rsid w:val="00D72C0F"/>
    <w:rsid w:val="00D72FB8"/>
    <w:rsid w:val="00D7309D"/>
    <w:rsid w:val="00D73298"/>
    <w:rsid w:val="00D7331B"/>
    <w:rsid w:val="00D73842"/>
    <w:rsid w:val="00D741BE"/>
    <w:rsid w:val="00D745BF"/>
    <w:rsid w:val="00D7478B"/>
    <w:rsid w:val="00D747E2"/>
    <w:rsid w:val="00D7493F"/>
    <w:rsid w:val="00D74AB8"/>
    <w:rsid w:val="00D74B9B"/>
    <w:rsid w:val="00D74D1D"/>
    <w:rsid w:val="00D75212"/>
    <w:rsid w:val="00D758E5"/>
    <w:rsid w:val="00D7622B"/>
    <w:rsid w:val="00D762AA"/>
    <w:rsid w:val="00D767EC"/>
    <w:rsid w:val="00D76805"/>
    <w:rsid w:val="00D76ABA"/>
    <w:rsid w:val="00D76CB7"/>
    <w:rsid w:val="00D76D2E"/>
    <w:rsid w:val="00D77217"/>
    <w:rsid w:val="00D7721C"/>
    <w:rsid w:val="00D772DA"/>
    <w:rsid w:val="00D7762F"/>
    <w:rsid w:val="00D77D3A"/>
    <w:rsid w:val="00D77DA6"/>
    <w:rsid w:val="00D8084F"/>
    <w:rsid w:val="00D80908"/>
    <w:rsid w:val="00D80B9B"/>
    <w:rsid w:val="00D80C64"/>
    <w:rsid w:val="00D80C98"/>
    <w:rsid w:val="00D8176D"/>
    <w:rsid w:val="00D81C61"/>
    <w:rsid w:val="00D81D6F"/>
    <w:rsid w:val="00D8275A"/>
    <w:rsid w:val="00D8298C"/>
    <w:rsid w:val="00D82AE9"/>
    <w:rsid w:val="00D82C33"/>
    <w:rsid w:val="00D82D25"/>
    <w:rsid w:val="00D82EEC"/>
    <w:rsid w:val="00D83229"/>
    <w:rsid w:val="00D8372D"/>
    <w:rsid w:val="00D83A11"/>
    <w:rsid w:val="00D83BCA"/>
    <w:rsid w:val="00D83D26"/>
    <w:rsid w:val="00D83D58"/>
    <w:rsid w:val="00D83E93"/>
    <w:rsid w:val="00D84112"/>
    <w:rsid w:val="00D84448"/>
    <w:rsid w:val="00D84DA9"/>
    <w:rsid w:val="00D8501C"/>
    <w:rsid w:val="00D85078"/>
    <w:rsid w:val="00D856CD"/>
    <w:rsid w:val="00D8591E"/>
    <w:rsid w:val="00D859F9"/>
    <w:rsid w:val="00D85A19"/>
    <w:rsid w:val="00D85C85"/>
    <w:rsid w:val="00D85CCE"/>
    <w:rsid w:val="00D863D1"/>
    <w:rsid w:val="00D8651F"/>
    <w:rsid w:val="00D867A9"/>
    <w:rsid w:val="00D870F7"/>
    <w:rsid w:val="00D87616"/>
    <w:rsid w:val="00D87A93"/>
    <w:rsid w:val="00D87E0B"/>
    <w:rsid w:val="00D9003B"/>
    <w:rsid w:val="00D90203"/>
    <w:rsid w:val="00D908B1"/>
    <w:rsid w:val="00D90929"/>
    <w:rsid w:val="00D90BDD"/>
    <w:rsid w:val="00D90CEA"/>
    <w:rsid w:val="00D91001"/>
    <w:rsid w:val="00D91A8E"/>
    <w:rsid w:val="00D91C80"/>
    <w:rsid w:val="00D91FE1"/>
    <w:rsid w:val="00D9213D"/>
    <w:rsid w:val="00D92458"/>
    <w:rsid w:val="00D92722"/>
    <w:rsid w:val="00D92996"/>
    <w:rsid w:val="00D92B41"/>
    <w:rsid w:val="00D93042"/>
    <w:rsid w:val="00D935E0"/>
    <w:rsid w:val="00D93D42"/>
    <w:rsid w:val="00D93EB0"/>
    <w:rsid w:val="00D9404E"/>
    <w:rsid w:val="00D9408F"/>
    <w:rsid w:val="00D943F4"/>
    <w:rsid w:val="00D94898"/>
    <w:rsid w:val="00D94BE3"/>
    <w:rsid w:val="00D95009"/>
    <w:rsid w:val="00D95320"/>
    <w:rsid w:val="00D95790"/>
    <w:rsid w:val="00D9579B"/>
    <w:rsid w:val="00D95AE8"/>
    <w:rsid w:val="00D95DE4"/>
    <w:rsid w:val="00D96028"/>
    <w:rsid w:val="00D9610C"/>
    <w:rsid w:val="00D965F2"/>
    <w:rsid w:val="00D96C61"/>
    <w:rsid w:val="00D96E05"/>
    <w:rsid w:val="00D971F6"/>
    <w:rsid w:val="00D97435"/>
    <w:rsid w:val="00D9756E"/>
    <w:rsid w:val="00D976E1"/>
    <w:rsid w:val="00D97A39"/>
    <w:rsid w:val="00D97EE2"/>
    <w:rsid w:val="00DA053E"/>
    <w:rsid w:val="00DA0555"/>
    <w:rsid w:val="00DA0827"/>
    <w:rsid w:val="00DA0928"/>
    <w:rsid w:val="00DA0A24"/>
    <w:rsid w:val="00DA0A65"/>
    <w:rsid w:val="00DA0BE8"/>
    <w:rsid w:val="00DA113C"/>
    <w:rsid w:val="00DA15D4"/>
    <w:rsid w:val="00DA18B5"/>
    <w:rsid w:val="00DA1D00"/>
    <w:rsid w:val="00DA203D"/>
    <w:rsid w:val="00DA27C5"/>
    <w:rsid w:val="00DA29E8"/>
    <w:rsid w:val="00DA2B89"/>
    <w:rsid w:val="00DA359C"/>
    <w:rsid w:val="00DA3820"/>
    <w:rsid w:val="00DA39EB"/>
    <w:rsid w:val="00DA3BC1"/>
    <w:rsid w:val="00DA3F15"/>
    <w:rsid w:val="00DA4136"/>
    <w:rsid w:val="00DA42E2"/>
    <w:rsid w:val="00DA4585"/>
    <w:rsid w:val="00DA4668"/>
    <w:rsid w:val="00DA48DF"/>
    <w:rsid w:val="00DA4D97"/>
    <w:rsid w:val="00DA4DFD"/>
    <w:rsid w:val="00DA4E56"/>
    <w:rsid w:val="00DA4FFF"/>
    <w:rsid w:val="00DA5139"/>
    <w:rsid w:val="00DA5150"/>
    <w:rsid w:val="00DA52E8"/>
    <w:rsid w:val="00DA57C5"/>
    <w:rsid w:val="00DA5B1A"/>
    <w:rsid w:val="00DA5E0F"/>
    <w:rsid w:val="00DA5FE2"/>
    <w:rsid w:val="00DA6228"/>
    <w:rsid w:val="00DA64B1"/>
    <w:rsid w:val="00DA65CD"/>
    <w:rsid w:val="00DA67E7"/>
    <w:rsid w:val="00DA6AFA"/>
    <w:rsid w:val="00DA6FD0"/>
    <w:rsid w:val="00DA7076"/>
    <w:rsid w:val="00DA714C"/>
    <w:rsid w:val="00DA779E"/>
    <w:rsid w:val="00DA7B13"/>
    <w:rsid w:val="00DA7B2F"/>
    <w:rsid w:val="00DB0960"/>
    <w:rsid w:val="00DB0B9B"/>
    <w:rsid w:val="00DB0CFF"/>
    <w:rsid w:val="00DB0E1E"/>
    <w:rsid w:val="00DB0F9E"/>
    <w:rsid w:val="00DB12DA"/>
    <w:rsid w:val="00DB1370"/>
    <w:rsid w:val="00DB176F"/>
    <w:rsid w:val="00DB1806"/>
    <w:rsid w:val="00DB196F"/>
    <w:rsid w:val="00DB1E31"/>
    <w:rsid w:val="00DB1E8A"/>
    <w:rsid w:val="00DB23F2"/>
    <w:rsid w:val="00DB24F0"/>
    <w:rsid w:val="00DB26A5"/>
    <w:rsid w:val="00DB26B1"/>
    <w:rsid w:val="00DB2756"/>
    <w:rsid w:val="00DB29D7"/>
    <w:rsid w:val="00DB2CBF"/>
    <w:rsid w:val="00DB33D5"/>
    <w:rsid w:val="00DB35D8"/>
    <w:rsid w:val="00DB377B"/>
    <w:rsid w:val="00DB3C58"/>
    <w:rsid w:val="00DB40AC"/>
    <w:rsid w:val="00DB4166"/>
    <w:rsid w:val="00DB47B7"/>
    <w:rsid w:val="00DB47CF"/>
    <w:rsid w:val="00DB48AF"/>
    <w:rsid w:val="00DB5278"/>
    <w:rsid w:val="00DB5379"/>
    <w:rsid w:val="00DB5517"/>
    <w:rsid w:val="00DB5740"/>
    <w:rsid w:val="00DB587C"/>
    <w:rsid w:val="00DB58A7"/>
    <w:rsid w:val="00DB59E0"/>
    <w:rsid w:val="00DB5A91"/>
    <w:rsid w:val="00DB5C6B"/>
    <w:rsid w:val="00DB5E42"/>
    <w:rsid w:val="00DB6222"/>
    <w:rsid w:val="00DB6308"/>
    <w:rsid w:val="00DB6961"/>
    <w:rsid w:val="00DB6F84"/>
    <w:rsid w:val="00DB7571"/>
    <w:rsid w:val="00DB790C"/>
    <w:rsid w:val="00DB7AD8"/>
    <w:rsid w:val="00DC055C"/>
    <w:rsid w:val="00DC0908"/>
    <w:rsid w:val="00DC0D72"/>
    <w:rsid w:val="00DC0DE4"/>
    <w:rsid w:val="00DC0E24"/>
    <w:rsid w:val="00DC12E6"/>
    <w:rsid w:val="00DC14A5"/>
    <w:rsid w:val="00DC14DC"/>
    <w:rsid w:val="00DC2025"/>
    <w:rsid w:val="00DC2207"/>
    <w:rsid w:val="00DC29CC"/>
    <w:rsid w:val="00DC2E6D"/>
    <w:rsid w:val="00DC2F6A"/>
    <w:rsid w:val="00DC31F1"/>
    <w:rsid w:val="00DC36A4"/>
    <w:rsid w:val="00DC3A60"/>
    <w:rsid w:val="00DC3E6F"/>
    <w:rsid w:val="00DC3FF2"/>
    <w:rsid w:val="00DC43DE"/>
    <w:rsid w:val="00DC4717"/>
    <w:rsid w:val="00DC4DA8"/>
    <w:rsid w:val="00DC4FC7"/>
    <w:rsid w:val="00DC5221"/>
    <w:rsid w:val="00DC679B"/>
    <w:rsid w:val="00DC6822"/>
    <w:rsid w:val="00DC6998"/>
    <w:rsid w:val="00DC69C9"/>
    <w:rsid w:val="00DC6B03"/>
    <w:rsid w:val="00DC702E"/>
    <w:rsid w:val="00DC7288"/>
    <w:rsid w:val="00DC7711"/>
    <w:rsid w:val="00DC7E8F"/>
    <w:rsid w:val="00DC7F38"/>
    <w:rsid w:val="00DC7F4E"/>
    <w:rsid w:val="00DD033A"/>
    <w:rsid w:val="00DD0553"/>
    <w:rsid w:val="00DD070F"/>
    <w:rsid w:val="00DD0E2E"/>
    <w:rsid w:val="00DD18A4"/>
    <w:rsid w:val="00DD1B26"/>
    <w:rsid w:val="00DD271B"/>
    <w:rsid w:val="00DD2D03"/>
    <w:rsid w:val="00DD34A4"/>
    <w:rsid w:val="00DD398A"/>
    <w:rsid w:val="00DD3E08"/>
    <w:rsid w:val="00DD423A"/>
    <w:rsid w:val="00DD42F8"/>
    <w:rsid w:val="00DD4472"/>
    <w:rsid w:val="00DD451D"/>
    <w:rsid w:val="00DD471F"/>
    <w:rsid w:val="00DD48AB"/>
    <w:rsid w:val="00DD4D1E"/>
    <w:rsid w:val="00DD51FF"/>
    <w:rsid w:val="00DD54F2"/>
    <w:rsid w:val="00DD560C"/>
    <w:rsid w:val="00DD589F"/>
    <w:rsid w:val="00DD5ADC"/>
    <w:rsid w:val="00DD5B87"/>
    <w:rsid w:val="00DD5F8A"/>
    <w:rsid w:val="00DD6177"/>
    <w:rsid w:val="00DD6955"/>
    <w:rsid w:val="00DD7362"/>
    <w:rsid w:val="00DD7509"/>
    <w:rsid w:val="00DD756C"/>
    <w:rsid w:val="00DE0341"/>
    <w:rsid w:val="00DE048D"/>
    <w:rsid w:val="00DE04BA"/>
    <w:rsid w:val="00DE0BD6"/>
    <w:rsid w:val="00DE0EF6"/>
    <w:rsid w:val="00DE123D"/>
    <w:rsid w:val="00DE12DF"/>
    <w:rsid w:val="00DE1C96"/>
    <w:rsid w:val="00DE1FFA"/>
    <w:rsid w:val="00DE268B"/>
    <w:rsid w:val="00DE2D24"/>
    <w:rsid w:val="00DE2F8A"/>
    <w:rsid w:val="00DE303E"/>
    <w:rsid w:val="00DE3708"/>
    <w:rsid w:val="00DE3886"/>
    <w:rsid w:val="00DE3A0F"/>
    <w:rsid w:val="00DE3B57"/>
    <w:rsid w:val="00DE3DC4"/>
    <w:rsid w:val="00DE40D6"/>
    <w:rsid w:val="00DE491B"/>
    <w:rsid w:val="00DE49A8"/>
    <w:rsid w:val="00DE4FE5"/>
    <w:rsid w:val="00DE5689"/>
    <w:rsid w:val="00DE58AA"/>
    <w:rsid w:val="00DE5ABE"/>
    <w:rsid w:val="00DE5CBD"/>
    <w:rsid w:val="00DE5D04"/>
    <w:rsid w:val="00DE5E6F"/>
    <w:rsid w:val="00DE5F33"/>
    <w:rsid w:val="00DE613C"/>
    <w:rsid w:val="00DE62F9"/>
    <w:rsid w:val="00DE65CF"/>
    <w:rsid w:val="00DE6795"/>
    <w:rsid w:val="00DE6B8B"/>
    <w:rsid w:val="00DE71AC"/>
    <w:rsid w:val="00DE738C"/>
    <w:rsid w:val="00DE7830"/>
    <w:rsid w:val="00DE7A23"/>
    <w:rsid w:val="00DE7A43"/>
    <w:rsid w:val="00DE7F8A"/>
    <w:rsid w:val="00DE7FC8"/>
    <w:rsid w:val="00DF0172"/>
    <w:rsid w:val="00DF0296"/>
    <w:rsid w:val="00DF034D"/>
    <w:rsid w:val="00DF06C0"/>
    <w:rsid w:val="00DF0C3E"/>
    <w:rsid w:val="00DF115F"/>
    <w:rsid w:val="00DF1243"/>
    <w:rsid w:val="00DF1523"/>
    <w:rsid w:val="00DF163C"/>
    <w:rsid w:val="00DF189B"/>
    <w:rsid w:val="00DF1A79"/>
    <w:rsid w:val="00DF222C"/>
    <w:rsid w:val="00DF2444"/>
    <w:rsid w:val="00DF27C1"/>
    <w:rsid w:val="00DF2FCD"/>
    <w:rsid w:val="00DF3038"/>
    <w:rsid w:val="00DF3184"/>
    <w:rsid w:val="00DF3288"/>
    <w:rsid w:val="00DF332D"/>
    <w:rsid w:val="00DF3B46"/>
    <w:rsid w:val="00DF3BA4"/>
    <w:rsid w:val="00DF43C1"/>
    <w:rsid w:val="00DF46E9"/>
    <w:rsid w:val="00DF4A51"/>
    <w:rsid w:val="00DF57AE"/>
    <w:rsid w:val="00DF5B94"/>
    <w:rsid w:val="00DF6D42"/>
    <w:rsid w:val="00DF7133"/>
    <w:rsid w:val="00DF7197"/>
    <w:rsid w:val="00DF72F5"/>
    <w:rsid w:val="00DF7C7B"/>
    <w:rsid w:val="00DF7CDC"/>
    <w:rsid w:val="00DF7D3C"/>
    <w:rsid w:val="00DF7DC6"/>
    <w:rsid w:val="00DF7FAA"/>
    <w:rsid w:val="00E00043"/>
    <w:rsid w:val="00E0015D"/>
    <w:rsid w:val="00E002C3"/>
    <w:rsid w:val="00E003AF"/>
    <w:rsid w:val="00E00901"/>
    <w:rsid w:val="00E01014"/>
    <w:rsid w:val="00E011F5"/>
    <w:rsid w:val="00E01715"/>
    <w:rsid w:val="00E01A59"/>
    <w:rsid w:val="00E01C88"/>
    <w:rsid w:val="00E02218"/>
    <w:rsid w:val="00E022F9"/>
    <w:rsid w:val="00E02794"/>
    <w:rsid w:val="00E02E85"/>
    <w:rsid w:val="00E034ED"/>
    <w:rsid w:val="00E03B76"/>
    <w:rsid w:val="00E03C70"/>
    <w:rsid w:val="00E03E73"/>
    <w:rsid w:val="00E03EFC"/>
    <w:rsid w:val="00E048A9"/>
    <w:rsid w:val="00E04936"/>
    <w:rsid w:val="00E05038"/>
    <w:rsid w:val="00E051EB"/>
    <w:rsid w:val="00E05256"/>
    <w:rsid w:val="00E05549"/>
    <w:rsid w:val="00E05800"/>
    <w:rsid w:val="00E060FC"/>
    <w:rsid w:val="00E064FB"/>
    <w:rsid w:val="00E066B5"/>
    <w:rsid w:val="00E06797"/>
    <w:rsid w:val="00E06E49"/>
    <w:rsid w:val="00E06F58"/>
    <w:rsid w:val="00E07632"/>
    <w:rsid w:val="00E07854"/>
    <w:rsid w:val="00E078E4"/>
    <w:rsid w:val="00E078E8"/>
    <w:rsid w:val="00E07957"/>
    <w:rsid w:val="00E07AC0"/>
    <w:rsid w:val="00E07CC3"/>
    <w:rsid w:val="00E07CC9"/>
    <w:rsid w:val="00E104E7"/>
    <w:rsid w:val="00E10850"/>
    <w:rsid w:val="00E108D8"/>
    <w:rsid w:val="00E10D61"/>
    <w:rsid w:val="00E11188"/>
    <w:rsid w:val="00E111B2"/>
    <w:rsid w:val="00E119CB"/>
    <w:rsid w:val="00E11AB6"/>
    <w:rsid w:val="00E11CAB"/>
    <w:rsid w:val="00E11F78"/>
    <w:rsid w:val="00E12140"/>
    <w:rsid w:val="00E12357"/>
    <w:rsid w:val="00E1264C"/>
    <w:rsid w:val="00E129FE"/>
    <w:rsid w:val="00E13188"/>
    <w:rsid w:val="00E13279"/>
    <w:rsid w:val="00E132FF"/>
    <w:rsid w:val="00E144C4"/>
    <w:rsid w:val="00E14D13"/>
    <w:rsid w:val="00E14DCB"/>
    <w:rsid w:val="00E158B8"/>
    <w:rsid w:val="00E15A5F"/>
    <w:rsid w:val="00E15EF6"/>
    <w:rsid w:val="00E160B5"/>
    <w:rsid w:val="00E160CC"/>
    <w:rsid w:val="00E1618C"/>
    <w:rsid w:val="00E16234"/>
    <w:rsid w:val="00E162AD"/>
    <w:rsid w:val="00E164EA"/>
    <w:rsid w:val="00E16691"/>
    <w:rsid w:val="00E1698D"/>
    <w:rsid w:val="00E16E86"/>
    <w:rsid w:val="00E16FE5"/>
    <w:rsid w:val="00E1729B"/>
    <w:rsid w:val="00E176D6"/>
    <w:rsid w:val="00E17A40"/>
    <w:rsid w:val="00E17BE4"/>
    <w:rsid w:val="00E17BFB"/>
    <w:rsid w:val="00E20199"/>
    <w:rsid w:val="00E201AB"/>
    <w:rsid w:val="00E20202"/>
    <w:rsid w:val="00E2064D"/>
    <w:rsid w:val="00E20688"/>
    <w:rsid w:val="00E20844"/>
    <w:rsid w:val="00E208F1"/>
    <w:rsid w:val="00E20997"/>
    <w:rsid w:val="00E20A3E"/>
    <w:rsid w:val="00E20EB9"/>
    <w:rsid w:val="00E21081"/>
    <w:rsid w:val="00E2184C"/>
    <w:rsid w:val="00E219D3"/>
    <w:rsid w:val="00E22131"/>
    <w:rsid w:val="00E22682"/>
    <w:rsid w:val="00E228D5"/>
    <w:rsid w:val="00E228DC"/>
    <w:rsid w:val="00E22D5F"/>
    <w:rsid w:val="00E22EA1"/>
    <w:rsid w:val="00E232EC"/>
    <w:rsid w:val="00E234FC"/>
    <w:rsid w:val="00E238C2"/>
    <w:rsid w:val="00E23C69"/>
    <w:rsid w:val="00E24073"/>
    <w:rsid w:val="00E240CF"/>
    <w:rsid w:val="00E243DD"/>
    <w:rsid w:val="00E24451"/>
    <w:rsid w:val="00E2464E"/>
    <w:rsid w:val="00E24B75"/>
    <w:rsid w:val="00E24CB9"/>
    <w:rsid w:val="00E24D21"/>
    <w:rsid w:val="00E24E44"/>
    <w:rsid w:val="00E24FB8"/>
    <w:rsid w:val="00E250C8"/>
    <w:rsid w:val="00E256BD"/>
    <w:rsid w:val="00E2576E"/>
    <w:rsid w:val="00E25804"/>
    <w:rsid w:val="00E2593E"/>
    <w:rsid w:val="00E25966"/>
    <w:rsid w:val="00E267BA"/>
    <w:rsid w:val="00E26930"/>
    <w:rsid w:val="00E26A21"/>
    <w:rsid w:val="00E26C97"/>
    <w:rsid w:val="00E26D88"/>
    <w:rsid w:val="00E26E62"/>
    <w:rsid w:val="00E2701A"/>
    <w:rsid w:val="00E2721F"/>
    <w:rsid w:val="00E2737E"/>
    <w:rsid w:val="00E273AF"/>
    <w:rsid w:val="00E27454"/>
    <w:rsid w:val="00E2759B"/>
    <w:rsid w:val="00E27640"/>
    <w:rsid w:val="00E27917"/>
    <w:rsid w:val="00E27DA0"/>
    <w:rsid w:val="00E27E2C"/>
    <w:rsid w:val="00E27F4F"/>
    <w:rsid w:val="00E30042"/>
    <w:rsid w:val="00E300B2"/>
    <w:rsid w:val="00E30B8D"/>
    <w:rsid w:val="00E30DCB"/>
    <w:rsid w:val="00E31192"/>
    <w:rsid w:val="00E313ED"/>
    <w:rsid w:val="00E314D4"/>
    <w:rsid w:val="00E319FB"/>
    <w:rsid w:val="00E31BC2"/>
    <w:rsid w:val="00E31D20"/>
    <w:rsid w:val="00E324B4"/>
    <w:rsid w:val="00E32508"/>
    <w:rsid w:val="00E32A4D"/>
    <w:rsid w:val="00E32FC4"/>
    <w:rsid w:val="00E33338"/>
    <w:rsid w:val="00E3348B"/>
    <w:rsid w:val="00E33543"/>
    <w:rsid w:val="00E336CC"/>
    <w:rsid w:val="00E33D98"/>
    <w:rsid w:val="00E34523"/>
    <w:rsid w:val="00E34A41"/>
    <w:rsid w:val="00E34BD2"/>
    <w:rsid w:val="00E34C71"/>
    <w:rsid w:val="00E34DE2"/>
    <w:rsid w:val="00E34F7C"/>
    <w:rsid w:val="00E35197"/>
    <w:rsid w:val="00E35468"/>
    <w:rsid w:val="00E354C7"/>
    <w:rsid w:val="00E35BD3"/>
    <w:rsid w:val="00E3665B"/>
    <w:rsid w:val="00E36A1C"/>
    <w:rsid w:val="00E36AA7"/>
    <w:rsid w:val="00E37216"/>
    <w:rsid w:val="00E37384"/>
    <w:rsid w:val="00E3739C"/>
    <w:rsid w:val="00E373E7"/>
    <w:rsid w:val="00E37E5A"/>
    <w:rsid w:val="00E4008F"/>
    <w:rsid w:val="00E4048B"/>
    <w:rsid w:val="00E4075E"/>
    <w:rsid w:val="00E40B0E"/>
    <w:rsid w:val="00E40C52"/>
    <w:rsid w:val="00E40CBB"/>
    <w:rsid w:val="00E4117E"/>
    <w:rsid w:val="00E422AB"/>
    <w:rsid w:val="00E425B2"/>
    <w:rsid w:val="00E42AC1"/>
    <w:rsid w:val="00E431AC"/>
    <w:rsid w:val="00E43482"/>
    <w:rsid w:val="00E4355D"/>
    <w:rsid w:val="00E43636"/>
    <w:rsid w:val="00E436A2"/>
    <w:rsid w:val="00E43DDE"/>
    <w:rsid w:val="00E443EA"/>
    <w:rsid w:val="00E44473"/>
    <w:rsid w:val="00E44562"/>
    <w:rsid w:val="00E4488C"/>
    <w:rsid w:val="00E44CA2"/>
    <w:rsid w:val="00E453C5"/>
    <w:rsid w:val="00E45529"/>
    <w:rsid w:val="00E457DF"/>
    <w:rsid w:val="00E45862"/>
    <w:rsid w:val="00E45C1A"/>
    <w:rsid w:val="00E45E6A"/>
    <w:rsid w:val="00E464E2"/>
    <w:rsid w:val="00E46A30"/>
    <w:rsid w:val="00E46BCF"/>
    <w:rsid w:val="00E46CB6"/>
    <w:rsid w:val="00E46EBB"/>
    <w:rsid w:val="00E475B0"/>
    <w:rsid w:val="00E475C4"/>
    <w:rsid w:val="00E477A8"/>
    <w:rsid w:val="00E47C15"/>
    <w:rsid w:val="00E47DA4"/>
    <w:rsid w:val="00E50133"/>
    <w:rsid w:val="00E50172"/>
    <w:rsid w:val="00E50192"/>
    <w:rsid w:val="00E50317"/>
    <w:rsid w:val="00E5062E"/>
    <w:rsid w:val="00E50640"/>
    <w:rsid w:val="00E50D48"/>
    <w:rsid w:val="00E50F18"/>
    <w:rsid w:val="00E5125D"/>
    <w:rsid w:val="00E5130E"/>
    <w:rsid w:val="00E514BD"/>
    <w:rsid w:val="00E5152E"/>
    <w:rsid w:val="00E517D1"/>
    <w:rsid w:val="00E51885"/>
    <w:rsid w:val="00E51C03"/>
    <w:rsid w:val="00E51E9E"/>
    <w:rsid w:val="00E51FB5"/>
    <w:rsid w:val="00E5246F"/>
    <w:rsid w:val="00E52796"/>
    <w:rsid w:val="00E527AD"/>
    <w:rsid w:val="00E527F0"/>
    <w:rsid w:val="00E529F6"/>
    <w:rsid w:val="00E52AD6"/>
    <w:rsid w:val="00E52CF8"/>
    <w:rsid w:val="00E52DE6"/>
    <w:rsid w:val="00E53102"/>
    <w:rsid w:val="00E53195"/>
    <w:rsid w:val="00E531CB"/>
    <w:rsid w:val="00E5320B"/>
    <w:rsid w:val="00E53288"/>
    <w:rsid w:val="00E5382F"/>
    <w:rsid w:val="00E53C4C"/>
    <w:rsid w:val="00E53E75"/>
    <w:rsid w:val="00E53EC6"/>
    <w:rsid w:val="00E5418A"/>
    <w:rsid w:val="00E54603"/>
    <w:rsid w:val="00E5461C"/>
    <w:rsid w:val="00E54693"/>
    <w:rsid w:val="00E54810"/>
    <w:rsid w:val="00E54980"/>
    <w:rsid w:val="00E54E5A"/>
    <w:rsid w:val="00E54EEA"/>
    <w:rsid w:val="00E54F7F"/>
    <w:rsid w:val="00E54FA0"/>
    <w:rsid w:val="00E55267"/>
    <w:rsid w:val="00E554B9"/>
    <w:rsid w:val="00E55965"/>
    <w:rsid w:val="00E55CC0"/>
    <w:rsid w:val="00E55CD0"/>
    <w:rsid w:val="00E55DFC"/>
    <w:rsid w:val="00E55FBA"/>
    <w:rsid w:val="00E560A8"/>
    <w:rsid w:val="00E562E6"/>
    <w:rsid w:val="00E5668E"/>
    <w:rsid w:val="00E56872"/>
    <w:rsid w:val="00E569E1"/>
    <w:rsid w:val="00E56CEC"/>
    <w:rsid w:val="00E57137"/>
    <w:rsid w:val="00E5713A"/>
    <w:rsid w:val="00E577F3"/>
    <w:rsid w:val="00E57C12"/>
    <w:rsid w:val="00E57E15"/>
    <w:rsid w:val="00E6003A"/>
    <w:rsid w:val="00E60289"/>
    <w:rsid w:val="00E602B9"/>
    <w:rsid w:val="00E6034D"/>
    <w:rsid w:val="00E607F4"/>
    <w:rsid w:val="00E61577"/>
    <w:rsid w:val="00E61966"/>
    <w:rsid w:val="00E61987"/>
    <w:rsid w:val="00E619A5"/>
    <w:rsid w:val="00E61A86"/>
    <w:rsid w:val="00E61D86"/>
    <w:rsid w:val="00E61DDC"/>
    <w:rsid w:val="00E61F2D"/>
    <w:rsid w:val="00E622D3"/>
    <w:rsid w:val="00E62301"/>
    <w:rsid w:val="00E6267C"/>
    <w:rsid w:val="00E6289A"/>
    <w:rsid w:val="00E62C45"/>
    <w:rsid w:val="00E62FBF"/>
    <w:rsid w:val="00E630F8"/>
    <w:rsid w:val="00E632E4"/>
    <w:rsid w:val="00E63471"/>
    <w:rsid w:val="00E6356D"/>
    <w:rsid w:val="00E63D4A"/>
    <w:rsid w:val="00E63F7F"/>
    <w:rsid w:val="00E64286"/>
    <w:rsid w:val="00E6474A"/>
    <w:rsid w:val="00E64C8B"/>
    <w:rsid w:val="00E64FEE"/>
    <w:rsid w:val="00E6512C"/>
    <w:rsid w:val="00E6516C"/>
    <w:rsid w:val="00E65551"/>
    <w:rsid w:val="00E656D5"/>
    <w:rsid w:val="00E657B9"/>
    <w:rsid w:val="00E65B97"/>
    <w:rsid w:val="00E65CB4"/>
    <w:rsid w:val="00E65D60"/>
    <w:rsid w:val="00E65D98"/>
    <w:rsid w:val="00E661BA"/>
    <w:rsid w:val="00E6647B"/>
    <w:rsid w:val="00E669F5"/>
    <w:rsid w:val="00E66BCB"/>
    <w:rsid w:val="00E66EE0"/>
    <w:rsid w:val="00E6723E"/>
    <w:rsid w:val="00E67475"/>
    <w:rsid w:val="00E67917"/>
    <w:rsid w:val="00E67AC5"/>
    <w:rsid w:val="00E70362"/>
    <w:rsid w:val="00E70817"/>
    <w:rsid w:val="00E708BA"/>
    <w:rsid w:val="00E7097A"/>
    <w:rsid w:val="00E709F6"/>
    <w:rsid w:val="00E70AF8"/>
    <w:rsid w:val="00E71173"/>
    <w:rsid w:val="00E71288"/>
    <w:rsid w:val="00E7190C"/>
    <w:rsid w:val="00E7200F"/>
    <w:rsid w:val="00E7258E"/>
    <w:rsid w:val="00E72660"/>
    <w:rsid w:val="00E729D3"/>
    <w:rsid w:val="00E72E68"/>
    <w:rsid w:val="00E7306A"/>
    <w:rsid w:val="00E731FB"/>
    <w:rsid w:val="00E73307"/>
    <w:rsid w:val="00E734F3"/>
    <w:rsid w:val="00E73795"/>
    <w:rsid w:val="00E73863"/>
    <w:rsid w:val="00E73C73"/>
    <w:rsid w:val="00E73D5E"/>
    <w:rsid w:val="00E73F25"/>
    <w:rsid w:val="00E7431E"/>
    <w:rsid w:val="00E7452C"/>
    <w:rsid w:val="00E74677"/>
    <w:rsid w:val="00E74C79"/>
    <w:rsid w:val="00E74E7C"/>
    <w:rsid w:val="00E751AB"/>
    <w:rsid w:val="00E75672"/>
    <w:rsid w:val="00E756F8"/>
    <w:rsid w:val="00E759F6"/>
    <w:rsid w:val="00E75A97"/>
    <w:rsid w:val="00E75B61"/>
    <w:rsid w:val="00E75F0D"/>
    <w:rsid w:val="00E7611C"/>
    <w:rsid w:val="00E76136"/>
    <w:rsid w:val="00E769B3"/>
    <w:rsid w:val="00E769CB"/>
    <w:rsid w:val="00E76DDC"/>
    <w:rsid w:val="00E77667"/>
    <w:rsid w:val="00E77D16"/>
    <w:rsid w:val="00E80346"/>
    <w:rsid w:val="00E80933"/>
    <w:rsid w:val="00E80DA1"/>
    <w:rsid w:val="00E80DC5"/>
    <w:rsid w:val="00E80F03"/>
    <w:rsid w:val="00E813B6"/>
    <w:rsid w:val="00E816E7"/>
    <w:rsid w:val="00E81BDA"/>
    <w:rsid w:val="00E81E89"/>
    <w:rsid w:val="00E82039"/>
    <w:rsid w:val="00E82109"/>
    <w:rsid w:val="00E82268"/>
    <w:rsid w:val="00E823B4"/>
    <w:rsid w:val="00E829B7"/>
    <w:rsid w:val="00E82BD2"/>
    <w:rsid w:val="00E83078"/>
    <w:rsid w:val="00E8310C"/>
    <w:rsid w:val="00E83127"/>
    <w:rsid w:val="00E839A3"/>
    <w:rsid w:val="00E839E0"/>
    <w:rsid w:val="00E83AF1"/>
    <w:rsid w:val="00E83C2F"/>
    <w:rsid w:val="00E840AB"/>
    <w:rsid w:val="00E84668"/>
    <w:rsid w:val="00E8508C"/>
    <w:rsid w:val="00E850BA"/>
    <w:rsid w:val="00E8523A"/>
    <w:rsid w:val="00E8541D"/>
    <w:rsid w:val="00E85866"/>
    <w:rsid w:val="00E859C4"/>
    <w:rsid w:val="00E85CDF"/>
    <w:rsid w:val="00E85CEE"/>
    <w:rsid w:val="00E8629A"/>
    <w:rsid w:val="00E86471"/>
    <w:rsid w:val="00E866CD"/>
    <w:rsid w:val="00E8672F"/>
    <w:rsid w:val="00E8695D"/>
    <w:rsid w:val="00E86C73"/>
    <w:rsid w:val="00E8789F"/>
    <w:rsid w:val="00E87A45"/>
    <w:rsid w:val="00E87A6B"/>
    <w:rsid w:val="00E87E9D"/>
    <w:rsid w:val="00E90062"/>
    <w:rsid w:val="00E903F0"/>
    <w:rsid w:val="00E90B29"/>
    <w:rsid w:val="00E9233C"/>
    <w:rsid w:val="00E92DFC"/>
    <w:rsid w:val="00E92EFA"/>
    <w:rsid w:val="00E9339B"/>
    <w:rsid w:val="00E93486"/>
    <w:rsid w:val="00E938FD"/>
    <w:rsid w:val="00E93B1F"/>
    <w:rsid w:val="00E93E5C"/>
    <w:rsid w:val="00E941E9"/>
    <w:rsid w:val="00E94B48"/>
    <w:rsid w:val="00E94E21"/>
    <w:rsid w:val="00E9507B"/>
    <w:rsid w:val="00E9520B"/>
    <w:rsid w:val="00E9533E"/>
    <w:rsid w:val="00E95441"/>
    <w:rsid w:val="00E9575F"/>
    <w:rsid w:val="00E95996"/>
    <w:rsid w:val="00E959C2"/>
    <w:rsid w:val="00E95E6E"/>
    <w:rsid w:val="00E95FA1"/>
    <w:rsid w:val="00E9634B"/>
    <w:rsid w:val="00E96496"/>
    <w:rsid w:val="00E964DE"/>
    <w:rsid w:val="00E9722A"/>
    <w:rsid w:val="00E97382"/>
    <w:rsid w:val="00E97D60"/>
    <w:rsid w:val="00EA0122"/>
    <w:rsid w:val="00EA01D7"/>
    <w:rsid w:val="00EA080A"/>
    <w:rsid w:val="00EA08DA"/>
    <w:rsid w:val="00EA092F"/>
    <w:rsid w:val="00EA0CA6"/>
    <w:rsid w:val="00EA13DA"/>
    <w:rsid w:val="00EA19D0"/>
    <w:rsid w:val="00EA1B88"/>
    <w:rsid w:val="00EA21D2"/>
    <w:rsid w:val="00EA2396"/>
    <w:rsid w:val="00EA2408"/>
    <w:rsid w:val="00EA2774"/>
    <w:rsid w:val="00EA2B62"/>
    <w:rsid w:val="00EA2C83"/>
    <w:rsid w:val="00EA2CD5"/>
    <w:rsid w:val="00EA2D08"/>
    <w:rsid w:val="00EA2D19"/>
    <w:rsid w:val="00EA2FB1"/>
    <w:rsid w:val="00EA358B"/>
    <w:rsid w:val="00EA36E6"/>
    <w:rsid w:val="00EA3C44"/>
    <w:rsid w:val="00EA3E66"/>
    <w:rsid w:val="00EA3F7B"/>
    <w:rsid w:val="00EA40B4"/>
    <w:rsid w:val="00EA4130"/>
    <w:rsid w:val="00EA42A8"/>
    <w:rsid w:val="00EA498B"/>
    <w:rsid w:val="00EA4B89"/>
    <w:rsid w:val="00EA51A3"/>
    <w:rsid w:val="00EA5945"/>
    <w:rsid w:val="00EA5E07"/>
    <w:rsid w:val="00EA632D"/>
    <w:rsid w:val="00EA6639"/>
    <w:rsid w:val="00EA6868"/>
    <w:rsid w:val="00EA7003"/>
    <w:rsid w:val="00EA7116"/>
    <w:rsid w:val="00EA71BC"/>
    <w:rsid w:val="00EA7208"/>
    <w:rsid w:val="00EA77FF"/>
    <w:rsid w:val="00EA79EA"/>
    <w:rsid w:val="00EA7C65"/>
    <w:rsid w:val="00EA7C80"/>
    <w:rsid w:val="00EA7D5D"/>
    <w:rsid w:val="00EA7D89"/>
    <w:rsid w:val="00EB003D"/>
    <w:rsid w:val="00EB024C"/>
    <w:rsid w:val="00EB09DF"/>
    <w:rsid w:val="00EB0E1E"/>
    <w:rsid w:val="00EB0EEB"/>
    <w:rsid w:val="00EB1080"/>
    <w:rsid w:val="00EB12FC"/>
    <w:rsid w:val="00EB142A"/>
    <w:rsid w:val="00EB1C66"/>
    <w:rsid w:val="00EB213D"/>
    <w:rsid w:val="00EB22E9"/>
    <w:rsid w:val="00EB24DF"/>
    <w:rsid w:val="00EB26E1"/>
    <w:rsid w:val="00EB2853"/>
    <w:rsid w:val="00EB285D"/>
    <w:rsid w:val="00EB2901"/>
    <w:rsid w:val="00EB2B3B"/>
    <w:rsid w:val="00EB33AF"/>
    <w:rsid w:val="00EB36BC"/>
    <w:rsid w:val="00EB379E"/>
    <w:rsid w:val="00EB3FDE"/>
    <w:rsid w:val="00EB4192"/>
    <w:rsid w:val="00EB46EE"/>
    <w:rsid w:val="00EB46FE"/>
    <w:rsid w:val="00EB488C"/>
    <w:rsid w:val="00EB4A93"/>
    <w:rsid w:val="00EB4CDE"/>
    <w:rsid w:val="00EB50A5"/>
    <w:rsid w:val="00EB5208"/>
    <w:rsid w:val="00EB583F"/>
    <w:rsid w:val="00EB59B3"/>
    <w:rsid w:val="00EB5CB4"/>
    <w:rsid w:val="00EB5DD8"/>
    <w:rsid w:val="00EB5E8C"/>
    <w:rsid w:val="00EB5FD3"/>
    <w:rsid w:val="00EB6253"/>
    <w:rsid w:val="00EB681F"/>
    <w:rsid w:val="00EB6E2E"/>
    <w:rsid w:val="00EB7703"/>
    <w:rsid w:val="00EB771E"/>
    <w:rsid w:val="00EB7987"/>
    <w:rsid w:val="00EC048B"/>
    <w:rsid w:val="00EC0688"/>
    <w:rsid w:val="00EC09ED"/>
    <w:rsid w:val="00EC0E2F"/>
    <w:rsid w:val="00EC14F2"/>
    <w:rsid w:val="00EC1555"/>
    <w:rsid w:val="00EC16DF"/>
    <w:rsid w:val="00EC1786"/>
    <w:rsid w:val="00EC18B9"/>
    <w:rsid w:val="00EC18F9"/>
    <w:rsid w:val="00EC1B1A"/>
    <w:rsid w:val="00EC1E2C"/>
    <w:rsid w:val="00EC2070"/>
    <w:rsid w:val="00EC2288"/>
    <w:rsid w:val="00EC25A7"/>
    <w:rsid w:val="00EC2C06"/>
    <w:rsid w:val="00EC2FA8"/>
    <w:rsid w:val="00EC3760"/>
    <w:rsid w:val="00EC435B"/>
    <w:rsid w:val="00EC464C"/>
    <w:rsid w:val="00EC4BBA"/>
    <w:rsid w:val="00EC4E8B"/>
    <w:rsid w:val="00EC50B3"/>
    <w:rsid w:val="00EC5337"/>
    <w:rsid w:val="00EC5401"/>
    <w:rsid w:val="00EC5DF0"/>
    <w:rsid w:val="00EC5E57"/>
    <w:rsid w:val="00EC5EDE"/>
    <w:rsid w:val="00EC5F8F"/>
    <w:rsid w:val="00EC643F"/>
    <w:rsid w:val="00EC69E1"/>
    <w:rsid w:val="00EC6F46"/>
    <w:rsid w:val="00EC70ED"/>
    <w:rsid w:val="00EC7B2F"/>
    <w:rsid w:val="00EC7B6D"/>
    <w:rsid w:val="00EC7D63"/>
    <w:rsid w:val="00ED0002"/>
    <w:rsid w:val="00ED02AA"/>
    <w:rsid w:val="00ED05E7"/>
    <w:rsid w:val="00ED0731"/>
    <w:rsid w:val="00ED08E7"/>
    <w:rsid w:val="00ED0C03"/>
    <w:rsid w:val="00ED0D72"/>
    <w:rsid w:val="00ED1022"/>
    <w:rsid w:val="00ED103F"/>
    <w:rsid w:val="00ED1118"/>
    <w:rsid w:val="00ED134E"/>
    <w:rsid w:val="00ED158A"/>
    <w:rsid w:val="00ED1671"/>
    <w:rsid w:val="00ED1853"/>
    <w:rsid w:val="00ED1C15"/>
    <w:rsid w:val="00ED243F"/>
    <w:rsid w:val="00ED290D"/>
    <w:rsid w:val="00ED2A33"/>
    <w:rsid w:val="00ED2FC5"/>
    <w:rsid w:val="00ED2FEE"/>
    <w:rsid w:val="00ED3094"/>
    <w:rsid w:val="00ED30D5"/>
    <w:rsid w:val="00ED32D6"/>
    <w:rsid w:val="00ED34B6"/>
    <w:rsid w:val="00ED3647"/>
    <w:rsid w:val="00ED3775"/>
    <w:rsid w:val="00ED3AE1"/>
    <w:rsid w:val="00ED3B0A"/>
    <w:rsid w:val="00ED3BDD"/>
    <w:rsid w:val="00ED3E70"/>
    <w:rsid w:val="00ED43B6"/>
    <w:rsid w:val="00ED43CE"/>
    <w:rsid w:val="00ED456D"/>
    <w:rsid w:val="00ED54B6"/>
    <w:rsid w:val="00ED585B"/>
    <w:rsid w:val="00ED5EE2"/>
    <w:rsid w:val="00ED624E"/>
    <w:rsid w:val="00ED62DE"/>
    <w:rsid w:val="00ED63E7"/>
    <w:rsid w:val="00ED6607"/>
    <w:rsid w:val="00ED66CA"/>
    <w:rsid w:val="00ED6ED3"/>
    <w:rsid w:val="00ED71B8"/>
    <w:rsid w:val="00ED722C"/>
    <w:rsid w:val="00ED764E"/>
    <w:rsid w:val="00ED7CAC"/>
    <w:rsid w:val="00ED7D51"/>
    <w:rsid w:val="00EE02CC"/>
    <w:rsid w:val="00EE033F"/>
    <w:rsid w:val="00EE0856"/>
    <w:rsid w:val="00EE0945"/>
    <w:rsid w:val="00EE0A34"/>
    <w:rsid w:val="00EE0FE4"/>
    <w:rsid w:val="00EE1422"/>
    <w:rsid w:val="00EE14C8"/>
    <w:rsid w:val="00EE14EA"/>
    <w:rsid w:val="00EE15A3"/>
    <w:rsid w:val="00EE16A4"/>
    <w:rsid w:val="00EE1853"/>
    <w:rsid w:val="00EE19F4"/>
    <w:rsid w:val="00EE1D70"/>
    <w:rsid w:val="00EE1EFA"/>
    <w:rsid w:val="00EE2256"/>
    <w:rsid w:val="00EE22B7"/>
    <w:rsid w:val="00EE246C"/>
    <w:rsid w:val="00EE246E"/>
    <w:rsid w:val="00EE24CB"/>
    <w:rsid w:val="00EE2561"/>
    <w:rsid w:val="00EE26F5"/>
    <w:rsid w:val="00EE2EFC"/>
    <w:rsid w:val="00EE3024"/>
    <w:rsid w:val="00EE303B"/>
    <w:rsid w:val="00EE30FA"/>
    <w:rsid w:val="00EE3367"/>
    <w:rsid w:val="00EE35DB"/>
    <w:rsid w:val="00EE3DEB"/>
    <w:rsid w:val="00EE4124"/>
    <w:rsid w:val="00EE454D"/>
    <w:rsid w:val="00EE4577"/>
    <w:rsid w:val="00EE497C"/>
    <w:rsid w:val="00EE499E"/>
    <w:rsid w:val="00EE4E2B"/>
    <w:rsid w:val="00EE5146"/>
    <w:rsid w:val="00EE51CB"/>
    <w:rsid w:val="00EE52E5"/>
    <w:rsid w:val="00EE54F4"/>
    <w:rsid w:val="00EE5565"/>
    <w:rsid w:val="00EE5706"/>
    <w:rsid w:val="00EE5740"/>
    <w:rsid w:val="00EE5BB9"/>
    <w:rsid w:val="00EE5E6C"/>
    <w:rsid w:val="00EE5EF1"/>
    <w:rsid w:val="00EE61C4"/>
    <w:rsid w:val="00EE63E2"/>
    <w:rsid w:val="00EE64BC"/>
    <w:rsid w:val="00EE65A0"/>
    <w:rsid w:val="00EE6B60"/>
    <w:rsid w:val="00EE70C6"/>
    <w:rsid w:val="00EE731E"/>
    <w:rsid w:val="00EE7921"/>
    <w:rsid w:val="00EF01F5"/>
    <w:rsid w:val="00EF026B"/>
    <w:rsid w:val="00EF07A8"/>
    <w:rsid w:val="00EF0A21"/>
    <w:rsid w:val="00EF0B67"/>
    <w:rsid w:val="00EF0BC3"/>
    <w:rsid w:val="00EF0BCD"/>
    <w:rsid w:val="00EF0F0E"/>
    <w:rsid w:val="00EF1220"/>
    <w:rsid w:val="00EF13DF"/>
    <w:rsid w:val="00EF1687"/>
    <w:rsid w:val="00EF2065"/>
    <w:rsid w:val="00EF2D63"/>
    <w:rsid w:val="00EF41E9"/>
    <w:rsid w:val="00EF4380"/>
    <w:rsid w:val="00EF4393"/>
    <w:rsid w:val="00EF4437"/>
    <w:rsid w:val="00EF44B8"/>
    <w:rsid w:val="00EF459B"/>
    <w:rsid w:val="00EF47E9"/>
    <w:rsid w:val="00EF488F"/>
    <w:rsid w:val="00EF5C01"/>
    <w:rsid w:val="00EF6030"/>
    <w:rsid w:val="00EF61E2"/>
    <w:rsid w:val="00EF68FF"/>
    <w:rsid w:val="00EF6C03"/>
    <w:rsid w:val="00EF6DD3"/>
    <w:rsid w:val="00EF70D4"/>
    <w:rsid w:val="00EF73B2"/>
    <w:rsid w:val="00EF74D8"/>
    <w:rsid w:val="00EF797A"/>
    <w:rsid w:val="00EF7CB7"/>
    <w:rsid w:val="00EF7E24"/>
    <w:rsid w:val="00F00017"/>
    <w:rsid w:val="00F00222"/>
    <w:rsid w:val="00F002CA"/>
    <w:rsid w:val="00F0089D"/>
    <w:rsid w:val="00F008F9"/>
    <w:rsid w:val="00F00BFC"/>
    <w:rsid w:val="00F012B8"/>
    <w:rsid w:val="00F01DDE"/>
    <w:rsid w:val="00F01DFF"/>
    <w:rsid w:val="00F0200A"/>
    <w:rsid w:val="00F02348"/>
    <w:rsid w:val="00F0241D"/>
    <w:rsid w:val="00F024F9"/>
    <w:rsid w:val="00F02932"/>
    <w:rsid w:val="00F02C11"/>
    <w:rsid w:val="00F03112"/>
    <w:rsid w:val="00F03207"/>
    <w:rsid w:val="00F03A36"/>
    <w:rsid w:val="00F03EA4"/>
    <w:rsid w:val="00F04135"/>
    <w:rsid w:val="00F041E8"/>
    <w:rsid w:val="00F04442"/>
    <w:rsid w:val="00F04752"/>
    <w:rsid w:val="00F0496E"/>
    <w:rsid w:val="00F04E1D"/>
    <w:rsid w:val="00F04E7F"/>
    <w:rsid w:val="00F051EB"/>
    <w:rsid w:val="00F052F7"/>
    <w:rsid w:val="00F06786"/>
    <w:rsid w:val="00F06A53"/>
    <w:rsid w:val="00F06AAB"/>
    <w:rsid w:val="00F06C51"/>
    <w:rsid w:val="00F06C7B"/>
    <w:rsid w:val="00F06DFE"/>
    <w:rsid w:val="00F072F4"/>
    <w:rsid w:val="00F07703"/>
    <w:rsid w:val="00F079D2"/>
    <w:rsid w:val="00F07EE9"/>
    <w:rsid w:val="00F1005B"/>
    <w:rsid w:val="00F105E3"/>
    <w:rsid w:val="00F1082F"/>
    <w:rsid w:val="00F10B40"/>
    <w:rsid w:val="00F10C91"/>
    <w:rsid w:val="00F10F7B"/>
    <w:rsid w:val="00F10FC4"/>
    <w:rsid w:val="00F116C8"/>
    <w:rsid w:val="00F11A2A"/>
    <w:rsid w:val="00F11A73"/>
    <w:rsid w:val="00F11B2C"/>
    <w:rsid w:val="00F11B58"/>
    <w:rsid w:val="00F11CB7"/>
    <w:rsid w:val="00F11DA5"/>
    <w:rsid w:val="00F11F9E"/>
    <w:rsid w:val="00F1240E"/>
    <w:rsid w:val="00F126FB"/>
    <w:rsid w:val="00F12EC4"/>
    <w:rsid w:val="00F1341E"/>
    <w:rsid w:val="00F137BD"/>
    <w:rsid w:val="00F13884"/>
    <w:rsid w:val="00F138C8"/>
    <w:rsid w:val="00F13AB4"/>
    <w:rsid w:val="00F13F5F"/>
    <w:rsid w:val="00F1432F"/>
    <w:rsid w:val="00F146A0"/>
    <w:rsid w:val="00F14D21"/>
    <w:rsid w:val="00F14E14"/>
    <w:rsid w:val="00F14FB3"/>
    <w:rsid w:val="00F150B6"/>
    <w:rsid w:val="00F150EB"/>
    <w:rsid w:val="00F151D8"/>
    <w:rsid w:val="00F15406"/>
    <w:rsid w:val="00F157BD"/>
    <w:rsid w:val="00F15C71"/>
    <w:rsid w:val="00F1611C"/>
    <w:rsid w:val="00F16254"/>
    <w:rsid w:val="00F162E0"/>
    <w:rsid w:val="00F16474"/>
    <w:rsid w:val="00F1669A"/>
    <w:rsid w:val="00F168CA"/>
    <w:rsid w:val="00F16A59"/>
    <w:rsid w:val="00F16FE0"/>
    <w:rsid w:val="00F17008"/>
    <w:rsid w:val="00F175A0"/>
    <w:rsid w:val="00F1787A"/>
    <w:rsid w:val="00F17942"/>
    <w:rsid w:val="00F17DA6"/>
    <w:rsid w:val="00F20194"/>
    <w:rsid w:val="00F20435"/>
    <w:rsid w:val="00F2048D"/>
    <w:rsid w:val="00F20595"/>
    <w:rsid w:val="00F2106F"/>
    <w:rsid w:val="00F21399"/>
    <w:rsid w:val="00F21A1A"/>
    <w:rsid w:val="00F21B86"/>
    <w:rsid w:val="00F21FFB"/>
    <w:rsid w:val="00F22288"/>
    <w:rsid w:val="00F22699"/>
    <w:rsid w:val="00F22947"/>
    <w:rsid w:val="00F2324B"/>
    <w:rsid w:val="00F234AA"/>
    <w:rsid w:val="00F23A1A"/>
    <w:rsid w:val="00F240F9"/>
    <w:rsid w:val="00F244CA"/>
    <w:rsid w:val="00F24591"/>
    <w:rsid w:val="00F25231"/>
    <w:rsid w:val="00F253FB"/>
    <w:rsid w:val="00F2556B"/>
    <w:rsid w:val="00F257B3"/>
    <w:rsid w:val="00F2598E"/>
    <w:rsid w:val="00F25A69"/>
    <w:rsid w:val="00F25B0C"/>
    <w:rsid w:val="00F25B82"/>
    <w:rsid w:val="00F25ECB"/>
    <w:rsid w:val="00F261F9"/>
    <w:rsid w:val="00F2628E"/>
    <w:rsid w:val="00F2636F"/>
    <w:rsid w:val="00F26708"/>
    <w:rsid w:val="00F2698D"/>
    <w:rsid w:val="00F26CE3"/>
    <w:rsid w:val="00F2762C"/>
    <w:rsid w:val="00F27713"/>
    <w:rsid w:val="00F27724"/>
    <w:rsid w:val="00F27ADF"/>
    <w:rsid w:val="00F27C58"/>
    <w:rsid w:val="00F27EC6"/>
    <w:rsid w:val="00F3013A"/>
    <w:rsid w:val="00F30276"/>
    <w:rsid w:val="00F302C4"/>
    <w:rsid w:val="00F30D84"/>
    <w:rsid w:val="00F314C3"/>
    <w:rsid w:val="00F31BA3"/>
    <w:rsid w:val="00F31FA4"/>
    <w:rsid w:val="00F322DC"/>
    <w:rsid w:val="00F3280D"/>
    <w:rsid w:val="00F33574"/>
    <w:rsid w:val="00F3374B"/>
    <w:rsid w:val="00F338EA"/>
    <w:rsid w:val="00F33C0A"/>
    <w:rsid w:val="00F34354"/>
    <w:rsid w:val="00F346CA"/>
    <w:rsid w:val="00F34921"/>
    <w:rsid w:val="00F34F5B"/>
    <w:rsid w:val="00F3508F"/>
    <w:rsid w:val="00F352EC"/>
    <w:rsid w:val="00F356DA"/>
    <w:rsid w:val="00F3588D"/>
    <w:rsid w:val="00F35AAB"/>
    <w:rsid w:val="00F35BCF"/>
    <w:rsid w:val="00F35EB0"/>
    <w:rsid w:val="00F36071"/>
    <w:rsid w:val="00F36083"/>
    <w:rsid w:val="00F363E8"/>
    <w:rsid w:val="00F36568"/>
    <w:rsid w:val="00F36586"/>
    <w:rsid w:val="00F36746"/>
    <w:rsid w:val="00F3675D"/>
    <w:rsid w:val="00F368BA"/>
    <w:rsid w:val="00F36A86"/>
    <w:rsid w:val="00F37583"/>
    <w:rsid w:val="00F379E5"/>
    <w:rsid w:val="00F37DE9"/>
    <w:rsid w:val="00F404BD"/>
    <w:rsid w:val="00F40777"/>
    <w:rsid w:val="00F40A91"/>
    <w:rsid w:val="00F40DBA"/>
    <w:rsid w:val="00F41007"/>
    <w:rsid w:val="00F41291"/>
    <w:rsid w:val="00F412E4"/>
    <w:rsid w:val="00F416CA"/>
    <w:rsid w:val="00F4187A"/>
    <w:rsid w:val="00F41AA2"/>
    <w:rsid w:val="00F41F18"/>
    <w:rsid w:val="00F4236B"/>
    <w:rsid w:val="00F425DD"/>
    <w:rsid w:val="00F4266C"/>
    <w:rsid w:val="00F42745"/>
    <w:rsid w:val="00F43576"/>
    <w:rsid w:val="00F435FE"/>
    <w:rsid w:val="00F43815"/>
    <w:rsid w:val="00F43A1B"/>
    <w:rsid w:val="00F43B5F"/>
    <w:rsid w:val="00F43BD5"/>
    <w:rsid w:val="00F4400B"/>
    <w:rsid w:val="00F441AA"/>
    <w:rsid w:val="00F4428B"/>
    <w:rsid w:val="00F44304"/>
    <w:rsid w:val="00F44415"/>
    <w:rsid w:val="00F44A4C"/>
    <w:rsid w:val="00F44A75"/>
    <w:rsid w:val="00F457F7"/>
    <w:rsid w:val="00F459BB"/>
    <w:rsid w:val="00F45A7F"/>
    <w:rsid w:val="00F461EA"/>
    <w:rsid w:val="00F46AAD"/>
    <w:rsid w:val="00F46BE8"/>
    <w:rsid w:val="00F46CF6"/>
    <w:rsid w:val="00F46F73"/>
    <w:rsid w:val="00F4710B"/>
    <w:rsid w:val="00F47181"/>
    <w:rsid w:val="00F476F7"/>
    <w:rsid w:val="00F478C8"/>
    <w:rsid w:val="00F4796E"/>
    <w:rsid w:val="00F47CFF"/>
    <w:rsid w:val="00F47DE2"/>
    <w:rsid w:val="00F47E30"/>
    <w:rsid w:val="00F47E43"/>
    <w:rsid w:val="00F47FA3"/>
    <w:rsid w:val="00F501F4"/>
    <w:rsid w:val="00F5021D"/>
    <w:rsid w:val="00F50417"/>
    <w:rsid w:val="00F50798"/>
    <w:rsid w:val="00F5086D"/>
    <w:rsid w:val="00F50F8C"/>
    <w:rsid w:val="00F51424"/>
    <w:rsid w:val="00F51EF5"/>
    <w:rsid w:val="00F524A7"/>
    <w:rsid w:val="00F52E2D"/>
    <w:rsid w:val="00F52EA3"/>
    <w:rsid w:val="00F52ED6"/>
    <w:rsid w:val="00F530B4"/>
    <w:rsid w:val="00F5338C"/>
    <w:rsid w:val="00F53672"/>
    <w:rsid w:val="00F53915"/>
    <w:rsid w:val="00F539F6"/>
    <w:rsid w:val="00F53B0B"/>
    <w:rsid w:val="00F53D00"/>
    <w:rsid w:val="00F53FDC"/>
    <w:rsid w:val="00F53FFF"/>
    <w:rsid w:val="00F5410C"/>
    <w:rsid w:val="00F5469B"/>
    <w:rsid w:val="00F54726"/>
    <w:rsid w:val="00F54A4A"/>
    <w:rsid w:val="00F54B6F"/>
    <w:rsid w:val="00F54D4B"/>
    <w:rsid w:val="00F54E18"/>
    <w:rsid w:val="00F54F38"/>
    <w:rsid w:val="00F54FEB"/>
    <w:rsid w:val="00F55008"/>
    <w:rsid w:val="00F554A5"/>
    <w:rsid w:val="00F55510"/>
    <w:rsid w:val="00F55554"/>
    <w:rsid w:val="00F56169"/>
    <w:rsid w:val="00F568DD"/>
    <w:rsid w:val="00F56CE2"/>
    <w:rsid w:val="00F56E63"/>
    <w:rsid w:val="00F572CD"/>
    <w:rsid w:val="00F5736E"/>
    <w:rsid w:val="00F57408"/>
    <w:rsid w:val="00F57470"/>
    <w:rsid w:val="00F57687"/>
    <w:rsid w:val="00F57892"/>
    <w:rsid w:val="00F57DA0"/>
    <w:rsid w:val="00F57FD9"/>
    <w:rsid w:val="00F57FF0"/>
    <w:rsid w:val="00F6020D"/>
    <w:rsid w:val="00F603E5"/>
    <w:rsid w:val="00F605B0"/>
    <w:rsid w:val="00F608A7"/>
    <w:rsid w:val="00F614FA"/>
    <w:rsid w:val="00F61701"/>
    <w:rsid w:val="00F61A0C"/>
    <w:rsid w:val="00F61B61"/>
    <w:rsid w:val="00F61C39"/>
    <w:rsid w:val="00F61D5F"/>
    <w:rsid w:val="00F61DD8"/>
    <w:rsid w:val="00F620E4"/>
    <w:rsid w:val="00F62B9F"/>
    <w:rsid w:val="00F62D11"/>
    <w:rsid w:val="00F62F1C"/>
    <w:rsid w:val="00F630CD"/>
    <w:rsid w:val="00F632B6"/>
    <w:rsid w:val="00F634EC"/>
    <w:rsid w:val="00F636C6"/>
    <w:rsid w:val="00F638E8"/>
    <w:rsid w:val="00F63BC0"/>
    <w:rsid w:val="00F63CA1"/>
    <w:rsid w:val="00F63F49"/>
    <w:rsid w:val="00F6402D"/>
    <w:rsid w:val="00F641B2"/>
    <w:rsid w:val="00F642CB"/>
    <w:rsid w:val="00F643CB"/>
    <w:rsid w:val="00F64874"/>
    <w:rsid w:val="00F64A10"/>
    <w:rsid w:val="00F64AE9"/>
    <w:rsid w:val="00F65558"/>
    <w:rsid w:val="00F65581"/>
    <w:rsid w:val="00F657CF"/>
    <w:rsid w:val="00F65DE3"/>
    <w:rsid w:val="00F65F82"/>
    <w:rsid w:val="00F65F97"/>
    <w:rsid w:val="00F660C6"/>
    <w:rsid w:val="00F660E5"/>
    <w:rsid w:val="00F66217"/>
    <w:rsid w:val="00F6654E"/>
    <w:rsid w:val="00F66611"/>
    <w:rsid w:val="00F666EF"/>
    <w:rsid w:val="00F66BF7"/>
    <w:rsid w:val="00F67498"/>
    <w:rsid w:val="00F67928"/>
    <w:rsid w:val="00F67BCC"/>
    <w:rsid w:val="00F67EEE"/>
    <w:rsid w:val="00F704F6"/>
    <w:rsid w:val="00F70CEA"/>
    <w:rsid w:val="00F710E1"/>
    <w:rsid w:val="00F7112E"/>
    <w:rsid w:val="00F7155B"/>
    <w:rsid w:val="00F71615"/>
    <w:rsid w:val="00F71F8C"/>
    <w:rsid w:val="00F721DA"/>
    <w:rsid w:val="00F7283A"/>
    <w:rsid w:val="00F7336E"/>
    <w:rsid w:val="00F73D7E"/>
    <w:rsid w:val="00F73D85"/>
    <w:rsid w:val="00F744DF"/>
    <w:rsid w:val="00F74533"/>
    <w:rsid w:val="00F7455D"/>
    <w:rsid w:val="00F74669"/>
    <w:rsid w:val="00F74695"/>
    <w:rsid w:val="00F74A3E"/>
    <w:rsid w:val="00F74E5A"/>
    <w:rsid w:val="00F7543B"/>
    <w:rsid w:val="00F7552A"/>
    <w:rsid w:val="00F755F3"/>
    <w:rsid w:val="00F75758"/>
    <w:rsid w:val="00F75823"/>
    <w:rsid w:val="00F758C6"/>
    <w:rsid w:val="00F76756"/>
    <w:rsid w:val="00F767A5"/>
    <w:rsid w:val="00F768C2"/>
    <w:rsid w:val="00F768C6"/>
    <w:rsid w:val="00F76964"/>
    <w:rsid w:val="00F77182"/>
    <w:rsid w:val="00F77283"/>
    <w:rsid w:val="00F7738F"/>
    <w:rsid w:val="00F77869"/>
    <w:rsid w:val="00F77BE8"/>
    <w:rsid w:val="00F802E9"/>
    <w:rsid w:val="00F809A1"/>
    <w:rsid w:val="00F80B26"/>
    <w:rsid w:val="00F80DD8"/>
    <w:rsid w:val="00F80E09"/>
    <w:rsid w:val="00F80FDF"/>
    <w:rsid w:val="00F818A3"/>
    <w:rsid w:val="00F81B78"/>
    <w:rsid w:val="00F81E7F"/>
    <w:rsid w:val="00F820EA"/>
    <w:rsid w:val="00F8221D"/>
    <w:rsid w:val="00F822BF"/>
    <w:rsid w:val="00F827DC"/>
    <w:rsid w:val="00F82961"/>
    <w:rsid w:val="00F82EDF"/>
    <w:rsid w:val="00F830E2"/>
    <w:rsid w:val="00F83612"/>
    <w:rsid w:val="00F83A30"/>
    <w:rsid w:val="00F840E5"/>
    <w:rsid w:val="00F8457F"/>
    <w:rsid w:val="00F84620"/>
    <w:rsid w:val="00F84631"/>
    <w:rsid w:val="00F84A1C"/>
    <w:rsid w:val="00F84E70"/>
    <w:rsid w:val="00F864BD"/>
    <w:rsid w:val="00F865F5"/>
    <w:rsid w:val="00F86635"/>
    <w:rsid w:val="00F866AB"/>
    <w:rsid w:val="00F868C3"/>
    <w:rsid w:val="00F8691F"/>
    <w:rsid w:val="00F86A60"/>
    <w:rsid w:val="00F86AD4"/>
    <w:rsid w:val="00F86CBE"/>
    <w:rsid w:val="00F8749A"/>
    <w:rsid w:val="00F90484"/>
    <w:rsid w:val="00F90547"/>
    <w:rsid w:val="00F90572"/>
    <w:rsid w:val="00F906FB"/>
    <w:rsid w:val="00F908C5"/>
    <w:rsid w:val="00F90911"/>
    <w:rsid w:val="00F90F1A"/>
    <w:rsid w:val="00F912BE"/>
    <w:rsid w:val="00F91749"/>
    <w:rsid w:val="00F919E4"/>
    <w:rsid w:val="00F920C2"/>
    <w:rsid w:val="00F9242B"/>
    <w:rsid w:val="00F927B6"/>
    <w:rsid w:val="00F9297F"/>
    <w:rsid w:val="00F92BEE"/>
    <w:rsid w:val="00F92D35"/>
    <w:rsid w:val="00F92D79"/>
    <w:rsid w:val="00F92E8B"/>
    <w:rsid w:val="00F93028"/>
    <w:rsid w:val="00F930D9"/>
    <w:rsid w:val="00F93577"/>
    <w:rsid w:val="00F9386A"/>
    <w:rsid w:val="00F93AE3"/>
    <w:rsid w:val="00F93B20"/>
    <w:rsid w:val="00F941BA"/>
    <w:rsid w:val="00F9488E"/>
    <w:rsid w:val="00F94924"/>
    <w:rsid w:val="00F94A1C"/>
    <w:rsid w:val="00F94DDF"/>
    <w:rsid w:val="00F9504E"/>
    <w:rsid w:val="00F953EC"/>
    <w:rsid w:val="00F95C18"/>
    <w:rsid w:val="00F96321"/>
    <w:rsid w:val="00F9632C"/>
    <w:rsid w:val="00F96508"/>
    <w:rsid w:val="00F96749"/>
    <w:rsid w:val="00F967AC"/>
    <w:rsid w:val="00F96B9D"/>
    <w:rsid w:val="00F96CDE"/>
    <w:rsid w:val="00F97193"/>
    <w:rsid w:val="00F9758D"/>
    <w:rsid w:val="00F975F4"/>
    <w:rsid w:val="00F97628"/>
    <w:rsid w:val="00F977AA"/>
    <w:rsid w:val="00F97829"/>
    <w:rsid w:val="00F97A8F"/>
    <w:rsid w:val="00F97D4A"/>
    <w:rsid w:val="00F97E75"/>
    <w:rsid w:val="00F97EB4"/>
    <w:rsid w:val="00F97EEE"/>
    <w:rsid w:val="00F97F72"/>
    <w:rsid w:val="00FA0239"/>
    <w:rsid w:val="00FA0262"/>
    <w:rsid w:val="00FA0484"/>
    <w:rsid w:val="00FA0525"/>
    <w:rsid w:val="00FA0A38"/>
    <w:rsid w:val="00FA0C5E"/>
    <w:rsid w:val="00FA0DC1"/>
    <w:rsid w:val="00FA0DFE"/>
    <w:rsid w:val="00FA11D9"/>
    <w:rsid w:val="00FA17CA"/>
    <w:rsid w:val="00FA1863"/>
    <w:rsid w:val="00FA1896"/>
    <w:rsid w:val="00FA1C4C"/>
    <w:rsid w:val="00FA1F51"/>
    <w:rsid w:val="00FA1F56"/>
    <w:rsid w:val="00FA20D5"/>
    <w:rsid w:val="00FA21A1"/>
    <w:rsid w:val="00FA232A"/>
    <w:rsid w:val="00FA2514"/>
    <w:rsid w:val="00FA2723"/>
    <w:rsid w:val="00FA27B4"/>
    <w:rsid w:val="00FA2A98"/>
    <w:rsid w:val="00FA2BAD"/>
    <w:rsid w:val="00FA3D18"/>
    <w:rsid w:val="00FA3D38"/>
    <w:rsid w:val="00FA3D6B"/>
    <w:rsid w:val="00FA408D"/>
    <w:rsid w:val="00FA43AB"/>
    <w:rsid w:val="00FA4C09"/>
    <w:rsid w:val="00FA4EEC"/>
    <w:rsid w:val="00FA544B"/>
    <w:rsid w:val="00FA55BA"/>
    <w:rsid w:val="00FA5B37"/>
    <w:rsid w:val="00FA6541"/>
    <w:rsid w:val="00FA6B04"/>
    <w:rsid w:val="00FA6D60"/>
    <w:rsid w:val="00FA754F"/>
    <w:rsid w:val="00FA77BC"/>
    <w:rsid w:val="00FA78C8"/>
    <w:rsid w:val="00FA7AA1"/>
    <w:rsid w:val="00FA7FA1"/>
    <w:rsid w:val="00FB0942"/>
    <w:rsid w:val="00FB0B88"/>
    <w:rsid w:val="00FB0F02"/>
    <w:rsid w:val="00FB1237"/>
    <w:rsid w:val="00FB1D81"/>
    <w:rsid w:val="00FB208C"/>
    <w:rsid w:val="00FB21AE"/>
    <w:rsid w:val="00FB21B2"/>
    <w:rsid w:val="00FB22A2"/>
    <w:rsid w:val="00FB22EA"/>
    <w:rsid w:val="00FB2405"/>
    <w:rsid w:val="00FB2458"/>
    <w:rsid w:val="00FB248B"/>
    <w:rsid w:val="00FB25E7"/>
    <w:rsid w:val="00FB2794"/>
    <w:rsid w:val="00FB2E48"/>
    <w:rsid w:val="00FB2EE9"/>
    <w:rsid w:val="00FB35AB"/>
    <w:rsid w:val="00FB37C2"/>
    <w:rsid w:val="00FB3964"/>
    <w:rsid w:val="00FB3D10"/>
    <w:rsid w:val="00FB3ED9"/>
    <w:rsid w:val="00FB441E"/>
    <w:rsid w:val="00FB45B1"/>
    <w:rsid w:val="00FB4763"/>
    <w:rsid w:val="00FB48F2"/>
    <w:rsid w:val="00FB4923"/>
    <w:rsid w:val="00FB4C0F"/>
    <w:rsid w:val="00FB5071"/>
    <w:rsid w:val="00FB5276"/>
    <w:rsid w:val="00FB5367"/>
    <w:rsid w:val="00FB54EB"/>
    <w:rsid w:val="00FB566B"/>
    <w:rsid w:val="00FB579C"/>
    <w:rsid w:val="00FB5834"/>
    <w:rsid w:val="00FB5BCB"/>
    <w:rsid w:val="00FB5F57"/>
    <w:rsid w:val="00FB628C"/>
    <w:rsid w:val="00FB62D6"/>
    <w:rsid w:val="00FB65B3"/>
    <w:rsid w:val="00FB65D6"/>
    <w:rsid w:val="00FB675D"/>
    <w:rsid w:val="00FB67EC"/>
    <w:rsid w:val="00FB6BA2"/>
    <w:rsid w:val="00FB6C28"/>
    <w:rsid w:val="00FB6CC5"/>
    <w:rsid w:val="00FB75E5"/>
    <w:rsid w:val="00FB7F0B"/>
    <w:rsid w:val="00FC05F5"/>
    <w:rsid w:val="00FC0781"/>
    <w:rsid w:val="00FC08AC"/>
    <w:rsid w:val="00FC09F0"/>
    <w:rsid w:val="00FC0CA0"/>
    <w:rsid w:val="00FC0D0C"/>
    <w:rsid w:val="00FC0FF7"/>
    <w:rsid w:val="00FC104A"/>
    <w:rsid w:val="00FC109F"/>
    <w:rsid w:val="00FC1169"/>
    <w:rsid w:val="00FC1719"/>
    <w:rsid w:val="00FC198D"/>
    <w:rsid w:val="00FC1F42"/>
    <w:rsid w:val="00FC2137"/>
    <w:rsid w:val="00FC2147"/>
    <w:rsid w:val="00FC2581"/>
    <w:rsid w:val="00FC2807"/>
    <w:rsid w:val="00FC2848"/>
    <w:rsid w:val="00FC29AC"/>
    <w:rsid w:val="00FC2A70"/>
    <w:rsid w:val="00FC2E65"/>
    <w:rsid w:val="00FC2F08"/>
    <w:rsid w:val="00FC3103"/>
    <w:rsid w:val="00FC36FB"/>
    <w:rsid w:val="00FC3894"/>
    <w:rsid w:val="00FC3EB0"/>
    <w:rsid w:val="00FC428C"/>
    <w:rsid w:val="00FC4ADF"/>
    <w:rsid w:val="00FC4C09"/>
    <w:rsid w:val="00FC4E73"/>
    <w:rsid w:val="00FC52C5"/>
    <w:rsid w:val="00FC52F6"/>
    <w:rsid w:val="00FC5317"/>
    <w:rsid w:val="00FC5423"/>
    <w:rsid w:val="00FC563D"/>
    <w:rsid w:val="00FC56E7"/>
    <w:rsid w:val="00FC5855"/>
    <w:rsid w:val="00FC59ED"/>
    <w:rsid w:val="00FC5AA1"/>
    <w:rsid w:val="00FC5B3C"/>
    <w:rsid w:val="00FC5FBF"/>
    <w:rsid w:val="00FC64F0"/>
    <w:rsid w:val="00FC6B33"/>
    <w:rsid w:val="00FC6B5D"/>
    <w:rsid w:val="00FC6B65"/>
    <w:rsid w:val="00FC6C8E"/>
    <w:rsid w:val="00FC6FD2"/>
    <w:rsid w:val="00FC72D6"/>
    <w:rsid w:val="00FC79D3"/>
    <w:rsid w:val="00FC7AC0"/>
    <w:rsid w:val="00FC7DAE"/>
    <w:rsid w:val="00FC7DD3"/>
    <w:rsid w:val="00FD0133"/>
    <w:rsid w:val="00FD03FD"/>
    <w:rsid w:val="00FD0BC1"/>
    <w:rsid w:val="00FD0EEE"/>
    <w:rsid w:val="00FD1375"/>
    <w:rsid w:val="00FD1844"/>
    <w:rsid w:val="00FD1916"/>
    <w:rsid w:val="00FD1B82"/>
    <w:rsid w:val="00FD1C40"/>
    <w:rsid w:val="00FD1E4B"/>
    <w:rsid w:val="00FD1F08"/>
    <w:rsid w:val="00FD2273"/>
    <w:rsid w:val="00FD22DA"/>
    <w:rsid w:val="00FD24C4"/>
    <w:rsid w:val="00FD26BE"/>
    <w:rsid w:val="00FD2701"/>
    <w:rsid w:val="00FD2C97"/>
    <w:rsid w:val="00FD3896"/>
    <w:rsid w:val="00FD3969"/>
    <w:rsid w:val="00FD3F3C"/>
    <w:rsid w:val="00FD41BA"/>
    <w:rsid w:val="00FD4FDB"/>
    <w:rsid w:val="00FD5285"/>
    <w:rsid w:val="00FD5983"/>
    <w:rsid w:val="00FD611C"/>
    <w:rsid w:val="00FD6ADB"/>
    <w:rsid w:val="00FD728D"/>
    <w:rsid w:val="00FD7369"/>
    <w:rsid w:val="00FD7737"/>
    <w:rsid w:val="00FE00C2"/>
    <w:rsid w:val="00FE02B1"/>
    <w:rsid w:val="00FE0320"/>
    <w:rsid w:val="00FE0DBB"/>
    <w:rsid w:val="00FE0E4F"/>
    <w:rsid w:val="00FE10CE"/>
    <w:rsid w:val="00FE12DF"/>
    <w:rsid w:val="00FE134B"/>
    <w:rsid w:val="00FE146C"/>
    <w:rsid w:val="00FE1B06"/>
    <w:rsid w:val="00FE1D1B"/>
    <w:rsid w:val="00FE1D2D"/>
    <w:rsid w:val="00FE2A18"/>
    <w:rsid w:val="00FE2A1C"/>
    <w:rsid w:val="00FE2BD7"/>
    <w:rsid w:val="00FE2D11"/>
    <w:rsid w:val="00FE2D74"/>
    <w:rsid w:val="00FE2FC4"/>
    <w:rsid w:val="00FE31FD"/>
    <w:rsid w:val="00FE368A"/>
    <w:rsid w:val="00FE36A4"/>
    <w:rsid w:val="00FE3B1E"/>
    <w:rsid w:val="00FE3B91"/>
    <w:rsid w:val="00FE427E"/>
    <w:rsid w:val="00FE42E5"/>
    <w:rsid w:val="00FE4316"/>
    <w:rsid w:val="00FE4659"/>
    <w:rsid w:val="00FE465D"/>
    <w:rsid w:val="00FE4794"/>
    <w:rsid w:val="00FE4A0F"/>
    <w:rsid w:val="00FE4A12"/>
    <w:rsid w:val="00FE4A65"/>
    <w:rsid w:val="00FE4BDB"/>
    <w:rsid w:val="00FE5629"/>
    <w:rsid w:val="00FE5851"/>
    <w:rsid w:val="00FE5919"/>
    <w:rsid w:val="00FE5A90"/>
    <w:rsid w:val="00FE5CED"/>
    <w:rsid w:val="00FE5D21"/>
    <w:rsid w:val="00FE6197"/>
    <w:rsid w:val="00FE66E1"/>
    <w:rsid w:val="00FE6712"/>
    <w:rsid w:val="00FE6746"/>
    <w:rsid w:val="00FE695A"/>
    <w:rsid w:val="00FE6D84"/>
    <w:rsid w:val="00FE723D"/>
    <w:rsid w:val="00FE7A95"/>
    <w:rsid w:val="00FE7B76"/>
    <w:rsid w:val="00FE7C88"/>
    <w:rsid w:val="00FE7EFE"/>
    <w:rsid w:val="00FF03C9"/>
    <w:rsid w:val="00FF073C"/>
    <w:rsid w:val="00FF085D"/>
    <w:rsid w:val="00FF0C42"/>
    <w:rsid w:val="00FF0F0A"/>
    <w:rsid w:val="00FF1001"/>
    <w:rsid w:val="00FF1588"/>
    <w:rsid w:val="00FF1B71"/>
    <w:rsid w:val="00FF212A"/>
    <w:rsid w:val="00FF21D8"/>
    <w:rsid w:val="00FF23E6"/>
    <w:rsid w:val="00FF2420"/>
    <w:rsid w:val="00FF2622"/>
    <w:rsid w:val="00FF2B44"/>
    <w:rsid w:val="00FF2DE5"/>
    <w:rsid w:val="00FF2F76"/>
    <w:rsid w:val="00FF2FE1"/>
    <w:rsid w:val="00FF323F"/>
    <w:rsid w:val="00FF3270"/>
    <w:rsid w:val="00FF32FF"/>
    <w:rsid w:val="00FF3EB0"/>
    <w:rsid w:val="00FF42E7"/>
    <w:rsid w:val="00FF45A5"/>
    <w:rsid w:val="00FF486F"/>
    <w:rsid w:val="00FF4B4B"/>
    <w:rsid w:val="00FF4D5E"/>
    <w:rsid w:val="00FF5237"/>
    <w:rsid w:val="00FF5BA2"/>
    <w:rsid w:val="00FF6129"/>
    <w:rsid w:val="00FF628B"/>
    <w:rsid w:val="00FF6472"/>
    <w:rsid w:val="00FF651E"/>
    <w:rsid w:val="00FF68E1"/>
    <w:rsid w:val="00FF6D72"/>
    <w:rsid w:val="00FF72AD"/>
    <w:rsid w:val="00FF72EF"/>
    <w:rsid w:val="00FF78A1"/>
    <w:rsid w:val="00FF7DF1"/>
    <w:rsid w:val="00FF7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DF311"/>
  <w15:docId w15:val="{E6153EBB-4C99-4AB5-B315-BDB881CD3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E4"/>
    <w:rPr>
      <w:rFonts w:ascii="Palatino Linotype" w:hAnsi="Palatino Linotype"/>
      <w:noProof/>
      <w:sz w:val="24"/>
      <w:szCs w:val="24"/>
      <w:lang w:val="en-GB"/>
    </w:rPr>
  </w:style>
  <w:style w:type="paragraph" w:styleId="Heading1">
    <w:name w:val="heading 1"/>
    <w:basedOn w:val="Normal"/>
    <w:next w:val="Normal"/>
    <w:link w:val="Heading1Char"/>
    <w:autoRedefine/>
    <w:uiPriority w:val="9"/>
    <w:rsid w:val="000B7892"/>
    <w:pPr>
      <w:keepNext/>
      <w:keepLines/>
      <w:spacing w:before="120" w:after="120" w:line="312" w:lineRule="auto"/>
      <w:outlineLvl w:val="0"/>
    </w:pPr>
    <w:rPr>
      <w:b/>
      <w:bCs/>
      <w:caps/>
      <w:color w:val="000000" w:themeColor="text1"/>
      <w:sz w:val="72"/>
    </w:rPr>
  </w:style>
  <w:style w:type="paragraph" w:styleId="Heading2">
    <w:name w:val="heading 2"/>
    <w:next w:val="BodyText"/>
    <w:link w:val="Heading2Char"/>
    <w:autoRedefine/>
    <w:uiPriority w:val="9"/>
    <w:unhideWhenUsed/>
    <w:qFormat/>
    <w:rsid w:val="00630B6D"/>
    <w:pPr>
      <w:keepNext/>
      <w:keepLines/>
      <w:spacing w:before="360" w:after="120" w:line="312" w:lineRule="auto"/>
      <w:jc w:val="left"/>
      <w:outlineLvl w:val="1"/>
    </w:pPr>
    <w:rPr>
      <w:rFonts w:ascii="Palatino Linotype" w:hAnsi="Palatino Linotype"/>
      <w:b/>
      <w:bCs/>
      <w:noProof/>
      <w:sz w:val="36"/>
      <w:szCs w:val="28"/>
      <w:lang w:val="en-GB"/>
    </w:rPr>
  </w:style>
  <w:style w:type="paragraph" w:styleId="Heading3">
    <w:name w:val="heading 3"/>
    <w:next w:val="BodyText"/>
    <w:link w:val="Heading3Char"/>
    <w:uiPriority w:val="9"/>
    <w:unhideWhenUsed/>
    <w:qFormat/>
    <w:rsid w:val="00A22881"/>
    <w:pPr>
      <w:keepNext/>
      <w:keepLines/>
      <w:spacing w:before="360" w:after="240" w:line="312" w:lineRule="auto"/>
      <w:jc w:val="left"/>
      <w:outlineLvl w:val="2"/>
    </w:pPr>
    <w:rPr>
      <w:rFonts w:ascii="Palatino Linotype" w:hAnsi="Palatino Linotype"/>
      <w:b/>
      <w:bCs/>
      <w:sz w:val="32"/>
      <w:szCs w:val="26"/>
      <w:lang w:val="en-SG"/>
    </w:rPr>
  </w:style>
  <w:style w:type="paragraph" w:styleId="Heading4">
    <w:name w:val="heading 4"/>
    <w:next w:val="BodyText"/>
    <w:link w:val="Heading4Char"/>
    <w:uiPriority w:val="9"/>
    <w:unhideWhenUsed/>
    <w:qFormat/>
    <w:rsid w:val="008E2293"/>
    <w:pPr>
      <w:keepNext/>
      <w:keepLines/>
      <w:spacing w:before="240" w:after="120" w:line="312" w:lineRule="auto"/>
      <w:jc w:val="left"/>
      <w:outlineLvl w:val="3"/>
    </w:pPr>
    <w:rPr>
      <w:rFonts w:ascii="Palatino Linotype" w:hAnsi="Palatino Linotype"/>
      <w:b/>
      <w:bCs/>
      <w:iCs/>
      <w:color w:val="000000" w:themeColor="text1"/>
      <w:sz w:val="28"/>
      <w:szCs w:val="22"/>
      <w:lang w:val="en-SG"/>
    </w:rPr>
  </w:style>
  <w:style w:type="paragraph" w:styleId="Heading5">
    <w:name w:val="heading 5"/>
    <w:basedOn w:val="Normal"/>
    <w:next w:val="Normal"/>
    <w:link w:val="Heading5Char"/>
    <w:uiPriority w:val="9"/>
    <w:unhideWhenUsed/>
    <w:qFormat/>
    <w:rsid w:val="00F61C3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B7892"/>
    <w:rPr>
      <w:rFonts w:ascii="Palatino Linotype" w:hAnsi="Palatino Linotype"/>
      <w:b/>
      <w:bCs/>
      <w:caps/>
      <w:color w:val="000000" w:themeColor="text1"/>
      <w:sz w:val="72"/>
      <w:szCs w:val="24"/>
    </w:rPr>
  </w:style>
  <w:style w:type="paragraph" w:styleId="BodyText">
    <w:name w:val="Body Text"/>
    <w:link w:val="BodyTextChar"/>
    <w:uiPriority w:val="99"/>
    <w:unhideWhenUsed/>
    <w:qFormat/>
    <w:rsid w:val="008E2293"/>
    <w:pPr>
      <w:spacing w:before="120" w:after="120" w:line="312" w:lineRule="auto"/>
      <w:jc w:val="both"/>
    </w:pPr>
    <w:rPr>
      <w:rFonts w:ascii="Palatino Linotype" w:hAnsi="Palatino Linotype"/>
      <w:sz w:val="24"/>
      <w:szCs w:val="24"/>
      <w:lang w:val="en-SG"/>
    </w:rPr>
  </w:style>
  <w:style w:type="character" w:customStyle="1" w:styleId="BodyTextChar">
    <w:name w:val="Body Text Char"/>
    <w:link w:val="BodyText"/>
    <w:uiPriority w:val="99"/>
    <w:rsid w:val="008E2293"/>
    <w:rPr>
      <w:rFonts w:ascii="Palatino Linotype" w:hAnsi="Palatino Linotype"/>
      <w:sz w:val="24"/>
      <w:szCs w:val="24"/>
      <w:lang w:val="en-SG"/>
    </w:rPr>
  </w:style>
  <w:style w:type="character" w:customStyle="1" w:styleId="Heading2Char">
    <w:name w:val="Heading 2 Char"/>
    <w:link w:val="Heading2"/>
    <w:uiPriority w:val="9"/>
    <w:rsid w:val="00630B6D"/>
    <w:rPr>
      <w:rFonts w:ascii="Palatino Linotype" w:hAnsi="Palatino Linotype"/>
      <w:b/>
      <w:bCs/>
      <w:noProof/>
      <w:sz w:val="36"/>
      <w:szCs w:val="28"/>
      <w:lang w:val="en-GB"/>
    </w:rPr>
  </w:style>
  <w:style w:type="character" w:customStyle="1" w:styleId="Heading3Char">
    <w:name w:val="Heading 3 Char"/>
    <w:link w:val="Heading3"/>
    <w:uiPriority w:val="9"/>
    <w:rsid w:val="00A22881"/>
    <w:rPr>
      <w:rFonts w:ascii="Palatino Linotype" w:hAnsi="Palatino Linotype"/>
      <w:b/>
      <w:bCs/>
      <w:sz w:val="32"/>
      <w:szCs w:val="26"/>
      <w:lang w:val="en-SG"/>
    </w:rPr>
  </w:style>
  <w:style w:type="character" w:customStyle="1" w:styleId="Heading4Char">
    <w:name w:val="Heading 4 Char"/>
    <w:link w:val="Heading4"/>
    <w:uiPriority w:val="9"/>
    <w:rsid w:val="008E2293"/>
    <w:rPr>
      <w:rFonts w:ascii="Palatino Linotype" w:hAnsi="Palatino Linotype"/>
      <w:b/>
      <w:bCs/>
      <w:iCs/>
      <w:color w:val="000000" w:themeColor="text1"/>
      <w:sz w:val="28"/>
      <w:szCs w:val="22"/>
      <w:lang w:val="en-SG"/>
    </w:rPr>
  </w:style>
  <w:style w:type="paragraph" w:styleId="BalloonText">
    <w:name w:val="Balloon Text"/>
    <w:basedOn w:val="Normal"/>
    <w:link w:val="BalloonTextChar"/>
    <w:uiPriority w:val="99"/>
    <w:semiHidden/>
    <w:unhideWhenUsed/>
    <w:rsid w:val="00E95441"/>
    <w:rPr>
      <w:rFonts w:ascii="Tahoma" w:hAnsi="Tahoma" w:cs="Tahoma"/>
      <w:sz w:val="16"/>
      <w:szCs w:val="16"/>
    </w:rPr>
  </w:style>
  <w:style w:type="character" w:customStyle="1" w:styleId="BalloonTextChar">
    <w:name w:val="Balloon Text Char"/>
    <w:link w:val="BalloonText"/>
    <w:uiPriority w:val="99"/>
    <w:semiHidden/>
    <w:rsid w:val="00E95441"/>
    <w:rPr>
      <w:rFonts w:ascii="Tahoma" w:hAnsi="Tahoma" w:cs="Tahoma"/>
      <w:sz w:val="16"/>
      <w:szCs w:val="16"/>
    </w:rPr>
  </w:style>
  <w:style w:type="paragraph" w:styleId="ListParagraph">
    <w:name w:val="List Paragraph"/>
    <w:aliases w:val="list"/>
    <w:basedOn w:val="Bullet"/>
    <w:next w:val="NoSpacing"/>
    <w:link w:val="ListParagraphChar"/>
    <w:uiPriority w:val="1"/>
    <w:qFormat/>
    <w:rsid w:val="00B737F4"/>
    <w:pPr>
      <w:numPr>
        <w:numId w:val="0"/>
      </w:numPr>
      <w:contextualSpacing/>
    </w:pPr>
  </w:style>
  <w:style w:type="paragraph" w:customStyle="1" w:styleId="Bullet">
    <w:name w:val="Bullet"/>
    <w:basedOn w:val="BodyText"/>
    <w:link w:val="BulletChar"/>
    <w:qFormat/>
    <w:rsid w:val="00DE268B"/>
    <w:pPr>
      <w:numPr>
        <w:numId w:val="1"/>
      </w:numPr>
      <w:ind w:left="714" w:hanging="357"/>
      <w:jc w:val="left"/>
    </w:pPr>
  </w:style>
  <w:style w:type="character" w:customStyle="1" w:styleId="BulletChar">
    <w:name w:val="Bullet Char"/>
    <w:link w:val="Bullet"/>
    <w:rsid w:val="00DE268B"/>
    <w:rPr>
      <w:rFonts w:ascii="Georgia" w:hAnsi="Georgia"/>
      <w:sz w:val="24"/>
      <w:szCs w:val="24"/>
    </w:rPr>
  </w:style>
  <w:style w:type="paragraph" w:styleId="NoSpacing">
    <w:name w:val="No Spacing"/>
    <w:uiPriority w:val="1"/>
    <w:qFormat/>
    <w:rsid w:val="00B737F4"/>
    <w:rPr>
      <w:sz w:val="22"/>
      <w:szCs w:val="22"/>
    </w:rPr>
  </w:style>
  <w:style w:type="character" w:customStyle="1" w:styleId="ListParagraphChar">
    <w:name w:val="List Paragraph Char"/>
    <w:aliases w:val="list Char"/>
    <w:link w:val="ListParagraph"/>
    <w:uiPriority w:val="1"/>
    <w:rsid w:val="00D7478B"/>
    <w:rPr>
      <w:rFonts w:ascii="Georgia" w:hAnsi="Georgia"/>
      <w:sz w:val="24"/>
      <w:szCs w:val="24"/>
    </w:rPr>
  </w:style>
  <w:style w:type="paragraph" w:styleId="Caption">
    <w:name w:val="caption"/>
    <w:basedOn w:val="Normal"/>
    <w:next w:val="Normal"/>
    <w:autoRedefine/>
    <w:uiPriority w:val="35"/>
    <w:unhideWhenUsed/>
    <w:qFormat/>
    <w:rsid w:val="001375AE"/>
    <w:pPr>
      <w:spacing w:after="240"/>
    </w:pPr>
    <w:rPr>
      <w:b/>
      <w:sz w:val="20"/>
      <w:szCs w:val="20"/>
      <w:lang w:val="en-SG"/>
    </w:rPr>
  </w:style>
  <w:style w:type="paragraph" w:styleId="Title">
    <w:name w:val="Title"/>
    <w:basedOn w:val="Normal"/>
    <w:next w:val="Normal"/>
    <w:link w:val="TitleChar"/>
    <w:uiPriority w:val="10"/>
    <w:qFormat/>
    <w:rsid w:val="00DE268B"/>
    <w:pPr>
      <w:spacing w:before="120" w:after="240"/>
      <w:contextualSpacing/>
    </w:pPr>
    <w:rPr>
      <w:rFonts w:ascii="Georgia" w:eastAsiaTheme="majorEastAsia" w:hAnsi="Georgia" w:cstheme="majorBidi"/>
      <w:spacing w:val="-10"/>
      <w:kern w:val="28"/>
      <w:sz w:val="56"/>
      <w:szCs w:val="56"/>
    </w:rPr>
  </w:style>
  <w:style w:type="character" w:customStyle="1" w:styleId="TitleChar">
    <w:name w:val="Title Char"/>
    <w:basedOn w:val="DefaultParagraphFont"/>
    <w:link w:val="Title"/>
    <w:uiPriority w:val="10"/>
    <w:rsid w:val="00DE268B"/>
    <w:rPr>
      <w:rFonts w:ascii="Georgia" w:eastAsiaTheme="majorEastAsia" w:hAnsi="Georgia" w:cstheme="majorBidi"/>
      <w:spacing w:val="-10"/>
      <w:kern w:val="28"/>
      <w:sz w:val="56"/>
      <w:szCs w:val="56"/>
    </w:rPr>
  </w:style>
  <w:style w:type="paragraph" w:styleId="Quote">
    <w:name w:val="Quote"/>
    <w:basedOn w:val="Normal"/>
    <w:next w:val="Normal"/>
    <w:link w:val="QuoteChar"/>
    <w:uiPriority w:val="29"/>
    <w:qFormat/>
    <w:rsid w:val="00DE268B"/>
    <w:pPr>
      <w:ind w:left="862" w:right="862"/>
    </w:pPr>
    <w:rPr>
      <w:rFonts w:ascii="Georgia" w:hAnsi="Georgia"/>
      <w:i/>
      <w:iCs/>
      <w:color w:val="404040" w:themeColor="text1" w:themeTint="BF"/>
    </w:rPr>
  </w:style>
  <w:style w:type="character" w:customStyle="1" w:styleId="QuoteChar">
    <w:name w:val="Quote Char"/>
    <w:basedOn w:val="DefaultParagraphFont"/>
    <w:link w:val="Quote"/>
    <w:uiPriority w:val="29"/>
    <w:rsid w:val="00DE268B"/>
    <w:rPr>
      <w:rFonts w:ascii="Georgia" w:hAnsi="Georgia"/>
      <w:i/>
      <w:iCs/>
      <w:color w:val="404040" w:themeColor="text1" w:themeTint="BF"/>
      <w:sz w:val="24"/>
      <w:szCs w:val="24"/>
    </w:rPr>
  </w:style>
  <w:style w:type="table" w:styleId="TableGrid">
    <w:name w:val="Table Grid"/>
    <w:basedOn w:val="TableNormal"/>
    <w:uiPriority w:val="59"/>
    <w:rsid w:val="0046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old">
    <w:name w:val="Body Text  Bold"/>
    <w:basedOn w:val="BodyText"/>
    <w:rsid w:val="00026952"/>
    <w:rPr>
      <w:b/>
      <w:bCs/>
    </w:rPr>
  </w:style>
  <w:style w:type="character" w:styleId="Hyperlink">
    <w:name w:val="Hyperlink"/>
    <w:uiPriority w:val="99"/>
    <w:unhideWhenUsed/>
    <w:rsid w:val="005F505A"/>
    <w:rPr>
      <w:color w:val="0000FF"/>
      <w:u w:val="single"/>
    </w:rPr>
  </w:style>
  <w:style w:type="paragraph" w:customStyle="1" w:styleId="APACitation">
    <w:name w:val="APA Citation"/>
    <w:basedOn w:val="Normal"/>
    <w:qFormat/>
    <w:rsid w:val="00AF2FF4"/>
    <w:pPr>
      <w:spacing w:after="360"/>
      <w:ind w:left="720" w:hanging="720"/>
    </w:pPr>
    <w:rPr>
      <w:rFonts w:ascii="Georgia" w:eastAsia="Times New Roman" w:hAnsi="Georgia"/>
      <w:color w:val="000000"/>
    </w:rPr>
  </w:style>
  <w:style w:type="paragraph" w:styleId="FootnoteText">
    <w:name w:val="footnote text"/>
    <w:basedOn w:val="Normal"/>
    <w:link w:val="FootnoteTextChar"/>
    <w:uiPriority w:val="99"/>
    <w:unhideWhenUsed/>
    <w:rsid w:val="000C76DC"/>
    <w:rPr>
      <w:rFonts w:ascii="Georgia" w:hAnsi="Georgia"/>
      <w:sz w:val="20"/>
      <w:szCs w:val="20"/>
    </w:rPr>
  </w:style>
  <w:style w:type="character" w:customStyle="1" w:styleId="FootnoteTextChar">
    <w:name w:val="Footnote Text Char"/>
    <w:link w:val="FootnoteText"/>
    <w:uiPriority w:val="99"/>
    <w:rsid w:val="000C76DC"/>
    <w:rPr>
      <w:rFonts w:ascii="Georgia" w:hAnsi="Georgia"/>
    </w:rPr>
  </w:style>
  <w:style w:type="character" w:styleId="FootnoteReference">
    <w:name w:val="footnote reference"/>
    <w:uiPriority w:val="99"/>
    <w:semiHidden/>
    <w:unhideWhenUsed/>
    <w:rsid w:val="007B1DE0"/>
    <w:rPr>
      <w:rFonts w:ascii="Palatino Linotype" w:hAnsi="Palatino Linotype"/>
      <w:sz w:val="20"/>
      <w:vertAlign w:val="superscript"/>
    </w:rPr>
  </w:style>
  <w:style w:type="paragraph" w:customStyle="1" w:styleId="Note">
    <w:name w:val="Note"/>
    <w:next w:val="BodyText"/>
    <w:link w:val="NoteChar"/>
    <w:qFormat/>
    <w:rsid w:val="00B737F4"/>
    <w:pPr>
      <w:spacing w:before="240" w:after="120" w:line="276" w:lineRule="auto"/>
    </w:pPr>
    <w:rPr>
      <w:rFonts w:ascii="Palatino Linotype" w:hAnsi="Palatino Linotype"/>
      <w:b/>
      <w:sz w:val="24"/>
      <w:szCs w:val="22"/>
    </w:rPr>
  </w:style>
  <w:style w:type="character" w:customStyle="1" w:styleId="NoteChar">
    <w:name w:val="Note Char"/>
    <w:link w:val="Note"/>
    <w:rsid w:val="00B737F4"/>
    <w:rPr>
      <w:rFonts w:ascii="Palatino Linotype" w:hAnsi="Palatino Linotype"/>
      <w:b/>
      <w:sz w:val="24"/>
    </w:rPr>
  </w:style>
  <w:style w:type="paragraph" w:customStyle="1" w:styleId="TableHeader">
    <w:name w:val="Table Header"/>
    <w:link w:val="TableHeaderChar"/>
    <w:qFormat/>
    <w:rsid w:val="00DE268B"/>
    <w:pPr>
      <w:spacing w:before="120" w:line="276" w:lineRule="auto"/>
    </w:pPr>
    <w:rPr>
      <w:rFonts w:ascii="Georgia" w:eastAsia="Times New Roman" w:hAnsi="Georgia"/>
      <w:b/>
      <w:bCs/>
      <w:color w:val="000000"/>
      <w:sz w:val="24"/>
      <w:szCs w:val="24"/>
    </w:rPr>
  </w:style>
  <w:style w:type="character" w:customStyle="1" w:styleId="TableHeaderChar">
    <w:name w:val="Table Header Char"/>
    <w:link w:val="TableHeader"/>
    <w:rsid w:val="00DE268B"/>
    <w:rPr>
      <w:rFonts w:ascii="Georgia" w:eastAsia="Times New Roman" w:hAnsi="Georgia"/>
      <w:b/>
      <w:bCs/>
      <w:color w:val="000000"/>
      <w:sz w:val="24"/>
      <w:szCs w:val="24"/>
    </w:rPr>
  </w:style>
  <w:style w:type="paragraph" w:customStyle="1" w:styleId="TableText">
    <w:name w:val="Table Text"/>
    <w:qFormat/>
    <w:rsid w:val="00DE268B"/>
    <w:pPr>
      <w:spacing w:before="60" w:after="120" w:line="276" w:lineRule="auto"/>
    </w:pPr>
    <w:rPr>
      <w:rFonts w:ascii="Georgia" w:eastAsia="Times New Roman" w:hAnsi="Georgia"/>
      <w:color w:val="000000"/>
      <w:sz w:val="24"/>
      <w:szCs w:val="24"/>
    </w:rPr>
  </w:style>
  <w:style w:type="paragraph" w:customStyle="1" w:styleId="Glossary">
    <w:name w:val="Glossary"/>
    <w:basedOn w:val="BodyTextBold"/>
    <w:qFormat/>
    <w:rsid w:val="00B77A49"/>
    <w:rPr>
      <w:b w:val="0"/>
      <w:bCs w:val="0"/>
    </w:rPr>
  </w:style>
  <w:style w:type="paragraph" w:customStyle="1" w:styleId="picturestyle">
    <w:name w:val="picture style"/>
    <w:basedOn w:val="Normal"/>
    <w:rsid w:val="00B77A49"/>
    <w:rPr>
      <w:szCs w:val="20"/>
    </w:rPr>
  </w:style>
  <w:style w:type="paragraph" w:styleId="Header">
    <w:name w:val="header"/>
    <w:link w:val="HeaderChar"/>
    <w:rsid w:val="00AC460D"/>
    <w:pPr>
      <w:tabs>
        <w:tab w:val="center" w:pos="4320"/>
        <w:tab w:val="right" w:pos="8640"/>
      </w:tabs>
    </w:pPr>
    <w:rPr>
      <w:rFonts w:ascii="Palatino Linotype" w:hAnsi="Palatino Linotype"/>
      <w:szCs w:val="24"/>
    </w:rPr>
  </w:style>
  <w:style w:type="character" w:customStyle="1" w:styleId="HeaderChar">
    <w:name w:val="Header Char"/>
    <w:link w:val="Header"/>
    <w:rsid w:val="00AC460D"/>
    <w:rPr>
      <w:rFonts w:ascii="Palatino Linotype" w:hAnsi="Palatino Linotype"/>
      <w:szCs w:val="24"/>
    </w:rPr>
  </w:style>
  <w:style w:type="paragraph" w:styleId="Footer">
    <w:name w:val="footer"/>
    <w:link w:val="FooterChar"/>
    <w:uiPriority w:val="99"/>
    <w:rsid w:val="00E16234"/>
    <w:pPr>
      <w:tabs>
        <w:tab w:val="center" w:pos="4153"/>
        <w:tab w:val="right" w:pos="8306"/>
      </w:tabs>
    </w:pPr>
    <w:rPr>
      <w:rFonts w:ascii="Georgia" w:hAnsi="Georgia"/>
      <w:sz w:val="24"/>
      <w:szCs w:val="24"/>
    </w:rPr>
  </w:style>
  <w:style w:type="character" w:customStyle="1" w:styleId="FooterChar">
    <w:name w:val="Footer Char"/>
    <w:link w:val="Footer"/>
    <w:uiPriority w:val="99"/>
    <w:rsid w:val="00E16234"/>
    <w:rPr>
      <w:rFonts w:ascii="Georgia" w:hAnsi="Georgia"/>
      <w:sz w:val="24"/>
      <w:szCs w:val="24"/>
    </w:rPr>
  </w:style>
  <w:style w:type="character" w:styleId="PageNumber">
    <w:name w:val="page number"/>
    <w:basedOn w:val="DefaultParagraphFont"/>
    <w:rsid w:val="00BE5ECB"/>
  </w:style>
  <w:style w:type="paragraph" w:customStyle="1" w:styleId="IndexEntry2">
    <w:name w:val="Index Entry 2"/>
    <w:link w:val="IndexEntry2Char"/>
    <w:qFormat/>
    <w:rsid w:val="007222A3"/>
    <w:pPr>
      <w:numPr>
        <w:numId w:val="3"/>
      </w:numPr>
      <w:spacing w:before="240" w:after="240"/>
      <w:ind w:left="1080"/>
    </w:pPr>
    <w:rPr>
      <w:rFonts w:ascii="Palatino Linotype" w:hAnsi="Palatino Linotype"/>
      <w:sz w:val="24"/>
      <w:szCs w:val="22"/>
    </w:rPr>
  </w:style>
  <w:style w:type="character" w:customStyle="1" w:styleId="IndexEntry2Char">
    <w:name w:val="Index Entry 2 Char"/>
    <w:link w:val="IndexEntry2"/>
    <w:rsid w:val="007222A3"/>
    <w:rPr>
      <w:rFonts w:ascii="Palatino Linotype" w:hAnsi="Palatino Linotype"/>
      <w:sz w:val="24"/>
      <w:szCs w:val="22"/>
    </w:rPr>
  </w:style>
  <w:style w:type="paragraph" w:customStyle="1" w:styleId="IndexEntry1">
    <w:name w:val="Index Entry 1"/>
    <w:basedOn w:val="ListParagraph"/>
    <w:link w:val="IndexEntry1Char"/>
    <w:qFormat/>
    <w:rsid w:val="00493223"/>
    <w:pPr>
      <w:numPr>
        <w:numId w:val="4"/>
      </w:numPr>
      <w:spacing w:line="240" w:lineRule="auto"/>
      <w:contextualSpacing w:val="0"/>
    </w:pPr>
  </w:style>
  <w:style w:type="character" w:customStyle="1" w:styleId="IndexEntry1Char">
    <w:name w:val="Index Entry 1 Char"/>
    <w:link w:val="IndexEntry1"/>
    <w:rsid w:val="00493223"/>
    <w:rPr>
      <w:rFonts w:ascii="Georgia" w:hAnsi="Georgia"/>
      <w:sz w:val="24"/>
      <w:szCs w:val="24"/>
    </w:rPr>
  </w:style>
  <w:style w:type="paragraph" w:customStyle="1" w:styleId="IndexEntry3">
    <w:name w:val="Index Entry 3"/>
    <w:link w:val="IndexEntry3Char"/>
    <w:qFormat/>
    <w:rsid w:val="007222A3"/>
    <w:pPr>
      <w:numPr>
        <w:numId w:val="5"/>
      </w:numPr>
      <w:spacing w:before="240" w:after="240"/>
    </w:pPr>
    <w:rPr>
      <w:rFonts w:ascii="Palatino Linotype" w:hAnsi="Palatino Linotype"/>
      <w:sz w:val="24"/>
      <w:szCs w:val="22"/>
    </w:rPr>
  </w:style>
  <w:style w:type="character" w:customStyle="1" w:styleId="IndexEntry3Char">
    <w:name w:val="Index Entry 3 Char"/>
    <w:link w:val="IndexEntry3"/>
    <w:rsid w:val="007222A3"/>
    <w:rPr>
      <w:rFonts w:ascii="Palatino Linotype" w:hAnsi="Palatino Linotype"/>
      <w:sz w:val="24"/>
      <w:szCs w:val="22"/>
    </w:rPr>
  </w:style>
  <w:style w:type="paragraph" w:styleId="EndnoteText">
    <w:name w:val="endnote text"/>
    <w:basedOn w:val="Normal"/>
    <w:link w:val="EndnoteTextChar"/>
    <w:uiPriority w:val="99"/>
    <w:semiHidden/>
    <w:unhideWhenUsed/>
    <w:rsid w:val="0010765A"/>
    <w:rPr>
      <w:sz w:val="20"/>
      <w:szCs w:val="20"/>
    </w:rPr>
  </w:style>
  <w:style w:type="character" w:customStyle="1" w:styleId="EndnoteTextChar">
    <w:name w:val="Endnote Text Char"/>
    <w:link w:val="EndnoteText"/>
    <w:uiPriority w:val="99"/>
    <w:semiHidden/>
    <w:rsid w:val="0010765A"/>
    <w:rPr>
      <w:rFonts w:ascii="Palatino Linotype" w:hAnsi="Palatino Linotype"/>
      <w:sz w:val="20"/>
      <w:szCs w:val="20"/>
    </w:rPr>
  </w:style>
  <w:style w:type="character" w:styleId="EndnoteReference">
    <w:name w:val="endnote reference"/>
    <w:uiPriority w:val="99"/>
    <w:semiHidden/>
    <w:unhideWhenUsed/>
    <w:rsid w:val="0010765A"/>
    <w:rPr>
      <w:vertAlign w:val="superscript"/>
    </w:rPr>
  </w:style>
  <w:style w:type="paragraph" w:customStyle="1" w:styleId="ACTIVITY">
    <w:name w:val="ACTIVITY"/>
    <w:basedOn w:val="Normal"/>
    <w:link w:val="ACTIVITYChar"/>
    <w:autoRedefine/>
    <w:rsid w:val="00DE268B"/>
    <w:pPr>
      <w:spacing w:before="600" w:after="100" w:line="288" w:lineRule="auto"/>
    </w:pPr>
    <w:rPr>
      <w:rFonts w:ascii="Georgia" w:hAnsi="Georgia"/>
      <w:b/>
      <w:caps/>
    </w:rPr>
  </w:style>
  <w:style w:type="character" w:customStyle="1" w:styleId="BodyChar">
    <w:name w:val="Body Char"/>
    <w:link w:val="Body"/>
    <w:rsid w:val="003E7C4D"/>
    <w:rPr>
      <w:rFonts w:ascii="Palatino Linotype" w:eastAsia="Times New Roman" w:hAnsi="Palatino Linotype"/>
      <w:bCs/>
      <w:color w:val="4F81BD" w:themeColor="accent1"/>
      <w:szCs w:val="22"/>
    </w:rPr>
  </w:style>
  <w:style w:type="character" w:customStyle="1" w:styleId="ACTIVITYChar">
    <w:name w:val="ACTIVITY Char"/>
    <w:basedOn w:val="DefaultParagraphFont"/>
    <w:link w:val="ACTIVITY"/>
    <w:rsid w:val="00DE268B"/>
    <w:rPr>
      <w:rFonts w:ascii="Palatino Linotype" w:hAnsi="Palatino Linotype"/>
      <w:b/>
      <w:caps/>
      <w:sz w:val="24"/>
      <w:szCs w:val="24"/>
    </w:rPr>
  </w:style>
  <w:style w:type="paragraph" w:customStyle="1" w:styleId="Body">
    <w:name w:val="Body"/>
    <w:link w:val="BodyChar"/>
    <w:autoRedefine/>
    <w:rsid w:val="003E7C4D"/>
    <w:pPr>
      <w:ind w:left="720"/>
      <w:jc w:val="right"/>
    </w:pPr>
    <w:rPr>
      <w:rFonts w:ascii="Palatino Linotype" w:eastAsia="Times New Roman" w:hAnsi="Palatino Linotype"/>
      <w:bCs/>
      <w:color w:val="4F81BD" w:themeColor="accent1"/>
      <w:szCs w:val="22"/>
    </w:rPr>
  </w:style>
  <w:style w:type="paragraph" w:customStyle="1" w:styleId="StyleBodyBoldBlackUnderline">
    <w:name w:val="Style Body + Bold Black Underline"/>
    <w:basedOn w:val="Body"/>
    <w:autoRedefine/>
    <w:rsid w:val="005973FB"/>
    <w:pPr>
      <w:spacing w:line="288" w:lineRule="auto"/>
    </w:pPr>
    <w:rPr>
      <w:bCs w:val="0"/>
      <w:lang w:eastAsia="en-US"/>
    </w:rPr>
  </w:style>
  <w:style w:type="paragraph" w:customStyle="1" w:styleId="StyleBodyBlack">
    <w:name w:val="Style Body + Black"/>
    <w:basedOn w:val="Body"/>
    <w:link w:val="StyleBodyBlackChar"/>
    <w:autoRedefine/>
    <w:rsid w:val="00FF1001"/>
    <w:rPr>
      <w:lang w:eastAsia="en-US"/>
    </w:rPr>
  </w:style>
  <w:style w:type="character" w:customStyle="1" w:styleId="StyleBodyBlackChar">
    <w:name w:val="Style Body + Black Char"/>
    <w:link w:val="StyleBodyBlack"/>
    <w:rsid w:val="00FF1001"/>
    <w:rPr>
      <w:rFonts w:ascii="Palatino Linotype" w:eastAsia="Times New Roman" w:hAnsi="Palatino Linotype"/>
      <w:bCs/>
      <w:sz w:val="22"/>
      <w:szCs w:val="22"/>
      <w:lang w:eastAsia="en-US"/>
    </w:rPr>
  </w:style>
  <w:style w:type="character" w:styleId="CommentReference">
    <w:name w:val="annotation reference"/>
    <w:semiHidden/>
    <w:rsid w:val="00FF1001"/>
    <w:rPr>
      <w:sz w:val="16"/>
      <w:szCs w:val="16"/>
    </w:rPr>
  </w:style>
  <w:style w:type="paragraph" w:styleId="CommentText">
    <w:name w:val="annotation text"/>
    <w:basedOn w:val="Normal"/>
    <w:link w:val="CommentTextChar"/>
    <w:semiHidden/>
    <w:rsid w:val="00FF1001"/>
    <w:rPr>
      <w:rFonts w:ascii="Times New Roman" w:hAnsi="Times New Roman"/>
      <w:sz w:val="20"/>
      <w:szCs w:val="20"/>
    </w:rPr>
  </w:style>
  <w:style w:type="character" w:customStyle="1" w:styleId="CommentTextChar">
    <w:name w:val="Comment Text Char"/>
    <w:basedOn w:val="DefaultParagraphFont"/>
    <w:link w:val="CommentText"/>
    <w:semiHidden/>
    <w:rsid w:val="00FF1001"/>
    <w:rPr>
      <w:rFonts w:ascii="Times New Roman" w:hAnsi="Times New Roman"/>
      <w:lang w:val="en-GB"/>
    </w:rPr>
  </w:style>
  <w:style w:type="numbering" w:customStyle="1" w:styleId="StyleNumberedLeft0Hanging025">
    <w:name w:val="Style Numbered Left:  0&quot; Hanging:  0.25&quot;"/>
    <w:basedOn w:val="NoList"/>
    <w:rsid w:val="00CB6292"/>
    <w:pPr>
      <w:numPr>
        <w:numId w:val="6"/>
      </w:numPr>
    </w:pPr>
  </w:style>
  <w:style w:type="paragraph" w:styleId="TOC1">
    <w:name w:val="toc 1"/>
    <w:basedOn w:val="Normal"/>
    <w:next w:val="Normal"/>
    <w:autoRedefine/>
    <w:uiPriority w:val="39"/>
    <w:unhideWhenUsed/>
    <w:rsid w:val="00DE268B"/>
    <w:pPr>
      <w:tabs>
        <w:tab w:val="right" w:leader="dot" w:pos="8155"/>
      </w:tabs>
      <w:spacing w:after="100"/>
    </w:pPr>
    <w:rPr>
      <w:rFonts w:ascii="Georgia" w:eastAsiaTheme="minorEastAsia" w:hAnsi="Georgia" w:cstheme="minorBidi"/>
      <w:b/>
      <w:sz w:val="28"/>
      <w:szCs w:val="28"/>
      <w:lang w:val="en-SG" w:eastAsia="en-SG"/>
    </w:rPr>
  </w:style>
  <w:style w:type="paragraph" w:styleId="TOC2">
    <w:name w:val="toc 2"/>
    <w:basedOn w:val="Normal"/>
    <w:next w:val="Normal"/>
    <w:autoRedefine/>
    <w:uiPriority w:val="39"/>
    <w:unhideWhenUsed/>
    <w:rsid w:val="00DE268B"/>
    <w:pPr>
      <w:ind w:left="238"/>
    </w:pPr>
    <w:rPr>
      <w:rFonts w:ascii="Georgia" w:hAnsi="Georgia"/>
    </w:rPr>
  </w:style>
  <w:style w:type="paragraph" w:styleId="TOC3">
    <w:name w:val="toc 3"/>
    <w:basedOn w:val="Normal"/>
    <w:next w:val="Normal"/>
    <w:autoRedefine/>
    <w:uiPriority w:val="39"/>
    <w:unhideWhenUsed/>
    <w:rsid w:val="00DE268B"/>
    <w:pPr>
      <w:ind w:left="482"/>
    </w:pPr>
    <w:rPr>
      <w:rFonts w:ascii="Georgia" w:hAnsi="Georgia"/>
    </w:rPr>
  </w:style>
  <w:style w:type="character" w:styleId="FollowedHyperlink">
    <w:name w:val="FollowedHyperlink"/>
    <w:basedOn w:val="DefaultParagraphFont"/>
    <w:uiPriority w:val="99"/>
    <w:semiHidden/>
    <w:unhideWhenUsed/>
    <w:rsid w:val="006B0EDA"/>
    <w:rPr>
      <w:color w:val="800080" w:themeColor="followedHyperlink"/>
      <w:u w:val="single"/>
    </w:rPr>
  </w:style>
  <w:style w:type="paragraph" w:styleId="TOC4">
    <w:name w:val="toc 4"/>
    <w:basedOn w:val="Normal"/>
    <w:next w:val="Normal"/>
    <w:autoRedefine/>
    <w:uiPriority w:val="39"/>
    <w:unhideWhenUsed/>
    <w:rsid w:val="005F5AC0"/>
    <w:pPr>
      <w:spacing w:after="100"/>
      <w:ind w:left="660"/>
    </w:pPr>
    <w:rPr>
      <w:rFonts w:ascii="Georgia" w:eastAsiaTheme="minorEastAsia" w:hAnsi="Georgia" w:cstheme="minorBidi"/>
      <w:sz w:val="22"/>
      <w:szCs w:val="22"/>
      <w:lang w:val="en-SG" w:eastAsia="en-SG"/>
    </w:rPr>
  </w:style>
  <w:style w:type="paragraph" w:styleId="TOC5">
    <w:name w:val="toc 5"/>
    <w:basedOn w:val="Normal"/>
    <w:next w:val="Normal"/>
    <w:autoRedefine/>
    <w:uiPriority w:val="39"/>
    <w:unhideWhenUsed/>
    <w:rsid w:val="00A94B79"/>
    <w:pPr>
      <w:spacing w:after="100"/>
      <w:ind w:left="880"/>
    </w:pPr>
    <w:rPr>
      <w:rFonts w:asciiTheme="minorHAnsi" w:eastAsiaTheme="minorEastAsia" w:hAnsiTheme="minorHAnsi" w:cstheme="minorBidi"/>
      <w:sz w:val="22"/>
      <w:szCs w:val="22"/>
      <w:lang w:val="en-SG" w:eastAsia="en-SG"/>
    </w:rPr>
  </w:style>
  <w:style w:type="paragraph" w:styleId="TOC6">
    <w:name w:val="toc 6"/>
    <w:basedOn w:val="Normal"/>
    <w:next w:val="Normal"/>
    <w:autoRedefine/>
    <w:uiPriority w:val="39"/>
    <w:unhideWhenUsed/>
    <w:rsid w:val="00A94B79"/>
    <w:pPr>
      <w:spacing w:after="100"/>
      <w:ind w:left="1100"/>
    </w:pPr>
    <w:rPr>
      <w:rFonts w:asciiTheme="minorHAnsi" w:eastAsiaTheme="minorEastAsia" w:hAnsiTheme="minorHAnsi" w:cstheme="minorBidi"/>
      <w:sz w:val="22"/>
      <w:szCs w:val="22"/>
      <w:lang w:val="en-SG" w:eastAsia="en-SG"/>
    </w:rPr>
  </w:style>
  <w:style w:type="paragraph" w:styleId="TOC7">
    <w:name w:val="toc 7"/>
    <w:basedOn w:val="Normal"/>
    <w:next w:val="Normal"/>
    <w:autoRedefine/>
    <w:uiPriority w:val="39"/>
    <w:unhideWhenUsed/>
    <w:rsid w:val="00A94B79"/>
    <w:pPr>
      <w:spacing w:after="100"/>
      <w:ind w:left="1320"/>
    </w:pPr>
    <w:rPr>
      <w:rFonts w:asciiTheme="minorHAnsi" w:eastAsiaTheme="minorEastAsia" w:hAnsiTheme="minorHAnsi" w:cstheme="minorBidi"/>
      <w:sz w:val="22"/>
      <w:szCs w:val="22"/>
      <w:lang w:val="en-SG" w:eastAsia="en-SG"/>
    </w:rPr>
  </w:style>
  <w:style w:type="paragraph" w:styleId="TOC8">
    <w:name w:val="toc 8"/>
    <w:basedOn w:val="Normal"/>
    <w:next w:val="Normal"/>
    <w:autoRedefine/>
    <w:uiPriority w:val="39"/>
    <w:unhideWhenUsed/>
    <w:rsid w:val="00A94B79"/>
    <w:pPr>
      <w:spacing w:after="100"/>
      <w:ind w:left="1540"/>
    </w:pPr>
    <w:rPr>
      <w:rFonts w:asciiTheme="minorHAnsi" w:eastAsiaTheme="minorEastAsia" w:hAnsiTheme="minorHAnsi" w:cstheme="minorBidi"/>
      <w:sz w:val="22"/>
      <w:szCs w:val="22"/>
      <w:lang w:val="en-SG" w:eastAsia="en-SG"/>
    </w:rPr>
  </w:style>
  <w:style w:type="paragraph" w:styleId="TOC9">
    <w:name w:val="toc 9"/>
    <w:basedOn w:val="Normal"/>
    <w:next w:val="Normal"/>
    <w:autoRedefine/>
    <w:uiPriority w:val="39"/>
    <w:unhideWhenUsed/>
    <w:rsid w:val="00A94B79"/>
    <w:pPr>
      <w:spacing w:after="100"/>
      <w:ind w:left="1760"/>
    </w:pPr>
    <w:rPr>
      <w:rFonts w:asciiTheme="minorHAnsi" w:eastAsiaTheme="minorEastAsia" w:hAnsiTheme="minorHAnsi" w:cstheme="minorBidi"/>
      <w:sz w:val="22"/>
      <w:szCs w:val="22"/>
      <w:lang w:val="en-SG" w:eastAsia="en-SG"/>
    </w:rPr>
  </w:style>
  <w:style w:type="paragraph" w:styleId="List">
    <w:name w:val="List"/>
    <w:basedOn w:val="Normal"/>
    <w:uiPriority w:val="99"/>
    <w:unhideWhenUsed/>
    <w:rsid w:val="007A690B"/>
    <w:pPr>
      <w:ind w:left="284" w:hanging="284"/>
      <w:contextualSpacing/>
    </w:pPr>
    <w:rPr>
      <w:rFonts w:ascii="Georgia" w:hAnsi="Georgia"/>
    </w:rPr>
  </w:style>
  <w:style w:type="paragraph" w:customStyle="1" w:styleId="source">
    <w:name w:val="source"/>
    <w:qFormat/>
    <w:rsid w:val="007A690B"/>
    <w:pPr>
      <w:spacing w:before="120" w:after="240" w:line="276" w:lineRule="auto"/>
      <w:jc w:val="right"/>
    </w:pPr>
    <w:rPr>
      <w:rFonts w:ascii="Georgia" w:eastAsia="Times New Roman" w:hAnsi="Georgia"/>
      <w:color w:val="4F81BD" w:themeColor="accent1"/>
      <w:szCs w:val="22"/>
    </w:rPr>
  </w:style>
  <w:style w:type="paragraph" w:styleId="BodyText2">
    <w:name w:val="Body Text 2"/>
    <w:basedOn w:val="Normal"/>
    <w:link w:val="BodyText2Char"/>
    <w:uiPriority w:val="99"/>
    <w:semiHidden/>
    <w:unhideWhenUsed/>
    <w:rsid w:val="00AF2FF4"/>
    <w:pPr>
      <w:spacing w:line="480" w:lineRule="auto"/>
    </w:pPr>
    <w:rPr>
      <w:rFonts w:ascii="Georgia" w:hAnsi="Georgia"/>
    </w:rPr>
  </w:style>
  <w:style w:type="character" w:customStyle="1" w:styleId="BodyText2Char">
    <w:name w:val="Body Text 2 Char"/>
    <w:basedOn w:val="DefaultParagraphFont"/>
    <w:link w:val="BodyText2"/>
    <w:uiPriority w:val="99"/>
    <w:semiHidden/>
    <w:rsid w:val="00AF2FF4"/>
    <w:rPr>
      <w:rFonts w:ascii="Georgia" w:hAnsi="Georgia"/>
      <w:sz w:val="24"/>
      <w:szCs w:val="24"/>
    </w:rPr>
  </w:style>
  <w:style w:type="paragraph" w:styleId="BodyTextFirstIndent">
    <w:name w:val="Body Text First Indent"/>
    <w:basedOn w:val="BodyText"/>
    <w:link w:val="BodyTextFirstIndentChar"/>
    <w:uiPriority w:val="99"/>
    <w:semiHidden/>
    <w:unhideWhenUsed/>
    <w:rsid w:val="00AF2FF4"/>
    <w:pPr>
      <w:ind w:firstLine="360"/>
      <w:jc w:val="left"/>
    </w:pPr>
  </w:style>
  <w:style w:type="character" w:customStyle="1" w:styleId="BodyTextFirstIndentChar">
    <w:name w:val="Body Text First Indent Char"/>
    <w:basedOn w:val="BodyTextChar"/>
    <w:link w:val="BodyTextFirstIndent"/>
    <w:uiPriority w:val="99"/>
    <w:semiHidden/>
    <w:rsid w:val="00AF2FF4"/>
    <w:rPr>
      <w:rFonts w:ascii="Georgia" w:hAnsi="Georgia"/>
      <w:sz w:val="24"/>
      <w:szCs w:val="24"/>
      <w:lang w:val="en-SG"/>
    </w:rPr>
  </w:style>
  <w:style w:type="paragraph" w:styleId="NormalWeb">
    <w:name w:val="Normal (Web)"/>
    <w:basedOn w:val="Normal"/>
    <w:uiPriority w:val="99"/>
    <w:semiHidden/>
    <w:unhideWhenUsed/>
    <w:rsid w:val="00806AA1"/>
    <w:pPr>
      <w:spacing w:before="100" w:beforeAutospacing="1" w:after="100" w:afterAutospacing="1"/>
    </w:pPr>
    <w:rPr>
      <w:rFonts w:ascii="Times New Roman" w:eastAsia="Times New Roman" w:hAnsi="Times New Roman"/>
      <w:lang w:val="en-SG" w:eastAsia="en-SG"/>
    </w:rPr>
  </w:style>
  <w:style w:type="paragraph" w:customStyle="1" w:styleId="pparastyle1indent">
    <w:name w:val="p_para_style_1_indent"/>
    <w:basedOn w:val="Normal"/>
    <w:rsid w:val="00895C4D"/>
    <w:pPr>
      <w:spacing w:before="100" w:beforeAutospacing="1" w:after="100" w:afterAutospacing="1"/>
    </w:pPr>
    <w:rPr>
      <w:rFonts w:ascii="Times New Roman" w:eastAsia="Times New Roman" w:hAnsi="Times New Roman"/>
      <w:lang w:val="en-SG" w:eastAsia="en-SG"/>
    </w:rPr>
  </w:style>
  <w:style w:type="paragraph" w:styleId="CommentSubject">
    <w:name w:val="annotation subject"/>
    <w:basedOn w:val="CommentText"/>
    <w:next w:val="CommentText"/>
    <w:link w:val="CommentSubjectChar"/>
    <w:uiPriority w:val="99"/>
    <w:semiHidden/>
    <w:unhideWhenUsed/>
    <w:rsid w:val="000665FE"/>
    <w:pPr>
      <w:spacing w:before="240" w:after="120"/>
    </w:pPr>
    <w:rPr>
      <w:rFonts w:ascii="Palatino Linotype" w:hAnsi="Palatino Linotype"/>
      <w:b/>
      <w:bCs/>
      <w:lang w:val="en-US"/>
    </w:rPr>
  </w:style>
  <w:style w:type="character" w:customStyle="1" w:styleId="CommentSubjectChar">
    <w:name w:val="Comment Subject Char"/>
    <w:basedOn w:val="CommentTextChar"/>
    <w:link w:val="CommentSubject"/>
    <w:uiPriority w:val="99"/>
    <w:semiHidden/>
    <w:rsid w:val="000665FE"/>
    <w:rPr>
      <w:rFonts w:ascii="Palatino Linotype" w:hAnsi="Palatino Linotype"/>
      <w:b/>
      <w:bCs/>
      <w:lang w:val="en-GB"/>
    </w:rPr>
  </w:style>
  <w:style w:type="character" w:customStyle="1" w:styleId="Heading5Char">
    <w:name w:val="Heading 5 Char"/>
    <w:basedOn w:val="DefaultParagraphFont"/>
    <w:link w:val="Heading5"/>
    <w:uiPriority w:val="9"/>
    <w:rsid w:val="00F61C39"/>
    <w:rPr>
      <w:rFonts w:asciiTheme="majorHAnsi" w:eastAsiaTheme="majorEastAsia" w:hAnsiTheme="majorHAnsi" w:cstheme="majorBidi"/>
      <w:color w:val="365F91" w:themeColor="accent1" w:themeShade="BF"/>
      <w:sz w:val="24"/>
      <w:szCs w:val="24"/>
    </w:rPr>
  </w:style>
  <w:style w:type="paragraph" w:styleId="Revision">
    <w:name w:val="Revision"/>
    <w:hidden/>
    <w:uiPriority w:val="99"/>
    <w:semiHidden/>
    <w:rsid w:val="00210A6D"/>
    <w:pPr>
      <w:jc w:val="left"/>
    </w:pPr>
    <w:rPr>
      <w:rFonts w:ascii="Palatino Linotype" w:hAnsi="Palatino Linotype"/>
      <w:sz w:val="24"/>
      <w:szCs w:val="24"/>
    </w:rPr>
  </w:style>
  <w:style w:type="character" w:styleId="Emphasis">
    <w:name w:val="Emphasis"/>
    <w:basedOn w:val="DefaultParagraphFont"/>
    <w:uiPriority w:val="20"/>
    <w:qFormat/>
    <w:rsid w:val="000561C6"/>
    <w:rPr>
      <w:i/>
      <w:iCs/>
    </w:rPr>
  </w:style>
  <w:style w:type="paragraph" w:customStyle="1" w:styleId="Code">
    <w:name w:val="Code"/>
    <w:basedOn w:val="BodyText"/>
    <w:qFormat/>
    <w:rsid w:val="005723B9"/>
    <w:pPr>
      <w:spacing w:line="240" w:lineRule="auto"/>
      <w:jc w:val="center"/>
    </w:pPr>
    <w:rPr>
      <w:rFonts w:ascii="Consolas" w:hAnsi="Consolas"/>
      <w:color w:val="632423" w:themeColor="accent2" w:themeShade="80"/>
    </w:rPr>
  </w:style>
  <w:style w:type="paragraph" w:customStyle="1" w:styleId="Figure-Image">
    <w:name w:val="Figure-Image"/>
    <w:basedOn w:val="BodyText"/>
    <w:qFormat/>
    <w:rsid w:val="00BA6C73"/>
    <w:pPr>
      <w:keepNext/>
      <w:spacing w:after="0"/>
      <w:jc w:val="center"/>
    </w:pPr>
    <w:rPr>
      <w:noProof/>
      <w:lang w:eastAsia="en-SG"/>
    </w:rPr>
  </w:style>
  <w:style w:type="paragraph" w:customStyle="1" w:styleId="Figure-Image-Upper">
    <w:name w:val="Figure-Image-Upper"/>
    <w:basedOn w:val="Figure-Image"/>
    <w:qFormat/>
    <w:rsid w:val="00F90547"/>
    <w:pPr>
      <w:spacing w:line="240" w:lineRule="auto"/>
    </w:pPr>
  </w:style>
  <w:style w:type="paragraph" w:customStyle="1" w:styleId="Syntax">
    <w:name w:val="Syntax"/>
    <w:basedOn w:val="BodyText"/>
    <w:qFormat/>
    <w:rsid w:val="00D32DE0"/>
    <w:rPr>
      <w:rFonts w:ascii="Consolas" w:hAnsi="Consolas"/>
    </w:rPr>
  </w:style>
  <w:style w:type="character" w:customStyle="1" w:styleId="UnresolvedMention1">
    <w:name w:val="Unresolved Mention1"/>
    <w:basedOn w:val="DefaultParagraphFont"/>
    <w:uiPriority w:val="99"/>
    <w:semiHidden/>
    <w:unhideWhenUsed/>
    <w:rsid w:val="001B5283"/>
    <w:rPr>
      <w:color w:val="605E5C"/>
      <w:shd w:val="clear" w:color="auto" w:fill="E1DFDD"/>
    </w:rPr>
  </w:style>
  <w:style w:type="paragraph" w:customStyle="1" w:styleId="CaptionTop">
    <w:name w:val="Caption Top"/>
    <w:basedOn w:val="Caption"/>
    <w:qFormat/>
    <w:rsid w:val="00902138"/>
    <w:pPr>
      <w:keepNext/>
      <w:spacing w:before="240" w:after="120"/>
    </w:pPr>
  </w:style>
  <w:style w:type="character" w:customStyle="1" w:styleId="UnresolvedMention2">
    <w:name w:val="Unresolved Mention2"/>
    <w:basedOn w:val="DefaultParagraphFont"/>
    <w:uiPriority w:val="99"/>
    <w:semiHidden/>
    <w:unhideWhenUsed/>
    <w:rsid w:val="00F96321"/>
    <w:rPr>
      <w:color w:val="605E5C"/>
      <w:shd w:val="clear" w:color="auto" w:fill="E1DFDD"/>
    </w:rPr>
  </w:style>
  <w:style w:type="character" w:customStyle="1" w:styleId="UnresolvedMention3">
    <w:name w:val="Unresolved Mention3"/>
    <w:basedOn w:val="DefaultParagraphFont"/>
    <w:uiPriority w:val="99"/>
    <w:semiHidden/>
    <w:unhideWhenUsed/>
    <w:rsid w:val="00A059EE"/>
    <w:rPr>
      <w:color w:val="605E5C"/>
      <w:shd w:val="clear" w:color="auto" w:fill="E1DFDD"/>
    </w:rPr>
  </w:style>
  <w:style w:type="character" w:customStyle="1" w:styleId="UnresolvedMention4">
    <w:name w:val="Unresolved Mention4"/>
    <w:basedOn w:val="DefaultParagraphFont"/>
    <w:uiPriority w:val="99"/>
    <w:semiHidden/>
    <w:unhideWhenUsed/>
    <w:rsid w:val="00E34F7C"/>
    <w:rPr>
      <w:color w:val="605E5C"/>
      <w:shd w:val="clear" w:color="auto" w:fill="E1DFDD"/>
    </w:rPr>
  </w:style>
  <w:style w:type="character" w:customStyle="1" w:styleId="UnresolvedMention5">
    <w:name w:val="Unresolved Mention5"/>
    <w:basedOn w:val="DefaultParagraphFont"/>
    <w:uiPriority w:val="99"/>
    <w:semiHidden/>
    <w:unhideWhenUsed/>
    <w:rsid w:val="005547A6"/>
    <w:rPr>
      <w:color w:val="605E5C"/>
      <w:shd w:val="clear" w:color="auto" w:fill="E1DFDD"/>
    </w:rPr>
  </w:style>
  <w:style w:type="character" w:customStyle="1" w:styleId="UnresolvedMention6">
    <w:name w:val="Unresolved Mention6"/>
    <w:basedOn w:val="DefaultParagraphFont"/>
    <w:uiPriority w:val="99"/>
    <w:semiHidden/>
    <w:unhideWhenUsed/>
    <w:rsid w:val="00821B94"/>
    <w:rPr>
      <w:color w:val="605E5C"/>
      <w:shd w:val="clear" w:color="auto" w:fill="E1DFDD"/>
    </w:rPr>
  </w:style>
  <w:style w:type="character" w:customStyle="1" w:styleId="UnresolvedMention7">
    <w:name w:val="Unresolved Mention7"/>
    <w:basedOn w:val="DefaultParagraphFont"/>
    <w:uiPriority w:val="99"/>
    <w:semiHidden/>
    <w:unhideWhenUsed/>
    <w:rsid w:val="002A504E"/>
    <w:rPr>
      <w:color w:val="605E5C"/>
      <w:shd w:val="clear" w:color="auto" w:fill="E1DFDD"/>
    </w:rPr>
  </w:style>
  <w:style w:type="character" w:customStyle="1" w:styleId="UnresolvedMention8">
    <w:name w:val="Unresolved Mention8"/>
    <w:basedOn w:val="DefaultParagraphFont"/>
    <w:uiPriority w:val="99"/>
    <w:semiHidden/>
    <w:unhideWhenUsed/>
    <w:rsid w:val="00FE4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0491">
      <w:bodyDiv w:val="1"/>
      <w:marLeft w:val="0"/>
      <w:marRight w:val="0"/>
      <w:marTop w:val="0"/>
      <w:marBottom w:val="0"/>
      <w:divBdr>
        <w:top w:val="none" w:sz="0" w:space="0" w:color="auto"/>
        <w:left w:val="none" w:sz="0" w:space="0" w:color="auto"/>
        <w:bottom w:val="none" w:sz="0" w:space="0" w:color="auto"/>
        <w:right w:val="none" w:sz="0" w:space="0" w:color="auto"/>
      </w:divBdr>
      <w:divsChild>
        <w:div w:id="83115039">
          <w:marLeft w:val="0"/>
          <w:marRight w:val="0"/>
          <w:marTop w:val="0"/>
          <w:marBottom w:val="0"/>
          <w:divBdr>
            <w:top w:val="none" w:sz="0" w:space="0" w:color="auto"/>
            <w:left w:val="none" w:sz="0" w:space="0" w:color="auto"/>
            <w:bottom w:val="none" w:sz="0" w:space="0" w:color="auto"/>
            <w:right w:val="none" w:sz="0" w:space="0" w:color="auto"/>
          </w:divBdr>
          <w:divsChild>
            <w:div w:id="1518732305">
              <w:marLeft w:val="0"/>
              <w:marRight w:val="0"/>
              <w:marTop w:val="0"/>
              <w:marBottom w:val="0"/>
              <w:divBdr>
                <w:top w:val="none" w:sz="0" w:space="0" w:color="auto"/>
                <w:left w:val="none" w:sz="0" w:space="0" w:color="auto"/>
                <w:bottom w:val="none" w:sz="0" w:space="0" w:color="auto"/>
                <w:right w:val="none" w:sz="0" w:space="0" w:color="auto"/>
              </w:divBdr>
              <w:divsChild>
                <w:div w:id="20252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6649">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1">
          <w:marLeft w:val="0"/>
          <w:marRight w:val="0"/>
          <w:marTop w:val="0"/>
          <w:marBottom w:val="0"/>
          <w:divBdr>
            <w:top w:val="none" w:sz="0" w:space="0" w:color="auto"/>
            <w:left w:val="none" w:sz="0" w:space="0" w:color="auto"/>
            <w:bottom w:val="none" w:sz="0" w:space="0" w:color="auto"/>
            <w:right w:val="none" w:sz="0" w:space="0" w:color="auto"/>
          </w:divBdr>
          <w:divsChild>
            <w:div w:id="1076167773">
              <w:marLeft w:val="0"/>
              <w:marRight w:val="0"/>
              <w:marTop w:val="0"/>
              <w:marBottom w:val="0"/>
              <w:divBdr>
                <w:top w:val="none" w:sz="0" w:space="0" w:color="auto"/>
                <w:left w:val="none" w:sz="0" w:space="0" w:color="auto"/>
                <w:bottom w:val="none" w:sz="0" w:space="0" w:color="auto"/>
                <w:right w:val="none" w:sz="0" w:space="0" w:color="auto"/>
              </w:divBdr>
              <w:divsChild>
                <w:div w:id="15345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05">
      <w:bodyDiv w:val="1"/>
      <w:marLeft w:val="0"/>
      <w:marRight w:val="0"/>
      <w:marTop w:val="0"/>
      <w:marBottom w:val="0"/>
      <w:divBdr>
        <w:top w:val="none" w:sz="0" w:space="0" w:color="auto"/>
        <w:left w:val="none" w:sz="0" w:space="0" w:color="auto"/>
        <w:bottom w:val="none" w:sz="0" w:space="0" w:color="auto"/>
        <w:right w:val="none" w:sz="0" w:space="0" w:color="auto"/>
      </w:divBdr>
    </w:div>
    <w:div w:id="174152324">
      <w:bodyDiv w:val="1"/>
      <w:marLeft w:val="0"/>
      <w:marRight w:val="0"/>
      <w:marTop w:val="0"/>
      <w:marBottom w:val="0"/>
      <w:divBdr>
        <w:top w:val="none" w:sz="0" w:space="0" w:color="auto"/>
        <w:left w:val="none" w:sz="0" w:space="0" w:color="auto"/>
        <w:bottom w:val="none" w:sz="0" w:space="0" w:color="auto"/>
        <w:right w:val="none" w:sz="0" w:space="0" w:color="auto"/>
      </w:divBdr>
    </w:div>
    <w:div w:id="199779645">
      <w:bodyDiv w:val="1"/>
      <w:marLeft w:val="0"/>
      <w:marRight w:val="0"/>
      <w:marTop w:val="0"/>
      <w:marBottom w:val="0"/>
      <w:divBdr>
        <w:top w:val="none" w:sz="0" w:space="0" w:color="auto"/>
        <w:left w:val="none" w:sz="0" w:space="0" w:color="auto"/>
        <w:bottom w:val="none" w:sz="0" w:space="0" w:color="auto"/>
        <w:right w:val="none" w:sz="0" w:space="0" w:color="auto"/>
      </w:divBdr>
    </w:div>
    <w:div w:id="288323676">
      <w:bodyDiv w:val="1"/>
      <w:marLeft w:val="0"/>
      <w:marRight w:val="0"/>
      <w:marTop w:val="0"/>
      <w:marBottom w:val="0"/>
      <w:divBdr>
        <w:top w:val="none" w:sz="0" w:space="0" w:color="auto"/>
        <w:left w:val="none" w:sz="0" w:space="0" w:color="auto"/>
        <w:bottom w:val="none" w:sz="0" w:space="0" w:color="auto"/>
        <w:right w:val="none" w:sz="0" w:space="0" w:color="auto"/>
      </w:divBdr>
    </w:div>
    <w:div w:id="326907271">
      <w:bodyDiv w:val="1"/>
      <w:marLeft w:val="0"/>
      <w:marRight w:val="0"/>
      <w:marTop w:val="0"/>
      <w:marBottom w:val="0"/>
      <w:divBdr>
        <w:top w:val="none" w:sz="0" w:space="0" w:color="auto"/>
        <w:left w:val="none" w:sz="0" w:space="0" w:color="auto"/>
        <w:bottom w:val="none" w:sz="0" w:space="0" w:color="auto"/>
        <w:right w:val="none" w:sz="0" w:space="0" w:color="auto"/>
      </w:divBdr>
    </w:div>
    <w:div w:id="358897746">
      <w:bodyDiv w:val="1"/>
      <w:marLeft w:val="0"/>
      <w:marRight w:val="0"/>
      <w:marTop w:val="0"/>
      <w:marBottom w:val="0"/>
      <w:divBdr>
        <w:top w:val="none" w:sz="0" w:space="0" w:color="auto"/>
        <w:left w:val="none" w:sz="0" w:space="0" w:color="auto"/>
        <w:bottom w:val="none" w:sz="0" w:space="0" w:color="auto"/>
        <w:right w:val="none" w:sz="0" w:space="0" w:color="auto"/>
      </w:divBdr>
      <w:divsChild>
        <w:div w:id="1037241465">
          <w:marLeft w:val="0"/>
          <w:marRight w:val="0"/>
          <w:marTop w:val="0"/>
          <w:marBottom w:val="0"/>
          <w:divBdr>
            <w:top w:val="none" w:sz="0" w:space="0" w:color="auto"/>
            <w:left w:val="none" w:sz="0" w:space="0" w:color="auto"/>
            <w:bottom w:val="none" w:sz="0" w:space="0" w:color="auto"/>
            <w:right w:val="none" w:sz="0" w:space="0" w:color="auto"/>
          </w:divBdr>
          <w:divsChild>
            <w:div w:id="417479836">
              <w:marLeft w:val="0"/>
              <w:marRight w:val="0"/>
              <w:marTop w:val="0"/>
              <w:marBottom w:val="0"/>
              <w:divBdr>
                <w:top w:val="none" w:sz="0" w:space="0" w:color="auto"/>
                <w:left w:val="none" w:sz="0" w:space="0" w:color="auto"/>
                <w:bottom w:val="none" w:sz="0" w:space="0" w:color="auto"/>
                <w:right w:val="none" w:sz="0" w:space="0" w:color="auto"/>
              </w:divBdr>
              <w:divsChild>
                <w:div w:id="1901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01842">
      <w:bodyDiv w:val="1"/>
      <w:marLeft w:val="0"/>
      <w:marRight w:val="0"/>
      <w:marTop w:val="0"/>
      <w:marBottom w:val="0"/>
      <w:divBdr>
        <w:top w:val="none" w:sz="0" w:space="0" w:color="auto"/>
        <w:left w:val="none" w:sz="0" w:space="0" w:color="auto"/>
        <w:bottom w:val="none" w:sz="0" w:space="0" w:color="auto"/>
        <w:right w:val="none" w:sz="0" w:space="0" w:color="auto"/>
      </w:divBdr>
    </w:div>
    <w:div w:id="477380165">
      <w:bodyDiv w:val="1"/>
      <w:marLeft w:val="0"/>
      <w:marRight w:val="0"/>
      <w:marTop w:val="0"/>
      <w:marBottom w:val="0"/>
      <w:divBdr>
        <w:top w:val="none" w:sz="0" w:space="0" w:color="auto"/>
        <w:left w:val="none" w:sz="0" w:space="0" w:color="auto"/>
        <w:bottom w:val="none" w:sz="0" w:space="0" w:color="auto"/>
        <w:right w:val="none" w:sz="0" w:space="0" w:color="auto"/>
      </w:divBdr>
    </w:div>
    <w:div w:id="543559524">
      <w:bodyDiv w:val="1"/>
      <w:marLeft w:val="0"/>
      <w:marRight w:val="0"/>
      <w:marTop w:val="0"/>
      <w:marBottom w:val="0"/>
      <w:divBdr>
        <w:top w:val="none" w:sz="0" w:space="0" w:color="auto"/>
        <w:left w:val="none" w:sz="0" w:space="0" w:color="auto"/>
        <w:bottom w:val="none" w:sz="0" w:space="0" w:color="auto"/>
        <w:right w:val="none" w:sz="0" w:space="0" w:color="auto"/>
      </w:divBdr>
    </w:div>
    <w:div w:id="552623177">
      <w:bodyDiv w:val="1"/>
      <w:marLeft w:val="0"/>
      <w:marRight w:val="0"/>
      <w:marTop w:val="0"/>
      <w:marBottom w:val="0"/>
      <w:divBdr>
        <w:top w:val="none" w:sz="0" w:space="0" w:color="auto"/>
        <w:left w:val="none" w:sz="0" w:space="0" w:color="auto"/>
        <w:bottom w:val="none" w:sz="0" w:space="0" w:color="auto"/>
        <w:right w:val="none" w:sz="0" w:space="0" w:color="auto"/>
      </w:divBdr>
    </w:div>
    <w:div w:id="625236952">
      <w:bodyDiv w:val="1"/>
      <w:marLeft w:val="0"/>
      <w:marRight w:val="0"/>
      <w:marTop w:val="0"/>
      <w:marBottom w:val="0"/>
      <w:divBdr>
        <w:top w:val="none" w:sz="0" w:space="0" w:color="auto"/>
        <w:left w:val="none" w:sz="0" w:space="0" w:color="auto"/>
        <w:bottom w:val="none" w:sz="0" w:space="0" w:color="auto"/>
        <w:right w:val="none" w:sz="0" w:space="0" w:color="auto"/>
      </w:divBdr>
    </w:div>
    <w:div w:id="658732245">
      <w:bodyDiv w:val="1"/>
      <w:marLeft w:val="0"/>
      <w:marRight w:val="0"/>
      <w:marTop w:val="0"/>
      <w:marBottom w:val="0"/>
      <w:divBdr>
        <w:top w:val="none" w:sz="0" w:space="0" w:color="auto"/>
        <w:left w:val="none" w:sz="0" w:space="0" w:color="auto"/>
        <w:bottom w:val="none" w:sz="0" w:space="0" w:color="auto"/>
        <w:right w:val="none" w:sz="0" w:space="0" w:color="auto"/>
      </w:divBdr>
    </w:div>
    <w:div w:id="677851301">
      <w:bodyDiv w:val="1"/>
      <w:marLeft w:val="0"/>
      <w:marRight w:val="0"/>
      <w:marTop w:val="0"/>
      <w:marBottom w:val="0"/>
      <w:divBdr>
        <w:top w:val="none" w:sz="0" w:space="0" w:color="auto"/>
        <w:left w:val="none" w:sz="0" w:space="0" w:color="auto"/>
        <w:bottom w:val="none" w:sz="0" w:space="0" w:color="auto"/>
        <w:right w:val="none" w:sz="0" w:space="0" w:color="auto"/>
      </w:divBdr>
    </w:div>
    <w:div w:id="747307438">
      <w:bodyDiv w:val="1"/>
      <w:marLeft w:val="0"/>
      <w:marRight w:val="0"/>
      <w:marTop w:val="0"/>
      <w:marBottom w:val="0"/>
      <w:divBdr>
        <w:top w:val="none" w:sz="0" w:space="0" w:color="auto"/>
        <w:left w:val="none" w:sz="0" w:space="0" w:color="auto"/>
        <w:bottom w:val="none" w:sz="0" w:space="0" w:color="auto"/>
        <w:right w:val="none" w:sz="0" w:space="0" w:color="auto"/>
      </w:divBdr>
    </w:div>
    <w:div w:id="753017282">
      <w:bodyDiv w:val="1"/>
      <w:marLeft w:val="0"/>
      <w:marRight w:val="0"/>
      <w:marTop w:val="0"/>
      <w:marBottom w:val="0"/>
      <w:divBdr>
        <w:top w:val="none" w:sz="0" w:space="0" w:color="auto"/>
        <w:left w:val="none" w:sz="0" w:space="0" w:color="auto"/>
        <w:bottom w:val="none" w:sz="0" w:space="0" w:color="auto"/>
        <w:right w:val="none" w:sz="0" w:space="0" w:color="auto"/>
      </w:divBdr>
    </w:div>
    <w:div w:id="796920836">
      <w:bodyDiv w:val="1"/>
      <w:marLeft w:val="0"/>
      <w:marRight w:val="0"/>
      <w:marTop w:val="0"/>
      <w:marBottom w:val="0"/>
      <w:divBdr>
        <w:top w:val="none" w:sz="0" w:space="0" w:color="auto"/>
        <w:left w:val="none" w:sz="0" w:space="0" w:color="auto"/>
        <w:bottom w:val="none" w:sz="0" w:space="0" w:color="auto"/>
        <w:right w:val="none" w:sz="0" w:space="0" w:color="auto"/>
      </w:divBdr>
    </w:div>
    <w:div w:id="863253255">
      <w:bodyDiv w:val="1"/>
      <w:marLeft w:val="0"/>
      <w:marRight w:val="0"/>
      <w:marTop w:val="0"/>
      <w:marBottom w:val="0"/>
      <w:divBdr>
        <w:top w:val="none" w:sz="0" w:space="0" w:color="auto"/>
        <w:left w:val="none" w:sz="0" w:space="0" w:color="auto"/>
        <w:bottom w:val="none" w:sz="0" w:space="0" w:color="auto"/>
        <w:right w:val="none" w:sz="0" w:space="0" w:color="auto"/>
      </w:divBdr>
    </w:div>
    <w:div w:id="872309594">
      <w:bodyDiv w:val="1"/>
      <w:marLeft w:val="0"/>
      <w:marRight w:val="0"/>
      <w:marTop w:val="0"/>
      <w:marBottom w:val="0"/>
      <w:divBdr>
        <w:top w:val="none" w:sz="0" w:space="0" w:color="auto"/>
        <w:left w:val="none" w:sz="0" w:space="0" w:color="auto"/>
        <w:bottom w:val="none" w:sz="0" w:space="0" w:color="auto"/>
        <w:right w:val="none" w:sz="0" w:space="0" w:color="auto"/>
      </w:divBdr>
    </w:div>
    <w:div w:id="888881916">
      <w:bodyDiv w:val="1"/>
      <w:marLeft w:val="0"/>
      <w:marRight w:val="0"/>
      <w:marTop w:val="0"/>
      <w:marBottom w:val="0"/>
      <w:divBdr>
        <w:top w:val="none" w:sz="0" w:space="0" w:color="auto"/>
        <w:left w:val="none" w:sz="0" w:space="0" w:color="auto"/>
        <w:bottom w:val="none" w:sz="0" w:space="0" w:color="auto"/>
        <w:right w:val="none" w:sz="0" w:space="0" w:color="auto"/>
      </w:divBdr>
      <w:divsChild>
        <w:div w:id="2022118706">
          <w:marLeft w:val="0"/>
          <w:marRight w:val="0"/>
          <w:marTop w:val="0"/>
          <w:marBottom w:val="0"/>
          <w:divBdr>
            <w:top w:val="none" w:sz="0" w:space="0" w:color="auto"/>
            <w:left w:val="none" w:sz="0" w:space="0" w:color="auto"/>
            <w:bottom w:val="none" w:sz="0" w:space="0" w:color="auto"/>
            <w:right w:val="none" w:sz="0" w:space="0" w:color="auto"/>
          </w:divBdr>
          <w:divsChild>
            <w:div w:id="2027830189">
              <w:marLeft w:val="0"/>
              <w:marRight w:val="0"/>
              <w:marTop w:val="0"/>
              <w:marBottom w:val="0"/>
              <w:divBdr>
                <w:top w:val="none" w:sz="0" w:space="0" w:color="auto"/>
                <w:left w:val="none" w:sz="0" w:space="0" w:color="auto"/>
                <w:bottom w:val="none" w:sz="0" w:space="0" w:color="auto"/>
                <w:right w:val="none" w:sz="0" w:space="0" w:color="auto"/>
              </w:divBdr>
              <w:divsChild>
                <w:div w:id="7543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09681">
      <w:bodyDiv w:val="1"/>
      <w:marLeft w:val="0"/>
      <w:marRight w:val="0"/>
      <w:marTop w:val="0"/>
      <w:marBottom w:val="0"/>
      <w:divBdr>
        <w:top w:val="none" w:sz="0" w:space="0" w:color="auto"/>
        <w:left w:val="none" w:sz="0" w:space="0" w:color="auto"/>
        <w:bottom w:val="none" w:sz="0" w:space="0" w:color="auto"/>
        <w:right w:val="none" w:sz="0" w:space="0" w:color="auto"/>
      </w:divBdr>
    </w:div>
    <w:div w:id="957024855">
      <w:bodyDiv w:val="1"/>
      <w:marLeft w:val="0"/>
      <w:marRight w:val="0"/>
      <w:marTop w:val="0"/>
      <w:marBottom w:val="0"/>
      <w:divBdr>
        <w:top w:val="none" w:sz="0" w:space="0" w:color="auto"/>
        <w:left w:val="none" w:sz="0" w:space="0" w:color="auto"/>
        <w:bottom w:val="none" w:sz="0" w:space="0" w:color="auto"/>
        <w:right w:val="none" w:sz="0" w:space="0" w:color="auto"/>
      </w:divBdr>
    </w:div>
    <w:div w:id="961152689">
      <w:bodyDiv w:val="1"/>
      <w:marLeft w:val="0"/>
      <w:marRight w:val="0"/>
      <w:marTop w:val="0"/>
      <w:marBottom w:val="0"/>
      <w:divBdr>
        <w:top w:val="none" w:sz="0" w:space="0" w:color="auto"/>
        <w:left w:val="none" w:sz="0" w:space="0" w:color="auto"/>
        <w:bottom w:val="none" w:sz="0" w:space="0" w:color="auto"/>
        <w:right w:val="none" w:sz="0" w:space="0" w:color="auto"/>
      </w:divBdr>
    </w:div>
    <w:div w:id="1039086214">
      <w:bodyDiv w:val="1"/>
      <w:marLeft w:val="0"/>
      <w:marRight w:val="0"/>
      <w:marTop w:val="0"/>
      <w:marBottom w:val="0"/>
      <w:divBdr>
        <w:top w:val="none" w:sz="0" w:space="0" w:color="auto"/>
        <w:left w:val="none" w:sz="0" w:space="0" w:color="auto"/>
        <w:bottom w:val="none" w:sz="0" w:space="0" w:color="auto"/>
        <w:right w:val="none" w:sz="0" w:space="0" w:color="auto"/>
      </w:divBdr>
    </w:div>
    <w:div w:id="1077285784">
      <w:bodyDiv w:val="1"/>
      <w:marLeft w:val="0"/>
      <w:marRight w:val="0"/>
      <w:marTop w:val="0"/>
      <w:marBottom w:val="0"/>
      <w:divBdr>
        <w:top w:val="none" w:sz="0" w:space="0" w:color="auto"/>
        <w:left w:val="none" w:sz="0" w:space="0" w:color="auto"/>
        <w:bottom w:val="none" w:sz="0" w:space="0" w:color="auto"/>
        <w:right w:val="none" w:sz="0" w:space="0" w:color="auto"/>
      </w:divBdr>
      <w:divsChild>
        <w:div w:id="1606573324">
          <w:marLeft w:val="0"/>
          <w:marRight w:val="0"/>
          <w:marTop w:val="0"/>
          <w:marBottom w:val="0"/>
          <w:divBdr>
            <w:top w:val="none" w:sz="0" w:space="0" w:color="auto"/>
            <w:left w:val="none" w:sz="0" w:space="0" w:color="auto"/>
            <w:bottom w:val="none" w:sz="0" w:space="0" w:color="auto"/>
            <w:right w:val="none" w:sz="0" w:space="0" w:color="auto"/>
          </w:divBdr>
          <w:divsChild>
            <w:div w:id="414330122">
              <w:marLeft w:val="0"/>
              <w:marRight w:val="0"/>
              <w:marTop w:val="0"/>
              <w:marBottom w:val="0"/>
              <w:divBdr>
                <w:top w:val="none" w:sz="0" w:space="0" w:color="auto"/>
                <w:left w:val="none" w:sz="0" w:space="0" w:color="auto"/>
                <w:bottom w:val="none" w:sz="0" w:space="0" w:color="auto"/>
                <w:right w:val="none" w:sz="0" w:space="0" w:color="auto"/>
              </w:divBdr>
              <w:divsChild>
                <w:div w:id="16162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9098">
      <w:bodyDiv w:val="1"/>
      <w:marLeft w:val="0"/>
      <w:marRight w:val="0"/>
      <w:marTop w:val="0"/>
      <w:marBottom w:val="0"/>
      <w:divBdr>
        <w:top w:val="none" w:sz="0" w:space="0" w:color="auto"/>
        <w:left w:val="none" w:sz="0" w:space="0" w:color="auto"/>
        <w:bottom w:val="none" w:sz="0" w:space="0" w:color="auto"/>
        <w:right w:val="none" w:sz="0" w:space="0" w:color="auto"/>
      </w:divBdr>
    </w:div>
    <w:div w:id="1585334917">
      <w:bodyDiv w:val="1"/>
      <w:marLeft w:val="0"/>
      <w:marRight w:val="0"/>
      <w:marTop w:val="0"/>
      <w:marBottom w:val="0"/>
      <w:divBdr>
        <w:top w:val="none" w:sz="0" w:space="0" w:color="auto"/>
        <w:left w:val="none" w:sz="0" w:space="0" w:color="auto"/>
        <w:bottom w:val="none" w:sz="0" w:space="0" w:color="auto"/>
        <w:right w:val="none" w:sz="0" w:space="0" w:color="auto"/>
      </w:divBdr>
    </w:div>
    <w:div w:id="1667247888">
      <w:bodyDiv w:val="1"/>
      <w:marLeft w:val="0"/>
      <w:marRight w:val="0"/>
      <w:marTop w:val="0"/>
      <w:marBottom w:val="0"/>
      <w:divBdr>
        <w:top w:val="none" w:sz="0" w:space="0" w:color="auto"/>
        <w:left w:val="none" w:sz="0" w:space="0" w:color="auto"/>
        <w:bottom w:val="none" w:sz="0" w:space="0" w:color="auto"/>
        <w:right w:val="none" w:sz="0" w:space="0" w:color="auto"/>
      </w:divBdr>
    </w:div>
    <w:div w:id="1720397925">
      <w:bodyDiv w:val="1"/>
      <w:marLeft w:val="0"/>
      <w:marRight w:val="0"/>
      <w:marTop w:val="0"/>
      <w:marBottom w:val="0"/>
      <w:divBdr>
        <w:top w:val="none" w:sz="0" w:space="0" w:color="auto"/>
        <w:left w:val="none" w:sz="0" w:space="0" w:color="auto"/>
        <w:bottom w:val="none" w:sz="0" w:space="0" w:color="auto"/>
        <w:right w:val="none" w:sz="0" w:space="0" w:color="auto"/>
      </w:divBdr>
    </w:div>
    <w:div w:id="1723871273">
      <w:bodyDiv w:val="1"/>
      <w:marLeft w:val="0"/>
      <w:marRight w:val="0"/>
      <w:marTop w:val="0"/>
      <w:marBottom w:val="0"/>
      <w:divBdr>
        <w:top w:val="none" w:sz="0" w:space="0" w:color="auto"/>
        <w:left w:val="none" w:sz="0" w:space="0" w:color="auto"/>
        <w:bottom w:val="none" w:sz="0" w:space="0" w:color="auto"/>
        <w:right w:val="none" w:sz="0" w:space="0" w:color="auto"/>
      </w:divBdr>
      <w:divsChild>
        <w:div w:id="1745253830">
          <w:marLeft w:val="0"/>
          <w:marRight w:val="0"/>
          <w:marTop w:val="0"/>
          <w:marBottom w:val="0"/>
          <w:divBdr>
            <w:top w:val="none" w:sz="0" w:space="0" w:color="auto"/>
            <w:left w:val="none" w:sz="0" w:space="0" w:color="auto"/>
            <w:bottom w:val="none" w:sz="0" w:space="0" w:color="auto"/>
            <w:right w:val="none" w:sz="0" w:space="0" w:color="auto"/>
          </w:divBdr>
          <w:divsChild>
            <w:div w:id="858930707">
              <w:marLeft w:val="0"/>
              <w:marRight w:val="0"/>
              <w:marTop w:val="0"/>
              <w:marBottom w:val="0"/>
              <w:divBdr>
                <w:top w:val="none" w:sz="0" w:space="0" w:color="auto"/>
                <w:left w:val="none" w:sz="0" w:space="0" w:color="auto"/>
                <w:bottom w:val="none" w:sz="0" w:space="0" w:color="auto"/>
                <w:right w:val="none" w:sz="0" w:space="0" w:color="auto"/>
              </w:divBdr>
              <w:divsChild>
                <w:div w:id="260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3670">
      <w:bodyDiv w:val="1"/>
      <w:marLeft w:val="0"/>
      <w:marRight w:val="0"/>
      <w:marTop w:val="0"/>
      <w:marBottom w:val="0"/>
      <w:divBdr>
        <w:top w:val="none" w:sz="0" w:space="0" w:color="auto"/>
        <w:left w:val="none" w:sz="0" w:space="0" w:color="auto"/>
        <w:bottom w:val="none" w:sz="0" w:space="0" w:color="auto"/>
        <w:right w:val="none" w:sz="0" w:space="0" w:color="auto"/>
      </w:divBdr>
    </w:div>
    <w:div w:id="1817214681">
      <w:bodyDiv w:val="1"/>
      <w:marLeft w:val="0"/>
      <w:marRight w:val="0"/>
      <w:marTop w:val="0"/>
      <w:marBottom w:val="0"/>
      <w:divBdr>
        <w:top w:val="none" w:sz="0" w:space="0" w:color="auto"/>
        <w:left w:val="none" w:sz="0" w:space="0" w:color="auto"/>
        <w:bottom w:val="none" w:sz="0" w:space="0" w:color="auto"/>
        <w:right w:val="none" w:sz="0" w:space="0" w:color="auto"/>
      </w:divBdr>
    </w:div>
    <w:div w:id="1882549642">
      <w:bodyDiv w:val="1"/>
      <w:marLeft w:val="0"/>
      <w:marRight w:val="0"/>
      <w:marTop w:val="0"/>
      <w:marBottom w:val="0"/>
      <w:divBdr>
        <w:top w:val="none" w:sz="0" w:space="0" w:color="auto"/>
        <w:left w:val="none" w:sz="0" w:space="0" w:color="auto"/>
        <w:bottom w:val="none" w:sz="0" w:space="0" w:color="auto"/>
        <w:right w:val="none" w:sz="0" w:space="0" w:color="auto"/>
      </w:divBdr>
      <w:divsChild>
        <w:div w:id="2026903523">
          <w:marLeft w:val="0"/>
          <w:marRight w:val="0"/>
          <w:marTop w:val="0"/>
          <w:marBottom w:val="0"/>
          <w:divBdr>
            <w:top w:val="none" w:sz="0" w:space="0" w:color="auto"/>
            <w:left w:val="none" w:sz="0" w:space="0" w:color="auto"/>
            <w:bottom w:val="none" w:sz="0" w:space="0" w:color="auto"/>
            <w:right w:val="none" w:sz="0" w:space="0" w:color="auto"/>
          </w:divBdr>
          <w:divsChild>
            <w:div w:id="739599100">
              <w:marLeft w:val="0"/>
              <w:marRight w:val="0"/>
              <w:marTop w:val="0"/>
              <w:marBottom w:val="0"/>
              <w:divBdr>
                <w:top w:val="none" w:sz="0" w:space="0" w:color="auto"/>
                <w:left w:val="none" w:sz="0" w:space="0" w:color="auto"/>
                <w:bottom w:val="none" w:sz="0" w:space="0" w:color="auto"/>
                <w:right w:val="none" w:sz="0" w:space="0" w:color="auto"/>
              </w:divBdr>
              <w:divsChild>
                <w:div w:id="16899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8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ndas.pydata.org/pandas-docs/stable/reference/api/pandas.DataFrame.&#8204;replace.html" TargetMode="External"/><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hyperlink" Target="https://pandas.pydata.org/pandas-docs/stable/reference/api/pandas.DataFrame.&#8204;add_suffix.html" TargetMode="External"/><Relationship Id="rId47" Type="http://schemas.openxmlformats.org/officeDocument/2006/relationships/image" Target="media/image20.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49.png"/><Relationship Id="rId89" Type="http://schemas.openxmlformats.org/officeDocument/2006/relationships/hyperlink" Target="https://pandas.pydata.org/docs/reference/api/pandas.crosstab.html" TargetMode="External"/><Relationship Id="rId112" Type="http://schemas.openxmlformats.org/officeDocument/2006/relationships/hyperlink" Target="https://scikit-learn.org/stable/modules/generated/sklearn.tree.DecisionTree&#8204;Regressor.html" TargetMode="External"/><Relationship Id="rId16" Type="http://schemas.openxmlformats.org/officeDocument/2006/relationships/hyperlink" Target="https://scikit-learn.org/stable/modules/clustering.html" TargetMode="External"/><Relationship Id="rId107" Type="http://schemas.openxmlformats.org/officeDocument/2006/relationships/hyperlink" Target="https://scikit-learn.org/stable/modules/generated/sklearn.model_selection.&#8204;train_test_split.html" TargetMode="Externa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6.png"/><Relationship Id="rId58" Type="http://schemas.openxmlformats.org/officeDocument/2006/relationships/image" Target="media/image30.png"/><Relationship Id="rId74" Type="http://schemas.openxmlformats.org/officeDocument/2006/relationships/hyperlink" Target="https://scikit-learn.org/stable/modules/generated/sklearn.tree.DecisionTreeRegressor.html" TargetMode="External"/><Relationship Id="rId79" Type="http://schemas.openxmlformats.org/officeDocument/2006/relationships/hyperlink" Target="https://scikit-learn.org/stable/modules/generated/sklearn.tree.DecisionTreeRegressor.&#8204;html" TargetMode="External"/><Relationship Id="rId102" Type="http://schemas.openxmlformats.org/officeDocument/2006/relationships/hyperlink" Target="https://scikit-learn.org/stable/modules/generated/sklearn.metrics.accuracy_&#8204;score.html" TargetMode="External"/><Relationship Id="rId5" Type="http://schemas.openxmlformats.org/officeDocument/2006/relationships/webSettings" Target="webSettings.xml"/><Relationship Id="rId90" Type="http://schemas.openxmlformats.org/officeDocument/2006/relationships/hyperlink" Target="https://pandas.pydata.org/pandas-docs/stable/reference/api/pandas.&#8204;DataFrame.add_suffix.html" TargetMode="External"/><Relationship Id="rId95" Type="http://schemas.openxmlformats.org/officeDocument/2006/relationships/hyperlink" Target="https://pandas.pydata.org/pandas-docs/stable/reference/api/pandas.&#8204;get_dummies.html" TargetMode="External"/><Relationship Id="rId22" Type="http://schemas.openxmlformats.org/officeDocument/2006/relationships/image" Target="media/image4.png"/><Relationship Id="rId27" Type="http://schemas.openxmlformats.org/officeDocument/2006/relationships/image" Target="media/image8.png"/><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hyperlink" Target="https://scikit-learn.org/stable/modules/generated/sklearn.tree.plot_tree.html" TargetMode="External"/><Relationship Id="rId118" Type="http://schemas.openxmlformats.org/officeDocument/2006/relationships/theme" Target="theme/theme1.xml"/><Relationship Id="rId80" Type="http://schemas.openxmlformats.org/officeDocument/2006/relationships/image" Target="media/image46.png"/><Relationship Id="rId85" Type="http://schemas.openxmlformats.org/officeDocument/2006/relationships/hyperlink" Target="https://scikit-learn.org/stable/modules/generated/sklearn.metrics.confusion_matrix.html" TargetMode="External"/><Relationship Id="rId12" Type="http://schemas.openxmlformats.org/officeDocument/2006/relationships/header" Target="header3.xml"/><Relationship Id="rId17" Type="http://schemas.openxmlformats.org/officeDocument/2006/relationships/hyperlink" Target="https://scikit-learn.org/stable/modules/tree.html" TargetMode="External"/><Relationship Id="rId33" Type="http://schemas.openxmlformats.org/officeDocument/2006/relationships/hyperlink" Target="https://pandas.pydata.org/pandas-docs/stable/reference/api/pandas.DataFrame.&#8204;rename.html" TargetMode="External"/><Relationship Id="rId38" Type="http://schemas.openxmlformats.org/officeDocument/2006/relationships/image" Target="media/image15.png"/><Relationship Id="rId59" Type="http://schemas.openxmlformats.org/officeDocument/2006/relationships/image" Target="media/image31.png"/><Relationship Id="rId103" Type="http://schemas.openxmlformats.org/officeDocument/2006/relationships/hyperlink" Target="https://scikit-learn.org/stable/modules/generated/sklearn.metrics.confusion_&#8204;matrix.html" TargetMode="External"/><Relationship Id="rId108" Type="http://schemas.openxmlformats.org/officeDocument/2006/relationships/hyperlink" Target="https://scikit-learn.org/stable/modules/generated/sklearn.preprocessing.&#8204;normalize.html" TargetMode="External"/><Relationship Id="rId54" Type="http://schemas.openxmlformats.org/officeDocument/2006/relationships/hyperlink" Target="https://scikit-learn.org/stable/modules/generated/sklearn.cluster.KMeans.%20&#8204;html" TargetMode="External"/><Relationship Id="rId70" Type="http://schemas.openxmlformats.org/officeDocument/2006/relationships/image" Target="media/image41.png"/><Relationship Id="rId75" Type="http://schemas.openxmlformats.org/officeDocument/2006/relationships/image" Target="media/image43.png"/><Relationship Id="rId91" Type="http://schemas.openxmlformats.org/officeDocument/2006/relationships/hyperlink" Target="https://pandas.pydata.org/pandas-docs/stable/reference/api/pandas.&#8204;DataFrame.astype.html" TargetMode="External"/><Relationship Id="rId96" Type="http://schemas.openxmlformats.org/officeDocument/2006/relationships/hyperlink" Target="https://scikit-learn.org/stable/modules/clustering.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9.png"/><Relationship Id="rId49" Type="http://schemas.openxmlformats.org/officeDocument/2006/relationships/image" Target="media/image22.png"/><Relationship Id="rId114" Type="http://schemas.openxmlformats.org/officeDocument/2006/relationships/hyperlink" Target="https://scikit-learn.org/stable/user_guide.html" TargetMode="External"/><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hyperlink" Target="https://scikit-learn.org/stable/modules/generated/sklearn.cluster.KMeans.html" TargetMode="External"/><Relationship Id="rId65" Type="http://schemas.openxmlformats.org/officeDocument/2006/relationships/image" Target="media/image36.png"/><Relationship Id="rId73" Type="http://schemas.openxmlformats.org/officeDocument/2006/relationships/hyperlink" Target="https://scikit-learn.org/stable/modules/generated/sklearn.tree.DecisionTree&#8204;Classifier.html" TargetMode="External"/><Relationship Id="rId78" Type="http://schemas.openxmlformats.org/officeDocument/2006/relationships/hyperlink" Target="https://scikit-learn.org/stable/modules/generated/sklearn.tree.DecisionTreeClassifier.&#8204;html" TargetMode="External"/><Relationship Id="rId81" Type="http://schemas.openxmlformats.org/officeDocument/2006/relationships/hyperlink" Target="https://scikit-learn.org/stable/modules/generated/sklearn.tree.plot_tree.html" TargetMode="External"/><Relationship Id="rId86" Type="http://schemas.openxmlformats.org/officeDocument/2006/relationships/hyperlink" Target="https://scikit-learn.org/stable/modules/generated/sklearn.metrics.precision_score.html" TargetMode="External"/><Relationship Id="rId94" Type="http://schemas.openxmlformats.org/officeDocument/2006/relationships/hyperlink" Target="https://pandas.pydata.org/pandas-docs/stable/reference/api/pandas.&#8204;DataFrame.transpose.html" TargetMode="External"/><Relationship Id="rId99" Type="http://schemas.openxmlformats.org/officeDocument/2006/relationships/hyperlink" Target="https://scikit-learn.org/stable/modules/generated/sklearn.cluster.KMeans.html" TargetMode="External"/><Relationship Id="rId101" Type="http://schemas.openxmlformats.org/officeDocument/2006/relationships/hyperlink" Target="https://scikit-learn.org/stable/modules/classes.html?highlight=metrics"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scikit-learn.org/stable/user_guide.html" TargetMode="External"/><Relationship Id="rId18" Type="http://schemas.openxmlformats.org/officeDocument/2006/relationships/hyperlink" Target="https://scikit-learn.org/stable/modules/generated/sklearn.model_selection.train_test_split.html" TargetMode="External"/><Relationship Id="rId39" Type="http://schemas.openxmlformats.org/officeDocument/2006/relationships/image" Target="media/image16.png"/><Relationship Id="rId109" Type="http://schemas.openxmlformats.org/officeDocument/2006/relationships/hyperlink" Target="https://scikit-learn.org/stable/modules/classes.html?highlight=preprocessing" TargetMode="External"/><Relationship Id="rId34" Type="http://schemas.openxmlformats.org/officeDocument/2006/relationships/image" Target="media/image13.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4.png"/><Relationship Id="rId97" Type="http://schemas.openxmlformats.org/officeDocument/2006/relationships/hyperlink" Target="https://scikit-learn.org/stable/modules/tree.html" TargetMode="External"/><Relationship Id="rId104" Type="http://schemas.openxmlformats.org/officeDocument/2006/relationships/hyperlink" Target="https://scikit-learn.org/stable/modules/generated/sklearn.metrics.precision_&#8204;score.html"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pandas.pydata.org/pandas-docs/stable/reference/api/pandas.&#8204;DataFrame.rename.html" TargetMode="External"/><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hyperlink" Target="https://scikit-learn.org/stable/modules/generated/sklearn.preprocessing.normalize.&#8204;html" TargetMode="External"/><Relationship Id="rId45" Type="http://schemas.openxmlformats.org/officeDocument/2006/relationships/hyperlink" Target="https://scikit-learn.org/stable/modules/generated/sklearn.model_selection.train_test_split.html" TargetMode="External"/><Relationship Id="rId66" Type="http://schemas.openxmlformats.org/officeDocument/2006/relationships/image" Target="media/image37.png"/><Relationship Id="rId87" Type="http://schemas.openxmlformats.org/officeDocument/2006/relationships/hyperlink" Target="https://scikit-learn.org/stable/modules/generated/sklearn.metrics.recall_score.html" TargetMode="External"/><Relationship Id="rId110" Type="http://schemas.openxmlformats.org/officeDocument/2006/relationships/hyperlink" Target="https://scikit-learn.org/stable/modules/generated/sklearn.preprocessing.&#8204;StandardScaler.html" TargetMode="External"/><Relationship Id="rId115" Type="http://schemas.openxmlformats.org/officeDocument/2006/relationships/header" Target="header4.xml"/><Relationship Id="rId61" Type="http://schemas.openxmlformats.org/officeDocument/2006/relationships/image" Target="media/image32.png"/><Relationship Id="rId82" Type="http://schemas.openxmlformats.org/officeDocument/2006/relationships/image" Target="media/image47.png"/><Relationship Id="rId19" Type="http://schemas.openxmlformats.org/officeDocument/2006/relationships/hyperlink" Target="https://scikit-learn.org/stable/modules/classes.html?highlight=metrics" TargetMode="External"/><Relationship Id="rId14" Type="http://schemas.openxmlformats.org/officeDocument/2006/relationships/image" Target="media/image2.png"/><Relationship Id="rId30" Type="http://schemas.openxmlformats.org/officeDocument/2006/relationships/hyperlink" Target="https://pandas.pydata.org/docs/reference/api/pandas.crosstab.html" TargetMode="External"/><Relationship Id="rId35" Type="http://schemas.openxmlformats.org/officeDocument/2006/relationships/hyperlink" Target="https://pandas.pydata.org/pandas-docs/stable/reference/api/pandas.get_dummies.html" TargetMode="External"/><Relationship Id="rId56" Type="http://schemas.openxmlformats.org/officeDocument/2006/relationships/image" Target="media/image28.png"/><Relationship Id="rId77" Type="http://schemas.openxmlformats.org/officeDocument/2006/relationships/image" Target="media/image45.png"/><Relationship Id="rId100" Type="http://schemas.openxmlformats.org/officeDocument/2006/relationships/hyperlink" Target="https://scikit-" TargetMode="External"/><Relationship Id="rId105" Type="http://schemas.openxmlformats.org/officeDocument/2006/relationships/hyperlink" Target="https://scikit-learn.org/stable/modules/generated/sklearn.metrics.recall_&#8204;score.html" TargetMode="External"/><Relationship Id="rId8" Type="http://schemas.openxmlformats.org/officeDocument/2006/relationships/header" Target="header1.xml"/><Relationship Id="rId51" Type="http://schemas.openxmlformats.org/officeDocument/2006/relationships/image" Target="media/image24.png"/><Relationship Id="rId72" Type="http://schemas.openxmlformats.org/officeDocument/2006/relationships/hyperlink" Target="https://pandas.pydata.org/pandas-docs/stable/reference/api/pandas.DataFrame.&#8204;transpose.html" TargetMode="External"/><Relationship Id="rId93" Type="http://schemas.openxmlformats.org/officeDocument/2006/relationships/hyperlink" Target="https://pandas.pydata.org/pandas-docs/stable/reference/api/pandas.DataFrame&#8204;.replace.html" TargetMode="External"/><Relationship Id="rId98" Type="http://schemas.openxmlformats.org/officeDocument/2006/relationships/hyperlink" Target="https://scikit-learn.org/stable/install.html"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19.png"/><Relationship Id="rId67" Type="http://schemas.openxmlformats.org/officeDocument/2006/relationships/image" Target="media/image38.png"/><Relationship Id="rId116" Type="http://schemas.openxmlformats.org/officeDocument/2006/relationships/footer" Target="footer3.xml"/><Relationship Id="rId20" Type="http://schemas.openxmlformats.org/officeDocument/2006/relationships/hyperlink" Target="https://scikit-learn.org/stable/modules/classes.html?highlight=preprocessing" TargetMode="External"/><Relationship Id="rId41" Type="http://schemas.openxmlformats.org/officeDocument/2006/relationships/hyperlink" Target="https://scikit-learn.org/stable/modules/generated/sklearn.preprocessing.&#8204;StandardScaler.html" TargetMode="External"/><Relationship Id="rId62" Type="http://schemas.openxmlformats.org/officeDocument/2006/relationships/image" Target="media/image33.png"/><Relationship Id="rId83" Type="http://schemas.openxmlformats.org/officeDocument/2006/relationships/image" Target="media/image48.png"/><Relationship Id="rId88" Type="http://schemas.openxmlformats.org/officeDocument/2006/relationships/hyperlink" Target="https://scikit-learn.org/stable/modules/generated/sklearn.tree.plot_tree.html" TargetMode="External"/><Relationship Id="rId111" Type="http://schemas.openxmlformats.org/officeDocument/2006/relationships/hyperlink" Target="https://scikit-learn.org/stable/modules/generated/sklearn.tree.DecisionTree&#8204;Classifier.html" TargetMode="External"/><Relationship Id="rId15" Type="http://schemas.openxmlformats.org/officeDocument/2006/relationships/hyperlink" Target="https://scikit-learn.org/stable/install.html" TargetMode="External"/><Relationship Id="rId36" Type="http://schemas.openxmlformats.org/officeDocument/2006/relationships/hyperlink" Target="https://pandas.pydata.org/pandas-docs/stable/reference/api/pandas.DataFrame.%20&#8204;astype.html" TargetMode="External"/><Relationship Id="rId57" Type="http://schemas.openxmlformats.org/officeDocument/2006/relationships/image" Target="media/image29.png"/><Relationship Id="rId106" Type="http://schemas.openxmlformats.org/officeDocument/2006/relationships/hyperlink" Target="https://scikit-learn.org/stable/modules/generated/sklearn.metrics.silhouette_&#8204;scor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Template\studyguide_pri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549101D-BDC9-47CA-9D74-2847E0485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studyguide_print_template.dot</Template>
  <TotalTime>6</TotalTime>
  <Pages>66</Pages>
  <Words>16027</Words>
  <Characters>91358</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SIM</Company>
  <LinksUpToDate>false</LinksUpToDate>
  <CharactersWithSpaces>107171</CharactersWithSpaces>
  <SharedDoc>false</SharedDoc>
  <HLinks>
    <vt:vector size="6" baseType="variant">
      <vt:variant>
        <vt:i4>4980747</vt:i4>
      </vt:variant>
      <vt:variant>
        <vt:i4>0</vt:i4>
      </vt:variant>
      <vt:variant>
        <vt:i4>0</vt:i4>
      </vt:variant>
      <vt:variant>
        <vt:i4>5</vt:i4>
      </vt:variant>
      <vt:variant>
        <vt:lpwstr>http://psychclassics.yorku.ca/James/Principles/index.htm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Ka Yui Karl Wu</cp:lastModifiedBy>
  <cp:revision>7</cp:revision>
  <cp:lastPrinted>2017-11-13T03:54:00Z</cp:lastPrinted>
  <dcterms:created xsi:type="dcterms:W3CDTF">2021-04-27T05:54:00Z</dcterms:created>
  <dcterms:modified xsi:type="dcterms:W3CDTF">2021-04-27T07:52:00Z</dcterms:modified>
</cp:coreProperties>
</file>