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64B5E3" w14:textId="03F7E08C" w:rsidR="0061795E" w:rsidRPr="00877AA2" w:rsidRDefault="000D2404" w:rsidP="00914EF4">
      <w:pPr>
        <w:pStyle w:val="Heading1"/>
        <w:rPr>
          <w:noProof/>
          <w:szCs w:val="72"/>
        </w:rPr>
        <w:sectPr w:rsidR="0061795E" w:rsidRPr="00877AA2" w:rsidSect="00C122F2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type w:val="oddPage"/>
          <w:pgSz w:w="11907" w:h="16839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  <w:bookmarkStart w:id="0" w:name="_Toc363120154"/>
      <w:bookmarkStart w:id="1" w:name="_Toc363120914"/>
      <w:bookmarkStart w:id="2" w:name="_Toc368645708"/>
      <w:bookmarkStart w:id="3" w:name="_Toc368646390"/>
      <w:bookmarkStart w:id="4" w:name="_Toc368647097"/>
      <w:r w:rsidRPr="00877AA2">
        <w:rPr>
          <w:caps w:val="0"/>
          <w:noProof/>
          <w:szCs w:val="72"/>
        </w:rPr>
        <w:t>Study Unit 2</w:t>
      </w:r>
      <w:bookmarkStart w:id="5" w:name="_Toc363120155"/>
      <w:bookmarkStart w:id="6" w:name="_Toc363120915"/>
      <w:bookmarkStart w:id="7" w:name="_Toc368645709"/>
      <w:bookmarkStart w:id="8" w:name="_Toc368646391"/>
      <w:bookmarkStart w:id="9" w:name="_Toc368647098"/>
      <w:bookmarkEnd w:id="0"/>
      <w:bookmarkEnd w:id="1"/>
      <w:bookmarkEnd w:id="2"/>
      <w:bookmarkEnd w:id="3"/>
      <w:bookmarkEnd w:id="4"/>
      <w:r w:rsidR="003207DF" w:rsidRPr="00877AA2">
        <w:rPr>
          <w:caps w:val="0"/>
          <w:noProof/>
          <w:szCs w:val="72"/>
        </w:rPr>
        <w:t xml:space="preserve"> </w:t>
      </w:r>
      <w:r w:rsidR="003207DF" w:rsidRPr="00877AA2">
        <w:rPr>
          <w:caps w:val="0"/>
          <w:noProof/>
          <w:szCs w:val="72"/>
        </w:rPr>
        <w:br/>
      </w:r>
      <w:r w:rsidRPr="00877AA2">
        <w:rPr>
          <w:caps w:val="0"/>
          <w:noProof/>
          <w:szCs w:val="72"/>
        </w:rPr>
        <w:t xml:space="preserve">Data Types </w:t>
      </w:r>
      <w:r w:rsidR="00DE12DF" w:rsidRPr="00877AA2">
        <w:rPr>
          <w:caps w:val="0"/>
          <w:noProof/>
          <w:szCs w:val="72"/>
        </w:rPr>
        <w:t>and</w:t>
      </w:r>
      <w:r w:rsidRPr="00877AA2">
        <w:rPr>
          <w:caps w:val="0"/>
          <w:noProof/>
          <w:szCs w:val="72"/>
        </w:rPr>
        <w:t xml:space="preserve"> Functions</w:t>
      </w:r>
      <w:bookmarkEnd w:id="5"/>
      <w:bookmarkEnd w:id="6"/>
      <w:bookmarkEnd w:id="7"/>
      <w:bookmarkEnd w:id="8"/>
      <w:bookmarkEnd w:id="9"/>
    </w:p>
    <w:p w14:paraId="7283086E" w14:textId="77777777" w:rsidR="001816FD" w:rsidRPr="00732780" w:rsidRDefault="001816FD" w:rsidP="00A51973">
      <w:pPr>
        <w:pStyle w:val="Heading2"/>
      </w:pPr>
      <w:bookmarkStart w:id="10" w:name="_Toc363120156"/>
      <w:bookmarkStart w:id="11" w:name="_Toc363120916"/>
      <w:bookmarkStart w:id="12" w:name="_Toc368645710"/>
      <w:bookmarkStart w:id="13" w:name="_Toc368646392"/>
      <w:bookmarkStart w:id="14" w:name="_Toc368647099"/>
      <w:bookmarkStart w:id="15" w:name="_Toc363120157"/>
      <w:bookmarkStart w:id="16" w:name="_Toc363120917"/>
      <w:bookmarkStart w:id="17" w:name="_Toc368645711"/>
      <w:bookmarkStart w:id="18" w:name="_Toc368646393"/>
      <w:bookmarkStart w:id="19" w:name="_Toc368647100"/>
      <w:r w:rsidRPr="00732780">
        <w:lastRenderedPageBreak/>
        <w:t>Learning Outcome</w:t>
      </w:r>
      <w:bookmarkEnd w:id="10"/>
      <w:bookmarkEnd w:id="11"/>
      <w:bookmarkEnd w:id="12"/>
      <w:bookmarkEnd w:id="13"/>
      <w:bookmarkEnd w:id="14"/>
      <w:r w:rsidRPr="00732780">
        <w:t>s</w:t>
      </w:r>
    </w:p>
    <w:p w14:paraId="27E7666A" w14:textId="77777777" w:rsidR="001816FD" w:rsidRPr="00877AA2" w:rsidRDefault="001816FD" w:rsidP="001816FD">
      <w:pPr>
        <w:pStyle w:val="BodyText"/>
        <w:spacing w:after="240"/>
        <w:rPr>
          <w:noProof/>
          <w:lang w:val="en-GB"/>
        </w:rPr>
      </w:pPr>
      <w:r w:rsidRPr="00877AA2">
        <w:rPr>
          <w:noProof/>
          <w:lang w:val="en-GB"/>
        </w:rPr>
        <w:t>By the end of this unit, you should be able to:</w:t>
      </w:r>
    </w:p>
    <w:p w14:paraId="7350AD1F" w14:textId="40441859" w:rsidR="001816FD" w:rsidRPr="00877AA2" w:rsidRDefault="00B97F8C" w:rsidP="00B97F8C">
      <w:pPr>
        <w:pStyle w:val="ListParagraph"/>
        <w:numPr>
          <w:ilvl w:val="0"/>
          <w:numId w:val="21"/>
        </w:numPr>
        <w:contextualSpacing w:val="0"/>
        <w:jc w:val="both"/>
        <w:rPr>
          <w:noProof/>
          <w:lang w:val="en-GB"/>
        </w:rPr>
      </w:pPr>
      <w:r>
        <w:rPr>
          <w:noProof/>
          <w:lang w:val="en-GB"/>
        </w:rPr>
        <w:t xml:space="preserve">Differentiate the various types </w:t>
      </w:r>
      <w:r w:rsidR="000D1FC8">
        <w:rPr>
          <w:noProof/>
          <w:lang w:val="en-GB"/>
        </w:rPr>
        <w:t xml:space="preserve">of </w:t>
      </w:r>
      <w:r>
        <w:rPr>
          <w:noProof/>
          <w:lang w:val="en-GB"/>
        </w:rPr>
        <w:t>compound data structures in Python</w:t>
      </w:r>
    </w:p>
    <w:p w14:paraId="7D4E1651" w14:textId="2FBD075B" w:rsidR="001816FD" w:rsidRPr="00B97F8C" w:rsidRDefault="00B97F8C" w:rsidP="00B97F8C">
      <w:pPr>
        <w:pStyle w:val="ListParagraph"/>
        <w:numPr>
          <w:ilvl w:val="0"/>
          <w:numId w:val="21"/>
        </w:numPr>
        <w:contextualSpacing w:val="0"/>
        <w:jc w:val="both"/>
        <w:rPr>
          <w:noProof/>
          <w:lang w:val="en-GB"/>
        </w:rPr>
      </w:pPr>
      <w:r w:rsidRPr="00B97F8C">
        <w:rPr>
          <w:noProof/>
          <w:lang w:val="en-GB"/>
        </w:rPr>
        <w:t>Discuss how Python manages packages, modules, functions, etc.</w:t>
      </w:r>
    </w:p>
    <w:p w14:paraId="37BB21C7" w14:textId="77777777" w:rsidR="001816FD" w:rsidRPr="00877AA2" w:rsidRDefault="001816FD" w:rsidP="001816FD">
      <w:pPr>
        <w:jc w:val="both"/>
        <w:rPr>
          <w:noProof/>
        </w:rPr>
      </w:pPr>
    </w:p>
    <w:p w14:paraId="210BAEFB" w14:textId="77777777" w:rsidR="001816FD" w:rsidRPr="00877AA2" w:rsidRDefault="001816FD" w:rsidP="001816FD">
      <w:pPr>
        <w:spacing w:line="312" w:lineRule="auto"/>
        <w:rPr>
          <w:b/>
          <w:bCs/>
          <w:noProof/>
          <w:sz w:val="36"/>
          <w:szCs w:val="28"/>
        </w:rPr>
      </w:pPr>
      <w:r w:rsidRPr="00877AA2">
        <w:rPr>
          <w:noProof/>
        </w:rPr>
        <w:br w:type="page"/>
      </w:r>
    </w:p>
    <w:p w14:paraId="65CF4C7F" w14:textId="69727FFB" w:rsidR="002219E2" w:rsidRPr="00877AA2" w:rsidRDefault="002219E2" w:rsidP="00BE148D">
      <w:pPr>
        <w:pStyle w:val="Heading2"/>
      </w:pPr>
      <w:r w:rsidRPr="00877AA2">
        <w:lastRenderedPageBreak/>
        <w:t>Overview</w:t>
      </w:r>
      <w:bookmarkEnd w:id="15"/>
      <w:bookmarkEnd w:id="16"/>
      <w:bookmarkEnd w:id="17"/>
      <w:bookmarkEnd w:id="18"/>
      <w:bookmarkEnd w:id="19"/>
    </w:p>
    <w:p w14:paraId="75C8196E" w14:textId="6DC56E37" w:rsidR="00523B0E" w:rsidRPr="00877AA2" w:rsidRDefault="006A75B6" w:rsidP="00F47E43">
      <w:pPr>
        <w:pStyle w:val="BodyText"/>
        <w:rPr>
          <w:noProof/>
          <w:lang w:val="en-GB"/>
        </w:rPr>
      </w:pPr>
      <w:r w:rsidRPr="00877AA2">
        <w:rPr>
          <w:noProof/>
          <w:lang w:val="en-GB"/>
        </w:rPr>
        <w:t xml:space="preserve">Python provides </w:t>
      </w:r>
      <w:r w:rsidR="00C91087" w:rsidRPr="00877AA2">
        <w:rPr>
          <w:noProof/>
          <w:lang w:val="en-GB"/>
        </w:rPr>
        <w:t>numerous</w:t>
      </w:r>
      <w:r w:rsidRPr="00877AA2">
        <w:rPr>
          <w:noProof/>
          <w:lang w:val="en-GB"/>
        </w:rPr>
        <w:t xml:space="preserve"> compound data types to group a collection of</w:t>
      </w:r>
      <w:r w:rsidR="001C49A9" w:rsidRPr="00877AA2">
        <w:rPr>
          <w:noProof/>
          <w:lang w:val="en-GB"/>
        </w:rPr>
        <w:t xml:space="preserve"> </w:t>
      </w:r>
      <w:r w:rsidRPr="00877AA2">
        <w:rPr>
          <w:noProof/>
          <w:lang w:val="en-GB"/>
        </w:rPr>
        <w:t>values</w:t>
      </w:r>
      <w:r w:rsidR="00965D9B">
        <w:rPr>
          <w:noProof/>
          <w:lang w:val="en-GB"/>
        </w:rPr>
        <w:t xml:space="preserve"> </w:t>
      </w:r>
      <w:r w:rsidR="00965D9B" w:rsidRPr="00877AA2">
        <w:rPr>
          <w:noProof/>
          <w:lang w:val="en-GB"/>
        </w:rPr>
        <w:t>together</w:t>
      </w:r>
      <w:r w:rsidRPr="00877AA2">
        <w:rPr>
          <w:noProof/>
          <w:lang w:val="en-GB"/>
        </w:rPr>
        <w:t>. Compound data structures organis</w:t>
      </w:r>
      <w:r w:rsidR="00F90F1A" w:rsidRPr="00877AA2">
        <w:rPr>
          <w:noProof/>
          <w:lang w:val="en-GB"/>
        </w:rPr>
        <w:t>e</w:t>
      </w:r>
      <w:r w:rsidRPr="00877AA2">
        <w:rPr>
          <w:noProof/>
          <w:lang w:val="en-GB"/>
        </w:rPr>
        <w:t xml:space="preserve"> and stor</w:t>
      </w:r>
      <w:r w:rsidR="00F90F1A" w:rsidRPr="00877AA2">
        <w:rPr>
          <w:noProof/>
          <w:lang w:val="en-GB"/>
        </w:rPr>
        <w:t>e</w:t>
      </w:r>
      <w:r w:rsidRPr="00877AA2">
        <w:rPr>
          <w:noProof/>
          <w:lang w:val="en-GB"/>
        </w:rPr>
        <w:t xml:space="preserve"> data </w:t>
      </w:r>
      <w:r w:rsidR="00F90F1A" w:rsidRPr="00877AA2">
        <w:rPr>
          <w:noProof/>
          <w:lang w:val="en-GB"/>
        </w:rPr>
        <w:t xml:space="preserve">in a way </w:t>
      </w:r>
      <w:r w:rsidRPr="00877AA2">
        <w:rPr>
          <w:noProof/>
          <w:lang w:val="en-GB"/>
        </w:rPr>
        <w:t>that they</w:t>
      </w:r>
      <w:r w:rsidR="00F47E43" w:rsidRPr="00877AA2">
        <w:rPr>
          <w:noProof/>
          <w:lang w:val="en-GB"/>
        </w:rPr>
        <w:t xml:space="preserve"> </w:t>
      </w:r>
      <w:r w:rsidRPr="00877AA2">
        <w:rPr>
          <w:noProof/>
          <w:lang w:val="en-GB"/>
        </w:rPr>
        <w:t>can be accessed and worked with efficiently. The</w:t>
      </w:r>
      <w:r w:rsidR="0030274F">
        <w:rPr>
          <w:noProof/>
          <w:lang w:val="en-GB"/>
        </w:rPr>
        <w:t>se structures also</w:t>
      </w:r>
      <w:r w:rsidRPr="00877AA2">
        <w:rPr>
          <w:noProof/>
          <w:lang w:val="en-GB"/>
        </w:rPr>
        <w:t xml:space="preserve"> define the relationship between the</w:t>
      </w:r>
      <w:r w:rsidR="00F47E43" w:rsidRPr="00877AA2">
        <w:rPr>
          <w:noProof/>
          <w:lang w:val="en-GB"/>
        </w:rPr>
        <w:t xml:space="preserve"> </w:t>
      </w:r>
      <w:r w:rsidRPr="00877AA2">
        <w:rPr>
          <w:noProof/>
          <w:lang w:val="en-GB"/>
        </w:rPr>
        <w:t>data</w:t>
      </w:r>
      <w:r w:rsidR="009B22E2">
        <w:rPr>
          <w:noProof/>
          <w:lang w:val="en-GB"/>
        </w:rPr>
        <w:t xml:space="preserve"> </w:t>
      </w:r>
      <w:r w:rsidRPr="00877AA2">
        <w:rPr>
          <w:noProof/>
          <w:lang w:val="en-GB"/>
        </w:rPr>
        <w:t>and the operations that can be performed on the</w:t>
      </w:r>
      <w:r w:rsidR="00322769">
        <w:rPr>
          <w:noProof/>
          <w:lang w:val="en-GB"/>
        </w:rPr>
        <w:t>m</w:t>
      </w:r>
      <w:r w:rsidRPr="00877AA2">
        <w:rPr>
          <w:noProof/>
          <w:lang w:val="en-GB"/>
        </w:rPr>
        <w:t xml:space="preserve">. </w:t>
      </w:r>
      <w:r w:rsidR="006C4AB6" w:rsidRPr="00877AA2">
        <w:rPr>
          <w:noProof/>
          <w:lang w:val="en-GB"/>
        </w:rPr>
        <w:t>W</w:t>
      </w:r>
      <w:r w:rsidRPr="00877AA2">
        <w:rPr>
          <w:noProof/>
          <w:lang w:val="en-GB"/>
        </w:rPr>
        <w:t xml:space="preserve">e will learn </w:t>
      </w:r>
      <w:r w:rsidR="006C4AB6" w:rsidRPr="00877AA2">
        <w:rPr>
          <w:noProof/>
          <w:lang w:val="en-GB"/>
        </w:rPr>
        <w:t xml:space="preserve">in this </w:t>
      </w:r>
      <w:r w:rsidR="00922169" w:rsidRPr="00877AA2">
        <w:rPr>
          <w:noProof/>
          <w:lang w:val="en-GB"/>
        </w:rPr>
        <w:t>s</w:t>
      </w:r>
      <w:r w:rsidR="00C91087" w:rsidRPr="00877AA2">
        <w:rPr>
          <w:noProof/>
          <w:lang w:val="en-GB"/>
        </w:rPr>
        <w:t xml:space="preserve">tudy </w:t>
      </w:r>
      <w:r w:rsidR="00922169" w:rsidRPr="00877AA2">
        <w:rPr>
          <w:noProof/>
          <w:lang w:val="en-GB"/>
        </w:rPr>
        <w:t>u</w:t>
      </w:r>
      <w:r w:rsidR="00C91087" w:rsidRPr="00877AA2">
        <w:rPr>
          <w:noProof/>
          <w:lang w:val="en-GB"/>
        </w:rPr>
        <w:t xml:space="preserve">nit </w:t>
      </w:r>
      <w:r w:rsidRPr="00877AA2">
        <w:rPr>
          <w:noProof/>
          <w:lang w:val="en-GB"/>
        </w:rPr>
        <w:t xml:space="preserve">how to create, when to use, </w:t>
      </w:r>
      <w:r w:rsidR="00AD39EA" w:rsidRPr="00877AA2">
        <w:rPr>
          <w:noProof/>
          <w:lang w:val="en-GB"/>
        </w:rPr>
        <w:t xml:space="preserve">and </w:t>
      </w:r>
      <w:r w:rsidRPr="00877AA2">
        <w:rPr>
          <w:noProof/>
          <w:lang w:val="en-GB"/>
        </w:rPr>
        <w:t xml:space="preserve">what operations to perform on </w:t>
      </w:r>
      <w:r w:rsidR="00326FE5" w:rsidRPr="00877AA2">
        <w:rPr>
          <w:noProof/>
          <w:lang w:val="en-GB"/>
        </w:rPr>
        <w:t xml:space="preserve">the most common Python compound data structures: </w:t>
      </w:r>
      <w:r w:rsidR="009239E3" w:rsidRPr="00877AA2">
        <w:rPr>
          <w:noProof/>
          <w:lang w:val="en-GB"/>
        </w:rPr>
        <w:t>tuples, lists and dictionaries</w:t>
      </w:r>
      <w:r w:rsidRPr="00877AA2">
        <w:rPr>
          <w:noProof/>
          <w:lang w:val="en-GB"/>
        </w:rPr>
        <w:t xml:space="preserve">. </w:t>
      </w:r>
      <w:r w:rsidR="007F0191" w:rsidRPr="00877AA2">
        <w:rPr>
          <w:noProof/>
          <w:lang w:val="en-GB"/>
        </w:rPr>
        <w:t>Furthermore</w:t>
      </w:r>
      <w:r w:rsidR="00B66F65" w:rsidRPr="00877AA2">
        <w:rPr>
          <w:noProof/>
          <w:lang w:val="en-GB"/>
        </w:rPr>
        <w:t xml:space="preserve">, we will </w:t>
      </w:r>
      <w:r w:rsidR="007F0191" w:rsidRPr="00877AA2">
        <w:rPr>
          <w:noProof/>
          <w:lang w:val="en-GB"/>
        </w:rPr>
        <w:t xml:space="preserve">also </w:t>
      </w:r>
      <w:r w:rsidR="00B66F65" w:rsidRPr="00877AA2">
        <w:rPr>
          <w:noProof/>
          <w:lang w:val="en-GB"/>
        </w:rPr>
        <w:t xml:space="preserve">learn about what functions </w:t>
      </w:r>
      <w:r w:rsidR="007F0191" w:rsidRPr="00877AA2">
        <w:rPr>
          <w:noProof/>
          <w:lang w:val="en-GB"/>
        </w:rPr>
        <w:t xml:space="preserve">and methods </w:t>
      </w:r>
      <w:r w:rsidR="00B66F65" w:rsidRPr="00877AA2">
        <w:rPr>
          <w:noProof/>
          <w:lang w:val="en-GB"/>
        </w:rPr>
        <w:t xml:space="preserve">are and how </w:t>
      </w:r>
      <w:r w:rsidR="00844480" w:rsidRPr="00877AA2">
        <w:rPr>
          <w:noProof/>
          <w:lang w:val="en-GB"/>
        </w:rPr>
        <w:t xml:space="preserve">they can be </w:t>
      </w:r>
      <w:r w:rsidR="007F0191" w:rsidRPr="00877AA2">
        <w:rPr>
          <w:noProof/>
          <w:lang w:val="en-GB"/>
        </w:rPr>
        <w:t>integrate</w:t>
      </w:r>
      <w:r w:rsidR="00844480" w:rsidRPr="00877AA2">
        <w:rPr>
          <w:noProof/>
          <w:lang w:val="en-GB"/>
        </w:rPr>
        <w:t>d</w:t>
      </w:r>
      <w:r w:rsidR="007F0191" w:rsidRPr="00877AA2">
        <w:rPr>
          <w:noProof/>
          <w:lang w:val="en-GB"/>
        </w:rPr>
        <w:t xml:space="preserve"> in </w:t>
      </w:r>
      <w:r w:rsidR="00DE3708" w:rsidRPr="00877AA2">
        <w:rPr>
          <w:noProof/>
          <w:lang w:val="en-GB"/>
        </w:rPr>
        <w:t xml:space="preserve">our </w:t>
      </w:r>
      <w:r w:rsidR="007F0191" w:rsidRPr="00877AA2">
        <w:rPr>
          <w:noProof/>
          <w:lang w:val="en-GB"/>
        </w:rPr>
        <w:t>program</w:t>
      </w:r>
      <w:r w:rsidR="00B66F65" w:rsidRPr="00877AA2">
        <w:rPr>
          <w:noProof/>
          <w:lang w:val="en-GB"/>
        </w:rPr>
        <w:t xml:space="preserve">. Lastly, we </w:t>
      </w:r>
      <w:r w:rsidR="00296E1C" w:rsidRPr="00877AA2">
        <w:rPr>
          <w:noProof/>
          <w:lang w:val="en-GB"/>
        </w:rPr>
        <w:t xml:space="preserve">will also </w:t>
      </w:r>
      <w:r w:rsidR="003968A7" w:rsidRPr="00877AA2">
        <w:rPr>
          <w:noProof/>
          <w:lang w:val="en-GB"/>
        </w:rPr>
        <w:t xml:space="preserve">deal with </w:t>
      </w:r>
      <w:r w:rsidR="00B66F65" w:rsidRPr="00877AA2">
        <w:rPr>
          <w:noProof/>
          <w:lang w:val="en-GB"/>
        </w:rPr>
        <w:t>Python packages and modules which</w:t>
      </w:r>
      <w:r w:rsidR="00F47E43" w:rsidRPr="00877AA2">
        <w:rPr>
          <w:noProof/>
          <w:lang w:val="en-GB"/>
        </w:rPr>
        <w:t xml:space="preserve"> </w:t>
      </w:r>
      <w:r w:rsidR="00B66F65" w:rsidRPr="00877AA2">
        <w:rPr>
          <w:noProof/>
          <w:lang w:val="en-GB"/>
        </w:rPr>
        <w:t xml:space="preserve">are, together with functions and methods, very useful for reusing and </w:t>
      </w:r>
      <w:r w:rsidR="00E45E6A" w:rsidRPr="00877AA2">
        <w:rPr>
          <w:noProof/>
          <w:lang w:val="en-GB"/>
        </w:rPr>
        <w:t xml:space="preserve">extending our tools </w:t>
      </w:r>
      <w:r w:rsidR="00EC70ED" w:rsidRPr="00877AA2">
        <w:rPr>
          <w:noProof/>
          <w:lang w:val="en-GB"/>
        </w:rPr>
        <w:t xml:space="preserve">of </w:t>
      </w:r>
      <w:r w:rsidR="00E45E6A" w:rsidRPr="00877AA2">
        <w:rPr>
          <w:noProof/>
          <w:lang w:val="en-GB"/>
        </w:rPr>
        <w:t>perform</w:t>
      </w:r>
      <w:r w:rsidR="00EC70ED" w:rsidRPr="00877AA2">
        <w:rPr>
          <w:noProof/>
          <w:lang w:val="en-GB"/>
        </w:rPr>
        <w:t>ing</w:t>
      </w:r>
      <w:r w:rsidR="00E45E6A" w:rsidRPr="00877AA2">
        <w:rPr>
          <w:noProof/>
          <w:lang w:val="en-GB"/>
        </w:rPr>
        <w:t xml:space="preserve"> </w:t>
      </w:r>
      <w:r w:rsidR="007008E0" w:rsidRPr="00877AA2">
        <w:rPr>
          <w:noProof/>
          <w:lang w:val="en-GB"/>
        </w:rPr>
        <w:t xml:space="preserve">specific tasks in </w:t>
      </w:r>
      <w:r w:rsidR="00212EFA" w:rsidRPr="00877AA2">
        <w:rPr>
          <w:noProof/>
          <w:lang w:val="en-GB"/>
        </w:rPr>
        <w:t>Python</w:t>
      </w:r>
      <w:r w:rsidR="00F47E43" w:rsidRPr="00877AA2">
        <w:rPr>
          <w:noProof/>
          <w:lang w:val="en-GB"/>
        </w:rPr>
        <w:t xml:space="preserve"> </w:t>
      </w:r>
      <w:r w:rsidR="00B66F65" w:rsidRPr="00877AA2">
        <w:rPr>
          <w:noProof/>
          <w:lang w:val="en-GB"/>
        </w:rPr>
        <w:t>program</w:t>
      </w:r>
      <w:r w:rsidR="00BC6E44" w:rsidRPr="00877AA2">
        <w:rPr>
          <w:noProof/>
          <w:lang w:val="en-GB"/>
        </w:rPr>
        <w:t>ming</w:t>
      </w:r>
      <w:r w:rsidR="00B66F65" w:rsidRPr="00877AA2">
        <w:rPr>
          <w:noProof/>
          <w:lang w:val="en-GB"/>
        </w:rPr>
        <w:t>.</w:t>
      </w:r>
      <w:r w:rsidR="00523B0E" w:rsidRPr="00877AA2">
        <w:rPr>
          <w:noProof/>
          <w:lang w:val="en-GB"/>
        </w:rPr>
        <w:t xml:space="preserve"> </w:t>
      </w:r>
    </w:p>
    <w:p w14:paraId="36B8B62D" w14:textId="017ADD3F" w:rsidR="00454CC7" w:rsidRPr="00877AA2" w:rsidRDefault="006650E6" w:rsidP="00BE148D">
      <w:pPr>
        <w:pStyle w:val="Heading2"/>
      </w:pPr>
      <w:r w:rsidRPr="00877AA2">
        <w:br w:type="page"/>
      </w:r>
      <w:bookmarkStart w:id="20" w:name="_Toc363120158"/>
      <w:bookmarkStart w:id="21" w:name="_Toc363120918"/>
      <w:bookmarkStart w:id="22" w:name="_Toc368645712"/>
      <w:bookmarkStart w:id="23" w:name="_Toc368646394"/>
      <w:bookmarkStart w:id="24" w:name="_Toc368647101"/>
      <w:r w:rsidR="00F66217" w:rsidRPr="00877AA2">
        <w:lastRenderedPageBreak/>
        <w:t xml:space="preserve">Chapter </w:t>
      </w:r>
      <w:r w:rsidR="00DC5221" w:rsidRPr="00877AA2">
        <w:t>1</w:t>
      </w:r>
      <w:r w:rsidR="00F66217" w:rsidRPr="00877AA2">
        <w:t xml:space="preserve"> </w:t>
      </w:r>
      <w:r w:rsidR="0010491C" w:rsidRPr="00877AA2">
        <w:t>T</w:t>
      </w:r>
      <w:bookmarkEnd w:id="20"/>
      <w:bookmarkEnd w:id="21"/>
      <w:bookmarkEnd w:id="22"/>
      <w:bookmarkEnd w:id="23"/>
      <w:bookmarkEnd w:id="24"/>
      <w:r w:rsidR="00FF2420" w:rsidRPr="00877AA2">
        <w:t>uple</w:t>
      </w:r>
      <w:r w:rsidR="00757FE9" w:rsidRPr="00877AA2">
        <w:t>s</w:t>
      </w:r>
      <w:r w:rsidR="007E7361" w:rsidRPr="00877AA2">
        <w:t>, List</w:t>
      </w:r>
      <w:r w:rsidR="00757FE9" w:rsidRPr="00877AA2">
        <w:t>s</w:t>
      </w:r>
      <w:r w:rsidR="00D464B7" w:rsidRPr="00877AA2">
        <w:t>, Dictionar</w:t>
      </w:r>
      <w:r w:rsidR="00757FE9" w:rsidRPr="00877AA2">
        <w:t>ies</w:t>
      </w:r>
    </w:p>
    <w:p w14:paraId="33316344" w14:textId="642FE9C5" w:rsidR="00D464B7" w:rsidRDefault="002B25E1" w:rsidP="006E7C56">
      <w:pPr>
        <w:pStyle w:val="Heading3"/>
        <w:numPr>
          <w:ilvl w:val="1"/>
          <w:numId w:val="33"/>
        </w:numPr>
        <w:tabs>
          <w:tab w:val="left" w:pos="709"/>
        </w:tabs>
        <w:rPr>
          <w:noProof/>
          <w:lang w:val="en-GB"/>
        </w:rPr>
      </w:pPr>
      <w:bookmarkStart w:id="25" w:name="_Toc363120159"/>
      <w:r w:rsidRPr="00877AA2">
        <w:rPr>
          <w:noProof/>
          <w:lang w:val="en-GB"/>
        </w:rPr>
        <w:t>Tuples</w:t>
      </w:r>
    </w:p>
    <w:p w14:paraId="3BF2944C" w14:textId="0E9BE269" w:rsidR="006E7C56" w:rsidRPr="006E7C56" w:rsidRDefault="006E7C56" w:rsidP="006E7C56">
      <w:pPr>
        <w:pStyle w:val="BodyText"/>
        <w:rPr>
          <w:lang w:val="en-GB"/>
        </w:rPr>
      </w:pPr>
      <w:r>
        <w:rPr>
          <w:lang w:val="en-GB"/>
        </w:rPr>
        <w:t xml:space="preserve">Lesson Recording - </w:t>
      </w:r>
      <w:r w:rsidRPr="006E7C56">
        <w:rPr>
          <w:lang w:val="en-GB"/>
        </w:rPr>
        <w:t>Python Tuples</w:t>
      </w:r>
    </w:p>
    <w:p w14:paraId="20DFB669" w14:textId="0EFEBF7E" w:rsidR="006B6008" w:rsidRPr="00877AA2" w:rsidRDefault="006B6008" w:rsidP="00062C1C">
      <w:pPr>
        <w:pStyle w:val="Heading4"/>
        <w:tabs>
          <w:tab w:val="left" w:pos="709"/>
        </w:tabs>
        <w:rPr>
          <w:noProof/>
          <w:lang w:val="en-GB"/>
        </w:rPr>
      </w:pPr>
      <w:r w:rsidRPr="00877AA2">
        <w:rPr>
          <w:noProof/>
          <w:lang w:val="en-GB"/>
        </w:rPr>
        <w:t xml:space="preserve">1.1.1 </w:t>
      </w:r>
      <w:r w:rsidR="00A22881" w:rsidRPr="00877AA2">
        <w:rPr>
          <w:noProof/>
          <w:lang w:val="en-GB"/>
        </w:rPr>
        <w:tab/>
      </w:r>
      <w:r w:rsidRPr="00877AA2">
        <w:rPr>
          <w:noProof/>
          <w:lang w:val="en-GB"/>
        </w:rPr>
        <w:t>Defining Tuples</w:t>
      </w:r>
    </w:p>
    <w:p w14:paraId="6E851ACF" w14:textId="386105C5" w:rsidR="009761F0" w:rsidRPr="00877AA2" w:rsidRDefault="007C458F" w:rsidP="00A96DF0">
      <w:pPr>
        <w:pStyle w:val="BodyText"/>
        <w:rPr>
          <w:noProof/>
          <w:lang w:val="en-GB"/>
        </w:rPr>
      </w:pPr>
      <w:r w:rsidRPr="00877AA2">
        <w:rPr>
          <w:noProof/>
          <w:lang w:val="en-GB"/>
        </w:rPr>
        <w:t>I</w:t>
      </w:r>
      <w:r w:rsidR="009761F0" w:rsidRPr="00877AA2">
        <w:rPr>
          <w:noProof/>
          <w:lang w:val="en-GB"/>
        </w:rPr>
        <w:t>n S</w:t>
      </w:r>
      <w:r w:rsidR="008F5208" w:rsidRPr="00877AA2">
        <w:rPr>
          <w:noProof/>
          <w:lang w:val="en-GB"/>
        </w:rPr>
        <w:t xml:space="preserve">tudy </w:t>
      </w:r>
      <w:r w:rsidR="009761F0" w:rsidRPr="00877AA2">
        <w:rPr>
          <w:noProof/>
          <w:lang w:val="en-GB"/>
        </w:rPr>
        <w:t>U</w:t>
      </w:r>
      <w:r w:rsidR="008F5208" w:rsidRPr="00877AA2">
        <w:rPr>
          <w:noProof/>
          <w:lang w:val="en-GB"/>
        </w:rPr>
        <w:t xml:space="preserve">nit </w:t>
      </w:r>
      <w:r w:rsidR="009761F0" w:rsidRPr="00877AA2">
        <w:rPr>
          <w:noProof/>
          <w:lang w:val="en-GB"/>
        </w:rPr>
        <w:t>1</w:t>
      </w:r>
      <w:r w:rsidRPr="00877AA2">
        <w:rPr>
          <w:noProof/>
          <w:lang w:val="en-GB"/>
        </w:rPr>
        <w:t xml:space="preserve">, we </w:t>
      </w:r>
      <w:r w:rsidR="008F5208" w:rsidRPr="00877AA2">
        <w:rPr>
          <w:noProof/>
          <w:lang w:val="en-GB"/>
        </w:rPr>
        <w:t xml:space="preserve">have </w:t>
      </w:r>
      <w:r w:rsidRPr="00877AA2">
        <w:rPr>
          <w:noProof/>
          <w:lang w:val="en-GB"/>
        </w:rPr>
        <w:t>learned t</w:t>
      </w:r>
      <w:r w:rsidR="00EC1786" w:rsidRPr="00877AA2">
        <w:rPr>
          <w:noProof/>
          <w:lang w:val="en-GB"/>
        </w:rPr>
        <w:t>hat we c</w:t>
      </w:r>
      <w:r w:rsidR="008F5208" w:rsidRPr="00877AA2">
        <w:rPr>
          <w:noProof/>
          <w:lang w:val="en-GB"/>
        </w:rPr>
        <w:t>ould</w:t>
      </w:r>
      <w:r w:rsidR="00EC1786" w:rsidRPr="00877AA2">
        <w:rPr>
          <w:noProof/>
          <w:lang w:val="en-GB"/>
        </w:rPr>
        <w:t xml:space="preserve"> store values in a variable for later </w:t>
      </w:r>
      <w:r w:rsidR="009F2654" w:rsidRPr="00877AA2">
        <w:rPr>
          <w:noProof/>
          <w:lang w:val="en-GB"/>
        </w:rPr>
        <w:t xml:space="preserve">operations in </w:t>
      </w:r>
      <w:r w:rsidR="00DE123D" w:rsidRPr="00877AA2">
        <w:rPr>
          <w:noProof/>
          <w:lang w:val="en-GB"/>
        </w:rPr>
        <w:t>our</w:t>
      </w:r>
      <w:r w:rsidR="009F2654" w:rsidRPr="00877AA2">
        <w:rPr>
          <w:noProof/>
          <w:lang w:val="en-GB"/>
        </w:rPr>
        <w:t xml:space="preserve"> code</w:t>
      </w:r>
      <w:r w:rsidR="00EC1786" w:rsidRPr="00877AA2">
        <w:rPr>
          <w:noProof/>
          <w:lang w:val="en-GB"/>
        </w:rPr>
        <w:t xml:space="preserve">. </w:t>
      </w:r>
      <w:r w:rsidR="00A52771" w:rsidRPr="00877AA2">
        <w:rPr>
          <w:noProof/>
          <w:lang w:val="en-GB"/>
        </w:rPr>
        <w:t>T</w:t>
      </w:r>
      <w:r w:rsidR="00D07CD7" w:rsidRPr="00877AA2">
        <w:rPr>
          <w:noProof/>
          <w:lang w:val="en-GB"/>
        </w:rPr>
        <w:t xml:space="preserve">he type of a variable </w:t>
      </w:r>
      <w:r w:rsidR="00A96DF0" w:rsidRPr="00877AA2">
        <w:rPr>
          <w:noProof/>
          <w:lang w:val="en-GB"/>
        </w:rPr>
        <w:t>depend</w:t>
      </w:r>
      <w:r w:rsidR="00D07CD7" w:rsidRPr="00877AA2">
        <w:rPr>
          <w:noProof/>
          <w:lang w:val="en-GB"/>
        </w:rPr>
        <w:t>s</w:t>
      </w:r>
      <w:r w:rsidR="00A96DF0" w:rsidRPr="00877AA2">
        <w:rPr>
          <w:noProof/>
          <w:lang w:val="en-GB"/>
        </w:rPr>
        <w:t xml:space="preserve"> on </w:t>
      </w:r>
      <w:r w:rsidR="00E477A8" w:rsidRPr="00877AA2">
        <w:rPr>
          <w:noProof/>
          <w:lang w:val="en-GB"/>
        </w:rPr>
        <w:t xml:space="preserve">whether </w:t>
      </w:r>
      <w:r w:rsidR="00EA2D08" w:rsidRPr="00877AA2">
        <w:rPr>
          <w:noProof/>
          <w:lang w:val="en-GB"/>
        </w:rPr>
        <w:t xml:space="preserve">we want </w:t>
      </w:r>
      <w:r w:rsidR="00A96DF0" w:rsidRPr="00877AA2">
        <w:rPr>
          <w:noProof/>
          <w:lang w:val="en-GB"/>
        </w:rPr>
        <w:t>to store</w:t>
      </w:r>
      <w:r w:rsidR="00590FB9" w:rsidRPr="00877AA2">
        <w:rPr>
          <w:noProof/>
          <w:lang w:val="en-GB"/>
        </w:rPr>
        <w:t xml:space="preserve"> </w:t>
      </w:r>
      <w:r w:rsidR="00E477A8" w:rsidRPr="00877AA2">
        <w:rPr>
          <w:noProof/>
          <w:lang w:val="en-GB"/>
        </w:rPr>
        <w:t xml:space="preserve">numeric values or character strings </w:t>
      </w:r>
      <w:r w:rsidR="00590FB9" w:rsidRPr="00877AA2">
        <w:rPr>
          <w:noProof/>
          <w:lang w:val="en-GB"/>
        </w:rPr>
        <w:t xml:space="preserve">in </w:t>
      </w:r>
      <w:r w:rsidR="00D07CD7" w:rsidRPr="00877AA2">
        <w:rPr>
          <w:noProof/>
          <w:lang w:val="en-GB"/>
        </w:rPr>
        <w:t>it</w:t>
      </w:r>
      <w:r w:rsidR="009761F0" w:rsidRPr="00877AA2">
        <w:rPr>
          <w:noProof/>
          <w:lang w:val="en-GB"/>
        </w:rPr>
        <w:t xml:space="preserve">. </w:t>
      </w:r>
      <w:r w:rsidR="00A52771" w:rsidRPr="00877AA2">
        <w:rPr>
          <w:noProof/>
          <w:lang w:val="en-GB"/>
        </w:rPr>
        <w:t>More often</w:t>
      </w:r>
      <w:r w:rsidR="006F1592" w:rsidRPr="00126B87">
        <w:rPr>
          <w:noProof/>
          <w:lang w:val="en-GB"/>
        </w:rPr>
        <w:t>,</w:t>
      </w:r>
      <w:r w:rsidR="00A52771" w:rsidRPr="00877AA2">
        <w:rPr>
          <w:noProof/>
          <w:lang w:val="en-GB"/>
        </w:rPr>
        <w:t xml:space="preserve"> </w:t>
      </w:r>
      <w:r w:rsidR="009761F0" w:rsidRPr="00877AA2">
        <w:rPr>
          <w:noProof/>
          <w:lang w:val="en-GB"/>
        </w:rPr>
        <w:t xml:space="preserve">we work with </w:t>
      </w:r>
      <w:r w:rsidR="00265610" w:rsidRPr="00877AA2">
        <w:rPr>
          <w:noProof/>
          <w:lang w:val="en-GB"/>
        </w:rPr>
        <w:t>multiple</w:t>
      </w:r>
      <w:r w:rsidR="009761F0" w:rsidRPr="00877AA2">
        <w:rPr>
          <w:noProof/>
          <w:lang w:val="en-GB"/>
        </w:rPr>
        <w:t xml:space="preserve"> data points</w:t>
      </w:r>
      <w:r w:rsidR="009C40B5" w:rsidRPr="00877AA2">
        <w:rPr>
          <w:noProof/>
          <w:lang w:val="en-GB"/>
        </w:rPr>
        <w:t xml:space="preserve"> </w:t>
      </w:r>
      <w:r w:rsidR="00265610" w:rsidRPr="00877AA2">
        <w:rPr>
          <w:noProof/>
          <w:lang w:val="en-GB"/>
        </w:rPr>
        <w:t>of the same nature</w:t>
      </w:r>
      <w:r w:rsidR="005103A3" w:rsidRPr="00877AA2">
        <w:rPr>
          <w:noProof/>
          <w:lang w:val="en-GB"/>
        </w:rPr>
        <w:t xml:space="preserve"> such as</w:t>
      </w:r>
      <w:r w:rsidR="009C40B5" w:rsidRPr="00877AA2">
        <w:rPr>
          <w:noProof/>
          <w:lang w:val="en-GB"/>
        </w:rPr>
        <w:t xml:space="preserve"> the names of </w:t>
      </w:r>
      <w:r w:rsidR="005103A3" w:rsidRPr="00877AA2">
        <w:rPr>
          <w:noProof/>
          <w:lang w:val="en-GB"/>
        </w:rPr>
        <w:t xml:space="preserve">all </w:t>
      </w:r>
      <w:r w:rsidR="009C40B5" w:rsidRPr="00877AA2">
        <w:rPr>
          <w:noProof/>
          <w:lang w:val="en-GB"/>
        </w:rPr>
        <w:t>students in a class</w:t>
      </w:r>
      <w:r w:rsidR="009761F0" w:rsidRPr="00877AA2">
        <w:rPr>
          <w:noProof/>
          <w:lang w:val="en-GB"/>
        </w:rPr>
        <w:t>. It would be inconvenient to create a new python variable for each data point</w:t>
      </w:r>
      <w:r w:rsidR="007A4986" w:rsidRPr="00877AA2">
        <w:rPr>
          <w:noProof/>
          <w:lang w:val="en-GB"/>
        </w:rPr>
        <w:t xml:space="preserve"> </w:t>
      </w:r>
      <w:r w:rsidR="005103A3" w:rsidRPr="00877AA2">
        <w:rPr>
          <w:noProof/>
          <w:lang w:val="en-GB"/>
        </w:rPr>
        <w:t>like</w:t>
      </w:r>
      <w:r w:rsidR="00062C1C" w:rsidRPr="00877AA2">
        <w:rPr>
          <w:noProof/>
          <w:lang w:val="en-GB"/>
        </w:rPr>
        <w:t>,</w:t>
      </w:r>
      <w:r w:rsidR="005103A3" w:rsidRPr="00877AA2">
        <w:rPr>
          <w:noProof/>
          <w:lang w:val="en-GB"/>
        </w:rPr>
        <w:t xml:space="preserve"> e.g.</w:t>
      </w:r>
      <w:r w:rsidR="006B2042" w:rsidRPr="00877AA2">
        <w:rPr>
          <w:noProof/>
          <w:lang w:val="en-GB"/>
        </w:rPr>
        <w:t>,</w:t>
      </w:r>
      <w:r w:rsidR="007A4986" w:rsidRPr="00877AA2">
        <w:rPr>
          <w:noProof/>
          <w:lang w:val="en-GB"/>
        </w:rPr>
        <w:t xml:space="preserve"> </w:t>
      </w:r>
      <w:r w:rsidR="007A4986" w:rsidRPr="003F19D0">
        <w:rPr>
          <w:rFonts w:ascii="Consolas" w:hAnsi="Consolas"/>
          <w:noProof/>
          <w:lang w:val="en-GB"/>
        </w:rPr>
        <w:t>student1</w:t>
      </w:r>
      <w:r w:rsidR="007A4986" w:rsidRPr="00877AA2">
        <w:rPr>
          <w:noProof/>
          <w:lang w:val="en-GB"/>
        </w:rPr>
        <w:t xml:space="preserve">, </w:t>
      </w:r>
      <w:r w:rsidR="007A4986" w:rsidRPr="003F19D0">
        <w:rPr>
          <w:rFonts w:ascii="Consolas" w:hAnsi="Consolas"/>
          <w:noProof/>
          <w:lang w:val="en-GB"/>
        </w:rPr>
        <w:t>student2</w:t>
      </w:r>
      <w:r w:rsidR="007A4986" w:rsidRPr="00877AA2">
        <w:rPr>
          <w:noProof/>
          <w:lang w:val="en-GB"/>
        </w:rPr>
        <w:t>, etc</w:t>
      </w:r>
      <w:r w:rsidR="009761F0" w:rsidRPr="00877AA2">
        <w:rPr>
          <w:noProof/>
          <w:lang w:val="en-GB"/>
        </w:rPr>
        <w:t xml:space="preserve">. What we can do instead is to store all data points in </w:t>
      </w:r>
      <w:r w:rsidR="00E373E7" w:rsidRPr="00877AA2">
        <w:rPr>
          <w:noProof/>
          <w:lang w:val="en-GB"/>
        </w:rPr>
        <w:t>some kind of compound data</w:t>
      </w:r>
      <w:r w:rsidR="00197CA4" w:rsidRPr="00877AA2">
        <w:rPr>
          <w:noProof/>
          <w:lang w:val="en-GB"/>
        </w:rPr>
        <w:t xml:space="preserve"> structure</w:t>
      </w:r>
      <w:r w:rsidR="009761F0" w:rsidRPr="00877AA2">
        <w:rPr>
          <w:noProof/>
          <w:lang w:val="en-GB"/>
        </w:rPr>
        <w:t>.</w:t>
      </w:r>
    </w:p>
    <w:p w14:paraId="227C0B6C" w14:textId="0B616E36" w:rsidR="00FD1C40" w:rsidRPr="00877AA2" w:rsidRDefault="007A7367" w:rsidP="00707B5E">
      <w:pPr>
        <w:pStyle w:val="BodyText"/>
        <w:rPr>
          <w:noProof/>
          <w:lang w:val="en-GB"/>
        </w:rPr>
      </w:pPr>
      <w:r w:rsidRPr="00877AA2">
        <w:rPr>
          <w:noProof/>
          <w:lang w:val="en-GB"/>
        </w:rPr>
        <w:t xml:space="preserve">Python </w:t>
      </w:r>
      <w:r w:rsidR="002818C6" w:rsidRPr="00877AA2">
        <w:rPr>
          <w:noProof/>
          <w:lang w:val="en-GB"/>
        </w:rPr>
        <w:t>facilitat</w:t>
      </w:r>
      <w:r w:rsidRPr="00877AA2">
        <w:rPr>
          <w:noProof/>
          <w:lang w:val="en-GB"/>
        </w:rPr>
        <w:t xml:space="preserve">es </w:t>
      </w:r>
      <w:r w:rsidR="0074292D" w:rsidRPr="00877AA2">
        <w:rPr>
          <w:noProof/>
          <w:lang w:val="en-GB"/>
        </w:rPr>
        <w:t xml:space="preserve">several </w:t>
      </w:r>
      <w:r w:rsidR="00941CC1" w:rsidRPr="00877AA2">
        <w:rPr>
          <w:noProof/>
          <w:lang w:val="en-GB"/>
        </w:rPr>
        <w:t xml:space="preserve">types of </w:t>
      </w:r>
      <w:r w:rsidRPr="00877AA2">
        <w:rPr>
          <w:noProof/>
          <w:lang w:val="en-GB"/>
        </w:rPr>
        <w:t>compound data</w:t>
      </w:r>
      <w:r w:rsidR="00941CC1" w:rsidRPr="00877AA2">
        <w:rPr>
          <w:noProof/>
          <w:lang w:val="en-GB"/>
        </w:rPr>
        <w:t xml:space="preserve"> for our use</w:t>
      </w:r>
      <w:r w:rsidRPr="00877AA2">
        <w:rPr>
          <w:noProof/>
          <w:lang w:val="en-GB"/>
        </w:rPr>
        <w:t xml:space="preserve">. </w:t>
      </w:r>
      <w:r w:rsidR="004048A1" w:rsidRPr="00877AA2">
        <w:rPr>
          <w:noProof/>
          <w:lang w:val="en-GB"/>
        </w:rPr>
        <w:t>One of the</w:t>
      </w:r>
      <w:r w:rsidR="00E67475" w:rsidRPr="00877AA2">
        <w:rPr>
          <w:noProof/>
          <w:lang w:val="en-GB"/>
        </w:rPr>
        <w:t>se</w:t>
      </w:r>
      <w:r w:rsidR="004048A1" w:rsidRPr="00877AA2">
        <w:rPr>
          <w:noProof/>
          <w:lang w:val="en-GB"/>
        </w:rPr>
        <w:t xml:space="preserve"> </w:t>
      </w:r>
      <w:r w:rsidR="00377929" w:rsidRPr="00877AA2">
        <w:rPr>
          <w:noProof/>
          <w:lang w:val="en-GB"/>
        </w:rPr>
        <w:t xml:space="preserve">data </w:t>
      </w:r>
      <w:r w:rsidR="004048A1" w:rsidRPr="00877AA2">
        <w:rPr>
          <w:noProof/>
          <w:lang w:val="en-GB"/>
        </w:rPr>
        <w:t xml:space="preserve">types is the tuple. </w:t>
      </w:r>
      <w:r w:rsidR="00377929" w:rsidRPr="00877AA2">
        <w:rPr>
          <w:noProof/>
          <w:lang w:val="en-GB"/>
        </w:rPr>
        <w:t>A t</w:t>
      </w:r>
      <w:r w:rsidR="00707B5E" w:rsidRPr="00877AA2">
        <w:rPr>
          <w:noProof/>
          <w:lang w:val="en-GB"/>
        </w:rPr>
        <w:t xml:space="preserve">uple is a </w:t>
      </w:r>
      <w:r w:rsidR="00377929" w:rsidRPr="00877AA2">
        <w:rPr>
          <w:noProof/>
          <w:lang w:val="en-GB"/>
        </w:rPr>
        <w:t xml:space="preserve">collection of values </w:t>
      </w:r>
      <w:r w:rsidR="00707B5E" w:rsidRPr="00877AA2">
        <w:rPr>
          <w:noProof/>
          <w:lang w:val="en-GB"/>
        </w:rPr>
        <w:t>written as</w:t>
      </w:r>
      <w:r w:rsidR="00377929" w:rsidRPr="00877AA2">
        <w:rPr>
          <w:noProof/>
          <w:lang w:val="en-GB"/>
        </w:rPr>
        <w:t xml:space="preserve"> </w:t>
      </w:r>
      <w:r w:rsidRPr="00877AA2">
        <w:rPr>
          <w:noProof/>
          <w:lang w:val="en-GB"/>
        </w:rPr>
        <w:t xml:space="preserve">comma-separated items between </w:t>
      </w:r>
      <w:r w:rsidR="000C427B" w:rsidRPr="00877AA2">
        <w:rPr>
          <w:noProof/>
          <w:lang w:val="en-GB"/>
        </w:rPr>
        <w:t xml:space="preserve">a pair of </w:t>
      </w:r>
      <w:r w:rsidR="00707B5E" w:rsidRPr="00877AA2">
        <w:rPr>
          <w:noProof/>
          <w:lang w:val="en-GB"/>
        </w:rPr>
        <w:t>round</w:t>
      </w:r>
      <w:r w:rsidRPr="00877AA2">
        <w:rPr>
          <w:noProof/>
          <w:lang w:val="en-GB"/>
        </w:rPr>
        <w:t xml:space="preserve"> brackets</w:t>
      </w:r>
      <w:r w:rsidR="00377929" w:rsidRPr="00877AA2">
        <w:rPr>
          <w:noProof/>
          <w:lang w:val="en-GB"/>
        </w:rPr>
        <w:t>, similar like vectors in mathematics</w:t>
      </w:r>
      <w:r w:rsidRPr="00877AA2">
        <w:rPr>
          <w:noProof/>
          <w:lang w:val="en-GB"/>
        </w:rPr>
        <w:t xml:space="preserve">. </w:t>
      </w:r>
      <w:r w:rsidR="00DE5ABE" w:rsidRPr="00877AA2">
        <w:rPr>
          <w:noProof/>
          <w:lang w:val="en-GB"/>
        </w:rPr>
        <w:t>U</w:t>
      </w:r>
      <w:r w:rsidR="00377929" w:rsidRPr="00877AA2">
        <w:rPr>
          <w:noProof/>
          <w:lang w:val="en-GB"/>
        </w:rPr>
        <w:t>nlike vectors, tuples are not specifically designed for mathematical operations. The items</w:t>
      </w:r>
      <w:r w:rsidR="00E67475" w:rsidRPr="00877AA2">
        <w:rPr>
          <w:noProof/>
          <w:lang w:val="en-GB"/>
        </w:rPr>
        <w:t>, or elements</w:t>
      </w:r>
      <w:r w:rsidR="00377929" w:rsidRPr="00877AA2">
        <w:rPr>
          <w:noProof/>
          <w:lang w:val="en-GB"/>
        </w:rPr>
        <w:t xml:space="preserve"> in a tuple can be numeric, string, or a mixture of both.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5723B9" w:rsidRPr="00126B87" w14:paraId="17744F1F" w14:textId="77777777" w:rsidTr="002E26ED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2607E1F6" w14:textId="3930A572" w:rsidR="005723B9" w:rsidRPr="00877AA2" w:rsidRDefault="00570752" w:rsidP="00F36568">
            <w:pPr>
              <w:pStyle w:val="Code"/>
              <w:rPr>
                <w:noProof/>
                <w:lang w:val="en-GB"/>
              </w:rPr>
            </w:pPr>
            <w:bookmarkStart w:id="26" w:name="_Hlk57718626"/>
            <w:r w:rsidRPr="00877AA2">
              <w:rPr>
                <w:noProof/>
                <w:lang w:val="en-GB"/>
              </w:rPr>
              <w:t>t</w:t>
            </w:r>
            <w:r w:rsidR="005723B9" w:rsidRPr="00877AA2">
              <w:rPr>
                <w:noProof/>
                <w:lang w:val="en-GB"/>
              </w:rPr>
              <w:t>uple</w:t>
            </w:r>
            <w:r w:rsidR="0006736F" w:rsidRPr="00877AA2">
              <w:rPr>
                <w:noProof/>
                <w:lang w:val="en-GB"/>
              </w:rPr>
              <w:t>_name</w:t>
            </w:r>
            <w:r w:rsidR="005723B9" w:rsidRPr="00877AA2">
              <w:rPr>
                <w:noProof/>
                <w:color w:val="auto"/>
                <w:lang w:val="en-GB"/>
              </w:rPr>
              <w:t xml:space="preserve"> = (</w:t>
            </w:r>
            <w:r w:rsidR="00A67611" w:rsidRPr="00877AA2">
              <w:rPr>
                <w:noProof/>
                <w:color w:val="595959" w:themeColor="text1" w:themeTint="A6"/>
                <w:lang w:val="en-GB"/>
              </w:rPr>
              <w:t>element</w:t>
            </w:r>
            <w:r w:rsidR="002F0BFA" w:rsidRPr="00877AA2">
              <w:rPr>
                <w:noProof/>
                <w:color w:val="595959" w:themeColor="text1" w:themeTint="A6"/>
                <w:lang w:val="en-GB"/>
              </w:rPr>
              <w:t>1</w:t>
            </w:r>
            <w:r w:rsidR="002F0BFA" w:rsidRPr="00877AA2">
              <w:rPr>
                <w:noProof/>
                <w:color w:val="auto"/>
                <w:lang w:val="en-GB"/>
              </w:rPr>
              <w:t xml:space="preserve">, </w:t>
            </w:r>
            <w:r w:rsidR="00A67611" w:rsidRPr="00877AA2">
              <w:rPr>
                <w:noProof/>
                <w:color w:val="595959" w:themeColor="text1" w:themeTint="A6"/>
                <w:lang w:val="en-GB"/>
              </w:rPr>
              <w:t>element</w:t>
            </w:r>
            <w:r w:rsidR="002F0BFA" w:rsidRPr="00877AA2">
              <w:rPr>
                <w:noProof/>
                <w:color w:val="595959" w:themeColor="text1" w:themeTint="A6"/>
                <w:lang w:val="en-GB"/>
              </w:rPr>
              <w:t>2</w:t>
            </w:r>
            <w:r w:rsidR="002F0BFA" w:rsidRPr="00877AA2">
              <w:rPr>
                <w:noProof/>
                <w:color w:val="auto"/>
                <w:lang w:val="en-GB"/>
              </w:rPr>
              <w:t xml:space="preserve">, </w:t>
            </w:r>
            <w:r w:rsidR="002F0BFA" w:rsidRPr="00877AA2">
              <w:rPr>
                <w:noProof/>
                <w:color w:val="215868" w:themeColor="accent5" w:themeShade="80"/>
                <w:lang w:val="en-GB"/>
              </w:rPr>
              <w:t>…</w:t>
            </w:r>
            <w:r w:rsidR="005723B9" w:rsidRPr="00877AA2">
              <w:rPr>
                <w:noProof/>
                <w:color w:val="auto"/>
                <w:lang w:val="en-GB"/>
              </w:rPr>
              <w:t>)</w:t>
            </w:r>
          </w:p>
        </w:tc>
      </w:tr>
    </w:tbl>
    <w:p w14:paraId="640C06F1" w14:textId="2021861B" w:rsidR="005723B9" w:rsidRPr="003F19D0" w:rsidRDefault="005723B9" w:rsidP="005723B9">
      <w:pPr>
        <w:pStyle w:val="BodyText"/>
        <w:rPr>
          <w:noProof/>
          <w:lang w:val="en-GB"/>
        </w:rPr>
      </w:pPr>
      <w:r w:rsidRPr="003F19D0">
        <w:rPr>
          <w:noProof/>
          <w:lang w:val="en-GB"/>
        </w:rPr>
        <w:t>No</w:t>
      </w:r>
      <w:bookmarkEnd w:id="26"/>
      <w:r w:rsidRPr="003F19D0">
        <w:rPr>
          <w:noProof/>
          <w:lang w:val="en-GB"/>
        </w:rPr>
        <w:t xml:space="preserve">te that </w:t>
      </w:r>
      <w:r w:rsidR="00103974" w:rsidRPr="003F19D0">
        <w:rPr>
          <w:noProof/>
          <w:lang w:val="en-GB"/>
        </w:rPr>
        <w:t xml:space="preserve">tuples are immutable, that is, </w:t>
      </w:r>
      <w:r w:rsidR="00EA2D08" w:rsidRPr="003F19D0">
        <w:rPr>
          <w:noProof/>
          <w:lang w:val="en-GB"/>
        </w:rPr>
        <w:t xml:space="preserve">we </w:t>
      </w:r>
      <w:r w:rsidR="00103974" w:rsidRPr="003F19D0">
        <w:rPr>
          <w:noProof/>
          <w:lang w:val="en-GB"/>
        </w:rPr>
        <w:t>are not allowed to modify them once they are defined</w:t>
      </w:r>
      <w:r w:rsidRPr="003F19D0">
        <w:rPr>
          <w:noProof/>
          <w:lang w:val="en-GB"/>
        </w:rPr>
        <w:t xml:space="preserve">. </w:t>
      </w:r>
      <w:r w:rsidR="00103974" w:rsidRPr="003F19D0">
        <w:rPr>
          <w:noProof/>
          <w:lang w:val="en-GB"/>
        </w:rPr>
        <w:t xml:space="preserve">Nevertheless, they are more efficient in terms of performance and memory use. Tuples are useful in situations where </w:t>
      </w:r>
      <w:r w:rsidR="00EA2D08" w:rsidRPr="003F19D0">
        <w:rPr>
          <w:noProof/>
          <w:lang w:val="en-GB"/>
        </w:rPr>
        <w:t xml:space="preserve">we </w:t>
      </w:r>
      <w:r w:rsidR="00103974" w:rsidRPr="003F19D0">
        <w:rPr>
          <w:noProof/>
          <w:lang w:val="en-GB"/>
        </w:rPr>
        <w:t xml:space="preserve">want to share the data with other users </w:t>
      </w:r>
      <w:r w:rsidR="00651178">
        <w:rPr>
          <w:noProof/>
          <w:lang w:val="en-GB"/>
        </w:rPr>
        <w:t xml:space="preserve">without </w:t>
      </w:r>
      <w:r w:rsidR="00A1728F">
        <w:rPr>
          <w:noProof/>
          <w:lang w:val="en-GB"/>
        </w:rPr>
        <w:t>granting</w:t>
      </w:r>
      <w:r w:rsidR="00103974" w:rsidRPr="003F19D0">
        <w:rPr>
          <w:noProof/>
          <w:lang w:val="en-GB"/>
        </w:rPr>
        <w:t xml:space="preserve"> them </w:t>
      </w:r>
      <w:r w:rsidR="00903751">
        <w:rPr>
          <w:noProof/>
          <w:lang w:val="en-GB"/>
        </w:rPr>
        <w:t xml:space="preserve">the </w:t>
      </w:r>
      <w:r w:rsidR="00A1728F">
        <w:rPr>
          <w:noProof/>
          <w:lang w:val="en-GB"/>
        </w:rPr>
        <w:t xml:space="preserve">permission </w:t>
      </w:r>
      <w:r w:rsidR="00103974" w:rsidRPr="003F19D0">
        <w:rPr>
          <w:noProof/>
          <w:lang w:val="en-GB"/>
        </w:rPr>
        <w:t>to edit the content.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7874FC" w:rsidRPr="00126B87" w14:paraId="7E4EFCB3" w14:textId="77777777" w:rsidTr="003617E6">
        <w:tc>
          <w:tcPr>
            <w:tcW w:w="9017" w:type="dxa"/>
          </w:tcPr>
          <w:p w14:paraId="3D2697C9" w14:textId="5B57C2B5" w:rsidR="007874FC" w:rsidRPr="003F19D0" w:rsidRDefault="007874FC" w:rsidP="007874FC">
            <w:pPr>
              <w:pStyle w:val="BodyText"/>
              <w:rPr>
                <w:noProof/>
                <w:lang w:val="en-GB"/>
              </w:rPr>
            </w:pPr>
            <w:r w:rsidRPr="003F19D0">
              <w:rPr>
                <w:b/>
                <w:bCs/>
                <w:noProof/>
                <w:lang w:val="en-GB"/>
              </w:rPr>
              <w:t xml:space="preserve">Example </w:t>
            </w:r>
            <w:r w:rsidR="003D0B6F" w:rsidRPr="003F19D0">
              <w:rPr>
                <w:b/>
                <w:bCs/>
                <w:noProof/>
                <w:lang w:val="en-GB"/>
              </w:rPr>
              <w:t>(</w:t>
            </w:r>
            <w:r w:rsidR="005939B3" w:rsidRPr="003F19D0">
              <w:rPr>
                <w:b/>
                <w:bCs/>
                <w:noProof/>
                <w:lang w:val="en-GB"/>
              </w:rPr>
              <w:t>Student</w:t>
            </w:r>
            <w:r w:rsidR="001E066B" w:rsidRPr="003F19D0">
              <w:rPr>
                <w:b/>
                <w:bCs/>
                <w:noProof/>
                <w:lang w:val="en-GB"/>
              </w:rPr>
              <w:t>s’</w:t>
            </w:r>
            <w:r w:rsidR="005939B3" w:rsidRPr="003F19D0">
              <w:rPr>
                <w:b/>
                <w:bCs/>
                <w:noProof/>
                <w:lang w:val="en-GB"/>
              </w:rPr>
              <w:t xml:space="preserve"> </w:t>
            </w:r>
            <w:r w:rsidR="0017367D" w:rsidRPr="003F19D0">
              <w:rPr>
                <w:b/>
                <w:bCs/>
                <w:noProof/>
                <w:lang w:val="en-GB"/>
              </w:rPr>
              <w:t>score</w:t>
            </w:r>
            <w:r w:rsidR="00AF4923" w:rsidRPr="003F19D0">
              <w:rPr>
                <w:b/>
                <w:bCs/>
                <w:noProof/>
                <w:lang w:val="en-GB"/>
              </w:rPr>
              <w:t>,</w:t>
            </w:r>
            <w:r w:rsidR="0017367D" w:rsidRPr="003F19D0">
              <w:rPr>
                <w:b/>
                <w:bCs/>
                <w:noProof/>
                <w:lang w:val="en-GB"/>
              </w:rPr>
              <w:t xml:space="preserve"> </w:t>
            </w:r>
            <w:r w:rsidR="0091301A" w:rsidRPr="003F19D0">
              <w:rPr>
                <w:b/>
                <w:bCs/>
                <w:noProof/>
                <w:lang w:val="en-GB"/>
              </w:rPr>
              <w:t>c</w:t>
            </w:r>
            <w:r w:rsidR="003D0B6F" w:rsidRPr="003F19D0">
              <w:rPr>
                <w:b/>
                <w:bCs/>
                <w:noProof/>
                <w:lang w:val="en-GB"/>
              </w:rPr>
              <w:t>ont’d)</w:t>
            </w:r>
            <w:r w:rsidRPr="003F19D0">
              <w:rPr>
                <w:b/>
                <w:bCs/>
                <w:noProof/>
                <w:lang w:val="en-GB"/>
              </w:rPr>
              <w:t xml:space="preserve">: </w:t>
            </w:r>
            <w:r w:rsidRPr="003F19D0">
              <w:rPr>
                <w:noProof/>
                <w:lang w:val="en-GB"/>
              </w:rPr>
              <w:t xml:space="preserve">We </w:t>
            </w:r>
            <w:r w:rsidR="0017367D" w:rsidRPr="003F19D0">
              <w:rPr>
                <w:noProof/>
                <w:lang w:val="en-GB"/>
              </w:rPr>
              <w:t xml:space="preserve">assign the names of two students to a tuple called </w:t>
            </w:r>
            <w:r w:rsidR="0017367D" w:rsidRPr="003F19D0">
              <w:rPr>
                <w:rFonts w:ascii="Consolas" w:hAnsi="Consolas"/>
                <w:noProof/>
                <w:lang w:val="en-GB"/>
              </w:rPr>
              <w:t>names</w:t>
            </w:r>
            <w:r w:rsidR="0017367D" w:rsidRPr="003F19D0">
              <w:rPr>
                <w:noProof/>
                <w:lang w:val="en-GB"/>
              </w:rPr>
              <w:t xml:space="preserve">, the scores of the same students to </w:t>
            </w:r>
            <w:r w:rsidR="00E57137" w:rsidRPr="003F19D0">
              <w:rPr>
                <w:noProof/>
                <w:lang w:val="en-GB"/>
              </w:rPr>
              <w:t>a</w:t>
            </w:r>
            <w:r w:rsidR="0017367D" w:rsidRPr="003F19D0">
              <w:rPr>
                <w:noProof/>
                <w:lang w:val="en-GB"/>
              </w:rPr>
              <w:t xml:space="preserve"> tuple </w:t>
            </w:r>
            <w:r w:rsidR="0017367D" w:rsidRPr="003F19D0">
              <w:rPr>
                <w:rFonts w:ascii="Consolas" w:hAnsi="Consolas"/>
                <w:noProof/>
                <w:lang w:val="en-GB"/>
              </w:rPr>
              <w:t>scores</w:t>
            </w:r>
            <w:r w:rsidR="0017367D" w:rsidRPr="003F19D0">
              <w:rPr>
                <w:noProof/>
                <w:lang w:val="en-GB"/>
              </w:rPr>
              <w:t xml:space="preserve"> and a mixture of the names and </w:t>
            </w:r>
            <w:r w:rsidR="00655524" w:rsidRPr="003F19D0">
              <w:rPr>
                <w:noProof/>
                <w:lang w:val="en-GB"/>
              </w:rPr>
              <w:t xml:space="preserve">the </w:t>
            </w:r>
            <w:r w:rsidR="0017367D" w:rsidRPr="003F19D0">
              <w:rPr>
                <w:noProof/>
                <w:lang w:val="en-GB"/>
              </w:rPr>
              <w:t xml:space="preserve">scores to </w:t>
            </w:r>
            <w:r w:rsidR="0017367D" w:rsidRPr="003F19D0">
              <w:rPr>
                <w:rFonts w:ascii="Consolas" w:hAnsi="Consolas"/>
                <w:noProof/>
                <w:lang w:val="en-GB"/>
              </w:rPr>
              <w:t>all_data</w:t>
            </w:r>
            <w:r w:rsidR="0017367D" w:rsidRPr="003F19D0">
              <w:rPr>
                <w:noProof/>
                <w:lang w:val="en-GB"/>
              </w:rPr>
              <w:t>.</w:t>
            </w:r>
          </w:p>
          <w:p w14:paraId="0C99C8B3" w14:textId="77777777" w:rsidR="007874FC" w:rsidRPr="003F19D0" w:rsidRDefault="003D2D71" w:rsidP="00EF4380">
            <w:pPr>
              <w:pStyle w:val="Figure-Image-Upper"/>
              <w:rPr>
                <w:lang w:val="en-GB"/>
              </w:rPr>
            </w:pPr>
            <w:r w:rsidRPr="003F19D0">
              <w:lastRenderedPageBreak/>
              <w:drawing>
                <wp:inline distT="0" distB="0" distL="0" distR="0" wp14:anchorId="0A321AF2" wp14:editId="24286CBD">
                  <wp:extent cx="5580000" cy="1233819"/>
                  <wp:effectExtent l="0" t="0" r="1905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12338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792113" w14:textId="77777777" w:rsidR="00784067" w:rsidRPr="0097401C" w:rsidRDefault="003C71D3" w:rsidP="00AA3D8E">
            <w:pPr>
              <w:pStyle w:val="Figure-Image"/>
              <w:rPr>
                <w:lang w:val="en-GB"/>
              </w:rPr>
            </w:pPr>
            <w:r w:rsidRPr="003F19D0">
              <w:drawing>
                <wp:inline distT="0" distB="0" distL="0" distR="0" wp14:anchorId="02EAE010" wp14:editId="743B4D3F">
                  <wp:extent cx="5580000" cy="760617"/>
                  <wp:effectExtent l="0" t="0" r="1905" b="190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476" r="1436"/>
                          <a:stretch/>
                        </pic:blipFill>
                        <pic:spPr bwMode="auto">
                          <a:xfrm>
                            <a:off x="0" y="0"/>
                            <a:ext cx="5580000" cy="760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9D5D6A" w14:textId="6B77CB1C" w:rsidR="003D2D71" w:rsidRPr="003F19D0" w:rsidRDefault="00784067" w:rsidP="00784067">
            <w:pPr>
              <w:pStyle w:val="Caption"/>
            </w:pPr>
            <w:r w:rsidRPr="003F19D0">
              <w:t>Figure 2.</w:t>
            </w:r>
            <w:r w:rsidRPr="0097401C">
              <w:fldChar w:fldCharType="begin"/>
            </w:r>
            <w:r w:rsidRPr="003F19D0">
              <w:instrText xml:space="preserve"> SEQ Figure \* ARABIC </w:instrText>
            </w:r>
            <w:r w:rsidRPr="0097401C">
              <w:fldChar w:fldCharType="separate"/>
            </w:r>
            <w:r w:rsidR="00794E2F" w:rsidRPr="003F19D0">
              <w:t>1</w:t>
            </w:r>
            <w:r w:rsidRPr="0097401C">
              <w:fldChar w:fldCharType="end"/>
            </w:r>
            <w:r w:rsidRPr="003F19D0">
              <w:t xml:space="preserve"> Definition of Tuples</w:t>
            </w:r>
          </w:p>
          <w:p w14:paraId="5921BCA5" w14:textId="585E0975" w:rsidR="004465A9" w:rsidRPr="003F19D0" w:rsidRDefault="00BF2510" w:rsidP="00673490">
            <w:pPr>
              <w:pStyle w:val="BodyText"/>
              <w:rPr>
                <w:noProof/>
                <w:lang w:val="en-GB"/>
              </w:rPr>
            </w:pPr>
            <w:r w:rsidRPr="003F19D0">
              <w:rPr>
                <w:noProof/>
                <w:lang w:val="en-GB"/>
              </w:rPr>
              <w:t>W</w:t>
            </w:r>
            <w:r w:rsidR="00B32B18" w:rsidRPr="003F19D0">
              <w:rPr>
                <w:noProof/>
                <w:lang w:val="en-GB"/>
              </w:rPr>
              <w:t xml:space="preserve">e can assign </w:t>
            </w:r>
            <w:r w:rsidR="00936877" w:rsidRPr="003F19D0">
              <w:rPr>
                <w:noProof/>
                <w:lang w:val="en-GB"/>
              </w:rPr>
              <w:t>elements</w:t>
            </w:r>
            <w:r w:rsidR="00B32B18" w:rsidRPr="003F19D0">
              <w:rPr>
                <w:noProof/>
                <w:lang w:val="en-GB"/>
              </w:rPr>
              <w:t xml:space="preserve"> to a tuple with or without writing them in parentheses</w:t>
            </w:r>
            <w:r w:rsidR="00315CDB" w:rsidRPr="003F19D0">
              <w:rPr>
                <w:noProof/>
                <w:lang w:val="en-GB"/>
              </w:rPr>
              <w:t xml:space="preserve"> in our code</w:t>
            </w:r>
            <w:r w:rsidR="00800A82" w:rsidRPr="003F19D0">
              <w:rPr>
                <w:noProof/>
                <w:lang w:val="en-GB"/>
              </w:rPr>
              <w:t xml:space="preserve">, as long as </w:t>
            </w:r>
            <w:r w:rsidR="00890B1B" w:rsidRPr="003F19D0">
              <w:rPr>
                <w:noProof/>
                <w:lang w:val="en-GB"/>
              </w:rPr>
              <w:t xml:space="preserve">they are </w:t>
            </w:r>
            <w:r w:rsidR="00800A82" w:rsidRPr="003F19D0">
              <w:rPr>
                <w:noProof/>
                <w:lang w:val="en-GB"/>
              </w:rPr>
              <w:t>separate</w:t>
            </w:r>
            <w:r w:rsidR="00890B1B" w:rsidRPr="003F19D0">
              <w:rPr>
                <w:noProof/>
                <w:lang w:val="en-GB"/>
              </w:rPr>
              <w:t>d</w:t>
            </w:r>
            <w:r w:rsidR="00800A82" w:rsidRPr="003F19D0">
              <w:rPr>
                <w:noProof/>
                <w:lang w:val="en-GB"/>
              </w:rPr>
              <w:t xml:space="preserve"> </w:t>
            </w:r>
            <w:r w:rsidR="00890B1B" w:rsidRPr="003F19D0">
              <w:rPr>
                <w:noProof/>
                <w:lang w:val="en-GB"/>
              </w:rPr>
              <w:t xml:space="preserve">by </w:t>
            </w:r>
            <w:r w:rsidR="00800A82" w:rsidRPr="003F19D0">
              <w:rPr>
                <w:noProof/>
                <w:lang w:val="en-GB"/>
              </w:rPr>
              <w:t>commas</w:t>
            </w:r>
            <w:r w:rsidR="007874FC" w:rsidRPr="003F19D0">
              <w:rPr>
                <w:noProof/>
                <w:lang w:val="en-GB"/>
              </w:rPr>
              <w:t>.</w:t>
            </w:r>
            <w:r w:rsidR="0022519D" w:rsidRPr="003F19D0">
              <w:rPr>
                <w:noProof/>
                <w:lang w:val="en-GB"/>
              </w:rPr>
              <w:t xml:space="preserve"> </w:t>
            </w:r>
            <w:r w:rsidR="00800A82" w:rsidRPr="003F19D0">
              <w:rPr>
                <w:noProof/>
                <w:lang w:val="en-GB"/>
              </w:rPr>
              <w:t xml:space="preserve">Nevertheless, when </w:t>
            </w:r>
            <w:r w:rsidR="00AE75E2" w:rsidRPr="003F19D0">
              <w:rPr>
                <w:noProof/>
                <w:lang w:val="en-GB"/>
              </w:rPr>
              <w:t>print</w:t>
            </w:r>
            <w:r w:rsidR="00947228" w:rsidRPr="003F19D0">
              <w:rPr>
                <w:noProof/>
                <w:lang w:val="en-GB"/>
              </w:rPr>
              <w:t>ing</w:t>
            </w:r>
            <w:r w:rsidR="00AE75E2" w:rsidRPr="003F19D0">
              <w:rPr>
                <w:noProof/>
                <w:lang w:val="en-GB"/>
              </w:rPr>
              <w:t xml:space="preserve"> them on the screen, they </w:t>
            </w:r>
            <w:r w:rsidR="00167544" w:rsidRPr="003F19D0">
              <w:rPr>
                <w:noProof/>
                <w:lang w:val="en-GB"/>
              </w:rPr>
              <w:t xml:space="preserve">will be </w:t>
            </w:r>
            <w:r w:rsidR="00947228" w:rsidRPr="003F19D0">
              <w:rPr>
                <w:noProof/>
                <w:lang w:val="en-GB"/>
              </w:rPr>
              <w:t xml:space="preserve">wrapped by </w:t>
            </w:r>
            <w:r w:rsidR="007053F0" w:rsidRPr="003F19D0">
              <w:rPr>
                <w:noProof/>
                <w:lang w:val="en-GB"/>
              </w:rPr>
              <w:t xml:space="preserve">a pair of </w:t>
            </w:r>
            <w:r w:rsidR="00947228" w:rsidRPr="003F19D0">
              <w:rPr>
                <w:noProof/>
                <w:lang w:val="en-GB"/>
              </w:rPr>
              <w:t>round brackets.</w:t>
            </w:r>
            <w:r w:rsidR="00982B55" w:rsidRPr="003F19D0">
              <w:rPr>
                <w:noProof/>
                <w:lang w:val="en-GB"/>
              </w:rPr>
              <w:t xml:space="preserve"> Furthermore, </w:t>
            </w:r>
            <w:r w:rsidR="00C0381A" w:rsidRPr="003F19D0">
              <w:rPr>
                <w:noProof/>
                <w:lang w:val="en-GB"/>
              </w:rPr>
              <w:t xml:space="preserve">the tuple </w:t>
            </w:r>
            <w:r w:rsidR="00C0381A" w:rsidRPr="003F19D0">
              <w:rPr>
                <w:rFonts w:ascii="Consolas" w:hAnsi="Consolas"/>
                <w:noProof/>
                <w:lang w:val="en-GB"/>
              </w:rPr>
              <w:t>all_data</w:t>
            </w:r>
            <w:r w:rsidR="007444BD" w:rsidRPr="003F19D0">
              <w:rPr>
                <w:noProof/>
                <w:lang w:val="en-GB"/>
              </w:rPr>
              <w:t>, which consists of two strings and two integers,</w:t>
            </w:r>
            <w:r w:rsidR="00C0381A" w:rsidRPr="003F19D0">
              <w:rPr>
                <w:noProof/>
                <w:lang w:val="en-GB"/>
              </w:rPr>
              <w:t xml:space="preserve"> shows us that </w:t>
            </w:r>
            <w:r w:rsidR="00982B55" w:rsidRPr="003F19D0">
              <w:rPr>
                <w:noProof/>
                <w:lang w:val="en-GB"/>
              </w:rPr>
              <w:t xml:space="preserve">tuples </w:t>
            </w:r>
            <w:r w:rsidR="007444BD" w:rsidRPr="003F19D0">
              <w:rPr>
                <w:noProof/>
                <w:lang w:val="en-GB"/>
              </w:rPr>
              <w:t xml:space="preserve">can be </w:t>
            </w:r>
            <w:r w:rsidR="00580391" w:rsidRPr="003F19D0">
              <w:rPr>
                <w:noProof/>
                <w:lang w:val="en-GB"/>
              </w:rPr>
              <w:t xml:space="preserve">indeed </w:t>
            </w:r>
            <w:r w:rsidR="007444BD" w:rsidRPr="003F19D0">
              <w:rPr>
                <w:noProof/>
                <w:lang w:val="en-GB"/>
              </w:rPr>
              <w:t xml:space="preserve">a mixture </w:t>
            </w:r>
            <w:r w:rsidR="00982B55" w:rsidRPr="003F19D0">
              <w:rPr>
                <w:noProof/>
                <w:lang w:val="en-GB"/>
              </w:rPr>
              <w:t>of strings</w:t>
            </w:r>
            <w:r w:rsidR="00580391" w:rsidRPr="003F19D0">
              <w:rPr>
                <w:noProof/>
                <w:lang w:val="en-GB"/>
              </w:rPr>
              <w:t>, integer</w:t>
            </w:r>
            <w:r w:rsidR="000D5DE0" w:rsidRPr="003F19D0">
              <w:rPr>
                <w:noProof/>
                <w:lang w:val="en-GB"/>
              </w:rPr>
              <w:t>s</w:t>
            </w:r>
            <w:r w:rsidR="00580391" w:rsidRPr="003F19D0">
              <w:rPr>
                <w:noProof/>
                <w:lang w:val="en-GB"/>
              </w:rPr>
              <w:t>,</w:t>
            </w:r>
            <w:r w:rsidR="00982B55" w:rsidRPr="003F19D0">
              <w:rPr>
                <w:noProof/>
                <w:lang w:val="en-GB"/>
              </w:rPr>
              <w:t xml:space="preserve"> and </w:t>
            </w:r>
            <w:r w:rsidR="008376BB" w:rsidRPr="003F19D0">
              <w:rPr>
                <w:noProof/>
                <w:lang w:val="en-GB"/>
              </w:rPr>
              <w:t>float</w:t>
            </w:r>
            <w:r w:rsidR="000D5DE0" w:rsidRPr="003F19D0">
              <w:rPr>
                <w:noProof/>
                <w:lang w:val="en-GB"/>
              </w:rPr>
              <w:t>s</w:t>
            </w:r>
            <w:r w:rsidR="0065530F" w:rsidRPr="003F19D0">
              <w:rPr>
                <w:noProof/>
                <w:lang w:val="en-GB"/>
              </w:rPr>
              <w:t>.</w:t>
            </w:r>
          </w:p>
        </w:tc>
      </w:tr>
    </w:tbl>
    <w:p w14:paraId="30312046" w14:textId="7D271D99" w:rsidR="006B6008" w:rsidRPr="0097401C" w:rsidRDefault="006B6008" w:rsidP="006F1592">
      <w:pPr>
        <w:pStyle w:val="Heading4"/>
        <w:tabs>
          <w:tab w:val="left" w:pos="709"/>
        </w:tabs>
        <w:rPr>
          <w:noProof/>
          <w:lang w:val="en-GB"/>
        </w:rPr>
      </w:pPr>
      <w:r w:rsidRPr="0097401C">
        <w:rPr>
          <w:noProof/>
          <w:lang w:val="en-GB"/>
        </w:rPr>
        <w:lastRenderedPageBreak/>
        <w:t xml:space="preserve">1.1.2 </w:t>
      </w:r>
      <w:r w:rsidR="006F1592" w:rsidRPr="00126B87">
        <w:rPr>
          <w:noProof/>
          <w:lang w:val="en-GB"/>
        </w:rPr>
        <w:tab/>
      </w:r>
      <w:r w:rsidRPr="0097401C">
        <w:rPr>
          <w:noProof/>
          <w:lang w:val="en-GB"/>
        </w:rPr>
        <w:t>Subsetting Tuples</w:t>
      </w:r>
      <w:r w:rsidR="00075C17" w:rsidRPr="0097401C">
        <w:rPr>
          <w:noProof/>
          <w:lang w:val="en-GB"/>
        </w:rPr>
        <w:t xml:space="preserve"> and Indexing</w:t>
      </w:r>
    </w:p>
    <w:p w14:paraId="318F9EDC" w14:textId="17E50A6A" w:rsidR="00627E26" w:rsidRPr="0097401C" w:rsidRDefault="00CE1A19" w:rsidP="006B6008">
      <w:pPr>
        <w:pStyle w:val="BodyText"/>
        <w:rPr>
          <w:noProof/>
          <w:lang w:val="en-GB"/>
        </w:rPr>
      </w:pPr>
      <w:r w:rsidRPr="0097401C">
        <w:rPr>
          <w:noProof/>
          <w:lang w:val="en-GB"/>
        </w:rPr>
        <w:t xml:space="preserve">To </w:t>
      </w:r>
      <w:r w:rsidR="0068187C" w:rsidRPr="0097401C">
        <w:rPr>
          <w:noProof/>
          <w:lang w:val="en-GB"/>
        </w:rPr>
        <w:t xml:space="preserve">access </w:t>
      </w:r>
      <w:r w:rsidR="00EE246C" w:rsidRPr="0097401C">
        <w:rPr>
          <w:noProof/>
          <w:lang w:val="en-GB"/>
        </w:rPr>
        <w:t>one</w:t>
      </w:r>
      <w:r w:rsidR="00553AB9" w:rsidRPr="0097401C">
        <w:rPr>
          <w:noProof/>
          <w:lang w:val="en-GB"/>
        </w:rPr>
        <w:t xml:space="preserve"> specific</w:t>
      </w:r>
      <w:r w:rsidR="0068187C" w:rsidRPr="0097401C">
        <w:rPr>
          <w:noProof/>
          <w:lang w:val="en-GB"/>
        </w:rPr>
        <w:t xml:space="preserve"> </w:t>
      </w:r>
      <w:r w:rsidR="00CC0A37" w:rsidRPr="0097401C">
        <w:rPr>
          <w:noProof/>
          <w:lang w:val="en-GB"/>
        </w:rPr>
        <w:t>element</w:t>
      </w:r>
      <w:r w:rsidR="0068187C" w:rsidRPr="0097401C">
        <w:rPr>
          <w:noProof/>
          <w:lang w:val="en-GB"/>
        </w:rPr>
        <w:t xml:space="preserve"> in </w:t>
      </w:r>
      <w:r w:rsidR="008862B6" w:rsidRPr="0097401C">
        <w:rPr>
          <w:noProof/>
          <w:lang w:val="en-GB"/>
        </w:rPr>
        <w:t xml:space="preserve">a tuple, we </w:t>
      </w:r>
      <w:r w:rsidR="00432297">
        <w:rPr>
          <w:noProof/>
          <w:lang w:val="en-GB"/>
        </w:rPr>
        <w:t xml:space="preserve">need to </w:t>
      </w:r>
      <w:r w:rsidR="00EB0EEB" w:rsidRPr="0097401C">
        <w:rPr>
          <w:noProof/>
          <w:lang w:val="en-GB"/>
        </w:rPr>
        <w:t>us</w:t>
      </w:r>
      <w:r w:rsidRPr="0097401C">
        <w:rPr>
          <w:noProof/>
          <w:lang w:val="en-GB"/>
        </w:rPr>
        <w:t>e</w:t>
      </w:r>
      <w:r w:rsidR="00EB0EEB" w:rsidRPr="0097401C">
        <w:rPr>
          <w:noProof/>
          <w:lang w:val="en-GB"/>
        </w:rPr>
        <w:t xml:space="preserve"> the index operator </w:t>
      </w:r>
      <w:r w:rsidR="00EB0EEB" w:rsidRPr="0097401C">
        <w:rPr>
          <w:rFonts w:ascii="Consolas" w:hAnsi="Consolas"/>
          <w:noProof/>
          <w:lang w:val="en-GB"/>
        </w:rPr>
        <w:t>[]</w:t>
      </w:r>
      <w:r w:rsidR="00EB0EEB" w:rsidRPr="0097401C">
        <w:rPr>
          <w:noProof/>
          <w:lang w:val="en-GB"/>
        </w:rPr>
        <w:t>.</w:t>
      </w:r>
      <w:r w:rsidRPr="0097401C">
        <w:rPr>
          <w:noProof/>
          <w:lang w:val="en-GB"/>
        </w:rPr>
        <w:t xml:space="preserve"> </w:t>
      </w:r>
      <w:r w:rsidR="008360B5" w:rsidRPr="0097401C">
        <w:rPr>
          <w:noProof/>
          <w:lang w:val="en-GB"/>
        </w:rPr>
        <w:t>In Python, t</w:t>
      </w:r>
      <w:r w:rsidR="00370C9E" w:rsidRPr="0097401C">
        <w:rPr>
          <w:noProof/>
          <w:lang w:val="en-GB"/>
        </w:rPr>
        <w:t>he index of a</w:t>
      </w:r>
      <w:r w:rsidR="008360B5" w:rsidRPr="0097401C">
        <w:rPr>
          <w:noProof/>
          <w:lang w:val="en-GB"/>
        </w:rPr>
        <w:t xml:space="preserve">ny compound </w:t>
      </w:r>
      <w:r w:rsidR="00370C9E" w:rsidRPr="0097401C">
        <w:rPr>
          <w:noProof/>
          <w:lang w:val="en-GB"/>
        </w:rPr>
        <w:t xml:space="preserve">data </w:t>
      </w:r>
      <w:r w:rsidR="008360B5" w:rsidRPr="0097401C">
        <w:rPr>
          <w:noProof/>
          <w:lang w:val="en-GB"/>
        </w:rPr>
        <w:t>type</w:t>
      </w:r>
      <w:r w:rsidR="004B0382" w:rsidRPr="0097401C">
        <w:rPr>
          <w:noProof/>
          <w:lang w:val="en-GB"/>
        </w:rPr>
        <w:t xml:space="preserve">, </w:t>
      </w:r>
      <w:r w:rsidR="005F675A" w:rsidRPr="0097401C">
        <w:rPr>
          <w:noProof/>
          <w:lang w:val="en-GB"/>
        </w:rPr>
        <w:t>i.e.,</w:t>
      </w:r>
      <w:r w:rsidR="004B0382" w:rsidRPr="0097401C">
        <w:rPr>
          <w:noProof/>
          <w:lang w:val="en-GB"/>
        </w:rPr>
        <w:t xml:space="preserve"> tuples, lists and dictionaries,</w:t>
      </w:r>
      <w:r w:rsidR="008360B5" w:rsidRPr="0097401C">
        <w:rPr>
          <w:noProof/>
          <w:lang w:val="en-GB"/>
        </w:rPr>
        <w:t xml:space="preserve"> begin</w:t>
      </w:r>
      <w:r w:rsidR="00D76805" w:rsidRPr="0097401C">
        <w:rPr>
          <w:noProof/>
          <w:lang w:val="en-GB"/>
        </w:rPr>
        <w:t xml:space="preserve">s with 0 and </w:t>
      </w:r>
      <w:r w:rsidR="004B0382" w:rsidRPr="0097401C">
        <w:rPr>
          <w:noProof/>
          <w:lang w:val="en-GB"/>
        </w:rPr>
        <w:t xml:space="preserve">ends with the </w:t>
      </w:r>
      <w:r w:rsidR="00794CCB" w:rsidRPr="0097401C">
        <w:rPr>
          <w:noProof/>
          <w:lang w:val="en-GB"/>
        </w:rPr>
        <w:t xml:space="preserve">total number of </w:t>
      </w:r>
      <w:r w:rsidR="00936877" w:rsidRPr="0097401C">
        <w:rPr>
          <w:noProof/>
          <w:lang w:val="en-GB"/>
        </w:rPr>
        <w:t>elements</w:t>
      </w:r>
      <w:r w:rsidR="00794CCB" w:rsidRPr="0097401C">
        <w:rPr>
          <w:noProof/>
          <w:lang w:val="en-GB"/>
        </w:rPr>
        <w:t xml:space="preserve"> minus 1. In other words, the index for the first </w:t>
      </w:r>
      <w:r w:rsidR="00CC0A37" w:rsidRPr="0097401C">
        <w:rPr>
          <w:noProof/>
          <w:lang w:val="en-GB"/>
        </w:rPr>
        <w:t>element</w:t>
      </w:r>
      <w:r w:rsidR="00794CCB" w:rsidRPr="0097401C">
        <w:rPr>
          <w:noProof/>
          <w:lang w:val="en-GB"/>
        </w:rPr>
        <w:t xml:space="preserve"> in a tuple is 0, the index for the second </w:t>
      </w:r>
      <w:r w:rsidR="00CC0A37" w:rsidRPr="0097401C">
        <w:rPr>
          <w:noProof/>
          <w:lang w:val="en-GB"/>
        </w:rPr>
        <w:t>element</w:t>
      </w:r>
      <w:r w:rsidR="00794CCB" w:rsidRPr="0097401C">
        <w:rPr>
          <w:noProof/>
          <w:lang w:val="en-GB"/>
        </w:rPr>
        <w:t xml:space="preserve"> is 1, </w:t>
      </w:r>
      <w:r w:rsidR="00423BC8" w:rsidRPr="0097401C">
        <w:rPr>
          <w:noProof/>
          <w:lang w:val="en-GB"/>
        </w:rPr>
        <w:t xml:space="preserve">and </w:t>
      </w:r>
      <w:r w:rsidR="00794CCB" w:rsidRPr="0097401C">
        <w:rPr>
          <w:noProof/>
          <w:lang w:val="en-GB"/>
        </w:rPr>
        <w:t xml:space="preserve">the third </w:t>
      </w:r>
      <w:r w:rsidR="00291A0A" w:rsidRPr="0097401C">
        <w:rPr>
          <w:noProof/>
          <w:lang w:val="en-GB"/>
        </w:rPr>
        <w:t xml:space="preserve">one </w:t>
      </w:r>
      <w:r w:rsidR="00794CCB" w:rsidRPr="0097401C">
        <w:rPr>
          <w:noProof/>
          <w:lang w:val="en-GB"/>
        </w:rPr>
        <w:t>is 2</w:t>
      </w:r>
      <w:r w:rsidR="003D0B6F" w:rsidRPr="0097401C">
        <w:rPr>
          <w:noProof/>
          <w:lang w:val="en-GB"/>
        </w:rPr>
        <w:t xml:space="preserve">, </w:t>
      </w:r>
      <w:r w:rsidR="00D103F4" w:rsidRPr="0097401C">
        <w:rPr>
          <w:noProof/>
          <w:lang w:val="en-GB"/>
        </w:rPr>
        <w:t>and so on</w:t>
      </w:r>
      <w:r w:rsidR="003D0B6F" w:rsidRPr="0097401C">
        <w:rPr>
          <w:noProof/>
          <w:lang w:val="en-GB"/>
        </w:rPr>
        <w:t>.</w:t>
      </w:r>
      <w:r w:rsidR="00016F34" w:rsidRPr="0097401C">
        <w:rPr>
          <w:noProof/>
          <w:lang w:val="en-GB"/>
        </w:rPr>
        <w:t xml:space="preserve"> </w:t>
      </w:r>
      <w:r w:rsidR="00291A0A" w:rsidRPr="0097401C">
        <w:rPr>
          <w:noProof/>
          <w:lang w:val="en-GB"/>
        </w:rPr>
        <w:t>I</w:t>
      </w:r>
      <w:r w:rsidR="00016F34" w:rsidRPr="0097401C">
        <w:rPr>
          <w:noProof/>
          <w:lang w:val="en-GB"/>
        </w:rPr>
        <w:t xml:space="preserve">f we want to </w:t>
      </w:r>
      <w:r w:rsidR="00627E26" w:rsidRPr="0097401C">
        <w:rPr>
          <w:noProof/>
          <w:lang w:val="en-GB"/>
        </w:rPr>
        <w:t xml:space="preserve">subset </w:t>
      </w:r>
      <w:r w:rsidR="0095214A" w:rsidRPr="0097401C">
        <w:rPr>
          <w:noProof/>
          <w:lang w:val="en-GB"/>
        </w:rPr>
        <w:t xml:space="preserve">more than a single </w:t>
      </w:r>
      <w:r w:rsidR="00CC0A37" w:rsidRPr="0097401C">
        <w:rPr>
          <w:noProof/>
          <w:lang w:val="en-GB"/>
        </w:rPr>
        <w:t>element</w:t>
      </w:r>
      <w:r w:rsidR="0095214A" w:rsidRPr="0097401C">
        <w:rPr>
          <w:noProof/>
          <w:lang w:val="en-GB"/>
        </w:rPr>
        <w:t xml:space="preserve"> </w:t>
      </w:r>
      <w:r w:rsidR="00961CFF">
        <w:rPr>
          <w:noProof/>
          <w:lang w:val="en-GB"/>
        </w:rPr>
        <w:t>from</w:t>
      </w:r>
      <w:r w:rsidR="0095214A" w:rsidRPr="0097401C">
        <w:rPr>
          <w:noProof/>
          <w:lang w:val="en-GB"/>
        </w:rPr>
        <w:t xml:space="preserve"> </w:t>
      </w:r>
      <w:r w:rsidR="00627E26" w:rsidRPr="0097401C">
        <w:rPr>
          <w:noProof/>
          <w:lang w:val="en-GB"/>
        </w:rPr>
        <w:t>a tuple</w:t>
      </w:r>
      <w:r w:rsidR="0095214A" w:rsidRPr="0097401C">
        <w:rPr>
          <w:noProof/>
          <w:lang w:val="en-GB"/>
        </w:rPr>
        <w:t xml:space="preserve">, we can </w:t>
      </w:r>
      <w:r w:rsidR="004F2790" w:rsidRPr="0097401C">
        <w:rPr>
          <w:noProof/>
          <w:lang w:val="en-GB"/>
        </w:rPr>
        <w:t>put the start and end indices in the index operator, connecting the</w:t>
      </w:r>
      <w:r w:rsidR="003617E6" w:rsidRPr="0097401C">
        <w:rPr>
          <w:noProof/>
          <w:lang w:val="en-GB"/>
        </w:rPr>
        <w:t>m with a colon.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3617E6" w:rsidRPr="00126B87" w14:paraId="2E76E361" w14:textId="77777777" w:rsidTr="002E26ED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24857219" w14:textId="14344DA3" w:rsidR="003617E6" w:rsidRPr="0097401C" w:rsidRDefault="00946E40" w:rsidP="002E26ED">
            <w:pPr>
              <w:pStyle w:val="Code"/>
              <w:rPr>
                <w:noProof/>
                <w:lang w:val="en-GB"/>
              </w:rPr>
            </w:pPr>
            <w:r w:rsidRPr="0097401C">
              <w:rPr>
                <w:noProof/>
                <w:lang w:val="en-GB"/>
              </w:rPr>
              <w:t>t</w:t>
            </w:r>
            <w:r w:rsidR="003617E6" w:rsidRPr="0097401C">
              <w:rPr>
                <w:noProof/>
                <w:lang w:val="en-GB"/>
              </w:rPr>
              <w:t>uple_subset</w:t>
            </w:r>
            <w:r w:rsidR="003617E6" w:rsidRPr="0097401C">
              <w:rPr>
                <w:noProof/>
                <w:color w:val="auto"/>
                <w:lang w:val="en-GB"/>
              </w:rPr>
              <w:t xml:space="preserve"> = </w:t>
            </w:r>
            <w:r w:rsidRPr="0097401C">
              <w:rPr>
                <w:noProof/>
                <w:lang w:val="en-GB"/>
              </w:rPr>
              <w:t>tuple</w:t>
            </w:r>
            <w:r w:rsidR="002E3A73" w:rsidRPr="0097401C">
              <w:rPr>
                <w:noProof/>
                <w:lang w:val="en-GB"/>
              </w:rPr>
              <w:t>_name</w:t>
            </w:r>
            <w:r w:rsidRPr="0097401C">
              <w:rPr>
                <w:noProof/>
                <w:color w:val="auto"/>
                <w:lang w:val="en-GB"/>
              </w:rPr>
              <w:t>[</w:t>
            </w:r>
            <w:r w:rsidRPr="0097401C">
              <w:rPr>
                <w:noProof/>
                <w:color w:val="595959" w:themeColor="text1" w:themeTint="A6"/>
                <w:lang w:val="en-GB"/>
              </w:rPr>
              <w:t>start</w:t>
            </w:r>
            <w:r w:rsidRPr="0097401C">
              <w:rPr>
                <w:noProof/>
                <w:color w:val="auto"/>
                <w:lang w:val="en-GB"/>
              </w:rPr>
              <w:t>:</w:t>
            </w:r>
            <w:r w:rsidRPr="0097401C">
              <w:rPr>
                <w:noProof/>
                <w:color w:val="595959" w:themeColor="text1" w:themeTint="A6"/>
                <w:lang w:val="en-GB"/>
              </w:rPr>
              <w:t>end</w:t>
            </w:r>
            <w:r w:rsidRPr="0097401C">
              <w:rPr>
                <w:noProof/>
                <w:color w:val="auto"/>
                <w:lang w:val="en-GB"/>
              </w:rPr>
              <w:t>]</w:t>
            </w:r>
          </w:p>
        </w:tc>
      </w:tr>
    </w:tbl>
    <w:p w14:paraId="08958E6B" w14:textId="0E0579EF" w:rsidR="003617E6" w:rsidRPr="008B100F" w:rsidRDefault="008B2B8F" w:rsidP="00CE1A19">
      <w:pPr>
        <w:pStyle w:val="BodyText"/>
        <w:rPr>
          <w:noProof/>
          <w:color w:val="9900FF"/>
          <w:lang w:val="en-GB"/>
        </w:rPr>
      </w:pPr>
      <w:r w:rsidRPr="008B100F">
        <w:rPr>
          <w:noProof/>
          <w:lang w:val="en-GB"/>
        </w:rPr>
        <w:t>It is important to re</w:t>
      </w:r>
      <w:r w:rsidR="00946E40" w:rsidRPr="008B100F">
        <w:rPr>
          <w:noProof/>
          <w:lang w:val="en-GB"/>
        </w:rPr>
        <w:t xml:space="preserve">call that the index </w:t>
      </w:r>
      <w:r w:rsidR="005C2822" w:rsidRPr="005C2822">
        <w:rPr>
          <w:rFonts w:ascii="Consolas" w:hAnsi="Consolas"/>
          <w:noProof/>
          <w:lang w:val="en-GB"/>
        </w:rPr>
        <w:t>end</w:t>
      </w:r>
      <w:r w:rsidR="005C2822" w:rsidRPr="008B100F">
        <w:rPr>
          <w:noProof/>
          <w:lang w:val="en-GB"/>
        </w:rPr>
        <w:t xml:space="preserve"> </w:t>
      </w:r>
      <w:r w:rsidR="00946E40" w:rsidRPr="008B100F">
        <w:rPr>
          <w:noProof/>
          <w:lang w:val="en-GB"/>
        </w:rPr>
        <w:t xml:space="preserve">will </w:t>
      </w:r>
      <w:r w:rsidRPr="008B100F">
        <w:rPr>
          <w:i/>
          <w:noProof/>
          <w:lang w:val="en-GB"/>
        </w:rPr>
        <w:t>not</w:t>
      </w:r>
      <w:r w:rsidRPr="008B100F">
        <w:rPr>
          <w:noProof/>
          <w:lang w:val="en-GB"/>
        </w:rPr>
        <w:t xml:space="preserve"> be included in </w:t>
      </w:r>
      <w:r w:rsidR="00D05925" w:rsidRPr="008B100F">
        <w:rPr>
          <w:noProof/>
          <w:lang w:val="en-GB"/>
        </w:rPr>
        <w:t xml:space="preserve">the </w:t>
      </w:r>
      <w:r w:rsidRPr="008B100F">
        <w:rPr>
          <w:noProof/>
          <w:lang w:val="en-GB"/>
        </w:rPr>
        <w:t>subsetting</w:t>
      </w:r>
      <w:r w:rsidR="00D05925" w:rsidRPr="008B100F">
        <w:rPr>
          <w:noProof/>
          <w:lang w:val="en-GB"/>
        </w:rPr>
        <w:t xml:space="preserve"> procedure.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BE5F07" w:rsidRPr="00126B87" w14:paraId="3CB12081" w14:textId="77777777" w:rsidTr="003617E6">
        <w:tc>
          <w:tcPr>
            <w:tcW w:w="9017" w:type="dxa"/>
          </w:tcPr>
          <w:p w14:paraId="17579CAC" w14:textId="59F3CEF5" w:rsidR="00BE5F07" w:rsidRPr="008B100F" w:rsidRDefault="000059C4" w:rsidP="002E26ED">
            <w:pPr>
              <w:pStyle w:val="BodyText"/>
              <w:rPr>
                <w:noProof/>
                <w:lang w:val="en-GB"/>
              </w:rPr>
            </w:pPr>
            <w:r w:rsidRPr="008B100F">
              <w:rPr>
                <w:b/>
                <w:bCs/>
                <w:noProof/>
                <w:lang w:val="en-GB"/>
              </w:rPr>
              <w:t xml:space="preserve">Example (Cont’d): </w:t>
            </w:r>
            <w:r w:rsidR="00C576F5" w:rsidRPr="008B100F">
              <w:rPr>
                <w:noProof/>
                <w:lang w:val="en-GB"/>
              </w:rPr>
              <w:t>W</w:t>
            </w:r>
            <w:r w:rsidR="00E17BE4" w:rsidRPr="008B100F">
              <w:rPr>
                <w:noProof/>
                <w:lang w:val="en-GB"/>
              </w:rPr>
              <w:t xml:space="preserve">e would </w:t>
            </w:r>
            <w:r w:rsidR="00C576F5" w:rsidRPr="008B100F">
              <w:rPr>
                <w:noProof/>
                <w:lang w:val="en-GB"/>
              </w:rPr>
              <w:t xml:space="preserve">now </w:t>
            </w:r>
            <w:r w:rsidR="00E17BE4" w:rsidRPr="008B100F">
              <w:rPr>
                <w:noProof/>
                <w:lang w:val="en-GB"/>
              </w:rPr>
              <w:t xml:space="preserve">like to extract the </w:t>
            </w:r>
            <w:r w:rsidR="00024A42" w:rsidRPr="008B100F">
              <w:rPr>
                <w:noProof/>
                <w:lang w:val="en-GB"/>
              </w:rPr>
              <w:t xml:space="preserve">first </w:t>
            </w:r>
            <w:r w:rsidR="00223C74" w:rsidRPr="008B100F">
              <w:rPr>
                <w:noProof/>
                <w:lang w:val="en-GB"/>
              </w:rPr>
              <w:t>element</w:t>
            </w:r>
            <w:r w:rsidR="00E17BE4" w:rsidRPr="008B100F">
              <w:rPr>
                <w:noProof/>
                <w:lang w:val="en-GB"/>
              </w:rPr>
              <w:t xml:space="preserve"> </w:t>
            </w:r>
            <w:r w:rsidR="00C576F5" w:rsidRPr="008B100F">
              <w:rPr>
                <w:noProof/>
                <w:lang w:val="en-GB"/>
              </w:rPr>
              <w:t xml:space="preserve">from </w:t>
            </w:r>
            <w:r w:rsidR="00024A42" w:rsidRPr="008B100F">
              <w:rPr>
                <w:noProof/>
                <w:lang w:val="en-GB"/>
              </w:rPr>
              <w:t xml:space="preserve">the tuple </w:t>
            </w:r>
            <w:r w:rsidR="00C576F5" w:rsidRPr="008B100F">
              <w:rPr>
                <w:rFonts w:ascii="Consolas" w:hAnsi="Consolas"/>
                <w:noProof/>
                <w:lang w:val="en-GB"/>
              </w:rPr>
              <w:t>names</w:t>
            </w:r>
            <w:r w:rsidR="00C576F5" w:rsidRPr="008B100F">
              <w:rPr>
                <w:noProof/>
                <w:lang w:val="en-GB"/>
              </w:rPr>
              <w:t xml:space="preserve"> </w:t>
            </w:r>
            <w:r w:rsidR="00E17BE4" w:rsidRPr="008B100F">
              <w:rPr>
                <w:noProof/>
                <w:lang w:val="en-GB"/>
              </w:rPr>
              <w:t xml:space="preserve">and store it in </w:t>
            </w:r>
            <w:r w:rsidR="008D0CC4" w:rsidRPr="008B100F">
              <w:rPr>
                <w:noProof/>
                <w:lang w:val="en-GB"/>
              </w:rPr>
              <w:t>a variable called</w:t>
            </w:r>
            <w:r w:rsidR="00024A42" w:rsidRPr="008B100F">
              <w:rPr>
                <w:noProof/>
                <w:lang w:val="en-GB"/>
              </w:rPr>
              <w:t xml:space="preserve"> </w:t>
            </w:r>
            <w:r w:rsidR="00024A42" w:rsidRPr="008B100F">
              <w:rPr>
                <w:rFonts w:ascii="Consolas" w:hAnsi="Consolas"/>
                <w:noProof/>
                <w:lang w:val="en-GB"/>
              </w:rPr>
              <w:t>name1</w:t>
            </w:r>
            <w:r w:rsidR="00024A42" w:rsidRPr="008B100F">
              <w:rPr>
                <w:noProof/>
                <w:lang w:val="en-GB"/>
              </w:rPr>
              <w:t xml:space="preserve">, the second </w:t>
            </w:r>
            <w:r w:rsidR="00223C74" w:rsidRPr="008B100F">
              <w:rPr>
                <w:noProof/>
                <w:lang w:val="en-GB"/>
              </w:rPr>
              <w:t>element</w:t>
            </w:r>
            <w:r w:rsidR="00C576F5" w:rsidRPr="008B100F">
              <w:rPr>
                <w:noProof/>
                <w:lang w:val="en-GB"/>
              </w:rPr>
              <w:t xml:space="preserve"> </w:t>
            </w:r>
            <w:r w:rsidR="00024A42" w:rsidRPr="008B100F">
              <w:rPr>
                <w:noProof/>
                <w:lang w:val="en-GB"/>
              </w:rPr>
              <w:t xml:space="preserve">in </w:t>
            </w:r>
            <w:r w:rsidR="00024A42" w:rsidRPr="008B100F">
              <w:rPr>
                <w:rFonts w:ascii="Consolas" w:hAnsi="Consolas"/>
                <w:noProof/>
                <w:lang w:val="en-GB"/>
              </w:rPr>
              <w:t>name</w:t>
            </w:r>
            <w:r w:rsidR="005F57D3" w:rsidRPr="008B100F">
              <w:rPr>
                <w:rFonts w:ascii="Consolas" w:hAnsi="Consolas"/>
                <w:noProof/>
                <w:lang w:val="en-GB"/>
              </w:rPr>
              <w:t>2</w:t>
            </w:r>
            <w:r w:rsidR="005F57D3" w:rsidRPr="008B100F">
              <w:rPr>
                <w:noProof/>
                <w:lang w:val="en-GB"/>
              </w:rPr>
              <w:t>, as well as the entire data of the first student</w:t>
            </w:r>
            <w:r w:rsidR="00DC7F38" w:rsidRPr="008B100F">
              <w:rPr>
                <w:noProof/>
                <w:lang w:val="en-GB"/>
              </w:rPr>
              <w:t xml:space="preserve"> including his name and score from the tuple </w:t>
            </w:r>
            <w:r w:rsidR="00DC7F38" w:rsidRPr="008B100F">
              <w:rPr>
                <w:rFonts w:ascii="Consolas" w:hAnsi="Consolas"/>
                <w:noProof/>
                <w:lang w:val="en-GB"/>
              </w:rPr>
              <w:t>all_data</w:t>
            </w:r>
            <w:r w:rsidR="00DC7F38" w:rsidRPr="008B100F">
              <w:rPr>
                <w:noProof/>
                <w:lang w:val="en-GB"/>
              </w:rPr>
              <w:t xml:space="preserve"> in a new tuple called </w:t>
            </w:r>
            <w:r w:rsidR="00DC7F38" w:rsidRPr="008B100F">
              <w:rPr>
                <w:rFonts w:ascii="Consolas" w:hAnsi="Consolas"/>
                <w:noProof/>
                <w:lang w:val="en-GB"/>
              </w:rPr>
              <w:t>student1_data</w:t>
            </w:r>
            <w:r w:rsidR="00DC7F38" w:rsidRPr="008B100F">
              <w:rPr>
                <w:noProof/>
                <w:lang w:val="en-GB"/>
              </w:rPr>
              <w:t>.</w:t>
            </w:r>
          </w:p>
          <w:p w14:paraId="17222896" w14:textId="3C024D7B" w:rsidR="00BE5F07" w:rsidRPr="008B100F" w:rsidRDefault="00463AC5" w:rsidP="00AA3D8E">
            <w:pPr>
              <w:pStyle w:val="Figure-Image-Upper"/>
              <w:rPr>
                <w:lang w:val="en-GB"/>
              </w:rPr>
            </w:pPr>
            <w:r w:rsidRPr="008B100F">
              <w:lastRenderedPageBreak/>
              <w:drawing>
                <wp:inline distT="0" distB="0" distL="0" distR="0" wp14:anchorId="3F634186" wp14:editId="2B09413E">
                  <wp:extent cx="5580000" cy="2285901"/>
                  <wp:effectExtent l="0" t="0" r="1905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2285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D8EBE3" w14:textId="77777777" w:rsidR="00296C94" w:rsidRPr="008B100F" w:rsidRDefault="008E6C55" w:rsidP="00AA3D8E">
            <w:pPr>
              <w:pStyle w:val="Figure-Image"/>
              <w:rPr>
                <w:lang w:val="en-GB"/>
              </w:rPr>
            </w:pPr>
            <w:r w:rsidRPr="008B100F">
              <w:drawing>
                <wp:inline distT="0" distB="0" distL="0" distR="0" wp14:anchorId="7751CC43" wp14:editId="2329AEF9">
                  <wp:extent cx="5580000" cy="755379"/>
                  <wp:effectExtent l="0" t="0" r="1905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3995" r="1334" b="71513"/>
                          <a:stretch/>
                        </pic:blipFill>
                        <pic:spPr bwMode="auto">
                          <a:xfrm>
                            <a:off x="0" y="0"/>
                            <a:ext cx="5580000" cy="755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7BBB84" w14:textId="6B00600A" w:rsidR="00BE5F07" w:rsidRPr="008B100F" w:rsidRDefault="00296C94" w:rsidP="00296C94">
            <w:pPr>
              <w:pStyle w:val="Caption"/>
            </w:pPr>
            <w:r w:rsidRPr="008B100F">
              <w:t>Figure 2.</w:t>
            </w:r>
            <w:r w:rsidRPr="008B100F">
              <w:fldChar w:fldCharType="begin"/>
            </w:r>
            <w:r w:rsidRPr="008B100F">
              <w:instrText xml:space="preserve"> SEQ Figure \* ARABIC </w:instrText>
            </w:r>
            <w:r w:rsidRPr="008B100F">
              <w:fldChar w:fldCharType="separate"/>
            </w:r>
            <w:r w:rsidR="00794E2F" w:rsidRPr="008B100F">
              <w:t>2</w:t>
            </w:r>
            <w:r w:rsidRPr="008B100F">
              <w:fldChar w:fldCharType="end"/>
            </w:r>
            <w:r w:rsidRPr="008B100F">
              <w:t xml:space="preserve"> Subsetting Tuples</w:t>
            </w:r>
          </w:p>
          <w:p w14:paraId="7C620BE0" w14:textId="2C80406E" w:rsidR="00BE5F07" w:rsidRPr="008B100F" w:rsidRDefault="00713170" w:rsidP="002E26ED">
            <w:pPr>
              <w:pStyle w:val="BodyText"/>
              <w:rPr>
                <w:noProof/>
                <w:lang w:val="en-GB"/>
              </w:rPr>
            </w:pPr>
            <w:r w:rsidRPr="008B100F">
              <w:rPr>
                <w:noProof/>
                <w:lang w:val="en-GB"/>
              </w:rPr>
              <w:t>I</w:t>
            </w:r>
            <w:r w:rsidR="009C1B08" w:rsidRPr="008B100F">
              <w:rPr>
                <w:noProof/>
                <w:lang w:val="en-GB"/>
              </w:rPr>
              <w:t xml:space="preserve">f </w:t>
            </w:r>
            <w:r w:rsidR="00BC47D5" w:rsidRPr="008B100F">
              <w:rPr>
                <w:noProof/>
                <w:lang w:val="en-GB"/>
              </w:rPr>
              <w:t>we</w:t>
            </w:r>
            <w:r w:rsidR="009C1B08" w:rsidRPr="008B100F">
              <w:rPr>
                <w:noProof/>
                <w:lang w:val="en-GB"/>
              </w:rPr>
              <w:t xml:space="preserve"> subset a single </w:t>
            </w:r>
            <w:r w:rsidR="00CC0A37" w:rsidRPr="008B100F">
              <w:rPr>
                <w:noProof/>
                <w:lang w:val="en-GB"/>
              </w:rPr>
              <w:t>element</w:t>
            </w:r>
            <w:r w:rsidR="009C1B08" w:rsidRPr="008B100F">
              <w:rPr>
                <w:noProof/>
                <w:lang w:val="en-GB"/>
              </w:rPr>
              <w:t xml:space="preserve"> from a tuple, it will become a variable of the type</w:t>
            </w:r>
            <w:r w:rsidRPr="008B100F">
              <w:rPr>
                <w:noProof/>
                <w:lang w:val="en-GB"/>
              </w:rPr>
              <w:t xml:space="preserve"> that corresponds to the type of the extracted data. In this case, the variables </w:t>
            </w:r>
            <w:r w:rsidRPr="008B100F">
              <w:rPr>
                <w:rFonts w:ascii="Consolas" w:hAnsi="Consolas"/>
                <w:noProof/>
                <w:lang w:val="en-GB"/>
              </w:rPr>
              <w:t>name1</w:t>
            </w:r>
            <w:r w:rsidRPr="008B100F">
              <w:rPr>
                <w:noProof/>
                <w:lang w:val="en-GB"/>
              </w:rPr>
              <w:t xml:space="preserve"> and </w:t>
            </w:r>
            <w:r w:rsidRPr="008B100F">
              <w:rPr>
                <w:rFonts w:ascii="Consolas" w:hAnsi="Consolas"/>
                <w:noProof/>
                <w:lang w:val="en-GB"/>
              </w:rPr>
              <w:t>name2</w:t>
            </w:r>
            <w:r w:rsidRPr="008B100F">
              <w:rPr>
                <w:noProof/>
                <w:lang w:val="en-GB"/>
              </w:rPr>
              <w:t xml:space="preserve"> are strings since “Peter” and “Mary” </w:t>
            </w:r>
            <w:r w:rsidR="001A0883" w:rsidRPr="008B100F">
              <w:rPr>
                <w:noProof/>
                <w:lang w:val="en-GB"/>
              </w:rPr>
              <w:t>a</w:t>
            </w:r>
            <w:r w:rsidRPr="008B100F">
              <w:rPr>
                <w:noProof/>
                <w:lang w:val="en-GB"/>
              </w:rPr>
              <w:t xml:space="preserve">re stored as string in the </w:t>
            </w:r>
            <w:r w:rsidR="00B55B5C" w:rsidRPr="008B100F">
              <w:rPr>
                <w:noProof/>
                <w:lang w:val="en-GB"/>
              </w:rPr>
              <w:t xml:space="preserve">original </w:t>
            </w:r>
            <w:r w:rsidRPr="008B100F">
              <w:rPr>
                <w:noProof/>
                <w:lang w:val="en-GB"/>
              </w:rPr>
              <w:t xml:space="preserve">tuple </w:t>
            </w:r>
            <w:r w:rsidRPr="008B100F">
              <w:rPr>
                <w:rFonts w:ascii="Consolas" w:hAnsi="Consolas"/>
                <w:noProof/>
                <w:lang w:val="en-GB"/>
              </w:rPr>
              <w:t>names</w:t>
            </w:r>
            <w:r w:rsidRPr="008B100F">
              <w:rPr>
                <w:noProof/>
                <w:lang w:val="en-GB"/>
              </w:rPr>
              <w:t xml:space="preserve">. And </w:t>
            </w:r>
            <w:r w:rsidR="0005375C" w:rsidRPr="008B100F">
              <w:rPr>
                <w:noProof/>
                <w:lang w:val="en-GB"/>
              </w:rPr>
              <w:t xml:space="preserve">if </w:t>
            </w:r>
            <w:r w:rsidR="003114F5" w:rsidRPr="008B100F">
              <w:rPr>
                <w:noProof/>
                <w:lang w:val="en-GB"/>
              </w:rPr>
              <w:t>we</w:t>
            </w:r>
            <w:r w:rsidR="0005375C" w:rsidRPr="008B100F">
              <w:rPr>
                <w:noProof/>
                <w:lang w:val="en-GB"/>
              </w:rPr>
              <w:t xml:space="preserve"> subset multiple </w:t>
            </w:r>
            <w:r w:rsidR="00936877" w:rsidRPr="008B100F">
              <w:rPr>
                <w:noProof/>
                <w:lang w:val="en-GB"/>
              </w:rPr>
              <w:t>elements</w:t>
            </w:r>
            <w:r w:rsidR="0005375C" w:rsidRPr="008B100F">
              <w:rPr>
                <w:noProof/>
                <w:lang w:val="en-GB"/>
              </w:rPr>
              <w:t xml:space="preserve"> from a tuple, the </w:t>
            </w:r>
            <w:r w:rsidR="00F26708" w:rsidRPr="008B100F">
              <w:rPr>
                <w:noProof/>
                <w:lang w:val="en-GB"/>
              </w:rPr>
              <w:t xml:space="preserve">result will be a tuple as well and the </w:t>
            </w:r>
            <w:r w:rsidR="00C34746" w:rsidRPr="008B100F">
              <w:rPr>
                <w:noProof/>
                <w:lang w:val="en-GB"/>
              </w:rPr>
              <w:t xml:space="preserve">data type of each </w:t>
            </w:r>
            <w:r w:rsidR="00CC0A37" w:rsidRPr="008B100F">
              <w:rPr>
                <w:noProof/>
                <w:lang w:val="en-GB"/>
              </w:rPr>
              <w:t>element</w:t>
            </w:r>
            <w:r w:rsidR="00C34746" w:rsidRPr="008B100F">
              <w:rPr>
                <w:noProof/>
                <w:lang w:val="en-GB"/>
              </w:rPr>
              <w:t xml:space="preserve"> will also be taken over from the original tuple.</w:t>
            </w:r>
          </w:p>
          <w:p w14:paraId="69D57331" w14:textId="735E7EE9" w:rsidR="00AD4D64" w:rsidRPr="008B100F" w:rsidRDefault="00AD4D64" w:rsidP="00B536C8">
            <w:pPr>
              <w:pStyle w:val="BodyText"/>
              <w:rPr>
                <w:noProof/>
                <w:lang w:val="en-GB"/>
              </w:rPr>
            </w:pPr>
            <w:r w:rsidRPr="008B100F">
              <w:rPr>
                <w:noProof/>
                <w:lang w:val="en-GB"/>
              </w:rPr>
              <w:t xml:space="preserve">In the above example, the tuple </w:t>
            </w:r>
            <w:r w:rsidRPr="008B100F">
              <w:rPr>
                <w:rFonts w:ascii="Consolas" w:hAnsi="Consolas"/>
                <w:noProof/>
                <w:lang w:val="en-GB"/>
              </w:rPr>
              <w:t>student1_data</w:t>
            </w:r>
            <w:r w:rsidRPr="008B100F">
              <w:rPr>
                <w:noProof/>
                <w:lang w:val="en-GB"/>
              </w:rPr>
              <w:t xml:space="preserve"> should be a subset of the tuple </w:t>
            </w:r>
            <w:r w:rsidRPr="008B100F">
              <w:rPr>
                <w:rFonts w:ascii="Consolas" w:hAnsi="Consolas"/>
                <w:noProof/>
                <w:lang w:val="en-GB"/>
              </w:rPr>
              <w:t>all_data</w:t>
            </w:r>
            <w:r w:rsidRPr="008B100F">
              <w:rPr>
                <w:noProof/>
                <w:lang w:val="en-GB"/>
              </w:rPr>
              <w:t xml:space="preserve"> with the element</w:t>
            </w:r>
            <w:r w:rsidR="00591A58" w:rsidRPr="008B100F">
              <w:rPr>
                <w:noProof/>
                <w:lang w:val="en-GB"/>
              </w:rPr>
              <w:t xml:space="preserve"> ind</w:t>
            </w:r>
            <w:r w:rsidR="0083783A" w:rsidRPr="008B100F">
              <w:rPr>
                <w:noProof/>
                <w:lang w:val="en-GB"/>
              </w:rPr>
              <w:t>exed</w:t>
            </w:r>
            <w:r w:rsidRPr="008B100F">
              <w:rPr>
                <w:noProof/>
                <w:lang w:val="en-GB"/>
              </w:rPr>
              <w:t xml:space="preserve"> </w:t>
            </w:r>
            <w:r w:rsidRPr="008B100F">
              <w:rPr>
                <w:rFonts w:ascii="Consolas" w:hAnsi="Consolas"/>
                <w:noProof/>
                <w:lang w:val="en-GB"/>
              </w:rPr>
              <w:t>0:2</w:t>
            </w:r>
            <w:r w:rsidR="00574E87" w:rsidRPr="008B100F">
              <w:rPr>
                <w:noProof/>
                <w:lang w:val="en-GB"/>
              </w:rPr>
              <w:t>, w</w:t>
            </w:r>
            <w:r w:rsidRPr="008B100F">
              <w:rPr>
                <w:noProof/>
                <w:lang w:val="en-GB"/>
              </w:rPr>
              <w:t>here the index 2 is excluded. In other word, it only contain</w:t>
            </w:r>
            <w:r w:rsidR="00B536C8" w:rsidRPr="008B100F">
              <w:rPr>
                <w:noProof/>
                <w:lang w:val="en-GB"/>
              </w:rPr>
              <w:t>s</w:t>
            </w:r>
            <w:r w:rsidRPr="008B100F">
              <w:rPr>
                <w:noProof/>
                <w:lang w:val="en-GB"/>
              </w:rPr>
              <w:t xml:space="preserve"> the elements 0 and 1, which are the first and second elements: Peter and 72.</w:t>
            </w:r>
          </w:p>
        </w:tc>
      </w:tr>
    </w:tbl>
    <w:p w14:paraId="1A8836B6" w14:textId="6CF56339" w:rsidR="00DA4FFF" w:rsidRPr="008B100F" w:rsidRDefault="003114F5" w:rsidP="00CE1A19">
      <w:pPr>
        <w:pStyle w:val="BodyText"/>
        <w:rPr>
          <w:noProof/>
          <w:lang w:val="en-GB"/>
        </w:rPr>
      </w:pPr>
      <w:r w:rsidRPr="008B100F">
        <w:rPr>
          <w:noProof/>
          <w:lang w:val="en-GB"/>
        </w:rPr>
        <w:lastRenderedPageBreak/>
        <w:t>We</w:t>
      </w:r>
      <w:r w:rsidR="00DA4FFF" w:rsidRPr="008B100F">
        <w:rPr>
          <w:noProof/>
          <w:lang w:val="en-GB"/>
        </w:rPr>
        <w:t xml:space="preserve"> can also use negative ind</w:t>
      </w:r>
      <w:r w:rsidR="00EB6E2E" w:rsidRPr="008B100F">
        <w:rPr>
          <w:noProof/>
          <w:lang w:val="en-GB"/>
        </w:rPr>
        <w:t>ic</w:t>
      </w:r>
      <w:r w:rsidR="00DA4FFF" w:rsidRPr="008B100F">
        <w:rPr>
          <w:noProof/>
          <w:lang w:val="en-GB"/>
        </w:rPr>
        <w:t>e</w:t>
      </w:r>
      <w:r w:rsidR="00EB6E2E" w:rsidRPr="008B100F">
        <w:rPr>
          <w:noProof/>
          <w:lang w:val="en-GB"/>
        </w:rPr>
        <w:t>s</w:t>
      </w:r>
      <w:r w:rsidR="00DA4FFF" w:rsidRPr="008B100F">
        <w:rPr>
          <w:noProof/>
          <w:lang w:val="en-GB"/>
        </w:rPr>
        <w:t xml:space="preserve"> to </w:t>
      </w:r>
      <w:r w:rsidR="00EF01F5" w:rsidRPr="008B100F">
        <w:rPr>
          <w:noProof/>
          <w:lang w:val="en-GB"/>
        </w:rPr>
        <w:t>access the elements of a tuple starting from the last element.</w:t>
      </w:r>
      <w:r w:rsidR="00500C57" w:rsidRPr="008B100F">
        <w:rPr>
          <w:noProof/>
          <w:lang w:val="en-GB"/>
        </w:rPr>
        <w:t xml:space="preserve"> That is, the index -1 </w:t>
      </w:r>
      <w:r w:rsidR="00712DF2" w:rsidRPr="008B100F">
        <w:rPr>
          <w:noProof/>
          <w:lang w:val="en-GB"/>
        </w:rPr>
        <w:t>indicates the last element, -2 the second last, etc.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4F1C47" w:rsidRPr="00126B87" w14:paraId="5A343E18" w14:textId="77777777" w:rsidTr="002E26ED">
        <w:tc>
          <w:tcPr>
            <w:tcW w:w="9017" w:type="dxa"/>
          </w:tcPr>
          <w:p w14:paraId="46783308" w14:textId="2864C5E7" w:rsidR="004F1C47" w:rsidRPr="008B100F" w:rsidRDefault="000059C4" w:rsidP="002E26ED">
            <w:pPr>
              <w:pStyle w:val="BodyText"/>
              <w:rPr>
                <w:noProof/>
                <w:lang w:val="en-GB"/>
              </w:rPr>
            </w:pPr>
            <w:r w:rsidRPr="008B100F">
              <w:rPr>
                <w:b/>
                <w:bCs/>
                <w:noProof/>
                <w:lang w:val="en-GB"/>
              </w:rPr>
              <w:t xml:space="preserve">Example (Cont’d): </w:t>
            </w:r>
            <w:r w:rsidR="004F1C47" w:rsidRPr="008B100F">
              <w:rPr>
                <w:noProof/>
                <w:lang w:val="en-GB"/>
              </w:rPr>
              <w:t xml:space="preserve">We would now like to extract the </w:t>
            </w:r>
            <w:r w:rsidR="006930FE" w:rsidRPr="008B100F">
              <w:rPr>
                <w:noProof/>
                <w:lang w:val="en-GB"/>
              </w:rPr>
              <w:t>last</w:t>
            </w:r>
            <w:r w:rsidR="004F1C47" w:rsidRPr="008B100F">
              <w:rPr>
                <w:noProof/>
                <w:lang w:val="en-GB"/>
              </w:rPr>
              <w:t xml:space="preserve"> element from the tuple </w:t>
            </w:r>
            <w:r w:rsidR="004F1C47" w:rsidRPr="008B100F">
              <w:rPr>
                <w:rFonts w:ascii="Consolas" w:hAnsi="Consolas"/>
                <w:noProof/>
                <w:lang w:val="en-GB"/>
              </w:rPr>
              <w:t>names</w:t>
            </w:r>
            <w:r w:rsidR="004F1C47" w:rsidRPr="008B100F">
              <w:rPr>
                <w:noProof/>
                <w:lang w:val="en-GB"/>
              </w:rPr>
              <w:t xml:space="preserve"> and store it in a variable called </w:t>
            </w:r>
            <w:r w:rsidR="004F1C47" w:rsidRPr="008B100F">
              <w:rPr>
                <w:rFonts w:ascii="Consolas" w:hAnsi="Consolas"/>
                <w:noProof/>
                <w:lang w:val="en-GB"/>
              </w:rPr>
              <w:t>name1</w:t>
            </w:r>
            <w:r w:rsidR="004F1C47" w:rsidRPr="008B100F">
              <w:rPr>
                <w:noProof/>
                <w:lang w:val="en-GB"/>
              </w:rPr>
              <w:t xml:space="preserve">, the second </w:t>
            </w:r>
            <w:r w:rsidR="006930FE" w:rsidRPr="008B100F">
              <w:rPr>
                <w:noProof/>
                <w:lang w:val="en-GB"/>
              </w:rPr>
              <w:t xml:space="preserve">last </w:t>
            </w:r>
            <w:r w:rsidR="004F1C47" w:rsidRPr="008B100F">
              <w:rPr>
                <w:noProof/>
                <w:lang w:val="en-GB"/>
              </w:rPr>
              <w:t xml:space="preserve">element in </w:t>
            </w:r>
            <w:r w:rsidR="004F1C47" w:rsidRPr="008B100F">
              <w:rPr>
                <w:rFonts w:ascii="Consolas" w:hAnsi="Consolas"/>
                <w:noProof/>
                <w:lang w:val="en-GB"/>
              </w:rPr>
              <w:t>name2</w:t>
            </w:r>
            <w:r w:rsidR="004F1C47" w:rsidRPr="008B100F">
              <w:rPr>
                <w:noProof/>
                <w:lang w:val="en-GB"/>
              </w:rPr>
              <w:t xml:space="preserve">, as well as the entire data of the </w:t>
            </w:r>
            <w:r w:rsidR="00BF3E9C" w:rsidRPr="008B100F">
              <w:rPr>
                <w:noProof/>
                <w:lang w:val="en-GB"/>
              </w:rPr>
              <w:t xml:space="preserve">second </w:t>
            </w:r>
            <w:r w:rsidR="004F1C47" w:rsidRPr="008B100F">
              <w:rPr>
                <w:noProof/>
                <w:lang w:val="en-GB"/>
              </w:rPr>
              <w:t xml:space="preserve">student including his name and score from the tuple </w:t>
            </w:r>
            <w:r w:rsidR="004F1C47" w:rsidRPr="008B100F">
              <w:rPr>
                <w:rFonts w:ascii="Consolas" w:hAnsi="Consolas"/>
                <w:noProof/>
                <w:lang w:val="en-GB"/>
              </w:rPr>
              <w:t>all_data</w:t>
            </w:r>
            <w:r w:rsidR="004F1C47" w:rsidRPr="008B100F">
              <w:rPr>
                <w:noProof/>
                <w:lang w:val="en-GB"/>
              </w:rPr>
              <w:t xml:space="preserve"> in a new tuple called </w:t>
            </w:r>
            <w:r w:rsidR="004F1C47" w:rsidRPr="008B100F">
              <w:rPr>
                <w:rFonts w:ascii="Consolas" w:hAnsi="Consolas"/>
                <w:noProof/>
                <w:lang w:val="en-GB"/>
              </w:rPr>
              <w:t>student</w:t>
            </w:r>
            <w:r w:rsidR="009B50B5" w:rsidRPr="008B100F">
              <w:rPr>
                <w:rFonts w:ascii="Consolas" w:hAnsi="Consolas"/>
                <w:noProof/>
                <w:lang w:val="en-GB"/>
              </w:rPr>
              <w:t>2</w:t>
            </w:r>
            <w:r w:rsidR="004F1C47" w:rsidRPr="008B100F">
              <w:rPr>
                <w:rFonts w:ascii="Consolas" w:hAnsi="Consolas"/>
                <w:noProof/>
                <w:lang w:val="en-GB"/>
              </w:rPr>
              <w:t>_data</w:t>
            </w:r>
            <w:r w:rsidR="004F1C47" w:rsidRPr="008B100F">
              <w:rPr>
                <w:noProof/>
                <w:lang w:val="en-GB"/>
              </w:rPr>
              <w:t>.</w:t>
            </w:r>
          </w:p>
          <w:p w14:paraId="0C4A83C0" w14:textId="1E1B6BB8" w:rsidR="004F1C47" w:rsidRPr="00E33328" w:rsidRDefault="00682B80" w:rsidP="00AA3D8E">
            <w:pPr>
              <w:pStyle w:val="Figure-Image-Upper"/>
              <w:rPr>
                <w:lang w:val="en-GB"/>
              </w:rPr>
            </w:pPr>
            <w:r w:rsidRPr="00E33328">
              <w:lastRenderedPageBreak/>
              <w:drawing>
                <wp:inline distT="0" distB="0" distL="0" distR="0" wp14:anchorId="1D003E59" wp14:editId="0F6CE921">
                  <wp:extent cx="5579071" cy="2267508"/>
                  <wp:effectExtent l="0" t="0" r="317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4878"/>
                          <a:stretch/>
                        </pic:blipFill>
                        <pic:spPr bwMode="auto">
                          <a:xfrm>
                            <a:off x="0" y="0"/>
                            <a:ext cx="5580000" cy="2267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1449A7" w14:textId="77777777" w:rsidR="00296C94" w:rsidRPr="00E33328" w:rsidRDefault="007A6360" w:rsidP="00AA3D8E">
            <w:pPr>
              <w:pStyle w:val="Figure-Image"/>
              <w:rPr>
                <w:lang w:val="en-GB"/>
              </w:rPr>
            </w:pPr>
            <w:r w:rsidRPr="00E33328">
              <w:drawing>
                <wp:inline distT="0" distB="0" distL="0" distR="0" wp14:anchorId="5452B9EA" wp14:editId="6511A60D">
                  <wp:extent cx="5580000" cy="762949"/>
                  <wp:effectExtent l="0" t="0" r="190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t="3720" r="1521" b="71590"/>
                          <a:stretch/>
                        </pic:blipFill>
                        <pic:spPr bwMode="auto">
                          <a:xfrm>
                            <a:off x="0" y="0"/>
                            <a:ext cx="5580000" cy="76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AD23A2" w14:textId="55585182" w:rsidR="004F1C47" w:rsidRPr="008B100F" w:rsidRDefault="00296C94" w:rsidP="00E33328">
            <w:pPr>
              <w:pStyle w:val="Caption"/>
              <w:spacing w:after="120"/>
            </w:pPr>
            <w:r w:rsidRPr="008B100F">
              <w:t>Figure 2.</w:t>
            </w:r>
            <w:r w:rsidRPr="00E33328">
              <w:fldChar w:fldCharType="begin"/>
            </w:r>
            <w:r w:rsidRPr="008B100F">
              <w:instrText xml:space="preserve"> SEQ Figure \* ARABIC </w:instrText>
            </w:r>
            <w:r w:rsidRPr="00E33328">
              <w:fldChar w:fldCharType="separate"/>
            </w:r>
            <w:r w:rsidR="00794E2F" w:rsidRPr="008B100F">
              <w:t>3</w:t>
            </w:r>
            <w:r w:rsidRPr="00E33328">
              <w:fldChar w:fldCharType="end"/>
            </w:r>
            <w:r w:rsidRPr="008B100F">
              <w:t xml:space="preserve"> Subsetting of Tuples with Negative Indices</w:t>
            </w:r>
          </w:p>
          <w:p w14:paraId="6AEE4430" w14:textId="32C96C9F" w:rsidR="004F1C47" w:rsidRPr="008B100F" w:rsidRDefault="007A6360" w:rsidP="002E26ED">
            <w:pPr>
              <w:pStyle w:val="BodyText"/>
              <w:rPr>
                <w:noProof/>
                <w:lang w:val="en-GB"/>
              </w:rPr>
            </w:pPr>
            <w:r w:rsidRPr="008B100F">
              <w:rPr>
                <w:noProof/>
                <w:lang w:val="en-GB"/>
              </w:rPr>
              <w:t xml:space="preserve">Everything </w:t>
            </w:r>
            <w:r w:rsidR="00500C57" w:rsidRPr="008B100F">
              <w:rPr>
                <w:noProof/>
                <w:lang w:val="en-GB"/>
              </w:rPr>
              <w:t>seems alright in the above output except that the last element of</w:t>
            </w:r>
            <w:r w:rsidR="00F00BFC" w:rsidRPr="008B100F">
              <w:rPr>
                <w:noProof/>
                <w:lang w:val="en-GB"/>
              </w:rPr>
              <w:t xml:space="preserve"> the tuple </w:t>
            </w:r>
            <w:r w:rsidR="00F00BFC" w:rsidRPr="008B100F">
              <w:rPr>
                <w:rFonts w:ascii="Consolas" w:hAnsi="Consolas"/>
                <w:noProof/>
                <w:lang w:val="en-GB"/>
              </w:rPr>
              <w:t>student2_data</w:t>
            </w:r>
            <w:r w:rsidR="00F00BFC" w:rsidRPr="008B100F">
              <w:rPr>
                <w:noProof/>
                <w:lang w:val="en-GB"/>
              </w:rPr>
              <w:t>, the value 86, is missing</w:t>
            </w:r>
            <w:r w:rsidR="004F1C47" w:rsidRPr="008B100F">
              <w:rPr>
                <w:noProof/>
                <w:lang w:val="en-GB"/>
              </w:rPr>
              <w:t>.</w:t>
            </w:r>
            <w:r w:rsidR="00F00BFC" w:rsidRPr="008B100F">
              <w:rPr>
                <w:noProof/>
                <w:lang w:val="en-GB"/>
              </w:rPr>
              <w:t xml:space="preserve"> The reason is </w:t>
            </w:r>
            <w:r w:rsidR="00193184" w:rsidRPr="008B100F">
              <w:rPr>
                <w:noProof/>
                <w:lang w:val="en-GB"/>
              </w:rPr>
              <w:t xml:space="preserve">that </w:t>
            </w:r>
            <w:r w:rsidR="00F00BFC" w:rsidRPr="008B100F">
              <w:rPr>
                <w:noProof/>
                <w:lang w:val="en-GB"/>
              </w:rPr>
              <w:t xml:space="preserve">the last index </w:t>
            </w:r>
            <w:r w:rsidR="00E4355D" w:rsidRPr="008B100F">
              <w:rPr>
                <w:noProof/>
                <w:lang w:val="en-GB"/>
              </w:rPr>
              <w:t>is never included. In our example, the subsetting ind</w:t>
            </w:r>
            <w:r w:rsidR="00F36A86" w:rsidRPr="008B100F">
              <w:rPr>
                <w:noProof/>
                <w:lang w:val="en-GB"/>
              </w:rPr>
              <w:t>ices</w:t>
            </w:r>
            <w:r w:rsidR="00E4355D" w:rsidRPr="008B100F">
              <w:rPr>
                <w:noProof/>
                <w:lang w:val="en-GB"/>
              </w:rPr>
              <w:t xml:space="preserve"> </w:t>
            </w:r>
            <w:r w:rsidR="00574E87" w:rsidRPr="008B100F">
              <w:rPr>
                <w:noProof/>
                <w:lang w:val="en-GB"/>
              </w:rPr>
              <w:t xml:space="preserve">we wish to have are </w:t>
            </w:r>
            <w:r w:rsidR="00E4355D" w:rsidRPr="008B100F">
              <w:rPr>
                <w:noProof/>
                <w:lang w:val="en-GB"/>
              </w:rPr>
              <w:t>-2</w:t>
            </w:r>
            <w:r w:rsidR="00574E87" w:rsidRPr="008B100F">
              <w:rPr>
                <w:noProof/>
                <w:lang w:val="en-GB"/>
              </w:rPr>
              <w:t xml:space="preserve"> and</w:t>
            </w:r>
            <w:r w:rsidR="006F1592" w:rsidRPr="00126B87">
              <w:rPr>
                <w:noProof/>
                <w:lang w:val="en-GB"/>
              </w:rPr>
              <w:t xml:space="preserve"> </w:t>
            </w:r>
            <w:r w:rsidR="00922B01">
              <w:rPr>
                <w:noProof/>
                <w:lang w:val="en-GB"/>
              </w:rPr>
              <w:br/>
            </w:r>
            <w:r w:rsidR="00F36A86" w:rsidRPr="008B100F">
              <w:rPr>
                <w:noProof/>
                <w:lang w:val="en-GB"/>
              </w:rPr>
              <w:t xml:space="preserve">-1. But </w:t>
            </w:r>
            <w:r w:rsidR="00180DC7" w:rsidRPr="008B100F">
              <w:rPr>
                <w:noProof/>
                <w:lang w:val="en-GB"/>
              </w:rPr>
              <w:t xml:space="preserve">since Python does not include -1, we only receive </w:t>
            </w:r>
            <w:r w:rsidR="00180DC7" w:rsidRPr="008B100F">
              <w:rPr>
                <w:rFonts w:ascii="Consolas" w:hAnsi="Consolas"/>
                <w:noProof/>
                <w:lang w:val="en-GB"/>
              </w:rPr>
              <w:t>student2_data[-2]</w:t>
            </w:r>
            <w:r w:rsidR="00180DC7" w:rsidRPr="008B100F">
              <w:rPr>
                <w:noProof/>
                <w:lang w:val="en-GB"/>
              </w:rPr>
              <w:t xml:space="preserve">, which is “Mary” in this case. To </w:t>
            </w:r>
            <w:r w:rsidR="00F151D8" w:rsidRPr="008B100F">
              <w:rPr>
                <w:noProof/>
                <w:lang w:val="en-GB"/>
              </w:rPr>
              <w:t>overcome this dilemma, we need to leave the end index blank after the colon. Python will interpret</w:t>
            </w:r>
            <w:r w:rsidR="002B1026" w:rsidRPr="008B100F">
              <w:rPr>
                <w:noProof/>
                <w:lang w:val="en-GB"/>
              </w:rPr>
              <w:t xml:space="preserve"> it as “take all indices until the end”.</w:t>
            </w:r>
          </w:p>
          <w:p w14:paraId="6849F2C8" w14:textId="5421BFD3" w:rsidR="00307306" w:rsidRPr="008952F2" w:rsidRDefault="00307306" w:rsidP="00AA3D8E">
            <w:pPr>
              <w:pStyle w:val="Figure-Image-Upper"/>
              <w:rPr>
                <w:lang w:val="en-GB"/>
              </w:rPr>
            </w:pPr>
            <w:r w:rsidRPr="008952F2">
              <w:drawing>
                <wp:inline distT="0" distB="0" distL="0" distR="0" wp14:anchorId="050CFE44" wp14:editId="4D3D0727">
                  <wp:extent cx="5580000" cy="2268595"/>
                  <wp:effectExtent l="0" t="0" r="190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226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EEA782" w14:textId="77777777" w:rsidR="00664A4F" w:rsidRPr="008952F2" w:rsidRDefault="0096529D" w:rsidP="00AA3D8E">
            <w:pPr>
              <w:pStyle w:val="Figure-Image"/>
              <w:rPr>
                <w:lang w:val="en-GB"/>
              </w:rPr>
            </w:pPr>
            <w:r w:rsidRPr="008952F2">
              <w:drawing>
                <wp:inline distT="0" distB="0" distL="0" distR="0" wp14:anchorId="5F5E833A" wp14:editId="6A87DFED">
                  <wp:extent cx="5501194" cy="729405"/>
                  <wp:effectExtent l="0" t="0" r="444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t="4343" r="1387" b="71682"/>
                          <a:stretch/>
                        </pic:blipFill>
                        <pic:spPr bwMode="auto">
                          <a:xfrm>
                            <a:off x="0" y="0"/>
                            <a:ext cx="5502638" cy="7295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DC8F711" w14:textId="1B02E065" w:rsidR="00307306" w:rsidRPr="008B100F" w:rsidRDefault="00664A4F" w:rsidP="00664A4F">
            <w:pPr>
              <w:pStyle w:val="Caption"/>
            </w:pPr>
            <w:r w:rsidRPr="008B100F">
              <w:t xml:space="preserve">Figure </w:t>
            </w:r>
            <w:r w:rsidR="003308FD" w:rsidRPr="008B100F">
              <w:t>2.</w:t>
            </w:r>
            <w:r w:rsidRPr="008952F2">
              <w:fldChar w:fldCharType="begin"/>
            </w:r>
            <w:r w:rsidRPr="008B100F">
              <w:instrText xml:space="preserve"> SEQ Figure \* ARABIC </w:instrText>
            </w:r>
            <w:r w:rsidRPr="008952F2">
              <w:fldChar w:fldCharType="separate"/>
            </w:r>
            <w:r w:rsidR="00794E2F" w:rsidRPr="008B100F">
              <w:t>4</w:t>
            </w:r>
            <w:r w:rsidRPr="008952F2">
              <w:fldChar w:fldCharType="end"/>
            </w:r>
            <w:r w:rsidRPr="008B100F">
              <w:t xml:space="preserve"> Subsetting Tuples with "Open End" Indexing</w:t>
            </w:r>
          </w:p>
          <w:p w14:paraId="0A3CD140" w14:textId="7A69ED41" w:rsidR="004631DF" w:rsidRPr="008B100F" w:rsidRDefault="00120310" w:rsidP="002E26ED">
            <w:pPr>
              <w:pStyle w:val="BodyText"/>
              <w:rPr>
                <w:noProof/>
                <w:lang w:val="en-GB"/>
              </w:rPr>
            </w:pPr>
            <w:r w:rsidRPr="008B100F">
              <w:rPr>
                <w:noProof/>
                <w:lang w:val="en-GB"/>
              </w:rPr>
              <w:lastRenderedPageBreak/>
              <w:t xml:space="preserve">This is </w:t>
            </w:r>
            <w:r w:rsidR="00CE26A3" w:rsidRPr="008B100F">
              <w:rPr>
                <w:noProof/>
                <w:lang w:val="en-GB"/>
              </w:rPr>
              <w:t>the correct</w:t>
            </w:r>
            <w:r w:rsidRPr="008B100F">
              <w:rPr>
                <w:noProof/>
                <w:lang w:val="en-GB"/>
              </w:rPr>
              <w:t xml:space="preserve"> output</w:t>
            </w:r>
            <w:r w:rsidR="00CE26A3" w:rsidRPr="008B100F">
              <w:rPr>
                <w:noProof/>
                <w:lang w:val="en-GB"/>
              </w:rPr>
              <w:t xml:space="preserve"> that we </w:t>
            </w:r>
            <w:r w:rsidR="00944F7A" w:rsidRPr="008B100F">
              <w:rPr>
                <w:noProof/>
                <w:lang w:val="en-GB"/>
              </w:rPr>
              <w:t>want to obtain originally</w:t>
            </w:r>
            <w:r w:rsidRPr="008B100F">
              <w:rPr>
                <w:noProof/>
                <w:lang w:val="en-GB"/>
              </w:rPr>
              <w:t xml:space="preserve">. </w:t>
            </w:r>
            <w:r w:rsidR="00307306" w:rsidRPr="008B100F">
              <w:rPr>
                <w:noProof/>
                <w:lang w:val="en-GB"/>
              </w:rPr>
              <w:t>Note that the “open end” indexing also works for positive indices.</w:t>
            </w:r>
          </w:p>
        </w:tc>
      </w:tr>
    </w:tbl>
    <w:p w14:paraId="7E1D0FA9" w14:textId="71F1D24C" w:rsidR="00075C17" w:rsidRPr="008952F2" w:rsidRDefault="00075C17" w:rsidP="006F1592">
      <w:pPr>
        <w:pStyle w:val="Heading4"/>
        <w:tabs>
          <w:tab w:val="left" w:pos="709"/>
        </w:tabs>
        <w:rPr>
          <w:noProof/>
          <w:lang w:val="en-GB"/>
        </w:rPr>
      </w:pPr>
      <w:r w:rsidRPr="008952F2">
        <w:rPr>
          <w:noProof/>
          <w:lang w:val="en-GB"/>
        </w:rPr>
        <w:lastRenderedPageBreak/>
        <w:t xml:space="preserve">1.1.3 </w:t>
      </w:r>
      <w:r w:rsidR="006F1592" w:rsidRPr="00126B87">
        <w:rPr>
          <w:noProof/>
          <w:lang w:val="en-GB"/>
        </w:rPr>
        <w:tab/>
      </w:r>
      <w:r w:rsidR="00D6548B" w:rsidRPr="008952F2">
        <w:rPr>
          <w:noProof/>
          <w:lang w:val="en-GB"/>
        </w:rPr>
        <w:t>Concatenating</w:t>
      </w:r>
      <w:r w:rsidRPr="008952F2">
        <w:rPr>
          <w:noProof/>
          <w:lang w:val="en-GB"/>
        </w:rPr>
        <w:t xml:space="preserve"> Tuples</w:t>
      </w:r>
    </w:p>
    <w:p w14:paraId="5E84F17C" w14:textId="1C850C0D" w:rsidR="001234CB" w:rsidRPr="008952F2" w:rsidRDefault="00FA3D18" w:rsidP="00CE1A19">
      <w:pPr>
        <w:pStyle w:val="BodyText"/>
        <w:rPr>
          <w:noProof/>
          <w:lang w:val="en-GB"/>
        </w:rPr>
      </w:pPr>
      <w:r w:rsidRPr="008952F2">
        <w:rPr>
          <w:noProof/>
          <w:lang w:val="en-GB"/>
        </w:rPr>
        <w:t xml:space="preserve">Though </w:t>
      </w:r>
      <w:r w:rsidR="003114F5" w:rsidRPr="008952F2">
        <w:rPr>
          <w:noProof/>
          <w:lang w:val="en-GB"/>
        </w:rPr>
        <w:t>we</w:t>
      </w:r>
      <w:r w:rsidRPr="008952F2">
        <w:rPr>
          <w:noProof/>
          <w:lang w:val="en-GB"/>
        </w:rPr>
        <w:t xml:space="preserve"> can access the tuple </w:t>
      </w:r>
      <w:r w:rsidR="00851212" w:rsidRPr="008952F2">
        <w:rPr>
          <w:noProof/>
          <w:lang w:val="en-GB"/>
        </w:rPr>
        <w:t xml:space="preserve">elements </w:t>
      </w:r>
      <w:r w:rsidRPr="008952F2">
        <w:rPr>
          <w:noProof/>
          <w:lang w:val="en-GB"/>
        </w:rPr>
        <w:t xml:space="preserve">by using the index operator, </w:t>
      </w:r>
      <w:r w:rsidR="003114F5" w:rsidRPr="008952F2">
        <w:rPr>
          <w:noProof/>
          <w:lang w:val="en-GB"/>
        </w:rPr>
        <w:t>we</w:t>
      </w:r>
      <w:r w:rsidRPr="008952F2">
        <w:rPr>
          <w:noProof/>
          <w:lang w:val="en-GB"/>
        </w:rPr>
        <w:t xml:space="preserve"> are </w:t>
      </w:r>
      <w:r w:rsidR="00C147ED">
        <w:rPr>
          <w:noProof/>
          <w:lang w:val="en-GB"/>
        </w:rPr>
        <w:t>neit</w:t>
      </w:r>
      <w:r w:rsidR="00481CB1">
        <w:rPr>
          <w:noProof/>
          <w:lang w:val="en-GB"/>
        </w:rPr>
        <w:t>h</w:t>
      </w:r>
      <w:r w:rsidR="00C147ED">
        <w:rPr>
          <w:noProof/>
          <w:lang w:val="en-GB"/>
        </w:rPr>
        <w:t xml:space="preserve">er </w:t>
      </w:r>
      <w:r w:rsidRPr="008952F2">
        <w:rPr>
          <w:noProof/>
          <w:lang w:val="en-GB"/>
        </w:rPr>
        <w:t>allowed to change the value</w:t>
      </w:r>
      <w:r w:rsidR="00024DBD" w:rsidRPr="008952F2">
        <w:rPr>
          <w:noProof/>
          <w:lang w:val="en-GB"/>
        </w:rPr>
        <w:t>s</w:t>
      </w:r>
      <w:r w:rsidRPr="008952F2">
        <w:rPr>
          <w:noProof/>
          <w:lang w:val="en-GB"/>
        </w:rPr>
        <w:t xml:space="preserve"> of it</w:t>
      </w:r>
      <w:r w:rsidR="00481CB1">
        <w:rPr>
          <w:noProof/>
          <w:lang w:val="en-GB"/>
        </w:rPr>
        <w:t xml:space="preserve"> nor to </w:t>
      </w:r>
      <w:r w:rsidR="00481CB1" w:rsidRPr="000254E0">
        <w:rPr>
          <w:noProof/>
          <w:lang w:val="en-GB"/>
        </w:rPr>
        <w:t>add a new value to an existing tuple</w:t>
      </w:r>
      <w:r w:rsidRPr="008952F2">
        <w:rPr>
          <w:noProof/>
          <w:lang w:val="en-GB"/>
        </w:rPr>
        <w:t>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C07BED" w:rsidRPr="00126B87" w14:paraId="39F2DEDD" w14:textId="77777777" w:rsidTr="002E26ED">
        <w:tc>
          <w:tcPr>
            <w:tcW w:w="9017" w:type="dxa"/>
          </w:tcPr>
          <w:p w14:paraId="253941F3" w14:textId="1B65F166" w:rsidR="00C07BED" w:rsidRPr="008952F2" w:rsidRDefault="000059C4" w:rsidP="002E26ED">
            <w:pPr>
              <w:pStyle w:val="BodyText"/>
              <w:rPr>
                <w:noProof/>
                <w:lang w:val="en-GB"/>
              </w:rPr>
            </w:pPr>
            <w:r w:rsidRPr="008952F2">
              <w:rPr>
                <w:b/>
                <w:bCs/>
                <w:noProof/>
                <w:lang w:val="en-GB"/>
              </w:rPr>
              <w:t xml:space="preserve">Example (Cont’d): </w:t>
            </w:r>
            <w:r w:rsidR="00057264" w:rsidRPr="008952F2">
              <w:rPr>
                <w:noProof/>
                <w:lang w:val="en-GB"/>
              </w:rPr>
              <w:t xml:space="preserve">Suppose we would like to change the first element in the tuple </w:t>
            </w:r>
            <w:r w:rsidR="00057264" w:rsidRPr="008952F2">
              <w:rPr>
                <w:rFonts w:ascii="Consolas" w:hAnsi="Consolas"/>
                <w:noProof/>
                <w:lang w:val="en-GB"/>
              </w:rPr>
              <w:t>names</w:t>
            </w:r>
            <w:r w:rsidR="00057264" w:rsidRPr="008952F2">
              <w:rPr>
                <w:noProof/>
                <w:lang w:val="en-GB"/>
              </w:rPr>
              <w:t xml:space="preserve"> from “Peter” to “John”</w:t>
            </w:r>
            <w:r w:rsidR="00EB26E1" w:rsidRPr="008952F2">
              <w:rPr>
                <w:noProof/>
                <w:lang w:val="en-GB"/>
              </w:rPr>
              <w:t>, we will receive an error message</w:t>
            </w:r>
            <w:r w:rsidR="00746E97" w:rsidRPr="008952F2">
              <w:rPr>
                <w:noProof/>
                <w:lang w:val="en-GB"/>
              </w:rPr>
              <w:t xml:space="preserve"> as result</w:t>
            </w:r>
            <w:r w:rsidR="00EB26E1" w:rsidRPr="008952F2">
              <w:rPr>
                <w:noProof/>
                <w:lang w:val="en-GB"/>
              </w:rPr>
              <w:t>.</w:t>
            </w:r>
          </w:p>
          <w:p w14:paraId="20A3C2B3" w14:textId="64ED3E2D" w:rsidR="00C07BED" w:rsidRPr="00F32815" w:rsidRDefault="00360B0B" w:rsidP="00AA3D8E">
            <w:pPr>
              <w:pStyle w:val="Figure-Image-Upper"/>
              <w:rPr>
                <w:lang w:val="en-GB"/>
              </w:rPr>
            </w:pPr>
            <w:r w:rsidRPr="00F32815">
              <w:drawing>
                <wp:inline distT="0" distB="0" distL="0" distR="0" wp14:anchorId="7C77326A" wp14:editId="102A708D">
                  <wp:extent cx="5580000" cy="1028595"/>
                  <wp:effectExtent l="0" t="0" r="1905" b="63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102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01892D" w14:textId="77777777" w:rsidR="00664A4F" w:rsidRPr="00F32815" w:rsidRDefault="00B925A0" w:rsidP="00AA3D8E">
            <w:pPr>
              <w:pStyle w:val="Figure-Image"/>
              <w:rPr>
                <w:lang w:val="en-GB"/>
              </w:rPr>
            </w:pPr>
            <w:r w:rsidRPr="00F32815">
              <w:drawing>
                <wp:inline distT="0" distB="0" distL="0" distR="0" wp14:anchorId="7FA05707" wp14:editId="7B37CAA1">
                  <wp:extent cx="5580000" cy="910577"/>
                  <wp:effectExtent l="0" t="0" r="1905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3996" r="1318" b="66476"/>
                          <a:stretch/>
                        </pic:blipFill>
                        <pic:spPr bwMode="auto">
                          <a:xfrm>
                            <a:off x="0" y="0"/>
                            <a:ext cx="5580000" cy="9105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299A3B" w14:textId="77777777" w:rsidR="00C07BED" w:rsidRDefault="00664A4F" w:rsidP="00664A4F">
            <w:pPr>
              <w:pStyle w:val="Caption"/>
            </w:pPr>
            <w:r w:rsidRPr="008952F2">
              <w:t>Figure 2.</w:t>
            </w:r>
            <w:r w:rsidRPr="00F32815">
              <w:fldChar w:fldCharType="begin"/>
            </w:r>
            <w:r w:rsidRPr="008952F2">
              <w:instrText xml:space="preserve"> SEQ Figure \* ARABIC </w:instrText>
            </w:r>
            <w:r w:rsidRPr="00F32815">
              <w:fldChar w:fldCharType="separate"/>
            </w:r>
            <w:r w:rsidR="00794E2F" w:rsidRPr="008952F2">
              <w:t>5</w:t>
            </w:r>
            <w:r w:rsidRPr="00F32815">
              <w:fldChar w:fldCharType="end"/>
            </w:r>
            <w:r w:rsidRPr="008952F2">
              <w:t xml:space="preserve"> Erroneous Modification of Tuples</w:t>
            </w:r>
          </w:p>
          <w:p w14:paraId="48FDB8B4" w14:textId="0D088FE5" w:rsidR="00481CB1" w:rsidRDefault="00E52ADB" w:rsidP="00481CB1">
            <w:pPr>
              <w:pStyle w:val="BodyText"/>
              <w:rPr>
                <w:noProof/>
                <w:lang w:val="en-GB"/>
              </w:rPr>
            </w:pPr>
            <w:r>
              <w:rPr>
                <w:noProof/>
                <w:lang w:val="en-GB"/>
              </w:rPr>
              <w:t>W</w:t>
            </w:r>
            <w:r w:rsidR="00481CB1" w:rsidRPr="000254E0">
              <w:rPr>
                <w:noProof/>
                <w:lang w:val="en-GB"/>
              </w:rPr>
              <w:t xml:space="preserve">e </w:t>
            </w:r>
            <w:r w:rsidR="00481CB1">
              <w:rPr>
                <w:noProof/>
                <w:lang w:val="en-GB"/>
              </w:rPr>
              <w:t xml:space="preserve">will </w:t>
            </w:r>
            <w:r>
              <w:rPr>
                <w:noProof/>
                <w:lang w:val="en-GB"/>
              </w:rPr>
              <w:t xml:space="preserve">now </w:t>
            </w:r>
            <w:r w:rsidR="00481CB1">
              <w:rPr>
                <w:noProof/>
                <w:lang w:val="en-GB"/>
              </w:rPr>
              <w:t xml:space="preserve">try to </w:t>
            </w:r>
            <w:r w:rsidR="00481CB1" w:rsidRPr="000254E0">
              <w:rPr>
                <w:noProof/>
                <w:lang w:val="en-GB"/>
              </w:rPr>
              <w:t xml:space="preserve">add the name “John” to the tuple </w:t>
            </w:r>
            <w:r w:rsidR="00481CB1" w:rsidRPr="000254E0">
              <w:rPr>
                <w:rFonts w:ascii="Consolas" w:hAnsi="Consolas"/>
                <w:noProof/>
                <w:lang w:val="en-GB"/>
              </w:rPr>
              <w:t>names</w:t>
            </w:r>
            <w:r w:rsidR="00481CB1" w:rsidRPr="000254E0">
              <w:rPr>
                <w:noProof/>
                <w:lang w:val="en-GB"/>
              </w:rPr>
              <w:t xml:space="preserve">. Since </w:t>
            </w:r>
            <w:r w:rsidR="00481CB1" w:rsidRPr="000254E0">
              <w:rPr>
                <w:rFonts w:ascii="Consolas" w:hAnsi="Consolas"/>
                <w:noProof/>
                <w:lang w:val="en-GB"/>
              </w:rPr>
              <w:t>names</w:t>
            </w:r>
            <w:r w:rsidR="00481CB1" w:rsidRPr="000254E0">
              <w:rPr>
                <w:noProof/>
                <w:lang w:val="en-GB"/>
              </w:rPr>
              <w:t xml:space="preserve"> has 2 elements, the index of the last element must be 1. Hence, we add the new element to </w:t>
            </w:r>
            <w:r w:rsidR="00481CB1" w:rsidRPr="000254E0">
              <w:rPr>
                <w:rFonts w:ascii="Consolas" w:hAnsi="Consolas"/>
                <w:noProof/>
                <w:lang w:val="en-GB"/>
              </w:rPr>
              <w:t>names</w:t>
            </w:r>
            <w:r w:rsidR="00481CB1" w:rsidRPr="000254E0">
              <w:rPr>
                <w:noProof/>
                <w:lang w:val="en-GB"/>
              </w:rPr>
              <w:t xml:space="preserve"> by referring to a new index, namely 2.</w:t>
            </w:r>
          </w:p>
          <w:p w14:paraId="5699BE65" w14:textId="77777777" w:rsidR="00481CB1" w:rsidRDefault="00481CB1" w:rsidP="00481CB1">
            <w:pPr>
              <w:pStyle w:val="Figure-Image-Upper"/>
            </w:pPr>
            <w:r w:rsidRPr="000254E0">
              <w:drawing>
                <wp:inline distT="0" distB="0" distL="0" distR="0" wp14:anchorId="4B3FF8D8" wp14:editId="703A5C4B">
                  <wp:extent cx="5580000" cy="1035394"/>
                  <wp:effectExtent l="0" t="0" r="190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1035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7DF1CD" w14:textId="1FF742BA" w:rsidR="00481CB1" w:rsidRDefault="00481CB1" w:rsidP="00481CB1">
            <w:pPr>
              <w:pStyle w:val="Figure-Image"/>
            </w:pPr>
            <w:r w:rsidRPr="000254E0">
              <w:drawing>
                <wp:inline distT="0" distB="0" distL="0" distR="0" wp14:anchorId="6123D559" wp14:editId="36BC92F8">
                  <wp:extent cx="5580000" cy="891784"/>
                  <wp:effectExtent l="0" t="0" r="1905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t="4059" r="1336" b="67028"/>
                          <a:stretch/>
                        </pic:blipFill>
                        <pic:spPr bwMode="auto">
                          <a:xfrm>
                            <a:off x="0" y="0"/>
                            <a:ext cx="5580000" cy="891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EDC493" w14:textId="77777777" w:rsidR="00481CB1" w:rsidRPr="00481CB1" w:rsidRDefault="00481CB1" w:rsidP="00481CB1">
            <w:pPr>
              <w:pStyle w:val="Caption"/>
            </w:pPr>
            <w:r w:rsidRPr="00481CB1">
              <w:t>Figure 2.</w:t>
            </w:r>
            <w:r w:rsidRPr="00481CB1">
              <w:fldChar w:fldCharType="begin"/>
            </w:r>
            <w:r w:rsidRPr="00481CB1">
              <w:instrText xml:space="preserve"> SEQ Figure \* ARABIC </w:instrText>
            </w:r>
            <w:r w:rsidRPr="00481CB1">
              <w:fldChar w:fldCharType="separate"/>
            </w:r>
            <w:r w:rsidRPr="00481CB1">
              <w:t>6</w:t>
            </w:r>
            <w:r w:rsidRPr="00481CB1">
              <w:fldChar w:fldCharType="end"/>
            </w:r>
            <w:r w:rsidRPr="00481CB1">
              <w:t xml:space="preserve"> Erroneous Adding of Elements to Tuples</w:t>
            </w:r>
          </w:p>
          <w:p w14:paraId="1B6983D2" w14:textId="4C87E2CE" w:rsidR="00481CB1" w:rsidRPr="00481CB1" w:rsidRDefault="00481CB1" w:rsidP="00481CB1">
            <w:pPr>
              <w:pStyle w:val="BodyText"/>
            </w:pPr>
            <w:r w:rsidRPr="00481CB1">
              <w:t>Unsurprisingly, we also receive an error message here.</w:t>
            </w:r>
          </w:p>
        </w:tc>
      </w:tr>
    </w:tbl>
    <w:p w14:paraId="7CF44326" w14:textId="1DCB22E7" w:rsidR="00E07854" w:rsidRPr="000254E0" w:rsidRDefault="0002031E" w:rsidP="00F77869">
      <w:pPr>
        <w:pStyle w:val="BodyText"/>
        <w:rPr>
          <w:noProof/>
          <w:lang w:val="en-GB"/>
        </w:rPr>
      </w:pPr>
      <w:r w:rsidRPr="000254E0">
        <w:rPr>
          <w:noProof/>
          <w:lang w:val="en-GB"/>
        </w:rPr>
        <w:lastRenderedPageBreak/>
        <w:t xml:space="preserve">Nevertheless, we are allowed to concatenate two tuples </w:t>
      </w:r>
      <w:r w:rsidR="00E07854" w:rsidRPr="000254E0">
        <w:rPr>
          <w:noProof/>
          <w:lang w:val="en-GB"/>
        </w:rPr>
        <w:t>into a single tuple</w:t>
      </w:r>
      <w:r w:rsidR="000940D1" w:rsidRPr="000254E0">
        <w:rPr>
          <w:noProof/>
          <w:lang w:val="en-GB"/>
        </w:rPr>
        <w:t xml:space="preserve"> by connecting them with a “</w:t>
      </w:r>
      <w:r w:rsidR="000940D1" w:rsidRPr="000254E0">
        <w:rPr>
          <w:rFonts w:ascii="Consolas" w:hAnsi="Consolas"/>
          <w:noProof/>
          <w:lang w:val="en-GB"/>
        </w:rPr>
        <w:t>+</w:t>
      </w:r>
      <w:r w:rsidR="000940D1" w:rsidRPr="000254E0">
        <w:rPr>
          <w:noProof/>
          <w:lang w:val="en-GB"/>
        </w:rPr>
        <w:t>” sign</w:t>
      </w:r>
      <w:r w:rsidR="00E07854" w:rsidRPr="000254E0">
        <w:rPr>
          <w:noProof/>
          <w:lang w:val="en-GB"/>
        </w:rPr>
        <w:t xml:space="preserve">. 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8B4856" w:rsidRPr="00126B87" w14:paraId="18F6BE17" w14:textId="77777777" w:rsidTr="002E26ED">
        <w:tc>
          <w:tcPr>
            <w:tcW w:w="9017" w:type="dxa"/>
          </w:tcPr>
          <w:p w14:paraId="07200351" w14:textId="43F8438D" w:rsidR="008B4856" w:rsidRPr="000254E0" w:rsidRDefault="000059C4" w:rsidP="002E26ED">
            <w:pPr>
              <w:pStyle w:val="BodyText"/>
              <w:rPr>
                <w:noProof/>
                <w:lang w:val="en-GB"/>
              </w:rPr>
            </w:pPr>
            <w:r w:rsidRPr="000254E0">
              <w:rPr>
                <w:b/>
                <w:bCs/>
                <w:noProof/>
                <w:lang w:val="en-GB"/>
              </w:rPr>
              <w:t xml:space="preserve">Example (Cont’d): </w:t>
            </w:r>
            <w:r w:rsidR="00C85167" w:rsidRPr="000254E0">
              <w:rPr>
                <w:noProof/>
                <w:lang w:val="en-GB"/>
              </w:rPr>
              <w:t xml:space="preserve">Suppose we would like to concatenate the two tuples </w:t>
            </w:r>
            <w:r w:rsidR="00C85167" w:rsidRPr="000254E0">
              <w:rPr>
                <w:rFonts w:ascii="Consolas" w:hAnsi="Consolas"/>
                <w:noProof/>
                <w:lang w:val="en-GB"/>
              </w:rPr>
              <w:t>names</w:t>
            </w:r>
            <w:r w:rsidR="00C85167" w:rsidRPr="000254E0">
              <w:rPr>
                <w:noProof/>
                <w:lang w:val="en-GB"/>
              </w:rPr>
              <w:t xml:space="preserve"> and </w:t>
            </w:r>
            <w:r w:rsidR="00C85167" w:rsidRPr="000254E0">
              <w:rPr>
                <w:rFonts w:ascii="Consolas" w:hAnsi="Consolas"/>
                <w:noProof/>
                <w:lang w:val="en-GB"/>
              </w:rPr>
              <w:t>scores</w:t>
            </w:r>
            <w:r w:rsidR="00C85167" w:rsidRPr="000254E0">
              <w:rPr>
                <w:noProof/>
                <w:lang w:val="en-GB"/>
              </w:rPr>
              <w:t xml:space="preserve"> and name the new one </w:t>
            </w:r>
            <w:r w:rsidR="00C85167" w:rsidRPr="000254E0">
              <w:rPr>
                <w:rFonts w:ascii="Consolas" w:hAnsi="Consolas"/>
                <w:noProof/>
                <w:lang w:val="en-GB"/>
              </w:rPr>
              <w:t>newtuple</w:t>
            </w:r>
            <w:r w:rsidR="008B4856" w:rsidRPr="000254E0">
              <w:rPr>
                <w:noProof/>
                <w:lang w:val="en-GB"/>
              </w:rPr>
              <w:t>.</w:t>
            </w:r>
          </w:p>
          <w:p w14:paraId="722BE402" w14:textId="58BC6037" w:rsidR="008B4856" w:rsidRPr="00610105" w:rsidRDefault="00131CCD" w:rsidP="00270C31">
            <w:pPr>
              <w:pStyle w:val="Figure-Image-Upper"/>
              <w:rPr>
                <w:lang w:val="en-GB"/>
              </w:rPr>
            </w:pPr>
            <w:r w:rsidRPr="000254E0">
              <w:drawing>
                <wp:inline distT="0" distB="0" distL="0" distR="0" wp14:anchorId="4DC3FB44" wp14:editId="784C28B3">
                  <wp:extent cx="5580000" cy="1227638"/>
                  <wp:effectExtent l="0" t="0" r="190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12276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34384F" w14:textId="77777777" w:rsidR="00270C31" w:rsidRPr="00610105" w:rsidRDefault="007E1191" w:rsidP="00270C31">
            <w:pPr>
              <w:pStyle w:val="Figure-Image"/>
              <w:rPr>
                <w:lang w:val="en-GB"/>
              </w:rPr>
            </w:pPr>
            <w:r w:rsidRPr="00610105">
              <w:drawing>
                <wp:inline distT="0" distB="0" distL="0" distR="0" wp14:anchorId="30707C12" wp14:editId="0E9D97D8">
                  <wp:extent cx="5580000" cy="454213"/>
                  <wp:effectExtent l="0" t="0" r="1905" b="317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4228" r="1429" b="81060"/>
                          <a:stretch/>
                        </pic:blipFill>
                        <pic:spPr bwMode="auto">
                          <a:xfrm>
                            <a:off x="0" y="0"/>
                            <a:ext cx="5580000" cy="4542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D719AA" w14:textId="4CE5FA34" w:rsidR="008B4856" w:rsidRPr="000254E0" w:rsidRDefault="00270C31" w:rsidP="00270C31">
            <w:pPr>
              <w:pStyle w:val="Caption"/>
            </w:pPr>
            <w:r w:rsidRPr="000254E0">
              <w:t>Figure 2.</w:t>
            </w:r>
            <w:r w:rsidRPr="00610105">
              <w:fldChar w:fldCharType="begin"/>
            </w:r>
            <w:r w:rsidRPr="000254E0">
              <w:instrText xml:space="preserve"> SEQ Figure \* ARABIC </w:instrText>
            </w:r>
            <w:r w:rsidRPr="00610105">
              <w:fldChar w:fldCharType="separate"/>
            </w:r>
            <w:r w:rsidR="00794E2F" w:rsidRPr="000254E0">
              <w:t>7</w:t>
            </w:r>
            <w:r w:rsidRPr="00610105">
              <w:fldChar w:fldCharType="end"/>
            </w:r>
            <w:r w:rsidRPr="000254E0">
              <w:t xml:space="preserve"> Concatenation of Two Tuples</w:t>
            </w:r>
          </w:p>
          <w:p w14:paraId="67842158" w14:textId="778445EA" w:rsidR="008B4856" w:rsidRPr="000254E0" w:rsidRDefault="00D543FB" w:rsidP="002E26ED">
            <w:pPr>
              <w:pStyle w:val="BodyText"/>
              <w:rPr>
                <w:noProof/>
                <w:lang w:val="en-GB"/>
              </w:rPr>
            </w:pPr>
            <w:r w:rsidRPr="000254E0">
              <w:rPr>
                <w:noProof/>
                <w:lang w:val="en-GB"/>
              </w:rPr>
              <w:t xml:space="preserve">The concatenation of </w:t>
            </w:r>
            <w:r w:rsidR="00574E87" w:rsidRPr="000254E0">
              <w:rPr>
                <w:noProof/>
                <w:lang w:val="en-GB"/>
              </w:rPr>
              <w:t xml:space="preserve">tuples </w:t>
            </w:r>
            <w:r w:rsidRPr="000254E0">
              <w:rPr>
                <w:noProof/>
                <w:lang w:val="en-GB"/>
              </w:rPr>
              <w:t xml:space="preserve">works </w:t>
            </w:r>
            <w:r w:rsidR="00A57D43" w:rsidRPr="000254E0">
              <w:rPr>
                <w:noProof/>
                <w:lang w:val="en-GB"/>
              </w:rPr>
              <w:t xml:space="preserve">in the same way </w:t>
            </w:r>
            <w:r w:rsidR="00574E87" w:rsidRPr="000254E0">
              <w:rPr>
                <w:noProof/>
                <w:lang w:val="en-GB"/>
              </w:rPr>
              <w:t xml:space="preserve">as it works </w:t>
            </w:r>
            <w:r w:rsidR="00A57D43" w:rsidRPr="000254E0">
              <w:rPr>
                <w:noProof/>
                <w:lang w:val="en-GB"/>
              </w:rPr>
              <w:t>for</w:t>
            </w:r>
            <w:r w:rsidR="00574E87" w:rsidRPr="000254E0">
              <w:rPr>
                <w:noProof/>
                <w:lang w:val="en-GB"/>
              </w:rPr>
              <w:t xml:space="preserve"> strings</w:t>
            </w:r>
            <w:r w:rsidR="008B4856" w:rsidRPr="000254E0">
              <w:rPr>
                <w:noProof/>
                <w:lang w:val="en-GB"/>
              </w:rPr>
              <w:t>.</w:t>
            </w:r>
            <w:r w:rsidR="00A57D43" w:rsidRPr="000254E0">
              <w:rPr>
                <w:noProof/>
                <w:lang w:val="en-GB"/>
              </w:rPr>
              <w:t xml:space="preserve"> As a result, we can </w:t>
            </w:r>
            <w:r w:rsidR="0075321C" w:rsidRPr="000254E0">
              <w:rPr>
                <w:noProof/>
                <w:lang w:val="en-GB"/>
              </w:rPr>
              <w:t>re-attempt</w:t>
            </w:r>
            <w:r w:rsidR="00A57D43" w:rsidRPr="000254E0">
              <w:rPr>
                <w:noProof/>
                <w:lang w:val="en-GB"/>
              </w:rPr>
              <w:t xml:space="preserve"> </w:t>
            </w:r>
            <w:r w:rsidR="0075321C" w:rsidRPr="000254E0">
              <w:rPr>
                <w:noProof/>
                <w:lang w:val="en-GB"/>
              </w:rPr>
              <w:t xml:space="preserve">to add a new name </w:t>
            </w:r>
            <w:r w:rsidR="0090400A" w:rsidRPr="000254E0">
              <w:rPr>
                <w:rFonts w:ascii="Consolas" w:hAnsi="Consolas"/>
                <w:noProof/>
                <w:lang w:val="en-GB"/>
              </w:rPr>
              <w:t>"John"</w:t>
            </w:r>
            <w:r w:rsidR="0075321C" w:rsidRPr="000254E0">
              <w:rPr>
                <w:noProof/>
                <w:lang w:val="en-GB"/>
              </w:rPr>
              <w:t xml:space="preserve"> to the </w:t>
            </w:r>
            <w:r w:rsidR="00F478C8" w:rsidRPr="000254E0">
              <w:rPr>
                <w:noProof/>
                <w:lang w:val="en-GB"/>
              </w:rPr>
              <w:t xml:space="preserve">tuple </w:t>
            </w:r>
            <w:r w:rsidR="00F478C8" w:rsidRPr="000254E0">
              <w:rPr>
                <w:rFonts w:ascii="Consolas" w:hAnsi="Consolas"/>
                <w:noProof/>
                <w:lang w:val="en-GB"/>
              </w:rPr>
              <w:t>names</w:t>
            </w:r>
            <w:r w:rsidR="00F478C8" w:rsidRPr="000254E0">
              <w:rPr>
                <w:noProof/>
                <w:lang w:val="en-GB"/>
              </w:rPr>
              <w:t xml:space="preserve">. The only thing we </w:t>
            </w:r>
            <w:r w:rsidR="003C0FCA" w:rsidRPr="000254E0">
              <w:rPr>
                <w:noProof/>
                <w:lang w:val="en-GB"/>
              </w:rPr>
              <w:t>need</w:t>
            </w:r>
            <w:r w:rsidR="00F478C8" w:rsidRPr="000254E0">
              <w:rPr>
                <w:noProof/>
                <w:lang w:val="en-GB"/>
              </w:rPr>
              <w:t xml:space="preserve"> to change is to put </w:t>
            </w:r>
            <w:r w:rsidR="0090400A" w:rsidRPr="000254E0">
              <w:rPr>
                <w:rFonts w:ascii="Consolas" w:hAnsi="Consolas"/>
                <w:noProof/>
                <w:lang w:val="en-GB"/>
              </w:rPr>
              <w:t>"John"</w:t>
            </w:r>
            <w:r w:rsidR="00F478C8" w:rsidRPr="000254E0">
              <w:rPr>
                <w:noProof/>
                <w:lang w:val="en-GB"/>
              </w:rPr>
              <w:t xml:space="preserve"> in a tuple first.</w:t>
            </w:r>
          </w:p>
          <w:p w14:paraId="5506C036" w14:textId="5569CBF3" w:rsidR="00072D80" w:rsidRPr="00610105" w:rsidRDefault="0032308D" w:rsidP="001B08BD">
            <w:pPr>
              <w:pStyle w:val="Figure-Image-Upper"/>
              <w:rPr>
                <w:lang w:val="en-GB"/>
              </w:rPr>
            </w:pPr>
            <w:r w:rsidRPr="00610105">
              <w:drawing>
                <wp:inline distT="0" distB="0" distL="0" distR="0" wp14:anchorId="56C217FC" wp14:editId="6F8CFB89">
                  <wp:extent cx="5580000" cy="1446461"/>
                  <wp:effectExtent l="0" t="0" r="1905" b="190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1446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3EC1B7" w14:textId="77777777" w:rsidR="00DC7F4E" w:rsidRPr="00610105" w:rsidRDefault="00072D80" w:rsidP="00DC7F4E">
            <w:pPr>
              <w:pStyle w:val="Figure-Image"/>
              <w:rPr>
                <w:lang w:val="en-GB"/>
              </w:rPr>
            </w:pPr>
            <w:r w:rsidRPr="00610105">
              <w:drawing>
                <wp:inline distT="0" distB="0" distL="0" distR="0" wp14:anchorId="6D4A6435" wp14:editId="67C850DB">
                  <wp:extent cx="5580000" cy="464492"/>
                  <wp:effectExtent l="0" t="0" r="190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4227" r="1394" b="80722"/>
                          <a:stretch/>
                        </pic:blipFill>
                        <pic:spPr bwMode="auto">
                          <a:xfrm>
                            <a:off x="0" y="0"/>
                            <a:ext cx="5580000" cy="4644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A75041" w14:textId="7D982B74" w:rsidR="00D8501C" w:rsidRPr="000254E0" w:rsidRDefault="00DC7F4E" w:rsidP="00DC7F4E">
            <w:pPr>
              <w:pStyle w:val="Caption"/>
            </w:pPr>
            <w:r w:rsidRPr="000254E0">
              <w:t xml:space="preserve">Figure </w:t>
            </w:r>
            <w:r w:rsidR="00E3348B" w:rsidRPr="000254E0">
              <w:t>2.</w:t>
            </w:r>
            <w:r w:rsidRPr="00610105">
              <w:fldChar w:fldCharType="begin"/>
            </w:r>
            <w:r w:rsidRPr="000254E0">
              <w:instrText xml:space="preserve"> SEQ Figure \* ARABIC </w:instrText>
            </w:r>
            <w:r w:rsidRPr="00610105">
              <w:fldChar w:fldCharType="separate"/>
            </w:r>
            <w:r w:rsidR="00794E2F" w:rsidRPr="000254E0">
              <w:t>8</w:t>
            </w:r>
            <w:r w:rsidRPr="00610105">
              <w:fldChar w:fldCharType="end"/>
            </w:r>
            <w:r w:rsidRPr="000254E0">
              <w:t xml:space="preserve"> Adding Elements to Tuples by Concatenat</w:t>
            </w:r>
            <w:r w:rsidR="00E3348B" w:rsidRPr="000254E0">
              <w:t>ion</w:t>
            </w:r>
          </w:p>
          <w:p w14:paraId="0F0048D5" w14:textId="14958865" w:rsidR="0032308D" w:rsidRPr="000254E0" w:rsidRDefault="00776105" w:rsidP="0032308D">
            <w:pPr>
              <w:pStyle w:val="BodyText"/>
              <w:rPr>
                <w:noProof/>
                <w:lang w:val="en-GB"/>
              </w:rPr>
            </w:pPr>
            <w:r w:rsidRPr="000254E0">
              <w:rPr>
                <w:noProof/>
                <w:lang w:val="en-GB"/>
              </w:rPr>
              <w:t xml:space="preserve">To put the </w:t>
            </w:r>
            <w:r w:rsidR="0032308D" w:rsidRPr="000254E0">
              <w:rPr>
                <w:noProof/>
                <w:lang w:val="en-GB"/>
              </w:rPr>
              <w:t xml:space="preserve">new name “John” </w:t>
            </w:r>
            <w:r w:rsidR="00F379E5" w:rsidRPr="000254E0">
              <w:rPr>
                <w:noProof/>
                <w:lang w:val="en-GB"/>
              </w:rPr>
              <w:t>in</w:t>
            </w:r>
            <w:r w:rsidR="0032308D" w:rsidRPr="000254E0">
              <w:rPr>
                <w:noProof/>
                <w:lang w:val="en-GB"/>
              </w:rPr>
              <w:t xml:space="preserve">to </w:t>
            </w:r>
            <w:r w:rsidR="00F379E5" w:rsidRPr="000254E0">
              <w:rPr>
                <w:noProof/>
                <w:lang w:val="en-GB"/>
              </w:rPr>
              <w:t xml:space="preserve">a </w:t>
            </w:r>
            <w:r w:rsidR="0032308D" w:rsidRPr="000254E0">
              <w:rPr>
                <w:noProof/>
                <w:lang w:val="en-GB"/>
              </w:rPr>
              <w:t>tuple</w:t>
            </w:r>
            <w:r w:rsidR="00F379E5" w:rsidRPr="000254E0">
              <w:rPr>
                <w:noProof/>
                <w:lang w:val="en-GB"/>
              </w:rPr>
              <w:t xml:space="preserve"> is indeed tricky since Python would not recognise syntaxes such as</w:t>
            </w:r>
            <w:r w:rsidR="0032308D" w:rsidRPr="000254E0">
              <w:rPr>
                <w:noProof/>
                <w:lang w:val="en-GB"/>
              </w:rPr>
              <w:t xml:space="preserve"> </w:t>
            </w:r>
            <w:r w:rsidR="00F379E5" w:rsidRPr="000254E0">
              <w:rPr>
                <w:rFonts w:ascii="Consolas" w:hAnsi="Consolas"/>
                <w:noProof/>
                <w:lang w:val="en-GB"/>
              </w:rPr>
              <w:t>("John")</w:t>
            </w:r>
            <w:r w:rsidR="00F17942" w:rsidRPr="000254E0">
              <w:rPr>
                <w:noProof/>
                <w:lang w:val="en-GB"/>
              </w:rPr>
              <w:t xml:space="preserve"> or </w:t>
            </w:r>
            <w:r w:rsidR="00F17942" w:rsidRPr="000254E0">
              <w:rPr>
                <w:rFonts w:ascii="Consolas" w:hAnsi="Consolas"/>
                <w:noProof/>
                <w:lang w:val="en-GB"/>
              </w:rPr>
              <w:t>"John"</w:t>
            </w:r>
            <w:r w:rsidR="0032308D" w:rsidRPr="000254E0">
              <w:rPr>
                <w:noProof/>
                <w:lang w:val="en-GB"/>
              </w:rPr>
              <w:t xml:space="preserve"> </w:t>
            </w:r>
            <w:r w:rsidR="00F17942" w:rsidRPr="000254E0">
              <w:rPr>
                <w:noProof/>
                <w:lang w:val="en-GB"/>
              </w:rPr>
              <w:t>as a tuple</w:t>
            </w:r>
            <w:r w:rsidR="00D112E6" w:rsidRPr="000254E0">
              <w:rPr>
                <w:noProof/>
                <w:lang w:val="en-GB"/>
              </w:rPr>
              <w:t>.</w:t>
            </w:r>
            <w:r w:rsidR="00D971F6" w:rsidRPr="000254E0">
              <w:rPr>
                <w:noProof/>
                <w:lang w:val="en-GB"/>
              </w:rPr>
              <w:t xml:space="preserve"> </w:t>
            </w:r>
            <w:r w:rsidR="00D112E6" w:rsidRPr="000254E0">
              <w:rPr>
                <w:noProof/>
                <w:lang w:val="en-GB"/>
              </w:rPr>
              <w:t xml:space="preserve">The reason here is that </w:t>
            </w:r>
            <w:r w:rsidR="00D971F6" w:rsidRPr="000254E0">
              <w:rPr>
                <w:noProof/>
                <w:lang w:val="en-GB"/>
              </w:rPr>
              <w:t xml:space="preserve">all elements </w:t>
            </w:r>
            <w:r w:rsidR="00DB47CF" w:rsidRPr="000254E0">
              <w:rPr>
                <w:noProof/>
                <w:lang w:val="en-GB"/>
              </w:rPr>
              <w:t xml:space="preserve">in a tuple must be separated by commas. As a result, we put a comma behind </w:t>
            </w:r>
            <w:r w:rsidR="005F125B" w:rsidRPr="000254E0">
              <w:rPr>
                <w:rFonts w:ascii="Consolas" w:hAnsi="Consolas"/>
                <w:noProof/>
                <w:lang w:val="en-GB"/>
              </w:rPr>
              <w:t>"John"</w:t>
            </w:r>
            <w:r w:rsidR="00DB47CF" w:rsidRPr="000254E0">
              <w:rPr>
                <w:noProof/>
                <w:lang w:val="en-GB"/>
              </w:rPr>
              <w:t xml:space="preserve"> and leave the next element blank</w:t>
            </w:r>
            <w:r w:rsidR="00D112E6" w:rsidRPr="000254E0">
              <w:rPr>
                <w:noProof/>
                <w:lang w:val="en-GB"/>
              </w:rPr>
              <w:t xml:space="preserve"> so as to </w:t>
            </w:r>
            <w:r w:rsidR="00B303B3" w:rsidRPr="000254E0">
              <w:rPr>
                <w:noProof/>
                <w:lang w:val="en-GB"/>
              </w:rPr>
              <w:t>tell Python that this is a tuple of length 1</w:t>
            </w:r>
            <w:r w:rsidR="00DB47CF" w:rsidRPr="000254E0">
              <w:rPr>
                <w:noProof/>
                <w:lang w:val="en-GB"/>
              </w:rPr>
              <w:t xml:space="preserve">. </w:t>
            </w:r>
            <w:r w:rsidR="003114F5" w:rsidRPr="000254E0">
              <w:rPr>
                <w:noProof/>
                <w:lang w:val="en-GB"/>
              </w:rPr>
              <w:t>We</w:t>
            </w:r>
            <w:r w:rsidR="003833D7" w:rsidRPr="000254E0">
              <w:rPr>
                <w:noProof/>
                <w:lang w:val="en-GB"/>
              </w:rPr>
              <w:t xml:space="preserve"> can see that after concatenating </w:t>
            </w:r>
            <w:r w:rsidR="003833D7" w:rsidRPr="000254E0">
              <w:rPr>
                <w:rFonts w:ascii="Consolas" w:hAnsi="Consolas"/>
                <w:noProof/>
                <w:lang w:val="en-GB"/>
              </w:rPr>
              <w:t>newname</w:t>
            </w:r>
            <w:r w:rsidR="003833D7" w:rsidRPr="000254E0">
              <w:rPr>
                <w:noProof/>
                <w:lang w:val="en-GB"/>
              </w:rPr>
              <w:t xml:space="preserve"> with </w:t>
            </w:r>
            <w:r w:rsidR="003833D7" w:rsidRPr="000254E0">
              <w:rPr>
                <w:rFonts w:ascii="Consolas" w:hAnsi="Consolas"/>
                <w:noProof/>
                <w:lang w:val="en-GB"/>
              </w:rPr>
              <w:t>names</w:t>
            </w:r>
            <w:r w:rsidR="003833D7" w:rsidRPr="000254E0">
              <w:rPr>
                <w:noProof/>
                <w:lang w:val="en-GB"/>
              </w:rPr>
              <w:t xml:space="preserve">, Python will ignore </w:t>
            </w:r>
            <w:r w:rsidR="00F7738F" w:rsidRPr="000254E0">
              <w:rPr>
                <w:noProof/>
                <w:lang w:val="en-GB"/>
              </w:rPr>
              <w:t xml:space="preserve">the blank element in </w:t>
            </w:r>
            <w:r w:rsidR="00F7738F" w:rsidRPr="000254E0">
              <w:rPr>
                <w:rFonts w:ascii="Consolas" w:hAnsi="Consolas"/>
                <w:noProof/>
                <w:lang w:val="en-GB"/>
              </w:rPr>
              <w:t>newname</w:t>
            </w:r>
            <w:r w:rsidR="00F7738F" w:rsidRPr="000254E0">
              <w:rPr>
                <w:noProof/>
                <w:lang w:val="en-GB"/>
              </w:rPr>
              <w:t xml:space="preserve"> and </w:t>
            </w:r>
            <w:r w:rsidR="002624A0" w:rsidRPr="000254E0">
              <w:rPr>
                <w:noProof/>
                <w:lang w:val="en-GB"/>
              </w:rPr>
              <w:t>append</w:t>
            </w:r>
            <w:r w:rsidR="00F7738F" w:rsidRPr="000254E0">
              <w:rPr>
                <w:noProof/>
                <w:lang w:val="en-GB"/>
              </w:rPr>
              <w:t xml:space="preserve"> </w:t>
            </w:r>
            <w:r w:rsidR="00E20844" w:rsidRPr="000254E0">
              <w:rPr>
                <w:rFonts w:ascii="Consolas" w:hAnsi="Consolas"/>
                <w:noProof/>
                <w:lang w:val="en-GB"/>
              </w:rPr>
              <w:t>"</w:t>
            </w:r>
            <w:r w:rsidR="00F7738F" w:rsidRPr="000254E0">
              <w:rPr>
                <w:rFonts w:ascii="Consolas" w:hAnsi="Consolas"/>
                <w:noProof/>
                <w:lang w:val="en-GB"/>
              </w:rPr>
              <w:t>John</w:t>
            </w:r>
            <w:r w:rsidR="00E20844" w:rsidRPr="000254E0">
              <w:rPr>
                <w:rFonts w:ascii="Consolas" w:hAnsi="Consolas"/>
                <w:noProof/>
                <w:lang w:val="en-GB"/>
              </w:rPr>
              <w:t>"</w:t>
            </w:r>
            <w:r w:rsidR="00F7738F" w:rsidRPr="000254E0">
              <w:rPr>
                <w:noProof/>
                <w:lang w:val="en-GB"/>
              </w:rPr>
              <w:t xml:space="preserve"> </w:t>
            </w:r>
            <w:r w:rsidR="002624A0" w:rsidRPr="000254E0">
              <w:rPr>
                <w:noProof/>
                <w:lang w:val="en-GB"/>
              </w:rPr>
              <w:t xml:space="preserve">as the only element in </w:t>
            </w:r>
            <w:r w:rsidR="002624A0" w:rsidRPr="000254E0">
              <w:rPr>
                <w:rFonts w:ascii="Consolas" w:hAnsi="Consolas"/>
                <w:noProof/>
                <w:lang w:val="en-GB"/>
              </w:rPr>
              <w:t>newname</w:t>
            </w:r>
            <w:r w:rsidR="002624A0" w:rsidRPr="000254E0">
              <w:rPr>
                <w:noProof/>
                <w:lang w:val="en-GB"/>
              </w:rPr>
              <w:t xml:space="preserve"> to </w:t>
            </w:r>
            <w:r w:rsidR="00E20844" w:rsidRPr="000254E0">
              <w:rPr>
                <w:rFonts w:ascii="Consolas" w:hAnsi="Consolas"/>
                <w:noProof/>
                <w:lang w:val="en-GB"/>
              </w:rPr>
              <w:t>"</w:t>
            </w:r>
            <w:r w:rsidR="004E5BE9" w:rsidRPr="000254E0">
              <w:rPr>
                <w:rFonts w:ascii="Consolas" w:hAnsi="Consolas"/>
                <w:noProof/>
                <w:lang w:val="en-GB"/>
              </w:rPr>
              <w:t>Peter</w:t>
            </w:r>
            <w:r w:rsidR="00E20844" w:rsidRPr="000254E0">
              <w:rPr>
                <w:rFonts w:ascii="Consolas" w:hAnsi="Consolas"/>
                <w:noProof/>
                <w:lang w:val="en-GB"/>
              </w:rPr>
              <w:t>"</w:t>
            </w:r>
            <w:r w:rsidR="004E5BE9" w:rsidRPr="000254E0">
              <w:rPr>
                <w:noProof/>
                <w:lang w:val="en-GB"/>
              </w:rPr>
              <w:t xml:space="preserve"> and </w:t>
            </w:r>
            <w:r w:rsidR="00E20844" w:rsidRPr="000254E0">
              <w:rPr>
                <w:rFonts w:ascii="Consolas" w:hAnsi="Consolas"/>
                <w:noProof/>
                <w:lang w:val="en-GB"/>
              </w:rPr>
              <w:t>"</w:t>
            </w:r>
            <w:r w:rsidR="004E5BE9" w:rsidRPr="000254E0">
              <w:rPr>
                <w:rFonts w:ascii="Consolas" w:hAnsi="Consolas"/>
                <w:noProof/>
                <w:lang w:val="en-GB"/>
              </w:rPr>
              <w:t>Mary</w:t>
            </w:r>
            <w:r w:rsidR="00E20844" w:rsidRPr="000254E0">
              <w:rPr>
                <w:rFonts w:ascii="Consolas" w:hAnsi="Consolas"/>
                <w:noProof/>
                <w:lang w:val="en-GB"/>
              </w:rPr>
              <w:t>"</w:t>
            </w:r>
            <w:r w:rsidR="004E5BE9" w:rsidRPr="000254E0">
              <w:rPr>
                <w:noProof/>
                <w:lang w:val="en-GB"/>
              </w:rPr>
              <w:t xml:space="preserve">, the </w:t>
            </w:r>
            <w:r w:rsidR="00574E87" w:rsidRPr="000254E0">
              <w:rPr>
                <w:noProof/>
                <w:lang w:val="en-GB"/>
              </w:rPr>
              <w:t xml:space="preserve">original </w:t>
            </w:r>
            <w:r w:rsidR="004E5BE9" w:rsidRPr="000254E0">
              <w:rPr>
                <w:noProof/>
                <w:lang w:val="en-GB"/>
              </w:rPr>
              <w:t xml:space="preserve">elements in </w:t>
            </w:r>
            <w:r w:rsidR="004E5BE9" w:rsidRPr="000254E0">
              <w:rPr>
                <w:rFonts w:ascii="Consolas" w:hAnsi="Consolas"/>
                <w:noProof/>
                <w:lang w:val="en-GB"/>
              </w:rPr>
              <w:t>names</w:t>
            </w:r>
            <w:r w:rsidR="0032308D" w:rsidRPr="000254E0">
              <w:rPr>
                <w:noProof/>
                <w:lang w:val="en-GB"/>
              </w:rPr>
              <w:t>.</w:t>
            </w:r>
          </w:p>
        </w:tc>
      </w:tr>
    </w:tbl>
    <w:p w14:paraId="765E239A" w14:textId="651D9ADA" w:rsidR="00D61521" w:rsidRPr="00EB2FD8" w:rsidRDefault="00D61521" w:rsidP="006F1592">
      <w:pPr>
        <w:pStyle w:val="Heading4"/>
        <w:tabs>
          <w:tab w:val="left" w:pos="709"/>
        </w:tabs>
        <w:rPr>
          <w:noProof/>
          <w:lang w:val="en-GB"/>
        </w:rPr>
      </w:pPr>
      <w:r w:rsidRPr="00610105">
        <w:rPr>
          <w:noProof/>
          <w:lang w:val="en-GB"/>
        </w:rPr>
        <w:lastRenderedPageBreak/>
        <w:t xml:space="preserve">1.1.4 </w:t>
      </w:r>
      <w:r w:rsidR="006F1592" w:rsidRPr="00126B87">
        <w:rPr>
          <w:noProof/>
          <w:lang w:val="en-GB"/>
        </w:rPr>
        <w:tab/>
      </w:r>
      <w:r w:rsidRPr="00EB2FD8">
        <w:rPr>
          <w:noProof/>
          <w:lang w:val="en-GB"/>
        </w:rPr>
        <w:t>Length of Tuples</w:t>
      </w:r>
    </w:p>
    <w:p w14:paraId="000347ED" w14:textId="77777777" w:rsidR="00EB2FD8" w:rsidRDefault="00C53CDE" w:rsidP="00F77869">
      <w:pPr>
        <w:pStyle w:val="BodyText"/>
        <w:rPr>
          <w:noProof/>
          <w:lang w:val="en-GB"/>
        </w:rPr>
      </w:pPr>
      <w:r w:rsidRPr="00EB2FD8">
        <w:rPr>
          <w:noProof/>
          <w:lang w:val="en-GB"/>
        </w:rPr>
        <w:t>W</w:t>
      </w:r>
      <w:r w:rsidR="00141978" w:rsidRPr="00EB2FD8">
        <w:rPr>
          <w:noProof/>
          <w:lang w:val="en-GB"/>
        </w:rPr>
        <w:t>hen dealing with tuples, lists or dictionaries</w:t>
      </w:r>
      <w:r w:rsidRPr="00EB2FD8">
        <w:rPr>
          <w:noProof/>
          <w:lang w:val="en-GB"/>
        </w:rPr>
        <w:t xml:space="preserve">, the function </w:t>
      </w:r>
      <w:r w:rsidRPr="00EB2FD8">
        <w:rPr>
          <w:rFonts w:ascii="Consolas" w:hAnsi="Consolas"/>
          <w:noProof/>
          <w:lang w:val="en-GB"/>
        </w:rPr>
        <w:t>len()</w:t>
      </w:r>
      <w:r w:rsidRPr="00EB2FD8">
        <w:rPr>
          <w:noProof/>
          <w:lang w:val="en-GB"/>
        </w:rPr>
        <w:t xml:space="preserve"> can be useful</w:t>
      </w:r>
      <w:r w:rsidR="00141978" w:rsidRPr="00EB2FD8">
        <w:rPr>
          <w:noProof/>
          <w:lang w:val="en-GB"/>
        </w:rPr>
        <w:t xml:space="preserve"> </w:t>
      </w:r>
      <w:r w:rsidR="0064547C" w:rsidRPr="00EB2FD8">
        <w:rPr>
          <w:noProof/>
          <w:lang w:val="en-GB"/>
        </w:rPr>
        <w:t xml:space="preserve">since it will </w:t>
      </w:r>
      <w:r w:rsidR="00A21938" w:rsidRPr="00EB2FD8">
        <w:rPr>
          <w:noProof/>
          <w:lang w:val="en-GB"/>
        </w:rPr>
        <w:t xml:space="preserve">return the length, </w:t>
      </w:r>
      <w:r w:rsidR="00791870" w:rsidRPr="00EB2FD8">
        <w:rPr>
          <w:noProof/>
          <w:lang w:val="en-GB"/>
        </w:rPr>
        <w:t>i.e.,</w:t>
      </w:r>
      <w:r w:rsidR="00A21938" w:rsidRPr="00EB2FD8">
        <w:rPr>
          <w:noProof/>
          <w:lang w:val="en-GB"/>
        </w:rPr>
        <w:t xml:space="preserve"> the number of elements of </w:t>
      </w:r>
      <w:r w:rsidR="00755AAA" w:rsidRPr="00EB2FD8">
        <w:rPr>
          <w:noProof/>
          <w:lang w:val="en-GB"/>
        </w:rPr>
        <w:t>such an object.</w:t>
      </w:r>
      <w:r w:rsidR="004E6853" w:rsidRPr="00EB2FD8">
        <w:rPr>
          <w:noProof/>
          <w:lang w:val="en-GB"/>
        </w:rPr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E558A9" w:rsidRPr="008F20C8" w14:paraId="23A67DD5" w14:textId="77777777" w:rsidTr="00D7572F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0E490DE3" w14:textId="77777777" w:rsidR="00E558A9" w:rsidRPr="008F20C8" w:rsidRDefault="00E558A9" w:rsidP="00D7572F">
            <w:pPr>
              <w:pStyle w:val="Code"/>
            </w:pPr>
            <w:proofErr w:type="spellStart"/>
            <w:r w:rsidRPr="008F20C8">
              <w:t>tuple_</w:t>
            </w:r>
            <w:r>
              <w:t>l</w:t>
            </w:r>
            <w:r w:rsidRPr="008F20C8">
              <w:t>e</w:t>
            </w:r>
            <w:r>
              <w:t>ngth</w:t>
            </w:r>
            <w:proofErr w:type="spellEnd"/>
            <w:r w:rsidRPr="008F20C8">
              <w:rPr>
                <w:color w:val="auto"/>
              </w:rPr>
              <w:t xml:space="preserve"> = </w:t>
            </w:r>
            <w:proofErr w:type="spellStart"/>
            <w:r>
              <w:rPr>
                <w:color w:val="auto"/>
              </w:rPr>
              <w:t>len</w:t>
            </w:r>
            <w:proofErr w:type="spellEnd"/>
            <w:r w:rsidRPr="008F20C8">
              <w:rPr>
                <w:color w:val="auto"/>
              </w:rPr>
              <w:t>(</w:t>
            </w:r>
            <w:proofErr w:type="spellStart"/>
            <w:r w:rsidRPr="008F20C8">
              <w:t>tuple_</w:t>
            </w:r>
            <w:r>
              <w:t>name</w:t>
            </w:r>
            <w:proofErr w:type="spellEnd"/>
            <w:r w:rsidRPr="008F20C8">
              <w:rPr>
                <w:color w:val="auto"/>
              </w:rPr>
              <w:t>)</w:t>
            </w:r>
          </w:p>
        </w:tc>
      </w:tr>
    </w:tbl>
    <w:p w14:paraId="13E371D6" w14:textId="163BDA60" w:rsidR="00D51481" w:rsidRPr="00EB2FD8" w:rsidRDefault="00E558A9" w:rsidP="00F77869">
      <w:pPr>
        <w:pStyle w:val="BodyText"/>
        <w:rPr>
          <w:noProof/>
          <w:lang w:val="en-GB"/>
        </w:rPr>
      </w:pPr>
      <w:r w:rsidRPr="008F20C8">
        <w:t xml:space="preserve">The length is </w:t>
      </w:r>
      <w:r w:rsidR="00FA6140">
        <w:t xml:space="preserve">also </w:t>
      </w:r>
      <w:r w:rsidRPr="008F20C8">
        <w:t>often used as an index to subset a tuple or control the indexing in</w:t>
      </w:r>
      <w:r>
        <w:rPr>
          <w:noProof/>
          <w:lang w:val="en-GB"/>
        </w:rPr>
        <w:t xml:space="preserve"> </w:t>
      </w:r>
      <w:r w:rsidR="009B5ED3" w:rsidRPr="00EB2FD8">
        <w:rPr>
          <w:noProof/>
          <w:lang w:val="en-GB"/>
        </w:rPr>
        <w:t xml:space="preserve">our code </w:t>
      </w:r>
      <w:r w:rsidR="00FD0BC1" w:rsidRPr="00EB2FD8">
        <w:rPr>
          <w:noProof/>
          <w:lang w:val="en-GB"/>
        </w:rPr>
        <w:t xml:space="preserve">so that </w:t>
      </w:r>
      <w:r w:rsidR="00A604C6" w:rsidRPr="00EB2FD8">
        <w:rPr>
          <w:noProof/>
          <w:lang w:val="en-GB"/>
        </w:rPr>
        <w:t>we cannot refer to indices that go beyond the largest index of a tuple.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141978" w:rsidRPr="00126B87" w14:paraId="060ABE4B" w14:textId="77777777" w:rsidTr="002E26ED">
        <w:tc>
          <w:tcPr>
            <w:tcW w:w="9017" w:type="dxa"/>
          </w:tcPr>
          <w:p w14:paraId="400FFEB3" w14:textId="26BF3978" w:rsidR="00141978" w:rsidRPr="00EB2FD8" w:rsidRDefault="000059C4" w:rsidP="002E26ED">
            <w:pPr>
              <w:pStyle w:val="BodyText"/>
              <w:rPr>
                <w:noProof/>
                <w:lang w:val="en-GB"/>
              </w:rPr>
            </w:pPr>
            <w:r w:rsidRPr="00EB2FD8">
              <w:rPr>
                <w:b/>
                <w:bCs/>
                <w:noProof/>
                <w:lang w:val="en-GB"/>
              </w:rPr>
              <w:t xml:space="preserve">Example (Cont’d): </w:t>
            </w:r>
            <w:r w:rsidR="00FB2E48" w:rsidRPr="00EB2FD8">
              <w:rPr>
                <w:noProof/>
                <w:lang w:val="en-GB"/>
              </w:rPr>
              <w:t xml:space="preserve">We use the </w:t>
            </w:r>
            <w:r w:rsidR="00FB2E48" w:rsidRPr="00EB2FD8">
              <w:rPr>
                <w:rFonts w:ascii="Consolas" w:hAnsi="Consolas"/>
                <w:noProof/>
                <w:lang w:val="en-GB"/>
              </w:rPr>
              <w:t>len()</w:t>
            </w:r>
            <w:r w:rsidR="00FB2E48" w:rsidRPr="00EB2FD8">
              <w:rPr>
                <w:noProof/>
                <w:lang w:val="en-GB"/>
              </w:rPr>
              <w:t xml:space="preserve"> </w:t>
            </w:r>
            <w:r w:rsidR="00642063" w:rsidRPr="00EB2FD8">
              <w:rPr>
                <w:noProof/>
                <w:lang w:val="en-GB"/>
              </w:rPr>
              <w:t xml:space="preserve">function to determine the length of the tuple </w:t>
            </w:r>
            <w:r w:rsidR="00642063" w:rsidRPr="00EB2FD8">
              <w:rPr>
                <w:rFonts w:ascii="Consolas" w:hAnsi="Consolas"/>
                <w:noProof/>
                <w:lang w:val="en-GB"/>
              </w:rPr>
              <w:t>all_data</w:t>
            </w:r>
            <w:r w:rsidR="00127591" w:rsidRPr="00EB2FD8">
              <w:rPr>
                <w:noProof/>
                <w:lang w:val="en-GB"/>
              </w:rPr>
              <w:t>.</w:t>
            </w:r>
            <w:r w:rsidR="00642063" w:rsidRPr="00EB2FD8">
              <w:rPr>
                <w:noProof/>
                <w:lang w:val="en-GB"/>
              </w:rPr>
              <w:t xml:space="preserve"> </w:t>
            </w:r>
            <w:r w:rsidR="00762E43" w:rsidRPr="00EB2FD8">
              <w:rPr>
                <w:noProof/>
                <w:lang w:val="en-GB"/>
              </w:rPr>
              <w:t>W</w:t>
            </w:r>
            <w:r w:rsidR="00127591" w:rsidRPr="00EB2FD8">
              <w:rPr>
                <w:noProof/>
                <w:lang w:val="en-GB"/>
              </w:rPr>
              <w:t xml:space="preserve">e </w:t>
            </w:r>
            <w:r w:rsidR="00762E43" w:rsidRPr="00EB2FD8">
              <w:rPr>
                <w:noProof/>
                <w:lang w:val="en-GB"/>
              </w:rPr>
              <w:t xml:space="preserve">will then </w:t>
            </w:r>
            <w:r w:rsidR="00127591" w:rsidRPr="00EB2FD8">
              <w:rPr>
                <w:noProof/>
                <w:lang w:val="en-GB"/>
              </w:rPr>
              <w:t xml:space="preserve">use it as an index to </w:t>
            </w:r>
            <w:r w:rsidR="009E1248" w:rsidRPr="00EB2FD8">
              <w:rPr>
                <w:noProof/>
                <w:lang w:val="en-GB"/>
              </w:rPr>
              <w:t>subset the</w:t>
            </w:r>
            <w:r w:rsidR="0031297B" w:rsidRPr="00EB2FD8">
              <w:rPr>
                <w:noProof/>
                <w:lang w:val="en-GB"/>
              </w:rPr>
              <w:t xml:space="preserve"> last element of</w:t>
            </w:r>
            <w:r w:rsidR="009E1248" w:rsidRPr="00EB2FD8">
              <w:rPr>
                <w:noProof/>
                <w:lang w:val="en-GB"/>
              </w:rPr>
              <w:t xml:space="preserve"> </w:t>
            </w:r>
            <w:r w:rsidR="00C73C16" w:rsidRPr="00EB2FD8">
              <w:rPr>
                <w:noProof/>
                <w:lang w:val="en-GB"/>
              </w:rPr>
              <w:t xml:space="preserve">a </w:t>
            </w:r>
            <w:r w:rsidR="009E1248" w:rsidRPr="00EB2FD8">
              <w:rPr>
                <w:noProof/>
                <w:lang w:val="en-GB"/>
              </w:rPr>
              <w:t>tuple</w:t>
            </w:r>
            <w:r w:rsidR="00141978" w:rsidRPr="00EB2FD8">
              <w:rPr>
                <w:noProof/>
                <w:lang w:val="en-GB"/>
              </w:rPr>
              <w:t>.</w:t>
            </w:r>
          </w:p>
          <w:p w14:paraId="2E144900" w14:textId="58ACC1B7" w:rsidR="00C6672F" w:rsidRPr="00E558A9" w:rsidRDefault="00C6672F" w:rsidP="004C1908">
            <w:pPr>
              <w:pStyle w:val="Figure-Image-Upper"/>
              <w:rPr>
                <w:lang w:val="en-GB"/>
              </w:rPr>
            </w:pPr>
            <w:r w:rsidRPr="00E558A9">
              <w:drawing>
                <wp:inline distT="0" distB="0" distL="0" distR="0" wp14:anchorId="7690791F" wp14:editId="6820A55F">
                  <wp:extent cx="5580000" cy="1450169"/>
                  <wp:effectExtent l="0" t="0" r="190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14501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34D74D" w14:textId="77777777" w:rsidR="004C1908" w:rsidRPr="00B825EF" w:rsidRDefault="00F03207" w:rsidP="004C1908">
            <w:pPr>
              <w:pStyle w:val="Figure-Image"/>
              <w:rPr>
                <w:lang w:val="en-GB"/>
              </w:rPr>
            </w:pPr>
            <w:r w:rsidRPr="00E558A9">
              <w:drawing>
                <wp:inline distT="0" distB="0" distL="0" distR="0" wp14:anchorId="0FE5C932" wp14:editId="44DA5166">
                  <wp:extent cx="5580000" cy="1059180"/>
                  <wp:effectExtent l="0" t="0" r="1905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t="4059" r="1383" b="61617"/>
                          <a:stretch/>
                        </pic:blipFill>
                        <pic:spPr bwMode="auto">
                          <a:xfrm>
                            <a:off x="0" y="0"/>
                            <a:ext cx="5580000" cy="105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537362" w14:textId="1409357A" w:rsidR="00141978" w:rsidRPr="00EB2FD8" w:rsidRDefault="004C1908" w:rsidP="004C1908">
            <w:pPr>
              <w:pStyle w:val="Caption"/>
            </w:pPr>
            <w:r w:rsidRPr="00EB2FD8">
              <w:t>Figure 2.</w:t>
            </w:r>
            <w:r w:rsidRPr="00B825EF">
              <w:fldChar w:fldCharType="begin"/>
            </w:r>
            <w:r w:rsidRPr="00EB2FD8">
              <w:instrText xml:space="preserve"> SEQ Figure \* ARABIC </w:instrText>
            </w:r>
            <w:r w:rsidRPr="00B825EF">
              <w:fldChar w:fldCharType="separate"/>
            </w:r>
            <w:r w:rsidR="00794E2F" w:rsidRPr="00EB2FD8">
              <w:t>9</w:t>
            </w:r>
            <w:r w:rsidRPr="00B825EF">
              <w:fldChar w:fldCharType="end"/>
            </w:r>
            <w:r w:rsidRPr="00EB2FD8">
              <w:t xml:space="preserve"> </w:t>
            </w:r>
            <w:r w:rsidR="00E81E89" w:rsidRPr="00EB2FD8">
              <w:t xml:space="preserve">Length of Tuples and </w:t>
            </w:r>
            <w:r w:rsidRPr="00EB2FD8">
              <w:t>Index Out of Range</w:t>
            </w:r>
          </w:p>
          <w:p w14:paraId="4A2DAD3C" w14:textId="5712BB56" w:rsidR="00141978" w:rsidRPr="00EB2FD8" w:rsidRDefault="00E903F0" w:rsidP="002E26ED">
            <w:pPr>
              <w:pStyle w:val="BodyText"/>
              <w:rPr>
                <w:noProof/>
                <w:lang w:val="en-GB"/>
              </w:rPr>
            </w:pPr>
            <w:r w:rsidRPr="00EB2FD8">
              <w:rPr>
                <w:noProof/>
                <w:lang w:val="en-GB"/>
              </w:rPr>
              <w:t>W</w:t>
            </w:r>
            <w:r w:rsidR="00141978" w:rsidRPr="00EB2FD8">
              <w:rPr>
                <w:noProof/>
                <w:lang w:val="en-GB"/>
              </w:rPr>
              <w:t>e receive an error message here</w:t>
            </w:r>
            <w:r w:rsidRPr="00EB2FD8">
              <w:rPr>
                <w:noProof/>
                <w:lang w:val="en-GB"/>
              </w:rPr>
              <w:t xml:space="preserve"> since </w:t>
            </w:r>
            <w:r w:rsidR="00592EF8" w:rsidRPr="00EB2FD8">
              <w:rPr>
                <w:rFonts w:ascii="Consolas" w:hAnsi="Consolas"/>
                <w:noProof/>
                <w:lang w:val="en-GB"/>
              </w:rPr>
              <w:t>all_data[data_length]</w:t>
            </w:r>
            <w:r w:rsidR="00592EF8" w:rsidRPr="00EB2FD8">
              <w:rPr>
                <w:noProof/>
                <w:lang w:val="en-GB"/>
              </w:rPr>
              <w:t xml:space="preserve"> is equal to </w:t>
            </w:r>
            <w:r w:rsidR="00592EF8" w:rsidRPr="00EB2FD8">
              <w:rPr>
                <w:rFonts w:ascii="Consolas" w:hAnsi="Consolas"/>
                <w:noProof/>
                <w:lang w:val="en-GB"/>
              </w:rPr>
              <w:t>all_data[4]</w:t>
            </w:r>
            <w:r w:rsidR="00141978" w:rsidRPr="00EB2FD8">
              <w:rPr>
                <w:noProof/>
                <w:lang w:val="en-GB"/>
              </w:rPr>
              <w:t>.</w:t>
            </w:r>
            <w:r w:rsidR="00854CA2" w:rsidRPr="00EB2FD8">
              <w:rPr>
                <w:noProof/>
                <w:lang w:val="en-GB"/>
              </w:rPr>
              <w:t xml:space="preserve"> Recall that the last index of a tuple is the length of the tuple minus 1. As a result, we can reach our </w:t>
            </w:r>
            <w:r w:rsidR="002C549B" w:rsidRPr="00EB2FD8">
              <w:rPr>
                <w:noProof/>
                <w:lang w:val="en-GB"/>
              </w:rPr>
              <w:t>original goal</w:t>
            </w:r>
            <w:r w:rsidR="00FC3715">
              <w:rPr>
                <w:noProof/>
                <w:lang w:val="en-GB"/>
              </w:rPr>
              <w:t xml:space="preserve"> by </w:t>
            </w:r>
            <w:r w:rsidR="002C549B" w:rsidRPr="00EB2FD8">
              <w:rPr>
                <w:noProof/>
                <w:lang w:val="en-GB"/>
              </w:rPr>
              <w:t>subtract</w:t>
            </w:r>
            <w:r w:rsidR="00FC3715">
              <w:rPr>
                <w:noProof/>
                <w:lang w:val="en-GB"/>
              </w:rPr>
              <w:t>ing</w:t>
            </w:r>
            <w:r w:rsidR="002C549B" w:rsidRPr="00EB2FD8">
              <w:rPr>
                <w:noProof/>
                <w:lang w:val="en-GB"/>
              </w:rPr>
              <w:t xml:space="preserve"> 1 from the </w:t>
            </w:r>
            <w:r w:rsidR="002C549B" w:rsidRPr="00EB2FD8">
              <w:rPr>
                <w:rFonts w:ascii="Consolas" w:hAnsi="Consolas"/>
                <w:noProof/>
                <w:lang w:val="en-GB"/>
              </w:rPr>
              <w:t>data_length</w:t>
            </w:r>
            <w:r w:rsidR="00C6373A" w:rsidRPr="00EB2FD8">
              <w:rPr>
                <w:noProof/>
                <w:lang w:val="en-GB"/>
              </w:rPr>
              <w:t>, which is equal to 4,</w:t>
            </w:r>
            <w:r w:rsidR="002C549B" w:rsidRPr="00EB2FD8">
              <w:rPr>
                <w:noProof/>
                <w:lang w:val="en-GB"/>
              </w:rPr>
              <w:t xml:space="preserve"> for indexing.</w:t>
            </w:r>
          </w:p>
          <w:p w14:paraId="27D3706E" w14:textId="77777777" w:rsidR="002C549B" w:rsidRPr="00B825EF" w:rsidRDefault="008E269D" w:rsidP="008E269D">
            <w:pPr>
              <w:pStyle w:val="Figure-Image-Upper"/>
              <w:rPr>
                <w:lang w:val="en-GB"/>
              </w:rPr>
            </w:pPr>
            <w:r w:rsidRPr="00B825EF">
              <w:lastRenderedPageBreak/>
              <w:drawing>
                <wp:inline distT="0" distB="0" distL="0" distR="0" wp14:anchorId="23BABE71" wp14:editId="3F3AE2B6">
                  <wp:extent cx="5580000" cy="1424209"/>
                  <wp:effectExtent l="0" t="0" r="1905" b="508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14242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227BB1" w14:textId="77777777" w:rsidR="00992927" w:rsidRPr="00F87B1B" w:rsidRDefault="00D005BA" w:rsidP="00992927">
            <w:pPr>
              <w:pStyle w:val="Figure-Image"/>
              <w:rPr>
                <w:lang w:val="en-GB"/>
              </w:rPr>
            </w:pPr>
            <w:r w:rsidRPr="00F87B1B">
              <w:drawing>
                <wp:inline distT="0" distB="0" distL="0" distR="0" wp14:anchorId="5E909AD4" wp14:editId="461EE952">
                  <wp:extent cx="5580000" cy="599313"/>
                  <wp:effectExtent l="0" t="0" r="190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t="4058" r="1244" b="76493"/>
                          <a:stretch/>
                        </pic:blipFill>
                        <pic:spPr bwMode="auto">
                          <a:xfrm>
                            <a:off x="0" y="0"/>
                            <a:ext cx="5580000" cy="599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A357FC" w14:textId="2B42885C" w:rsidR="008E269D" w:rsidRPr="00EB2FD8" w:rsidRDefault="00992927" w:rsidP="00992927">
            <w:pPr>
              <w:pStyle w:val="Caption"/>
            </w:pPr>
            <w:r w:rsidRPr="00EB2FD8">
              <w:t>Figure 2.</w:t>
            </w:r>
            <w:r w:rsidRPr="00F87B1B">
              <w:fldChar w:fldCharType="begin"/>
            </w:r>
            <w:r w:rsidRPr="00EB2FD8">
              <w:instrText xml:space="preserve"> SEQ Figure \* ARABIC </w:instrText>
            </w:r>
            <w:r w:rsidRPr="00F87B1B">
              <w:fldChar w:fldCharType="separate"/>
            </w:r>
            <w:r w:rsidR="00794E2F" w:rsidRPr="00EB2FD8">
              <w:t>10</w:t>
            </w:r>
            <w:r w:rsidRPr="00F87B1B">
              <w:fldChar w:fldCharType="end"/>
            </w:r>
            <w:r w:rsidRPr="00EB2FD8">
              <w:t xml:space="preserve"> Subsetting the Last Element of Tuples</w:t>
            </w:r>
          </w:p>
          <w:p w14:paraId="6E7E803E" w14:textId="391ACA80" w:rsidR="008E269D" w:rsidRPr="00EB2FD8" w:rsidRDefault="009B6AA2" w:rsidP="009B6AA2">
            <w:pPr>
              <w:pStyle w:val="BodyText"/>
              <w:rPr>
                <w:noProof/>
                <w:lang w:val="en-GB"/>
              </w:rPr>
            </w:pPr>
            <w:r w:rsidRPr="00EB2FD8">
              <w:rPr>
                <w:noProof/>
                <w:lang w:val="en-GB"/>
              </w:rPr>
              <w:t xml:space="preserve">By using the index </w:t>
            </w:r>
            <w:r w:rsidRPr="00EB2FD8">
              <w:rPr>
                <w:rFonts w:ascii="Consolas" w:hAnsi="Consolas"/>
                <w:noProof/>
                <w:lang w:val="en-GB"/>
              </w:rPr>
              <w:t>data_length</w:t>
            </w:r>
            <w:r w:rsidRPr="003A34C5">
              <w:rPr>
                <w:noProof/>
                <w:lang w:val="en-GB"/>
              </w:rPr>
              <w:t xml:space="preserve"> </w:t>
            </w:r>
            <w:r w:rsidRPr="00EB2FD8">
              <w:rPr>
                <w:rFonts w:ascii="Consolas" w:hAnsi="Consolas"/>
                <w:noProof/>
                <w:lang w:val="en-GB"/>
              </w:rPr>
              <w:t>-</w:t>
            </w:r>
            <w:r w:rsidRPr="003A34C5">
              <w:rPr>
                <w:noProof/>
                <w:lang w:val="en-GB"/>
              </w:rPr>
              <w:t xml:space="preserve"> </w:t>
            </w:r>
            <w:r w:rsidRPr="00EB2FD8">
              <w:rPr>
                <w:rFonts w:ascii="Consolas" w:hAnsi="Consolas"/>
                <w:noProof/>
                <w:lang w:val="en-GB"/>
              </w:rPr>
              <w:t>1</w:t>
            </w:r>
            <w:r w:rsidRPr="00EB2FD8">
              <w:rPr>
                <w:noProof/>
                <w:lang w:val="en-GB"/>
              </w:rPr>
              <w:t>,</w:t>
            </w:r>
            <w:r w:rsidR="003C35AA" w:rsidRPr="00EB2FD8">
              <w:rPr>
                <w:noProof/>
                <w:lang w:val="en-GB"/>
              </w:rPr>
              <w:t xml:space="preserve"> w</w:t>
            </w:r>
            <w:r w:rsidRPr="00EB2FD8">
              <w:rPr>
                <w:noProof/>
                <w:lang w:val="en-GB"/>
              </w:rPr>
              <w:t xml:space="preserve">e are now accessing the element </w:t>
            </w:r>
            <w:r w:rsidRPr="00EB2FD8">
              <w:rPr>
                <w:rFonts w:ascii="Consolas" w:hAnsi="Consolas"/>
                <w:noProof/>
                <w:lang w:val="en-GB"/>
              </w:rPr>
              <w:t>all_data[3]</w:t>
            </w:r>
            <w:r w:rsidRPr="00EB2FD8">
              <w:rPr>
                <w:noProof/>
                <w:lang w:val="en-GB"/>
              </w:rPr>
              <w:t xml:space="preserve">, </w:t>
            </w:r>
            <w:r w:rsidR="008B3D0F">
              <w:rPr>
                <w:noProof/>
                <w:lang w:val="en-GB"/>
              </w:rPr>
              <w:t xml:space="preserve">which is </w:t>
            </w:r>
            <w:r w:rsidR="00881160" w:rsidRPr="00EB2FD8">
              <w:rPr>
                <w:noProof/>
                <w:lang w:val="en-GB"/>
              </w:rPr>
              <w:t xml:space="preserve">the last element of the tuple </w:t>
            </w:r>
            <w:r w:rsidR="00881160" w:rsidRPr="00EB2FD8">
              <w:rPr>
                <w:rFonts w:ascii="Consolas" w:hAnsi="Consolas"/>
                <w:noProof/>
                <w:lang w:val="en-GB"/>
              </w:rPr>
              <w:t>all_data</w:t>
            </w:r>
            <w:r w:rsidR="00881160" w:rsidRPr="00EB2FD8">
              <w:rPr>
                <w:noProof/>
                <w:lang w:val="en-GB"/>
              </w:rPr>
              <w:t xml:space="preserve"> </w:t>
            </w:r>
            <w:r w:rsidR="00B73E08">
              <w:rPr>
                <w:noProof/>
                <w:lang w:val="en-GB"/>
              </w:rPr>
              <w:t xml:space="preserve">and </w:t>
            </w:r>
            <w:r w:rsidRPr="00EB2FD8">
              <w:rPr>
                <w:noProof/>
                <w:lang w:val="en-GB"/>
              </w:rPr>
              <w:t>86 in th</w:t>
            </w:r>
            <w:r w:rsidR="003C35AA" w:rsidRPr="00EB2FD8">
              <w:rPr>
                <w:noProof/>
                <w:lang w:val="en-GB"/>
              </w:rPr>
              <w:t>is case.</w:t>
            </w:r>
          </w:p>
        </w:tc>
      </w:tr>
    </w:tbl>
    <w:p w14:paraId="43F4A1FF" w14:textId="6613AE97" w:rsidR="00D61521" w:rsidRPr="00F87B1B" w:rsidRDefault="00D61521" w:rsidP="006F1592">
      <w:pPr>
        <w:pStyle w:val="Heading4"/>
        <w:tabs>
          <w:tab w:val="left" w:pos="709"/>
        </w:tabs>
        <w:rPr>
          <w:noProof/>
          <w:lang w:val="en-GB"/>
        </w:rPr>
      </w:pPr>
      <w:r w:rsidRPr="00F87B1B">
        <w:rPr>
          <w:noProof/>
          <w:lang w:val="en-GB"/>
        </w:rPr>
        <w:lastRenderedPageBreak/>
        <w:t xml:space="preserve">1.1.5 </w:t>
      </w:r>
      <w:r w:rsidR="006F1592" w:rsidRPr="00126B87">
        <w:rPr>
          <w:noProof/>
          <w:lang w:val="en-GB"/>
        </w:rPr>
        <w:tab/>
      </w:r>
      <w:r w:rsidRPr="00F87B1B">
        <w:rPr>
          <w:noProof/>
          <w:lang w:val="en-GB"/>
        </w:rPr>
        <w:t>For-Loops and Tuples</w:t>
      </w:r>
    </w:p>
    <w:p w14:paraId="7BF667CD" w14:textId="5657C194" w:rsidR="00EB0EEB" w:rsidRPr="00F87B1B" w:rsidRDefault="00B06BEB" w:rsidP="00F77869">
      <w:pPr>
        <w:pStyle w:val="BodyText"/>
        <w:rPr>
          <w:noProof/>
          <w:lang w:val="en-GB"/>
        </w:rPr>
      </w:pPr>
      <w:r w:rsidRPr="00F87B1B">
        <w:rPr>
          <w:noProof/>
          <w:lang w:val="en-GB"/>
        </w:rPr>
        <w:t xml:space="preserve">One advantage of tuples, or other compound data types, is </w:t>
      </w:r>
      <w:r w:rsidR="00E67475" w:rsidRPr="00F87B1B">
        <w:rPr>
          <w:noProof/>
          <w:lang w:val="en-GB"/>
        </w:rPr>
        <w:t xml:space="preserve">that </w:t>
      </w:r>
      <w:r w:rsidR="00AE4A4F" w:rsidRPr="00F87B1B">
        <w:rPr>
          <w:noProof/>
          <w:lang w:val="en-GB"/>
        </w:rPr>
        <w:t>we</w:t>
      </w:r>
      <w:r w:rsidR="00E67475" w:rsidRPr="00F87B1B">
        <w:rPr>
          <w:noProof/>
          <w:lang w:val="en-GB"/>
        </w:rPr>
        <w:t xml:space="preserve"> can access </w:t>
      </w:r>
      <w:r w:rsidR="003E483C" w:rsidRPr="00F87B1B">
        <w:rPr>
          <w:noProof/>
          <w:lang w:val="en-GB"/>
        </w:rPr>
        <w:t>and extract the</w:t>
      </w:r>
      <w:r w:rsidR="00727727" w:rsidRPr="00F87B1B">
        <w:rPr>
          <w:noProof/>
          <w:lang w:val="en-GB"/>
        </w:rPr>
        <w:t>ir</w:t>
      </w:r>
      <w:r w:rsidR="003E483C" w:rsidRPr="00F87B1B">
        <w:rPr>
          <w:noProof/>
          <w:lang w:val="en-GB"/>
        </w:rPr>
        <w:t xml:space="preserve"> elements </w:t>
      </w:r>
      <w:r w:rsidR="007649A7" w:rsidRPr="00F87B1B">
        <w:rPr>
          <w:noProof/>
          <w:lang w:val="en-GB"/>
        </w:rPr>
        <w:t>by using</w:t>
      </w:r>
      <w:r w:rsidR="00377C3A" w:rsidRPr="00F87B1B">
        <w:rPr>
          <w:noProof/>
          <w:lang w:val="en-GB"/>
        </w:rPr>
        <w:t xml:space="preserve"> </w:t>
      </w:r>
      <w:r w:rsidR="00F77869" w:rsidRPr="00F87B1B">
        <w:rPr>
          <w:noProof/>
          <w:lang w:val="en-GB"/>
        </w:rPr>
        <w:t>the</w:t>
      </w:r>
      <w:r w:rsidR="00EB0EEB" w:rsidRPr="00F87B1B">
        <w:rPr>
          <w:noProof/>
          <w:lang w:val="en-GB"/>
        </w:rPr>
        <w:t xml:space="preserve"> </w:t>
      </w:r>
      <w:r w:rsidR="00EB0EEB" w:rsidRPr="00F87B1B">
        <w:rPr>
          <w:rFonts w:ascii="Consolas" w:hAnsi="Consolas"/>
          <w:noProof/>
          <w:lang w:val="en-GB"/>
        </w:rPr>
        <w:t>for</w:t>
      </w:r>
      <w:r w:rsidR="00EB0EEB" w:rsidRPr="00F87B1B">
        <w:rPr>
          <w:noProof/>
          <w:lang w:val="en-GB"/>
        </w:rPr>
        <w:t xml:space="preserve">-loop </w:t>
      </w:r>
      <w:r w:rsidR="001F2DEB" w:rsidRPr="00F87B1B">
        <w:rPr>
          <w:noProof/>
          <w:lang w:val="en-GB"/>
        </w:rPr>
        <w:t>iteratively</w:t>
      </w:r>
      <w:r w:rsidR="00EB0EEB" w:rsidRPr="00F87B1B">
        <w:rPr>
          <w:noProof/>
          <w:lang w:val="en-GB"/>
        </w:rPr>
        <w:t>.</w:t>
      </w:r>
    </w:p>
    <w:p w14:paraId="5448CEB7" w14:textId="54A9D1D0" w:rsidR="001F2DEB" w:rsidRPr="00F87B1B" w:rsidRDefault="000D4116" w:rsidP="00F77869">
      <w:pPr>
        <w:pStyle w:val="BodyText"/>
        <w:rPr>
          <w:noProof/>
          <w:lang w:val="en-GB"/>
        </w:rPr>
      </w:pPr>
      <w:r w:rsidRPr="00F87B1B">
        <w:rPr>
          <w:noProof/>
          <w:lang w:val="en-GB"/>
        </w:rPr>
        <w:t>I</w:t>
      </w:r>
      <w:r w:rsidR="00AE33C7" w:rsidRPr="00F87B1B">
        <w:rPr>
          <w:noProof/>
          <w:lang w:val="en-GB"/>
        </w:rPr>
        <w:t>n S</w:t>
      </w:r>
      <w:r w:rsidR="000962FA" w:rsidRPr="00F87B1B">
        <w:rPr>
          <w:noProof/>
          <w:lang w:val="en-GB"/>
        </w:rPr>
        <w:t xml:space="preserve">tudy </w:t>
      </w:r>
      <w:r w:rsidR="00AE33C7" w:rsidRPr="00F87B1B">
        <w:rPr>
          <w:noProof/>
          <w:lang w:val="en-GB"/>
        </w:rPr>
        <w:t>U</w:t>
      </w:r>
      <w:r w:rsidR="000962FA" w:rsidRPr="00F87B1B">
        <w:rPr>
          <w:noProof/>
          <w:lang w:val="en-GB"/>
        </w:rPr>
        <w:t xml:space="preserve">nit </w:t>
      </w:r>
      <w:r w:rsidR="00AE33C7" w:rsidRPr="00F87B1B">
        <w:rPr>
          <w:noProof/>
          <w:lang w:val="en-GB"/>
        </w:rPr>
        <w:t>1, we learn</w:t>
      </w:r>
      <w:r w:rsidR="003A77E4" w:rsidRPr="00F87B1B">
        <w:rPr>
          <w:noProof/>
          <w:lang w:val="en-GB"/>
        </w:rPr>
        <w:t>ed how</w:t>
      </w:r>
      <w:r w:rsidR="00AE33C7" w:rsidRPr="00F87B1B">
        <w:rPr>
          <w:noProof/>
          <w:lang w:val="en-GB"/>
        </w:rPr>
        <w:t xml:space="preserve"> to use the </w:t>
      </w:r>
      <w:r w:rsidR="00AE33C7" w:rsidRPr="00F87B1B">
        <w:rPr>
          <w:rFonts w:ascii="Consolas" w:hAnsi="Consolas"/>
          <w:noProof/>
          <w:lang w:val="en-GB"/>
        </w:rPr>
        <w:t>range()</w:t>
      </w:r>
      <w:r w:rsidR="00AE33C7" w:rsidRPr="00F87B1B">
        <w:rPr>
          <w:noProof/>
          <w:lang w:val="en-GB"/>
        </w:rPr>
        <w:t xml:space="preserve"> function to generate a list </w:t>
      </w:r>
      <w:r w:rsidR="00864A71" w:rsidRPr="00F87B1B">
        <w:rPr>
          <w:noProof/>
          <w:lang w:val="en-GB"/>
        </w:rPr>
        <w:t xml:space="preserve">for the </w:t>
      </w:r>
      <w:r w:rsidR="00864A71" w:rsidRPr="00F87B1B">
        <w:rPr>
          <w:rFonts w:ascii="Consolas" w:hAnsi="Consolas"/>
          <w:noProof/>
          <w:lang w:val="en-GB"/>
        </w:rPr>
        <w:t>for</w:t>
      </w:r>
      <w:r w:rsidR="00864A71" w:rsidRPr="00F87B1B">
        <w:rPr>
          <w:noProof/>
          <w:lang w:val="en-GB"/>
        </w:rPr>
        <w:t xml:space="preserve">-loop to run over it. Generally, if there are tuples, lists </w:t>
      </w:r>
      <w:r w:rsidR="000846FE" w:rsidRPr="00F87B1B">
        <w:rPr>
          <w:noProof/>
          <w:lang w:val="en-GB"/>
        </w:rPr>
        <w:t xml:space="preserve">or </w:t>
      </w:r>
      <w:r w:rsidR="00864A71" w:rsidRPr="00F87B1B">
        <w:rPr>
          <w:noProof/>
          <w:lang w:val="en-GB"/>
        </w:rPr>
        <w:t xml:space="preserve">dictionaries </w:t>
      </w:r>
      <w:r w:rsidR="00974872" w:rsidRPr="00F87B1B">
        <w:rPr>
          <w:noProof/>
          <w:lang w:val="en-GB"/>
        </w:rPr>
        <w:t xml:space="preserve">already created and </w:t>
      </w:r>
      <w:r w:rsidR="000846FE" w:rsidRPr="00F87B1B">
        <w:rPr>
          <w:noProof/>
          <w:lang w:val="en-GB"/>
        </w:rPr>
        <w:t xml:space="preserve">existing while the program is running, </w:t>
      </w:r>
      <w:r w:rsidR="00974872" w:rsidRPr="00F87B1B">
        <w:rPr>
          <w:noProof/>
          <w:lang w:val="en-GB"/>
        </w:rPr>
        <w:t xml:space="preserve">we can use the </w:t>
      </w:r>
      <w:r w:rsidR="00974872" w:rsidRPr="00F87B1B">
        <w:rPr>
          <w:rFonts w:ascii="Consolas" w:hAnsi="Consolas"/>
          <w:noProof/>
          <w:lang w:val="en-GB"/>
        </w:rPr>
        <w:t>for</w:t>
      </w:r>
      <w:r w:rsidR="00974872" w:rsidRPr="00F87B1B">
        <w:rPr>
          <w:noProof/>
          <w:lang w:val="en-GB"/>
        </w:rPr>
        <w:t xml:space="preserve">-loop directly by putting the </w:t>
      </w:r>
      <w:r w:rsidR="001A2F74" w:rsidRPr="00F87B1B">
        <w:rPr>
          <w:noProof/>
          <w:lang w:val="en-GB"/>
        </w:rPr>
        <w:t>name of the tuple, list</w:t>
      </w:r>
      <w:r w:rsidR="006F3F03" w:rsidRPr="00F87B1B">
        <w:rPr>
          <w:noProof/>
          <w:lang w:val="en-GB"/>
        </w:rPr>
        <w:t>,</w:t>
      </w:r>
      <w:r w:rsidR="001A2F74" w:rsidRPr="00F87B1B">
        <w:rPr>
          <w:noProof/>
          <w:lang w:val="en-GB"/>
        </w:rPr>
        <w:t xml:space="preserve"> or dictionary in the </w:t>
      </w:r>
      <w:r w:rsidR="001A2F74" w:rsidRPr="00F87B1B">
        <w:rPr>
          <w:rFonts w:ascii="Consolas" w:hAnsi="Consolas"/>
          <w:noProof/>
          <w:lang w:val="en-GB"/>
        </w:rPr>
        <w:t>for</w:t>
      </w:r>
      <w:r w:rsidR="001A2F74" w:rsidRPr="00F87B1B">
        <w:rPr>
          <w:noProof/>
          <w:lang w:val="en-GB"/>
        </w:rPr>
        <w:t>-statement.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72"/>
      </w:tblGrid>
      <w:tr w:rsidR="004C3A10" w:rsidRPr="00126B87" w14:paraId="66F59C4A" w14:textId="77777777" w:rsidTr="002E26ED">
        <w:tc>
          <w:tcPr>
            <w:tcW w:w="9072" w:type="dxa"/>
            <w:shd w:val="clear" w:color="auto" w:fill="D9D9D9" w:themeFill="background1" w:themeFillShade="D9"/>
            <w:vAlign w:val="center"/>
          </w:tcPr>
          <w:p w14:paraId="69187B08" w14:textId="37F07B3E" w:rsidR="004C3A10" w:rsidRPr="00F87B1B" w:rsidRDefault="004C3A10" w:rsidP="002E26ED">
            <w:pPr>
              <w:pStyle w:val="BodyText"/>
              <w:spacing w:line="240" w:lineRule="auto"/>
              <w:ind w:left="1737" w:hanging="567"/>
              <w:jc w:val="left"/>
              <w:rPr>
                <w:rFonts w:ascii="Consolas" w:hAnsi="Consolas"/>
                <w:noProof/>
                <w:lang w:val="en-GB"/>
              </w:rPr>
            </w:pPr>
            <w:r w:rsidRPr="00F87B1B">
              <w:rPr>
                <w:rFonts w:ascii="Consolas" w:hAnsi="Consolas"/>
                <w:noProof/>
                <w:lang w:val="en-GB"/>
              </w:rPr>
              <w:t xml:space="preserve">for </w:t>
            </w:r>
            <w:r w:rsidRPr="00F87B1B">
              <w:rPr>
                <w:rFonts w:ascii="Consolas" w:hAnsi="Consolas"/>
                <w:noProof/>
                <w:color w:val="632423" w:themeColor="accent2" w:themeShade="80"/>
                <w:lang w:val="en-GB"/>
              </w:rPr>
              <w:t>counter</w:t>
            </w:r>
            <w:r w:rsidRPr="00F87B1B">
              <w:rPr>
                <w:rFonts w:ascii="Consolas" w:hAnsi="Consolas"/>
                <w:noProof/>
                <w:lang w:val="en-GB"/>
              </w:rPr>
              <w:t xml:space="preserve"> in </w:t>
            </w:r>
            <w:r w:rsidRPr="00F87B1B">
              <w:rPr>
                <w:rFonts w:ascii="Consolas" w:hAnsi="Consolas"/>
                <w:noProof/>
                <w:color w:val="632423" w:themeColor="accent2" w:themeShade="80"/>
                <w:lang w:val="en-GB"/>
              </w:rPr>
              <w:t>tuple_name</w:t>
            </w:r>
            <w:r w:rsidRPr="00F87B1B">
              <w:rPr>
                <w:rFonts w:ascii="Consolas" w:hAnsi="Consolas"/>
                <w:noProof/>
                <w:lang w:val="en-GB"/>
              </w:rPr>
              <w:t>:</w:t>
            </w:r>
          </w:p>
          <w:p w14:paraId="6B34E301" w14:textId="2068F0C5" w:rsidR="004C3A10" w:rsidRPr="00F87B1B" w:rsidRDefault="004C3A10" w:rsidP="002E26ED">
            <w:pPr>
              <w:pStyle w:val="BodyText"/>
              <w:spacing w:line="240" w:lineRule="auto"/>
              <w:ind w:left="1879" w:hanging="567"/>
              <w:jc w:val="left"/>
              <w:rPr>
                <w:rFonts w:ascii="Consolas" w:hAnsi="Consolas"/>
                <w:noProof/>
                <w:lang w:val="en-GB"/>
              </w:rPr>
            </w:pPr>
            <w:r w:rsidRPr="00F87B1B">
              <w:rPr>
                <w:noProof/>
                <w:lang w:val="en-GB"/>
              </w:rPr>
              <w:tab/>
            </w:r>
            <w:r w:rsidR="004404AE" w:rsidRPr="00F87B1B">
              <w:rPr>
                <w:rFonts w:ascii="Consolas" w:hAnsi="Consolas"/>
                <w:noProof/>
                <w:color w:val="244061" w:themeColor="accent1" w:themeShade="80"/>
                <w:lang w:val="en-GB"/>
              </w:rPr>
              <w:t>in</w:t>
            </w:r>
            <w:r w:rsidRPr="00F87B1B">
              <w:rPr>
                <w:rFonts w:ascii="Consolas" w:hAnsi="Consolas"/>
                <w:noProof/>
                <w:color w:val="244061" w:themeColor="accent1" w:themeShade="80"/>
                <w:lang w:val="en-GB"/>
              </w:rPr>
              <w:t>structions</w:t>
            </w:r>
          </w:p>
        </w:tc>
      </w:tr>
    </w:tbl>
    <w:p w14:paraId="4BD1C41E" w14:textId="2E5A2482" w:rsidR="00423EDB" w:rsidRPr="00F87B1B" w:rsidRDefault="00AB464E" w:rsidP="004C3A10">
      <w:pPr>
        <w:pStyle w:val="BodyText"/>
        <w:rPr>
          <w:noProof/>
          <w:lang w:val="en-GB"/>
        </w:rPr>
      </w:pPr>
      <w:r w:rsidRPr="00F87B1B">
        <w:rPr>
          <w:noProof/>
          <w:lang w:val="en-GB"/>
        </w:rPr>
        <w:t xml:space="preserve">In the above syntax, </w:t>
      </w:r>
      <w:r w:rsidRPr="00F87B1B">
        <w:rPr>
          <w:rFonts w:ascii="Consolas" w:hAnsi="Consolas"/>
          <w:noProof/>
          <w:lang w:val="en-GB"/>
        </w:rPr>
        <w:t>tuple_name</w:t>
      </w:r>
      <w:r w:rsidRPr="00F87B1B">
        <w:rPr>
          <w:noProof/>
          <w:lang w:val="en-GB"/>
        </w:rPr>
        <w:t xml:space="preserve"> can certainly be replaced by</w:t>
      </w:r>
      <w:r w:rsidR="00FA408C">
        <w:rPr>
          <w:noProof/>
          <w:lang w:val="en-GB"/>
        </w:rPr>
        <w:t xml:space="preserve"> any</w:t>
      </w:r>
      <w:r w:rsidRPr="00F87B1B">
        <w:rPr>
          <w:noProof/>
          <w:lang w:val="en-GB"/>
        </w:rPr>
        <w:t xml:space="preserve"> </w:t>
      </w:r>
      <w:r w:rsidRPr="00F87B1B">
        <w:rPr>
          <w:rFonts w:ascii="Consolas" w:hAnsi="Consolas"/>
          <w:noProof/>
          <w:lang w:val="en-GB"/>
        </w:rPr>
        <w:t>list_name</w:t>
      </w:r>
      <w:r w:rsidRPr="00F87B1B">
        <w:rPr>
          <w:noProof/>
          <w:lang w:val="en-GB"/>
        </w:rPr>
        <w:t xml:space="preserve"> or </w:t>
      </w:r>
      <w:r w:rsidRPr="00F87B1B">
        <w:rPr>
          <w:rFonts w:ascii="Consolas" w:hAnsi="Consolas"/>
          <w:noProof/>
          <w:lang w:val="en-GB"/>
        </w:rPr>
        <w:t>dictionary_name</w:t>
      </w:r>
      <w:r w:rsidRPr="00F87B1B">
        <w:rPr>
          <w:noProof/>
          <w:lang w:val="en-GB"/>
        </w:rPr>
        <w:t xml:space="preserve">. 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0D4116" w:rsidRPr="00126B87" w14:paraId="36797950" w14:textId="77777777" w:rsidTr="00062C1C">
        <w:tc>
          <w:tcPr>
            <w:tcW w:w="9017" w:type="dxa"/>
          </w:tcPr>
          <w:p w14:paraId="613C2BE0" w14:textId="77777777" w:rsidR="000D4116" w:rsidRPr="00F87B1B" w:rsidRDefault="000D4116" w:rsidP="00062C1C">
            <w:pPr>
              <w:pStyle w:val="BodyText"/>
              <w:rPr>
                <w:noProof/>
                <w:lang w:val="en-GB"/>
              </w:rPr>
            </w:pPr>
            <w:r w:rsidRPr="00F87B1B">
              <w:rPr>
                <w:b/>
                <w:bCs/>
                <w:noProof/>
                <w:lang w:val="en-GB"/>
              </w:rPr>
              <w:t xml:space="preserve">Example (Cont’d): </w:t>
            </w:r>
            <w:r w:rsidRPr="00F87B1B">
              <w:rPr>
                <w:noProof/>
                <w:lang w:val="en-GB"/>
              </w:rPr>
              <w:t xml:space="preserve">Now we would like to print out each element of the tuple </w:t>
            </w:r>
            <w:r w:rsidRPr="00F87B1B">
              <w:rPr>
                <w:rFonts w:ascii="Consolas" w:hAnsi="Consolas"/>
                <w:noProof/>
                <w:lang w:val="en-GB"/>
              </w:rPr>
              <w:t>all_data</w:t>
            </w:r>
            <w:r w:rsidRPr="00F87B1B">
              <w:rPr>
                <w:noProof/>
                <w:lang w:val="en-GB"/>
              </w:rPr>
              <w:t xml:space="preserve"> onto the screen. The name of the counter here is </w:t>
            </w:r>
            <w:r w:rsidRPr="00F87B1B">
              <w:rPr>
                <w:rFonts w:ascii="Consolas" w:hAnsi="Consolas"/>
                <w:noProof/>
                <w:lang w:val="en-GB"/>
              </w:rPr>
              <w:t>records</w:t>
            </w:r>
            <w:r w:rsidRPr="00F87B1B">
              <w:rPr>
                <w:noProof/>
                <w:lang w:val="en-GB"/>
              </w:rPr>
              <w:t>.</w:t>
            </w:r>
          </w:p>
          <w:p w14:paraId="5C6C0B30" w14:textId="77777777" w:rsidR="000D4116" w:rsidRPr="00F87B1B" w:rsidRDefault="000D4116" w:rsidP="00062C1C">
            <w:pPr>
              <w:pStyle w:val="Figure-Image-Upper"/>
              <w:rPr>
                <w:lang w:val="en-GB"/>
              </w:rPr>
            </w:pPr>
            <w:r w:rsidRPr="00F87B1B">
              <w:lastRenderedPageBreak/>
              <w:drawing>
                <wp:inline distT="0" distB="0" distL="0" distR="0" wp14:anchorId="5A781393" wp14:editId="4B93E384">
                  <wp:extent cx="5580000" cy="1228256"/>
                  <wp:effectExtent l="0" t="0" r="190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1228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F60FF9" w14:textId="77777777" w:rsidR="000D4116" w:rsidRPr="00F87B1B" w:rsidRDefault="000D4116" w:rsidP="00062C1C">
            <w:pPr>
              <w:pStyle w:val="Figure-Image"/>
              <w:rPr>
                <w:lang w:val="en-GB"/>
              </w:rPr>
            </w:pPr>
            <w:r w:rsidRPr="00F87B1B">
              <w:drawing>
                <wp:inline distT="0" distB="0" distL="0" distR="0" wp14:anchorId="038C1520" wp14:editId="30131BC2">
                  <wp:extent cx="5580000" cy="891038"/>
                  <wp:effectExtent l="0" t="0" r="1905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t="4343" r="1504" b="66818"/>
                          <a:stretch/>
                        </pic:blipFill>
                        <pic:spPr bwMode="auto">
                          <a:xfrm>
                            <a:off x="0" y="0"/>
                            <a:ext cx="5580000" cy="891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CF8DA2" w14:textId="24FC7DAE" w:rsidR="000D4116" w:rsidRPr="00F87B1B" w:rsidRDefault="000D4116" w:rsidP="00062C1C">
            <w:pPr>
              <w:pStyle w:val="Caption"/>
            </w:pPr>
            <w:r w:rsidRPr="00F87B1B">
              <w:t>Figure 2.</w:t>
            </w:r>
            <w:r w:rsidRPr="00F87B1B">
              <w:fldChar w:fldCharType="begin"/>
            </w:r>
            <w:r w:rsidRPr="00F87B1B">
              <w:instrText xml:space="preserve"> SEQ Figure \* ARABIC </w:instrText>
            </w:r>
            <w:r w:rsidRPr="00F87B1B">
              <w:fldChar w:fldCharType="separate"/>
            </w:r>
            <w:r w:rsidR="00794E2F" w:rsidRPr="00F87B1B">
              <w:t>11</w:t>
            </w:r>
            <w:r w:rsidRPr="00F87B1B">
              <w:fldChar w:fldCharType="end"/>
            </w:r>
            <w:r w:rsidRPr="00F87B1B">
              <w:t xml:space="preserve"> Printing Tuple Elements by </w:t>
            </w:r>
            <w:r w:rsidR="00F87B1B" w:rsidRPr="00F87B1B">
              <w:rPr>
                <w:rFonts w:ascii="Consolas" w:hAnsi="Consolas"/>
              </w:rPr>
              <w:t>fo</w:t>
            </w:r>
            <w:r w:rsidRPr="00F87B1B">
              <w:rPr>
                <w:rFonts w:ascii="Consolas" w:hAnsi="Consolas"/>
              </w:rPr>
              <w:t>r</w:t>
            </w:r>
            <w:r w:rsidRPr="00F87B1B">
              <w:t>-Loops</w:t>
            </w:r>
          </w:p>
        </w:tc>
      </w:tr>
    </w:tbl>
    <w:p w14:paraId="3C4A4365" w14:textId="5BE62B44" w:rsidR="00E04936" w:rsidRDefault="00244115" w:rsidP="006F1592">
      <w:pPr>
        <w:pStyle w:val="Heading3"/>
        <w:tabs>
          <w:tab w:val="left" w:pos="709"/>
        </w:tabs>
        <w:rPr>
          <w:noProof/>
          <w:lang w:val="en-GB"/>
        </w:rPr>
      </w:pPr>
      <w:r w:rsidRPr="00F87B1B">
        <w:rPr>
          <w:noProof/>
          <w:lang w:val="en-GB"/>
        </w:rPr>
        <w:lastRenderedPageBreak/>
        <w:t>1</w:t>
      </w:r>
      <w:r w:rsidR="00E04936" w:rsidRPr="00F87B1B">
        <w:rPr>
          <w:noProof/>
          <w:lang w:val="en-GB"/>
        </w:rPr>
        <w:t>.2</w:t>
      </w:r>
      <w:r w:rsidR="00E04936" w:rsidRPr="00F87B1B">
        <w:rPr>
          <w:noProof/>
          <w:lang w:val="en-GB"/>
        </w:rPr>
        <w:tab/>
        <w:t>Lists</w:t>
      </w:r>
    </w:p>
    <w:p w14:paraId="2816AD5E" w14:textId="3DCDA0AE" w:rsidR="006E7C56" w:rsidRPr="006E7C56" w:rsidRDefault="006E7C56" w:rsidP="006E7C56">
      <w:pPr>
        <w:pStyle w:val="BodyText"/>
        <w:rPr>
          <w:lang w:val="en-GB"/>
        </w:rPr>
      </w:pPr>
      <w:r>
        <w:rPr>
          <w:lang w:val="en-GB"/>
        </w:rPr>
        <w:t xml:space="preserve">Lesson Recording - </w:t>
      </w:r>
      <w:r w:rsidRPr="006E7C56">
        <w:rPr>
          <w:lang w:val="en-GB"/>
        </w:rPr>
        <w:t xml:space="preserve">Python </w:t>
      </w:r>
      <w:r>
        <w:rPr>
          <w:lang w:val="en-GB"/>
        </w:rPr>
        <w:t>Lists</w:t>
      </w:r>
    </w:p>
    <w:p w14:paraId="21638603" w14:textId="1C69D87D" w:rsidR="006E551F" w:rsidRPr="00F87B1B" w:rsidRDefault="006E551F" w:rsidP="006F1592">
      <w:pPr>
        <w:pStyle w:val="Heading4"/>
        <w:tabs>
          <w:tab w:val="left" w:pos="709"/>
        </w:tabs>
        <w:rPr>
          <w:noProof/>
          <w:lang w:val="en-GB"/>
        </w:rPr>
      </w:pPr>
      <w:r w:rsidRPr="00F87B1B">
        <w:rPr>
          <w:noProof/>
          <w:lang w:val="en-GB"/>
        </w:rPr>
        <w:t xml:space="preserve">1.2.1 </w:t>
      </w:r>
      <w:r w:rsidRPr="00F87B1B">
        <w:rPr>
          <w:noProof/>
          <w:lang w:val="en-GB"/>
        </w:rPr>
        <w:tab/>
        <w:t>Creating Lists</w:t>
      </w:r>
    </w:p>
    <w:p w14:paraId="2747B697" w14:textId="1A66ED49" w:rsidR="0025573A" w:rsidRPr="00F87B1B" w:rsidRDefault="0052799E" w:rsidP="0052799E">
      <w:pPr>
        <w:pStyle w:val="BodyText"/>
        <w:rPr>
          <w:noProof/>
          <w:lang w:val="en-GB"/>
        </w:rPr>
      </w:pPr>
      <w:r w:rsidRPr="00F87B1B">
        <w:rPr>
          <w:noProof/>
          <w:lang w:val="en-GB"/>
        </w:rPr>
        <w:t xml:space="preserve">Another type of compound data </w:t>
      </w:r>
      <w:r w:rsidR="0030249A">
        <w:rPr>
          <w:noProof/>
          <w:lang w:val="en-GB"/>
        </w:rPr>
        <w:t xml:space="preserve">type </w:t>
      </w:r>
      <w:r w:rsidR="000751D6" w:rsidRPr="00F87B1B">
        <w:rPr>
          <w:noProof/>
          <w:lang w:val="en-GB"/>
        </w:rPr>
        <w:t xml:space="preserve">in Python </w:t>
      </w:r>
      <w:r w:rsidRPr="00F87B1B">
        <w:rPr>
          <w:noProof/>
          <w:lang w:val="en-GB"/>
        </w:rPr>
        <w:t xml:space="preserve">is the list. </w:t>
      </w:r>
      <w:r w:rsidR="00EE731E" w:rsidRPr="00F87B1B">
        <w:rPr>
          <w:noProof/>
          <w:lang w:val="en-GB"/>
        </w:rPr>
        <w:t>A li</w:t>
      </w:r>
      <w:r w:rsidR="0025573A" w:rsidRPr="00F87B1B">
        <w:rPr>
          <w:noProof/>
          <w:lang w:val="en-GB"/>
        </w:rPr>
        <w:t xml:space="preserve">st is just like a tuple </w:t>
      </w:r>
      <w:r w:rsidR="009410D8">
        <w:rPr>
          <w:noProof/>
          <w:lang w:val="en-GB"/>
        </w:rPr>
        <w:t xml:space="preserve">but </w:t>
      </w:r>
      <w:r w:rsidR="0025573A" w:rsidRPr="00F87B1B">
        <w:rPr>
          <w:noProof/>
          <w:lang w:val="en-GB"/>
        </w:rPr>
        <w:t xml:space="preserve">with two main differences: </w:t>
      </w:r>
    </w:p>
    <w:p w14:paraId="242B73B0" w14:textId="124CA313" w:rsidR="000224CD" w:rsidRPr="00F87B1B" w:rsidRDefault="0025573A" w:rsidP="002E3A73">
      <w:pPr>
        <w:pStyle w:val="BodyText"/>
        <w:numPr>
          <w:ilvl w:val="0"/>
          <w:numId w:val="24"/>
        </w:numPr>
        <w:rPr>
          <w:noProof/>
          <w:lang w:val="en-GB"/>
        </w:rPr>
      </w:pPr>
      <w:r w:rsidRPr="00F87B1B">
        <w:rPr>
          <w:noProof/>
          <w:lang w:val="en-GB"/>
        </w:rPr>
        <w:t xml:space="preserve">The data are comma-separated items wrapped by </w:t>
      </w:r>
      <w:r w:rsidR="007053F0" w:rsidRPr="00F87B1B">
        <w:rPr>
          <w:noProof/>
          <w:lang w:val="en-GB"/>
        </w:rPr>
        <w:t xml:space="preserve">a pair of </w:t>
      </w:r>
      <w:r w:rsidRPr="00F87B1B">
        <w:rPr>
          <w:noProof/>
          <w:lang w:val="en-GB"/>
        </w:rPr>
        <w:t>square brackets.</w:t>
      </w:r>
    </w:p>
    <w:p w14:paraId="5C899A98" w14:textId="2548141D" w:rsidR="0025573A" w:rsidRPr="00F87B1B" w:rsidRDefault="0025573A" w:rsidP="002E3A73">
      <w:pPr>
        <w:pStyle w:val="BodyText"/>
        <w:numPr>
          <w:ilvl w:val="0"/>
          <w:numId w:val="24"/>
        </w:numPr>
        <w:rPr>
          <w:noProof/>
          <w:lang w:val="en-GB"/>
        </w:rPr>
      </w:pPr>
      <w:r w:rsidRPr="00F87B1B">
        <w:rPr>
          <w:noProof/>
          <w:lang w:val="en-GB"/>
        </w:rPr>
        <w:t xml:space="preserve">The content of a list is </w:t>
      </w:r>
      <w:r w:rsidR="009378AC" w:rsidRPr="00F87B1B">
        <w:rPr>
          <w:noProof/>
          <w:lang w:val="en-GB"/>
        </w:rPr>
        <w:t>modifiable</w:t>
      </w:r>
      <w:r w:rsidRPr="00F87B1B">
        <w:rPr>
          <w:noProof/>
          <w:lang w:val="en-GB"/>
        </w:rPr>
        <w:t>.</w:t>
      </w:r>
    </w:p>
    <w:p w14:paraId="078B4828" w14:textId="1A8E489B" w:rsidR="002E3A73" w:rsidRPr="00F87B1B" w:rsidRDefault="000224CD" w:rsidP="000224CD">
      <w:pPr>
        <w:pStyle w:val="BodyText"/>
        <w:jc w:val="left"/>
        <w:rPr>
          <w:noProof/>
          <w:lang w:val="en-GB"/>
        </w:rPr>
      </w:pPr>
      <w:r w:rsidRPr="00F87B1B">
        <w:rPr>
          <w:noProof/>
          <w:lang w:val="en-GB"/>
        </w:rPr>
        <w:t xml:space="preserve">We can </w:t>
      </w:r>
      <w:r w:rsidR="00B070B7" w:rsidRPr="00F87B1B">
        <w:rPr>
          <w:noProof/>
          <w:lang w:val="en-GB"/>
        </w:rPr>
        <w:t xml:space="preserve">construct </w:t>
      </w:r>
      <w:r w:rsidRPr="00F87B1B">
        <w:rPr>
          <w:noProof/>
          <w:lang w:val="en-GB"/>
        </w:rPr>
        <w:t xml:space="preserve">a Python list </w:t>
      </w:r>
      <w:r w:rsidR="002E3A73" w:rsidRPr="00F87B1B">
        <w:rPr>
          <w:noProof/>
          <w:lang w:val="en-GB"/>
        </w:rPr>
        <w:t xml:space="preserve">in a similar fashion </w:t>
      </w:r>
      <w:r w:rsidR="00B070B7" w:rsidRPr="00F87B1B">
        <w:rPr>
          <w:noProof/>
          <w:lang w:val="en-GB"/>
        </w:rPr>
        <w:t>like</w:t>
      </w:r>
      <w:r w:rsidR="002E3A73" w:rsidRPr="00F87B1B">
        <w:rPr>
          <w:noProof/>
          <w:lang w:val="en-GB"/>
        </w:rPr>
        <w:t xml:space="preserve"> a tuple.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2E3A73" w:rsidRPr="00126B87" w14:paraId="29857150" w14:textId="77777777" w:rsidTr="002E26ED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480601F2" w14:textId="7DDB7CBF" w:rsidR="002E3A73" w:rsidRPr="00F87B1B" w:rsidRDefault="000751D6" w:rsidP="00351C04">
            <w:pPr>
              <w:pStyle w:val="Code"/>
              <w:rPr>
                <w:noProof/>
                <w:lang w:val="en-GB"/>
              </w:rPr>
            </w:pPr>
            <w:r w:rsidRPr="00F87B1B">
              <w:rPr>
                <w:noProof/>
                <w:lang w:val="en-GB"/>
              </w:rPr>
              <w:t>l</w:t>
            </w:r>
            <w:r w:rsidR="002E3A73" w:rsidRPr="00F87B1B">
              <w:rPr>
                <w:noProof/>
                <w:lang w:val="en-GB"/>
              </w:rPr>
              <w:t>ist</w:t>
            </w:r>
            <w:r w:rsidRPr="00F87B1B">
              <w:rPr>
                <w:noProof/>
                <w:lang w:val="en-GB"/>
              </w:rPr>
              <w:t>_name</w:t>
            </w:r>
            <w:r w:rsidR="002E3A73" w:rsidRPr="00F87B1B">
              <w:rPr>
                <w:noProof/>
                <w:color w:val="auto"/>
                <w:lang w:val="en-GB"/>
              </w:rPr>
              <w:t xml:space="preserve"> = </w:t>
            </w:r>
            <w:r w:rsidR="00351C04" w:rsidRPr="00F87B1B">
              <w:rPr>
                <w:noProof/>
                <w:color w:val="auto"/>
                <w:lang w:val="en-GB"/>
              </w:rPr>
              <w:t>[</w:t>
            </w:r>
            <w:r w:rsidR="002E3A73" w:rsidRPr="00F87B1B">
              <w:rPr>
                <w:noProof/>
                <w:color w:val="595959" w:themeColor="text1" w:themeTint="A6"/>
                <w:lang w:val="en-GB"/>
              </w:rPr>
              <w:t>element1</w:t>
            </w:r>
            <w:r w:rsidR="002E3A73" w:rsidRPr="00F87B1B">
              <w:rPr>
                <w:noProof/>
                <w:color w:val="auto"/>
                <w:lang w:val="en-GB"/>
              </w:rPr>
              <w:t xml:space="preserve">, </w:t>
            </w:r>
            <w:r w:rsidR="002E3A73" w:rsidRPr="00F87B1B">
              <w:rPr>
                <w:noProof/>
                <w:color w:val="595959" w:themeColor="text1" w:themeTint="A6"/>
                <w:lang w:val="en-GB"/>
              </w:rPr>
              <w:t>element2</w:t>
            </w:r>
            <w:r w:rsidR="002E3A73" w:rsidRPr="00F87B1B">
              <w:rPr>
                <w:noProof/>
                <w:color w:val="auto"/>
                <w:lang w:val="en-GB"/>
              </w:rPr>
              <w:t xml:space="preserve">, </w:t>
            </w:r>
            <w:r w:rsidR="002E3A73" w:rsidRPr="00F87B1B">
              <w:rPr>
                <w:noProof/>
                <w:color w:val="595959" w:themeColor="text1" w:themeTint="A6"/>
                <w:lang w:val="en-GB"/>
              </w:rPr>
              <w:t>…</w:t>
            </w:r>
            <w:r w:rsidR="00351C04" w:rsidRPr="00F87B1B">
              <w:rPr>
                <w:noProof/>
                <w:color w:val="auto"/>
                <w:lang w:val="en-GB"/>
              </w:rPr>
              <w:t>]</w:t>
            </w:r>
          </w:p>
        </w:tc>
      </w:tr>
    </w:tbl>
    <w:p w14:paraId="681F0502" w14:textId="2118CB06" w:rsidR="000224CD" w:rsidRPr="00F87B1B" w:rsidRDefault="00351C04" w:rsidP="00FB65D6">
      <w:pPr>
        <w:pStyle w:val="BodyText"/>
        <w:rPr>
          <w:noProof/>
          <w:lang w:val="en-GB"/>
        </w:rPr>
      </w:pPr>
      <w:r w:rsidRPr="00F87B1B">
        <w:rPr>
          <w:noProof/>
          <w:lang w:val="en-GB"/>
        </w:rPr>
        <w:t xml:space="preserve">As mentioned before, </w:t>
      </w:r>
      <w:r w:rsidR="00AE4A4F" w:rsidRPr="00F87B1B">
        <w:rPr>
          <w:noProof/>
          <w:lang w:val="en-GB"/>
        </w:rPr>
        <w:t>we</w:t>
      </w:r>
      <w:r w:rsidRPr="00F87B1B">
        <w:rPr>
          <w:noProof/>
          <w:lang w:val="en-GB"/>
        </w:rPr>
        <w:t xml:space="preserve"> must wrap the data in a list by </w:t>
      </w:r>
      <w:r w:rsidR="000224CD" w:rsidRPr="00F87B1B">
        <w:rPr>
          <w:noProof/>
          <w:lang w:val="en-GB"/>
        </w:rPr>
        <w:t xml:space="preserve">square brackets. </w:t>
      </w:r>
      <w:r w:rsidRPr="00F87B1B">
        <w:rPr>
          <w:noProof/>
          <w:lang w:val="en-GB"/>
        </w:rPr>
        <w:t xml:space="preserve">However, unlike a tuple which </w:t>
      </w:r>
      <w:r w:rsidR="00AE4A4F" w:rsidRPr="00F87B1B">
        <w:rPr>
          <w:noProof/>
          <w:lang w:val="en-GB"/>
        </w:rPr>
        <w:t>we</w:t>
      </w:r>
      <w:r w:rsidRPr="00F87B1B">
        <w:rPr>
          <w:noProof/>
          <w:lang w:val="en-GB"/>
        </w:rPr>
        <w:t xml:space="preserve"> may omit the round brackets when defining it in our code</w:t>
      </w:r>
      <w:r w:rsidR="00492635" w:rsidRPr="00F87B1B">
        <w:rPr>
          <w:noProof/>
          <w:lang w:val="en-GB"/>
        </w:rPr>
        <w:t xml:space="preserve"> </w:t>
      </w:r>
      <w:r w:rsidRPr="00F87B1B">
        <w:rPr>
          <w:noProof/>
          <w:lang w:val="en-GB"/>
        </w:rPr>
        <w:t xml:space="preserve">as long as the data are separated by commas, </w:t>
      </w:r>
      <w:r w:rsidR="0046333A" w:rsidRPr="00F87B1B">
        <w:rPr>
          <w:noProof/>
          <w:lang w:val="en-GB"/>
        </w:rPr>
        <w:t>we</w:t>
      </w:r>
      <w:r w:rsidRPr="00F87B1B">
        <w:rPr>
          <w:noProof/>
          <w:lang w:val="en-GB"/>
        </w:rPr>
        <w:t xml:space="preserve"> must define a list with the square brackets in the program. </w:t>
      </w:r>
      <w:r w:rsidR="00FB65D6" w:rsidRPr="00F87B1B">
        <w:rPr>
          <w:noProof/>
          <w:lang w:val="en-GB"/>
        </w:rPr>
        <w:t xml:space="preserve">If </w:t>
      </w:r>
      <w:r w:rsidR="00754F69" w:rsidRPr="00F87B1B">
        <w:rPr>
          <w:noProof/>
          <w:lang w:val="en-GB"/>
        </w:rPr>
        <w:t>we</w:t>
      </w:r>
      <w:r w:rsidR="00FB65D6" w:rsidRPr="00F87B1B">
        <w:rPr>
          <w:noProof/>
          <w:lang w:val="en-GB"/>
        </w:rPr>
        <w:t xml:space="preserve"> omit the brackets, Python will interpret </w:t>
      </w:r>
      <w:r w:rsidR="00754F69" w:rsidRPr="00F87B1B">
        <w:rPr>
          <w:noProof/>
          <w:lang w:val="en-GB"/>
        </w:rPr>
        <w:t>the</w:t>
      </w:r>
      <w:r w:rsidR="00FB65D6" w:rsidRPr="00F87B1B">
        <w:rPr>
          <w:noProof/>
          <w:lang w:val="en-GB"/>
        </w:rPr>
        <w:t xml:space="preserve"> data as a tuple.</w:t>
      </w:r>
    </w:p>
    <w:p w14:paraId="090FFAB7" w14:textId="5B7BE6E2" w:rsidR="000224CD" w:rsidRPr="00F87B1B" w:rsidRDefault="00492635" w:rsidP="00492635">
      <w:pPr>
        <w:pStyle w:val="BodyText"/>
        <w:rPr>
          <w:noProof/>
          <w:lang w:val="en-GB"/>
        </w:rPr>
      </w:pPr>
      <w:r w:rsidRPr="00F87B1B">
        <w:rPr>
          <w:noProof/>
          <w:lang w:val="en-GB"/>
        </w:rPr>
        <w:t>Same as tuple</w:t>
      </w:r>
      <w:r w:rsidR="006A6E3E" w:rsidRPr="00F87B1B">
        <w:rPr>
          <w:noProof/>
          <w:lang w:val="en-GB"/>
        </w:rPr>
        <w:t>s</w:t>
      </w:r>
      <w:r w:rsidRPr="00F87B1B">
        <w:rPr>
          <w:noProof/>
          <w:lang w:val="en-GB"/>
        </w:rPr>
        <w:t>, list</w:t>
      </w:r>
      <w:r w:rsidR="006A6E3E" w:rsidRPr="00F87B1B">
        <w:rPr>
          <w:noProof/>
          <w:lang w:val="en-GB"/>
        </w:rPr>
        <w:t>s</w:t>
      </w:r>
      <w:r w:rsidRPr="00F87B1B">
        <w:rPr>
          <w:noProof/>
          <w:lang w:val="en-GB"/>
        </w:rPr>
        <w:t xml:space="preserve"> </w:t>
      </w:r>
      <w:r w:rsidR="00943A68">
        <w:rPr>
          <w:noProof/>
          <w:lang w:val="en-GB"/>
        </w:rPr>
        <w:t xml:space="preserve">may </w:t>
      </w:r>
      <w:r w:rsidRPr="00F87B1B">
        <w:rPr>
          <w:noProof/>
          <w:lang w:val="en-GB"/>
        </w:rPr>
        <w:t xml:space="preserve">contain </w:t>
      </w:r>
      <w:r w:rsidR="000224CD" w:rsidRPr="00F87B1B">
        <w:rPr>
          <w:noProof/>
          <w:lang w:val="en-GB"/>
        </w:rPr>
        <w:t>any type</w:t>
      </w:r>
      <w:r w:rsidRPr="00F87B1B">
        <w:rPr>
          <w:noProof/>
          <w:lang w:val="en-GB"/>
        </w:rPr>
        <w:t xml:space="preserve"> of values:</w:t>
      </w:r>
      <w:r w:rsidR="000224CD" w:rsidRPr="00F87B1B">
        <w:rPr>
          <w:noProof/>
          <w:lang w:val="en-GB"/>
        </w:rPr>
        <w:t xml:space="preserve"> floats, integer, </w:t>
      </w:r>
      <w:r w:rsidR="004E0BFA" w:rsidRPr="00F87B1B">
        <w:rPr>
          <w:noProof/>
          <w:lang w:val="en-GB"/>
        </w:rPr>
        <w:t>B</w:t>
      </w:r>
      <w:r w:rsidR="000224CD" w:rsidRPr="00F87B1B">
        <w:rPr>
          <w:noProof/>
          <w:lang w:val="en-GB"/>
        </w:rPr>
        <w:t>ooleans, strings, or more advanced Python types like lists.</w:t>
      </w:r>
      <w:r w:rsidRPr="00F87B1B">
        <w:rPr>
          <w:noProof/>
          <w:lang w:val="en-GB"/>
        </w:rPr>
        <w:t xml:space="preserve"> The last one is indeed a very interesting property of </w:t>
      </w:r>
      <w:r w:rsidR="004931D9">
        <w:rPr>
          <w:noProof/>
          <w:lang w:val="en-GB"/>
        </w:rPr>
        <w:t xml:space="preserve">the </w:t>
      </w:r>
      <w:r w:rsidRPr="00F87B1B">
        <w:rPr>
          <w:noProof/>
          <w:lang w:val="en-GB"/>
        </w:rPr>
        <w:t xml:space="preserve">Python </w:t>
      </w:r>
      <w:r w:rsidR="00792311" w:rsidRPr="00F87B1B">
        <w:rPr>
          <w:noProof/>
          <w:lang w:val="en-GB"/>
        </w:rPr>
        <w:t xml:space="preserve">compound data </w:t>
      </w:r>
      <w:r w:rsidR="004931D9">
        <w:rPr>
          <w:noProof/>
          <w:lang w:val="en-GB"/>
        </w:rPr>
        <w:t xml:space="preserve">type </w:t>
      </w:r>
      <w:r w:rsidR="00296440" w:rsidRPr="00F87B1B">
        <w:rPr>
          <w:noProof/>
          <w:lang w:val="en-GB"/>
        </w:rPr>
        <w:t xml:space="preserve">since </w:t>
      </w:r>
      <w:r w:rsidR="00BA53A1" w:rsidRPr="00F87B1B">
        <w:rPr>
          <w:noProof/>
          <w:lang w:val="en-GB"/>
        </w:rPr>
        <w:t xml:space="preserve">we </w:t>
      </w:r>
      <w:r w:rsidRPr="00F87B1B">
        <w:rPr>
          <w:noProof/>
          <w:lang w:val="en-GB"/>
        </w:rPr>
        <w:t>can namely put a list within a list</w:t>
      </w:r>
      <w:r w:rsidR="00AE2990" w:rsidRPr="00F87B1B">
        <w:rPr>
          <w:noProof/>
          <w:lang w:val="en-GB"/>
        </w:rPr>
        <w:t>, or a tuple in a dictionary, and so on</w:t>
      </w:r>
      <w:r w:rsidRPr="00F87B1B">
        <w:rPr>
          <w:noProof/>
          <w:lang w:val="en-GB"/>
        </w:rPr>
        <w:t>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0059C4" w:rsidRPr="00126B87" w14:paraId="6A976188" w14:textId="77777777" w:rsidTr="002E26ED">
        <w:tc>
          <w:tcPr>
            <w:tcW w:w="9017" w:type="dxa"/>
          </w:tcPr>
          <w:p w14:paraId="6ED763EC" w14:textId="6E1D3A58" w:rsidR="000059C4" w:rsidRPr="00F87B1B" w:rsidRDefault="000059C4" w:rsidP="002E26ED">
            <w:pPr>
              <w:pStyle w:val="BodyText"/>
              <w:rPr>
                <w:noProof/>
                <w:lang w:val="en-GB"/>
              </w:rPr>
            </w:pPr>
            <w:r w:rsidRPr="00F87B1B">
              <w:rPr>
                <w:b/>
                <w:bCs/>
                <w:noProof/>
                <w:lang w:val="en-GB"/>
              </w:rPr>
              <w:lastRenderedPageBreak/>
              <w:t xml:space="preserve">Example (Cont’d): </w:t>
            </w:r>
            <w:r w:rsidR="00D83229" w:rsidRPr="00F87B1B">
              <w:rPr>
                <w:noProof/>
                <w:lang w:val="en-GB"/>
              </w:rPr>
              <w:t xml:space="preserve">We define two lists, </w:t>
            </w:r>
            <w:r w:rsidR="00D83229" w:rsidRPr="00F87B1B">
              <w:rPr>
                <w:rFonts w:ascii="Consolas" w:hAnsi="Consolas"/>
                <w:noProof/>
                <w:lang w:val="en-GB"/>
              </w:rPr>
              <w:t>names</w:t>
            </w:r>
            <w:r w:rsidR="00D83229" w:rsidRPr="00F87B1B">
              <w:rPr>
                <w:noProof/>
                <w:lang w:val="en-GB"/>
              </w:rPr>
              <w:t xml:space="preserve"> and </w:t>
            </w:r>
            <w:r w:rsidR="00D83229" w:rsidRPr="00F87B1B">
              <w:rPr>
                <w:rFonts w:ascii="Consolas" w:hAnsi="Consolas"/>
                <w:noProof/>
                <w:lang w:val="en-GB"/>
              </w:rPr>
              <w:t>scores</w:t>
            </w:r>
            <w:r w:rsidR="00D83229" w:rsidRPr="00F87B1B">
              <w:rPr>
                <w:noProof/>
                <w:lang w:val="en-GB"/>
              </w:rPr>
              <w:t xml:space="preserve">, to store </w:t>
            </w:r>
            <w:r w:rsidR="00B16289" w:rsidRPr="00F87B1B">
              <w:rPr>
                <w:noProof/>
                <w:lang w:val="en-GB"/>
              </w:rPr>
              <w:t xml:space="preserve">the </w:t>
            </w:r>
            <w:r w:rsidR="00EA3F7B" w:rsidRPr="00F87B1B">
              <w:rPr>
                <w:noProof/>
                <w:lang w:val="en-GB"/>
              </w:rPr>
              <w:t xml:space="preserve">data </w:t>
            </w:r>
            <w:r w:rsidR="00B16289" w:rsidRPr="00F87B1B">
              <w:rPr>
                <w:noProof/>
                <w:lang w:val="en-GB"/>
              </w:rPr>
              <w:t>of the students in the class.</w:t>
            </w:r>
          </w:p>
          <w:p w14:paraId="5821389D" w14:textId="53DD7706" w:rsidR="000059C4" w:rsidRPr="00F87B1B" w:rsidRDefault="000059C4" w:rsidP="002E26ED">
            <w:pPr>
              <w:pStyle w:val="Figure-Image-Upper"/>
              <w:rPr>
                <w:lang w:val="en-GB"/>
              </w:rPr>
            </w:pPr>
            <w:r w:rsidRPr="00F87B1B">
              <w:drawing>
                <wp:inline distT="0" distB="0" distL="0" distR="0" wp14:anchorId="722C0A87" wp14:editId="1E9CC5B8">
                  <wp:extent cx="5580000" cy="814717"/>
                  <wp:effectExtent l="0" t="0" r="1905" b="444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8147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5BDD3" w14:textId="597657BD" w:rsidR="000059C4" w:rsidRPr="00F87B1B" w:rsidRDefault="00E95FA1" w:rsidP="002E26ED">
            <w:pPr>
              <w:pStyle w:val="Figure-Image"/>
              <w:rPr>
                <w:lang w:val="en-GB"/>
              </w:rPr>
            </w:pPr>
            <w:r w:rsidRPr="00F87B1B">
              <w:drawing>
                <wp:inline distT="0" distB="0" distL="0" distR="0" wp14:anchorId="2C10C541" wp14:editId="4BB78143">
                  <wp:extent cx="5580000" cy="626263"/>
                  <wp:effectExtent l="0" t="0" r="1905" b="254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t="4266" r="1296" b="75421"/>
                          <a:stretch/>
                        </pic:blipFill>
                        <pic:spPr bwMode="auto">
                          <a:xfrm>
                            <a:off x="0" y="0"/>
                            <a:ext cx="5580000" cy="6262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CFF283" w14:textId="7F9FA90E" w:rsidR="000059C4" w:rsidRPr="00F87B1B" w:rsidRDefault="000059C4" w:rsidP="002E26ED">
            <w:pPr>
              <w:pStyle w:val="Caption"/>
            </w:pPr>
            <w:r w:rsidRPr="00F87B1B">
              <w:t>Figure 2.</w:t>
            </w:r>
            <w:r w:rsidRPr="00F87B1B">
              <w:fldChar w:fldCharType="begin"/>
            </w:r>
            <w:r w:rsidRPr="00F87B1B">
              <w:instrText xml:space="preserve"> SEQ Figure \* ARABIC </w:instrText>
            </w:r>
            <w:r w:rsidRPr="00F87B1B">
              <w:fldChar w:fldCharType="separate"/>
            </w:r>
            <w:r w:rsidR="00794E2F" w:rsidRPr="00F87B1B">
              <w:t>12</w:t>
            </w:r>
            <w:r w:rsidRPr="00F87B1B">
              <w:fldChar w:fldCharType="end"/>
            </w:r>
            <w:r w:rsidRPr="00F87B1B">
              <w:t xml:space="preserve"> </w:t>
            </w:r>
            <w:r w:rsidR="00F87B1B">
              <w:t>Creat</w:t>
            </w:r>
            <w:r w:rsidR="00F87B1B" w:rsidRPr="00F87B1B">
              <w:t xml:space="preserve">ing </w:t>
            </w:r>
            <w:r w:rsidR="007925C2" w:rsidRPr="00F87B1B">
              <w:t>Lists in Python</w:t>
            </w:r>
          </w:p>
        </w:tc>
      </w:tr>
    </w:tbl>
    <w:p w14:paraId="55A967AE" w14:textId="37E9547B" w:rsidR="00662F39" w:rsidRPr="00F87B1B" w:rsidRDefault="00662F39" w:rsidP="006F1592">
      <w:pPr>
        <w:pStyle w:val="Heading4"/>
        <w:tabs>
          <w:tab w:val="left" w:pos="709"/>
        </w:tabs>
        <w:rPr>
          <w:noProof/>
          <w:lang w:val="en-GB"/>
        </w:rPr>
      </w:pPr>
      <w:r w:rsidRPr="00F87B1B">
        <w:rPr>
          <w:noProof/>
          <w:lang w:val="en-GB"/>
        </w:rPr>
        <w:t xml:space="preserve">1.2.2 </w:t>
      </w:r>
      <w:r w:rsidRPr="00F87B1B">
        <w:rPr>
          <w:noProof/>
          <w:lang w:val="en-GB"/>
        </w:rPr>
        <w:tab/>
        <w:t>Subsetting Lists</w:t>
      </w:r>
    </w:p>
    <w:p w14:paraId="36FD893A" w14:textId="41ABE90D" w:rsidR="00492635" w:rsidRPr="00F87B1B" w:rsidRDefault="004B2AF4" w:rsidP="00492635">
      <w:pPr>
        <w:pStyle w:val="BodyText"/>
        <w:rPr>
          <w:noProof/>
          <w:lang w:val="en-GB"/>
        </w:rPr>
      </w:pPr>
      <w:r w:rsidRPr="00F87B1B">
        <w:rPr>
          <w:noProof/>
          <w:lang w:val="en-GB"/>
        </w:rPr>
        <w:t>We can also access elements of a l</w:t>
      </w:r>
      <w:r w:rsidR="0074264D" w:rsidRPr="00F87B1B">
        <w:rPr>
          <w:noProof/>
          <w:lang w:val="en-GB"/>
        </w:rPr>
        <w:t>ist</w:t>
      </w:r>
      <w:r w:rsidRPr="00F87B1B">
        <w:rPr>
          <w:noProof/>
          <w:lang w:val="en-GB"/>
        </w:rPr>
        <w:t xml:space="preserve"> by </w:t>
      </w:r>
      <w:r w:rsidR="00514C2E" w:rsidRPr="00F87B1B">
        <w:rPr>
          <w:noProof/>
          <w:lang w:val="en-GB"/>
        </w:rPr>
        <w:t xml:space="preserve">the index operator. </w:t>
      </w:r>
      <w:r w:rsidR="00327C7F" w:rsidRPr="00F87B1B">
        <w:rPr>
          <w:noProof/>
          <w:lang w:val="en-GB"/>
        </w:rPr>
        <w:t xml:space="preserve">All the indexing </w:t>
      </w:r>
      <w:r w:rsidR="000F7CBE" w:rsidRPr="00F87B1B">
        <w:rPr>
          <w:noProof/>
          <w:lang w:val="en-GB"/>
        </w:rPr>
        <w:t xml:space="preserve">and subsetting </w:t>
      </w:r>
      <w:r w:rsidR="00F16254" w:rsidRPr="00F87B1B">
        <w:rPr>
          <w:noProof/>
          <w:lang w:val="en-GB"/>
        </w:rPr>
        <w:t xml:space="preserve">techniques introduced in </w:t>
      </w:r>
      <w:r w:rsidR="000F7CBE" w:rsidRPr="00F87B1B">
        <w:rPr>
          <w:noProof/>
          <w:lang w:val="en-GB"/>
        </w:rPr>
        <w:t xml:space="preserve">Chapter 1.1.2 for tuples </w:t>
      </w:r>
      <w:r w:rsidR="004607D5" w:rsidRPr="00F87B1B">
        <w:rPr>
          <w:noProof/>
          <w:lang w:val="en-GB"/>
        </w:rPr>
        <w:t>are applicable to lists.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4607D5" w:rsidRPr="00126B87" w14:paraId="7FBBCF38" w14:textId="77777777" w:rsidTr="002E26ED">
        <w:tc>
          <w:tcPr>
            <w:tcW w:w="9017" w:type="dxa"/>
          </w:tcPr>
          <w:p w14:paraId="3DABE823" w14:textId="498DF5FC" w:rsidR="004607D5" w:rsidRPr="00F87B1B" w:rsidRDefault="004607D5" w:rsidP="002E26ED">
            <w:pPr>
              <w:pStyle w:val="BodyText"/>
              <w:rPr>
                <w:noProof/>
                <w:lang w:val="en-GB"/>
              </w:rPr>
            </w:pPr>
            <w:r w:rsidRPr="00F87B1B">
              <w:rPr>
                <w:b/>
                <w:bCs/>
                <w:noProof/>
                <w:lang w:val="en-GB"/>
              </w:rPr>
              <w:t xml:space="preserve">Example (Cont’d): </w:t>
            </w:r>
            <w:r w:rsidR="003A3327" w:rsidRPr="00F87B1B">
              <w:rPr>
                <w:noProof/>
                <w:lang w:val="en-GB"/>
              </w:rPr>
              <w:t xml:space="preserve">Here we will subset the lists </w:t>
            </w:r>
            <w:r w:rsidR="0074553C" w:rsidRPr="00F87B1B">
              <w:rPr>
                <w:noProof/>
                <w:lang w:val="en-GB"/>
              </w:rPr>
              <w:t xml:space="preserve">that we have </w:t>
            </w:r>
            <w:r w:rsidR="003A3327" w:rsidRPr="00F87B1B">
              <w:rPr>
                <w:noProof/>
                <w:lang w:val="en-GB"/>
              </w:rPr>
              <w:t xml:space="preserve">defined </w:t>
            </w:r>
            <w:r w:rsidR="0074553C" w:rsidRPr="00F87B1B">
              <w:rPr>
                <w:noProof/>
                <w:lang w:val="en-GB"/>
              </w:rPr>
              <w:t xml:space="preserve">above </w:t>
            </w:r>
            <w:r w:rsidR="003A3327" w:rsidRPr="00F87B1B">
              <w:rPr>
                <w:noProof/>
                <w:lang w:val="en-GB"/>
              </w:rPr>
              <w:t>in</w:t>
            </w:r>
            <w:r w:rsidR="00012A6D" w:rsidRPr="00F87B1B">
              <w:rPr>
                <w:noProof/>
                <w:lang w:val="en-GB"/>
              </w:rPr>
              <w:t>to</w:t>
            </w:r>
            <w:r w:rsidR="003A3327" w:rsidRPr="00F87B1B">
              <w:rPr>
                <w:noProof/>
                <w:lang w:val="en-GB"/>
              </w:rPr>
              <w:t xml:space="preserve"> four </w:t>
            </w:r>
            <w:r w:rsidR="00413C54" w:rsidRPr="00F87B1B">
              <w:rPr>
                <w:noProof/>
                <w:lang w:val="en-GB"/>
              </w:rPr>
              <w:t>new lists and variables, respectively.</w:t>
            </w:r>
          </w:p>
          <w:p w14:paraId="06F56CB2" w14:textId="6B0C2B09" w:rsidR="004607D5" w:rsidRPr="00F87B1B" w:rsidRDefault="008D3CB2" w:rsidP="002E26ED">
            <w:pPr>
              <w:pStyle w:val="Figure-Image-Upper"/>
              <w:rPr>
                <w:lang w:val="en-GB"/>
              </w:rPr>
            </w:pPr>
            <w:r w:rsidRPr="00F87B1B">
              <w:drawing>
                <wp:inline distT="0" distB="0" distL="0" distR="0" wp14:anchorId="4CDBEB36" wp14:editId="16522559">
                  <wp:extent cx="5580000" cy="2487417"/>
                  <wp:effectExtent l="0" t="0" r="1905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2487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57A44F" w14:textId="186D48E1" w:rsidR="004607D5" w:rsidRPr="00F87B1B" w:rsidRDefault="00F3508F" w:rsidP="002E26ED">
            <w:pPr>
              <w:pStyle w:val="Figure-Image"/>
              <w:rPr>
                <w:lang w:val="en-GB"/>
              </w:rPr>
            </w:pPr>
            <w:r w:rsidRPr="00F87B1B">
              <w:drawing>
                <wp:inline distT="0" distB="0" distL="0" distR="0" wp14:anchorId="3391A7BF" wp14:editId="3CC545EB">
                  <wp:extent cx="5580000" cy="1065101"/>
                  <wp:effectExtent l="0" t="0" r="1905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t="3497" r="1629" b="66110"/>
                          <a:stretch/>
                        </pic:blipFill>
                        <pic:spPr bwMode="auto">
                          <a:xfrm>
                            <a:off x="0" y="0"/>
                            <a:ext cx="5580000" cy="10651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4E0C551" w14:textId="3AC9E7C9" w:rsidR="004607D5" w:rsidRPr="00F87B1B" w:rsidRDefault="004607D5" w:rsidP="002E26ED">
            <w:pPr>
              <w:pStyle w:val="Caption"/>
            </w:pPr>
            <w:r w:rsidRPr="00F87B1B">
              <w:t>Figure 2.</w:t>
            </w:r>
            <w:r w:rsidRPr="00F87B1B">
              <w:fldChar w:fldCharType="begin"/>
            </w:r>
            <w:r w:rsidRPr="00F87B1B">
              <w:instrText xml:space="preserve"> SEQ Figure \* ARABIC </w:instrText>
            </w:r>
            <w:r w:rsidRPr="00F87B1B">
              <w:fldChar w:fldCharType="separate"/>
            </w:r>
            <w:r w:rsidR="00794E2F" w:rsidRPr="00F87B1B">
              <w:t>13</w:t>
            </w:r>
            <w:r w:rsidRPr="00F87B1B">
              <w:fldChar w:fldCharType="end"/>
            </w:r>
            <w:r w:rsidRPr="00F87B1B">
              <w:t xml:space="preserve"> </w:t>
            </w:r>
            <w:r w:rsidR="00835CF0" w:rsidRPr="00F87B1B">
              <w:t>Subsetting Lists</w:t>
            </w:r>
          </w:p>
          <w:p w14:paraId="49B4B94A" w14:textId="2A355347" w:rsidR="00052791" w:rsidRPr="00F87B1B" w:rsidRDefault="00545D1E" w:rsidP="00704E29">
            <w:pPr>
              <w:pStyle w:val="BodyText"/>
              <w:rPr>
                <w:noProof/>
                <w:lang w:val="en-GB"/>
              </w:rPr>
            </w:pPr>
            <w:r w:rsidRPr="00F87B1B">
              <w:rPr>
                <w:noProof/>
                <w:lang w:val="en-GB"/>
              </w:rPr>
              <w:lastRenderedPageBreak/>
              <w:t>In the first line</w:t>
            </w:r>
            <w:r w:rsidR="00D7572F">
              <w:rPr>
                <w:noProof/>
                <w:lang w:val="en-GB"/>
              </w:rPr>
              <w:t xml:space="preserve"> </w:t>
            </w:r>
            <w:r w:rsidR="00D7572F" w:rsidRPr="00D7572F">
              <w:rPr>
                <w:noProof/>
                <w:lang w:val="en-GB"/>
              </w:rPr>
              <w:t xml:space="preserve">(line 1 and 2 </w:t>
            </w:r>
            <w:r w:rsidR="00D7572F">
              <w:rPr>
                <w:noProof/>
                <w:lang w:val="en-GB"/>
              </w:rPr>
              <w:t xml:space="preserve">are </w:t>
            </w:r>
            <w:r w:rsidR="00D7572F" w:rsidRPr="00D7572F">
              <w:rPr>
                <w:noProof/>
                <w:lang w:val="en-GB"/>
              </w:rPr>
              <w:t>not counted here)</w:t>
            </w:r>
            <w:r w:rsidRPr="00F87B1B">
              <w:rPr>
                <w:noProof/>
                <w:lang w:val="en-GB"/>
              </w:rPr>
              <w:t xml:space="preserve">, </w:t>
            </w:r>
            <w:r w:rsidRPr="00F87B1B">
              <w:rPr>
                <w:rFonts w:ascii="Consolas" w:hAnsi="Consolas"/>
                <w:noProof/>
                <w:lang w:val="en-GB"/>
              </w:rPr>
              <w:t>name1 = names[0]</w:t>
            </w:r>
            <w:r w:rsidRPr="00F87B1B">
              <w:rPr>
                <w:noProof/>
                <w:lang w:val="en-GB"/>
              </w:rPr>
              <w:t xml:space="preserve">, we simply extract the first element of </w:t>
            </w:r>
            <w:r w:rsidRPr="00F87B1B">
              <w:rPr>
                <w:rFonts w:ascii="Consolas" w:hAnsi="Consolas"/>
                <w:noProof/>
                <w:lang w:val="en-GB"/>
              </w:rPr>
              <w:t>names</w:t>
            </w:r>
            <w:r w:rsidRPr="00F87B1B">
              <w:rPr>
                <w:noProof/>
                <w:lang w:val="en-GB"/>
              </w:rPr>
              <w:t xml:space="preserve"> and store it </w:t>
            </w:r>
            <w:r w:rsidR="006E7201" w:rsidRPr="00F87B1B">
              <w:rPr>
                <w:noProof/>
                <w:lang w:val="en-GB"/>
              </w:rPr>
              <w:t xml:space="preserve">in </w:t>
            </w:r>
            <w:r w:rsidR="006E7201" w:rsidRPr="00F87B1B">
              <w:rPr>
                <w:rFonts w:ascii="Consolas" w:hAnsi="Consolas"/>
                <w:noProof/>
                <w:lang w:val="en-GB"/>
              </w:rPr>
              <w:t>name1</w:t>
            </w:r>
            <w:r w:rsidR="006E7201" w:rsidRPr="00F87B1B">
              <w:rPr>
                <w:noProof/>
                <w:lang w:val="en-GB"/>
              </w:rPr>
              <w:t xml:space="preserve">. </w:t>
            </w:r>
            <w:r w:rsidR="00052791" w:rsidRPr="00F87B1B">
              <w:rPr>
                <w:noProof/>
                <w:lang w:val="en-GB"/>
              </w:rPr>
              <w:t>S</w:t>
            </w:r>
            <w:r w:rsidR="006E7201" w:rsidRPr="00F87B1B">
              <w:rPr>
                <w:noProof/>
                <w:lang w:val="en-GB"/>
              </w:rPr>
              <w:t xml:space="preserve">ince </w:t>
            </w:r>
            <w:r w:rsidR="003A4EC9" w:rsidRPr="00F87B1B">
              <w:rPr>
                <w:noProof/>
                <w:lang w:val="en-GB"/>
              </w:rPr>
              <w:t xml:space="preserve">we have only </w:t>
            </w:r>
            <w:r w:rsidR="00B30C7E" w:rsidRPr="00F87B1B">
              <w:rPr>
                <w:noProof/>
                <w:lang w:val="en-GB"/>
              </w:rPr>
              <w:t xml:space="preserve">extracted one element, </w:t>
            </w:r>
            <w:r w:rsidR="0061665F" w:rsidRPr="00F87B1B">
              <w:rPr>
                <w:noProof/>
                <w:lang w:val="en-GB"/>
              </w:rPr>
              <w:t xml:space="preserve">it will </w:t>
            </w:r>
            <w:r w:rsidR="00593102" w:rsidRPr="00F87B1B">
              <w:rPr>
                <w:noProof/>
                <w:lang w:val="en-GB"/>
              </w:rPr>
              <w:t xml:space="preserve">not be stored </w:t>
            </w:r>
            <w:r w:rsidR="00346E4C">
              <w:rPr>
                <w:noProof/>
                <w:lang w:val="en-GB"/>
              </w:rPr>
              <w:t>as</w:t>
            </w:r>
            <w:r w:rsidR="00593102" w:rsidRPr="00F87B1B">
              <w:rPr>
                <w:noProof/>
                <w:lang w:val="en-GB"/>
              </w:rPr>
              <w:t xml:space="preserve"> a new list. </w:t>
            </w:r>
            <w:r w:rsidR="00E002C3" w:rsidRPr="00F87B1B">
              <w:rPr>
                <w:noProof/>
                <w:lang w:val="en-GB"/>
              </w:rPr>
              <w:t>Instead,</w:t>
            </w:r>
            <w:r w:rsidR="00593102" w:rsidRPr="00F87B1B">
              <w:rPr>
                <w:noProof/>
                <w:lang w:val="en-GB"/>
              </w:rPr>
              <w:t xml:space="preserve"> it will become a variable, </w:t>
            </w:r>
            <w:r w:rsidR="00E002C3" w:rsidRPr="00F87B1B">
              <w:rPr>
                <w:noProof/>
                <w:lang w:val="en-GB"/>
              </w:rPr>
              <w:t xml:space="preserve">which </w:t>
            </w:r>
            <w:r w:rsidR="007D34FD" w:rsidRPr="00F87B1B">
              <w:rPr>
                <w:noProof/>
                <w:lang w:val="en-GB"/>
              </w:rPr>
              <w:t>we</w:t>
            </w:r>
            <w:r w:rsidR="00E002C3" w:rsidRPr="00F87B1B">
              <w:rPr>
                <w:noProof/>
                <w:lang w:val="en-GB"/>
              </w:rPr>
              <w:t xml:space="preserve"> can see from the screen output that the value </w:t>
            </w:r>
            <w:r w:rsidR="00F57FF0" w:rsidRPr="00F87B1B">
              <w:rPr>
                <w:rFonts w:ascii="Consolas" w:hAnsi="Consolas"/>
                <w:noProof/>
                <w:lang w:val="en-GB"/>
              </w:rPr>
              <w:t>"</w:t>
            </w:r>
            <w:r w:rsidR="00E002C3" w:rsidRPr="00F87B1B">
              <w:rPr>
                <w:rFonts w:ascii="Consolas" w:hAnsi="Consolas"/>
                <w:noProof/>
                <w:lang w:val="en-GB"/>
              </w:rPr>
              <w:t>Peter</w:t>
            </w:r>
            <w:r w:rsidR="00F57FF0" w:rsidRPr="00F87B1B">
              <w:rPr>
                <w:rFonts w:ascii="Consolas" w:hAnsi="Consolas"/>
                <w:noProof/>
                <w:lang w:val="en-GB"/>
              </w:rPr>
              <w:t>"</w:t>
            </w:r>
            <w:r w:rsidR="00E002C3" w:rsidRPr="00F87B1B">
              <w:rPr>
                <w:noProof/>
                <w:lang w:val="en-GB"/>
              </w:rPr>
              <w:t xml:space="preserve"> is not </w:t>
            </w:r>
            <w:r w:rsidR="00A26623" w:rsidRPr="00F87B1B">
              <w:rPr>
                <w:noProof/>
                <w:lang w:val="en-GB"/>
              </w:rPr>
              <w:t xml:space="preserve">wrapped by </w:t>
            </w:r>
            <w:r w:rsidR="00D35CBF" w:rsidRPr="00F87B1B">
              <w:rPr>
                <w:noProof/>
                <w:lang w:val="en-GB"/>
              </w:rPr>
              <w:t xml:space="preserve">a pair of </w:t>
            </w:r>
            <w:r w:rsidR="00A26623" w:rsidRPr="00F87B1B">
              <w:rPr>
                <w:noProof/>
                <w:lang w:val="en-GB"/>
              </w:rPr>
              <w:t>square brackets. And the</w:t>
            </w:r>
            <w:r w:rsidR="00EC0E2F" w:rsidRPr="00F87B1B">
              <w:rPr>
                <w:noProof/>
                <w:lang w:val="en-GB"/>
              </w:rPr>
              <w:t xml:space="preserve"> </w:t>
            </w:r>
            <w:r w:rsidR="00041C3F" w:rsidRPr="00F87B1B">
              <w:rPr>
                <w:noProof/>
                <w:lang w:val="en-GB"/>
              </w:rPr>
              <w:t xml:space="preserve">type </w:t>
            </w:r>
            <w:r w:rsidR="00A26623" w:rsidRPr="00F87B1B">
              <w:rPr>
                <w:noProof/>
                <w:lang w:val="en-GB"/>
              </w:rPr>
              <w:t xml:space="preserve">of the new variable </w:t>
            </w:r>
            <w:r w:rsidR="00B30C7E" w:rsidRPr="00F87B1B">
              <w:rPr>
                <w:noProof/>
                <w:lang w:val="en-GB"/>
              </w:rPr>
              <w:t xml:space="preserve">will </w:t>
            </w:r>
            <w:r w:rsidR="00041C3F" w:rsidRPr="00F87B1B">
              <w:rPr>
                <w:noProof/>
                <w:lang w:val="en-GB"/>
              </w:rPr>
              <w:t xml:space="preserve">be the same as </w:t>
            </w:r>
            <w:r w:rsidR="00B30C7E" w:rsidRPr="00F87B1B">
              <w:rPr>
                <w:noProof/>
                <w:lang w:val="en-GB"/>
              </w:rPr>
              <w:t>the type of t</w:t>
            </w:r>
            <w:r w:rsidR="00041C3F" w:rsidRPr="00F87B1B">
              <w:rPr>
                <w:noProof/>
                <w:lang w:val="en-GB"/>
              </w:rPr>
              <w:t xml:space="preserve">he </w:t>
            </w:r>
            <w:r w:rsidR="0006224D" w:rsidRPr="00F87B1B">
              <w:rPr>
                <w:noProof/>
                <w:lang w:val="en-GB"/>
              </w:rPr>
              <w:t xml:space="preserve">extracted </w:t>
            </w:r>
            <w:r w:rsidR="00041C3F" w:rsidRPr="00F87B1B">
              <w:rPr>
                <w:noProof/>
                <w:lang w:val="en-GB"/>
              </w:rPr>
              <w:t>element</w:t>
            </w:r>
            <w:r w:rsidR="00D64C3A" w:rsidRPr="00F87B1B">
              <w:rPr>
                <w:noProof/>
                <w:lang w:val="en-GB"/>
              </w:rPr>
              <w:t>, which is a string variable in this case.</w:t>
            </w:r>
          </w:p>
          <w:p w14:paraId="63398736" w14:textId="2B257872" w:rsidR="00413C54" w:rsidRPr="00F87B1B" w:rsidRDefault="00FD2C97" w:rsidP="00704E29">
            <w:pPr>
              <w:pStyle w:val="BodyText"/>
              <w:rPr>
                <w:noProof/>
                <w:lang w:val="en-GB"/>
              </w:rPr>
            </w:pPr>
            <w:r w:rsidRPr="00F87B1B">
              <w:rPr>
                <w:noProof/>
                <w:lang w:val="en-GB"/>
              </w:rPr>
              <w:t xml:space="preserve">In the second line, </w:t>
            </w:r>
            <w:r w:rsidRPr="00F87B1B">
              <w:rPr>
                <w:rFonts w:ascii="Consolas" w:hAnsi="Consolas"/>
                <w:noProof/>
                <w:lang w:val="en-GB"/>
              </w:rPr>
              <w:t>name2 = names[1:]</w:t>
            </w:r>
            <w:r w:rsidRPr="00F87B1B">
              <w:rPr>
                <w:noProof/>
                <w:lang w:val="en-GB"/>
              </w:rPr>
              <w:t>, we extract</w:t>
            </w:r>
            <w:r w:rsidR="004527A4" w:rsidRPr="00F87B1B">
              <w:rPr>
                <w:noProof/>
                <w:lang w:val="en-GB"/>
              </w:rPr>
              <w:t xml:space="preserve"> multiple elements from the original list and save it as a new list called </w:t>
            </w:r>
            <w:r w:rsidR="004527A4" w:rsidRPr="00F87B1B">
              <w:rPr>
                <w:rFonts w:ascii="Consolas" w:hAnsi="Consolas"/>
                <w:noProof/>
                <w:lang w:val="en-GB"/>
              </w:rPr>
              <w:t>name2</w:t>
            </w:r>
            <w:r w:rsidR="004527A4" w:rsidRPr="00F87B1B">
              <w:rPr>
                <w:noProof/>
                <w:lang w:val="en-GB"/>
              </w:rPr>
              <w:t xml:space="preserve">. Recall that </w:t>
            </w:r>
            <w:r w:rsidR="0095093D" w:rsidRPr="00F87B1B">
              <w:rPr>
                <w:noProof/>
                <w:lang w:val="en-GB"/>
              </w:rPr>
              <w:t xml:space="preserve">if we </w:t>
            </w:r>
            <w:r w:rsidR="00543B14" w:rsidRPr="00F87B1B">
              <w:rPr>
                <w:noProof/>
                <w:lang w:val="en-GB"/>
              </w:rPr>
              <w:t xml:space="preserve">use open end indexing, that is, we </w:t>
            </w:r>
            <w:r w:rsidR="0095093D" w:rsidRPr="00F87B1B">
              <w:rPr>
                <w:noProof/>
                <w:lang w:val="en-GB"/>
              </w:rPr>
              <w:t xml:space="preserve">leave the value behind the colon blank, Python will take all </w:t>
            </w:r>
            <w:r w:rsidR="00413C54" w:rsidRPr="00F87B1B">
              <w:rPr>
                <w:noProof/>
                <w:lang w:val="en-GB"/>
              </w:rPr>
              <w:t xml:space="preserve">elements </w:t>
            </w:r>
            <w:r w:rsidR="0095093D" w:rsidRPr="00F87B1B">
              <w:rPr>
                <w:noProof/>
                <w:lang w:val="en-GB"/>
              </w:rPr>
              <w:t xml:space="preserve">from the original </w:t>
            </w:r>
            <w:r w:rsidR="00413C54" w:rsidRPr="00F87B1B">
              <w:rPr>
                <w:noProof/>
                <w:lang w:val="en-GB"/>
              </w:rPr>
              <w:t xml:space="preserve">list </w:t>
            </w:r>
            <w:r w:rsidR="0095093D" w:rsidRPr="00F87B1B">
              <w:rPr>
                <w:noProof/>
                <w:lang w:val="en-GB"/>
              </w:rPr>
              <w:t xml:space="preserve">starting from the starting value until the end. Here, it indicates that Python should </w:t>
            </w:r>
            <w:r w:rsidR="003259C6" w:rsidRPr="00F87B1B">
              <w:rPr>
                <w:noProof/>
                <w:lang w:val="en-GB"/>
              </w:rPr>
              <w:t>extract the elements with the ind</w:t>
            </w:r>
            <w:r w:rsidR="006F1592" w:rsidRPr="00126B87">
              <w:rPr>
                <w:noProof/>
                <w:lang w:val="en-GB"/>
              </w:rPr>
              <w:t>ices</w:t>
            </w:r>
            <w:r w:rsidR="003259C6" w:rsidRPr="00F87B1B">
              <w:rPr>
                <w:noProof/>
                <w:lang w:val="en-GB"/>
              </w:rPr>
              <w:t xml:space="preserve"> 1 and 2 from </w:t>
            </w:r>
            <w:r w:rsidR="003259C6" w:rsidRPr="00F87B1B">
              <w:rPr>
                <w:rFonts w:ascii="Consolas" w:hAnsi="Consolas"/>
                <w:noProof/>
                <w:lang w:val="en-GB"/>
              </w:rPr>
              <w:t>names</w:t>
            </w:r>
            <w:r w:rsidR="003259C6" w:rsidRPr="00F87B1B">
              <w:rPr>
                <w:noProof/>
                <w:lang w:val="en-GB"/>
              </w:rPr>
              <w:t>.</w:t>
            </w:r>
          </w:p>
          <w:p w14:paraId="5D111905" w14:textId="761D450C" w:rsidR="00BC3C74" w:rsidRPr="00F87B1B" w:rsidRDefault="00895085" w:rsidP="00704E29">
            <w:pPr>
              <w:pStyle w:val="BodyText"/>
              <w:rPr>
                <w:noProof/>
                <w:lang w:val="en-GB"/>
              </w:rPr>
            </w:pPr>
            <w:r w:rsidRPr="00F87B1B">
              <w:rPr>
                <w:noProof/>
                <w:lang w:val="en-GB"/>
              </w:rPr>
              <w:t xml:space="preserve">In the third </w:t>
            </w:r>
            <w:r w:rsidR="00CA57AE" w:rsidRPr="00F87B1B">
              <w:rPr>
                <w:noProof/>
                <w:lang w:val="en-GB"/>
              </w:rPr>
              <w:t xml:space="preserve">line, </w:t>
            </w:r>
            <w:r w:rsidR="006F1592" w:rsidRPr="00126B87">
              <w:rPr>
                <w:rFonts w:ascii="Consolas" w:hAnsi="Consolas"/>
                <w:noProof/>
                <w:lang w:val="en-GB"/>
              </w:rPr>
              <w:t>score1</w:t>
            </w:r>
            <w:r w:rsidR="006F1592" w:rsidRPr="00F87B1B">
              <w:rPr>
                <w:rFonts w:ascii="Consolas" w:hAnsi="Consolas"/>
                <w:noProof/>
                <w:lang w:val="en-GB"/>
              </w:rPr>
              <w:t xml:space="preserve"> </w:t>
            </w:r>
            <w:r w:rsidR="00CA57AE" w:rsidRPr="00F87B1B">
              <w:rPr>
                <w:rFonts w:ascii="Consolas" w:hAnsi="Consolas"/>
                <w:noProof/>
                <w:lang w:val="en-GB"/>
              </w:rPr>
              <w:t>= scores[0:2]</w:t>
            </w:r>
            <w:r w:rsidR="00CA57AE" w:rsidRPr="00F87B1B">
              <w:rPr>
                <w:noProof/>
                <w:lang w:val="en-GB"/>
              </w:rPr>
              <w:t xml:space="preserve">, </w:t>
            </w:r>
            <w:r w:rsidR="00280DAE" w:rsidRPr="00F87B1B">
              <w:rPr>
                <w:noProof/>
                <w:lang w:val="en-GB"/>
              </w:rPr>
              <w:t xml:space="preserve">the first and second elements from </w:t>
            </w:r>
            <w:r w:rsidR="00BE0C1C" w:rsidRPr="00F87B1B">
              <w:rPr>
                <w:rFonts w:ascii="Consolas" w:hAnsi="Consolas"/>
                <w:noProof/>
                <w:lang w:val="en-GB"/>
              </w:rPr>
              <w:t>scores</w:t>
            </w:r>
            <w:r w:rsidR="00BE0C1C">
              <w:rPr>
                <w:noProof/>
                <w:lang w:val="en-GB"/>
              </w:rPr>
              <w:t xml:space="preserve"> </w:t>
            </w:r>
            <w:r w:rsidR="00280DAE" w:rsidRPr="00F87B1B">
              <w:rPr>
                <w:noProof/>
                <w:lang w:val="en-GB"/>
              </w:rPr>
              <w:t xml:space="preserve">will be </w:t>
            </w:r>
            <w:r w:rsidR="006A171B" w:rsidRPr="00F87B1B">
              <w:rPr>
                <w:noProof/>
                <w:lang w:val="en-GB"/>
              </w:rPr>
              <w:t xml:space="preserve">extracted </w:t>
            </w:r>
            <w:r w:rsidR="00CA57AE" w:rsidRPr="00F87B1B">
              <w:rPr>
                <w:noProof/>
                <w:lang w:val="en-GB"/>
              </w:rPr>
              <w:t>and save</w:t>
            </w:r>
            <w:r w:rsidR="006A171B" w:rsidRPr="00F87B1B">
              <w:rPr>
                <w:noProof/>
                <w:lang w:val="en-GB"/>
              </w:rPr>
              <w:t xml:space="preserve">d </w:t>
            </w:r>
            <w:r w:rsidR="002A6FEC" w:rsidRPr="00F87B1B">
              <w:rPr>
                <w:noProof/>
                <w:lang w:val="en-GB"/>
              </w:rPr>
              <w:t xml:space="preserve">into a new list </w:t>
            </w:r>
            <w:r w:rsidR="002A6FEC" w:rsidRPr="00F87B1B">
              <w:rPr>
                <w:rFonts w:ascii="Consolas" w:hAnsi="Consolas"/>
                <w:noProof/>
                <w:lang w:val="en-GB"/>
              </w:rPr>
              <w:t>score1</w:t>
            </w:r>
            <w:r w:rsidR="002A6FEC" w:rsidRPr="00F87B1B">
              <w:rPr>
                <w:noProof/>
                <w:lang w:val="en-GB"/>
              </w:rPr>
              <w:t xml:space="preserve">. We should always be aware that the </w:t>
            </w:r>
            <w:r w:rsidR="00B201A5" w:rsidRPr="00F87B1B">
              <w:rPr>
                <w:noProof/>
                <w:lang w:val="en-GB"/>
              </w:rPr>
              <w:t>last index is never included in indexing.</w:t>
            </w:r>
            <w:r w:rsidR="0061665F" w:rsidRPr="00F87B1B">
              <w:rPr>
                <w:noProof/>
                <w:lang w:val="en-GB"/>
              </w:rPr>
              <w:t xml:space="preserve"> As a result,</w:t>
            </w:r>
            <w:r w:rsidR="00A60D9F" w:rsidRPr="00F87B1B">
              <w:rPr>
                <w:noProof/>
                <w:lang w:val="en-GB"/>
              </w:rPr>
              <w:t xml:space="preserve"> </w:t>
            </w:r>
            <w:r w:rsidR="00A81648" w:rsidRPr="00F87B1B">
              <w:rPr>
                <w:noProof/>
                <w:lang w:val="en-GB"/>
              </w:rPr>
              <w:t xml:space="preserve">only </w:t>
            </w:r>
            <w:r w:rsidR="00A60D9F" w:rsidRPr="00F87B1B">
              <w:rPr>
                <w:noProof/>
                <w:lang w:val="en-GB"/>
              </w:rPr>
              <w:t xml:space="preserve">the elements </w:t>
            </w:r>
            <w:r w:rsidR="00C14FD4" w:rsidRPr="00F87B1B">
              <w:rPr>
                <w:noProof/>
                <w:lang w:val="en-GB"/>
              </w:rPr>
              <w:t>72 and 86</w:t>
            </w:r>
            <w:r w:rsidR="00A81648" w:rsidRPr="00F87B1B">
              <w:rPr>
                <w:noProof/>
                <w:lang w:val="en-GB"/>
              </w:rPr>
              <w:t>, and not 35</w:t>
            </w:r>
            <w:r w:rsidR="00C14FD4" w:rsidRPr="00F87B1B">
              <w:rPr>
                <w:noProof/>
                <w:lang w:val="en-GB"/>
              </w:rPr>
              <w:t xml:space="preserve"> are taken over in </w:t>
            </w:r>
            <w:r w:rsidR="00C14FD4" w:rsidRPr="00F87B1B">
              <w:rPr>
                <w:rFonts w:ascii="Consolas" w:hAnsi="Consolas"/>
                <w:noProof/>
                <w:lang w:val="en-GB"/>
              </w:rPr>
              <w:t>score1</w:t>
            </w:r>
            <w:r w:rsidR="00C14FD4" w:rsidRPr="00F87B1B">
              <w:rPr>
                <w:noProof/>
                <w:lang w:val="en-GB"/>
              </w:rPr>
              <w:t>.</w:t>
            </w:r>
          </w:p>
          <w:p w14:paraId="273B26D3" w14:textId="3BF1E581" w:rsidR="00B201A5" w:rsidRPr="00F87B1B" w:rsidRDefault="00A81648" w:rsidP="00704E29">
            <w:pPr>
              <w:pStyle w:val="BodyText"/>
              <w:rPr>
                <w:noProof/>
                <w:lang w:val="en-GB"/>
              </w:rPr>
            </w:pPr>
            <w:r w:rsidRPr="00F87B1B">
              <w:rPr>
                <w:noProof/>
                <w:lang w:val="en-GB"/>
              </w:rPr>
              <w:t xml:space="preserve">In the fourth line, </w:t>
            </w:r>
            <w:r w:rsidR="00704C12" w:rsidRPr="00126B87">
              <w:rPr>
                <w:rFonts w:ascii="Consolas" w:hAnsi="Consolas"/>
                <w:noProof/>
                <w:lang w:val="en-GB"/>
              </w:rPr>
              <w:t>score2</w:t>
            </w:r>
            <w:r w:rsidR="00704C12" w:rsidRPr="00F87B1B">
              <w:rPr>
                <w:rFonts w:ascii="Consolas" w:hAnsi="Consolas"/>
                <w:noProof/>
                <w:lang w:val="en-GB"/>
              </w:rPr>
              <w:t xml:space="preserve"> </w:t>
            </w:r>
            <w:r w:rsidRPr="00F87B1B">
              <w:rPr>
                <w:rFonts w:ascii="Consolas" w:hAnsi="Consolas"/>
                <w:noProof/>
                <w:lang w:val="en-GB"/>
              </w:rPr>
              <w:t>= scores[-2]</w:t>
            </w:r>
            <w:r w:rsidRPr="00F87B1B">
              <w:rPr>
                <w:noProof/>
                <w:lang w:val="en-GB"/>
              </w:rPr>
              <w:t xml:space="preserve">, we use negative </w:t>
            </w:r>
            <w:r w:rsidR="008A421D" w:rsidRPr="00F87B1B">
              <w:rPr>
                <w:noProof/>
                <w:lang w:val="en-GB"/>
              </w:rPr>
              <w:t xml:space="preserve">indexing to extract element starting from the last element of </w:t>
            </w:r>
            <w:r w:rsidR="00D327F2" w:rsidRPr="00F87B1B">
              <w:rPr>
                <w:rFonts w:ascii="Consolas" w:hAnsi="Consolas"/>
                <w:noProof/>
                <w:lang w:val="en-GB"/>
              </w:rPr>
              <w:t>scores</w:t>
            </w:r>
            <w:r w:rsidR="008A421D" w:rsidRPr="00F87B1B">
              <w:rPr>
                <w:noProof/>
                <w:lang w:val="en-GB"/>
              </w:rPr>
              <w:t xml:space="preserve">. </w:t>
            </w:r>
            <w:r w:rsidR="0045416A" w:rsidRPr="00F87B1B">
              <w:rPr>
                <w:noProof/>
                <w:lang w:val="en-GB"/>
              </w:rPr>
              <w:t xml:space="preserve">The value -2 indicates that we would like to extract the second last element, which is 86 in this case. </w:t>
            </w:r>
            <w:r w:rsidR="00D327F2" w:rsidRPr="00F87B1B">
              <w:rPr>
                <w:noProof/>
                <w:lang w:val="en-GB"/>
              </w:rPr>
              <w:t>T</w:t>
            </w:r>
            <w:r w:rsidR="00CE3F00" w:rsidRPr="00F87B1B">
              <w:rPr>
                <w:noProof/>
                <w:lang w:val="en-GB"/>
              </w:rPr>
              <w:t xml:space="preserve">he resulting object here is </w:t>
            </w:r>
            <w:r w:rsidR="00920D30" w:rsidRPr="00F87B1B">
              <w:rPr>
                <w:noProof/>
                <w:lang w:val="en-GB"/>
              </w:rPr>
              <w:t xml:space="preserve">indeed </w:t>
            </w:r>
            <w:r w:rsidR="00CE3F00" w:rsidRPr="00F87B1B">
              <w:rPr>
                <w:noProof/>
                <w:lang w:val="en-GB"/>
              </w:rPr>
              <w:t xml:space="preserve">a </w:t>
            </w:r>
            <w:r w:rsidR="00920D30" w:rsidRPr="00F87B1B">
              <w:rPr>
                <w:noProof/>
                <w:lang w:val="en-GB"/>
              </w:rPr>
              <w:t xml:space="preserve">numeric </w:t>
            </w:r>
            <w:r w:rsidR="00CE3F00" w:rsidRPr="00F87B1B">
              <w:rPr>
                <w:noProof/>
                <w:lang w:val="en-GB"/>
              </w:rPr>
              <w:t xml:space="preserve">variable since we only extract one </w:t>
            </w:r>
            <w:r w:rsidR="00F63B7F">
              <w:rPr>
                <w:noProof/>
                <w:lang w:val="en-GB"/>
              </w:rPr>
              <w:t xml:space="preserve">numeric value </w:t>
            </w:r>
            <w:r w:rsidR="00CE3F00" w:rsidRPr="00F87B1B">
              <w:rPr>
                <w:noProof/>
                <w:lang w:val="en-GB"/>
              </w:rPr>
              <w:t>from the original list</w:t>
            </w:r>
            <w:r w:rsidRPr="00F87B1B">
              <w:rPr>
                <w:noProof/>
                <w:lang w:val="en-GB"/>
              </w:rPr>
              <w:t>.</w:t>
            </w:r>
          </w:p>
          <w:p w14:paraId="0D4734A8" w14:textId="44161213" w:rsidR="00B14788" w:rsidRPr="00F87B1B" w:rsidRDefault="00B14788">
            <w:pPr>
              <w:pStyle w:val="BodyText"/>
              <w:rPr>
                <w:noProof/>
                <w:lang w:val="en-GB"/>
              </w:rPr>
            </w:pPr>
            <w:r w:rsidRPr="00F87B1B">
              <w:rPr>
                <w:noProof/>
                <w:lang w:val="en-GB"/>
              </w:rPr>
              <w:t xml:space="preserve">In the fifth line, </w:t>
            </w:r>
            <w:r w:rsidR="00704C12" w:rsidRPr="00126B87">
              <w:rPr>
                <w:rFonts w:ascii="Consolas" w:hAnsi="Consolas"/>
                <w:noProof/>
                <w:lang w:val="en-GB"/>
              </w:rPr>
              <w:t>score3</w:t>
            </w:r>
            <w:r w:rsidR="00704C12" w:rsidRPr="00F87B1B">
              <w:rPr>
                <w:rFonts w:ascii="Consolas" w:hAnsi="Consolas"/>
                <w:noProof/>
                <w:lang w:val="en-GB"/>
              </w:rPr>
              <w:t xml:space="preserve"> </w:t>
            </w:r>
            <w:r w:rsidRPr="00F87B1B">
              <w:rPr>
                <w:rFonts w:ascii="Consolas" w:hAnsi="Consolas"/>
                <w:noProof/>
                <w:lang w:val="en-GB"/>
              </w:rPr>
              <w:t>= scores[-2:-1]</w:t>
            </w:r>
            <w:r w:rsidRPr="00F87B1B">
              <w:rPr>
                <w:noProof/>
                <w:lang w:val="en-GB"/>
              </w:rPr>
              <w:t xml:space="preserve">, we </w:t>
            </w:r>
            <w:r w:rsidR="00B00E89" w:rsidRPr="00F87B1B">
              <w:rPr>
                <w:noProof/>
                <w:lang w:val="en-GB"/>
              </w:rPr>
              <w:t xml:space="preserve">extract the element </w:t>
            </w:r>
            <w:r w:rsidR="00A23B9B" w:rsidRPr="00F87B1B">
              <w:rPr>
                <w:noProof/>
                <w:lang w:val="en-GB"/>
              </w:rPr>
              <w:t xml:space="preserve">with the indices </w:t>
            </w:r>
            <w:r w:rsidR="00A23B9B" w:rsidRPr="00F87B1B">
              <w:rPr>
                <w:rFonts w:ascii="Consolas" w:hAnsi="Consolas"/>
                <w:noProof/>
                <w:lang w:val="en-GB"/>
              </w:rPr>
              <w:t>-2:-1</w:t>
            </w:r>
            <w:r w:rsidR="00A23B9B" w:rsidRPr="00F87B1B">
              <w:rPr>
                <w:noProof/>
                <w:lang w:val="en-GB"/>
              </w:rPr>
              <w:t xml:space="preserve"> </w:t>
            </w:r>
            <w:r w:rsidR="00B00E89" w:rsidRPr="00F87B1B">
              <w:rPr>
                <w:noProof/>
                <w:lang w:val="en-GB"/>
              </w:rPr>
              <w:t xml:space="preserve">from </w:t>
            </w:r>
            <w:r w:rsidR="00B00E89" w:rsidRPr="003A1085">
              <w:rPr>
                <w:rFonts w:ascii="Consolas" w:hAnsi="Consolas"/>
                <w:noProof/>
                <w:lang w:val="en-GB"/>
              </w:rPr>
              <w:t>scores</w:t>
            </w:r>
            <w:r w:rsidRPr="00F87B1B">
              <w:rPr>
                <w:noProof/>
                <w:lang w:val="en-GB"/>
              </w:rPr>
              <w:t>.</w:t>
            </w:r>
            <w:r w:rsidR="00B00E89" w:rsidRPr="00F87B1B">
              <w:rPr>
                <w:noProof/>
                <w:lang w:val="en-GB"/>
              </w:rPr>
              <w:t xml:space="preserve"> </w:t>
            </w:r>
            <w:r w:rsidR="00A23B9B" w:rsidRPr="00F87B1B">
              <w:rPr>
                <w:noProof/>
                <w:lang w:val="en-GB"/>
              </w:rPr>
              <w:t xml:space="preserve">Since the last index is not included in the subsetting, the only </w:t>
            </w:r>
            <w:r w:rsidR="00604704" w:rsidRPr="00F87B1B">
              <w:rPr>
                <w:noProof/>
                <w:lang w:val="en-GB"/>
              </w:rPr>
              <w:t>relevant index</w:t>
            </w:r>
            <w:r w:rsidR="00A23B9B" w:rsidRPr="00F87B1B">
              <w:rPr>
                <w:noProof/>
                <w:lang w:val="en-GB"/>
              </w:rPr>
              <w:t xml:space="preserve"> </w:t>
            </w:r>
            <w:r w:rsidR="00604704" w:rsidRPr="00F87B1B">
              <w:rPr>
                <w:noProof/>
                <w:lang w:val="en-GB"/>
              </w:rPr>
              <w:t xml:space="preserve">here is -2. </w:t>
            </w:r>
            <w:r w:rsidR="00241BB7" w:rsidRPr="00F87B1B">
              <w:rPr>
                <w:noProof/>
                <w:lang w:val="en-GB"/>
              </w:rPr>
              <w:t xml:space="preserve">As a result, we should obtain the same result as the fourth line. However, there is one significant </w:t>
            </w:r>
            <w:r w:rsidR="00B00E89" w:rsidRPr="00F87B1B">
              <w:rPr>
                <w:noProof/>
                <w:lang w:val="en-GB"/>
              </w:rPr>
              <w:t xml:space="preserve">difference between this </w:t>
            </w:r>
            <w:r w:rsidR="00D7572F">
              <w:rPr>
                <w:noProof/>
                <w:lang w:val="en-GB"/>
              </w:rPr>
              <w:t xml:space="preserve">line </w:t>
            </w:r>
            <w:r w:rsidR="00B00E89" w:rsidRPr="00F87B1B">
              <w:rPr>
                <w:noProof/>
                <w:lang w:val="en-GB"/>
              </w:rPr>
              <w:t>and the fourth line</w:t>
            </w:r>
            <w:r w:rsidR="00536748" w:rsidRPr="00F87B1B">
              <w:rPr>
                <w:noProof/>
                <w:lang w:val="en-GB"/>
              </w:rPr>
              <w:t xml:space="preserve">: the new object here is still a </w:t>
            </w:r>
            <w:r w:rsidR="00C10389" w:rsidRPr="00F87B1B">
              <w:rPr>
                <w:noProof/>
                <w:lang w:val="en-GB"/>
              </w:rPr>
              <w:t xml:space="preserve">list </w:t>
            </w:r>
            <w:r w:rsidR="00536748" w:rsidRPr="00F87B1B">
              <w:rPr>
                <w:noProof/>
                <w:lang w:val="en-GB"/>
              </w:rPr>
              <w:t>instead of a variable</w:t>
            </w:r>
            <w:r w:rsidR="00271639" w:rsidRPr="00F87B1B">
              <w:rPr>
                <w:noProof/>
                <w:lang w:val="en-GB"/>
              </w:rPr>
              <w:t>.</w:t>
            </w:r>
            <w:r w:rsidR="00C237B2" w:rsidRPr="00F87B1B">
              <w:rPr>
                <w:noProof/>
                <w:lang w:val="en-GB"/>
              </w:rPr>
              <w:t xml:space="preserve"> In other word</w:t>
            </w:r>
            <w:r w:rsidR="00704C12" w:rsidRPr="00126B87">
              <w:rPr>
                <w:noProof/>
                <w:lang w:val="en-GB"/>
              </w:rPr>
              <w:t>s</w:t>
            </w:r>
            <w:r w:rsidR="00C237B2" w:rsidRPr="00F87B1B">
              <w:rPr>
                <w:noProof/>
                <w:lang w:val="en-GB"/>
              </w:rPr>
              <w:t xml:space="preserve">, if </w:t>
            </w:r>
            <w:r w:rsidR="007D34FD" w:rsidRPr="00F87B1B">
              <w:rPr>
                <w:noProof/>
                <w:lang w:val="en-GB"/>
              </w:rPr>
              <w:t>we</w:t>
            </w:r>
            <w:r w:rsidR="00C237B2" w:rsidRPr="00F87B1B">
              <w:rPr>
                <w:noProof/>
                <w:lang w:val="en-GB"/>
              </w:rPr>
              <w:t xml:space="preserve"> want to create a new list with a single element from another list, </w:t>
            </w:r>
            <w:r w:rsidR="007D34FD" w:rsidRPr="00F87B1B">
              <w:rPr>
                <w:noProof/>
                <w:lang w:val="en-GB"/>
              </w:rPr>
              <w:t xml:space="preserve">we </w:t>
            </w:r>
            <w:r w:rsidR="00C41A64" w:rsidRPr="00F87B1B">
              <w:rPr>
                <w:noProof/>
                <w:lang w:val="en-GB"/>
              </w:rPr>
              <w:t>will have to</w:t>
            </w:r>
            <w:r w:rsidR="00C237B2" w:rsidRPr="00F87B1B">
              <w:rPr>
                <w:noProof/>
                <w:lang w:val="en-GB"/>
              </w:rPr>
              <w:t xml:space="preserve"> </w:t>
            </w:r>
            <w:r w:rsidR="008A00DA" w:rsidRPr="00F87B1B">
              <w:rPr>
                <w:noProof/>
                <w:lang w:val="en-GB"/>
              </w:rPr>
              <w:t>use multiple indexing</w:t>
            </w:r>
            <w:r w:rsidR="00642AB8" w:rsidRPr="00F87B1B">
              <w:rPr>
                <w:noProof/>
                <w:lang w:val="en-GB"/>
              </w:rPr>
              <w:t>.</w:t>
            </w:r>
          </w:p>
        </w:tc>
      </w:tr>
    </w:tbl>
    <w:p w14:paraId="4AACAFC7" w14:textId="6AD01E87" w:rsidR="00BB38DA" w:rsidRPr="00A051BF" w:rsidRDefault="00BB38DA" w:rsidP="00704C12">
      <w:pPr>
        <w:pStyle w:val="Heading4"/>
        <w:tabs>
          <w:tab w:val="left" w:pos="709"/>
        </w:tabs>
        <w:rPr>
          <w:noProof/>
          <w:lang w:val="en-GB"/>
        </w:rPr>
      </w:pPr>
      <w:r w:rsidRPr="00A051BF">
        <w:rPr>
          <w:noProof/>
          <w:lang w:val="en-GB"/>
        </w:rPr>
        <w:lastRenderedPageBreak/>
        <w:t xml:space="preserve">1.2.3 </w:t>
      </w:r>
      <w:r w:rsidRPr="00A051BF">
        <w:rPr>
          <w:noProof/>
          <w:lang w:val="en-GB"/>
        </w:rPr>
        <w:tab/>
      </w:r>
      <w:r w:rsidR="00253A95" w:rsidRPr="00A051BF">
        <w:rPr>
          <w:noProof/>
          <w:lang w:val="en-GB"/>
        </w:rPr>
        <w:t>Modifying</w:t>
      </w:r>
      <w:r w:rsidRPr="00A051BF">
        <w:rPr>
          <w:noProof/>
          <w:lang w:val="en-GB"/>
        </w:rPr>
        <w:t xml:space="preserve"> Lists</w:t>
      </w:r>
    </w:p>
    <w:p w14:paraId="27AD1BE5" w14:textId="1E2B0DB5" w:rsidR="008B1AA5" w:rsidRPr="00A051BF" w:rsidRDefault="001C35CA" w:rsidP="008B1AA5">
      <w:pPr>
        <w:pStyle w:val="BodyText"/>
        <w:rPr>
          <w:noProof/>
          <w:lang w:val="en-GB"/>
        </w:rPr>
      </w:pPr>
      <w:r w:rsidRPr="00A051BF">
        <w:rPr>
          <w:noProof/>
          <w:lang w:val="en-GB"/>
        </w:rPr>
        <w:t xml:space="preserve">Different from tuples, we can change </w:t>
      </w:r>
      <w:r w:rsidR="00C220EA" w:rsidRPr="00A051BF">
        <w:rPr>
          <w:noProof/>
          <w:lang w:val="en-GB"/>
        </w:rPr>
        <w:t xml:space="preserve">the content of a list or </w:t>
      </w:r>
      <w:r w:rsidRPr="00A051BF">
        <w:rPr>
          <w:noProof/>
          <w:lang w:val="en-GB"/>
        </w:rPr>
        <w:t xml:space="preserve">add </w:t>
      </w:r>
      <w:r w:rsidR="00C220EA" w:rsidRPr="00A051BF">
        <w:rPr>
          <w:noProof/>
          <w:lang w:val="en-GB"/>
        </w:rPr>
        <w:t xml:space="preserve">elements </w:t>
      </w:r>
      <w:r w:rsidR="00965A8E" w:rsidRPr="00A051BF">
        <w:rPr>
          <w:noProof/>
          <w:lang w:val="en-GB"/>
        </w:rPr>
        <w:t xml:space="preserve">to </w:t>
      </w:r>
      <w:r w:rsidR="00C220EA" w:rsidRPr="00A051BF">
        <w:rPr>
          <w:noProof/>
          <w:lang w:val="en-GB"/>
        </w:rPr>
        <w:t>it</w:t>
      </w:r>
      <w:r w:rsidR="009A5FFA" w:rsidRPr="00A051BF">
        <w:rPr>
          <w:noProof/>
          <w:lang w:val="en-GB"/>
        </w:rPr>
        <w:t xml:space="preserve">. To edit </w:t>
      </w:r>
      <w:r w:rsidR="00A70451" w:rsidRPr="00A051BF">
        <w:rPr>
          <w:noProof/>
          <w:lang w:val="en-GB"/>
        </w:rPr>
        <w:t>specific</w:t>
      </w:r>
      <w:r w:rsidR="00964639" w:rsidRPr="00A051BF">
        <w:rPr>
          <w:noProof/>
          <w:lang w:val="en-GB"/>
        </w:rPr>
        <w:t xml:space="preserve"> items of a list, </w:t>
      </w:r>
      <w:r w:rsidR="007D34FD" w:rsidRPr="00A051BF">
        <w:rPr>
          <w:noProof/>
          <w:lang w:val="en-GB"/>
        </w:rPr>
        <w:t>we</w:t>
      </w:r>
      <w:r w:rsidR="00964639" w:rsidRPr="00A051BF">
        <w:rPr>
          <w:noProof/>
          <w:lang w:val="en-GB"/>
        </w:rPr>
        <w:t xml:space="preserve"> </w:t>
      </w:r>
      <w:r w:rsidR="00FC5855" w:rsidRPr="00A051BF">
        <w:rPr>
          <w:noProof/>
          <w:lang w:val="en-GB"/>
        </w:rPr>
        <w:t xml:space="preserve">simply </w:t>
      </w:r>
      <w:r w:rsidR="00434932" w:rsidRPr="00A051BF">
        <w:rPr>
          <w:noProof/>
          <w:lang w:val="en-GB"/>
        </w:rPr>
        <w:t xml:space="preserve">assign new values </w:t>
      </w:r>
      <w:r w:rsidR="00676149" w:rsidRPr="00A051BF">
        <w:rPr>
          <w:noProof/>
          <w:lang w:val="en-GB"/>
        </w:rPr>
        <w:t xml:space="preserve">to them </w:t>
      </w:r>
      <w:r w:rsidR="00007F50" w:rsidRPr="00A051BF">
        <w:rPr>
          <w:noProof/>
          <w:lang w:val="en-GB"/>
        </w:rPr>
        <w:t>after subsetting them</w:t>
      </w:r>
      <w:r w:rsidR="00434932" w:rsidRPr="00A051BF">
        <w:rPr>
          <w:noProof/>
          <w:lang w:val="en-GB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434932" w:rsidRPr="00126B87" w14:paraId="4CDB29DA" w14:textId="77777777" w:rsidTr="002E26ED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0707AF42" w14:textId="752DE490" w:rsidR="00434932" w:rsidRPr="00A051BF" w:rsidRDefault="00434932" w:rsidP="002E26ED">
            <w:pPr>
              <w:pStyle w:val="Code"/>
              <w:rPr>
                <w:noProof/>
                <w:lang w:val="en-GB"/>
              </w:rPr>
            </w:pPr>
            <w:r w:rsidRPr="00A051BF">
              <w:rPr>
                <w:noProof/>
                <w:lang w:val="en-GB"/>
              </w:rPr>
              <w:t>list_name</w:t>
            </w:r>
            <w:r w:rsidRPr="00A051BF">
              <w:rPr>
                <w:noProof/>
                <w:color w:val="auto"/>
                <w:lang w:val="en-GB"/>
              </w:rPr>
              <w:t>[</w:t>
            </w:r>
            <w:r w:rsidR="00290ACD" w:rsidRPr="00A051BF">
              <w:rPr>
                <w:noProof/>
                <w:color w:val="595959" w:themeColor="text1" w:themeTint="A6"/>
                <w:lang w:val="en-GB"/>
              </w:rPr>
              <w:t>index</w:t>
            </w:r>
            <w:r w:rsidRPr="00A051BF">
              <w:rPr>
                <w:noProof/>
                <w:color w:val="auto"/>
                <w:lang w:val="en-GB"/>
              </w:rPr>
              <w:t>]</w:t>
            </w:r>
            <w:r w:rsidR="00290ACD" w:rsidRPr="00A051BF">
              <w:rPr>
                <w:noProof/>
                <w:color w:val="auto"/>
                <w:lang w:val="en-GB"/>
              </w:rPr>
              <w:t xml:space="preserve"> = </w:t>
            </w:r>
            <w:r w:rsidR="00290ACD" w:rsidRPr="00A051BF">
              <w:rPr>
                <w:noProof/>
                <w:color w:val="595959" w:themeColor="text1" w:themeTint="A6"/>
                <w:lang w:val="en-GB"/>
              </w:rPr>
              <w:t>new value</w:t>
            </w:r>
          </w:p>
        </w:tc>
      </w:tr>
    </w:tbl>
    <w:p w14:paraId="3100CEBB" w14:textId="4172A5EB" w:rsidR="00434932" w:rsidRPr="009F1532" w:rsidRDefault="00907629" w:rsidP="008B1AA5">
      <w:pPr>
        <w:pStyle w:val="BodyText"/>
        <w:rPr>
          <w:noProof/>
          <w:lang w:val="en-GB"/>
        </w:rPr>
      </w:pPr>
      <w:r w:rsidRPr="009F1532">
        <w:rPr>
          <w:noProof/>
          <w:lang w:val="en-GB"/>
        </w:rPr>
        <w:t>We</w:t>
      </w:r>
      <w:r w:rsidR="0048577B" w:rsidRPr="009F1532">
        <w:rPr>
          <w:noProof/>
          <w:lang w:val="en-GB"/>
        </w:rPr>
        <w:t xml:space="preserve"> </w:t>
      </w:r>
      <w:r w:rsidRPr="009F1532">
        <w:rPr>
          <w:noProof/>
          <w:lang w:val="en-GB"/>
        </w:rPr>
        <w:t xml:space="preserve">can also </w:t>
      </w:r>
      <w:r w:rsidR="0048577B" w:rsidRPr="009F1532">
        <w:rPr>
          <w:noProof/>
          <w:lang w:val="en-GB"/>
        </w:rPr>
        <w:t>use multipl</w:t>
      </w:r>
      <w:r w:rsidR="005103D1" w:rsidRPr="009F1532">
        <w:rPr>
          <w:noProof/>
          <w:lang w:val="en-GB"/>
        </w:rPr>
        <w:t>e</w:t>
      </w:r>
      <w:r w:rsidR="0048577B" w:rsidRPr="009F1532">
        <w:rPr>
          <w:noProof/>
          <w:lang w:val="en-GB"/>
        </w:rPr>
        <w:t xml:space="preserve"> indexing</w:t>
      </w:r>
      <w:r w:rsidRPr="009F1532">
        <w:rPr>
          <w:noProof/>
          <w:lang w:val="en-GB"/>
        </w:rPr>
        <w:t xml:space="preserve"> to edit multiple items.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48577B" w:rsidRPr="00126B87" w14:paraId="4035CD61" w14:textId="77777777" w:rsidTr="002E26ED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2ED86F62" w14:textId="582465AA" w:rsidR="0048577B" w:rsidRPr="009F1532" w:rsidRDefault="0048577B" w:rsidP="002E26ED">
            <w:pPr>
              <w:pStyle w:val="Code"/>
              <w:rPr>
                <w:noProof/>
                <w:color w:val="auto"/>
                <w:lang w:val="en-GB"/>
              </w:rPr>
            </w:pPr>
            <w:r w:rsidRPr="009F1532">
              <w:rPr>
                <w:noProof/>
                <w:lang w:val="en-GB"/>
              </w:rPr>
              <w:t>list_name</w:t>
            </w:r>
            <w:r w:rsidRPr="009F1532">
              <w:rPr>
                <w:noProof/>
                <w:color w:val="auto"/>
                <w:lang w:val="en-GB"/>
              </w:rPr>
              <w:t>[</w:t>
            </w:r>
            <w:r w:rsidR="00C107CC" w:rsidRPr="009F1532">
              <w:rPr>
                <w:noProof/>
                <w:color w:val="595959" w:themeColor="text1" w:themeTint="A6"/>
                <w:lang w:val="en-GB"/>
              </w:rPr>
              <w:t>start i</w:t>
            </w:r>
            <w:r w:rsidRPr="009F1532">
              <w:rPr>
                <w:noProof/>
                <w:color w:val="595959" w:themeColor="text1" w:themeTint="A6"/>
                <w:lang w:val="en-GB"/>
              </w:rPr>
              <w:t>ndex</w:t>
            </w:r>
            <w:r w:rsidR="00C107CC" w:rsidRPr="009F1532">
              <w:rPr>
                <w:noProof/>
                <w:color w:val="auto"/>
                <w:lang w:val="en-GB"/>
              </w:rPr>
              <w:t>:</w:t>
            </w:r>
            <w:r w:rsidR="00C107CC" w:rsidRPr="009F1532">
              <w:rPr>
                <w:noProof/>
                <w:color w:val="595959" w:themeColor="text1" w:themeTint="A6"/>
                <w:lang w:val="en-GB"/>
              </w:rPr>
              <w:t>end index</w:t>
            </w:r>
            <w:r w:rsidRPr="009F1532">
              <w:rPr>
                <w:noProof/>
                <w:color w:val="auto"/>
                <w:lang w:val="en-GB"/>
              </w:rPr>
              <w:t xml:space="preserve">] = </w:t>
            </w:r>
            <w:r w:rsidR="00EA01D7" w:rsidRPr="009F1532">
              <w:rPr>
                <w:noProof/>
                <w:color w:val="auto"/>
                <w:lang w:val="en-GB"/>
              </w:rPr>
              <w:t>[</w:t>
            </w:r>
            <w:r w:rsidR="00067FA8" w:rsidRPr="009F1532">
              <w:rPr>
                <w:noProof/>
                <w:color w:val="595959" w:themeColor="text1" w:themeTint="A6"/>
                <w:lang w:val="en-GB"/>
              </w:rPr>
              <w:t>list with n</w:t>
            </w:r>
            <w:r w:rsidRPr="009F1532">
              <w:rPr>
                <w:noProof/>
                <w:color w:val="595959" w:themeColor="text1" w:themeTint="A6"/>
                <w:lang w:val="en-GB"/>
              </w:rPr>
              <w:t>ew value</w:t>
            </w:r>
            <w:r w:rsidR="00C107CC" w:rsidRPr="009F1532">
              <w:rPr>
                <w:noProof/>
                <w:color w:val="595959" w:themeColor="text1" w:themeTint="A6"/>
                <w:lang w:val="en-GB"/>
              </w:rPr>
              <w:t>s</w:t>
            </w:r>
            <w:r w:rsidR="00067FA8" w:rsidRPr="009F1532">
              <w:rPr>
                <w:noProof/>
                <w:color w:val="auto"/>
                <w:lang w:val="en-GB"/>
              </w:rPr>
              <w:t>]</w:t>
            </w:r>
          </w:p>
        </w:tc>
      </w:tr>
    </w:tbl>
    <w:p w14:paraId="6C7EA99C" w14:textId="41B7E249" w:rsidR="0017346A" w:rsidRPr="009F1532" w:rsidRDefault="00AA0D9C" w:rsidP="00492635">
      <w:pPr>
        <w:pStyle w:val="BodyText"/>
        <w:rPr>
          <w:noProof/>
          <w:lang w:val="en-GB"/>
        </w:rPr>
      </w:pPr>
      <w:r w:rsidRPr="009F1532">
        <w:rPr>
          <w:noProof/>
          <w:lang w:val="en-GB"/>
        </w:rPr>
        <w:t xml:space="preserve">If </w:t>
      </w:r>
      <w:r w:rsidR="00F941BA" w:rsidRPr="009F1532">
        <w:rPr>
          <w:noProof/>
          <w:lang w:val="en-GB"/>
        </w:rPr>
        <w:t>we</w:t>
      </w:r>
      <w:r w:rsidRPr="009F1532">
        <w:rPr>
          <w:noProof/>
          <w:lang w:val="en-GB"/>
        </w:rPr>
        <w:t xml:space="preserve"> </w:t>
      </w:r>
      <w:r w:rsidR="00F608A7" w:rsidRPr="009F1532">
        <w:rPr>
          <w:noProof/>
          <w:lang w:val="en-GB"/>
        </w:rPr>
        <w:t xml:space="preserve">only </w:t>
      </w:r>
      <w:r w:rsidRPr="009F1532">
        <w:rPr>
          <w:noProof/>
          <w:lang w:val="en-GB"/>
        </w:rPr>
        <w:t>inten</w:t>
      </w:r>
      <w:r w:rsidR="00704C12" w:rsidRPr="00126B87">
        <w:rPr>
          <w:noProof/>
          <w:lang w:val="en-GB"/>
        </w:rPr>
        <w:t>d</w:t>
      </w:r>
      <w:r w:rsidR="00F608A7" w:rsidRPr="009F1532">
        <w:rPr>
          <w:noProof/>
          <w:lang w:val="en-GB"/>
        </w:rPr>
        <w:t xml:space="preserve"> to edit the items in the list, then </w:t>
      </w:r>
      <w:r w:rsidR="007A56E1" w:rsidRPr="009F1532">
        <w:rPr>
          <w:noProof/>
          <w:lang w:val="en-GB"/>
        </w:rPr>
        <w:t xml:space="preserve">the length of the </w:t>
      </w:r>
      <w:r w:rsidR="006711EC" w:rsidRPr="009F1532">
        <w:rPr>
          <w:noProof/>
          <w:lang w:val="en-GB"/>
        </w:rPr>
        <w:t>indices</w:t>
      </w:r>
      <w:r w:rsidR="00F608A7" w:rsidRPr="009F1532">
        <w:rPr>
          <w:noProof/>
          <w:lang w:val="en-GB"/>
        </w:rPr>
        <w:t xml:space="preserve"> on the left-hand side</w:t>
      </w:r>
      <w:r w:rsidR="006711EC" w:rsidRPr="009F1532">
        <w:rPr>
          <w:noProof/>
          <w:lang w:val="en-GB"/>
        </w:rPr>
        <w:t xml:space="preserve">, which is the number of items to </w:t>
      </w:r>
      <w:r w:rsidR="00741C5A" w:rsidRPr="009F1532">
        <w:rPr>
          <w:noProof/>
          <w:lang w:val="en-GB"/>
        </w:rPr>
        <w:t xml:space="preserve">be </w:t>
      </w:r>
      <w:r w:rsidR="006711EC" w:rsidRPr="009F1532">
        <w:rPr>
          <w:noProof/>
          <w:lang w:val="en-GB"/>
        </w:rPr>
        <w:t>modif</w:t>
      </w:r>
      <w:r w:rsidR="00741C5A" w:rsidRPr="009F1532">
        <w:rPr>
          <w:noProof/>
          <w:lang w:val="en-GB"/>
        </w:rPr>
        <w:t>ied</w:t>
      </w:r>
      <w:r w:rsidR="006711EC" w:rsidRPr="009F1532">
        <w:rPr>
          <w:noProof/>
          <w:lang w:val="en-GB"/>
        </w:rPr>
        <w:t xml:space="preserve">, </w:t>
      </w:r>
      <w:r w:rsidR="004D77A9" w:rsidRPr="009F1532">
        <w:rPr>
          <w:noProof/>
          <w:lang w:val="en-GB"/>
        </w:rPr>
        <w:t xml:space="preserve">must be </w:t>
      </w:r>
      <w:r w:rsidR="0092060F" w:rsidRPr="009F1532">
        <w:rPr>
          <w:noProof/>
          <w:lang w:val="en-GB"/>
        </w:rPr>
        <w:t>the same as the length of the list with the new values.</w:t>
      </w:r>
      <w:r w:rsidR="00EE0FE4" w:rsidRPr="009F1532">
        <w:rPr>
          <w:noProof/>
          <w:lang w:val="en-GB"/>
        </w:rPr>
        <w:t xml:space="preserve"> </w:t>
      </w:r>
      <w:r w:rsidR="00771C84" w:rsidRPr="009F1532">
        <w:rPr>
          <w:noProof/>
          <w:lang w:val="en-GB"/>
        </w:rPr>
        <w:t xml:space="preserve">If </w:t>
      </w:r>
      <w:r w:rsidR="009B0D00" w:rsidRPr="009F1532">
        <w:rPr>
          <w:noProof/>
          <w:lang w:val="en-GB"/>
        </w:rPr>
        <w:t>the list of new values is longer than the indices, items will be added to the list on the left-hand side</w:t>
      </w:r>
      <w:r w:rsidR="00B6598C" w:rsidRPr="009F1532">
        <w:rPr>
          <w:noProof/>
          <w:lang w:val="en-GB"/>
        </w:rPr>
        <w:t>. On the other hand, if the</w:t>
      </w:r>
      <w:r w:rsidR="00ED1671" w:rsidRPr="009F1532">
        <w:rPr>
          <w:noProof/>
          <w:lang w:val="en-GB"/>
        </w:rPr>
        <w:t xml:space="preserve"> </w:t>
      </w:r>
      <w:r w:rsidR="00B6598C" w:rsidRPr="009F1532">
        <w:rPr>
          <w:noProof/>
          <w:lang w:val="en-GB"/>
        </w:rPr>
        <w:t xml:space="preserve">list </w:t>
      </w:r>
      <w:r w:rsidR="00ED1671" w:rsidRPr="009F1532">
        <w:rPr>
          <w:noProof/>
          <w:lang w:val="en-GB"/>
        </w:rPr>
        <w:t xml:space="preserve">of indices </w:t>
      </w:r>
      <w:r w:rsidR="00B6598C" w:rsidRPr="009F1532">
        <w:rPr>
          <w:noProof/>
          <w:lang w:val="en-GB"/>
        </w:rPr>
        <w:t xml:space="preserve">is shorter, </w:t>
      </w:r>
      <w:r w:rsidR="00A5045F" w:rsidRPr="009F1532">
        <w:rPr>
          <w:noProof/>
          <w:lang w:val="en-GB"/>
        </w:rPr>
        <w:t xml:space="preserve">items will be removed from the </w:t>
      </w:r>
      <w:r w:rsidR="0089098B" w:rsidRPr="009F1532">
        <w:rPr>
          <w:noProof/>
          <w:lang w:val="en-GB"/>
        </w:rPr>
        <w:t xml:space="preserve">original </w:t>
      </w:r>
      <w:r w:rsidR="00A5045F" w:rsidRPr="009F1532">
        <w:rPr>
          <w:noProof/>
          <w:lang w:val="en-GB"/>
        </w:rPr>
        <w:t>list</w:t>
      </w:r>
      <w:r w:rsidR="003F53B6" w:rsidRPr="009F1532">
        <w:rPr>
          <w:noProof/>
          <w:lang w:val="en-GB"/>
        </w:rPr>
        <w:t>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0F4855" w:rsidRPr="00126B87" w14:paraId="42085923" w14:textId="77777777" w:rsidTr="002E26ED">
        <w:tc>
          <w:tcPr>
            <w:tcW w:w="9017" w:type="dxa"/>
          </w:tcPr>
          <w:p w14:paraId="1CBA94D0" w14:textId="26B373D1" w:rsidR="000F4855" w:rsidRPr="009F1532" w:rsidRDefault="000F4855" w:rsidP="002E26ED">
            <w:pPr>
              <w:pStyle w:val="BodyText"/>
              <w:rPr>
                <w:noProof/>
                <w:lang w:val="en-GB"/>
              </w:rPr>
            </w:pPr>
            <w:r w:rsidRPr="009F1532">
              <w:rPr>
                <w:b/>
                <w:bCs/>
                <w:noProof/>
                <w:lang w:val="en-GB"/>
              </w:rPr>
              <w:t xml:space="preserve">Example (Cont’d): </w:t>
            </w:r>
            <w:r w:rsidR="00565243" w:rsidRPr="009F1532">
              <w:rPr>
                <w:noProof/>
                <w:lang w:val="en-GB"/>
              </w:rPr>
              <w:t>Suppose the name of the third student is not John, but Jon</w:t>
            </w:r>
            <w:r w:rsidR="003D1BB9" w:rsidRPr="009F1532">
              <w:rPr>
                <w:noProof/>
                <w:lang w:val="en-GB"/>
              </w:rPr>
              <w:t>, and we would like to change it</w:t>
            </w:r>
            <w:r w:rsidR="003B18FF">
              <w:rPr>
                <w:noProof/>
                <w:lang w:val="en-GB"/>
              </w:rPr>
              <w:t xml:space="preserve"> now</w:t>
            </w:r>
            <w:r w:rsidR="00565243" w:rsidRPr="009F1532">
              <w:rPr>
                <w:noProof/>
                <w:lang w:val="en-GB"/>
              </w:rPr>
              <w:t xml:space="preserve">. </w:t>
            </w:r>
            <w:r w:rsidR="00291557" w:rsidRPr="009F1532">
              <w:rPr>
                <w:noProof/>
                <w:lang w:val="en-GB"/>
              </w:rPr>
              <w:t xml:space="preserve">Once again, the third item has </w:t>
            </w:r>
            <w:r w:rsidR="003B18FF">
              <w:rPr>
                <w:noProof/>
                <w:lang w:val="en-GB"/>
              </w:rPr>
              <w:t xml:space="preserve">the </w:t>
            </w:r>
            <w:r w:rsidR="00291557" w:rsidRPr="009F1532">
              <w:rPr>
                <w:noProof/>
                <w:lang w:val="en-GB"/>
              </w:rPr>
              <w:t>index 2.</w:t>
            </w:r>
          </w:p>
          <w:p w14:paraId="3CEBA92F" w14:textId="5E2B213D" w:rsidR="000F4855" w:rsidRPr="009F1532" w:rsidRDefault="000C6B69" w:rsidP="002E26ED">
            <w:pPr>
              <w:pStyle w:val="Figure-Image-Upper"/>
              <w:rPr>
                <w:lang w:val="en-GB"/>
              </w:rPr>
            </w:pPr>
            <w:r w:rsidRPr="009F1532">
              <w:drawing>
                <wp:inline distT="0" distB="0" distL="0" distR="0" wp14:anchorId="37A70BDC" wp14:editId="4722C17B">
                  <wp:extent cx="5580000" cy="831405"/>
                  <wp:effectExtent l="0" t="0" r="1905" b="698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831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C63DB3" w14:textId="7D136AFF" w:rsidR="000F4855" w:rsidRPr="009F1532" w:rsidRDefault="00775A43" w:rsidP="002E26ED">
            <w:pPr>
              <w:pStyle w:val="Figure-Image"/>
              <w:rPr>
                <w:lang w:val="en-GB"/>
              </w:rPr>
            </w:pPr>
            <w:r w:rsidRPr="009F1532">
              <w:drawing>
                <wp:inline distT="0" distB="0" distL="0" distR="0" wp14:anchorId="6CFCAF65" wp14:editId="5D7C48A8">
                  <wp:extent cx="5580000" cy="486861"/>
                  <wp:effectExtent l="0" t="0" r="1905" b="889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t="4140" r="1681" b="80131"/>
                          <a:stretch/>
                        </pic:blipFill>
                        <pic:spPr bwMode="auto">
                          <a:xfrm>
                            <a:off x="0" y="0"/>
                            <a:ext cx="5580000" cy="486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39DCC2" w14:textId="5F99757E" w:rsidR="000F4855" w:rsidRPr="009F1532" w:rsidRDefault="000F4855" w:rsidP="002E26ED">
            <w:pPr>
              <w:pStyle w:val="Caption"/>
            </w:pPr>
            <w:bookmarkStart w:id="27" w:name="_Ref58528780"/>
            <w:r w:rsidRPr="009F1532">
              <w:t>Figure 2.</w:t>
            </w:r>
            <w:r w:rsidRPr="009F1532">
              <w:fldChar w:fldCharType="begin"/>
            </w:r>
            <w:r w:rsidRPr="009F1532">
              <w:instrText xml:space="preserve"> SEQ Figure \* ARABIC </w:instrText>
            </w:r>
            <w:r w:rsidRPr="009F1532">
              <w:fldChar w:fldCharType="separate"/>
            </w:r>
            <w:r w:rsidR="00794E2F" w:rsidRPr="009F1532">
              <w:t>14</w:t>
            </w:r>
            <w:r w:rsidRPr="009F1532">
              <w:fldChar w:fldCharType="end"/>
            </w:r>
            <w:bookmarkEnd w:id="27"/>
            <w:r w:rsidRPr="009F1532">
              <w:t xml:space="preserve"> </w:t>
            </w:r>
            <w:r w:rsidR="00FF323F" w:rsidRPr="009F1532">
              <w:t>Editing Single Item in a List</w:t>
            </w:r>
          </w:p>
          <w:p w14:paraId="05D6EB6D" w14:textId="00C2D72B" w:rsidR="000F4855" w:rsidRPr="009F1532" w:rsidRDefault="000D6E35" w:rsidP="002E26ED">
            <w:pPr>
              <w:pStyle w:val="BodyText"/>
              <w:rPr>
                <w:noProof/>
                <w:lang w:val="en-GB"/>
              </w:rPr>
            </w:pPr>
            <w:r w:rsidRPr="009F1532">
              <w:rPr>
                <w:noProof/>
                <w:lang w:val="en-GB"/>
              </w:rPr>
              <w:fldChar w:fldCharType="begin"/>
            </w:r>
            <w:r w:rsidRPr="009F1532">
              <w:rPr>
                <w:noProof/>
                <w:lang w:val="en-GB"/>
              </w:rPr>
              <w:instrText xml:space="preserve"> REF _Ref58528780 \h </w:instrText>
            </w:r>
            <w:r w:rsidRPr="009F1532">
              <w:rPr>
                <w:noProof/>
                <w:lang w:val="en-GB"/>
              </w:rPr>
            </w:r>
            <w:r w:rsidRPr="009F1532">
              <w:rPr>
                <w:noProof/>
                <w:lang w:val="en-GB"/>
              </w:rPr>
              <w:fldChar w:fldCharType="separate"/>
            </w:r>
            <w:r w:rsidR="00794E2F" w:rsidRPr="009F1532">
              <w:rPr>
                <w:noProof/>
                <w:lang w:val="en-GB"/>
              </w:rPr>
              <w:t>Figure 2.14</w:t>
            </w:r>
            <w:r w:rsidRPr="009F1532">
              <w:rPr>
                <w:noProof/>
                <w:lang w:val="en-GB"/>
              </w:rPr>
              <w:fldChar w:fldCharType="end"/>
            </w:r>
            <w:r w:rsidR="000E0DCB" w:rsidRPr="009F1532">
              <w:rPr>
                <w:noProof/>
                <w:lang w:val="en-GB"/>
              </w:rPr>
              <w:t xml:space="preserve"> shows how the third element has been replaced by a new value. </w:t>
            </w:r>
            <w:r w:rsidR="007E4270" w:rsidRPr="009F1532">
              <w:rPr>
                <w:noProof/>
                <w:lang w:val="en-GB"/>
              </w:rPr>
              <w:t xml:space="preserve">Now, suppose that the lecturer </w:t>
            </w:r>
            <w:r w:rsidR="00984445" w:rsidRPr="009F1532">
              <w:rPr>
                <w:noProof/>
                <w:lang w:val="en-GB"/>
              </w:rPr>
              <w:t xml:space="preserve">has to deduct two marks from the students who scored 72 and 86 </w:t>
            </w:r>
            <w:r w:rsidR="00CE5C9D" w:rsidRPr="009F1532">
              <w:rPr>
                <w:noProof/>
                <w:lang w:val="en-GB"/>
              </w:rPr>
              <w:t xml:space="preserve">after rechecking their exam papers. </w:t>
            </w:r>
            <w:r w:rsidR="006D3537" w:rsidRPr="009F1532">
              <w:rPr>
                <w:noProof/>
                <w:lang w:val="en-GB"/>
              </w:rPr>
              <w:t xml:space="preserve">In other words, we need to modify the first two elements of the list </w:t>
            </w:r>
            <w:r w:rsidR="006D3537" w:rsidRPr="009F1532">
              <w:rPr>
                <w:rFonts w:ascii="Consolas" w:hAnsi="Consolas"/>
                <w:noProof/>
                <w:lang w:val="en-GB"/>
              </w:rPr>
              <w:t>scores</w:t>
            </w:r>
            <w:r w:rsidR="006D3537" w:rsidRPr="009F1532">
              <w:rPr>
                <w:noProof/>
                <w:lang w:val="en-GB"/>
              </w:rPr>
              <w:t>.</w:t>
            </w:r>
          </w:p>
          <w:p w14:paraId="4250727B" w14:textId="28E5F2E1" w:rsidR="006D3537" w:rsidRPr="00C15972" w:rsidRDefault="001C0DE0" w:rsidP="00410FCE">
            <w:pPr>
              <w:pStyle w:val="Figure-Image-Upper"/>
              <w:rPr>
                <w:lang w:val="en-GB"/>
              </w:rPr>
            </w:pPr>
            <w:r w:rsidRPr="00C15972">
              <w:lastRenderedPageBreak/>
              <w:drawing>
                <wp:inline distT="0" distB="0" distL="0" distR="0" wp14:anchorId="18A37D27" wp14:editId="7F910AB2">
                  <wp:extent cx="5580000" cy="1238764"/>
                  <wp:effectExtent l="0" t="0" r="190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80000" cy="1238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BF4ADC" w14:textId="77777777" w:rsidR="007761AF" w:rsidRPr="00D8400C" w:rsidRDefault="00383609" w:rsidP="007761AF">
            <w:pPr>
              <w:pStyle w:val="Figure-Image-Upper"/>
              <w:rPr>
                <w:lang w:val="en-GB"/>
              </w:rPr>
            </w:pPr>
            <w:r w:rsidRPr="00D8400C">
              <w:drawing>
                <wp:inline distT="0" distB="0" distL="0" distR="0" wp14:anchorId="64C4A7D7" wp14:editId="00E9D142">
                  <wp:extent cx="5580000" cy="621923"/>
                  <wp:effectExtent l="0" t="0" r="1905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t="4139" r="1427" b="75715"/>
                          <a:stretch/>
                        </pic:blipFill>
                        <pic:spPr bwMode="auto">
                          <a:xfrm>
                            <a:off x="0" y="0"/>
                            <a:ext cx="5580000" cy="621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C99BE8" w14:textId="20E23A76" w:rsidR="00410FCE" w:rsidRPr="009F1532" w:rsidRDefault="007761AF" w:rsidP="007761AF">
            <w:pPr>
              <w:pStyle w:val="Caption"/>
            </w:pPr>
            <w:r w:rsidRPr="009F1532">
              <w:t>Figure 2.</w:t>
            </w:r>
            <w:r w:rsidRPr="00D8400C">
              <w:fldChar w:fldCharType="begin"/>
            </w:r>
            <w:r w:rsidRPr="009F1532">
              <w:instrText xml:space="preserve"> SEQ Figure \* ARABIC </w:instrText>
            </w:r>
            <w:r w:rsidRPr="00D8400C">
              <w:fldChar w:fldCharType="separate"/>
            </w:r>
            <w:r w:rsidR="00794E2F" w:rsidRPr="009F1532">
              <w:t>15</w:t>
            </w:r>
            <w:r w:rsidRPr="00D8400C">
              <w:fldChar w:fldCharType="end"/>
            </w:r>
            <w:r w:rsidRPr="009F1532">
              <w:t xml:space="preserve"> Editing Multiple Items in a List</w:t>
            </w:r>
          </w:p>
          <w:p w14:paraId="1DCE2376" w14:textId="21463C1D" w:rsidR="007761AF" w:rsidRPr="009F1532" w:rsidRDefault="000F4855" w:rsidP="002E26ED">
            <w:pPr>
              <w:pStyle w:val="BodyText"/>
              <w:rPr>
                <w:noProof/>
                <w:lang w:val="en-GB"/>
              </w:rPr>
            </w:pPr>
            <w:r w:rsidRPr="009F1532">
              <w:rPr>
                <w:noProof/>
                <w:lang w:val="en-GB"/>
              </w:rPr>
              <w:t>In the second line</w:t>
            </w:r>
            <w:r w:rsidR="000D6E35" w:rsidRPr="009F1532">
              <w:rPr>
                <w:noProof/>
                <w:lang w:val="en-GB"/>
              </w:rPr>
              <w:t xml:space="preserve"> of the output, the first value has been replaced by 70 and the second one by 84.</w:t>
            </w:r>
            <w:r w:rsidR="005C1C7F" w:rsidRPr="009F1532">
              <w:rPr>
                <w:noProof/>
                <w:lang w:val="en-GB"/>
              </w:rPr>
              <w:t xml:space="preserve"> However, i</w:t>
            </w:r>
            <w:r w:rsidR="0039739F" w:rsidRPr="009F1532">
              <w:rPr>
                <w:noProof/>
                <w:lang w:val="en-GB"/>
              </w:rPr>
              <w:t>f our list</w:t>
            </w:r>
            <w:r w:rsidR="007761AF" w:rsidRPr="009F1532">
              <w:rPr>
                <w:noProof/>
                <w:lang w:val="en-GB"/>
              </w:rPr>
              <w:t xml:space="preserve"> </w:t>
            </w:r>
            <w:r w:rsidRPr="009F1532">
              <w:rPr>
                <w:rFonts w:ascii="Consolas" w:hAnsi="Consolas"/>
                <w:noProof/>
                <w:lang w:val="en-GB"/>
              </w:rPr>
              <w:t>[</w:t>
            </w:r>
            <w:r w:rsidR="00497DB0" w:rsidRPr="009F1532">
              <w:rPr>
                <w:rFonts w:ascii="Consolas" w:hAnsi="Consolas"/>
                <w:noProof/>
                <w:lang w:val="en-GB"/>
              </w:rPr>
              <w:t>70, 84</w:t>
            </w:r>
            <w:r w:rsidRPr="009F1532">
              <w:rPr>
                <w:rFonts w:ascii="Consolas" w:hAnsi="Consolas"/>
                <w:noProof/>
                <w:lang w:val="en-GB"/>
              </w:rPr>
              <w:t>]</w:t>
            </w:r>
            <w:r w:rsidRPr="009F1532">
              <w:rPr>
                <w:noProof/>
                <w:lang w:val="en-GB"/>
              </w:rPr>
              <w:t>,</w:t>
            </w:r>
            <w:r w:rsidR="007761AF" w:rsidRPr="009F1532">
              <w:rPr>
                <w:noProof/>
                <w:lang w:val="en-GB"/>
              </w:rPr>
              <w:t xml:space="preserve"> does not only contain two values but three, the output will become</w:t>
            </w:r>
            <w:r w:rsidR="008C3CF0" w:rsidRPr="009F1532">
              <w:rPr>
                <w:noProof/>
                <w:lang w:val="en-GB"/>
              </w:rPr>
              <w:t>:</w:t>
            </w:r>
          </w:p>
          <w:p w14:paraId="5EB7DE85" w14:textId="23B4BF6A" w:rsidR="003627E4" w:rsidRPr="00DF0774" w:rsidRDefault="0042635D" w:rsidP="003627E4">
            <w:pPr>
              <w:pStyle w:val="Figure-Image-Upper"/>
              <w:rPr>
                <w:lang w:val="en-GB"/>
              </w:rPr>
            </w:pPr>
            <w:r w:rsidRPr="00DF0774">
              <w:drawing>
                <wp:inline distT="0" distB="0" distL="0" distR="0" wp14:anchorId="68201468" wp14:editId="35734C3B">
                  <wp:extent cx="5580000" cy="1272985"/>
                  <wp:effectExtent l="0" t="0" r="1905" b="381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16395" t="7295" b="57495"/>
                          <a:stretch/>
                        </pic:blipFill>
                        <pic:spPr bwMode="auto">
                          <a:xfrm>
                            <a:off x="0" y="0"/>
                            <a:ext cx="5580000" cy="1272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5CCC39" w14:textId="77777777" w:rsidR="00FE4794" w:rsidRPr="00DF0774" w:rsidRDefault="00FE4794" w:rsidP="00FE4794">
            <w:pPr>
              <w:pStyle w:val="Figure-Image"/>
              <w:rPr>
                <w:lang w:val="en-GB"/>
              </w:rPr>
            </w:pPr>
            <w:r w:rsidRPr="00DF0774">
              <w:drawing>
                <wp:inline distT="0" distB="0" distL="0" distR="0" wp14:anchorId="19DF2DF6" wp14:editId="7886D92F">
                  <wp:extent cx="5580000" cy="620520"/>
                  <wp:effectExtent l="0" t="0" r="1905" b="825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t="4178" r="1472" b="75731"/>
                          <a:stretch/>
                        </pic:blipFill>
                        <pic:spPr bwMode="auto">
                          <a:xfrm>
                            <a:off x="0" y="0"/>
                            <a:ext cx="5580000" cy="620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E07725" w14:textId="3F6A4639" w:rsidR="003627E4" w:rsidRPr="009F1532" w:rsidRDefault="00FE4794" w:rsidP="00FE4794">
            <w:pPr>
              <w:pStyle w:val="Caption"/>
            </w:pPr>
            <w:r w:rsidRPr="009F1532">
              <w:t>Figure 2.</w:t>
            </w:r>
            <w:r w:rsidRPr="00DF0774">
              <w:fldChar w:fldCharType="begin"/>
            </w:r>
            <w:r w:rsidRPr="009F1532">
              <w:instrText xml:space="preserve"> SEQ Figure \* ARABIC </w:instrText>
            </w:r>
            <w:r w:rsidRPr="00DF0774">
              <w:fldChar w:fldCharType="separate"/>
            </w:r>
            <w:r w:rsidR="00794E2F" w:rsidRPr="009F1532">
              <w:t>16</w:t>
            </w:r>
            <w:r w:rsidRPr="00DF0774">
              <w:fldChar w:fldCharType="end"/>
            </w:r>
            <w:r w:rsidRPr="009F1532">
              <w:t xml:space="preserve"> Replacing More Values than the Specified Indices</w:t>
            </w:r>
          </w:p>
          <w:p w14:paraId="21126C1F" w14:textId="55163B30" w:rsidR="000F4855" w:rsidRPr="009F1532" w:rsidRDefault="000F4855" w:rsidP="002E26ED">
            <w:pPr>
              <w:pStyle w:val="BodyText"/>
              <w:rPr>
                <w:noProof/>
                <w:lang w:val="en-GB"/>
              </w:rPr>
            </w:pPr>
            <w:r w:rsidRPr="009F1532">
              <w:rPr>
                <w:noProof/>
                <w:lang w:val="en-GB"/>
              </w:rPr>
              <w:t xml:space="preserve">Python will </w:t>
            </w:r>
            <w:r w:rsidR="009B3127" w:rsidRPr="009F1532">
              <w:rPr>
                <w:noProof/>
                <w:lang w:val="en-GB"/>
              </w:rPr>
              <w:t xml:space="preserve">not </w:t>
            </w:r>
            <w:r w:rsidR="00B9340A" w:rsidRPr="009F1532">
              <w:rPr>
                <w:noProof/>
                <w:lang w:val="en-GB"/>
              </w:rPr>
              <w:t xml:space="preserve">treat it as a syntax error. Instead, it will replace the values </w:t>
            </w:r>
            <w:r w:rsidR="00C21E10" w:rsidRPr="009F1532">
              <w:rPr>
                <w:noProof/>
                <w:lang w:val="en-GB"/>
              </w:rPr>
              <w:t xml:space="preserve">of the indices 0 and 1 by the first two new values, 70 and 84, and add a new value </w:t>
            </w:r>
            <w:r w:rsidR="00E066B5" w:rsidRPr="009F1532">
              <w:rPr>
                <w:noProof/>
                <w:lang w:val="en-GB"/>
              </w:rPr>
              <w:t xml:space="preserve">to it, namely 60, before returning </w:t>
            </w:r>
            <w:r w:rsidR="00555CFB" w:rsidRPr="009F1532">
              <w:rPr>
                <w:noProof/>
                <w:lang w:val="en-GB"/>
              </w:rPr>
              <w:t xml:space="preserve">to </w:t>
            </w:r>
            <w:r w:rsidR="00E066B5" w:rsidRPr="009F1532">
              <w:rPr>
                <w:noProof/>
                <w:lang w:val="en-GB"/>
              </w:rPr>
              <w:t>the rest of the original list</w:t>
            </w:r>
            <w:r w:rsidR="0068061F" w:rsidRPr="009F1532">
              <w:rPr>
                <w:noProof/>
                <w:lang w:val="en-GB"/>
              </w:rPr>
              <w:t>.</w:t>
            </w:r>
            <w:r w:rsidR="00555CFB" w:rsidRPr="009F1532">
              <w:rPr>
                <w:noProof/>
                <w:lang w:val="en-GB"/>
              </w:rPr>
              <w:t xml:space="preserve"> As a result, the list </w:t>
            </w:r>
            <w:r w:rsidR="00555CFB" w:rsidRPr="009F1532">
              <w:rPr>
                <w:rFonts w:ascii="Consolas" w:hAnsi="Consolas"/>
                <w:noProof/>
                <w:lang w:val="en-GB"/>
              </w:rPr>
              <w:t>scores</w:t>
            </w:r>
            <w:r w:rsidR="00555CFB" w:rsidRPr="009F1532">
              <w:rPr>
                <w:noProof/>
                <w:lang w:val="en-GB"/>
              </w:rPr>
              <w:t xml:space="preserve"> has now four instead of three elements.</w:t>
            </w:r>
          </w:p>
          <w:p w14:paraId="50E98EA8" w14:textId="6F9B56A0" w:rsidR="00555CFB" w:rsidRPr="009F1532" w:rsidRDefault="004051BB" w:rsidP="002E26ED">
            <w:pPr>
              <w:pStyle w:val="BodyText"/>
              <w:rPr>
                <w:noProof/>
                <w:lang w:val="en-GB"/>
              </w:rPr>
            </w:pPr>
            <w:r w:rsidRPr="009F1532">
              <w:rPr>
                <w:noProof/>
                <w:lang w:val="en-GB"/>
              </w:rPr>
              <w:t xml:space="preserve">Let us turn to the opposite </w:t>
            </w:r>
            <w:r w:rsidR="007A77AB" w:rsidRPr="009F1532">
              <w:rPr>
                <w:noProof/>
                <w:lang w:val="en-GB"/>
              </w:rPr>
              <w:t xml:space="preserve">situation and assume that the indices </w:t>
            </w:r>
            <w:r w:rsidR="008D7772" w:rsidRPr="009F1532">
              <w:rPr>
                <w:noProof/>
                <w:lang w:val="en-GB"/>
              </w:rPr>
              <w:t xml:space="preserve">for modification </w:t>
            </w:r>
            <w:r w:rsidR="00704C12" w:rsidRPr="00126B87">
              <w:rPr>
                <w:noProof/>
                <w:lang w:val="en-GB"/>
              </w:rPr>
              <w:t>are</w:t>
            </w:r>
            <w:r w:rsidR="008D7772" w:rsidRPr="009F1532">
              <w:rPr>
                <w:noProof/>
                <w:lang w:val="en-GB"/>
              </w:rPr>
              <w:t xml:space="preserve"> longer than the list of new values.</w:t>
            </w:r>
          </w:p>
          <w:p w14:paraId="59F216F5" w14:textId="7730907D" w:rsidR="008D7772" w:rsidRPr="009F1532" w:rsidRDefault="00CE0CBB" w:rsidP="002E26ED">
            <w:pPr>
              <w:pStyle w:val="BodyText"/>
              <w:rPr>
                <w:noProof/>
                <w:lang w:val="en-GB"/>
              </w:rPr>
            </w:pPr>
            <w:r w:rsidRPr="00544DE1">
              <w:rPr>
                <w:noProof/>
                <w:lang w:eastAsia="en-SG"/>
              </w:rPr>
              <w:drawing>
                <wp:inline distT="0" distB="0" distL="0" distR="0" wp14:anchorId="5B4AB2C1" wp14:editId="73B48473">
                  <wp:extent cx="5580000" cy="1257552"/>
                  <wp:effectExtent l="0" t="0" r="190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15882" t="6706" b="58298"/>
                          <a:stretch/>
                        </pic:blipFill>
                        <pic:spPr bwMode="auto">
                          <a:xfrm>
                            <a:off x="0" y="0"/>
                            <a:ext cx="5580000" cy="1257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240180" w14:textId="4A25B636" w:rsidR="00A61E60" w:rsidRPr="009F1532" w:rsidRDefault="00A61E60" w:rsidP="002E26ED">
            <w:pPr>
              <w:pStyle w:val="BodyText"/>
              <w:rPr>
                <w:noProof/>
                <w:lang w:val="en-GB"/>
              </w:rPr>
            </w:pPr>
            <w:r w:rsidRPr="00544DE1">
              <w:rPr>
                <w:noProof/>
                <w:lang w:eastAsia="en-SG"/>
              </w:rPr>
              <w:lastRenderedPageBreak/>
              <w:drawing>
                <wp:inline distT="0" distB="0" distL="0" distR="0" wp14:anchorId="23CC0EB5" wp14:editId="7D147055">
                  <wp:extent cx="5580000" cy="594113"/>
                  <wp:effectExtent l="0" t="0" r="190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t="4199" r="1348" b="76540"/>
                          <a:stretch/>
                        </pic:blipFill>
                        <pic:spPr bwMode="auto">
                          <a:xfrm>
                            <a:off x="0" y="0"/>
                            <a:ext cx="5580000" cy="5941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9A06EC" w14:textId="0650438B" w:rsidR="000F4855" w:rsidRPr="009F1532" w:rsidRDefault="00D061E1" w:rsidP="002E26ED">
            <w:pPr>
              <w:pStyle w:val="BodyText"/>
              <w:rPr>
                <w:noProof/>
                <w:lang w:val="en-GB"/>
              </w:rPr>
            </w:pPr>
            <w:r w:rsidRPr="009F1532">
              <w:rPr>
                <w:noProof/>
                <w:lang w:val="en-GB"/>
              </w:rPr>
              <w:t xml:space="preserve">Same as before, Python will not treat the code here as a syntax error as well. Instead, it will replace the values of the indices 0 and 1 by the only new value, 70, and </w:t>
            </w:r>
            <w:r w:rsidR="00AD76AB" w:rsidRPr="009F1532">
              <w:rPr>
                <w:noProof/>
                <w:lang w:val="en-GB"/>
              </w:rPr>
              <w:t xml:space="preserve">then </w:t>
            </w:r>
            <w:r w:rsidRPr="009F1532">
              <w:rPr>
                <w:noProof/>
                <w:lang w:val="en-GB"/>
              </w:rPr>
              <w:t>return to the rest of the original list</w:t>
            </w:r>
            <w:r w:rsidR="00AD76AB" w:rsidRPr="009F1532">
              <w:rPr>
                <w:noProof/>
                <w:lang w:val="en-GB"/>
              </w:rPr>
              <w:t xml:space="preserve">, which is </w:t>
            </w:r>
            <w:r w:rsidR="00205D77" w:rsidRPr="009F1532">
              <w:rPr>
                <w:noProof/>
                <w:lang w:val="en-GB"/>
              </w:rPr>
              <w:t>35, the last value</w:t>
            </w:r>
            <w:r w:rsidRPr="009F1532">
              <w:rPr>
                <w:noProof/>
                <w:lang w:val="en-GB"/>
              </w:rPr>
              <w:t xml:space="preserve">. As a result, the list </w:t>
            </w:r>
            <w:r w:rsidRPr="009F1532">
              <w:rPr>
                <w:rFonts w:ascii="Consolas" w:hAnsi="Consolas"/>
                <w:noProof/>
                <w:lang w:val="en-GB"/>
              </w:rPr>
              <w:t>scores</w:t>
            </w:r>
            <w:r w:rsidRPr="009F1532">
              <w:rPr>
                <w:noProof/>
                <w:lang w:val="en-GB"/>
              </w:rPr>
              <w:t xml:space="preserve"> has now </w:t>
            </w:r>
            <w:r w:rsidR="00AD76AB" w:rsidRPr="009F1532">
              <w:rPr>
                <w:noProof/>
                <w:lang w:val="en-GB"/>
              </w:rPr>
              <w:t>two</w:t>
            </w:r>
            <w:r w:rsidRPr="009F1532">
              <w:rPr>
                <w:noProof/>
                <w:lang w:val="en-GB"/>
              </w:rPr>
              <w:t xml:space="preserve"> instead of three elements.</w:t>
            </w:r>
          </w:p>
        </w:tc>
      </w:tr>
    </w:tbl>
    <w:p w14:paraId="7739CC90" w14:textId="40165FCA" w:rsidR="00B52D56" w:rsidRPr="00544DE1" w:rsidRDefault="00AF51E6" w:rsidP="00400291">
      <w:pPr>
        <w:pStyle w:val="BodyText"/>
        <w:rPr>
          <w:noProof/>
          <w:lang w:val="en-GB"/>
        </w:rPr>
      </w:pPr>
      <w:r w:rsidRPr="00544DE1">
        <w:rPr>
          <w:noProof/>
          <w:lang w:val="en-GB"/>
        </w:rPr>
        <w:lastRenderedPageBreak/>
        <w:t>In t</w:t>
      </w:r>
      <w:r w:rsidR="00B52D56" w:rsidRPr="00544DE1">
        <w:rPr>
          <w:noProof/>
          <w:lang w:val="en-GB"/>
        </w:rPr>
        <w:t>he above examples</w:t>
      </w:r>
      <w:r w:rsidRPr="00544DE1">
        <w:rPr>
          <w:noProof/>
          <w:lang w:val="en-GB"/>
        </w:rPr>
        <w:t>,</w:t>
      </w:r>
      <w:r w:rsidR="00B52D56" w:rsidRPr="00544DE1">
        <w:rPr>
          <w:noProof/>
          <w:lang w:val="en-GB"/>
        </w:rPr>
        <w:t xml:space="preserve"> </w:t>
      </w:r>
      <w:r w:rsidR="005F7C04">
        <w:rPr>
          <w:noProof/>
          <w:lang w:val="en-GB"/>
        </w:rPr>
        <w:t xml:space="preserve">we can see that </w:t>
      </w:r>
      <w:r w:rsidRPr="00544DE1">
        <w:rPr>
          <w:noProof/>
          <w:lang w:val="en-GB"/>
        </w:rPr>
        <w:t xml:space="preserve">lists </w:t>
      </w:r>
      <w:r w:rsidR="00FB5BCB" w:rsidRPr="00544DE1">
        <w:rPr>
          <w:noProof/>
          <w:lang w:val="en-GB"/>
        </w:rPr>
        <w:t xml:space="preserve">can </w:t>
      </w:r>
      <w:r w:rsidRPr="00544DE1">
        <w:rPr>
          <w:noProof/>
          <w:lang w:val="en-GB"/>
        </w:rPr>
        <w:t xml:space="preserve">be </w:t>
      </w:r>
      <w:r w:rsidR="00FB5BCB" w:rsidRPr="00544DE1">
        <w:rPr>
          <w:noProof/>
          <w:lang w:val="en-GB"/>
        </w:rPr>
        <w:t>extend</w:t>
      </w:r>
      <w:r w:rsidRPr="00544DE1">
        <w:rPr>
          <w:noProof/>
          <w:lang w:val="en-GB"/>
        </w:rPr>
        <w:t>ed</w:t>
      </w:r>
      <w:r w:rsidR="00FB5BCB" w:rsidRPr="00544DE1">
        <w:rPr>
          <w:noProof/>
          <w:lang w:val="en-GB"/>
        </w:rPr>
        <w:t xml:space="preserve"> or shr</w:t>
      </w:r>
      <w:r w:rsidR="009235A2" w:rsidRPr="00544DE1">
        <w:rPr>
          <w:noProof/>
          <w:lang w:val="en-GB"/>
        </w:rPr>
        <w:t>u</w:t>
      </w:r>
      <w:r w:rsidR="00FB5BCB" w:rsidRPr="00544DE1">
        <w:rPr>
          <w:noProof/>
          <w:lang w:val="en-GB"/>
        </w:rPr>
        <w:t xml:space="preserve">nk </w:t>
      </w:r>
      <w:r w:rsidR="004602F6" w:rsidRPr="00544DE1">
        <w:rPr>
          <w:noProof/>
          <w:lang w:val="en-GB"/>
        </w:rPr>
        <w:t xml:space="preserve">with the replacement of </w:t>
      </w:r>
      <w:r w:rsidR="003B3110" w:rsidRPr="00544DE1">
        <w:rPr>
          <w:noProof/>
          <w:lang w:val="en-GB"/>
        </w:rPr>
        <w:t xml:space="preserve">certain items </w:t>
      </w:r>
      <w:r w:rsidR="004602F6" w:rsidRPr="00544DE1">
        <w:rPr>
          <w:noProof/>
          <w:lang w:val="en-GB"/>
        </w:rPr>
        <w:t xml:space="preserve">in </w:t>
      </w:r>
      <w:r w:rsidR="003B3110" w:rsidRPr="00544DE1">
        <w:rPr>
          <w:noProof/>
          <w:lang w:val="en-GB"/>
        </w:rPr>
        <w:t>the original list by a</w:t>
      </w:r>
      <w:r w:rsidR="00FB5BCB" w:rsidRPr="00544DE1">
        <w:rPr>
          <w:noProof/>
          <w:lang w:val="en-GB"/>
        </w:rPr>
        <w:t xml:space="preserve"> longer or shorter list</w:t>
      </w:r>
      <w:r w:rsidR="003B3110" w:rsidRPr="00544DE1">
        <w:rPr>
          <w:noProof/>
          <w:lang w:val="en-GB"/>
        </w:rPr>
        <w:t xml:space="preserve"> of </w:t>
      </w:r>
      <w:r w:rsidR="00EA2B62" w:rsidRPr="00544DE1">
        <w:rPr>
          <w:noProof/>
          <w:lang w:val="en-GB"/>
        </w:rPr>
        <w:t xml:space="preserve">new </w:t>
      </w:r>
      <w:r w:rsidR="003B3110" w:rsidRPr="00544DE1">
        <w:rPr>
          <w:noProof/>
          <w:lang w:val="en-GB"/>
        </w:rPr>
        <w:t>values.</w:t>
      </w:r>
    </w:p>
    <w:p w14:paraId="7A1DD500" w14:textId="3C00DAAD" w:rsidR="00400291" w:rsidRPr="00544DE1" w:rsidRDefault="00400291" w:rsidP="00704C12">
      <w:pPr>
        <w:pStyle w:val="Heading4"/>
        <w:tabs>
          <w:tab w:val="left" w:pos="709"/>
        </w:tabs>
        <w:rPr>
          <w:noProof/>
          <w:lang w:val="en-GB"/>
        </w:rPr>
      </w:pPr>
      <w:r w:rsidRPr="00544DE1">
        <w:rPr>
          <w:noProof/>
          <w:lang w:val="en-GB"/>
        </w:rPr>
        <w:t>1.2.</w:t>
      </w:r>
      <w:r w:rsidR="000A72BE" w:rsidRPr="00544DE1">
        <w:rPr>
          <w:noProof/>
          <w:lang w:val="en-GB"/>
        </w:rPr>
        <w:t>4</w:t>
      </w:r>
      <w:r w:rsidRPr="00544DE1">
        <w:rPr>
          <w:noProof/>
          <w:lang w:val="en-GB"/>
        </w:rPr>
        <w:t xml:space="preserve"> </w:t>
      </w:r>
      <w:r w:rsidRPr="00544DE1">
        <w:rPr>
          <w:noProof/>
          <w:lang w:val="en-GB"/>
        </w:rPr>
        <w:tab/>
      </w:r>
      <w:r w:rsidR="000A72BE" w:rsidRPr="00544DE1">
        <w:rPr>
          <w:noProof/>
          <w:lang w:val="en-GB"/>
        </w:rPr>
        <w:t>Concatenating</w:t>
      </w:r>
      <w:r w:rsidRPr="00544DE1">
        <w:rPr>
          <w:noProof/>
          <w:lang w:val="en-GB"/>
        </w:rPr>
        <w:t xml:space="preserve"> </w:t>
      </w:r>
      <w:r w:rsidR="00C62905" w:rsidRPr="00544DE1">
        <w:rPr>
          <w:noProof/>
          <w:lang w:val="en-GB"/>
        </w:rPr>
        <w:t xml:space="preserve">&amp; Merging </w:t>
      </w:r>
      <w:r w:rsidRPr="00544DE1">
        <w:rPr>
          <w:noProof/>
          <w:lang w:val="en-GB"/>
        </w:rPr>
        <w:t>Lists</w:t>
      </w:r>
    </w:p>
    <w:p w14:paraId="65814BC5" w14:textId="118B5AD5" w:rsidR="00400291" w:rsidRPr="00544DE1" w:rsidRDefault="00FC72D6" w:rsidP="00400291">
      <w:pPr>
        <w:pStyle w:val="BodyText"/>
        <w:rPr>
          <w:noProof/>
          <w:lang w:val="en-GB"/>
        </w:rPr>
      </w:pPr>
      <w:r w:rsidRPr="00544DE1">
        <w:rPr>
          <w:noProof/>
          <w:lang w:val="en-GB"/>
        </w:rPr>
        <w:t xml:space="preserve">Same as </w:t>
      </w:r>
      <w:r w:rsidR="001F2B52" w:rsidRPr="00544DE1">
        <w:rPr>
          <w:noProof/>
          <w:lang w:val="en-GB"/>
        </w:rPr>
        <w:t xml:space="preserve">tuples, </w:t>
      </w:r>
      <w:r w:rsidR="005E5EC5" w:rsidRPr="00544DE1">
        <w:rPr>
          <w:noProof/>
          <w:lang w:val="en-GB"/>
        </w:rPr>
        <w:t>we</w:t>
      </w:r>
      <w:r w:rsidR="001F2B52" w:rsidRPr="00544DE1">
        <w:rPr>
          <w:noProof/>
          <w:lang w:val="en-GB"/>
        </w:rPr>
        <w:t xml:space="preserve"> can </w:t>
      </w:r>
      <w:r w:rsidR="00D12943" w:rsidRPr="00544DE1">
        <w:rPr>
          <w:noProof/>
          <w:lang w:val="en-GB"/>
        </w:rPr>
        <w:t xml:space="preserve">concatenate </w:t>
      </w:r>
      <w:r w:rsidR="005E5EC5" w:rsidRPr="00544DE1">
        <w:rPr>
          <w:noProof/>
          <w:lang w:val="en-GB"/>
        </w:rPr>
        <w:t xml:space="preserve">multiple </w:t>
      </w:r>
      <w:r w:rsidR="00D12943" w:rsidRPr="00544DE1">
        <w:rPr>
          <w:noProof/>
          <w:lang w:val="en-GB"/>
        </w:rPr>
        <w:t>lists into one by “adding”</w:t>
      </w:r>
      <w:r w:rsidR="005C3F69" w:rsidRPr="00544DE1">
        <w:rPr>
          <w:noProof/>
          <w:lang w:val="en-GB"/>
        </w:rPr>
        <w:t xml:space="preserve"> the</w:t>
      </w:r>
      <w:r w:rsidR="00C307D2" w:rsidRPr="00544DE1">
        <w:rPr>
          <w:noProof/>
          <w:lang w:val="en-GB"/>
        </w:rPr>
        <w:t>m</w:t>
      </w:r>
      <w:r w:rsidR="005C3F69" w:rsidRPr="00544DE1">
        <w:rPr>
          <w:noProof/>
          <w:lang w:val="en-GB"/>
        </w:rPr>
        <w:t xml:space="preserve"> together</w:t>
      </w:r>
      <w:r w:rsidR="00400291" w:rsidRPr="00544DE1">
        <w:rPr>
          <w:noProof/>
          <w:lang w:val="en-GB"/>
        </w:rPr>
        <w:t>.</w:t>
      </w:r>
      <w:r w:rsidR="00D12943" w:rsidRPr="00544DE1">
        <w:rPr>
          <w:noProof/>
          <w:lang w:val="en-GB"/>
        </w:rPr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A17688" w:rsidRPr="00126B87" w14:paraId="790F55E3" w14:textId="77777777" w:rsidTr="002E26ED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5D860233" w14:textId="70B3FF62" w:rsidR="00A17688" w:rsidRPr="00544DE1" w:rsidRDefault="00A17688" w:rsidP="002E26ED">
            <w:pPr>
              <w:pStyle w:val="Code"/>
              <w:rPr>
                <w:noProof/>
                <w:lang w:val="en-GB"/>
              </w:rPr>
            </w:pPr>
            <w:r w:rsidRPr="00544DE1">
              <w:rPr>
                <w:noProof/>
                <w:lang w:val="en-GB"/>
              </w:rPr>
              <w:t>combined_list</w:t>
            </w:r>
            <w:r w:rsidRPr="00544DE1">
              <w:rPr>
                <w:noProof/>
                <w:color w:val="auto"/>
                <w:lang w:val="en-GB"/>
              </w:rPr>
              <w:t xml:space="preserve"> = </w:t>
            </w:r>
            <w:r w:rsidRPr="00544DE1">
              <w:rPr>
                <w:noProof/>
                <w:lang w:val="en-GB"/>
              </w:rPr>
              <w:t>list1</w:t>
            </w:r>
            <w:r w:rsidRPr="00544DE1">
              <w:rPr>
                <w:noProof/>
                <w:color w:val="auto"/>
                <w:lang w:val="en-GB"/>
              </w:rPr>
              <w:t xml:space="preserve"> + </w:t>
            </w:r>
            <w:r w:rsidRPr="00544DE1">
              <w:rPr>
                <w:noProof/>
                <w:lang w:val="en-GB"/>
              </w:rPr>
              <w:t>list2</w:t>
            </w:r>
            <w:r w:rsidRPr="00544DE1">
              <w:rPr>
                <w:noProof/>
                <w:color w:val="auto"/>
                <w:lang w:val="en-GB"/>
              </w:rPr>
              <w:t xml:space="preserve"> + </w:t>
            </w:r>
            <w:r w:rsidRPr="00544DE1">
              <w:rPr>
                <w:noProof/>
                <w:lang w:val="en-GB"/>
              </w:rPr>
              <w:t>…</w:t>
            </w:r>
          </w:p>
        </w:tc>
      </w:tr>
    </w:tbl>
    <w:p w14:paraId="41764F73" w14:textId="1AAF156D" w:rsidR="000F4855" w:rsidRPr="00544DE1" w:rsidRDefault="008D4660" w:rsidP="00492635">
      <w:pPr>
        <w:pStyle w:val="BodyText"/>
        <w:rPr>
          <w:noProof/>
          <w:lang w:val="en-GB"/>
        </w:rPr>
      </w:pPr>
      <w:r w:rsidRPr="00544DE1">
        <w:rPr>
          <w:noProof/>
          <w:lang w:val="en-GB"/>
        </w:rPr>
        <w:t>Basically</w:t>
      </w:r>
      <w:r w:rsidR="008201AE" w:rsidRPr="00544DE1">
        <w:rPr>
          <w:noProof/>
          <w:lang w:val="en-GB"/>
        </w:rPr>
        <w:t xml:space="preserve">, </w:t>
      </w:r>
      <w:r w:rsidRPr="00544DE1">
        <w:rPr>
          <w:noProof/>
          <w:lang w:val="en-GB"/>
        </w:rPr>
        <w:t>Python use</w:t>
      </w:r>
      <w:r w:rsidR="00704C12" w:rsidRPr="00126B87">
        <w:rPr>
          <w:noProof/>
          <w:lang w:val="en-GB"/>
        </w:rPr>
        <w:t>s</w:t>
      </w:r>
      <w:r w:rsidRPr="00544DE1">
        <w:rPr>
          <w:noProof/>
          <w:lang w:val="en-GB"/>
        </w:rPr>
        <w:t xml:space="preserve"> the </w:t>
      </w:r>
      <w:r w:rsidR="002B4321" w:rsidRPr="00544DE1">
        <w:rPr>
          <w:noProof/>
          <w:lang w:val="en-GB"/>
        </w:rPr>
        <w:t>addition operation “</w:t>
      </w:r>
      <w:r w:rsidR="002B4321" w:rsidRPr="00544DE1">
        <w:rPr>
          <w:rFonts w:ascii="Consolas" w:hAnsi="Consolas"/>
          <w:noProof/>
          <w:lang w:val="en-GB"/>
        </w:rPr>
        <w:t>+</w:t>
      </w:r>
      <w:r w:rsidR="002B4321" w:rsidRPr="00544DE1">
        <w:rPr>
          <w:noProof/>
          <w:lang w:val="en-GB"/>
        </w:rPr>
        <w:t xml:space="preserve">” to concatenate objects </w:t>
      </w:r>
      <w:r w:rsidR="007B5E6D" w:rsidRPr="00544DE1">
        <w:rPr>
          <w:noProof/>
          <w:lang w:val="en-GB"/>
        </w:rPr>
        <w:t>such as string</w:t>
      </w:r>
      <w:r w:rsidR="00D7572F">
        <w:rPr>
          <w:noProof/>
          <w:lang w:val="en-GB"/>
        </w:rPr>
        <w:t>s</w:t>
      </w:r>
      <w:r w:rsidR="007B5E6D" w:rsidRPr="00544DE1">
        <w:rPr>
          <w:noProof/>
          <w:lang w:val="en-GB"/>
        </w:rPr>
        <w:t>, tuples</w:t>
      </w:r>
      <w:r w:rsidR="007A6861" w:rsidRPr="00544DE1">
        <w:rPr>
          <w:noProof/>
          <w:lang w:val="en-GB"/>
        </w:rPr>
        <w:t>,</w:t>
      </w:r>
      <w:r w:rsidR="007B5E6D" w:rsidRPr="00544DE1">
        <w:rPr>
          <w:noProof/>
          <w:lang w:val="en-GB"/>
        </w:rPr>
        <w:t xml:space="preserve"> or lists, rather than </w:t>
      </w:r>
      <w:r w:rsidR="008916F8" w:rsidRPr="00544DE1">
        <w:rPr>
          <w:noProof/>
          <w:lang w:val="en-GB"/>
        </w:rPr>
        <w:t xml:space="preserve">to carry out </w:t>
      </w:r>
      <w:r w:rsidR="007A6861" w:rsidRPr="00544DE1">
        <w:rPr>
          <w:noProof/>
          <w:lang w:val="en-GB"/>
        </w:rPr>
        <w:t xml:space="preserve">arithmetic </w:t>
      </w:r>
      <w:r w:rsidR="007B5E6D" w:rsidRPr="00544DE1">
        <w:rPr>
          <w:noProof/>
          <w:lang w:val="en-GB"/>
        </w:rPr>
        <w:t xml:space="preserve">addition </w:t>
      </w:r>
      <w:r w:rsidR="008916F8" w:rsidRPr="00544DE1">
        <w:rPr>
          <w:noProof/>
          <w:lang w:val="en-GB"/>
        </w:rPr>
        <w:t>ex</w:t>
      </w:r>
      <w:r w:rsidR="007B5E6D" w:rsidRPr="00544DE1">
        <w:rPr>
          <w:noProof/>
          <w:lang w:val="en-GB"/>
        </w:rPr>
        <w:t>cept for numeric values.</w:t>
      </w:r>
      <w:r w:rsidR="00AA1711" w:rsidRPr="00544DE1">
        <w:rPr>
          <w:noProof/>
          <w:lang w:val="en-GB"/>
        </w:rPr>
        <w:t xml:space="preserve"> Concatenating lists </w:t>
      </w:r>
      <w:r w:rsidR="00C27DB9" w:rsidRPr="00544DE1">
        <w:rPr>
          <w:noProof/>
          <w:lang w:val="en-GB"/>
        </w:rPr>
        <w:t xml:space="preserve">is a recommended step in Python programming </w:t>
      </w:r>
      <w:r w:rsidR="00DA63B3" w:rsidRPr="00DA63B3">
        <w:rPr>
          <w:noProof/>
          <w:lang w:val="en-GB"/>
        </w:rPr>
        <w:t>if the nature, i.e., content and type, of the lists is identical.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C10ECB" w:rsidRPr="00126B87" w14:paraId="4202C545" w14:textId="77777777" w:rsidTr="002E26ED">
        <w:tc>
          <w:tcPr>
            <w:tcW w:w="9017" w:type="dxa"/>
          </w:tcPr>
          <w:p w14:paraId="15355B1E" w14:textId="1DC037B9" w:rsidR="00C10ECB" w:rsidRPr="00544DE1" w:rsidRDefault="00C10ECB" w:rsidP="002E26ED">
            <w:pPr>
              <w:pStyle w:val="BodyText"/>
              <w:rPr>
                <w:noProof/>
                <w:lang w:val="en-GB"/>
              </w:rPr>
            </w:pPr>
            <w:r w:rsidRPr="00544DE1">
              <w:rPr>
                <w:b/>
                <w:bCs/>
                <w:noProof/>
                <w:lang w:val="en-GB"/>
              </w:rPr>
              <w:t xml:space="preserve">Example (Cont’d): </w:t>
            </w:r>
            <w:r w:rsidRPr="00544DE1">
              <w:rPr>
                <w:noProof/>
                <w:lang w:val="en-GB"/>
              </w:rPr>
              <w:t>Suppose we have two classes</w:t>
            </w:r>
            <w:r w:rsidR="00A212E9" w:rsidRPr="00544DE1">
              <w:rPr>
                <w:noProof/>
                <w:lang w:val="en-GB"/>
              </w:rPr>
              <w:t xml:space="preserve"> for the same </w:t>
            </w:r>
            <w:r w:rsidR="00D7572F">
              <w:rPr>
                <w:noProof/>
                <w:lang w:val="en-GB"/>
              </w:rPr>
              <w:t>course</w:t>
            </w:r>
            <w:r w:rsidR="000A6421" w:rsidRPr="00544DE1">
              <w:rPr>
                <w:noProof/>
                <w:lang w:val="en-GB"/>
              </w:rPr>
              <w:t>.</w:t>
            </w:r>
            <w:r w:rsidRPr="00544DE1">
              <w:rPr>
                <w:noProof/>
                <w:lang w:val="en-GB"/>
              </w:rPr>
              <w:t xml:space="preserve"> </w:t>
            </w:r>
            <w:r w:rsidR="000A6421" w:rsidRPr="00544DE1">
              <w:rPr>
                <w:noProof/>
                <w:lang w:val="en-GB"/>
              </w:rPr>
              <w:t>T</w:t>
            </w:r>
            <w:r w:rsidR="00033EA9" w:rsidRPr="00544DE1">
              <w:rPr>
                <w:noProof/>
                <w:lang w:val="en-GB"/>
              </w:rPr>
              <w:t xml:space="preserve">he </w:t>
            </w:r>
            <w:r w:rsidR="000A6421" w:rsidRPr="00544DE1">
              <w:rPr>
                <w:noProof/>
                <w:lang w:val="en-GB"/>
              </w:rPr>
              <w:t xml:space="preserve">student </w:t>
            </w:r>
            <w:r w:rsidR="00033EA9" w:rsidRPr="00544DE1">
              <w:rPr>
                <w:noProof/>
                <w:lang w:val="en-GB"/>
              </w:rPr>
              <w:t xml:space="preserve">names of </w:t>
            </w:r>
            <w:r w:rsidR="00B72021" w:rsidRPr="00544DE1">
              <w:rPr>
                <w:noProof/>
                <w:lang w:val="en-GB"/>
              </w:rPr>
              <w:t>these classes</w:t>
            </w:r>
            <w:r w:rsidR="000A6421" w:rsidRPr="00544DE1">
              <w:rPr>
                <w:noProof/>
                <w:lang w:val="en-GB"/>
              </w:rPr>
              <w:t xml:space="preserve"> </w:t>
            </w:r>
            <w:r w:rsidR="00033EA9" w:rsidRPr="00544DE1">
              <w:rPr>
                <w:noProof/>
                <w:lang w:val="en-GB"/>
              </w:rPr>
              <w:t xml:space="preserve">are stored in the lists </w:t>
            </w:r>
            <w:r w:rsidR="00033EA9" w:rsidRPr="00544DE1">
              <w:rPr>
                <w:rFonts w:ascii="Consolas" w:hAnsi="Consolas"/>
                <w:noProof/>
                <w:lang w:val="en-GB"/>
              </w:rPr>
              <w:t>class1</w:t>
            </w:r>
            <w:r w:rsidR="00033EA9" w:rsidRPr="00544DE1">
              <w:rPr>
                <w:noProof/>
                <w:lang w:val="en-GB"/>
              </w:rPr>
              <w:t xml:space="preserve"> and </w:t>
            </w:r>
            <w:r w:rsidR="00033EA9" w:rsidRPr="00544DE1">
              <w:rPr>
                <w:rFonts w:ascii="Consolas" w:hAnsi="Consolas"/>
                <w:noProof/>
                <w:lang w:val="en-GB"/>
              </w:rPr>
              <w:t>class2</w:t>
            </w:r>
            <w:r w:rsidR="00B54E05" w:rsidRPr="00544DE1">
              <w:rPr>
                <w:noProof/>
                <w:lang w:val="en-GB"/>
              </w:rPr>
              <w:t>, respectively.</w:t>
            </w:r>
            <w:r w:rsidR="00033EA9" w:rsidRPr="00544DE1">
              <w:rPr>
                <w:noProof/>
                <w:lang w:val="en-GB"/>
              </w:rPr>
              <w:t xml:space="preserve"> </w:t>
            </w:r>
            <w:r w:rsidR="00D2036B" w:rsidRPr="00544DE1">
              <w:rPr>
                <w:noProof/>
                <w:lang w:val="en-GB"/>
              </w:rPr>
              <w:t>Equivalently, t</w:t>
            </w:r>
            <w:r w:rsidR="00BF269F" w:rsidRPr="00544DE1">
              <w:rPr>
                <w:noProof/>
                <w:lang w:val="en-GB"/>
              </w:rPr>
              <w:t xml:space="preserve">he exam scores are stored in the lists </w:t>
            </w:r>
            <w:r w:rsidR="005632B0" w:rsidRPr="00544DE1">
              <w:rPr>
                <w:rFonts w:ascii="Consolas" w:hAnsi="Consolas"/>
                <w:noProof/>
                <w:lang w:val="en-GB"/>
              </w:rPr>
              <w:t>scores1</w:t>
            </w:r>
            <w:r w:rsidR="005632B0" w:rsidRPr="00544DE1">
              <w:rPr>
                <w:noProof/>
                <w:lang w:val="en-GB"/>
              </w:rPr>
              <w:t xml:space="preserve"> and </w:t>
            </w:r>
            <w:r w:rsidR="005632B0" w:rsidRPr="00544DE1">
              <w:rPr>
                <w:rFonts w:ascii="Consolas" w:hAnsi="Consolas"/>
                <w:noProof/>
                <w:lang w:val="en-GB"/>
              </w:rPr>
              <w:t>scores2</w:t>
            </w:r>
            <w:r w:rsidRPr="00544DE1">
              <w:rPr>
                <w:noProof/>
                <w:lang w:val="en-GB"/>
              </w:rPr>
              <w:t>.</w:t>
            </w:r>
            <w:r w:rsidR="00087CE8" w:rsidRPr="00544DE1">
              <w:rPr>
                <w:noProof/>
                <w:lang w:val="en-GB"/>
              </w:rPr>
              <w:t xml:space="preserve"> Now, we would like to </w:t>
            </w:r>
            <w:r w:rsidR="00B652B4" w:rsidRPr="00544DE1">
              <w:rPr>
                <w:noProof/>
                <w:lang w:val="en-GB"/>
              </w:rPr>
              <w:t>concatenate</w:t>
            </w:r>
            <w:r w:rsidR="00087CE8" w:rsidRPr="00544DE1">
              <w:rPr>
                <w:noProof/>
                <w:lang w:val="en-GB"/>
              </w:rPr>
              <w:t xml:space="preserve"> </w:t>
            </w:r>
            <w:r w:rsidR="002E2C34" w:rsidRPr="00544DE1">
              <w:rPr>
                <w:rFonts w:ascii="Consolas" w:hAnsi="Consolas"/>
                <w:noProof/>
                <w:lang w:val="en-GB"/>
              </w:rPr>
              <w:t>class1</w:t>
            </w:r>
            <w:r w:rsidR="002E2C34" w:rsidRPr="00544DE1">
              <w:rPr>
                <w:noProof/>
                <w:lang w:val="en-GB"/>
              </w:rPr>
              <w:t xml:space="preserve"> and </w:t>
            </w:r>
            <w:r w:rsidR="002E2C34" w:rsidRPr="00544DE1">
              <w:rPr>
                <w:rFonts w:ascii="Consolas" w:hAnsi="Consolas"/>
                <w:noProof/>
                <w:lang w:val="en-GB"/>
              </w:rPr>
              <w:t>class2</w:t>
            </w:r>
            <w:r w:rsidR="002E2C34" w:rsidRPr="00544DE1">
              <w:rPr>
                <w:noProof/>
                <w:lang w:val="en-GB"/>
              </w:rPr>
              <w:t xml:space="preserve"> into a new list </w:t>
            </w:r>
            <w:r w:rsidR="00366B56" w:rsidRPr="00544DE1">
              <w:rPr>
                <w:noProof/>
                <w:lang w:val="en-GB"/>
              </w:rPr>
              <w:t>call</w:t>
            </w:r>
            <w:r w:rsidR="002E2C34" w:rsidRPr="00544DE1">
              <w:rPr>
                <w:noProof/>
                <w:lang w:val="en-GB"/>
              </w:rPr>
              <w:t xml:space="preserve">ed </w:t>
            </w:r>
            <w:r w:rsidR="00087CE8" w:rsidRPr="00544DE1">
              <w:rPr>
                <w:rFonts w:ascii="Consolas" w:hAnsi="Consolas"/>
                <w:noProof/>
                <w:lang w:val="en-GB"/>
              </w:rPr>
              <w:t>names</w:t>
            </w:r>
            <w:r w:rsidR="00087CE8" w:rsidRPr="00544DE1">
              <w:rPr>
                <w:noProof/>
                <w:lang w:val="en-GB"/>
              </w:rPr>
              <w:t xml:space="preserve"> and </w:t>
            </w:r>
            <w:r w:rsidR="002E2C34" w:rsidRPr="00544DE1">
              <w:rPr>
                <w:rFonts w:ascii="Consolas" w:hAnsi="Consolas"/>
                <w:noProof/>
                <w:lang w:val="en-GB"/>
              </w:rPr>
              <w:t>scores1</w:t>
            </w:r>
            <w:r w:rsidR="002E2C34" w:rsidRPr="00544DE1">
              <w:rPr>
                <w:noProof/>
                <w:lang w:val="en-GB"/>
              </w:rPr>
              <w:t xml:space="preserve"> and </w:t>
            </w:r>
            <w:r w:rsidR="002E2C34" w:rsidRPr="00544DE1">
              <w:rPr>
                <w:rFonts w:ascii="Consolas" w:hAnsi="Consolas"/>
                <w:noProof/>
                <w:lang w:val="en-GB"/>
              </w:rPr>
              <w:t>scores2</w:t>
            </w:r>
            <w:r w:rsidR="002E2C34" w:rsidRPr="00544DE1">
              <w:rPr>
                <w:noProof/>
                <w:lang w:val="en-GB"/>
              </w:rPr>
              <w:t xml:space="preserve"> into a new list </w:t>
            </w:r>
            <w:r w:rsidR="00366B56" w:rsidRPr="00544DE1">
              <w:rPr>
                <w:noProof/>
                <w:lang w:val="en-GB"/>
              </w:rPr>
              <w:t>call</w:t>
            </w:r>
            <w:r w:rsidR="002E2C34" w:rsidRPr="00544DE1">
              <w:rPr>
                <w:noProof/>
                <w:lang w:val="en-GB"/>
              </w:rPr>
              <w:t xml:space="preserve">ed </w:t>
            </w:r>
            <w:r w:rsidR="00087CE8" w:rsidRPr="00544DE1">
              <w:rPr>
                <w:rFonts w:ascii="Consolas" w:hAnsi="Consolas"/>
                <w:noProof/>
                <w:lang w:val="en-GB"/>
              </w:rPr>
              <w:t>scores</w:t>
            </w:r>
            <w:r w:rsidR="002E2C34" w:rsidRPr="00544DE1">
              <w:rPr>
                <w:noProof/>
                <w:lang w:val="en-GB"/>
              </w:rPr>
              <w:t>.</w:t>
            </w:r>
          </w:p>
          <w:p w14:paraId="3AF54CD7" w14:textId="723F0F93" w:rsidR="00C10ECB" w:rsidRPr="00BC4412" w:rsidRDefault="0062147E" w:rsidP="002E26ED">
            <w:pPr>
              <w:pStyle w:val="Figure-Image-Upper"/>
              <w:rPr>
                <w:lang w:val="en-GB"/>
              </w:rPr>
            </w:pPr>
            <w:r w:rsidRPr="00BC4412">
              <w:lastRenderedPageBreak/>
              <w:drawing>
                <wp:inline distT="0" distB="0" distL="0" distR="0" wp14:anchorId="78456E50" wp14:editId="272647C5">
                  <wp:extent cx="5580000" cy="1857715"/>
                  <wp:effectExtent l="0" t="0" r="1905" b="952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15870" t="7208" b="41087"/>
                          <a:stretch/>
                        </pic:blipFill>
                        <pic:spPr bwMode="auto">
                          <a:xfrm>
                            <a:off x="0" y="0"/>
                            <a:ext cx="5580000" cy="1857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919DC2" w14:textId="6999EDA6" w:rsidR="00C10ECB" w:rsidRPr="00BC4412" w:rsidRDefault="00392A46" w:rsidP="002E26ED">
            <w:pPr>
              <w:pStyle w:val="Figure-Image"/>
              <w:rPr>
                <w:lang w:val="en-GB"/>
              </w:rPr>
            </w:pPr>
            <w:r w:rsidRPr="00BC4412">
              <w:drawing>
                <wp:inline distT="0" distB="0" distL="0" distR="0" wp14:anchorId="513EFA1B" wp14:editId="56AEDF58">
                  <wp:extent cx="5580000" cy="597207"/>
                  <wp:effectExtent l="0" t="0" r="190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t="4114" r="1400" b="76536"/>
                          <a:stretch/>
                        </pic:blipFill>
                        <pic:spPr bwMode="auto">
                          <a:xfrm>
                            <a:off x="0" y="0"/>
                            <a:ext cx="5580000" cy="5972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C671A5" w14:textId="4E22D0A1" w:rsidR="00C10ECB" w:rsidRPr="00544DE1" w:rsidRDefault="00C10ECB" w:rsidP="00240871">
            <w:pPr>
              <w:pStyle w:val="Caption"/>
            </w:pPr>
            <w:r w:rsidRPr="00544DE1">
              <w:t>Figure 2.</w:t>
            </w:r>
            <w:r w:rsidRPr="00BC4412">
              <w:fldChar w:fldCharType="begin"/>
            </w:r>
            <w:r w:rsidRPr="00544DE1">
              <w:instrText xml:space="preserve"> SEQ Figure \* ARABIC </w:instrText>
            </w:r>
            <w:r w:rsidRPr="00BC4412">
              <w:fldChar w:fldCharType="separate"/>
            </w:r>
            <w:r w:rsidR="00794E2F" w:rsidRPr="00544DE1">
              <w:t>17</w:t>
            </w:r>
            <w:r w:rsidRPr="00BC4412">
              <w:fldChar w:fldCharType="end"/>
            </w:r>
            <w:r w:rsidRPr="00544DE1">
              <w:t xml:space="preserve"> Concatenating Lists</w:t>
            </w:r>
          </w:p>
        </w:tc>
      </w:tr>
    </w:tbl>
    <w:p w14:paraId="38585EBC" w14:textId="5415D8DD" w:rsidR="00FD1F08" w:rsidRPr="00BC4412" w:rsidRDefault="00FD1F08" w:rsidP="00492635">
      <w:pPr>
        <w:pStyle w:val="BodyText"/>
        <w:rPr>
          <w:noProof/>
          <w:lang w:val="en-GB"/>
        </w:rPr>
      </w:pPr>
      <w:r w:rsidRPr="00BC4412">
        <w:rPr>
          <w:noProof/>
          <w:lang w:val="en-GB"/>
        </w:rPr>
        <w:lastRenderedPageBreak/>
        <w:t xml:space="preserve">Even if the nature of the two lists is not </w:t>
      </w:r>
      <w:r w:rsidR="00A51774" w:rsidRPr="00BC4412">
        <w:rPr>
          <w:noProof/>
          <w:lang w:val="en-GB"/>
        </w:rPr>
        <w:t xml:space="preserve">identical, it is sometimes </w:t>
      </w:r>
      <w:r w:rsidR="00D52C58">
        <w:rPr>
          <w:noProof/>
          <w:lang w:val="en-GB"/>
        </w:rPr>
        <w:t xml:space="preserve">still </w:t>
      </w:r>
      <w:r w:rsidR="00A51774" w:rsidRPr="00BC4412">
        <w:rPr>
          <w:noProof/>
          <w:lang w:val="en-GB"/>
        </w:rPr>
        <w:t>quite convenient to store the</w:t>
      </w:r>
      <w:r w:rsidR="008F1E9B">
        <w:rPr>
          <w:noProof/>
          <w:lang w:val="en-GB"/>
        </w:rPr>
        <w:t>ir</w:t>
      </w:r>
      <w:r w:rsidR="00A51774" w:rsidRPr="00BC4412">
        <w:rPr>
          <w:noProof/>
          <w:lang w:val="en-GB"/>
        </w:rPr>
        <w:t xml:space="preserve"> data in one list for later use.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7A6861" w:rsidRPr="00126B87" w14:paraId="3A958A39" w14:textId="77777777" w:rsidTr="002E26ED">
        <w:tc>
          <w:tcPr>
            <w:tcW w:w="9017" w:type="dxa"/>
          </w:tcPr>
          <w:p w14:paraId="7E294699" w14:textId="5CF67196" w:rsidR="007A6861" w:rsidRPr="00BC4412" w:rsidRDefault="007A6861" w:rsidP="002E26ED">
            <w:pPr>
              <w:pStyle w:val="BodyText"/>
              <w:rPr>
                <w:noProof/>
                <w:lang w:val="en-GB"/>
              </w:rPr>
            </w:pPr>
            <w:r w:rsidRPr="00BC4412">
              <w:rPr>
                <w:b/>
                <w:bCs/>
                <w:noProof/>
                <w:lang w:val="en-GB"/>
              </w:rPr>
              <w:t xml:space="preserve">Example (Cont’d): </w:t>
            </w:r>
            <w:r w:rsidRPr="00BC4412">
              <w:rPr>
                <w:noProof/>
                <w:lang w:val="en-GB"/>
              </w:rPr>
              <w:t xml:space="preserve">Suppose we would like to </w:t>
            </w:r>
            <w:r w:rsidR="00B652B4" w:rsidRPr="00BC4412">
              <w:rPr>
                <w:noProof/>
                <w:lang w:val="en-GB"/>
              </w:rPr>
              <w:t>concatenate</w:t>
            </w:r>
            <w:r w:rsidRPr="00BC4412">
              <w:rPr>
                <w:noProof/>
                <w:lang w:val="en-GB"/>
              </w:rPr>
              <w:t xml:space="preserve"> the two lists </w:t>
            </w:r>
            <w:r w:rsidRPr="00BC4412">
              <w:rPr>
                <w:rFonts w:ascii="Consolas" w:hAnsi="Consolas"/>
                <w:noProof/>
                <w:lang w:val="en-GB"/>
              </w:rPr>
              <w:t>names</w:t>
            </w:r>
            <w:r w:rsidRPr="00BC4412">
              <w:rPr>
                <w:noProof/>
                <w:lang w:val="en-GB"/>
              </w:rPr>
              <w:t xml:space="preserve"> and </w:t>
            </w:r>
            <w:r w:rsidRPr="00BC4412">
              <w:rPr>
                <w:rFonts w:ascii="Consolas" w:hAnsi="Consolas"/>
                <w:noProof/>
                <w:lang w:val="en-GB"/>
              </w:rPr>
              <w:t>scores</w:t>
            </w:r>
            <w:r w:rsidRPr="00BC4412">
              <w:rPr>
                <w:noProof/>
                <w:lang w:val="en-GB"/>
              </w:rPr>
              <w:t xml:space="preserve"> into a new list called</w:t>
            </w:r>
            <w:r w:rsidR="001B6B1C" w:rsidRPr="00BC4412">
              <w:rPr>
                <w:noProof/>
                <w:lang w:val="en-GB"/>
              </w:rPr>
              <w:t xml:space="preserve"> </w:t>
            </w:r>
            <w:r w:rsidR="001B6B1C" w:rsidRPr="00BC4412">
              <w:rPr>
                <w:rFonts w:ascii="Consolas" w:hAnsi="Consolas"/>
                <w:noProof/>
                <w:lang w:val="en-GB"/>
              </w:rPr>
              <w:t>combined_list</w:t>
            </w:r>
            <w:r w:rsidR="0091559A" w:rsidRPr="00BC4412">
              <w:rPr>
                <w:noProof/>
                <w:lang w:val="en-GB"/>
              </w:rPr>
              <w:t xml:space="preserve"> </w:t>
            </w:r>
            <w:r w:rsidR="003A05DA" w:rsidRPr="00BC4412">
              <w:rPr>
                <w:noProof/>
                <w:lang w:val="en-GB"/>
              </w:rPr>
              <w:t>in order t</w:t>
            </w:r>
            <w:r w:rsidR="0091559A" w:rsidRPr="00BC4412">
              <w:rPr>
                <w:noProof/>
                <w:lang w:val="en-GB"/>
              </w:rPr>
              <w:t xml:space="preserve">o </w:t>
            </w:r>
            <w:r w:rsidR="0008296E">
              <w:rPr>
                <w:noProof/>
                <w:lang w:val="en-GB"/>
              </w:rPr>
              <w:t>store</w:t>
            </w:r>
            <w:r w:rsidR="0091559A" w:rsidRPr="00BC4412">
              <w:rPr>
                <w:noProof/>
                <w:lang w:val="en-GB"/>
              </w:rPr>
              <w:t xml:space="preserve"> the data of the entire class in </w:t>
            </w:r>
            <w:r w:rsidR="004F0773">
              <w:rPr>
                <w:noProof/>
                <w:lang w:val="en-GB"/>
              </w:rPr>
              <w:t>a single</w:t>
            </w:r>
            <w:r w:rsidR="0008296E">
              <w:rPr>
                <w:noProof/>
                <w:lang w:val="en-GB"/>
              </w:rPr>
              <w:t xml:space="preserve"> </w:t>
            </w:r>
            <w:r w:rsidR="00624546" w:rsidRPr="00BC4412">
              <w:rPr>
                <w:noProof/>
                <w:lang w:val="en-GB"/>
              </w:rPr>
              <w:t>compound data source</w:t>
            </w:r>
            <w:r w:rsidR="003A05DA" w:rsidRPr="00BC4412">
              <w:rPr>
                <w:noProof/>
                <w:lang w:val="en-GB"/>
              </w:rPr>
              <w:t>.</w:t>
            </w:r>
          </w:p>
          <w:p w14:paraId="1086568B" w14:textId="447E4890" w:rsidR="007A6861" w:rsidRPr="00BC4412" w:rsidRDefault="000817B4" w:rsidP="002E26ED">
            <w:pPr>
              <w:pStyle w:val="Figure-Image-Upper"/>
              <w:rPr>
                <w:lang w:val="en-GB"/>
              </w:rPr>
            </w:pPr>
            <w:r w:rsidRPr="00BC4412">
              <w:drawing>
                <wp:inline distT="0" distB="0" distL="0" distR="0" wp14:anchorId="3BB28568" wp14:editId="55715B63">
                  <wp:extent cx="5580000" cy="2483745"/>
                  <wp:effectExtent l="0" t="0" r="1905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15622" t="7208" b="23459"/>
                          <a:stretch/>
                        </pic:blipFill>
                        <pic:spPr bwMode="auto">
                          <a:xfrm>
                            <a:off x="0" y="0"/>
                            <a:ext cx="5580000" cy="2483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B2C8D3" w14:textId="7DF90176" w:rsidR="007A6861" w:rsidRPr="00BC4412" w:rsidRDefault="00C17142" w:rsidP="002E26ED">
            <w:pPr>
              <w:pStyle w:val="Figure-Image"/>
              <w:rPr>
                <w:lang w:val="en-GB"/>
              </w:rPr>
            </w:pPr>
            <w:r w:rsidRPr="00BC4412">
              <w:drawing>
                <wp:inline distT="0" distB="0" distL="0" distR="0" wp14:anchorId="54BA089F" wp14:editId="6544DE4E">
                  <wp:extent cx="5580000" cy="741494"/>
                  <wp:effectExtent l="0" t="0" r="1905" b="190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1" t="4114" r="1202" b="71813"/>
                          <a:stretch/>
                        </pic:blipFill>
                        <pic:spPr bwMode="auto">
                          <a:xfrm>
                            <a:off x="0" y="0"/>
                            <a:ext cx="5580000" cy="7414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F7FC54" w14:textId="1D4AFBD1" w:rsidR="007A6861" w:rsidRPr="00BC4412" w:rsidRDefault="007A6861" w:rsidP="002E26ED">
            <w:pPr>
              <w:pStyle w:val="Caption"/>
            </w:pPr>
            <w:bookmarkStart w:id="28" w:name="_Ref58683224"/>
            <w:r w:rsidRPr="00BC4412">
              <w:t>Figure 2.</w:t>
            </w:r>
            <w:r w:rsidRPr="00BC4412">
              <w:fldChar w:fldCharType="begin"/>
            </w:r>
            <w:r w:rsidRPr="00BC4412">
              <w:instrText xml:space="preserve"> SEQ Figure \* ARABIC </w:instrText>
            </w:r>
            <w:r w:rsidRPr="00BC4412">
              <w:fldChar w:fldCharType="separate"/>
            </w:r>
            <w:r w:rsidR="00794E2F" w:rsidRPr="00BC4412">
              <w:t>18</w:t>
            </w:r>
            <w:r w:rsidRPr="00BC4412">
              <w:fldChar w:fldCharType="end"/>
            </w:r>
            <w:bookmarkEnd w:id="28"/>
            <w:r w:rsidRPr="00BC4412">
              <w:t xml:space="preserve"> </w:t>
            </w:r>
            <w:r w:rsidR="002C5841" w:rsidRPr="00BC4412">
              <w:t>Concatenating Lists</w:t>
            </w:r>
            <w:r w:rsidR="00516437" w:rsidRPr="00BC4412">
              <w:t xml:space="preserve"> with Different Data Types</w:t>
            </w:r>
          </w:p>
          <w:p w14:paraId="41CEEE37" w14:textId="1A496EBD" w:rsidR="00806360" w:rsidRPr="00BC4412" w:rsidRDefault="00806360" w:rsidP="00806360">
            <w:pPr>
              <w:pStyle w:val="BodyText"/>
              <w:rPr>
                <w:noProof/>
                <w:lang w:val="en-GB"/>
              </w:rPr>
            </w:pPr>
            <w:r w:rsidRPr="00BC4412">
              <w:rPr>
                <w:noProof/>
                <w:lang w:val="en-GB"/>
              </w:rPr>
              <w:lastRenderedPageBreak/>
              <w:t xml:space="preserve">So, the new list </w:t>
            </w:r>
            <w:r w:rsidR="003F7596" w:rsidRPr="00BC4412">
              <w:rPr>
                <w:noProof/>
                <w:lang w:val="en-GB"/>
              </w:rPr>
              <w:t xml:space="preserve">consists of </w:t>
            </w:r>
            <w:r w:rsidR="006A493C" w:rsidRPr="00BC4412">
              <w:rPr>
                <w:noProof/>
                <w:lang w:val="en-GB"/>
              </w:rPr>
              <w:t xml:space="preserve">the </w:t>
            </w:r>
            <w:r w:rsidR="00304CA8" w:rsidRPr="00BC4412">
              <w:rPr>
                <w:noProof/>
                <w:lang w:val="en-GB"/>
              </w:rPr>
              <w:t>ten</w:t>
            </w:r>
            <w:r w:rsidR="003F7596" w:rsidRPr="00BC4412">
              <w:rPr>
                <w:noProof/>
                <w:lang w:val="en-GB"/>
              </w:rPr>
              <w:t xml:space="preserve"> element</w:t>
            </w:r>
            <w:r w:rsidRPr="00BC4412">
              <w:rPr>
                <w:noProof/>
                <w:lang w:val="en-GB"/>
              </w:rPr>
              <w:t xml:space="preserve">s </w:t>
            </w:r>
            <w:r w:rsidR="006A493C" w:rsidRPr="00BC4412">
              <w:rPr>
                <w:noProof/>
                <w:lang w:val="en-GB"/>
              </w:rPr>
              <w:t>combined from</w:t>
            </w:r>
            <w:r w:rsidR="002718A3" w:rsidRPr="00BC4412">
              <w:rPr>
                <w:noProof/>
                <w:lang w:val="en-GB"/>
              </w:rPr>
              <w:t xml:space="preserve"> the two lists</w:t>
            </w:r>
            <w:r w:rsidRPr="00BC4412">
              <w:rPr>
                <w:noProof/>
                <w:lang w:val="en-GB"/>
              </w:rPr>
              <w:t xml:space="preserve"> </w:t>
            </w:r>
            <w:r w:rsidR="00E05800" w:rsidRPr="00BC4412">
              <w:rPr>
                <w:rFonts w:ascii="Consolas" w:hAnsi="Consolas"/>
                <w:noProof/>
                <w:lang w:val="en-GB"/>
              </w:rPr>
              <w:t>names</w:t>
            </w:r>
            <w:r w:rsidR="00E05800" w:rsidRPr="00BC4412">
              <w:rPr>
                <w:noProof/>
                <w:lang w:val="en-GB"/>
              </w:rPr>
              <w:t xml:space="preserve"> and </w:t>
            </w:r>
            <w:r w:rsidR="00E05800" w:rsidRPr="00BC4412">
              <w:rPr>
                <w:rFonts w:ascii="Consolas" w:hAnsi="Consolas"/>
                <w:noProof/>
                <w:lang w:val="en-GB"/>
              </w:rPr>
              <w:t>scores</w:t>
            </w:r>
            <w:r w:rsidR="006A493C" w:rsidRPr="00BC4412">
              <w:rPr>
                <w:noProof/>
                <w:lang w:val="en-GB"/>
              </w:rPr>
              <w:t xml:space="preserve">. </w:t>
            </w:r>
            <w:r w:rsidR="00980526" w:rsidRPr="00BC4412">
              <w:rPr>
                <w:noProof/>
                <w:lang w:val="en-GB"/>
              </w:rPr>
              <w:t xml:space="preserve">Apparently, </w:t>
            </w:r>
            <w:r w:rsidR="00017B80" w:rsidRPr="00BC4412">
              <w:rPr>
                <w:noProof/>
                <w:lang w:val="en-GB"/>
              </w:rPr>
              <w:t>concatenat</w:t>
            </w:r>
            <w:r w:rsidR="00997D83" w:rsidRPr="00BC4412">
              <w:rPr>
                <w:noProof/>
                <w:lang w:val="en-GB"/>
              </w:rPr>
              <w:t>ing</w:t>
            </w:r>
            <w:r w:rsidR="00017B80" w:rsidRPr="00BC4412">
              <w:rPr>
                <w:noProof/>
                <w:lang w:val="en-GB"/>
              </w:rPr>
              <w:t xml:space="preserve"> </w:t>
            </w:r>
            <w:r w:rsidR="00E05800" w:rsidRPr="00BC4412">
              <w:rPr>
                <w:noProof/>
                <w:lang w:val="en-GB"/>
              </w:rPr>
              <w:t>lists with different types of data</w:t>
            </w:r>
            <w:r w:rsidR="00C825B5" w:rsidRPr="00BC4412">
              <w:rPr>
                <w:noProof/>
                <w:lang w:val="en-GB"/>
              </w:rPr>
              <w:t>, such as strings and integers in this example,</w:t>
            </w:r>
            <w:r w:rsidR="007304E7" w:rsidRPr="00BC4412">
              <w:rPr>
                <w:noProof/>
                <w:lang w:val="en-GB"/>
              </w:rPr>
              <w:t xml:space="preserve"> </w:t>
            </w:r>
            <w:r w:rsidR="004E4765" w:rsidRPr="00BC4412">
              <w:rPr>
                <w:noProof/>
                <w:lang w:val="en-GB"/>
              </w:rPr>
              <w:t>is allowed in Python</w:t>
            </w:r>
            <w:r w:rsidR="00E05800" w:rsidRPr="00BC4412">
              <w:rPr>
                <w:noProof/>
                <w:lang w:val="en-GB"/>
              </w:rPr>
              <w:t>.</w:t>
            </w:r>
            <w:r w:rsidR="003F7596" w:rsidRPr="00BC4412">
              <w:rPr>
                <w:noProof/>
                <w:lang w:val="en-GB"/>
              </w:rPr>
              <w:t xml:space="preserve"> </w:t>
            </w:r>
          </w:p>
        </w:tc>
      </w:tr>
    </w:tbl>
    <w:p w14:paraId="58EF468F" w14:textId="5104FF1C" w:rsidR="007A6861" w:rsidRPr="00370BD7" w:rsidRDefault="004617C1" w:rsidP="00492635">
      <w:pPr>
        <w:pStyle w:val="BodyText"/>
        <w:rPr>
          <w:noProof/>
          <w:lang w:val="en-GB"/>
        </w:rPr>
      </w:pPr>
      <w:r w:rsidRPr="00BC4412">
        <w:rPr>
          <w:noProof/>
          <w:lang w:val="en-GB"/>
        </w:rPr>
        <w:lastRenderedPageBreak/>
        <w:fldChar w:fldCharType="begin"/>
      </w:r>
      <w:r w:rsidRPr="00BC4412">
        <w:rPr>
          <w:noProof/>
          <w:lang w:val="en-GB"/>
        </w:rPr>
        <w:instrText xml:space="preserve"> REF _Ref58683224 \h </w:instrText>
      </w:r>
      <w:r w:rsidRPr="00BC4412">
        <w:rPr>
          <w:noProof/>
          <w:lang w:val="en-GB"/>
        </w:rPr>
      </w:r>
      <w:r w:rsidRPr="00BC4412">
        <w:rPr>
          <w:noProof/>
          <w:lang w:val="en-GB"/>
        </w:rPr>
        <w:fldChar w:fldCharType="separate"/>
      </w:r>
      <w:r w:rsidR="00794E2F" w:rsidRPr="00BC4412">
        <w:rPr>
          <w:noProof/>
          <w:lang w:val="en-GB"/>
        </w:rPr>
        <w:t>Figure 2.18</w:t>
      </w:r>
      <w:r w:rsidRPr="00BC4412">
        <w:rPr>
          <w:noProof/>
          <w:lang w:val="en-GB"/>
        </w:rPr>
        <w:fldChar w:fldCharType="end"/>
      </w:r>
      <w:r w:rsidRPr="00370BD7">
        <w:rPr>
          <w:noProof/>
          <w:lang w:val="en-GB"/>
        </w:rPr>
        <w:t xml:space="preserve"> shows a straightforward concatenation of two lists in Python. However, </w:t>
      </w:r>
      <w:r w:rsidR="00507A9E" w:rsidRPr="00370BD7">
        <w:rPr>
          <w:noProof/>
          <w:lang w:val="en-GB"/>
        </w:rPr>
        <w:t xml:space="preserve">such a </w:t>
      </w:r>
      <w:r w:rsidR="00EB59B3" w:rsidRPr="00370BD7">
        <w:rPr>
          <w:noProof/>
          <w:lang w:val="en-GB"/>
        </w:rPr>
        <w:t>combination</w:t>
      </w:r>
      <w:r w:rsidR="005D0878" w:rsidRPr="00370BD7">
        <w:rPr>
          <w:noProof/>
          <w:lang w:val="en-GB"/>
        </w:rPr>
        <w:t xml:space="preserve"> </w:t>
      </w:r>
      <w:r w:rsidR="00716F81" w:rsidRPr="00370BD7">
        <w:rPr>
          <w:noProof/>
          <w:lang w:val="en-GB"/>
        </w:rPr>
        <w:t xml:space="preserve">of </w:t>
      </w:r>
      <w:r w:rsidR="00F3675D" w:rsidRPr="00370BD7">
        <w:rPr>
          <w:noProof/>
          <w:lang w:val="en-GB"/>
        </w:rPr>
        <w:t xml:space="preserve">the </w:t>
      </w:r>
      <w:r w:rsidR="00716F81" w:rsidRPr="00370BD7">
        <w:rPr>
          <w:noProof/>
          <w:lang w:val="en-GB"/>
        </w:rPr>
        <w:t xml:space="preserve">two lists </w:t>
      </w:r>
      <w:r w:rsidR="00E62301" w:rsidRPr="00370BD7">
        <w:rPr>
          <w:noProof/>
          <w:lang w:val="en-GB"/>
        </w:rPr>
        <w:t xml:space="preserve">will </w:t>
      </w:r>
      <w:r w:rsidR="00507A9E" w:rsidRPr="00370BD7">
        <w:rPr>
          <w:noProof/>
          <w:lang w:val="en-GB"/>
        </w:rPr>
        <w:t xml:space="preserve">lead to </w:t>
      </w:r>
      <w:r w:rsidR="00E62301" w:rsidRPr="00370BD7">
        <w:rPr>
          <w:noProof/>
          <w:lang w:val="en-GB"/>
        </w:rPr>
        <w:t xml:space="preserve">difficulty to </w:t>
      </w:r>
      <w:r w:rsidR="00716F81" w:rsidRPr="00370BD7">
        <w:rPr>
          <w:noProof/>
          <w:lang w:val="en-GB"/>
        </w:rPr>
        <w:t xml:space="preserve">distinguish the </w:t>
      </w:r>
      <w:r w:rsidR="00EC18F9" w:rsidRPr="00370BD7">
        <w:rPr>
          <w:noProof/>
          <w:lang w:val="en-GB"/>
        </w:rPr>
        <w:t xml:space="preserve">original </w:t>
      </w:r>
      <w:r w:rsidR="00716F81" w:rsidRPr="00370BD7">
        <w:rPr>
          <w:noProof/>
          <w:lang w:val="en-GB"/>
        </w:rPr>
        <w:t>nature</w:t>
      </w:r>
      <w:r w:rsidR="0032340C" w:rsidRPr="00370BD7">
        <w:rPr>
          <w:noProof/>
          <w:lang w:val="en-GB"/>
        </w:rPr>
        <w:t xml:space="preserve"> such as meaning</w:t>
      </w:r>
      <w:r w:rsidR="00146751" w:rsidRPr="00370BD7">
        <w:rPr>
          <w:noProof/>
          <w:lang w:val="en-GB"/>
        </w:rPr>
        <w:t>s</w:t>
      </w:r>
      <w:r w:rsidR="0032340C" w:rsidRPr="00370BD7">
        <w:rPr>
          <w:noProof/>
          <w:lang w:val="en-GB"/>
        </w:rPr>
        <w:t xml:space="preserve"> and type</w:t>
      </w:r>
      <w:r w:rsidR="00146751" w:rsidRPr="00370BD7">
        <w:rPr>
          <w:noProof/>
          <w:lang w:val="en-GB"/>
        </w:rPr>
        <w:t>s</w:t>
      </w:r>
      <w:r w:rsidR="00C87B1C" w:rsidRPr="00370BD7">
        <w:rPr>
          <w:noProof/>
          <w:lang w:val="en-GB"/>
        </w:rPr>
        <w:t xml:space="preserve"> of the </w:t>
      </w:r>
      <w:r w:rsidR="00601B22" w:rsidRPr="00370BD7">
        <w:rPr>
          <w:noProof/>
          <w:lang w:val="en-GB"/>
        </w:rPr>
        <w:t>elements</w:t>
      </w:r>
      <w:r w:rsidR="0032340C" w:rsidRPr="00370BD7">
        <w:rPr>
          <w:noProof/>
          <w:lang w:val="en-GB"/>
        </w:rPr>
        <w:t xml:space="preserve">. For instance, in the </w:t>
      </w:r>
      <w:r w:rsidR="00BC5F70" w:rsidRPr="00370BD7">
        <w:rPr>
          <w:noProof/>
          <w:lang w:val="en-GB"/>
        </w:rPr>
        <w:t xml:space="preserve">above example, </w:t>
      </w:r>
      <w:r w:rsidR="008D5580" w:rsidRPr="00370BD7">
        <w:rPr>
          <w:noProof/>
          <w:lang w:val="en-GB"/>
        </w:rPr>
        <w:t>suppose the first item in</w:t>
      </w:r>
      <w:r w:rsidR="00146751" w:rsidRPr="00370BD7">
        <w:rPr>
          <w:noProof/>
          <w:lang w:val="en-GB"/>
        </w:rPr>
        <w:t xml:space="preserve"> the list</w:t>
      </w:r>
      <w:r w:rsidR="008D5580" w:rsidRPr="00370BD7">
        <w:rPr>
          <w:noProof/>
          <w:lang w:val="en-GB"/>
        </w:rPr>
        <w:t xml:space="preserve"> </w:t>
      </w:r>
      <w:r w:rsidR="008D5580" w:rsidRPr="00370BD7">
        <w:rPr>
          <w:rFonts w:ascii="Consolas" w:hAnsi="Consolas" w:cs="Tahoma"/>
          <w:noProof/>
          <w:lang w:val="en-GB"/>
        </w:rPr>
        <w:t>scores</w:t>
      </w:r>
      <w:r w:rsidR="008D5580" w:rsidRPr="00370BD7">
        <w:rPr>
          <w:noProof/>
          <w:lang w:val="en-GB"/>
        </w:rPr>
        <w:t xml:space="preserve"> is the exam score of the </w:t>
      </w:r>
      <w:r w:rsidR="008C4DD7" w:rsidRPr="00370BD7">
        <w:rPr>
          <w:noProof/>
          <w:lang w:val="en-GB"/>
        </w:rPr>
        <w:t xml:space="preserve">first student in </w:t>
      </w:r>
      <w:r w:rsidR="008C4DD7" w:rsidRPr="00370BD7">
        <w:rPr>
          <w:rFonts w:ascii="Consolas" w:hAnsi="Consolas"/>
          <w:noProof/>
          <w:lang w:val="en-GB"/>
        </w:rPr>
        <w:t>names</w:t>
      </w:r>
      <w:r w:rsidR="008C4DD7" w:rsidRPr="00370BD7">
        <w:rPr>
          <w:noProof/>
          <w:lang w:val="en-GB"/>
        </w:rPr>
        <w:t xml:space="preserve">, </w:t>
      </w:r>
      <w:r w:rsidR="000338DF" w:rsidRPr="00370BD7">
        <w:rPr>
          <w:noProof/>
          <w:lang w:val="en-GB"/>
        </w:rPr>
        <w:t xml:space="preserve">that is, Peter’s exam score is 72, </w:t>
      </w:r>
      <w:r w:rsidR="00221D67" w:rsidRPr="00370BD7">
        <w:rPr>
          <w:noProof/>
          <w:lang w:val="en-GB"/>
        </w:rPr>
        <w:t xml:space="preserve">we will not be able to assign the score to the corresponding name unless we know that each score always belongs </w:t>
      </w:r>
      <w:r w:rsidR="00704C12" w:rsidRPr="00126B87">
        <w:rPr>
          <w:noProof/>
          <w:lang w:val="en-GB"/>
        </w:rPr>
        <w:t xml:space="preserve">to </w:t>
      </w:r>
      <w:r w:rsidR="00221D67" w:rsidRPr="00370BD7">
        <w:rPr>
          <w:noProof/>
          <w:lang w:val="en-GB"/>
        </w:rPr>
        <w:t xml:space="preserve">the name </w:t>
      </w:r>
      <w:r w:rsidR="00D4421E" w:rsidRPr="00370BD7">
        <w:rPr>
          <w:noProof/>
          <w:lang w:val="en-GB"/>
        </w:rPr>
        <w:t xml:space="preserve">five </w:t>
      </w:r>
      <w:r w:rsidR="008C6DBF" w:rsidRPr="00370BD7">
        <w:rPr>
          <w:noProof/>
          <w:lang w:val="en-GB"/>
        </w:rPr>
        <w:t xml:space="preserve">positions </w:t>
      </w:r>
      <w:r w:rsidR="00AA1711" w:rsidRPr="00370BD7">
        <w:rPr>
          <w:noProof/>
          <w:lang w:val="en-GB"/>
        </w:rPr>
        <w:t>before</w:t>
      </w:r>
      <w:r w:rsidR="008C6DBF" w:rsidRPr="00370BD7">
        <w:rPr>
          <w:noProof/>
          <w:lang w:val="en-GB"/>
        </w:rPr>
        <w:t>.</w:t>
      </w:r>
      <w:r w:rsidR="00D4421E" w:rsidRPr="00370BD7">
        <w:rPr>
          <w:noProof/>
          <w:lang w:val="en-GB"/>
        </w:rPr>
        <w:t xml:space="preserve"> </w:t>
      </w:r>
      <w:r w:rsidR="003521A9" w:rsidRPr="00370BD7">
        <w:rPr>
          <w:noProof/>
          <w:lang w:val="en-GB"/>
        </w:rPr>
        <w:t>I</w:t>
      </w:r>
      <w:r w:rsidR="00D4421E" w:rsidRPr="00370BD7">
        <w:rPr>
          <w:noProof/>
          <w:lang w:val="en-GB"/>
        </w:rPr>
        <w:t xml:space="preserve">f we </w:t>
      </w:r>
      <w:r w:rsidR="00832992" w:rsidRPr="00370BD7">
        <w:rPr>
          <w:noProof/>
          <w:lang w:val="en-GB"/>
        </w:rPr>
        <w:t xml:space="preserve">keep in mind that the length </w:t>
      </w:r>
      <w:r w:rsidR="005F310D" w:rsidRPr="00370BD7">
        <w:rPr>
          <w:noProof/>
          <w:lang w:val="en-GB"/>
        </w:rPr>
        <w:t xml:space="preserve">and contents </w:t>
      </w:r>
      <w:r w:rsidR="00832992" w:rsidRPr="00370BD7">
        <w:rPr>
          <w:noProof/>
          <w:lang w:val="en-GB"/>
        </w:rPr>
        <w:t xml:space="preserve">of </w:t>
      </w:r>
      <w:r w:rsidR="005F310D" w:rsidRPr="00370BD7">
        <w:rPr>
          <w:noProof/>
          <w:lang w:val="en-GB"/>
        </w:rPr>
        <w:t>the concatenated</w:t>
      </w:r>
      <w:r w:rsidR="00832992" w:rsidRPr="00370BD7">
        <w:rPr>
          <w:noProof/>
          <w:lang w:val="en-GB"/>
        </w:rPr>
        <w:t xml:space="preserve"> list may </w:t>
      </w:r>
      <w:r w:rsidR="00883AF1" w:rsidRPr="00370BD7">
        <w:rPr>
          <w:noProof/>
          <w:lang w:val="en-GB"/>
        </w:rPr>
        <w:t xml:space="preserve">change </w:t>
      </w:r>
      <w:r w:rsidR="006B23BC" w:rsidRPr="00370BD7">
        <w:rPr>
          <w:noProof/>
          <w:lang w:val="en-GB"/>
        </w:rPr>
        <w:t>every now and then</w:t>
      </w:r>
      <w:r w:rsidR="00845691" w:rsidRPr="00370BD7">
        <w:rPr>
          <w:noProof/>
          <w:lang w:val="en-GB"/>
        </w:rPr>
        <w:t xml:space="preserve">, the </w:t>
      </w:r>
      <w:r w:rsidR="005F310D" w:rsidRPr="00370BD7">
        <w:rPr>
          <w:noProof/>
          <w:lang w:val="en-GB"/>
        </w:rPr>
        <w:t xml:space="preserve">meaning </w:t>
      </w:r>
      <w:r w:rsidR="001E551F" w:rsidRPr="00370BD7">
        <w:rPr>
          <w:noProof/>
          <w:lang w:val="en-GB"/>
        </w:rPr>
        <w:t xml:space="preserve">and source </w:t>
      </w:r>
      <w:r w:rsidR="00845691" w:rsidRPr="00370BD7">
        <w:rPr>
          <w:noProof/>
          <w:lang w:val="en-GB"/>
        </w:rPr>
        <w:t xml:space="preserve">of each element </w:t>
      </w:r>
      <w:r w:rsidR="005F310D" w:rsidRPr="00370BD7">
        <w:rPr>
          <w:noProof/>
          <w:lang w:val="en-GB"/>
        </w:rPr>
        <w:t xml:space="preserve">will become more and more </w:t>
      </w:r>
      <w:r w:rsidR="001E551F" w:rsidRPr="00370BD7">
        <w:rPr>
          <w:noProof/>
          <w:lang w:val="en-GB"/>
        </w:rPr>
        <w:t>untraceable</w:t>
      </w:r>
      <w:r w:rsidR="004C0FA2" w:rsidRPr="00370BD7">
        <w:rPr>
          <w:noProof/>
          <w:lang w:val="en-GB"/>
        </w:rPr>
        <w:t xml:space="preserve"> with time</w:t>
      </w:r>
      <w:r w:rsidR="00F0241D" w:rsidRPr="00370BD7">
        <w:rPr>
          <w:noProof/>
          <w:lang w:val="en-GB"/>
        </w:rPr>
        <w:t>.</w:t>
      </w:r>
    </w:p>
    <w:p w14:paraId="1D629556" w14:textId="76EF739A" w:rsidR="00991CE8" w:rsidRPr="00370BD7" w:rsidRDefault="00991CE8" w:rsidP="00492635">
      <w:pPr>
        <w:pStyle w:val="BodyText"/>
        <w:rPr>
          <w:noProof/>
          <w:lang w:val="en-GB"/>
        </w:rPr>
      </w:pPr>
      <w:r w:rsidRPr="00370BD7">
        <w:rPr>
          <w:noProof/>
          <w:lang w:val="en-GB"/>
        </w:rPr>
        <w:t xml:space="preserve">Another way to solve this problem </w:t>
      </w:r>
      <w:r w:rsidR="00F92D79" w:rsidRPr="00370BD7">
        <w:rPr>
          <w:noProof/>
          <w:lang w:val="en-GB"/>
        </w:rPr>
        <w:t xml:space="preserve">is </w:t>
      </w:r>
      <w:r w:rsidRPr="00370BD7">
        <w:rPr>
          <w:noProof/>
          <w:lang w:val="en-GB"/>
        </w:rPr>
        <w:t>to merge two lists into a new list</w:t>
      </w:r>
      <w:r w:rsidR="00F92D79" w:rsidRPr="00370BD7">
        <w:rPr>
          <w:noProof/>
          <w:lang w:val="en-GB"/>
        </w:rPr>
        <w:t xml:space="preserve"> without combining the elements together</w:t>
      </w:r>
      <w:r w:rsidR="00CA63AE" w:rsidRPr="00370BD7">
        <w:rPr>
          <w:noProof/>
          <w:lang w:val="en-GB"/>
        </w:rPr>
        <w:t xml:space="preserve">. Instead, each element of the new list is </w:t>
      </w:r>
      <w:r w:rsidR="00677BB8" w:rsidRPr="00370BD7">
        <w:rPr>
          <w:noProof/>
          <w:lang w:val="en-GB"/>
        </w:rPr>
        <w:t xml:space="preserve">a list and </w:t>
      </w:r>
      <w:r w:rsidR="00CA63AE" w:rsidRPr="00370BD7">
        <w:rPr>
          <w:noProof/>
          <w:lang w:val="en-GB"/>
        </w:rPr>
        <w:t>not a single value.</w:t>
      </w:r>
    </w:p>
    <w:p w14:paraId="0A6AB61A" w14:textId="45836E4F" w:rsidR="00B01DBD" w:rsidRPr="00370BD7" w:rsidRDefault="00726B54" w:rsidP="00492635">
      <w:pPr>
        <w:pStyle w:val="BodyText"/>
        <w:rPr>
          <w:rFonts w:eastAsia="PMingLiU"/>
          <w:noProof/>
          <w:lang w:val="en-GB" w:eastAsia="zh-TW"/>
        </w:rPr>
      </w:pPr>
      <w:r w:rsidRPr="00370BD7">
        <w:rPr>
          <w:rFonts w:eastAsia="PMingLiU"/>
          <w:noProof/>
          <w:lang w:val="en-GB" w:eastAsia="zh-TW"/>
        </w:rPr>
        <w:t xml:space="preserve">To </w:t>
      </w:r>
      <w:r w:rsidR="000C5B85" w:rsidRPr="00370BD7">
        <w:rPr>
          <w:rFonts w:eastAsia="PMingLiU"/>
          <w:noProof/>
          <w:lang w:val="en-GB" w:eastAsia="zh-TW"/>
        </w:rPr>
        <w:t xml:space="preserve">merge two lists into a new list while keeping them as </w:t>
      </w:r>
      <w:r w:rsidR="00C9717C" w:rsidRPr="00370BD7">
        <w:rPr>
          <w:rFonts w:eastAsia="PMingLiU"/>
          <w:noProof/>
          <w:lang w:val="en-GB" w:eastAsia="zh-TW"/>
        </w:rPr>
        <w:t>“list elements”, we cannot use the addition operator as introduced before</w:t>
      </w:r>
      <w:r w:rsidR="00D27AE1" w:rsidRPr="00370BD7">
        <w:rPr>
          <w:rFonts w:eastAsia="PMingLiU"/>
          <w:noProof/>
          <w:lang w:val="en-GB" w:eastAsia="zh-TW"/>
        </w:rPr>
        <w:t xml:space="preserve">. Instead, we define the new list by putting the </w:t>
      </w:r>
      <w:r w:rsidR="00867B43" w:rsidRPr="00370BD7">
        <w:rPr>
          <w:rFonts w:eastAsia="PMingLiU"/>
          <w:noProof/>
          <w:lang w:val="en-GB" w:eastAsia="zh-TW"/>
        </w:rPr>
        <w:t xml:space="preserve">list names instead of some values as the </w:t>
      </w:r>
      <w:r w:rsidR="00D27AE1" w:rsidRPr="00370BD7">
        <w:rPr>
          <w:rFonts w:eastAsia="PMingLiU"/>
          <w:noProof/>
          <w:lang w:val="en-GB" w:eastAsia="zh-TW"/>
        </w:rPr>
        <w:t>element</w:t>
      </w:r>
      <w:r w:rsidR="00867B43" w:rsidRPr="00370BD7">
        <w:rPr>
          <w:rFonts w:eastAsia="PMingLiU"/>
          <w:noProof/>
          <w:lang w:val="en-GB" w:eastAsia="zh-TW"/>
        </w:rPr>
        <w:t>s.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867B43" w:rsidRPr="00126B87" w14:paraId="514FF210" w14:textId="77777777" w:rsidTr="002E26ED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4C2562E6" w14:textId="6171769C" w:rsidR="00867B43" w:rsidRPr="00370BD7" w:rsidRDefault="00867B43" w:rsidP="002E26ED">
            <w:pPr>
              <w:pStyle w:val="Code"/>
              <w:rPr>
                <w:noProof/>
                <w:lang w:val="en-GB"/>
              </w:rPr>
            </w:pPr>
            <w:r w:rsidRPr="00370BD7">
              <w:rPr>
                <w:noProof/>
                <w:lang w:val="en-GB"/>
              </w:rPr>
              <w:t>list_name</w:t>
            </w:r>
            <w:r w:rsidRPr="00370BD7">
              <w:rPr>
                <w:noProof/>
                <w:color w:val="auto"/>
                <w:lang w:val="en-GB"/>
              </w:rPr>
              <w:t xml:space="preserve"> = [</w:t>
            </w:r>
            <w:r w:rsidRPr="00370BD7">
              <w:rPr>
                <w:noProof/>
                <w:lang w:val="en-GB"/>
              </w:rPr>
              <w:t>list1</w:t>
            </w:r>
            <w:r w:rsidRPr="00370BD7">
              <w:rPr>
                <w:noProof/>
                <w:color w:val="auto"/>
                <w:lang w:val="en-GB"/>
              </w:rPr>
              <w:t xml:space="preserve">, </w:t>
            </w:r>
            <w:r w:rsidRPr="00370BD7">
              <w:rPr>
                <w:noProof/>
                <w:lang w:val="en-GB"/>
              </w:rPr>
              <w:t>list2</w:t>
            </w:r>
            <w:r w:rsidRPr="00370BD7">
              <w:rPr>
                <w:noProof/>
                <w:color w:val="auto"/>
                <w:lang w:val="en-GB"/>
              </w:rPr>
              <w:t xml:space="preserve">, </w:t>
            </w:r>
            <w:r w:rsidRPr="00370BD7">
              <w:rPr>
                <w:noProof/>
                <w:lang w:val="en-GB"/>
              </w:rPr>
              <w:t>…</w:t>
            </w:r>
            <w:r w:rsidRPr="00370BD7">
              <w:rPr>
                <w:noProof/>
                <w:color w:val="auto"/>
                <w:lang w:val="en-GB"/>
              </w:rPr>
              <w:t>]</w:t>
            </w:r>
          </w:p>
        </w:tc>
      </w:tr>
    </w:tbl>
    <w:p w14:paraId="27A36543" w14:textId="152BEF6F" w:rsidR="00B01DBD" w:rsidRPr="00370BD7" w:rsidRDefault="00592B87" w:rsidP="00492635">
      <w:pPr>
        <w:pStyle w:val="BodyText"/>
        <w:rPr>
          <w:noProof/>
          <w:lang w:val="en-GB"/>
        </w:rPr>
      </w:pPr>
      <w:r w:rsidRPr="00370BD7">
        <w:rPr>
          <w:noProof/>
          <w:lang w:val="en-GB"/>
        </w:rPr>
        <w:t xml:space="preserve">The advantage of this </w:t>
      </w:r>
      <w:r w:rsidR="00C96B49" w:rsidRPr="00370BD7">
        <w:rPr>
          <w:noProof/>
          <w:lang w:val="en-GB"/>
        </w:rPr>
        <w:t xml:space="preserve">merging technique is </w:t>
      </w:r>
      <w:r w:rsidR="00623DD0" w:rsidRPr="00370BD7">
        <w:rPr>
          <w:noProof/>
          <w:lang w:val="en-GB"/>
        </w:rPr>
        <w:t>that</w:t>
      </w:r>
      <w:r w:rsidR="00C96B49" w:rsidRPr="00370BD7">
        <w:rPr>
          <w:noProof/>
          <w:lang w:val="en-GB"/>
        </w:rPr>
        <w:t xml:space="preserve"> </w:t>
      </w:r>
      <w:r w:rsidR="006A7FC7" w:rsidRPr="00370BD7">
        <w:rPr>
          <w:noProof/>
          <w:lang w:val="en-GB"/>
        </w:rPr>
        <w:t xml:space="preserve">we will always know that index 0 of the new list refers to the list </w:t>
      </w:r>
      <w:r w:rsidR="006A7FC7" w:rsidRPr="00370BD7">
        <w:rPr>
          <w:rFonts w:ascii="Consolas" w:hAnsi="Consolas"/>
          <w:noProof/>
          <w:lang w:val="en-GB"/>
        </w:rPr>
        <w:t>names</w:t>
      </w:r>
      <w:r w:rsidR="006A7FC7" w:rsidRPr="00370BD7">
        <w:rPr>
          <w:noProof/>
          <w:lang w:val="en-GB"/>
        </w:rPr>
        <w:t xml:space="preserve"> and index 1 to the list </w:t>
      </w:r>
      <w:r w:rsidR="006A7FC7" w:rsidRPr="00370BD7">
        <w:rPr>
          <w:rFonts w:ascii="Consolas" w:hAnsi="Consolas"/>
          <w:noProof/>
          <w:lang w:val="en-GB"/>
        </w:rPr>
        <w:t>scores</w:t>
      </w:r>
      <w:r w:rsidR="006A7FC7" w:rsidRPr="00370BD7">
        <w:rPr>
          <w:noProof/>
          <w:lang w:val="en-GB"/>
        </w:rPr>
        <w:t xml:space="preserve"> </w:t>
      </w:r>
      <w:r w:rsidR="006503F6" w:rsidRPr="00370BD7">
        <w:rPr>
          <w:noProof/>
          <w:lang w:val="en-GB"/>
        </w:rPr>
        <w:t xml:space="preserve">if the </w:t>
      </w:r>
      <w:r w:rsidR="00C96B49" w:rsidRPr="00370BD7">
        <w:rPr>
          <w:noProof/>
          <w:lang w:val="en-GB"/>
        </w:rPr>
        <w:t xml:space="preserve">new list </w:t>
      </w:r>
      <w:r w:rsidR="006503F6" w:rsidRPr="00370BD7">
        <w:rPr>
          <w:noProof/>
          <w:lang w:val="en-GB"/>
        </w:rPr>
        <w:t xml:space="preserve">is a </w:t>
      </w:r>
      <w:r w:rsidR="00C96B49" w:rsidRPr="00370BD7">
        <w:rPr>
          <w:noProof/>
          <w:lang w:val="en-GB"/>
        </w:rPr>
        <w:t xml:space="preserve">combination of </w:t>
      </w:r>
      <w:r w:rsidR="00BC307F" w:rsidRPr="00370BD7">
        <w:rPr>
          <w:noProof/>
          <w:lang w:val="en-GB"/>
        </w:rPr>
        <w:t xml:space="preserve">two </w:t>
      </w:r>
      <w:r w:rsidR="009349D4" w:rsidRPr="00370BD7">
        <w:rPr>
          <w:noProof/>
          <w:lang w:val="en-GB"/>
        </w:rPr>
        <w:t xml:space="preserve">known </w:t>
      </w:r>
      <w:r w:rsidR="00BC307F" w:rsidRPr="00370BD7">
        <w:rPr>
          <w:noProof/>
          <w:lang w:val="en-GB"/>
        </w:rPr>
        <w:t>lists</w:t>
      </w:r>
      <w:r w:rsidR="00322475" w:rsidRPr="00370BD7">
        <w:rPr>
          <w:noProof/>
          <w:lang w:val="en-GB"/>
        </w:rPr>
        <w:t xml:space="preserve"> in a </w:t>
      </w:r>
      <w:r w:rsidR="00DC4FC7" w:rsidRPr="00370BD7">
        <w:rPr>
          <w:noProof/>
          <w:lang w:val="en-GB"/>
        </w:rPr>
        <w:t>fixed</w:t>
      </w:r>
      <w:r w:rsidR="00322475" w:rsidRPr="00370BD7">
        <w:rPr>
          <w:noProof/>
          <w:lang w:val="en-GB"/>
        </w:rPr>
        <w:t xml:space="preserve"> sequence. </w:t>
      </w:r>
      <w:r w:rsidR="00983A64" w:rsidRPr="00370BD7">
        <w:rPr>
          <w:noProof/>
          <w:lang w:val="en-GB"/>
        </w:rPr>
        <w:t>As a result, we will be able to trace</w:t>
      </w:r>
      <w:r w:rsidR="00E55DFC" w:rsidRPr="00370BD7">
        <w:rPr>
          <w:noProof/>
          <w:lang w:val="en-GB"/>
        </w:rPr>
        <w:t xml:space="preserve"> back t</w:t>
      </w:r>
      <w:r w:rsidR="00D27FBB" w:rsidRPr="00370BD7">
        <w:rPr>
          <w:noProof/>
          <w:lang w:val="en-GB"/>
        </w:rPr>
        <w:t>he</w:t>
      </w:r>
      <w:r w:rsidR="00E55DFC" w:rsidRPr="00370BD7">
        <w:rPr>
          <w:noProof/>
          <w:lang w:val="en-GB"/>
        </w:rPr>
        <w:t xml:space="preserve"> origin and meaning of the data in the new list.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E55DFC" w:rsidRPr="00126B87" w14:paraId="000B5F47" w14:textId="77777777" w:rsidTr="002E26ED">
        <w:tc>
          <w:tcPr>
            <w:tcW w:w="9017" w:type="dxa"/>
          </w:tcPr>
          <w:p w14:paraId="7AD6C482" w14:textId="5D1EB9CC" w:rsidR="00E55DFC" w:rsidRPr="00370BD7" w:rsidRDefault="00E55DFC" w:rsidP="002E26ED">
            <w:pPr>
              <w:pStyle w:val="BodyText"/>
              <w:rPr>
                <w:noProof/>
                <w:lang w:val="en-GB"/>
              </w:rPr>
            </w:pPr>
            <w:r w:rsidRPr="00370BD7">
              <w:rPr>
                <w:b/>
                <w:bCs/>
                <w:noProof/>
                <w:lang w:val="en-GB"/>
              </w:rPr>
              <w:t xml:space="preserve">Example (Cont’d): </w:t>
            </w:r>
            <w:r w:rsidRPr="00370BD7">
              <w:rPr>
                <w:noProof/>
                <w:lang w:val="en-GB"/>
              </w:rPr>
              <w:t xml:space="preserve">Suppose we would like to put the two lists </w:t>
            </w:r>
            <w:r w:rsidRPr="00370BD7">
              <w:rPr>
                <w:rFonts w:ascii="Consolas" w:hAnsi="Consolas"/>
                <w:noProof/>
                <w:lang w:val="en-GB"/>
              </w:rPr>
              <w:t>names</w:t>
            </w:r>
            <w:r w:rsidRPr="00370BD7">
              <w:rPr>
                <w:noProof/>
                <w:lang w:val="en-GB"/>
              </w:rPr>
              <w:t xml:space="preserve"> and </w:t>
            </w:r>
            <w:r w:rsidRPr="00370BD7">
              <w:rPr>
                <w:rFonts w:ascii="Consolas" w:hAnsi="Consolas"/>
                <w:noProof/>
                <w:lang w:val="en-GB"/>
              </w:rPr>
              <w:t>scores</w:t>
            </w:r>
            <w:r w:rsidRPr="00370BD7">
              <w:rPr>
                <w:noProof/>
                <w:lang w:val="en-GB"/>
              </w:rPr>
              <w:t xml:space="preserve"> into a new list called </w:t>
            </w:r>
            <w:r w:rsidRPr="00370BD7">
              <w:rPr>
                <w:rFonts w:ascii="Consolas" w:hAnsi="Consolas"/>
                <w:noProof/>
                <w:lang w:val="en-GB"/>
              </w:rPr>
              <w:t>c</w:t>
            </w:r>
            <w:r w:rsidR="00623DD0" w:rsidRPr="00370BD7">
              <w:rPr>
                <w:rFonts w:ascii="Consolas" w:hAnsi="Consolas"/>
                <w:noProof/>
                <w:lang w:val="en-GB"/>
              </w:rPr>
              <w:t>lass</w:t>
            </w:r>
            <w:r w:rsidRPr="00370BD7">
              <w:rPr>
                <w:rFonts w:ascii="Consolas" w:hAnsi="Consolas"/>
                <w:noProof/>
                <w:lang w:val="en-GB"/>
              </w:rPr>
              <w:t>_</w:t>
            </w:r>
            <w:r w:rsidR="00623DD0" w:rsidRPr="00370BD7">
              <w:rPr>
                <w:rFonts w:ascii="Consolas" w:hAnsi="Consolas"/>
                <w:noProof/>
                <w:lang w:val="en-GB"/>
              </w:rPr>
              <w:t>data</w:t>
            </w:r>
            <w:r w:rsidRPr="00370BD7">
              <w:rPr>
                <w:noProof/>
                <w:lang w:val="en-GB"/>
              </w:rPr>
              <w:t xml:space="preserve"> </w:t>
            </w:r>
            <w:r w:rsidR="00D27FBB" w:rsidRPr="00370BD7">
              <w:rPr>
                <w:noProof/>
                <w:lang w:val="en-GB"/>
              </w:rPr>
              <w:t xml:space="preserve">and keep them as lists in the </w:t>
            </w:r>
            <w:r w:rsidR="00D452A1" w:rsidRPr="00370BD7">
              <w:rPr>
                <w:noProof/>
                <w:lang w:val="en-GB"/>
              </w:rPr>
              <w:t>new list</w:t>
            </w:r>
            <w:r w:rsidRPr="00370BD7">
              <w:rPr>
                <w:noProof/>
                <w:lang w:val="en-GB"/>
              </w:rPr>
              <w:t>.</w:t>
            </w:r>
          </w:p>
          <w:p w14:paraId="1C3D99C7" w14:textId="10E1D41B" w:rsidR="00E55DFC" w:rsidRPr="00370BD7" w:rsidRDefault="00483D44" w:rsidP="002E26ED">
            <w:pPr>
              <w:pStyle w:val="Figure-Image-Upper"/>
              <w:rPr>
                <w:lang w:val="en-GB"/>
              </w:rPr>
            </w:pPr>
            <w:r w:rsidRPr="00370BD7">
              <w:lastRenderedPageBreak/>
              <w:drawing>
                <wp:inline distT="0" distB="0" distL="0" distR="0" wp14:anchorId="4292C4DC" wp14:editId="455D4A03">
                  <wp:extent cx="5580000" cy="2469855"/>
                  <wp:effectExtent l="0" t="0" r="1905" b="698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15704" t="7515" b="23608"/>
                          <a:stretch/>
                        </pic:blipFill>
                        <pic:spPr bwMode="auto">
                          <a:xfrm>
                            <a:off x="0" y="0"/>
                            <a:ext cx="5580000" cy="2469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2412629" w14:textId="7A486ED7" w:rsidR="00E55DFC" w:rsidRPr="00370BD7" w:rsidRDefault="005F336C" w:rsidP="002E26ED">
            <w:pPr>
              <w:pStyle w:val="Figure-Image"/>
              <w:rPr>
                <w:lang w:val="en-GB"/>
              </w:rPr>
            </w:pPr>
            <w:r w:rsidRPr="00370BD7">
              <w:drawing>
                <wp:inline distT="0" distB="0" distL="0" distR="0" wp14:anchorId="47D11B6D" wp14:editId="578343A8">
                  <wp:extent cx="5580000" cy="747764"/>
                  <wp:effectExtent l="0" t="0" r="190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t="4266" r="1421" b="71511"/>
                          <a:stretch/>
                        </pic:blipFill>
                        <pic:spPr bwMode="auto">
                          <a:xfrm>
                            <a:off x="0" y="0"/>
                            <a:ext cx="5580000" cy="7477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61B595" w14:textId="17DDE829" w:rsidR="00E55DFC" w:rsidRPr="00370BD7" w:rsidRDefault="00E55DFC" w:rsidP="002E26ED">
            <w:pPr>
              <w:pStyle w:val="Caption"/>
            </w:pPr>
            <w:bookmarkStart w:id="29" w:name="_Ref58692494"/>
            <w:r w:rsidRPr="00370BD7">
              <w:t>Figure 2.</w:t>
            </w:r>
            <w:r w:rsidRPr="00370BD7">
              <w:fldChar w:fldCharType="begin"/>
            </w:r>
            <w:r w:rsidRPr="00370BD7">
              <w:instrText xml:space="preserve"> SEQ Figure \* ARABIC </w:instrText>
            </w:r>
            <w:r w:rsidRPr="00370BD7">
              <w:fldChar w:fldCharType="separate"/>
            </w:r>
            <w:r w:rsidR="00794E2F" w:rsidRPr="00370BD7">
              <w:t>19</w:t>
            </w:r>
            <w:r w:rsidRPr="00370BD7">
              <w:fldChar w:fldCharType="end"/>
            </w:r>
            <w:bookmarkEnd w:id="29"/>
            <w:r w:rsidRPr="00370BD7">
              <w:t xml:space="preserve"> </w:t>
            </w:r>
            <w:r w:rsidR="000E53D9" w:rsidRPr="00370BD7">
              <w:t>Merging</w:t>
            </w:r>
            <w:r w:rsidRPr="00370BD7">
              <w:t xml:space="preserve"> </w:t>
            </w:r>
            <w:r w:rsidR="000E53D9" w:rsidRPr="00370BD7">
              <w:t xml:space="preserve">Two </w:t>
            </w:r>
            <w:r w:rsidRPr="00370BD7">
              <w:t xml:space="preserve">Lists </w:t>
            </w:r>
            <w:r w:rsidR="000E53D9" w:rsidRPr="00370BD7">
              <w:t>by Keeping Them as Lists in the New One</w:t>
            </w:r>
          </w:p>
          <w:p w14:paraId="777FE1EE" w14:textId="323CBF64" w:rsidR="00E55DFC" w:rsidRPr="00370BD7" w:rsidRDefault="00583E0C" w:rsidP="002E26ED">
            <w:pPr>
              <w:pStyle w:val="BodyText"/>
              <w:rPr>
                <w:noProof/>
                <w:lang w:val="en-GB"/>
              </w:rPr>
            </w:pPr>
            <w:r w:rsidRPr="00370BD7">
              <w:rPr>
                <w:noProof/>
                <w:lang w:val="en-GB"/>
              </w:rPr>
              <w:t xml:space="preserve">Different from the concatenation technique where all elements of the new list are just </w:t>
            </w:r>
            <w:r w:rsidR="000F276B" w:rsidRPr="00370BD7">
              <w:rPr>
                <w:noProof/>
                <w:lang w:val="en-GB"/>
              </w:rPr>
              <w:t>combined straightforwardly</w:t>
            </w:r>
            <w:r w:rsidR="003E3FBD" w:rsidRPr="00370BD7">
              <w:rPr>
                <w:noProof/>
                <w:lang w:val="en-GB"/>
              </w:rPr>
              <w:t xml:space="preserve">, </w:t>
            </w:r>
            <w:r w:rsidR="000E53D9" w:rsidRPr="00370BD7">
              <w:rPr>
                <w:noProof/>
                <w:lang w:val="en-GB"/>
              </w:rPr>
              <w:t xml:space="preserve">we can see </w:t>
            </w:r>
            <w:r w:rsidR="003E3FBD" w:rsidRPr="00370BD7">
              <w:rPr>
                <w:noProof/>
                <w:lang w:val="en-GB"/>
              </w:rPr>
              <w:t xml:space="preserve">from </w:t>
            </w:r>
            <w:r w:rsidR="003E3FBD" w:rsidRPr="00370BD7">
              <w:rPr>
                <w:noProof/>
                <w:lang w:val="en-GB"/>
              </w:rPr>
              <w:fldChar w:fldCharType="begin"/>
            </w:r>
            <w:r w:rsidR="003E3FBD" w:rsidRPr="00370BD7">
              <w:rPr>
                <w:noProof/>
                <w:lang w:val="en-GB"/>
              </w:rPr>
              <w:instrText xml:space="preserve"> REF _Ref58692494 \h </w:instrText>
            </w:r>
            <w:r w:rsidR="003E3FBD" w:rsidRPr="00370BD7">
              <w:rPr>
                <w:noProof/>
                <w:lang w:val="en-GB"/>
              </w:rPr>
            </w:r>
            <w:r w:rsidR="003E3FBD" w:rsidRPr="00370BD7">
              <w:rPr>
                <w:noProof/>
                <w:lang w:val="en-GB"/>
              </w:rPr>
              <w:fldChar w:fldCharType="separate"/>
            </w:r>
            <w:r w:rsidR="00794E2F" w:rsidRPr="00370BD7">
              <w:rPr>
                <w:noProof/>
                <w:lang w:val="en-GB"/>
              </w:rPr>
              <w:t>Figure 2.19</w:t>
            </w:r>
            <w:r w:rsidR="003E3FBD" w:rsidRPr="00370BD7">
              <w:rPr>
                <w:noProof/>
                <w:lang w:val="en-GB"/>
              </w:rPr>
              <w:fldChar w:fldCharType="end"/>
            </w:r>
            <w:r w:rsidR="003E3FBD" w:rsidRPr="00370BD7">
              <w:rPr>
                <w:noProof/>
                <w:lang w:val="en-GB"/>
              </w:rPr>
              <w:t xml:space="preserve"> </w:t>
            </w:r>
            <w:r w:rsidR="000E53D9" w:rsidRPr="00370BD7">
              <w:rPr>
                <w:noProof/>
                <w:lang w:val="en-GB"/>
              </w:rPr>
              <w:t xml:space="preserve">that the elements of </w:t>
            </w:r>
            <w:r w:rsidR="00E94B48" w:rsidRPr="00370BD7">
              <w:rPr>
                <w:noProof/>
                <w:lang w:val="en-GB"/>
              </w:rPr>
              <w:t xml:space="preserve">the list </w:t>
            </w:r>
            <w:r w:rsidR="000E53D9" w:rsidRPr="00370BD7">
              <w:rPr>
                <w:rFonts w:ascii="Consolas" w:hAnsi="Consolas"/>
                <w:noProof/>
                <w:lang w:val="en-GB"/>
              </w:rPr>
              <w:t>names</w:t>
            </w:r>
            <w:r w:rsidR="000E53D9" w:rsidRPr="00370BD7">
              <w:rPr>
                <w:noProof/>
                <w:lang w:val="en-GB"/>
              </w:rPr>
              <w:t xml:space="preserve"> are wrapped by </w:t>
            </w:r>
            <w:r w:rsidR="00F660C6" w:rsidRPr="00370BD7">
              <w:rPr>
                <w:noProof/>
                <w:lang w:val="en-GB"/>
              </w:rPr>
              <w:t xml:space="preserve">each one pair of </w:t>
            </w:r>
            <w:r w:rsidR="00540156" w:rsidRPr="00370BD7">
              <w:rPr>
                <w:noProof/>
                <w:lang w:val="en-GB"/>
              </w:rPr>
              <w:t xml:space="preserve">outer </w:t>
            </w:r>
            <w:r w:rsidR="00540156" w:rsidRPr="00370BD7">
              <w:rPr>
                <w:i/>
                <w:iCs/>
                <w:noProof/>
                <w:lang w:val="en-GB"/>
              </w:rPr>
              <w:t>and</w:t>
            </w:r>
            <w:r w:rsidR="00540156" w:rsidRPr="00370BD7">
              <w:rPr>
                <w:noProof/>
                <w:lang w:val="en-GB"/>
              </w:rPr>
              <w:t xml:space="preserve"> inner </w:t>
            </w:r>
            <w:r w:rsidR="000E53D9" w:rsidRPr="00370BD7">
              <w:rPr>
                <w:noProof/>
                <w:lang w:val="en-GB"/>
              </w:rPr>
              <w:t xml:space="preserve">square brackets </w:t>
            </w:r>
            <w:r w:rsidR="00D81C61" w:rsidRPr="00370BD7">
              <w:rPr>
                <w:noProof/>
                <w:lang w:val="en-GB"/>
              </w:rPr>
              <w:t xml:space="preserve">to indicate that they belong to a list </w:t>
            </w:r>
            <w:r w:rsidR="00060116" w:rsidRPr="00370BD7">
              <w:rPr>
                <w:noProof/>
                <w:lang w:val="en-GB"/>
              </w:rPr>
              <w:t xml:space="preserve">that </w:t>
            </w:r>
            <w:r w:rsidR="009B7C3B" w:rsidRPr="00370BD7">
              <w:rPr>
                <w:noProof/>
                <w:lang w:val="en-GB"/>
              </w:rPr>
              <w:t xml:space="preserve">in turn </w:t>
            </w:r>
            <w:r w:rsidR="00060116" w:rsidRPr="00370BD7">
              <w:rPr>
                <w:noProof/>
                <w:lang w:val="en-GB"/>
              </w:rPr>
              <w:t xml:space="preserve">is an </w:t>
            </w:r>
            <w:r w:rsidR="00C01227" w:rsidRPr="00370BD7">
              <w:rPr>
                <w:noProof/>
                <w:lang w:val="en-GB"/>
              </w:rPr>
              <w:t xml:space="preserve">element </w:t>
            </w:r>
            <w:r w:rsidR="00060116" w:rsidRPr="00370BD7">
              <w:rPr>
                <w:noProof/>
                <w:lang w:val="en-GB"/>
              </w:rPr>
              <w:t>of</w:t>
            </w:r>
            <w:r w:rsidR="00C01227" w:rsidRPr="00370BD7">
              <w:rPr>
                <w:noProof/>
                <w:lang w:val="en-GB"/>
              </w:rPr>
              <w:t xml:space="preserve"> the new list</w:t>
            </w:r>
            <w:r w:rsidR="00060116" w:rsidRPr="00370BD7">
              <w:rPr>
                <w:noProof/>
                <w:lang w:val="en-GB"/>
              </w:rPr>
              <w:t xml:space="preserve"> </w:t>
            </w:r>
            <w:r w:rsidR="00AC5A7F" w:rsidRPr="00370BD7">
              <w:rPr>
                <w:rFonts w:ascii="Consolas" w:hAnsi="Consolas"/>
                <w:noProof/>
                <w:lang w:val="en-GB"/>
              </w:rPr>
              <w:t>class_data</w:t>
            </w:r>
            <w:r w:rsidR="00AC5A7F" w:rsidRPr="00370BD7">
              <w:rPr>
                <w:noProof/>
                <w:lang w:val="en-GB"/>
              </w:rPr>
              <w:t xml:space="preserve">. </w:t>
            </w:r>
            <w:r w:rsidR="00C01227" w:rsidRPr="00370BD7">
              <w:rPr>
                <w:noProof/>
                <w:lang w:val="en-GB"/>
              </w:rPr>
              <w:t>T</w:t>
            </w:r>
            <w:r w:rsidR="009B7C3B" w:rsidRPr="00370BD7">
              <w:rPr>
                <w:noProof/>
                <w:lang w:val="en-GB"/>
              </w:rPr>
              <w:t xml:space="preserve">he same </w:t>
            </w:r>
            <w:r w:rsidR="000A79AA" w:rsidRPr="00370BD7">
              <w:rPr>
                <w:noProof/>
                <w:lang w:val="en-GB"/>
              </w:rPr>
              <w:t xml:space="preserve">can be observed </w:t>
            </w:r>
            <w:r w:rsidR="009B7C3B" w:rsidRPr="00370BD7">
              <w:rPr>
                <w:noProof/>
                <w:lang w:val="en-GB"/>
              </w:rPr>
              <w:t>for the element</w:t>
            </w:r>
            <w:r w:rsidR="000A79AA" w:rsidRPr="00370BD7">
              <w:rPr>
                <w:noProof/>
                <w:lang w:val="en-GB"/>
              </w:rPr>
              <w:t>s</w:t>
            </w:r>
            <w:r w:rsidR="009B7C3B" w:rsidRPr="00370BD7">
              <w:rPr>
                <w:noProof/>
                <w:lang w:val="en-GB"/>
              </w:rPr>
              <w:t xml:space="preserve"> of </w:t>
            </w:r>
            <w:r w:rsidR="009B7C3B" w:rsidRPr="00370BD7">
              <w:rPr>
                <w:rFonts w:ascii="Consolas" w:hAnsi="Consolas"/>
                <w:noProof/>
                <w:lang w:val="en-GB"/>
              </w:rPr>
              <w:t>scores</w:t>
            </w:r>
            <w:r w:rsidR="009B7C3B" w:rsidRPr="00370BD7">
              <w:rPr>
                <w:noProof/>
                <w:lang w:val="en-GB"/>
              </w:rPr>
              <w:t xml:space="preserve"> too.</w:t>
            </w:r>
            <w:r w:rsidR="00E55DFC" w:rsidRPr="00370BD7">
              <w:rPr>
                <w:noProof/>
                <w:lang w:val="en-GB"/>
              </w:rPr>
              <w:t xml:space="preserve"> </w:t>
            </w:r>
          </w:p>
        </w:tc>
      </w:tr>
    </w:tbl>
    <w:p w14:paraId="656F19F7" w14:textId="105B975A" w:rsidR="003656C5" w:rsidRPr="00370BD7" w:rsidRDefault="00DA0827" w:rsidP="00492635">
      <w:pPr>
        <w:pStyle w:val="BodyText"/>
        <w:rPr>
          <w:noProof/>
          <w:lang w:val="en-GB"/>
        </w:rPr>
      </w:pPr>
      <w:r w:rsidRPr="00370BD7">
        <w:rPr>
          <w:noProof/>
          <w:lang w:val="en-GB"/>
        </w:rPr>
        <w:lastRenderedPageBreak/>
        <w:t xml:space="preserve">Note that this </w:t>
      </w:r>
      <w:r w:rsidR="00886D1D" w:rsidRPr="00370BD7">
        <w:rPr>
          <w:noProof/>
          <w:lang w:val="en-GB"/>
        </w:rPr>
        <w:t>merging technique is not limited to merg</w:t>
      </w:r>
      <w:r w:rsidR="00253796" w:rsidRPr="00370BD7">
        <w:rPr>
          <w:noProof/>
          <w:lang w:val="en-GB"/>
        </w:rPr>
        <w:t>ing</w:t>
      </w:r>
      <w:r w:rsidR="00886D1D" w:rsidRPr="00370BD7">
        <w:rPr>
          <w:noProof/>
          <w:lang w:val="en-GB"/>
        </w:rPr>
        <w:t xml:space="preserve"> lists</w:t>
      </w:r>
      <w:r w:rsidR="003656C5" w:rsidRPr="00370BD7">
        <w:rPr>
          <w:noProof/>
          <w:lang w:val="en-GB"/>
        </w:rPr>
        <w:t>.</w:t>
      </w:r>
      <w:r w:rsidR="00886D1D" w:rsidRPr="00370BD7">
        <w:rPr>
          <w:noProof/>
          <w:lang w:val="en-GB"/>
        </w:rPr>
        <w:t xml:space="preserve"> </w:t>
      </w:r>
      <w:r w:rsidR="00253796" w:rsidRPr="00370BD7">
        <w:rPr>
          <w:noProof/>
          <w:lang w:val="en-GB"/>
        </w:rPr>
        <w:t>We</w:t>
      </w:r>
      <w:r w:rsidR="00886D1D" w:rsidRPr="00370BD7">
        <w:rPr>
          <w:noProof/>
          <w:lang w:val="en-GB"/>
        </w:rPr>
        <w:t xml:space="preserve"> can also merge two </w:t>
      </w:r>
      <w:r w:rsidR="003656C5" w:rsidRPr="00370BD7">
        <w:rPr>
          <w:noProof/>
          <w:lang w:val="en-GB"/>
        </w:rPr>
        <w:t xml:space="preserve">tuples </w:t>
      </w:r>
      <w:r w:rsidR="00B447AB" w:rsidRPr="00370BD7">
        <w:rPr>
          <w:noProof/>
          <w:lang w:val="en-GB"/>
        </w:rPr>
        <w:t xml:space="preserve">into a list </w:t>
      </w:r>
      <w:r w:rsidR="00592A4A" w:rsidRPr="00370BD7">
        <w:rPr>
          <w:noProof/>
          <w:lang w:val="en-GB"/>
        </w:rPr>
        <w:t xml:space="preserve">and keep their types as tuple in the new list </w:t>
      </w:r>
      <w:r w:rsidR="003656C5" w:rsidRPr="00370BD7">
        <w:rPr>
          <w:noProof/>
          <w:lang w:val="en-GB"/>
        </w:rPr>
        <w:t>as well.</w:t>
      </w:r>
    </w:p>
    <w:p w14:paraId="20868F42" w14:textId="3A58CDB2" w:rsidR="00E55DFC" w:rsidRPr="00370BD7" w:rsidRDefault="009C4948" w:rsidP="00492635">
      <w:pPr>
        <w:pStyle w:val="BodyText"/>
        <w:rPr>
          <w:noProof/>
          <w:lang w:val="en-GB"/>
        </w:rPr>
      </w:pPr>
      <w:r w:rsidRPr="00370BD7">
        <w:rPr>
          <w:noProof/>
          <w:lang w:val="en-GB"/>
        </w:rPr>
        <w:t xml:space="preserve">To access a single element </w:t>
      </w:r>
      <w:r w:rsidR="008571A2">
        <w:rPr>
          <w:noProof/>
          <w:lang w:val="en-GB"/>
        </w:rPr>
        <w:t>in</w:t>
      </w:r>
      <w:r w:rsidRPr="00370BD7">
        <w:rPr>
          <w:noProof/>
          <w:lang w:val="en-GB"/>
        </w:rPr>
        <w:t xml:space="preserve"> the </w:t>
      </w:r>
      <w:r w:rsidR="00307850" w:rsidRPr="00370BD7">
        <w:rPr>
          <w:noProof/>
          <w:lang w:val="en-GB"/>
        </w:rPr>
        <w:t>merg</w:t>
      </w:r>
      <w:r w:rsidRPr="00370BD7">
        <w:rPr>
          <w:noProof/>
          <w:lang w:val="en-GB"/>
        </w:rPr>
        <w:t>ed</w:t>
      </w:r>
      <w:r w:rsidR="00307850" w:rsidRPr="00370BD7">
        <w:rPr>
          <w:noProof/>
          <w:lang w:val="en-GB"/>
        </w:rPr>
        <w:t xml:space="preserve"> list, </w:t>
      </w:r>
      <w:r w:rsidRPr="00370BD7">
        <w:rPr>
          <w:noProof/>
          <w:lang w:val="en-GB"/>
        </w:rPr>
        <w:t>we need</w:t>
      </w:r>
      <w:r w:rsidR="002E4D02" w:rsidRPr="00370BD7">
        <w:rPr>
          <w:noProof/>
          <w:lang w:val="en-GB"/>
        </w:rPr>
        <w:t xml:space="preserve"> to use</w:t>
      </w:r>
      <w:r w:rsidRPr="00370BD7">
        <w:rPr>
          <w:noProof/>
          <w:lang w:val="en-GB"/>
        </w:rPr>
        <w:t xml:space="preserve"> the </w:t>
      </w:r>
      <w:r w:rsidR="000944BB" w:rsidRPr="00370BD7">
        <w:rPr>
          <w:noProof/>
          <w:lang w:val="en-GB"/>
        </w:rPr>
        <w:t xml:space="preserve">double index operator </w:t>
      </w:r>
      <w:r w:rsidR="000944BB" w:rsidRPr="00370BD7">
        <w:rPr>
          <w:rFonts w:ascii="Consolas" w:hAnsi="Consolas"/>
          <w:noProof/>
          <w:lang w:val="en-GB"/>
        </w:rPr>
        <w:t>[]</w:t>
      </w:r>
      <w:r w:rsidR="000944BB" w:rsidRPr="00370BD7">
        <w:rPr>
          <w:noProof/>
          <w:lang w:val="en-GB"/>
        </w:rPr>
        <w:t xml:space="preserve"> since </w:t>
      </w:r>
      <w:r w:rsidR="00F13E1A">
        <w:rPr>
          <w:noProof/>
          <w:lang w:val="en-GB"/>
        </w:rPr>
        <w:t xml:space="preserve">the </w:t>
      </w:r>
      <w:r w:rsidR="000944BB" w:rsidRPr="00370BD7">
        <w:rPr>
          <w:noProof/>
          <w:lang w:val="en-GB"/>
        </w:rPr>
        <w:t xml:space="preserve">single index operator would return </w:t>
      </w:r>
      <w:r w:rsidR="00632C2F" w:rsidRPr="00370BD7">
        <w:rPr>
          <w:noProof/>
          <w:lang w:val="en-GB"/>
        </w:rPr>
        <w:t>one of the original lists to us</w:t>
      </w:r>
      <w:r w:rsidR="000944BB" w:rsidRPr="00370BD7">
        <w:rPr>
          <w:noProof/>
          <w:lang w:val="en-GB"/>
        </w:rPr>
        <w:t>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DA0827" w:rsidRPr="00126B87" w14:paraId="2C69555A" w14:textId="77777777" w:rsidTr="002E26ED">
        <w:tc>
          <w:tcPr>
            <w:tcW w:w="9017" w:type="dxa"/>
          </w:tcPr>
          <w:p w14:paraId="57E6A15C" w14:textId="020269FD" w:rsidR="00DA0827" w:rsidRPr="00370BD7" w:rsidRDefault="00DA0827" w:rsidP="002E26ED">
            <w:pPr>
              <w:pStyle w:val="BodyText"/>
              <w:rPr>
                <w:noProof/>
                <w:lang w:val="en-GB"/>
              </w:rPr>
            </w:pPr>
            <w:r w:rsidRPr="00370BD7">
              <w:rPr>
                <w:b/>
                <w:bCs/>
                <w:noProof/>
                <w:lang w:val="en-GB"/>
              </w:rPr>
              <w:t xml:space="preserve">Example (Cont’d): </w:t>
            </w:r>
            <w:r w:rsidR="00C5108E" w:rsidRPr="00370BD7">
              <w:rPr>
                <w:noProof/>
                <w:lang w:val="en-GB"/>
              </w:rPr>
              <w:t xml:space="preserve">Now </w:t>
            </w:r>
            <w:r w:rsidR="00406DFC" w:rsidRPr="00370BD7">
              <w:rPr>
                <w:noProof/>
                <w:lang w:val="en-GB"/>
              </w:rPr>
              <w:t>w</w:t>
            </w:r>
            <w:r w:rsidRPr="00370BD7">
              <w:rPr>
                <w:noProof/>
                <w:lang w:val="en-GB"/>
              </w:rPr>
              <w:t xml:space="preserve">e </w:t>
            </w:r>
            <w:r w:rsidR="0078683C" w:rsidRPr="00370BD7">
              <w:rPr>
                <w:noProof/>
                <w:lang w:val="en-GB"/>
              </w:rPr>
              <w:t xml:space="preserve">extract </w:t>
            </w:r>
            <w:r w:rsidR="00086394" w:rsidRPr="00370BD7">
              <w:rPr>
                <w:noProof/>
                <w:lang w:val="en-GB"/>
              </w:rPr>
              <w:t>the first element</w:t>
            </w:r>
            <w:r w:rsidR="003E0582" w:rsidRPr="00370BD7">
              <w:rPr>
                <w:noProof/>
                <w:lang w:val="en-GB"/>
              </w:rPr>
              <w:t xml:space="preserve"> as well as the first </w:t>
            </w:r>
            <w:r w:rsidR="0078683C" w:rsidRPr="00370BD7">
              <w:rPr>
                <w:noProof/>
                <w:lang w:val="en-GB"/>
              </w:rPr>
              <w:t>name and score</w:t>
            </w:r>
            <w:r w:rsidR="003E0582" w:rsidRPr="00370BD7">
              <w:rPr>
                <w:noProof/>
                <w:lang w:val="en-GB"/>
              </w:rPr>
              <w:t xml:space="preserve"> </w:t>
            </w:r>
            <w:r w:rsidR="00406DFC" w:rsidRPr="00370BD7">
              <w:rPr>
                <w:noProof/>
                <w:lang w:val="en-GB"/>
              </w:rPr>
              <w:t xml:space="preserve">from </w:t>
            </w:r>
            <w:r w:rsidR="00130CB0" w:rsidRPr="00370BD7">
              <w:rPr>
                <w:noProof/>
                <w:lang w:val="en-GB"/>
              </w:rPr>
              <w:t xml:space="preserve">the merged list </w:t>
            </w:r>
            <w:r w:rsidR="00130CB0" w:rsidRPr="00370BD7">
              <w:rPr>
                <w:rFonts w:ascii="Consolas" w:hAnsi="Consolas"/>
                <w:noProof/>
                <w:lang w:val="en-GB"/>
              </w:rPr>
              <w:t>class_data</w:t>
            </w:r>
            <w:r w:rsidR="00C5108E" w:rsidRPr="00370BD7">
              <w:rPr>
                <w:noProof/>
                <w:lang w:val="en-GB"/>
              </w:rPr>
              <w:t xml:space="preserve"> and print them to the screen</w:t>
            </w:r>
            <w:r w:rsidRPr="00370BD7">
              <w:rPr>
                <w:noProof/>
                <w:lang w:val="en-GB"/>
              </w:rPr>
              <w:t>.</w:t>
            </w:r>
          </w:p>
          <w:p w14:paraId="45C920DC" w14:textId="2D8BEF17" w:rsidR="00DA0827" w:rsidRPr="008B5851" w:rsidRDefault="00086394" w:rsidP="002E26ED">
            <w:pPr>
              <w:pStyle w:val="Figure-Image-Upper"/>
              <w:rPr>
                <w:lang w:val="en-GB"/>
              </w:rPr>
            </w:pPr>
            <w:r w:rsidRPr="008B5851">
              <w:lastRenderedPageBreak/>
              <w:drawing>
                <wp:inline distT="0" distB="0" distL="0" distR="0" wp14:anchorId="6C601F58" wp14:editId="381200FB">
                  <wp:extent cx="5580000" cy="2283027"/>
                  <wp:effectExtent l="0" t="0" r="1905" b="317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15687" t="7055" r="-1" b="29264"/>
                          <a:stretch/>
                        </pic:blipFill>
                        <pic:spPr bwMode="auto">
                          <a:xfrm>
                            <a:off x="0" y="0"/>
                            <a:ext cx="5580000" cy="22830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FE7AFA" w14:textId="194643E2" w:rsidR="00DA0827" w:rsidRPr="008B5851" w:rsidRDefault="00B16DD5" w:rsidP="002E26ED">
            <w:pPr>
              <w:pStyle w:val="Figure-Image"/>
              <w:rPr>
                <w:lang w:val="en-GB"/>
              </w:rPr>
            </w:pPr>
            <w:r w:rsidRPr="008B5851">
              <w:drawing>
                <wp:inline distT="0" distB="0" distL="0" distR="0" wp14:anchorId="37A6E548" wp14:editId="3A13F8EF">
                  <wp:extent cx="5580000" cy="586972"/>
                  <wp:effectExtent l="0" t="0" r="1905" b="381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t="4266" r="1429" b="76721"/>
                          <a:stretch/>
                        </pic:blipFill>
                        <pic:spPr bwMode="auto">
                          <a:xfrm>
                            <a:off x="0" y="0"/>
                            <a:ext cx="5580000" cy="586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C0A79A" w14:textId="67221039" w:rsidR="00DA0827" w:rsidRPr="00370BD7" w:rsidRDefault="00DA0827" w:rsidP="002E26ED">
            <w:pPr>
              <w:pStyle w:val="Caption"/>
            </w:pPr>
            <w:r w:rsidRPr="00370BD7">
              <w:t>Figure 2.</w:t>
            </w:r>
            <w:r w:rsidRPr="008B5851">
              <w:fldChar w:fldCharType="begin"/>
            </w:r>
            <w:r w:rsidRPr="00370BD7">
              <w:instrText xml:space="preserve"> SEQ Figure \* ARABIC </w:instrText>
            </w:r>
            <w:r w:rsidRPr="008B5851">
              <w:fldChar w:fldCharType="separate"/>
            </w:r>
            <w:r w:rsidR="00794E2F" w:rsidRPr="00370BD7">
              <w:t>20</w:t>
            </w:r>
            <w:r w:rsidRPr="008B5851">
              <w:fldChar w:fldCharType="end"/>
            </w:r>
            <w:r w:rsidRPr="00370BD7">
              <w:t xml:space="preserve"> </w:t>
            </w:r>
            <w:r w:rsidR="00B16DD5" w:rsidRPr="00370BD7">
              <w:t xml:space="preserve">Extracting Elements from a </w:t>
            </w:r>
            <w:r w:rsidR="00A43730" w:rsidRPr="00370BD7">
              <w:t>Merged List</w:t>
            </w:r>
          </w:p>
          <w:p w14:paraId="29EAB688" w14:textId="5ACCA4E4" w:rsidR="00DA0827" w:rsidRPr="00370BD7" w:rsidRDefault="00FE6746" w:rsidP="002E26ED">
            <w:pPr>
              <w:pStyle w:val="BodyText"/>
              <w:rPr>
                <w:noProof/>
                <w:lang w:val="en-GB"/>
              </w:rPr>
            </w:pPr>
            <w:r w:rsidRPr="00370BD7">
              <w:rPr>
                <w:noProof/>
                <w:lang w:val="en-GB"/>
              </w:rPr>
              <w:t xml:space="preserve">In line 10, the object that we put in the </w:t>
            </w:r>
            <w:r w:rsidRPr="00370BD7">
              <w:rPr>
                <w:rFonts w:ascii="Consolas" w:hAnsi="Consolas"/>
                <w:noProof/>
                <w:lang w:val="en-GB"/>
              </w:rPr>
              <w:t>print()</w:t>
            </w:r>
            <w:r w:rsidRPr="00370BD7">
              <w:rPr>
                <w:noProof/>
                <w:lang w:val="en-GB"/>
              </w:rPr>
              <w:t xml:space="preserve"> function is </w:t>
            </w:r>
            <w:r w:rsidRPr="00370BD7">
              <w:rPr>
                <w:rFonts w:ascii="Consolas" w:hAnsi="Consolas"/>
                <w:noProof/>
                <w:lang w:val="en-GB"/>
              </w:rPr>
              <w:t>class_data[0]</w:t>
            </w:r>
            <w:r w:rsidR="00EA3C44" w:rsidRPr="00370BD7">
              <w:rPr>
                <w:noProof/>
                <w:lang w:val="en-GB"/>
              </w:rPr>
              <w:t xml:space="preserve">, which is the first element of </w:t>
            </w:r>
            <w:r w:rsidR="00EA3C44" w:rsidRPr="00370BD7">
              <w:rPr>
                <w:rFonts w:ascii="Consolas" w:hAnsi="Consolas"/>
                <w:noProof/>
                <w:lang w:val="en-GB"/>
              </w:rPr>
              <w:t>class_data</w:t>
            </w:r>
            <w:r w:rsidR="00EA3C44" w:rsidRPr="00370BD7">
              <w:rPr>
                <w:noProof/>
                <w:lang w:val="en-GB"/>
              </w:rPr>
              <w:t xml:space="preserve">. And this element happens to be the original list </w:t>
            </w:r>
            <w:r w:rsidR="00EA3C44" w:rsidRPr="00370BD7">
              <w:rPr>
                <w:rFonts w:ascii="Consolas" w:hAnsi="Consolas"/>
                <w:noProof/>
                <w:lang w:val="en-GB"/>
              </w:rPr>
              <w:t>names</w:t>
            </w:r>
            <w:r w:rsidR="00EA3C44" w:rsidRPr="00370BD7">
              <w:rPr>
                <w:noProof/>
                <w:lang w:val="en-GB"/>
              </w:rPr>
              <w:t xml:space="preserve">. </w:t>
            </w:r>
            <w:r w:rsidR="00321A0A" w:rsidRPr="00370BD7">
              <w:rPr>
                <w:noProof/>
                <w:lang w:val="en-GB"/>
              </w:rPr>
              <w:t xml:space="preserve">In line 11, we try to extract the first element from the first list within </w:t>
            </w:r>
            <w:r w:rsidR="00321A0A" w:rsidRPr="00370BD7">
              <w:rPr>
                <w:rFonts w:ascii="Consolas" w:hAnsi="Consolas"/>
                <w:noProof/>
                <w:lang w:val="en-GB"/>
              </w:rPr>
              <w:t>class_data</w:t>
            </w:r>
            <w:r w:rsidR="006E68DC" w:rsidRPr="00370BD7">
              <w:rPr>
                <w:noProof/>
                <w:lang w:val="en-GB"/>
              </w:rPr>
              <w:t xml:space="preserve"> by </w:t>
            </w:r>
            <w:r w:rsidR="00483870" w:rsidRPr="00370BD7">
              <w:rPr>
                <w:noProof/>
                <w:lang w:val="en-GB"/>
              </w:rPr>
              <w:t>using the double index operator</w:t>
            </w:r>
            <w:r w:rsidR="006E68DC" w:rsidRPr="00370BD7">
              <w:rPr>
                <w:noProof/>
                <w:lang w:val="en-GB"/>
              </w:rPr>
              <w:t xml:space="preserve"> </w:t>
            </w:r>
            <w:r w:rsidR="006E68DC" w:rsidRPr="00370BD7">
              <w:rPr>
                <w:rFonts w:ascii="Consolas" w:hAnsi="Consolas"/>
                <w:noProof/>
                <w:lang w:val="en-GB"/>
              </w:rPr>
              <w:t>class_data[0][0]</w:t>
            </w:r>
            <w:r w:rsidR="00321A0A" w:rsidRPr="00370BD7">
              <w:rPr>
                <w:noProof/>
                <w:lang w:val="en-GB"/>
              </w:rPr>
              <w:t>. As a result, Python extract</w:t>
            </w:r>
            <w:r w:rsidR="00921150" w:rsidRPr="00370BD7">
              <w:rPr>
                <w:noProof/>
                <w:lang w:val="en-GB"/>
              </w:rPr>
              <w:t>s</w:t>
            </w:r>
            <w:r w:rsidR="00321A0A" w:rsidRPr="00370BD7">
              <w:rPr>
                <w:noProof/>
                <w:lang w:val="en-GB"/>
              </w:rPr>
              <w:t xml:space="preserve"> </w:t>
            </w:r>
            <w:r w:rsidR="00606968" w:rsidRPr="00370BD7">
              <w:rPr>
                <w:noProof/>
                <w:lang w:val="en-GB"/>
              </w:rPr>
              <w:t xml:space="preserve">the </w:t>
            </w:r>
            <w:r w:rsidR="001A3079" w:rsidRPr="00370BD7">
              <w:rPr>
                <w:noProof/>
                <w:lang w:val="en-GB"/>
              </w:rPr>
              <w:t xml:space="preserve">first </w:t>
            </w:r>
            <w:r w:rsidR="00606968" w:rsidRPr="00370BD7">
              <w:rPr>
                <w:noProof/>
                <w:lang w:val="en-GB"/>
              </w:rPr>
              <w:t xml:space="preserve">element in </w:t>
            </w:r>
            <w:r w:rsidR="00606968" w:rsidRPr="00370BD7">
              <w:rPr>
                <w:rFonts w:ascii="Consolas" w:hAnsi="Consolas"/>
                <w:noProof/>
                <w:lang w:val="en-GB"/>
              </w:rPr>
              <w:t>class_data</w:t>
            </w:r>
            <w:r w:rsidR="00606968" w:rsidRPr="00370BD7">
              <w:rPr>
                <w:noProof/>
                <w:lang w:val="en-GB"/>
              </w:rPr>
              <w:t xml:space="preserve"> first, which </w:t>
            </w:r>
            <w:r w:rsidR="001A3079" w:rsidRPr="00370BD7">
              <w:rPr>
                <w:noProof/>
                <w:lang w:val="en-GB"/>
              </w:rPr>
              <w:t xml:space="preserve">corresponds to </w:t>
            </w:r>
            <w:r w:rsidR="00F56E63" w:rsidRPr="00370BD7">
              <w:rPr>
                <w:noProof/>
                <w:lang w:val="en-GB"/>
              </w:rPr>
              <w:t xml:space="preserve">the list with the </w:t>
            </w:r>
            <w:r w:rsidR="00F56E63" w:rsidRPr="00370BD7">
              <w:rPr>
                <w:rFonts w:ascii="Consolas" w:hAnsi="Consolas"/>
                <w:noProof/>
                <w:lang w:val="en-GB"/>
              </w:rPr>
              <w:t>names</w:t>
            </w:r>
            <w:r w:rsidR="00921150" w:rsidRPr="00370BD7">
              <w:rPr>
                <w:noProof/>
                <w:lang w:val="en-GB"/>
              </w:rPr>
              <w:t xml:space="preserve"> elements</w:t>
            </w:r>
            <w:r w:rsidR="00F56E63" w:rsidRPr="00370BD7">
              <w:rPr>
                <w:noProof/>
                <w:lang w:val="en-GB"/>
              </w:rPr>
              <w:t xml:space="preserve">. </w:t>
            </w:r>
            <w:r w:rsidR="00921150" w:rsidRPr="00370BD7">
              <w:rPr>
                <w:noProof/>
                <w:lang w:val="en-GB"/>
              </w:rPr>
              <w:t>F</w:t>
            </w:r>
            <w:r w:rsidR="00F56E63" w:rsidRPr="00370BD7">
              <w:rPr>
                <w:noProof/>
                <w:lang w:val="en-GB"/>
              </w:rPr>
              <w:t>rom there, Python extract</w:t>
            </w:r>
            <w:r w:rsidR="00921150" w:rsidRPr="00370BD7">
              <w:rPr>
                <w:noProof/>
                <w:lang w:val="en-GB"/>
              </w:rPr>
              <w:t>s</w:t>
            </w:r>
            <w:r w:rsidR="00F56E63" w:rsidRPr="00370BD7">
              <w:rPr>
                <w:noProof/>
                <w:lang w:val="en-GB"/>
              </w:rPr>
              <w:t xml:space="preserve"> the element with </w:t>
            </w:r>
            <w:r w:rsidR="006E68DC" w:rsidRPr="00370BD7">
              <w:rPr>
                <w:noProof/>
                <w:lang w:val="en-GB"/>
              </w:rPr>
              <w:t>the index 0, which is “Peter”</w:t>
            </w:r>
            <w:r w:rsidR="00DA0827" w:rsidRPr="00370BD7">
              <w:rPr>
                <w:noProof/>
                <w:lang w:val="en-GB"/>
              </w:rPr>
              <w:t xml:space="preserve"> </w:t>
            </w:r>
            <w:r w:rsidR="006E68DC" w:rsidRPr="00370BD7">
              <w:rPr>
                <w:noProof/>
                <w:lang w:val="en-GB"/>
              </w:rPr>
              <w:t xml:space="preserve">in this case. The same </w:t>
            </w:r>
            <w:r w:rsidR="00B022F4" w:rsidRPr="00370BD7">
              <w:rPr>
                <w:noProof/>
                <w:lang w:val="en-GB"/>
              </w:rPr>
              <w:t xml:space="preserve">has also been carried out with </w:t>
            </w:r>
            <w:r w:rsidR="00B022F4" w:rsidRPr="00370BD7">
              <w:rPr>
                <w:rFonts w:ascii="Consolas" w:hAnsi="Consolas"/>
                <w:noProof/>
                <w:lang w:val="en-GB"/>
              </w:rPr>
              <w:t>class_data[1][0]</w:t>
            </w:r>
            <w:r w:rsidR="00B022F4" w:rsidRPr="00370BD7">
              <w:rPr>
                <w:noProof/>
                <w:lang w:val="en-GB"/>
              </w:rPr>
              <w:t xml:space="preserve">, which is the </w:t>
            </w:r>
            <w:r w:rsidR="00D508D7" w:rsidRPr="00370BD7">
              <w:rPr>
                <w:noProof/>
                <w:lang w:val="en-GB"/>
              </w:rPr>
              <w:t>first element of the second list. The resulting element is 72 here.</w:t>
            </w:r>
          </w:p>
        </w:tc>
      </w:tr>
    </w:tbl>
    <w:p w14:paraId="43FD3425" w14:textId="49F0CD61" w:rsidR="00632C2F" w:rsidRPr="008B5851" w:rsidRDefault="00D508D7" w:rsidP="00492635">
      <w:pPr>
        <w:pStyle w:val="BodyText"/>
        <w:rPr>
          <w:noProof/>
          <w:lang w:val="en-GB"/>
        </w:rPr>
      </w:pPr>
      <w:r w:rsidRPr="008B5851">
        <w:rPr>
          <w:noProof/>
          <w:lang w:val="en-GB"/>
        </w:rPr>
        <w:lastRenderedPageBreak/>
        <w:t xml:space="preserve">It is noteworthy that the </w:t>
      </w:r>
      <w:r w:rsidR="00D7572F">
        <w:rPr>
          <w:noProof/>
          <w:lang w:val="en-GB"/>
        </w:rPr>
        <w:t xml:space="preserve">indexing </w:t>
      </w:r>
      <w:r w:rsidR="00AD4F1B" w:rsidRPr="008B5851">
        <w:rPr>
          <w:noProof/>
          <w:lang w:val="en-GB"/>
        </w:rPr>
        <w:t xml:space="preserve">technique introduced in the above example also works </w:t>
      </w:r>
      <w:r w:rsidR="00F97829" w:rsidRPr="008B5851">
        <w:rPr>
          <w:noProof/>
          <w:lang w:val="en-GB"/>
        </w:rPr>
        <w:t xml:space="preserve">for </w:t>
      </w:r>
      <w:r w:rsidR="00AD4F1B" w:rsidRPr="008B5851">
        <w:rPr>
          <w:noProof/>
          <w:lang w:val="en-GB"/>
        </w:rPr>
        <w:t>multiple</w:t>
      </w:r>
      <w:r w:rsidR="00F97829" w:rsidRPr="008B5851">
        <w:rPr>
          <w:noProof/>
          <w:lang w:val="en-GB"/>
        </w:rPr>
        <w:t xml:space="preserve"> indexing.</w:t>
      </w:r>
    </w:p>
    <w:p w14:paraId="5EBB2E0C" w14:textId="093DF4D9" w:rsidR="0004186D" w:rsidRPr="008B5851" w:rsidRDefault="0004186D" w:rsidP="00704C12">
      <w:pPr>
        <w:pStyle w:val="Heading4"/>
        <w:tabs>
          <w:tab w:val="left" w:pos="709"/>
        </w:tabs>
        <w:rPr>
          <w:noProof/>
          <w:lang w:val="en-GB"/>
        </w:rPr>
      </w:pPr>
      <w:r w:rsidRPr="008B5851">
        <w:rPr>
          <w:noProof/>
          <w:lang w:val="en-GB"/>
        </w:rPr>
        <w:t>1.2.</w:t>
      </w:r>
      <w:r w:rsidR="00925DC2" w:rsidRPr="008B5851">
        <w:rPr>
          <w:noProof/>
          <w:lang w:val="en-GB"/>
        </w:rPr>
        <w:t>5</w:t>
      </w:r>
      <w:r w:rsidRPr="008B5851">
        <w:rPr>
          <w:noProof/>
          <w:lang w:val="en-GB"/>
        </w:rPr>
        <w:t xml:space="preserve"> </w:t>
      </w:r>
      <w:r w:rsidRPr="008B5851">
        <w:rPr>
          <w:noProof/>
          <w:lang w:val="en-GB"/>
        </w:rPr>
        <w:tab/>
      </w:r>
      <w:r w:rsidR="00704C12" w:rsidRPr="00126B87">
        <w:rPr>
          <w:noProof/>
          <w:lang w:val="en-GB"/>
        </w:rPr>
        <w:tab/>
      </w:r>
      <w:r w:rsidR="00925DC2" w:rsidRPr="008B5851">
        <w:rPr>
          <w:noProof/>
          <w:lang w:val="en-GB"/>
        </w:rPr>
        <w:t>Print</w:t>
      </w:r>
      <w:r w:rsidR="00803B1A" w:rsidRPr="008B5851">
        <w:rPr>
          <w:noProof/>
          <w:lang w:val="en-GB"/>
        </w:rPr>
        <w:t>ing</w:t>
      </w:r>
      <w:r w:rsidRPr="008B5851">
        <w:rPr>
          <w:noProof/>
          <w:lang w:val="en-GB"/>
        </w:rPr>
        <w:t xml:space="preserve"> Lists</w:t>
      </w:r>
    </w:p>
    <w:p w14:paraId="0697112F" w14:textId="47BBC33E" w:rsidR="00567CC9" w:rsidRPr="008B5851" w:rsidRDefault="00C15618" w:rsidP="0004186D">
      <w:pPr>
        <w:pStyle w:val="BodyText"/>
        <w:rPr>
          <w:noProof/>
          <w:lang w:val="en-GB"/>
        </w:rPr>
      </w:pPr>
      <w:r w:rsidRPr="008B5851">
        <w:rPr>
          <w:noProof/>
          <w:lang w:val="en-GB"/>
        </w:rPr>
        <w:t xml:space="preserve">In the previous </w:t>
      </w:r>
      <w:r w:rsidR="00922169" w:rsidRPr="008B5851">
        <w:rPr>
          <w:noProof/>
          <w:lang w:val="en-GB"/>
        </w:rPr>
        <w:t>s</w:t>
      </w:r>
      <w:r w:rsidRPr="008B5851">
        <w:rPr>
          <w:noProof/>
          <w:lang w:val="en-GB"/>
        </w:rPr>
        <w:t xml:space="preserve">tudy </w:t>
      </w:r>
      <w:r w:rsidR="00922169" w:rsidRPr="008B5851">
        <w:rPr>
          <w:noProof/>
          <w:lang w:val="en-GB"/>
        </w:rPr>
        <w:t>u</w:t>
      </w:r>
      <w:r w:rsidRPr="008B5851">
        <w:rPr>
          <w:noProof/>
          <w:lang w:val="en-GB"/>
        </w:rPr>
        <w:t>nit, we learn</w:t>
      </w:r>
      <w:r w:rsidR="00704C12" w:rsidRPr="00126B87">
        <w:rPr>
          <w:noProof/>
          <w:lang w:val="en-GB"/>
        </w:rPr>
        <w:t>ed</w:t>
      </w:r>
      <w:r w:rsidRPr="008B5851">
        <w:rPr>
          <w:noProof/>
          <w:lang w:val="en-GB"/>
        </w:rPr>
        <w:t xml:space="preserve"> to use loops to </w:t>
      </w:r>
      <w:r w:rsidR="00BC14FF" w:rsidRPr="008B5851">
        <w:rPr>
          <w:noProof/>
          <w:lang w:val="en-GB"/>
        </w:rPr>
        <w:t xml:space="preserve">carry out iterative tasks. </w:t>
      </w:r>
      <w:r w:rsidR="0009622D" w:rsidRPr="008B5851">
        <w:rPr>
          <w:noProof/>
          <w:lang w:val="en-GB"/>
        </w:rPr>
        <w:t xml:space="preserve">In fact, loops can be very useful </w:t>
      </w:r>
      <w:r w:rsidR="00C90AB5" w:rsidRPr="008B5851">
        <w:rPr>
          <w:noProof/>
          <w:lang w:val="en-GB"/>
        </w:rPr>
        <w:t>when working with lists.</w:t>
      </w:r>
      <w:r w:rsidR="004E4602" w:rsidRPr="008B5851">
        <w:rPr>
          <w:noProof/>
          <w:lang w:val="en-GB"/>
        </w:rPr>
        <w:t xml:space="preserve"> The reason is obvious: since the items </w:t>
      </w:r>
      <w:r w:rsidR="00204100" w:rsidRPr="008B5851">
        <w:rPr>
          <w:noProof/>
          <w:lang w:val="en-GB"/>
        </w:rPr>
        <w:t>of</w:t>
      </w:r>
      <w:r w:rsidR="004E4602" w:rsidRPr="008B5851">
        <w:rPr>
          <w:noProof/>
          <w:lang w:val="en-GB"/>
        </w:rPr>
        <w:t xml:space="preserve"> a list can be accessed by their indices</w:t>
      </w:r>
      <w:r w:rsidR="00204100" w:rsidRPr="008B5851">
        <w:rPr>
          <w:noProof/>
          <w:lang w:val="en-GB"/>
        </w:rPr>
        <w:t xml:space="preserve">, we can easily use loops to </w:t>
      </w:r>
      <w:r w:rsidR="00567CC9" w:rsidRPr="008B5851">
        <w:rPr>
          <w:noProof/>
          <w:lang w:val="en-GB"/>
        </w:rPr>
        <w:t>subset</w:t>
      </w:r>
      <w:r w:rsidR="00E34BD2" w:rsidRPr="008B5851">
        <w:rPr>
          <w:noProof/>
          <w:lang w:val="en-GB"/>
        </w:rPr>
        <w:t>, print</w:t>
      </w:r>
      <w:r w:rsidR="00E37216" w:rsidRPr="008B5851">
        <w:rPr>
          <w:noProof/>
          <w:lang w:val="en-GB"/>
        </w:rPr>
        <w:t xml:space="preserve">, </w:t>
      </w:r>
      <w:r w:rsidR="00567CC9" w:rsidRPr="008B5851">
        <w:rPr>
          <w:noProof/>
          <w:lang w:val="en-GB"/>
        </w:rPr>
        <w:t>and/or modify them.</w:t>
      </w:r>
    </w:p>
    <w:p w14:paraId="34D80817" w14:textId="2744C249" w:rsidR="0004186D" w:rsidRPr="008B5851" w:rsidRDefault="003772A8" w:rsidP="0004186D">
      <w:pPr>
        <w:pStyle w:val="BodyText"/>
        <w:rPr>
          <w:noProof/>
          <w:lang w:val="en-GB"/>
        </w:rPr>
      </w:pPr>
      <w:r>
        <w:rPr>
          <w:noProof/>
          <w:lang w:val="en-GB"/>
        </w:rPr>
        <w:t>Furthermore, w</w:t>
      </w:r>
      <w:r w:rsidR="00C66170" w:rsidRPr="008B5851">
        <w:rPr>
          <w:noProof/>
          <w:lang w:val="en-GB"/>
        </w:rPr>
        <w:t xml:space="preserve">e learned </w:t>
      </w:r>
      <w:r w:rsidR="00CA4FB0">
        <w:rPr>
          <w:noProof/>
          <w:lang w:val="en-GB"/>
        </w:rPr>
        <w:t xml:space="preserve">how </w:t>
      </w:r>
      <w:r w:rsidR="00C66170" w:rsidRPr="008B5851">
        <w:rPr>
          <w:noProof/>
          <w:lang w:val="en-GB"/>
        </w:rPr>
        <w:t xml:space="preserve">to generate a </w:t>
      </w:r>
      <w:r w:rsidR="005C0042" w:rsidRPr="008B5851">
        <w:rPr>
          <w:noProof/>
          <w:lang w:val="en-GB"/>
        </w:rPr>
        <w:t xml:space="preserve">list of integers to serve as sort of a counter for the iterations </w:t>
      </w:r>
      <w:r w:rsidR="00557263" w:rsidRPr="008B5851">
        <w:rPr>
          <w:noProof/>
          <w:lang w:val="en-GB"/>
        </w:rPr>
        <w:t xml:space="preserve">of </w:t>
      </w:r>
      <w:r>
        <w:rPr>
          <w:noProof/>
          <w:lang w:val="en-GB"/>
        </w:rPr>
        <w:t xml:space="preserve">the </w:t>
      </w:r>
      <w:r w:rsidR="00F65581" w:rsidRPr="003772A8">
        <w:rPr>
          <w:rFonts w:ascii="Consolas" w:hAnsi="Consolas"/>
          <w:noProof/>
          <w:lang w:val="en-GB"/>
        </w:rPr>
        <w:t>f</w:t>
      </w:r>
      <w:r w:rsidR="00C107EF" w:rsidRPr="003772A8">
        <w:rPr>
          <w:rFonts w:ascii="Consolas" w:hAnsi="Consolas"/>
          <w:noProof/>
          <w:lang w:val="en-GB"/>
        </w:rPr>
        <w:t>or</w:t>
      </w:r>
      <w:r w:rsidR="00C107EF" w:rsidRPr="008B5851">
        <w:rPr>
          <w:noProof/>
          <w:lang w:val="en-GB"/>
        </w:rPr>
        <w:t>-loop</w:t>
      </w:r>
      <w:r w:rsidR="00F65581" w:rsidRPr="008B5851">
        <w:rPr>
          <w:noProof/>
          <w:lang w:val="en-GB"/>
        </w:rPr>
        <w:t>s</w:t>
      </w:r>
      <w:r w:rsidR="00557263" w:rsidRPr="008B5851">
        <w:rPr>
          <w:noProof/>
          <w:lang w:val="en-GB"/>
        </w:rPr>
        <w:t xml:space="preserve">. Now, after being familiarised with the concept of </w:t>
      </w:r>
      <w:r w:rsidR="00557263" w:rsidRPr="008B5851">
        <w:rPr>
          <w:noProof/>
          <w:lang w:val="en-GB"/>
        </w:rPr>
        <w:lastRenderedPageBreak/>
        <w:t xml:space="preserve">lists, we do not </w:t>
      </w:r>
      <w:r w:rsidR="00526B4E" w:rsidRPr="008B5851">
        <w:rPr>
          <w:noProof/>
          <w:lang w:val="en-GB"/>
        </w:rPr>
        <w:t xml:space="preserve">always </w:t>
      </w:r>
      <w:r w:rsidR="00557263" w:rsidRPr="008B5851">
        <w:rPr>
          <w:noProof/>
          <w:lang w:val="en-GB"/>
        </w:rPr>
        <w:t xml:space="preserve">need </w:t>
      </w:r>
      <w:r w:rsidR="00526B4E" w:rsidRPr="008B5851">
        <w:rPr>
          <w:noProof/>
          <w:lang w:val="en-GB"/>
        </w:rPr>
        <w:t xml:space="preserve">the </w:t>
      </w:r>
      <w:r w:rsidR="00526B4E" w:rsidRPr="008B5851">
        <w:rPr>
          <w:rFonts w:ascii="Consolas" w:hAnsi="Consolas"/>
          <w:noProof/>
          <w:lang w:val="en-GB"/>
        </w:rPr>
        <w:t>range()</w:t>
      </w:r>
      <w:r w:rsidR="00526B4E" w:rsidRPr="008B5851">
        <w:rPr>
          <w:noProof/>
          <w:lang w:val="en-GB"/>
        </w:rPr>
        <w:t xml:space="preserve"> </w:t>
      </w:r>
      <w:r w:rsidR="004731D1" w:rsidRPr="008B5851">
        <w:rPr>
          <w:noProof/>
          <w:lang w:val="en-GB"/>
        </w:rPr>
        <w:t xml:space="preserve">function </w:t>
      </w:r>
      <w:r w:rsidR="00526B4E" w:rsidRPr="008B5851">
        <w:rPr>
          <w:noProof/>
          <w:lang w:val="en-GB"/>
        </w:rPr>
        <w:t xml:space="preserve">to create these integers for us. Instead, we can simply </w:t>
      </w:r>
      <w:r w:rsidR="00E34BD2" w:rsidRPr="008B5851">
        <w:rPr>
          <w:noProof/>
          <w:lang w:val="en-GB"/>
        </w:rPr>
        <w:t>use any available list as our counter.</w:t>
      </w:r>
      <w:r w:rsidR="00F65581" w:rsidRPr="008B5851">
        <w:rPr>
          <w:noProof/>
          <w:lang w:val="en-GB"/>
        </w:rPr>
        <w:t xml:space="preserve"> </w:t>
      </w:r>
      <w:r w:rsidR="005C1C15" w:rsidRPr="008B5851">
        <w:rPr>
          <w:noProof/>
          <w:lang w:val="en-GB"/>
        </w:rPr>
        <w:t xml:space="preserve">Nevertheless, the </w:t>
      </w:r>
      <w:r w:rsidR="005C1C15" w:rsidRPr="008B5851">
        <w:rPr>
          <w:rFonts w:ascii="Consolas" w:hAnsi="Consolas"/>
          <w:noProof/>
          <w:lang w:val="en-GB"/>
        </w:rPr>
        <w:t>range()</w:t>
      </w:r>
      <w:r w:rsidR="005C1C15" w:rsidRPr="008B5851">
        <w:rPr>
          <w:noProof/>
          <w:lang w:val="en-GB"/>
        </w:rPr>
        <w:t xml:space="preserve"> function can still be very useful</w:t>
      </w:r>
      <w:r w:rsidR="005D5935" w:rsidRPr="008B5851">
        <w:rPr>
          <w:noProof/>
          <w:lang w:val="en-GB"/>
        </w:rPr>
        <w:t xml:space="preserve"> in some situations</w:t>
      </w:r>
      <w:r w:rsidR="005C1C15" w:rsidRPr="008B5851">
        <w:rPr>
          <w:noProof/>
          <w:lang w:val="en-GB"/>
        </w:rPr>
        <w:t>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E37216" w:rsidRPr="00126B87" w14:paraId="3873EC34" w14:textId="77777777" w:rsidTr="002E26ED">
        <w:tc>
          <w:tcPr>
            <w:tcW w:w="9017" w:type="dxa"/>
          </w:tcPr>
          <w:p w14:paraId="182D3A5A" w14:textId="0B525C57" w:rsidR="00E37216" w:rsidRPr="008B5851" w:rsidRDefault="00E37216" w:rsidP="002E26ED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b/>
                <w:bCs/>
                <w:noProof/>
                <w:lang w:val="en-GB"/>
              </w:rPr>
              <w:t xml:space="preserve">Example (Cont’d): </w:t>
            </w:r>
            <w:r w:rsidRPr="008B5851">
              <w:rPr>
                <w:noProof/>
                <w:lang w:val="en-GB"/>
              </w:rPr>
              <w:t xml:space="preserve">Suppose we would like to print </w:t>
            </w:r>
            <w:r w:rsidR="00B22B5B" w:rsidRPr="008B5851">
              <w:rPr>
                <w:noProof/>
                <w:lang w:val="en-GB"/>
              </w:rPr>
              <w:t>all the student names of the two classes to the screen</w:t>
            </w:r>
            <w:r w:rsidRPr="008B5851">
              <w:rPr>
                <w:noProof/>
                <w:lang w:val="en-GB"/>
              </w:rPr>
              <w:t>.</w:t>
            </w:r>
          </w:p>
          <w:p w14:paraId="1A2442B3" w14:textId="3BE8D5AE" w:rsidR="00E37216" w:rsidRPr="008B5851" w:rsidRDefault="00E10850" w:rsidP="002E26ED">
            <w:pPr>
              <w:pStyle w:val="Figure-Image-Upper"/>
              <w:rPr>
                <w:lang w:val="en-GB"/>
              </w:rPr>
            </w:pPr>
            <w:r w:rsidRPr="008B5851">
              <w:drawing>
                <wp:inline distT="0" distB="0" distL="0" distR="0" wp14:anchorId="6E5A595D" wp14:editId="41574F74">
                  <wp:extent cx="5580000" cy="2075152"/>
                  <wp:effectExtent l="0" t="0" r="1905" b="190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5819" t="7239" b="34970"/>
                          <a:stretch/>
                        </pic:blipFill>
                        <pic:spPr bwMode="auto">
                          <a:xfrm>
                            <a:off x="0" y="0"/>
                            <a:ext cx="5580000" cy="2075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1F82BF" w14:textId="287CED83" w:rsidR="00E37216" w:rsidRPr="008B5851" w:rsidRDefault="00386322" w:rsidP="002E26ED">
            <w:pPr>
              <w:pStyle w:val="Figure-Image"/>
              <w:rPr>
                <w:lang w:val="en-GB"/>
              </w:rPr>
            </w:pPr>
            <w:r w:rsidRPr="008B5851">
              <w:drawing>
                <wp:inline distT="0" distB="0" distL="0" distR="0" wp14:anchorId="5BB07269" wp14:editId="34C72F84">
                  <wp:extent cx="5580000" cy="1053540"/>
                  <wp:effectExtent l="0" t="0" r="190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t="4023" r="1429" b="61852"/>
                          <a:stretch/>
                        </pic:blipFill>
                        <pic:spPr bwMode="auto">
                          <a:xfrm>
                            <a:off x="0" y="0"/>
                            <a:ext cx="5580000" cy="1053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E7E2A7" w14:textId="20CE1566" w:rsidR="00E37216" w:rsidRPr="008B5851" w:rsidRDefault="00E37216" w:rsidP="002E26ED">
            <w:pPr>
              <w:pStyle w:val="Caption"/>
            </w:pPr>
            <w:r w:rsidRPr="008B5851">
              <w:t>Figure 2.</w:t>
            </w:r>
            <w:r w:rsidRPr="008B5851">
              <w:fldChar w:fldCharType="begin"/>
            </w:r>
            <w:r w:rsidRPr="008B5851">
              <w:instrText xml:space="preserve"> SEQ Figure \* ARABIC </w:instrText>
            </w:r>
            <w:r w:rsidRPr="008B5851">
              <w:fldChar w:fldCharType="separate"/>
            </w:r>
            <w:r w:rsidR="00794E2F" w:rsidRPr="008B5851">
              <w:t>21</w:t>
            </w:r>
            <w:r w:rsidRPr="008B5851">
              <w:fldChar w:fldCharType="end"/>
            </w:r>
            <w:r w:rsidRPr="008B5851">
              <w:t xml:space="preserve"> </w:t>
            </w:r>
            <w:r w:rsidR="00386322" w:rsidRPr="008B5851">
              <w:t>Printing List Elements Line by Line to the Screen</w:t>
            </w:r>
          </w:p>
          <w:p w14:paraId="79B0D0E4" w14:textId="77777777" w:rsidR="00E37216" w:rsidRPr="008B5851" w:rsidRDefault="00E37216" w:rsidP="002E26ED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noProof/>
                <w:lang w:val="en-GB"/>
              </w:rPr>
              <w:t xml:space="preserve">In </w:t>
            </w:r>
            <w:r w:rsidR="004A7A56" w:rsidRPr="008B5851">
              <w:rPr>
                <w:noProof/>
                <w:lang w:val="en-GB"/>
              </w:rPr>
              <w:t xml:space="preserve">this example, we print the elements of the list </w:t>
            </w:r>
            <w:r w:rsidR="004A7A56" w:rsidRPr="008B5851">
              <w:rPr>
                <w:rFonts w:ascii="Consolas" w:hAnsi="Consolas"/>
                <w:noProof/>
                <w:lang w:val="en-GB"/>
              </w:rPr>
              <w:t>names</w:t>
            </w:r>
            <w:r w:rsidR="004A7A56" w:rsidRPr="008B5851">
              <w:rPr>
                <w:noProof/>
                <w:lang w:val="en-GB"/>
              </w:rPr>
              <w:t xml:space="preserve"> line by </w:t>
            </w:r>
            <w:r w:rsidRPr="008B5851">
              <w:rPr>
                <w:noProof/>
                <w:lang w:val="en-GB"/>
              </w:rPr>
              <w:t xml:space="preserve">line </w:t>
            </w:r>
            <w:r w:rsidR="004A7A56" w:rsidRPr="008B5851">
              <w:rPr>
                <w:noProof/>
                <w:lang w:val="en-GB"/>
              </w:rPr>
              <w:t xml:space="preserve">to the screen. </w:t>
            </w:r>
            <w:r w:rsidR="00277D33" w:rsidRPr="008B5851">
              <w:rPr>
                <w:noProof/>
                <w:lang w:val="en-GB"/>
              </w:rPr>
              <w:t xml:space="preserve">In each iteration, Python will assign </w:t>
            </w:r>
            <w:r w:rsidR="00D85C85" w:rsidRPr="008B5851">
              <w:rPr>
                <w:noProof/>
                <w:lang w:val="en-GB"/>
              </w:rPr>
              <w:t>the value of the current list element to t</w:t>
            </w:r>
            <w:r w:rsidR="004A7A56" w:rsidRPr="008B5851">
              <w:rPr>
                <w:noProof/>
                <w:lang w:val="en-GB"/>
              </w:rPr>
              <w:t xml:space="preserve">he counter variable </w:t>
            </w:r>
            <w:r w:rsidR="004A7A56" w:rsidRPr="008B5851">
              <w:rPr>
                <w:rFonts w:ascii="Consolas" w:hAnsi="Consolas"/>
                <w:noProof/>
                <w:lang w:val="en-GB"/>
              </w:rPr>
              <w:t>i</w:t>
            </w:r>
            <w:r w:rsidRPr="008B5851">
              <w:rPr>
                <w:noProof/>
                <w:lang w:val="en-GB"/>
              </w:rPr>
              <w:t xml:space="preserve">, </w:t>
            </w:r>
            <w:r w:rsidR="00FC5423" w:rsidRPr="008B5851">
              <w:rPr>
                <w:noProof/>
                <w:lang w:val="en-GB"/>
              </w:rPr>
              <w:t xml:space="preserve">and </w:t>
            </w:r>
            <w:r w:rsidRPr="008B5851">
              <w:rPr>
                <w:noProof/>
                <w:lang w:val="en-GB"/>
              </w:rPr>
              <w:t xml:space="preserve">the </w:t>
            </w:r>
            <w:r w:rsidRPr="008B5851">
              <w:rPr>
                <w:rFonts w:ascii="Consolas" w:hAnsi="Consolas"/>
                <w:noProof/>
                <w:lang w:val="en-GB"/>
              </w:rPr>
              <w:t>print()</w:t>
            </w:r>
            <w:r w:rsidRPr="008B5851">
              <w:rPr>
                <w:noProof/>
                <w:lang w:val="en-GB"/>
              </w:rPr>
              <w:t xml:space="preserve"> function </w:t>
            </w:r>
            <w:r w:rsidR="00FC5423" w:rsidRPr="008B5851">
              <w:rPr>
                <w:noProof/>
                <w:lang w:val="en-GB"/>
              </w:rPr>
              <w:t xml:space="preserve">will print the value stored in </w:t>
            </w:r>
            <w:r w:rsidRPr="008B5851">
              <w:rPr>
                <w:rFonts w:ascii="Consolas" w:hAnsi="Consolas"/>
                <w:noProof/>
                <w:lang w:val="en-GB"/>
              </w:rPr>
              <w:t>i</w:t>
            </w:r>
            <w:r w:rsidR="00FC5423" w:rsidRPr="008B5851">
              <w:rPr>
                <w:noProof/>
                <w:lang w:val="en-GB"/>
              </w:rPr>
              <w:t xml:space="preserve"> to the screen.</w:t>
            </w:r>
          </w:p>
          <w:p w14:paraId="5C05A147" w14:textId="3FAAFC00" w:rsidR="009C1D25" w:rsidRPr="008B5851" w:rsidRDefault="00E31D20" w:rsidP="002E26ED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noProof/>
                <w:lang w:val="en-GB"/>
              </w:rPr>
              <w:t xml:space="preserve">Suppose we would like to modify the screen output and use </w:t>
            </w:r>
            <w:r w:rsidR="00F53269" w:rsidRPr="008B5851">
              <w:rPr>
                <w:noProof/>
                <w:lang w:val="en-GB"/>
              </w:rPr>
              <w:t xml:space="preserve">string </w:t>
            </w:r>
            <w:r w:rsidRPr="008B5851">
              <w:rPr>
                <w:noProof/>
                <w:lang w:val="en-GB"/>
              </w:rPr>
              <w:t xml:space="preserve">formatting to </w:t>
            </w:r>
            <w:r w:rsidR="00454AEE" w:rsidRPr="008B5851">
              <w:rPr>
                <w:noProof/>
                <w:lang w:val="en-GB"/>
              </w:rPr>
              <w:t xml:space="preserve">print the score and the student name </w:t>
            </w:r>
            <w:r w:rsidR="00CD5357" w:rsidRPr="008B5851">
              <w:rPr>
                <w:noProof/>
                <w:lang w:val="en-GB"/>
              </w:rPr>
              <w:t>in the same line by linking them up using</w:t>
            </w:r>
            <w:r w:rsidR="00975576" w:rsidRPr="008B5851">
              <w:rPr>
                <w:noProof/>
                <w:lang w:val="en-GB"/>
              </w:rPr>
              <w:t xml:space="preserve"> </w:t>
            </w:r>
            <w:r w:rsidR="007B23F9" w:rsidRPr="008B5851">
              <w:rPr>
                <w:noProof/>
                <w:lang w:val="en-GB"/>
              </w:rPr>
              <w:t>more natural language.</w:t>
            </w:r>
          </w:p>
          <w:p w14:paraId="5B222F66" w14:textId="6A7EAA18" w:rsidR="00D747E2" w:rsidRPr="008B5851" w:rsidRDefault="00216A7F" w:rsidP="00D747E2">
            <w:pPr>
              <w:pStyle w:val="Figure-Image-Upper"/>
              <w:rPr>
                <w:lang w:val="en-GB"/>
              </w:rPr>
            </w:pPr>
            <w:r w:rsidRPr="008B5851">
              <w:lastRenderedPageBreak/>
              <w:drawing>
                <wp:inline distT="0" distB="0" distL="0" distR="0" wp14:anchorId="18505BAC" wp14:editId="4C09F686">
                  <wp:extent cx="5580000" cy="2287635"/>
                  <wp:effectExtent l="0" t="0" r="190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15962" t="6959" b="29441"/>
                          <a:stretch/>
                        </pic:blipFill>
                        <pic:spPr bwMode="auto">
                          <a:xfrm>
                            <a:off x="0" y="0"/>
                            <a:ext cx="5580000" cy="2287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812FE6" w14:textId="74390419" w:rsidR="00D747E2" w:rsidRPr="008B5851" w:rsidRDefault="00574D3A" w:rsidP="00D747E2">
            <w:pPr>
              <w:pStyle w:val="Figure-Image"/>
              <w:rPr>
                <w:lang w:val="en-GB"/>
              </w:rPr>
            </w:pPr>
            <w:r w:rsidRPr="008B5851">
              <w:drawing>
                <wp:inline distT="0" distB="0" distL="0" distR="0" wp14:anchorId="4A5F28A5" wp14:editId="33CD3BCE">
                  <wp:extent cx="5580000" cy="1056844"/>
                  <wp:effectExtent l="0" t="0" r="1905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t="4237" r="1285" b="61481"/>
                          <a:stretch/>
                        </pic:blipFill>
                        <pic:spPr bwMode="auto">
                          <a:xfrm>
                            <a:off x="0" y="0"/>
                            <a:ext cx="5580000" cy="1056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176E35" w14:textId="324B32ED" w:rsidR="00D747E2" w:rsidRPr="008B5851" w:rsidRDefault="00D747E2" w:rsidP="00D747E2">
            <w:pPr>
              <w:pStyle w:val="Caption"/>
            </w:pPr>
            <w:bookmarkStart w:id="30" w:name="_Ref58787805"/>
            <w:r w:rsidRPr="008B5851">
              <w:t>Figure 2.</w:t>
            </w:r>
            <w:r w:rsidRPr="008B5851">
              <w:fldChar w:fldCharType="begin"/>
            </w:r>
            <w:r w:rsidRPr="008B5851">
              <w:instrText xml:space="preserve"> SEQ Figure \* ARABIC </w:instrText>
            </w:r>
            <w:r w:rsidRPr="008B5851">
              <w:fldChar w:fldCharType="separate"/>
            </w:r>
            <w:r w:rsidR="00794E2F" w:rsidRPr="008B5851">
              <w:t>22</w:t>
            </w:r>
            <w:r w:rsidRPr="008B5851">
              <w:fldChar w:fldCharType="end"/>
            </w:r>
            <w:bookmarkEnd w:id="30"/>
            <w:r w:rsidRPr="008B5851">
              <w:t xml:space="preserve"> Printing Elements </w:t>
            </w:r>
            <w:r w:rsidR="004555A4" w:rsidRPr="008B5851">
              <w:t>of Multiple Lists Using Formatt</w:t>
            </w:r>
            <w:r w:rsidR="00727285">
              <w:t>ed</w:t>
            </w:r>
            <w:r w:rsidR="004555A4" w:rsidRPr="008B5851">
              <w:t xml:space="preserve"> String</w:t>
            </w:r>
          </w:p>
          <w:p w14:paraId="2A5581C0" w14:textId="2D92E575" w:rsidR="00975576" w:rsidRPr="008B5851" w:rsidRDefault="00677DB1" w:rsidP="00D747E2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noProof/>
                <w:lang w:val="en-GB"/>
              </w:rPr>
              <w:t xml:space="preserve">Since we want to run through two lists, </w:t>
            </w:r>
            <w:r w:rsidRPr="008B5851">
              <w:rPr>
                <w:rFonts w:ascii="Consolas" w:hAnsi="Consolas"/>
                <w:noProof/>
                <w:lang w:val="en-GB"/>
              </w:rPr>
              <w:t>names</w:t>
            </w:r>
            <w:r w:rsidRPr="008B5851">
              <w:rPr>
                <w:noProof/>
                <w:lang w:val="en-GB"/>
              </w:rPr>
              <w:t xml:space="preserve"> and </w:t>
            </w:r>
            <w:r w:rsidRPr="008B5851">
              <w:rPr>
                <w:rFonts w:ascii="Consolas" w:hAnsi="Consolas"/>
                <w:noProof/>
                <w:lang w:val="en-GB"/>
              </w:rPr>
              <w:t>scores</w:t>
            </w:r>
            <w:r w:rsidRPr="008B5851">
              <w:rPr>
                <w:noProof/>
                <w:lang w:val="en-GB"/>
              </w:rPr>
              <w:t>, and print out their corresponding elements, we cannot use one of the list</w:t>
            </w:r>
            <w:r w:rsidR="00270F80" w:rsidRPr="008B5851">
              <w:rPr>
                <w:noProof/>
                <w:lang w:val="en-GB"/>
              </w:rPr>
              <w:t>s</w:t>
            </w:r>
            <w:r w:rsidRPr="008B5851">
              <w:rPr>
                <w:noProof/>
                <w:lang w:val="en-GB"/>
              </w:rPr>
              <w:t xml:space="preserve"> as our counter </w:t>
            </w:r>
            <w:r w:rsidR="00270F80" w:rsidRPr="008B5851">
              <w:rPr>
                <w:noProof/>
                <w:lang w:val="en-GB"/>
              </w:rPr>
              <w:t xml:space="preserve">in the </w:t>
            </w:r>
            <w:r w:rsidR="00270F80" w:rsidRPr="008B5851">
              <w:rPr>
                <w:rFonts w:ascii="Consolas" w:hAnsi="Consolas"/>
                <w:noProof/>
                <w:lang w:val="en-GB"/>
              </w:rPr>
              <w:t>for</w:t>
            </w:r>
            <w:r w:rsidR="00270F80" w:rsidRPr="008B5851">
              <w:rPr>
                <w:noProof/>
                <w:lang w:val="en-GB"/>
              </w:rPr>
              <w:t xml:space="preserve">-loop. Thus, we need to </w:t>
            </w:r>
            <w:r w:rsidR="00E14DCB" w:rsidRPr="008B5851">
              <w:rPr>
                <w:noProof/>
                <w:lang w:val="en-GB"/>
              </w:rPr>
              <w:t xml:space="preserve">use the </w:t>
            </w:r>
            <w:r w:rsidR="00E14DCB" w:rsidRPr="008B5851">
              <w:rPr>
                <w:rFonts w:ascii="Consolas" w:hAnsi="Consolas"/>
                <w:noProof/>
                <w:lang w:val="en-GB"/>
              </w:rPr>
              <w:t>range()</w:t>
            </w:r>
            <w:r w:rsidR="00E14DCB" w:rsidRPr="008B5851">
              <w:rPr>
                <w:noProof/>
                <w:lang w:val="en-GB"/>
              </w:rPr>
              <w:t xml:space="preserve"> function to </w:t>
            </w:r>
            <w:r w:rsidR="00270F80" w:rsidRPr="008B5851">
              <w:rPr>
                <w:noProof/>
                <w:lang w:val="en-GB"/>
              </w:rPr>
              <w:t xml:space="preserve">generate </w:t>
            </w:r>
            <w:r w:rsidR="009E40DB" w:rsidRPr="008B5851">
              <w:rPr>
                <w:noProof/>
                <w:lang w:val="en-GB"/>
              </w:rPr>
              <w:t xml:space="preserve">a list of integers as our counter. </w:t>
            </w:r>
            <w:r w:rsidR="008906E0" w:rsidRPr="008B5851">
              <w:rPr>
                <w:noProof/>
                <w:lang w:val="en-GB"/>
              </w:rPr>
              <w:t xml:space="preserve">Most conveniently, the integers </w:t>
            </w:r>
            <w:r w:rsidR="00B05106" w:rsidRPr="008B5851">
              <w:rPr>
                <w:noProof/>
                <w:lang w:val="en-GB"/>
              </w:rPr>
              <w:t xml:space="preserve">should be </w:t>
            </w:r>
            <w:r w:rsidR="00D01B42" w:rsidRPr="008B5851">
              <w:rPr>
                <w:noProof/>
                <w:lang w:val="en-GB"/>
              </w:rPr>
              <w:t xml:space="preserve">exactly </w:t>
            </w:r>
            <w:r w:rsidR="001E503E" w:rsidRPr="008B5851">
              <w:rPr>
                <w:noProof/>
                <w:lang w:val="en-GB"/>
              </w:rPr>
              <w:t xml:space="preserve">corresponding to </w:t>
            </w:r>
            <w:r w:rsidR="008906E0" w:rsidRPr="008B5851">
              <w:rPr>
                <w:noProof/>
                <w:lang w:val="en-GB"/>
              </w:rPr>
              <w:t xml:space="preserve">the </w:t>
            </w:r>
            <w:r w:rsidR="009E40DB" w:rsidRPr="008B5851">
              <w:rPr>
                <w:noProof/>
                <w:lang w:val="en-GB"/>
              </w:rPr>
              <w:t xml:space="preserve">indices </w:t>
            </w:r>
            <w:r w:rsidR="00A97EBF" w:rsidRPr="008B5851">
              <w:rPr>
                <w:noProof/>
                <w:lang w:val="en-GB"/>
              </w:rPr>
              <w:t xml:space="preserve">so that we can subset our lists </w:t>
            </w:r>
            <w:r w:rsidR="00AE79EA" w:rsidRPr="008B5851">
              <w:rPr>
                <w:noProof/>
                <w:lang w:val="en-GB"/>
              </w:rPr>
              <w:t xml:space="preserve">within the </w:t>
            </w:r>
            <w:r w:rsidR="00AE79EA" w:rsidRPr="008B5851">
              <w:rPr>
                <w:rFonts w:ascii="Consolas" w:hAnsi="Consolas"/>
                <w:noProof/>
                <w:lang w:val="en-GB"/>
              </w:rPr>
              <w:t>for</w:t>
            </w:r>
            <w:r w:rsidR="00AE79EA" w:rsidRPr="008B5851">
              <w:rPr>
                <w:noProof/>
                <w:lang w:val="en-GB"/>
              </w:rPr>
              <w:t>-loop directly</w:t>
            </w:r>
            <w:r w:rsidR="00A97EBF" w:rsidRPr="008B5851">
              <w:rPr>
                <w:noProof/>
                <w:lang w:val="en-GB"/>
              </w:rPr>
              <w:t xml:space="preserve">. </w:t>
            </w:r>
            <w:r w:rsidR="00E83AF1" w:rsidRPr="008B5851">
              <w:rPr>
                <w:noProof/>
                <w:lang w:val="en-GB"/>
              </w:rPr>
              <w:t>T</w:t>
            </w:r>
            <w:r w:rsidR="00A97EBF" w:rsidRPr="008B5851">
              <w:rPr>
                <w:noProof/>
                <w:lang w:val="en-GB"/>
              </w:rPr>
              <w:t xml:space="preserve">he </w:t>
            </w:r>
            <w:r w:rsidR="00E83AF1" w:rsidRPr="008B5851">
              <w:rPr>
                <w:noProof/>
                <w:lang w:val="en-GB"/>
              </w:rPr>
              <w:t xml:space="preserve">obvious </w:t>
            </w:r>
            <w:r w:rsidR="00D01B42" w:rsidRPr="008B5851">
              <w:rPr>
                <w:noProof/>
                <w:lang w:val="en-GB"/>
              </w:rPr>
              <w:t xml:space="preserve">start index is 0, and the end index </w:t>
            </w:r>
            <w:r w:rsidR="003A612F" w:rsidRPr="008B5851">
              <w:rPr>
                <w:noProof/>
                <w:lang w:val="en-GB"/>
              </w:rPr>
              <w:t>would be the number of items in our list</w:t>
            </w:r>
            <w:r w:rsidR="00D17BAB">
              <w:rPr>
                <w:noProof/>
                <w:lang w:val="en-GB"/>
              </w:rPr>
              <w:t>s</w:t>
            </w:r>
            <w:r w:rsidR="003A612F" w:rsidRPr="008B5851">
              <w:rPr>
                <w:noProof/>
                <w:lang w:val="en-GB"/>
              </w:rPr>
              <w:t xml:space="preserve"> minus one. </w:t>
            </w:r>
            <w:r w:rsidR="00E75B61" w:rsidRPr="008B5851">
              <w:rPr>
                <w:noProof/>
                <w:lang w:val="en-GB"/>
              </w:rPr>
              <w:t>S</w:t>
            </w:r>
            <w:r w:rsidR="00A67F98" w:rsidRPr="008B5851">
              <w:rPr>
                <w:noProof/>
                <w:lang w:val="en-GB"/>
              </w:rPr>
              <w:t xml:space="preserve">ince the </w:t>
            </w:r>
            <w:r w:rsidR="00A67F98" w:rsidRPr="008B5851">
              <w:rPr>
                <w:rFonts w:ascii="Consolas" w:hAnsi="Consolas"/>
                <w:noProof/>
                <w:lang w:val="en-GB"/>
              </w:rPr>
              <w:t>range</w:t>
            </w:r>
            <w:r w:rsidR="00E75B61" w:rsidRPr="008B5851">
              <w:rPr>
                <w:rFonts w:ascii="Consolas" w:hAnsi="Consolas"/>
                <w:noProof/>
                <w:lang w:val="en-GB"/>
              </w:rPr>
              <w:t>()</w:t>
            </w:r>
            <w:r w:rsidR="00A67F98" w:rsidRPr="008B5851">
              <w:rPr>
                <w:noProof/>
                <w:lang w:val="en-GB"/>
              </w:rPr>
              <w:t xml:space="preserve"> function </w:t>
            </w:r>
            <w:r w:rsidR="007F1465" w:rsidRPr="008B5851">
              <w:rPr>
                <w:noProof/>
                <w:lang w:val="en-GB"/>
              </w:rPr>
              <w:t xml:space="preserve">does </w:t>
            </w:r>
            <w:r w:rsidR="00A67F98" w:rsidRPr="008B5851">
              <w:rPr>
                <w:noProof/>
                <w:lang w:val="en-GB"/>
              </w:rPr>
              <w:t xml:space="preserve">not include the end </w:t>
            </w:r>
            <w:r w:rsidR="007F1465" w:rsidRPr="008B5851">
              <w:rPr>
                <w:noProof/>
                <w:lang w:val="en-GB"/>
              </w:rPr>
              <w:t>value of the range</w:t>
            </w:r>
            <w:r w:rsidR="00E75B61" w:rsidRPr="008B5851">
              <w:rPr>
                <w:noProof/>
                <w:lang w:val="en-GB"/>
              </w:rPr>
              <w:t xml:space="preserve"> in the result</w:t>
            </w:r>
            <w:r w:rsidR="007F1465" w:rsidRPr="008B5851">
              <w:rPr>
                <w:noProof/>
                <w:lang w:val="en-GB"/>
              </w:rPr>
              <w:t xml:space="preserve">, we can therefore simply take the </w:t>
            </w:r>
            <w:r w:rsidR="00E158B8" w:rsidRPr="008B5851">
              <w:rPr>
                <w:noProof/>
                <w:lang w:val="en-GB"/>
              </w:rPr>
              <w:t xml:space="preserve">length of our list for this purpose. Here, we can apply </w:t>
            </w:r>
            <w:r w:rsidR="003B591B" w:rsidRPr="008B5851">
              <w:rPr>
                <w:noProof/>
                <w:lang w:val="en-GB"/>
              </w:rPr>
              <w:t xml:space="preserve">the </w:t>
            </w:r>
            <w:r w:rsidR="003B591B" w:rsidRPr="008B5851">
              <w:rPr>
                <w:rFonts w:ascii="Consolas" w:hAnsi="Consolas"/>
                <w:noProof/>
                <w:lang w:val="en-GB"/>
              </w:rPr>
              <w:t>len()</w:t>
            </w:r>
            <w:r w:rsidR="003B591B" w:rsidRPr="008B5851">
              <w:rPr>
                <w:noProof/>
                <w:lang w:val="en-GB"/>
              </w:rPr>
              <w:t xml:space="preserve"> function</w:t>
            </w:r>
            <w:r w:rsidR="003A7954" w:rsidRPr="008B5851">
              <w:rPr>
                <w:noProof/>
                <w:lang w:val="en-GB"/>
              </w:rPr>
              <w:t>,</w:t>
            </w:r>
            <w:r w:rsidR="003B591B" w:rsidRPr="008B5851">
              <w:rPr>
                <w:noProof/>
                <w:lang w:val="en-GB"/>
              </w:rPr>
              <w:t xml:space="preserve"> introduced in</w:t>
            </w:r>
            <w:r w:rsidR="00755325" w:rsidRPr="008B5851">
              <w:rPr>
                <w:noProof/>
                <w:lang w:val="en-GB"/>
              </w:rPr>
              <w:t xml:space="preserve"> </w:t>
            </w:r>
            <w:r w:rsidR="00CA47E8" w:rsidRPr="008B5851">
              <w:rPr>
                <w:noProof/>
                <w:lang w:val="en-GB"/>
              </w:rPr>
              <w:t>Chapter 1.1.4</w:t>
            </w:r>
            <w:r w:rsidR="0058004B" w:rsidRPr="008B5851">
              <w:rPr>
                <w:noProof/>
                <w:lang w:val="en-GB"/>
              </w:rPr>
              <w:t xml:space="preserve">, to </w:t>
            </w:r>
            <w:r w:rsidR="003A7954" w:rsidRPr="008B5851">
              <w:rPr>
                <w:noProof/>
                <w:lang w:val="en-GB"/>
              </w:rPr>
              <w:t xml:space="preserve">determine </w:t>
            </w:r>
            <w:r w:rsidR="0058004B" w:rsidRPr="008B5851">
              <w:rPr>
                <w:noProof/>
                <w:lang w:val="en-GB"/>
              </w:rPr>
              <w:t xml:space="preserve">the length of </w:t>
            </w:r>
            <w:r w:rsidR="00755325" w:rsidRPr="008B5851">
              <w:rPr>
                <w:rFonts w:ascii="Consolas" w:hAnsi="Consolas"/>
                <w:noProof/>
                <w:lang w:val="en-GB"/>
              </w:rPr>
              <w:t>names</w:t>
            </w:r>
            <w:r w:rsidR="00E657B9" w:rsidRPr="008B5851">
              <w:rPr>
                <w:noProof/>
                <w:lang w:val="en-GB"/>
              </w:rPr>
              <w:t xml:space="preserve">, </w:t>
            </w:r>
            <w:r w:rsidR="00C31486" w:rsidRPr="008B5851">
              <w:rPr>
                <w:noProof/>
                <w:lang w:val="en-GB"/>
              </w:rPr>
              <w:t xml:space="preserve">and </w:t>
            </w:r>
            <w:r w:rsidR="00E238C2" w:rsidRPr="008B5851">
              <w:rPr>
                <w:noProof/>
                <w:lang w:val="en-GB"/>
              </w:rPr>
              <w:t xml:space="preserve">then </w:t>
            </w:r>
            <w:r w:rsidR="00C31486" w:rsidRPr="008B5851">
              <w:rPr>
                <w:noProof/>
                <w:lang w:val="en-GB"/>
              </w:rPr>
              <w:t xml:space="preserve">store the result in the variable </w:t>
            </w:r>
            <w:r w:rsidR="00C31486" w:rsidRPr="008B5851">
              <w:rPr>
                <w:rFonts w:ascii="Consolas" w:hAnsi="Consolas"/>
                <w:noProof/>
                <w:lang w:val="en-GB"/>
              </w:rPr>
              <w:t>listlen</w:t>
            </w:r>
            <w:r w:rsidR="00005914" w:rsidRPr="008B5851">
              <w:rPr>
                <w:noProof/>
                <w:lang w:val="en-GB"/>
              </w:rPr>
              <w:t xml:space="preserve">, which will </w:t>
            </w:r>
            <w:r w:rsidR="00E238C2" w:rsidRPr="008B5851">
              <w:rPr>
                <w:noProof/>
                <w:lang w:val="en-GB"/>
              </w:rPr>
              <w:t xml:space="preserve">in turn </w:t>
            </w:r>
            <w:r w:rsidR="00005914" w:rsidRPr="008B5851">
              <w:rPr>
                <w:noProof/>
                <w:lang w:val="en-GB"/>
              </w:rPr>
              <w:t xml:space="preserve">be </w:t>
            </w:r>
            <w:r w:rsidR="00B32B37" w:rsidRPr="008B5851">
              <w:rPr>
                <w:noProof/>
                <w:lang w:val="en-GB"/>
              </w:rPr>
              <w:t>take</w:t>
            </w:r>
            <w:r w:rsidR="00005914" w:rsidRPr="008B5851">
              <w:rPr>
                <w:noProof/>
                <w:lang w:val="en-GB"/>
              </w:rPr>
              <w:t>n</w:t>
            </w:r>
            <w:r w:rsidR="00B32B37" w:rsidRPr="008B5851">
              <w:rPr>
                <w:noProof/>
                <w:lang w:val="en-GB"/>
              </w:rPr>
              <w:t xml:space="preserve"> as </w:t>
            </w:r>
            <w:r w:rsidR="00464312" w:rsidRPr="008B5851">
              <w:rPr>
                <w:noProof/>
                <w:lang w:val="en-GB"/>
              </w:rPr>
              <w:t xml:space="preserve">the end of our integer list for the </w:t>
            </w:r>
            <w:r w:rsidR="00265E20" w:rsidRPr="008B5851">
              <w:rPr>
                <w:rFonts w:ascii="Consolas" w:hAnsi="Consolas"/>
                <w:noProof/>
                <w:lang w:val="en-GB"/>
              </w:rPr>
              <w:t>range</w:t>
            </w:r>
            <w:r w:rsidR="00464312" w:rsidRPr="008B5851">
              <w:rPr>
                <w:rFonts w:ascii="Consolas" w:hAnsi="Consolas"/>
                <w:noProof/>
                <w:lang w:val="en-GB"/>
              </w:rPr>
              <w:t>()</w:t>
            </w:r>
            <w:r w:rsidR="00265E20" w:rsidRPr="008B5851">
              <w:rPr>
                <w:noProof/>
                <w:lang w:val="en-GB"/>
              </w:rPr>
              <w:t xml:space="preserve"> function</w:t>
            </w:r>
            <w:r w:rsidR="0073018B" w:rsidRPr="008B5851">
              <w:rPr>
                <w:noProof/>
                <w:lang w:val="en-GB"/>
              </w:rPr>
              <w:t>.</w:t>
            </w:r>
          </w:p>
          <w:p w14:paraId="5DEF17E1" w14:textId="3F2126E0" w:rsidR="00BD148E" w:rsidRPr="008B5851" w:rsidRDefault="00BD148E" w:rsidP="00D747E2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noProof/>
                <w:lang w:val="en-GB"/>
              </w:rPr>
              <w:t xml:space="preserve">Within the </w:t>
            </w:r>
            <w:r w:rsidRPr="008B5851">
              <w:rPr>
                <w:rFonts w:ascii="Consolas" w:hAnsi="Consolas"/>
                <w:noProof/>
                <w:lang w:val="en-GB"/>
              </w:rPr>
              <w:t>for</w:t>
            </w:r>
            <w:r w:rsidRPr="008B5851">
              <w:rPr>
                <w:noProof/>
                <w:lang w:val="en-GB"/>
              </w:rPr>
              <w:t xml:space="preserve">-loop, we will have to instruct Python to print the </w:t>
            </w:r>
            <w:r w:rsidR="005F659D" w:rsidRPr="008B5851">
              <w:rPr>
                <w:noProof/>
                <w:lang w:val="en-GB"/>
              </w:rPr>
              <w:t xml:space="preserve">element of </w:t>
            </w:r>
            <w:r w:rsidR="005F659D" w:rsidRPr="008B5851">
              <w:rPr>
                <w:rFonts w:ascii="Consolas" w:hAnsi="Consolas"/>
                <w:noProof/>
                <w:lang w:val="en-GB"/>
              </w:rPr>
              <w:t>names</w:t>
            </w:r>
            <w:r w:rsidR="005F659D" w:rsidRPr="008B5851">
              <w:rPr>
                <w:noProof/>
                <w:lang w:val="en-GB"/>
              </w:rPr>
              <w:t xml:space="preserve"> and </w:t>
            </w:r>
            <w:r w:rsidR="005F659D" w:rsidRPr="008B5851">
              <w:rPr>
                <w:rFonts w:ascii="Consolas" w:hAnsi="Consolas"/>
                <w:noProof/>
                <w:lang w:val="en-GB"/>
              </w:rPr>
              <w:t>scores</w:t>
            </w:r>
            <w:r w:rsidR="005F659D" w:rsidRPr="008B5851">
              <w:rPr>
                <w:noProof/>
                <w:lang w:val="en-GB"/>
              </w:rPr>
              <w:t xml:space="preserve"> with the index </w:t>
            </w:r>
            <w:r w:rsidR="005F659D" w:rsidRPr="008B5851">
              <w:rPr>
                <w:rFonts w:ascii="Consolas" w:hAnsi="Consolas"/>
                <w:noProof/>
                <w:lang w:val="en-GB"/>
              </w:rPr>
              <w:t>i</w:t>
            </w:r>
            <w:r w:rsidR="005F659D" w:rsidRPr="008B5851">
              <w:rPr>
                <w:noProof/>
                <w:lang w:val="en-GB"/>
              </w:rPr>
              <w:t xml:space="preserve"> for each iteration</w:t>
            </w:r>
            <w:r w:rsidR="00E05549" w:rsidRPr="008B5851">
              <w:rPr>
                <w:noProof/>
                <w:lang w:val="en-GB"/>
              </w:rPr>
              <w:t xml:space="preserve">. And we can subset them </w:t>
            </w:r>
            <w:r w:rsidR="005F659D" w:rsidRPr="008B5851">
              <w:rPr>
                <w:noProof/>
                <w:lang w:val="en-GB"/>
              </w:rPr>
              <w:t>b</w:t>
            </w:r>
            <w:r w:rsidR="00703BD6" w:rsidRPr="008B5851">
              <w:rPr>
                <w:noProof/>
                <w:lang w:val="en-GB"/>
              </w:rPr>
              <w:t xml:space="preserve">y </w:t>
            </w:r>
            <w:r w:rsidR="005F659D" w:rsidRPr="008B5851">
              <w:rPr>
                <w:rFonts w:ascii="Consolas" w:hAnsi="Consolas"/>
                <w:noProof/>
                <w:lang w:val="en-GB"/>
              </w:rPr>
              <w:t>names[i]</w:t>
            </w:r>
            <w:r w:rsidR="005F659D" w:rsidRPr="008B5851">
              <w:rPr>
                <w:noProof/>
                <w:lang w:val="en-GB"/>
              </w:rPr>
              <w:t xml:space="preserve"> and </w:t>
            </w:r>
            <w:r w:rsidR="005F659D" w:rsidRPr="008B5851">
              <w:rPr>
                <w:rFonts w:ascii="Consolas" w:hAnsi="Consolas"/>
                <w:noProof/>
                <w:lang w:val="en-GB"/>
              </w:rPr>
              <w:t>scores[i]</w:t>
            </w:r>
            <w:r w:rsidR="005F659D" w:rsidRPr="008B5851">
              <w:rPr>
                <w:noProof/>
                <w:lang w:val="en-GB"/>
              </w:rPr>
              <w:t>, respectively.</w:t>
            </w:r>
          </w:p>
        </w:tc>
      </w:tr>
    </w:tbl>
    <w:p w14:paraId="4BA521EB" w14:textId="12552CF1" w:rsidR="00632C2F" w:rsidRPr="008B5851" w:rsidRDefault="00586994" w:rsidP="00492635">
      <w:pPr>
        <w:pStyle w:val="BodyText"/>
        <w:rPr>
          <w:noProof/>
          <w:lang w:val="en-GB"/>
        </w:rPr>
      </w:pPr>
      <w:r w:rsidRPr="008B5851">
        <w:rPr>
          <w:noProof/>
          <w:lang w:val="en-GB"/>
        </w:rPr>
        <w:lastRenderedPageBreak/>
        <w:t>In t</w:t>
      </w:r>
      <w:r w:rsidR="00FD3F3C" w:rsidRPr="008B5851">
        <w:rPr>
          <w:noProof/>
          <w:lang w:val="en-GB"/>
        </w:rPr>
        <w:t xml:space="preserve">he above </w:t>
      </w:r>
      <w:r w:rsidR="0066685B" w:rsidRPr="008B5851">
        <w:rPr>
          <w:noProof/>
          <w:lang w:val="en-GB"/>
        </w:rPr>
        <w:t>example</w:t>
      </w:r>
      <w:r w:rsidRPr="008B5851">
        <w:rPr>
          <w:noProof/>
          <w:lang w:val="en-GB"/>
        </w:rPr>
        <w:t>, we</w:t>
      </w:r>
      <w:r w:rsidR="0066685B" w:rsidRPr="008B5851">
        <w:rPr>
          <w:noProof/>
          <w:lang w:val="en-GB"/>
        </w:rPr>
        <w:t xml:space="preserve"> </w:t>
      </w:r>
      <w:r w:rsidRPr="008B5851">
        <w:rPr>
          <w:noProof/>
          <w:lang w:val="en-GB"/>
        </w:rPr>
        <w:t xml:space="preserve">need to </w:t>
      </w:r>
      <w:r w:rsidR="00B857D9" w:rsidRPr="008B5851">
        <w:rPr>
          <w:noProof/>
          <w:lang w:val="en-GB"/>
        </w:rPr>
        <w:t>extract the information from two separate lists</w:t>
      </w:r>
      <w:r w:rsidR="00B04FED" w:rsidRPr="008B5851">
        <w:rPr>
          <w:noProof/>
          <w:lang w:val="en-GB"/>
        </w:rPr>
        <w:t xml:space="preserve">. </w:t>
      </w:r>
      <w:r w:rsidR="00B857D9" w:rsidRPr="008B5851">
        <w:rPr>
          <w:noProof/>
          <w:lang w:val="en-GB"/>
        </w:rPr>
        <w:t xml:space="preserve">In </w:t>
      </w:r>
      <w:r w:rsidR="00C460E0" w:rsidRPr="008B5851">
        <w:rPr>
          <w:noProof/>
          <w:lang w:val="en-GB"/>
        </w:rPr>
        <w:t xml:space="preserve">Chapter 1.2.4, we </w:t>
      </w:r>
      <w:r w:rsidR="00067297" w:rsidRPr="008B5851">
        <w:rPr>
          <w:noProof/>
          <w:lang w:val="en-GB"/>
        </w:rPr>
        <w:t xml:space="preserve">learned </w:t>
      </w:r>
      <w:r w:rsidR="00633A3F" w:rsidRPr="008B5851">
        <w:rPr>
          <w:noProof/>
          <w:lang w:val="en-GB"/>
        </w:rPr>
        <w:t xml:space="preserve">how </w:t>
      </w:r>
      <w:r w:rsidR="00067297" w:rsidRPr="008B5851">
        <w:rPr>
          <w:noProof/>
          <w:lang w:val="en-GB"/>
        </w:rPr>
        <w:t>to merge two lists into one single list</w:t>
      </w:r>
      <w:r w:rsidR="00B57F63" w:rsidRPr="008B5851">
        <w:rPr>
          <w:noProof/>
          <w:lang w:val="en-GB"/>
        </w:rPr>
        <w:t xml:space="preserve"> where the original lists are kept as list elements in the new one</w:t>
      </w:r>
      <w:r w:rsidR="00E55CD0" w:rsidRPr="008B5851">
        <w:rPr>
          <w:noProof/>
          <w:lang w:val="en-GB"/>
        </w:rPr>
        <w:t xml:space="preserve">, which makes the </w:t>
      </w:r>
      <w:r w:rsidR="008506BD" w:rsidRPr="008B5851">
        <w:rPr>
          <w:noProof/>
          <w:lang w:val="en-GB"/>
        </w:rPr>
        <w:t>cod</w:t>
      </w:r>
      <w:r w:rsidR="00E55CD0" w:rsidRPr="008B5851">
        <w:rPr>
          <w:noProof/>
          <w:lang w:val="en-GB"/>
        </w:rPr>
        <w:t xml:space="preserve">ing easier since we </w:t>
      </w:r>
      <w:r w:rsidR="00E55CD0" w:rsidRPr="008B5851">
        <w:rPr>
          <w:noProof/>
          <w:lang w:val="en-GB"/>
        </w:rPr>
        <w:lastRenderedPageBreak/>
        <w:t xml:space="preserve">only </w:t>
      </w:r>
      <w:r w:rsidR="00D21667" w:rsidRPr="008B5851">
        <w:rPr>
          <w:noProof/>
          <w:lang w:val="en-GB"/>
        </w:rPr>
        <w:t xml:space="preserve">need </w:t>
      </w:r>
      <w:r w:rsidR="00E55CD0" w:rsidRPr="008B5851">
        <w:rPr>
          <w:noProof/>
          <w:lang w:val="en-GB"/>
        </w:rPr>
        <w:t>to work with one list</w:t>
      </w:r>
      <w:r w:rsidR="00B57F63" w:rsidRPr="008B5851">
        <w:rPr>
          <w:noProof/>
          <w:lang w:val="en-GB"/>
        </w:rPr>
        <w:t xml:space="preserve">. </w:t>
      </w:r>
      <w:r w:rsidR="00B360AF" w:rsidRPr="008B5851">
        <w:rPr>
          <w:noProof/>
          <w:lang w:val="en-GB"/>
        </w:rPr>
        <w:t xml:space="preserve">Instead of </w:t>
      </w:r>
      <w:r w:rsidR="005C66EF" w:rsidRPr="008B5851">
        <w:rPr>
          <w:noProof/>
          <w:lang w:val="en-GB"/>
        </w:rPr>
        <w:t>using the syntax we learned there, w</w:t>
      </w:r>
      <w:r w:rsidR="009B5930" w:rsidRPr="008B5851">
        <w:rPr>
          <w:noProof/>
          <w:lang w:val="en-GB"/>
        </w:rPr>
        <w:t xml:space="preserve">e can </w:t>
      </w:r>
      <w:r w:rsidR="005C66EF" w:rsidRPr="008B5851">
        <w:rPr>
          <w:noProof/>
          <w:lang w:val="en-GB"/>
        </w:rPr>
        <w:t xml:space="preserve">also </w:t>
      </w:r>
      <w:r w:rsidR="009B5930" w:rsidRPr="008B5851">
        <w:rPr>
          <w:noProof/>
          <w:lang w:val="en-GB"/>
        </w:rPr>
        <w:t xml:space="preserve">use </w:t>
      </w:r>
      <w:r w:rsidR="003A00D2" w:rsidRPr="008B5851">
        <w:rPr>
          <w:noProof/>
          <w:lang w:val="en-GB"/>
        </w:rPr>
        <w:t xml:space="preserve">loops to </w:t>
      </w:r>
      <w:r w:rsidR="00D21667" w:rsidRPr="008B5851">
        <w:rPr>
          <w:noProof/>
          <w:lang w:val="en-GB"/>
        </w:rPr>
        <w:t xml:space="preserve">carry out </w:t>
      </w:r>
      <w:r w:rsidR="00787743" w:rsidRPr="008B5851">
        <w:rPr>
          <w:noProof/>
          <w:lang w:val="en-GB"/>
        </w:rPr>
        <w:t xml:space="preserve">simple or </w:t>
      </w:r>
      <w:r w:rsidR="008506BD" w:rsidRPr="008B5851">
        <w:rPr>
          <w:noProof/>
          <w:lang w:val="en-GB"/>
        </w:rPr>
        <w:t>complicated merging of lists</w:t>
      </w:r>
      <w:r w:rsidR="003A00D2" w:rsidRPr="008B5851">
        <w:rPr>
          <w:noProof/>
          <w:lang w:val="en-GB"/>
        </w:rPr>
        <w:t>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3A00D2" w:rsidRPr="00126B87" w14:paraId="657B7039" w14:textId="77777777" w:rsidTr="002E26ED">
        <w:tc>
          <w:tcPr>
            <w:tcW w:w="9017" w:type="dxa"/>
          </w:tcPr>
          <w:p w14:paraId="45FBBEAC" w14:textId="7BB60B04" w:rsidR="003A00D2" w:rsidRPr="008B5851" w:rsidRDefault="003A00D2" w:rsidP="002E26ED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b/>
                <w:bCs/>
                <w:noProof/>
                <w:lang w:val="en-GB"/>
              </w:rPr>
              <w:t xml:space="preserve">Example (Cont’d): </w:t>
            </w:r>
            <w:r w:rsidR="00B360AF" w:rsidRPr="008B5851">
              <w:rPr>
                <w:noProof/>
                <w:lang w:val="en-GB"/>
              </w:rPr>
              <w:t xml:space="preserve">Suppose we would like to extract the first student’s name and score from the two lists and put these data into a small list, </w:t>
            </w:r>
            <w:r w:rsidR="00243EB9" w:rsidRPr="008B5851">
              <w:rPr>
                <w:noProof/>
                <w:lang w:val="en-GB"/>
              </w:rPr>
              <w:t xml:space="preserve">then </w:t>
            </w:r>
            <w:r w:rsidR="00B360AF" w:rsidRPr="008B5851">
              <w:rPr>
                <w:noProof/>
                <w:lang w:val="en-GB"/>
              </w:rPr>
              <w:t>do the same for the second student</w:t>
            </w:r>
            <w:r w:rsidR="00243EB9" w:rsidRPr="008B5851">
              <w:rPr>
                <w:noProof/>
                <w:lang w:val="en-GB"/>
              </w:rPr>
              <w:t>, etc</w:t>
            </w:r>
            <w:r w:rsidR="00B360AF" w:rsidRPr="008B5851">
              <w:rPr>
                <w:noProof/>
                <w:lang w:val="en-GB"/>
              </w:rPr>
              <w:t xml:space="preserve">. Eventually, all these small lists will be merged </w:t>
            </w:r>
            <w:r w:rsidR="00F50417" w:rsidRPr="008B5851">
              <w:rPr>
                <w:noProof/>
                <w:lang w:val="en-GB"/>
              </w:rPr>
              <w:t>into</w:t>
            </w:r>
            <w:r w:rsidR="00B360AF" w:rsidRPr="008B5851">
              <w:rPr>
                <w:noProof/>
                <w:lang w:val="en-GB"/>
              </w:rPr>
              <w:t xml:space="preserve"> a single list.</w:t>
            </w:r>
          </w:p>
          <w:p w14:paraId="65CEB6BB" w14:textId="726E63CD" w:rsidR="003A00D2" w:rsidRPr="008B5851" w:rsidRDefault="00D421EA" w:rsidP="002E26ED">
            <w:pPr>
              <w:pStyle w:val="Figure-Image-Upper"/>
              <w:rPr>
                <w:lang w:val="en-GB"/>
              </w:rPr>
            </w:pPr>
            <w:r w:rsidRPr="008B5851">
              <w:drawing>
                <wp:inline distT="0" distB="0" distL="0" distR="0" wp14:anchorId="0FF7A4D0" wp14:editId="519F46C9">
                  <wp:extent cx="5580000" cy="3101662"/>
                  <wp:effectExtent l="0" t="0" r="1905" b="381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15593" t="7196" b="6193"/>
                          <a:stretch/>
                        </pic:blipFill>
                        <pic:spPr bwMode="auto">
                          <a:xfrm>
                            <a:off x="0" y="0"/>
                            <a:ext cx="5580000" cy="3101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451380" w14:textId="1CAB384F" w:rsidR="003A00D2" w:rsidRPr="008B5851" w:rsidRDefault="000F00BF" w:rsidP="002E26ED">
            <w:pPr>
              <w:pStyle w:val="Figure-Image"/>
              <w:rPr>
                <w:lang w:val="en-GB"/>
              </w:rPr>
            </w:pPr>
            <w:r w:rsidRPr="008B5851">
              <w:drawing>
                <wp:inline distT="0" distB="0" distL="0" distR="0" wp14:anchorId="6F9BE505" wp14:editId="6ECFCDEC">
                  <wp:extent cx="5580000" cy="469201"/>
                  <wp:effectExtent l="0" t="0" r="1905" b="762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t="4104" r="1284" b="80676"/>
                          <a:stretch/>
                        </pic:blipFill>
                        <pic:spPr bwMode="auto">
                          <a:xfrm>
                            <a:off x="0" y="0"/>
                            <a:ext cx="5580000" cy="469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0A0118" w14:textId="3376F172" w:rsidR="003A00D2" w:rsidRPr="008B5851" w:rsidRDefault="003A00D2" w:rsidP="002E26ED">
            <w:pPr>
              <w:pStyle w:val="Caption"/>
            </w:pPr>
            <w:bookmarkStart w:id="31" w:name="_Ref58796397"/>
            <w:bookmarkStart w:id="32" w:name="_Ref58836594"/>
            <w:r w:rsidRPr="008B5851">
              <w:t>Figure 2.</w:t>
            </w:r>
            <w:r w:rsidRPr="008B5851">
              <w:fldChar w:fldCharType="begin"/>
            </w:r>
            <w:r w:rsidRPr="008B5851">
              <w:instrText xml:space="preserve"> SEQ Figure \* ARABIC </w:instrText>
            </w:r>
            <w:r w:rsidRPr="008B5851">
              <w:fldChar w:fldCharType="separate"/>
            </w:r>
            <w:r w:rsidR="00794E2F" w:rsidRPr="008B5851">
              <w:t>23</w:t>
            </w:r>
            <w:r w:rsidRPr="008B5851">
              <w:fldChar w:fldCharType="end"/>
            </w:r>
            <w:bookmarkEnd w:id="31"/>
            <w:r w:rsidRPr="008B5851">
              <w:t xml:space="preserve"> </w:t>
            </w:r>
            <w:r w:rsidR="001B5391" w:rsidRPr="008B5851">
              <w:t xml:space="preserve">Rearranging </w:t>
            </w:r>
            <w:r w:rsidR="00D45E1F" w:rsidRPr="008B5851">
              <w:t xml:space="preserve">Data </w:t>
            </w:r>
            <w:r w:rsidR="00912560" w:rsidRPr="008B5851">
              <w:t>Storage</w:t>
            </w:r>
            <w:r w:rsidR="0034311C" w:rsidRPr="008B5851">
              <w:t xml:space="preserve"> </w:t>
            </w:r>
            <w:r w:rsidR="00D45E1F" w:rsidRPr="008B5851">
              <w:t>in Lists</w:t>
            </w:r>
            <w:bookmarkEnd w:id="32"/>
          </w:p>
          <w:p w14:paraId="10F92DF0" w14:textId="5F822264" w:rsidR="00975A79" w:rsidRPr="008B5851" w:rsidRDefault="00975A79" w:rsidP="002E26ED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noProof/>
                <w:lang w:val="en-GB"/>
              </w:rPr>
              <w:t xml:space="preserve">In line 12, we create a temporary list to store the pair of values that we have extracted from </w:t>
            </w:r>
            <w:r w:rsidRPr="00B45CC1">
              <w:rPr>
                <w:rFonts w:ascii="Consolas" w:hAnsi="Consolas"/>
                <w:noProof/>
                <w:lang w:val="en-GB"/>
              </w:rPr>
              <w:t>names</w:t>
            </w:r>
            <w:r w:rsidRPr="008B5851">
              <w:rPr>
                <w:noProof/>
                <w:lang w:val="en-GB"/>
              </w:rPr>
              <w:t xml:space="preserve"> and </w:t>
            </w:r>
            <w:r w:rsidRPr="00B45CC1">
              <w:rPr>
                <w:rFonts w:ascii="Consolas" w:hAnsi="Consolas"/>
                <w:noProof/>
                <w:lang w:val="en-GB"/>
              </w:rPr>
              <w:t>score</w:t>
            </w:r>
            <w:r w:rsidR="00D7572F">
              <w:rPr>
                <w:rFonts w:ascii="Consolas" w:hAnsi="Consolas"/>
                <w:noProof/>
                <w:lang w:val="en-GB"/>
              </w:rPr>
              <w:t>s</w:t>
            </w:r>
            <w:r w:rsidRPr="008B5851">
              <w:rPr>
                <w:noProof/>
                <w:lang w:val="en-GB"/>
              </w:rPr>
              <w:t xml:space="preserve">. This temporary list </w:t>
            </w:r>
            <w:r w:rsidRPr="008B5851">
              <w:rPr>
                <w:rFonts w:ascii="Consolas" w:hAnsi="Consolas"/>
                <w:noProof/>
                <w:lang w:val="en-GB"/>
              </w:rPr>
              <w:t>templist</w:t>
            </w:r>
            <w:r w:rsidRPr="008B5851">
              <w:rPr>
                <w:noProof/>
                <w:lang w:val="en-GB"/>
              </w:rPr>
              <w:t xml:space="preserve"> will then be appended to </w:t>
            </w:r>
            <w:r w:rsidR="00174879"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="00FB0F02" w:rsidRPr="008B5851">
              <w:rPr>
                <w:noProof/>
                <w:lang w:val="en-GB"/>
              </w:rPr>
              <w:t xml:space="preserve">, our target list, </w:t>
            </w:r>
            <w:r w:rsidRPr="008B5851">
              <w:rPr>
                <w:noProof/>
                <w:lang w:val="en-GB"/>
              </w:rPr>
              <w:t>in line 13. This line is essential for the whole process as we would like to merge all the information into a single list</w:t>
            </w:r>
            <w:r w:rsidR="009A426C" w:rsidRPr="008B5851">
              <w:rPr>
                <w:noProof/>
                <w:lang w:val="en-GB"/>
              </w:rPr>
              <w:t xml:space="preserve"> eventually</w:t>
            </w:r>
            <w:r w:rsidRPr="008B5851">
              <w:rPr>
                <w:noProof/>
                <w:lang w:val="en-GB"/>
              </w:rPr>
              <w:t>.</w:t>
            </w:r>
          </w:p>
          <w:p w14:paraId="61C37886" w14:textId="7E7B4071" w:rsidR="009F26C1" w:rsidRPr="008B5851" w:rsidRDefault="009F26C1" w:rsidP="009F26C1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noProof/>
                <w:lang w:val="en-GB"/>
              </w:rPr>
              <w:t xml:space="preserve">However, it is important that we define </w:t>
            </w:r>
            <w:r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Pr="008B5851">
              <w:rPr>
                <w:noProof/>
                <w:lang w:val="en-GB"/>
              </w:rPr>
              <w:t xml:space="preserve"> as an empty list</w:t>
            </w:r>
            <w:r w:rsidR="00857C14" w:rsidRPr="008B5851">
              <w:rPr>
                <w:noProof/>
                <w:lang w:val="en-GB"/>
              </w:rPr>
              <w:t xml:space="preserve"> before the </w:t>
            </w:r>
            <w:r w:rsidR="00857C14" w:rsidRPr="008B5851">
              <w:rPr>
                <w:rFonts w:ascii="Consolas" w:hAnsi="Consolas"/>
                <w:noProof/>
                <w:lang w:val="en-GB"/>
              </w:rPr>
              <w:t>for</w:t>
            </w:r>
            <w:r w:rsidR="00857C14" w:rsidRPr="008B5851">
              <w:rPr>
                <w:noProof/>
                <w:lang w:val="en-GB"/>
              </w:rPr>
              <w:t>-loop starts</w:t>
            </w:r>
            <w:r w:rsidRPr="008B5851">
              <w:rPr>
                <w:noProof/>
                <w:lang w:val="en-GB"/>
              </w:rPr>
              <w:t>. To define an empty list, we simply assign a pair of square brackets</w:t>
            </w:r>
            <w:r w:rsidR="00857C14" w:rsidRPr="008B5851">
              <w:rPr>
                <w:noProof/>
                <w:lang w:val="en-GB"/>
              </w:rPr>
              <w:t xml:space="preserve"> </w:t>
            </w:r>
            <w:r w:rsidR="00857C14" w:rsidRPr="008B5851">
              <w:rPr>
                <w:rFonts w:ascii="Consolas" w:hAnsi="Consolas"/>
                <w:noProof/>
                <w:lang w:val="en-GB"/>
              </w:rPr>
              <w:t>[]</w:t>
            </w:r>
            <w:r w:rsidR="00857C14" w:rsidRPr="008B5851">
              <w:rPr>
                <w:noProof/>
                <w:lang w:val="en-GB"/>
              </w:rPr>
              <w:t xml:space="preserve"> </w:t>
            </w:r>
            <w:r w:rsidRPr="008B5851">
              <w:rPr>
                <w:noProof/>
                <w:lang w:val="en-GB"/>
              </w:rPr>
              <w:t>with no content to our target list. If we d</w:t>
            </w:r>
            <w:r w:rsidR="00B2371B" w:rsidRPr="008B5851">
              <w:rPr>
                <w:noProof/>
                <w:lang w:val="en-GB"/>
              </w:rPr>
              <w:t>id</w:t>
            </w:r>
            <w:r w:rsidRPr="008B5851">
              <w:rPr>
                <w:noProof/>
                <w:lang w:val="en-GB"/>
              </w:rPr>
              <w:t xml:space="preserve"> not define our target list first, line 13 w</w:t>
            </w:r>
            <w:r w:rsidR="006E48F0" w:rsidRPr="008B5851">
              <w:rPr>
                <w:noProof/>
                <w:lang w:val="en-GB"/>
              </w:rPr>
              <w:t>ou</w:t>
            </w:r>
            <w:r w:rsidRPr="008B5851">
              <w:rPr>
                <w:noProof/>
                <w:lang w:val="en-GB"/>
              </w:rPr>
              <w:t>l</w:t>
            </w:r>
            <w:r w:rsidR="006E48F0" w:rsidRPr="008B5851">
              <w:rPr>
                <w:noProof/>
                <w:lang w:val="en-GB"/>
              </w:rPr>
              <w:t>d</w:t>
            </w:r>
            <w:r w:rsidRPr="008B5851">
              <w:rPr>
                <w:noProof/>
                <w:lang w:val="en-GB"/>
              </w:rPr>
              <w:t xml:space="preserve"> produce a syntax error as Python would not know what </w:t>
            </w:r>
            <w:r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Pr="008B5851">
              <w:rPr>
                <w:noProof/>
                <w:lang w:val="en-GB"/>
              </w:rPr>
              <w:t xml:space="preserve"> is.</w:t>
            </w:r>
          </w:p>
          <w:p w14:paraId="742F20FB" w14:textId="5CFA4B3B" w:rsidR="00E67AC5" w:rsidRPr="008B5851" w:rsidRDefault="00207276" w:rsidP="002E26ED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noProof/>
                <w:lang w:val="en-GB"/>
              </w:rPr>
              <w:t>Furthermore</w:t>
            </w:r>
            <w:r w:rsidR="008C2960" w:rsidRPr="008B5851">
              <w:rPr>
                <w:noProof/>
                <w:lang w:val="en-GB"/>
              </w:rPr>
              <w:t xml:space="preserve">, </w:t>
            </w:r>
            <w:r w:rsidR="00452F7A" w:rsidRPr="008B5851">
              <w:rPr>
                <w:noProof/>
                <w:lang w:val="en-GB"/>
              </w:rPr>
              <w:t xml:space="preserve">the </w:t>
            </w:r>
            <w:r w:rsidRPr="008B5851">
              <w:rPr>
                <w:noProof/>
                <w:lang w:val="en-GB"/>
              </w:rPr>
              <w:t xml:space="preserve">instructions </w:t>
            </w:r>
            <w:r w:rsidR="007606FB" w:rsidRPr="008B5851">
              <w:rPr>
                <w:noProof/>
                <w:lang w:val="en-GB"/>
              </w:rPr>
              <w:t xml:space="preserve">inside a loop </w:t>
            </w:r>
            <w:r w:rsidR="00B53BE6" w:rsidRPr="008B5851">
              <w:rPr>
                <w:noProof/>
                <w:lang w:val="en-GB"/>
              </w:rPr>
              <w:t>are</w:t>
            </w:r>
            <w:r w:rsidR="007606FB" w:rsidRPr="008B5851">
              <w:rPr>
                <w:noProof/>
                <w:lang w:val="en-GB"/>
              </w:rPr>
              <w:t xml:space="preserve"> identical in every iteration</w:t>
            </w:r>
            <w:r w:rsidR="00A72684" w:rsidRPr="008B5851">
              <w:rPr>
                <w:noProof/>
                <w:lang w:val="en-GB"/>
              </w:rPr>
              <w:t xml:space="preserve"> unless we add an </w:t>
            </w:r>
            <w:r w:rsidR="00A72684" w:rsidRPr="008B5851">
              <w:rPr>
                <w:rFonts w:ascii="Consolas" w:hAnsi="Consolas"/>
                <w:noProof/>
                <w:lang w:val="en-GB"/>
              </w:rPr>
              <w:t>if</w:t>
            </w:r>
            <w:r w:rsidR="00A72684" w:rsidRPr="008B5851">
              <w:rPr>
                <w:noProof/>
                <w:lang w:val="en-GB"/>
              </w:rPr>
              <w:t>-condition</w:t>
            </w:r>
            <w:r w:rsidR="00F2048D" w:rsidRPr="008B5851">
              <w:rPr>
                <w:noProof/>
                <w:lang w:val="en-GB"/>
              </w:rPr>
              <w:t xml:space="preserve"> in it</w:t>
            </w:r>
            <w:r w:rsidR="007606FB" w:rsidRPr="008B5851">
              <w:rPr>
                <w:noProof/>
                <w:lang w:val="en-GB"/>
              </w:rPr>
              <w:t>. If we define</w:t>
            </w:r>
            <w:r w:rsidR="0061531E" w:rsidRPr="008B5851">
              <w:rPr>
                <w:noProof/>
                <w:lang w:val="en-GB"/>
              </w:rPr>
              <w:t>d</w:t>
            </w:r>
            <w:r w:rsidR="007606FB" w:rsidRPr="008B5851">
              <w:rPr>
                <w:noProof/>
                <w:lang w:val="en-GB"/>
              </w:rPr>
              <w:t xml:space="preserve"> </w:t>
            </w:r>
            <w:r w:rsidR="007606FB"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="007606FB" w:rsidRPr="008B5851">
              <w:rPr>
                <w:noProof/>
                <w:lang w:val="en-GB"/>
              </w:rPr>
              <w:t xml:space="preserve"> </w:t>
            </w:r>
            <w:r w:rsidR="00B26C30" w:rsidRPr="008B5851">
              <w:rPr>
                <w:noProof/>
                <w:lang w:val="en-GB"/>
              </w:rPr>
              <w:t xml:space="preserve">as an empty list </w:t>
            </w:r>
            <w:r w:rsidR="00B71385" w:rsidRPr="008B5851">
              <w:rPr>
                <w:noProof/>
                <w:lang w:val="en-GB"/>
              </w:rPr>
              <w:t xml:space="preserve">inside the </w:t>
            </w:r>
            <w:r w:rsidR="00B71385" w:rsidRPr="008B5851">
              <w:rPr>
                <w:rFonts w:ascii="Consolas" w:hAnsi="Consolas"/>
                <w:noProof/>
                <w:lang w:val="en-GB"/>
              </w:rPr>
              <w:t>for</w:t>
            </w:r>
            <w:r w:rsidR="00B71385" w:rsidRPr="008B5851">
              <w:rPr>
                <w:noProof/>
                <w:lang w:val="en-GB"/>
              </w:rPr>
              <w:t>-loop</w:t>
            </w:r>
            <w:r w:rsidR="0061531E" w:rsidRPr="008B5851">
              <w:rPr>
                <w:noProof/>
                <w:lang w:val="en-GB"/>
              </w:rPr>
              <w:t xml:space="preserve"> instead</w:t>
            </w:r>
            <w:r w:rsidR="00B71385" w:rsidRPr="008B5851">
              <w:rPr>
                <w:noProof/>
                <w:lang w:val="en-GB"/>
              </w:rPr>
              <w:t xml:space="preserve">, </w:t>
            </w:r>
            <w:r w:rsidR="0012023E" w:rsidRPr="008B5851">
              <w:rPr>
                <w:noProof/>
                <w:lang w:val="en-GB"/>
              </w:rPr>
              <w:t>the list w</w:t>
            </w:r>
            <w:r w:rsidR="0061531E" w:rsidRPr="008B5851">
              <w:rPr>
                <w:noProof/>
                <w:lang w:val="en-GB"/>
              </w:rPr>
              <w:t>ould</w:t>
            </w:r>
            <w:r w:rsidR="0012023E" w:rsidRPr="008B5851">
              <w:rPr>
                <w:noProof/>
                <w:lang w:val="en-GB"/>
              </w:rPr>
              <w:t xml:space="preserve"> be re</w:t>
            </w:r>
            <w:r w:rsidR="0039384C" w:rsidRPr="008B5851">
              <w:rPr>
                <w:noProof/>
                <w:lang w:val="en-GB"/>
              </w:rPr>
              <w:t>-</w:t>
            </w:r>
            <w:r w:rsidR="0012023E" w:rsidRPr="008B5851">
              <w:rPr>
                <w:noProof/>
                <w:lang w:val="en-GB"/>
              </w:rPr>
              <w:t xml:space="preserve">initialised </w:t>
            </w:r>
            <w:r w:rsidR="0039384C" w:rsidRPr="008B5851">
              <w:rPr>
                <w:noProof/>
                <w:lang w:val="en-GB"/>
              </w:rPr>
              <w:t xml:space="preserve">and become empty </w:t>
            </w:r>
            <w:r w:rsidR="0012023E" w:rsidRPr="008B5851">
              <w:rPr>
                <w:noProof/>
                <w:lang w:val="en-GB"/>
              </w:rPr>
              <w:t xml:space="preserve">in </w:t>
            </w:r>
            <w:r w:rsidR="00086BD1" w:rsidRPr="008B5851">
              <w:rPr>
                <w:noProof/>
                <w:lang w:val="en-GB"/>
              </w:rPr>
              <w:t>each</w:t>
            </w:r>
            <w:r w:rsidR="0012023E" w:rsidRPr="008B5851">
              <w:rPr>
                <w:noProof/>
                <w:lang w:val="en-GB"/>
              </w:rPr>
              <w:t xml:space="preserve"> iteration.</w:t>
            </w:r>
            <w:r w:rsidR="0039384C" w:rsidRPr="008B5851">
              <w:rPr>
                <w:noProof/>
                <w:lang w:val="en-GB"/>
              </w:rPr>
              <w:t xml:space="preserve"> </w:t>
            </w:r>
            <w:r w:rsidR="001B4B34" w:rsidRPr="008B5851">
              <w:rPr>
                <w:noProof/>
                <w:lang w:val="en-GB"/>
              </w:rPr>
              <w:lastRenderedPageBreak/>
              <w:t xml:space="preserve">And if we </w:t>
            </w:r>
            <w:r w:rsidR="0050311B" w:rsidRPr="008B5851">
              <w:rPr>
                <w:noProof/>
                <w:lang w:val="en-GB"/>
              </w:rPr>
              <w:t xml:space="preserve">simply </w:t>
            </w:r>
            <w:r w:rsidR="00A17C2C" w:rsidRPr="008B5851">
              <w:rPr>
                <w:noProof/>
                <w:lang w:val="en-GB"/>
              </w:rPr>
              <w:t>have</w:t>
            </w:r>
            <w:r w:rsidR="0050311B" w:rsidRPr="008B5851">
              <w:rPr>
                <w:noProof/>
                <w:lang w:val="en-GB"/>
              </w:rPr>
              <w:t xml:space="preserve"> </w:t>
            </w:r>
            <w:r w:rsidR="0050311B" w:rsidRPr="008B5851">
              <w:rPr>
                <w:rFonts w:ascii="Consolas" w:hAnsi="Consolas"/>
                <w:noProof/>
                <w:lang w:val="en-GB"/>
              </w:rPr>
              <w:t>finallist = templist</w:t>
            </w:r>
            <w:r w:rsidR="00A17C2C" w:rsidRPr="008B5851">
              <w:rPr>
                <w:noProof/>
                <w:lang w:val="en-GB"/>
              </w:rPr>
              <w:t xml:space="preserve"> in line13,</w:t>
            </w:r>
            <w:r w:rsidR="0050311B" w:rsidRPr="008B5851">
              <w:rPr>
                <w:noProof/>
                <w:lang w:val="en-GB"/>
              </w:rPr>
              <w:t xml:space="preserve"> the </w:t>
            </w:r>
            <w:r w:rsidR="00210E78" w:rsidRPr="008B5851">
              <w:rPr>
                <w:noProof/>
                <w:lang w:val="en-GB"/>
              </w:rPr>
              <w:t xml:space="preserve">complete </w:t>
            </w:r>
            <w:r w:rsidR="0050311B" w:rsidRPr="008B5851">
              <w:rPr>
                <w:noProof/>
                <w:lang w:val="en-GB"/>
              </w:rPr>
              <w:t xml:space="preserve">content of </w:t>
            </w:r>
            <w:r w:rsidR="0050311B"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="0050311B" w:rsidRPr="008B5851">
              <w:rPr>
                <w:noProof/>
                <w:lang w:val="en-GB"/>
              </w:rPr>
              <w:t xml:space="preserve"> </w:t>
            </w:r>
            <w:r w:rsidR="004369E1" w:rsidRPr="008B5851">
              <w:rPr>
                <w:noProof/>
                <w:lang w:val="en-GB"/>
              </w:rPr>
              <w:t>would</w:t>
            </w:r>
            <w:r w:rsidR="0050311B" w:rsidRPr="008B5851">
              <w:rPr>
                <w:noProof/>
                <w:lang w:val="en-GB"/>
              </w:rPr>
              <w:t xml:space="preserve"> be replaced in each iteration.</w:t>
            </w:r>
            <w:r w:rsidR="00621765" w:rsidRPr="008B5851">
              <w:rPr>
                <w:noProof/>
                <w:lang w:val="en-GB"/>
              </w:rPr>
              <w:t xml:space="preserve"> The final output </w:t>
            </w:r>
            <w:r w:rsidR="004369E1" w:rsidRPr="008B5851">
              <w:rPr>
                <w:noProof/>
                <w:lang w:val="en-GB"/>
              </w:rPr>
              <w:t>would</w:t>
            </w:r>
            <w:r w:rsidR="00621765" w:rsidRPr="008B5851">
              <w:rPr>
                <w:noProof/>
                <w:lang w:val="en-GB"/>
              </w:rPr>
              <w:t xml:space="preserve"> </w:t>
            </w:r>
            <w:r w:rsidR="00210E78" w:rsidRPr="008B5851">
              <w:rPr>
                <w:noProof/>
                <w:lang w:val="en-GB"/>
              </w:rPr>
              <w:t xml:space="preserve">then </w:t>
            </w:r>
            <w:r w:rsidR="00621765" w:rsidRPr="008B5851">
              <w:rPr>
                <w:noProof/>
                <w:lang w:val="en-GB"/>
              </w:rPr>
              <w:t xml:space="preserve">only consist of the data of the last </w:t>
            </w:r>
            <w:r w:rsidR="005F4CFE" w:rsidRPr="008B5851">
              <w:rPr>
                <w:noProof/>
                <w:lang w:val="en-GB"/>
              </w:rPr>
              <w:t xml:space="preserve">student. It is therefore important to </w:t>
            </w:r>
            <w:r w:rsidR="006D5770" w:rsidRPr="008B5851">
              <w:rPr>
                <w:noProof/>
                <w:lang w:val="en-GB"/>
              </w:rPr>
              <w:t xml:space="preserve">accumulate data </w:t>
            </w:r>
            <w:r w:rsidR="005F4CFE" w:rsidRPr="008B5851">
              <w:rPr>
                <w:noProof/>
                <w:lang w:val="en-GB"/>
              </w:rPr>
              <w:t>in every iteration</w:t>
            </w:r>
            <w:r w:rsidR="00337D45" w:rsidRPr="008B5851">
              <w:rPr>
                <w:noProof/>
                <w:lang w:val="en-GB"/>
              </w:rPr>
              <w:t xml:space="preserve"> by appending </w:t>
            </w:r>
            <w:r w:rsidR="00337D45" w:rsidRPr="008B5851">
              <w:rPr>
                <w:rFonts w:ascii="Consolas" w:hAnsi="Consolas"/>
                <w:noProof/>
                <w:lang w:val="en-GB"/>
              </w:rPr>
              <w:t>templist</w:t>
            </w:r>
            <w:r w:rsidR="00337D45" w:rsidRPr="008B5851">
              <w:rPr>
                <w:noProof/>
                <w:lang w:val="en-GB"/>
              </w:rPr>
              <w:t xml:space="preserve"> to </w:t>
            </w:r>
            <w:r w:rsidR="00337D45"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="005F4CFE" w:rsidRPr="008B5851">
              <w:rPr>
                <w:noProof/>
                <w:lang w:val="en-GB"/>
              </w:rPr>
              <w:t>.</w:t>
            </w:r>
          </w:p>
          <w:p w14:paraId="22D01F49" w14:textId="3603DDE0" w:rsidR="005F4CFE" w:rsidRPr="008B5851" w:rsidRDefault="000A30ED" w:rsidP="002E26ED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noProof/>
                <w:lang w:val="en-GB"/>
              </w:rPr>
              <w:t>T</w:t>
            </w:r>
            <w:r w:rsidR="00BF5060" w:rsidRPr="008B5851">
              <w:rPr>
                <w:noProof/>
                <w:lang w:val="en-GB"/>
              </w:rPr>
              <w:t>he square brackets wrap</w:t>
            </w:r>
            <w:r w:rsidR="00576CB6" w:rsidRPr="008B5851">
              <w:rPr>
                <w:noProof/>
                <w:lang w:val="en-GB"/>
              </w:rPr>
              <w:t>ping</w:t>
            </w:r>
            <w:r w:rsidR="00BF5060" w:rsidRPr="008B5851">
              <w:rPr>
                <w:noProof/>
                <w:lang w:val="en-GB"/>
              </w:rPr>
              <w:t xml:space="preserve"> </w:t>
            </w:r>
            <w:r w:rsidR="00BF5060" w:rsidRPr="008B5851">
              <w:rPr>
                <w:rFonts w:ascii="Consolas" w:hAnsi="Consolas"/>
                <w:noProof/>
                <w:lang w:val="en-GB"/>
              </w:rPr>
              <w:t>templist</w:t>
            </w:r>
            <w:r w:rsidR="00BF5060" w:rsidRPr="008B5851">
              <w:rPr>
                <w:noProof/>
                <w:lang w:val="en-GB"/>
              </w:rPr>
              <w:t xml:space="preserve"> in line 13 is important since </w:t>
            </w:r>
            <w:r w:rsidR="00906CEC" w:rsidRPr="008B5851">
              <w:rPr>
                <w:noProof/>
                <w:lang w:val="en-GB"/>
              </w:rPr>
              <w:t xml:space="preserve">we </w:t>
            </w:r>
            <w:r w:rsidRPr="008B5851">
              <w:rPr>
                <w:noProof/>
                <w:lang w:val="en-GB"/>
              </w:rPr>
              <w:t xml:space="preserve">want </w:t>
            </w:r>
            <w:r w:rsidR="00906CEC" w:rsidRPr="008B5851">
              <w:rPr>
                <w:noProof/>
                <w:lang w:val="en-GB"/>
              </w:rPr>
              <w:t xml:space="preserve">to keep the data of each student as a small “sublist” within </w:t>
            </w:r>
            <w:r w:rsidR="00906CEC"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="00906CEC" w:rsidRPr="008B5851">
              <w:rPr>
                <w:noProof/>
                <w:lang w:val="en-GB"/>
              </w:rPr>
              <w:t xml:space="preserve">. </w:t>
            </w:r>
            <w:r w:rsidR="00786A34" w:rsidRPr="008B5851">
              <w:rPr>
                <w:noProof/>
                <w:lang w:val="en-GB"/>
              </w:rPr>
              <w:t xml:space="preserve">If the square brackets are omitted, </w:t>
            </w:r>
            <w:r w:rsidR="003C5024" w:rsidRPr="008B5851">
              <w:rPr>
                <w:noProof/>
                <w:lang w:val="en-GB"/>
              </w:rPr>
              <w:t>each</w:t>
            </w:r>
            <w:r w:rsidR="00786A34" w:rsidRPr="008B5851">
              <w:rPr>
                <w:noProof/>
                <w:lang w:val="en-GB"/>
              </w:rPr>
              <w:t xml:space="preserve"> element</w:t>
            </w:r>
            <w:r w:rsidR="003C5024" w:rsidRPr="008B5851">
              <w:rPr>
                <w:noProof/>
                <w:lang w:val="en-GB"/>
              </w:rPr>
              <w:t xml:space="preserve"> in the small list</w:t>
            </w:r>
            <w:r w:rsidR="00786A34" w:rsidRPr="008B5851">
              <w:rPr>
                <w:noProof/>
                <w:lang w:val="en-GB"/>
              </w:rPr>
              <w:t xml:space="preserve"> will be appended as </w:t>
            </w:r>
            <w:r w:rsidR="003C5024" w:rsidRPr="008B5851">
              <w:rPr>
                <w:noProof/>
                <w:lang w:val="en-GB"/>
              </w:rPr>
              <w:t xml:space="preserve">an </w:t>
            </w:r>
            <w:r w:rsidR="00786A34" w:rsidRPr="008B5851">
              <w:rPr>
                <w:noProof/>
                <w:lang w:val="en-GB"/>
              </w:rPr>
              <w:t xml:space="preserve">individual </w:t>
            </w:r>
            <w:r w:rsidR="003C5024" w:rsidRPr="008B5851">
              <w:rPr>
                <w:noProof/>
                <w:lang w:val="en-GB"/>
              </w:rPr>
              <w:t>element</w:t>
            </w:r>
            <w:r w:rsidR="00C775B5" w:rsidRPr="008B5851">
              <w:rPr>
                <w:noProof/>
                <w:lang w:val="en-GB"/>
              </w:rPr>
              <w:t xml:space="preserve"> </w:t>
            </w:r>
            <w:r w:rsidR="003C5024" w:rsidRPr="008B5851">
              <w:rPr>
                <w:noProof/>
                <w:lang w:val="en-GB"/>
              </w:rPr>
              <w:t>to</w:t>
            </w:r>
            <w:r w:rsidR="00C775B5" w:rsidRPr="008B5851">
              <w:rPr>
                <w:noProof/>
                <w:lang w:val="en-GB"/>
              </w:rPr>
              <w:t xml:space="preserve"> </w:t>
            </w:r>
            <w:r w:rsidR="00C775B5"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="00C775B5" w:rsidRPr="008B5851">
              <w:rPr>
                <w:noProof/>
                <w:lang w:val="en-GB"/>
              </w:rPr>
              <w:t>.</w:t>
            </w:r>
            <w:r w:rsidR="00BE2568" w:rsidRPr="008B5851">
              <w:rPr>
                <w:noProof/>
                <w:lang w:val="en-GB"/>
              </w:rPr>
              <w:t xml:space="preserve"> </w:t>
            </w:r>
            <w:r w:rsidR="00EC2288" w:rsidRPr="008B5851">
              <w:rPr>
                <w:noProof/>
                <w:lang w:val="en-GB"/>
              </w:rPr>
              <w:t xml:space="preserve">Hence, </w:t>
            </w:r>
            <w:r w:rsidR="00B004D3" w:rsidRPr="008B5851">
              <w:rPr>
                <w:noProof/>
                <w:lang w:val="en-GB"/>
              </w:rPr>
              <w:t xml:space="preserve">it is </w:t>
            </w:r>
            <w:r w:rsidR="004C20C5" w:rsidRPr="008B5851">
              <w:rPr>
                <w:noProof/>
                <w:lang w:val="en-GB"/>
              </w:rPr>
              <w:t xml:space="preserve">important to </w:t>
            </w:r>
            <w:r w:rsidR="00D7572F">
              <w:rPr>
                <w:noProof/>
                <w:lang w:val="en-GB"/>
              </w:rPr>
              <w:t>be</w:t>
            </w:r>
            <w:r w:rsidR="00D7572F" w:rsidRPr="008B5851">
              <w:rPr>
                <w:noProof/>
                <w:lang w:val="en-GB"/>
              </w:rPr>
              <w:t xml:space="preserve"> </w:t>
            </w:r>
            <w:r w:rsidR="004F3A7A" w:rsidRPr="008B5851">
              <w:rPr>
                <w:noProof/>
                <w:lang w:val="en-GB"/>
              </w:rPr>
              <w:t xml:space="preserve">familiarised </w:t>
            </w:r>
            <w:r w:rsidR="00C35073">
              <w:rPr>
                <w:noProof/>
                <w:lang w:val="en-GB"/>
              </w:rPr>
              <w:t>with</w:t>
            </w:r>
            <w:r w:rsidR="00D17B72" w:rsidRPr="008B5851">
              <w:rPr>
                <w:noProof/>
                <w:lang w:val="en-GB"/>
              </w:rPr>
              <w:t xml:space="preserve"> how </w:t>
            </w:r>
            <w:r w:rsidR="003E0CCD" w:rsidRPr="008B5851">
              <w:rPr>
                <w:noProof/>
                <w:lang w:val="en-GB"/>
              </w:rPr>
              <w:t>brackets</w:t>
            </w:r>
            <w:r w:rsidR="00EC2288" w:rsidRPr="008B5851">
              <w:rPr>
                <w:noProof/>
                <w:lang w:val="en-GB"/>
              </w:rPr>
              <w:t xml:space="preserve"> </w:t>
            </w:r>
            <w:r w:rsidR="007D5E4A">
              <w:rPr>
                <w:noProof/>
                <w:lang w:val="en-GB"/>
              </w:rPr>
              <w:t xml:space="preserve">are </w:t>
            </w:r>
            <w:r w:rsidR="00EC2288" w:rsidRPr="008B5851">
              <w:rPr>
                <w:noProof/>
                <w:lang w:val="en-GB"/>
              </w:rPr>
              <w:t xml:space="preserve">placed in a </w:t>
            </w:r>
            <w:r w:rsidR="00D7163A" w:rsidRPr="008B5851">
              <w:rPr>
                <w:noProof/>
                <w:lang w:val="en-GB"/>
              </w:rPr>
              <w:t>syntax</w:t>
            </w:r>
            <w:r w:rsidR="007D5E4A">
              <w:rPr>
                <w:noProof/>
                <w:lang w:val="en-GB"/>
              </w:rPr>
              <w:t xml:space="preserve"> appropriately</w:t>
            </w:r>
            <w:r w:rsidR="003E0CCD" w:rsidRPr="008B5851">
              <w:rPr>
                <w:noProof/>
                <w:lang w:val="en-GB"/>
              </w:rPr>
              <w:t>.</w:t>
            </w:r>
            <w:r w:rsidR="004C20C5" w:rsidRPr="008B5851">
              <w:rPr>
                <w:noProof/>
                <w:lang w:val="en-GB"/>
              </w:rPr>
              <w:t xml:space="preserve"> The output can be quite different.</w:t>
            </w:r>
          </w:p>
          <w:p w14:paraId="11D8EFA1" w14:textId="4DC3BAB9" w:rsidR="003A00D2" w:rsidRPr="008B5851" w:rsidRDefault="003E1B94" w:rsidP="002E26ED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noProof/>
                <w:lang w:val="en-GB"/>
              </w:rPr>
              <w:t xml:space="preserve">This arrangement of </w:t>
            </w:r>
            <w:r w:rsidR="004E0E22"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Pr="008B5851">
              <w:rPr>
                <w:noProof/>
                <w:lang w:val="en-GB"/>
              </w:rPr>
              <w:t xml:space="preserve"> is perhaps the most natural way to store the data. </w:t>
            </w:r>
            <w:r w:rsidR="00C051D8" w:rsidRPr="008B5851">
              <w:rPr>
                <w:noProof/>
                <w:lang w:val="en-GB"/>
              </w:rPr>
              <w:t>In each small list, we have the data of each student. In other word</w:t>
            </w:r>
            <w:r w:rsidR="00704C12" w:rsidRPr="00126B87">
              <w:rPr>
                <w:noProof/>
                <w:lang w:val="en-GB"/>
              </w:rPr>
              <w:t>s</w:t>
            </w:r>
            <w:r w:rsidR="00C051D8" w:rsidRPr="008B5851">
              <w:rPr>
                <w:noProof/>
                <w:lang w:val="en-GB"/>
              </w:rPr>
              <w:t xml:space="preserve">, if we </w:t>
            </w:r>
            <w:r w:rsidR="001E10EE" w:rsidRPr="008B5851">
              <w:rPr>
                <w:noProof/>
                <w:lang w:val="en-GB"/>
              </w:rPr>
              <w:t xml:space="preserve">extract an element of the list finalist, we will have all the data of the </w:t>
            </w:r>
            <w:r w:rsidR="00F768C2" w:rsidRPr="008B5851">
              <w:rPr>
                <w:i/>
                <w:iCs/>
                <w:noProof/>
                <w:lang w:val="en-GB"/>
              </w:rPr>
              <w:t>one</w:t>
            </w:r>
            <w:r w:rsidR="00F768C2" w:rsidRPr="008B5851">
              <w:rPr>
                <w:noProof/>
                <w:lang w:val="en-GB"/>
              </w:rPr>
              <w:t xml:space="preserve"> </w:t>
            </w:r>
            <w:r w:rsidR="001E10EE" w:rsidRPr="008B5851">
              <w:rPr>
                <w:noProof/>
                <w:lang w:val="en-GB"/>
              </w:rPr>
              <w:t xml:space="preserve">corresponding student which can be quite convenient </w:t>
            </w:r>
            <w:r w:rsidR="008D6D12" w:rsidRPr="008B5851">
              <w:rPr>
                <w:noProof/>
                <w:lang w:val="en-GB"/>
              </w:rPr>
              <w:t>when dealing with these data further.</w:t>
            </w:r>
          </w:p>
          <w:p w14:paraId="6EB6205A" w14:textId="5B1FAFCD" w:rsidR="003A00D2" w:rsidRPr="005B6564" w:rsidRDefault="00AE5763" w:rsidP="002E26ED">
            <w:pPr>
              <w:pStyle w:val="Figure-Image-Upper"/>
              <w:rPr>
                <w:lang w:val="en-GB"/>
              </w:rPr>
            </w:pPr>
            <w:r w:rsidRPr="005B6564">
              <w:drawing>
                <wp:inline distT="0" distB="0" distL="0" distR="0" wp14:anchorId="69A83F9C" wp14:editId="4FC7546A">
                  <wp:extent cx="5580000" cy="3162865"/>
                  <wp:effectExtent l="0" t="0" r="1905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15953" t="7196" b="4861"/>
                          <a:stretch/>
                        </pic:blipFill>
                        <pic:spPr bwMode="auto">
                          <a:xfrm>
                            <a:off x="0" y="0"/>
                            <a:ext cx="5580000" cy="3162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04182D" w14:textId="74F024C3" w:rsidR="003A00D2" w:rsidRPr="005B6564" w:rsidRDefault="00255BDF" w:rsidP="002E26ED">
            <w:pPr>
              <w:pStyle w:val="Figure-Image"/>
              <w:rPr>
                <w:lang w:val="en-GB"/>
              </w:rPr>
            </w:pPr>
            <w:r w:rsidRPr="005B6564">
              <w:drawing>
                <wp:inline distT="0" distB="0" distL="0" distR="0" wp14:anchorId="3BBF379D" wp14:editId="44B69EDB">
                  <wp:extent cx="5580000" cy="1056830"/>
                  <wp:effectExtent l="0" t="0" r="1905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4104" r="1295" b="61617"/>
                          <a:stretch/>
                        </pic:blipFill>
                        <pic:spPr bwMode="auto">
                          <a:xfrm>
                            <a:off x="0" y="0"/>
                            <a:ext cx="5580000" cy="1056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205D60" w14:textId="7DAD0C7B" w:rsidR="003A00D2" w:rsidRPr="008B5851" w:rsidRDefault="003A00D2" w:rsidP="002E26ED">
            <w:pPr>
              <w:pStyle w:val="Caption"/>
            </w:pPr>
            <w:r w:rsidRPr="008B5851">
              <w:t>Figure 2.</w:t>
            </w:r>
            <w:r w:rsidRPr="005B6564">
              <w:fldChar w:fldCharType="begin"/>
            </w:r>
            <w:r w:rsidRPr="008B5851">
              <w:instrText xml:space="preserve"> SEQ Figure \* ARABIC </w:instrText>
            </w:r>
            <w:r w:rsidRPr="005B6564">
              <w:fldChar w:fldCharType="separate"/>
            </w:r>
            <w:r w:rsidR="00794E2F" w:rsidRPr="008B5851">
              <w:t>24</w:t>
            </w:r>
            <w:r w:rsidRPr="005B6564">
              <w:fldChar w:fldCharType="end"/>
            </w:r>
            <w:r w:rsidRPr="008B5851">
              <w:t xml:space="preserve"> Printing </w:t>
            </w:r>
            <w:r w:rsidR="00587C36" w:rsidRPr="008B5851">
              <w:t xml:space="preserve">Data of a </w:t>
            </w:r>
            <w:r w:rsidRPr="008B5851">
              <w:t>List Using Formatt</w:t>
            </w:r>
            <w:r w:rsidR="005933FB">
              <w:t>ed</w:t>
            </w:r>
            <w:r w:rsidRPr="008B5851">
              <w:t xml:space="preserve"> String</w:t>
            </w:r>
          </w:p>
          <w:p w14:paraId="229FBF52" w14:textId="52CF65F0" w:rsidR="008506E9" w:rsidRPr="008B5851" w:rsidRDefault="006755E8" w:rsidP="008506E9">
            <w:pPr>
              <w:pStyle w:val="BodyText"/>
              <w:rPr>
                <w:noProof/>
                <w:lang w:val="en-GB"/>
              </w:rPr>
            </w:pPr>
            <w:r w:rsidRPr="008B5851">
              <w:rPr>
                <w:noProof/>
                <w:lang w:val="en-GB"/>
              </w:rPr>
              <w:lastRenderedPageBreak/>
              <w:t xml:space="preserve">After creating </w:t>
            </w:r>
            <w:r w:rsidR="00216CA6"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Pr="008B5851">
              <w:rPr>
                <w:noProof/>
                <w:lang w:val="en-GB"/>
              </w:rPr>
              <w:t xml:space="preserve">, we can use a </w:t>
            </w:r>
            <w:r w:rsidR="004C092B" w:rsidRPr="008B5851">
              <w:rPr>
                <w:rFonts w:ascii="Consolas" w:hAnsi="Consolas"/>
                <w:noProof/>
                <w:lang w:val="en-GB"/>
              </w:rPr>
              <w:t>for</w:t>
            </w:r>
            <w:r w:rsidR="004C092B" w:rsidRPr="008B5851">
              <w:rPr>
                <w:noProof/>
                <w:lang w:val="en-GB"/>
              </w:rPr>
              <w:t xml:space="preserve">-loop to run through it. </w:t>
            </w:r>
            <w:r w:rsidR="003A00D2" w:rsidRPr="008B5851">
              <w:rPr>
                <w:noProof/>
                <w:lang w:val="en-GB"/>
              </w:rPr>
              <w:t xml:space="preserve">Within the </w:t>
            </w:r>
            <w:r w:rsidR="003A00D2" w:rsidRPr="008B5851">
              <w:rPr>
                <w:rFonts w:ascii="Consolas" w:hAnsi="Consolas"/>
                <w:noProof/>
                <w:lang w:val="en-GB"/>
              </w:rPr>
              <w:t>for</w:t>
            </w:r>
            <w:r w:rsidR="003A00D2" w:rsidRPr="008B5851">
              <w:rPr>
                <w:noProof/>
                <w:lang w:val="en-GB"/>
              </w:rPr>
              <w:t xml:space="preserve">-loop, Python </w:t>
            </w:r>
            <w:r w:rsidR="00A07107" w:rsidRPr="008B5851">
              <w:rPr>
                <w:noProof/>
                <w:lang w:val="en-GB"/>
              </w:rPr>
              <w:t xml:space="preserve">will extract one </w:t>
            </w:r>
            <w:r w:rsidR="003A00D2" w:rsidRPr="008B5851">
              <w:rPr>
                <w:noProof/>
                <w:lang w:val="en-GB"/>
              </w:rPr>
              <w:t>element f</w:t>
            </w:r>
            <w:r w:rsidR="008506E9" w:rsidRPr="008B5851">
              <w:rPr>
                <w:noProof/>
                <w:lang w:val="en-GB"/>
              </w:rPr>
              <w:t>rom</w:t>
            </w:r>
            <w:r w:rsidR="003A00D2" w:rsidRPr="008B5851">
              <w:rPr>
                <w:noProof/>
                <w:lang w:val="en-GB"/>
              </w:rPr>
              <w:t xml:space="preserve"> </w:t>
            </w:r>
            <w:r w:rsidR="00A07107"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="003A00D2" w:rsidRPr="008B5851">
              <w:rPr>
                <w:noProof/>
                <w:lang w:val="en-GB"/>
              </w:rPr>
              <w:t xml:space="preserve"> </w:t>
            </w:r>
            <w:r w:rsidR="008506E9" w:rsidRPr="008B5851">
              <w:rPr>
                <w:noProof/>
                <w:lang w:val="en-GB"/>
              </w:rPr>
              <w:t xml:space="preserve">in each iteration </w:t>
            </w:r>
            <w:r w:rsidR="00012E36" w:rsidRPr="008B5851">
              <w:rPr>
                <w:noProof/>
                <w:lang w:val="en-GB"/>
              </w:rPr>
              <w:t xml:space="preserve">and store it in the variable </w:t>
            </w:r>
            <w:r w:rsidR="003A00D2" w:rsidRPr="008B5851">
              <w:rPr>
                <w:rFonts w:ascii="Consolas" w:hAnsi="Consolas"/>
                <w:noProof/>
                <w:lang w:val="en-GB"/>
              </w:rPr>
              <w:t>i</w:t>
            </w:r>
            <w:r w:rsidR="003A00D2" w:rsidRPr="008B5851">
              <w:rPr>
                <w:noProof/>
                <w:lang w:val="en-GB"/>
              </w:rPr>
              <w:t xml:space="preserve">. </w:t>
            </w:r>
            <w:r w:rsidR="009472EC" w:rsidRPr="008B5851">
              <w:rPr>
                <w:noProof/>
                <w:lang w:val="en-GB"/>
              </w:rPr>
              <w:t xml:space="preserve">Note that </w:t>
            </w:r>
            <w:r w:rsidR="00216CA6" w:rsidRPr="008B5851">
              <w:rPr>
                <w:rFonts w:ascii="Consolas" w:hAnsi="Consolas"/>
                <w:noProof/>
                <w:lang w:val="en-GB"/>
              </w:rPr>
              <w:t>i</w:t>
            </w:r>
            <w:r w:rsidR="009472EC" w:rsidRPr="008B5851">
              <w:rPr>
                <w:noProof/>
                <w:lang w:val="en-GB"/>
              </w:rPr>
              <w:t xml:space="preserve"> is not a counter variable here</w:t>
            </w:r>
            <w:r w:rsidR="00A17555" w:rsidRPr="008B5851">
              <w:rPr>
                <w:noProof/>
                <w:lang w:val="en-GB"/>
              </w:rPr>
              <w:t>.</w:t>
            </w:r>
            <w:r w:rsidR="009472EC" w:rsidRPr="008B5851">
              <w:rPr>
                <w:noProof/>
                <w:lang w:val="en-GB"/>
              </w:rPr>
              <w:t xml:space="preserve"> </w:t>
            </w:r>
            <w:r w:rsidR="00A17555" w:rsidRPr="008B5851">
              <w:rPr>
                <w:noProof/>
                <w:lang w:val="en-GB"/>
              </w:rPr>
              <w:t>I</w:t>
            </w:r>
            <w:r w:rsidR="009472EC" w:rsidRPr="008B5851">
              <w:rPr>
                <w:noProof/>
                <w:lang w:val="en-GB"/>
              </w:rPr>
              <w:t xml:space="preserve">t is more like a temporary storage </w:t>
            </w:r>
            <w:r w:rsidR="00A17555" w:rsidRPr="008B5851">
              <w:rPr>
                <w:noProof/>
                <w:lang w:val="en-GB"/>
              </w:rPr>
              <w:t xml:space="preserve">for </w:t>
            </w:r>
            <w:r w:rsidR="009472EC" w:rsidRPr="008B5851">
              <w:rPr>
                <w:noProof/>
                <w:lang w:val="en-GB"/>
              </w:rPr>
              <w:t xml:space="preserve">the </w:t>
            </w:r>
            <w:r w:rsidR="00216CA6" w:rsidRPr="008B5851">
              <w:rPr>
                <w:noProof/>
                <w:lang w:val="en-GB"/>
              </w:rPr>
              <w:t>current element of the list that is being run through.</w:t>
            </w:r>
            <w:r w:rsidR="009472EC" w:rsidRPr="008B5851">
              <w:rPr>
                <w:noProof/>
                <w:lang w:val="en-GB"/>
              </w:rPr>
              <w:t xml:space="preserve"> </w:t>
            </w:r>
            <w:r w:rsidR="00A17555" w:rsidRPr="008B5851">
              <w:rPr>
                <w:noProof/>
                <w:lang w:val="en-GB"/>
              </w:rPr>
              <w:t xml:space="preserve">Since each element of </w:t>
            </w:r>
            <w:r w:rsidR="000E4724" w:rsidRPr="008B5851">
              <w:rPr>
                <w:rFonts w:ascii="Consolas" w:hAnsi="Consolas"/>
                <w:noProof/>
                <w:lang w:val="en-GB"/>
              </w:rPr>
              <w:t>finallist</w:t>
            </w:r>
            <w:r w:rsidR="000E4724" w:rsidRPr="008B5851">
              <w:rPr>
                <w:noProof/>
                <w:lang w:val="en-GB"/>
              </w:rPr>
              <w:t xml:space="preserve"> </w:t>
            </w:r>
            <w:r w:rsidR="00A17555" w:rsidRPr="008B5851">
              <w:rPr>
                <w:noProof/>
                <w:lang w:val="en-GB"/>
              </w:rPr>
              <w:t>is a list itself</w:t>
            </w:r>
            <w:r w:rsidR="000E4724" w:rsidRPr="008B5851">
              <w:rPr>
                <w:noProof/>
                <w:lang w:val="en-GB"/>
              </w:rPr>
              <w:t xml:space="preserve"> with 2 elements</w:t>
            </w:r>
            <w:r w:rsidR="00A17555" w:rsidRPr="008B5851">
              <w:rPr>
                <w:noProof/>
                <w:lang w:val="en-GB"/>
              </w:rPr>
              <w:t xml:space="preserve">, </w:t>
            </w:r>
            <w:r w:rsidR="003A00D2" w:rsidRPr="008B5851">
              <w:rPr>
                <w:noProof/>
                <w:lang w:val="en-GB"/>
              </w:rPr>
              <w:t xml:space="preserve">we can subset them by </w:t>
            </w:r>
            <w:r w:rsidR="000E4724" w:rsidRPr="008B5851">
              <w:rPr>
                <w:rFonts w:ascii="Consolas" w:hAnsi="Consolas"/>
                <w:noProof/>
                <w:lang w:val="en-GB"/>
              </w:rPr>
              <w:t>i</w:t>
            </w:r>
            <w:r w:rsidR="003A00D2" w:rsidRPr="008B5851">
              <w:rPr>
                <w:rFonts w:ascii="Consolas" w:hAnsi="Consolas"/>
                <w:noProof/>
                <w:lang w:val="en-GB"/>
              </w:rPr>
              <w:t>[</w:t>
            </w:r>
            <w:r w:rsidR="000E4724" w:rsidRPr="008B5851">
              <w:rPr>
                <w:rFonts w:ascii="Consolas" w:hAnsi="Consolas"/>
                <w:noProof/>
                <w:lang w:val="en-GB"/>
              </w:rPr>
              <w:t>0</w:t>
            </w:r>
            <w:r w:rsidR="003A00D2" w:rsidRPr="008B5851">
              <w:rPr>
                <w:rFonts w:ascii="Consolas" w:hAnsi="Consolas"/>
                <w:noProof/>
                <w:lang w:val="en-GB"/>
              </w:rPr>
              <w:t>]</w:t>
            </w:r>
            <w:r w:rsidR="003A00D2" w:rsidRPr="008B5851">
              <w:rPr>
                <w:noProof/>
                <w:lang w:val="en-GB"/>
              </w:rPr>
              <w:t xml:space="preserve"> and </w:t>
            </w:r>
            <w:r w:rsidR="000E4724" w:rsidRPr="008B5851">
              <w:rPr>
                <w:rFonts w:ascii="Consolas" w:hAnsi="Consolas"/>
                <w:noProof/>
                <w:lang w:val="en-GB"/>
              </w:rPr>
              <w:t>i</w:t>
            </w:r>
            <w:r w:rsidR="003A00D2" w:rsidRPr="008B5851">
              <w:rPr>
                <w:rFonts w:ascii="Consolas" w:hAnsi="Consolas"/>
                <w:noProof/>
                <w:lang w:val="en-GB"/>
              </w:rPr>
              <w:t>[</w:t>
            </w:r>
            <w:r w:rsidR="000E4724" w:rsidRPr="008B5851">
              <w:rPr>
                <w:rFonts w:ascii="Consolas" w:hAnsi="Consolas"/>
                <w:noProof/>
                <w:lang w:val="en-GB"/>
              </w:rPr>
              <w:t>1</w:t>
            </w:r>
            <w:r w:rsidR="003A00D2" w:rsidRPr="008B5851">
              <w:rPr>
                <w:rFonts w:ascii="Consolas" w:hAnsi="Consolas"/>
                <w:noProof/>
                <w:lang w:val="en-GB"/>
              </w:rPr>
              <w:t>]</w:t>
            </w:r>
            <w:r w:rsidR="003A00D2" w:rsidRPr="008B5851">
              <w:rPr>
                <w:noProof/>
                <w:lang w:val="en-GB"/>
              </w:rPr>
              <w:t>, respectively.</w:t>
            </w:r>
            <w:r w:rsidR="000E4724" w:rsidRPr="008B5851">
              <w:rPr>
                <w:noProof/>
                <w:lang w:val="en-GB"/>
              </w:rPr>
              <w:t xml:space="preserve"> </w:t>
            </w:r>
            <w:r w:rsidR="00941359" w:rsidRPr="008B5851">
              <w:rPr>
                <w:noProof/>
                <w:lang w:val="en-GB"/>
              </w:rPr>
              <w:t xml:space="preserve">From the construction concept of each of these small lists we know that the first element is the student’s </w:t>
            </w:r>
            <w:r w:rsidR="005079EE" w:rsidRPr="008B5851">
              <w:rPr>
                <w:noProof/>
                <w:lang w:val="en-GB"/>
              </w:rPr>
              <w:t>name,</w:t>
            </w:r>
            <w:r w:rsidR="00941359" w:rsidRPr="008B5851">
              <w:rPr>
                <w:noProof/>
                <w:lang w:val="en-GB"/>
              </w:rPr>
              <w:t xml:space="preserve"> and the second </w:t>
            </w:r>
            <w:r w:rsidR="0075350F" w:rsidRPr="008B5851">
              <w:rPr>
                <w:noProof/>
                <w:lang w:val="en-GB"/>
              </w:rPr>
              <w:t xml:space="preserve">element </w:t>
            </w:r>
            <w:r w:rsidR="00941359" w:rsidRPr="008B5851">
              <w:rPr>
                <w:noProof/>
                <w:lang w:val="en-GB"/>
              </w:rPr>
              <w:t>is the corresponding exam score.</w:t>
            </w:r>
            <w:r w:rsidR="00D22767" w:rsidRPr="008B5851">
              <w:rPr>
                <w:noProof/>
                <w:lang w:val="en-GB"/>
              </w:rPr>
              <w:t xml:space="preserve"> As a result, all we need to do is to put the subset</w:t>
            </w:r>
            <w:r w:rsidR="00056E96" w:rsidRPr="008B5851">
              <w:rPr>
                <w:noProof/>
                <w:lang w:val="en-GB"/>
              </w:rPr>
              <w:t>s</w:t>
            </w:r>
            <w:r w:rsidR="00D22767" w:rsidRPr="008B5851">
              <w:rPr>
                <w:noProof/>
                <w:lang w:val="en-GB"/>
              </w:rPr>
              <w:t xml:space="preserve"> at the right place </w:t>
            </w:r>
            <w:r w:rsidR="00642BB1" w:rsidRPr="008B5851">
              <w:rPr>
                <w:noProof/>
                <w:lang w:val="en-GB"/>
              </w:rPr>
              <w:t xml:space="preserve">of the </w:t>
            </w:r>
            <w:r w:rsidR="00A27541" w:rsidRPr="008B5851">
              <w:rPr>
                <w:noProof/>
                <w:lang w:val="en-GB"/>
              </w:rPr>
              <w:t>formatt</w:t>
            </w:r>
            <w:r w:rsidR="003B7D1C">
              <w:rPr>
                <w:noProof/>
                <w:lang w:val="en-GB"/>
              </w:rPr>
              <w:t>ed</w:t>
            </w:r>
            <w:r w:rsidR="00A27541" w:rsidRPr="008B5851">
              <w:rPr>
                <w:noProof/>
                <w:lang w:val="en-GB"/>
              </w:rPr>
              <w:t xml:space="preserve"> string</w:t>
            </w:r>
            <w:r w:rsidR="00642BB1" w:rsidRPr="008B5851">
              <w:rPr>
                <w:noProof/>
                <w:lang w:val="en-GB"/>
              </w:rPr>
              <w:t xml:space="preserve"> </w:t>
            </w:r>
            <w:r w:rsidR="002268F4" w:rsidRPr="008B5851">
              <w:rPr>
                <w:noProof/>
                <w:lang w:val="en-GB"/>
              </w:rPr>
              <w:t xml:space="preserve">for </w:t>
            </w:r>
            <w:r w:rsidR="00660437" w:rsidRPr="008B5851">
              <w:rPr>
                <w:noProof/>
                <w:lang w:val="en-GB"/>
              </w:rPr>
              <w:t>screen</w:t>
            </w:r>
            <w:r w:rsidR="002268F4" w:rsidRPr="008B5851">
              <w:rPr>
                <w:noProof/>
                <w:lang w:val="en-GB"/>
              </w:rPr>
              <w:t xml:space="preserve"> output</w:t>
            </w:r>
            <w:r w:rsidR="008506E9" w:rsidRPr="008B5851">
              <w:rPr>
                <w:noProof/>
                <w:lang w:val="en-GB"/>
              </w:rPr>
              <w:t>.</w:t>
            </w:r>
          </w:p>
        </w:tc>
      </w:tr>
    </w:tbl>
    <w:p w14:paraId="38A4E36F" w14:textId="247C6B93" w:rsidR="00803B1A" w:rsidRPr="005B6564" w:rsidRDefault="00803B1A" w:rsidP="00704C12">
      <w:pPr>
        <w:pStyle w:val="Heading4"/>
        <w:tabs>
          <w:tab w:val="left" w:pos="709"/>
        </w:tabs>
        <w:rPr>
          <w:noProof/>
          <w:lang w:val="en-GB"/>
        </w:rPr>
      </w:pPr>
      <w:r w:rsidRPr="005B6564">
        <w:rPr>
          <w:noProof/>
          <w:lang w:val="en-GB"/>
        </w:rPr>
        <w:lastRenderedPageBreak/>
        <w:t xml:space="preserve">1.2.6 </w:t>
      </w:r>
      <w:r w:rsidRPr="005B6564">
        <w:rPr>
          <w:noProof/>
          <w:lang w:val="en-GB"/>
        </w:rPr>
        <w:tab/>
      </w:r>
      <w:r w:rsidR="004A5A19" w:rsidRPr="005B6564">
        <w:rPr>
          <w:noProof/>
          <w:lang w:val="en-GB"/>
        </w:rPr>
        <w:t xml:space="preserve">Entering Data to </w:t>
      </w:r>
      <w:r w:rsidRPr="005B6564">
        <w:rPr>
          <w:noProof/>
          <w:lang w:val="en-GB"/>
        </w:rPr>
        <w:t>Lists</w:t>
      </w:r>
    </w:p>
    <w:p w14:paraId="49F2F222" w14:textId="082CDF75" w:rsidR="00B04FED" w:rsidRPr="005B6564" w:rsidRDefault="006211FE" w:rsidP="00492635">
      <w:pPr>
        <w:pStyle w:val="BodyText"/>
        <w:rPr>
          <w:noProof/>
          <w:lang w:val="en-GB"/>
        </w:rPr>
      </w:pPr>
      <w:r w:rsidRPr="005B6564">
        <w:rPr>
          <w:noProof/>
          <w:lang w:val="en-GB"/>
        </w:rPr>
        <w:t>So far</w:t>
      </w:r>
      <w:r w:rsidR="00114C17" w:rsidRPr="005B6564">
        <w:rPr>
          <w:noProof/>
          <w:lang w:val="en-GB"/>
        </w:rPr>
        <w:t>,</w:t>
      </w:r>
      <w:r w:rsidR="005C15FC" w:rsidRPr="005B6564">
        <w:rPr>
          <w:noProof/>
          <w:lang w:val="en-GB"/>
        </w:rPr>
        <w:t xml:space="preserve"> we </w:t>
      </w:r>
      <w:r w:rsidR="00F36746" w:rsidRPr="005B6564">
        <w:rPr>
          <w:noProof/>
          <w:lang w:val="en-GB"/>
        </w:rPr>
        <w:t xml:space="preserve">assign </w:t>
      </w:r>
      <w:r w:rsidR="0051766F" w:rsidRPr="005B6564">
        <w:rPr>
          <w:noProof/>
          <w:lang w:val="en-GB"/>
        </w:rPr>
        <w:t xml:space="preserve">pre-defined </w:t>
      </w:r>
      <w:r w:rsidR="00F36746" w:rsidRPr="005B6564">
        <w:rPr>
          <w:noProof/>
          <w:lang w:val="en-GB"/>
        </w:rPr>
        <w:t xml:space="preserve">values to </w:t>
      </w:r>
      <w:r w:rsidR="005C15FC" w:rsidRPr="005B6564">
        <w:rPr>
          <w:noProof/>
          <w:lang w:val="en-GB"/>
        </w:rPr>
        <w:t xml:space="preserve">the lists </w:t>
      </w:r>
      <w:r w:rsidR="00F36746" w:rsidRPr="005B6564">
        <w:rPr>
          <w:noProof/>
          <w:lang w:val="en-GB"/>
        </w:rPr>
        <w:t xml:space="preserve">in </w:t>
      </w:r>
      <w:r w:rsidR="002C77A3" w:rsidRPr="005B6564">
        <w:rPr>
          <w:noProof/>
          <w:lang w:val="en-GB"/>
        </w:rPr>
        <w:t xml:space="preserve">our code </w:t>
      </w:r>
      <w:r w:rsidR="00F36746" w:rsidRPr="005B6564">
        <w:rPr>
          <w:noProof/>
          <w:lang w:val="en-GB"/>
        </w:rPr>
        <w:t xml:space="preserve">directly. </w:t>
      </w:r>
      <w:r w:rsidR="00C0536E" w:rsidRPr="005B6564">
        <w:rPr>
          <w:noProof/>
          <w:lang w:val="en-GB"/>
        </w:rPr>
        <w:t>But</w:t>
      </w:r>
      <w:r w:rsidR="0033313A" w:rsidRPr="005B6564">
        <w:rPr>
          <w:noProof/>
          <w:lang w:val="en-GB"/>
        </w:rPr>
        <w:t xml:space="preserve"> we can </w:t>
      </w:r>
      <w:r w:rsidR="00FB25E7" w:rsidRPr="005B6564">
        <w:rPr>
          <w:noProof/>
          <w:lang w:val="en-GB"/>
        </w:rPr>
        <w:t xml:space="preserve">also </w:t>
      </w:r>
      <w:r w:rsidR="000C1A72" w:rsidRPr="005B6564">
        <w:rPr>
          <w:noProof/>
          <w:lang w:val="en-GB"/>
        </w:rPr>
        <w:t xml:space="preserve">let the user </w:t>
      </w:r>
      <w:r w:rsidR="009D34D9" w:rsidRPr="005B6564">
        <w:rPr>
          <w:noProof/>
          <w:lang w:val="en-GB"/>
        </w:rPr>
        <w:t xml:space="preserve">enter </w:t>
      </w:r>
      <w:r w:rsidR="00FB25E7" w:rsidRPr="005B6564">
        <w:rPr>
          <w:noProof/>
          <w:lang w:val="en-GB"/>
        </w:rPr>
        <w:t xml:space="preserve">his/her </w:t>
      </w:r>
      <w:r w:rsidR="006E1FDE" w:rsidRPr="005B6564">
        <w:rPr>
          <w:noProof/>
          <w:lang w:val="en-GB"/>
        </w:rPr>
        <w:t>own</w:t>
      </w:r>
      <w:r w:rsidR="00FE5CED" w:rsidRPr="005B6564">
        <w:rPr>
          <w:noProof/>
          <w:lang w:val="en-GB"/>
        </w:rPr>
        <w:t xml:space="preserve"> data </w:t>
      </w:r>
      <w:r w:rsidR="00CE6749" w:rsidRPr="005B6564">
        <w:rPr>
          <w:noProof/>
          <w:lang w:val="en-GB"/>
        </w:rPr>
        <w:t>and</w:t>
      </w:r>
      <w:r w:rsidR="00FE5CED" w:rsidRPr="005B6564">
        <w:rPr>
          <w:noProof/>
          <w:lang w:val="en-GB"/>
        </w:rPr>
        <w:t xml:space="preserve"> store the</w:t>
      </w:r>
      <w:r w:rsidR="005F4314" w:rsidRPr="005B6564">
        <w:rPr>
          <w:noProof/>
          <w:lang w:val="en-GB"/>
        </w:rPr>
        <w:t>m</w:t>
      </w:r>
      <w:r w:rsidR="00FE5CED" w:rsidRPr="005B6564">
        <w:rPr>
          <w:noProof/>
          <w:lang w:val="en-GB"/>
        </w:rPr>
        <w:t xml:space="preserve"> in</w:t>
      </w:r>
      <w:r w:rsidR="005F4314" w:rsidRPr="005B6564">
        <w:rPr>
          <w:noProof/>
          <w:lang w:val="en-GB"/>
        </w:rPr>
        <w:t>to</w:t>
      </w:r>
      <w:r w:rsidR="00FE5CED" w:rsidRPr="005B6564">
        <w:rPr>
          <w:noProof/>
          <w:lang w:val="en-GB"/>
        </w:rPr>
        <w:t xml:space="preserve"> </w:t>
      </w:r>
      <w:r w:rsidR="00CE6749" w:rsidRPr="005B6564">
        <w:rPr>
          <w:noProof/>
          <w:lang w:val="en-GB"/>
        </w:rPr>
        <w:t xml:space="preserve">a </w:t>
      </w:r>
      <w:r w:rsidR="00FE5CED" w:rsidRPr="005B6564">
        <w:rPr>
          <w:noProof/>
          <w:lang w:val="en-GB"/>
        </w:rPr>
        <w:t>list</w:t>
      </w:r>
      <w:r w:rsidR="005F4314" w:rsidRPr="005B6564">
        <w:rPr>
          <w:noProof/>
          <w:lang w:val="en-GB"/>
        </w:rPr>
        <w:t xml:space="preserve"> </w:t>
      </w:r>
      <w:r w:rsidR="007D793F" w:rsidRPr="005B6564">
        <w:rPr>
          <w:noProof/>
          <w:lang w:val="en-GB"/>
        </w:rPr>
        <w:t xml:space="preserve">by the </w:t>
      </w:r>
      <w:r w:rsidR="007D793F" w:rsidRPr="005B6564">
        <w:rPr>
          <w:rFonts w:ascii="Consolas" w:hAnsi="Consolas"/>
          <w:noProof/>
          <w:lang w:val="en-GB"/>
        </w:rPr>
        <w:t>input()</w:t>
      </w:r>
      <w:r w:rsidR="007D793F" w:rsidRPr="005B6564">
        <w:rPr>
          <w:noProof/>
          <w:lang w:val="en-GB"/>
        </w:rPr>
        <w:t xml:space="preserve"> function</w:t>
      </w:r>
      <w:r w:rsidR="00FE5CED" w:rsidRPr="005B6564">
        <w:rPr>
          <w:noProof/>
          <w:lang w:val="en-GB"/>
        </w:rPr>
        <w:t>.</w:t>
      </w:r>
      <w:r w:rsidR="00CE6749" w:rsidRPr="005B6564">
        <w:rPr>
          <w:noProof/>
          <w:lang w:val="en-GB"/>
        </w:rPr>
        <w:t xml:space="preserve"> </w:t>
      </w:r>
      <w:r w:rsidR="00FB25E7" w:rsidRPr="005B6564">
        <w:rPr>
          <w:noProof/>
          <w:lang w:val="en-GB"/>
        </w:rPr>
        <w:t xml:space="preserve">If </w:t>
      </w:r>
      <w:r w:rsidR="002F620B" w:rsidRPr="005B6564">
        <w:rPr>
          <w:noProof/>
          <w:lang w:val="en-GB"/>
        </w:rPr>
        <w:t xml:space="preserve">we </w:t>
      </w:r>
      <w:r w:rsidR="00237910" w:rsidRPr="005B6564">
        <w:rPr>
          <w:noProof/>
          <w:lang w:val="en-GB"/>
        </w:rPr>
        <w:t xml:space="preserve">do </w:t>
      </w:r>
      <w:r w:rsidR="002F620B" w:rsidRPr="005B6564">
        <w:rPr>
          <w:noProof/>
          <w:lang w:val="en-GB"/>
        </w:rPr>
        <w:t xml:space="preserve">not limit the number of entries </w:t>
      </w:r>
      <w:r w:rsidR="00237910" w:rsidRPr="005B6564">
        <w:rPr>
          <w:noProof/>
          <w:lang w:val="en-GB"/>
        </w:rPr>
        <w:t>like in Study Unit 1</w:t>
      </w:r>
      <w:r w:rsidR="00FB25E7" w:rsidRPr="005B6564">
        <w:rPr>
          <w:noProof/>
          <w:lang w:val="en-GB"/>
        </w:rPr>
        <w:t>,</w:t>
      </w:r>
      <w:r w:rsidR="003D2263" w:rsidRPr="005B6564">
        <w:rPr>
          <w:noProof/>
          <w:lang w:val="en-GB"/>
        </w:rPr>
        <w:t xml:space="preserve"> </w:t>
      </w:r>
      <w:r w:rsidR="00FB25E7" w:rsidRPr="005B6564">
        <w:rPr>
          <w:noProof/>
          <w:lang w:val="en-GB"/>
        </w:rPr>
        <w:t>a</w:t>
      </w:r>
      <w:r w:rsidR="003D2263" w:rsidRPr="005B6564">
        <w:rPr>
          <w:noProof/>
          <w:lang w:val="en-GB"/>
        </w:rPr>
        <w:t xml:space="preserve"> </w:t>
      </w:r>
      <w:r w:rsidR="00B3745D" w:rsidRPr="005B6564">
        <w:rPr>
          <w:rFonts w:ascii="Consolas" w:hAnsi="Consolas"/>
          <w:noProof/>
          <w:lang w:val="en-GB"/>
        </w:rPr>
        <w:t>while</w:t>
      </w:r>
      <w:r w:rsidR="00B3745D" w:rsidRPr="005B6564">
        <w:rPr>
          <w:noProof/>
          <w:lang w:val="en-GB"/>
        </w:rPr>
        <w:t xml:space="preserve">-loop with an appropriate exit condition </w:t>
      </w:r>
      <w:r w:rsidR="00FB25E7" w:rsidRPr="005B6564">
        <w:rPr>
          <w:noProof/>
          <w:lang w:val="en-GB"/>
        </w:rPr>
        <w:t>will</w:t>
      </w:r>
      <w:r w:rsidR="00B3745D" w:rsidRPr="005B6564">
        <w:rPr>
          <w:noProof/>
          <w:lang w:val="en-GB"/>
        </w:rPr>
        <w:t xml:space="preserve"> be the right approach here.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7C2949" w:rsidRPr="00126B87" w14:paraId="1DA77988" w14:textId="77777777" w:rsidTr="002E26ED">
        <w:tc>
          <w:tcPr>
            <w:tcW w:w="9017" w:type="dxa"/>
          </w:tcPr>
          <w:p w14:paraId="10C03EFD" w14:textId="77777777" w:rsidR="00D532B8" w:rsidRPr="005B6564" w:rsidRDefault="007C2949" w:rsidP="00D532B8">
            <w:pPr>
              <w:pStyle w:val="BodyText"/>
              <w:rPr>
                <w:noProof/>
                <w:lang w:val="en-GB"/>
              </w:rPr>
            </w:pPr>
            <w:r w:rsidRPr="005B6564">
              <w:rPr>
                <w:b/>
                <w:bCs/>
                <w:noProof/>
                <w:lang w:val="en-GB"/>
              </w:rPr>
              <w:t xml:space="preserve">Example (Cont’d): </w:t>
            </w:r>
            <w:r w:rsidR="00CA5BFE" w:rsidRPr="005B6564">
              <w:rPr>
                <w:noProof/>
                <w:lang w:val="en-GB"/>
              </w:rPr>
              <w:t>T</w:t>
            </w:r>
            <w:r w:rsidR="00A15C76" w:rsidRPr="005B6564">
              <w:rPr>
                <w:noProof/>
                <w:lang w:val="en-GB"/>
              </w:rPr>
              <w:t xml:space="preserve">he </w:t>
            </w:r>
            <w:r w:rsidR="004D4A8C" w:rsidRPr="005B6564">
              <w:rPr>
                <w:noProof/>
                <w:lang w:val="en-GB"/>
              </w:rPr>
              <w:t>user</w:t>
            </w:r>
            <w:r w:rsidR="007C6BB7" w:rsidRPr="005B6564">
              <w:rPr>
                <w:noProof/>
                <w:lang w:val="en-GB"/>
              </w:rPr>
              <w:t xml:space="preserve"> </w:t>
            </w:r>
            <w:r w:rsidR="00CA5BFE" w:rsidRPr="005B6564">
              <w:rPr>
                <w:noProof/>
                <w:lang w:val="en-GB"/>
              </w:rPr>
              <w:t xml:space="preserve">is </w:t>
            </w:r>
            <w:r w:rsidR="00976AB6" w:rsidRPr="005B6564">
              <w:rPr>
                <w:noProof/>
                <w:lang w:val="en-GB"/>
              </w:rPr>
              <w:t xml:space="preserve">now </w:t>
            </w:r>
            <w:r w:rsidR="00CA5BFE" w:rsidRPr="005B6564">
              <w:rPr>
                <w:noProof/>
                <w:lang w:val="en-GB"/>
              </w:rPr>
              <w:t xml:space="preserve">asked </w:t>
            </w:r>
            <w:r w:rsidR="007C6BB7" w:rsidRPr="005B6564">
              <w:rPr>
                <w:noProof/>
                <w:lang w:val="en-GB"/>
              </w:rPr>
              <w:t xml:space="preserve">to </w:t>
            </w:r>
            <w:r w:rsidR="00A15C76" w:rsidRPr="005B6564">
              <w:rPr>
                <w:noProof/>
                <w:lang w:val="en-GB"/>
              </w:rPr>
              <w:t xml:space="preserve">enter </w:t>
            </w:r>
            <w:r w:rsidR="007C6BB7" w:rsidRPr="005B6564">
              <w:rPr>
                <w:noProof/>
                <w:lang w:val="en-GB"/>
              </w:rPr>
              <w:t xml:space="preserve">the </w:t>
            </w:r>
            <w:r w:rsidRPr="005B6564">
              <w:rPr>
                <w:noProof/>
                <w:lang w:val="en-GB"/>
              </w:rPr>
              <w:t>student’s name and score</w:t>
            </w:r>
            <w:r w:rsidR="00CA5BFE" w:rsidRPr="005B6564">
              <w:rPr>
                <w:noProof/>
                <w:lang w:val="en-GB"/>
              </w:rPr>
              <w:t xml:space="preserve">, and he </w:t>
            </w:r>
            <w:r w:rsidR="00D3281E" w:rsidRPr="005B6564">
              <w:rPr>
                <w:noProof/>
                <w:lang w:val="en-GB"/>
              </w:rPr>
              <w:t>can</w:t>
            </w:r>
            <w:r w:rsidR="00CA5BFE" w:rsidRPr="005B6564">
              <w:rPr>
                <w:noProof/>
                <w:lang w:val="en-GB"/>
              </w:rPr>
              <w:t xml:space="preserve"> </w:t>
            </w:r>
            <w:r w:rsidR="00D3281E" w:rsidRPr="005B6564">
              <w:rPr>
                <w:noProof/>
                <w:lang w:val="en-GB"/>
              </w:rPr>
              <w:t xml:space="preserve">stop </w:t>
            </w:r>
            <w:r w:rsidR="002C73B9" w:rsidRPr="005B6564">
              <w:rPr>
                <w:noProof/>
                <w:lang w:val="en-GB"/>
              </w:rPr>
              <w:t xml:space="preserve">entering </w:t>
            </w:r>
            <w:r w:rsidR="009157BB" w:rsidRPr="005B6564">
              <w:rPr>
                <w:noProof/>
                <w:lang w:val="en-GB"/>
              </w:rPr>
              <w:t xml:space="preserve">by pressing ENTER for either the name or </w:t>
            </w:r>
            <w:r w:rsidR="00F36083" w:rsidRPr="005B6564">
              <w:rPr>
                <w:noProof/>
                <w:lang w:val="en-GB"/>
              </w:rPr>
              <w:t xml:space="preserve">the </w:t>
            </w:r>
            <w:r w:rsidR="009157BB" w:rsidRPr="005B6564">
              <w:rPr>
                <w:noProof/>
                <w:lang w:val="en-GB"/>
              </w:rPr>
              <w:t>score</w:t>
            </w:r>
            <w:r w:rsidRPr="005B6564">
              <w:rPr>
                <w:noProof/>
                <w:lang w:val="en-GB"/>
              </w:rPr>
              <w:t>.</w:t>
            </w:r>
            <w:r w:rsidR="004E2BD3" w:rsidRPr="005B6564">
              <w:rPr>
                <w:noProof/>
                <w:lang w:val="en-GB"/>
              </w:rPr>
              <w:t xml:space="preserve"> </w:t>
            </w:r>
            <w:r w:rsidR="00D47E54" w:rsidRPr="005B6564">
              <w:rPr>
                <w:noProof/>
                <w:lang w:val="en-GB"/>
              </w:rPr>
              <w:t>After the entering process, the list will be printed to the screen for checking.</w:t>
            </w:r>
          </w:p>
          <w:p w14:paraId="47B5645C" w14:textId="7F314C05" w:rsidR="007C2949" w:rsidRPr="005B6564" w:rsidRDefault="00053BA2" w:rsidP="00D532B8">
            <w:pPr>
              <w:pStyle w:val="BodyText"/>
              <w:jc w:val="center"/>
              <w:rPr>
                <w:noProof/>
                <w:lang w:val="en-GB"/>
              </w:rPr>
            </w:pPr>
            <w:r w:rsidRPr="005B6564">
              <w:rPr>
                <w:noProof/>
                <w:lang w:eastAsia="en-SG"/>
              </w:rPr>
              <w:drawing>
                <wp:inline distT="0" distB="0" distL="0" distR="0" wp14:anchorId="213E4E4F" wp14:editId="7336C351">
                  <wp:extent cx="5580000" cy="3114981"/>
                  <wp:effectExtent l="0" t="0" r="1905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15660" t="7047" b="6021"/>
                          <a:stretch/>
                        </pic:blipFill>
                        <pic:spPr bwMode="auto">
                          <a:xfrm>
                            <a:off x="0" y="0"/>
                            <a:ext cx="5580000" cy="31149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D36FE2" w14:textId="2356D328" w:rsidR="000A031F" w:rsidRPr="005B6564" w:rsidRDefault="008148E1" w:rsidP="002E26ED">
            <w:pPr>
              <w:pStyle w:val="Figure-Image-Upper"/>
              <w:rPr>
                <w:lang w:val="en-GB"/>
              </w:rPr>
            </w:pPr>
            <w:r w:rsidRPr="005B6564">
              <w:lastRenderedPageBreak/>
              <w:drawing>
                <wp:inline distT="0" distB="0" distL="0" distR="0" wp14:anchorId="54EF7B9F" wp14:editId="1EF1F78C">
                  <wp:extent cx="5580000" cy="2892483"/>
                  <wp:effectExtent l="0" t="0" r="1905" b="317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15956" t="15360" b="4200"/>
                          <a:stretch/>
                        </pic:blipFill>
                        <pic:spPr bwMode="auto">
                          <a:xfrm>
                            <a:off x="0" y="0"/>
                            <a:ext cx="5580000" cy="2892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D7EA60" w14:textId="33B0AB59" w:rsidR="007C2949" w:rsidRPr="005B6564" w:rsidRDefault="00F84620" w:rsidP="002E26ED">
            <w:pPr>
              <w:pStyle w:val="Figure-Image"/>
              <w:rPr>
                <w:lang w:val="en-GB"/>
              </w:rPr>
            </w:pPr>
            <w:r w:rsidRPr="005B6564">
              <w:drawing>
                <wp:inline distT="0" distB="0" distL="0" distR="0" wp14:anchorId="36DA0505" wp14:editId="06A84D76">
                  <wp:extent cx="5580000" cy="2679733"/>
                  <wp:effectExtent l="0" t="0" r="1905" b="635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t="3962" r="1387" b="9202"/>
                          <a:stretch/>
                        </pic:blipFill>
                        <pic:spPr bwMode="auto">
                          <a:xfrm>
                            <a:off x="0" y="0"/>
                            <a:ext cx="5580000" cy="2679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A472D42" w14:textId="198AEB8D" w:rsidR="007C2949" w:rsidRPr="005B6564" w:rsidRDefault="007C2949" w:rsidP="002E26ED">
            <w:pPr>
              <w:pStyle w:val="Caption"/>
            </w:pPr>
            <w:r w:rsidRPr="005B6564">
              <w:t>Figure 2.</w:t>
            </w:r>
            <w:r w:rsidRPr="005B6564">
              <w:fldChar w:fldCharType="begin"/>
            </w:r>
            <w:r w:rsidRPr="005B6564">
              <w:instrText xml:space="preserve"> SEQ Figure \* ARABIC </w:instrText>
            </w:r>
            <w:r w:rsidRPr="005B6564">
              <w:fldChar w:fldCharType="separate"/>
            </w:r>
            <w:r w:rsidR="00794E2F" w:rsidRPr="005B6564">
              <w:t>25</w:t>
            </w:r>
            <w:r w:rsidRPr="005B6564">
              <w:fldChar w:fldCharType="end"/>
            </w:r>
            <w:r w:rsidRPr="005B6564">
              <w:t xml:space="preserve"> </w:t>
            </w:r>
            <w:r w:rsidR="00FA11D9" w:rsidRPr="005B6564">
              <w:t>User’</w:t>
            </w:r>
            <w:r w:rsidR="00C952ED" w:rsidRPr="005B6564">
              <w:t>s</w:t>
            </w:r>
            <w:r w:rsidR="00FA11D9" w:rsidRPr="005B6564">
              <w:t xml:space="preserve"> Input </w:t>
            </w:r>
            <w:r w:rsidR="00B470AE" w:rsidRPr="005B6564">
              <w:t>to a List</w:t>
            </w:r>
          </w:p>
          <w:p w14:paraId="24C7A1F8" w14:textId="403704D4" w:rsidR="007C2949" w:rsidRPr="005B6564" w:rsidRDefault="007C2949" w:rsidP="002E26ED">
            <w:pPr>
              <w:pStyle w:val="BodyText"/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 xml:space="preserve">In </w:t>
            </w:r>
            <w:r w:rsidR="00E53C4C" w:rsidRPr="005B6564">
              <w:rPr>
                <w:noProof/>
                <w:lang w:val="en-GB"/>
              </w:rPr>
              <w:t xml:space="preserve">this example, we use several elements that we have learned in </w:t>
            </w:r>
            <w:r w:rsidR="003130F9" w:rsidRPr="005B6564">
              <w:rPr>
                <w:noProof/>
                <w:lang w:val="en-GB"/>
              </w:rPr>
              <w:t xml:space="preserve">this </w:t>
            </w:r>
            <w:r w:rsidR="00931363" w:rsidRPr="005B6564">
              <w:rPr>
                <w:noProof/>
                <w:lang w:val="en-GB"/>
              </w:rPr>
              <w:t xml:space="preserve">and </w:t>
            </w:r>
            <w:r w:rsidR="00426BA1" w:rsidRPr="005B6564">
              <w:rPr>
                <w:noProof/>
                <w:lang w:val="en-GB"/>
              </w:rPr>
              <w:t xml:space="preserve">the </w:t>
            </w:r>
            <w:r w:rsidR="00931363" w:rsidRPr="005B6564">
              <w:rPr>
                <w:noProof/>
                <w:lang w:val="en-GB"/>
              </w:rPr>
              <w:t xml:space="preserve">previous </w:t>
            </w:r>
            <w:r w:rsidR="00F352EC" w:rsidRPr="005B6564">
              <w:rPr>
                <w:noProof/>
                <w:lang w:val="en-GB"/>
              </w:rPr>
              <w:t>s</w:t>
            </w:r>
            <w:r w:rsidR="003130F9" w:rsidRPr="005B6564">
              <w:rPr>
                <w:noProof/>
                <w:lang w:val="en-GB"/>
              </w:rPr>
              <w:t xml:space="preserve">tudy </w:t>
            </w:r>
            <w:r w:rsidR="00F352EC" w:rsidRPr="005B6564">
              <w:rPr>
                <w:noProof/>
                <w:lang w:val="en-GB"/>
              </w:rPr>
              <w:t>u</w:t>
            </w:r>
            <w:r w:rsidR="003130F9" w:rsidRPr="005B6564">
              <w:rPr>
                <w:noProof/>
                <w:lang w:val="en-GB"/>
              </w:rPr>
              <w:t>nit</w:t>
            </w:r>
            <w:r w:rsidR="00931363" w:rsidRPr="005B6564">
              <w:rPr>
                <w:noProof/>
                <w:lang w:val="en-GB"/>
              </w:rPr>
              <w:t>s</w:t>
            </w:r>
            <w:r w:rsidR="002B158A" w:rsidRPr="005B6564">
              <w:rPr>
                <w:noProof/>
                <w:lang w:val="en-GB"/>
              </w:rPr>
              <w:t xml:space="preserve"> to provide a clear input environment to the user</w:t>
            </w:r>
            <w:r w:rsidR="001B0C30" w:rsidRPr="005B6564">
              <w:rPr>
                <w:noProof/>
                <w:lang w:val="en-GB"/>
              </w:rPr>
              <w:t xml:space="preserve"> and the suitable functionality for data storage in a list</w:t>
            </w:r>
            <w:r w:rsidR="003130F9" w:rsidRPr="005B6564">
              <w:rPr>
                <w:noProof/>
                <w:lang w:val="en-GB"/>
              </w:rPr>
              <w:t>.</w:t>
            </w:r>
          </w:p>
          <w:p w14:paraId="7A157CAE" w14:textId="607E50E2" w:rsidR="001B5391" w:rsidRPr="005B6564" w:rsidRDefault="00A05D5C" w:rsidP="007063A6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 xml:space="preserve">The program begins </w:t>
            </w:r>
            <w:r w:rsidR="007239CB" w:rsidRPr="005B6564">
              <w:rPr>
                <w:noProof/>
                <w:lang w:val="en-GB"/>
              </w:rPr>
              <w:t xml:space="preserve">with </w:t>
            </w:r>
            <w:r w:rsidRPr="005B6564">
              <w:rPr>
                <w:noProof/>
                <w:lang w:val="en-GB"/>
              </w:rPr>
              <w:t xml:space="preserve">the </w:t>
            </w:r>
            <w:r w:rsidR="007239CB" w:rsidRPr="005B6564">
              <w:rPr>
                <w:noProof/>
                <w:lang w:val="en-GB"/>
              </w:rPr>
              <w:t>defini</w:t>
            </w:r>
            <w:r w:rsidRPr="005B6564">
              <w:rPr>
                <w:noProof/>
                <w:lang w:val="en-GB"/>
              </w:rPr>
              <w:t>tion of</w:t>
            </w:r>
            <w:r w:rsidR="007239CB" w:rsidRPr="005B6564">
              <w:rPr>
                <w:noProof/>
                <w:lang w:val="en-GB"/>
              </w:rPr>
              <w:t xml:space="preserve"> an empty list called </w:t>
            </w:r>
            <w:r w:rsidR="007239CB" w:rsidRPr="005B6564">
              <w:rPr>
                <w:rFonts w:ascii="Consolas" w:hAnsi="Consolas"/>
                <w:noProof/>
                <w:lang w:val="en-GB"/>
              </w:rPr>
              <w:t>finallist</w:t>
            </w:r>
            <w:r w:rsidR="007239CB" w:rsidRPr="005B6564">
              <w:rPr>
                <w:noProof/>
                <w:lang w:val="en-GB"/>
              </w:rPr>
              <w:t xml:space="preserve"> that </w:t>
            </w:r>
            <w:r w:rsidR="00C973E1" w:rsidRPr="005B6564">
              <w:rPr>
                <w:noProof/>
                <w:lang w:val="en-GB"/>
              </w:rPr>
              <w:t>will be used to store the data eventually. This is</w:t>
            </w:r>
            <w:r w:rsidR="00704C12" w:rsidRPr="00126B87">
              <w:rPr>
                <w:noProof/>
                <w:lang w:val="en-GB"/>
              </w:rPr>
              <w:t xml:space="preserve"> the</w:t>
            </w:r>
            <w:r w:rsidR="00C973E1" w:rsidRPr="005B6564">
              <w:rPr>
                <w:noProof/>
                <w:lang w:val="en-GB"/>
              </w:rPr>
              <w:t xml:space="preserve"> same step</w:t>
            </w:r>
            <w:r w:rsidR="007C4B99" w:rsidRPr="005B6564">
              <w:rPr>
                <w:noProof/>
                <w:lang w:val="en-GB"/>
              </w:rPr>
              <w:t xml:space="preserve"> </w:t>
            </w:r>
            <w:r w:rsidR="0005119F">
              <w:rPr>
                <w:noProof/>
                <w:lang w:val="en-GB"/>
              </w:rPr>
              <w:t xml:space="preserve">as in line 9 of </w:t>
            </w:r>
            <w:r w:rsidR="007C4B99" w:rsidRPr="00F123BD">
              <w:rPr>
                <w:noProof/>
                <w:lang w:val="en-GB"/>
              </w:rPr>
              <w:fldChar w:fldCharType="begin"/>
            </w:r>
            <w:r w:rsidR="007C4B99" w:rsidRPr="005B6564">
              <w:rPr>
                <w:noProof/>
                <w:lang w:val="en-GB"/>
              </w:rPr>
              <w:instrText xml:space="preserve"> REF _Ref58796397 \h </w:instrText>
            </w:r>
            <w:r w:rsidR="007C4B99" w:rsidRPr="00F123BD">
              <w:rPr>
                <w:noProof/>
                <w:lang w:val="en-GB"/>
              </w:rPr>
            </w:r>
            <w:r w:rsidR="007C4B99" w:rsidRPr="00F123BD">
              <w:rPr>
                <w:noProof/>
                <w:lang w:val="en-GB"/>
              </w:rPr>
              <w:fldChar w:fldCharType="separate"/>
            </w:r>
            <w:r w:rsidR="00794E2F" w:rsidRPr="005B6564">
              <w:rPr>
                <w:noProof/>
                <w:lang w:val="en-GB"/>
              </w:rPr>
              <w:t>Figure 2.23</w:t>
            </w:r>
            <w:r w:rsidR="007C4B99" w:rsidRPr="00F123BD">
              <w:rPr>
                <w:noProof/>
                <w:lang w:val="en-GB"/>
              </w:rPr>
              <w:fldChar w:fldCharType="end"/>
            </w:r>
            <w:r w:rsidR="00C973E1" w:rsidRPr="005B6564">
              <w:rPr>
                <w:noProof/>
                <w:lang w:val="en-GB"/>
              </w:rPr>
              <w:t>.</w:t>
            </w:r>
          </w:p>
          <w:p w14:paraId="36A83E7D" w14:textId="04FFEEC9" w:rsidR="00D95AE8" w:rsidRPr="005B6564" w:rsidRDefault="00612471" w:rsidP="00D95AE8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 xml:space="preserve">We </w:t>
            </w:r>
            <w:r w:rsidR="007A7101" w:rsidRPr="005B6564">
              <w:rPr>
                <w:noProof/>
                <w:lang w:val="en-GB"/>
              </w:rPr>
              <w:t xml:space="preserve">initiate </w:t>
            </w:r>
            <w:r w:rsidR="00D95AE8" w:rsidRPr="005B6564">
              <w:rPr>
                <w:noProof/>
                <w:lang w:val="en-GB"/>
              </w:rPr>
              <w:t xml:space="preserve">two variables </w:t>
            </w:r>
            <w:r w:rsidR="007A7101" w:rsidRPr="005B6564">
              <w:rPr>
                <w:noProof/>
                <w:lang w:val="en-GB"/>
              </w:rPr>
              <w:t xml:space="preserve">before the </w:t>
            </w:r>
            <w:r w:rsidR="007A7101" w:rsidRPr="00320197">
              <w:rPr>
                <w:rFonts w:ascii="Consolas" w:hAnsi="Consolas"/>
                <w:noProof/>
                <w:lang w:val="en-GB"/>
              </w:rPr>
              <w:t>while</w:t>
            </w:r>
            <w:r w:rsidR="007A7101" w:rsidRPr="005B6564">
              <w:rPr>
                <w:noProof/>
                <w:lang w:val="en-GB"/>
              </w:rPr>
              <w:t>-loop starts</w:t>
            </w:r>
            <w:r w:rsidR="00D95AE8" w:rsidRPr="005B6564">
              <w:rPr>
                <w:noProof/>
                <w:lang w:val="en-GB"/>
              </w:rPr>
              <w:t xml:space="preserve">: the counter variable </w:t>
            </w:r>
            <w:r w:rsidR="00D95AE8" w:rsidRPr="005B6564">
              <w:rPr>
                <w:rFonts w:ascii="Consolas" w:hAnsi="Consolas"/>
                <w:noProof/>
                <w:lang w:val="en-GB"/>
              </w:rPr>
              <w:t>i</w:t>
            </w:r>
            <w:r w:rsidR="00D95AE8" w:rsidRPr="005B6564">
              <w:rPr>
                <w:noProof/>
                <w:lang w:val="en-GB"/>
              </w:rPr>
              <w:t xml:space="preserve"> which is set to 1</w:t>
            </w:r>
            <w:r w:rsidR="001642CB" w:rsidRPr="005B6564">
              <w:rPr>
                <w:noProof/>
                <w:lang w:val="en-GB"/>
              </w:rPr>
              <w:t xml:space="preserve"> initially</w:t>
            </w:r>
            <w:r w:rsidR="00317379" w:rsidRPr="005B6564">
              <w:rPr>
                <w:noProof/>
                <w:lang w:val="en-GB"/>
              </w:rPr>
              <w:t>,</w:t>
            </w:r>
            <w:r w:rsidR="001642CB" w:rsidRPr="005B6564">
              <w:rPr>
                <w:noProof/>
                <w:lang w:val="en-GB"/>
              </w:rPr>
              <w:t xml:space="preserve"> and the Boolean variable </w:t>
            </w:r>
            <w:r w:rsidR="001642CB" w:rsidRPr="005B6564">
              <w:rPr>
                <w:rFonts w:ascii="Consolas" w:hAnsi="Consolas"/>
                <w:noProof/>
                <w:lang w:val="en-GB"/>
              </w:rPr>
              <w:t>proceed</w:t>
            </w:r>
            <w:r w:rsidR="001642CB" w:rsidRPr="005B6564">
              <w:rPr>
                <w:noProof/>
                <w:lang w:val="en-GB"/>
              </w:rPr>
              <w:t xml:space="preserve"> which </w:t>
            </w:r>
            <w:r w:rsidR="00317379" w:rsidRPr="005B6564">
              <w:rPr>
                <w:noProof/>
                <w:lang w:val="en-GB"/>
              </w:rPr>
              <w:t xml:space="preserve">controls whether the </w:t>
            </w:r>
            <w:r w:rsidR="00317379" w:rsidRPr="005B6564">
              <w:rPr>
                <w:rFonts w:ascii="Consolas" w:hAnsi="Consolas"/>
                <w:noProof/>
                <w:lang w:val="en-GB"/>
              </w:rPr>
              <w:t>while</w:t>
            </w:r>
            <w:r w:rsidR="00317379" w:rsidRPr="005B6564">
              <w:rPr>
                <w:noProof/>
                <w:lang w:val="en-GB"/>
              </w:rPr>
              <w:t>-loop should continue with the next iteration or not.</w:t>
            </w:r>
          </w:p>
          <w:p w14:paraId="43A01A12" w14:textId="30DF1E31" w:rsidR="00DA1D00" w:rsidRPr="005B6564" w:rsidRDefault="00DA1D00" w:rsidP="00DA1D00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lastRenderedPageBreak/>
              <w:t xml:space="preserve">The </w:t>
            </w:r>
            <w:r w:rsidRPr="005B6564">
              <w:rPr>
                <w:rFonts w:ascii="Consolas" w:hAnsi="Consolas"/>
                <w:noProof/>
                <w:lang w:val="en-GB"/>
              </w:rPr>
              <w:t>while</w:t>
            </w:r>
            <w:r w:rsidRPr="005B6564">
              <w:rPr>
                <w:noProof/>
                <w:lang w:val="en-GB"/>
              </w:rPr>
              <w:t xml:space="preserve">-loop will continue to run as long as </w:t>
            </w:r>
            <w:r w:rsidRPr="005B6564">
              <w:rPr>
                <w:rFonts w:ascii="Consolas" w:hAnsi="Consolas"/>
                <w:noProof/>
                <w:lang w:val="en-GB"/>
              </w:rPr>
              <w:t>proceed</w:t>
            </w:r>
            <w:r w:rsidRPr="005B6564">
              <w:rPr>
                <w:noProof/>
                <w:lang w:val="en-GB"/>
              </w:rPr>
              <w:t xml:space="preserve"> is </w:t>
            </w:r>
            <w:r w:rsidRPr="005B6564">
              <w:rPr>
                <w:rFonts w:ascii="Consolas" w:hAnsi="Consolas"/>
                <w:noProof/>
                <w:lang w:val="en-GB"/>
              </w:rPr>
              <w:t>True</w:t>
            </w:r>
            <w:r w:rsidRPr="005B6564">
              <w:rPr>
                <w:noProof/>
                <w:lang w:val="en-GB"/>
              </w:rPr>
              <w:t xml:space="preserve">. </w:t>
            </w:r>
            <w:r w:rsidR="00F66BF7" w:rsidRPr="005B6564">
              <w:rPr>
                <w:noProof/>
                <w:lang w:val="en-GB"/>
              </w:rPr>
              <w:t xml:space="preserve">Its </w:t>
            </w:r>
            <w:r w:rsidR="00286947" w:rsidRPr="005B6564">
              <w:rPr>
                <w:noProof/>
                <w:lang w:val="en-GB"/>
              </w:rPr>
              <w:t xml:space="preserve">value will only change from </w:t>
            </w:r>
            <w:r w:rsidR="00286947" w:rsidRPr="005B6564">
              <w:rPr>
                <w:rFonts w:ascii="Consolas" w:hAnsi="Consolas"/>
                <w:noProof/>
                <w:lang w:val="en-GB"/>
              </w:rPr>
              <w:t>True</w:t>
            </w:r>
            <w:r w:rsidR="00286947" w:rsidRPr="005B6564">
              <w:rPr>
                <w:noProof/>
                <w:lang w:val="en-GB"/>
              </w:rPr>
              <w:t xml:space="preserve"> to </w:t>
            </w:r>
            <w:r w:rsidR="00286947" w:rsidRPr="005B6564">
              <w:rPr>
                <w:rFonts w:ascii="Consolas" w:hAnsi="Consolas"/>
                <w:noProof/>
                <w:lang w:val="en-GB"/>
              </w:rPr>
              <w:t>False</w:t>
            </w:r>
            <w:r w:rsidR="00286947" w:rsidRPr="005B6564">
              <w:rPr>
                <w:noProof/>
                <w:lang w:val="en-GB"/>
              </w:rPr>
              <w:t xml:space="preserve"> if the user’s input of either </w:t>
            </w:r>
            <w:r w:rsidR="00012ED8" w:rsidRPr="005B6564">
              <w:rPr>
                <w:noProof/>
                <w:lang w:val="en-GB"/>
              </w:rPr>
              <w:t xml:space="preserve">the </w:t>
            </w:r>
            <w:r w:rsidR="00286947" w:rsidRPr="005B6564">
              <w:rPr>
                <w:noProof/>
                <w:lang w:val="en-GB"/>
              </w:rPr>
              <w:t xml:space="preserve">name or </w:t>
            </w:r>
            <w:r w:rsidR="00012ED8" w:rsidRPr="005B6564">
              <w:rPr>
                <w:noProof/>
                <w:lang w:val="en-GB"/>
              </w:rPr>
              <w:t xml:space="preserve">the </w:t>
            </w:r>
            <w:r w:rsidR="00286947" w:rsidRPr="005B6564">
              <w:rPr>
                <w:noProof/>
                <w:lang w:val="en-GB"/>
              </w:rPr>
              <w:t>score is an empty string</w:t>
            </w:r>
            <w:r w:rsidR="009D4787" w:rsidRPr="005B6564">
              <w:rPr>
                <w:noProof/>
                <w:lang w:val="en-GB"/>
              </w:rPr>
              <w:t xml:space="preserve"> </w:t>
            </w:r>
            <w:r w:rsidR="009D4787" w:rsidRPr="005B6564">
              <w:rPr>
                <w:rFonts w:ascii="Consolas" w:hAnsi="Consolas"/>
                <w:noProof/>
                <w:lang w:val="en-GB"/>
              </w:rPr>
              <w:t>""</w:t>
            </w:r>
            <w:r w:rsidR="00286947" w:rsidRPr="005B6564">
              <w:rPr>
                <w:noProof/>
                <w:lang w:val="en-GB"/>
              </w:rPr>
              <w:t>, i.e.</w:t>
            </w:r>
            <w:r w:rsidR="009D4787" w:rsidRPr="005B6564">
              <w:rPr>
                <w:noProof/>
                <w:lang w:val="en-GB"/>
              </w:rPr>
              <w:t>,</w:t>
            </w:r>
            <w:r w:rsidR="00286947" w:rsidRPr="005B6564">
              <w:rPr>
                <w:noProof/>
                <w:lang w:val="en-GB"/>
              </w:rPr>
              <w:t xml:space="preserve"> ENTER.</w:t>
            </w:r>
            <w:r w:rsidR="00A63DF0" w:rsidRPr="005B6564">
              <w:rPr>
                <w:noProof/>
                <w:lang w:val="en-GB"/>
              </w:rPr>
              <w:t xml:space="preserve"> </w:t>
            </w:r>
          </w:p>
          <w:p w14:paraId="2B3F0BE1" w14:textId="44462091" w:rsidR="00640A3D" w:rsidRPr="005B6564" w:rsidRDefault="00FE7C88" w:rsidP="007063A6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 xml:space="preserve">We print </w:t>
            </w:r>
            <w:r w:rsidR="00701DC1" w:rsidRPr="005B6564">
              <w:rPr>
                <w:noProof/>
                <w:lang w:val="en-GB"/>
              </w:rPr>
              <w:t xml:space="preserve">an instruction to tell the user what to do before the loop starts. This instruction can also be put within the </w:t>
            </w:r>
            <w:r w:rsidR="00701DC1" w:rsidRPr="005B6564">
              <w:rPr>
                <w:rFonts w:ascii="Consolas" w:hAnsi="Consolas"/>
                <w:noProof/>
                <w:lang w:val="en-GB"/>
              </w:rPr>
              <w:t>while</w:t>
            </w:r>
            <w:r w:rsidR="00701DC1" w:rsidRPr="005B6564">
              <w:rPr>
                <w:noProof/>
                <w:lang w:val="en-GB"/>
              </w:rPr>
              <w:t>-loop. In that case, the instruction will be printed to the screen in every iteration.</w:t>
            </w:r>
            <w:r w:rsidR="00856226" w:rsidRPr="005B6564">
              <w:rPr>
                <w:noProof/>
                <w:lang w:val="en-GB"/>
              </w:rPr>
              <w:t xml:space="preserve"> </w:t>
            </w:r>
          </w:p>
          <w:p w14:paraId="7FEF61A4" w14:textId="691C1FB8" w:rsidR="007A7101" w:rsidRPr="005B6564" w:rsidRDefault="00856226" w:rsidP="007063A6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 xml:space="preserve">We </w:t>
            </w:r>
            <w:r w:rsidR="001405FE" w:rsidRPr="005B6564">
              <w:rPr>
                <w:noProof/>
                <w:lang w:val="en-GB"/>
              </w:rPr>
              <w:t xml:space="preserve">start the printing string in line </w:t>
            </w:r>
            <w:r w:rsidR="002B6BEA" w:rsidRPr="005B6564">
              <w:rPr>
                <w:noProof/>
                <w:lang w:val="en-GB"/>
              </w:rPr>
              <w:t>4</w:t>
            </w:r>
            <w:r w:rsidR="001405FE" w:rsidRPr="005B6564">
              <w:rPr>
                <w:noProof/>
                <w:lang w:val="en-GB"/>
              </w:rPr>
              <w:t xml:space="preserve"> with </w:t>
            </w:r>
            <w:r w:rsidRPr="005B6564">
              <w:rPr>
                <w:noProof/>
                <w:lang w:val="en-GB"/>
              </w:rPr>
              <w:t xml:space="preserve">an escape sequence </w:t>
            </w:r>
            <w:r w:rsidR="001B2EFD" w:rsidRPr="005B6564">
              <w:rPr>
                <w:noProof/>
                <w:lang w:val="en-GB"/>
              </w:rPr>
              <w:t>“</w:t>
            </w:r>
            <w:r w:rsidR="001B2EFD" w:rsidRPr="005B6564">
              <w:rPr>
                <w:rFonts w:ascii="Consolas" w:hAnsi="Consolas"/>
                <w:noProof/>
                <w:lang w:val="en-GB"/>
              </w:rPr>
              <w:t>\n</w:t>
            </w:r>
            <w:r w:rsidR="001B2EFD" w:rsidRPr="005B6564">
              <w:rPr>
                <w:noProof/>
                <w:lang w:val="en-GB"/>
              </w:rPr>
              <w:t xml:space="preserve">” to create a </w:t>
            </w:r>
            <w:r w:rsidR="00E5152E" w:rsidRPr="005B6564">
              <w:rPr>
                <w:noProof/>
                <w:lang w:val="en-GB"/>
              </w:rPr>
              <w:t xml:space="preserve">blank </w:t>
            </w:r>
            <w:r w:rsidR="001B2EFD" w:rsidRPr="005B6564">
              <w:rPr>
                <w:noProof/>
                <w:lang w:val="en-GB"/>
              </w:rPr>
              <w:t>line</w:t>
            </w:r>
            <w:r w:rsidR="00E5152E" w:rsidRPr="005B6564">
              <w:rPr>
                <w:noProof/>
                <w:lang w:val="en-GB"/>
              </w:rPr>
              <w:t xml:space="preserve"> between the system prompt and </w:t>
            </w:r>
            <w:r w:rsidR="0018432D" w:rsidRPr="005B6564">
              <w:rPr>
                <w:noProof/>
                <w:lang w:val="en-GB"/>
              </w:rPr>
              <w:t xml:space="preserve">our </w:t>
            </w:r>
            <w:r w:rsidR="00E5152E" w:rsidRPr="005B6564">
              <w:rPr>
                <w:noProof/>
                <w:lang w:val="en-GB"/>
              </w:rPr>
              <w:t>instruction</w:t>
            </w:r>
            <w:r w:rsidR="00485201" w:rsidRPr="005B6564">
              <w:rPr>
                <w:noProof/>
                <w:lang w:val="en-GB"/>
              </w:rPr>
              <w:t xml:space="preserve">. </w:t>
            </w:r>
            <w:r w:rsidR="00B032FB" w:rsidRPr="005B6564">
              <w:rPr>
                <w:noProof/>
                <w:lang w:val="en-GB"/>
              </w:rPr>
              <w:t xml:space="preserve">It is </w:t>
            </w:r>
            <w:r w:rsidR="00512209" w:rsidRPr="005B6564">
              <w:rPr>
                <w:noProof/>
                <w:lang w:val="en-GB"/>
              </w:rPr>
              <w:t>visually</w:t>
            </w:r>
            <w:r w:rsidR="0018432D" w:rsidRPr="005B6564">
              <w:rPr>
                <w:noProof/>
                <w:lang w:val="en-GB"/>
              </w:rPr>
              <w:t xml:space="preserve"> </w:t>
            </w:r>
            <w:r w:rsidR="00B032FB" w:rsidRPr="005B6564">
              <w:rPr>
                <w:noProof/>
                <w:lang w:val="en-GB"/>
              </w:rPr>
              <w:t xml:space="preserve">more </w:t>
            </w:r>
            <w:r w:rsidR="00BB2485" w:rsidRPr="005B6564">
              <w:rPr>
                <w:noProof/>
                <w:lang w:val="en-GB"/>
              </w:rPr>
              <w:t xml:space="preserve">comfortable </w:t>
            </w:r>
            <w:r w:rsidR="00F20435" w:rsidRPr="005B6564">
              <w:rPr>
                <w:noProof/>
                <w:lang w:val="en-GB"/>
              </w:rPr>
              <w:t xml:space="preserve">when </w:t>
            </w:r>
            <w:r w:rsidR="00B032FB" w:rsidRPr="005B6564">
              <w:rPr>
                <w:noProof/>
                <w:lang w:val="en-GB"/>
              </w:rPr>
              <w:t>the texts are not put t</w:t>
            </w:r>
            <w:r w:rsidR="00F20435" w:rsidRPr="005B6564">
              <w:rPr>
                <w:noProof/>
                <w:lang w:val="en-GB"/>
              </w:rPr>
              <w:t>o</w:t>
            </w:r>
            <w:r w:rsidR="00B032FB" w:rsidRPr="005B6564">
              <w:rPr>
                <w:noProof/>
                <w:lang w:val="en-GB"/>
              </w:rPr>
              <w:t xml:space="preserve">o close </w:t>
            </w:r>
            <w:r w:rsidR="00F20435" w:rsidRPr="005B6564">
              <w:rPr>
                <w:noProof/>
                <w:lang w:val="en-GB"/>
              </w:rPr>
              <w:t>together.</w:t>
            </w:r>
            <w:r w:rsidR="00CC214F" w:rsidRPr="005B6564">
              <w:rPr>
                <w:noProof/>
                <w:lang w:val="en-GB"/>
              </w:rPr>
              <w:t xml:space="preserve"> We have built in several escape sequence</w:t>
            </w:r>
            <w:r w:rsidR="00123B98" w:rsidRPr="005B6564">
              <w:rPr>
                <w:noProof/>
                <w:lang w:val="en-GB"/>
              </w:rPr>
              <w:t>s</w:t>
            </w:r>
            <w:r w:rsidR="00CC214F" w:rsidRPr="005B6564">
              <w:rPr>
                <w:noProof/>
                <w:lang w:val="en-GB"/>
              </w:rPr>
              <w:t xml:space="preserve"> </w:t>
            </w:r>
            <w:r w:rsidR="00285E9B" w:rsidRPr="005B6564">
              <w:rPr>
                <w:noProof/>
                <w:lang w:val="en-GB"/>
              </w:rPr>
              <w:t xml:space="preserve">for line break </w:t>
            </w:r>
            <w:r w:rsidR="00CC214F" w:rsidRPr="005B6564">
              <w:rPr>
                <w:noProof/>
                <w:lang w:val="en-GB"/>
              </w:rPr>
              <w:t>in the program to create blank line</w:t>
            </w:r>
            <w:r w:rsidR="00E5152E" w:rsidRPr="005B6564">
              <w:rPr>
                <w:noProof/>
                <w:lang w:val="en-GB"/>
              </w:rPr>
              <w:t xml:space="preserve">s </w:t>
            </w:r>
            <w:r w:rsidR="00123B98" w:rsidRPr="005B6564">
              <w:rPr>
                <w:noProof/>
                <w:lang w:val="en-GB"/>
              </w:rPr>
              <w:t>for the same purpose</w:t>
            </w:r>
            <w:r w:rsidR="00E5152E" w:rsidRPr="005B6564">
              <w:rPr>
                <w:noProof/>
                <w:lang w:val="en-GB"/>
              </w:rPr>
              <w:t>.</w:t>
            </w:r>
          </w:p>
          <w:p w14:paraId="6211F9DF" w14:textId="75FF070A" w:rsidR="001D52E5" w:rsidRPr="005B6564" w:rsidRDefault="001D52E5" w:rsidP="007063A6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 xml:space="preserve">In line </w:t>
            </w:r>
            <w:r w:rsidR="00512209" w:rsidRPr="005B6564">
              <w:rPr>
                <w:noProof/>
                <w:lang w:val="en-GB"/>
              </w:rPr>
              <w:t>6</w:t>
            </w:r>
            <w:r w:rsidR="00856226" w:rsidRPr="005B6564">
              <w:rPr>
                <w:noProof/>
                <w:lang w:val="en-GB"/>
              </w:rPr>
              <w:t xml:space="preserve">, we </w:t>
            </w:r>
            <w:r w:rsidR="00157412" w:rsidRPr="005B6564">
              <w:rPr>
                <w:noProof/>
                <w:lang w:val="en-GB"/>
              </w:rPr>
              <w:t xml:space="preserve">include the </w:t>
            </w:r>
            <w:r w:rsidR="000A12CB" w:rsidRPr="005B6564">
              <w:rPr>
                <w:noProof/>
                <w:lang w:val="en-GB"/>
              </w:rPr>
              <w:t xml:space="preserve">value of the </w:t>
            </w:r>
            <w:r w:rsidR="00157412" w:rsidRPr="005B6564">
              <w:rPr>
                <w:noProof/>
                <w:lang w:val="en-GB"/>
              </w:rPr>
              <w:t xml:space="preserve">counter variable </w:t>
            </w:r>
            <w:r w:rsidR="005864EA" w:rsidRPr="005B6564">
              <w:rPr>
                <w:noProof/>
                <w:lang w:val="en-GB"/>
              </w:rPr>
              <w:t xml:space="preserve">in </w:t>
            </w:r>
            <w:r w:rsidR="00157412" w:rsidRPr="005B6564">
              <w:rPr>
                <w:noProof/>
                <w:lang w:val="en-GB"/>
              </w:rPr>
              <w:t>the formatt</w:t>
            </w:r>
            <w:r w:rsidR="00B72368">
              <w:rPr>
                <w:noProof/>
                <w:lang w:val="en-GB"/>
              </w:rPr>
              <w:t>ed</w:t>
            </w:r>
            <w:r w:rsidR="00157412" w:rsidRPr="005B6564">
              <w:rPr>
                <w:noProof/>
                <w:lang w:val="en-GB"/>
              </w:rPr>
              <w:t xml:space="preserve"> string to </w:t>
            </w:r>
            <w:r w:rsidR="00824186" w:rsidRPr="005B6564">
              <w:rPr>
                <w:noProof/>
                <w:lang w:val="en-GB"/>
              </w:rPr>
              <w:t xml:space="preserve">show </w:t>
            </w:r>
            <w:r w:rsidR="00E27E2C" w:rsidRPr="005B6564">
              <w:rPr>
                <w:noProof/>
                <w:lang w:val="en-GB"/>
              </w:rPr>
              <w:t xml:space="preserve">the </w:t>
            </w:r>
            <w:r w:rsidR="00824186" w:rsidRPr="005B6564">
              <w:rPr>
                <w:noProof/>
                <w:lang w:val="en-GB"/>
              </w:rPr>
              <w:t xml:space="preserve">number of </w:t>
            </w:r>
            <w:r w:rsidR="007D51F6" w:rsidRPr="005B6564">
              <w:rPr>
                <w:noProof/>
                <w:lang w:val="en-GB"/>
              </w:rPr>
              <w:t xml:space="preserve">the </w:t>
            </w:r>
            <w:r w:rsidR="001926AF" w:rsidRPr="005B6564">
              <w:rPr>
                <w:noProof/>
                <w:lang w:val="en-GB"/>
              </w:rPr>
              <w:t>student</w:t>
            </w:r>
            <w:r w:rsidR="00E27E2C" w:rsidRPr="005B6564">
              <w:rPr>
                <w:noProof/>
                <w:lang w:val="en-GB"/>
              </w:rPr>
              <w:t xml:space="preserve"> </w:t>
            </w:r>
            <w:r w:rsidR="008A2B95" w:rsidRPr="005B6564">
              <w:rPr>
                <w:noProof/>
                <w:lang w:val="en-GB"/>
              </w:rPr>
              <w:t xml:space="preserve">whose data </w:t>
            </w:r>
            <w:r w:rsidR="002059E9" w:rsidRPr="005B6564">
              <w:rPr>
                <w:noProof/>
                <w:lang w:val="en-GB"/>
              </w:rPr>
              <w:t>the user</w:t>
            </w:r>
            <w:r w:rsidR="00E27E2C" w:rsidRPr="005B6564">
              <w:rPr>
                <w:noProof/>
                <w:lang w:val="en-GB"/>
              </w:rPr>
              <w:t xml:space="preserve"> is </w:t>
            </w:r>
            <w:r w:rsidR="008A2B95" w:rsidRPr="005B6564">
              <w:rPr>
                <w:noProof/>
                <w:lang w:val="en-GB"/>
              </w:rPr>
              <w:t xml:space="preserve">about </w:t>
            </w:r>
            <w:r w:rsidR="00E27E2C" w:rsidRPr="005B6564">
              <w:rPr>
                <w:noProof/>
                <w:lang w:val="en-GB"/>
              </w:rPr>
              <w:t xml:space="preserve">to </w:t>
            </w:r>
            <w:r w:rsidR="008A2B95" w:rsidRPr="005B6564">
              <w:rPr>
                <w:noProof/>
                <w:lang w:val="en-GB"/>
              </w:rPr>
              <w:t>enter</w:t>
            </w:r>
            <w:r w:rsidR="005864EA" w:rsidRPr="005B6564">
              <w:rPr>
                <w:noProof/>
                <w:lang w:val="en-GB"/>
              </w:rPr>
              <w:t>.</w:t>
            </w:r>
          </w:p>
          <w:p w14:paraId="4562B9C0" w14:textId="6BBB9F52" w:rsidR="001B12A5" w:rsidRPr="005B6564" w:rsidRDefault="001B12A5" w:rsidP="007063A6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 xml:space="preserve">The </w:t>
            </w:r>
            <w:r w:rsidRPr="005B6564">
              <w:rPr>
                <w:rFonts w:ascii="Consolas" w:hAnsi="Consolas"/>
                <w:noProof/>
                <w:lang w:val="en-GB"/>
              </w:rPr>
              <w:t>if</w:t>
            </w:r>
            <w:r w:rsidRPr="005B6564">
              <w:rPr>
                <w:noProof/>
                <w:lang w:val="en-GB"/>
              </w:rPr>
              <w:t xml:space="preserve">-condition in line </w:t>
            </w:r>
            <w:r w:rsidR="005179EE" w:rsidRPr="005B6564">
              <w:rPr>
                <w:noProof/>
                <w:lang w:val="en-GB"/>
              </w:rPr>
              <w:t>7</w:t>
            </w:r>
            <w:r w:rsidRPr="005B6564">
              <w:rPr>
                <w:noProof/>
                <w:lang w:val="en-GB"/>
              </w:rPr>
              <w:t xml:space="preserve"> </w:t>
            </w:r>
            <w:r w:rsidR="00C47E98" w:rsidRPr="005B6564">
              <w:rPr>
                <w:noProof/>
                <w:lang w:val="en-GB"/>
              </w:rPr>
              <w:t xml:space="preserve">checks whether the user’s input </w:t>
            </w:r>
            <w:r w:rsidR="00AA083B" w:rsidRPr="005B6564">
              <w:rPr>
                <w:noProof/>
                <w:lang w:val="en-GB"/>
              </w:rPr>
              <w:t>for</w:t>
            </w:r>
            <w:r w:rsidR="00C47E98" w:rsidRPr="005B6564">
              <w:rPr>
                <w:noProof/>
                <w:lang w:val="en-GB"/>
              </w:rPr>
              <w:t xml:space="preserve"> the student’s name is </w:t>
            </w:r>
            <w:r w:rsidR="00AA083B" w:rsidRPr="005B6564">
              <w:rPr>
                <w:noProof/>
                <w:lang w:val="en-GB"/>
              </w:rPr>
              <w:t>an</w:t>
            </w:r>
            <w:r w:rsidR="00896457" w:rsidRPr="005B6564">
              <w:rPr>
                <w:noProof/>
                <w:lang w:val="en-GB"/>
              </w:rPr>
              <w:t xml:space="preserve"> ENTER key or not. If it is the case, the program will switch </w:t>
            </w:r>
            <w:r w:rsidR="00B77EEC" w:rsidRPr="005B6564">
              <w:rPr>
                <w:rFonts w:ascii="Consolas" w:hAnsi="Consolas"/>
                <w:noProof/>
                <w:lang w:val="en-GB"/>
              </w:rPr>
              <w:t>proceed</w:t>
            </w:r>
            <w:r w:rsidR="00B77EEC" w:rsidRPr="005B6564">
              <w:rPr>
                <w:noProof/>
                <w:lang w:val="en-GB"/>
              </w:rPr>
              <w:t xml:space="preserve"> to </w:t>
            </w:r>
            <w:r w:rsidR="00B77EEC" w:rsidRPr="005B6564">
              <w:rPr>
                <w:rFonts w:ascii="Consolas" w:hAnsi="Consolas"/>
                <w:noProof/>
                <w:lang w:val="en-GB"/>
              </w:rPr>
              <w:t>False</w:t>
            </w:r>
            <w:r w:rsidR="00B77EEC" w:rsidRPr="005B6564">
              <w:rPr>
                <w:noProof/>
                <w:lang w:val="en-GB"/>
              </w:rPr>
              <w:t xml:space="preserve"> and </w:t>
            </w:r>
            <w:r w:rsidRPr="005B6564">
              <w:rPr>
                <w:noProof/>
                <w:lang w:val="en-GB"/>
              </w:rPr>
              <w:t xml:space="preserve">break from the </w:t>
            </w:r>
            <w:r w:rsidR="00B77EEC" w:rsidRPr="005B6564">
              <w:rPr>
                <w:rFonts w:ascii="Consolas" w:hAnsi="Consolas"/>
                <w:noProof/>
                <w:lang w:val="en-GB"/>
              </w:rPr>
              <w:t>while</w:t>
            </w:r>
            <w:r w:rsidR="00B77EEC" w:rsidRPr="005B6564">
              <w:rPr>
                <w:noProof/>
                <w:lang w:val="en-GB"/>
              </w:rPr>
              <w:t>-</w:t>
            </w:r>
            <w:r w:rsidRPr="005B6564">
              <w:rPr>
                <w:noProof/>
                <w:lang w:val="en-GB"/>
              </w:rPr>
              <w:t xml:space="preserve">loop by the command </w:t>
            </w:r>
            <w:r w:rsidRPr="005B6564">
              <w:rPr>
                <w:rFonts w:ascii="Consolas" w:hAnsi="Consolas"/>
                <w:noProof/>
                <w:lang w:val="en-GB"/>
              </w:rPr>
              <w:t>break</w:t>
            </w:r>
            <w:r w:rsidR="00634C99" w:rsidRPr="005B6564">
              <w:rPr>
                <w:noProof/>
                <w:lang w:val="en-GB"/>
              </w:rPr>
              <w:t xml:space="preserve">, which </w:t>
            </w:r>
            <w:r w:rsidR="00B77EEC" w:rsidRPr="005B6564">
              <w:rPr>
                <w:noProof/>
                <w:lang w:val="en-GB"/>
              </w:rPr>
              <w:t>we learned in Chapter 5.3 of S</w:t>
            </w:r>
            <w:r w:rsidR="00A00216" w:rsidRPr="005B6564">
              <w:rPr>
                <w:noProof/>
                <w:lang w:val="en-GB"/>
              </w:rPr>
              <w:t xml:space="preserve">tudy </w:t>
            </w:r>
            <w:r w:rsidR="00B77EEC" w:rsidRPr="005B6564">
              <w:rPr>
                <w:noProof/>
                <w:lang w:val="en-GB"/>
              </w:rPr>
              <w:t>U</w:t>
            </w:r>
            <w:r w:rsidR="00A00216" w:rsidRPr="005B6564">
              <w:rPr>
                <w:noProof/>
                <w:lang w:val="en-GB"/>
              </w:rPr>
              <w:t xml:space="preserve">nit </w:t>
            </w:r>
            <w:r w:rsidR="00B77EEC" w:rsidRPr="005B6564">
              <w:rPr>
                <w:noProof/>
                <w:lang w:val="en-GB"/>
              </w:rPr>
              <w:t>1</w:t>
            </w:r>
            <w:r w:rsidRPr="005B6564">
              <w:rPr>
                <w:noProof/>
                <w:lang w:val="en-GB"/>
              </w:rPr>
              <w:t>.</w:t>
            </w:r>
            <w:r w:rsidR="009A49B4" w:rsidRPr="005B6564">
              <w:rPr>
                <w:noProof/>
                <w:lang w:val="en-GB"/>
              </w:rPr>
              <w:t xml:space="preserve"> For the mechanism of </w:t>
            </w:r>
            <w:r w:rsidR="0078451B" w:rsidRPr="005B6564">
              <w:rPr>
                <w:noProof/>
                <w:lang w:val="en-GB"/>
              </w:rPr>
              <w:t xml:space="preserve">breaking from the </w:t>
            </w:r>
            <w:r w:rsidR="0078451B" w:rsidRPr="005B6564">
              <w:rPr>
                <w:rFonts w:ascii="Consolas" w:hAnsi="Consolas"/>
                <w:noProof/>
                <w:lang w:val="en-GB"/>
              </w:rPr>
              <w:t>while</w:t>
            </w:r>
            <w:r w:rsidR="0078451B" w:rsidRPr="005B6564">
              <w:rPr>
                <w:noProof/>
                <w:lang w:val="en-GB"/>
              </w:rPr>
              <w:t xml:space="preserve">-loop, </w:t>
            </w:r>
            <w:r w:rsidR="00393162" w:rsidRPr="005B6564">
              <w:rPr>
                <w:noProof/>
                <w:lang w:val="en-GB"/>
              </w:rPr>
              <w:t xml:space="preserve">the line </w:t>
            </w:r>
            <w:r w:rsidR="00393162" w:rsidRPr="005B6564">
              <w:rPr>
                <w:rFonts w:ascii="Consolas" w:hAnsi="Consolas"/>
                <w:noProof/>
                <w:lang w:val="en-GB"/>
              </w:rPr>
              <w:t>proceed = False</w:t>
            </w:r>
            <w:r w:rsidR="00393162" w:rsidRPr="005B6564">
              <w:rPr>
                <w:noProof/>
                <w:lang w:val="en-GB"/>
              </w:rPr>
              <w:t xml:space="preserve"> is </w:t>
            </w:r>
            <w:r w:rsidR="00DF7133" w:rsidRPr="005B6564">
              <w:rPr>
                <w:noProof/>
                <w:lang w:val="en-GB"/>
              </w:rPr>
              <w:t>in</w:t>
            </w:r>
            <w:r w:rsidR="00393162" w:rsidRPr="005B6564">
              <w:rPr>
                <w:noProof/>
                <w:lang w:val="en-GB"/>
              </w:rPr>
              <w:t xml:space="preserve">sufficient since the remaining instructions </w:t>
            </w:r>
            <w:r w:rsidR="00664B32" w:rsidRPr="005B6564">
              <w:rPr>
                <w:noProof/>
                <w:lang w:val="en-GB"/>
              </w:rPr>
              <w:t>within</w:t>
            </w:r>
            <w:r w:rsidR="00393162" w:rsidRPr="005B6564">
              <w:rPr>
                <w:noProof/>
                <w:lang w:val="en-GB"/>
              </w:rPr>
              <w:t xml:space="preserve"> the </w:t>
            </w:r>
            <w:r w:rsidR="00393162" w:rsidRPr="005B6564">
              <w:rPr>
                <w:rFonts w:ascii="Consolas" w:hAnsi="Consolas"/>
                <w:noProof/>
                <w:lang w:val="en-GB"/>
              </w:rPr>
              <w:t>while</w:t>
            </w:r>
            <w:r w:rsidR="00393162" w:rsidRPr="005B6564">
              <w:rPr>
                <w:noProof/>
                <w:lang w:val="en-GB"/>
              </w:rPr>
              <w:t>-loop will still be carried ou</w:t>
            </w:r>
            <w:r w:rsidR="00E60289" w:rsidRPr="005B6564">
              <w:rPr>
                <w:noProof/>
                <w:lang w:val="en-GB"/>
              </w:rPr>
              <w:t xml:space="preserve">t although the user intents to stop the entering process immediately. </w:t>
            </w:r>
            <w:r w:rsidR="002F5187" w:rsidRPr="005B6564">
              <w:rPr>
                <w:noProof/>
                <w:lang w:val="en-GB"/>
              </w:rPr>
              <w:t xml:space="preserve">As a result, we need to add the </w:t>
            </w:r>
            <w:r w:rsidR="00D06049" w:rsidRPr="005B6564">
              <w:rPr>
                <w:noProof/>
                <w:lang w:val="en-GB"/>
              </w:rPr>
              <w:t>break-comm</w:t>
            </w:r>
            <w:r w:rsidR="006D44F5" w:rsidRPr="005B6564">
              <w:rPr>
                <w:noProof/>
                <w:lang w:val="en-GB"/>
              </w:rPr>
              <w:t>and</w:t>
            </w:r>
            <w:r w:rsidR="002F5187" w:rsidRPr="005B6564">
              <w:rPr>
                <w:noProof/>
                <w:lang w:val="en-GB"/>
              </w:rPr>
              <w:t xml:space="preserve"> to it</w:t>
            </w:r>
            <w:r w:rsidR="006D44F5" w:rsidRPr="005B6564">
              <w:rPr>
                <w:noProof/>
                <w:lang w:val="en-GB"/>
              </w:rPr>
              <w:t xml:space="preserve">. </w:t>
            </w:r>
            <w:r w:rsidR="002F5187" w:rsidRPr="005B6564">
              <w:rPr>
                <w:noProof/>
                <w:lang w:val="en-GB"/>
              </w:rPr>
              <w:t>Nevertheless, for the sake of programming “cleanliness”</w:t>
            </w:r>
            <w:r w:rsidR="00F25ECB" w:rsidRPr="005B6564">
              <w:rPr>
                <w:noProof/>
                <w:lang w:val="en-GB"/>
              </w:rPr>
              <w:t xml:space="preserve">, we also add the line to change the value of </w:t>
            </w:r>
            <w:r w:rsidR="00F25ECB" w:rsidRPr="005B6564">
              <w:rPr>
                <w:rFonts w:ascii="Consolas" w:hAnsi="Consolas"/>
                <w:noProof/>
                <w:lang w:val="en-GB"/>
              </w:rPr>
              <w:t>proceed</w:t>
            </w:r>
            <w:r w:rsidR="00F25ECB" w:rsidRPr="005B6564">
              <w:rPr>
                <w:noProof/>
                <w:lang w:val="en-GB"/>
              </w:rPr>
              <w:t xml:space="preserve"> to </w:t>
            </w:r>
            <w:r w:rsidR="00F25ECB" w:rsidRPr="005B6564">
              <w:rPr>
                <w:rFonts w:ascii="Consolas" w:hAnsi="Consolas"/>
                <w:noProof/>
                <w:lang w:val="en-GB"/>
              </w:rPr>
              <w:t>False</w:t>
            </w:r>
            <w:r w:rsidR="00F25ECB" w:rsidRPr="005B6564">
              <w:rPr>
                <w:noProof/>
                <w:lang w:val="en-GB"/>
              </w:rPr>
              <w:t>.</w:t>
            </w:r>
          </w:p>
          <w:p w14:paraId="5E6D6060" w14:textId="46349641" w:rsidR="00E61A86" w:rsidRPr="005B6564" w:rsidRDefault="00FB3964" w:rsidP="001B12A5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 xml:space="preserve">Starting from </w:t>
            </w:r>
            <w:r w:rsidR="001B12A5" w:rsidRPr="005B6564">
              <w:rPr>
                <w:noProof/>
                <w:lang w:val="en-GB"/>
              </w:rPr>
              <w:t xml:space="preserve">line </w:t>
            </w:r>
            <w:r w:rsidRPr="005B6564">
              <w:rPr>
                <w:noProof/>
                <w:lang w:val="en-GB"/>
              </w:rPr>
              <w:t>10</w:t>
            </w:r>
            <w:r w:rsidR="001B12A5" w:rsidRPr="005B6564">
              <w:rPr>
                <w:noProof/>
                <w:lang w:val="en-GB"/>
              </w:rPr>
              <w:t xml:space="preserve">, </w:t>
            </w:r>
            <w:r w:rsidRPr="005B6564">
              <w:rPr>
                <w:noProof/>
                <w:lang w:val="en-GB"/>
              </w:rPr>
              <w:t xml:space="preserve">we </w:t>
            </w:r>
            <w:r w:rsidR="00BF3E79" w:rsidRPr="005B6564">
              <w:rPr>
                <w:noProof/>
                <w:lang w:val="en-GB"/>
              </w:rPr>
              <w:t xml:space="preserve">implement a </w:t>
            </w:r>
            <w:r w:rsidR="00BF3E79" w:rsidRPr="005B6564">
              <w:rPr>
                <w:rFonts w:ascii="Consolas" w:hAnsi="Consolas"/>
                <w:noProof/>
                <w:lang w:val="en-GB"/>
              </w:rPr>
              <w:t>while</w:t>
            </w:r>
            <w:r w:rsidR="00BF3E79" w:rsidRPr="005B6564">
              <w:rPr>
                <w:noProof/>
                <w:lang w:val="en-GB"/>
              </w:rPr>
              <w:t xml:space="preserve">-loop </w:t>
            </w:r>
            <w:r w:rsidR="003E658C" w:rsidRPr="005B6564">
              <w:rPr>
                <w:noProof/>
                <w:lang w:val="en-GB"/>
              </w:rPr>
              <w:t xml:space="preserve">controlled by </w:t>
            </w:r>
            <w:r w:rsidR="00BF3E79" w:rsidRPr="005B6564">
              <w:rPr>
                <w:noProof/>
                <w:lang w:val="en-GB"/>
              </w:rPr>
              <w:t xml:space="preserve">a Boolean variable called </w:t>
            </w:r>
            <w:r w:rsidR="00BF3E79" w:rsidRPr="005B6564">
              <w:rPr>
                <w:rFonts w:ascii="Consolas" w:hAnsi="Consolas"/>
                <w:noProof/>
                <w:lang w:val="en-GB"/>
              </w:rPr>
              <w:t>valid_input</w:t>
            </w:r>
            <w:r w:rsidR="00BF3E79" w:rsidRPr="005B6564">
              <w:rPr>
                <w:noProof/>
                <w:lang w:val="en-GB"/>
              </w:rPr>
              <w:t xml:space="preserve"> </w:t>
            </w:r>
            <w:r w:rsidR="00D57482">
              <w:rPr>
                <w:noProof/>
                <w:lang w:val="en-GB"/>
              </w:rPr>
              <w:t>to check</w:t>
            </w:r>
            <w:r w:rsidR="006D7C88" w:rsidRPr="005B6564">
              <w:rPr>
                <w:noProof/>
                <w:lang w:val="en-GB"/>
              </w:rPr>
              <w:t xml:space="preserve"> </w:t>
            </w:r>
            <w:r w:rsidR="00D8176D" w:rsidRPr="005B6564">
              <w:rPr>
                <w:noProof/>
                <w:lang w:val="en-GB"/>
              </w:rPr>
              <w:t>whether the user’s input of the score is numeric o</w:t>
            </w:r>
            <w:r w:rsidR="00704C12" w:rsidRPr="00126B87">
              <w:rPr>
                <w:noProof/>
                <w:lang w:val="en-GB"/>
              </w:rPr>
              <w:t>r</w:t>
            </w:r>
            <w:r w:rsidR="00D8176D" w:rsidRPr="005B6564">
              <w:rPr>
                <w:noProof/>
                <w:lang w:val="en-GB"/>
              </w:rPr>
              <w:t xml:space="preserve"> not. </w:t>
            </w:r>
            <w:r w:rsidR="00253295" w:rsidRPr="005B6564">
              <w:rPr>
                <w:noProof/>
                <w:lang w:val="en-GB"/>
              </w:rPr>
              <w:t xml:space="preserve">This part of the code is </w:t>
            </w:r>
            <w:r w:rsidR="00B93C4A" w:rsidRPr="005B6564">
              <w:rPr>
                <w:noProof/>
                <w:lang w:val="en-GB"/>
              </w:rPr>
              <w:t xml:space="preserve">mostly </w:t>
            </w:r>
            <w:r w:rsidR="00253295" w:rsidRPr="005B6564">
              <w:rPr>
                <w:noProof/>
                <w:lang w:val="en-GB"/>
              </w:rPr>
              <w:t>taken over from Chapter 5.4 in S</w:t>
            </w:r>
            <w:r w:rsidR="00F76756" w:rsidRPr="005B6564">
              <w:rPr>
                <w:noProof/>
                <w:lang w:val="en-GB"/>
              </w:rPr>
              <w:t xml:space="preserve">tudy </w:t>
            </w:r>
            <w:r w:rsidR="00253295" w:rsidRPr="005B6564">
              <w:rPr>
                <w:noProof/>
                <w:lang w:val="en-GB"/>
              </w:rPr>
              <w:t>U</w:t>
            </w:r>
            <w:r w:rsidR="00F76756" w:rsidRPr="005B6564">
              <w:rPr>
                <w:noProof/>
                <w:lang w:val="en-GB"/>
              </w:rPr>
              <w:t xml:space="preserve">nit </w:t>
            </w:r>
            <w:r w:rsidR="00253295" w:rsidRPr="005B6564">
              <w:rPr>
                <w:noProof/>
                <w:lang w:val="en-GB"/>
              </w:rPr>
              <w:t>1</w:t>
            </w:r>
            <w:r w:rsidR="00250EC9" w:rsidRPr="005B6564">
              <w:rPr>
                <w:noProof/>
                <w:lang w:val="en-GB"/>
              </w:rPr>
              <w:t xml:space="preserve">. The main difference between </w:t>
            </w:r>
            <w:r w:rsidR="00B93C4A" w:rsidRPr="005B6564">
              <w:rPr>
                <w:noProof/>
                <w:lang w:val="en-GB"/>
              </w:rPr>
              <w:t xml:space="preserve">the code there and </w:t>
            </w:r>
            <w:r w:rsidR="00250EC9" w:rsidRPr="005B6564">
              <w:rPr>
                <w:noProof/>
                <w:lang w:val="en-GB"/>
              </w:rPr>
              <w:t xml:space="preserve">our current </w:t>
            </w:r>
            <w:r w:rsidR="005D1C00" w:rsidRPr="005B6564">
              <w:rPr>
                <w:noProof/>
                <w:lang w:val="en-GB"/>
              </w:rPr>
              <w:t>one</w:t>
            </w:r>
            <w:r w:rsidR="00250EC9" w:rsidRPr="005B6564">
              <w:rPr>
                <w:noProof/>
                <w:lang w:val="en-GB"/>
              </w:rPr>
              <w:t xml:space="preserve"> </w:t>
            </w:r>
            <w:r w:rsidR="00B93C4A" w:rsidRPr="005B6564">
              <w:rPr>
                <w:noProof/>
                <w:lang w:val="en-GB"/>
              </w:rPr>
              <w:t>is that the user is allowed to press ENTER</w:t>
            </w:r>
            <w:r w:rsidR="009C4365" w:rsidRPr="005B6564">
              <w:rPr>
                <w:noProof/>
                <w:lang w:val="en-GB"/>
              </w:rPr>
              <w:t>, i.e.</w:t>
            </w:r>
            <w:r w:rsidR="00F76756" w:rsidRPr="005B6564">
              <w:rPr>
                <w:noProof/>
                <w:lang w:val="en-GB"/>
              </w:rPr>
              <w:t>,</w:t>
            </w:r>
            <w:r w:rsidR="00E61A86" w:rsidRPr="005B6564">
              <w:rPr>
                <w:noProof/>
                <w:lang w:val="en-GB"/>
              </w:rPr>
              <w:t xml:space="preserve"> an empty string</w:t>
            </w:r>
            <w:r w:rsidR="00B93C4A" w:rsidRPr="005B6564">
              <w:rPr>
                <w:noProof/>
                <w:lang w:val="en-GB"/>
              </w:rPr>
              <w:t xml:space="preserve"> to </w:t>
            </w:r>
            <w:r w:rsidR="00E97D60" w:rsidRPr="005B6564">
              <w:rPr>
                <w:noProof/>
                <w:lang w:val="en-GB"/>
              </w:rPr>
              <w:t>quit the entering process</w:t>
            </w:r>
            <w:r w:rsidR="003B7B84" w:rsidRPr="005B6564">
              <w:rPr>
                <w:noProof/>
                <w:lang w:val="en-GB"/>
              </w:rPr>
              <w:t xml:space="preserve"> instead of -1 as in </w:t>
            </w:r>
            <w:r w:rsidR="00F76756" w:rsidRPr="005B6564">
              <w:rPr>
                <w:noProof/>
                <w:lang w:val="en-GB"/>
              </w:rPr>
              <w:t>Study Unit 1</w:t>
            </w:r>
            <w:r w:rsidR="00E97D60" w:rsidRPr="005B6564">
              <w:rPr>
                <w:noProof/>
                <w:lang w:val="en-GB"/>
              </w:rPr>
              <w:t>. As a result, we cannot convert the user’s input to float or integer in the same line</w:t>
            </w:r>
            <w:r w:rsidR="00E61A86" w:rsidRPr="005B6564">
              <w:rPr>
                <w:noProof/>
                <w:lang w:val="en-GB"/>
              </w:rPr>
              <w:t xml:space="preserve"> as the input() function</w:t>
            </w:r>
            <w:r w:rsidR="00B34D19" w:rsidRPr="005B6564">
              <w:rPr>
                <w:noProof/>
                <w:lang w:val="en-GB"/>
              </w:rPr>
              <w:t xml:space="preserve">, or else the </w:t>
            </w:r>
            <w:r w:rsidR="00486B68" w:rsidRPr="00C7530C">
              <w:rPr>
                <w:rFonts w:ascii="Consolas" w:hAnsi="Consolas"/>
                <w:noProof/>
                <w:lang w:val="en-GB"/>
              </w:rPr>
              <w:t>if</w:t>
            </w:r>
            <w:r w:rsidR="00486B68" w:rsidRPr="005B6564">
              <w:rPr>
                <w:noProof/>
                <w:lang w:val="en-GB"/>
              </w:rPr>
              <w:t xml:space="preserve">-condition </w:t>
            </w:r>
            <w:r w:rsidR="00497C4F" w:rsidRPr="005B6564">
              <w:rPr>
                <w:noProof/>
                <w:lang w:val="en-GB"/>
              </w:rPr>
              <w:t xml:space="preserve">in line 13 </w:t>
            </w:r>
            <w:r w:rsidR="00C5159F" w:rsidRPr="005B6564">
              <w:rPr>
                <w:noProof/>
                <w:lang w:val="en-GB"/>
              </w:rPr>
              <w:t>could</w:t>
            </w:r>
            <w:r w:rsidR="00B34D19" w:rsidRPr="005B6564">
              <w:rPr>
                <w:noProof/>
                <w:lang w:val="en-GB"/>
              </w:rPr>
              <w:t xml:space="preserve"> </w:t>
            </w:r>
            <w:r w:rsidR="0026344A" w:rsidRPr="005B6564">
              <w:rPr>
                <w:noProof/>
                <w:lang w:val="en-GB"/>
              </w:rPr>
              <w:t>become invalid</w:t>
            </w:r>
            <w:r w:rsidR="00E61A86" w:rsidRPr="005B6564">
              <w:rPr>
                <w:noProof/>
                <w:lang w:val="en-GB"/>
              </w:rPr>
              <w:t>.</w:t>
            </w:r>
          </w:p>
          <w:p w14:paraId="432AED42" w14:textId="05DD09F5" w:rsidR="00497C4F" w:rsidRPr="005B6564" w:rsidRDefault="00497C4F" w:rsidP="001B12A5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lastRenderedPageBreak/>
              <w:t xml:space="preserve">The exit </w:t>
            </w:r>
            <w:r w:rsidR="00B143AA" w:rsidRPr="005B6564">
              <w:rPr>
                <w:noProof/>
                <w:lang w:val="en-GB"/>
              </w:rPr>
              <w:t xml:space="preserve">mechanism for the input of the student’s score is </w:t>
            </w:r>
            <w:r w:rsidR="001C49A7" w:rsidRPr="005B6564">
              <w:rPr>
                <w:noProof/>
                <w:lang w:val="en-GB"/>
              </w:rPr>
              <w:t>almost</w:t>
            </w:r>
            <w:r w:rsidR="00B143AA" w:rsidRPr="005B6564">
              <w:rPr>
                <w:noProof/>
                <w:lang w:val="en-GB"/>
              </w:rPr>
              <w:t xml:space="preserve"> the same as the one for the student’s name. </w:t>
            </w:r>
            <w:r w:rsidR="001C49A7" w:rsidRPr="005B6564">
              <w:rPr>
                <w:noProof/>
                <w:lang w:val="en-GB"/>
              </w:rPr>
              <w:t xml:space="preserve">The only difference here is that both </w:t>
            </w:r>
            <w:r w:rsidR="006D6122" w:rsidRPr="005B6564">
              <w:rPr>
                <w:noProof/>
                <w:lang w:val="en-GB"/>
              </w:rPr>
              <w:t xml:space="preserve">syntaxes </w:t>
            </w:r>
            <w:r w:rsidR="00EE5740" w:rsidRPr="005B6564">
              <w:rPr>
                <w:rFonts w:ascii="Consolas" w:hAnsi="Consolas"/>
                <w:noProof/>
                <w:lang w:val="en-GB"/>
              </w:rPr>
              <w:t>proceed = False</w:t>
            </w:r>
            <w:r w:rsidR="00EE5740" w:rsidRPr="005B6564">
              <w:rPr>
                <w:noProof/>
                <w:lang w:val="en-GB"/>
              </w:rPr>
              <w:t xml:space="preserve"> </w:t>
            </w:r>
            <w:r w:rsidR="006D6122" w:rsidRPr="005B6564">
              <w:rPr>
                <w:noProof/>
                <w:lang w:val="en-GB"/>
              </w:rPr>
              <w:t xml:space="preserve">and </w:t>
            </w:r>
            <w:r w:rsidR="00EE5740" w:rsidRPr="005B6564">
              <w:rPr>
                <w:rFonts w:ascii="Consolas" w:hAnsi="Consolas"/>
                <w:noProof/>
                <w:lang w:val="en-GB"/>
              </w:rPr>
              <w:t>break</w:t>
            </w:r>
            <w:r w:rsidR="00EE5740" w:rsidRPr="005B6564">
              <w:rPr>
                <w:noProof/>
                <w:lang w:val="en-GB"/>
              </w:rPr>
              <w:t xml:space="preserve"> </w:t>
            </w:r>
            <w:r w:rsidR="006D6122" w:rsidRPr="005B6564">
              <w:rPr>
                <w:noProof/>
                <w:lang w:val="en-GB"/>
              </w:rPr>
              <w:t xml:space="preserve">are </w:t>
            </w:r>
            <w:r w:rsidR="00EE5740" w:rsidRPr="005B6564">
              <w:rPr>
                <w:noProof/>
                <w:lang w:val="en-GB"/>
              </w:rPr>
              <w:t>not redundant.</w:t>
            </w:r>
            <w:r w:rsidR="001C49A7" w:rsidRPr="005B6564">
              <w:rPr>
                <w:noProof/>
                <w:lang w:val="en-GB"/>
              </w:rPr>
              <w:t xml:space="preserve"> </w:t>
            </w:r>
            <w:r w:rsidR="00D95DE4" w:rsidRPr="005B6564">
              <w:rPr>
                <w:noProof/>
                <w:lang w:val="en-GB"/>
              </w:rPr>
              <w:t xml:space="preserve">The </w:t>
            </w:r>
            <w:r w:rsidR="00D95DE4" w:rsidRPr="005B6564">
              <w:rPr>
                <w:rFonts w:ascii="Consolas" w:hAnsi="Consolas"/>
                <w:noProof/>
                <w:lang w:val="en-GB"/>
              </w:rPr>
              <w:t>break</w:t>
            </w:r>
            <w:r w:rsidR="00D95DE4" w:rsidRPr="005B6564">
              <w:rPr>
                <w:noProof/>
                <w:lang w:val="en-GB"/>
              </w:rPr>
              <w:t xml:space="preserve"> command is used here to break out </w:t>
            </w:r>
            <w:r w:rsidR="00D7572F">
              <w:rPr>
                <w:noProof/>
                <w:lang w:val="en-GB"/>
              </w:rPr>
              <w:t>from</w:t>
            </w:r>
            <w:r w:rsidR="00D7572F" w:rsidRPr="005B6564">
              <w:rPr>
                <w:noProof/>
                <w:lang w:val="en-GB"/>
              </w:rPr>
              <w:t xml:space="preserve"> </w:t>
            </w:r>
            <w:r w:rsidR="00D95DE4" w:rsidRPr="005B6564">
              <w:rPr>
                <w:noProof/>
                <w:lang w:val="en-GB"/>
              </w:rPr>
              <w:t xml:space="preserve">the </w:t>
            </w:r>
            <w:r w:rsidR="00D95DE4" w:rsidRPr="005B6564">
              <w:rPr>
                <w:rFonts w:ascii="Consolas" w:hAnsi="Consolas"/>
                <w:noProof/>
                <w:lang w:val="en-GB"/>
              </w:rPr>
              <w:t>while</w:t>
            </w:r>
            <w:r w:rsidR="00D95DE4" w:rsidRPr="005B6564">
              <w:rPr>
                <w:noProof/>
                <w:lang w:val="en-GB"/>
              </w:rPr>
              <w:t>-loop that control</w:t>
            </w:r>
            <w:r w:rsidR="00704C12" w:rsidRPr="00126B87">
              <w:rPr>
                <w:noProof/>
                <w:lang w:val="en-GB"/>
              </w:rPr>
              <w:t>s</w:t>
            </w:r>
            <w:r w:rsidR="00D95DE4" w:rsidRPr="005B6564">
              <w:rPr>
                <w:noProof/>
                <w:lang w:val="en-GB"/>
              </w:rPr>
              <w:t xml:space="preserve"> the numeric input, and not the outer </w:t>
            </w:r>
            <w:r w:rsidR="00D95DE4" w:rsidRPr="005B6564">
              <w:rPr>
                <w:rFonts w:ascii="Consolas" w:hAnsi="Consolas"/>
                <w:noProof/>
                <w:lang w:val="en-GB"/>
              </w:rPr>
              <w:t>while</w:t>
            </w:r>
            <w:r w:rsidR="00D95DE4" w:rsidRPr="005B6564">
              <w:rPr>
                <w:noProof/>
                <w:lang w:val="en-GB"/>
              </w:rPr>
              <w:t xml:space="preserve">-loop </w:t>
            </w:r>
            <w:r w:rsidR="006C76AE" w:rsidRPr="005B6564">
              <w:rPr>
                <w:noProof/>
                <w:lang w:val="en-GB"/>
              </w:rPr>
              <w:t xml:space="preserve">for entering </w:t>
            </w:r>
            <w:r w:rsidR="0098509B" w:rsidRPr="005B6564">
              <w:rPr>
                <w:noProof/>
                <w:lang w:val="en-GB"/>
              </w:rPr>
              <w:t xml:space="preserve">data of </w:t>
            </w:r>
            <w:r w:rsidR="006C76AE" w:rsidRPr="005B6564">
              <w:rPr>
                <w:noProof/>
                <w:lang w:val="en-GB"/>
              </w:rPr>
              <w:t xml:space="preserve">multiple </w:t>
            </w:r>
            <w:r w:rsidR="0098509B" w:rsidRPr="005B6564">
              <w:rPr>
                <w:noProof/>
                <w:lang w:val="en-GB"/>
              </w:rPr>
              <w:t>observations</w:t>
            </w:r>
            <w:r w:rsidR="00D95DE4" w:rsidRPr="005B6564">
              <w:rPr>
                <w:noProof/>
                <w:lang w:val="en-GB"/>
              </w:rPr>
              <w:t>.</w:t>
            </w:r>
            <w:r w:rsidR="0098509B" w:rsidRPr="005B6564">
              <w:rPr>
                <w:noProof/>
                <w:lang w:val="en-GB"/>
              </w:rPr>
              <w:t xml:space="preserve"> The change of </w:t>
            </w:r>
            <w:r w:rsidR="004E72FE" w:rsidRPr="005B6564">
              <w:rPr>
                <w:noProof/>
                <w:lang w:val="en-GB"/>
              </w:rPr>
              <w:t xml:space="preserve">value for </w:t>
            </w:r>
            <w:r w:rsidR="004E72FE" w:rsidRPr="005B6564">
              <w:rPr>
                <w:rFonts w:ascii="Consolas" w:hAnsi="Consolas"/>
                <w:noProof/>
                <w:lang w:val="en-GB"/>
              </w:rPr>
              <w:t>proceed</w:t>
            </w:r>
            <w:r w:rsidR="004E72FE" w:rsidRPr="005B6564">
              <w:rPr>
                <w:noProof/>
                <w:lang w:val="en-GB"/>
              </w:rPr>
              <w:t xml:space="preserve"> from </w:t>
            </w:r>
            <w:r w:rsidR="004E72FE" w:rsidRPr="005B6564">
              <w:rPr>
                <w:rFonts w:ascii="Consolas" w:hAnsi="Consolas"/>
                <w:noProof/>
                <w:lang w:val="en-GB"/>
              </w:rPr>
              <w:t>True</w:t>
            </w:r>
            <w:r w:rsidR="004E72FE" w:rsidRPr="005B6564">
              <w:rPr>
                <w:noProof/>
                <w:lang w:val="en-GB"/>
              </w:rPr>
              <w:t xml:space="preserve"> to </w:t>
            </w:r>
            <w:r w:rsidR="004E72FE" w:rsidRPr="005B6564">
              <w:rPr>
                <w:rFonts w:ascii="Consolas" w:hAnsi="Consolas"/>
                <w:noProof/>
                <w:lang w:val="en-GB"/>
              </w:rPr>
              <w:t>False</w:t>
            </w:r>
            <w:r w:rsidR="004E72FE" w:rsidRPr="005B6564">
              <w:rPr>
                <w:noProof/>
                <w:lang w:val="en-GB"/>
              </w:rPr>
              <w:t xml:space="preserve"> prevent</w:t>
            </w:r>
            <w:r w:rsidR="00704C12" w:rsidRPr="00126B87">
              <w:rPr>
                <w:noProof/>
                <w:lang w:val="en-GB"/>
              </w:rPr>
              <w:t>s</w:t>
            </w:r>
            <w:r w:rsidR="004E72FE" w:rsidRPr="005B6564">
              <w:rPr>
                <w:noProof/>
                <w:lang w:val="en-GB"/>
              </w:rPr>
              <w:t xml:space="preserve"> the </w:t>
            </w:r>
            <w:r w:rsidR="007B70C6" w:rsidRPr="005B6564">
              <w:rPr>
                <w:noProof/>
                <w:lang w:val="en-GB"/>
              </w:rPr>
              <w:t xml:space="preserve">merge of </w:t>
            </w:r>
            <w:r w:rsidR="004E72FE" w:rsidRPr="005B6564">
              <w:rPr>
                <w:noProof/>
                <w:lang w:val="en-GB"/>
              </w:rPr>
              <w:t xml:space="preserve">list </w:t>
            </w:r>
            <w:r w:rsidR="007B70C6" w:rsidRPr="005B6564">
              <w:rPr>
                <w:noProof/>
                <w:lang w:val="en-GB"/>
              </w:rPr>
              <w:t>in line</w:t>
            </w:r>
            <w:r w:rsidR="00704C12" w:rsidRPr="00126B87">
              <w:rPr>
                <w:noProof/>
                <w:lang w:val="en-GB"/>
              </w:rPr>
              <w:t>s</w:t>
            </w:r>
            <w:r w:rsidR="007B70C6" w:rsidRPr="005B6564">
              <w:rPr>
                <w:noProof/>
                <w:lang w:val="en-GB"/>
              </w:rPr>
              <w:t xml:space="preserve"> 22-25. </w:t>
            </w:r>
            <w:r w:rsidR="00532FD8" w:rsidRPr="005B6564">
              <w:rPr>
                <w:noProof/>
                <w:lang w:val="en-GB"/>
              </w:rPr>
              <w:t>Hence</w:t>
            </w:r>
            <w:r w:rsidR="007B70C6" w:rsidRPr="005B6564">
              <w:rPr>
                <w:noProof/>
                <w:lang w:val="en-GB"/>
              </w:rPr>
              <w:t xml:space="preserve">, the program will </w:t>
            </w:r>
            <w:r w:rsidR="0088393D" w:rsidRPr="005B6564">
              <w:rPr>
                <w:noProof/>
                <w:lang w:val="en-GB"/>
              </w:rPr>
              <w:t xml:space="preserve">jump to the end of the </w:t>
            </w:r>
            <w:r w:rsidR="0088393D" w:rsidRPr="005B6564">
              <w:rPr>
                <w:rFonts w:ascii="Consolas" w:hAnsi="Consolas"/>
                <w:noProof/>
                <w:lang w:val="en-GB"/>
              </w:rPr>
              <w:t>while</w:t>
            </w:r>
            <w:r w:rsidR="0088393D" w:rsidRPr="005B6564">
              <w:rPr>
                <w:noProof/>
                <w:lang w:val="en-GB"/>
              </w:rPr>
              <w:t>-loop</w:t>
            </w:r>
            <w:r w:rsidR="00077BB4" w:rsidRPr="005B6564">
              <w:rPr>
                <w:noProof/>
                <w:lang w:val="en-GB"/>
              </w:rPr>
              <w:t xml:space="preserve"> and break from it</w:t>
            </w:r>
            <w:r w:rsidR="0088393D" w:rsidRPr="005B6564">
              <w:rPr>
                <w:noProof/>
                <w:lang w:val="en-GB"/>
              </w:rPr>
              <w:t xml:space="preserve"> </w:t>
            </w:r>
            <w:r w:rsidR="006923AA">
              <w:rPr>
                <w:noProof/>
                <w:lang w:val="en-GB"/>
              </w:rPr>
              <w:t>due to</w:t>
            </w:r>
            <w:r w:rsidR="0088393D" w:rsidRPr="005B6564">
              <w:rPr>
                <w:noProof/>
                <w:lang w:val="en-GB"/>
              </w:rPr>
              <w:t xml:space="preserve"> </w:t>
            </w:r>
            <w:r w:rsidR="0088393D" w:rsidRPr="005B6564">
              <w:rPr>
                <w:rFonts w:ascii="Consolas" w:hAnsi="Consolas"/>
                <w:noProof/>
                <w:lang w:val="en-GB"/>
              </w:rPr>
              <w:t>proceed = False</w:t>
            </w:r>
            <w:r w:rsidR="0088393D" w:rsidRPr="005B6564">
              <w:rPr>
                <w:noProof/>
                <w:lang w:val="en-GB"/>
              </w:rPr>
              <w:t>.</w:t>
            </w:r>
          </w:p>
          <w:p w14:paraId="3B10165E" w14:textId="3843910B" w:rsidR="009C4365" w:rsidRPr="005B6564" w:rsidRDefault="009C4365" w:rsidP="009C4365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 xml:space="preserve">The conversion of the </w:t>
            </w:r>
            <w:r w:rsidR="006C07BB" w:rsidRPr="005B6564">
              <w:rPr>
                <w:noProof/>
                <w:lang w:val="en-GB"/>
              </w:rPr>
              <w:t xml:space="preserve">variable </w:t>
            </w:r>
            <w:r w:rsidR="006C07BB" w:rsidRPr="005B6564">
              <w:rPr>
                <w:rFonts w:ascii="Consolas" w:hAnsi="Consolas"/>
                <w:noProof/>
                <w:lang w:val="en-GB"/>
              </w:rPr>
              <w:t>std_score</w:t>
            </w:r>
            <w:r w:rsidR="006C07BB" w:rsidRPr="005B6564">
              <w:rPr>
                <w:noProof/>
                <w:lang w:val="en-GB"/>
              </w:rPr>
              <w:t xml:space="preserve"> </w:t>
            </w:r>
            <w:r w:rsidR="00B30BC2" w:rsidRPr="005B6564">
              <w:rPr>
                <w:noProof/>
                <w:lang w:val="en-GB"/>
              </w:rPr>
              <w:t xml:space="preserve">to a numeric value </w:t>
            </w:r>
            <w:r w:rsidR="006C07BB" w:rsidRPr="005B6564">
              <w:rPr>
                <w:noProof/>
                <w:lang w:val="en-GB"/>
              </w:rPr>
              <w:t xml:space="preserve">will be put in the </w:t>
            </w:r>
            <w:r w:rsidR="006C07BB" w:rsidRPr="005B6564">
              <w:rPr>
                <w:rFonts w:ascii="Consolas" w:hAnsi="Consolas"/>
                <w:noProof/>
                <w:lang w:val="en-GB"/>
              </w:rPr>
              <w:t>try</w:t>
            </w:r>
            <w:r w:rsidR="006C07BB" w:rsidRPr="005B6564">
              <w:rPr>
                <w:noProof/>
                <w:lang w:val="en-GB"/>
              </w:rPr>
              <w:t xml:space="preserve">-block to prevent Python from </w:t>
            </w:r>
            <w:r w:rsidR="00836ABA" w:rsidRPr="005B6564">
              <w:rPr>
                <w:noProof/>
                <w:lang w:val="en-GB"/>
              </w:rPr>
              <w:t xml:space="preserve">stopping the program due to the occurrence of an error. If the </w:t>
            </w:r>
            <w:r w:rsidR="007D13BA" w:rsidRPr="005B6564">
              <w:rPr>
                <w:noProof/>
                <w:lang w:val="en-GB"/>
              </w:rPr>
              <w:t xml:space="preserve">input of </w:t>
            </w:r>
            <w:r w:rsidR="007D13BA" w:rsidRPr="005B6564">
              <w:rPr>
                <w:rFonts w:ascii="Consolas" w:hAnsi="Consolas"/>
                <w:noProof/>
                <w:lang w:val="en-GB"/>
              </w:rPr>
              <w:t>std_score</w:t>
            </w:r>
            <w:r w:rsidR="007D13BA" w:rsidRPr="005B6564">
              <w:rPr>
                <w:noProof/>
                <w:lang w:val="en-GB"/>
              </w:rPr>
              <w:t xml:space="preserve"> is </w:t>
            </w:r>
            <w:r w:rsidR="00AA76AD" w:rsidRPr="005B6564">
              <w:rPr>
                <w:noProof/>
                <w:lang w:val="en-GB"/>
              </w:rPr>
              <w:t xml:space="preserve">indeed a </w:t>
            </w:r>
            <w:r w:rsidR="007D13BA" w:rsidRPr="005B6564">
              <w:rPr>
                <w:noProof/>
                <w:lang w:val="en-GB"/>
              </w:rPr>
              <w:t>num</w:t>
            </w:r>
            <w:r w:rsidR="00AA76AD" w:rsidRPr="005B6564">
              <w:rPr>
                <w:noProof/>
                <w:lang w:val="en-GB"/>
              </w:rPr>
              <w:t>b</w:t>
            </w:r>
            <w:r w:rsidR="007D13BA" w:rsidRPr="005B6564">
              <w:rPr>
                <w:noProof/>
                <w:lang w:val="en-GB"/>
              </w:rPr>
              <w:t>er</w:t>
            </w:r>
            <w:r w:rsidR="001430FD" w:rsidRPr="005B6564">
              <w:rPr>
                <w:noProof/>
                <w:lang w:val="en-GB"/>
              </w:rPr>
              <w:t xml:space="preserve"> (but stored as string temporarily)</w:t>
            </w:r>
            <w:r w:rsidR="007D13BA" w:rsidRPr="005B6564">
              <w:rPr>
                <w:noProof/>
                <w:lang w:val="en-GB"/>
              </w:rPr>
              <w:t xml:space="preserve">, the control variable </w:t>
            </w:r>
            <w:r w:rsidR="007D13BA" w:rsidRPr="005B6564">
              <w:rPr>
                <w:rFonts w:ascii="Consolas" w:hAnsi="Consolas"/>
                <w:noProof/>
                <w:lang w:val="en-GB"/>
              </w:rPr>
              <w:t>valid_input</w:t>
            </w:r>
            <w:r w:rsidR="007D13BA" w:rsidRPr="005B6564">
              <w:rPr>
                <w:noProof/>
                <w:lang w:val="en-GB"/>
              </w:rPr>
              <w:t xml:space="preserve"> will turn to </w:t>
            </w:r>
            <w:r w:rsidR="007D13BA" w:rsidRPr="005B6564">
              <w:rPr>
                <w:rFonts w:ascii="Consolas" w:hAnsi="Consolas"/>
                <w:noProof/>
                <w:lang w:val="en-GB"/>
              </w:rPr>
              <w:t>True</w:t>
            </w:r>
            <w:r w:rsidR="007D13BA" w:rsidRPr="005B6564">
              <w:rPr>
                <w:noProof/>
                <w:lang w:val="en-GB"/>
              </w:rPr>
              <w:t xml:space="preserve"> and the </w:t>
            </w:r>
            <w:r w:rsidR="007D13BA" w:rsidRPr="005B6564">
              <w:rPr>
                <w:rFonts w:ascii="Consolas" w:hAnsi="Consolas"/>
                <w:noProof/>
                <w:lang w:val="en-GB"/>
              </w:rPr>
              <w:t>while</w:t>
            </w:r>
            <w:r w:rsidR="007D13BA" w:rsidRPr="005B6564">
              <w:rPr>
                <w:noProof/>
                <w:lang w:val="en-GB"/>
              </w:rPr>
              <w:t xml:space="preserve">-loop will stop iterating. However, if the </w:t>
            </w:r>
            <w:r w:rsidR="005F7F7A" w:rsidRPr="005B6564">
              <w:rPr>
                <w:noProof/>
                <w:lang w:val="en-GB"/>
              </w:rPr>
              <w:t xml:space="preserve">input is a character string (with exception of an empty string), Python will print </w:t>
            </w:r>
            <w:r w:rsidR="00F11B2C" w:rsidRPr="005B6564">
              <w:rPr>
                <w:noProof/>
                <w:lang w:val="en-GB"/>
              </w:rPr>
              <w:t xml:space="preserve">the warning message that is written in the </w:t>
            </w:r>
            <w:r w:rsidR="00F11B2C" w:rsidRPr="005B6564">
              <w:rPr>
                <w:rFonts w:ascii="Consolas" w:hAnsi="Consolas"/>
                <w:noProof/>
                <w:lang w:val="en-GB"/>
              </w:rPr>
              <w:t>except</w:t>
            </w:r>
            <w:r w:rsidR="00F11B2C" w:rsidRPr="005B6564">
              <w:rPr>
                <w:noProof/>
                <w:lang w:val="en-GB"/>
              </w:rPr>
              <w:t>-block</w:t>
            </w:r>
            <w:r w:rsidR="00A503CC" w:rsidRPr="005B6564">
              <w:rPr>
                <w:noProof/>
                <w:lang w:val="en-GB"/>
              </w:rPr>
              <w:t>,</w:t>
            </w:r>
            <w:r w:rsidR="00F11B2C" w:rsidRPr="005B6564">
              <w:rPr>
                <w:noProof/>
                <w:lang w:val="en-GB"/>
              </w:rPr>
              <w:t xml:space="preserve"> </w:t>
            </w:r>
            <w:r w:rsidR="00A503CC" w:rsidRPr="005B6564">
              <w:rPr>
                <w:noProof/>
                <w:lang w:val="en-GB"/>
              </w:rPr>
              <w:t>a</w:t>
            </w:r>
            <w:r w:rsidR="00F11B2C" w:rsidRPr="005B6564">
              <w:rPr>
                <w:noProof/>
                <w:lang w:val="en-GB"/>
              </w:rPr>
              <w:t xml:space="preserve">nd the </w:t>
            </w:r>
            <w:r w:rsidR="00F11B2C" w:rsidRPr="005B6564">
              <w:rPr>
                <w:rFonts w:ascii="Consolas" w:hAnsi="Consolas"/>
                <w:noProof/>
                <w:lang w:val="en-GB"/>
              </w:rPr>
              <w:t>while</w:t>
            </w:r>
            <w:r w:rsidR="00F11B2C" w:rsidRPr="005B6564">
              <w:rPr>
                <w:noProof/>
                <w:lang w:val="en-GB"/>
              </w:rPr>
              <w:t>-loop will start a new iteration.</w:t>
            </w:r>
          </w:p>
          <w:p w14:paraId="768342E9" w14:textId="0AD6185D" w:rsidR="001B12A5" w:rsidRPr="005B6564" w:rsidRDefault="00984D7F" w:rsidP="001B12A5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>In t</w:t>
            </w:r>
            <w:r w:rsidR="00A503CC" w:rsidRPr="005B6564">
              <w:rPr>
                <w:noProof/>
                <w:lang w:val="en-GB"/>
              </w:rPr>
              <w:t xml:space="preserve">he </w:t>
            </w:r>
            <w:r w:rsidRPr="005B6564">
              <w:rPr>
                <w:noProof/>
                <w:lang w:val="en-GB"/>
              </w:rPr>
              <w:t>formatt</w:t>
            </w:r>
            <w:r w:rsidR="00B72368">
              <w:rPr>
                <w:noProof/>
                <w:lang w:val="en-GB"/>
              </w:rPr>
              <w:t>ed</w:t>
            </w:r>
            <w:r w:rsidRPr="005B6564">
              <w:rPr>
                <w:noProof/>
                <w:lang w:val="en-GB"/>
              </w:rPr>
              <w:t xml:space="preserve"> </w:t>
            </w:r>
            <w:r w:rsidR="00A503CC" w:rsidRPr="005B6564">
              <w:rPr>
                <w:noProof/>
                <w:lang w:val="en-GB"/>
              </w:rPr>
              <w:t xml:space="preserve">string </w:t>
            </w:r>
            <w:r w:rsidR="007D5CC9" w:rsidRPr="005B6564">
              <w:rPr>
                <w:noProof/>
                <w:lang w:val="en-GB"/>
              </w:rPr>
              <w:t>of</w:t>
            </w:r>
            <w:r w:rsidR="00A503CC" w:rsidRPr="005B6564">
              <w:rPr>
                <w:noProof/>
                <w:lang w:val="en-GB"/>
              </w:rPr>
              <w:t xml:space="preserve"> the </w:t>
            </w:r>
            <w:r w:rsidR="00A503CC" w:rsidRPr="005B6564">
              <w:rPr>
                <w:rFonts w:ascii="Consolas" w:hAnsi="Consolas"/>
                <w:noProof/>
                <w:lang w:val="en-GB"/>
              </w:rPr>
              <w:t>input()</w:t>
            </w:r>
            <w:r w:rsidR="00A503CC" w:rsidRPr="005B6564">
              <w:rPr>
                <w:noProof/>
                <w:lang w:val="en-GB"/>
              </w:rPr>
              <w:t xml:space="preserve"> function </w:t>
            </w:r>
            <w:r w:rsidR="001D43F4" w:rsidRPr="005B6564">
              <w:rPr>
                <w:noProof/>
                <w:lang w:val="en-GB"/>
              </w:rPr>
              <w:t xml:space="preserve">to enquire for the exam score </w:t>
            </w:r>
            <w:r w:rsidR="00A503CC" w:rsidRPr="005B6564">
              <w:rPr>
                <w:noProof/>
                <w:lang w:val="en-GB"/>
              </w:rPr>
              <w:t xml:space="preserve">in line </w:t>
            </w:r>
            <w:r w:rsidRPr="005B6564">
              <w:rPr>
                <w:noProof/>
                <w:lang w:val="en-GB"/>
              </w:rPr>
              <w:t xml:space="preserve">12, we </w:t>
            </w:r>
            <w:r w:rsidR="001B12A5" w:rsidRPr="005B6564">
              <w:rPr>
                <w:noProof/>
                <w:lang w:val="en-GB"/>
              </w:rPr>
              <w:t xml:space="preserve">embed the </w:t>
            </w:r>
            <w:r w:rsidRPr="005B6564">
              <w:rPr>
                <w:noProof/>
                <w:lang w:val="en-GB"/>
              </w:rPr>
              <w:t xml:space="preserve">student’s name </w:t>
            </w:r>
            <w:r w:rsidR="00EA42A8" w:rsidRPr="005B6564">
              <w:rPr>
                <w:noProof/>
                <w:lang w:val="en-GB"/>
              </w:rPr>
              <w:t>that has just been entered by the user in line 6</w:t>
            </w:r>
            <w:r w:rsidR="001B12A5" w:rsidRPr="005B6564">
              <w:rPr>
                <w:noProof/>
                <w:lang w:val="en-GB"/>
              </w:rPr>
              <w:t>.</w:t>
            </w:r>
            <w:r w:rsidR="00C57EBC" w:rsidRPr="005B6564">
              <w:rPr>
                <w:noProof/>
                <w:lang w:val="en-GB"/>
              </w:rPr>
              <w:t xml:space="preserve"> This can prevent users from entering the score </w:t>
            </w:r>
            <w:r w:rsidR="00163747" w:rsidRPr="005B6564">
              <w:rPr>
                <w:noProof/>
                <w:lang w:val="en-GB"/>
              </w:rPr>
              <w:t xml:space="preserve">of another </w:t>
            </w:r>
            <w:r w:rsidR="00C57EBC" w:rsidRPr="005B6564">
              <w:rPr>
                <w:noProof/>
                <w:lang w:val="en-GB"/>
              </w:rPr>
              <w:t xml:space="preserve">student due to </w:t>
            </w:r>
            <w:r w:rsidR="00102200">
              <w:rPr>
                <w:noProof/>
                <w:lang w:val="en-GB"/>
              </w:rPr>
              <w:t xml:space="preserve">the </w:t>
            </w:r>
            <w:r w:rsidR="00EE52E5" w:rsidRPr="005B6564">
              <w:rPr>
                <w:noProof/>
                <w:lang w:val="en-GB"/>
              </w:rPr>
              <w:t>visual</w:t>
            </w:r>
            <w:r w:rsidR="00C57EBC" w:rsidRPr="005B6564">
              <w:rPr>
                <w:noProof/>
                <w:lang w:val="en-GB"/>
              </w:rPr>
              <w:t xml:space="preserve"> confusion caused by the </w:t>
            </w:r>
            <w:r w:rsidR="00AB4471" w:rsidRPr="005B6564">
              <w:rPr>
                <w:noProof/>
                <w:lang w:val="en-GB"/>
              </w:rPr>
              <w:t xml:space="preserve">mass of </w:t>
            </w:r>
            <w:r w:rsidR="00CE3CA0" w:rsidRPr="005B6564">
              <w:rPr>
                <w:noProof/>
                <w:lang w:val="en-GB"/>
              </w:rPr>
              <w:t xml:space="preserve">information </w:t>
            </w:r>
            <w:r w:rsidR="00AB4471" w:rsidRPr="005B6564">
              <w:rPr>
                <w:noProof/>
                <w:lang w:val="en-GB"/>
              </w:rPr>
              <w:t>on the screen</w:t>
            </w:r>
            <w:r w:rsidR="00C57EBC" w:rsidRPr="005B6564">
              <w:rPr>
                <w:noProof/>
                <w:lang w:val="en-GB"/>
              </w:rPr>
              <w:t>.</w:t>
            </w:r>
          </w:p>
          <w:p w14:paraId="7B58ED46" w14:textId="67B0490E" w:rsidR="00AC0DD1" w:rsidRPr="005B6564" w:rsidRDefault="00AC0DD1" w:rsidP="001B12A5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 xml:space="preserve">The same mechanism to store the data in </w:t>
            </w:r>
            <w:r w:rsidRPr="005B6564">
              <w:rPr>
                <w:rFonts w:ascii="Consolas" w:hAnsi="Consolas"/>
                <w:noProof/>
                <w:lang w:val="en-GB"/>
              </w:rPr>
              <w:t>templist</w:t>
            </w:r>
            <w:r w:rsidRPr="005B6564">
              <w:rPr>
                <w:noProof/>
                <w:lang w:val="en-GB"/>
              </w:rPr>
              <w:t xml:space="preserve"> and then to append them to </w:t>
            </w:r>
            <w:r w:rsidRPr="005B6564">
              <w:rPr>
                <w:rFonts w:ascii="Consolas" w:hAnsi="Consolas"/>
                <w:noProof/>
                <w:lang w:val="en-GB"/>
              </w:rPr>
              <w:t>finallist</w:t>
            </w:r>
            <w:r w:rsidRPr="005B6564">
              <w:rPr>
                <w:noProof/>
                <w:lang w:val="en-GB"/>
              </w:rPr>
              <w:t xml:space="preserve"> as in </w:t>
            </w:r>
            <w:r w:rsidRPr="00F123BD">
              <w:rPr>
                <w:noProof/>
                <w:lang w:val="en-GB"/>
              </w:rPr>
              <w:fldChar w:fldCharType="begin"/>
            </w:r>
            <w:r w:rsidRPr="005B6564">
              <w:rPr>
                <w:noProof/>
                <w:lang w:val="en-GB"/>
              </w:rPr>
              <w:instrText xml:space="preserve"> REF _Ref58796397 \h </w:instrText>
            </w:r>
            <w:r w:rsidRPr="00F123BD">
              <w:rPr>
                <w:noProof/>
                <w:lang w:val="en-GB"/>
              </w:rPr>
            </w:r>
            <w:r w:rsidRPr="00F123BD">
              <w:rPr>
                <w:noProof/>
                <w:lang w:val="en-GB"/>
              </w:rPr>
              <w:fldChar w:fldCharType="separate"/>
            </w:r>
            <w:r w:rsidR="00794E2F" w:rsidRPr="005B6564">
              <w:rPr>
                <w:noProof/>
                <w:lang w:val="en-GB"/>
              </w:rPr>
              <w:t>Figure 2.23</w:t>
            </w:r>
            <w:r w:rsidRPr="00F123BD">
              <w:rPr>
                <w:noProof/>
                <w:lang w:val="en-GB"/>
              </w:rPr>
              <w:fldChar w:fldCharType="end"/>
            </w:r>
            <w:r w:rsidR="001F03F3" w:rsidRPr="005B6564">
              <w:rPr>
                <w:noProof/>
                <w:lang w:val="en-GB"/>
              </w:rPr>
              <w:t xml:space="preserve"> is </w:t>
            </w:r>
            <w:r w:rsidR="00FE3B91" w:rsidRPr="005B6564">
              <w:rPr>
                <w:noProof/>
                <w:lang w:val="en-GB"/>
              </w:rPr>
              <w:t>employed</w:t>
            </w:r>
            <w:r w:rsidR="00162BE8" w:rsidRPr="005B6564">
              <w:rPr>
                <w:noProof/>
                <w:lang w:val="en-GB"/>
              </w:rPr>
              <w:t xml:space="preserve"> </w:t>
            </w:r>
            <w:r w:rsidR="001F03F3" w:rsidRPr="005B6564">
              <w:rPr>
                <w:noProof/>
                <w:lang w:val="en-GB"/>
              </w:rPr>
              <w:t xml:space="preserve">here in line </w:t>
            </w:r>
            <w:r w:rsidR="00BA51B7" w:rsidRPr="005B6564">
              <w:rPr>
                <w:noProof/>
                <w:lang w:val="en-GB"/>
              </w:rPr>
              <w:t>23</w:t>
            </w:r>
            <w:r w:rsidR="001F03F3" w:rsidRPr="005B6564">
              <w:rPr>
                <w:noProof/>
                <w:lang w:val="en-GB"/>
              </w:rPr>
              <w:t xml:space="preserve"> and line </w:t>
            </w:r>
            <w:r w:rsidR="00BA51B7" w:rsidRPr="005B6564">
              <w:rPr>
                <w:noProof/>
                <w:lang w:val="en-GB"/>
              </w:rPr>
              <w:t>24</w:t>
            </w:r>
            <w:r w:rsidRPr="005B6564">
              <w:rPr>
                <w:noProof/>
                <w:lang w:val="en-GB"/>
              </w:rPr>
              <w:t>.</w:t>
            </w:r>
            <w:r w:rsidR="001433DA" w:rsidRPr="005B6564">
              <w:rPr>
                <w:noProof/>
                <w:lang w:val="en-GB"/>
              </w:rPr>
              <w:t xml:space="preserve"> </w:t>
            </w:r>
            <w:r w:rsidR="009D545B" w:rsidRPr="005B6564">
              <w:rPr>
                <w:noProof/>
                <w:lang w:val="en-GB"/>
              </w:rPr>
              <w:t xml:space="preserve">But </w:t>
            </w:r>
            <w:r w:rsidR="00162BE8" w:rsidRPr="005B6564">
              <w:rPr>
                <w:noProof/>
                <w:lang w:val="en-GB"/>
              </w:rPr>
              <w:t>the whole procedure will o</w:t>
            </w:r>
            <w:r w:rsidR="004F3D18" w:rsidRPr="005B6564">
              <w:rPr>
                <w:noProof/>
                <w:lang w:val="en-GB"/>
              </w:rPr>
              <w:t xml:space="preserve">nly be carried out if </w:t>
            </w:r>
            <w:r w:rsidR="004F3D18" w:rsidRPr="005B6564">
              <w:rPr>
                <w:rFonts w:ascii="Consolas" w:hAnsi="Consolas"/>
                <w:noProof/>
                <w:lang w:val="en-GB"/>
              </w:rPr>
              <w:t>proceed = True</w:t>
            </w:r>
            <w:r w:rsidR="00A93B47" w:rsidRPr="005B6564">
              <w:rPr>
                <w:noProof/>
                <w:lang w:val="en-GB"/>
              </w:rPr>
              <w:t>.</w:t>
            </w:r>
            <w:r w:rsidR="004F3D18" w:rsidRPr="005B6564">
              <w:rPr>
                <w:noProof/>
                <w:lang w:val="en-GB"/>
              </w:rPr>
              <w:t xml:space="preserve"> </w:t>
            </w:r>
            <w:r w:rsidR="00A93B47" w:rsidRPr="005B6564">
              <w:rPr>
                <w:noProof/>
                <w:lang w:val="en-GB"/>
              </w:rPr>
              <w:t>T</w:t>
            </w:r>
            <w:r w:rsidR="004F3D18" w:rsidRPr="005B6564">
              <w:rPr>
                <w:noProof/>
                <w:lang w:val="en-GB"/>
              </w:rPr>
              <w:t xml:space="preserve">hat is, if </w:t>
            </w:r>
            <w:r w:rsidR="00FC198D" w:rsidRPr="005B6564">
              <w:rPr>
                <w:noProof/>
                <w:lang w:val="en-GB"/>
              </w:rPr>
              <w:t xml:space="preserve">the inputs of </w:t>
            </w:r>
            <w:r w:rsidR="00A93B47" w:rsidRPr="005B6564">
              <w:rPr>
                <w:noProof/>
                <w:lang w:val="en-GB"/>
              </w:rPr>
              <w:t xml:space="preserve">both the name </w:t>
            </w:r>
            <w:r w:rsidR="00A93B47" w:rsidRPr="005B6564">
              <w:rPr>
                <w:i/>
                <w:iCs/>
                <w:noProof/>
                <w:lang w:val="en-GB"/>
              </w:rPr>
              <w:t>and</w:t>
            </w:r>
            <w:r w:rsidR="00A93B47" w:rsidRPr="005B6564">
              <w:rPr>
                <w:noProof/>
                <w:lang w:val="en-GB"/>
              </w:rPr>
              <w:t xml:space="preserve"> </w:t>
            </w:r>
            <w:r w:rsidR="00984B2D" w:rsidRPr="005B6564">
              <w:rPr>
                <w:noProof/>
                <w:lang w:val="en-GB"/>
              </w:rPr>
              <w:t xml:space="preserve">the </w:t>
            </w:r>
            <w:r w:rsidR="00A93B47" w:rsidRPr="005B6564">
              <w:rPr>
                <w:noProof/>
                <w:lang w:val="en-GB"/>
              </w:rPr>
              <w:t>score are not empty strings</w:t>
            </w:r>
            <w:r w:rsidR="00D13C68" w:rsidRPr="005B6564">
              <w:rPr>
                <w:noProof/>
                <w:lang w:val="en-GB"/>
              </w:rPr>
              <w:t>.</w:t>
            </w:r>
          </w:p>
          <w:p w14:paraId="46D1ABDF" w14:textId="600E2956" w:rsidR="00DD1B26" w:rsidRPr="005B6564" w:rsidRDefault="00DD1B26" w:rsidP="00C57EBC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>We increase our counter variable by 1</w:t>
            </w:r>
            <w:r w:rsidR="00C57EBC" w:rsidRPr="005B6564">
              <w:rPr>
                <w:noProof/>
                <w:lang w:val="en-GB"/>
              </w:rPr>
              <w:t xml:space="preserve"> after all the data for the </w:t>
            </w:r>
            <w:r w:rsidR="00C57EBC" w:rsidRPr="005B6564">
              <w:rPr>
                <w:rFonts w:ascii="Consolas" w:hAnsi="Consolas"/>
                <w:noProof/>
                <w:lang w:val="en-GB"/>
              </w:rPr>
              <w:t>i</w:t>
            </w:r>
            <w:r w:rsidR="00C57EBC" w:rsidRPr="005B6564">
              <w:rPr>
                <w:noProof/>
                <w:lang w:val="en-GB"/>
              </w:rPr>
              <w:t>th student have been typed in and confirmed by the user.</w:t>
            </w:r>
          </w:p>
          <w:p w14:paraId="44557648" w14:textId="1F6BFA7D" w:rsidR="00C57EBC" w:rsidRPr="005B6564" w:rsidRDefault="00F908C5" w:rsidP="00FA2723">
            <w:pPr>
              <w:pStyle w:val="BodyText"/>
              <w:numPr>
                <w:ilvl w:val="0"/>
                <w:numId w:val="26"/>
              </w:numPr>
              <w:rPr>
                <w:noProof/>
                <w:lang w:val="en-GB"/>
              </w:rPr>
            </w:pPr>
            <w:r w:rsidRPr="005B6564">
              <w:rPr>
                <w:noProof/>
                <w:lang w:val="en-GB"/>
              </w:rPr>
              <w:t xml:space="preserve">Subsequent to the entire entering process, the program will print the entire list to the screen for checking purpose. </w:t>
            </w:r>
            <w:r w:rsidR="000E7403" w:rsidRPr="005B6564">
              <w:rPr>
                <w:noProof/>
                <w:lang w:val="en-GB"/>
              </w:rPr>
              <w:t xml:space="preserve">However, this will only </w:t>
            </w:r>
            <w:r w:rsidR="0066285B" w:rsidRPr="005B6564">
              <w:rPr>
                <w:noProof/>
                <w:lang w:val="en-GB"/>
              </w:rPr>
              <w:t xml:space="preserve">be executed if the user has at least entered the entire set of data </w:t>
            </w:r>
            <w:r w:rsidR="00BD1613" w:rsidRPr="005B6564">
              <w:rPr>
                <w:noProof/>
                <w:lang w:val="en-GB"/>
              </w:rPr>
              <w:t xml:space="preserve">for </w:t>
            </w:r>
            <w:r w:rsidR="0066285B" w:rsidRPr="005B6564">
              <w:rPr>
                <w:i/>
                <w:iCs/>
                <w:noProof/>
                <w:lang w:val="en-GB"/>
              </w:rPr>
              <w:t>one</w:t>
            </w:r>
            <w:r w:rsidR="0066285B" w:rsidRPr="005B6564">
              <w:rPr>
                <w:noProof/>
                <w:lang w:val="en-GB"/>
              </w:rPr>
              <w:t xml:space="preserve"> student.</w:t>
            </w:r>
            <w:r w:rsidR="000E7403" w:rsidRPr="005B6564">
              <w:rPr>
                <w:noProof/>
                <w:lang w:val="en-GB"/>
              </w:rPr>
              <w:t xml:space="preserve"> </w:t>
            </w:r>
            <w:r w:rsidR="00540303" w:rsidRPr="005B6564">
              <w:rPr>
                <w:noProof/>
                <w:lang w:val="en-GB"/>
              </w:rPr>
              <w:t xml:space="preserve">This control is </w:t>
            </w:r>
            <w:r w:rsidR="00F11B58" w:rsidRPr="005B6564">
              <w:rPr>
                <w:noProof/>
                <w:lang w:val="en-GB"/>
              </w:rPr>
              <w:t xml:space="preserve">implemented </w:t>
            </w:r>
            <w:r w:rsidR="009D4871" w:rsidRPr="005B6564">
              <w:rPr>
                <w:noProof/>
                <w:lang w:val="en-GB"/>
              </w:rPr>
              <w:t xml:space="preserve">in case </w:t>
            </w:r>
            <w:r w:rsidR="00F11B58" w:rsidRPr="005B6564">
              <w:rPr>
                <w:noProof/>
                <w:lang w:val="en-GB"/>
              </w:rPr>
              <w:t xml:space="preserve">the user has already quitted the entering process during the first </w:t>
            </w:r>
            <w:r w:rsidR="004E0CFA" w:rsidRPr="005B6564">
              <w:rPr>
                <w:noProof/>
                <w:lang w:val="en-GB"/>
              </w:rPr>
              <w:t>iteration and</w:t>
            </w:r>
            <w:r w:rsidR="00540303" w:rsidRPr="005B6564">
              <w:rPr>
                <w:noProof/>
                <w:lang w:val="en-GB"/>
              </w:rPr>
              <w:t xml:space="preserve"> prevent</w:t>
            </w:r>
            <w:r w:rsidR="004C5A70" w:rsidRPr="005B6564">
              <w:rPr>
                <w:noProof/>
                <w:lang w:val="en-GB"/>
              </w:rPr>
              <w:t>s</w:t>
            </w:r>
            <w:r w:rsidR="00540303" w:rsidRPr="005B6564">
              <w:rPr>
                <w:noProof/>
                <w:lang w:val="en-GB"/>
              </w:rPr>
              <w:t xml:space="preserve"> us from printing an empty list</w:t>
            </w:r>
            <w:r w:rsidR="004C5A70" w:rsidRPr="005B6564">
              <w:rPr>
                <w:noProof/>
                <w:lang w:val="en-GB"/>
              </w:rPr>
              <w:t>.</w:t>
            </w:r>
            <w:r w:rsidR="00E24E44" w:rsidRPr="005B6564">
              <w:rPr>
                <w:noProof/>
                <w:lang w:val="en-GB"/>
              </w:rPr>
              <w:t xml:space="preserve"> </w:t>
            </w:r>
            <w:r w:rsidRPr="005B6564">
              <w:rPr>
                <w:noProof/>
                <w:lang w:val="en-GB"/>
              </w:rPr>
              <w:lastRenderedPageBreak/>
              <w:t>We have also built in several escape sequences for line breaks</w:t>
            </w:r>
            <w:r w:rsidR="00FA2723" w:rsidRPr="005B6564">
              <w:rPr>
                <w:noProof/>
                <w:lang w:val="en-GB"/>
              </w:rPr>
              <w:t xml:space="preserve"> here</w:t>
            </w:r>
            <w:r w:rsidRPr="005B6564">
              <w:rPr>
                <w:noProof/>
                <w:lang w:val="en-GB"/>
              </w:rPr>
              <w:t xml:space="preserve"> to enhance the vis</w:t>
            </w:r>
            <w:r w:rsidR="00FA2723" w:rsidRPr="005B6564">
              <w:rPr>
                <w:noProof/>
                <w:lang w:val="en-GB"/>
              </w:rPr>
              <w:t>ual comfort</w:t>
            </w:r>
            <w:r w:rsidRPr="005B6564">
              <w:rPr>
                <w:noProof/>
                <w:lang w:val="en-GB"/>
              </w:rPr>
              <w:t xml:space="preserve"> of the output.</w:t>
            </w:r>
          </w:p>
        </w:tc>
      </w:tr>
    </w:tbl>
    <w:p w14:paraId="4F961326" w14:textId="77777777" w:rsidR="0088711B" w:rsidRPr="008F20C8" w:rsidRDefault="0088711B" w:rsidP="0088711B">
      <w:pPr>
        <w:spacing w:before="240" w:after="120"/>
        <w:jc w:val="left"/>
        <w:rPr>
          <w:b/>
          <w:sz w:val="28"/>
          <w:lang w:val="en-SG"/>
        </w:rPr>
      </w:pPr>
      <w:r w:rsidRPr="008F20C8">
        <w:rPr>
          <w:b/>
          <w:sz w:val="28"/>
          <w:lang w:val="en-SG"/>
        </w:rPr>
        <w:lastRenderedPageBreak/>
        <w:t>Read</w:t>
      </w:r>
    </w:p>
    <w:p w14:paraId="2ACAE387" w14:textId="49F31D2C" w:rsidR="000332DC" w:rsidRPr="00342B73" w:rsidRDefault="00133A30" w:rsidP="00464F58">
      <w:pPr>
        <w:pStyle w:val="BodyText"/>
        <w:rPr>
          <w:noProof/>
          <w:lang w:val="en-GB"/>
        </w:rPr>
      </w:pPr>
      <w:r w:rsidRPr="00342B73">
        <w:rPr>
          <w:noProof/>
          <w:lang w:val="en-GB"/>
        </w:rPr>
        <w:t>Read the following official Python documentation: (</w:t>
      </w:r>
      <w:bookmarkStart w:id="33" w:name="_Hlk59291687"/>
      <w:r w:rsidR="002679E0" w:rsidRPr="00342B73">
        <w:rPr>
          <w:noProof/>
          <w:lang w:val="en-GB"/>
        </w:rPr>
        <w:fldChar w:fldCharType="begin"/>
      </w:r>
      <w:r w:rsidR="002679E0" w:rsidRPr="00342B73">
        <w:rPr>
          <w:noProof/>
          <w:lang w:val="en-GB"/>
        </w:rPr>
        <w:instrText xml:space="preserve"> HYPERLINK "https://docs.python.org/3/library/‌stdtypes.html#sequence-types-list-tuple-range" </w:instrText>
      </w:r>
      <w:r w:rsidR="002679E0" w:rsidRPr="00342B73">
        <w:rPr>
          <w:noProof/>
          <w:lang w:val="en-GB"/>
        </w:rPr>
        <w:fldChar w:fldCharType="separate"/>
      </w:r>
      <w:r w:rsidR="002679E0" w:rsidRPr="00342B73">
        <w:rPr>
          <w:rStyle w:val="Hyperlink"/>
          <w:noProof/>
          <w:lang w:val="en-GB"/>
        </w:rPr>
        <w:t>https://docs.python.org/3/library/‌stdtypes.html#sequence-types-list-tuple-range</w:t>
      </w:r>
      <w:bookmarkEnd w:id="33"/>
      <w:r w:rsidR="002679E0" w:rsidRPr="00342B73">
        <w:rPr>
          <w:noProof/>
          <w:lang w:val="en-GB"/>
        </w:rPr>
        <w:fldChar w:fldCharType="end"/>
      </w:r>
      <w:r w:rsidR="009D024D" w:rsidRPr="00342B73">
        <w:rPr>
          <w:noProof/>
          <w:lang w:val="en-GB"/>
        </w:rPr>
        <w:t>) for details and ex</w:t>
      </w:r>
      <w:r w:rsidRPr="00342B73">
        <w:rPr>
          <w:noProof/>
          <w:lang w:val="en-GB"/>
        </w:rPr>
        <w:t>amples on lists</w:t>
      </w:r>
      <w:r w:rsidR="007B7F75" w:rsidRPr="00342B73">
        <w:rPr>
          <w:noProof/>
          <w:lang w:val="en-GB"/>
        </w:rPr>
        <w:t xml:space="preserve"> and </w:t>
      </w:r>
      <w:r w:rsidR="00464F58" w:rsidRPr="00342B73">
        <w:rPr>
          <w:noProof/>
          <w:lang w:val="en-GB"/>
        </w:rPr>
        <w:t xml:space="preserve">on operations </w:t>
      </w:r>
      <w:r w:rsidR="00061BAB" w:rsidRPr="00342B73">
        <w:rPr>
          <w:noProof/>
          <w:lang w:val="en-GB"/>
        </w:rPr>
        <w:t>applica</w:t>
      </w:r>
      <w:r w:rsidR="00464F58" w:rsidRPr="00342B73">
        <w:rPr>
          <w:noProof/>
          <w:lang w:val="en-GB"/>
        </w:rPr>
        <w:t>ble to lists</w:t>
      </w:r>
      <w:r w:rsidRPr="00342B73">
        <w:rPr>
          <w:noProof/>
          <w:lang w:val="en-GB"/>
        </w:rPr>
        <w:t>.</w:t>
      </w:r>
    </w:p>
    <w:p w14:paraId="560F5B90" w14:textId="77777777" w:rsidR="00A43DB6" w:rsidRPr="008F20C8" w:rsidRDefault="00A43DB6" w:rsidP="00A43DB6">
      <w:pPr>
        <w:spacing w:before="240" w:after="120"/>
        <w:jc w:val="left"/>
        <w:rPr>
          <w:b/>
          <w:sz w:val="28"/>
          <w:lang w:val="en-SG"/>
        </w:rPr>
      </w:pPr>
      <w:r w:rsidRPr="008F20C8">
        <w:rPr>
          <w:b/>
          <w:sz w:val="28"/>
          <w:lang w:val="en-SG"/>
        </w:rPr>
        <w:t>Read</w:t>
      </w:r>
    </w:p>
    <w:p w14:paraId="2F16BD8B" w14:textId="77777777" w:rsidR="00362659" w:rsidRPr="00342B73" w:rsidRDefault="00133A30" w:rsidP="00464F58">
      <w:pPr>
        <w:pStyle w:val="BodyText"/>
        <w:rPr>
          <w:noProof/>
          <w:lang w:val="en-GB"/>
        </w:rPr>
      </w:pPr>
      <w:r w:rsidRPr="00342B73">
        <w:rPr>
          <w:noProof/>
          <w:lang w:val="en-GB"/>
        </w:rPr>
        <w:t xml:space="preserve">Read the following section of the textbook on looping over elements of lists: </w:t>
      </w:r>
    </w:p>
    <w:p w14:paraId="44C2A1BF" w14:textId="5D01F4BC" w:rsidR="00133A30" w:rsidRPr="00342B73" w:rsidRDefault="00133A30" w:rsidP="00464F58">
      <w:pPr>
        <w:pStyle w:val="BodyText"/>
        <w:rPr>
          <w:noProof/>
          <w:lang w:val="en-GB"/>
        </w:rPr>
      </w:pPr>
      <w:r w:rsidRPr="00342B73">
        <w:rPr>
          <w:noProof/>
          <w:lang w:val="en-GB"/>
        </w:rPr>
        <w:t>Exercise 32 Loops and Lists</w:t>
      </w:r>
    </w:p>
    <w:p w14:paraId="4734864A" w14:textId="77777777" w:rsidR="004E2E84" w:rsidRPr="00342B73" w:rsidRDefault="004E2E84" w:rsidP="004E2E84">
      <w:pPr>
        <w:spacing w:before="240" w:after="120"/>
        <w:jc w:val="left"/>
        <w:rPr>
          <w:b/>
          <w:noProof/>
          <w:sz w:val="28"/>
        </w:rPr>
      </w:pPr>
      <w:r w:rsidRPr="00342B73">
        <w:rPr>
          <w:b/>
          <w:noProof/>
          <w:sz w:val="28"/>
        </w:rPr>
        <w:t>Read</w:t>
      </w:r>
    </w:p>
    <w:p w14:paraId="4DC5B1A6" w14:textId="77777777" w:rsidR="00792AF2" w:rsidRPr="00342B73" w:rsidRDefault="00792AF2" w:rsidP="003D1BBB">
      <w:pPr>
        <w:pStyle w:val="BodyText"/>
        <w:rPr>
          <w:noProof/>
          <w:lang w:val="en-GB"/>
        </w:rPr>
      </w:pPr>
      <w:r w:rsidRPr="00342B73">
        <w:rPr>
          <w:noProof/>
          <w:lang w:val="en-GB"/>
        </w:rPr>
        <w:t>Read the following section of the textbook on accessing, adding, removing and joining elements of lists:</w:t>
      </w:r>
    </w:p>
    <w:p w14:paraId="343D0DAA" w14:textId="77777777" w:rsidR="00792AF2" w:rsidRPr="00342B73" w:rsidRDefault="00792AF2" w:rsidP="003D1BBB">
      <w:pPr>
        <w:pStyle w:val="BodyText"/>
        <w:rPr>
          <w:noProof/>
          <w:lang w:val="en-GB"/>
        </w:rPr>
      </w:pPr>
      <w:r w:rsidRPr="00342B73">
        <w:rPr>
          <w:noProof/>
          <w:lang w:val="en-GB"/>
        </w:rPr>
        <w:t>Exercise 34 Accessing Elements of Lists</w:t>
      </w:r>
    </w:p>
    <w:p w14:paraId="099939A5" w14:textId="6F8E7669" w:rsidR="00792AF2" w:rsidRPr="00342B73" w:rsidRDefault="00792AF2" w:rsidP="003D1BBB">
      <w:pPr>
        <w:pStyle w:val="BodyText"/>
        <w:rPr>
          <w:noProof/>
          <w:lang w:val="en-GB"/>
        </w:rPr>
      </w:pPr>
      <w:r w:rsidRPr="00342B73">
        <w:rPr>
          <w:noProof/>
          <w:lang w:val="en-GB"/>
        </w:rPr>
        <w:t>Exercise 38 Doing Things to Lists</w:t>
      </w:r>
    </w:p>
    <w:p w14:paraId="747FB7C7" w14:textId="222FDEF2" w:rsidR="005227CE" w:rsidRDefault="005227CE" w:rsidP="00704C12">
      <w:pPr>
        <w:pStyle w:val="Heading3"/>
        <w:tabs>
          <w:tab w:val="left" w:pos="709"/>
        </w:tabs>
        <w:rPr>
          <w:noProof/>
          <w:lang w:val="en-GB"/>
        </w:rPr>
      </w:pPr>
      <w:r w:rsidRPr="00342B73">
        <w:rPr>
          <w:noProof/>
          <w:lang w:val="en-GB"/>
        </w:rPr>
        <w:t>1.3</w:t>
      </w:r>
      <w:r w:rsidRPr="00342B73">
        <w:rPr>
          <w:noProof/>
          <w:lang w:val="en-GB"/>
        </w:rPr>
        <w:tab/>
        <w:t>Dictionaries</w:t>
      </w:r>
    </w:p>
    <w:p w14:paraId="2188A496" w14:textId="30917B11" w:rsidR="006E7C56" w:rsidRPr="006E7C56" w:rsidRDefault="006E7C56" w:rsidP="006E7C56">
      <w:pPr>
        <w:pStyle w:val="BodyText"/>
        <w:rPr>
          <w:lang w:val="en-GB"/>
        </w:rPr>
      </w:pPr>
      <w:r>
        <w:rPr>
          <w:lang w:val="en-GB"/>
        </w:rPr>
        <w:t xml:space="preserve">Lesson Recording - </w:t>
      </w:r>
      <w:r w:rsidRPr="006E7C56">
        <w:rPr>
          <w:lang w:val="en-GB"/>
        </w:rPr>
        <w:t>Python Dictionaries</w:t>
      </w:r>
    </w:p>
    <w:p w14:paraId="50C658D5" w14:textId="06AA8D8D" w:rsidR="00806D98" w:rsidRPr="00342B73" w:rsidRDefault="00806D98" w:rsidP="00704C12">
      <w:pPr>
        <w:pStyle w:val="Heading4"/>
        <w:tabs>
          <w:tab w:val="left" w:pos="709"/>
        </w:tabs>
        <w:rPr>
          <w:noProof/>
          <w:lang w:val="en-GB"/>
        </w:rPr>
      </w:pPr>
      <w:r w:rsidRPr="00342B73">
        <w:rPr>
          <w:noProof/>
          <w:lang w:val="en-GB"/>
        </w:rPr>
        <w:t xml:space="preserve">1.3.1 </w:t>
      </w:r>
      <w:r w:rsidRPr="00342B73">
        <w:rPr>
          <w:noProof/>
          <w:lang w:val="en-GB"/>
        </w:rPr>
        <w:tab/>
      </w:r>
      <w:r w:rsidR="00FE723D" w:rsidRPr="00342B73">
        <w:rPr>
          <w:noProof/>
          <w:lang w:val="en-GB"/>
        </w:rPr>
        <w:t>Defining</w:t>
      </w:r>
      <w:r w:rsidRPr="00342B73">
        <w:rPr>
          <w:noProof/>
          <w:lang w:val="en-GB"/>
        </w:rPr>
        <w:t xml:space="preserve"> &amp; </w:t>
      </w:r>
      <w:r w:rsidR="00D035AB" w:rsidRPr="00342B73">
        <w:rPr>
          <w:noProof/>
          <w:lang w:val="en-GB"/>
        </w:rPr>
        <w:t>Extracting</w:t>
      </w:r>
      <w:r w:rsidRPr="00342B73">
        <w:rPr>
          <w:noProof/>
          <w:lang w:val="en-GB"/>
        </w:rPr>
        <w:t xml:space="preserve"> </w:t>
      </w:r>
      <w:r w:rsidR="00FE723D" w:rsidRPr="00342B73">
        <w:rPr>
          <w:noProof/>
          <w:lang w:val="en-GB"/>
        </w:rPr>
        <w:t>Dictionarie</w:t>
      </w:r>
      <w:r w:rsidRPr="00342B73">
        <w:rPr>
          <w:noProof/>
          <w:lang w:val="en-GB"/>
        </w:rPr>
        <w:t>s</w:t>
      </w:r>
      <w:r w:rsidR="00F16A59" w:rsidRPr="00342B73">
        <w:rPr>
          <w:noProof/>
          <w:lang w:val="en-GB"/>
        </w:rPr>
        <w:t xml:space="preserve"> Values</w:t>
      </w:r>
    </w:p>
    <w:p w14:paraId="195790E9" w14:textId="77777777" w:rsidR="003A4171" w:rsidRPr="00342B73" w:rsidRDefault="005227CE" w:rsidP="003D1BBB">
      <w:pPr>
        <w:pStyle w:val="BodyText"/>
        <w:rPr>
          <w:noProof/>
          <w:lang w:val="en-GB"/>
        </w:rPr>
      </w:pPr>
      <w:r w:rsidRPr="00342B73">
        <w:rPr>
          <w:noProof/>
          <w:lang w:val="en-GB"/>
        </w:rPr>
        <w:t xml:space="preserve">Another useful built-in data type is the dictionary. It is best to think of a dictionary as an unordered set of </w:t>
      </w:r>
      <w:r w:rsidRPr="00342B73">
        <w:rPr>
          <w:rFonts w:ascii="Consolas" w:hAnsi="Consolas"/>
          <w:noProof/>
          <w:lang w:val="en-GB"/>
        </w:rPr>
        <w:t>key:value</w:t>
      </w:r>
      <w:r w:rsidRPr="00342B73">
        <w:rPr>
          <w:noProof/>
          <w:lang w:val="en-GB"/>
        </w:rPr>
        <w:t xml:space="preserve"> pairs, with the requirement that the keys are unique (within one dictionary). </w:t>
      </w:r>
      <w:r w:rsidR="003A4171" w:rsidRPr="00342B73">
        <w:rPr>
          <w:noProof/>
          <w:lang w:val="en-GB"/>
        </w:rPr>
        <w:t>The</w:t>
      </w:r>
      <w:r w:rsidR="00056DBB" w:rsidRPr="00342B73">
        <w:rPr>
          <w:noProof/>
          <w:lang w:val="en-GB"/>
        </w:rPr>
        <w:t xml:space="preserve"> </w:t>
      </w:r>
      <w:r w:rsidR="00056DBB" w:rsidRPr="00342B73">
        <w:rPr>
          <w:rFonts w:ascii="Consolas" w:hAnsi="Consolas"/>
          <w:noProof/>
          <w:lang w:val="en-GB"/>
        </w:rPr>
        <w:t>key</w:t>
      </w:r>
      <w:r w:rsidR="003A4171" w:rsidRPr="00342B73">
        <w:rPr>
          <w:rFonts w:ascii="Consolas" w:hAnsi="Consolas"/>
          <w:noProof/>
          <w:lang w:val="en-GB"/>
        </w:rPr>
        <w:t>:</w:t>
      </w:r>
      <w:r w:rsidR="00056DBB" w:rsidRPr="00342B73">
        <w:rPr>
          <w:rFonts w:ascii="Consolas" w:hAnsi="Consolas"/>
          <w:noProof/>
          <w:lang w:val="en-GB"/>
        </w:rPr>
        <w:t>value</w:t>
      </w:r>
      <w:r w:rsidR="00056DBB" w:rsidRPr="00342B73">
        <w:rPr>
          <w:noProof/>
          <w:lang w:val="en-GB"/>
        </w:rPr>
        <w:t xml:space="preserve"> </w:t>
      </w:r>
      <w:r w:rsidR="003A4171" w:rsidRPr="00342B73">
        <w:rPr>
          <w:noProof/>
          <w:lang w:val="en-GB"/>
        </w:rPr>
        <w:t xml:space="preserve">pairs are </w:t>
      </w:r>
      <w:r w:rsidR="00056DBB" w:rsidRPr="00342B73">
        <w:rPr>
          <w:noProof/>
          <w:lang w:val="en-GB"/>
        </w:rPr>
        <w:t>separated by comma</w:t>
      </w:r>
      <w:r w:rsidR="00CA6D07" w:rsidRPr="00342B73">
        <w:rPr>
          <w:noProof/>
          <w:lang w:val="en-GB"/>
        </w:rPr>
        <w:t>s</w:t>
      </w:r>
      <w:r w:rsidR="003A4171" w:rsidRPr="00342B73">
        <w:rPr>
          <w:noProof/>
          <w:lang w:val="en-GB"/>
        </w:rPr>
        <w:t xml:space="preserve"> and wrapped in </w:t>
      </w:r>
      <w:r w:rsidRPr="00342B73">
        <w:rPr>
          <w:noProof/>
          <w:lang w:val="en-GB"/>
        </w:rPr>
        <w:t>a pair of braces</w:t>
      </w:r>
      <w:r w:rsidR="003A4171" w:rsidRPr="00342B73">
        <w:rPr>
          <w:noProof/>
          <w:lang w:val="en-GB"/>
        </w:rPr>
        <w:t xml:space="preserve">.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F97193" w:rsidRPr="00126B87" w14:paraId="542D308C" w14:textId="77777777" w:rsidTr="00603411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2064C02D" w14:textId="20800F85" w:rsidR="003A4171" w:rsidRPr="00342B73" w:rsidRDefault="00A6163D" w:rsidP="00A6163D">
            <w:pPr>
              <w:pStyle w:val="Code"/>
              <w:rPr>
                <w:noProof/>
                <w:color w:val="auto"/>
                <w:lang w:val="en-GB"/>
              </w:rPr>
            </w:pPr>
            <w:r w:rsidRPr="00342B73">
              <w:rPr>
                <w:noProof/>
                <w:lang w:val="en-GB"/>
              </w:rPr>
              <w:t>dictionary</w:t>
            </w:r>
            <w:r w:rsidR="003A4171" w:rsidRPr="00342B73">
              <w:rPr>
                <w:noProof/>
                <w:lang w:val="en-GB"/>
              </w:rPr>
              <w:t>_name</w:t>
            </w:r>
            <w:r w:rsidR="003A4171" w:rsidRPr="00342B73">
              <w:rPr>
                <w:noProof/>
                <w:color w:val="auto"/>
                <w:lang w:val="en-GB"/>
              </w:rPr>
              <w:t xml:space="preserve"> = </w:t>
            </w:r>
            <w:r w:rsidR="005557A7" w:rsidRPr="00342B73">
              <w:rPr>
                <w:noProof/>
                <w:color w:val="auto"/>
                <w:lang w:val="en-GB"/>
              </w:rPr>
              <w:t>{</w:t>
            </w:r>
            <w:r w:rsidR="00581A69" w:rsidRPr="00342B73">
              <w:rPr>
                <w:noProof/>
                <w:color w:val="auto"/>
                <w:lang w:val="en-GB"/>
              </w:rPr>
              <w:t>"</w:t>
            </w:r>
            <w:r w:rsidRPr="00342B73">
              <w:rPr>
                <w:noProof/>
                <w:color w:val="595959" w:themeColor="text1" w:themeTint="A6"/>
                <w:lang w:val="en-GB"/>
              </w:rPr>
              <w:t>key1</w:t>
            </w:r>
            <w:r w:rsidR="00581A69" w:rsidRPr="00342B73">
              <w:rPr>
                <w:noProof/>
                <w:color w:val="auto"/>
                <w:lang w:val="en-GB"/>
              </w:rPr>
              <w:t>"</w:t>
            </w:r>
            <w:r w:rsidRPr="00342B73">
              <w:rPr>
                <w:noProof/>
                <w:color w:val="auto"/>
                <w:lang w:val="en-GB"/>
              </w:rPr>
              <w:t>:</w:t>
            </w:r>
            <w:r w:rsidRPr="00342B73">
              <w:rPr>
                <w:noProof/>
                <w:color w:val="595959" w:themeColor="text1" w:themeTint="A6"/>
                <w:lang w:val="en-GB"/>
              </w:rPr>
              <w:t>value</w:t>
            </w:r>
            <w:r w:rsidR="003A4171" w:rsidRPr="00342B73">
              <w:rPr>
                <w:noProof/>
                <w:color w:val="595959" w:themeColor="text1" w:themeTint="A6"/>
                <w:lang w:val="en-GB"/>
              </w:rPr>
              <w:t>1</w:t>
            </w:r>
            <w:r w:rsidR="003A4171" w:rsidRPr="00342B73">
              <w:rPr>
                <w:noProof/>
                <w:color w:val="auto"/>
                <w:lang w:val="en-GB"/>
              </w:rPr>
              <w:t xml:space="preserve">, </w:t>
            </w:r>
            <w:r w:rsidR="00581A69" w:rsidRPr="00342B73">
              <w:rPr>
                <w:noProof/>
                <w:color w:val="auto"/>
                <w:lang w:val="en-GB"/>
              </w:rPr>
              <w:t>"</w:t>
            </w:r>
            <w:r w:rsidRPr="00342B73">
              <w:rPr>
                <w:noProof/>
                <w:color w:val="595959" w:themeColor="text1" w:themeTint="A6"/>
                <w:lang w:val="en-GB"/>
              </w:rPr>
              <w:t>key2</w:t>
            </w:r>
            <w:r w:rsidR="00581A69" w:rsidRPr="00342B73">
              <w:rPr>
                <w:noProof/>
                <w:color w:val="auto"/>
                <w:lang w:val="en-GB"/>
              </w:rPr>
              <w:t>"</w:t>
            </w:r>
            <w:r w:rsidRPr="00342B73">
              <w:rPr>
                <w:noProof/>
                <w:color w:val="auto"/>
                <w:lang w:val="en-GB"/>
              </w:rPr>
              <w:t>:</w:t>
            </w:r>
            <w:r w:rsidRPr="00342B73">
              <w:rPr>
                <w:noProof/>
                <w:color w:val="595959" w:themeColor="text1" w:themeTint="A6"/>
                <w:lang w:val="en-GB"/>
              </w:rPr>
              <w:t>value</w:t>
            </w:r>
            <w:r w:rsidR="003A4171" w:rsidRPr="00342B73">
              <w:rPr>
                <w:noProof/>
                <w:color w:val="595959" w:themeColor="text1" w:themeTint="A6"/>
                <w:lang w:val="en-GB"/>
              </w:rPr>
              <w:t>2</w:t>
            </w:r>
            <w:r w:rsidR="003A4171" w:rsidRPr="00342B73">
              <w:rPr>
                <w:noProof/>
                <w:color w:val="auto"/>
                <w:lang w:val="en-GB"/>
              </w:rPr>
              <w:t>, …</w:t>
            </w:r>
            <w:r w:rsidR="005557A7" w:rsidRPr="00342B73">
              <w:rPr>
                <w:noProof/>
                <w:color w:val="auto"/>
                <w:lang w:val="en-GB"/>
              </w:rPr>
              <w:t>}</w:t>
            </w:r>
          </w:p>
        </w:tc>
      </w:tr>
    </w:tbl>
    <w:p w14:paraId="6A3D491C" w14:textId="3CAABD4B" w:rsidR="003A4171" w:rsidRDefault="003A4171" w:rsidP="003A4171">
      <w:pPr>
        <w:pStyle w:val="BodyText"/>
        <w:rPr>
          <w:noProof/>
          <w:lang w:val="en-GB"/>
        </w:rPr>
      </w:pPr>
      <w:r w:rsidRPr="00DC1E1D">
        <w:rPr>
          <w:noProof/>
          <w:lang w:val="en-GB"/>
        </w:rPr>
        <w:t>Unlike lists and tuples, which are indexed by a range of numbers, dictionaries are indexed by keys, which are usually strings or numbers</w:t>
      </w:r>
      <w:r w:rsidR="000E4210" w:rsidRPr="00DC1E1D">
        <w:rPr>
          <w:noProof/>
          <w:lang w:val="en-GB"/>
        </w:rPr>
        <w:t>.</w:t>
      </w:r>
      <w:r w:rsidR="006C7852" w:rsidRPr="00DC1E1D">
        <w:rPr>
          <w:noProof/>
          <w:lang w:val="en-GB"/>
        </w:rPr>
        <w:t xml:space="preserve"> As a result, </w:t>
      </w:r>
      <w:r w:rsidR="00735FAC" w:rsidRPr="00DC1E1D">
        <w:rPr>
          <w:noProof/>
          <w:lang w:val="en-GB"/>
        </w:rPr>
        <w:t xml:space="preserve">we use keys </w:t>
      </w:r>
      <w:r w:rsidR="006C7852" w:rsidRPr="00DC1E1D">
        <w:rPr>
          <w:noProof/>
          <w:lang w:val="en-GB"/>
        </w:rPr>
        <w:t xml:space="preserve">to subset a </w:t>
      </w:r>
      <w:r w:rsidR="00735FAC" w:rsidRPr="00DC1E1D">
        <w:rPr>
          <w:noProof/>
          <w:lang w:val="en-GB"/>
        </w:rPr>
        <w:t>dictionary instead of ind</w:t>
      </w:r>
      <w:r w:rsidR="00FB441E" w:rsidRPr="00DC1E1D">
        <w:rPr>
          <w:noProof/>
          <w:lang w:val="en-GB"/>
        </w:rPr>
        <w:t>ices</w:t>
      </w:r>
      <w:r w:rsidR="00735FAC" w:rsidRPr="00DC1E1D">
        <w:rPr>
          <w:noProof/>
          <w:lang w:val="en-GB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E94F1A" w:rsidRPr="008F20C8" w14:paraId="574AC4E8" w14:textId="77777777" w:rsidTr="00D7572F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05242923" w14:textId="0F564671" w:rsidR="00E94F1A" w:rsidRPr="008F20C8" w:rsidRDefault="00E94F1A" w:rsidP="00D7572F">
            <w:pPr>
              <w:pStyle w:val="Code"/>
              <w:rPr>
                <w:color w:val="auto"/>
              </w:rPr>
            </w:pPr>
            <w:r w:rsidRPr="00142388">
              <w:lastRenderedPageBreak/>
              <w:t>value</w:t>
            </w:r>
            <w:r w:rsidRPr="00140CC6">
              <w:rPr>
                <w:color w:val="auto"/>
              </w:rPr>
              <w:t xml:space="preserve"> = </w:t>
            </w:r>
            <w:proofErr w:type="spellStart"/>
            <w:r w:rsidRPr="00140CC6">
              <w:t>dictionary_name</w:t>
            </w:r>
            <w:proofErr w:type="spellEnd"/>
            <w:r w:rsidRPr="00142388">
              <w:rPr>
                <w:color w:val="auto"/>
              </w:rPr>
              <w:t>[</w:t>
            </w:r>
            <w:r w:rsidRPr="00140CC6">
              <w:rPr>
                <w:color w:val="auto"/>
              </w:rPr>
              <w:t>"</w:t>
            </w:r>
            <w:r w:rsidRPr="00140CC6">
              <w:rPr>
                <w:color w:val="215868" w:themeColor="accent5" w:themeShade="80"/>
              </w:rPr>
              <w:t>key</w:t>
            </w:r>
            <w:r w:rsidRPr="00140CC6">
              <w:rPr>
                <w:color w:val="auto"/>
              </w:rPr>
              <w:t>"]</w:t>
            </w:r>
          </w:p>
        </w:tc>
      </w:tr>
    </w:tbl>
    <w:p w14:paraId="7B65A2D1" w14:textId="09A7B659" w:rsidR="00E94F1A" w:rsidRPr="00E94F1A" w:rsidRDefault="00E94F1A" w:rsidP="003A4171">
      <w:pPr>
        <w:pStyle w:val="BodyText"/>
        <w:rPr>
          <w:noProof/>
          <w:lang w:val="en-GB"/>
        </w:rPr>
      </w:pPr>
      <w:r>
        <w:t>Hence, we need to use the keys to extract values from the dictionary.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0E4210" w:rsidRPr="00126B87" w14:paraId="2839E376" w14:textId="77777777" w:rsidTr="00603411">
        <w:tc>
          <w:tcPr>
            <w:tcW w:w="9017" w:type="dxa"/>
          </w:tcPr>
          <w:p w14:paraId="1E655BA2" w14:textId="408B4A62" w:rsidR="000E4210" w:rsidRPr="00DC1E1D" w:rsidRDefault="000E4210" w:rsidP="00603411">
            <w:pPr>
              <w:pStyle w:val="BodyText"/>
              <w:rPr>
                <w:noProof/>
                <w:lang w:val="en-GB"/>
              </w:rPr>
            </w:pPr>
            <w:r w:rsidRPr="00DC1E1D">
              <w:rPr>
                <w:b/>
                <w:bCs/>
                <w:noProof/>
                <w:lang w:val="en-GB"/>
              </w:rPr>
              <w:t xml:space="preserve">Example (Cont’d): </w:t>
            </w:r>
            <w:r w:rsidR="00B23943" w:rsidRPr="00DC1E1D">
              <w:rPr>
                <w:noProof/>
                <w:lang w:val="en-GB"/>
              </w:rPr>
              <w:t xml:space="preserve">Previously, </w:t>
            </w:r>
            <w:r w:rsidRPr="00DC1E1D">
              <w:rPr>
                <w:noProof/>
                <w:lang w:val="en-GB"/>
              </w:rPr>
              <w:t xml:space="preserve">we </w:t>
            </w:r>
            <w:r w:rsidR="009871F9" w:rsidRPr="00DC1E1D">
              <w:rPr>
                <w:noProof/>
                <w:lang w:val="en-GB"/>
              </w:rPr>
              <w:t>store</w:t>
            </w:r>
            <w:r w:rsidR="00B23943" w:rsidRPr="00DC1E1D">
              <w:rPr>
                <w:noProof/>
                <w:lang w:val="en-GB"/>
              </w:rPr>
              <w:t xml:space="preserve"> the name and score of a student in a small list and merge all these “sub-list</w:t>
            </w:r>
            <w:r w:rsidR="009871F9" w:rsidRPr="00DC1E1D">
              <w:rPr>
                <w:noProof/>
                <w:lang w:val="en-GB"/>
              </w:rPr>
              <w:t>s</w:t>
            </w:r>
            <w:r w:rsidR="00B23943" w:rsidRPr="00DC1E1D">
              <w:rPr>
                <w:noProof/>
                <w:lang w:val="en-GB"/>
              </w:rPr>
              <w:t>”</w:t>
            </w:r>
            <w:r w:rsidRPr="00DC1E1D">
              <w:rPr>
                <w:noProof/>
                <w:lang w:val="en-GB"/>
              </w:rPr>
              <w:t xml:space="preserve"> </w:t>
            </w:r>
            <w:r w:rsidR="00B23943" w:rsidRPr="00DC1E1D">
              <w:rPr>
                <w:noProof/>
                <w:lang w:val="en-GB"/>
              </w:rPr>
              <w:t>into a big list</w:t>
            </w:r>
            <w:r w:rsidR="009871F9" w:rsidRPr="00DC1E1D">
              <w:rPr>
                <w:noProof/>
                <w:lang w:val="en-GB"/>
              </w:rPr>
              <w:t xml:space="preserve"> subsequently</w:t>
            </w:r>
            <w:r w:rsidR="00B23943" w:rsidRPr="00DC1E1D">
              <w:rPr>
                <w:noProof/>
                <w:lang w:val="en-GB"/>
              </w:rPr>
              <w:t xml:space="preserve">. </w:t>
            </w:r>
            <w:r w:rsidR="009871F9" w:rsidRPr="00DC1E1D">
              <w:rPr>
                <w:noProof/>
                <w:lang w:val="en-GB"/>
              </w:rPr>
              <w:t>Now, w</w:t>
            </w:r>
            <w:r w:rsidR="00B23943" w:rsidRPr="00DC1E1D">
              <w:rPr>
                <w:noProof/>
                <w:lang w:val="en-GB"/>
              </w:rPr>
              <w:t xml:space="preserve">e save our data of </w:t>
            </w:r>
            <w:r w:rsidR="00B23943" w:rsidRPr="00DC1E1D">
              <w:rPr>
                <w:rFonts w:ascii="Consolas" w:hAnsi="Consolas"/>
                <w:noProof/>
                <w:lang w:val="en-GB"/>
              </w:rPr>
              <w:t>class1</w:t>
            </w:r>
            <w:r w:rsidR="00B23943" w:rsidRPr="00DC1E1D">
              <w:rPr>
                <w:noProof/>
                <w:lang w:val="en-GB"/>
              </w:rPr>
              <w:t xml:space="preserve"> in a dictionary instead. In the following, we will use the student </w:t>
            </w:r>
            <w:r w:rsidR="00DA4BC2" w:rsidRPr="00DC1E1D">
              <w:rPr>
                <w:noProof/>
                <w:lang w:val="en-GB"/>
              </w:rPr>
              <w:t>name</w:t>
            </w:r>
            <w:r w:rsidR="00DA4BC2">
              <w:rPr>
                <w:noProof/>
                <w:lang w:val="en-GB"/>
              </w:rPr>
              <w:t>s</w:t>
            </w:r>
            <w:r w:rsidR="00DA4BC2" w:rsidRPr="00DC1E1D">
              <w:rPr>
                <w:noProof/>
                <w:lang w:val="en-GB"/>
              </w:rPr>
              <w:t xml:space="preserve"> </w:t>
            </w:r>
            <w:r w:rsidR="00B23943" w:rsidRPr="00DC1E1D">
              <w:rPr>
                <w:noProof/>
                <w:lang w:val="en-GB"/>
              </w:rPr>
              <w:t xml:space="preserve">as the key and </w:t>
            </w:r>
            <w:r w:rsidR="00B57914">
              <w:rPr>
                <w:noProof/>
                <w:lang w:val="en-GB"/>
              </w:rPr>
              <w:t>thei</w:t>
            </w:r>
            <w:r w:rsidR="00B23943" w:rsidRPr="00DC1E1D">
              <w:rPr>
                <w:noProof/>
                <w:lang w:val="en-GB"/>
              </w:rPr>
              <w:t>r score</w:t>
            </w:r>
            <w:r w:rsidR="00B57914">
              <w:rPr>
                <w:noProof/>
                <w:lang w:val="en-GB"/>
              </w:rPr>
              <w:t>s</w:t>
            </w:r>
            <w:r w:rsidR="00B23943" w:rsidRPr="00DC1E1D">
              <w:rPr>
                <w:noProof/>
                <w:lang w:val="en-GB"/>
              </w:rPr>
              <w:t xml:space="preserve"> as the value</w:t>
            </w:r>
            <w:r w:rsidRPr="00DC1E1D">
              <w:rPr>
                <w:noProof/>
                <w:lang w:val="en-GB"/>
              </w:rPr>
              <w:t>.</w:t>
            </w:r>
          </w:p>
          <w:p w14:paraId="31792A4C" w14:textId="4A1CFCE8" w:rsidR="000E4210" w:rsidRPr="00E94F1A" w:rsidRDefault="009871F9" w:rsidP="00603411">
            <w:pPr>
              <w:pStyle w:val="Figure-Image-Upper"/>
              <w:rPr>
                <w:lang w:val="en-GB"/>
              </w:rPr>
            </w:pPr>
            <w:r w:rsidRPr="00E94F1A">
              <w:drawing>
                <wp:inline distT="0" distB="0" distL="0" distR="0" wp14:anchorId="551F2D57" wp14:editId="0D6E08D7">
                  <wp:extent cx="5580000" cy="396422"/>
                  <wp:effectExtent l="0" t="0" r="1905" b="381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15788" t="7208" b="81748"/>
                          <a:stretch/>
                        </pic:blipFill>
                        <pic:spPr bwMode="auto">
                          <a:xfrm>
                            <a:off x="0" y="0"/>
                            <a:ext cx="5580000" cy="3964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58744A" w14:textId="4444048E" w:rsidR="000E4210" w:rsidRPr="00E94F1A" w:rsidRDefault="00892660" w:rsidP="00603411">
            <w:pPr>
              <w:pStyle w:val="Figure-Image"/>
              <w:rPr>
                <w:lang w:val="en-GB"/>
              </w:rPr>
            </w:pPr>
            <w:r w:rsidRPr="00E94F1A">
              <w:drawing>
                <wp:inline distT="0" distB="0" distL="0" distR="0" wp14:anchorId="006F8804" wp14:editId="66CD50DD">
                  <wp:extent cx="5580000" cy="455676"/>
                  <wp:effectExtent l="0" t="0" r="1905" b="190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t="4114" r="1301" b="81107"/>
                          <a:stretch/>
                        </pic:blipFill>
                        <pic:spPr bwMode="auto">
                          <a:xfrm>
                            <a:off x="0" y="0"/>
                            <a:ext cx="5580000" cy="4556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FBC7EA" w14:textId="3333B395" w:rsidR="000E4210" w:rsidRPr="00DC1E1D" w:rsidRDefault="000E4210" w:rsidP="00603411">
            <w:pPr>
              <w:pStyle w:val="Caption"/>
            </w:pPr>
            <w:bookmarkStart w:id="34" w:name="_Ref58936328"/>
            <w:r w:rsidRPr="00DC1E1D">
              <w:t>Figure 2.</w:t>
            </w:r>
            <w:r w:rsidRPr="00E94F1A">
              <w:fldChar w:fldCharType="begin"/>
            </w:r>
            <w:r w:rsidRPr="00DC1E1D">
              <w:instrText xml:space="preserve"> SEQ Figure \* ARABIC </w:instrText>
            </w:r>
            <w:r w:rsidRPr="00E94F1A">
              <w:fldChar w:fldCharType="separate"/>
            </w:r>
            <w:r w:rsidR="00794E2F" w:rsidRPr="00DC1E1D">
              <w:t>26</w:t>
            </w:r>
            <w:r w:rsidRPr="00E94F1A">
              <w:fldChar w:fldCharType="end"/>
            </w:r>
            <w:bookmarkEnd w:id="34"/>
            <w:r w:rsidRPr="00DC1E1D">
              <w:t xml:space="preserve"> </w:t>
            </w:r>
            <w:r w:rsidR="00183AF4" w:rsidRPr="00DC1E1D">
              <w:t>Defining</w:t>
            </w:r>
            <w:r w:rsidRPr="00DC1E1D">
              <w:t xml:space="preserve"> </w:t>
            </w:r>
            <w:r w:rsidR="0001143E" w:rsidRPr="00DC1E1D">
              <w:t xml:space="preserve">a </w:t>
            </w:r>
            <w:r w:rsidR="00183AF4" w:rsidRPr="00DC1E1D">
              <w:t>Dictionary</w:t>
            </w:r>
          </w:p>
          <w:p w14:paraId="7AD06D18" w14:textId="5FA32984" w:rsidR="00163299" w:rsidRPr="00DC1E1D" w:rsidRDefault="003F3ABC" w:rsidP="00183AF4">
            <w:pPr>
              <w:pStyle w:val="BodyText"/>
              <w:rPr>
                <w:noProof/>
                <w:lang w:val="en-GB"/>
              </w:rPr>
            </w:pPr>
            <w:r w:rsidRPr="00DC1E1D">
              <w:rPr>
                <w:noProof/>
                <w:lang w:val="en-GB"/>
              </w:rPr>
              <w:t xml:space="preserve">To extract the score of Peter, we can </w:t>
            </w:r>
            <w:r w:rsidR="007F2D2B" w:rsidRPr="00DC1E1D">
              <w:rPr>
                <w:noProof/>
                <w:lang w:val="en-GB"/>
              </w:rPr>
              <w:t xml:space="preserve">put the key, </w:t>
            </w:r>
            <w:r w:rsidR="00107E5E" w:rsidRPr="00DC1E1D">
              <w:rPr>
                <w:rFonts w:ascii="Consolas" w:hAnsi="Consolas"/>
                <w:noProof/>
                <w:lang w:val="en-GB"/>
              </w:rPr>
              <w:t>"</w:t>
            </w:r>
            <w:r w:rsidR="007F2D2B" w:rsidRPr="00DC1E1D">
              <w:rPr>
                <w:rFonts w:ascii="Consolas" w:hAnsi="Consolas"/>
                <w:noProof/>
                <w:lang w:val="en-GB"/>
              </w:rPr>
              <w:t>Peter</w:t>
            </w:r>
            <w:r w:rsidR="00107E5E" w:rsidRPr="00DC1E1D">
              <w:rPr>
                <w:rFonts w:ascii="Consolas" w:hAnsi="Consolas"/>
                <w:noProof/>
                <w:lang w:val="en-GB"/>
              </w:rPr>
              <w:t>"</w:t>
            </w:r>
            <w:r w:rsidR="007F2D2B" w:rsidRPr="00DC1E1D">
              <w:rPr>
                <w:noProof/>
                <w:lang w:val="en-GB"/>
              </w:rPr>
              <w:t xml:space="preserve">, </w:t>
            </w:r>
            <w:r w:rsidR="00163299" w:rsidRPr="00DC1E1D">
              <w:rPr>
                <w:noProof/>
                <w:lang w:val="en-GB"/>
              </w:rPr>
              <w:t>in</w:t>
            </w:r>
            <w:r w:rsidR="007F2D2B" w:rsidRPr="00DC1E1D">
              <w:rPr>
                <w:noProof/>
                <w:lang w:val="en-GB"/>
              </w:rPr>
              <w:t xml:space="preserve"> </w:t>
            </w:r>
            <w:r w:rsidRPr="00DC1E1D">
              <w:rPr>
                <w:noProof/>
                <w:lang w:val="en-GB"/>
              </w:rPr>
              <w:t>the index operat</w:t>
            </w:r>
            <w:r w:rsidR="00B6736A" w:rsidRPr="00DC1E1D">
              <w:rPr>
                <w:noProof/>
                <w:lang w:val="en-GB"/>
              </w:rPr>
              <w:t>or</w:t>
            </w:r>
            <w:r w:rsidRPr="00DC1E1D">
              <w:rPr>
                <w:noProof/>
                <w:lang w:val="en-GB"/>
              </w:rPr>
              <w:t xml:space="preserve"> </w:t>
            </w:r>
            <w:r w:rsidRPr="00DC1E1D">
              <w:rPr>
                <w:rFonts w:ascii="Consolas" w:hAnsi="Consolas"/>
                <w:noProof/>
                <w:lang w:val="en-GB"/>
              </w:rPr>
              <w:t>[]</w:t>
            </w:r>
            <w:r w:rsidR="00163299" w:rsidRPr="00DC1E1D">
              <w:rPr>
                <w:noProof/>
                <w:lang w:val="en-GB"/>
              </w:rPr>
              <w:t>.</w:t>
            </w:r>
          </w:p>
          <w:p w14:paraId="306E074E" w14:textId="7909F449" w:rsidR="000239BF" w:rsidRPr="00FB74B8" w:rsidRDefault="007257AA" w:rsidP="000239BF">
            <w:pPr>
              <w:pStyle w:val="Figure-Image-Upper"/>
              <w:rPr>
                <w:lang w:val="en-GB"/>
              </w:rPr>
            </w:pPr>
            <w:r w:rsidRPr="00FB74B8">
              <w:drawing>
                <wp:inline distT="0" distB="0" distL="0" distR="0" wp14:anchorId="0DED7B40" wp14:editId="2F4DF9A2">
                  <wp:extent cx="5580000" cy="396177"/>
                  <wp:effectExtent l="0" t="0" r="0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15615" t="7196" b="81744"/>
                          <a:stretch/>
                        </pic:blipFill>
                        <pic:spPr bwMode="auto">
                          <a:xfrm>
                            <a:off x="0" y="0"/>
                            <a:ext cx="5580000" cy="3961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1B16E7" w14:textId="06D39CDE" w:rsidR="000239BF" w:rsidRPr="00FB74B8" w:rsidRDefault="0001143E" w:rsidP="000239BF">
            <w:pPr>
              <w:pStyle w:val="Figure-Image"/>
              <w:rPr>
                <w:lang w:val="en-GB"/>
              </w:rPr>
            </w:pPr>
            <w:r w:rsidRPr="00FB74B8">
              <w:drawing>
                <wp:inline distT="0" distB="0" distL="0" distR="0" wp14:anchorId="7F35A445" wp14:editId="6FF8334F">
                  <wp:extent cx="5580000" cy="448876"/>
                  <wp:effectExtent l="0" t="0" r="1905" b="889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t="3970" r="1287" b="81469"/>
                          <a:stretch/>
                        </pic:blipFill>
                        <pic:spPr bwMode="auto">
                          <a:xfrm>
                            <a:off x="0" y="0"/>
                            <a:ext cx="5580000" cy="4488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4A4E0C" w14:textId="7D5FC949" w:rsidR="000239BF" w:rsidRPr="00DC1E1D" w:rsidRDefault="000239BF" w:rsidP="000239BF">
            <w:pPr>
              <w:pStyle w:val="Caption"/>
            </w:pPr>
            <w:r w:rsidRPr="00DC1E1D">
              <w:t>Figure 2.</w:t>
            </w:r>
            <w:r w:rsidRPr="00FB74B8">
              <w:fldChar w:fldCharType="begin"/>
            </w:r>
            <w:r w:rsidRPr="00DC1E1D">
              <w:instrText xml:space="preserve"> SEQ Figure \* ARABIC </w:instrText>
            </w:r>
            <w:r w:rsidRPr="00FB74B8">
              <w:fldChar w:fldCharType="separate"/>
            </w:r>
            <w:r w:rsidR="00794E2F" w:rsidRPr="00DC1E1D">
              <w:t>27</w:t>
            </w:r>
            <w:r w:rsidRPr="00FB74B8">
              <w:fldChar w:fldCharType="end"/>
            </w:r>
            <w:r w:rsidRPr="00DC1E1D">
              <w:t xml:space="preserve"> </w:t>
            </w:r>
            <w:r w:rsidR="00DE58AA" w:rsidRPr="00DC1E1D">
              <w:t>Extracting Value from</w:t>
            </w:r>
            <w:r w:rsidRPr="00DC1E1D">
              <w:t xml:space="preserve"> </w:t>
            </w:r>
            <w:r w:rsidR="00DE58AA" w:rsidRPr="00DC1E1D">
              <w:t xml:space="preserve">a </w:t>
            </w:r>
            <w:r w:rsidRPr="00DC1E1D">
              <w:t>Dictionary</w:t>
            </w:r>
          </w:p>
          <w:p w14:paraId="2C71E3B8" w14:textId="58A413B5" w:rsidR="00183AF4" w:rsidRPr="00DC1E1D" w:rsidRDefault="003446D7" w:rsidP="000239BF">
            <w:pPr>
              <w:pStyle w:val="BodyText"/>
              <w:rPr>
                <w:noProof/>
                <w:lang w:val="en-GB"/>
              </w:rPr>
            </w:pPr>
            <w:r w:rsidRPr="00DC1E1D">
              <w:rPr>
                <w:noProof/>
                <w:lang w:val="en-GB"/>
              </w:rPr>
              <w:t xml:space="preserve">Note that if the key </w:t>
            </w:r>
            <w:r w:rsidR="00A24A0F" w:rsidRPr="00DC1E1D">
              <w:rPr>
                <w:noProof/>
                <w:lang w:val="en-GB"/>
              </w:rPr>
              <w:t xml:space="preserve">that </w:t>
            </w:r>
            <w:r w:rsidR="00C76298" w:rsidRPr="00DC1E1D">
              <w:rPr>
                <w:noProof/>
                <w:lang w:val="en-GB"/>
              </w:rPr>
              <w:t>we</w:t>
            </w:r>
            <w:r w:rsidR="00A24A0F" w:rsidRPr="00DC1E1D">
              <w:rPr>
                <w:noProof/>
                <w:lang w:val="en-GB"/>
              </w:rPr>
              <w:t xml:space="preserve"> would like to refer to is a string, </w:t>
            </w:r>
            <w:r w:rsidR="00C76298" w:rsidRPr="00DC1E1D">
              <w:rPr>
                <w:noProof/>
                <w:lang w:val="en-GB"/>
              </w:rPr>
              <w:t xml:space="preserve">we </w:t>
            </w:r>
            <w:r w:rsidR="00A24A0F" w:rsidRPr="00DC1E1D">
              <w:rPr>
                <w:noProof/>
                <w:lang w:val="en-GB"/>
              </w:rPr>
              <w:t xml:space="preserve">will have to put </w:t>
            </w:r>
            <w:r w:rsidR="002835B2" w:rsidRPr="00DC1E1D">
              <w:rPr>
                <w:noProof/>
                <w:lang w:val="en-GB"/>
              </w:rPr>
              <w:t>it within a pair of quotation marks.</w:t>
            </w:r>
          </w:p>
        </w:tc>
      </w:tr>
    </w:tbl>
    <w:p w14:paraId="35D61373" w14:textId="0DB09F75" w:rsidR="000E4210" w:rsidRPr="00FB74B8" w:rsidRDefault="00CC2D93" w:rsidP="003A4171">
      <w:pPr>
        <w:pStyle w:val="BodyText"/>
        <w:rPr>
          <w:noProof/>
          <w:lang w:val="en-GB"/>
        </w:rPr>
      </w:pPr>
      <w:r w:rsidRPr="00FB74B8">
        <w:rPr>
          <w:noProof/>
          <w:lang w:val="en-GB"/>
        </w:rPr>
        <w:t xml:space="preserve">The advantage of dictionary is that we can choose a much </w:t>
      </w:r>
      <w:r w:rsidR="00B179E8" w:rsidRPr="00FB74B8">
        <w:rPr>
          <w:noProof/>
          <w:lang w:val="en-GB"/>
        </w:rPr>
        <w:t xml:space="preserve">suitable description for the value and use it as </w:t>
      </w:r>
      <w:r w:rsidR="00DA4283">
        <w:rPr>
          <w:noProof/>
          <w:lang w:val="en-GB"/>
        </w:rPr>
        <w:t>the</w:t>
      </w:r>
      <w:r w:rsidR="00B179E8" w:rsidRPr="00FB74B8">
        <w:rPr>
          <w:noProof/>
          <w:lang w:val="en-GB"/>
        </w:rPr>
        <w:t xml:space="preserve"> key.</w:t>
      </w:r>
      <w:r w:rsidR="003E1B5C" w:rsidRPr="00FB74B8">
        <w:rPr>
          <w:noProof/>
          <w:lang w:val="en-GB"/>
        </w:rPr>
        <w:t xml:space="preserve"> The programmers or users do not need to rely on their memory</w:t>
      </w:r>
      <w:r w:rsidR="0019416C" w:rsidRPr="00FB74B8">
        <w:rPr>
          <w:noProof/>
          <w:lang w:val="en-GB"/>
        </w:rPr>
        <w:t xml:space="preserve"> or understanding of the code</w:t>
      </w:r>
      <w:r w:rsidR="003E1B5C" w:rsidRPr="00FB74B8">
        <w:rPr>
          <w:noProof/>
          <w:lang w:val="en-GB"/>
        </w:rPr>
        <w:t xml:space="preserve"> </w:t>
      </w:r>
      <w:r w:rsidR="003D2E3D" w:rsidRPr="00FB74B8">
        <w:rPr>
          <w:noProof/>
          <w:lang w:val="en-GB"/>
        </w:rPr>
        <w:t xml:space="preserve">to trace back the nature and type of </w:t>
      </w:r>
      <w:r w:rsidR="00AD7251" w:rsidRPr="00FB74B8">
        <w:rPr>
          <w:noProof/>
          <w:lang w:val="en-GB"/>
        </w:rPr>
        <w:t>the values</w:t>
      </w:r>
      <w:r w:rsidR="003D2E3D" w:rsidRPr="00FB74B8">
        <w:rPr>
          <w:noProof/>
          <w:lang w:val="en-GB"/>
        </w:rPr>
        <w:t xml:space="preserve"> in </w:t>
      </w:r>
      <w:r w:rsidR="00B76FA1" w:rsidRPr="00FB74B8">
        <w:rPr>
          <w:noProof/>
          <w:lang w:val="en-GB"/>
        </w:rPr>
        <w:t xml:space="preserve">a tuple or a list </w:t>
      </w:r>
      <w:r w:rsidR="0019416C" w:rsidRPr="00FB74B8">
        <w:rPr>
          <w:noProof/>
          <w:lang w:val="en-GB"/>
        </w:rPr>
        <w:t xml:space="preserve">like our examples in </w:t>
      </w:r>
      <w:r w:rsidR="006F28A9" w:rsidRPr="00FB74B8">
        <w:rPr>
          <w:noProof/>
          <w:lang w:val="en-GB"/>
        </w:rPr>
        <w:t>Chapter 1.2.</w:t>
      </w:r>
      <w:r w:rsidR="0019416C" w:rsidRPr="00FB74B8">
        <w:rPr>
          <w:noProof/>
          <w:lang w:val="en-GB"/>
        </w:rPr>
        <w:t>4 and Chapter 1.2.5.</w:t>
      </w:r>
    </w:p>
    <w:p w14:paraId="119E5A96" w14:textId="19F7E85C" w:rsidR="00485DAD" w:rsidRPr="00FB74B8" w:rsidRDefault="00485DAD" w:rsidP="00704C12">
      <w:pPr>
        <w:pStyle w:val="Heading4"/>
        <w:tabs>
          <w:tab w:val="left" w:pos="709"/>
        </w:tabs>
        <w:rPr>
          <w:noProof/>
          <w:lang w:val="en-GB"/>
        </w:rPr>
      </w:pPr>
      <w:r w:rsidRPr="00FB74B8">
        <w:rPr>
          <w:noProof/>
          <w:lang w:val="en-GB"/>
        </w:rPr>
        <w:t xml:space="preserve">1.3.2 </w:t>
      </w:r>
      <w:r w:rsidRPr="00FB74B8">
        <w:rPr>
          <w:noProof/>
          <w:lang w:val="en-GB"/>
        </w:rPr>
        <w:tab/>
      </w:r>
      <w:r w:rsidR="00F54D4B" w:rsidRPr="00FB74B8">
        <w:rPr>
          <w:noProof/>
          <w:lang w:val="en-GB"/>
        </w:rPr>
        <w:t>Printing</w:t>
      </w:r>
      <w:r w:rsidRPr="00FB74B8">
        <w:rPr>
          <w:noProof/>
          <w:lang w:val="en-GB"/>
        </w:rPr>
        <w:t xml:space="preserve"> Dictionaries</w:t>
      </w:r>
    </w:p>
    <w:p w14:paraId="2D4BE77C" w14:textId="046BDEFD" w:rsidR="00B349D7" w:rsidRPr="00FB74B8" w:rsidRDefault="00C57BC7" w:rsidP="003A4171">
      <w:pPr>
        <w:pStyle w:val="BodyText"/>
        <w:rPr>
          <w:noProof/>
          <w:lang w:val="en-GB"/>
        </w:rPr>
      </w:pPr>
      <w:r w:rsidRPr="00FB74B8">
        <w:rPr>
          <w:noProof/>
          <w:lang w:val="en-GB"/>
        </w:rPr>
        <w:t>We</w:t>
      </w:r>
      <w:r w:rsidR="00CA0315" w:rsidRPr="00FB74B8">
        <w:rPr>
          <w:noProof/>
          <w:lang w:val="en-GB"/>
        </w:rPr>
        <w:t xml:space="preserve"> </w:t>
      </w:r>
      <w:r w:rsidR="00BD6894" w:rsidRPr="00FB74B8">
        <w:rPr>
          <w:noProof/>
          <w:lang w:val="en-GB"/>
        </w:rPr>
        <w:t xml:space="preserve">can </w:t>
      </w:r>
      <w:r w:rsidR="00CA7876" w:rsidRPr="00FB74B8">
        <w:rPr>
          <w:noProof/>
          <w:lang w:val="en-GB"/>
        </w:rPr>
        <w:t xml:space="preserve">use </w:t>
      </w:r>
      <w:r w:rsidR="00CA7876" w:rsidRPr="00FB74B8">
        <w:rPr>
          <w:rFonts w:ascii="Consolas" w:hAnsi="Consolas"/>
          <w:noProof/>
          <w:lang w:val="en-GB"/>
        </w:rPr>
        <w:t>for</w:t>
      </w:r>
      <w:r w:rsidR="00CA7876" w:rsidRPr="00FB74B8">
        <w:rPr>
          <w:noProof/>
          <w:lang w:val="en-GB"/>
        </w:rPr>
        <w:t>-loop</w:t>
      </w:r>
      <w:r w:rsidR="00BD6894" w:rsidRPr="00FB74B8">
        <w:rPr>
          <w:noProof/>
          <w:lang w:val="en-GB"/>
        </w:rPr>
        <w:t>s</w:t>
      </w:r>
      <w:r w:rsidR="00CA7876" w:rsidRPr="00FB74B8">
        <w:rPr>
          <w:noProof/>
          <w:lang w:val="en-GB"/>
        </w:rPr>
        <w:t xml:space="preserve"> to print out </w:t>
      </w:r>
      <w:r w:rsidR="00EA0311">
        <w:rPr>
          <w:noProof/>
          <w:lang w:val="en-GB"/>
        </w:rPr>
        <w:t xml:space="preserve">the </w:t>
      </w:r>
      <w:r w:rsidR="00CA7876" w:rsidRPr="00FB74B8">
        <w:rPr>
          <w:noProof/>
          <w:lang w:val="en-GB"/>
        </w:rPr>
        <w:t xml:space="preserve">items </w:t>
      </w:r>
      <w:r w:rsidR="00E73F25" w:rsidRPr="00FB74B8">
        <w:rPr>
          <w:noProof/>
          <w:lang w:val="en-GB"/>
        </w:rPr>
        <w:t xml:space="preserve">from </w:t>
      </w:r>
      <w:r w:rsidR="00CA7876" w:rsidRPr="00FB74B8">
        <w:rPr>
          <w:noProof/>
          <w:lang w:val="en-GB"/>
        </w:rPr>
        <w:t>a dictionary line by line</w:t>
      </w:r>
      <w:r w:rsidR="00BD6894" w:rsidRPr="00FB74B8">
        <w:rPr>
          <w:noProof/>
          <w:lang w:val="en-GB"/>
        </w:rPr>
        <w:t xml:space="preserve">. </w:t>
      </w:r>
      <w:r w:rsidR="00F634EC" w:rsidRPr="00FB74B8">
        <w:rPr>
          <w:noProof/>
          <w:lang w:val="en-GB"/>
        </w:rPr>
        <w:t>However</w:t>
      </w:r>
      <w:r w:rsidR="00CA7876" w:rsidRPr="00FB74B8">
        <w:rPr>
          <w:noProof/>
          <w:lang w:val="en-GB"/>
        </w:rPr>
        <w:t xml:space="preserve">, </w:t>
      </w:r>
      <w:r w:rsidR="00004994" w:rsidRPr="00FB74B8">
        <w:rPr>
          <w:noProof/>
          <w:lang w:val="en-GB"/>
        </w:rPr>
        <w:t xml:space="preserve">the syntax </w:t>
      </w:r>
      <w:r w:rsidR="00622CC1" w:rsidRPr="00FB74B8">
        <w:rPr>
          <w:noProof/>
          <w:lang w:val="en-GB"/>
        </w:rPr>
        <w:t xml:space="preserve">is quite </w:t>
      </w:r>
      <w:r w:rsidR="00C62440" w:rsidRPr="00FB74B8">
        <w:rPr>
          <w:noProof/>
          <w:lang w:val="en-GB"/>
        </w:rPr>
        <w:t>different</w:t>
      </w:r>
      <w:r w:rsidR="00622CC1" w:rsidRPr="00FB74B8">
        <w:rPr>
          <w:noProof/>
          <w:lang w:val="en-GB"/>
        </w:rPr>
        <w:t xml:space="preserve"> </w:t>
      </w:r>
      <w:r w:rsidR="00805D3C" w:rsidRPr="00FB74B8">
        <w:rPr>
          <w:noProof/>
          <w:lang w:val="en-GB"/>
        </w:rPr>
        <w:t xml:space="preserve">from tuples and lists </w:t>
      </w:r>
      <w:r w:rsidR="00622CC1" w:rsidRPr="00FB74B8">
        <w:rPr>
          <w:noProof/>
          <w:lang w:val="en-GB"/>
        </w:rPr>
        <w:t xml:space="preserve">since each entry in </w:t>
      </w:r>
      <w:r w:rsidR="00805D3C" w:rsidRPr="00FB74B8">
        <w:rPr>
          <w:noProof/>
          <w:lang w:val="en-GB"/>
        </w:rPr>
        <w:t xml:space="preserve">a dictionary </w:t>
      </w:r>
      <w:r w:rsidR="00DE5E6F" w:rsidRPr="00FB74B8">
        <w:rPr>
          <w:noProof/>
          <w:lang w:val="en-GB"/>
        </w:rPr>
        <w:t xml:space="preserve">contains </w:t>
      </w:r>
      <w:r w:rsidR="00622CC1" w:rsidRPr="00FB74B8">
        <w:rPr>
          <w:noProof/>
          <w:lang w:val="en-GB"/>
        </w:rPr>
        <w:t>two elements</w:t>
      </w:r>
      <w:r w:rsidR="00DE5E6F" w:rsidRPr="00FB74B8">
        <w:rPr>
          <w:noProof/>
          <w:lang w:val="en-GB"/>
        </w:rPr>
        <w:t>: key and value</w:t>
      </w:r>
      <w:r w:rsidR="00C62440" w:rsidRPr="00FB74B8">
        <w:rPr>
          <w:noProof/>
          <w:lang w:val="en-GB"/>
        </w:rPr>
        <w:t>.</w:t>
      </w:r>
      <w:r w:rsidR="00A24427" w:rsidRPr="00FB74B8">
        <w:rPr>
          <w:noProof/>
          <w:lang w:val="en-GB"/>
        </w:rPr>
        <w:t xml:space="preserve"> </w:t>
      </w:r>
      <w:r w:rsidR="007376D1" w:rsidRPr="00FB74B8">
        <w:rPr>
          <w:noProof/>
          <w:lang w:val="en-GB"/>
        </w:rPr>
        <w:t xml:space="preserve">On the one hand, </w:t>
      </w:r>
      <w:r w:rsidRPr="00FB74B8">
        <w:rPr>
          <w:noProof/>
          <w:lang w:val="en-GB"/>
        </w:rPr>
        <w:t>we</w:t>
      </w:r>
      <w:r w:rsidR="00A24427" w:rsidRPr="00FB74B8">
        <w:rPr>
          <w:noProof/>
          <w:lang w:val="en-GB"/>
        </w:rPr>
        <w:t xml:space="preserve"> can use the key to extract the corresponding value</w:t>
      </w:r>
      <w:r w:rsidR="00DE5E6F" w:rsidRPr="00FB74B8">
        <w:rPr>
          <w:noProof/>
          <w:lang w:val="en-GB"/>
        </w:rPr>
        <w:t xml:space="preserve"> as demonstrated in Chapter 1.3.1</w:t>
      </w:r>
      <w:r w:rsidR="003E57C6">
        <w:rPr>
          <w:noProof/>
          <w:lang w:val="en-GB"/>
        </w:rPr>
        <w:t>,</w:t>
      </w:r>
      <w:r w:rsidR="007376D1" w:rsidRPr="00FB74B8">
        <w:rPr>
          <w:noProof/>
          <w:lang w:val="en-GB"/>
        </w:rPr>
        <w:t xml:space="preserve"> </w:t>
      </w:r>
      <w:r w:rsidR="003E57C6">
        <w:rPr>
          <w:noProof/>
          <w:lang w:val="en-GB"/>
        </w:rPr>
        <w:t>o</w:t>
      </w:r>
      <w:r w:rsidR="007376D1" w:rsidRPr="00FB74B8">
        <w:rPr>
          <w:noProof/>
          <w:lang w:val="en-GB"/>
        </w:rPr>
        <w:t>n the other hand</w:t>
      </w:r>
      <w:r w:rsidR="00A24427" w:rsidRPr="00FB74B8">
        <w:rPr>
          <w:noProof/>
          <w:lang w:val="en-GB"/>
        </w:rPr>
        <w:t xml:space="preserve">, </w:t>
      </w:r>
      <w:r w:rsidRPr="00FB74B8">
        <w:rPr>
          <w:noProof/>
          <w:lang w:val="en-GB"/>
        </w:rPr>
        <w:t>we</w:t>
      </w:r>
      <w:r w:rsidR="009C7EE6" w:rsidRPr="00FB74B8">
        <w:rPr>
          <w:noProof/>
          <w:lang w:val="en-GB"/>
        </w:rPr>
        <w:t xml:space="preserve"> cannot </w:t>
      </w:r>
      <w:r w:rsidR="00D131E5" w:rsidRPr="00FB74B8">
        <w:rPr>
          <w:noProof/>
          <w:lang w:val="en-GB"/>
        </w:rPr>
        <w:t>simply use</w:t>
      </w:r>
      <w:r w:rsidR="00831AEA" w:rsidRPr="00FB74B8">
        <w:rPr>
          <w:noProof/>
          <w:lang w:val="en-GB"/>
        </w:rPr>
        <w:t xml:space="preserve"> the index operator </w:t>
      </w:r>
      <w:r w:rsidR="00831AEA" w:rsidRPr="00FB74B8">
        <w:rPr>
          <w:rFonts w:ascii="Consolas" w:hAnsi="Consolas"/>
          <w:noProof/>
          <w:lang w:val="en-GB"/>
        </w:rPr>
        <w:t>[]</w:t>
      </w:r>
      <w:r w:rsidR="00831AEA" w:rsidRPr="00FB74B8">
        <w:rPr>
          <w:noProof/>
          <w:lang w:val="en-GB"/>
        </w:rPr>
        <w:t xml:space="preserve"> </w:t>
      </w:r>
      <w:r w:rsidR="00D131E5" w:rsidRPr="00FB74B8">
        <w:rPr>
          <w:noProof/>
          <w:lang w:val="en-GB"/>
        </w:rPr>
        <w:t>to refer to the key</w:t>
      </w:r>
      <w:r w:rsidR="006F2304" w:rsidRPr="00FB74B8">
        <w:rPr>
          <w:noProof/>
          <w:lang w:val="en-GB"/>
        </w:rPr>
        <w:t>s</w:t>
      </w:r>
      <w:r w:rsidR="00831AEA" w:rsidRPr="00FB74B8">
        <w:rPr>
          <w:noProof/>
          <w:lang w:val="en-GB"/>
        </w:rPr>
        <w:t xml:space="preserve">. </w:t>
      </w:r>
      <w:r w:rsidR="00CF7ADC" w:rsidRPr="00FB74B8">
        <w:rPr>
          <w:noProof/>
          <w:lang w:val="en-GB"/>
        </w:rPr>
        <w:t xml:space="preserve">One possibility to get the keys of a dictionary </w:t>
      </w:r>
      <w:r w:rsidR="005B5F65" w:rsidRPr="00FB74B8">
        <w:rPr>
          <w:noProof/>
          <w:lang w:val="en-GB"/>
        </w:rPr>
        <w:t xml:space="preserve">is to use the </w:t>
      </w:r>
      <w:r w:rsidR="005B5F65" w:rsidRPr="00FB74B8">
        <w:rPr>
          <w:rFonts w:ascii="Consolas" w:hAnsi="Consolas"/>
          <w:noProof/>
          <w:lang w:val="en-GB"/>
        </w:rPr>
        <w:t>.key</w:t>
      </w:r>
      <w:r w:rsidR="00170E77" w:rsidRPr="00FB74B8">
        <w:rPr>
          <w:rFonts w:ascii="Consolas" w:hAnsi="Consolas"/>
          <w:noProof/>
          <w:lang w:val="en-GB"/>
        </w:rPr>
        <w:t>s</w:t>
      </w:r>
      <w:r w:rsidR="005B5F65" w:rsidRPr="00FB74B8">
        <w:rPr>
          <w:rFonts w:ascii="Consolas" w:hAnsi="Consolas"/>
          <w:noProof/>
          <w:lang w:val="en-GB"/>
        </w:rPr>
        <w:t>()</w:t>
      </w:r>
      <w:r w:rsidR="005B5F65" w:rsidRPr="00FB74B8">
        <w:rPr>
          <w:noProof/>
          <w:lang w:val="en-GB"/>
        </w:rPr>
        <w:t xml:space="preserve"> method: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5B5F65" w:rsidRPr="00126B87" w14:paraId="510BA3CB" w14:textId="77777777" w:rsidTr="00603411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49049D19" w14:textId="226D1DB6" w:rsidR="005B5F65" w:rsidRPr="00FB74B8" w:rsidRDefault="005B5F65" w:rsidP="00603411">
            <w:pPr>
              <w:pStyle w:val="Code"/>
              <w:rPr>
                <w:noProof/>
                <w:color w:val="auto"/>
                <w:lang w:val="en-GB"/>
              </w:rPr>
            </w:pPr>
            <w:r w:rsidRPr="00FB74B8">
              <w:rPr>
                <w:noProof/>
                <w:lang w:val="en-GB"/>
              </w:rPr>
              <w:lastRenderedPageBreak/>
              <w:t>dictionary_name</w:t>
            </w:r>
            <w:r w:rsidR="00170E77" w:rsidRPr="00FB74B8">
              <w:rPr>
                <w:noProof/>
                <w:color w:val="auto"/>
                <w:lang w:val="en-GB"/>
              </w:rPr>
              <w:t>.keys()</w:t>
            </w:r>
          </w:p>
        </w:tc>
      </w:tr>
    </w:tbl>
    <w:p w14:paraId="28C10D62" w14:textId="77777777" w:rsidR="00882E83" w:rsidRPr="00FB74B8" w:rsidRDefault="00882E83" w:rsidP="003A4171">
      <w:pPr>
        <w:pStyle w:val="BodyText"/>
        <w:rPr>
          <w:noProof/>
          <w:lang w:val="en-GB"/>
        </w:rPr>
      </w:pPr>
      <w:r w:rsidRPr="00FB74B8">
        <w:rPr>
          <w:noProof/>
          <w:lang w:val="en-GB"/>
        </w:rPr>
        <w:t xml:space="preserve">Equivalently, the </w:t>
      </w:r>
      <w:r w:rsidRPr="00FB74B8">
        <w:rPr>
          <w:rFonts w:ascii="Consolas" w:hAnsi="Consolas"/>
          <w:noProof/>
          <w:lang w:val="en-GB"/>
        </w:rPr>
        <w:t>.values()</w:t>
      </w:r>
      <w:r w:rsidRPr="00FB74B8">
        <w:rPr>
          <w:noProof/>
          <w:lang w:val="en-GB"/>
        </w:rPr>
        <w:t xml:space="preserve"> method can extract all values from a dictionary.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882E83" w:rsidRPr="00126B87" w14:paraId="51DED0A8" w14:textId="77777777" w:rsidTr="00603411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25FF6552" w14:textId="77777777" w:rsidR="00882E83" w:rsidRPr="00FB74B8" w:rsidRDefault="00882E83" w:rsidP="00603411">
            <w:pPr>
              <w:pStyle w:val="Code"/>
              <w:rPr>
                <w:noProof/>
                <w:lang w:val="en-GB"/>
              </w:rPr>
            </w:pPr>
            <w:r w:rsidRPr="00FB74B8">
              <w:rPr>
                <w:noProof/>
                <w:lang w:val="en-GB"/>
              </w:rPr>
              <w:t>dictionary_name</w:t>
            </w:r>
            <w:r w:rsidRPr="00FB74B8">
              <w:rPr>
                <w:noProof/>
                <w:color w:val="auto"/>
                <w:lang w:val="en-GB"/>
              </w:rPr>
              <w:t>.values()</w:t>
            </w:r>
          </w:p>
        </w:tc>
      </w:tr>
    </w:tbl>
    <w:p w14:paraId="6098E8D9" w14:textId="5497D8FB" w:rsidR="005B5F65" w:rsidRPr="00FB74B8" w:rsidRDefault="000D3953" w:rsidP="003A4171">
      <w:pPr>
        <w:pStyle w:val="BodyText"/>
        <w:rPr>
          <w:noProof/>
          <w:lang w:val="en-GB"/>
        </w:rPr>
      </w:pPr>
      <w:r w:rsidRPr="00FB74B8">
        <w:rPr>
          <w:noProof/>
          <w:lang w:val="en-GB"/>
        </w:rPr>
        <w:t xml:space="preserve">Method is </w:t>
      </w:r>
      <w:r w:rsidR="00400CD7" w:rsidRPr="00FB74B8">
        <w:rPr>
          <w:noProof/>
          <w:lang w:val="en-GB"/>
        </w:rPr>
        <w:t xml:space="preserve">like a function to carry out certain actions </w:t>
      </w:r>
      <w:r w:rsidR="00E051EB" w:rsidRPr="00FB74B8">
        <w:rPr>
          <w:noProof/>
          <w:lang w:val="en-GB"/>
        </w:rPr>
        <w:t>on the object before the dot (</w:t>
      </w:r>
      <w:r w:rsidR="00E051EB" w:rsidRPr="00FB74B8">
        <w:rPr>
          <w:rFonts w:ascii="Consolas" w:hAnsi="Consolas"/>
          <w:noProof/>
          <w:lang w:val="en-GB"/>
        </w:rPr>
        <w:t>.</w:t>
      </w:r>
      <w:r w:rsidR="00E051EB" w:rsidRPr="00FB74B8">
        <w:rPr>
          <w:noProof/>
          <w:lang w:val="en-GB"/>
        </w:rPr>
        <w:t>). W</w:t>
      </w:r>
      <w:r w:rsidRPr="00FB74B8">
        <w:rPr>
          <w:noProof/>
          <w:lang w:val="en-GB"/>
        </w:rPr>
        <w:t xml:space="preserve">e will </w:t>
      </w:r>
      <w:r w:rsidR="009D48B2" w:rsidRPr="00FB74B8">
        <w:rPr>
          <w:noProof/>
          <w:lang w:val="en-GB"/>
        </w:rPr>
        <w:t>have detail</w:t>
      </w:r>
      <w:r w:rsidR="00704C12" w:rsidRPr="00126B87">
        <w:rPr>
          <w:noProof/>
          <w:lang w:val="en-GB"/>
        </w:rPr>
        <w:t>ed</w:t>
      </w:r>
      <w:r w:rsidR="009D48B2" w:rsidRPr="00FB74B8">
        <w:rPr>
          <w:noProof/>
          <w:lang w:val="en-GB"/>
        </w:rPr>
        <w:t xml:space="preserve"> </w:t>
      </w:r>
      <w:r w:rsidRPr="00FB74B8">
        <w:rPr>
          <w:noProof/>
          <w:lang w:val="en-GB"/>
        </w:rPr>
        <w:t>discuss</w:t>
      </w:r>
      <w:r w:rsidR="009D48B2" w:rsidRPr="00FB74B8">
        <w:rPr>
          <w:noProof/>
          <w:lang w:val="en-GB"/>
        </w:rPr>
        <w:t>ion on</w:t>
      </w:r>
      <w:r w:rsidRPr="00FB74B8">
        <w:rPr>
          <w:noProof/>
          <w:lang w:val="en-GB"/>
        </w:rPr>
        <w:t xml:space="preserve"> </w:t>
      </w:r>
      <w:r w:rsidR="00E051EB" w:rsidRPr="00FB74B8">
        <w:rPr>
          <w:noProof/>
          <w:lang w:val="en-GB"/>
        </w:rPr>
        <w:t xml:space="preserve">methods </w:t>
      </w:r>
      <w:r w:rsidR="009D48B2" w:rsidRPr="00FB74B8">
        <w:rPr>
          <w:noProof/>
          <w:lang w:val="en-GB"/>
        </w:rPr>
        <w:t xml:space="preserve">and functions </w:t>
      </w:r>
      <w:r w:rsidRPr="00FB74B8">
        <w:rPr>
          <w:noProof/>
          <w:lang w:val="en-GB"/>
        </w:rPr>
        <w:t xml:space="preserve">in later chapters. </w:t>
      </w:r>
      <w:r w:rsidR="009D48B2" w:rsidRPr="00FB74B8">
        <w:rPr>
          <w:noProof/>
          <w:lang w:val="en-GB"/>
        </w:rPr>
        <w:t>Here, the object is a dictionary</w:t>
      </w:r>
      <w:r w:rsidR="00D042A6" w:rsidRPr="00FB74B8">
        <w:rPr>
          <w:noProof/>
          <w:lang w:val="en-GB"/>
        </w:rPr>
        <w:t>,</w:t>
      </w:r>
      <w:r w:rsidR="009D48B2" w:rsidRPr="00FB74B8">
        <w:rPr>
          <w:noProof/>
          <w:lang w:val="en-GB"/>
        </w:rPr>
        <w:t xml:space="preserve"> and the method</w:t>
      </w:r>
      <w:r w:rsidR="001F7DC7" w:rsidRPr="00FB74B8">
        <w:rPr>
          <w:noProof/>
          <w:lang w:val="en-GB"/>
        </w:rPr>
        <w:t>s</w:t>
      </w:r>
      <w:r w:rsidR="009D48B2" w:rsidRPr="00FB74B8">
        <w:rPr>
          <w:noProof/>
          <w:lang w:val="en-GB"/>
        </w:rPr>
        <w:t xml:space="preserve"> </w:t>
      </w:r>
      <w:r w:rsidR="001F7DC7" w:rsidRPr="00FB74B8">
        <w:rPr>
          <w:noProof/>
          <w:lang w:val="en-GB"/>
        </w:rPr>
        <w:t>are</w:t>
      </w:r>
      <w:r w:rsidR="009D48B2" w:rsidRPr="00FB74B8">
        <w:rPr>
          <w:noProof/>
          <w:lang w:val="en-GB"/>
        </w:rPr>
        <w:t xml:space="preserve"> </w:t>
      </w:r>
      <w:r w:rsidR="00EA092F" w:rsidRPr="00FB74B8">
        <w:rPr>
          <w:noProof/>
          <w:lang w:val="en-GB"/>
        </w:rPr>
        <w:t>.</w:t>
      </w:r>
      <w:r w:rsidR="009D48B2" w:rsidRPr="00FB74B8">
        <w:rPr>
          <w:rFonts w:ascii="Consolas" w:hAnsi="Consolas"/>
          <w:noProof/>
          <w:lang w:val="en-GB"/>
        </w:rPr>
        <w:t>keys()</w:t>
      </w:r>
      <w:r w:rsidR="001F7DC7" w:rsidRPr="00FB74B8">
        <w:rPr>
          <w:noProof/>
          <w:lang w:val="en-GB"/>
        </w:rPr>
        <w:t xml:space="preserve"> and </w:t>
      </w:r>
      <w:r w:rsidR="001F7DC7" w:rsidRPr="00FB74B8">
        <w:rPr>
          <w:rFonts w:ascii="Consolas" w:hAnsi="Consolas"/>
          <w:noProof/>
          <w:lang w:val="en-GB"/>
        </w:rPr>
        <w:t>.values()</w:t>
      </w:r>
      <w:r w:rsidR="001F7DC7" w:rsidRPr="00FB74B8">
        <w:rPr>
          <w:noProof/>
          <w:lang w:val="en-GB"/>
        </w:rPr>
        <w:t>.</w:t>
      </w:r>
      <w:r w:rsidR="009D48B2" w:rsidRPr="00FB74B8">
        <w:rPr>
          <w:noProof/>
          <w:lang w:val="en-GB"/>
        </w:rPr>
        <w:t xml:space="preserve"> </w:t>
      </w:r>
      <w:r w:rsidR="003945D8" w:rsidRPr="00FB74B8">
        <w:rPr>
          <w:noProof/>
          <w:lang w:val="en-GB"/>
        </w:rPr>
        <w:t>Applying th</w:t>
      </w:r>
      <w:r w:rsidR="00E7186D">
        <w:rPr>
          <w:noProof/>
          <w:lang w:val="en-GB"/>
        </w:rPr>
        <w:t>e</w:t>
      </w:r>
      <w:r w:rsidR="003945D8" w:rsidRPr="00FB74B8">
        <w:rPr>
          <w:noProof/>
          <w:lang w:val="en-GB"/>
        </w:rPr>
        <w:t>s</w:t>
      </w:r>
      <w:r w:rsidR="00E7186D">
        <w:rPr>
          <w:noProof/>
          <w:lang w:val="en-GB"/>
        </w:rPr>
        <w:t>e</w:t>
      </w:r>
      <w:r w:rsidR="003945D8" w:rsidRPr="00FB74B8">
        <w:rPr>
          <w:noProof/>
          <w:lang w:val="en-GB"/>
        </w:rPr>
        <w:t xml:space="preserve"> syntax</w:t>
      </w:r>
      <w:r w:rsidR="00E7186D">
        <w:rPr>
          <w:noProof/>
          <w:lang w:val="en-GB"/>
        </w:rPr>
        <w:t>es</w:t>
      </w:r>
      <w:r w:rsidR="003945D8" w:rsidRPr="00FB74B8">
        <w:rPr>
          <w:noProof/>
          <w:lang w:val="en-GB"/>
        </w:rPr>
        <w:t xml:space="preserve"> on any dictionary</w:t>
      </w:r>
      <w:r w:rsidR="000D5CD1" w:rsidRPr="00FB74B8">
        <w:rPr>
          <w:noProof/>
          <w:lang w:val="en-GB"/>
        </w:rPr>
        <w:t xml:space="preserve">, </w:t>
      </w:r>
      <w:r w:rsidR="00766D01" w:rsidRPr="00FB74B8">
        <w:rPr>
          <w:noProof/>
          <w:lang w:val="en-GB"/>
        </w:rPr>
        <w:t xml:space="preserve">Python </w:t>
      </w:r>
      <w:r w:rsidR="00712D27" w:rsidRPr="00FB74B8">
        <w:rPr>
          <w:noProof/>
          <w:lang w:val="en-GB"/>
        </w:rPr>
        <w:t xml:space="preserve">can </w:t>
      </w:r>
      <w:r w:rsidR="005D7589" w:rsidRPr="00FB74B8">
        <w:rPr>
          <w:noProof/>
          <w:lang w:val="en-GB"/>
        </w:rPr>
        <w:t>extract</w:t>
      </w:r>
      <w:r w:rsidR="00766D01" w:rsidRPr="00FB74B8">
        <w:rPr>
          <w:noProof/>
          <w:lang w:val="en-GB"/>
        </w:rPr>
        <w:t xml:space="preserve"> </w:t>
      </w:r>
      <w:r w:rsidR="000D5CD1" w:rsidRPr="00FB74B8">
        <w:rPr>
          <w:noProof/>
          <w:lang w:val="en-GB"/>
        </w:rPr>
        <w:t>all the keys</w:t>
      </w:r>
      <w:r w:rsidR="00D9404E" w:rsidRPr="00FB74B8">
        <w:rPr>
          <w:noProof/>
          <w:lang w:val="en-GB"/>
        </w:rPr>
        <w:t xml:space="preserve"> </w:t>
      </w:r>
      <w:r w:rsidR="00E7186D">
        <w:rPr>
          <w:noProof/>
          <w:lang w:val="en-GB"/>
        </w:rPr>
        <w:t>and</w:t>
      </w:r>
      <w:r w:rsidR="00D9404E" w:rsidRPr="00FB74B8">
        <w:rPr>
          <w:noProof/>
          <w:lang w:val="en-GB"/>
        </w:rPr>
        <w:t xml:space="preserve"> values</w:t>
      </w:r>
      <w:r w:rsidR="000D5CD1" w:rsidRPr="00FB74B8">
        <w:rPr>
          <w:noProof/>
          <w:lang w:val="en-GB"/>
        </w:rPr>
        <w:t xml:space="preserve"> </w:t>
      </w:r>
      <w:r w:rsidR="00D9404E" w:rsidRPr="00FB74B8">
        <w:rPr>
          <w:noProof/>
          <w:lang w:val="en-GB"/>
        </w:rPr>
        <w:t xml:space="preserve">from </w:t>
      </w:r>
      <w:r w:rsidR="00902E4F" w:rsidRPr="00FB74B8">
        <w:rPr>
          <w:noProof/>
          <w:lang w:val="en-GB"/>
        </w:rPr>
        <w:t>it</w:t>
      </w:r>
      <w:r w:rsidR="000D5CD1" w:rsidRPr="00FB74B8">
        <w:rPr>
          <w:noProof/>
          <w:lang w:val="en-GB"/>
        </w:rPr>
        <w:t>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566BF9" w:rsidRPr="00126B87" w14:paraId="5C336CDB" w14:textId="77777777" w:rsidTr="00603411">
        <w:tc>
          <w:tcPr>
            <w:tcW w:w="9017" w:type="dxa"/>
          </w:tcPr>
          <w:p w14:paraId="765C448F" w14:textId="4857F208" w:rsidR="00566BF9" w:rsidRPr="00FB74B8" w:rsidRDefault="00566BF9" w:rsidP="00603411">
            <w:pPr>
              <w:pStyle w:val="BodyText"/>
              <w:rPr>
                <w:noProof/>
                <w:lang w:val="en-GB"/>
              </w:rPr>
            </w:pPr>
            <w:r w:rsidRPr="00FB74B8">
              <w:rPr>
                <w:b/>
                <w:bCs/>
                <w:noProof/>
                <w:lang w:val="en-GB"/>
              </w:rPr>
              <w:t xml:space="preserve">Example (Cont’d): </w:t>
            </w:r>
            <w:r w:rsidR="00504FDF" w:rsidRPr="00FB74B8">
              <w:rPr>
                <w:noProof/>
                <w:lang w:val="en-GB"/>
              </w:rPr>
              <w:t>Suppose we would like to obtain all the keys</w:t>
            </w:r>
            <w:r w:rsidR="00F7336E" w:rsidRPr="00FB74B8">
              <w:rPr>
                <w:noProof/>
                <w:lang w:val="en-GB"/>
              </w:rPr>
              <w:t xml:space="preserve"> and values separately</w:t>
            </w:r>
            <w:r w:rsidR="00504FDF" w:rsidRPr="00FB74B8">
              <w:rPr>
                <w:noProof/>
                <w:lang w:val="en-GB"/>
              </w:rPr>
              <w:t xml:space="preserve"> from the dictionary </w:t>
            </w:r>
            <w:r w:rsidR="00504FDF" w:rsidRPr="00FB74B8">
              <w:rPr>
                <w:rFonts w:ascii="Consolas" w:hAnsi="Consolas"/>
                <w:noProof/>
                <w:lang w:val="en-GB"/>
              </w:rPr>
              <w:t>class1</w:t>
            </w:r>
            <w:r w:rsidR="0004471F" w:rsidRPr="00FB74B8">
              <w:rPr>
                <w:noProof/>
                <w:lang w:val="en-GB"/>
              </w:rPr>
              <w:t xml:space="preserve"> defined in </w:t>
            </w:r>
            <w:r w:rsidR="0004471F" w:rsidRPr="00FB74B8">
              <w:rPr>
                <w:noProof/>
                <w:lang w:val="en-GB"/>
              </w:rPr>
              <w:fldChar w:fldCharType="begin"/>
            </w:r>
            <w:r w:rsidR="0004471F" w:rsidRPr="00FB74B8">
              <w:rPr>
                <w:noProof/>
                <w:lang w:val="en-GB"/>
              </w:rPr>
              <w:instrText xml:space="preserve"> REF _Ref58936328 \h </w:instrText>
            </w:r>
            <w:r w:rsidR="0004471F" w:rsidRPr="00FB74B8">
              <w:rPr>
                <w:noProof/>
                <w:lang w:val="en-GB"/>
              </w:rPr>
            </w:r>
            <w:r w:rsidR="0004471F" w:rsidRPr="00FB74B8">
              <w:rPr>
                <w:noProof/>
                <w:lang w:val="en-GB"/>
              </w:rPr>
              <w:fldChar w:fldCharType="separate"/>
            </w:r>
            <w:r w:rsidR="00794E2F" w:rsidRPr="00FB74B8">
              <w:rPr>
                <w:noProof/>
                <w:lang w:val="en-GB"/>
              </w:rPr>
              <w:t>Figure 2.26</w:t>
            </w:r>
            <w:r w:rsidR="0004471F" w:rsidRPr="00FB74B8">
              <w:rPr>
                <w:noProof/>
                <w:lang w:val="en-GB"/>
              </w:rPr>
              <w:fldChar w:fldCharType="end"/>
            </w:r>
            <w:r w:rsidRPr="00FB74B8">
              <w:rPr>
                <w:noProof/>
                <w:lang w:val="en-GB"/>
              </w:rPr>
              <w:t>.</w:t>
            </w:r>
          </w:p>
          <w:p w14:paraId="4CBF1BDB" w14:textId="540EDDF1" w:rsidR="00566BF9" w:rsidRPr="00FB74B8" w:rsidRDefault="00833700" w:rsidP="00603411">
            <w:pPr>
              <w:pStyle w:val="Figure-Image-Upper"/>
              <w:rPr>
                <w:lang w:val="en-GB"/>
              </w:rPr>
            </w:pPr>
            <w:r w:rsidRPr="00FB74B8">
              <w:drawing>
                <wp:inline distT="0" distB="0" distL="0" distR="0" wp14:anchorId="59655285" wp14:editId="0D0782DB">
                  <wp:extent cx="5580000" cy="1034012"/>
                  <wp:effectExtent l="0" t="0" r="190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15703" t="7056" b="64102"/>
                          <a:stretch/>
                        </pic:blipFill>
                        <pic:spPr bwMode="auto">
                          <a:xfrm>
                            <a:off x="0" y="0"/>
                            <a:ext cx="5580000" cy="1034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9C8EC7" w14:textId="36D1CCF6" w:rsidR="00566BF9" w:rsidRPr="00FB74B8" w:rsidRDefault="005160E3" w:rsidP="00603411">
            <w:pPr>
              <w:pStyle w:val="Figure-Image"/>
              <w:rPr>
                <w:lang w:val="en-GB"/>
              </w:rPr>
            </w:pPr>
            <w:r w:rsidRPr="00FB74B8">
              <w:drawing>
                <wp:inline distT="0" distB="0" distL="0" distR="0" wp14:anchorId="29B0CA98" wp14:editId="6595AC63">
                  <wp:extent cx="5580000" cy="615508"/>
                  <wp:effectExtent l="0" t="0" r="190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t="4266" r="1329" b="75777"/>
                          <a:stretch/>
                        </pic:blipFill>
                        <pic:spPr bwMode="auto">
                          <a:xfrm>
                            <a:off x="0" y="0"/>
                            <a:ext cx="5580000" cy="615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1E498D" w14:textId="52D5660D" w:rsidR="00566BF9" w:rsidRPr="00FB74B8" w:rsidRDefault="00566BF9" w:rsidP="00603411">
            <w:pPr>
              <w:pStyle w:val="Caption"/>
            </w:pPr>
            <w:r w:rsidRPr="00FB74B8">
              <w:t>Figure 2.</w:t>
            </w:r>
            <w:r w:rsidRPr="00FB74B8">
              <w:fldChar w:fldCharType="begin"/>
            </w:r>
            <w:r w:rsidRPr="00FB74B8">
              <w:instrText xml:space="preserve"> SEQ Figure \* ARABIC </w:instrText>
            </w:r>
            <w:r w:rsidRPr="00FB74B8">
              <w:fldChar w:fldCharType="separate"/>
            </w:r>
            <w:r w:rsidR="00794E2F" w:rsidRPr="00FB74B8">
              <w:t>28</w:t>
            </w:r>
            <w:r w:rsidRPr="00FB74B8">
              <w:fldChar w:fldCharType="end"/>
            </w:r>
            <w:r w:rsidRPr="00FB74B8">
              <w:t xml:space="preserve"> </w:t>
            </w:r>
            <w:r w:rsidR="00816D93" w:rsidRPr="00FB74B8">
              <w:t xml:space="preserve">Extracting Keys </w:t>
            </w:r>
            <w:r w:rsidR="0078209E" w:rsidRPr="00FB74B8">
              <w:t xml:space="preserve">and Values </w:t>
            </w:r>
            <w:r w:rsidR="00816D93" w:rsidRPr="00FB74B8">
              <w:t>from</w:t>
            </w:r>
            <w:r w:rsidRPr="00FB74B8">
              <w:t xml:space="preserve"> a Dictionary</w:t>
            </w:r>
          </w:p>
          <w:p w14:paraId="7BF87738" w14:textId="4A103DE9" w:rsidR="00566BF9" w:rsidRPr="00FB74B8" w:rsidRDefault="00CD18E8" w:rsidP="00603411">
            <w:pPr>
              <w:pStyle w:val="BodyText"/>
              <w:rPr>
                <w:noProof/>
                <w:lang w:val="en-GB"/>
              </w:rPr>
            </w:pPr>
            <w:r w:rsidRPr="00FB74B8">
              <w:rPr>
                <w:noProof/>
                <w:lang w:val="en-GB"/>
              </w:rPr>
              <w:t xml:space="preserve">The </w:t>
            </w:r>
            <w:r w:rsidR="001E1424" w:rsidRPr="00FB74B8">
              <w:rPr>
                <w:noProof/>
                <w:lang w:val="en-GB"/>
              </w:rPr>
              <w:t xml:space="preserve">method </w:t>
            </w:r>
            <w:r w:rsidR="00772B88" w:rsidRPr="00FB74B8">
              <w:rPr>
                <w:rFonts w:ascii="Consolas" w:hAnsi="Consolas"/>
                <w:noProof/>
                <w:lang w:val="en-GB"/>
              </w:rPr>
              <w:t>.keys()</w:t>
            </w:r>
            <w:r w:rsidR="00772B88" w:rsidRPr="00FB74B8">
              <w:rPr>
                <w:noProof/>
                <w:lang w:val="en-GB"/>
              </w:rPr>
              <w:t xml:space="preserve"> </w:t>
            </w:r>
            <w:r w:rsidRPr="00FB74B8">
              <w:rPr>
                <w:noProof/>
                <w:lang w:val="en-GB"/>
              </w:rPr>
              <w:t>return</w:t>
            </w:r>
            <w:r w:rsidR="00562753" w:rsidRPr="00FB74B8">
              <w:rPr>
                <w:noProof/>
                <w:lang w:val="en-GB"/>
              </w:rPr>
              <w:t>s</w:t>
            </w:r>
            <w:r w:rsidRPr="00FB74B8">
              <w:rPr>
                <w:noProof/>
                <w:lang w:val="en-GB"/>
              </w:rPr>
              <w:t xml:space="preserve"> </w:t>
            </w:r>
            <w:r w:rsidR="00EB771E" w:rsidRPr="00FB74B8">
              <w:rPr>
                <w:noProof/>
                <w:lang w:val="en-GB"/>
              </w:rPr>
              <w:t xml:space="preserve">an object called </w:t>
            </w:r>
            <w:r w:rsidR="00EB771E" w:rsidRPr="00FB74B8">
              <w:rPr>
                <w:rFonts w:ascii="Consolas" w:hAnsi="Consolas"/>
                <w:noProof/>
                <w:lang w:val="en-GB"/>
              </w:rPr>
              <w:t>dict_keys()</w:t>
            </w:r>
            <w:r w:rsidR="00EB771E" w:rsidRPr="00FB74B8">
              <w:rPr>
                <w:noProof/>
                <w:lang w:val="en-GB"/>
              </w:rPr>
              <w:t xml:space="preserve"> with the keys in our dictionary</w:t>
            </w:r>
            <w:r w:rsidR="005160E3" w:rsidRPr="00FB74B8">
              <w:rPr>
                <w:noProof/>
                <w:lang w:val="en-GB"/>
              </w:rPr>
              <w:t>, and the</w:t>
            </w:r>
            <w:r w:rsidR="00752D04" w:rsidRPr="00FB74B8">
              <w:rPr>
                <w:noProof/>
                <w:lang w:val="en-GB"/>
              </w:rPr>
              <w:t xml:space="preserve"> </w:t>
            </w:r>
            <w:r w:rsidR="00CD3DBE" w:rsidRPr="00FB74B8">
              <w:rPr>
                <w:noProof/>
                <w:lang w:val="en-GB"/>
              </w:rPr>
              <w:t xml:space="preserve">method </w:t>
            </w:r>
            <w:r w:rsidR="00752D04" w:rsidRPr="00FB74B8">
              <w:rPr>
                <w:rFonts w:ascii="Consolas" w:hAnsi="Consolas"/>
                <w:noProof/>
                <w:lang w:val="en-GB"/>
              </w:rPr>
              <w:t>.values()</w:t>
            </w:r>
            <w:r w:rsidR="00752D04" w:rsidRPr="00FB74B8">
              <w:rPr>
                <w:noProof/>
                <w:lang w:val="en-GB"/>
              </w:rPr>
              <w:t xml:space="preserve"> </w:t>
            </w:r>
            <w:r w:rsidR="005160E3" w:rsidRPr="00FB74B8">
              <w:rPr>
                <w:noProof/>
                <w:lang w:val="en-GB"/>
              </w:rPr>
              <w:t xml:space="preserve">returns an object called </w:t>
            </w:r>
            <w:r w:rsidR="005160E3" w:rsidRPr="00FB74B8">
              <w:rPr>
                <w:rFonts w:ascii="Consolas" w:hAnsi="Consolas"/>
                <w:noProof/>
                <w:lang w:val="en-GB"/>
              </w:rPr>
              <w:t>dict_values()</w:t>
            </w:r>
            <w:r w:rsidR="005160E3" w:rsidRPr="00FB74B8">
              <w:rPr>
                <w:noProof/>
                <w:lang w:val="en-GB"/>
              </w:rPr>
              <w:t xml:space="preserve"> with the values</w:t>
            </w:r>
            <w:r w:rsidR="00BC3077" w:rsidRPr="00FB74B8">
              <w:rPr>
                <w:noProof/>
                <w:lang w:val="en-GB"/>
              </w:rPr>
              <w:t>.</w:t>
            </w:r>
            <w:r w:rsidR="00DD4D1E" w:rsidRPr="00FB74B8">
              <w:rPr>
                <w:noProof/>
                <w:lang w:val="en-GB"/>
              </w:rPr>
              <w:t xml:space="preserve"> However, we cannot work with thes</w:t>
            </w:r>
            <w:r w:rsidR="006622AB" w:rsidRPr="00FB74B8">
              <w:rPr>
                <w:noProof/>
                <w:lang w:val="en-GB"/>
              </w:rPr>
              <w:t xml:space="preserve">e </w:t>
            </w:r>
            <w:r w:rsidR="00DD4D1E" w:rsidRPr="00FB74B8">
              <w:rPr>
                <w:noProof/>
                <w:lang w:val="en-GB"/>
              </w:rPr>
              <w:t xml:space="preserve">keys </w:t>
            </w:r>
            <w:r w:rsidR="00B12FCF" w:rsidRPr="00FB74B8">
              <w:rPr>
                <w:noProof/>
                <w:lang w:val="en-GB"/>
              </w:rPr>
              <w:t xml:space="preserve">and values </w:t>
            </w:r>
            <w:r w:rsidR="006622AB" w:rsidRPr="00FB74B8">
              <w:rPr>
                <w:noProof/>
                <w:lang w:val="en-GB"/>
              </w:rPr>
              <w:t xml:space="preserve">yet since we cannot extract them from </w:t>
            </w:r>
            <w:r w:rsidR="0052192C" w:rsidRPr="00FB74B8">
              <w:rPr>
                <w:noProof/>
                <w:lang w:val="en-GB"/>
              </w:rPr>
              <w:t>the</w:t>
            </w:r>
            <w:r w:rsidR="006622AB" w:rsidRPr="00FB74B8">
              <w:rPr>
                <w:noProof/>
                <w:lang w:val="en-GB"/>
              </w:rPr>
              <w:t xml:space="preserve"> </w:t>
            </w:r>
            <w:r w:rsidR="006622AB" w:rsidRPr="00FB74B8">
              <w:rPr>
                <w:rFonts w:ascii="Consolas" w:hAnsi="Consolas"/>
                <w:noProof/>
                <w:lang w:val="en-GB"/>
              </w:rPr>
              <w:t>dict_keys()</w:t>
            </w:r>
            <w:r w:rsidR="006622AB" w:rsidRPr="00FB74B8">
              <w:rPr>
                <w:noProof/>
                <w:lang w:val="en-GB"/>
              </w:rPr>
              <w:t xml:space="preserve"> </w:t>
            </w:r>
            <w:r w:rsidR="00922956" w:rsidRPr="00FB74B8">
              <w:rPr>
                <w:noProof/>
                <w:lang w:val="en-GB"/>
              </w:rPr>
              <w:t xml:space="preserve">and </w:t>
            </w:r>
            <w:r w:rsidR="00922956" w:rsidRPr="00FB74B8">
              <w:rPr>
                <w:rFonts w:ascii="Consolas" w:hAnsi="Consolas"/>
                <w:noProof/>
                <w:lang w:val="en-GB"/>
              </w:rPr>
              <w:t>dict_values()</w:t>
            </w:r>
            <w:r w:rsidR="00922956" w:rsidRPr="00FB74B8">
              <w:rPr>
                <w:noProof/>
                <w:lang w:val="en-GB"/>
              </w:rPr>
              <w:t xml:space="preserve"> </w:t>
            </w:r>
            <w:r w:rsidR="006622AB" w:rsidRPr="00FB74B8">
              <w:rPr>
                <w:noProof/>
                <w:lang w:val="en-GB"/>
              </w:rPr>
              <w:t>object</w:t>
            </w:r>
            <w:r w:rsidR="0052192C" w:rsidRPr="00FB74B8">
              <w:rPr>
                <w:noProof/>
                <w:lang w:val="en-GB"/>
              </w:rPr>
              <w:t>s directly</w:t>
            </w:r>
            <w:r w:rsidR="006622AB" w:rsidRPr="00FB74B8">
              <w:rPr>
                <w:noProof/>
                <w:lang w:val="en-GB"/>
              </w:rPr>
              <w:t xml:space="preserve">. </w:t>
            </w:r>
            <w:r w:rsidR="008767A8" w:rsidRPr="00FB74B8">
              <w:rPr>
                <w:noProof/>
                <w:lang w:val="en-GB"/>
              </w:rPr>
              <w:t xml:space="preserve">We need to transform them to list by a function called </w:t>
            </w:r>
            <w:r w:rsidR="008767A8" w:rsidRPr="00FB74B8">
              <w:rPr>
                <w:rFonts w:ascii="Consolas" w:hAnsi="Consolas"/>
                <w:noProof/>
                <w:lang w:val="en-GB"/>
              </w:rPr>
              <w:t>list()</w:t>
            </w:r>
            <w:r w:rsidR="008767A8" w:rsidRPr="00FB74B8">
              <w:rPr>
                <w:noProof/>
                <w:lang w:val="en-GB"/>
              </w:rPr>
              <w:t xml:space="preserve"> first.</w:t>
            </w:r>
          </w:p>
          <w:p w14:paraId="060286C0" w14:textId="2E8BA194" w:rsidR="00566BF9" w:rsidRPr="00FB74B8" w:rsidRDefault="006D08AE" w:rsidP="00603411">
            <w:pPr>
              <w:pStyle w:val="Figure-Image-Upper"/>
              <w:rPr>
                <w:lang w:val="en-GB"/>
              </w:rPr>
            </w:pPr>
            <w:r w:rsidRPr="00FB74B8">
              <w:drawing>
                <wp:inline distT="0" distB="0" distL="0" distR="0" wp14:anchorId="3DC26CA1" wp14:editId="13964FCC">
                  <wp:extent cx="5580000" cy="1034148"/>
                  <wp:effectExtent l="0" t="0" r="1905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15704" t="7209" b="63945"/>
                          <a:stretch/>
                        </pic:blipFill>
                        <pic:spPr bwMode="auto">
                          <a:xfrm>
                            <a:off x="0" y="0"/>
                            <a:ext cx="5580000" cy="10341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F81A57" w14:textId="748CA758" w:rsidR="00566BF9" w:rsidRPr="00FB74B8" w:rsidRDefault="005101DC" w:rsidP="00603411">
            <w:pPr>
              <w:pStyle w:val="Figure-Image"/>
              <w:rPr>
                <w:lang w:val="en-GB"/>
              </w:rPr>
            </w:pPr>
            <w:r w:rsidRPr="00FB74B8">
              <w:drawing>
                <wp:inline distT="0" distB="0" distL="0" distR="0" wp14:anchorId="52FCC3CB" wp14:editId="491AB286">
                  <wp:extent cx="5580000" cy="614989"/>
                  <wp:effectExtent l="0" t="0" r="1905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3960" r="1246" b="76082"/>
                          <a:stretch/>
                        </pic:blipFill>
                        <pic:spPr bwMode="auto">
                          <a:xfrm>
                            <a:off x="0" y="0"/>
                            <a:ext cx="5580000" cy="614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1743FD" w14:textId="7FAD4064" w:rsidR="00566BF9" w:rsidRPr="00FB74B8" w:rsidRDefault="00566BF9" w:rsidP="00603411">
            <w:pPr>
              <w:pStyle w:val="Caption"/>
            </w:pPr>
            <w:r w:rsidRPr="00FB74B8">
              <w:t>Figure 2.</w:t>
            </w:r>
            <w:r w:rsidRPr="00FB74B8">
              <w:fldChar w:fldCharType="begin"/>
            </w:r>
            <w:r w:rsidRPr="00FB74B8">
              <w:instrText xml:space="preserve"> SEQ Figure \* ARABIC </w:instrText>
            </w:r>
            <w:r w:rsidRPr="00FB74B8">
              <w:fldChar w:fldCharType="separate"/>
            </w:r>
            <w:r w:rsidR="00794E2F" w:rsidRPr="00FB74B8">
              <w:t>29</w:t>
            </w:r>
            <w:r w:rsidRPr="00FB74B8">
              <w:fldChar w:fldCharType="end"/>
            </w:r>
            <w:r w:rsidRPr="00FB74B8">
              <w:t xml:space="preserve"> </w:t>
            </w:r>
            <w:r w:rsidR="005B7FBB" w:rsidRPr="00FB74B8">
              <w:t>Store Keys</w:t>
            </w:r>
            <w:r w:rsidR="00FF7DF1" w:rsidRPr="00FB74B8">
              <w:t xml:space="preserve"> and Values</w:t>
            </w:r>
            <w:r w:rsidR="005B7FBB" w:rsidRPr="00FB74B8">
              <w:t xml:space="preserve"> </w:t>
            </w:r>
            <w:r w:rsidRPr="00FB74B8">
              <w:t>from a Dictionary</w:t>
            </w:r>
            <w:r w:rsidR="00FE66E1" w:rsidRPr="00FB74B8">
              <w:t xml:space="preserve"> in List</w:t>
            </w:r>
            <w:r w:rsidR="00156463" w:rsidRPr="00FB74B8">
              <w:t>s</w:t>
            </w:r>
          </w:p>
          <w:p w14:paraId="2BA9A9ED" w14:textId="4334C54A" w:rsidR="00566BF9" w:rsidRPr="00FB74B8" w:rsidRDefault="00CA3958" w:rsidP="00603411">
            <w:pPr>
              <w:pStyle w:val="BodyText"/>
              <w:rPr>
                <w:noProof/>
                <w:lang w:val="en-GB"/>
              </w:rPr>
            </w:pPr>
            <w:r w:rsidRPr="00FB74B8">
              <w:rPr>
                <w:noProof/>
                <w:lang w:val="en-GB"/>
              </w:rPr>
              <w:lastRenderedPageBreak/>
              <w:t>T</w:t>
            </w:r>
            <w:r w:rsidR="004D35B8" w:rsidRPr="00FB74B8">
              <w:rPr>
                <w:noProof/>
                <w:lang w:val="en-GB"/>
              </w:rPr>
              <w:t xml:space="preserve">he keys </w:t>
            </w:r>
            <w:r w:rsidR="00C4501B" w:rsidRPr="00FB74B8">
              <w:rPr>
                <w:noProof/>
                <w:lang w:val="en-GB"/>
              </w:rPr>
              <w:t xml:space="preserve">and values </w:t>
            </w:r>
            <w:r w:rsidR="004D35B8" w:rsidRPr="00FB74B8">
              <w:rPr>
                <w:noProof/>
                <w:lang w:val="en-GB"/>
              </w:rPr>
              <w:t xml:space="preserve">are now stored in </w:t>
            </w:r>
            <w:r w:rsidR="00E46CB6" w:rsidRPr="00FB74B8">
              <w:rPr>
                <w:noProof/>
                <w:lang w:val="en-GB"/>
              </w:rPr>
              <w:t>their corresponding</w:t>
            </w:r>
            <w:r w:rsidR="004D35B8" w:rsidRPr="00FB74B8">
              <w:rPr>
                <w:noProof/>
                <w:lang w:val="en-GB"/>
              </w:rPr>
              <w:t xml:space="preserve"> list</w:t>
            </w:r>
            <w:r w:rsidR="00E46CB6" w:rsidRPr="00FB74B8">
              <w:rPr>
                <w:noProof/>
                <w:lang w:val="en-GB"/>
              </w:rPr>
              <w:t>s</w:t>
            </w:r>
            <w:r w:rsidRPr="00FB74B8">
              <w:rPr>
                <w:noProof/>
                <w:lang w:val="en-GB"/>
              </w:rPr>
              <w:t>, recognisable by</w:t>
            </w:r>
            <w:r w:rsidR="00E46CB6" w:rsidRPr="00FB74B8">
              <w:rPr>
                <w:noProof/>
                <w:lang w:val="en-GB"/>
              </w:rPr>
              <w:t xml:space="preserve"> </w:t>
            </w:r>
            <w:r w:rsidR="004D35B8" w:rsidRPr="00FB74B8">
              <w:rPr>
                <w:noProof/>
                <w:lang w:val="en-GB"/>
              </w:rPr>
              <w:t xml:space="preserve">the square brackets </w:t>
            </w:r>
            <w:r w:rsidR="001C1227" w:rsidRPr="00FB74B8">
              <w:rPr>
                <w:noProof/>
                <w:lang w:val="en-GB"/>
              </w:rPr>
              <w:t>around them.</w:t>
            </w:r>
            <w:r w:rsidR="00DA5B1A" w:rsidRPr="00FB74B8">
              <w:rPr>
                <w:noProof/>
                <w:lang w:val="en-GB"/>
              </w:rPr>
              <w:t xml:space="preserve"> From the techniques introduced in </w:t>
            </w:r>
            <w:r w:rsidR="00ED54B6" w:rsidRPr="00FB74B8">
              <w:rPr>
                <w:noProof/>
                <w:lang w:val="en-GB"/>
              </w:rPr>
              <w:t>Chapter 1.2, we can print the keys line by line now.</w:t>
            </w:r>
          </w:p>
          <w:p w14:paraId="0BC4ABFE" w14:textId="2267401C" w:rsidR="003C475C" w:rsidRPr="00FB74B8" w:rsidRDefault="00F864BD" w:rsidP="003C475C">
            <w:pPr>
              <w:pStyle w:val="Figure-Image-Upper"/>
              <w:rPr>
                <w:lang w:val="en-GB"/>
              </w:rPr>
            </w:pPr>
            <w:r w:rsidRPr="00FB74B8">
              <w:drawing>
                <wp:inline distT="0" distB="0" distL="0" distR="0" wp14:anchorId="6E133EE5" wp14:editId="1DA13E77">
                  <wp:extent cx="5580000" cy="826967"/>
                  <wp:effectExtent l="0" t="0" r="190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15795" t="7435" b="69528"/>
                          <a:stretch/>
                        </pic:blipFill>
                        <pic:spPr bwMode="auto">
                          <a:xfrm>
                            <a:off x="0" y="0"/>
                            <a:ext cx="5580000" cy="8269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06DA6F" w14:textId="4B4ADA15" w:rsidR="003C475C" w:rsidRPr="00FB74B8" w:rsidRDefault="009F7435" w:rsidP="003C475C">
            <w:pPr>
              <w:pStyle w:val="Figure-Image"/>
              <w:rPr>
                <w:lang w:val="en-GB"/>
              </w:rPr>
            </w:pPr>
            <w:r w:rsidRPr="00FB74B8">
              <w:drawing>
                <wp:inline distT="0" distB="0" distL="0" distR="0" wp14:anchorId="119D29E7" wp14:editId="668F85B9">
                  <wp:extent cx="5580000" cy="767721"/>
                  <wp:effectExtent l="0" t="0" r="1905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t="3909" r="1264" b="71182"/>
                          <a:stretch/>
                        </pic:blipFill>
                        <pic:spPr bwMode="auto">
                          <a:xfrm>
                            <a:off x="0" y="0"/>
                            <a:ext cx="5580000" cy="767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F69FC8" w14:textId="6DB62E4B" w:rsidR="003C475C" w:rsidRPr="00FB74B8" w:rsidRDefault="003C475C" w:rsidP="003C475C">
            <w:pPr>
              <w:pStyle w:val="Caption"/>
            </w:pPr>
            <w:r w:rsidRPr="00FB74B8">
              <w:t>Figure 2.</w:t>
            </w:r>
            <w:r w:rsidRPr="00FB74B8">
              <w:fldChar w:fldCharType="begin"/>
            </w:r>
            <w:r w:rsidRPr="00FB74B8">
              <w:instrText xml:space="preserve"> SEQ Figure \* ARABIC </w:instrText>
            </w:r>
            <w:r w:rsidRPr="00FB74B8">
              <w:fldChar w:fldCharType="separate"/>
            </w:r>
            <w:r w:rsidR="00794E2F" w:rsidRPr="00FB74B8">
              <w:t>30</w:t>
            </w:r>
            <w:r w:rsidRPr="00FB74B8">
              <w:fldChar w:fldCharType="end"/>
            </w:r>
            <w:r w:rsidRPr="00FB74B8">
              <w:t xml:space="preserve"> </w:t>
            </w:r>
            <w:r w:rsidR="009F7435" w:rsidRPr="00FB74B8">
              <w:t xml:space="preserve">Print All the Keys </w:t>
            </w:r>
            <w:r w:rsidRPr="00FB74B8">
              <w:t>from a Dictionary</w:t>
            </w:r>
            <w:r w:rsidR="009F7435" w:rsidRPr="00FB74B8">
              <w:t xml:space="preserve"> Line by Line</w:t>
            </w:r>
          </w:p>
          <w:p w14:paraId="568F7DC5" w14:textId="30CB98B7" w:rsidR="00EF2D63" w:rsidRPr="00FB74B8" w:rsidRDefault="0016394C" w:rsidP="003C475C">
            <w:pPr>
              <w:pStyle w:val="BodyText"/>
              <w:rPr>
                <w:noProof/>
                <w:lang w:val="en-GB"/>
              </w:rPr>
            </w:pPr>
            <w:r w:rsidRPr="00FB74B8">
              <w:rPr>
                <w:noProof/>
                <w:lang w:val="en-GB"/>
              </w:rPr>
              <w:t xml:space="preserve">We can </w:t>
            </w:r>
            <w:r w:rsidR="00364FB5" w:rsidRPr="00FB74B8">
              <w:rPr>
                <w:noProof/>
                <w:lang w:val="en-GB"/>
              </w:rPr>
              <w:t xml:space="preserve">apply the same technique to </w:t>
            </w:r>
            <w:r w:rsidRPr="00FB74B8">
              <w:rPr>
                <w:noProof/>
                <w:lang w:val="en-GB"/>
              </w:rPr>
              <w:t>print the values line by line</w:t>
            </w:r>
            <w:r w:rsidR="00E731FB" w:rsidRPr="00FB74B8">
              <w:rPr>
                <w:noProof/>
                <w:lang w:val="en-GB"/>
              </w:rPr>
              <w:t xml:space="preserve"> too</w:t>
            </w:r>
            <w:r w:rsidR="00EE19F4" w:rsidRPr="00FB74B8">
              <w:rPr>
                <w:noProof/>
                <w:lang w:val="en-GB"/>
              </w:rPr>
              <w:t xml:space="preserve">. </w:t>
            </w:r>
            <w:r w:rsidR="00136C9C" w:rsidRPr="00FB74B8">
              <w:rPr>
                <w:noProof/>
                <w:lang w:val="en-GB"/>
              </w:rPr>
              <w:t xml:space="preserve">Nevertheless, </w:t>
            </w:r>
            <w:r w:rsidR="00E9507B" w:rsidRPr="00FB74B8">
              <w:rPr>
                <w:noProof/>
                <w:lang w:val="en-GB"/>
              </w:rPr>
              <w:t xml:space="preserve">we can </w:t>
            </w:r>
            <w:r w:rsidR="00136C9C" w:rsidRPr="00FB74B8">
              <w:rPr>
                <w:noProof/>
                <w:lang w:val="en-GB"/>
              </w:rPr>
              <w:t xml:space="preserve">also </w:t>
            </w:r>
            <w:r w:rsidR="00A62D3A" w:rsidRPr="00FB74B8">
              <w:rPr>
                <w:noProof/>
                <w:lang w:val="en-GB"/>
              </w:rPr>
              <w:t xml:space="preserve">use the index operator </w:t>
            </w:r>
            <w:r w:rsidR="00A62D3A" w:rsidRPr="00FB74B8">
              <w:rPr>
                <w:rFonts w:ascii="Consolas" w:hAnsi="Consolas"/>
                <w:noProof/>
                <w:lang w:val="en-GB"/>
              </w:rPr>
              <w:t>[]</w:t>
            </w:r>
            <w:r w:rsidR="00A62D3A" w:rsidRPr="00FB74B8">
              <w:rPr>
                <w:noProof/>
                <w:lang w:val="en-GB"/>
              </w:rPr>
              <w:t xml:space="preserve"> on the original list </w:t>
            </w:r>
            <w:r w:rsidR="00A62D3A" w:rsidRPr="00FB74B8">
              <w:rPr>
                <w:rFonts w:ascii="Consolas" w:hAnsi="Consolas"/>
                <w:noProof/>
                <w:lang w:val="en-GB"/>
              </w:rPr>
              <w:t>class1</w:t>
            </w:r>
            <w:r w:rsidR="00136C9C" w:rsidRPr="00FB74B8">
              <w:rPr>
                <w:noProof/>
                <w:lang w:val="en-GB"/>
              </w:rPr>
              <w:t xml:space="preserve"> to print the keys and the corresponding values.</w:t>
            </w:r>
            <w:r w:rsidR="00A62D3A" w:rsidRPr="00FB74B8">
              <w:rPr>
                <w:noProof/>
                <w:lang w:val="en-GB"/>
              </w:rPr>
              <w:t xml:space="preserve"> </w:t>
            </w:r>
            <w:r w:rsidR="001120A7" w:rsidRPr="00FB74B8">
              <w:rPr>
                <w:noProof/>
                <w:lang w:val="en-GB"/>
              </w:rPr>
              <w:t xml:space="preserve">To extract the keys individually, we need to initiate a </w:t>
            </w:r>
            <w:r w:rsidR="00156493" w:rsidRPr="00FB74B8">
              <w:rPr>
                <w:rFonts w:ascii="Consolas" w:hAnsi="Consolas"/>
                <w:noProof/>
                <w:lang w:val="en-GB"/>
              </w:rPr>
              <w:t>for</w:t>
            </w:r>
            <w:r w:rsidR="001120A7" w:rsidRPr="00FB74B8">
              <w:rPr>
                <w:noProof/>
                <w:lang w:val="en-GB"/>
              </w:rPr>
              <w:t xml:space="preserve">-loop that </w:t>
            </w:r>
            <w:r w:rsidR="00133CAD" w:rsidRPr="00FB74B8">
              <w:rPr>
                <w:noProof/>
                <w:lang w:val="en-GB"/>
              </w:rPr>
              <w:t xml:space="preserve">iterates through the list containing the dictionary keys, which is </w:t>
            </w:r>
            <w:r w:rsidR="00EA1B88" w:rsidRPr="00FB74B8">
              <w:rPr>
                <w:rFonts w:ascii="Consolas" w:hAnsi="Consolas"/>
                <w:noProof/>
                <w:lang w:val="en-GB"/>
              </w:rPr>
              <w:t>class_keys</w:t>
            </w:r>
            <w:r w:rsidR="00741ACD" w:rsidRPr="00FB74B8">
              <w:rPr>
                <w:noProof/>
                <w:lang w:val="en-GB"/>
              </w:rPr>
              <w:t xml:space="preserve"> here</w:t>
            </w:r>
            <w:r w:rsidR="00D4099F" w:rsidRPr="00FB74B8">
              <w:rPr>
                <w:noProof/>
                <w:lang w:val="en-GB"/>
              </w:rPr>
              <w:t xml:space="preserve">. </w:t>
            </w:r>
            <w:r w:rsidR="00741ACD" w:rsidRPr="00FB74B8">
              <w:rPr>
                <w:noProof/>
                <w:lang w:val="en-GB"/>
              </w:rPr>
              <w:t>I</w:t>
            </w:r>
            <w:r w:rsidR="00A62D3A" w:rsidRPr="00FB74B8">
              <w:rPr>
                <w:noProof/>
                <w:lang w:val="en-GB"/>
              </w:rPr>
              <w:t>n each iteration</w:t>
            </w:r>
            <w:r w:rsidR="00741ACD" w:rsidRPr="00FB74B8">
              <w:rPr>
                <w:noProof/>
                <w:lang w:val="en-GB"/>
              </w:rPr>
              <w:t xml:space="preserve"> within the </w:t>
            </w:r>
            <w:r w:rsidR="00741ACD" w:rsidRPr="00FB74B8">
              <w:rPr>
                <w:rFonts w:ascii="Consolas" w:hAnsi="Consolas"/>
                <w:noProof/>
                <w:lang w:val="en-GB"/>
              </w:rPr>
              <w:t>for</w:t>
            </w:r>
            <w:r w:rsidR="00741ACD" w:rsidRPr="00FB74B8">
              <w:rPr>
                <w:noProof/>
                <w:lang w:val="en-GB"/>
              </w:rPr>
              <w:t>-loop</w:t>
            </w:r>
            <w:r w:rsidR="00A62D3A" w:rsidRPr="00FB74B8">
              <w:rPr>
                <w:noProof/>
                <w:lang w:val="en-GB"/>
              </w:rPr>
              <w:t xml:space="preserve">, </w:t>
            </w:r>
            <w:r w:rsidR="00F64AE9" w:rsidRPr="00FB74B8">
              <w:rPr>
                <w:noProof/>
                <w:lang w:val="en-GB"/>
              </w:rPr>
              <w:t xml:space="preserve">one key </w:t>
            </w:r>
            <w:r w:rsidR="00EA1B88" w:rsidRPr="00FB74B8">
              <w:rPr>
                <w:noProof/>
                <w:lang w:val="en-GB"/>
              </w:rPr>
              <w:t>of</w:t>
            </w:r>
            <w:r w:rsidR="00F64AE9" w:rsidRPr="00FB74B8">
              <w:rPr>
                <w:noProof/>
                <w:lang w:val="en-GB"/>
              </w:rPr>
              <w:t xml:space="preserve"> the list will be stored in the variable </w:t>
            </w:r>
            <w:r w:rsidR="00F64AE9" w:rsidRPr="00FB74B8">
              <w:rPr>
                <w:rFonts w:ascii="Consolas" w:hAnsi="Consolas"/>
                <w:noProof/>
                <w:lang w:val="en-GB"/>
              </w:rPr>
              <w:t>i</w:t>
            </w:r>
            <w:r w:rsidR="00EA1B88" w:rsidRPr="00FB74B8">
              <w:rPr>
                <w:noProof/>
                <w:lang w:val="en-GB"/>
              </w:rPr>
              <w:t>.</w:t>
            </w:r>
            <w:r w:rsidR="006822E8" w:rsidRPr="00FB74B8">
              <w:rPr>
                <w:noProof/>
                <w:lang w:val="en-GB"/>
              </w:rPr>
              <w:t xml:space="preserve"> </w:t>
            </w:r>
            <w:r w:rsidR="00156493" w:rsidRPr="00FB74B8">
              <w:rPr>
                <w:noProof/>
                <w:lang w:val="en-GB"/>
              </w:rPr>
              <w:t>T</w:t>
            </w:r>
            <w:r w:rsidR="006822E8" w:rsidRPr="00FB74B8">
              <w:rPr>
                <w:noProof/>
                <w:lang w:val="en-GB"/>
              </w:rPr>
              <w:t xml:space="preserve">he value </w:t>
            </w:r>
            <w:r w:rsidR="00156493" w:rsidRPr="00FB74B8">
              <w:rPr>
                <w:noProof/>
                <w:lang w:val="en-GB"/>
              </w:rPr>
              <w:t xml:space="preserve">can then be extracted </w:t>
            </w:r>
            <w:r w:rsidR="006822E8" w:rsidRPr="00FB74B8">
              <w:rPr>
                <w:noProof/>
                <w:lang w:val="en-GB"/>
              </w:rPr>
              <w:t xml:space="preserve">by </w:t>
            </w:r>
            <w:r w:rsidR="006822E8" w:rsidRPr="00FB74B8">
              <w:rPr>
                <w:rFonts w:ascii="Consolas" w:hAnsi="Consolas"/>
                <w:noProof/>
                <w:lang w:val="en-GB"/>
              </w:rPr>
              <w:t>class1[i]</w:t>
            </w:r>
            <w:r w:rsidR="00E27454" w:rsidRPr="00FB74B8">
              <w:rPr>
                <w:noProof/>
                <w:lang w:val="en-GB"/>
              </w:rPr>
              <w:t>.</w:t>
            </w:r>
          </w:p>
          <w:p w14:paraId="7418D27E" w14:textId="4B8F77C2" w:rsidR="00E27454" w:rsidRPr="00FB74B8" w:rsidRDefault="00194929" w:rsidP="00E27454">
            <w:pPr>
              <w:pStyle w:val="Figure-Image-Upper"/>
              <w:rPr>
                <w:lang w:val="en-GB"/>
              </w:rPr>
            </w:pPr>
            <w:r w:rsidRPr="00FB74B8">
              <w:drawing>
                <wp:inline distT="0" distB="0" distL="0" distR="0" wp14:anchorId="59F22704" wp14:editId="5B342F31">
                  <wp:extent cx="5580000" cy="845567"/>
                  <wp:effectExtent l="0" t="0" r="190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15559" t="7289" b="69090"/>
                          <a:stretch/>
                        </pic:blipFill>
                        <pic:spPr bwMode="auto">
                          <a:xfrm>
                            <a:off x="0" y="0"/>
                            <a:ext cx="5580000" cy="8455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5033B1" w14:textId="2EA7D787" w:rsidR="00E27454" w:rsidRPr="00FB74B8" w:rsidRDefault="00AE7E11" w:rsidP="00E27454">
            <w:pPr>
              <w:pStyle w:val="Figure-Image"/>
              <w:rPr>
                <w:lang w:val="en-GB"/>
              </w:rPr>
            </w:pPr>
            <w:r w:rsidRPr="00FB74B8">
              <w:drawing>
                <wp:inline distT="0" distB="0" distL="0" distR="0" wp14:anchorId="78041C19" wp14:editId="4AAEA11A">
                  <wp:extent cx="5580000" cy="750762"/>
                  <wp:effectExtent l="0" t="0" r="190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t="3909" r="1382" b="71761"/>
                          <a:stretch/>
                        </pic:blipFill>
                        <pic:spPr bwMode="auto">
                          <a:xfrm>
                            <a:off x="0" y="0"/>
                            <a:ext cx="5580000" cy="750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DBFA52" w14:textId="1888F40C" w:rsidR="00E27454" w:rsidRPr="00FB74B8" w:rsidRDefault="00E27454" w:rsidP="00E27454">
            <w:pPr>
              <w:pStyle w:val="Caption"/>
            </w:pPr>
            <w:r w:rsidRPr="00FB74B8">
              <w:t>Figure 2.</w:t>
            </w:r>
            <w:r w:rsidRPr="00FB74B8">
              <w:fldChar w:fldCharType="begin"/>
            </w:r>
            <w:r w:rsidRPr="00FB74B8">
              <w:instrText xml:space="preserve"> SEQ Figure \* ARABIC </w:instrText>
            </w:r>
            <w:r w:rsidRPr="00FB74B8">
              <w:fldChar w:fldCharType="separate"/>
            </w:r>
            <w:r w:rsidR="00794E2F" w:rsidRPr="00FB74B8">
              <w:t>31</w:t>
            </w:r>
            <w:r w:rsidRPr="00FB74B8">
              <w:fldChar w:fldCharType="end"/>
            </w:r>
            <w:r w:rsidRPr="00FB74B8">
              <w:t xml:space="preserve"> Print All the Keys </w:t>
            </w:r>
            <w:r w:rsidR="00624D9F" w:rsidRPr="00FB74B8">
              <w:t xml:space="preserve">and Values </w:t>
            </w:r>
            <w:r w:rsidRPr="00FB74B8">
              <w:t>from a Dictionary Line by Line</w:t>
            </w:r>
          </w:p>
          <w:p w14:paraId="4D980638" w14:textId="5B85BB2C" w:rsidR="00E27454" w:rsidRPr="00FB74B8" w:rsidRDefault="00936609" w:rsidP="00E27454">
            <w:pPr>
              <w:pStyle w:val="BodyText"/>
              <w:rPr>
                <w:noProof/>
                <w:lang w:val="en-GB"/>
              </w:rPr>
            </w:pPr>
            <w:r w:rsidRPr="00FB74B8">
              <w:rPr>
                <w:noProof/>
                <w:lang w:val="en-GB"/>
              </w:rPr>
              <w:t>W</w:t>
            </w:r>
            <w:r w:rsidR="00DB26A5" w:rsidRPr="00FB74B8">
              <w:rPr>
                <w:noProof/>
                <w:lang w:val="en-GB"/>
              </w:rPr>
              <w:t xml:space="preserve">e put two objects separated by comma </w:t>
            </w:r>
            <w:r w:rsidRPr="00FB74B8">
              <w:rPr>
                <w:noProof/>
                <w:lang w:val="en-GB"/>
              </w:rPr>
              <w:t xml:space="preserve">in the </w:t>
            </w:r>
            <w:r w:rsidRPr="00FB74B8">
              <w:rPr>
                <w:rFonts w:ascii="Consolas" w:hAnsi="Consolas"/>
                <w:noProof/>
                <w:lang w:val="en-GB"/>
              </w:rPr>
              <w:t>print()</w:t>
            </w:r>
            <w:r w:rsidRPr="00FB74B8">
              <w:rPr>
                <w:noProof/>
                <w:lang w:val="en-GB"/>
              </w:rPr>
              <w:t xml:space="preserve"> function. This </w:t>
            </w:r>
            <w:r w:rsidR="006A7C7E" w:rsidRPr="00FB74B8">
              <w:rPr>
                <w:noProof/>
                <w:lang w:val="en-GB"/>
              </w:rPr>
              <w:t xml:space="preserve">is a command to tell Python to print these </w:t>
            </w:r>
            <w:r w:rsidR="00B0101B" w:rsidRPr="00FB74B8">
              <w:rPr>
                <w:noProof/>
                <w:lang w:val="en-GB"/>
              </w:rPr>
              <w:t xml:space="preserve">objects in the same line to the screen. </w:t>
            </w:r>
            <w:r w:rsidR="0090388B" w:rsidRPr="00FB74B8">
              <w:rPr>
                <w:noProof/>
                <w:lang w:val="en-GB"/>
              </w:rPr>
              <w:t xml:space="preserve">And the values assigned in these objects </w:t>
            </w:r>
            <w:r w:rsidR="00AB6B71" w:rsidRPr="00FB74B8">
              <w:rPr>
                <w:noProof/>
                <w:lang w:val="en-GB"/>
              </w:rPr>
              <w:t xml:space="preserve">are </w:t>
            </w:r>
            <w:r w:rsidR="0090388B" w:rsidRPr="00FB74B8">
              <w:rPr>
                <w:noProof/>
                <w:lang w:val="en-GB"/>
              </w:rPr>
              <w:t>separated by a</w:t>
            </w:r>
            <w:r w:rsidR="00AB6B71" w:rsidRPr="00FB74B8">
              <w:rPr>
                <w:noProof/>
                <w:lang w:val="en-GB"/>
              </w:rPr>
              <w:t>n empty</w:t>
            </w:r>
            <w:r w:rsidR="0090388B" w:rsidRPr="00FB74B8">
              <w:rPr>
                <w:noProof/>
                <w:lang w:val="en-GB"/>
              </w:rPr>
              <w:t xml:space="preserve"> space </w:t>
            </w:r>
            <w:r w:rsidR="00AB6B71" w:rsidRPr="00FB74B8">
              <w:rPr>
                <w:noProof/>
                <w:lang w:val="en-GB"/>
              </w:rPr>
              <w:t>between them.</w:t>
            </w:r>
          </w:p>
        </w:tc>
      </w:tr>
    </w:tbl>
    <w:p w14:paraId="00A6B10C" w14:textId="089B1EB9" w:rsidR="00223C80" w:rsidRPr="00FB74B8" w:rsidRDefault="00EA092F" w:rsidP="003A4171">
      <w:pPr>
        <w:pStyle w:val="BodyText"/>
        <w:rPr>
          <w:noProof/>
          <w:lang w:val="en-GB"/>
        </w:rPr>
      </w:pPr>
      <w:r w:rsidRPr="00FB74B8">
        <w:rPr>
          <w:noProof/>
          <w:lang w:val="en-GB"/>
        </w:rPr>
        <w:lastRenderedPageBreak/>
        <w:t xml:space="preserve">If </w:t>
      </w:r>
      <w:r w:rsidR="006A039C" w:rsidRPr="00FB74B8">
        <w:rPr>
          <w:noProof/>
          <w:lang w:val="en-GB"/>
        </w:rPr>
        <w:t xml:space="preserve">we </w:t>
      </w:r>
      <w:r w:rsidRPr="00FB74B8">
        <w:rPr>
          <w:noProof/>
          <w:lang w:val="en-GB"/>
        </w:rPr>
        <w:t>want</w:t>
      </w:r>
      <w:r w:rsidR="0083780D" w:rsidRPr="00FB74B8">
        <w:rPr>
          <w:noProof/>
          <w:lang w:val="en-GB"/>
        </w:rPr>
        <w:t xml:space="preserve"> to extract all keys and </w:t>
      </w:r>
      <w:r w:rsidR="00D3519D" w:rsidRPr="00FB74B8">
        <w:rPr>
          <w:noProof/>
          <w:lang w:val="en-GB"/>
        </w:rPr>
        <w:t>values from a dictionary</w:t>
      </w:r>
      <w:r w:rsidR="004D38D2" w:rsidRPr="00FB74B8">
        <w:rPr>
          <w:noProof/>
          <w:lang w:val="en-GB"/>
        </w:rPr>
        <w:t xml:space="preserve"> in the same step</w:t>
      </w:r>
      <w:r w:rsidR="00D3519D" w:rsidRPr="00FB74B8">
        <w:rPr>
          <w:noProof/>
          <w:lang w:val="en-GB"/>
        </w:rPr>
        <w:t xml:space="preserve">, we can </w:t>
      </w:r>
      <w:r w:rsidR="005B783D" w:rsidRPr="00FB74B8">
        <w:rPr>
          <w:noProof/>
          <w:lang w:val="en-GB"/>
        </w:rPr>
        <w:t xml:space="preserve">apply </w:t>
      </w:r>
      <w:r w:rsidR="00D3519D" w:rsidRPr="00FB74B8">
        <w:rPr>
          <w:noProof/>
          <w:lang w:val="en-GB"/>
        </w:rPr>
        <w:t xml:space="preserve">the </w:t>
      </w:r>
      <w:r w:rsidR="00D3519D" w:rsidRPr="00FB74B8">
        <w:rPr>
          <w:rFonts w:ascii="Consolas" w:hAnsi="Consolas"/>
          <w:noProof/>
          <w:lang w:val="en-GB"/>
        </w:rPr>
        <w:t>.item</w:t>
      </w:r>
      <w:r w:rsidR="00DA385D">
        <w:rPr>
          <w:rFonts w:ascii="Consolas" w:hAnsi="Consolas"/>
          <w:noProof/>
          <w:lang w:val="en-GB"/>
        </w:rPr>
        <w:t>s</w:t>
      </w:r>
      <w:r w:rsidR="00D3519D" w:rsidRPr="00FB74B8">
        <w:rPr>
          <w:rFonts w:ascii="Consolas" w:hAnsi="Consolas"/>
          <w:noProof/>
          <w:lang w:val="en-GB"/>
        </w:rPr>
        <w:t>()</w:t>
      </w:r>
      <w:r w:rsidR="00D3519D" w:rsidRPr="00FB74B8">
        <w:rPr>
          <w:noProof/>
          <w:lang w:val="en-GB"/>
        </w:rPr>
        <w:t xml:space="preserve"> method on a dictionary</w:t>
      </w:r>
      <w:r w:rsidR="004D38D2" w:rsidRPr="00FB74B8">
        <w:rPr>
          <w:noProof/>
          <w:lang w:val="en-GB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223C80" w:rsidRPr="00126B87" w14:paraId="3645EF31" w14:textId="77777777" w:rsidTr="00603411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5AC79903" w14:textId="60251085" w:rsidR="00223C80" w:rsidRPr="00FB74B8" w:rsidRDefault="00223C80" w:rsidP="00603411">
            <w:pPr>
              <w:pStyle w:val="Code"/>
              <w:rPr>
                <w:noProof/>
                <w:lang w:val="en-GB"/>
              </w:rPr>
            </w:pPr>
            <w:r w:rsidRPr="00FB74B8">
              <w:rPr>
                <w:noProof/>
                <w:lang w:val="en-GB"/>
              </w:rPr>
              <w:t>dictionary_name</w:t>
            </w:r>
            <w:r w:rsidRPr="00FB74B8">
              <w:rPr>
                <w:noProof/>
                <w:color w:val="auto"/>
                <w:lang w:val="en-GB"/>
              </w:rPr>
              <w:t>.</w:t>
            </w:r>
            <w:r w:rsidR="004D38D2" w:rsidRPr="00FB74B8">
              <w:rPr>
                <w:noProof/>
                <w:color w:val="auto"/>
                <w:lang w:val="en-GB"/>
              </w:rPr>
              <w:t>items</w:t>
            </w:r>
            <w:r w:rsidRPr="00FB74B8">
              <w:rPr>
                <w:noProof/>
                <w:color w:val="auto"/>
                <w:lang w:val="en-GB"/>
              </w:rPr>
              <w:t>()</w:t>
            </w:r>
          </w:p>
        </w:tc>
      </w:tr>
    </w:tbl>
    <w:p w14:paraId="4942399C" w14:textId="426EBFE5" w:rsidR="00EA092F" w:rsidRPr="00FB74B8" w:rsidRDefault="007F095B" w:rsidP="003A4171">
      <w:pPr>
        <w:pStyle w:val="BodyText"/>
        <w:rPr>
          <w:noProof/>
          <w:lang w:val="en-GB"/>
        </w:rPr>
      </w:pPr>
      <w:r w:rsidRPr="00FB74B8">
        <w:rPr>
          <w:noProof/>
          <w:lang w:val="en-GB"/>
        </w:rPr>
        <w:lastRenderedPageBreak/>
        <w:t xml:space="preserve">Same as the </w:t>
      </w:r>
      <w:r w:rsidRPr="00FB74B8">
        <w:rPr>
          <w:rFonts w:ascii="Consolas" w:hAnsi="Consolas"/>
          <w:noProof/>
          <w:lang w:val="en-GB"/>
        </w:rPr>
        <w:t>.keys()</w:t>
      </w:r>
      <w:r w:rsidRPr="00FB74B8">
        <w:rPr>
          <w:noProof/>
          <w:lang w:val="en-GB"/>
        </w:rPr>
        <w:t xml:space="preserve"> </w:t>
      </w:r>
      <w:r w:rsidR="00764E52" w:rsidRPr="00FB74B8">
        <w:rPr>
          <w:noProof/>
          <w:lang w:val="en-GB"/>
        </w:rPr>
        <w:t xml:space="preserve">and </w:t>
      </w:r>
      <w:r w:rsidR="00764E52" w:rsidRPr="00FB74B8">
        <w:rPr>
          <w:rFonts w:ascii="Consolas" w:hAnsi="Consolas"/>
          <w:noProof/>
          <w:lang w:val="en-GB"/>
        </w:rPr>
        <w:t>.values()</w:t>
      </w:r>
      <w:r w:rsidR="00764E52" w:rsidRPr="00FB74B8">
        <w:rPr>
          <w:noProof/>
          <w:lang w:val="en-GB"/>
        </w:rPr>
        <w:t xml:space="preserve"> </w:t>
      </w:r>
      <w:r w:rsidR="004B50E6" w:rsidRPr="00FB74B8">
        <w:rPr>
          <w:noProof/>
          <w:lang w:val="en-GB"/>
        </w:rPr>
        <w:t>method</w:t>
      </w:r>
      <w:r w:rsidR="00764E52" w:rsidRPr="00FB74B8">
        <w:rPr>
          <w:noProof/>
          <w:lang w:val="en-GB"/>
        </w:rPr>
        <w:t>s</w:t>
      </w:r>
      <w:r w:rsidR="004B50E6" w:rsidRPr="00FB74B8">
        <w:rPr>
          <w:noProof/>
          <w:lang w:val="en-GB"/>
        </w:rPr>
        <w:t xml:space="preserve">, the result returned by Python </w:t>
      </w:r>
      <w:r w:rsidR="00B4531F" w:rsidRPr="00FB74B8">
        <w:rPr>
          <w:noProof/>
          <w:lang w:val="en-GB"/>
        </w:rPr>
        <w:t xml:space="preserve">from the </w:t>
      </w:r>
      <w:r w:rsidR="00B4531F" w:rsidRPr="00FB74B8">
        <w:rPr>
          <w:rFonts w:ascii="Consolas" w:hAnsi="Consolas"/>
          <w:noProof/>
          <w:lang w:val="en-GB"/>
        </w:rPr>
        <w:t>.items()</w:t>
      </w:r>
      <w:r w:rsidR="00B4531F" w:rsidRPr="00FB74B8">
        <w:rPr>
          <w:noProof/>
          <w:lang w:val="en-GB"/>
        </w:rPr>
        <w:t xml:space="preserve"> method </w:t>
      </w:r>
      <w:r w:rsidR="004B50E6" w:rsidRPr="00FB74B8">
        <w:rPr>
          <w:noProof/>
          <w:lang w:val="en-GB"/>
        </w:rPr>
        <w:t xml:space="preserve">is not an object </w:t>
      </w:r>
      <w:r w:rsidR="002E09CA" w:rsidRPr="00FB74B8">
        <w:rPr>
          <w:noProof/>
          <w:lang w:val="en-GB"/>
        </w:rPr>
        <w:t xml:space="preserve">that can be </w:t>
      </w:r>
      <w:r w:rsidR="0021103A" w:rsidRPr="00FB74B8">
        <w:rPr>
          <w:noProof/>
          <w:lang w:val="en-GB"/>
        </w:rPr>
        <w:t>access</w:t>
      </w:r>
      <w:r w:rsidR="002E09CA" w:rsidRPr="00FB74B8">
        <w:rPr>
          <w:noProof/>
          <w:lang w:val="en-GB"/>
        </w:rPr>
        <w:t>ed directly</w:t>
      </w:r>
      <w:r w:rsidR="00F64A10" w:rsidRPr="00FB74B8">
        <w:rPr>
          <w:noProof/>
          <w:lang w:val="en-GB"/>
        </w:rPr>
        <w:t xml:space="preserve">. Nevertheless, </w:t>
      </w:r>
      <w:r w:rsidR="00D3519D" w:rsidRPr="00FB74B8">
        <w:rPr>
          <w:noProof/>
          <w:lang w:val="en-GB"/>
        </w:rPr>
        <w:t xml:space="preserve">it </w:t>
      </w:r>
      <w:r w:rsidR="00D704F2" w:rsidRPr="00FB74B8">
        <w:rPr>
          <w:noProof/>
          <w:lang w:val="en-GB"/>
        </w:rPr>
        <w:t xml:space="preserve">can be converted to a list of keys and values by </w:t>
      </w:r>
      <w:r w:rsidR="00D3519D" w:rsidRPr="00FB74B8">
        <w:rPr>
          <w:noProof/>
          <w:lang w:val="en-GB"/>
        </w:rPr>
        <w:t xml:space="preserve">the </w:t>
      </w:r>
      <w:r w:rsidR="00D3519D" w:rsidRPr="00FB74B8">
        <w:rPr>
          <w:rFonts w:ascii="Consolas" w:hAnsi="Consolas"/>
          <w:noProof/>
          <w:lang w:val="en-GB"/>
        </w:rPr>
        <w:t>list()</w:t>
      </w:r>
      <w:r w:rsidR="00D3519D" w:rsidRPr="00FB74B8">
        <w:rPr>
          <w:noProof/>
          <w:lang w:val="en-GB"/>
        </w:rPr>
        <w:t xml:space="preserve"> function.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B72151" w:rsidRPr="00126B87" w14:paraId="583315DD" w14:textId="77777777" w:rsidTr="00603411">
        <w:tc>
          <w:tcPr>
            <w:tcW w:w="9017" w:type="dxa"/>
          </w:tcPr>
          <w:p w14:paraId="0B4B3720" w14:textId="259E4166" w:rsidR="00B72151" w:rsidRPr="00FB74B8" w:rsidRDefault="00B72151" w:rsidP="00603411">
            <w:pPr>
              <w:pStyle w:val="BodyText"/>
              <w:rPr>
                <w:noProof/>
                <w:lang w:val="en-GB"/>
              </w:rPr>
            </w:pPr>
            <w:r w:rsidRPr="00FB74B8">
              <w:rPr>
                <w:b/>
                <w:bCs/>
                <w:noProof/>
                <w:lang w:val="en-GB"/>
              </w:rPr>
              <w:t xml:space="preserve">Example (Cont’d): </w:t>
            </w:r>
            <w:r w:rsidR="00065915" w:rsidRPr="00FB74B8">
              <w:rPr>
                <w:noProof/>
                <w:lang w:val="en-GB"/>
              </w:rPr>
              <w:t>We apply</w:t>
            </w:r>
            <w:r w:rsidR="007C5AB3" w:rsidRPr="00FB74B8">
              <w:rPr>
                <w:noProof/>
                <w:lang w:val="en-GB"/>
              </w:rPr>
              <w:t xml:space="preserve"> the </w:t>
            </w:r>
            <w:r w:rsidR="007C5AB3" w:rsidRPr="00FB74B8">
              <w:rPr>
                <w:rFonts w:ascii="Consolas" w:hAnsi="Consolas"/>
                <w:noProof/>
                <w:lang w:val="en-GB"/>
              </w:rPr>
              <w:t>.items()</w:t>
            </w:r>
            <w:r w:rsidR="007C5AB3" w:rsidRPr="00FB74B8">
              <w:rPr>
                <w:noProof/>
                <w:lang w:val="en-GB"/>
              </w:rPr>
              <w:t xml:space="preserve"> method on </w:t>
            </w:r>
            <w:r w:rsidR="007C5AB3" w:rsidRPr="00FB74B8">
              <w:rPr>
                <w:rFonts w:ascii="Consolas" w:hAnsi="Consolas"/>
                <w:noProof/>
                <w:lang w:val="en-GB"/>
              </w:rPr>
              <w:t>class1</w:t>
            </w:r>
            <w:r w:rsidRPr="00FB74B8">
              <w:rPr>
                <w:noProof/>
                <w:lang w:val="en-GB"/>
              </w:rPr>
              <w:t xml:space="preserve"> </w:t>
            </w:r>
            <w:r w:rsidR="007C5AB3" w:rsidRPr="00FB74B8">
              <w:rPr>
                <w:noProof/>
                <w:lang w:val="en-GB"/>
              </w:rPr>
              <w:t xml:space="preserve">to </w:t>
            </w:r>
            <w:r w:rsidRPr="00FB74B8">
              <w:rPr>
                <w:noProof/>
                <w:lang w:val="en-GB"/>
              </w:rPr>
              <w:t xml:space="preserve">obtain all </w:t>
            </w:r>
            <w:r w:rsidR="003708B9" w:rsidRPr="00FB74B8">
              <w:rPr>
                <w:noProof/>
                <w:lang w:val="en-GB"/>
              </w:rPr>
              <w:t xml:space="preserve">the </w:t>
            </w:r>
            <w:r w:rsidRPr="00FB74B8">
              <w:rPr>
                <w:noProof/>
                <w:lang w:val="en-GB"/>
              </w:rPr>
              <w:t xml:space="preserve">keys </w:t>
            </w:r>
            <w:r w:rsidR="003708B9" w:rsidRPr="00FB74B8">
              <w:rPr>
                <w:noProof/>
                <w:lang w:val="en-GB"/>
              </w:rPr>
              <w:t>and values</w:t>
            </w:r>
            <w:r w:rsidR="007B7459" w:rsidRPr="00FB74B8">
              <w:rPr>
                <w:noProof/>
                <w:lang w:val="en-GB"/>
              </w:rPr>
              <w:t xml:space="preserve"> of the </w:t>
            </w:r>
            <w:r w:rsidRPr="00FB74B8">
              <w:rPr>
                <w:noProof/>
                <w:lang w:val="en-GB"/>
              </w:rPr>
              <w:t>dictionary.</w:t>
            </w:r>
          </w:p>
          <w:p w14:paraId="5F8E717B" w14:textId="43E2024B" w:rsidR="00B72151" w:rsidRPr="00C46935" w:rsidRDefault="00356D47" w:rsidP="00603411">
            <w:pPr>
              <w:pStyle w:val="Figure-Image-Upper"/>
              <w:rPr>
                <w:lang w:val="en-GB"/>
              </w:rPr>
            </w:pPr>
            <w:r w:rsidRPr="00C46935">
              <w:drawing>
                <wp:inline distT="0" distB="0" distL="0" distR="0" wp14:anchorId="507ECA31" wp14:editId="2179DCE0">
                  <wp:extent cx="5580000" cy="830673"/>
                  <wp:effectExtent l="0" t="0" r="1905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15639" t="7142" b="69674"/>
                          <a:stretch/>
                        </pic:blipFill>
                        <pic:spPr bwMode="auto">
                          <a:xfrm>
                            <a:off x="0" y="0"/>
                            <a:ext cx="5580000" cy="830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6A477FD" w14:textId="728BE7A2" w:rsidR="00B72151" w:rsidRPr="00C46935" w:rsidRDefault="00CA2F51" w:rsidP="00603411">
            <w:pPr>
              <w:pStyle w:val="Figure-Image"/>
              <w:rPr>
                <w:lang w:val="en-GB"/>
              </w:rPr>
            </w:pPr>
            <w:r w:rsidRPr="00C46935">
              <w:drawing>
                <wp:inline distT="0" distB="0" distL="0" distR="0" wp14:anchorId="7C421F18" wp14:editId="23D34C24">
                  <wp:extent cx="5580000" cy="602886"/>
                  <wp:effectExtent l="0" t="0" r="1905" b="698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1" t="4199" r="1321" b="76251"/>
                          <a:stretch/>
                        </pic:blipFill>
                        <pic:spPr bwMode="auto">
                          <a:xfrm>
                            <a:off x="0" y="0"/>
                            <a:ext cx="5580000" cy="602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E9C0BDD" w14:textId="300D9DFE" w:rsidR="00B72151" w:rsidRPr="00FB74B8" w:rsidRDefault="00B72151" w:rsidP="00603411">
            <w:pPr>
              <w:pStyle w:val="Caption"/>
            </w:pPr>
            <w:r w:rsidRPr="00FB74B8">
              <w:t>Figure 2.</w:t>
            </w:r>
            <w:r w:rsidRPr="00C46935">
              <w:fldChar w:fldCharType="begin"/>
            </w:r>
            <w:r w:rsidRPr="00FB74B8">
              <w:instrText xml:space="preserve"> SEQ Figure \* ARABIC </w:instrText>
            </w:r>
            <w:r w:rsidRPr="00C46935">
              <w:fldChar w:fldCharType="separate"/>
            </w:r>
            <w:r w:rsidR="00794E2F" w:rsidRPr="00FB74B8">
              <w:t>32</w:t>
            </w:r>
            <w:r w:rsidRPr="00C46935">
              <w:fldChar w:fldCharType="end"/>
            </w:r>
            <w:r w:rsidRPr="00FB74B8">
              <w:t xml:space="preserve"> Extracting </w:t>
            </w:r>
            <w:r w:rsidR="009F3C79" w:rsidRPr="00FB74B8">
              <w:t>Items</w:t>
            </w:r>
            <w:r w:rsidRPr="00FB74B8">
              <w:t xml:space="preserve"> from a Dictionary</w:t>
            </w:r>
          </w:p>
          <w:p w14:paraId="7930978E" w14:textId="1B7CB7FC" w:rsidR="00B72151" w:rsidRPr="00FB74B8" w:rsidRDefault="004B27A4" w:rsidP="00B72151">
            <w:pPr>
              <w:pStyle w:val="BodyText"/>
              <w:rPr>
                <w:noProof/>
                <w:lang w:val="en-GB"/>
              </w:rPr>
            </w:pPr>
            <w:r w:rsidRPr="00FB74B8">
              <w:rPr>
                <w:noProof/>
                <w:lang w:val="en-GB"/>
              </w:rPr>
              <w:t xml:space="preserve">The first </w:t>
            </w:r>
            <w:r w:rsidRPr="00FB74B8">
              <w:rPr>
                <w:rFonts w:ascii="Consolas" w:hAnsi="Consolas"/>
                <w:noProof/>
                <w:lang w:val="en-GB"/>
              </w:rPr>
              <w:t>print()</w:t>
            </w:r>
            <w:r w:rsidRPr="00FB74B8">
              <w:rPr>
                <w:noProof/>
                <w:lang w:val="en-GB"/>
              </w:rPr>
              <w:t xml:space="preserve"> function prints the </w:t>
            </w:r>
            <w:r w:rsidR="00332A66" w:rsidRPr="00FB74B8">
              <w:rPr>
                <w:rFonts w:ascii="Consolas" w:hAnsi="Consolas"/>
                <w:noProof/>
                <w:lang w:val="en-GB"/>
              </w:rPr>
              <w:t>dict_items()</w:t>
            </w:r>
            <w:r w:rsidR="00332A66" w:rsidRPr="00FB74B8">
              <w:rPr>
                <w:noProof/>
                <w:lang w:val="en-GB"/>
              </w:rPr>
              <w:t xml:space="preserve"> </w:t>
            </w:r>
            <w:r w:rsidRPr="00FB74B8">
              <w:rPr>
                <w:noProof/>
                <w:lang w:val="en-GB"/>
              </w:rPr>
              <w:t>object</w:t>
            </w:r>
            <w:r w:rsidR="00420B9E" w:rsidRPr="00FB74B8">
              <w:rPr>
                <w:noProof/>
                <w:lang w:val="en-GB"/>
              </w:rPr>
              <w:t xml:space="preserve"> returned from</w:t>
            </w:r>
            <w:r w:rsidRPr="00FB74B8">
              <w:rPr>
                <w:noProof/>
                <w:lang w:val="en-GB"/>
              </w:rPr>
              <w:t xml:space="preserve"> </w:t>
            </w:r>
            <w:r w:rsidR="00420B9E" w:rsidRPr="00FB74B8">
              <w:rPr>
                <w:noProof/>
                <w:lang w:val="en-GB"/>
              </w:rPr>
              <w:t>t</w:t>
            </w:r>
            <w:r w:rsidR="00B72151" w:rsidRPr="00FB74B8">
              <w:rPr>
                <w:noProof/>
                <w:lang w:val="en-GB"/>
              </w:rPr>
              <w:t xml:space="preserve">he </w:t>
            </w:r>
            <w:r w:rsidR="00B72151" w:rsidRPr="00FB74B8">
              <w:rPr>
                <w:rFonts w:ascii="Consolas" w:hAnsi="Consolas"/>
                <w:noProof/>
                <w:lang w:val="en-GB"/>
              </w:rPr>
              <w:t>.</w:t>
            </w:r>
            <w:r w:rsidR="00F00222" w:rsidRPr="00FB74B8">
              <w:rPr>
                <w:rFonts w:ascii="Consolas" w:hAnsi="Consolas"/>
                <w:noProof/>
                <w:lang w:val="en-GB"/>
              </w:rPr>
              <w:t>item</w:t>
            </w:r>
            <w:r w:rsidR="00B72151" w:rsidRPr="00FB74B8">
              <w:rPr>
                <w:rFonts w:ascii="Consolas" w:hAnsi="Consolas"/>
                <w:noProof/>
                <w:lang w:val="en-GB"/>
              </w:rPr>
              <w:t>s()</w:t>
            </w:r>
            <w:r w:rsidR="00F404C0">
              <w:rPr>
                <w:noProof/>
                <w:lang w:val="en-GB"/>
              </w:rPr>
              <w:t xml:space="preserve"> </w:t>
            </w:r>
            <w:r w:rsidR="00F404C0" w:rsidRPr="00FB74B8">
              <w:rPr>
                <w:noProof/>
                <w:lang w:val="en-GB"/>
              </w:rPr>
              <w:t xml:space="preserve">method </w:t>
            </w:r>
            <w:r w:rsidR="00420B9E" w:rsidRPr="00FB74B8">
              <w:rPr>
                <w:noProof/>
                <w:lang w:val="en-GB"/>
              </w:rPr>
              <w:t xml:space="preserve">to the screen. This </w:t>
            </w:r>
            <w:r w:rsidR="00B72151" w:rsidRPr="00FB74B8">
              <w:rPr>
                <w:noProof/>
                <w:lang w:val="en-GB"/>
              </w:rPr>
              <w:t xml:space="preserve">object </w:t>
            </w:r>
            <w:r w:rsidR="00332A66" w:rsidRPr="00FB74B8">
              <w:rPr>
                <w:noProof/>
                <w:lang w:val="en-GB"/>
              </w:rPr>
              <w:t xml:space="preserve">contains every </w:t>
            </w:r>
            <w:r w:rsidR="007B1FD9" w:rsidRPr="00FB74B8">
              <w:rPr>
                <w:noProof/>
                <w:lang w:val="en-GB"/>
              </w:rPr>
              <w:t xml:space="preserve">pair of </w:t>
            </w:r>
            <w:r w:rsidR="00B72151" w:rsidRPr="00FB74B8">
              <w:rPr>
                <w:noProof/>
                <w:lang w:val="en-GB"/>
              </w:rPr>
              <w:t>keys</w:t>
            </w:r>
            <w:r w:rsidR="007B1FD9" w:rsidRPr="00FB74B8">
              <w:rPr>
                <w:noProof/>
                <w:lang w:val="en-GB"/>
              </w:rPr>
              <w:t xml:space="preserve"> and values</w:t>
            </w:r>
            <w:r w:rsidR="00B72151" w:rsidRPr="00FB74B8">
              <w:rPr>
                <w:noProof/>
                <w:lang w:val="en-GB"/>
              </w:rPr>
              <w:t xml:space="preserve"> </w:t>
            </w:r>
            <w:r w:rsidR="007B1FD9" w:rsidRPr="00FB74B8">
              <w:rPr>
                <w:noProof/>
                <w:lang w:val="en-GB"/>
              </w:rPr>
              <w:t xml:space="preserve">from the </w:t>
            </w:r>
            <w:r w:rsidR="00B72151" w:rsidRPr="00FB74B8">
              <w:rPr>
                <w:noProof/>
                <w:lang w:val="en-GB"/>
              </w:rPr>
              <w:t>dictionary</w:t>
            </w:r>
            <w:r w:rsidR="007B1FD9" w:rsidRPr="00FB74B8">
              <w:rPr>
                <w:noProof/>
                <w:lang w:val="en-GB"/>
              </w:rPr>
              <w:t xml:space="preserve"> stored in a tuple</w:t>
            </w:r>
            <w:r w:rsidR="00B72151" w:rsidRPr="00FB74B8">
              <w:rPr>
                <w:noProof/>
                <w:lang w:val="en-GB"/>
              </w:rPr>
              <w:t xml:space="preserve">. </w:t>
            </w:r>
            <w:r w:rsidR="0063599F" w:rsidRPr="00FB74B8">
              <w:rPr>
                <w:noProof/>
                <w:lang w:val="en-GB"/>
              </w:rPr>
              <w:t xml:space="preserve">In the second </w:t>
            </w:r>
            <w:r w:rsidR="0063599F" w:rsidRPr="00FB74B8">
              <w:rPr>
                <w:rFonts w:ascii="Consolas" w:hAnsi="Consolas"/>
                <w:noProof/>
                <w:lang w:val="en-GB"/>
              </w:rPr>
              <w:t>print()</w:t>
            </w:r>
            <w:r w:rsidR="0063599F" w:rsidRPr="00FB74B8">
              <w:rPr>
                <w:noProof/>
                <w:lang w:val="en-GB"/>
              </w:rPr>
              <w:t xml:space="preserve"> function, we </w:t>
            </w:r>
            <w:r w:rsidR="00E52CF8" w:rsidRPr="00FB74B8">
              <w:rPr>
                <w:noProof/>
                <w:lang w:val="en-GB"/>
              </w:rPr>
              <w:t>convert</w:t>
            </w:r>
            <w:r w:rsidR="0063599F" w:rsidRPr="00FB74B8">
              <w:rPr>
                <w:noProof/>
                <w:lang w:val="en-GB"/>
              </w:rPr>
              <w:t xml:space="preserve"> </w:t>
            </w:r>
            <w:r w:rsidR="004B0987" w:rsidRPr="00FB74B8">
              <w:rPr>
                <w:noProof/>
                <w:lang w:val="en-GB"/>
              </w:rPr>
              <w:t xml:space="preserve">the </w:t>
            </w:r>
            <w:r w:rsidR="00BF7640" w:rsidRPr="00FB74B8">
              <w:rPr>
                <w:rFonts w:ascii="Consolas" w:hAnsi="Consolas"/>
                <w:noProof/>
                <w:lang w:val="en-GB"/>
              </w:rPr>
              <w:t>dict_items()</w:t>
            </w:r>
            <w:r w:rsidR="00BF7640" w:rsidRPr="00FB74B8">
              <w:rPr>
                <w:noProof/>
                <w:lang w:val="en-GB"/>
              </w:rPr>
              <w:t xml:space="preserve"> </w:t>
            </w:r>
            <w:r w:rsidR="004B0987" w:rsidRPr="00FB74B8">
              <w:rPr>
                <w:noProof/>
                <w:lang w:val="en-GB"/>
              </w:rPr>
              <w:t xml:space="preserve">object </w:t>
            </w:r>
            <w:r w:rsidR="0063599F" w:rsidRPr="00FB74B8">
              <w:rPr>
                <w:noProof/>
                <w:lang w:val="en-GB"/>
              </w:rPr>
              <w:t xml:space="preserve">to a list. And the printed object is a list with </w:t>
            </w:r>
            <w:r w:rsidR="00BF7640" w:rsidRPr="00FB74B8">
              <w:rPr>
                <w:noProof/>
                <w:lang w:val="en-GB"/>
              </w:rPr>
              <w:t xml:space="preserve">each pair of keys and values </w:t>
            </w:r>
            <w:r w:rsidR="004B0987" w:rsidRPr="00FB74B8">
              <w:rPr>
                <w:noProof/>
                <w:lang w:val="en-GB"/>
              </w:rPr>
              <w:t xml:space="preserve">stored in </w:t>
            </w:r>
            <w:r w:rsidR="00BF7640" w:rsidRPr="00FB74B8">
              <w:rPr>
                <w:noProof/>
                <w:lang w:val="en-GB"/>
              </w:rPr>
              <w:t>a tuple</w:t>
            </w:r>
            <w:r w:rsidR="004B0987" w:rsidRPr="00FB74B8">
              <w:rPr>
                <w:noProof/>
                <w:lang w:val="en-GB"/>
              </w:rPr>
              <w:t xml:space="preserve"> as its elements</w:t>
            </w:r>
            <w:r w:rsidR="00BF7640" w:rsidRPr="00FB74B8">
              <w:rPr>
                <w:noProof/>
                <w:lang w:val="en-GB"/>
              </w:rPr>
              <w:t>.</w:t>
            </w:r>
          </w:p>
        </w:tc>
      </w:tr>
    </w:tbl>
    <w:p w14:paraId="28D45F64" w14:textId="13542B83" w:rsidR="00566BF9" w:rsidRPr="00C46935" w:rsidRDefault="002D24B6" w:rsidP="003A4171">
      <w:pPr>
        <w:pStyle w:val="BodyText"/>
        <w:rPr>
          <w:noProof/>
          <w:lang w:val="en-GB"/>
        </w:rPr>
      </w:pPr>
      <w:r w:rsidRPr="00C46935">
        <w:rPr>
          <w:noProof/>
          <w:lang w:val="en-GB"/>
        </w:rPr>
        <w:t>T</w:t>
      </w:r>
      <w:r w:rsidR="00203410" w:rsidRPr="00C46935">
        <w:rPr>
          <w:noProof/>
          <w:lang w:val="en-GB"/>
        </w:rPr>
        <w:t>he</w:t>
      </w:r>
      <w:r w:rsidRPr="00C46935">
        <w:rPr>
          <w:noProof/>
          <w:lang w:val="en-GB"/>
        </w:rPr>
        <w:t xml:space="preserve"> </w:t>
      </w:r>
      <w:r w:rsidR="0073717D" w:rsidRPr="00C46935">
        <w:rPr>
          <w:noProof/>
          <w:lang w:val="en-GB"/>
        </w:rPr>
        <w:t xml:space="preserve">list created from </w:t>
      </w:r>
      <w:r w:rsidR="00066B07" w:rsidRPr="00C46935">
        <w:rPr>
          <w:noProof/>
          <w:lang w:val="en-GB"/>
        </w:rPr>
        <w:t xml:space="preserve">a </w:t>
      </w:r>
      <w:r w:rsidR="00066B07" w:rsidRPr="00C46935">
        <w:rPr>
          <w:rFonts w:ascii="Consolas" w:hAnsi="Consolas"/>
          <w:noProof/>
          <w:lang w:val="en-GB"/>
        </w:rPr>
        <w:t>dict_items()</w:t>
      </w:r>
      <w:r w:rsidR="00066B07" w:rsidRPr="00C46935">
        <w:rPr>
          <w:noProof/>
          <w:lang w:val="en-GB"/>
        </w:rPr>
        <w:t xml:space="preserve"> object </w:t>
      </w:r>
      <w:r w:rsidR="005B5467" w:rsidRPr="00C46935">
        <w:rPr>
          <w:noProof/>
          <w:lang w:val="en-GB"/>
        </w:rPr>
        <w:t xml:space="preserve">contains </w:t>
      </w:r>
      <w:r w:rsidR="00066B07" w:rsidRPr="00C46935">
        <w:rPr>
          <w:noProof/>
          <w:lang w:val="en-GB"/>
        </w:rPr>
        <w:t>tuple</w:t>
      </w:r>
      <w:r w:rsidR="005B5467" w:rsidRPr="00C46935">
        <w:rPr>
          <w:noProof/>
          <w:lang w:val="en-GB"/>
        </w:rPr>
        <w:t>s that have two elements in each</w:t>
      </w:r>
      <w:r w:rsidR="00131AAC" w:rsidRPr="00C46935">
        <w:rPr>
          <w:noProof/>
          <w:lang w:val="en-GB"/>
        </w:rPr>
        <w:t xml:space="preserve"> of them: the keys and the values. </w:t>
      </w:r>
      <w:r w:rsidR="00084EC9" w:rsidRPr="00C46935">
        <w:rPr>
          <w:noProof/>
          <w:lang w:val="en-GB"/>
        </w:rPr>
        <w:t xml:space="preserve">We can easily use a </w:t>
      </w:r>
      <w:r w:rsidR="00084EC9" w:rsidRPr="00C46935">
        <w:rPr>
          <w:rFonts w:ascii="Consolas" w:hAnsi="Consolas"/>
          <w:noProof/>
          <w:lang w:val="en-GB"/>
        </w:rPr>
        <w:t>for</w:t>
      </w:r>
      <w:r w:rsidR="00084EC9" w:rsidRPr="00C46935">
        <w:rPr>
          <w:noProof/>
          <w:lang w:val="en-GB"/>
        </w:rPr>
        <w:t xml:space="preserve">-loop and the </w:t>
      </w:r>
      <w:r w:rsidR="00C4118F" w:rsidRPr="00C46935">
        <w:rPr>
          <w:noProof/>
          <w:lang w:val="en-GB"/>
        </w:rPr>
        <w:t xml:space="preserve">index operator </w:t>
      </w:r>
      <w:r w:rsidR="00084EC9" w:rsidRPr="00C46935">
        <w:rPr>
          <w:noProof/>
          <w:lang w:val="en-GB"/>
        </w:rPr>
        <w:t xml:space="preserve">to print the </w:t>
      </w:r>
      <w:r w:rsidR="00C4118F" w:rsidRPr="00C46935">
        <w:rPr>
          <w:noProof/>
          <w:lang w:val="en-GB"/>
        </w:rPr>
        <w:t xml:space="preserve">contents. Here, we introduce an extension of the </w:t>
      </w:r>
      <w:r w:rsidR="00C4118F" w:rsidRPr="00C46935">
        <w:rPr>
          <w:rFonts w:ascii="Consolas" w:hAnsi="Consolas"/>
          <w:noProof/>
          <w:lang w:val="en-GB"/>
        </w:rPr>
        <w:t>for</w:t>
      </w:r>
      <w:r w:rsidR="00C4118F" w:rsidRPr="00C46935">
        <w:rPr>
          <w:noProof/>
          <w:lang w:val="en-GB"/>
        </w:rPr>
        <w:t>-loop so that we can omit the ind</w:t>
      </w:r>
      <w:r w:rsidR="00D142B2" w:rsidRPr="00C46935">
        <w:rPr>
          <w:noProof/>
          <w:lang w:val="en-GB"/>
        </w:rPr>
        <w:t>ices when referring to the key</w:t>
      </w:r>
      <w:r w:rsidR="00F40A91" w:rsidRPr="00C46935">
        <w:rPr>
          <w:noProof/>
          <w:lang w:val="en-GB"/>
        </w:rPr>
        <w:t>s</w:t>
      </w:r>
      <w:r w:rsidR="00D142B2" w:rsidRPr="00C46935">
        <w:rPr>
          <w:noProof/>
          <w:lang w:val="en-GB"/>
        </w:rPr>
        <w:t xml:space="preserve"> and values.</w:t>
      </w:r>
    </w:p>
    <w:tbl>
      <w:tblPr>
        <w:tblStyle w:val="TableGrid"/>
        <w:tblW w:w="907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72"/>
      </w:tblGrid>
      <w:tr w:rsidR="00815E6C" w:rsidRPr="00126B87" w14:paraId="2CB7F674" w14:textId="77777777" w:rsidTr="00603411">
        <w:tc>
          <w:tcPr>
            <w:tcW w:w="9072" w:type="dxa"/>
            <w:shd w:val="clear" w:color="auto" w:fill="D9D9D9" w:themeFill="background1" w:themeFillShade="D9"/>
            <w:vAlign w:val="center"/>
          </w:tcPr>
          <w:p w14:paraId="5504DA52" w14:textId="5AE5610D" w:rsidR="00815E6C" w:rsidRPr="00C46935" w:rsidRDefault="00815E6C" w:rsidP="00815E6C">
            <w:pPr>
              <w:pStyle w:val="BodyText"/>
              <w:spacing w:line="240" w:lineRule="auto"/>
              <w:ind w:left="1169" w:hanging="567"/>
              <w:jc w:val="left"/>
              <w:rPr>
                <w:rFonts w:ascii="Consolas" w:hAnsi="Consolas"/>
                <w:noProof/>
                <w:lang w:val="en-GB"/>
              </w:rPr>
            </w:pPr>
            <w:r w:rsidRPr="00C46935">
              <w:rPr>
                <w:rFonts w:ascii="Consolas" w:hAnsi="Consolas"/>
                <w:noProof/>
                <w:lang w:val="en-GB"/>
              </w:rPr>
              <w:t xml:space="preserve">for </w:t>
            </w:r>
            <w:r w:rsidR="00D24594" w:rsidRPr="00C46935">
              <w:rPr>
                <w:rFonts w:ascii="Consolas" w:hAnsi="Consolas"/>
                <w:noProof/>
                <w:color w:val="632423" w:themeColor="accent2" w:themeShade="80"/>
                <w:lang w:val="en-GB"/>
              </w:rPr>
              <w:t>element</w:t>
            </w:r>
            <w:r w:rsidRPr="00C46935">
              <w:rPr>
                <w:rFonts w:ascii="Consolas" w:hAnsi="Consolas"/>
                <w:noProof/>
                <w:color w:val="632423" w:themeColor="accent2" w:themeShade="80"/>
                <w:lang w:val="en-GB"/>
              </w:rPr>
              <w:t xml:space="preserve">1, </w:t>
            </w:r>
            <w:r w:rsidR="00D24594" w:rsidRPr="00C46935">
              <w:rPr>
                <w:rFonts w:ascii="Consolas" w:hAnsi="Consolas"/>
                <w:noProof/>
                <w:color w:val="632423" w:themeColor="accent2" w:themeShade="80"/>
                <w:lang w:val="en-GB"/>
              </w:rPr>
              <w:t>element2</w:t>
            </w:r>
            <w:r w:rsidRPr="00C46935">
              <w:rPr>
                <w:rFonts w:ascii="Consolas" w:hAnsi="Consolas"/>
                <w:noProof/>
                <w:lang w:val="en-GB"/>
              </w:rPr>
              <w:t xml:space="preserve"> in list(</w:t>
            </w:r>
            <w:r w:rsidRPr="00C46935">
              <w:rPr>
                <w:rFonts w:ascii="Consolas" w:hAnsi="Consolas"/>
                <w:noProof/>
                <w:color w:val="632423" w:themeColor="accent2" w:themeShade="80"/>
                <w:lang w:val="en-GB"/>
              </w:rPr>
              <w:t>dictionary_name</w:t>
            </w:r>
            <w:r w:rsidRPr="00C46935">
              <w:rPr>
                <w:rFonts w:ascii="Consolas" w:hAnsi="Consolas"/>
                <w:noProof/>
                <w:lang w:val="en-GB"/>
              </w:rPr>
              <w:t>.items()):</w:t>
            </w:r>
          </w:p>
          <w:p w14:paraId="36386643" w14:textId="77777777" w:rsidR="00815E6C" w:rsidRPr="00C46935" w:rsidRDefault="00815E6C" w:rsidP="00815E6C">
            <w:pPr>
              <w:pStyle w:val="BodyText"/>
              <w:spacing w:line="240" w:lineRule="auto"/>
              <w:ind w:left="1169" w:hanging="567"/>
              <w:jc w:val="left"/>
              <w:rPr>
                <w:rFonts w:ascii="Consolas" w:hAnsi="Consolas"/>
                <w:noProof/>
                <w:lang w:val="en-GB"/>
              </w:rPr>
            </w:pPr>
            <w:r w:rsidRPr="00C46935">
              <w:rPr>
                <w:noProof/>
                <w:lang w:val="en-GB"/>
              </w:rPr>
              <w:tab/>
            </w:r>
            <w:r w:rsidRPr="00C46935">
              <w:rPr>
                <w:rFonts w:ascii="Consolas" w:hAnsi="Consolas"/>
                <w:noProof/>
                <w:color w:val="244061" w:themeColor="accent1" w:themeShade="80"/>
                <w:lang w:val="en-GB"/>
              </w:rPr>
              <w:t>instructions</w:t>
            </w:r>
          </w:p>
        </w:tc>
      </w:tr>
    </w:tbl>
    <w:p w14:paraId="22B849FE" w14:textId="287A6EDE" w:rsidR="001F0533" w:rsidRPr="00C46935" w:rsidRDefault="001208E4" w:rsidP="003A4171">
      <w:pPr>
        <w:pStyle w:val="BodyText"/>
        <w:rPr>
          <w:rFonts w:eastAsia="PMingLiU"/>
          <w:noProof/>
          <w:lang w:val="en-GB" w:eastAsia="zh-TW"/>
        </w:rPr>
      </w:pPr>
      <w:r w:rsidRPr="00C46935">
        <w:rPr>
          <w:noProof/>
          <w:lang w:val="en-GB"/>
        </w:rPr>
        <w:t xml:space="preserve">The </w:t>
      </w:r>
      <w:r w:rsidR="00006C57" w:rsidRPr="00C46935">
        <w:rPr>
          <w:noProof/>
          <w:lang w:val="en-GB"/>
        </w:rPr>
        <w:t xml:space="preserve">syntax </w:t>
      </w:r>
      <w:r w:rsidR="00006C57" w:rsidRPr="00C46935">
        <w:rPr>
          <w:rFonts w:ascii="Consolas" w:hAnsi="Consolas"/>
          <w:noProof/>
          <w:lang w:val="en-GB"/>
        </w:rPr>
        <w:t>list(</w:t>
      </w:r>
      <w:r w:rsidR="00006C57" w:rsidRPr="00C46935">
        <w:rPr>
          <w:rFonts w:ascii="Consolas" w:hAnsi="Consolas"/>
          <w:noProof/>
          <w:color w:val="632423" w:themeColor="accent2" w:themeShade="80"/>
          <w:lang w:val="en-GB"/>
        </w:rPr>
        <w:t>dictionary_name</w:t>
      </w:r>
      <w:r w:rsidR="00006C57" w:rsidRPr="00C46935">
        <w:rPr>
          <w:rFonts w:ascii="Consolas" w:hAnsi="Consolas"/>
          <w:noProof/>
          <w:lang w:val="en-GB"/>
        </w:rPr>
        <w:t>.items())</w:t>
      </w:r>
      <w:r w:rsidR="00F94DDF" w:rsidRPr="00C46935">
        <w:rPr>
          <w:noProof/>
          <w:lang w:val="en-GB"/>
        </w:rPr>
        <w:t xml:space="preserve"> </w:t>
      </w:r>
      <w:r w:rsidR="00006C57" w:rsidRPr="00C46935">
        <w:rPr>
          <w:noProof/>
          <w:lang w:val="en-GB"/>
        </w:rPr>
        <w:t xml:space="preserve">in the </w:t>
      </w:r>
      <w:r w:rsidR="00655EA4" w:rsidRPr="00C46935">
        <w:rPr>
          <w:noProof/>
          <w:lang w:val="en-GB"/>
        </w:rPr>
        <w:t xml:space="preserve">above </w:t>
      </w:r>
      <w:r w:rsidR="00655EA4" w:rsidRPr="00C46935">
        <w:rPr>
          <w:rFonts w:ascii="Consolas" w:hAnsi="Consolas"/>
          <w:noProof/>
          <w:lang w:val="en-GB"/>
        </w:rPr>
        <w:t>for</w:t>
      </w:r>
      <w:r w:rsidR="00655EA4" w:rsidRPr="00C46935">
        <w:rPr>
          <w:noProof/>
          <w:lang w:val="en-GB"/>
        </w:rPr>
        <w:t>-loop can certainly be replaced by a</w:t>
      </w:r>
      <w:r w:rsidR="00CE4304" w:rsidRPr="00C46935">
        <w:rPr>
          <w:noProof/>
          <w:lang w:val="en-GB"/>
        </w:rPr>
        <w:t>ny</w:t>
      </w:r>
      <w:r w:rsidR="00655EA4" w:rsidRPr="00C46935">
        <w:rPr>
          <w:noProof/>
          <w:lang w:val="en-GB"/>
        </w:rPr>
        <w:t xml:space="preserve"> defined list created </w:t>
      </w:r>
      <w:r w:rsidR="00CE4304" w:rsidRPr="00C46935">
        <w:rPr>
          <w:noProof/>
          <w:lang w:val="en-GB"/>
        </w:rPr>
        <w:t xml:space="preserve">from </w:t>
      </w:r>
      <w:r w:rsidR="00655EA4" w:rsidRPr="00C46935">
        <w:rPr>
          <w:noProof/>
          <w:lang w:val="en-GB"/>
        </w:rPr>
        <w:t>a dictionary</w:t>
      </w:r>
      <w:r w:rsidR="00CE4304" w:rsidRPr="00C46935">
        <w:rPr>
          <w:noProof/>
          <w:lang w:val="en-GB"/>
        </w:rPr>
        <w:t>.</w:t>
      </w:r>
      <w:r w:rsidR="00655EA4" w:rsidRPr="00C46935">
        <w:rPr>
          <w:noProof/>
          <w:lang w:val="en-GB"/>
        </w:rPr>
        <w:t xml:space="preserve"> </w:t>
      </w:r>
      <w:r w:rsidR="00CE4304" w:rsidRPr="00C46935">
        <w:rPr>
          <w:noProof/>
          <w:lang w:val="en-GB"/>
        </w:rPr>
        <w:t xml:space="preserve">The main difference between the usual </w:t>
      </w:r>
      <w:r w:rsidR="00CE4304" w:rsidRPr="00C46935">
        <w:rPr>
          <w:rFonts w:ascii="Consolas" w:hAnsi="Consolas"/>
          <w:noProof/>
          <w:lang w:val="en-GB"/>
        </w:rPr>
        <w:t>for</w:t>
      </w:r>
      <w:r w:rsidR="00CE4304" w:rsidRPr="00C46935">
        <w:rPr>
          <w:noProof/>
          <w:lang w:val="en-GB"/>
        </w:rPr>
        <w:t xml:space="preserve">-loop we know and the one we introduce here is that </w:t>
      </w:r>
      <w:r w:rsidR="00070FA0" w:rsidRPr="00C46935">
        <w:rPr>
          <w:noProof/>
          <w:lang w:val="en-GB"/>
        </w:rPr>
        <w:t xml:space="preserve">we use two </w:t>
      </w:r>
      <w:r w:rsidR="00A31477" w:rsidRPr="00C46935">
        <w:rPr>
          <w:noProof/>
          <w:lang w:val="en-GB"/>
        </w:rPr>
        <w:t>temporary storage</w:t>
      </w:r>
      <w:r w:rsidR="00CE4304" w:rsidRPr="00C46935">
        <w:rPr>
          <w:noProof/>
          <w:lang w:val="en-GB"/>
        </w:rPr>
        <w:t xml:space="preserve"> variables instead of one </w:t>
      </w:r>
      <w:r w:rsidR="00070FA0" w:rsidRPr="00C46935">
        <w:rPr>
          <w:noProof/>
          <w:lang w:val="en-GB"/>
        </w:rPr>
        <w:t xml:space="preserve">in </w:t>
      </w:r>
      <w:r w:rsidR="00CE4304" w:rsidRPr="00C46935">
        <w:rPr>
          <w:noProof/>
          <w:lang w:val="en-GB"/>
        </w:rPr>
        <w:t>it</w:t>
      </w:r>
      <w:r w:rsidR="00070FA0" w:rsidRPr="00C46935">
        <w:rPr>
          <w:noProof/>
          <w:lang w:val="en-GB"/>
        </w:rPr>
        <w:t xml:space="preserve">. </w:t>
      </w:r>
      <w:r w:rsidR="00EF0A21" w:rsidRPr="00C46935">
        <w:rPr>
          <w:rFonts w:eastAsia="PMingLiU"/>
          <w:noProof/>
          <w:lang w:val="en-GB" w:eastAsia="zh-TW"/>
        </w:rPr>
        <w:t xml:space="preserve">The mechanism is </w:t>
      </w:r>
      <w:r w:rsidRPr="00C46935">
        <w:rPr>
          <w:rFonts w:eastAsia="PMingLiU"/>
          <w:noProof/>
          <w:lang w:val="en-GB" w:eastAsia="zh-TW"/>
        </w:rPr>
        <w:t>rather simple.</w:t>
      </w:r>
      <w:r w:rsidR="00CE4304" w:rsidRPr="00C46935">
        <w:rPr>
          <w:rFonts w:eastAsia="PMingLiU"/>
          <w:noProof/>
          <w:lang w:val="en-GB" w:eastAsia="zh-TW"/>
        </w:rPr>
        <w:t xml:space="preserve"> In each iteration, </w:t>
      </w:r>
      <w:r w:rsidR="00AD4D5E" w:rsidRPr="00C46935">
        <w:rPr>
          <w:rFonts w:eastAsia="PMingLiU"/>
          <w:noProof/>
          <w:lang w:val="en-GB" w:eastAsia="zh-TW"/>
        </w:rPr>
        <w:t>Python will extract one tuple from the list</w:t>
      </w:r>
      <w:r w:rsidR="00D84448" w:rsidRPr="00C46935">
        <w:rPr>
          <w:rFonts w:eastAsia="PMingLiU"/>
          <w:noProof/>
          <w:lang w:val="en-GB" w:eastAsia="zh-TW"/>
        </w:rPr>
        <w:t>,</w:t>
      </w:r>
      <w:r w:rsidR="00AD4D5E" w:rsidRPr="00C46935">
        <w:rPr>
          <w:rFonts w:eastAsia="PMingLiU"/>
          <w:noProof/>
          <w:lang w:val="en-GB" w:eastAsia="zh-TW"/>
        </w:rPr>
        <w:t xml:space="preserve"> and </w:t>
      </w:r>
      <w:r w:rsidRPr="00C46935">
        <w:rPr>
          <w:rFonts w:eastAsia="PMingLiU"/>
          <w:noProof/>
          <w:lang w:val="en-GB" w:eastAsia="zh-TW"/>
        </w:rPr>
        <w:t xml:space="preserve">each element of the tuple </w:t>
      </w:r>
      <w:r w:rsidR="00AD4D5E" w:rsidRPr="00C46935">
        <w:rPr>
          <w:rFonts w:eastAsia="PMingLiU"/>
          <w:noProof/>
          <w:lang w:val="en-GB" w:eastAsia="zh-TW"/>
        </w:rPr>
        <w:t xml:space="preserve">will then be </w:t>
      </w:r>
      <w:r w:rsidRPr="00C46935">
        <w:rPr>
          <w:rFonts w:eastAsia="PMingLiU"/>
          <w:noProof/>
          <w:lang w:val="en-GB" w:eastAsia="zh-TW"/>
        </w:rPr>
        <w:t xml:space="preserve">stored in </w:t>
      </w:r>
      <w:r w:rsidR="00482CD7" w:rsidRPr="00C46935">
        <w:rPr>
          <w:rFonts w:eastAsia="PMingLiU"/>
          <w:noProof/>
          <w:lang w:val="en-GB" w:eastAsia="zh-TW"/>
        </w:rPr>
        <w:t xml:space="preserve">one of these storage </w:t>
      </w:r>
      <w:r w:rsidR="00787CC0" w:rsidRPr="00C46935">
        <w:rPr>
          <w:rFonts w:eastAsia="PMingLiU"/>
          <w:noProof/>
          <w:lang w:val="en-GB" w:eastAsia="zh-TW"/>
        </w:rPr>
        <w:t xml:space="preserve">variables. </w:t>
      </w:r>
      <w:r w:rsidR="00ED624E" w:rsidRPr="00C46935">
        <w:rPr>
          <w:rFonts w:eastAsia="PMingLiU"/>
          <w:noProof/>
          <w:lang w:val="en-GB" w:eastAsia="zh-TW"/>
        </w:rPr>
        <w:t xml:space="preserve">Since the keys are stored first in the tuples, </w:t>
      </w:r>
      <w:r w:rsidR="00ED624E" w:rsidRPr="00C46935">
        <w:rPr>
          <w:rFonts w:ascii="Consolas" w:eastAsia="PMingLiU" w:hAnsi="Consolas"/>
          <w:noProof/>
          <w:lang w:val="en-GB" w:eastAsia="zh-TW"/>
        </w:rPr>
        <w:t>element1</w:t>
      </w:r>
      <w:r w:rsidR="00ED624E" w:rsidRPr="00C46935">
        <w:rPr>
          <w:rFonts w:eastAsia="PMingLiU"/>
          <w:noProof/>
          <w:lang w:val="en-GB" w:eastAsia="zh-TW"/>
        </w:rPr>
        <w:t xml:space="preserve"> will contain the key, and </w:t>
      </w:r>
      <w:r w:rsidR="00ED624E" w:rsidRPr="00C46935">
        <w:rPr>
          <w:rFonts w:ascii="Consolas" w:eastAsia="PMingLiU" w:hAnsi="Consolas"/>
          <w:noProof/>
          <w:lang w:val="en-GB" w:eastAsia="zh-TW"/>
        </w:rPr>
        <w:t>element2</w:t>
      </w:r>
      <w:r w:rsidR="00ED624E" w:rsidRPr="00C46935">
        <w:rPr>
          <w:rFonts w:eastAsia="PMingLiU"/>
          <w:noProof/>
          <w:lang w:val="en-GB" w:eastAsia="zh-TW"/>
        </w:rPr>
        <w:t xml:space="preserve"> will contain the value.</w:t>
      </w:r>
      <w:r w:rsidR="00CD132C" w:rsidRPr="00C46935">
        <w:rPr>
          <w:rFonts w:eastAsia="PMingLiU"/>
          <w:noProof/>
          <w:lang w:val="en-GB" w:eastAsia="zh-TW"/>
        </w:rPr>
        <w:t xml:space="preserve"> If we </w:t>
      </w:r>
      <w:r w:rsidR="00CD132C" w:rsidRPr="00C46935">
        <w:rPr>
          <w:rFonts w:eastAsia="PMingLiU"/>
          <w:noProof/>
          <w:lang w:val="en-GB" w:eastAsia="zh-TW"/>
        </w:rPr>
        <w:lastRenderedPageBreak/>
        <w:t>want to use these two values in our instructions, we can simply refer to these variables without using the index operator.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B92355" w:rsidRPr="00126B87" w14:paraId="73F1ED2B" w14:textId="77777777" w:rsidTr="00603411">
        <w:tc>
          <w:tcPr>
            <w:tcW w:w="9017" w:type="dxa"/>
          </w:tcPr>
          <w:p w14:paraId="528590C5" w14:textId="544B2D45" w:rsidR="00B92355" w:rsidRPr="00C46935" w:rsidRDefault="00B92355" w:rsidP="00603411">
            <w:pPr>
              <w:pStyle w:val="BodyText"/>
              <w:rPr>
                <w:noProof/>
                <w:lang w:val="en-GB"/>
              </w:rPr>
            </w:pPr>
            <w:r w:rsidRPr="00C46935">
              <w:rPr>
                <w:b/>
                <w:bCs/>
                <w:noProof/>
                <w:lang w:val="en-GB"/>
              </w:rPr>
              <w:t xml:space="preserve">Example (Cont’d): </w:t>
            </w:r>
            <w:r w:rsidR="001E32F7" w:rsidRPr="00C46935">
              <w:rPr>
                <w:noProof/>
                <w:lang w:val="en-GB"/>
              </w:rPr>
              <w:t>Now w</w:t>
            </w:r>
            <w:r w:rsidRPr="00C46935">
              <w:rPr>
                <w:noProof/>
                <w:lang w:val="en-GB"/>
              </w:rPr>
              <w:t xml:space="preserve">e </w:t>
            </w:r>
            <w:r w:rsidR="00772D02" w:rsidRPr="00C46935">
              <w:rPr>
                <w:noProof/>
                <w:lang w:val="en-GB"/>
              </w:rPr>
              <w:t xml:space="preserve">use the double storage variables in a </w:t>
            </w:r>
            <w:r w:rsidR="00772D02" w:rsidRPr="00C46935">
              <w:rPr>
                <w:rFonts w:ascii="Consolas" w:hAnsi="Consolas"/>
                <w:noProof/>
                <w:lang w:val="en-GB"/>
              </w:rPr>
              <w:t>for</w:t>
            </w:r>
            <w:r w:rsidR="00772D02" w:rsidRPr="00C46935">
              <w:rPr>
                <w:noProof/>
                <w:lang w:val="en-GB"/>
              </w:rPr>
              <w:t xml:space="preserve">-loop to </w:t>
            </w:r>
            <w:r w:rsidR="001E32F7" w:rsidRPr="00C46935">
              <w:rPr>
                <w:noProof/>
                <w:lang w:val="en-GB"/>
              </w:rPr>
              <w:t>print out the keys and values</w:t>
            </w:r>
            <w:r w:rsidR="0033212F" w:rsidRPr="00C46935">
              <w:rPr>
                <w:noProof/>
                <w:lang w:val="en-GB"/>
              </w:rPr>
              <w:t xml:space="preserve"> of </w:t>
            </w:r>
            <w:r w:rsidR="00C35C93" w:rsidRPr="00C46935">
              <w:rPr>
                <w:noProof/>
                <w:lang w:val="en-GB"/>
              </w:rPr>
              <w:t>our</w:t>
            </w:r>
            <w:r w:rsidR="0033212F" w:rsidRPr="00C46935">
              <w:rPr>
                <w:noProof/>
                <w:lang w:val="en-GB"/>
              </w:rPr>
              <w:t xml:space="preserve"> </w:t>
            </w:r>
            <w:r w:rsidR="0033212F" w:rsidRPr="00C46935">
              <w:rPr>
                <w:rFonts w:ascii="Consolas" w:hAnsi="Consolas"/>
                <w:noProof/>
                <w:lang w:val="en-GB"/>
              </w:rPr>
              <w:t>dict_items()</w:t>
            </w:r>
            <w:r w:rsidR="0033212F" w:rsidRPr="00C46935">
              <w:rPr>
                <w:noProof/>
                <w:lang w:val="en-GB"/>
              </w:rPr>
              <w:t xml:space="preserve"> object</w:t>
            </w:r>
            <w:r w:rsidR="00C35C93" w:rsidRPr="00C46935">
              <w:rPr>
                <w:noProof/>
                <w:lang w:val="en-GB"/>
              </w:rPr>
              <w:t xml:space="preserve"> after being converted to a list</w:t>
            </w:r>
            <w:r w:rsidR="00772D02" w:rsidRPr="00C46935">
              <w:rPr>
                <w:noProof/>
                <w:lang w:val="en-GB"/>
              </w:rPr>
              <w:t>.</w:t>
            </w:r>
          </w:p>
          <w:p w14:paraId="690FB4CC" w14:textId="48B53329" w:rsidR="00B92355" w:rsidRPr="00C46935" w:rsidRDefault="008C7D79" w:rsidP="00603411">
            <w:pPr>
              <w:pStyle w:val="Figure-Image-Upper"/>
              <w:rPr>
                <w:lang w:val="en-GB"/>
              </w:rPr>
            </w:pPr>
            <w:r w:rsidRPr="00C46935">
              <w:drawing>
                <wp:inline distT="0" distB="0" distL="0" distR="0" wp14:anchorId="6A788009" wp14:editId="1C2C3F4A">
                  <wp:extent cx="5580000" cy="826206"/>
                  <wp:effectExtent l="0" t="0" r="1905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15717" t="7435" b="69528"/>
                          <a:stretch/>
                        </pic:blipFill>
                        <pic:spPr bwMode="auto">
                          <a:xfrm>
                            <a:off x="0" y="0"/>
                            <a:ext cx="5580000" cy="8262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97F125" w14:textId="262D643C" w:rsidR="00B92355" w:rsidRPr="00C46935" w:rsidRDefault="00066C77" w:rsidP="00603411">
            <w:pPr>
              <w:pStyle w:val="Figure-Image"/>
              <w:rPr>
                <w:lang w:val="en-GB"/>
              </w:rPr>
            </w:pPr>
            <w:r w:rsidRPr="00C46935">
              <w:drawing>
                <wp:inline distT="0" distB="0" distL="0" distR="0" wp14:anchorId="366B1D40" wp14:editId="1386F06C">
                  <wp:extent cx="5580000" cy="754549"/>
                  <wp:effectExtent l="0" t="0" r="1905" b="762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4054" r="1295" b="71472"/>
                          <a:stretch/>
                        </pic:blipFill>
                        <pic:spPr bwMode="auto">
                          <a:xfrm>
                            <a:off x="0" y="0"/>
                            <a:ext cx="5580000" cy="754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0AD5A8" w14:textId="7EB0FF84" w:rsidR="00B92355" w:rsidRPr="00C46935" w:rsidRDefault="00B92355" w:rsidP="00603411">
            <w:pPr>
              <w:pStyle w:val="Caption"/>
            </w:pPr>
            <w:r w:rsidRPr="00C46935">
              <w:t>Figure 2.</w:t>
            </w:r>
            <w:r w:rsidRPr="00C46935">
              <w:fldChar w:fldCharType="begin"/>
            </w:r>
            <w:r w:rsidRPr="00C46935">
              <w:instrText xml:space="preserve"> SEQ Figure \* ARABIC </w:instrText>
            </w:r>
            <w:r w:rsidRPr="00C46935">
              <w:fldChar w:fldCharType="separate"/>
            </w:r>
            <w:r w:rsidR="00794E2F" w:rsidRPr="00C46935">
              <w:t>33</w:t>
            </w:r>
            <w:r w:rsidRPr="00C46935">
              <w:fldChar w:fldCharType="end"/>
            </w:r>
            <w:r w:rsidRPr="00C46935">
              <w:t xml:space="preserve"> </w:t>
            </w:r>
            <w:r w:rsidR="004F11A0" w:rsidRPr="00C46935">
              <w:t xml:space="preserve">Print </w:t>
            </w:r>
            <w:r w:rsidRPr="00C46935">
              <w:t>Items from a Dictionary</w:t>
            </w:r>
            <w:r w:rsidR="000C55DA" w:rsidRPr="00C46935">
              <w:t xml:space="preserve"> after Converting </w:t>
            </w:r>
            <w:r w:rsidR="008F161C" w:rsidRPr="00C46935">
              <w:t xml:space="preserve">it </w:t>
            </w:r>
            <w:r w:rsidR="000C55DA" w:rsidRPr="00C46935">
              <w:t xml:space="preserve">to </w:t>
            </w:r>
            <w:r w:rsidR="008F161C" w:rsidRPr="00C46935">
              <w:t xml:space="preserve">a </w:t>
            </w:r>
            <w:r w:rsidR="000C55DA" w:rsidRPr="00C46935">
              <w:t>List</w:t>
            </w:r>
          </w:p>
          <w:p w14:paraId="04B3773C" w14:textId="2326A924" w:rsidR="00B92355" w:rsidRPr="00C46935" w:rsidRDefault="0096172A" w:rsidP="00603411">
            <w:pPr>
              <w:pStyle w:val="BodyText"/>
              <w:rPr>
                <w:noProof/>
                <w:lang w:val="en-GB"/>
              </w:rPr>
            </w:pPr>
            <w:r w:rsidRPr="00C46935">
              <w:rPr>
                <w:noProof/>
                <w:lang w:val="en-GB"/>
              </w:rPr>
              <w:t xml:space="preserve">In line 2, we extract the </w:t>
            </w:r>
            <w:r w:rsidR="00B92355" w:rsidRPr="00C46935">
              <w:rPr>
                <w:rFonts w:ascii="Consolas" w:hAnsi="Consolas"/>
                <w:noProof/>
                <w:lang w:val="en-GB"/>
              </w:rPr>
              <w:t>dict_items()</w:t>
            </w:r>
            <w:r w:rsidR="00B92355" w:rsidRPr="00C46935">
              <w:rPr>
                <w:noProof/>
                <w:lang w:val="en-GB"/>
              </w:rPr>
              <w:t xml:space="preserve"> object </w:t>
            </w:r>
            <w:r w:rsidRPr="00C46935">
              <w:rPr>
                <w:noProof/>
                <w:lang w:val="en-GB"/>
              </w:rPr>
              <w:t xml:space="preserve">and convert it directly to </w:t>
            </w:r>
            <w:r w:rsidR="00881A69" w:rsidRPr="00C46935">
              <w:rPr>
                <w:noProof/>
                <w:lang w:val="en-GB"/>
              </w:rPr>
              <w:t xml:space="preserve">a list named </w:t>
            </w:r>
            <w:r w:rsidR="00881A69" w:rsidRPr="00C46935">
              <w:rPr>
                <w:rFonts w:ascii="Consolas" w:hAnsi="Consolas"/>
                <w:noProof/>
                <w:lang w:val="en-GB"/>
              </w:rPr>
              <w:t>class_items</w:t>
            </w:r>
            <w:r w:rsidR="00B92355" w:rsidRPr="00C46935">
              <w:rPr>
                <w:noProof/>
                <w:lang w:val="en-GB"/>
              </w:rPr>
              <w:t xml:space="preserve">. </w:t>
            </w:r>
            <w:r w:rsidR="00881A69" w:rsidRPr="00C46935">
              <w:rPr>
                <w:noProof/>
                <w:lang w:val="en-GB"/>
              </w:rPr>
              <w:t xml:space="preserve">The two storage variables </w:t>
            </w:r>
            <w:r w:rsidR="00C103A5" w:rsidRPr="00C46935">
              <w:rPr>
                <w:noProof/>
                <w:lang w:val="en-GB"/>
              </w:rPr>
              <w:t xml:space="preserve">of the </w:t>
            </w:r>
            <w:r w:rsidR="00C103A5" w:rsidRPr="00C46935">
              <w:rPr>
                <w:rFonts w:ascii="Consolas" w:hAnsi="Consolas"/>
                <w:noProof/>
                <w:lang w:val="en-GB"/>
              </w:rPr>
              <w:t>for</w:t>
            </w:r>
            <w:r w:rsidR="00C103A5" w:rsidRPr="00C46935">
              <w:rPr>
                <w:noProof/>
                <w:lang w:val="en-GB"/>
              </w:rPr>
              <w:t xml:space="preserve">-loops </w:t>
            </w:r>
            <w:r w:rsidR="00881A69" w:rsidRPr="00C46935">
              <w:rPr>
                <w:noProof/>
                <w:lang w:val="en-GB"/>
              </w:rPr>
              <w:t xml:space="preserve">are </w:t>
            </w:r>
            <w:r w:rsidR="00881A69" w:rsidRPr="00C46935">
              <w:rPr>
                <w:rFonts w:ascii="Consolas" w:hAnsi="Consolas"/>
                <w:noProof/>
                <w:lang w:val="en-GB"/>
              </w:rPr>
              <w:t>key</w:t>
            </w:r>
            <w:r w:rsidR="00881A69" w:rsidRPr="00C46935">
              <w:rPr>
                <w:noProof/>
                <w:lang w:val="en-GB"/>
              </w:rPr>
              <w:t xml:space="preserve"> and </w:t>
            </w:r>
            <w:r w:rsidR="00881A69" w:rsidRPr="00C46935">
              <w:rPr>
                <w:rFonts w:ascii="Consolas" w:hAnsi="Consolas"/>
                <w:noProof/>
                <w:lang w:val="en-GB"/>
              </w:rPr>
              <w:t>val</w:t>
            </w:r>
            <w:r w:rsidR="00C103A5" w:rsidRPr="00C46935">
              <w:rPr>
                <w:noProof/>
                <w:lang w:val="en-GB"/>
              </w:rPr>
              <w:t xml:space="preserve"> here. And in the </w:t>
            </w:r>
            <w:r w:rsidR="00B92355" w:rsidRPr="00C46935">
              <w:rPr>
                <w:rFonts w:ascii="Consolas" w:hAnsi="Consolas"/>
                <w:noProof/>
                <w:lang w:val="en-GB"/>
              </w:rPr>
              <w:t>print()</w:t>
            </w:r>
            <w:r w:rsidR="00B92355" w:rsidRPr="00C46935">
              <w:rPr>
                <w:noProof/>
                <w:lang w:val="en-GB"/>
              </w:rPr>
              <w:t xml:space="preserve"> function, we </w:t>
            </w:r>
            <w:r w:rsidR="00C103A5" w:rsidRPr="00C46935">
              <w:rPr>
                <w:noProof/>
                <w:lang w:val="en-GB"/>
              </w:rPr>
              <w:t>use a formatt</w:t>
            </w:r>
            <w:r w:rsidR="00B72368">
              <w:rPr>
                <w:noProof/>
                <w:lang w:val="en-GB"/>
              </w:rPr>
              <w:t>ed</w:t>
            </w:r>
            <w:r w:rsidR="00C103A5" w:rsidRPr="00C46935">
              <w:rPr>
                <w:noProof/>
                <w:lang w:val="en-GB"/>
              </w:rPr>
              <w:t xml:space="preserve"> string to </w:t>
            </w:r>
            <w:r w:rsidR="00844B3C" w:rsidRPr="00C46935">
              <w:rPr>
                <w:noProof/>
                <w:lang w:val="en-GB"/>
              </w:rPr>
              <w:t>print out the two values in a normal sentence for the user to read</w:t>
            </w:r>
            <w:r w:rsidR="00B92355" w:rsidRPr="00C46935">
              <w:rPr>
                <w:noProof/>
                <w:lang w:val="en-GB"/>
              </w:rPr>
              <w:t>.</w:t>
            </w:r>
          </w:p>
        </w:tc>
      </w:tr>
    </w:tbl>
    <w:p w14:paraId="581FAB26" w14:textId="47A0CE15" w:rsidR="00CC666F" w:rsidRPr="005B4F41" w:rsidRDefault="00CC666F" w:rsidP="00704C12">
      <w:pPr>
        <w:pStyle w:val="Heading4"/>
        <w:tabs>
          <w:tab w:val="left" w:pos="709"/>
        </w:tabs>
        <w:rPr>
          <w:noProof/>
          <w:lang w:val="en-GB"/>
        </w:rPr>
      </w:pPr>
      <w:r w:rsidRPr="005B4F41">
        <w:rPr>
          <w:noProof/>
          <w:lang w:val="en-GB"/>
        </w:rPr>
        <w:t>1.3.</w:t>
      </w:r>
      <w:r w:rsidR="00704C12" w:rsidRPr="00126B87">
        <w:rPr>
          <w:noProof/>
          <w:lang w:val="en-GB"/>
        </w:rPr>
        <w:t>3</w:t>
      </w:r>
      <w:r w:rsidRPr="005B4F41">
        <w:rPr>
          <w:noProof/>
          <w:lang w:val="en-GB"/>
        </w:rPr>
        <w:t xml:space="preserve"> </w:t>
      </w:r>
      <w:r w:rsidRPr="005B4F41">
        <w:rPr>
          <w:noProof/>
          <w:lang w:val="en-GB"/>
        </w:rPr>
        <w:tab/>
        <w:t>Editing Dictionaries</w:t>
      </w:r>
    </w:p>
    <w:p w14:paraId="6DCFCE06" w14:textId="6CFA5B93" w:rsidR="00CC666F" w:rsidRPr="005B4F41" w:rsidRDefault="00120508" w:rsidP="00CC666F">
      <w:pPr>
        <w:pStyle w:val="BodyText"/>
        <w:rPr>
          <w:noProof/>
          <w:lang w:val="en-GB"/>
        </w:rPr>
      </w:pPr>
      <w:r w:rsidRPr="005B4F41">
        <w:rPr>
          <w:noProof/>
          <w:lang w:val="en-GB"/>
        </w:rPr>
        <w:t>W</w:t>
      </w:r>
      <w:r w:rsidR="00A22BFF" w:rsidRPr="005B4F41">
        <w:rPr>
          <w:noProof/>
          <w:lang w:val="en-GB"/>
        </w:rPr>
        <w:t xml:space="preserve">e can </w:t>
      </w:r>
      <w:r w:rsidR="00D24E6C" w:rsidRPr="005B4F41">
        <w:rPr>
          <w:noProof/>
          <w:lang w:val="en-GB"/>
        </w:rPr>
        <w:t xml:space="preserve">change a value </w:t>
      </w:r>
      <w:r w:rsidR="00954260" w:rsidRPr="005B4F41">
        <w:rPr>
          <w:noProof/>
          <w:lang w:val="en-GB"/>
        </w:rPr>
        <w:t xml:space="preserve">of </w:t>
      </w:r>
      <w:r w:rsidR="00D24E6C" w:rsidRPr="005B4F41">
        <w:rPr>
          <w:noProof/>
          <w:lang w:val="en-GB"/>
        </w:rPr>
        <w:t xml:space="preserve">a dictionary </w:t>
      </w:r>
      <w:r w:rsidRPr="005B4F41">
        <w:rPr>
          <w:noProof/>
          <w:lang w:val="en-GB"/>
        </w:rPr>
        <w:t xml:space="preserve">by assigning a new value to a certain </w:t>
      </w:r>
      <w:r w:rsidR="0058766C" w:rsidRPr="005B4F41">
        <w:rPr>
          <w:noProof/>
          <w:lang w:val="en-GB"/>
        </w:rPr>
        <w:t>key</w:t>
      </w:r>
      <w:r w:rsidR="00F54726" w:rsidRPr="005B4F41">
        <w:rPr>
          <w:noProof/>
          <w:lang w:val="en-GB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0D0952" w:rsidRPr="00126B87" w14:paraId="46866B82" w14:textId="77777777" w:rsidTr="00603411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009A9D05" w14:textId="5BB4D271" w:rsidR="000D0952" w:rsidRPr="005B4F41" w:rsidRDefault="000D0952" w:rsidP="00603411">
            <w:pPr>
              <w:pStyle w:val="Code"/>
              <w:rPr>
                <w:noProof/>
                <w:lang w:val="en-GB"/>
              </w:rPr>
            </w:pPr>
            <w:r w:rsidRPr="005B4F41">
              <w:rPr>
                <w:noProof/>
                <w:lang w:val="en-GB"/>
              </w:rPr>
              <w:t>dictionary_name</w:t>
            </w:r>
            <w:r w:rsidRPr="005B4F41">
              <w:rPr>
                <w:noProof/>
                <w:color w:val="auto"/>
                <w:lang w:val="en-GB"/>
              </w:rPr>
              <w:t>[</w:t>
            </w:r>
            <w:r w:rsidR="003B6667" w:rsidRPr="005B4F41">
              <w:rPr>
                <w:noProof/>
                <w:color w:val="auto"/>
                <w:lang w:val="en-GB"/>
              </w:rPr>
              <w:t>"</w:t>
            </w:r>
            <w:r w:rsidRPr="00D85357">
              <w:rPr>
                <w:noProof/>
                <w:color w:val="215868" w:themeColor="accent5" w:themeShade="80"/>
                <w:lang w:val="en-GB"/>
              </w:rPr>
              <w:t>key</w:t>
            </w:r>
            <w:r w:rsidR="003B6667" w:rsidRPr="005B4F41">
              <w:rPr>
                <w:noProof/>
                <w:color w:val="auto"/>
                <w:lang w:val="en-GB"/>
              </w:rPr>
              <w:t>"</w:t>
            </w:r>
            <w:r w:rsidRPr="005B4F41">
              <w:rPr>
                <w:noProof/>
                <w:color w:val="auto"/>
                <w:lang w:val="en-GB"/>
              </w:rPr>
              <w:t xml:space="preserve">] = </w:t>
            </w:r>
            <w:r w:rsidR="003B6667" w:rsidRPr="005B4F41">
              <w:rPr>
                <w:noProof/>
                <w:color w:val="595959" w:themeColor="text1" w:themeTint="A6"/>
                <w:lang w:val="en-GB"/>
              </w:rPr>
              <w:t>value</w:t>
            </w:r>
          </w:p>
        </w:tc>
      </w:tr>
    </w:tbl>
    <w:p w14:paraId="390503AB" w14:textId="26231A1B" w:rsidR="000D0952" w:rsidRPr="00D85357" w:rsidRDefault="003B6667" w:rsidP="00CC666F">
      <w:pPr>
        <w:pStyle w:val="BodyText"/>
        <w:rPr>
          <w:noProof/>
          <w:lang w:val="en-GB"/>
        </w:rPr>
      </w:pPr>
      <w:r w:rsidRPr="00D85357">
        <w:rPr>
          <w:noProof/>
          <w:lang w:val="en-GB"/>
        </w:rPr>
        <w:t xml:space="preserve">The value </w:t>
      </w:r>
      <w:r w:rsidR="00E47C15" w:rsidRPr="00D85357">
        <w:rPr>
          <w:noProof/>
          <w:lang w:val="en-GB"/>
        </w:rPr>
        <w:t xml:space="preserve">can be </w:t>
      </w:r>
      <w:r w:rsidRPr="00D85357">
        <w:rPr>
          <w:noProof/>
          <w:lang w:val="en-GB"/>
        </w:rPr>
        <w:t xml:space="preserve">a </w:t>
      </w:r>
      <w:r w:rsidR="0007211C" w:rsidRPr="00D85357">
        <w:rPr>
          <w:noProof/>
          <w:lang w:val="en-GB"/>
        </w:rPr>
        <w:t>numeric value</w:t>
      </w:r>
      <w:r w:rsidR="00E47C15" w:rsidRPr="00D85357">
        <w:rPr>
          <w:noProof/>
          <w:lang w:val="en-GB"/>
        </w:rPr>
        <w:t xml:space="preserve">, </w:t>
      </w:r>
      <w:r w:rsidR="0007211C" w:rsidRPr="00D85357">
        <w:rPr>
          <w:noProof/>
          <w:lang w:val="en-GB"/>
        </w:rPr>
        <w:t>a character string, a tuple</w:t>
      </w:r>
      <w:r w:rsidR="00E47C15" w:rsidRPr="00D85357">
        <w:rPr>
          <w:noProof/>
          <w:lang w:val="en-GB"/>
        </w:rPr>
        <w:t>,</w:t>
      </w:r>
      <w:r w:rsidR="0007211C" w:rsidRPr="00D85357">
        <w:rPr>
          <w:noProof/>
          <w:lang w:val="en-GB"/>
        </w:rPr>
        <w:t xml:space="preserve"> or a list.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07211C" w:rsidRPr="00126B87" w14:paraId="68D8E51C" w14:textId="77777777" w:rsidTr="00603411">
        <w:tc>
          <w:tcPr>
            <w:tcW w:w="9017" w:type="dxa"/>
          </w:tcPr>
          <w:p w14:paraId="5A5E77B2" w14:textId="0CC99E4F" w:rsidR="00A91A2B" w:rsidRPr="00D85357" w:rsidRDefault="0007211C" w:rsidP="00A91A2B">
            <w:pPr>
              <w:pStyle w:val="BodyText"/>
              <w:rPr>
                <w:noProof/>
                <w:lang w:val="en-GB"/>
              </w:rPr>
            </w:pPr>
            <w:r w:rsidRPr="00D85357">
              <w:rPr>
                <w:b/>
                <w:bCs/>
                <w:noProof/>
                <w:lang w:val="en-GB"/>
              </w:rPr>
              <w:t xml:space="preserve">Example (Cont’d): </w:t>
            </w:r>
            <w:r w:rsidR="00052BF0" w:rsidRPr="00D85357">
              <w:rPr>
                <w:noProof/>
                <w:lang w:val="en-GB"/>
              </w:rPr>
              <w:t xml:space="preserve">Suppose </w:t>
            </w:r>
            <w:r w:rsidR="001C3C58" w:rsidRPr="00D85357">
              <w:rPr>
                <w:noProof/>
                <w:lang w:val="en-GB"/>
              </w:rPr>
              <w:t xml:space="preserve">the score of Peter was </w:t>
            </w:r>
            <w:r w:rsidR="000C5082" w:rsidRPr="00D85357">
              <w:rPr>
                <w:noProof/>
                <w:lang w:val="en-GB"/>
              </w:rPr>
              <w:t xml:space="preserve">70 instead of </w:t>
            </w:r>
            <w:r w:rsidR="001C3C58" w:rsidRPr="00D85357">
              <w:rPr>
                <w:noProof/>
                <w:lang w:val="en-GB"/>
              </w:rPr>
              <w:t>72. We can si</w:t>
            </w:r>
            <w:r w:rsidR="00A91A2B" w:rsidRPr="00D85357">
              <w:rPr>
                <w:noProof/>
                <w:lang w:val="en-GB"/>
              </w:rPr>
              <w:t>mp</w:t>
            </w:r>
            <w:r w:rsidR="001C3C58" w:rsidRPr="00D85357">
              <w:rPr>
                <w:noProof/>
                <w:lang w:val="en-GB"/>
              </w:rPr>
              <w:t xml:space="preserve">ly </w:t>
            </w:r>
            <w:r w:rsidR="009361DE" w:rsidRPr="00D85357">
              <w:rPr>
                <w:noProof/>
                <w:lang w:val="en-GB"/>
              </w:rPr>
              <w:t>change it by assigning a new value to the key “Peter”.</w:t>
            </w:r>
          </w:p>
          <w:p w14:paraId="7522BDC1" w14:textId="1975C982" w:rsidR="00A91A2B" w:rsidRPr="00D85357" w:rsidRDefault="00882ED1" w:rsidP="00A91A2B">
            <w:pPr>
              <w:pStyle w:val="Figure-Image-Upper"/>
              <w:rPr>
                <w:lang w:val="en-GB"/>
              </w:rPr>
            </w:pPr>
            <w:r w:rsidRPr="00D85357">
              <w:drawing>
                <wp:inline distT="0" distB="0" distL="0" distR="0" wp14:anchorId="56C04383" wp14:editId="2DDED2D7">
                  <wp:extent cx="5580000" cy="620159"/>
                  <wp:effectExtent l="0" t="0" r="1905" b="889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15745" t="7170" b="75544"/>
                          <a:stretch/>
                        </pic:blipFill>
                        <pic:spPr bwMode="auto">
                          <a:xfrm>
                            <a:off x="0" y="0"/>
                            <a:ext cx="5580000" cy="620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D68A00" w14:textId="42A37CC9" w:rsidR="00A91A2B" w:rsidRPr="00D85357" w:rsidRDefault="009402B3" w:rsidP="00A91A2B">
            <w:pPr>
              <w:pStyle w:val="Figure-Image"/>
              <w:rPr>
                <w:lang w:val="en-GB"/>
              </w:rPr>
            </w:pPr>
            <w:r w:rsidRPr="00D85357">
              <w:drawing>
                <wp:inline distT="0" distB="0" distL="0" distR="0" wp14:anchorId="14F7101A" wp14:editId="51420C59">
                  <wp:extent cx="5580000" cy="474790"/>
                  <wp:effectExtent l="0" t="0" r="1905" b="190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t="4069" r="1356" b="80540"/>
                          <a:stretch/>
                        </pic:blipFill>
                        <pic:spPr bwMode="auto">
                          <a:xfrm>
                            <a:off x="0" y="0"/>
                            <a:ext cx="5580000" cy="4747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7909A0" w14:textId="3D9E209E" w:rsidR="00A91A2B" w:rsidRPr="00D85357" w:rsidRDefault="00A91A2B" w:rsidP="00A91A2B">
            <w:pPr>
              <w:pStyle w:val="Caption"/>
            </w:pPr>
            <w:r w:rsidRPr="00D85357">
              <w:t>Figure 2.</w:t>
            </w:r>
            <w:r w:rsidRPr="00D85357">
              <w:fldChar w:fldCharType="begin"/>
            </w:r>
            <w:r w:rsidRPr="00D85357">
              <w:instrText xml:space="preserve"> SEQ Figure \* ARABIC </w:instrText>
            </w:r>
            <w:r w:rsidRPr="00D85357">
              <w:fldChar w:fldCharType="separate"/>
            </w:r>
            <w:r w:rsidR="00794E2F" w:rsidRPr="00D85357">
              <w:t>34</w:t>
            </w:r>
            <w:r w:rsidRPr="00D85357">
              <w:fldChar w:fldCharType="end"/>
            </w:r>
            <w:r w:rsidRPr="00D85357">
              <w:t xml:space="preserve"> </w:t>
            </w:r>
            <w:r w:rsidR="0013705F" w:rsidRPr="00D85357">
              <w:t>Change One Value in a Dictionary</w:t>
            </w:r>
          </w:p>
          <w:p w14:paraId="20D99C71" w14:textId="4E1039DF" w:rsidR="0007211C" w:rsidRPr="00D85357" w:rsidRDefault="00052BF0" w:rsidP="00603411">
            <w:pPr>
              <w:pStyle w:val="BodyText"/>
              <w:rPr>
                <w:noProof/>
                <w:lang w:val="en-GB"/>
              </w:rPr>
            </w:pPr>
            <w:r w:rsidRPr="00D85357">
              <w:rPr>
                <w:noProof/>
                <w:lang w:val="en-GB"/>
              </w:rPr>
              <w:lastRenderedPageBreak/>
              <w:t>T</w:t>
            </w:r>
            <w:r w:rsidR="006E29CC" w:rsidRPr="00D85357">
              <w:rPr>
                <w:noProof/>
                <w:lang w:val="en-GB"/>
              </w:rPr>
              <w:t xml:space="preserve">here was </w:t>
            </w:r>
            <w:r w:rsidR="0013705F" w:rsidRPr="00D85357">
              <w:rPr>
                <w:noProof/>
                <w:lang w:val="en-GB"/>
              </w:rPr>
              <w:t xml:space="preserve">then </w:t>
            </w:r>
            <w:r w:rsidR="006E29CC" w:rsidRPr="00D85357">
              <w:rPr>
                <w:noProof/>
                <w:lang w:val="en-GB"/>
              </w:rPr>
              <w:t>a</w:t>
            </w:r>
            <w:r w:rsidR="000900C2" w:rsidRPr="00D85357">
              <w:rPr>
                <w:noProof/>
                <w:lang w:val="en-GB"/>
              </w:rPr>
              <w:t xml:space="preserve"> second</w:t>
            </w:r>
            <w:r w:rsidR="006E29CC" w:rsidRPr="00D85357">
              <w:rPr>
                <w:noProof/>
                <w:lang w:val="en-GB"/>
              </w:rPr>
              <w:t xml:space="preserve"> exam and </w:t>
            </w:r>
            <w:r w:rsidR="00071E1A" w:rsidRPr="00D85357">
              <w:rPr>
                <w:noProof/>
                <w:lang w:val="en-GB"/>
              </w:rPr>
              <w:t xml:space="preserve">each </w:t>
            </w:r>
            <w:r w:rsidR="006E29CC" w:rsidRPr="00D85357">
              <w:rPr>
                <w:noProof/>
                <w:lang w:val="en-GB"/>
              </w:rPr>
              <w:t xml:space="preserve">of our three </w:t>
            </w:r>
            <w:r w:rsidR="00071E1A" w:rsidRPr="00D85357">
              <w:rPr>
                <w:noProof/>
                <w:lang w:val="en-GB"/>
              </w:rPr>
              <w:t>student</w:t>
            </w:r>
            <w:r w:rsidR="006E29CC" w:rsidRPr="00D85357">
              <w:rPr>
                <w:noProof/>
                <w:lang w:val="en-GB"/>
              </w:rPr>
              <w:t>s ha</w:t>
            </w:r>
            <w:r w:rsidR="000900C2" w:rsidRPr="00D85357">
              <w:rPr>
                <w:noProof/>
                <w:lang w:val="en-GB"/>
              </w:rPr>
              <w:t>s</w:t>
            </w:r>
            <w:r w:rsidR="006E29CC" w:rsidRPr="00D85357">
              <w:rPr>
                <w:noProof/>
                <w:lang w:val="en-GB"/>
              </w:rPr>
              <w:t xml:space="preserve"> a new </w:t>
            </w:r>
            <w:r w:rsidR="00417407" w:rsidRPr="00D85357">
              <w:rPr>
                <w:noProof/>
                <w:lang w:val="en-GB"/>
              </w:rPr>
              <w:t>score in addition to the score</w:t>
            </w:r>
            <w:r w:rsidR="00F82A13">
              <w:rPr>
                <w:noProof/>
                <w:lang w:val="en-GB"/>
              </w:rPr>
              <w:t>s</w:t>
            </w:r>
            <w:r w:rsidR="00417407" w:rsidRPr="00D85357">
              <w:rPr>
                <w:noProof/>
                <w:lang w:val="en-GB"/>
              </w:rPr>
              <w:t xml:space="preserve"> that are already stored in the dictionary. Below is </w:t>
            </w:r>
            <w:r w:rsidR="000900C2" w:rsidRPr="00D85357">
              <w:rPr>
                <w:noProof/>
                <w:lang w:val="en-GB"/>
              </w:rPr>
              <w:t xml:space="preserve">one </w:t>
            </w:r>
            <w:r w:rsidR="008B6593" w:rsidRPr="00D85357">
              <w:rPr>
                <w:noProof/>
                <w:lang w:val="en-GB"/>
              </w:rPr>
              <w:t xml:space="preserve">rather trivial </w:t>
            </w:r>
            <w:r w:rsidR="00BF6817" w:rsidRPr="00D85357">
              <w:rPr>
                <w:noProof/>
                <w:lang w:val="en-GB"/>
              </w:rPr>
              <w:t>approach</w:t>
            </w:r>
            <w:r w:rsidR="000900C2" w:rsidRPr="00D85357">
              <w:rPr>
                <w:noProof/>
                <w:lang w:val="en-GB"/>
              </w:rPr>
              <w:t xml:space="preserve"> to </w:t>
            </w:r>
            <w:r w:rsidR="008B6593" w:rsidRPr="00D85357">
              <w:rPr>
                <w:noProof/>
                <w:lang w:val="en-GB"/>
              </w:rPr>
              <w:t>carry out this task</w:t>
            </w:r>
            <w:r w:rsidR="00BF6817" w:rsidRPr="00D85357">
              <w:rPr>
                <w:noProof/>
                <w:lang w:val="en-GB"/>
              </w:rPr>
              <w:t>.</w:t>
            </w:r>
          </w:p>
          <w:p w14:paraId="575357E4" w14:textId="47E3B3F0" w:rsidR="0007211C" w:rsidRPr="00D85357" w:rsidRDefault="00331213" w:rsidP="00603411">
            <w:pPr>
              <w:pStyle w:val="Figure-Image-Upper"/>
              <w:rPr>
                <w:lang w:val="en-GB"/>
              </w:rPr>
            </w:pPr>
            <w:r w:rsidRPr="00D85357">
              <w:drawing>
                <wp:inline distT="0" distB="0" distL="0" distR="0" wp14:anchorId="057ACE97" wp14:editId="4782ABC0">
                  <wp:extent cx="5580000" cy="1043915"/>
                  <wp:effectExtent l="0" t="0" r="1905" b="444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15620" t="7363" b="63496"/>
                          <a:stretch/>
                        </pic:blipFill>
                        <pic:spPr bwMode="auto">
                          <a:xfrm>
                            <a:off x="0" y="0"/>
                            <a:ext cx="5580000" cy="1043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5FB28D" w14:textId="1D34EBD6" w:rsidR="0007211C" w:rsidRPr="00D85357" w:rsidRDefault="006D2930" w:rsidP="00603411">
            <w:pPr>
              <w:pStyle w:val="Figure-Image"/>
              <w:rPr>
                <w:lang w:val="en-GB"/>
              </w:rPr>
            </w:pPr>
            <w:r w:rsidRPr="00D85357">
              <w:drawing>
                <wp:inline distT="0" distB="0" distL="0" distR="0" wp14:anchorId="12483A1A" wp14:editId="10A8D44A">
                  <wp:extent cx="5580000" cy="480530"/>
                  <wp:effectExtent l="0" t="0" r="190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l="-1" t="4219" r="1296" b="80195"/>
                          <a:stretch/>
                        </pic:blipFill>
                        <pic:spPr bwMode="auto">
                          <a:xfrm>
                            <a:off x="0" y="0"/>
                            <a:ext cx="5580000" cy="480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519433" w14:textId="77CB5D74" w:rsidR="0007211C" w:rsidRPr="00D85357" w:rsidRDefault="0007211C" w:rsidP="00603411">
            <w:pPr>
              <w:pStyle w:val="Caption"/>
            </w:pPr>
            <w:r w:rsidRPr="00D85357">
              <w:t>Figure 2.</w:t>
            </w:r>
            <w:r w:rsidRPr="00D85357">
              <w:fldChar w:fldCharType="begin"/>
            </w:r>
            <w:r w:rsidRPr="00D85357">
              <w:instrText xml:space="preserve"> SEQ Figure \* ARABIC </w:instrText>
            </w:r>
            <w:r w:rsidRPr="00D85357">
              <w:fldChar w:fldCharType="separate"/>
            </w:r>
            <w:r w:rsidR="00794E2F" w:rsidRPr="00D85357">
              <w:t>35</w:t>
            </w:r>
            <w:r w:rsidRPr="00D85357">
              <w:fldChar w:fldCharType="end"/>
            </w:r>
            <w:r w:rsidRPr="00D85357">
              <w:t xml:space="preserve"> </w:t>
            </w:r>
            <w:r w:rsidR="00672DFF" w:rsidRPr="00672DFF">
              <w:t xml:space="preserve">Add Items to </w:t>
            </w:r>
            <w:r w:rsidR="00672DFF">
              <w:t xml:space="preserve">Every </w:t>
            </w:r>
            <w:r w:rsidR="00672DFF" w:rsidRPr="00672DFF">
              <w:t>Dictionary Key and Convert Values to Lists</w:t>
            </w:r>
          </w:p>
          <w:p w14:paraId="4DE28427" w14:textId="0BD3ACDC" w:rsidR="0007211C" w:rsidRPr="00D85357" w:rsidRDefault="00EA7D89" w:rsidP="00603411">
            <w:pPr>
              <w:pStyle w:val="BodyText"/>
              <w:rPr>
                <w:noProof/>
                <w:lang w:val="en-GB"/>
              </w:rPr>
            </w:pPr>
            <w:r w:rsidRPr="00D85357">
              <w:rPr>
                <w:noProof/>
                <w:lang w:val="en-GB"/>
              </w:rPr>
              <w:t xml:space="preserve">The above approach </w:t>
            </w:r>
            <w:r w:rsidR="0058410C" w:rsidRPr="00D85357">
              <w:rPr>
                <w:noProof/>
                <w:lang w:val="en-GB"/>
              </w:rPr>
              <w:t xml:space="preserve">replaces the original values in the dictionary by </w:t>
            </w:r>
            <w:r w:rsidR="009C1958" w:rsidRPr="00D85357">
              <w:rPr>
                <w:noProof/>
                <w:lang w:val="en-GB"/>
              </w:rPr>
              <w:t xml:space="preserve">some lists. </w:t>
            </w:r>
            <w:r w:rsidR="003F4E4D" w:rsidRPr="00D85357">
              <w:rPr>
                <w:noProof/>
                <w:lang w:val="en-GB"/>
              </w:rPr>
              <w:t xml:space="preserve">Each list contains </w:t>
            </w:r>
            <w:r w:rsidR="00081DAE" w:rsidRPr="00D85357">
              <w:rPr>
                <w:noProof/>
                <w:lang w:val="en-GB"/>
              </w:rPr>
              <w:t>two</w:t>
            </w:r>
            <w:r w:rsidR="003F4E4D" w:rsidRPr="00D85357">
              <w:rPr>
                <w:noProof/>
                <w:lang w:val="en-GB"/>
              </w:rPr>
              <w:t xml:space="preserve"> scores of </w:t>
            </w:r>
            <w:r w:rsidR="00081DAE" w:rsidRPr="00D85357">
              <w:rPr>
                <w:noProof/>
                <w:lang w:val="en-GB"/>
              </w:rPr>
              <w:t>each</w:t>
            </w:r>
            <w:r w:rsidR="006C6DB2" w:rsidRPr="00D85357">
              <w:rPr>
                <w:noProof/>
                <w:lang w:val="en-GB"/>
              </w:rPr>
              <w:t xml:space="preserve"> </w:t>
            </w:r>
            <w:r w:rsidR="003F4E4D" w:rsidRPr="00D85357">
              <w:rPr>
                <w:noProof/>
                <w:lang w:val="en-GB"/>
              </w:rPr>
              <w:t xml:space="preserve">student. </w:t>
            </w:r>
            <w:r w:rsidR="00B46AF7" w:rsidRPr="00D85357">
              <w:rPr>
                <w:noProof/>
                <w:lang w:val="en-GB"/>
              </w:rPr>
              <w:t>Therefore</w:t>
            </w:r>
            <w:r w:rsidR="006C6DB2" w:rsidRPr="00D85357">
              <w:rPr>
                <w:noProof/>
                <w:lang w:val="en-GB"/>
              </w:rPr>
              <w:t xml:space="preserve">, </w:t>
            </w:r>
            <w:r w:rsidR="00B46AF7" w:rsidRPr="00D85357">
              <w:rPr>
                <w:noProof/>
                <w:lang w:val="en-GB"/>
              </w:rPr>
              <w:t xml:space="preserve">we must </w:t>
            </w:r>
            <w:r w:rsidRPr="00D85357">
              <w:rPr>
                <w:noProof/>
                <w:lang w:val="en-GB"/>
              </w:rPr>
              <w:t xml:space="preserve">include the first </w:t>
            </w:r>
            <w:r w:rsidR="00597541" w:rsidRPr="00D85357">
              <w:rPr>
                <w:noProof/>
                <w:lang w:val="en-GB"/>
              </w:rPr>
              <w:t xml:space="preserve">score of each student in the </w:t>
            </w:r>
            <w:r w:rsidR="0058410C" w:rsidRPr="00D85357">
              <w:rPr>
                <w:noProof/>
                <w:lang w:val="en-GB"/>
              </w:rPr>
              <w:t xml:space="preserve">list </w:t>
            </w:r>
            <w:r w:rsidR="00B46AF7" w:rsidRPr="00D85357">
              <w:rPr>
                <w:noProof/>
                <w:lang w:val="en-GB"/>
              </w:rPr>
              <w:t xml:space="preserve">as well, which is </w:t>
            </w:r>
            <w:r w:rsidR="00C73855" w:rsidRPr="00D85357">
              <w:rPr>
                <w:noProof/>
                <w:lang w:val="en-GB"/>
              </w:rPr>
              <w:t>not</w:t>
            </w:r>
            <w:r w:rsidR="005C1743" w:rsidRPr="00D85357">
              <w:rPr>
                <w:noProof/>
                <w:lang w:val="en-GB"/>
              </w:rPr>
              <w:t xml:space="preserve"> quite</w:t>
            </w:r>
            <w:r w:rsidR="00C73855" w:rsidRPr="00D85357">
              <w:rPr>
                <w:noProof/>
                <w:lang w:val="en-GB"/>
              </w:rPr>
              <w:t xml:space="preserve"> </w:t>
            </w:r>
            <w:r w:rsidR="005C1743" w:rsidRPr="00D85357">
              <w:rPr>
                <w:noProof/>
                <w:lang w:val="en-GB"/>
              </w:rPr>
              <w:t>elegant</w:t>
            </w:r>
            <w:r w:rsidR="00C53DFA" w:rsidRPr="00D85357">
              <w:rPr>
                <w:noProof/>
                <w:lang w:val="en-GB"/>
              </w:rPr>
              <w:t xml:space="preserve"> in terms of programming conciseness</w:t>
            </w:r>
            <w:r w:rsidR="00B46AF7" w:rsidRPr="00D85357">
              <w:rPr>
                <w:noProof/>
                <w:lang w:val="en-GB"/>
              </w:rPr>
              <w:t xml:space="preserve">. </w:t>
            </w:r>
            <w:r w:rsidR="00C53DFA" w:rsidRPr="00D85357">
              <w:rPr>
                <w:noProof/>
                <w:lang w:val="en-GB"/>
              </w:rPr>
              <w:t>Another possibility is to use a</w:t>
            </w:r>
            <w:r w:rsidR="0007211C" w:rsidRPr="00D85357">
              <w:rPr>
                <w:noProof/>
                <w:lang w:val="en-GB"/>
              </w:rPr>
              <w:t xml:space="preserve"> </w:t>
            </w:r>
            <w:r w:rsidR="0007211C" w:rsidRPr="00D85357">
              <w:rPr>
                <w:rFonts w:ascii="Consolas" w:hAnsi="Consolas"/>
                <w:noProof/>
                <w:lang w:val="en-GB"/>
              </w:rPr>
              <w:t>for</w:t>
            </w:r>
            <w:r w:rsidR="0007211C" w:rsidRPr="00D85357">
              <w:rPr>
                <w:noProof/>
                <w:lang w:val="en-GB"/>
              </w:rPr>
              <w:t xml:space="preserve">-loop </w:t>
            </w:r>
            <w:r w:rsidR="00C53DFA" w:rsidRPr="00D85357">
              <w:rPr>
                <w:noProof/>
                <w:lang w:val="en-GB"/>
              </w:rPr>
              <w:t xml:space="preserve">to </w:t>
            </w:r>
            <w:r w:rsidR="00774B1F" w:rsidRPr="00D85357">
              <w:rPr>
                <w:noProof/>
                <w:lang w:val="en-GB"/>
              </w:rPr>
              <w:t>convert the value of each key and append the new score to it.</w:t>
            </w:r>
          </w:p>
          <w:p w14:paraId="421F656F" w14:textId="7C1D204F" w:rsidR="003F0C71" w:rsidRPr="00D85357" w:rsidRDefault="007641A8" w:rsidP="003F0C71">
            <w:pPr>
              <w:pStyle w:val="Figure-Image-Upper"/>
              <w:rPr>
                <w:lang w:val="en-GB"/>
              </w:rPr>
            </w:pPr>
            <w:r w:rsidRPr="00D85357">
              <w:drawing>
                <wp:inline distT="0" distB="0" distL="0" distR="0" wp14:anchorId="046D7B54" wp14:editId="7D38B144">
                  <wp:extent cx="5580000" cy="1032973"/>
                  <wp:effectExtent l="0" t="0" r="1905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15686" t="7427" b="63760"/>
                          <a:stretch/>
                        </pic:blipFill>
                        <pic:spPr bwMode="auto">
                          <a:xfrm>
                            <a:off x="0" y="0"/>
                            <a:ext cx="5580000" cy="1032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832692" w14:textId="4C6A356E" w:rsidR="003F0C71" w:rsidRPr="00D85357" w:rsidRDefault="00DD471F" w:rsidP="003F0C71">
            <w:pPr>
              <w:pStyle w:val="Figure-Image"/>
              <w:rPr>
                <w:lang w:val="en-GB"/>
              </w:rPr>
            </w:pPr>
            <w:r w:rsidRPr="00D85357">
              <w:drawing>
                <wp:inline distT="0" distB="0" distL="0" distR="0" wp14:anchorId="2190983A" wp14:editId="45449992">
                  <wp:extent cx="5580000" cy="467251"/>
                  <wp:effectExtent l="0" t="0" r="1905" b="952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t="4324" r="1433" b="80542"/>
                          <a:stretch/>
                        </pic:blipFill>
                        <pic:spPr bwMode="auto">
                          <a:xfrm>
                            <a:off x="0" y="0"/>
                            <a:ext cx="5580000" cy="467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6B814F" w14:textId="1792930F" w:rsidR="003F0C71" w:rsidRPr="00D85357" w:rsidRDefault="003F0C71" w:rsidP="003F0C71">
            <w:pPr>
              <w:pStyle w:val="Caption"/>
            </w:pPr>
            <w:r w:rsidRPr="00D85357">
              <w:t>Figure 2.</w:t>
            </w:r>
            <w:r w:rsidRPr="00D85357">
              <w:fldChar w:fldCharType="begin"/>
            </w:r>
            <w:r w:rsidRPr="00D85357">
              <w:instrText xml:space="preserve"> SEQ Figure \* ARABIC </w:instrText>
            </w:r>
            <w:r w:rsidRPr="00D85357">
              <w:fldChar w:fldCharType="separate"/>
            </w:r>
            <w:r w:rsidR="00794E2F" w:rsidRPr="00D85357">
              <w:t>36</w:t>
            </w:r>
            <w:r w:rsidRPr="00D85357">
              <w:fldChar w:fldCharType="end"/>
            </w:r>
            <w:r w:rsidRPr="00D85357">
              <w:t xml:space="preserve"> Print Items from a Dictionary after Converting to List</w:t>
            </w:r>
            <w:r w:rsidR="00A03F2E">
              <w:t>s</w:t>
            </w:r>
            <w:r w:rsidR="00314423" w:rsidRPr="00D85357">
              <w:t xml:space="preserve"> Using </w:t>
            </w:r>
            <w:r w:rsidR="00314423" w:rsidRPr="00D85357">
              <w:rPr>
                <w:rFonts w:ascii="Consolas" w:hAnsi="Consolas"/>
              </w:rPr>
              <w:t>for</w:t>
            </w:r>
            <w:r w:rsidR="00314423" w:rsidRPr="00D85357">
              <w:t>-loops</w:t>
            </w:r>
          </w:p>
          <w:p w14:paraId="49AF6595" w14:textId="1EDEC439" w:rsidR="00774B1F" w:rsidRPr="00D85357" w:rsidRDefault="003E1176" w:rsidP="00603411">
            <w:pPr>
              <w:pStyle w:val="BodyText"/>
              <w:rPr>
                <w:noProof/>
                <w:lang w:val="en-GB"/>
              </w:rPr>
            </w:pPr>
            <w:r w:rsidRPr="00D85357">
              <w:rPr>
                <w:noProof/>
                <w:lang w:val="en-GB"/>
              </w:rPr>
              <w:t xml:space="preserve">In this </w:t>
            </w:r>
            <w:r w:rsidR="003F0C71" w:rsidRPr="00D85357">
              <w:rPr>
                <w:noProof/>
                <w:lang w:val="en-GB"/>
              </w:rPr>
              <w:t>approach</w:t>
            </w:r>
            <w:r w:rsidRPr="00D85357">
              <w:rPr>
                <w:noProof/>
                <w:lang w:val="en-GB"/>
              </w:rPr>
              <w:t xml:space="preserve">, we </w:t>
            </w:r>
            <w:r w:rsidR="00170F86" w:rsidRPr="00D85357">
              <w:rPr>
                <w:noProof/>
                <w:lang w:val="en-GB"/>
              </w:rPr>
              <w:t xml:space="preserve">defined a new </w:t>
            </w:r>
            <w:r w:rsidRPr="00D85357">
              <w:rPr>
                <w:noProof/>
                <w:lang w:val="en-GB"/>
              </w:rPr>
              <w:t xml:space="preserve">dictionary </w:t>
            </w:r>
            <w:r w:rsidR="00170F86" w:rsidRPr="00D85357">
              <w:rPr>
                <w:noProof/>
                <w:lang w:val="en-GB"/>
              </w:rPr>
              <w:t xml:space="preserve">named </w:t>
            </w:r>
            <w:r w:rsidR="00170F86" w:rsidRPr="00D85357">
              <w:rPr>
                <w:rFonts w:ascii="Consolas" w:hAnsi="Consolas"/>
                <w:noProof/>
                <w:lang w:val="en-GB"/>
              </w:rPr>
              <w:t>exam2_score</w:t>
            </w:r>
            <w:r w:rsidR="00170F86" w:rsidRPr="00D85357">
              <w:rPr>
                <w:noProof/>
                <w:lang w:val="en-GB"/>
              </w:rPr>
              <w:t xml:space="preserve"> </w:t>
            </w:r>
            <w:r w:rsidRPr="00D85357">
              <w:rPr>
                <w:noProof/>
                <w:lang w:val="en-GB"/>
              </w:rPr>
              <w:t xml:space="preserve">to </w:t>
            </w:r>
            <w:r w:rsidR="00D17EA5" w:rsidRPr="00D85357">
              <w:rPr>
                <w:noProof/>
                <w:lang w:val="en-GB"/>
              </w:rPr>
              <w:t>store the scores of the second exam</w:t>
            </w:r>
            <w:r w:rsidR="00906C3B" w:rsidRPr="00D85357">
              <w:rPr>
                <w:noProof/>
                <w:lang w:val="en-GB"/>
              </w:rPr>
              <w:t xml:space="preserve">. </w:t>
            </w:r>
            <w:r w:rsidR="00776586" w:rsidRPr="00D85357">
              <w:rPr>
                <w:noProof/>
                <w:lang w:val="en-GB"/>
              </w:rPr>
              <w:t>W</w:t>
            </w:r>
            <w:r w:rsidR="000627F9" w:rsidRPr="00D85357">
              <w:rPr>
                <w:noProof/>
                <w:lang w:val="en-GB"/>
              </w:rPr>
              <w:t xml:space="preserve">e also use the students’ names as </w:t>
            </w:r>
            <w:r w:rsidR="00AF6BC6" w:rsidRPr="00D85357">
              <w:rPr>
                <w:noProof/>
                <w:lang w:val="en-GB"/>
              </w:rPr>
              <w:t xml:space="preserve">our dictionary </w:t>
            </w:r>
            <w:r w:rsidR="000627F9" w:rsidRPr="00D85357">
              <w:rPr>
                <w:noProof/>
                <w:lang w:val="en-GB"/>
              </w:rPr>
              <w:t>key</w:t>
            </w:r>
            <w:r w:rsidR="003A1481" w:rsidRPr="00D85357">
              <w:rPr>
                <w:noProof/>
                <w:lang w:val="en-GB"/>
              </w:rPr>
              <w:t xml:space="preserve"> here</w:t>
            </w:r>
            <w:r w:rsidR="00AF6BC6" w:rsidRPr="00D85357">
              <w:rPr>
                <w:noProof/>
                <w:lang w:val="en-GB"/>
              </w:rPr>
              <w:t xml:space="preserve">. </w:t>
            </w:r>
            <w:r w:rsidR="00F83A30" w:rsidRPr="00D85357">
              <w:rPr>
                <w:noProof/>
                <w:lang w:val="en-GB"/>
              </w:rPr>
              <w:t>Hence</w:t>
            </w:r>
            <w:r w:rsidR="00AF6BC6" w:rsidRPr="00D85357">
              <w:rPr>
                <w:noProof/>
                <w:lang w:val="en-GB"/>
              </w:rPr>
              <w:t xml:space="preserve">, </w:t>
            </w:r>
            <w:r w:rsidR="00F83A30" w:rsidRPr="00D85357">
              <w:rPr>
                <w:rFonts w:ascii="Consolas" w:hAnsi="Consolas"/>
                <w:noProof/>
                <w:lang w:val="en-GB"/>
              </w:rPr>
              <w:t>class1</w:t>
            </w:r>
            <w:r w:rsidR="00AF6BC6" w:rsidRPr="00D85357">
              <w:rPr>
                <w:noProof/>
                <w:lang w:val="en-GB"/>
              </w:rPr>
              <w:t xml:space="preserve"> and </w:t>
            </w:r>
            <w:r w:rsidR="00F83A30" w:rsidRPr="00D85357">
              <w:rPr>
                <w:rFonts w:ascii="Consolas" w:hAnsi="Consolas"/>
                <w:noProof/>
                <w:lang w:val="en-GB"/>
              </w:rPr>
              <w:t>exam2_score</w:t>
            </w:r>
            <w:r w:rsidR="00AF6BC6" w:rsidRPr="00D85357">
              <w:rPr>
                <w:noProof/>
                <w:lang w:val="en-GB"/>
              </w:rPr>
              <w:t xml:space="preserve"> share the same keys which makes the mechanism </w:t>
            </w:r>
            <w:r w:rsidR="00520574">
              <w:rPr>
                <w:noProof/>
                <w:lang w:val="en-GB"/>
              </w:rPr>
              <w:t>within</w:t>
            </w:r>
            <w:r w:rsidR="00AF6BC6" w:rsidRPr="00D85357">
              <w:rPr>
                <w:noProof/>
                <w:lang w:val="en-GB"/>
              </w:rPr>
              <w:t xml:space="preserve"> </w:t>
            </w:r>
            <w:r w:rsidR="00F83A30" w:rsidRPr="00D85357">
              <w:rPr>
                <w:noProof/>
                <w:lang w:val="en-GB"/>
              </w:rPr>
              <w:t xml:space="preserve">the </w:t>
            </w:r>
            <w:r w:rsidR="00AF6BC6" w:rsidRPr="00D85357">
              <w:rPr>
                <w:rFonts w:ascii="Consolas" w:hAnsi="Consolas"/>
                <w:noProof/>
                <w:lang w:val="en-GB"/>
              </w:rPr>
              <w:t>for</w:t>
            </w:r>
            <w:r w:rsidR="00AF6BC6" w:rsidRPr="00D85357">
              <w:rPr>
                <w:noProof/>
                <w:lang w:val="en-GB"/>
              </w:rPr>
              <w:t xml:space="preserve">-loops much easier to handle. </w:t>
            </w:r>
            <w:r w:rsidR="009C6AE8" w:rsidRPr="00D85357">
              <w:rPr>
                <w:noProof/>
                <w:lang w:val="en-GB"/>
              </w:rPr>
              <w:t xml:space="preserve">The list that is used for the </w:t>
            </w:r>
            <w:r w:rsidR="009C6AE8" w:rsidRPr="00D85357">
              <w:rPr>
                <w:rFonts w:ascii="Consolas" w:hAnsi="Consolas"/>
                <w:noProof/>
                <w:lang w:val="en-GB"/>
              </w:rPr>
              <w:t>for</w:t>
            </w:r>
            <w:r w:rsidR="009C6AE8" w:rsidRPr="00D85357">
              <w:rPr>
                <w:noProof/>
                <w:lang w:val="en-GB"/>
              </w:rPr>
              <w:t xml:space="preserve">-loop to </w:t>
            </w:r>
            <w:r w:rsidR="00812D61" w:rsidRPr="00D85357">
              <w:rPr>
                <w:noProof/>
                <w:lang w:val="en-GB"/>
              </w:rPr>
              <w:t xml:space="preserve">iterate </w:t>
            </w:r>
            <w:r w:rsidR="009C6AE8" w:rsidRPr="00D85357">
              <w:rPr>
                <w:noProof/>
                <w:lang w:val="en-GB"/>
              </w:rPr>
              <w:t>is the</w:t>
            </w:r>
            <w:r w:rsidR="00956A2E" w:rsidRPr="00D85357">
              <w:rPr>
                <w:noProof/>
                <w:lang w:val="en-GB"/>
              </w:rPr>
              <w:t xml:space="preserve"> key list of the dictionary </w:t>
            </w:r>
            <w:r w:rsidR="00956A2E" w:rsidRPr="00D85357">
              <w:rPr>
                <w:rFonts w:ascii="Consolas" w:hAnsi="Consolas"/>
                <w:noProof/>
                <w:lang w:val="en-GB"/>
              </w:rPr>
              <w:t>class1</w:t>
            </w:r>
            <w:r w:rsidR="00956A2E" w:rsidRPr="00D85357">
              <w:rPr>
                <w:noProof/>
                <w:lang w:val="en-GB"/>
              </w:rPr>
              <w:t xml:space="preserve">. In each iteration, the variable </w:t>
            </w:r>
            <w:r w:rsidR="00956A2E" w:rsidRPr="00D85357">
              <w:rPr>
                <w:rFonts w:ascii="Consolas" w:hAnsi="Consolas"/>
                <w:noProof/>
                <w:lang w:val="en-GB"/>
              </w:rPr>
              <w:t>i</w:t>
            </w:r>
            <w:r w:rsidR="00956A2E" w:rsidRPr="00D85357">
              <w:rPr>
                <w:noProof/>
                <w:lang w:val="en-GB"/>
              </w:rPr>
              <w:t xml:space="preserve"> will </w:t>
            </w:r>
            <w:r w:rsidR="009B7680" w:rsidRPr="00D85357">
              <w:rPr>
                <w:noProof/>
                <w:lang w:val="en-GB"/>
              </w:rPr>
              <w:t xml:space="preserve">store </w:t>
            </w:r>
            <w:r w:rsidR="00C038D6" w:rsidRPr="00D85357">
              <w:rPr>
                <w:noProof/>
                <w:lang w:val="en-GB"/>
              </w:rPr>
              <w:t xml:space="preserve">one key from the list. Since both dictionaries have identical keys, we can use the dictionary subsetting technique on both dictionaries by putting </w:t>
            </w:r>
            <w:r w:rsidR="00C038D6" w:rsidRPr="00D85357">
              <w:rPr>
                <w:rFonts w:ascii="Consolas" w:hAnsi="Consolas"/>
                <w:noProof/>
                <w:lang w:val="en-GB"/>
              </w:rPr>
              <w:t>i</w:t>
            </w:r>
            <w:r w:rsidR="00C038D6" w:rsidRPr="00D85357">
              <w:rPr>
                <w:noProof/>
                <w:lang w:val="en-GB"/>
              </w:rPr>
              <w:t xml:space="preserve"> in the index</w:t>
            </w:r>
            <w:r w:rsidR="00CE1777" w:rsidRPr="00D85357">
              <w:rPr>
                <w:noProof/>
                <w:lang w:val="en-GB"/>
              </w:rPr>
              <w:t xml:space="preserve"> operator. Subsequently, we </w:t>
            </w:r>
            <w:r w:rsidR="00D003A6" w:rsidRPr="00D85357">
              <w:rPr>
                <w:noProof/>
                <w:lang w:val="en-GB"/>
              </w:rPr>
              <w:t>merge the</w:t>
            </w:r>
            <w:r w:rsidR="00A3620E" w:rsidRPr="00D85357">
              <w:rPr>
                <w:noProof/>
                <w:lang w:val="en-GB"/>
              </w:rPr>
              <w:t xml:space="preserve"> extracted</w:t>
            </w:r>
            <w:r w:rsidR="00D003A6" w:rsidRPr="00D85357">
              <w:rPr>
                <w:noProof/>
                <w:lang w:val="en-GB"/>
              </w:rPr>
              <w:t xml:space="preserve"> </w:t>
            </w:r>
            <w:r w:rsidR="0054534A" w:rsidRPr="00D85357">
              <w:rPr>
                <w:noProof/>
                <w:lang w:val="en-GB"/>
              </w:rPr>
              <w:t xml:space="preserve">values </w:t>
            </w:r>
            <w:r w:rsidR="00A3620E" w:rsidRPr="00D85357">
              <w:rPr>
                <w:noProof/>
                <w:lang w:val="en-GB"/>
              </w:rPr>
              <w:t xml:space="preserve">from </w:t>
            </w:r>
            <w:r w:rsidR="00FE36A4" w:rsidRPr="00D85357">
              <w:rPr>
                <w:noProof/>
                <w:lang w:val="en-GB"/>
              </w:rPr>
              <w:t xml:space="preserve">both </w:t>
            </w:r>
            <w:r w:rsidR="00FE36A4" w:rsidRPr="00D85357">
              <w:rPr>
                <w:noProof/>
                <w:lang w:val="en-GB"/>
              </w:rPr>
              <w:lastRenderedPageBreak/>
              <w:t xml:space="preserve">dictionaries to </w:t>
            </w:r>
            <w:r w:rsidR="0054534A" w:rsidRPr="00D85357">
              <w:rPr>
                <w:noProof/>
                <w:lang w:val="en-GB"/>
              </w:rPr>
              <w:t xml:space="preserve">one </w:t>
            </w:r>
            <w:r w:rsidR="00FE36A4" w:rsidRPr="00D85357">
              <w:rPr>
                <w:noProof/>
                <w:lang w:val="en-GB"/>
              </w:rPr>
              <w:t>list</w:t>
            </w:r>
            <w:r w:rsidR="00E607F4" w:rsidRPr="00D85357">
              <w:rPr>
                <w:noProof/>
                <w:lang w:val="en-GB"/>
              </w:rPr>
              <w:t>,</w:t>
            </w:r>
            <w:r w:rsidR="00FE36A4" w:rsidRPr="00D85357">
              <w:rPr>
                <w:noProof/>
                <w:lang w:val="en-GB"/>
              </w:rPr>
              <w:t xml:space="preserve"> and </w:t>
            </w:r>
            <w:r w:rsidR="00E607F4" w:rsidRPr="00D85357">
              <w:rPr>
                <w:noProof/>
                <w:lang w:val="en-GB"/>
              </w:rPr>
              <w:t xml:space="preserve">then </w:t>
            </w:r>
            <w:r w:rsidR="00FE36A4" w:rsidRPr="00D85357">
              <w:rPr>
                <w:noProof/>
                <w:lang w:val="en-GB"/>
              </w:rPr>
              <w:t xml:space="preserve">assign it to the corresponding key of </w:t>
            </w:r>
            <w:r w:rsidR="00FE36A4" w:rsidRPr="00D85357">
              <w:rPr>
                <w:rFonts w:ascii="Consolas" w:hAnsi="Consolas"/>
                <w:noProof/>
                <w:lang w:val="en-GB"/>
              </w:rPr>
              <w:t>class1</w:t>
            </w:r>
            <w:r w:rsidR="00FE36A4" w:rsidRPr="00D85357">
              <w:rPr>
                <w:noProof/>
                <w:lang w:val="en-GB"/>
              </w:rPr>
              <w:t xml:space="preserve">. Eventually, we print out the </w:t>
            </w:r>
            <w:r w:rsidR="0012455D" w:rsidRPr="00D85357">
              <w:rPr>
                <w:noProof/>
                <w:lang w:val="en-GB"/>
              </w:rPr>
              <w:t>edited dictionary for checking purpose.</w:t>
            </w:r>
          </w:p>
        </w:tc>
      </w:tr>
    </w:tbl>
    <w:p w14:paraId="57FD02E9" w14:textId="1B303B56" w:rsidR="0007211C" w:rsidRPr="00A03F2E" w:rsidRDefault="005F2618" w:rsidP="0007211C">
      <w:pPr>
        <w:pStyle w:val="BodyText"/>
        <w:rPr>
          <w:noProof/>
          <w:lang w:val="en-GB"/>
        </w:rPr>
      </w:pPr>
      <w:r w:rsidRPr="00A03F2E">
        <w:rPr>
          <w:noProof/>
          <w:lang w:val="en-GB"/>
        </w:rPr>
        <w:lastRenderedPageBreak/>
        <w:t xml:space="preserve">While assigning new values to a key in a dictionary is rather straightforward, </w:t>
      </w:r>
      <w:r w:rsidR="00E517D1" w:rsidRPr="00A03F2E">
        <w:rPr>
          <w:noProof/>
          <w:lang w:val="en-GB"/>
        </w:rPr>
        <w:t xml:space="preserve">editing a </w:t>
      </w:r>
      <w:r w:rsidR="00C15852" w:rsidRPr="00A03F2E">
        <w:rPr>
          <w:noProof/>
          <w:lang w:val="en-GB"/>
        </w:rPr>
        <w:t>key</w:t>
      </w:r>
      <w:r w:rsidR="007C57A9" w:rsidRPr="00A03F2E">
        <w:rPr>
          <w:noProof/>
          <w:lang w:val="en-GB"/>
        </w:rPr>
        <w:t xml:space="preserve"> </w:t>
      </w:r>
      <w:r w:rsidR="00E517D1" w:rsidRPr="00A03F2E">
        <w:rPr>
          <w:noProof/>
          <w:lang w:val="en-GB"/>
        </w:rPr>
        <w:t xml:space="preserve">in </w:t>
      </w:r>
      <w:r w:rsidR="007C57A9" w:rsidRPr="00A03F2E">
        <w:rPr>
          <w:noProof/>
          <w:lang w:val="en-GB"/>
        </w:rPr>
        <w:t>a dictionary</w:t>
      </w:r>
      <w:r w:rsidR="00E517D1" w:rsidRPr="00A03F2E">
        <w:rPr>
          <w:noProof/>
          <w:lang w:val="en-GB"/>
        </w:rPr>
        <w:t xml:space="preserve"> is not a simple task in Python. Basically, the keys of a dictionary </w:t>
      </w:r>
      <w:r w:rsidR="00752445" w:rsidRPr="00A03F2E">
        <w:rPr>
          <w:noProof/>
          <w:lang w:val="en-GB"/>
        </w:rPr>
        <w:t xml:space="preserve">are immutable and </w:t>
      </w:r>
      <w:r w:rsidR="00E517D1" w:rsidRPr="00A03F2E">
        <w:rPr>
          <w:noProof/>
          <w:lang w:val="en-GB"/>
        </w:rPr>
        <w:t xml:space="preserve">cannot be changed directly. But we can </w:t>
      </w:r>
      <w:r w:rsidR="008E3D4E" w:rsidRPr="00A03F2E">
        <w:rPr>
          <w:noProof/>
          <w:lang w:val="en-GB"/>
        </w:rPr>
        <w:t>create a new key in a dictionary</w:t>
      </w:r>
      <w:r w:rsidR="00E517D1" w:rsidRPr="00A03F2E">
        <w:rPr>
          <w:noProof/>
          <w:lang w:val="en-GB"/>
        </w:rPr>
        <w:t xml:space="preserve">, take over the </w:t>
      </w:r>
      <w:r w:rsidR="00292EE9" w:rsidRPr="00A03F2E">
        <w:rPr>
          <w:noProof/>
          <w:lang w:val="en-GB"/>
        </w:rPr>
        <w:t xml:space="preserve">values from </w:t>
      </w:r>
      <w:r w:rsidR="003533BE" w:rsidRPr="00A03F2E">
        <w:rPr>
          <w:noProof/>
          <w:lang w:val="en-GB"/>
        </w:rPr>
        <w:t>the</w:t>
      </w:r>
      <w:r w:rsidR="00CF660E" w:rsidRPr="00A03F2E">
        <w:rPr>
          <w:noProof/>
          <w:lang w:val="en-GB"/>
        </w:rPr>
        <w:t xml:space="preserve"> old</w:t>
      </w:r>
      <w:r w:rsidR="00292EE9" w:rsidRPr="00A03F2E">
        <w:rPr>
          <w:noProof/>
          <w:lang w:val="en-GB"/>
        </w:rPr>
        <w:t xml:space="preserve"> key, </w:t>
      </w:r>
      <w:r w:rsidR="008E3D4E" w:rsidRPr="00A03F2E">
        <w:rPr>
          <w:noProof/>
          <w:lang w:val="en-GB"/>
        </w:rPr>
        <w:t xml:space="preserve">and </w:t>
      </w:r>
      <w:r w:rsidR="00292EE9" w:rsidRPr="00A03F2E">
        <w:rPr>
          <w:noProof/>
          <w:lang w:val="en-GB"/>
        </w:rPr>
        <w:t xml:space="preserve">then </w:t>
      </w:r>
      <w:r w:rsidR="008E3D4E" w:rsidRPr="00A03F2E">
        <w:rPr>
          <w:noProof/>
          <w:lang w:val="en-GB"/>
        </w:rPr>
        <w:t xml:space="preserve">delete the old </w:t>
      </w:r>
      <w:r w:rsidR="00292EE9" w:rsidRPr="00A03F2E">
        <w:rPr>
          <w:noProof/>
          <w:lang w:val="en-GB"/>
        </w:rPr>
        <w:t>key in the last step</w:t>
      </w:r>
      <w:r w:rsidR="0007211C" w:rsidRPr="00A03F2E">
        <w:rPr>
          <w:noProof/>
          <w:lang w:val="en-GB"/>
        </w:rPr>
        <w:t>.</w:t>
      </w:r>
      <w:r w:rsidR="00E527F0" w:rsidRPr="00A03F2E">
        <w:rPr>
          <w:noProof/>
          <w:lang w:val="en-GB"/>
        </w:rPr>
        <w:t xml:space="preserve"> To delete </w:t>
      </w:r>
      <w:r w:rsidR="00076527" w:rsidRPr="00A03F2E">
        <w:rPr>
          <w:noProof/>
          <w:lang w:val="en-GB"/>
        </w:rPr>
        <w:t>a key in a dictionary</w:t>
      </w:r>
      <w:r w:rsidR="00E527F0" w:rsidRPr="00A03F2E">
        <w:rPr>
          <w:noProof/>
          <w:lang w:val="en-GB"/>
        </w:rPr>
        <w:t xml:space="preserve">, we can use the </w:t>
      </w:r>
      <w:r w:rsidR="00076527" w:rsidRPr="00A03F2E">
        <w:rPr>
          <w:noProof/>
          <w:lang w:val="en-GB"/>
        </w:rPr>
        <w:t xml:space="preserve">syntax </w:t>
      </w:r>
      <w:r w:rsidR="00076527" w:rsidRPr="00A03F2E">
        <w:rPr>
          <w:rFonts w:ascii="Consolas" w:hAnsi="Consolas"/>
          <w:noProof/>
          <w:lang w:val="en-GB"/>
        </w:rPr>
        <w:t>del</w:t>
      </w:r>
      <w:r w:rsidR="00076527" w:rsidRPr="00A03F2E">
        <w:rPr>
          <w:noProof/>
          <w:lang w:val="en-GB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076527" w:rsidRPr="00126B87" w14:paraId="3B688E12" w14:textId="77777777" w:rsidTr="00603411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0A92C3A7" w14:textId="07743090" w:rsidR="00076527" w:rsidRPr="00A03F2E" w:rsidRDefault="00BE7D18" w:rsidP="00603411">
            <w:pPr>
              <w:pStyle w:val="Code"/>
              <w:rPr>
                <w:noProof/>
                <w:lang w:val="en-GB"/>
              </w:rPr>
            </w:pPr>
            <w:r w:rsidRPr="00A03F2E">
              <w:rPr>
                <w:noProof/>
                <w:color w:val="auto"/>
                <w:lang w:val="en-GB"/>
              </w:rPr>
              <w:t>del</w:t>
            </w:r>
            <w:r w:rsidRPr="00A03F2E">
              <w:rPr>
                <w:noProof/>
                <w:lang w:val="en-GB"/>
              </w:rPr>
              <w:t xml:space="preserve"> object</w:t>
            </w:r>
          </w:p>
        </w:tc>
      </w:tr>
    </w:tbl>
    <w:p w14:paraId="49137595" w14:textId="5C1C9DD0" w:rsidR="00076527" w:rsidRPr="002501AE" w:rsidRDefault="00076527" w:rsidP="0007211C">
      <w:pPr>
        <w:pStyle w:val="BodyText"/>
        <w:rPr>
          <w:noProof/>
          <w:lang w:val="en-GB"/>
        </w:rPr>
      </w:pPr>
      <w:r w:rsidRPr="002501AE">
        <w:rPr>
          <w:noProof/>
          <w:lang w:val="en-GB"/>
        </w:rPr>
        <w:t xml:space="preserve">Note that the object </w:t>
      </w:r>
      <w:r w:rsidR="00B2030D" w:rsidRPr="002501AE">
        <w:rPr>
          <w:noProof/>
          <w:lang w:val="en-GB"/>
        </w:rPr>
        <w:t xml:space="preserve">in this syntax does not only refer to </w:t>
      </w:r>
      <w:r w:rsidR="001F6EC0" w:rsidRPr="002501AE">
        <w:rPr>
          <w:noProof/>
          <w:lang w:val="en-GB"/>
        </w:rPr>
        <w:t>a key in a dictionary</w:t>
      </w:r>
      <w:r w:rsidR="005F13D7" w:rsidRPr="002501AE">
        <w:rPr>
          <w:noProof/>
          <w:lang w:val="en-GB"/>
        </w:rPr>
        <w:t>.</w:t>
      </w:r>
      <w:r w:rsidR="001F6EC0" w:rsidRPr="002501AE">
        <w:rPr>
          <w:noProof/>
          <w:lang w:val="en-GB"/>
        </w:rPr>
        <w:t xml:space="preserve"> </w:t>
      </w:r>
      <w:r w:rsidR="005F13D7" w:rsidRPr="002501AE">
        <w:rPr>
          <w:noProof/>
          <w:lang w:val="en-GB"/>
        </w:rPr>
        <w:t>I</w:t>
      </w:r>
      <w:r w:rsidR="001F6EC0" w:rsidRPr="002501AE">
        <w:rPr>
          <w:noProof/>
          <w:lang w:val="en-GB"/>
        </w:rPr>
        <w:t xml:space="preserve">t </w:t>
      </w:r>
      <w:r w:rsidR="00BE7D18" w:rsidRPr="002501AE">
        <w:rPr>
          <w:noProof/>
          <w:lang w:val="en-GB"/>
        </w:rPr>
        <w:t xml:space="preserve">can </w:t>
      </w:r>
      <w:r w:rsidR="001F6EC0" w:rsidRPr="002501AE">
        <w:rPr>
          <w:noProof/>
          <w:lang w:val="en-GB"/>
        </w:rPr>
        <w:t xml:space="preserve">be any Python object such as </w:t>
      </w:r>
      <w:r w:rsidR="00BE7D18" w:rsidRPr="002501AE">
        <w:rPr>
          <w:noProof/>
          <w:lang w:val="en-GB"/>
        </w:rPr>
        <w:t>a variable, a list,</w:t>
      </w:r>
      <w:r w:rsidR="001F6EC0" w:rsidRPr="002501AE">
        <w:rPr>
          <w:noProof/>
          <w:lang w:val="en-GB"/>
        </w:rPr>
        <w:t xml:space="preserve"> a tuple, a dictionary</w:t>
      </w:r>
      <w:r w:rsidR="00062C1C" w:rsidRPr="002501AE">
        <w:rPr>
          <w:noProof/>
          <w:lang w:val="en-GB"/>
        </w:rPr>
        <w:t>,</w:t>
      </w:r>
      <w:r w:rsidR="00BE7D18" w:rsidRPr="002501AE">
        <w:rPr>
          <w:noProof/>
          <w:lang w:val="en-GB"/>
        </w:rPr>
        <w:t xml:space="preserve"> etc</w:t>
      </w:r>
      <w:r w:rsidR="001F6EC0" w:rsidRPr="002501AE">
        <w:rPr>
          <w:noProof/>
          <w:lang w:val="en-GB"/>
        </w:rPr>
        <w:t>.</w:t>
      </w:r>
      <w:r w:rsidR="00197B5B" w:rsidRPr="002501AE">
        <w:rPr>
          <w:noProof/>
          <w:lang w:val="en-GB"/>
        </w:rPr>
        <w:t xml:space="preserve"> Once an object is deleted, it will no longer be available in the program.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DA15D4" w:rsidRPr="00126B87" w14:paraId="0157E91D" w14:textId="77777777" w:rsidTr="00603411">
        <w:tc>
          <w:tcPr>
            <w:tcW w:w="9017" w:type="dxa"/>
          </w:tcPr>
          <w:p w14:paraId="74D90E9D" w14:textId="6790AA6A" w:rsidR="00DA15D4" w:rsidRPr="002501AE" w:rsidRDefault="00DA15D4" w:rsidP="00603411">
            <w:pPr>
              <w:pStyle w:val="BodyText"/>
              <w:rPr>
                <w:noProof/>
                <w:lang w:val="en-GB"/>
              </w:rPr>
            </w:pPr>
            <w:r w:rsidRPr="002501AE">
              <w:rPr>
                <w:b/>
                <w:bCs/>
                <w:noProof/>
                <w:lang w:val="en-GB"/>
              </w:rPr>
              <w:t xml:space="preserve">Example (Cont’d): </w:t>
            </w:r>
            <w:r w:rsidR="00314423" w:rsidRPr="002501AE">
              <w:rPr>
                <w:noProof/>
                <w:lang w:val="en-GB"/>
              </w:rPr>
              <w:t xml:space="preserve">Suppose </w:t>
            </w:r>
            <w:r w:rsidRPr="002501AE">
              <w:rPr>
                <w:noProof/>
                <w:lang w:val="en-GB"/>
              </w:rPr>
              <w:t xml:space="preserve">the </w:t>
            </w:r>
            <w:r w:rsidR="00314423" w:rsidRPr="002501AE">
              <w:rPr>
                <w:noProof/>
                <w:lang w:val="en-GB"/>
              </w:rPr>
              <w:t>key “John” was a typo when entering the data. It should be “Jon” instead.</w:t>
            </w:r>
          </w:p>
          <w:p w14:paraId="46129C43" w14:textId="16611715" w:rsidR="00DA15D4" w:rsidRPr="002501AE" w:rsidRDefault="00E82039" w:rsidP="00603411">
            <w:pPr>
              <w:pStyle w:val="Figure-Image-Upper"/>
              <w:rPr>
                <w:lang w:val="en-GB"/>
              </w:rPr>
            </w:pPr>
            <w:r w:rsidRPr="002501AE">
              <w:drawing>
                <wp:inline distT="0" distB="0" distL="0" distR="0" wp14:anchorId="25BF2EF0" wp14:editId="45DB79EA">
                  <wp:extent cx="5580000" cy="836287"/>
                  <wp:effectExtent l="0" t="0" r="1905" b="254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l="15747" t="6916" b="69770"/>
                          <a:stretch/>
                        </pic:blipFill>
                        <pic:spPr bwMode="auto">
                          <a:xfrm>
                            <a:off x="0" y="0"/>
                            <a:ext cx="5580000" cy="836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01A0AA" w14:textId="2730EACB" w:rsidR="00DA15D4" w:rsidRPr="002501AE" w:rsidRDefault="00F92E8B" w:rsidP="00603411">
            <w:pPr>
              <w:pStyle w:val="Figure-Image"/>
              <w:rPr>
                <w:lang w:val="en-GB"/>
              </w:rPr>
            </w:pPr>
            <w:r w:rsidRPr="002501AE">
              <w:drawing>
                <wp:inline distT="0" distB="0" distL="0" distR="0" wp14:anchorId="1AAC3B99" wp14:editId="7C55DBFB">
                  <wp:extent cx="5580000" cy="470364"/>
                  <wp:effectExtent l="0" t="0" r="1905" b="635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9"/>
                          <a:srcRect t="4197" r="1256" b="80541"/>
                          <a:stretch/>
                        </pic:blipFill>
                        <pic:spPr bwMode="auto">
                          <a:xfrm>
                            <a:off x="0" y="0"/>
                            <a:ext cx="5580000" cy="4703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7D69EF" w14:textId="324B0529" w:rsidR="00DA15D4" w:rsidRPr="002501AE" w:rsidRDefault="00DA15D4" w:rsidP="00603411">
            <w:pPr>
              <w:pStyle w:val="Caption"/>
            </w:pPr>
            <w:r w:rsidRPr="002501AE">
              <w:t>Figure 2.</w:t>
            </w:r>
            <w:r w:rsidRPr="002501AE">
              <w:fldChar w:fldCharType="begin"/>
            </w:r>
            <w:r w:rsidRPr="002501AE">
              <w:instrText xml:space="preserve"> SEQ Figure \* ARABIC </w:instrText>
            </w:r>
            <w:r w:rsidRPr="002501AE">
              <w:fldChar w:fldCharType="separate"/>
            </w:r>
            <w:r w:rsidR="00794E2F" w:rsidRPr="002501AE">
              <w:t>37</w:t>
            </w:r>
            <w:r w:rsidRPr="002501AE">
              <w:fldChar w:fldCharType="end"/>
            </w:r>
            <w:r w:rsidRPr="002501AE">
              <w:t xml:space="preserve"> </w:t>
            </w:r>
            <w:r w:rsidR="00F92E8B" w:rsidRPr="002501AE">
              <w:t xml:space="preserve">Changing </w:t>
            </w:r>
            <w:r w:rsidR="001F7C80" w:rsidRPr="002501AE">
              <w:t>a</w:t>
            </w:r>
            <w:r w:rsidR="00F92E8B" w:rsidRPr="002501AE">
              <w:t xml:space="preserve"> key of </w:t>
            </w:r>
            <w:r w:rsidRPr="002501AE">
              <w:t>a Dictionary</w:t>
            </w:r>
          </w:p>
          <w:p w14:paraId="6655B6EF" w14:textId="0E0A79B6" w:rsidR="00DA15D4" w:rsidRPr="002501AE" w:rsidRDefault="00701C7A" w:rsidP="00603411">
            <w:pPr>
              <w:pStyle w:val="BodyText"/>
              <w:rPr>
                <w:noProof/>
                <w:lang w:val="en-GB"/>
              </w:rPr>
            </w:pPr>
            <w:r w:rsidRPr="002501AE">
              <w:rPr>
                <w:noProof/>
                <w:lang w:val="en-GB"/>
              </w:rPr>
              <w:t>First,</w:t>
            </w:r>
            <w:r w:rsidR="00DA15D4" w:rsidRPr="002501AE">
              <w:rPr>
                <w:noProof/>
                <w:lang w:val="en-GB"/>
              </w:rPr>
              <w:t xml:space="preserve"> we </w:t>
            </w:r>
            <w:r w:rsidRPr="002501AE">
              <w:rPr>
                <w:noProof/>
                <w:lang w:val="en-GB"/>
              </w:rPr>
              <w:t xml:space="preserve">assign the value of “John” in the dictionary </w:t>
            </w:r>
            <w:r w:rsidR="00DA15D4" w:rsidRPr="002501AE">
              <w:rPr>
                <w:rFonts w:ascii="Consolas" w:hAnsi="Consolas"/>
                <w:noProof/>
                <w:lang w:val="en-GB"/>
              </w:rPr>
              <w:t>class</w:t>
            </w:r>
            <w:r w:rsidRPr="002501AE">
              <w:rPr>
                <w:rFonts w:ascii="Consolas" w:hAnsi="Consolas"/>
                <w:noProof/>
                <w:lang w:val="en-GB"/>
              </w:rPr>
              <w:t>1</w:t>
            </w:r>
            <w:r w:rsidR="00DA15D4" w:rsidRPr="002501AE">
              <w:rPr>
                <w:noProof/>
                <w:lang w:val="en-GB"/>
              </w:rPr>
              <w:t xml:space="preserve"> </w:t>
            </w:r>
            <w:r w:rsidRPr="002501AE">
              <w:rPr>
                <w:noProof/>
                <w:lang w:val="en-GB"/>
              </w:rPr>
              <w:t>to a new key called “Jon”</w:t>
            </w:r>
            <w:r w:rsidR="00752A7A" w:rsidRPr="002501AE">
              <w:rPr>
                <w:noProof/>
                <w:lang w:val="en-GB"/>
              </w:rPr>
              <w:t xml:space="preserve"> of the same dictionary</w:t>
            </w:r>
            <w:r w:rsidRPr="002501AE">
              <w:rPr>
                <w:noProof/>
                <w:lang w:val="en-GB"/>
              </w:rPr>
              <w:t xml:space="preserve">. Subsequently, we delete the key “John” </w:t>
            </w:r>
            <w:r w:rsidR="00752A7A" w:rsidRPr="002501AE">
              <w:rPr>
                <w:noProof/>
                <w:lang w:val="en-GB"/>
              </w:rPr>
              <w:t xml:space="preserve">and its value </w:t>
            </w:r>
            <w:r w:rsidR="00C5274C" w:rsidRPr="002501AE">
              <w:rPr>
                <w:noProof/>
                <w:lang w:val="en-GB"/>
              </w:rPr>
              <w:t>as an entire object from the running program</w:t>
            </w:r>
            <w:r w:rsidR="00752A7A" w:rsidRPr="002501AE">
              <w:rPr>
                <w:noProof/>
                <w:lang w:val="en-GB"/>
              </w:rPr>
              <w:t>.</w:t>
            </w:r>
          </w:p>
        </w:tc>
      </w:tr>
    </w:tbl>
    <w:p w14:paraId="56AB9687" w14:textId="60F23772" w:rsidR="00176A7A" w:rsidRPr="002501AE" w:rsidRDefault="00E52796" w:rsidP="00176A7A">
      <w:pPr>
        <w:pStyle w:val="BodyText"/>
        <w:rPr>
          <w:noProof/>
          <w:lang w:val="en-GB"/>
        </w:rPr>
      </w:pPr>
      <w:r w:rsidRPr="002501AE">
        <w:rPr>
          <w:noProof/>
          <w:lang w:val="en-GB"/>
        </w:rPr>
        <w:t>On the other hand, if we want to add a new key to a dictionary, we can simply assign a value to a new dictionary key.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E52796" w:rsidRPr="00126B87" w14:paraId="2644F78D" w14:textId="77777777" w:rsidTr="00603411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4BDE3285" w14:textId="31FD598B" w:rsidR="00E52796" w:rsidRPr="002501AE" w:rsidRDefault="009D5D0E" w:rsidP="00603411">
            <w:pPr>
              <w:pStyle w:val="Code"/>
              <w:rPr>
                <w:noProof/>
                <w:lang w:val="en-GB"/>
              </w:rPr>
            </w:pPr>
            <w:bookmarkStart w:id="35" w:name="_Hlk59656764"/>
            <w:r w:rsidRPr="002501AE">
              <w:rPr>
                <w:noProof/>
                <w:lang w:val="en-GB"/>
              </w:rPr>
              <w:t>dictionary</w:t>
            </w:r>
            <w:r w:rsidR="00E52796" w:rsidRPr="002501AE">
              <w:rPr>
                <w:noProof/>
                <w:color w:val="auto"/>
                <w:lang w:val="en-GB"/>
              </w:rPr>
              <w:t>["</w:t>
            </w:r>
            <w:r w:rsidR="00E52796" w:rsidRPr="002501AE">
              <w:rPr>
                <w:noProof/>
                <w:color w:val="595959" w:themeColor="text1" w:themeTint="A6"/>
                <w:lang w:val="en-GB"/>
              </w:rPr>
              <w:t>new key</w:t>
            </w:r>
            <w:r w:rsidR="00E52796" w:rsidRPr="002501AE">
              <w:rPr>
                <w:noProof/>
                <w:color w:val="auto"/>
                <w:lang w:val="en-GB"/>
              </w:rPr>
              <w:t>"]</w:t>
            </w:r>
            <w:r w:rsidRPr="002501AE">
              <w:rPr>
                <w:noProof/>
                <w:color w:val="auto"/>
                <w:lang w:val="en-GB"/>
              </w:rPr>
              <w:t xml:space="preserve"> = </w:t>
            </w:r>
            <w:r w:rsidRPr="002501AE">
              <w:rPr>
                <w:noProof/>
                <w:color w:val="595959" w:themeColor="text1" w:themeTint="A6"/>
                <w:lang w:val="en-GB"/>
              </w:rPr>
              <w:t>value</w:t>
            </w:r>
          </w:p>
        </w:tc>
      </w:tr>
    </w:tbl>
    <w:p w14:paraId="6974476E" w14:textId="27BBA947" w:rsidR="0058766C" w:rsidRPr="00FF6F69" w:rsidRDefault="00A71E9F" w:rsidP="00CC666F">
      <w:pPr>
        <w:pStyle w:val="BodyText"/>
        <w:rPr>
          <w:noProof/>
          <w:lang w:val="en-GB"/>
        </w:rPr>
      </w:pPr>
      <w:r w:rsidRPr="00FF6F69">
        <w:rPr>
          <w:noProof/>
          <w:lang w:val="en-GB"/>
        </w:rPr>
        <w:t>B</w:t>
      </w:r>
      <w:bookmarkEnd w:id="35"/>
      <w:r w:rsidRPr="00FF6F69">
        <w:rPr>
          <w:noProof/>
          <w:lang w:val="en-GB"/>
        </w:rPr>
        <w:t xml:space="preserve">asically, the syntax to </w:t>
      </w:r>
      <w:r w:rsidR="008E1E2C" w:rsidRPr="00FF6F69">
        <w:rPr>
          <w:noProof/>
          <w:lang w:val="en-GB"/>
        </w:rPr>
        <w:t xml:space="preserve">add a new key is just the same as the syntax to edit an existing key. The only difference is </w:t>
      </w:r>
      <w:r w:rsidR="005C5BC7" w:rsidRPr="00FF6F69">
        <w:rPr>
          <w:noProof/>
          <w:lang w:val="en-GB"/>
        </w:rPr>
        <w:t xml:space="preserve">that </w:t>
      </w:r>
      <w:r w:rsidR="008E1E2C" w:rsidRPr="00FF6F69">
        <w:rPr>
          <w:noProof/>
          <w:lang w:val="en-GB"/>
        </w:rPr>
        <w:t>the key put in the index operator must be a</w:t>
      </w:r>
      <w:r w:rsidR="000D43FB">
        <w:rPr>
          <w:noProof/>
          <w:lang w:val="en-GB"/>
        </w:rPr>
        <w:t xml:space="preserve"> new</w:t>
      </w:r>
      <w:r w:rsidR="008E1E2C" w:rsidRPr="00FF6F69">
        <w:rPr>
          <w:noProof/>
          <w:lang w:val="en-GB"/>
        </w:rPr>
        <w:t xml:space="preserve"> </w:t>
      </w:r>
      <w:r w:rsidR="00863016" w:rsidRPr="00FF6F69">
        <w:rPr>
          <w:noProof/>
          <w:lang w:val="en-GB"/>
        </w:rPr>
        <w:t xml:space="preserve">one if </w:t>
      </w:r>
      <w:r w:rsidR="005C5BC7" w:rsidRPr="00FF6F69">
        <w:rPr>
          <w:noProof/>
          <w:lang w:val="en-GB"/>
        </w:rPr>
        <w:t>we</w:t>
      </w:r>
      <w:r w:rsidR="00863016" w:rsidRPr="00FF6F69">
        <w:rPr>
          <w:noProof/>
          <w:lang w:val="en-GB"/>
        </w:rPr>
        <w:t xml:space="preserve"> wish to </w:t>
      </w:r>
      <w:r w:rsidR="000D43FB">
        <w:rPr>
          <w:noProof/>
          <w:lang w:val="en-GB"/>
        </w:rPr>
        <w:t>add a new item</w:t>
      </w:r>
      <w:r w:rsidR="00863016" w:rsidRPr="00FF6F69">
        <w:rPr>
          <w:noProof/>
          <w:lang w:val="en-GB"/>
        </w:rPr>
        <w:t>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744DB9" w:rsidRPr="00126B87" w14:paraId="5240E49C" w14:textId="77777777" w:rsidTr="00603411">
        <w:tc>
          <w:tcPr>
            <w:tcW w:w="9017" w:type="dxa"/>
          </w:tcPr>
          <w:p w14:paraId="547F91B0" w14:textId="00DEE651" w:rsidR="00744DB9" w:rsidRPr="00FF6F69" w:rsidRDefault="00744DB9" w:rsidP="00603411">
            <w:pPr>
              <w:pStyle w:val="BodyText"/>
              <w:rPr>
                <w:noProof/>
                <w:lang w:val="en-GB"/>
              </w:rPr>
            </w:pPr>
            <w:r w:rsidRPr="00FF6F69">
              <w:rPr>
                <w:b/>
                <w:bCs/>
                <w:noProof/>
                <w:lang w:val="en-GB"/>
              </w:rPr>
              <w:lastRenderedPageBreak/>
              <w:t xml:space="preserve">Example (Cont’d): </w:t>
            </w:r>
            <w:r w:rsidRPr="00FF6F69">
              <w:rPr>
                <w:noProof/>
                <w:lang w:val="en-GB"/>
              </w:rPr>
              <w:t xml:space="preserve">Suppose </w:t>
            </w:r>
            <w:r w:rsidR="00396B8B" w:rsidRPr="00FF6F69">
              <w:rPr>
                <w:noProof/>
                <w:lang w:val="en-GB"/>
              </w:rPr>
              <w:t>we would like to add a new student, Michael, who scores 60 in the exam, to our dictionary.</w:t>
            </w:r>
          </w:p>
          <w:p w14:paraId="3D04DF95" w14:textId="48B91DE2" w:rsidR="00744DB9" w:rsidRPr="00FF6F69" w:rsidRDefault="00BF5EE2" w:rsidP="00603411">
            <w:pPr>
              <w:pStyle w:val="Figure-Image-Upper"/>
              <w:rPr>
                <w:lang w:val="en-GB"/>
              </w:rPr>
            </w:pPr>
            <w:r w:rsidRPr="00FF6F69">
              <w:drawing>
                <wp:inline distT="0" distB="0" distL="0" distR="0" wp14:anchorId="00BC3E8C" wp14:editId="7878A826">
                  <wp:extent cx="5580000" cy="646276"/>
                  <wp:effectExtent l="0" t="0" r="1905" b="1905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0"/>
                          <a:srcRect l="15552" t="7044" b="74897"/>
                          <a:stretch/>
                        </pic:blipFill>
                        <pic:spPr bwMode="auto">
                          <a:xfrm>
                            <a:off x="0" y="0"/>
                            <a:ext cx="5580000" cy="646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023E60" w14:textId="1CFE18B1" w:rsidR="00744DB9" w:rsidRPr="00FF6F69" w:rsidRDefault="00BC2585" w:rsidP="00603411">
            <w:pPr>
              <w:pStyle w:val="Figure-Image"/>
              <w:rPr>
                <w:lang w:val="en-GB"/>
              </w:rPr>
            </w:pPr>
            <w:r w:rsidRPr="00FF6F69">
              <w:drawing>
                <wp:inline distT="0" distB="0" distL="0" distR="0" wp14:anchorId="5B05F96B" wp14:editId="0475C5D5">
                  <wp:extent cx="5580000" cy="470695"/>
                  <wp:effectExtent l="0" t="0" r="1905" b="5715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1"/>
                          <a:srcRect t="4197" r="1326" b="80541"/>
                          <a:stretch/>
                        </pic:blipFill>
                        <pic:spPr bwMode="auto">
                          <a:xfrm>
                            <a:off x="0" y="0"/>
                            <a:ext cx="5580000" cy="470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F82219" w14:textId="67A29A61" w:rsidR="00744DB9" w:rsidRPr="00FF6F69" w:rsidRDefault="00744DB9" w:rsidP="008F6C98">
            <w:pPr>
              <w:pStyle w:val="Caption"/>
            </w:pPr>
            <w:r w:rsidRPr="00FF6F69">
              <w:t>Figure 2.</w:t>
            </w:r>
            <w:r w:rsidRPr="00FF6F69">
              <w:fldChar w:fldCharType="begin"/>
            </w:r>
            <w:r w:rsidRPr="00FF6F69">
              <w:instrText xml:space="preserve"> SEQ Figure \* ARABIC </w:instrText>
            </w:r>
            <w:r w:rsidRPr="00FF6F69">
              <w:fldChar w:fldCharType="separate"/>
            </w:r>
            <w:r w:rsidR="00794E2F" w:rsidRPr="00FF6F69">
              <w:t>38</w:t>
            </w:r>
            <w:r w:rsidRPr="00FF6F69">
              <w:fldChar w:fldCharType="end"/>
            </w:r>
            <w:r w:rsidRPr="00FF6F69">
              <w:t xml:space="preserve"> </w:t>
            </w:r>
            <w:r w:rsidR="00BB0654" w:rsidRPr="00FF6F69">
              <w:t>Adding</w:t>
            </w:r>
            <w:r w:rsidRPr="00FF6F69">
              <w:t xml:space="preserve"> a </w:t>
            </w:r>
            <w:r w:rsidR="00BB0654" w:rsidRPr="00FF6F69">
              <w:t>New K</w:t>
            </w:r>
            <w:r w:rsidRPr="00FF6F69">
              <w:t xml:space="preserve">ey </w:t>
            </w:r>
            <w:r w:rsidR="00BB0654" w:rsidRPr="00FF6F69">
              <w:t>to</w:t>
            </w:r>
            <w:r w:rsidRPr="00FF6F69">
              <w:t xml:space="preserve"> a Dictionary</w:t>
            </w:r>
          </w:p>
        </w:tc>
      </w:tr>
    </w:tbl>
    <w:p w14:paraId="4FE240B0" w14:textId="408B627A" w:rsidR="00863016" w:rsidRPr="00FF6F69" w:rsidRDefault="00863016" w:rsidP="00CC666F">
      <w:pPr>
        <w:pStyle w:val="BodyText"/>
        <w:rPr>
          <w:noProof/>
          <w:lang w:val="en-GB"/>
        </w:rPr>
      </w:pPr>
      <w:r w:rsidRPr="00FF6F69">
        <w:rPr>
          <w:noProof/>
          <w:lang w:val="en-GB"/>
        </w:rPr>
        <w:t xml:space="preserve">However, if </w:t>
      </w:r>
      <w:r w:rsidR="00610B5D" w:rsidRPr="00FF6F69">
        <w:rPr>
          <w:noProof/>
          <w:lang w:val="en-GB"/>
        </w:rPr>
        <w:t>we</w:t>
      </w:r>
      <w:r w:rsidRPr="00FF6F69">
        <w:rPr>
          <w:noProof/>
          <w:lang w:val="en-GB"/>
        </w:rPr>
        <w:t xml:space="preserve"> want to merge two dictionaries, </w:t>
      </w:r>
      <w:r w:rsidR="00E078E4" w:rsidRPr="00FF6F69">
        <w:rPr>
          <w:noProof/>
          <w:lang w:val="en-GB"/>
        </w:rPr>
        <w:t xml:space="preserve">Python offers two </w:t>
      </w:r>
      <w:r w:rsidR="00251AD7" w:rsidRPr="00FF6F69">
        <w:rPr>
          <w:noProof/>
          <w:lang w:val="en-GB"/>
        </w:rPr>
        <w:t>options</w:t>
      </w:r>
      <w:r w:rsidR="00E078E4" w:rsidRPr="00FF6F69">
        <w:rPr>
          <w:noProof/>
          <w:lang w:val="en-GB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E078E4" w:rsidRPr="00126B87" w14:paraId="144B1F87" w14:textId="77777777" w:rsidTr="00603411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2E83E092" w14:textId="1C851DAD" w:rsidR="00E078E4" w:rsidRPr="00FF6F69" w:rsidRDefault="00E078E4" w:rsidP="00207993">
            <w:pPr>
              <w:pStyle w:val="Code"/>
              <w:tabs>
                <w:tab w:val="left" w:pos="6557"/>
              </w:tabs>
              <w:ind w:left="178"/>
              <w:jc w:val="left"/>
              <w:rPr>
                <w:noProof/>
                <w:lang w:val="en-GB"/>
              </w:rPr>
            </w:pPr>
            <w:r w:rsidRPr="00FF6F69">
              <w:rPr>
                <w:noProof/>
                <w:lang w:val="en-GB"/>
              </w:rPr>
              <w:t>new_dictionary</w:t>
            </w:r>
            <w:r w:rsidRPr="00FF6F69">
              <w:rPr>
                <w:noProof/>
                <w:color w:val="auto"/>
                <w:lang w:val="en-GB"/>
              </w:rPr>
              <w:t xml:space="preserve"> = </w:t>
            </w:r>
            <w:r w:rsidRPr="00FF6F69">
              <w:rPr>
                <w:noProof/>
                <w:lang w:val="en-GB"/>
              </w:rPr>
              <w:t>dictionary1</w:t>
            </w:r>
            <w:r w:rsidRPr="00FF6F69">
              <w:rPr>
                <w:noProof/>
                <w:color w:val="auto"/>
                <w:lang w:val="en-GB"/>
              </w:rPr>
              <w:t xml:space="preserve"> | </w:t>
            </w:r>
            <w:r w:rsidRPr="00FF6F69">
              <w:rPr>
                <w:noProof/>
                <w:lang w:val="en-GB"/>
              </w:rPr>
              <w:t>dictionary2</w:t>
            </w:r>
            <w:r w:rsidR="00EE64BC" w:rsidRPr="00FF6F69">
              <w:rPr>
                <w:noProof/>
                <w:lang w:val="en-GB"/>
              </w:rPr>
              <w:tab/>
            </w:r>
            <w:r w:rsidR="00EE64BC" w:rsidRPr="00FF6F69">
              <w:rPr>
                <w:i/>
                <w:iCs/>
                <w:noProof/>
                <w:color w:val="808080" w:themeColor="background1" w:themeShade="80"/>
                <w:lang w:val="en-GB"/>
              </w:rPr>
              <w:t>#Version 3.9+</w:t>
            </w:r>
          </w:p>
        </w:tc>
      </w:tr>
      <w:tr w:rsidR="00E078E4" w:rsidRPr="00126B87" w14:paraId="29A205D7" w14:textId="77777777" w:rsidTr="00603411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4A5E95B4" w14:textId="39D0474C" w:rsidR="00E078E4" w:rsidRPr="00FF6F69" w:rsidRDefault="00885FEC" w:rsidP="00207993">
            <w:pPr>
              <w:pStyle w:val="Code"/>
              <w:tabs>
                <w:tab w:val="left" w:pos="6557"/>
              </w:tabs>
              <w:ind w:left="178"/>
              <w:jc w:val="left"/>
              <w:rPr>
                <w:noProof/>
                <w:lang w:val="en-GB"/>
              </w:rPr>
            </w:pPr>
            <w:r w:rsidRPr="00FF6F69">
              <w:rPr>
                <w:noProof/>
                <w:lang w:val="en-GB"/>
              </w:rPr>
              <w:t>new_dictionary</w:t>
            </w:r>
            <w:r w:rsidRPr="00FF6F69">
              <w:rPr>
                <w:noProof/>
                <w:color w:val="auto"/>
                <w:lang w:val="en-GB"/>
              </w:rPr>
              <w:t xml:space="preserve"> = {**</w:t>
            </w:r>
            <w:r w:rsidRPr="00FF6F69">
              <w:rPr>
                <w:noProof/>
                <w:lang w:val="en-GB"/>
              </w:rPr>
              <w:t>dictionary1</w:t>
            </w:r>
            <w:r w:rsidRPr="00FF6F69">
              <w:rPr>
                <w:noProof/>
                <w:color w:val="auto"/>
                <w:lang w:val="en-GB"/>
              </w:rPr>
              <w:t>, **</w:t>
            </w:r>
            <w:r w:rsidRPr="00FF6F69">
              <w:rPr>
                <w:noProof/>
                <w:lang w:val="en-GB"/>
              </w:rPr>
              <w:t>dictionary2</w:t>
            </w:r>
            <w:r w:rsidRPr="00FF6F69">
              <w:rPr>
                <w:noProof/>
                <w:color w:val="auto"/>
                <w:lang w:val="en-GB"/>
              </w:rPr>
              <w:t>}</w:t>
            </w:r>
            <w:r w:rsidR="00D3271F" w:rsidRPr="00FF6F69">
              <w:rPr>
                <w:noProof/>
                <w:color w:val="808080" w:themeColor="background1" w:themeShade="80"/>
                <w:lang w:val="en-GB"/>
              </w:rPr>
              <w:tab/>
            </w:r>
            <w:r w:rsidR="00D3271F" w:rsidRPr="00FF6F69">
              <w:rPr>
                <w:i/>
                <w:iCs/>
                <w:noProof/>
                <w:color w:val="808080" w:themeColor="background1" w:themeShade="80"/>
                <w:lang w:val="en-GB"/>
              </w:rPr>
              <w:t>#Version 3.5+</w:t>
            </w:r>
          </w:p>
        </w:tc>
      </w:tr>
    </w:tbl>
    <w:p w14:paraId="129568A7" w14:textId="437F0E70" w:rsidR="00E078E4" w:rsidRPr="00FF6F69" w:rsidRDefault="006179DF" w:rsidP="00CC666F">
      <w:pPr>
        <w:pStyle w:val="BodyText"/>
        <w:rPr>
          <w:noProof/>
          <w:lang w:val="en-GB"/>
        </w:rPr>
      </w:pPr>
      <w:r w:rsidRPr="00FF6F69">
        <w:rPr>
          <w:noProof/>
          <w:lang w:val="en-GB"/>
        </w:rPr>
        <w:t xml:space="preserve">The first </w:t>
      </w:r>
      <w:r w:rsidR="00D345D2" w:rsidRPr="00FF6F69">
        <w:rPr>
          <w:noProof/>
          <w:lang w:val="en-GB"/>
        </w:rPr>
        <w:t>syntax</w:t>
      </w:r>
      <w:r w:rsidR="00251AD7" w:rsidRPr="00FF6F69">
        <w:rPr>
          <w:noProof/>
          <w:lang w:val="en-GB"/>
        </w:rPr>
        <w:t xml:space="preserve"> is </w:t>
      </w:r>
      <w:r w:rsidR="00BF2D56" w:rsidRPr="00FF6F69">
        <w:rPr>
          <w:noProof/>
          <w:lang w:val="en-GB"/>
        </w:rPr>
        <w:t xml:space="preserve">a new </w:t>
      </w:r>
      <w:r w:rsidR="00D345D2" w:rsidRPr="00FF6F69">
        <w:rPr>
          <w:noProof/>
          <w:lang w:val="en-GB"/>
        </w:rPr>
        <w:t xml:space="preserve">option </w:t>
      </w:r>
      <w:r w:rsidR="00840BDD" w:rsidRPr="00FF6F69">
        <w:rPr>
          <w:noProof/>
          <w:lang w:val="en-GB"/>
        </w:rPr>
        <w:t xml:space="preserve">available from </w:t>
      </w:r>
      <w:r w:rsidR="002A004F" w:rsidRPr="00FF6F69">
        <w:rPr>
          <w:noProof/>
          <w:lang w:val="en-GB"/>
        </w:rPr>
        <w:t xml:space="preserve">Python </w:t>
      </w:r>
      <w:r w:rsidR="00840BDD" w:rsidRPr="00FF6F69">
        <w:rPr>
          <w:noProof/>
          <w:lang w:val="en-GB"/>
        </w:rPr>
        <w:t>version 3.9 onwards</w:t>
      </w:r>
      <w:r w:rsidR="009D7208" w:rsidRPr="00FF6F69">
        <w:rPr>
          <w:noProof/>
          <w:lang w:val="en-GB"/>
        </w:rPr>
        <w:t xml:space="preserve"> (Recall from S</w:t>
      </w:r>
      <w:r w:rsidR="001B7FA8" w:rsidRPr="00FF6F69">
        <w:rPr>
          <w:noProof/>
          <w:lang w:val="en-GB"/>
        </w:rPr>
        <w:t xml:space="preserve">tudy </w:t>
      </w:r>
      <w:r w:rsidR="009D7208" w:rsidRPr="00FF6F69">
        <w:rPr>
          <w:noProof/>
          <w:lang w:val="en-GB"/>
        </w:rPr>
        <w:t>U</w:t>
      </w:r>
      <w:r w:rsidR="001B7FA8" w:rsidRPr="00FF6F69">
        <w:rPr>
          <w:noProof/>
          <w:lang w:val="en-GB"/>
        </w:rPr>
        <w:t xml:space="preserve">nit </w:t>
      </w:r>
      <w:r w:rsidR="009D7208" w:rsidRPr="00FF6F69">
        <w:rPr>
          <w:noProof/>
          <w:lang w:val="en-GB"/>
        </w:rPr>
        <w:t xml:space="preserve">1 that this study guide is </w:t>
      </w:r>
      <w:r w:rsidR="00E176D6" w:rsidRPr="00FF6F69">
        <w:rPr>
          <w:noProof/>
          <w:lang w:val="en-GB"/>
        </w:rPr>
        <w:t>written based on Python version 3.9</w:t>
      </w:r>
      <w:r w:rsidR="009D7208" w:rsidRPr="00FF6F69">
        <w:rPr>
          <w:noProof/>
          <w:lang w:val="en-GB"/>
        </w:rPr>
        <w:t>)</w:t>
      </w:r>
      <w:r w:rsidR="00840BDD" w:rsidRPr="00FF6F69">
        <w:rPr>
          <w:noProof/>
          <w:lang w:val="en-GB"/>
        </w:rPr>
        <w:t xml:space="preserve">. It uses the “Bitwise </w:t>
      </w:r>
      <w:r w:rsidR="00840BDD" w:rsidRPr="000200F3">
        <w:rPr>
          <w:rFonts w:ascii="Consolas" w:hAnsi="Consolas"/>
          <w:noProof/>
          <w:lang w:val="en-GB"/>
        </w:rPr>
        <w:t>Or</w:t>
      </w:r>
      <w:r w:rsidR="00840BDD" w:rsidRPr="00FF6F69">
        <w:rPr>
          <w:noProof/>
          <w:lang w:val="en-GB"/>
        </w:rPr>
        <w:t>”</w:t>
      </w:r>
      <w:r w:rsidR="00ED71B8" w:rsidRPr="00FF6F69">
        <w:rPr>
          <w:noProof/>
          <w:lang w:val="en-GB"/>
        </w:rPr>
        <w:t xml:space="preserve"> </w:t>
      </w:r>
      <w:r w:rsidR="00840BDD" w:rsidRPr="00FF6F69">
        <w:rPr>
          <w:noProof/>
          <w:lang w:val="en-GB"/>
        </w:rPr>
        <w:t>operator, which is a vertical line “</w:t>
      </w:r>
      <w:r w:rsidR="00840BDD" w:rsidRPr="000200F3">
        <w:rPr>
          <w:rFonts w:ascii="Consolas" w:hAnsi="Consolas"/>
          <w:noProof/>
          <w:lang w:val="en-GB"/>
        </w:rPr>
        <w:t>|</w:t>
      </w:r>
      <w:r w:rsidR="00840BDD" w:rsidRPr="00FF6F69">
        <w:rPr>
          <w:noProof/>
          <w:lang w:val="en-GB"/>
        </w:rPr>
        <w:t>”</w:t>
      </w:r>
      <w:r w:rsidR="000E6F03" w:rsidRPr="00FF6F69">
        <w:rPr>
          <w:noProof/>
          <w:lang w:val="en-GB"/>
        </w:rPr>
        <w:t>,</w:t>
      </w:r>
      <w:r w:rsidR="00ED71B8" w:rsidRPr="00FF6F69">
        <w:rPr>
          <w:noProof/>
          <w:lang w:val="en-GB"/>
        </w:rPr>
        <w:t xml:space="preserve"> to merge two dictionaries. The second </w:t>
      </w:r>
      <w:r w:rsidR="00D345D2" w:rsidRPr="00FF6F69">
        <w:rPr>
          <w:noProof/>
          <w:lang w:val="en-GB"/>
        </w:rPr>
        <w:t xml:space="preserve">syntax </w:t>
      </w:r>
      <w:r w:rsidR="00ED71B8" w:rsidRPr="00FF6F69">
        <w:rPr>
          <w:noProof/>
          <w:lang w:val="en-GB"/>
        </w:rPr>
        <w:t>is a</w:t>
      </w:r>
      <w:r w:rsidR="00D345D2" w:rsidRPr="00FF6F69">
        <w:rPr>
          <w:noProof/>
          <w:lang w:val="en-GB"/>
        </w:rPr>
        <w:t xml:space="preserve">n option </w:t>
      </w:r>
      <w:r w:rsidR="002A004F" w:rsidRPr="00FF6F69">
        <w:rPr>
          <w:noProof/>
          <w:lang w:val="en-GB"/>
        </w:rPr>
        <w:t xml:space="preserve">available from </w:t>
      </w:r>
      <w:r w:rsidR="00BB27FF" w:rsidRPr="00FF6F69">
        <w:rPr>
          <w:noProof/>
          <w:lang w:val="en-GB"/>
        </w:rPr>
        <w:t xml:space="preserve">Python </w:t>
      </w:r>
      <w:r w:rsidR="002A004F" w:rsidRPr="00FF6F69">
        <w:rPr>
          <w:noProof/>
          <w:lang w:val="en-GB"/>
        </w:rPr>
        <w:t>version 3.5 onwards.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744DB9" w:rsidRPr="00126B87" w14:paraId="795AEAAB" w14:textId="77777777" w:rsidTr="00603411">
        <w:tc>
          <w:tcPr>
            <w:tcW w:w="9017" w:type="dxa"/>
          </w:tcPr>
          <w:p w14:paraId="2539CCDA" w14:textId="432AE13B" w:rsidR="00744DB9" w:rsidRPr="00FF6F69" w:rsidRDefault="00744DB9" w:rsidP="00603411">
            <w:pPr>
              <w:pStyle w:val="BodyText"/>
              <w:rPr>
                <w:noProof/>
                <w:lang w:val="en-GB"/>
              </w:rPr>
            </w:pPr>
            <w:r w:rsidRPr="00FF6F69">
              <w:rPr>
                <w:b/>
                <w:bCs/>
                <w:noProof/>
                <w:lang w:val="en-GB"/>
              </w:rPr>
              <w:t xml:space="preserve">Example (Cont’d): </w:t>
            </w:r>
            <w:r w:rsidRPr="00FF6F69">
              <w:rPr>
                <w:noProof/>
                <w:lang w:val="en-GB"/>
              </w:rPr>
              <w:t xml:space="preserve">Suppose </w:t>
            </w:r>
            <w:r w:rsidR="008F6C98" w:rsidRPr="00FF6F69">
              <w:rPr>
                <w:noProof/>
                <w:lang w:val="en-GB"/>
              </w:rPr>
              <w:t xml:space="preserve">we have a second </w:t>
            </w:r>
            <w:r w:rsidR="003F6492" w:rsidRPr="00FF6F69">
              <w:rPr>
                <w:noProof/>
                <w:lang w:val="en-GB"/>
              </w:rPr>
              <w:t>dictionary with the exam results of a second class</w:t>
            </w:r>
            <w:r w:rsidR="00174729" w:rsidRPr="00FF6F69">
              <w:rPr>
                <w:noProof/>
                <w:lang w:val="en-GB"/>
              </w:rPr>
              <w:t>,</w:t>
            </w:r>
            <w:r w:rsidR="00C50F45" w:rsidRPr="00FF6F69">
              <w:rPr>
                <w:noProof/>
                <w:lang w:val="en-GB"/>
              </w:rPr>
              <w:t xml:space="preserve"> and we w</w:t>
            </w:r>
            <w:r w:rsidR="00BB79B2" w:rsidRPr="00FF6F69">
              <w:rPr>
                <w:noProof/>
                <w:lang w:val="en-GB"/>
              </w:rPr>
              <w:t>ould like to merge these two dictionaries together</w:t>
            </w:r>
            <w:r w:rsidR="003F6492" w:rsidRPr="00FF6F69">
              <w:rPr>
                <w:noProof/>
                <w:lang w:val="en-GB"/>
              </w:rPr>
              <w:t xml:space="preserve">. </w:t>
            </w:r>
          </w:p>
          <w:p w14:paraId="357484F0" w14:textId="1D3DCC13" w:rsidR="00744DB9" w:rsidRPr="00FF6F69" w:rsidRDefault="00174729" w:rsidP="00603411">
            <w:pPr>
              <w:pStyle w:val="Figure-Image-Upper"/>
              <w:rPr>
                <w:lang w:val="en-GB"/>
              </w:rPr>
            </w:pPr>
            <w:r w:rsidRPr="00FF6F69">
              <w:drawing>
                <wp:inline distT="0" distB="0" distL="0" distR="0" wp14:anchorId="66CAAA8D" wp14:editId="2B1AEE0B">
                  <wp:extent cx="5580000" cy="835518"/>
                  <wp:effectExtent l="0" t="0" r="1905" b="317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2"/>
                          <a:srcRect l="15677" t="7044" b="69643"/>
                          <a:stretch/>
                        </pic:blipFill>
                        <pic:spPr bwMode="auto">
                          <a:xfrm>
                            <a:off x="0" y="0"/>
                            <a:ext cx="5580000" cy="8355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1CB870" w14:textId="641C3B51" w:rsidR="00744DB9" w:rsidRPr="00FF6F69" w:rsidRDefault="007A5648" w:rsidP="00603411">
            <w:pPr>
              <w:pStyle w:val="Figure-Image"/>
              <w:rPr>
                <w:lang w:val="en-GB"/>
              </w:rPr>
            </w:pPr>
            <w:r w:rsidRPr="00FF6F69">
              <w:drawing>
                <wp:inline distT="0" distB="0" distL="0" distR="0" wp14:anchorId="2A1C6D04" wp14:editId="1001E18C">
                  <wp:extent cx="5580000" cy="450632"/>
                  <wp:effectExtent l="0" t="0" r="1905" b="698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4196" r="1225" b="81177"/>
                          <a:stretch/>
                        </pic:blipFill>
                        <pic:spPr bwMode="auto">
                          <a:xfrm>
                            <a:off x="0" y="0"/>
                            <a:ext cx="5580000" cy="450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DC84F1" w14:textId="0E4E8ABA" w:rsidR="00744DB9" w:rsidRPr="00FF6F69" w:rsidRDefault="00744DB9" w:rsidP="00603411">
            <w:pPr>
              <w:pStyle w:val="Caption"/>
            </w:pPr>
            <w:r w:rsidRPr="00FF6F69">
              <w:t>Figure 2.</w:t>
            </w:r>
            <w:r w:rsidRPr="00FF6F69">
              <w:fldChar w:fldCharType="begin"/>
            </w:r>
            <w:r w:rsidRPr="00FF6F69">
              <w:instrText xml:space="preserve"> SEQ Figure \* ARABIC </w:instrText>
            </w:r>
            <w:r w:rsidRPr="00FF6F69">
              <w:fldChar w:fldCharType="separate"/>
            </w:r>
            <w:r w:rsidR="00794E2F" w:rsidRPr="00FF6F69">
              <w:t>39</w:t>
            </w:r>
            <w:r w:rsidRPr="00FF6F69">
              <w:fldChar w:fldCharType="end"/>
            </w:r>
            <w:r w:rsidRPr="00FF6F69">
              <w:t xml:space="preserve"> </w:t>
            </w:r>
            <w:r w:rsidR="002E5766" w:rsidRPr="00FF6F69">
              <w:t>Merging</w:t>
            </w:r>
            <w:r w:rsidRPr="00FF6F69">
              <w:t xml:space="preserve"> </w:t>
            </w:r>
            <w:r w:rsidR="00921E21" w:rsidRPr="00FF6F69">
              <w:t>T</w:t>
            </w:r>
            <w:r w:rsidR="002E5766" w:rsidRPr="00FF6F69">
              <w:t>wo</w:t>
            </w:r>
            <w:r w:rsidRPr="00FF6F69">
              <w:t xml:space="preserve"> Dictionar</w:t>
            </w:r>
            <w:r w:rsidR="002E5766" w:rsidRPr="00FF6F69">
              <w:t>ies Using</w:t>
            </w:r>
            <w:r w:rsidR="00AD14EC" w:rsidRPr="00FF6F69">
              <w:t xml:space="preserve"> the</w:t>
            </w:r>
            <w:r w:rsidR="002E5766" w:rsidRPr="00FF6F69">
              <w:t xml:space="preserve"> </w:t>
            </w:r>
            <w:r w:rsidR="00B15C59" w:rsidRPr="00FF6F69">
              <w:t>v</w:t>
            </w:r>
            <w:r w:rsidR="002E5766" w:rsidRPr="00FF6F69">
              <w:t xml:space="preserve">3.5+ </w:t>
            </w:r>
            <w:r w:rsidR="002B7825" w:rsidRPr="00FF6F69">
              <w:t>Option</w:t>
            </w:r>
          </w:p>
          <w:p w14:paraId="5F453A3A" w14:textId="6EE0C9F1" w:rsidR="008C32F7" w:rsidRPr="00FF6F69" w:rsidRDefault="007C4044" w:rsidP="008C32F7">
            <w:pPr>
              <w:pStyle w:val="Figure-Image-Upper"/>
              <w:rPr>
                <w:lang w:val="en-GB"/>
              </w:rPr>
            </w:pPr>
            <w:r w:rsidRPr="00FF6F69">
              <w:drawing>
                <wp:inline distT="0" distB="0" distL="0" distR="0" wp14:anchorId="40B00D53" wp14:editId="0F73778D">
                  <wp:extent cx="5580000" cy="839514"/>
                  <wp:effectExtent l="0" t="0" r="190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4"/>
                          <a:srcRect l="15619" t="6916" b="69644"/>
                          <a:stretch/>
                        </pic:blipFill>
                        <pic:spPr bwMode="auto">
                          <a:xfrm>
                            <a:off x="0" y="0"/>
                            <a:ext cx="5580000" cy="8395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D7A380" w14:textId="77777777" w:rsidR="008C32F7" w:rsidRPr="00FF6F69" w:rsidRDefault="008C32F7" w:rsidP="008C32F7">
            <w:pPr>
              <w:pStyle w:val="Figure-Image"/>
              <w:rPr>
                <w:lang w:val="en-GB"/>
              </w:rPr>
            </w:pPr>
            <w:r w:rsidRPr="00FF6F69">
              <w:drawing>
                <wp:inline distT="0" distB="0" distL="0" distR="0" wp14:anchorId="6E50F4E2" wp14:editId="32CF6755">
                  <wp:extent cx="5580000" cy="450632"/>
                  <wp:effectExtent l="0" t="0" r="1905" b="698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t="4196" r="1225" b="81177"/>
                          <a:stretch/>
                        </pic:blipFill>
                        <pic:spPr bwMode="auto">
                          <a:xfrm>
                            <a:off x="0" y="0"/>
                            <a:ext cx="5580000" cy="450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A85CEF" w14:textId="6132348A" w:rsidR="008C32F7" w:rsidRPr="00FF6F69" w:rsidRDefault="008C32F7" w:rsidP="008C32F7">
            <w:pPr>
              <w:pStyle w:val="Caption"/>
            </w:pPr>
            <w:r w:rsidRPr="00FF6F69">
              <w:t>Figure 2.</w:t>
            </w:r>
            <w:r w:rsidRPr="00FF6F69">
              <w:fldChar w:fldCharType="begin"/>
            </w:r>
            <w:r w:rsidRPr="00FF6F69">
              <w:instrText xml:space="preserve"> SEQ Figure \* ARABIC </w:instrText>
            </w:r>
            <w:r w:rsidRPr="00FF6F69">
              <w:fldChar w:fldCharType="separate"/>
            </w:r>
            <w:r w:rsidR="00794E2F" w:rsidRPr="00FF6F69">
              <w:t>40</w:t>
            </w:r>
            <w:r w:rsidRPr="00FF6F69">
              <w:fldChar w:fldCharType="end"/>
            </w:r>
            <w:r w:rsidRPr="00FF6F69">
              <w:t xml:space="preserve"> Merging </w:t>
            </w:r>
            <w:r w:rsidR="00921E21" w:rsidRPr="00FF6F69">
              <w:t>T</w:t>
            </w:r>
            <w:r w:rsidRPr="00FF6F69">
              <w:t xml:space="preserve">wo Dictionaries Using </w:t>
            </w:r>
            <w:r w:rsidR="00737C8B" w:rsidRPr="00FF6F69">
              <w:t xml:space="preserve">the </w:t>
            </w:r>
            <w:r w:rsidRPr="00FF6F69">
              <w:t>v3.</w:t>
            </w:r>
            <w:r w:rsidR="00737C8B" w:rsidRPr="00FF6F69">
              <w:t>9</w:t>
            </w:r>
            <w:r w:rsidRPr="00FF6F69">
              <w:t>+ Option</w:t>
            </w:r>
          </w:p>
          <w:p w14:paraId="50E4ECBD" w14:textId="203583A5" w:rsidR="00744DB9" w:rsidRPr="00FF6F69" w:rsidRDefault="005E1FE3" w:rsidP="00603411">
            <w:pPr>
              <w:pStyle w:val="BodyText"/>
              <w:rPr>
                <w:noProof/>
                <w:lang w:val="en-GB"/>
              </w:rPr>
            </w:pPr>
            <w:r w:rsidRPr="00FF6F69">
              <w:rPr>
                <w:noProof/>
                <w:lang w:val="en-GB"/>
              </w:rPr>
              <w:lastRenderedPageBreak/>
              <w:t>As we can see, the two methods deliver the same result.</w:t>
            </w:r>
          </w:p>
        </w:tc>
      </w:tr>
    </w:tbl>
    <w:p w14:paraId="3549BA8C" w14:textId="77777777" w:rsidR="00756D91" w:rsidRPr="00F9639A" w:rsidRDefault="00756D91" w:rsidP="003A4171">
      <w:pPr>
        <w:spacing w:before="240" w:after="120"/>
        <w:jc w:val="left"/>
        <w:rPr>
          <w:b/>
          <w:noProof/>
          <w:sz w:val="28"/>
        </w:rPr>
      </w:pPr>
    </w:p>
    <w:p w14:paraId="358CD053" w14:textId="6099CD80" w:rsidR="00593B50" w:rsidRPr="00FF6F69" w:rsidRDefault="00593B50" w:rsidP="003A4171">
      <w:pPr>
        <w:spacing w:before="240" w:after="120"/>
        <w:jc w:val="left"/>
        <w:rPr>
          <w:b/>
          <w:noProof/>
          <w:sz w:val="28"/>
        </w:rPr>
      </w:pPr>
      <w:r w:rsidRPr="00FF6F69">
        <w:rPr>
          <w:b/>
          <w:noProof/>
          <w:sz w:val="28"/>
        </w:rPr>
        <w:t>Read</w:t>
      </w:r>
    </w:p>
    <w:p w14:paraId="7B153EF0" w14:textId="340BAE95" w:rsidR="00F03EA4" w:rsidRPr="00FF6F69" w:rsidRDefault="00593B50" w:rsidP="003D1BBB">
      <w:pPr>
        <w:pStyle w:val="BodyText"/>
        <w:rPr>
          <w:noProof/>
          <w:lang w:val="en-GB"/>
        </w:rPr>
      </w:pPr>
      <w:r w:rsidRPr="00FF6F69">
        <w:rPr>
          <w:noProof/>
          <w:lang w:val="en-GB"/>
        </w:rPr>
        <w:t>Read the following section of the textbook on creating and manipulating dictionaries: Exercise 39 Dictionaries, Oh Lovely Dictionaries</w:t>
      </w:r>
    </w:p>
    <w:p w14:paraId="6967BD62" w14:textId="238AC413" w:rsidR="00593B50" w:rsidRPr="00FF6F69" w:rsidRDefault="00593B50" w:rsidP="00147473">
      <w:pPr>
        <w:spacing w:before="240" w:after="120"/>
        <w:jc w:val="left"/>
        <w:rPr>
          <w:b/>
          <w:noProof/>
          <w:sz w:val="28"/>
        </w:rPr>
      </w:pPr>
      <w:r w:rsidRPr="00FF6F69">
        <w:rPr>
          <w:b/>
          <w:noProof/>
          <w:sz w:val="28"/>
        </w:rPr>
        <w:t>Read</w:t>
      </w:r>
    </w:p>
    <w:p w14:paraId="256A75E9" w14:textId="77777777" w:rsidR="00147473" w:rsidRPr="00FF6F69" w:rsidRDefault="00147473" w:rsidP="003D1BBB">
      <w:pPr>
        <w:pStyle w:val="BodyText"/>
        <w:rPr>
          <w:noProof/>
          <w:lang w:val="en-GB"/>
        </w:rPr>
      </w:pPr>
      <w:r w:rsidRPr="00FF6F69">
        <w:rPr>
          <w:noProof/>
          <w:lang w:val="en-GB"/>
        </w:rPr>
        <w:t>Read the following official Python documentation for more details and examples on dictionaries:</w:t>
      </w:r>
    </w:p>
    <w:p w14:paraId="03AACB31" w14:textId="0EB30A56" w:rsidR="00035C8C" w:rsidRPr="00FF6F69" w:rsidRDefault="00F65ECB" w:rsidP="003D1BBB">
      <w:pPr>
        <w:pStyle w:val="BodyText"/>
        <w:rPr>
          <w:noProof/>
          <w:lang w:val="en-GB"/>
        </w:rPr>
      </w:pPr>
      <w:hyperlink r:id="rId95" w:anchor="typesmapping" w:history="1">
        <w:r w:rsidR="00035C8C" w:rsidRPr="00FF6F69">
          <w:rPr>
            <w:rStyle w:val="Hyperlink"/>
            <w:noProof/>
            <w:lang w:val="en-GB"/>
          </w:rPr>
          <w:t>https://docs.python.org/3/library/stdtypes.html#typesmapping</w:t>
        </w:r>
      </w:hyperlink>
    </w:p>
    <w:p w14:paraId="1D90E4DF" w14:textId="77777777" w:rsidR="00593B50" w:rsidRPr="00FF6F69" w:rsidRDefault="00593B50" w:rsidP="00CF16A6">
      <w:pPr>
        <w:pStyle w:val="BodyText"/>
        <w:spacing w:before="0" w:after="0"/>
        <w:jc w:val="left"/>
        <w:rPr>
          <w:noProof/>
          <w:lang w:val="en-GB"/>
        </w:rPr>
      </w:pPr>
    </w:p>
    <w:p w14:paraId="5630AB81" w14:textId="0B86899F" w:rsidR="00F03EA4" w:rsidRPr="00FF6F69" w:rsidRDefault="00F03EA4" w:rsidP="00CF16A6">
      <w:pPr>
        <w:pStyle w:val="BodyText"/>
        <w:spacing w:before="0" w:after="0"/>
        <w:jc w:val="left"/>
        <w:rPr>
          <w:noProof/>
          <w:lang w:val="en-GB"/>
        </w:rPr>
      </w:pPr>
    </w:p>
    <w:p w14:paraId="435A5754" w14:textId="2352D153" w:rsidR="00D2123C" w:rsidRPr="00FF6F69" w:rsidRDefault="00D2123C">
      <w:pPr>
        <w:rPr>
          <w:noProof/>
        </w:rPr>
      </w:pPr>
      <w:r w:rsidRPr="00FF6F69">
        <w:rPr>
          <w:noProof/>
        </w:rPr>
        <w:br w:type="page"/>
      </w:r>
    </w:p>
    <w:p w14:paraId="0343A32F" w14:textId="22C2DA91" w:rsidR="00D2123C" w:rsidRDefault="00D2123C" w:rsidP="00BE148D">
      <w:pPr>
        <w:pStyle w:val="Heading2"/>
      </w:pPr>
      <w:r w:rsidRPr="00FF6F69">
        <w:lastRenderedPageBreak/>
        <w:t xml:space="preserve">Chapter 2 </w:t>
      </w:r>
      <w:r w:rsidR="00235ADF" w:rsidRPr="00FF6F69">
        <w:t>Integrated Methods and Functions</w:t>
      </w:r>
    </w:p>
    <w:p w14:paraId="2847ABC4" w14:textId="5CAC6412" w:rsidR="006E7C56" w:rsidRPr="006E7C56" w:rsidRDefault="006E7C56" w:rsidP="006E7C56">
      <w:pPr>
        <w:pStyle w:val="BodyText"/>
        <w:rPr>
          <w:lang w:val="en-GB"/>
        </w:rPr>
      </w:pPr>
      <w:r>
        <w:rPr>
          <w:lang w:val="en-GB"/>
        </w:rPr>
        <w:t xml:space="preserve">Lesson Recording - </w:t>
      </w:r>
      <w:r w:rsidRPr="006E7C56">
        <w:rPr>
          <w:lang w:val="en-GB"/>
        </w:rPr>
        <w:t>Integrated Methods and Functions</w:t>
      </w:r>
      <w:r>
        <w:rPr>
          <w:lang w:val="en-GB"/>
        </w:rPr>
        <w:t xml:space="preserve"> </w:t>
      </w:r>
      <w:r w:rsidRPr="006E7C56">
        <w:rPr>
          <w:lang w:val="en-GB"/>
        </w:rPr>
        <w:t>in Python</w:t>
      </w:r>
    </w:p>
    <w:p w14:paraId="7A13E97E" w14:textId="3BFEF963" w:rsidR="00D2123C" w:rsidRPr="00FF6F69" w:rsidRDefault="00235ADF" w:rsidP="00FF6F69">
      <w:pPr>
        <w:pStyle w:val="Heading3"/>
        <w:tabs>
          <w:tab w:val="left" w:pos="709"/>
        </w:tabs>
        <w:spacing w:before="120" w:after="120"/>
        <w:rPr>
          <w:noProof/>
          <w:lang w:val="en-GB"/>
        </w:rPr>
      </w:pPr>
      <w:r w:rsidRPr="00FF6F69">
        <w:rPr>
          <w:noProof/>
          <w:lang w:val="en-GB"/>
        </w:rPr>
        <w:t>2</w:t>
      </w:r>
      <w:r w:rsidR="00D2123C" w:rsidRPr="00FF6F69">
        <w:rPr>
          <w:noProof/>
          <w:lang w:val="en-GB"/>
        </w:rPr>
        <w:t>.1</w:t>
      </w:r>
      <w:r w:rsidR="00D2123C" w:rsidRPr="00FF6F69">
        <w:rPr>
          <w:noProof/>
          <w:lang w:val="en-GB"/>
        </w:rPr>
        <w:tab/>
      </w:r>
      <w:r w:rsidR="001E6183" w:rsidRPr="00FF6F69">
        <w:rPr>
          <w:noProof/>
          <w:lang w:val="en-GB"/>
        </w:rPr>
        <w:t>Built-In Functions in Python</w:t>
      </w:r>
    </w:p>
    <w:p w14:paraId="3B35351E" w14:textId="42F4414C" w:rsidR="003F0135" w:rsidRPr="00FF6F69" w:rsidRDefault="00791FE8" w:rsidP="000E68DE">
      <w:pPr>
        <w:pStyle w:val="BodyText"/>
        <w:rPr>
          <w:rFonts w:eastAsia="PMingLiU"/>
          <w:noProof/>
          <w:lang w:val="en-GB" w:eastAsia="zh-TW"/>
        </w:rPr>
      </w:pPr>
      <w:r w:rsidRPr="00FF6F69">
        <w:rPr>
          <w:noProof/>
          <w:lang w:val="en-GB"/>
        </w:rPr>
        <w:t xml:space="preserve">In the previous chapters, we have come across various </w:t>
      </w:r>
      <w:r w:rsidR="00413DD9" w:rsidRPr="00FF6F69">
        <w:rPr>
          <w:rFonts w:eastAsia="PMingLiU"/>
          <w:noProof/>
          <w:lang w:val="en-GB" w:eastAsia="zh-TW"/>
        </w:rPr>
        <w:t xml:space="preserve">built-in </w:t>
      </w:r>
      <w:r w:rsidRPr="00FF6F69">
        <w:rPr>
          <w:noProof/>
          <w:lang w:val="en-GB"/>
        </w:rPr>
        <w:t xml:space="preserve">functions </w:t>
      </w:r>
      <w:r w:rsidR="00413DD9" w:rsidRPr="00FF6F69">
        <w:rPr>
          <w:rFonts w:eastAsia="PMingLiU"/>
          <w:noProof/>
          <w:lang w:val="en-GB" w:eastAsia="zh-TW"/>
        </w:rPr>
        <w:t>of Python</w:t>
      </w:r>
      <w:r w:rsidR="00FC4C09" w:rsidRPr="00FF6F69">
        <w:rPr>
          <w:rFonts w:eastAsia="PMingLiU"/>
          <w:noProof/>
          <w:lang w:val="en-GB" w:eastAsia="zh-TW"/>
        </w:rPr>
        <w:t xml:space="preserve">, such as </w:t>
      </w:r>
      <w:r w:rsidR="00FC4C09" w:rsidRPr="00FF6F69">
        <w:rPr>
          <w:rFonts w:ascii="Consolas" w:eastAsia="PMingLiU" w:hAnsi="Consolas"/>
          <w:noProof/>
          <w:lang w:val="en-GB" w:eastAsia="zh-TW"/>
        </w:rPr>
        <w:t>print()</w:t>
      </w:r>
      <w:r w:rsidR="00FC4C09" w:rsidRPr="00FF6F69">
        <w:rPr>
          <w:rFonts w:eastAsia="PMingLiU"/>
          <w:noProof/>
          <w:lang w:val="en-GB" w:eastAsia="zh-TW"/>
        </w:rPr>
        <w:t xml:space="preserve">, </w:t>
      </w:r>
      <w:r w:rsidR="00FC4C09" w:rsidRPr="00FF6F69">
        <w:rPr>
          <w:rFonts w:ascii="Consolas" w:eastAsia="PMingLiU" w:hAnsi="Consolas"/>
          <w:noProof/>
          <w:lang w:val="en-GB" w:eastAsia="zh-TW"/>
        </w:rPr>
        <w:t>input()</w:t>
      </w:r>
      <w:r w:rsidR="00FC4C09" w:rsidRPr="00FF6F69">
        <w:rPr>
          <w:rFonts w:eastAsia="PMingLiU"/>
          <w:noProof/>
          <w:lang w:val="en-GB" w:eastAsia="zh-TW"/>
        </w:rPr>
        <w:t xml:space="preserve">, </w:t>
      </w:r>
      <w:r w:rsidR="00FC4C09" w:rsidRPr="00FF6F69">
        <w:rPr>
          <w:rFonts w:ascii="Consolas" w:eastAsia="PMingLiU" w:hAnsi="Consolas"/>
          <w:noProof/>
          <w:lang w:val="en-GB" w:eastAsia="zh-TW"/>
        </w:rPr>
        <w:t>int()</w:t>
      </w:r>
      <w:r w:rsidR="00FC4C09" w:rsidRPr="00FF6F69">
        <w:rPr>
          <w:rFonts w:eastAsia="PMingLiU"/>
          <w:noProof/>
          <w:lang w:val="en-GB" w:eastAsia="zh-TW"/>
        </w:rPr>
        <w:t>, etc</w:t>
      </w:r>
      <w:r w:rsidR="003C4A36" w:rsidRPr="00FF6F69">
        <w:rPr>
          <w:rFonts w:eastAsia="PMingLiU"/>
          <w:noProof/>
          <w:lang w:val="en-GB" w:eastAsia="zh-TW"/>
        </w:rPr>
        <w:t xml:space="preserve">. </w:t>
      </w:r>
      <w:r w:rsidR="00DC3FF2" w:rsidRPr="00FF6F69">
        <w:rPr>
          <w:rFonts w:eastAsia="PMingLiU"/>
          <w:noProof/>
          <w:lang w:val="en-GB" w:eastAsia="zh-TW"/>
        </w:rPr>
        <w:t xml:space="preserve">These </w:t>
      </w:r>
      <w:r w:rsidR="00FC4C09" w:rsidRPr="00FF6F69">
        <w:rPr>
          <w:rFonts w:eastAsia="PMingLiU"/>
          <w:noProof/>
          <w:lang w:val="en-GB" w:eastAsia="zh-TW"/>
        </w:rPr>
        <w:t xml:space="preserve">functions </w:t>
      </w:r>
      <w:r w:rsidR="00082AC3" w:rsidRPr="00FF6F69">
        <w:rPr>
          <w:rFonts w:eastAsia="PMingLiU"/>
          <w:noProof/>
          <w:lang w:val="en-GB" w:eastAsia="zh-TW"/>
        </w:rPr>
        <w:t xml:space="preserve">are </w:t>
      </w:r>
      <w:r w:rsidR="005939C2" w:rsidRPr="00FF6F69">
        <w:rPr>
          <w:rFonts w:eastAsia="PMingLiU"/>
          <w:noProof/>
          <w:lang w:val="en-GB" w:eastAsia="zh-TW"/>
        </w:rPr>
        <w:t xml:space="preserve">always </w:t>
      </w:r>
      <w:r w:rsidR="00082AC3" w:rsidRPr="00FF6F69">
        <w:rPr>
          <w:rFonts w:eastAsia="PMingLiU"/>
          <w:noProof/>
          <w:lang w:val="en-GB" w:eastAsia="zh-TW"/>
        </w:rPr>
        <w:t xml:space="preserve">available </w:t>
      </w:r>
      <w:r w:rsidR="005939C2" w:rsidRPr="00FF6F69">
        <w:rPr>
          <w:rFonts w:eastAsia="PMingLiU"/>
          <w:noProof/>
          <w:lang w:val="en-GB" w:eastAsia="zh-TW"/>
        </w:rPr>
        <w:t xml:space="preserve">in the </w:t>
      </w:r>
      <w:r w:rsidR="00082AC3" w:rsidRPr="00FF6F69">
        <w:rPr>
          <w:rFonts w:eastAsia="PMingLiU"/>
          <w:noProof/>
          <w:lang w:val="en-GB" w:eastAsia="zh-TW"/>
        </w:rPr>
        <w:t>Python</w:t>
      </w:r>
      <w:r w:rsidR="005939C2" w:rsidRPr="00FF6F69">
        <w:rPr>
          <w:rFonts w:eastAsia="PMingLiU"/>
          <w:noProof/>
          <w:lang w:val="en-GB" w:eastAsia="zh-TW"/>
        </w:rPr>
        <w:t xml:space="preserve"> environment</w:t>
      </w:r>
      <w:r w:rsidR="00F906FB" w:rsidRPr="00FF6F69">
        <w:rPr>
          <w:rFonts w:eastAsia="PMingLiU"/>
          <w:noProof/>
          <w:lang w:val="en-GB" w:eastAsia="zh-TW"/>
        </w:rPr>
        <w:t>.</w:t>
      </w:r>
      <w:r w:rsidR="00C33312" w:rsidRPr="00FF6F69">
        <w:rPr>
          <w:rFonts w:eastAsia="PMingLiU"/>
          <w:noProof/>
          <w:lang w:val="en-GB" w:eastAsia="zh-TW"/>
        </w:rPr>
        <w:t xml:space="preserve"> </w:t>
      </w:r>
      <w:r w:rsidR="003C4A36" w:rsidRPr="00FF6F69">
        <w:rPr>
          <w:rFonts w:eastAsia="PMingLiU"/>
          <w:noProof/>
          <w:lang w:val="en-GB" w:eastAsia="zh-TW"/>
        </w:rPr>
        <w:t xml:space="preserve">A function is a routine </w:t>
      </w:r>
      <w:r w:rsidR="00D643F0" w:rsidRPr="00FF6F69">
        <w:rPr>
          <w:rFonts w:eastAsia="PMingLiU"/>
          <w:noProof/>
          <w:lang w:val="en-GB" w:eastAsia="zh-TW"/>
        </w:rPr>
        <w:t xml:space="preserve">program </w:t>
      </w:r>
      <w:r w:rsidR="0077153C" w:rsidRPr="00FF6F69">
        <w:rPr>
          <w:rFonts w:eastAsia="PMingLiU"/>
          <w:noProof/>
          <w:lang w:val="en-GB" w:eastAsia="zh-TW"/>
        </w:rPr>
        <w:t xml:space="preserve">that </w:t>
      </w:r>
      <w:r w:rsidR="0027408F" w:rsidRPr="00FF6F69">
        <w:rPr>
          <w:rFonts w:eastAsia="PMingLiU"/>
          <w:noProof/>
          <w:lang w:val="en-GB" w:eastAsia="zh-TW"/>
        </w:rPr>
        <w:t>process</w:t>
      </w:r>
      <w:r w:rsidR="00B5366D" w:rsidRPr="00FF6F69">
        <w:rPr>
          <w:rFonts w:eastAsia="PMingLiU"/>
          <w:noProof/>
          <w:lang w:val="en-GB" w:eastAsia="zh-TW"/>
        </w:rPr>
        <w:t>es</w:t>
      </w:r>
      <w:r w:rsidR="0027408F" w:rsidRPr="00FF6F69">
        <w:rPr>
          <w:rFonts w:eastAsia="PMingLiU"/>
          <w:noProof/>
          <w:lang w:val="en-GB" w:eastAsia="zh-TW"/>
        </w:rPr>
        <w:t xml:space="preserve"> </w:t>
      </w:r>
      <w:r w:rsidR="008553DC" w:rsidRPr="00FF6F69">
        <w:rPr>
          <w:rFonts w:eastAsia="PMingLiU"/>
          <w:noProof/>
          <w:lang w:val="en-GB" w:eastAsia="zh-TW"/>
        </w:rPr>
        <w:t xml:space="preserve">values </w:t>
      </w:r>
      <w:r w:rsidR="008F27A4" w:rsidRPr="00FF6F69">
        <w:rPr>
          <w:rFonts w:eastAsia="PMingLiU"/>
          <w:noProof/>
          <w:lang w:val="en-GB" w:eastAsia="zh-TW"/>
        </w:rPr>
        <w:t xml:space="preserve">which are </w:t>
      </w:r>
      <w:r w:rsidR="008553DC" w:rsidRPr="00FF6F69">
        <w:rPr>
          <w:rFonts w:eastAsia="PMingLiU"/>
          <w:noProof/>
          <w:lang w:val="en-GB" w:eastAsia="zh-TW"/>
        </w:rPr>
        <w:t>pass</w:t>
      </w:r>
      <w:r w:rsidR="00B5366D" w:rsidRPr="00FF6F69">
        <w:rPr>
          <w:rFonts w:eastAsia="PMingLiU"/>
          <w:noProof/>
          <w:lang w:val="en-GB" w:eastAsia="zh-TW"/>
        </w:rPr>
        <w:t>ed</w:t>
      </w:r>
      <w:r w:rsidR="008553DC" w:rsidRPr="00FF6F69">
        <w:rPr>
          <w:rFonts w:eastAsia="PMingLiU"/>
          <w:noProof/>
          <w:lang w:val="en-GB" w:eastAsia="zh-TW"/>
        </w:rPr>
        <w:t xml:space="preserve"> </w:t>
      </w:r>
      <w:r w:rsidR="00F416CA" w:rsidRPr="00FF6F69">
        <w:rPr>
          <w:rFonts w:eastAsia="PMingLiU"/>
          <w:noProof/>
          <w:lang w:val="en-GB" w:eastAsia="zh-TW"/>
        </w:rPr>
        <w:t xml:space="preserve">on </w:t>
      </w:r>
      <w:r w:rsidR="00F9758D" w:rsidRPr="00FF6F69">
        <w:rPr>
          <w:rFonts w:eastAsia="PMingLiU"/>
          <w:noProof/>
          <w:lang w:val="en-GB" w:eastAsia="zh-TW"/>
        </w:rPr>
        <w:t xml:space="preserve">to it </w:t>
      </w:r>
      <w:r w:rsidR="00F416CA" w:rsidRPr="00FF6F69">
        <w:rPr>
          <w:rFonts w:eastAsia="PMingLiU"/>
          <w:noProof/>
          <w:lang w:val="en-GB" w:eastAsia="zh-TW"/>
        </w:rPr>
        <w:t>as an argument</w:t>
      </w:r>
      <w:r w:rsidR="00FF6F69">
        <w:rPr>
          <w:rFonts w:eastAsia="PMingLiU"/>
          <w:noProof/>
          <w:lang w:val="en-GB" w:eastAsia="zh-TW"/>
        </w:rPr>
        <w:t>, or a parameter,</w:t>
      </w:r>
      <w:r w:rsidR="00F416CA" w:rsidRPr="00FF6F69">
        <w:rPr>
          <w:rFonts w:eastAsia="PMingLiU"/>
          <w:noProof/>
          <w:lang w:val="en-GB" w:eastAsia="zh-TW"/>
        </w:rPr>
        <w:t xml:space="preserve"> </w:t>
      </w:r>
      <w:r w:rsidR="008553DC" w:rsidRPr="00FF6F69">
        <w:rPr>
          <w:rFonts w:eastAsia="PMingLiU"/>
          <w:noProof/>
          <w:lang w:val="en-GB" w:eastAsia="zh-TW"/>
        </w:rPr>
        <w:t xml:space="preserve">and </w:t>
      </w:r>
      <w:r w:rsidR="005D0F6C" w:rsidRPr="00FF6F69">
        <w:rPr>
          <w:rFonts w:eastAsia="PMingLiU"/>
          <w:noProof/>
          <w:lang w:val="en-GB" w:eastAsia="zh-TW"/>
        </w:rPr>
        <w:t xml:space="preserve">returns </w:t>
      </w:r>
      <w:r w:rsidR="0058191B" w:rsidRPr="00FF6F69">
        <w:rPr>
          <w:rFonts w:eastAsia="PMingLiU"/>
          <w:noProof/>
          <w:lang w:val="en-GB" w:eastAsia="zh-TW"/>
        </w:rPr>
        <w:t xml:space="preserve">some </w:t>
      </w:r>
      <w:r w:rsidR="005D0F6C" w:rsidRPr="00FF6F69">
        <w:rPr>
          <w:rFonts w:eastAsia="PMingLiU"/>
          <w:noProof/>
          <w:lang w:val="en-GB" w:eastAsia="zh-TW"/>
        </w:rPr>
        <w:t>result</w:t>
      </w:r>
      <w:r w:rsidR="0058191B" w:rsidRPr="00FF6F69">
        <w:rPr>
          <w:rFonts w:eastAsia="PMingLiU"/>
          <w:noProof/>
          <w:lang w:val="en-GB" w:eastAsia="zh-TW"/>
        </w:rPr>
        <w:t>s</w:t>
      </w:r>
      <w:r w:rsidR="005D0F6C" w:rsidRPr="00FF6F69">
        <w:rPr>
          <w:rFonts w:eastAsia="PMingLiU"/>
          <w:noProof/>
          <w:lang w:val="en-GB" w:eastAsia="zh-TW"/>
        </w:rPr>
        <w:t xml:space="preserve"> to the user eventually.</w:t>
      </w:r>
      <w:r w:rsidR="00BE676D" w:rsidRPr="00FF6F69">
        <w:rPr>
          <w:rFonts w:eastAsia="PMingLiU"/>
          <w:noProof/>
          <w:lang w:val="en-GB" w:eastAsia="zh-TW"/>
        </w:rPr>
        <w:t xml:space="preserve"> For example, </w:t>
      </w:r>
      <w:r w:rsidR="00144AEB" w:rsidRPr="00FF6F69">
        <w:rPr>
          <w:rFonts w:eastAsia="PMingLiU"/>
          <w:noProof/>
          <w:lang w:val="en-GB" w:eastAsia="zh-TW"/>
        </w:rPr>
        <w:t xml:space="preserve">a </w:t>
      </w:r>
      <w:r w:rsidR="005B360C" w:rsidRPr="00FF6F69">
        <w:rPr>
          <w:rFonts w:eastAsia="PMingLiU"/>
          <w:noProof/>
          <w:lang w:val="en-GB" w:eastAsia="zh-TW"/>
        </w:rPr>
        <w:t>float</w:t>
      </w:r>
      <w:r w:rsidR="00F46AAD" w:rsidRPr="00FF6F69">
        <w:rPr>
          <w:rFonts w:eastAsia="PMingLiU"/>
          <w:noProof/>
          <w:lang w:val="en-GB" w:eastAsia="zh-TW"/>
        </w:rPr>
        <w:t xml:space="preserve"> value </w:t>
      </w:r>
      <w:r w:rsidR="00567F4A" w:rsidRPr="00FF6F69">
        <w:rPr>
          <w:rFonts w:eastAsia="PMingLiU"/>
          <w:noProof/>
          <w:lang w:val="en-GB" w:eastAsia="zh-TW"/>
        </w:rPr>
        <w:t xml:space="preserve">is passed </w:t>
      </w:r>
      <w:r w:rsidR="004969BA" w:rsidRPr="00FF6F69">
        <w:rPr>
          <w:rFonts w:eastAsia="PMingLiU"/>
          <w:noProof/>
          <w:lang w:val="en-GB" w:eastAsia="zh-TW"/>
        </w:rPr>
        <w:t xml:space="preserve">on </w:t>
      </w:r>
      <w:r w:rsidR="002749D2" w:rsidRPr="00FF6F69">
        <w:rPr>
          <w:rFonts w:eastAsia="PMingLiU"/>
          <w:noProof/>
          <w:lang w:val="en-GB" w:eastAsia="zh-TW"/>
        </w:rPr>
        <w:t xml:space="preserve">to the </w:t>
      </w:r>
      <w:r w:rsidR="000C40CB" w:rsidRPr="00FF6F69">
        <w:rPr>
          <w:rFonts w:ascii="Consolas" w:eastAsia="PMingLiU" w:hAnsi="Consolas"/>
          <w:noProof/>
          <w:lang w:val="en-GB" w:eastAsia="zh-TW"/>
        </w:rPr>
        <w:t>int()</w:t>
      </w:r>
      <w:r w:rsidR="000C40CB" w:rsidRPr="00FF6F69">
        <w:rPr>
          <w:rFonts w:eastAsia="PMingLiU"/>
          <w:noProof/>
          <w:lang w:val="en-GB" w:eastAsia="zh-TW"/>
        </w:rPr>
        <w:t xml:space="preserve"> </w:t>
      </w:r>
      <w:r w:rsidR="002749D2" w:rsidRPr="00FF6F69">
        <w:rPr>
          <w:rFonts w:eastAsia="PMingLiU"/>
          <w:noProof/>
          <w:lang w:val="en-GB" w:eastAsia="zh-TW"/>
        </w:rPr>
        <w:t xml:space="preserve">function </w:t>
      </w:r>
      <w:r w:rsidR="000C40CB" w:rsidRPr="00FF6F69">
        <w:rPr>
          <w:rFonts w:eastAsia="PMingLiU"/>
          <w:noProof/>
          <w:lang w:val="en-GB" w:eastAsia="zh-TW"/>
        </w:rPr>
        <w:t xml:space="preserve">as an argument, </w:t>
      </w:r>
      <w:r w:rsidR="002749D2" w:rsidRPr="00FF6F69">
        <w:rPr>
          <w:rFonts w:eastAsia="PMingLiU"/>
          <w:noProof/>
          <w:lang w:val="en-GB" w:eastAsia="zh-TW"/>
        </w:rPr>
        <w:t xml:space="preserve">Python </w:t>
      </w:r>
      <w:r w:rsidR="00304075">
        <w:rPr>
          <w:rFonts w:eastAsia="PMingLiU"/>
          <w:noProof/>
          <w:lang w:val="en-GB" w:eastAsia="zh-TW"/>
        </w:rPr>
        <w:t xml:space="preserve">then </w:t>
      </w:r>
      <w:r w:rsidR="008D2692" w:rsidRPr="00FF6F69">
        <w:rPr>
          <w:rFonts w:eastAsia="PMingLiU"/>
          <w:noProof/>
          <w:lang w:val="en-GB" w:eastAsia="zh-TW"/>
        </w:rPr>
        <w:t>remove</w:t>
      </w:r>
      <w:r w:rsidR="00304075">
        <w:rPr>
          <w:rFonts w:eastAsia="PMingLiU"/>
          <w:noProof/>
          <w:lang w:val="en-GB" w:eastAsia="zh-TW"/>
        </w:rPr>
        <w:t>s</w:t>
      </w:r>
      <w:r w:rsidR="008D2692" w:rsidRPr="00FF6F69">
        <w:rPr>
          <w:rFonts w:eastAsia="PMingLiU"/>
          <w:noProof/>
          <w:lang w:val="en-GB" w:eastAsia="zh-TW"/>
        </w:rPr>
        <w:t xml:space="preserve"> all the decimal digits and </w:t>
      </w:r>
      <w:r w:rsidR="002749D2" w:rsidRPr="00FF6F69">
        <w:rPr>
          <w:rFonts w:eastAsia="PMingLiU"/>
          <w:noProof/>
          <w:lang w:val="en-GB" w:eastAsia="zh-TW"/>
        </w:rPr>
        <w:t>return</w:t>
      </w:r>
      <w:r w:rsidR="003C098B">
        <w:rPr>
          <w:rFonts w:eastAsia="PMingLiU"/>
          <w:noProof/>
          <w:lang w:val="en-GB" w:eastAsia="zh-TW"/>
        </w:rPr>
        <w:t>s</w:t>
      </w:r>
      <w:r w:rsidR="002749D2" w:rsidRPr="00FF6F69">
        <w:rPr>
          <w:rFonts w:eastAsia="PMingLiU"/>
          <w:noProof/>
          <w:lang w:val="en-GB" w:eastAsia="zh-TW"/>
        </w:rPr>
        <w:t xml:space="preserve"> an integer as result.</w:t>
      </w:r>
    </w:p>
    <w:p w14:paraId="181B443C" w14:textId="03EC64FF" w:rsidR="00D6340B" w:rsidRPr="00FF6F69" w:rsidRDefault="007026F2" w:rsidP="000E68DE">
      <w:pPr>
        <w:pStyle w:val="BodyText"/>
        <w:rPr>
          <w:rFonts w:eastAsia="PMingLiU"/>
          <w:noProof/>
          <w:lang w:val="en-GB" w:eastAsia="zh-TW"/>
        </w:rPr>
      </w:pPr>
      <w:r w:rsidRPr="00FF6F69">
        <w:rPr>
          <w:rFonts w:eastAsia="PMingLiU"/>
          <w:noProof/>
          <w:lang w:val="en-GB" w:eastAsia="zh-TW"/>
        </w:rPr>
        <w:t xml:space="preserve">The following table contains </w:t>
      </w:r>
      <w:r w:rsidR="00820244" w:rsidRPr="00FF6F69">
        <w:rPr>
          <w:rFonts w:eastAsia="PMingLiU"/>
          <w:noProof/>
          <w:lang w:val="en-GB" w:eastAsia="zh-TW"/>
        </w:rPr>
        <w:t xml:space="preserve">all the built-in functions in </w:t>
      </w:r>
      <w:r w:rsidR="001E5F26" w:rsidRPr="00FF6F69">
        <w:rPr>
          <w:rFonts w:eastAsia="PMingLiU"/>
          <w:noProof/>
          <w:lang w:val="en-GB" w:eastAsia="zh-TW"/>
        </w:rPr>
        <w:t>alphabetical order.</w:t>
      </w:r>
    </w:p>
    <w:p w14:paraId="1C5C3F70" w14:textId="4A246F62" w:rsidR="00902138" w:rsidRPr="00FF6F69" w:rsidRDefault="00902138" w:rsidP="00902138">
      <w:pPr>
        <w:pStyle w:val="CaptionTop"/>
      </w:pPr>
      <w:r w:rsidRPr="00FF6F69">
        <w:t xml:space="preserve">Table </w:t>
      </w:r>
      <w:r w:rsidR="001E5F26" w:rsidRPr="00FF6F69">
        <w:t>2</w:t>
      </w:r>
      <w:r w:rsidRPr="00FF6F69">
        <w:t>.</w:t>
      </w:r>
      <w:r w:rsidRPr="00C557E1">
        <w:fldChar w:fldCharType="begin"/>
      </w:r>
      <w:r w:rsidRPr="00FF6F69">
        <w:instrText xml:space="preserve"> SEQ Table \* ARABIC </w:instrText>
      </w:r>
      <w:r w:rsidRPr="00C557E1">
        <w:fldChar w:fldCharType="separate"/>
      </w:r>
      <w:r w:rsidR="00794E2F" w:rsidRPr="00FF6F69">
        <w:t>1</w:t>
      </w:r>
      <w:r w:rsidRPr="00C557E1">
        <w:fldChar w:fldCharType="end"/>
      </w:r>
      <w:r w:rsidRPr="00FF6F69">
        <w:rPr>
          <w:bCs/>
        </w:rPr>
        <w:t xml:space="preserve"> </w:t>
      </w:r>
      <w:r w:rsidR="001E5F26" w:rsidRPr="00FF6F69">
        <w:rPr>
          <w:bCs/>
        </w:rPr>
        <w:t xml:space="preserve">Built-in Functions of </w:t>
      </w:r>
      <w:r w:rsidRPr="00FF6F69">
        <w:rPr>
          <w:bCs/>
        </w:rPr>
        <w:t>Python</w:t>
      </w:r>
    </w:p>
    <w:tbl>
      <w:tblPr>
        <w:tblStyle w:val="TableGrid"/>
        <w:tblW w:w="9067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85" w:type="dxa"/>
          <w:left w:w="144" w:type="dxa"/>
          <w:bottom w:w="85" w:type="dxa"/>
          <w:right w:w="144" w:type="dxa"/>
        </w:tblCellMar>
        <w:tblLook w:val="04A0" w:firstRow="1" w:lastRow="0" w:firstColumn="1" w:lastColumn="0" w:noHBand="0" w:noVBand="1"/>
      </w:tblPr>
      <w:tblGrid>
        <w:gridCol w:w="2266"/>
        <w:gridCol w:w="2267"/>
        <w:gridCol w:w="2267"/>
        <w:gridCol w:w="2267"/>
      </w:tblGrid>
      <w:tr w:rsidR="00FC0FF7" w:rsidRPr="00126B87" w14:paraId="6B117FC6" w14:textId="0EC5E091" w:rsidTr="00305BFE">
        <w:tc>
          <w:tcPr>
            <w:tcW w:w="2266" w:type="dxa"/>
          </w:tcPr>
          <w:p w14:paraId="00D6B95F" w14:textId="68772FDE" w:rsidR="00FC0FF7" w:rsidRPr="00FF6F69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FF6F69">
              <w:rPr>
                <w:rFonts w:ascii="Consolas" w:hAnsi="Consolas"/>
                <w:noProof/>
                <w:lang w:val="en-GB"/>
              </w:rPr>
              <w:t>abs()</w:t>
            </w:r>
          </w:p>
        </w:tc>
        <w:tc>
          <w:tcPr>
            <w:tcW w:w="2267" w:type="dxa"/>
          </w:tcPr>
          <w:p w14:paraId="48922104" w14:textId="6B3330B2" w:rsidR="00FC0FF7" w:rsidRPr="00FF6F69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FF6F69">
              <w:rPr>
                <w:rFonts w:ascii="Consolas" w:hAnsi="Consolas"/>
                <w:noProof/>
                <w:lang w:val="en-GB"/>
              </w:rPr>
              <w:t>all()</w:t>
            </w:r>
          </w:p>
        </w:tc>
        <w:tc>
          <w:tcPr>
            <w:tcW w:w="2267" w:type="dxa"/>
          </w:tcPr>
          <w:p w14:paraId="29097670" w14:textId="1F871C01" w:rsidR="00FC0FF7" w:rsidRPr="00FF6F69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FF6F69">
              <w:rPr>
                <w:rFonts w:ascii="Consolas" w:hAnsi="Consolas"/>
                <w:noProof/>
                <w:lang w:val="en-GB"/>
              </w:rPr>
              <w:t>any()</w:t>
            </w:r>
          </w:p>
        </w:tc>
        <w:tc>
          <w:tcPr>
            <w:tcW w:w="2267" w:type="dxa"/>
          </w:tcPr>
          <w:p w14:paraId="796ECB0B" w14:textId="3E559DAE" w:rsidR="00FC0FF7" w:rsidRPr="00FF6F69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FF6F69">
              <w:rPr>
                <w:rFonts w:ascii="Consolas" w:hAnsi="Consolas"/>
                <w:noProof/>
                <w:lang w:val="en-GB"/>
              </w:rPr>
              <w:t>ascii()</w:t>
            </w:r>
          </w:p>
        </w:tc>
      </w:tr>
      <w:tr w:rsidR="00FC0FF7" w:rsidRPr="00126B87" w14:paraId="4E6C2439" w14:textId="5ABF27B0" w:rsidTr="00305BFE">
        <w:tc>
          <w:tcPr>
            <w:tcW w:w="2266" w:type="dxa"/>
          </w:tcPr>
          <w:p w14:paraId="195FCE03" w14:textId="0776CE6D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bin()</w:t>
            </w:r>
          </w:p>
        </w:tc>
        <w:tc>
          <w:tcPr>
            <w:tcW w:w="2267" w:type="dxa"/>
          </w:tcPr>
          <w:p w14:paraId="0B6EFEF8" w14:textId="0832EEDF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bool()</w:t>
            </w:r>
          </w:p>
        </w:tc>
        <w:tc>
          <w:tcPr>
            <w:tcW w:w="2267" w:type="dxa"/>
          </w:tcPr>
          <w:p w14:paraId="3C381436" w14:textId="6F634CF1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breakpoint()</w:t>
            </w:r>
          </w:p>
        </w:tc>
        <w:tc>
          <w:tcPr>
            <w:tcW w:w="2267" w:type="dxa"/>
          </w:tcPr>
          <w:p w14:paraId="7C1156D9" w14:textId="3BCCD09B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bytearray()</w:t>
            </w:r>
          </w:p>
        </w:tc>
      </w:tr>
      <w:tr w:rsidR="00FC0FF7" w:rsidRPr="00126B87" w14:paraId="7BE268FD" w14:textId="77777777" w:rsidTr="00305BFE">
        <w:tc>
          <w:tcPr>
            <w:tcW w:w="2266" w:type="dxa"/>
          </w:tcPr>
          <w:p w14:paraId="7BF33B27" w14:textId="2ACFFFA0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bytes()</w:t>
            </w:r>
          </w:p>
        </w:tc>
        <w:tc>
          <w:tcPr>
            <w:tcW w:w="2267" w:type="dxa"/>
          </w:tcPr>
          <w:p w14:paraId="3D313A7C" w14:textId="5B0F6391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callable()</w:t>
            </w:r>
          </w:p>
        </w:tc>
        <w:tc>
          <w:tcPr>
            <w:tcW w:w="2267" w:type="dxa"/>
          </w:tcPr>
          <w:p w14:paraId="249D6F81" w14:textId="53385D14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chr()</w:t>
            </w:r>
          </w:p>
        </w:tc>
        <w:tc>
          <w:tcPr>
            <w:tcW w:w="2267" w:type="dxa"/>
          </w:tcPr>
          <w:p w14:paraId="46CB7424" w14:textId="2193B03E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classmethod()</w:t>
            </w:r>
          </w:p>
        </w:tc>
      </w:tr>
      <w:tr w:rsidR="00FC0FF7" w:rsidRPr="00126B87" w14:paraId="02D191E1" w14:textId="77777777" w:rsidTr="00305BFE">
        <w:tc>
          <w:tcPr>
            <w:tcW w:w="2266" w:type="dxa"/>
          </w:tcPr>
          <w:p w14:paraId="59FD9497" w14:textId="6B7B097B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compile()</w:t>
            </w:r>
          </w:p>
        </w:tc>
        <w:tc>
          <w:tcPr>
            <w:tcW w:w="2267" w:type="dxa"/>
          </w:tcPr>
          <w:p w14:paraId="703A3A6C" w14:textId="0D417ED7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complex()</w:t>
            </w:r>
          </w:p>
        </w:tc>
        <w:tc>
          <w:tcPr>
            <w:tcW w:w="2267" w:type="dxa"/>
          </w:tcPr>
          <w:p w14:paraId="04E02BB6" w14:textId="6A5B0C34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delattr()</w:t>
            </w:r>
          </w:p>
        </w:tc>
        <w:tc>
          <w:tcPr>
            <w:tcW w:w="2267" w:type="dxa"/>
          </w:tcPr>
          <w:p w14:paraId="26F99CF1" w14:textId="324715DA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dict()</w:t>
            </w:r>
          </w:p>
        </w:tc>
      </w:tr>
      <w:tr w:rsidR="00FC0FF7" w:rsidRPr="00126B87" w14:paraId="71F90DF8" w14:textId="77777777" w:rsidTr="00305BFE">
        <w:tc>
          <w:tcPr>
            <w:tcW w:w="2266" w:type="dxa"/>
          </w:tcPr>
          <w:p w14:paraId="6675844D" w14:textId="5B5E1C2C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dir()</w:t>
            </w:r>
          </w:p>
        </w:tc>
        <w:tc>
          <w:tcPr>
            <w:tcW w:w="2267" w:type="dxa"/>
          </w:tcPr>
          <w:p w14:paraId="45616AFE" w14:textId="73750C93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divmod()</w:t>
            </w:r>
          </w:p>
        </w:tc>
        <w:tc>
          <w:tcPr>
            <w:tcW w:w="2267" w:type="dxa"/>
          </w:tcPr>
          <w:p w14:paraId="45527720" w14:textId="2DA18EF4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enumerate()</w:t>
            </w:r>
          </w:p>
        </w:tc>
        <w:tc>
          <w:tcPr>
            <w:tcW w:w="2267" w:type="dxa"/>
          </w:tcPr>
          <w:p w14:paraId="07B0F333" w14:textId="5DCDBCBC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eval()</w:t>
            </w:r>
          </w:p>
        </w:tc>
      </w:tr>
      <w:tr w:rsidR="00FC0FF7" w:rsidRPr="00126B87" w14:paraId="5EE479A7" w14:textId="77777777" w:rsidTr="00305BFE">
        <w:tc>
          <w:tcPr>
            <w:tcW w:w="2266" w:type="dxa"/>
          </w:tcPr>
          <w:p w14:paraId="4E65C81C" w14:textId="5E151BAE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exec()</w:t>
            </w:r>
          </w:p>
        </w:tc>
        <w:tc>
          <w:tcPr>
            <w:tcW w:w="2267" w:type="dxa"/>
          </w:tcPr>
          <w:p w14:paraId="31BAAA92" w14:textId="583E0C41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filter()</w:t>
            </w:r>
          </w:p>
        </w:tc>
        <w:tc>
          <w:tcPr>
            <w:tcW w:w="2267" w:type="dxa"/>
          </w:tcPr>
          <w:p w14:paraId="612E790E" w14:textId="5B80D615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float()</w:t>
            </w:r>
          </w:p>
        </w:tc>
        <w:tc>
          <w:tcPr>
            <w:tcW w:w="2267" w:type="dxa"/>
          </w:tcPr>
          <w:p w14:paraId="4EE6FC01" w14:textId="72B19673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format()</w:t>
            </w:r>
          </w:p>
        </w:tc>
      </w:tr>
      <w:tr w:rsidR="00FC0FF7" w:rsidRPr="00126B87" w14:paraId="69145131" w14:textId="77777777" w:rsidTr="00305BFE">
        <w:tc>
          <w:tcPr>
            <w:tcW w:w="2266" w:type="dxa"/>
          </w:tcPr>
          <w:p w14:paraId="39E47A7F" w14:textId="0298C0E7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frozenset()</w:t>
            </w:r>
          </w:p>
        </w:tc>
        <w:tc>
          <w:tcPr>
            <w:tcW w:w="2267" w:type="dxa"/>
          </w:tcPr>
          <w:p w14:paraId="0D3C322F" w14:textId="125731FB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getattr()</w:t>
            </w:r>
          </w:p>
        </w:tc>
        <w:tc>
          <w:tcPr>
            <w:tcW w:w="2267" w:type="dxa"/>
          </w:tcPr>
          <w:p w14:paraId="595DE999" w14:textId="47D03B00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globals()</w:t>
            </w:r>
          </w:p>
        </w:tc>
        <w:tc>
          <w:tcPr>
            <w:tcW w:w="2267" w:type="dxa"/>
          </w:tcPr>
          <w:p w14:paraId="02D77917" w14:textId="788E839F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hasattr()</w:t>
            </w:r>
          </w:p>
        </w:tc>
      </w:tr>
      <w:tr w:rsidR="00FC0FF7" w:rsidRPr="00126B87" w14:paraId="55F53068" w14:textId="77777777" w:rsidTr="00305BFE">
        <w:tc>
          <w:tcPr>
            <w:tcW w:w="2266" w:type="dxa"/>
          </w:tcPr>
          <w:p w14:paraId="3AD7BF82" w14:textId="096C63E5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hash()</w:t>
            </w:r>
          </w:p>
        </w:tc>
        <w:tc>
          <w:tcPr>
            <w:tcW w:w="2267" w:type="dxa"/>
          </w:tcPr>
          <w:p w14:paraId="01DAAB2F" w14:textId="40C9A0DA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help()</w:t>
            </w:r>
          </w:p>
        </w:tc>
        <w:tc>
          <w:tcPr>
            <w:tcW w:w="2267" w:type="dxa"/>
          </w:tcPr>
          <w:p w14:paraId="3CE5CC18" w14:textId="52A22006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hex()</w:t>
            </w:r>
          </w:p>
        </w:tc>
        <w:tc>
          <w:tcPr>
            <w:tcW w:w="2267" w:type="dxa"/>
          </w:tcPr>
          <w:p w14:paraId="56D37A07" w14:textId="6C3B1434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id()</w:t>
            </w:r>
          </w:p>
        </w:tc>
      </w:tr>
      <w:tr w:rsidR="00FC0FF7" w:rsidRPr="00126B87" w14:paraId="2C68AD00" w14:textId="77777777" w:rsidTr="00305BFE">
        <w:tc>
          <w:tcPr>
            <w:tcW w:w="2266" w:type="dxa"/>
          </w:tcPr>
          <w:p w14:paraId="48BBE909" w14:textId="078E6F72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input()</w:t>
            </w:r>
          </w:p>
        </w:tc>
        <w:tc>
          <w:tcPr>
            <w:tcW w:w="2267" w:type="dxa"/>
          </w:tcPr>
          <w:p w14:paraId="6BE7E25F" w14:textId="45F20899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int()</w:t>
            </w:r>
          </w:p>
        </w:tc>
        <w:tc>
          <w:tcPr>
            <w:tcW w:w="2267" w:type="dxa"/>
          </w:tcPr>
          <w:p w14:paraId="39E44A20" w14:textId="5A82494D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isinstance()</w:t>
            </w:r>
          </w:p>
        </w:tc>
        <w:tc>
          <w:tcPr>
            <w:tcW w:w="2267" w:type="dxa"/>
          </w:tcPr>
          <w:p w14:paraId="05FC91F5" w14:textId="49F2B956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issubclass()</w:t>
            </w:r>
          </w:p>
        </w:tc>
      </w:tr>
      <w:tr w:rsidR="00FC0FF7" w:rsidRPr="00126B87" w14:paraId="5B94A814" w14:textId="77777777" w:rsidTr="00305BFE">
        <w:tc>
          <w:tcPr>
            <w:tcW w:w="2266" w:type="dxa"/>
          </w:tcPr>
          <w:p w14:paraId="28830475" w14:textId="0F3B1A52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iter()</w:t>
            </w:r>
          </w:p>
        </w:tc>
        <w:tc>
          <w:tcPr>
            <w:tcW w:w="2267" w:type="dxa"/>
          </w:tcPr>
          <w:p w14:paraId="454ED12C" w14:textId="276648F6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len()</w:t>
            </w:r>
          </w:p>
        </w:tc>
        <w:tc>
          <w:tcPr>
            <w:tcW w:w="2267" w:type="dxa"/>
          </w:tcPr>
          <w:p w14:paraId="7BBB6890" w14:textId="05E79B66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list()</w:t>
            </w:r>
          </w:p>
        </w:tc>
        <w:tc>
          <w:tcPr>
            <w:tcW w:w="2267" w:type="dxa"/>
          </w:tcPr>
          <w:p w14:paraId="5FA74583" w14:textId="5FF2FDF9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locals()</w:t>
            </w:r>
          </w:p>
        </w:tc>
      </w:tr>
      <w:tr w:rsidR="00FC0FF7" w:rsidRPr="00126B87" w14:paraId="1CCC875A" w14:textId="023D7DA1" w:rsidTr="00305BFE">
        <w:tc>
          <w:tcPr>
            <w:tcW w:w="2266" w:type="dxa"/>
          </w:tcPr>
          <w:p w14:paraId="25B678EC" w14:textId="71212299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map()</w:t>
            </w:r>
          </w:p>
        </w:tc>
        <w:tc>
          <w:tcPr>
            <w:tcW w:w="2267" w:type="dxa"/>
          </w:tcPr>
          <w:p w14:paraId="6449C3E2" w14:textId="73F6B697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max()</w:t>
            </w:r>
          </w:p>
        </w:tc>
        <w:tc>
          <w:tcPr>
            <w:tcW w:w="2267" w:type="dxa"/>
          </w:tcPr>
          <w:p w14:paraId="7CECA03F" w14:textId="3B3E9CAD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memoryview()</w:t>
            </w:r>
          </w:p>
        </w:tc>
        <w:tc>
          <w:tcPr>
            <w:tcW w:w="2267" w:type="dxa"/>
          </w:tcPr>
          <w:p w14:paraId="29B3F4D3" w14:textId="5CE1257E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min()</w:t>
            </w:r>
          </w:p>
        </w:tc>
      </w:tr>
      <w:tr w:rsidR="00FC0FF7" w:rsidRPr="00126B87" w14:paraId="6DB5F5B5" w14:textId="34CD61ED" w:rsidTr="00305BFE">
        <w:tc>
          <w:tcPr>
            <w:tcW w:w="2266" w:type="dxa"/>
          </w:tcPr>
          <w:p w14:paraId="6D7141EA" w14:textId="6F166B94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next()</w:t>
            </w:r>
          </w:p>
        </w:tc>
        <w:tc>
          <w:tcPr>
            <w:tcW w:w="2267" w:type="dxa"/>
          </w:tcPr>
          <w:p w14:paraId="2CFA8D05" w14:textId="49436339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object()</w:t>
            </w:r>
          </w:p>
        </w:tc>
        <w:tc>
          <w:tcPr>
            <w:tcW w:w="2267" w:type="dxa"/>
          </w:tcPr>
          <w:p w14:paraId="2300B895" w14:textId="3F94147E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oct()</w:t>
            </w:r>
          </w:p>
        </w:tc>
        <w:tc>
          <w:tcPr>
            <w:tcW w:w="2267" w:type="dxa"/>
          </w:tcPr>
          <w:p w14:paraId="3C26F22C" w14:textId="53D9EE33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open()</w:t>
            </w:r>
          </w:p>
        </w:tc>
      </w:tr>
      <w:tr w:rsidR="00FC0FF7" w:rsidRPr="00126B87" w14:paraId="3948B0DB" w14:textId="6A88DF75" w:rsidTr="00305BFE">
        <w:tc>
          <w:tcPr>
            <w:tcW w:w="2266" w:type="dxa"/>
          </w:tcPr>
          <w:p w14:paraId="78A008D4" w14:textId="4B1514AC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ord()</w:t>
            </w:r>
          </w:p>
        </w:tc>
        <w:tc>
          <w:tcPr>
            <w:tcW w:w="2267" w:type="dxa"/>
          </w:tcPr>
          <w:p w14:paraId="2E7F9265" w14:textId="21D085BC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pow()</w:t>
            </w:r>
          </w:p>
        </w:tc>
        <w:tc>
          <w:tcPr>
            <w:tcW w:w="2267" w:type="dxa"/>
          </w:tcPr>
          <w:p w14:paraId="6F1FFD63" w14:textId="452F1749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print()</w:t>
            </w:r>
          </w:p>
        </w:tc>
        <w:tc>
          <w:tcPr>
            <w:tcW w:w="2267" w:type="dxa"/>
          </w:tcPr>
          <w:p w14:paraId="4560E6CB" w14:textId="37E320C9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property()</w:t>
            </w:r>
          </w:p>
        </w:tc>
      </w:tr>
      <w:tr w:rsidR="00FC0FF7" w:rsidRPr="00126B87" w14:paraId="3A81FE53" w14:textId="772F7247" w:rsidTr="00305BFE">
        <w:tc>
          <w:tcPr>
            <w:tcW w:w="2266" w:type="dxa"/>
          </w:tcPr>
          <w:p w14:paraId="34B59EFF" w14:textId="4B90B5F4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range()</w:t>
            </w:r>
          </w:p>
        </w:tc>
        <w:tc>
          <w:tcPr>
            <w:tcW w:w="2267" w:type="dxa"/>
          </w:tcPr>
          <w:p w14:paraId="36A16385" w14:textId="08E54A26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repr()</w:t>
            </w:r>
          </w:p>
        </w:tc>
        <w:tc>
          <w:tcPr>
            <w:tcW w:w="2267" w:type="dxa"/>
          </w:tcPr>
          <w:p w14:paraId="6873B8B6" w14:textId="278F8E42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reversed()</w:t>
            </w:r>
          </w:p>
        </w:tc>
        <w:tc>
          <w:tcPr>
            <w:tcW w:w="2267" w:type="dxa"/>
          </w:tcPr>
          <w:p w14:paraId="009D1DCB" w14:textId="4D9C6688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round()</w:t>
            </w:r>
          </w:p>
        </w:tc>
      </w:tr>
      <w:tr w:rsidR="00FC0FF7" w:rsidRPr="00126B87" w14:paraId="76CFE500" w14:textId="77777777" w:rsidTr="00305BFE">
        <w:tc>
          <w:tcPr>
            <w:tcW w:w="2266" w:type="dxa"/>
          </w:tcPr>
          <w:p w14:paraId="6A33CD82" w14:textId="671E7AE2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set()</w:t>
            </w:r>
          </w:p>
        </w:tc>
        <w:tc>
          <w:tcPr>
            <w:tcW w:w="2267" w:type="dxa"/>
          </w:tcPr>
          <w:p w14:paraId="605FE751" w14:textId="69F995B3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setattr()</w:t>
            </w:r>
          </w:p>
        </w:tc>
        <w:tc>
          <w:tcPr>
            <w:tcW w:w="2267" w:type="dxa"/>
          </w:tcPr>
          <w:p w14:paraId="5A39E843" w14:textId="02BFA52A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slice()</w:t>
            </w:r>
          </w:p>
        </w:tc>
        <w:tc>
          <w:tcPr>
            <w:tcW w:w="2267" w:type="dxa"/>
          </w:tcPr>
          <w:p w14:paraId="7A904A5F" w14:textId="02DED30B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sorted()</w:t>
            </w:r>
          </w:p>
        </w:tc>
      </w:tr>
      <w:tr w:rsidR="00FC0FF7" w:rsidRPr="00126B87" w14:paraId="1EBCEA97" w14:textId="77777777" w:rsidTr="00305BFE">
        <w:tc>
          <w:tcPr>
            <w:tcW w:w="2266" w:type="dxa"/>
          </w:tcPr>
          <w:p w14:paraId="755F7503" w14:textId="4208E358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staticmethod()</w:t>
            </w:r>
          </w:p>
        </w:tc>
        <w:tc>
          <w:tcPr>
            <w:tcW w:w="2267" w:type="dxa"/>
          </w:tcPr>
          <w:p w14:paraId="6A18DF76" w14:textId="15BC400E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str()</w:t>
            </w:r>
          </w:p>
        </w:tc>
        <w:tc>
          <w:tcPr>
            <w:tcW w:w="2267" w:type="dxa"/>
          </w:tcPr>
          <w:p w14:paraId="574196F2" w14:textId="7162393E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sum()</w:t>
            </w:r>
          </w:p>
        </w:tc>
        <w:tc>
          <w:tcPr>
            <w:tcW w:w="2267" w:type="dxa"/>
          </w:tcPr>
          <w:p w14:paraId="0A489D08" w14:textId="603B0592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super()</w:t>
            </w:r>
          </w:p>
        </w:tc>
      </w:tr>
      <w:tr w:rsidR="00FC0FF7" w:rsidRPr="00126B87" w14:paraId="0C44491B" w14:textId="77777777" w:rsidTr="00305BFE">
        <w:tc>
          <w:tcPr>
            <w:tcW w:w="2266" w:type="dxa"/>
          </w:tcPr>
          <w:p w14:paraId="0F1CD0B9" w14:textId="7A30CB41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tuple()</w:t>
            </w:r>
          </w:p>
        </w:tc>
        <w:tc>
          <w:tcPr>
            <w:tcW w:w="2267" w:type="dxa"/>
          </w:tcPr>
          <w:p w14:paraId="5F7FFEEE" w14:textId="39F0DA9C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type()</w:t>
            </w:r>
          </w:p>
        </w:tc>
        <w:tc>
          <w:tcPr>
            <w:tcW w:w="2267" w:type="dxa"/>
          </w:tcPr>
          <w:p w14:paraId="4C63D35E" w14:textId="4BFE5A41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vars()</w:t>
            </w:r>
          </w:p>
        </w:tc>
        <w:tc>
          <w:tcPr>
            <w:tcW w:w="2267" w:type="dxa"/>
          </w:tcPr>
          <w:p w14:paraId="2CB08DFF" w14:textId="77D94E05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t>zip()</w:t>
            </w:r>
          </w:p>
        </w:tc>
      </w:tr>
      <w:tr w:rsidR="00FC0FF7" w:rsidRPr="00126B87" w14:paraId="39EFE9C7" w14:textId="77777777" w:rsidTr="00305BFE">
        <w:tc>
          <w:tcPr>
            <w:tcW w:w="2266" w:type="dxa"/>
          </w:tcPr>
          <w:p w14:paraId="5F792449" w14:textId="32FD185C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  <w:r w:rsidRPr="00C557E1">
              <w:rPr>
                <w:rFonts w:ascii="Consolas" w:hAnsi="Consolas"/>
                <w:noProof/>
                <w:lang w:val="en-GB"/>
              </w:rPr>
              <w:lastRenderedPageBreak/>
              <w:t>__import__()</w:t>
            </w:r>
          </w:p>
        </w:tc>
        <w:tc>
          <w:tcPr>
            <w:tcW w:w="2267" w:type="dxa"/>
          </w:tcPr>
          <w:p w14:paraId="4571FE47" w14:textId="329C471B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</w:p>
        </w:tc>
        <w:tc>
          <w:tcPr>
            <w:tcW w:w="2267" w:type="dxa"/>
          </w:tcPr>
          <w:p w14:paraId="4134CA00" w14:textId="3060ADCD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</w:p>
        </w:tc>
        <w:tc>
          <w:tcPr>
            <w:tcW w:w="2267" w:type="dxa"/>
          </w:tcPr>
          <w:p w14:paraId="21364488" w14:textId="77777777" w:rsidR="00FC0FF7" w:rsidRPr="00C557E1" w:rsidRDefault="00FC0FF7" w:rsidP="00FC0FF7">
            <w:pPr>
              <w:pStyle w:val="BodyText"/>
              <w:spacing w:before="0" w:after="0" w:line="240" w:lineRule="auto"/>
              <w:jc w:val="center"/>
              <w:rPr>
                <w:rFonts w:ascii="Consolas" w:hAnsi="Consolas"/>
                <w:noProof/>
                <w:lang w:val="en-GB"/>
              </w:rPr>
            </w:pPr>
          </w:p>
        </w:tc>
      </w:tr>
    </w:tbl>
    <w:p w14:paraId="65E56935" w14:textId="72D1EF18" w:rsidR="00F234AA" w:rsidRPr="00C557E1" w:rsidRDefault="00902138" w:rsidP="00D6681E">
      <w:pPr>
        <w:jc w:val="left"/>
        <w:rPr>
          <w:noProof/>
          <w:sz w:val="20"/>
          <w:szCs w:val="20"/>
        </w:rPr>
      </w:pPr>
      <w:r w:rsidRPr="00C557E1">
        <w:rPr>
          <w:noProof/>
          <w:sz w:val="20"/>
          <w:szCs w:val="20"/>
        </w:rPr>
        <w:t>(Source:</w:t>
      </w:r>
      <w:r w:rsidR="00F234AA" w:rsidRPr="00C557E1">
        <w:rPr>
          <w:noProof/>
          <w:sz w:val="20"/>
          <w:szCs w:val="20"/>
        </w:rPr>
        <w:t xml:space="preserve"> </w:t>
      </w:r>
      <w:bookmarkStart w:id="36" w:name="_Hlk59725085"/>
      <w:r w:rsidR="00F234AA" w:rsidRPr="00C557E1">
        <w:rPr>
          <w:noProof/>
          <w:sz w:val="20"/>
          <w:szCs w:val="20"/>
        </w:rPr>
        <w:fldChar w:fldCharType="begin"/>
      </w:r>
      <w:r w:rsidR="00F234AA" w:rsidRPr="00C557E1">
        <w:rPr>
          <w:noProof/>
          <w:sz w:val="20"/>
          <w:szCs w:val="20"/>
        </w:rPr>
        <w:instrText xml:space="preserve"> HYPERLINK "https://docs.python.org/3/library/functions.html" </w:instrText>
      </w:r>
      <w:r w:rsidR="00F234AA" w:rsidRPr="00C557E1">
        <w:rPr>
          <w:noProof/>
          <w:sz w:val="20"/>
          <w:szCs w:val="20"/>
        </w:rPr>
        <w:fldChar w:fldCharType="separate"/>
      </w:r>
      <w:r w:rsidR="00F234AA" w:rsidRPr="00C557E1">
        <w:rPr>
          <w:rStyle w:val="Hyperlink"/>
          <w:noProof/>
          <w:sz w:val="20"/>
          <w:szCs w:val="20"/>
        </w:rPr>
        <w:t>https://docs.python.org/3/library/functions.html</w:t>
      </w:r>
      <w:r w:rsidR="00F234AA" w:rsidRPr="00C557E1">
        <w:rPr>
          <w:noProof/>
          <w:sz w:val="20"/>
          <w:szCs w:val="20"/>
        </w:rPr>
        <w:fldChar w:fldCharType="end"/>
      </w:r>
      <w:bookmarkEnd w:id="36"/>
      <w:r w:rsidR="00F234AA" w:rsidRPr="00C557E1">
        <w:rPr>
          <w:noProof/>
          <w:sz w:val="20"/>
          <w:szCs w:val="20"/>
        </w:rPr>
        <w:t>)</w:t>
      </w:r>
    </w:p>
    <w:p w14:paraId="4C545A6E" w14:textId="7AEC2AD8" w:rsidR="007026F2" w:rsidRPr="002D3FAC" w:rsidRDefault="00F30D84" w:rsidP="00902138">
      <w:pPr>
        <w:pStyle w:val="BodyText"/>
        <w:rPr>
          <w:rFonts w:eastAsia="PMingLiU"/>
          <w:noProof/>
          <w:lang w:val="en-GB" w:eastAsia="zh-TW"/>
        </w:rPr>
      </w:pPr>
      <w:r w:rsidRPr="00C557E1">
        <w:rPr>
          <w:noProof/>
          <w:lang w:val="en-GB"/>
        </w:rPr>
        <w:t>Some of the</w:t>
      </w:r>
      <w:r w:rsidR="00C80704" w:rsidRPr="00C557E1">
        <w:rPr>
          <w:noProof/>
          <w:lang w:val="en-GB"/>
        </w:rPr>
        <w:t xml:space="preserve"> listed functions</w:t>
      </w:r>
      <w:r w:rsidRPr="00C557E1">
        <w:rPr>
          <w:noProof/>
          <w:lang w:val="en-GB"/>
        </w:rPr>
        <w:t xml:space="preserve"> are </w:t>
      </w:r>
      <w:r w:rsidR="00257901" w:rsidRPr="00C557E1">
        <w:rPr>
          <w:noProof/>
          <w:lang w:val="en-GB"/>
        </w:rPr>
        <w:t xml:space="preserve">rather straightforward such as </w:t>
      </w:r>
      <w:r w:rsidR="00257901" w:rsidRPr="00C557E1">
        <w:rPr>
          <w:rFonts w:ascii="Consolas" w:hAnsi="Consolas"/>
          <w:noProof/>
          <w:lang w:val="en-GB"/>
        </w:rPr>
        <w:t>abs()</w:t>
      </w:r>
      <w:r w:rsidR="00257901" w:rsidRPr="00C557E1">
        <w:rPr>
          <w:noProof/>
          <w:lang w:val="en-GB"/>
        </w:rPr>
        <w:t xml:space="preserve">, </w:t>
      </w:r>
      <w:r w:rsidR="00257901" w:rsidRPr="00C557E1">
        <w:rPr>
          <w:rFonts w:ascii="Consolas" w:hAnsi="Consolas"/>
          <w:noProof/>
          <w:lang w:val="en-GB"/>
        </w:rPr>
        <w:t>sum()</w:t>
      </w:r>
      <w:r w:rsidR="00257901" w:rsidRPr="00C557E1">
        <w:rPr>
          <w:noProof/>
          <w:lang w:val="en-GB"/>
        </w:rPr>
        <w:t xml:space="preserve">, </w:t>
      </w:r>
      <w:r w:rsidR="00C80704" w:rsidRPr="00C557E1">
        <w:rPr>
          <w:rFonts w:ascii="Consolas" w:hAnsi="Consolas"/>
          <w:noProof/>
          <w:lang w:val="en-GB"/>
        </w:rPr>
        <w:t>round</w:t>
      </w:r>
      <w:r w:rsidR="00257901" w:rsidRPr="00C557E1">
        <w:rPr>
          <w:rFonts w:ascii="Consolas" w:hAnsi="Consolas"/>
          <w:noProof/>
          <w:lang w:val="en-GB"/>
        </w:rPr>
        <w:t>()</w:t>
      </w:r>
      <w:r w:rsidR="00257901" w:rsidRPr="00C557E1">
        <w:rPr>
          <w:noProof/>
          <w:lang w:val="en-GB"/>
        </w:rPr>
        <w:t xml:space="preserve"> </w:t>
      </w:r>
      <w:r w:rsidR="00062C1C" w:rsidRPr="00C557E1">
        <w:rPr>
          <w:noProof/>
          <w:lang w:val="en-GB"/>
        </w:rPr>
        <w:t xml:space="preserve">, </w:t>
      </w:r>
      <w:r w:rsidR="00257901" w:rsidRPr="00C557E1">
        <w:rPr>
          <w:noProof/>
          <w:lang w:val="en-GB"/>
        </w:rPr>
        <w:t xml:space="preserve">etc. </w:t>
      </w:r>
      <w:r w:rsidR="00C80704" w:rsidRPr="00C557E1">
        <w:rPr>
          <w:noProof/>
          <w:lang w:val="en-GB"/>
        </w:rPr>
        <w:t xml:space="preserve">There are also </w:t>
      </w:r>
      <w:r w:rsidR="00257901" w:rsidRPr="00C557E1">
        <w:rPr>
          <w:noProof/>
          <w:lang w:val="en-GB"/>
        </w:rPr>
        <w:t xml:space="preserve">some </w:t>
      </w:r>
      <w:r w:rsidR="00C80704" w:rsidRPr="00C557E1">
        <w:rPr>
          <w:noProof/>
          <w:lang w:val="en-GB"/>
        </w:rPr>
        <w:t xml:space="preserve">that </w:t>
      </w:r>
      <w:r w:rsidR="00257901" w:rsidRPr="00C557E1">
        <w:rPr>
          <w:noProof/>
          <w:lang w:val="en-GB"/>
        </w:rPr>
        <w:t xml:space="preserve">are </w:t>
      </w:r>
      <w:r w:rsidR="00711014" w:rsidRPr="00C557E1">
        <w:rPr>
          <w:noProof/>
          <w:lang w:val="en-GB"/>
        </w:rPr>
        <w:t xml:space="preserve">quite </w:t>
      </w:r>
      <w:r w:rsidR="00C80704" w:rsidRPr="00C557E1">
        <w:rPr>
          <w:noProof/>
          <w:lang w:val="en-GB"/>
        </w:rPr>
        <w:t xml:space="preserve">unclear </w:t>
      </w:r>
      <w:r w:rsidR="00B147C6" w:rsidRPr="00C557E1">
        <w:rPr>
          <w:noProof/>
          <w:lang w:val="en-GB"/>
        </w:rPr>
        <w:t xml:space="preserve">in terms of their functionality or area of use </w:t>
      </w:r>
      <w:r w:rsidR="00C80704" w:rsidRPr="00C557E1">
        <w:rPr>
          <w:noProof/>
          <w:lang w:val="en-GB"/>
        </w:rPr>
        <w:t xml:space="preserve">such as </w:t>
      </w:r>
      <w:r w:rsidR="00B147C6" w:rsidRPr="00C557E1">
        <w:rPr>
          <w:rFonts w:ascii="Consolas" w:hAnsi="Consolas"/>
          <w:noProof/>
          <w:lang w:val="en-GB"/>
        </w:rPr>
        <w:t>frozenset()</w:t>
      </w:r>
      <w:r w:rsidR="00B147C6" w:rsidRPr="00C557E1">
        <w:rPr>
          <w:noProof/>
          <w:lang w:val="en-GB"/>
        </w:rPr>
        <w:t xml:space="preserve"> or </w:t>
      </w:r>
      <w:r w:rsidR="009C72E2" w:rsidRPr="00C557E1">
        <w:rPr>
          <w:rFonts w:ascii="Consolas" w:hAnsi="Consolas"/>
          <w:noProof/>
          <w:lang w:val="en-GB"/>
        </w:rPr>
        <w:t>staticmethod()</w:t>
      </w:r>
      <w:r w:rsidR="005973AF" w:rsidRPr="00C557E1">
        <w:rPr>
          <w:noProof/>
          <w:lang w:val="en-GB"/>
        </w:rPr>
        <w:t xml:space="preserve"> just by looking at their names.</w:t>
      </w:r>
      <w:r w:rsidR="00B147C6" w:rsidRPr="00C557E1">
        <w:rPr>
          <w:noProof/>
          <w:lang w:val="en-GB"/>
        </w:rPr>
        <w:t xml:space="preserve"> </w:t>
      </w:r>
      <w:r w:rsidR="00C80704" w:rsidRPr="00C557E1">
        <w:rPr>
          <w:noProof/>
          <w:lang w:val="en-GB"/>
        </w:rPr>
        <w:t xml:space="preserve">You can visit </w:t>
      </w:r>
      <w:r w:rsidR="00057A26" w:rsidRPr="00C557E1">
        <w:rPr>
          <w:noProof/>
          <w:lang w:val="en-GB"/>
        </w:rPr>
        <w:t>the</w:t>
      </w:r>
      <w:r w:rsidR="00586629" w:rsidRPr="00C557E1">
        <w:rPr>
          <w:noProof/>
          <w:lang w:val="en-GB"/>
        </w:rPr>
        <w:t xml:space="preserve"> website </w:t>
      </w:r>
      <w:hyperlink r:id="rId96" w:history="1">
        <w:r w:rsidR="00586629" w:rsidRPr="00C557E1">
          <w:rPr>
            <w:rStyle w:val="Hyperlink"/>
            <w:noProof/>
            <w:lang w:val="en-GB"/>
          </w:rPr>
          <w:t>https://docs.python.org/3/library/functions.html</w:t>
        </w:r>
      </w:hyperlink>
      <w:r w:rsidR="009C72E2" w:rsidRPr="00C557E1">
        <w:rPr>
          <w:noProof/>
          <w:lang w:val="en-GB"/>
        </w:rPr>
        <w:t xml:space="preserve"> </w:t>
      </w:r>
      <w:r w:rsidR="00C80704" w:rsidRPr="00C557E1">
        <w:rPr>
          <w:noProof/>
          <w:lang w:val="en-GB"/>
        </w:rPr>
        <w:t xml:space="preserve">to </w:t>
      </w:r>
      <w:r w:rsidR="00E61987" w:rsidRPr="00C557E1">
        <w:rPr>
          <w:noProof/>
          <w:lang w:val="en-GB"/>
        </w:rPr>
        <w:t xml:space="preserve">get </w:t>
      </w:r>
      <w:r w:rsidR="009C72E2" w:rsidRPr="00C557E1">
        <w:rPr>
          <w:noProof/>
          <w:lang w:val="en-GB"/>
        </w:rPr>
        <w:t>detail</w:t>
      </w:r>
      <w:r w:rsidR="00756D91" w:rsidRPr="00126B87">
        <w:rPr>
          <w:noProof/>
          <w:lang w:val="en-GB"/>
        </w:rPr>
        <w:t>ed</w:t>
      </w:r>
      <w:r w:rsidR="00C80704" w:rsidRPr="002D3FAC">
        <w:rPr>
          <w:noProof/>
          <w:lang w:val="en-GB"/>
        </w:rPr>
        <w:t xml:space="preserve"> explanation on how to integrate </w:t>
      </w:r>
      <w:r w:rsidR="006C2373" w:rsidRPr="002D3FAC">
        <w:rPr>
          <w:noProof/>
          <w:lang w:val="en-GB"/>
        </w:rPr>
        <w:t xml:space="preserve">and apply </w:t>
      </w:r>
      <w:r w:rsidR="00C80704" w:rsidRPr="002D3FAC">
        <w:rPr>
          <w:noProof/>
          <w:lang w:val="en-GB"/>
        </w:rPr>
        <w:t>all the</w:t>
      </w:r>
      <w:r w:rsidR="00057A26" w:rsidRPr="002D3FAC">
        <w:rPr>
          <w:noProof/>
          <w:lang w:val="en-GB"/>
        </w:rPr>
        <w:t>se</w:t>
      </w:r>
      <w:r w:rsidR="00C80704" w:rsidRPr="002D3FAC">
        <w:rPr>
          <w:noProof/>
          <w:lang w:val="en-GB"/>
        </w:rPr>
        <w:t xml:space="preserve"> functions</w:t>
      </w:r>
      <w:r w:rsidR="00C14E80" w:rsidRPr="002D3FAC">
        <w:rPr>
          <w:noProof/>
          <w:lang w:val="en-GB"/>
        </w:rPr>
        <w:t xml:space="preserve"> in Python programs</w:t>
      </w:r>
      <w:r w:rsidR="00C80704" w:rsidRPr="002D3FAC">
        <w:rPr>
          <w:noProof/>
          <w:lang w:val="en-GB"/>
        </w:rPr>
        <w:t>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D01264" w:rsidRPr="00126B87" w14:paraId="2B6D1648" w14:textId="77777777" w:rsidTr="00603411">
        <w:tc>
          <w:tcPr>
            <w:tcW w:w="9017" w:type="dxa"/>
          </w:tcPr>
          <w:p w14:paraId="712C028C" w14:textId="636708EC" w:rsidR="00D01264" w:rsidRPr="002D3FAC" w:rsidRDefault="00D01264" w:rsidP="00603411">
            <w:pPr>
              <w:pStyle w:val="BodyText"/>
              <w:rPr>
                <w:noProof/>
                <w:lang w:val="en-GB"/>
              </w:rPr>
            </w:pPr>
            <w:r w:rsidRPr="002D3FAC">
              <w:rPr>
                <w:b/>
                <w:bCs/>
                <w:noProof/>
                <w:lang w:val="en-GB"/>
              </w:rPr>
              <w:t xml:space="preserve">Example (Cont’d): </w:t>
            </w:r>
            <w:r w:rsidRPr="002D3FAC">
              <w:rPr>
                <w:noProof/>
                <w:lang w:val="en-GB"/>
              </w:rPr>
              <w:t xml:space="preserve">Suppose we would like to </w:t>
            </w:r>
            <w:r w:rsidR="00155EC7" w:rsidRPr="002D3FAC">
              <w:rPr>
                <w:noProof/>
                <w:lang w:val="en-GB"/>
              </w:rPr>
              <w:t xml:space="preserve">summarise the </w:t>
            </w:r>
            <w:r w:rsidR="00CF71C9" w:rsidRPr="002D3FAC">
              <w:rPr>
                <w:noProof/>
                <w:lang w:val="en-GB"/>
              </w:rPr>
              <w:t xml:space="preserve">combined </w:t>
            </w:r>
            <w:r w:rsidR="00155EC7" w:rsidRPr="002D3FAC">
              <w:rPr>
                <w:noProof/>
                <w:lang w:val="en-GB"/>
              </w:rPr>
              <w:t xml:space="preserve">exam results of </w:t>
            </w:r>
            <w:r w:rsidR="00155EC7" w:rsidRPr="002D3FAC">
              <w:rPr>
                <w:rFonts w:ascii="Consolas" w:hAnsi="Consolas"/>
                <w:noProof/>
                <w:lang w:val="en-GB"/>
              </w:rPr>
              <w:t>class1</w:t>
            </w:r>
            <w:r w:rsidR="00155EC7" w:rsidRPr="002D3FAC">
              <w:rPr>
                <w:noProof/>
                <w:lang w:val="en-GB"/>
              </w:rPr>
              <w:t xml:space="preserve"> and </w:t>
            </w:r>
            <w:r w:rsidR="00155EC7" w:rsidRPr="002D3FAC">
              <w:rPr>
                <w:rFonts w:ascii="Consolas" w:hAnsi="Consolas"/>
                <w:noProof/>
                <w:lang w:val="en-GB"/>
              </w:rPr>
              <w:t>class2</w:t>
            </w:r>
            <w:r w:rsidR="00155EC7" w:rsidRPr="002D3FAC">
              <w:rPr>
                <w:noProof/>
                <w:lang w:val="en-GB"/>
              </w:rPr>
              <w:t xml:space="preserve"> </w:t>
            </w:r>
            <w:r w:rsidR="006365CC" w:rsidRPr="002D3FAC">
              <w:rPr>
                <w:noProof/>
                <w:lang w:val="en-GB"/>
              </w:rPr>
              <w:t>by calculating the</w:t>
            </w:r>
            <w:r w:rsidR="00CF71C9" w:rsidRPr="002D3FAC">
              <w:rPr>
                <w:noProof/>
                <w:lang w:val="en-GB"/>
              </w:rPr>
              <w:t>ir mean, maximum and minimum</w:t>
            </w:r>
            <w:r w:rsidRPr="002D3FAC">
              <w:rPr>
                <w:noProof/>
                <w:lang w:val="en-GB"/>
              </w:rPr>
              <w:t>.</w:t>
            </w:r>
          </w:p>
          <w:p w14:paraId="406ABA15" w14:textId="50AFD0AB" w:rsidR="00D01264" w:rsidRPr="002D3FAC" w:rsidRDefault="00A26CDF" w:rsidP="00603411">
            <w:pPr>
              <w:pStyle w:val="Figure-Image-Upper"/>
              <w:rPr>
                <w:lang w:val="en-GB"/>
              </w:rPr>
            </w:pPr>
            <w:r w:rsidRPr="002D3FAC">
              <w:drawing>
                <wp:inline distT="0" distB="0" distL="0" distR="0" wp14:anchorId="03E520AB" wp14:editId="283B959F">
                  <wp:extent cx="5580000" cy="1659275"/>
                  <wp:effectExtent l="0" t="0" r="1905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/>
                          <a:srcRect l="15620" t="7056" b="46615"/>
                          <a:stretch/>
                        </pic:blipFill>
                        <pic:spPr bwMode="auto">
                          <a:xfrm>
                            <a:off x="0" y="0"/>
                            <a:ext cx="5580000" cy="1659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718FF8" w14:textId="661FA035" w:rsidR="00D01264" w:rsidRPr="002D3FAC" w:rsidRDefault="00A14015" w:rsidP="00603411">
            <w:pPr>
              <w:pStyle w:val="Figure-Image"/>
              <w:rPr>
                <w:lang w:val="en-GB"/>
              </w:rPr>
            </w:pPr>
            <w:r w:rsidRPr="002D3FAC">
              <w:drawing>
                <wp:inline distT="0" distB="0" distL="0" distR="0" wp14:anchorId="66520ADC" wp14:editId="6BF35681">
                  <wp:extent cx="5580000" cy="746505"/>
                  <wp:effectExtent l="0" t="0" r="190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8"/>
                          <a:srcRect t="3961" r="1255" b="71816"/>
                          <a:stretch/>
                        </pic:blipFill>
                        <pic:spPr bwMode="auto">
                          <a:xfrm>
                            <a:off x="0" y="0"/>
                            <a:ext cx="5580000" cy="746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19F259" w14:textId="576C1D82" w:rsidR="00D01264" w:rsidRPr="002D3FAC" w:rsidRDefault="00D01264" w:rsidP="00603411">
            <w:pPr>
              <w:pStyle w:val="Caption"/>
            </w:pPr>
            <w:r w:rsidRPr="002D3FAC">
              <w:t>Figure 2.</w:t>
            </w:r>
            <w:r w:rsidRPr="002D3FAC">
              <w:fldChar w:fldCharType="begin"/>
            </w:r>
            <w:r w:rsidRPr="002D3FAC">
              <w:instrText xml:space="preserve"> SEQ Figure \* ARABIC </w:instrText>
            </w:r>
            <w:r w:rsidRPr="002D3FAC">
              <w:fldChar w:fldCharType="separate"/>
            </w:r>
            <w:r w:rsidR="00794E2F" w:rsidRPr="002D3FAC">
              <w:t>41</w:t>
            </w:r>
            <w:r w:rsidRPr="002D3FAC">
              <w:fldChar w:fldCharType="end"/>
            </w:r>
            <w:r w:rsidRPr="002D3FAC">
              <w:t xml:space="preserve"> </w:t>
            </w:r>
            <w:r w:rsidR="00BA1859" w:rsidRPr="002D3FAC">
              <w:t xml:space="preserve">Computing Statistics of </w:t>
            </w:r>
            <w:r w:rsidRPr="002D3FAC">
              <w:t>a Dictionary</w:t>
            </w:r>
            <w:r w:rsidR="00C07353" w:rsidRPr="002D3FAC">
              <w:t>’s Values</w:t>
            </w:r>
          </w:p>
          <w:p w14:paraId="74ACFCD9" w14:textId="22C858ED" w:rsidR="00CF71C9" w:rsidRPr="002D3FAC" w:rsidRDefault="0001117A" w:rsidP="00CF71C9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2D3FAC">
              <w:rPr>
                <w:noProof/>
                <w:lang w:val="en-GB"/>
              </w:rPr>
              <w:t xml:space="preserve">In the first three lines, we </w:t>
            </w:r>
            <w:r w:rsidR="00AB1302" w:rsidRPr="002D3FAC">
              <w:rPr>
                <w:noProof/>
                <w:lang w:val="en-GB"/>
              </w:rPr>
              <w:t xml:space="preserve">repeat the syntaxes from Chapter 1.3.2 to merge two dictionaries </w:t>
            </w:r>
            <w:r w:rsidR="00935105" w:rsidRPr="002D3FAC">
              <w:rPr>
                <w:noProof/>
                <w:lang w:val="en-GB"/>
              </w:rPr>
              <w:t>into a new one</w:t>
            </w:r>
            <w:r w:rsidR="008D445D" w:rsidRPr="002D3FAC">
              <w:rPr>
                <w:noProof/>
                <w:lang w:val="en-GB"/>
              </w:rPr>
              <w:t xml:space="preserve"> called </w:t>
            </w:r>
            <w:r w:rsidR="008D445D" w:rsidRPr="002D3FAC">
              <w:rPr>
                <w:rFonts w:ascii="Consolas" w:hAnsi="Consolas"/>
                <w:noProof/>
                <w:lang w:val="en-GB"/>
              </w:rPr>
              <w:t>all_classes</w:t>
            </w:r>
            <w:r w:rsidR="00935105" w:rsidRPr="002D3FAC">
              <w:rPr>
                <w:noProof/>
                <w:lang w:val="en-GB"/>
              </w:rPr>
              <w:t xml:space="preserve">. Subsequently, all the </w:t>
            </w:r>
            <w:r w:rsidR="005C1DBE" w:rsidRPr="002D3FAC">
              <w:rPr>
                <w:noProof/>
                <w:lang w:val="en-GB"/>
              </w:rPr>
              <w:t xml:space="preserve">exam </w:t>
            </w:r>
            <w:r w:rsidR="0092311B" w:rsidRPr="002D3FAC">
              <w:rPr>
                <w:noProof/>
                <w:lang w:val="en-GB"/>
              </w:rPr>
              <w:t>scores</w:t>
            </w:r>
            <w:r w:rsidR="007D732A" w:rsidRPr="002D3FAC">
              <w:rPr>
                <w:noProof/>
                <w:lang w:val="en-GB"/>
              </w:rPr>
              <w:t xml:space="preserve"> </w:t>
            </w:r>
            <w:r w:rsidR="00255C60" w:rsidRPr="002D3FAC">
              <w:rPr>
                <w:noProof/>
                <w:lang w:val="en-GB"/>
              </w:rPr>
              <w:t xml:space="preserve">are extracted by the </w:t>
            </w:r>
            <w:r w:rsidR="00255C60" w:rsidRPr="002D3FAC">
              <w:rPr>
                <w:rFonts w:ascii="Consolas" w:hAnsi="Consolas"/>
                <w:noProof/>
                <w:lang w:val="en-GB"/>
              </w:rPr>
              <w:t>.values()</w:t>
            </w:r>
            <w:r w:rsidR="00255C60" w:rsidRPr="002D3FAC">
              <w:rPr>
                <w:noProof/>
                <w:lang w:val="en-GB"/>
              </w:rPr>
              <w:t xml:space="preserve"> method from</w:t>
            </w:r>
            <w:r w:rsidR="006F3918" w:rsidRPr="002D3FAC">
              <w:rPr>
                <w:noProof/>
                <w:lang w:val="en-GB"/>
              </w:rPr>
              <w:t xml:space="preserve"> </w:t>
            </w:r>
            <w:r w:rsidR="007D732A" w:rsidRPr="002D3FAC">
              <w:rPr>
                <w:rFonts w:ascii="Consolas" w:hAnsi="Consolas"/>
                <w:noProof/>
                <w:lang w:val="en-GB"/>
              </w:rPr>
              <w:t>all_classes</w:t>
            </w:r>
            <w:r w:rsidR="007D732A" w:rsidRPr="002D3FAC">
              <w:rPr>
                <w:noProof/>
                <w:lang w:val="en-GB"/>
              </w:rPr>
              <w:t>.</w:t>
            </w:r>
            <w:r w:rsidR="00C1580E" w:rsidRPr="002D3FAC">
              <w:rPr>
                <w:noProof/>
                <w:lang w:val="en-GB"/>
              </w:rPr>
              <w:t xml:space="preserve"> </w:t>
            </w:r>
            <w:r w:rsidR="00CD1B59" w:rsidRPr="002D3FAC">
              <w:rPr>
                <w:noProof/>
                <w:lang w:val="en-GB"/>
              </w:rPr>
              <w:t xml:space="preserve">In line </w:t>
            </w:r>
            <w:r w:rsidR="00255C60" w:rsidRPr="002D3FAC">
              <w:rPr>
                <w:noProof/>
                <w:lang w:val="en-GB"/>
              </w:rPr>
              <w:t>5</w:t>
            </w:r>
            <w:r w:rsidR="00CD1B59" w:rsidRPr="002D3FAC">
              <w:rPr>
                <w:noProof/>
                <w:lang w:val="en-GB"/>
              </w:rPr>
              <w:t xml:space="preserve">, we use the </w:t>
            </w:r>
            <w:r w:rsidR="00CD1B59" w:rsidRPr="002D3FAC">
              <w:rPr>
                <w:rFonts w:ascii="Consolas" w:hAnsi="Consolas"/>
                <w:noProof/>
                <w:lang w:val="en-GB"/>
              </w:rPr>
              <w:t>sum()</w:t>
            </w:r>
            <w:r w:rsidR="00CD1B59" w:rsidRPr="002D3FAC">
              <w:rPr>
                <w:noProof/>
                <w:lang w:val="en-GB"/>
              </w:rPr>
              <w:t xml:space="preserve"> function to add up all the </w:t>
            </w:r>
            <w:r w:rsidR="00341341" w:rsidRPr="002D3FAC">
              <w:rPr>
                <w:noProof/>
                <w:lang w:val="en-GB"/>
              </w:rPr>
              <w:t xml:space="preserve">numbers stored in </w:t>
            </w:r>
            <w:r w:rsidR="00255C60" w:rsidRPr="002D3FAC">
              <w:rPr>
                <w:rFonts w:ascii="Consolas" w:hAnsi="Consolas"/>
                <w:noProof/>
                <w:lang w:val="en-GB"/>
              </w:rPr>
              <w:t>scores</w:t>
            </w:r>
            <w:r w:rsidR="00341341" w:rsidRPr="002D3FAC">
              <w:rPr>
                <w:noProof/>
                <w:lang w:val="en-GB"/>
              </w:rPr>
              <w:t xml:space="preserve"> and divide the result by </w:t>
            </w:r>
            <w:r w:rsidR="00064F18" w:rsidRPr="002D3FAC">
              <w:rPr>
                <w:noProof/>
                <w:lang w:val="en-GB"/>
              </w:rPr>
              <w:t>the</w:t>
            </w:r>
            <w:r w:rsidR="00574C30" w:rsidRPr="002D3FAC">
              <w:rPr>
                <w:noProof/>
                <w:lang w:val="en-GB"/>
              </w:rPr>
              <w:t xml:space="preserve"> number of elements in</w:t>
            </w:r>
            <w:r w:rsidR="00064F18" w:rsidRPr="002D3FAC">
              <w:rPr>
                <w:noProof/>
                <w:lang w:val="en-GB"/>
              </w:rPr>
              <w:t xml:space="preserve"> </w:t>
            </w:r>
            <w:r w:rsidR="00255C60" w:rsidRPr="002D3FAC">
              <w:rPr>
                <w:rFonts w:ascii="Consolas" w:hAnsi="Consolas"/>
                <w:noProof/>
                <w:lang w:val="en-GB"/>
              </w:rPr>
              <w:t>scores</w:t>
            </w:r>
            <w:r w:rsidR="00173991" w:rsidRPr="002D3FAC">
              <w:rPr>
                <w:noProof/>
                <w:lang w:val="en-GB"/>
              </w:rPr>
              <w:t xml:space="preserve">, </w:t>
            </w:r>
            <w:r w:rsidR="00616754" w:rsidRPr="002D3FAC">
              <w:rPr>
                <w:noProof/>
                <w:lang w:val="en-GB"/>
              </w:rPr>
              <w:t xml:space="preserve">determined by the </w:t>
            </w:r>
            <w:r w:rsidR="00616754" w:rsidRPr="002D3FAC">
              <w:rPr>
                <w:rFonts w:ascii="Consolas" w:hAnsi="Consolas"/>
                <w:noProof/>
                <w:lang w:val="en-GB"/>
              </w:rPr>
              <w:t>len()</w:t>
            </w:r>
            <w:r w:rsidR="00616754" w:rsidRPr="002D3FAC">
              <w:rPr>
                <w:noProof/>
                <w:lang w:val="en-GB"/>
              </w:rPr>
              <w:t xml:space="preserve"> function, </w:t>
            </w:r>
            <w:r w:rsidR="00173991" w:rsidRPr="002D3FAC">
              <w:rPr>
                <w:noProof/>
                <w:lang w:val="en-GB"/>
              </w:rPr>
              <w:t xml:space="preserve">to obtain the </w:t>
            </w:r>
            <w:r w:rsidR="00816CD9" w:rsidRPr="002D3FAC">
              <w:rPr>
                <w:noProof/>
                <w:lang w:val="en-GB"/>
              </w:rPr>
              <w:t xml:space="preserve">mean </w:t>
            </w:r>
            <w:r w:rsidR="00581FBF" w:rsidRPr="002D3FAC">
              <w:rPr>
                <w:noProof/>
                <w:lang w:val="en-GB"/>
              </w:rPr>
              <w:t>exam scores</w:t>
            </w:r>
            <w:r w:rsidR="00064F18" w:rsidRPr="002D3FAC">
              <w:rPr>
                <w:noProof/>
                <w:lang w:val="en-GB"/>
              </w:rPr>
              <w:t>.</w:t>
            </w:r>
            <w:r w:rsidR="00E5130E" w:rsidRPr="002D3FAC">
              <w:rPr>
                <w:noProof/>
                <w:lang w:val="en-GB"/>
              </w:rPr>
              <w:t xml:space="preserve"> The mean will then be rounded to two decimal places</w:t>
            </w:r>
            <w:r w:rsidR="001262FD" w:rsidRPr="002D3FAC">
              <w:rPr>
                <w:noProof/>
                <w:lang w:val="en-GB"/>
              </w:rPr>
              <w:t xml:space="preserve"> by the </w:t>
            </w:r>
            <w:r w:rsidR="001262FD" w:rsidRPr="002D3FAC">
              <w:rPr>
                <w:rFonts w:ascii="Consolas" w:hAnsi="Consolas"/>
                <w:noProof/>
                <w:lang w:val="en-GB"/>
              </w:rPr>
              <w:t>round()</w:t>
            </w:r>
            <w:r w:rsidR="001262FD" w:rsidRPr="002D3FAC">
              <w:rPr>
                <w:noProof/>
                <w:lang w:val="en-GB"/>
              </w:rPr>
              <w:t xml:space="preserve"> function </w:t>
            </w:r>
            <w:r w:rsidR="00F92D35" w:rsidRPr="002D3FAC">
              <w:rPr>
                <w:noProof/>
                <w:lang w:val="en-GB"/>
              </w:rPr>
              <w:t>when embedding it in a formatt</w:t>
            </w:r>
            <w:r w:rsidR="00B72368">
              <w:rPr>
                <w:noProof/>
                <w:lang w:val="en-GB"/>
              </w:rPr>
              <w:t>ed</w:t>
            </w:r>
            <w:r w:rsidR="00F92D35" w:rsidRPr="002D3FAC">
              <w:rPr>
                <w:noProof/>
                <w:lang w:val="en-GB"/>
              </w:rPr>
              <w:t xml:space="preserve"> string for printing purpose.</w:t>
            </w:r>
            <w:r w:rsidR="00E33D98" w:rsidRPr="002D3FAC">
              <w:rPr>
                <w:noProof/>
                <w:lang w:val="en-GB"/>
              </w:rPr>
              <w:t xml:space="preserve"> In the last two lines, we </w:t>
            </w:r>
            <w:r w:rsidR="002571AC" w:rsidRPr="002D3FAC">
              <w:rPr>
                <w:noProof/>
                <w:lang w:val="en-GB"/>
              </w:rPr>
              <w:t xml:space="preserve">determine </w:t>
            </w:r>
            <w:r w:rsidR="00E33D98" w:rsidRPr="002D3FAC">
              <w:rPr>
                <w:noProof/>
                <w:lang w:val="en-GB"/>
              </w:rPr>
              <w:t xml:space="preserve">the highest and lowest exam </w:t>
            </w:r>
            <w:r w:rsidR="00C4031A" w:rsidRPr="002D3FAC">
              <w:rPr>
                <w:noProof/>
                <w:lang w:val="en-GB"/>
              </w:rPr>
              <w:t xml:space="preserve">scores </w:t>
            </w:r>
            <w:r w:rsidR="002571AC" w:rsidRPr="002D3FAC">
              <w:rPr>
                <w:noProof/>
                <w:lang w:val="en-GB"/>
              </w:rPr>
              <w:t xml:space="preserve">by </w:t>
            </w:r>
            <w:r w:rsidR="002745EC" w:rsidRPr="002D3FAC">
              <w:rPr>
                <w:noProof/>
                <w:lang w:val="en-GB"/>
              </w:rPr>
              <w:t xml:space="preserve">the </w:t>
            </w:r>
            <w:r w:rsidR="002745EC" w:rsidRPr="002D3FAC">
              <w:rPr>
                <w:rFonts w:ascii="Consolas" w:hAnsi="Consolas"/>
                <w:noProof/>
                <w:lang w:val="en-GB"/>
              </w:rPr>
              <w:t>max()</w:t>
            </w:r>
            <w:r w:rsidR="002745EC" w:rsidRPr="002D3FAC">
              <w:rPr>
                <w:noProof/>
                <w:lang w:val="en-GB"/>
              </w:rPr>
              <w:t xml:space="preserve"> and </w:t>
            </w:r>
            <w:r w:rsidR="002745EC" w:rsidRPr="002D3FAC">
              <w:rPr>
                <w:rFonts w:ascii="Consolas" w:hAnsi="Consolas"/>
                <w:noProof/>
                <w:lang w:val="en-GB"/>
              </w:rPr>
              <w:t>min()</w:t>
            </w:r>
            <w:r w:rsidR="002745EC" w:rsidRPr="002D3FAC">
              <w:rPr>
                <w:noProof/>
                <w:lang w:val="en-GB"/>
              </w:rPr>
              <w:t xml:space="preserve"> functions</w:t>
            </w:r>
            <w:r w:rsidR="002571AC" w:rsidRPr="002D3FAC">
              <w:rPr>
                <w:noProof/>
                <w:lang w:val="en-GB"/>
              </w:rPr>
              <w:t xml:space="preserve"> and include them </w:t>
            </w:r>
            <w:r w:rsidR="002745EC" w:rsidRPr="002D3FAC">
              <w:rPr>
                <w:noProof/>
                <w:lang w:val="en-GB"/>
              </w:rPr>
              <w:t xml:space="preserve">in </w:t>
            </w:r>
            <w:r w:rsidR="00534397" w:rsidRPr="002D3FAC">
              <w:rPr>
                <w:noProof/>
                <w:lang w:val="en-GB"/>
              </w:rPr>
              <w:t>the formatt</w:t>
            </w:r>
            <w:r w:rsidR="00CF53AE">
              <w:rPr>
                <w:noProof/>
                <w:lang w:val="en-GB"/>
              </w:rPr>
              <w:t>ed</w:t>
            </w:r>
            <w:r w:rsidR="00534397" w:rsidRPr="002D3FAC">
              <w:rPr>
                <w:noProof/>
                <w:lang w:val="en-GB"/>
              </w:rPr>
              <w:t xml:space="preserve"> strings </w:t>
            </w:r>
            <w:r w:rsidR="002D4BD4" w:rsidRPr="002D3FAC">
              <w:rPr>
                <w:noProof/>
                <w:lang w:val="en-GB"/>
              </w:rPr>
              <w:t xml:space="preserve">for the </w:t>
            </w:r>
            <w:r w:rsidR="002D4BD4" w:rsidRPr="002D3FAC">
              <w:rPr>
                <w:rFonts w:ascii="Consolas" w:hAnsi="Consolas"/>
                <w:noProof/>
                <w:lang w:val="en-GB"/>
              </w:rPr>
              <w:t>print()</w:t>
            </w:r>
            <w:r w:rsidR="002D4BD4" w:rsidRPr="002D3FAC">
              <w:rPr>
                <w:noProof/>
                <w:lang w:val="en-GB"/>
              </w:rPr>
              <w:t xml:space="preserve"> function to </w:t>
            </w:r>
            <w:r w:rsidR="00534397" w:rsidRPr="002D3FAC">
              <w:rPr>
                <w:noProof/>
                <w:lang w:val="en-GB"/>
              </w:rPr>
              <w:t xml:space="preserve">print them </w:t>
            </w:r>
            <w:r w:rsidR="002D4BD4" w:rsidRPr="002D3FAC">
              <w:rPr>
                <w:noProof/>
                <w:lang w:val="en-GB"/>
              </w:rPr>
              <w:t>on</w:t>
            </w:r>
            <w:r w:rsidR="00534397" w:rsidRPr="002D3FAC">
              <w:rPr>
                <w:noProof/>
                <w:lang w:val="en-GB"/>
              </w:rPr>
              <w:t>to the screen.</w:t>
            </w:r>
          </w:p>
        </w:tc>
      </w:tr>
    </w:tbl>
    <w:p w14:paraId="4A23EC57" w14:textId="7EA3509F" w:rsidR="00DA0A24" w:rsidRPr="002D3FAC" w:rsidRDefault="00DA0A24" w:rsidP="00DA0A24">
      <w:pPr>
        <w:pStyle w:val="BodyText"/>
        <w:rPr>
          <w:noProof/>
          <w:lang w:val="en-GB"/>
        </w:rPr>
      </w:pPr>
      <w:r w:rsidRPr="002D3FAC">
        <w:rPr>
          <w:noProof/>
          <w:lang w:val="en-GB"/>
        </w:rPr>
        <w:t xml:space="preserve">You may wonder why </w:t>
      </w:r>
      <w:r w:rsidR="00B252C8" w:rsidRPr="002D3FAC">
        <w:rPr>
          <w:noProof/>
          <w:lang w:val="en-GB"/>
        </w:rPr>
        <w:t xml:space="preserve">some rather basic functions such as </w:t>
      </w:r>
      <w:r w:rsidR="0043245B" w:rsidRPr="002D3FAC">
        <w:rPr>
          <w:noProof/>
          <w:lang w:val="en-GB"/>
        </w:rPr>
        <w:t xml:space="preserve">a function for the calculation of the </w:t>
      </w:r>
      <w:r w:rsidR="00B252C8" w:rsidRPr="002D3FAC">
        <w:rPr>
          <w:noProof/>
          <w:lang w:val="en-GB"/>
        </w:rPr>
        <w:t>mean</w:t>
      </w:r>
      <w:r w:rsidR="0043245B" w:rsidRPr="002D3FAC">
        <w:rPr>
          <w:noProof/>
          <w:lang w:val="en-GB"/>
        </w:rPr>
        <w:t xml:space="preserve"> is missing</w:t>
      </w:r>
      <w:r w:rsidR="0053606E" w:rsidRPr="002D3FAC">
        <w:rPr>
          <w:noProof/>
          <w:lang w:val="en-GB"/>
        </w:rPr>
        <w:t xml:space="preserve"> in the above list</w:t>
      </w:r>
      <w:r w:rsidR="0043245B" w:rsidRPr="002D3FAC">
        <w:rPr>
          <w:noProof/>
          <w:lang w:val="en-GB"/>
        </w:rPr>
        <w:t>.</w:t>
      </w:r>
      <w:r w:rsidR="0053606E" w:rsidRPr="002D3FAC">
        <w:rPr>
          <w:noProof/>
          <w:lang w:val="en-GB"/>
        </w:rPr>
        <w:t xml:space="preserve"> Some </w:t>
      </w:r>
      <w:r w:rsidR="00F91749" w:rsidRPr="002D3FAC">
        <w:rPr>
          <w:noProof/>
          <w:lang w:val="en-GB"/>
        </w:rPr>
        <w:t xml:space="preserve">of those </w:t>
      </w:r>
      <w:r w:rsidR="0053606E" w:rsidRPr="002D3FAC">
        <w:rPr>
          <w:noProof/>
          <w:lang w:val="en-GB"/>
        </w:rPr>
        <w:t xml:space="preserve">functions </w:t>
      </w:r>
      <w:r w:rsidR="00F91749" w:rsidRPr="002D3FAC">
        <w:rPr>
          <w:noProof/>
          <w:lang w:val="en-GB"/>
        </w:rPr>
        <w:t xml:space="preserve">may be </w:t>
      </w:r>
      <w:r w:rsidR="0053606E" w:rsidRPr="002D3FAC">
        <w:rPr>
          <w:noProof/>
          <w:lang w:val="en-GB"/>
        </w:rPr>
        <w:lastRenderedPageBreak/>
        <w:t xml:space="preserve">included in some </w:t>
      </w:r>
      <w:r w:rsidR="00F91749" w:rsidRPr="002D3FAC">
        <w:rPr>
          <w:noProof/>
          <w:lang w:val="en-GB"/>
        </w:rPr>
        <w:t xml:space="preserve">common </w:t>
      </w:r>
      <w:r w:rsidR="0053606E" w:rsidRPr="002D3FAC">
        <w:rPr>
          <w:noProof/>
          <w:lang w:val="en-GB"/>
        </w:rPr>
        <w:t>packages</w:t>
      </w:r>
      <w:r w:rsidR="00F91749" w:rsidRPr="002D3FAC">
        <w:rPr>
          <w:noProof/>
          <w:lang w:val="en-GB"/>
        </w:rPr>
        <w:t xml:space="preserve"> that will be introduced in Chapter 4. Some of them could be built-in methods </w:t>
      </w:r>
      <w:r w:rsidR="00B55B07" w:rsidRPr="002D3FAC">
        <w:rPr>
          <w:noProof/>
          <w:lang w:val="en-GB"/>
        </w:rPr>
        <w:t>instead, which will be introduced in the next section.</w:t>
      </w:r>
    </w:p>
    <w:p w14:paraId="03C4C7DF" w14:textId="77777777" w:rsidR="002F0B87" w:rsidRPr="002D3FAC" w:rsidRDefault="002F0B87" w:rsidP="002F0B87">
      <w:pPr>
        <w:spacing w:before="240" w:after="120"/>
        <w:jc w:val="left"/>
        <w:rPr>
          <w:b/>
          <w:noProof/>
          <w:sz w:val="28"/>
        </w:rPr>
      </w:pPr>
      <w:r w:rsidRPr="002D3FAC">
        <w:rPr>
          <w:b/>
          <w:noProof/>
          <w:sz w:val="28"/>
        </w:rPr>
        <w:t>Read</w:t>
      </w:r>
    </w:p>
    <w:p w14:paraId="2F346DAF" w14:textId="36FFC936" w:rsidR="002F0B87" w:rsidRPr="002D3FAC" w:rsidRDefault="002F0B87" w:rsidP="002F0B87">
      <w:pPr>
        <w:pStyle w:val="BodyText"/>
        <w:rPr>
          <w:noProof/>
          <w:lang w:val="en-GB"/>
        </w:rPr>
      </w:pPr>
      <w:r w:rsidRPr="002D3FAC">
        <w:rPr>
          <w:noProof/>
          <w:lang w:val="en-GB"/>
        </w:rPr>
        <w:t xml:space="preserve">Read the following official Python documentation for more details and examples on </w:t>
      </w:r>
      <w:r w:rsidR="006C7C4A" w:rsidRPr="002D3FAC">
        <w:rPr>
          <w:noProof/>
          <w:lang w:val="en-GB"/>
        </w:rPr>
        <w:t>Python functions</w:t>
      </w:r>
      <w:r w:rsidRPr="002D3FAC">
        <w:rPr>
          <w:noProof/>
          <w:lang w:val="en-GB"/>
        </w:rPr>
        <w:t>:</w:t>
      </w:r>
    </w:p>
    <w:p w14:paraId="0960AAD8" w14:textId="69B4ECE6" w:rsidR="002F0B87" w:rsidRPr="002D3FAC" w:rsidRDefault="00F65ECB" w:rsidP="002F0B87">
      <w:pPr>
        <w:pStyle w:val="BodyText"/>
        <w:rPr>
          <w:noProof/>
          <w:lang w:val="en-GB"/>
        </w:rPr>
      </w:pPr>
      <w:hyperlink r:id="rId99" w:history="1">
        <w:r w:rsidR="006C7C4A" w:rsidRPr="002D3FAC">
          <w:rPr>
            <w:rStyle w:val="Hyperlink"/>
            <w:noProof/>
            <w:lang w:val="en-GB"/>
          </w:rPr>
          <w:t>https://docs.python.org/3/library/functions.html</w:t>
        </w:r>
      </w:hyperlink>
    </w:p>
    <w:p w14:paraId="6F51B0E4" w14:textId="1456345F" w:rsidR="00D6340B" w:rsidRPr="002D3FAC" w:rsidRDefault="00D6340B" w:rsidP="00756D91">
      <w:pPr>
        <w:pStyle w:val="Heading3"/>
        <w:tabs>
          <w:tab w:val="left" w:pos="709"/>
        </w:tabs>
        <w:rPr>
          <w:noProof/>
          <w:lang w:val="en-GB"/>
        </w:rPr>
      </w:pPr>
      <w:r w:rsidRPr="002D3FAC">
        <w:rPr>
          <w:noProof/>
          <w:lang w:val="en-GB"/>
        </w:rPr>
        <w:t>2.2</w:t>
      </w:r>
      <w:r w:rsidRPr="002D3FAC">
        <w:rPr>
          <w:noProof/>
          <w:lang w:val="en-GB"/>
        </w:rPr>
        <w:tab/>
        <w:t>Built-In Methods in Python</w:t>
      </w:r>
    </w:p>
    <w:p w14:paraId="37F0E4C4" w14:textId="1D713631" w:rsidR="004E7DAF" w:rsidRPr="00AC3CC1" w:rsidRDefault="00FA0DC1" w:rsidP="00775B51">
      <w:pPr>
        <w:pStyle w:val="BodyText"/>
        <w:rPr>
          <w:rFonts w:eastAsia="PMingLiU"/>
          <w:noProof/>
          <w:lang w:val="en-GB" w:eastAsia="zh-TW"/>
        </w:rPr>
      </w:pPr>
      <w:r w:rsidRPr="002D3FAC">
        <w:rPr>
          <w:noProof/>
          <w:lang w:val="en-GB"/>
        </w:rPr>
        <w:t>Some routines in Python are not supposed to be applied as functions in the Python environment</w:t>
      </w:r>
      <w:r w:rsidR="00756D91" w:rsidRPr="00126B87">
        <w:rPr>
          <w:noProof/>
          <w:lang w:val="en-GB"/>
        </w:rPr>
        <w:t>;</w:t>
      </w:r>
      <w:r w:rsidR="00AB5E97" w:rsidRPr="00AC3CC1">
        <w:rPr>
          <w:noProof/>
          <w:lang w:val="en-GB"/>
        </w:rPr>
        <w:t xml:space="preserve"> instead</w:t>
      </w:r>
      <w:r w:rsidR="00756D91" w:rsidRPr="00126B87">
        <w:rPr>
          <w:noProof/>
          <w:lang w:val="en-GB"/>
        </w:rPr>
        <w:t>,</w:t>
      </w:r>
      <w:r w:rsidR="00AB5E97" w:rsidRPr="00AC3CC1">
        <w:rPr>
          <w:noProof/>
          <w:lang w:val="en-GB"/>
        </w:rPr>
        <w:t xml:space="preserve"> they are methods that can be applied to the object</w:t>
      </w:r>
      <w:r w:rsidR="00AC3CC1">
        <w:rPr>
          <w:noProof/>
          <w:lang w:val="en-GB"/>
        </w:rPr>
        <w:t>s</w:t>
      </w:r>
      <w:r w:rsidR="00AB5E97" w:rsidRPr="00AC3CC1">
        <w:rPr>
          <w:noProof/>
          <w:lang w:val="en-GB"/>
        </w:rPr>
        <w:t xml:space="preserve"> they are attached to. In S</w:t>
      </w:r>
      <w:r w:rsidR="00491BB0" w:rsidRPr="00AC3CC1">
        <w:rPr>
          <w:noProof/>
          <w:lang w:val="en-GB"/>
        </w:rPr>
        <w:t xml:space="preserve">tudy </w:t>
      </w:r>
      <w:r w:rsidR="00AB5E97" w:rsidRPr="00AC3CC1">
        <w:rPr>
          <w:noProof/>
          <w:lang w:val="en-GB"/>
        </w:rPr>
        <w:t>U</w:t>
      </w:r>
      <w:r w:rsidR="00491BB0" w:rsidRPr="00AC3CC1">
        <w:rPr>
          <w:noProof/>
          <w:lang w:val="en-GB"/>
        </w:rPr>
        <w:t xml:space="preserve">nit </w:t>
      </w:r>
      <w:r w:rsidR="00AB5E97" w:rsidRPr="00AC3CC1">
        <w:rPr>
          <w:noProof/>
          <w:lang w:val="en-GB"/>
        </w:rPr>
        <w:t xml:space="preserve">1, we </w:t>
      </w:r>
      <w:r w:rsidR="00447229" w:rsidRPr="00AC3CC1">
        <w:rPr>
          <w:noProof/>
          <w:lang w:val="en-GB"/>
        </w:rPr>
        <w:t xml:space="preserve">learned the method </w:t>
      </w:r>
      <w:r w:rsidR="00447229" w:rsidRPr="00AC3CC1">
        <w:rPr>
          <w:rFonts w:ascii="Consolas" w:hAnsi="Consolas"/>
          <w:noProof/>
          <w:lang w:val="en-GB"/>
        </w:rPr>
        <w:t>.format()</w:t>
      </w:r>
      <w:r w:rsidR="00447229" w:rsidRPr="00AC3CC1">
        <w:rPr>
          <w:noProof/>
          <w:lang w:val="en-GB"/>
        </w:rPr>
        <w:t xml:space="preserve"> for format printing</w:t>
      </w:r>
      <w:r w:rsidR="00A634F1" w:rsidRPr="00AC3CC1">
        <w:rPr>
          <w:noProof/>
          <w:lang w:val="en-GB"/>
        </w:rPr>
        <w:t>;</w:t>
      </w:r>
      <w:r w:rsidR="00447229" w:rsidRPr="00AC3CC1">
        <w:rPr>
          <w:noProof/>
          <w:lang w:val="en-GB"/>
        </w:rPr>
        <w:t xml:space="preserve"> </w:t>
      </w:r>
      <w:r w:rsidR="00A634F1" w:rsidRPr="00AC3CC1">
        <w:rPr>
          <w:noProof/>
          <w:lang w:val="en-GB"/>
        </w:rPr>
        <w:t xml:space="preserve">and </w:t>
      </w:r>
      <w:r w:rsidR="00447229" w:rsidRPr="00AC3CC1">
        <w:rPr>
          <w:noProof/>
          <w:lang w:val="en-GB"/>
        </w:rPr>
        <w:t xml:space="preserve">in this </w:t>
      </w:r>
      <w:r w:rsidR="00F352EC" w:rsidRPr="00AC3CC1">
        <w:rPr>
          <w:noProof/>
          <w:lang w:val="en-GB"/>
        </w:rPr>
        <w:t>s</w:t>
      </w:r>
      <w:r w:rsidR="00447229" w:rsidRPr="00AC3CC1">
        <w:rPr>
          <w:noProof/>
          <w:lang w:val="en-GB"/>
        </w:rPr>
        <w:t xml:space="preserve">tudy </w:t>
      </w:r>
      <w:r w:rsidR="00F352EC" w:rsidRPr="00AC3CC1">
        <w:rPr>
          <w:noProof/>
          <w:lang w:val="en-GB"/>
        </w:rPr>
        <w:t>u</w:t>
      </w:r>
      <w:r w:rsidR="00447229" w:rsidRPr="00AC3CC1">
        <w:rPr>
          <w:noProof/>
          <w:lang w:val="en-GB"/>
        </w:rPr>
        <w:t xml:space="preserve">nit, we </w:t>
      </w:r>
      <w:r w:rsidR="00445898" w:rsidRPr="00AC3CC1">
        <w:rPr>
          <w:noProof/>
          <w:lang w:val="en-GB"/>
        </w:rPr>
        <w:t xml:space="preserve">come across the </w:t>
      </w:r>
      <w:r w:rsidR="00445898" w:rsidRPr="00AC3CC1">
        <w:rPr>
          <w:rFonts w:ascii="Consolas" w:hAnsi="Consolas"/>
          <w:noProof/>
          <w:lang w:val="en-GB"/>
        </w:rPr>
        <w:t>.keys()</w:t>
      </w:r>
      <w:r w:rsidR="002431E7" w:rsidRPr="00AC3CC1">
        <w:rPr>
          <w:noProof/>
          <w:lang w:val="en-GB"/>
        </w:rPr>
        <w:t xml:space="preserve">, </w:t>
      </w:r>
      <w:r w:rsidR="002431E7" w:rsidRPr="00AC3CC1">
        <w:rPr>
          <w:rFonts w:ascii="Consolas" w:hAnsi="Consolas"/>
          <w:noProof/>
          <w:lang w:val="en-GB"/>
        </w:rPr>
        <w:t>.values()</w:t>
      </w:r>
      <w:r w:rsidR="00445898" w:rsidRPr="00AC3CC1">
        <w:rPr>
          <w:noProof/>
          <w:lang w:val="en-GB"/>
        </w:rPr>
        <w:t xml:space="preserve"> and </w:t>
      </w:r>
      <w:r w:rsidR="00445898" w:rsidRPr="00AC3CC1">
        <w:rPr>
          <w:rFonts w:ascii="Consolas" w:hAnsi="Consolas"/>
          <w:noProof/>
          <w:lang w:val="en-GB"/>
        </w:rPr>
        <w:t>.items()</w:t>
      </w:r>
      <w:r w:rsidR="00445898" w:rsidRPr="00AC3CC1">
        <w:rPr>
          <w:noProof/>
          <w:lang w:val="en-GB"/>
        </w:rPr>
        <w:t xml:space="preserve"> methods that can be applied on dictionaries</w:t>
      </w:r>
      <w:r w:rsidR="005132CB" w:rsidRPr="00AC3CC1">
        <w:rPr>
          <w:noProof/>
          <w:lang w:val="en-GB"/>
        </w:rPr>
        <w:t xml:space="preserve"> to extract their keys and values</w:t>
      </w:r>
      <w:r w:rsidR="00445898" w:rsidRPr="00AC3CC1">
        <w:rPr>
          <w:noProof/>
          <w:lang w:val="en-GB"/>
        </w:rPr>
        <w:t xml:space="preserve">. Same as functions, </w:t>
      </w:r>
      <w:r w:rsidR="00655D9A" w:rsidRPr="00AC3CC1">
        <w:rPr>
          <w:noProof/>
          <w:lang w:val="en-GB"/>
        </w:rPr>
        <w:t xml:space="preserve">there are </w:t>
      </w:r>
      <w:r w:rsidR="00655D9A" w:rsidRPr="00AC3CC1">
        <w:rPr>
          <w:rFonts w:eastAsia="PMingLiU"/>
          <w:noProof/>
          <w:lang w:val="en-GB" w:eastAsia="zh-TW"/>
        </w:rPr>
        <w:t xml:space="preserve">built-in </w:t>
      </w:r>
      <w:r w:rsidR="00655D9A" w:rsidRPr="00AC3CC1">
        <w:rPr>
          <w:noProof/>
          <w:lang w:val="en-GB"/>
        </w:rPr>
        <w:t xml:space="preserve">methods that are always available </w:t>
      </w:r>
      <w:r w:rsidR="00EC16DF" w:rsidRPr="00AC3CC1">
        <w:rPr>
          <w:noProof/>
          <w:lang w:val="en-GB"/>
        </w:rPr>
        <w:t xml:space="preserve">in </w:t>
      </w:r>
      <w:r w:rsidR="00775B51" w:rsidRPr="00AC3CC1">
        <w:rPr>
          <w:rFonts w:eastAsia="PMingLiU"/>
          <w:noProof/>
          <w:lang w:val="en-GB" w:eastAsia="zh-TW"/>
        </w:rPr>
        <w:t xml:space="preserve">the Python environment. </w:t>
      </w:r>
      <w:r w:rsidR="00ED290D" w:rsidRPr="00AC3CC1">
        <w:rPr>
          <w:rFonts w:eastAsia="PMingLiU"/>
          <w:noProof/>
          <w:lang w:val="en-GB" w:eastAsia="zh-TW"/>
        </w:rPr>
        <w:t xml:space="preserve">These methods </w:t>
      </w:r>
      <w:r w:rsidR="00EC16DF" w:rsidRPr="00AC3CC1">
        <w:rPr>
          <w:rFonts w:eastAsia="PMingLiU"/>
          <w:noProof/>
          <w:lang w:val="en-GB" w:eastAsia="zh-TW"/>
        </w:rPr>
        <w:t xml:space="preserve">will </w:t>
      </w:r>
      <w:r w:rsidR="00945FED" w:rsidRPr="00AC3CC1">
        <w:rPr>
          <w:rFonts w:eastAsia="PMingLiU"/>
          <w:noProof/>
          <w:lang w:val="en-GB" w:eastAsia="zh-TW"/>
        </w:rPr>
        <w:t xml:space="preserve">return results </w:t>
      </w:r>
      <w:r w:rsidR="004F2DEE" w:rsidRPr="00AC3CC1">
        <w:rPr>
          <w:rFonts w:eastAsia="PMingLiU"/>
          <w:noProof/>
          <w:lang w:val="en-GB" w:eastAsia="zh-TW"/>
        </w:rPr>
        <w:t xml:space="preserve">to </w:t>
      </w:r>
      <w:r w:rsidR="00045425" w:rsidRPr="00AC3CC1">
        <w:rPr>
          <w:rFonts w:eastAsia="PMingLiU"/>
          <w:noProof/>
          <w:lang w:val="en-GB" w:eastAsia="zh-TW"/>
        </w:rPr>
        <w:t>the program</w:t>
      </w:r>
      <w:r w:rsidR="004F2DEE" w:rsidRPr="00AC3CC1">
        <w:rPr>
          <w:rFonts w:eastAsia="PMingLiU"/>
          <w:noProof/>
          <w:lang w:val="en-GB" w:eastAsia="zh-TW"/>
        </w:rPr>
        <w:t xml:space="preserve"> </w:t>
      </w:r>
      <w:r w:rsidR="00945FED" w:rsidRPr="00AC3CC1">
        <w:rPr>
          <w:rFonts w:eastAsia="PMingLiU"/>
          <w:noProof/>
          <w:lang w:val="en-GB" w:eastAsia="zh-TW"/>
        </w:rPr>
        <w:t xml:space="preserve">once </w:t>
      </w:r>
      <w:r w:rsidR="00E022F9" w:rsidRPr="00AC3CC1">
        <w:rPr>
          <w:rFonts w:eastAsia="PMingLiU"/>
          <w:noProof/>
          <w:lang w:val="en-GB" w:eastAsia="zh-TW"/>
        </w:rPr>
        <w:t xml:space="preserve">they are </w:t>
      </w:r>
      <w:r w:rsidR="00945FED" w:rsidRPr="00AC3CC1">
        <w:rPr>
          <w:rFonts w:eastAsia="PMingLiU"/>
          <w:noProof/>
          <w:lang w:val="en-GB" w:eastAsia="zh-TW"/>
        </w:rPr>
        <w:t>appl</w:t>
      </w:r>
      <w:r w:rsidR="00627335" w:rsidRPr="00AC3CC1">
        <w:rPr>
          <w:rFonts w:eastAsia="PMingLiU"/>
          <w:noProof/>
          <w:lang w:val="en-GB" w:eastAsia="zh-TW"/>
        </w:rPr>
        <w:t>ied</w:t>
      </w:r>
      <w:r w:rsidR="0039115B" w:rsidRPr="00AC3CC1">
        <w:rPr>
          <w:rFonts w:eastAsia="PMingLiU"/>
          <w:noProof/>
          <w:lang w:val="en-GB" w:eastAsia="zh-TW"/>
        </w:rPr>
        <w:t xml:space="preserve"> on</w:t>
      </w:r>
      <w:r w:rsidR="00945FED" w:rsidRPr="00AC3CC1">
        <w:rPr>
          <w:rFonts w:eastAsia="PMingLiU"/>
          <w:noProof/>
          <w:lang w:val="en-GB" w:eastAsia="zh-TW"/>
        </w:rPr>
        <w:t xml:space="preserve"> defined object</w:t>
      </w:r>
      <w:r w:rsidR="00E022F9" w:rsidRPr="00AC3CC1">
        <w:rPr>
          <w:rFonts w:eastAsia="PMingLiU"/>
          <w:noProof/>
          <w:lang w:val="en-GB" w:eastAsia="zh-TW"/>
        </w:rPr>
        <w:t>s</w:t>
      </w:r>
      <w:r w:rsidR="00151A23" w:rsidRPr="00AC3CC1">
        <w:rPr>
          <w:rFonts w:eastAsia="PMingLiU"/>
          <w:noProof/>
          <w:lang w:val="en-GB" w:eastAsia="zh-TW"/>
        </w:rPr>
        <w:t xml:space="preserve"> during runtime</w:t>
      </w:r>
      <w:r w:rsidR="00945FED" w:rsidRPr="00AC3CC1">
        <w:rPr>
          <w:rFonts w:eastAsia="PMingLiU"/>
          <w:noProof/>
          <w:lang w:val="en-GB" w:eastAsia="zh-TW"/>
        </w:rPr>
        <w:t>.</w:t>
      </w:r>
      <w:r w:rsidR="00B8747C" w:rsidRPr="00AC3CC1">
        <w:rPr>
          <w:rFonts w:eastAsia="PMingLiU"/>
          <w:noProof/>
          <w:lang w:val="en-GB" w:eastAsia="zh-TW"/>
        </w:rPr>
        <w:t xml:space="preserve"> However, </w:t>
      </w:r>
      <w:r w:rsidR="00BF1972" w:rsidRPr="00AC3CC1">
        <w:rPr>
          <w:rFonts w:eastAsia="PMingLiU"/>
          <w:noProof/>
          <w:lang w:val="en-GB" w:eastAsia="zh-TW"/>
        </w:rPr>
        <w:t xml:space="preserve">each </w:t>
      </w:r>
      <w:r w:rsidR="00B8747C" w:rsidRPr="00AC3CC1">
        <w:rPr>
          <w:rFonts w:eastAsia="PMingLiU"/>
          <w:noProof/>
          <w:lang w:val="en-GB" w:eastAsia="zh-TW"/>
        </w:rPr>
        <w:t xml:space="preserve">method can only be applied to </w:t>
      </w:r>
      <w:r w:rsidR="00BF1972" w:rsidRPr="00AC3CC1">
        <w:rPr>
          <w:rFonts w:eastAsia="PMingLiU"/>
          <w:noProof/>
          <w:lang w:val="en-GB" w:eastAsia="zh-TW"/>
        </w:rPr>
        <w:t>a certain object</w:t>
      </w:r>
      <w:r w:rsidR="00BA18FB" w:rsidRPr="00AC3CC1">
        <w:rPr>
          <w:rFonts w:eastAsia="PMingLiU"/>
          <w:noProof/>
          <w:lang w:val="en-GB" w:eastAsia="zh-TW"/>
        </w:rPr>
        <w:t xml:space="preserve"> type</w:t>
      </w:r>
      <w:r w:rsidR="00BF1972" w:rsidRPr="00AC3CC1">
        <w:rPr>
          <w:rFonts w:eastAsia="PMingLiU"/>
          <w:noProof/>
          <w:lang w:val="en-GB" w:eastAsia="zh-TW"/>
        </w:rPr>
        <w:t xml:space="preserve">. </w:t>
      </w:r>
      <w:r w:rsidR="004E7DAF" w:rsidRPr="00AC3CC1">
        <w:rPr>
          <w:rFonts w:eastAsia="PMingLiU"/>
          <w:noProof/>
          <w:lang w:val="en-GB" w:eastAsia="zh-TW"/>
        </w:rPr>
        <w:t xml:space="preserve">Below is a list of </w:t>
      </w:r>
      <w:r w:rsidR="00B8747C" w:rsidRPr="00AC3CC1">
        <w:rPr>
          <w:rFonts w:eastAsia="PMingLiU"/>
          <w:noProof/>
          <w:lang w:val="en-GB" w:eastAsia="zh-TW"/>
        </w:rPr>
        <w:t xml:space="preserve">selected </w:t>
      </w:r>
      <w:r w:rsidR="008E56CF" w:rsidRPr="00AC3CC1">
        <w:rPr>
          <w:rFonts w:eastAsia="PMingLiU"/>
          <w:noProof/>
          <w:lang w:val="en-GB" w:eastAsia="zh-TW"/>
        </w:rPr>
        <w:t xml:space="preserve">built-in </w:t>
      </w:r>
      <w:r w:rsidR="00B8747C" w:rsidRPr="00AC3CC1">
        <w:rPr>
          <w:rFonts w:eastAsia="PMingLiU"/>
          <w:noProof/>
          <w:lang w:val="en-GB" w:eastAsia="zh-TW"/>
        </w:rPr>
        <w:t>methods</w:t>
      </w:r>
      <w:r w:rsidR="008E56CF" w:rsidRPr="00AC3CC1">
        <w:rPr>
          <w:rFonts w:eastAsia="PMingLiU"/>
          <w:noProof/>
          <w:lang w:val="en-GB" w:eastAsia="zh-TW"/>
        </w:rPr>
        <w:t xml:space="preserve"> of Python.</w:t>
      </w:r>
    </w:p>
    <w:p w14:paraId="1691A107" w14:textId="355D04A4" w:rsidR="008E56CF" w:rsidRPr="00AC3CC1" w:rsidRDefault="008E56CF" w:rsidP="008E56CF">
      <w:pPr>
        <w:pStyle w:val="CaptionTop"/>
      </w:pPr>
      <w:r w:rsidRPr="00AC3CC1">
        <w:t>Table 2.</w:t>
      </w:r>
      <w:r w:rsidRPr="00AC3CC1">
        <w:fldChar w:fldCharType="begin"/>
      </w:r>
      <w:r w:rsidRPr="00AC3CC1">
        <w:instrText xml:space="preserve"> SEQ Table \* ARABIC </w:instrText>
      </w:r>
      <w:r w:rsidRPr="00AC3CC1">
        <w:fldChar w:fldCharType="separate"/>
      </w:r>
      <w:r w:rsidR="00794E2F" w:rsidRPr="00AC3CC1">
        <w:t>2</w:t>
      </w:r>
      <w:r w:rsidRPr="00AC3CC1">
        <w:fldChar w:fldCharType="end"/>
      </w:r>
      <w:r w:rsidRPr="00AC3CC1">
        <w:rPr>
          <w:bCs/>
        </w:rPr>
        <w:t xml:space="preserve"> Built-in Methods of Python</w:t>
      </w:r>
    </w:p>
    <w:tbl>
      <w:tblPr>
        <w:tblStyle w:val="TableGrid"/>
        <w:tblW w:w="9068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85" w:type="dxa"/>
          <w:left w:w="142" w:type="dxa"/>
          <w:bottom w:w="85" w:type="dxa"/>
          <w:right w:w="142" w:type="dxa"/>
        </w:tblCellMar>
        <w:tblLook w:val="04A0" w:firstRow="1" w:lastRow="0" w:firstColumn="1" w:lastColumn="0" w:noHBand="0" w:noVBand="1"/>
      </w:tblPr>
      <w:tblGrid>
        <w:gridCol w:w="1868"/>
        <w:gridCol w:w="5215"/>
        <w:gridCol w:w="1985"/>
      </w:tblGrid>
      <w:tr w:rsidR="00F157BD" w:rsidRPr="00126B87" w14:paraId="017F746E" w14:textId="77777777" w:rsidTr="00745E44">
        <w:tc>
          <w:tcPr>
            <w:tcW w:w="1868" w:type="dxa"/>
            <w:shd w:val="clear" w:color="auto" w:fill="D9D9D9" w:themeFill="background1" w:themeFillShade="D9"/>
          </w:tcPr>
          <w:p w14:paraId="6E53118F" w14:textId="77777777" w:rsidR="00F157BD" w:rsidRPr="00AC3CC1" w:rsidRDefault="00F157BD" w:rsidP="00197C37">
            <w:pPr>
              <w:pStyle w:val="BodyText"/>
              <w:spacing w:before="0" w:after="0" w:line="240" w:lineRule="auto"/>
              <w:jc w:val="center"/>
              <w:rPr>
                <w:b/>
                <w:bCs/>
                <w:noProof/>
                <w:lang w:val="en-GB"/>
              </w:rPr>
            </w:pPr>
            <w:r w:rsidRPr="00AC3CC1">
              <w:rPr>
                <w:b/>
                <w:bCs/>
                <w:noProof/>
                <w:lang w:val="en-GB"/>
              </w:rPr>
              <w:t>Method</w:t>
            </w:r>
          </w:p>
        </w:tc>
        <w:tc>
          <w:tcPr>
            <w:tcW w:w="5215" w:type="dxa"/>
            <w:shd w:val="clear" w:color="auto" w:fill="D9D9D9" w:themeFill="background1" w:themeFillShade="D9"/>
          </w:tcPr>
          <w:p w14:paraId="03D5990F" w14:textId="77777777" w:rsidR="00F157BD" w:rsidRPr="00AC3CC1" w:rsidRDefault="00F157BD" w:rsidP="00745E44">
            <w:pPr>
              <w:pStyle w:val="BodyText"/>
              <w:spacing w:before="0" w:after="0" w:line="240" w:lineRule="auto"/>
              <w:jc w:val="center"/>
              <w:rPr>
                <w:b/>
                <w:bCs/>
                <w:noProof/>
                <w:lang w:val="en-GB"/>
              </w:rPr>
            </w:pPr>
            <w:r w:rsidRPr="00AC3CC1">
              <w:rPr>
                <w:b/>
                <w:bCs/>
                <w:noProof/>
                <w:lang w:val="en-GB"/>
              </w:rPr>
              <w:t>Description</w:t>
            </w:r>
          </w:p>
        </w:tc>
        <w:tc>
          <w:tcPr>
            <w:tcW w:w="1985" w:type="dxa"/>
            <w:shd w:val="clear" w:color="auto" w:fill="D9D9D9" w:themeFill="background1" w:themeFillShade="D9"/>
          </w:tcPr>
          <w:p w14:paraId="345D7C89" w14:textId="77777777" w:rsidR="00F157BD" w:rsidRPr="00AC3CC1" w:rsidRDefault="00F157BD" w:rsidP="00745E44">
            <w:pPr>
              <w:pStyle w:val="BodyText"/>
              <w:spacing w:before="0" w:after="0" w:line="240" w:lineRule="auto"/>
              <w:jc w:val="center"/>
              <w:rPr>
                <w:b/>
                <w:bCs/>
                <w:noProof/>
                <w:lang w:val="en-GB"/>
              </w:rPr>
            </w:pPr>
            <w:r w:rsidRPr="00AC3CC1">
              <w:rPr>
                <w:b/>
                <w:bCs/>
                <w:noProof/>
                <w:lang w:val="en-GB"/>
              </w:rPr>
              <w:t>Applicable Object Type</w:t>
            </w:r>
          </w:p>
        </w:tc>
      </w:tr>
      <w:tr w:rsidR="00F157BD" w:rsidRPr="00126B87" w14:paraId="1CDC59C9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11A25F94" w14:textId="4C87C638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00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append()</w:t>
              </w:r>
            </w:hyperlink>
          </w:p>
        </w:tc>
        <w:tc>
          <w:tcPr>
            <w:tcW w:w="5215" w:type="dxa"/>
            <w:noWrap/>
            <w:hideMark/>
          </w:tcPr>
          <w:p w14:paraId="1D396C6A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Adds an element at the end of the list</w:t>
            </w:r>
          </w:p>
        </w:tc>
        <w:tc>
          <w:tcPr>
            <w:tcW w:w="1985" w:type="dxa"/>
            <w:noWrap/>
            <w:hideMark/>
          </w:tcPr>
          <w:p w14:paraId="3F00CD9A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List</w:t>
            </w:r>
          </w:p>
        </w:tc>
      </w:tr>
      <w:tr w:rsidR="00F157BD" w:rsidRPr="00126B87" w14:paraId="3396F92D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4C6D4517" w14:textId="0FCC267E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01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capitalize()</w:t>
              </w:r>
            </w:hyperlink>
          </w:p>
        </w:tc>
        <w:tc>
          <w:tcPr>
            <w:tcW w:w="5215" w:type="dxa"/>
            <w:noWrap/>
            <w:hideMark/>
          </w:tcPr>
          <w:p w14:paraId="170071BA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Converts the first character to upper case</w:t>
            </w:r>
          </w:p>
        </w:tc>
        <w:tc>
          <w:tcPr>
            <w:tcW w:w="1985" w:type="dxa"/>
            <w:noWrap/>
            <w:hideMark/>
          </w:tcPr>
          <w:p w14:paraId="0717B568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35C46C73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41E1F523" w14:textId="25ED6294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02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casefold()</w:t>
              </w:r>
            </w:hyperlink>
          </w:p>
        </w:tc>
        <w:tc>
          <w:tcPr>
            <w:tcW w:w="5215" w:type="dxa"/>
            <w:noWrap/>
            <w:hideMark/>
          </w:tcPr>
          <w:p w14:paraId="148605A0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Converts string into lower case</w:t>
            </w:r>
          </w:p>
        </w:tc>
        <w:tc>
          <w:tcPr>
            <w:tcW w:w="1985" w:type="dxa"/>
            <w:noWrap/>
            <w:hideMark/>
          </w:tcPr>
          <w:p w14:paraId="749290A8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30318E3B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4B815583" w14:textId="1EEB8117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03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center()</w:t>
              </w:r>
            </w:hyperlink>
          </w:p>
        </w:tc>
        <w:tc>
          <w:tcPr>
            <w:tcW w:w="5215" w:type="dxa"/>
            <w:noWrap/>
            <w:hideMark/>
          </w:tcPr>
          <w:p w14:paraId="3BBA6559" w14:textId="67A964CD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 xml:space="preserve">Returns a </w:t>
            </w:r>
            <w:r w:rsidR="00C306B9" w:rsidRPr="00AC3CC1">
              <w:rPr>
                <w:rFonts w:eastAsia="Times New Roman" w:cs="Calibri"/>
                <w:noProof/>
                <w:color w:val="000000"/>
                <w:lang w:eastAsia="zh-TW"/>
              </w:rPr>
              <w:t>centred</w:t>
            </w: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 xml:space="preserve"> string</w:t>
            </w:r>
          </w:p>
        </w:tc>
        <w:tc>
          <w:tcPr>
            <w:tcW w:w="1985" w:type="dxa"/>
            <w:noWrap/>
            <w:hideMark/>
          </w:tcPr>
          <w:p w14:paraId="78CECA3D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4FF0811C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782A41E0" w14:textId="4BC4011C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04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clear()</w:t>
              </w:r>
            </w:hyperlink>
          </w:p>
        </w:tc>
        <w:tc>
          <w:tcPr>
            <w:tcW w:w="5215" w:type="dxa"/>
            <w:noWrap/>
            <w:hideMark/>
          </w:tcPr>
          <w:p w14:paraId="082E236B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Removes all the elements</w:t>
            </w:r>
          </w:p>
        </w:tc>
        <w:tc>
          <w:tcPr>
            <w:tcW w:w="1985" w:type="dxa"/>
            <w:noWrap/>
            <w:hideMark/>
          </w:tcPr>
          <w:p w14:paraId="6D1168DB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List, Dictionary</w:t>
            </w:r>
          </w:p>
        </w:tc>
      </w:tr>
      <w:tr w:rsidR="00F157BD" w:rsidRPr="00126B87" w14:paraId="156323E8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5895EA35" w14:textId="396B5A07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05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copy()</w:t>
              </w:r>
            </w:hyperlink>
          </w:p>
        </w:tc>
        <w:tc>
          <w:tcPr>
            <w:tcW w:w="5215" w:type="dxa"/>
            <w:noWrap/>
            <w:hideMark/>
          </w:tcPr>
          <w:p w14:paraId="0A46E7B2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Returns a copy</w:t>
            </w:r>
          </w:p>
        </w:tc>
        <w:tc>
          <w:tcPr>
            <w:tcW w:w="1985" w:type="dxa"/>
            <w:noWrap/>
            <w:hideMark/>
          </w:tcPr>
          <w:p w14:paraId="5D33557A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List, Dictionary</w:t>
            </w:r>
          </w:p>
        </w:tc>
      </w:tr>
      <w:tr w:rsidR="00F157BD" w:rsidRPr="00126B87" w14:paraId="0E9F066D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1765350E" w14:textId="666983A0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06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count()</w:t>
              </w:r>
            </w:hyperlink>
          </w:p>
        </w:tc>
        <w:tc>
          <w:tcPr>
            <w:tcW w:w="5215" w:type="dxa"/>
            <w:noWrap/>
            <w:hideMark/>
          </w:tcPr>
          <w:p w14:paraId="20B10F4A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Returns the number of times a specified value occurs in a string</w:t>
            </w:r>
          </w:p>
        </w:tc>
        <w:tc>
          <w:tcPr>
            <w:tcW w:w="1985" w:type="dxa"/>
            <w:noWrap/>
            <w:hideMark/>
          </w:tcPr>
          <w:p w14:paraId="43A43C03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12CF9EDD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05C63415" w14:textId="78EB7D18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07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count()</w:t>
              </w:r>
            </w:hyperlink>
          </w:p>
        </w:tc>
        <w:tc>
          <w:tcPr>
            <w:tcW w:w="5215" w:type="dxa"/>
            <w:noWrap/>
            <w:hideMark/>
          </w:tcPr>
          <w:p w14:paraId="1FC8AAC0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Returns the number of elements with the specified value</w:t>
            </w:r>
          </w:p>
        </w:tc>
        <w:tc>
          <w:tcPr>
            <w:tcW w:w="1985" w:type="dxa"/>
            <w:noWrap/>
            <w:hideMark/>
          </w:tcPr>
          <w:p w14:paraId="704B462A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List, Tuple</w:t>
            </w:r>
          </w:p>
        </w:tc>
      </w:tr>
      <w:tr w:rsidR="00F157BD" w:rsidRPr="00126B87" w14:paraId="583E8A0A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420E4373" w14:textId="7D2AF81A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08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endswith()</w:t>
              </w:r>
            </w:hyperlink>
          </w:p>
        </w:tc>
        <w:tc>
          <w:tcPr>
            <w:tcW w:w="5215" w:type="dxa"/>
            <w:noWrap/>
            <w:hideMark/>
          </w:tcPr>
          <w:p w14:paraId="383E7156" w14:textId="230F8E02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 xml:space="preserve">Returns </w:t>
            </w:r>
            <w:r w:rsidR="00C10946" w:rsidRPr="00C10946">
              <w:rPr>
                <w:rFonts w:ascii="Consolas" w:eastAsia="Times New Roman" w:hAnsi="Consolas" w:cs="Calibri"/>
                <w:noProof/>
                <w:color w:val="000000"/>
                <w:lang w:eastAsia="zh-TW"/>
              </w:rPr>
              <w:t>T</w:t>
            </w:r>
            <w:r w:rsidRPr="00C10946">
              <w:rPr>
                <w:rFonts w:ascii="Consolas" w:eastAsia="Times New Roman" w:hAnsi="Consolas" w:cs="Calibri"/>
                <w:noProof/>
                <w:color w:val="000000"/>
                <w:lang w:eastAsia="zh-TW"/>
              </w:rPr>
              <w:t>rue</w:t>
            </w: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 xml:space="preserve"> if the string ends with the specified value</w:t>
            </w:r>
          </w:p>
        </w:tc>
        <w:tc>
          <w:tcPr>
            <w:tcW w:w="1985" w:type="dxa"/>
            <w:noWrap/>
            <w:hideMark/>
          </w:tcPr>
          <w:p w14:paraId="4E8ED2EC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02630D3A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72428775" w14:textId="747CFD58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09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extend()</w:t>
              </w:r>
            </w:hyperlink>
          </w:p>
        </w:tc>
        <w:tc>
          <w:tcPr>
            <w:tcW w:w="5215" w:type="dxa"/>
            <w:noWrap/>
            <w:hideMark/>
          </w:tcPr>
          <w:p w14:paraId="7D538DEF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Add the elements of a list (or any iterable), to the end of the current list</w:t>
            </w:r>
          </w:p>
        </w:tc>
        <w:tc>
          <w:tcPr>
            <w:tcW w:w="1985" w:type="dxa"/>
            <w:noWrap/>
            <w:hideMark/>
          </w:tcPr>
          <w:p w14:paraId="0979028A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List</w:t>
            </w:r>
          </w:p>
        </w:tc>
      </w:tr>
      <w:tr w:rsidR="00F157BD" w:rsidRPr="00126B87" w14:paraId="5FAA8E81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2CFF1A2D" w14:textId="7A101B91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10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find()</w:t>
              </w:r>
            </w:hyperlink>
          </w:p>
        </w:tc>
        <w:tc>
          <w:tcPr>
            <w:tcW w:w="5215" w:type="dxa"/>
            <w:noWrap/>
            <w:hideMark/>
          </w:tcPr>
          <w:p w14:paraId="519BFB5A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Searches the string for a specified value and returns the position of where it was found</w:t>
            </w:r>
          </w:p>
        </w:tc>
        <w:tc>
          <w:tcPr>
            <w:tcW w:w="1985" w:type="dxa"/>
            <w:noWrap/>
            <w:hideMark/>
          </w:tcPr>
          <w:p w14:paraId="680695B7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17DCA4A1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2D29E2D3" w14:textId="56FE7A97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11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fromkeys()</w:t>
              </w:r>
            </w:hyperlink>
          </w:p>
        </w:tc>
        <w:tc>
          <w:tcPr>
            <w:tcW w:w="5215" w:type="dxa"/>
            <w:noWrap/>
            <w:hideMark/>
          </w:tcPr>
          <w:p w14:paraId="3AEF8B13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Returns a dictionary with the specified keys and value</w:t>
            </w:r>
          </w:p>
        </w:tc>
        <w:tc>
          <w:tcPr>
            <w:tcW w:w="1985" w:type="dxa"/>
            <w:noWrap/>
            <w:hideMark/>
          </w:tcPr>
          <w:p w14:paraId="12B72A40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Dictionary</w:t>
            </w:r>
          </w:p>
        </w:tc>
      </w:tr>
      <w:tr w:rsidR="00F157BD" w:rsidRPr="00126B87" w14:paraId="7EAE6755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06A483FE" w14:textId="7BB1E8DD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12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get()</w:t>
              </w:r>
            </w:hyperlink>
          </w:p>
        </w:tc>
        <w:tc>
          <w:tcPr>
            <w:tcW w:w="5215" w:type="dxa"/>
            <w:noWrap/>
            <w:hideMark/>
          </w:tcPr>
          <w:p w14:paraId="70685008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Returns the value of the specified key</w:t>
            </w:r>
          </w:p>
        </w:tc>
        <w:tc>
          <w:tcPr>
            <w:tcW w:w="1985" w:type="dxa"/>
            <w:noWrap/>
            <w:hideMark/>
          </w:tcPr>
          <w:p w14:paraId="6CD33BEA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Dictionary</w:t>
            </w:r>
          </w:p>
        </w:tc>
      </w:tr>
      <w:tr w:rsidR="00F157BD" w:rsidRPr="00126B87" w14:paraId="4D1C205F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03BF144E" w14:textId="733F69B5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13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index()</w:t>
              </w:r>
            </w:hyperlink>
          </w:p>
        </w:tc>
        <w:tc>
          <w:tcPr>
            <w:tcW w:w="5215" w:type="dxa"/>
            <w:noWrap/>
            <w:hideMark/>
          </w:tcPr>
          <w:p w14:paraId="547AA184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Returns the position of the first element with the specified value</w:t>
            </w:r>
          </w:p>
        </w:tc>
        <w:tc>
          <w:tcPr>
            <w:tcW w:w="1985" w:type="dxa"/>
            <w:noWrap/>
            <w:hideMark/>
          </w:tcPr>
          <w:p w14:paraId="7F933318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List, Tuple</w:t>
            </w:r>
          </w:p>
        </w:tc>
      </w:tr>
      <w:tr w:rsidR="00F157BD" w:rsidRPr="00126B87" w14:paraId="23B3AECA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4B12B1B4" w14:textId="62C735AB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14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insert()</w:t>
              </w:r>
            </w:hyperlink>
          </w:p>
        </w:tc>
        <w:tc>
          <w:tcPr>
            <w:tcW w:w="5215" w:type="dxa"/>
            <w:noWrap/>
            <w:hideMark/>
          </w:tcPr>
          <w:p w14:paraId="27383463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Adds an element at the specified position</w:t>
            </w:r>
          </w:p>
        </w:tc>
        <w:tc>
          <w:tcPr>
            <w:tcW w:w="1985" w:type="dxa"/>
            <w:noWrap/>
            <w:hideMark/>
          </w:tcPr>
          <w:p w14:paraId="323E8651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List</w:t>
            </w:r>
          </w:p>
        </w:tc>
      </w:tr>
      <w:tr w:rsidR="00F157BD" w:rsidRPr="00126B87" w14:paraId="31F3078F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3F453B4C" w14:textId="0F62D723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15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isalnum()</w:t>
              </w:r>
            </w:hyperlink>
          </w:p>
        </w:tc>
        <w:tc>
          <w:tcPr>
            <w:tcW w:w="5215" w:type="dxa"/>
            <w:noWrap/>
            <w:hideMark/>
          </w:tcPr>
          <w:p w14:paraId="5E00AA20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 xml:space="preserve">Returns </w:t>
            </w:r>
            <w:r w:rsidRPr="00C10946">
              <w:rPr>
                <w:rFonts w:ascii="Consolas" w:eastAsia="Times New Roman" w:hAnsi="Consolas" w:cs="Calibri"/>
                <w:noProof/>
                <w:color w:val="000000"/>
                <w:lang w:eastAsia="zh-TW"/>
              </w:rPr>
              <w:t>True</w:t>
            </w: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 xml:space="preserve"> if all characters in the string are alphanumeric</w:t>
            </w:r>
          </w:p>
        </w:tc>
        <w:tc>
          <w:tcPr>
            <w:tcW w:w="1985" w:type="dxa"/>
            <w:noWrap/>
            <w:hideMark/>
          </w:tcPr>
          <w:p w14:paraId="5A8B6D75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3A3D0AB0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5375BB8F" w14:textId="5DE41069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16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isalpha()</w:t>
              </w:r>
            </w:hyperlink>
          </w:p>
        </w:tc>
        <w:tc>
          <w:tcPr>
            <w:tcW w:w="5215" w:type="dxa"/>
            <w:noWrap/>
            <w:hideMark/>
          </w:tcPr>
          <w:p w14:paraId="66A94925" w14:textId="3853DD46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 xml:space="preserve">Returns </w:t>
            </w:r>
            <w:r w:rsidR="00C10946" w:rsidRPr="00C10946">
              <w:rPr>
                <w:rFonts w:ascii="Consolas" w:eastAsia="Times New Roman" w:hAnsi="Consolas" w:cs="Calibri"/>
                <w:noProof/>
                <w:color w:val="000000"/>
                <w:lang w:eastAsia="zh-TW"/>
              </w:rPr>
              <w:t>True</w:t>
            </w: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 xml:space="preserve"> if all characters in the string are in the alphabet</w:t>
            </w:r>
          </w:p>
        </w:tc>
        <w:tc>
          <w:tcPr>
            <w:tcW w:w="1985" w:type="dxa"/>
            <w:noWrap/>
            <w:hideMark/>
          </w:tcPr>
          <w:p w14:paraId="0767F560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68AB67D0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52CFDF39" w14:textId="11567CEA" w:rsidR="00F157BD" w:rsidRPr="00AC3CC1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17" w:history="1">
              <w:r w:rsidR="00F157BD" w:rsidRPr="00AC3CC1">
                <w:rPr>
                  <w:rFonts w:ascii="Consolas" w:eastAsia="Times New Roman" w:hAnsi="Consolas" w:cs="Calibri"/>
                  <w:noProof/>
                  <w:lang w:eastAsia="zh-TW"/>
                </w:rPr>
                <w:t>islower()</w:t>
              </w:r>
            </w:hyperlink>
          </w:p>
        </w:tc>
        <w:tc>
          <w:tcPr>
            <w:tcW w:w="5215" w:type="dxa"/>
            <w:noWrap/>
            <w:hideMark/>
          </w:tcPr>
          <w:p w14:paraId="0BB36D05" w14:textId="70076E0A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 xml:space="preserve">Returns </w:t>
            </w:r>
            <w:r w:rsidR="00C10946" w:rsidRPr="00C10946">
              <w:rPr>
                <w:rFonts w:ascii="Consolas" w:eastAsia="Times New Roman" w:hAnsi="Consolas" w:cs="Calibri"/>
                <w:noProof/>
                <w:color w:val="000000"/>
                <w:lang w:eastAsia="zh-TW"/>
              </w:rPr>
              <w:t>True</w:t>
            </w: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 xml:space="preserve"> if all characters in the string are lower case</w:t>
            </w:r>
          </w:p>
        </w:tc>
        <w:tc>
          <w:tcPr>
            <w:tcW w:w="1985" w:type="dxa"/>
            <w:noWrap/>
            <w:hideMark/>
          </w:tcPr>
          <w:p w14:paraId="7D6A0E16" w14:textId="77777777" w:rsidR="00F157BD" w:rsidRPr="00AC3CC1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AC3CC1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0FB9509A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12BA804A" w14:textId="3E02DEA5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18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isnumeric()</w:t>
              </w:r>
            </w:hyperlink>
          </w:p>
        </w:tc>
        <w:tc>
          <w:tcPr>
            <w:tcW w:w="5215" w:type="dxa"/>
            <w:noWrap/>
            <w:hideMark/>
          </w:tcPr>
          <w:p w14:paraId="17D855AD" w14:textId="16D86CA3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 xml:space="preserve">Returns </w:t>
            </w:r>
            <w:r w:rsidR="00C10946" w:rsidRPr="00C10946">
              <w:rPr>
                <w:rFonts w:ascii="Consolas" w:eastAsia="Times New Roman" w:hAnsi="Consolas" w:cs="Calibri"/>
                <w:noProof/>
                <w:color w:val="000000"/>
                <w:lang w:eastAsia="zh-TW"/>
              </w:rPr>
              <w:t>True</w:t>
            </w: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 xml:space="preserve"> if all characters in the string are numeric</w:t>
            </w:r>
          </w:p>
        </w:tc>
        <w:tc>
          <w:tcPr>
            <w:tcW w:w="1985" w:type="dxa"/>
            <w:noWrap/>
            <w:hideMark/>
          </w:tcPr>
          <w:p w14:paraId="615B8990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4766628E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5355DE04" w14:textId="0F243E48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19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isspace()</w:t>
              </w:r>
            </w:hyperlink>
          </w:p>
        </w:tc>
        <w:tc>
          <w:tcPr>
            <w:tcW w:w="5215" w:type="dxa"/>
            <w:noWrap/>
            <w:hideMark/>
          </w:tcPr>
          <w:p w14:paraId="20331087" w14:textId="506B3CA2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 xml:space="preserve">Returns </w:t>
            </w:r>
            <w:r w:rsidR="00F35456" w:rsidRPr="00C10946">
              <w:rPr>
                <w:rFonts w:ascii="Consolas" w:eastAsia="Times New Roman" w:hAnsi="Consolas" w:cs="Calibri"/>
                <w:noProof/>
                <w:color w:val="000000"/>
                <w:lang w:eastAsia="zh-TW"/>
              </w:rPr>
              <w:t>True</w:t>
            </w: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 xml:space="preserve"> if all characters in the string are whitespaces</w:t>
            </w:r>
          </w:p>
        </w:tc>
        <w:tc>
          <w:tcPr>
            <w:tcW w:w="1985" w:type="dxa"/>
            <w:noWrap/>
            <w:hideMark/>
          </w:tcPr>
          <w:p w14:paraId="620DD30C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7CD89E7F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3DDFAA57" w14:textId="7C75F791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20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istitle()</w:t>
              </w:r>
            </w:hyperlink>
          </w:p>
        </w:tc>
        <w:tc>
          <w:tcPr>
            <w:tcW w:w="5215" w:type="dxa"/>
            <w:noWrap/>
            <w:hideMark/>
          </w:tcPr>
          <w:p w14:paraId="4896B3C1" w14:textId="0F2F84F9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 xml:space="preserve">Returns </w:t>
            </w:r>
            <w:r w:rsidR="00F35456" w:rsidRPr="00C10946">
              <w:rPr>
                <w:rFonts w:ascii="Consolas" w:eastAsia="Times New Roman" w:hAnsi="Consolas" w:cs="Calibri"/>
                <w:noProof/>
                <w:color w:val="000000"/>
                <w:lang w:eastAsia="zh-TW"/>
              </w:rPr>
              <w:t>True</w:t>
            </w: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 xml:space="preserve"> if the string follows the rules of a title</w:t>
            </w:r>
          </w:p>
        </w:tc>
        <w:tc>
          <w:tcPr>
            <w:tcW w:w="1985" w:type="dxa"/>
            <w:noWrap/>
            <w:hideMark/>
          </w:tcPr>
          <w:p w14:paraId="587ADF62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37F197C5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1D455D8F" w14:textId="54A76458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21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isupper()</w:t>
              </w:r>
            </w:hyperlink>
          </w:p>
        </w:tc>
        <w:tc>
          <w:tcPr>
            <w:tcW w:w="5215" w:type="dxa"/>
            <w:noWrap/>
            <w:hideMark/>
          </w:tcPr>
          <w:p w14:paraId="0922EE53" w14:textId="68987A93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 xml:space="preserve">Returns </w:t>
            </w:r>
            <w:r w:rsidR="00F35456" w:rsidRPr="00C10946">
              <w:rPr>
                <w:rFonts w:ascii="Consolas" w:eastAsia="Times New Roman" w:hAnsi="Consolas" w:cs="Calibri"/>
                <w:noProof/>
                <w:color w:val="000000"/>
                <w:lang w:eastAsia="zh-TW"/>
              </w:rPr>
              <w:t>True</w:t>
            </w: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 xml:space="preserve"> if all characters in the string are upper case</w:t>
            </w:r>
          </w:p>
        </w:tc>
        <w:tc>
          <w:tcPr>
            <w:tcW w:w="1985" w:type="dxa"/>
            <w:noWrap/>
            <w:hideMark/>
          </w:tcPr>
          <w:p w14:paraId="1C1DA28C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158C84ED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4A584246" w14:textId="34C168C0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22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items()</w:t>
              </w:r>
            </w:hyperlink>
          </w:p>
        </w:tc>
        <w:tc>
          <w:tcPr>
            <w:tcW w:w="5215" w:type="dxa"/>
            <w:noWrap/>
            <w:hideMark/>
          </w:tcPr>
          <w:p w14:paraId="36F34BE0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Returns a list containing a tuple for each key value pair</w:t>
            </w:r>
          </w:p>
        </w:tc>
        <w:tc>
          <w:tcPr>
            <w:tcW w:w="1985" w:type="dxa"/>
            <w:noWrap/>
            <w:hideMark/>
          </w:tcPr>
          <w:p w14:paraId="2EB29F0D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Dictionary</w:t>
            </w:r>
          </w:p>
        </w:tc>
      </w:tr>
      <w:tr w:rsidR="00F157BD" w:rsidRPr="00126B87" w14:paraId="52A0FCDD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4AD42B59" w14:textId="7ADC4CFC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23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join()</w:t>
              </w:r>
            </w:hyperlink>
          </w:p>
        </w:tc>
        <w:tc>
          <w:tcPr>
            <w:tcW w:w="5215" w:type="dxa"/>
            <w:noWrap/>
            <w:hideMark/>
          </w:tcPr>
          <w:p w14:paraId="488FD876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Joins the elements of an iterable to the end of the string</w:t>
            </w:r>
          </w:p>
        </w:tc>
        <w:tc>
          <w:tcPr>
            <w:tcW w:w="1985" w:type="dxa"/>
            <w:noWrap/>
            <w:hideMark/>
          </w:tcPr>
          <w:p w14:paraId="51700C9E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6A1B16B1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0511809B" w14:textId="70826B6F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24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keys()</w:t>
              </w:r>
            </w:hyperlink>
          </w:p>
        </w:tc>
        <w:tc>
          <w:tcPr>
            <w:tcW w:w="5215" w:type="dxa"/>
            <w:noWrap/>
            <w:hideMark/>
          </w:tcPr>
          <w:p w14:paraId="0B7F7761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Returns a list containing the dictionary's keys</w:t>
            </w:r>
          </w:p>
        </w:tc>
        <w:tc>
          <w:tcPr>
            <w:tcW w:w="1985" w:type="dxa"/>
            <w:noWrap/>
            <w:hideMark/>
          </w:tcPr>
          <w:p w14:paraId="34137924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Dictionary</w:t>
            </w:r>
          </w:p>
        </w:tc>
      </w:tr>
      <w:tr w:rsidR="00F157BD" w:rsidRPr="00126B87" w14:paraId="144524A6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2C42827B" w14:textId="56608652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25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lower()</w:t>
              </w:r>
            </w:hyperlink>
          </w:p>
        </w:tc>
        <w:tc>
          <w:tcPr>
            <w:tcW w:w="5215" w:type="dxa"/>
            <w:noWrap/>
            <w:hideMark/>
          </w:tcPr>
          <w:p w14:paraId="0E947E08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Converts a string into lower case</w:t>
            </w:r>
          </w:p>
        </w:tc>
        <w:tc>
          <w:tcPr>
            <w:tcW w:w="1985" w:type="dxa"/>
            <w:noWrap/>
            <w:hideMark/>
          </w:tcPr>
          <w:p w14:paraId="71B3A81C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046DEE45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3B9BAC20" w14:textId="500DE183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26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lstrip()</w:t>
              </w:r>
            </w:hyperlink>
          </w:p>
        </w:tc>
        <w:tc>
          <w:tcPr>
            <w:tcW w:w="5215" w:type="dxa"/>
            <w:noWrap/>
            <w:hideMark/>
          </w:tcPr>
          <w:p w14:paraId="5E272DD3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Returns a left trim version of the string</w:t>
            </w:r>
          </w:p>
        </w:tc>
        <w:tc>
          <w:tcPr>
            <w:tcW w:w="1985" w:type="dxa"/>
            <w:noWrap/>
            <w:hideMark/>
          </w:tcPr>
          <w:p w14:paraId="2015EE91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3408D65A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085A8C62" w14:textId="3F9143BE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27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pop()</w:t>
              </w:r>
            </w:hyperlink>
          </w:p>
        </w:tc>
        <w:tc>
          <w:tcPr>
            <w:tcW w:w="5215" w:type="dxa"/>
            <w:noWrap/>
            <w:hideMark/>
          </w:tcPr>
          <w:p w14:paraId="14C851BD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Removes the element at the specified position</w:t>
            </w:r>
          </w:p>
        </w:tc>
        <w:tc>
          <w:tcPr>
            <w:tcW w:w="1985" w:type="dxa"/>
            <w:noWrap/>
            <w:hideMark/>
          </w:tcPr>
          <w:p w14:paraId="63F473BC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List, Dictionary</w:t>
            </w:r>
          </w:p>
        </w:tc>
      </w:tr>
      <w:tr w:rsidR="00F157BD" w:rsidRPr="00126B87" w14:paraId="533457A8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5214197B" w14:textId="42E0B21B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28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popitem()</w:t>
              </w:r>
            </w:hyperlink>
          </w:p>
        </w:tc>
        <w:tc>
          <w:tcPr>
            <w:tcW w:w="5215" w:type="dxa"/>
            <w:noWrap/>
            <w:hideMark/>
          </w:tcPr>
          <w:p w14:paraId="682254E7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Removes the last inserted key-value pair</w:t>
            </w:r>
          </w:p>
        </w:tc>
        <w:tc>
          <w:tcPr>
            <w:tcW w:w="1985" w:type="dxa"/>
            <w:noWrap/>
            <w:hideMark/>
          </w:tcPr>
          <w:p w14:paraId="08201E3A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Dictionary</w:t>
            </w:r>
          </w:p>
        </w:tc>
      </w:tr>
      <w:tr w:rsidR="00F157BD" w:rsidRPr="00126B87" w14:paraId="5776B892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1A13B7E7" w14:textId="411D86BB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29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remove()</w:t>
              </w:r>
            </w:hyperlink>
          </w:p>
        </w:tc>
        <w:tc>
          <w:tcPr>
            <w:tcW w:w="5215" w:type="dxa"/>
            <w:noWrap/>
            <w:hideMark/>
          </w:tcPr>
          <w:p w14:paraId="0182D3AA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Removes the first item with the specified value</w:t>
            </w:r>
          </w:p>
        </w:tc>
        <w:tc>
          <w:tcPr>
            <w:tcW w:w="1985" w:type="dxa"/>
            <w:noWrap/>
            <w:hideMark/>
          </w:tcPr>
          <w:p w14:paraId="12FEE3D2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List</w:t>
            </w:r>
          </w:p>
        </w:tc>
      </w:tr>
      <w:tr w:rsidR="00F157BD" w:rsidRPr="00126B87" w14:paraId="586634A0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009390BF" w14:textId="24C6945E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30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replace()</w:t>
              </w:r>
            </w:hyperlink>
          </w:p>
        </w:tc>
        <w:tc>
          <w:tcPr>
            <w:tcW w:w="5215" w:type="dxa"/>
            <w:noWrap/>
            <w:hideMark/>
          </w:tcPr>
          <w:p w14:paraId="3824A722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Returns a string where a specified value is replaced with a specified value</w:t>
            </w:r>
          </w:p>
        </w:tc>
        <w:tc>
          <w:tcPr>
            <w:tcW w:w="1985" w:type="dxa"/>
            <w:noWrap/>
            <w:hideMark/>
          </w:tcPr>
          <w:p w14:paraId="712CA295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0597504B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63FDB9C3" w14:textId="7136AB38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31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reverse()</w:t>
              </w:r>
            </w:hyperlink>
          </w:p>
        </w:tc>
        <w:tc>
          <w:tcPr>
            <w:tcW w:w="5215" w:type="dxa"/>
            <w:noWrap/>
            <w:hideMark/>
          </w:tcPr>
          <w:p w14:paraId="17CC4D4D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Reverses the order of the list</w:t>
            </w:r>
          </w:p>
        </w:tc>
        <w:tc>
          <w:tcPr>
            <w:tcW w:w="1985" w:type="dxa"/>
            <w:noWrap/>
            <w:hideMark/>
          </w:tcPr>
          <w:p w14:paraId="13BE4630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List</w:t>
            </w:r>
          </w:p>
        </w:tc>
      </w:tr>
      <w:tr w:rsidR="00F157BD" w:rsidRPr="00126B87" w14:paraId="6D7DB3D2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18F01135" w14:textId="595371B6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32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rfind()</w:t>
              </w:r>
            </w:hyperlink>
          </w:p>
        </w:tc>
        <w:tc>
          <w:tcPr>
            <w:tcW w:w="5215" w:type="dxa"/>
            <w:noWrap/>
            <w:hideMark/>
          </w:tcPr>
          <w:p w14:paraId="4CD0EE6D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Searches the string for a specified value and returns the last position of where it was found</w:t>
            </w:r>
          </w:p>
        </w:tc>
        <w:tc>
          <w:tcPr>
            <w:tcW w:w="1985" w:type="dxa"/>
            <w:noWrap/>
            <w:hideMark/>
          </w:tcPr>
          <w:p w14:paraId="0657B314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6318588E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0A6869EA" w14:textId="713E4262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33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rstrip()</w:t>
              </w:r>
            </w:hyperlink>
          </w:p>
        </w:tc>
        <w:tc>
          <w:tcPr>
            <w:tcW w:w="5215" w:type="dxa"/>
            <w:noWrap/>
            <w:hideMark/>
          </w:tcPr>
          <w:p w14:paraId="62B3FBC4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Returns a right trim version of the string</w:t>
            </w:r>
          </w:p>
        </w:tc>
        <w:tc>
          <w:tcPr>
            <w:tcW w:w="1985" w:type="dxa"/>
            <w:noWrap/>
            <w:hideMark/>
          </w:tcPr>
          <w:p w14:paraId="2DCE6C2A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6A4CBB31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380A1C7F" w14:textId="7C859FAF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34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sort()</w:t>
              </w:r>
            </w:hyperlink>
          </w:p>
        </w:tc>
        <w:tc>
          <w:tcPr>
            <w:tcW w:w="5215" w:type="dxa"/>
            <w:noWrap/>
            <w:hideMark/>
          </w:tcPr>
          <w:p w14:paraId="76F416F7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Sorts the list</w:t>
            </w:r>
          </w:p>
        </w:tc>
        <w:tc>
          <w:tcPr>
            <w:tcW w:w="1985" w:type="dxa"/>
            <w:noWrap/>
            <w:hideMark/>
          </w:tcPr>
          <w:p w14:paraId="0D21F1FA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List</w:t>
            </w:r>
          </w:p>
        </w:tc>
      </w:tr>
      <w:tr w:rsidR="00F157BD" w:rsidRPr="00126B87" w14:paraId="4EE146EF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1CB6298F" w14:textId="2D4C06F8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35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split()</w:t>
              </w:r>
            </w:hyperlink>
          </w:p>
        </w:tc>
        <w:tc>
          <w:tcPr>
            <w:tcW w:w="5215" w:type="dxa"/>
            <w:noWrap/>
            <w:hideMark/>
          </w:tcPr>
          <w:p w14:paraId="136515DD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Splits the string at the specified separator, and returns a list</w:t>
            </w:r>
          </w:p>
        </w:tc>
        <w:tc>
          <w:tcPr>
            <w:tcW w:w="1985" w:type="dxa"/>
            <w:noWrap/>
            <w:hideMark/>
          </w:tcPr>
          <w:p w14:paraId="28047AA1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633CD8B5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336B0D80" w14:textId="58B41E73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36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splitlines()</w:t>
              </w:r>
            </w:hyperlink>
          </w:p>
        </w:tc>
        <w:tc>
          <w:tcPr>
            <w:tcW w:w="5215" w:type="dxa"/>
            <w:noWrap/>
            <w:hideMark/>
          </w:tcPr>
          <w:p w14:paraId="2CF1B6B3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Splits the string at line breaks and returns a list</w:t>
            </w:r>
          </w:p>
        </w:tc>
        <w:tc>
          <w:tcPr>
            <w:tcW w:w="1985" w:type="dxa"/>
            <w:noWrap/>
            <w:hideMark/>
          </w:tcPr>
          <w:p w14:paraId="4FFACAA4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7D3603CE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30527D82" w14:textId="11011120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37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startswith()</w:t>
              </w:r>
            </w:hyperlink>
          </w:p>
        </w:tc>
        <w:tc>
          <w:tcPr>
            <w:tcW w:w="5215" w:type="dxa"/>
            <w:noWrap/>
            <w:hideMark/>
          </w:tcPr>
          <w:p w14:paraId="67A5B153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Returns true if the string starts with the specified value</w:t>
            </w:r>
          </w:p>
        </w:tc>
        <w:tc>
          <w:tcPr>
            <w:tcW w:w="1985" w:type="dxa"/>
            <w:noWrap/>
            <w:hideMark/>
          </w:tcPr>
          <w:p w14:paraId="5A90B9D5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610AA16D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1C3CF777" w14:textId="70FAA8F3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38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strip()</w:t>
              </w:r>
            </w:hyperlink>
          </w:p>
        </w:tc>
        <w:tc>
          <w:tcPr>
            <w:tcW w:w="5215" w:type="dxa"/>
            <w:noWrap/>
            <w:hideMark/>
          </w:tcPr>
          <w:p w14:paraId="69EE4CFF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Returns a trimmed version of the string</w:t>
            </w:r>
          </w:p>
        </w:tc>
        <w:tc>
          <w:tcPr>
            <w:tcW w:w="1985" w:type="dxa"/>
            <w:noWrap/>
            <w:hideMark/>
          </w:tcPr>
          <w:p w14:paraId="760CB863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257D185B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6FDFCF5A" w14:textId="5B30788C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39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swapcase()</w:t>
              </w:r>
            </w:hyperlink>
          </w:p>
        </w:tc>
        <w:tc>
          <w:tcPr>
            <w:tcW w:w="5215" w:type="dxa"/>
            <w:noWrap/>
            <w:hideMark/>
          </w:tcPr>
          <w:p w14:paraId="78229A17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Swaps cases, lower case becomes upper case and vice versa</w:t>
            </w:r>
          </w:p>
        </w:tc>
        <w:tc>
          <w:tcPr>
            <w:tcW w:w="1985" w:type="dxa"/>
            <w:noWrap/>
            <w:hideMark/>
          </w:tcPr>
          <w:p w14:paraId="627E61DC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5EA98020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4B1C0FF5" w14:textId="6D8D7FE1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40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title()</w:t>
              </w:r>
            </w:hyperlink>
          </w:p>
        </w:tc>
        <w:tc>
          <w:tcPr>
            <w:tcW w:w="5215" w:type="dxa"/>
            <w:noWrap/>
            <w:hideMark/>
          </w:tcPr>
          <w:p w14:paraId="0E9D0CFD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Converts the first character of each word to upper case</w:t>
            </w:r>
          </w:p>
        </w:tc>
        <w:tc>
          <w:tcPr>
            <w:tcW w:w="1985" w:type="dxa"/>
            <w:noWrap/>
            <w:hideMark/>
          </w:tcPr>
          <w:p w14:paraId="3A07F75D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73637B2E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27A5478F" w14:textId="686FBF97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41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update()</w:t>
              </w:r>
            </w:hyperlink>
          </w:p>
        </w:tc>
        <w:tc>
          <w:tcPr>
            <w:tcW w:w="5215" w:type="dxa"/>
            <w:noWrap/>
            <w:hideMark/>
          </w:tcPr>
          <w:p w14:paraId="0AB6FD10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Updates the dictionary with the specified key-value pairs</w:t>
            </w:r>
          </w:p>
        </w:tc>
        <w:tc>
          <w:tcPr>
            <w:tcW w:w="1985" w:type="dxa"/>
            <w:noWrap/>
            <w:hideMark/>
          </w:tcPr>
          <w:p w14:paraId="29170690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Dictionary</w:t>
            </w:r>
          </w:p>
        </w:tc>
      </w:tr>
      <w:tr w:rsidR="00F157BD" w:rsidRPr="00126B87" w14:paraId="20F524F7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4A798EBE" w14:textId="2215F094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42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upper()</w:t>
              </w:r>
            </w:hyperlink>
          </w:p>
        </w:tc>
        <w:tc>
          <w:tcPr>
            <w:tcW w:w="5215" w:type="dxa"/>
            <w:noWrap/>
            <w:hideMark/>
          </w:tcPr>
          <w:p w14:paraId="3465F2C1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Converts a string into upper case</w:t>
            </w:r>
          </w:p>
        </w:tc>
        <w:tc>
          <w:tcPr>
            <w:tcW w:w="1985" w:type="dxa"/>
            <w:noWrap/>
            <w:hideMark/>
          </w:tcPr>
          <w:p w14:paraId="461EA6E3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  <w:tr w:rsidR="00F157BD" w:rsidRPr="00126B87" w14:paraId="24814A17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7797CAAE" w14:textId="3EBB26BF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43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values()</w:t>
              </w:r>
            </w:hyperlink>
          </w:p>
        </w:tc>
        <w:tc>
          <w:tcPr>
            <w:tcW w:w="5215" w:type="dxa"/>
            <w:noWrap/>
            <w:hideMark/>
          </w:tcPr>
          <w:p w14:paraId="154762D5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Returns a list of all the values in the dictionary</w:t>
            </w:r>
          </w:p>
        </w:tc>
        <w:tc>
          <w:tcPr>
            <w:tcW w:w="1985" w:type="dxa"/>
            <w:noWrap/>
            <w:hideMark/>
          </w:tcPr>
          <w:p w14:paraId="6EA75553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Dictionary</w:t>
            </w:r>
          </w:p>
        </w:tc>
      </w:tr>
      <w:tr w:rsidR="00F157BD" w:rsidRPr="00126B87" w14:paraId="5A2A5C9A" w14:textId="77777777" w:rsidTr="00745E44">
        <w:trPr>
          <w:trHeight w:val="315"/>
        </w:trPr>
        <w:tc>
          <w:tcPr>
            <w:tcW w:w="1868" w:type="dxa"/>
            <w:noWrap/>
            <w:hideMark/>
          </w:tcPr>
          <w:p w14:paraId="0F040E6E" w14:textId="2CCA4415" w:rsidR="00F157BD" w:rsidRPr="00197C37" w:rsidRDefault="00F65ECB" w:rsidP="00197C37">
            <w:pPr>
              <w:jc w:val="left"/>
              <w:rPr>
                <w:rFonts w:ascii="Consolas" w:eastAsia="Times New Roman" w:hAnsi="Consolas" w:cs="Calibri"/>
                <w:noProof/>
                <w:lang w:eastAsia="zh-TW"/>
              </w:rPr>
            </w:pPr>
            <w:hyperlink r:id="rId144" w:history="1">
              <w:r w:rsidR="00F157BD" w:rsidRPr="00197C37">
                <w:rPr>
                  <w:rFonts w:ascii="Consolas" w:eastAsia="Times New Roman" w:hAnsi="Consolas" w:cs="Calibri"/>
                  <w:noProof/>
                  <w:lang w:eastAsia="zh-TW"/>
                </w:rPr>
                <w:t>zfill()</w:t>
              </w:r>
            </w:hyperlink>
          </w:p>
        </w:tc>
        <w:tc>
          <w:tcPr>
            <w:tcW w:w="5215" w:type="dxa"/>
            <w:noWrap/>
            <w:hideMark/>
          </w:tcPr>
          <w:p w14:paraId="29AA3CAC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Fills the string with a specified number of 0 values at the beginning</w:t>
            </w:r>
          </w:p>
        </w:tc>
        <w:tc>
          <w:tcPr>
            <w:tcW w:w="1985" w:type="dxa"/>
            <w:noWrap/>
            <w:hideMark/>
          </w:tcPr>
          <w:p w14:paraId="02E65A7F" w14:textId="77777777" w:rsidR="00F157BD" w:rsidRPr="00197C37" w:rsidRDefault="00F157BD" w:rsidP="00745E44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197C37">
              <w:rPr>
                <w:rFonts w:eastAsia="Times New Roman" w:cs="Calibri"/>
                <w:noProof/>
                <w:color w:val="000000"/>
                <w:lang w:eastAsia="zh-TW"/>
              </w:rPr>
              <w:t>String</w:t>
            </w:r>
          </w:p>
        </w:tc>
      </w:tr>
    </w:tbl>
    <w:p w14:paraId="20EFFCAB" w14:textId="66A2932C" w:rsidR="008B3C79" w:rsidRPr="00745E44" w:rsidRDefault="008B3C79" w:rsidP="006B06C2">
      <w:pPr>
        <w:jc w:val="left"/>
        <w:rPr>
          <w:noProof/>
          <w:sz w:val="20"/>
          <w:szCs w:val="20"/>
        </w:rPr>
      </w:pPr>
      <w:r w:rsidRPr="00745E44">
        <w:rPr>
          <w:noProof/>
          <w:sz w:val="20"/>
          <w:szCs w:val="20"/>
        </w:rPr>
        <w:t xml:space="preserve">(Source: </w:t>
      </w:r>
      <w:hyperlink r:id="rId145" w:history="1">
        <w:r w:rsidRPr="00745E44">
          <w:rPr>
            <w:rStyle w:val="Hyperlink"/>
            <w:noProof/>
            <w:sz w:val="20"/>
            <w:szCs w:val="20"/>
          </w:rPr>
          <w:t>https://www.w3schools.com/python/default.asp</w:t>
        </w:r>
      </w:hyperlink>
      <w:r w:rsidRPr="00745E44">
        <w:rPr>
          <w:noProof/>
          <w:sz w:val="20"/>
          <w:szCs w:val="20"/>
        </w:rPr>
        <w:t>)</w:t>
      </w:r>
    </w:p>
    <w:p w14:paraId="62AEC399" w14:textId="25FBF116" w:rsidR="00FE4659" w:rsidRPr="00745E44" w:rsidRDefault="003E197A" w:rsidP="00FE4659">
      <w:pPr>
        <w:pStyle w:val="BodyText"/>
        <w:rPr>
          <w:rFonts w:eastAsia="PMingLiU"/>
          <w:noProof/>
          <w:lang w:val="en-GB" w:eastAsia="zh-TW"/>
        </w:rPr>
      </w:pPr>
      <w:r w:rsidRPr="00745E44">
        <w:rPr>
          <w:noProof/>
          <w:lang w:val="en-GB"/>
        </w:rPr>
        <w:lastRenderedPageBreak/>
        <w:t>T</w:t>
      </w:r>
      <w:r w:rsidR="00100F91" w:rsidRPr="00745E44">
        <w:rPr>
          <w:noProof/>
          <w:lang w:val="en-GB"/>
        </w:rPr>
        <w:t xml:space="preserve">he complete list of methods </w:t>
      </w:r>
      <w:r w:rsidRPr="00745E44">
        <w:rPr>
          <w:noProof/>
          <w:lang w:val="en-GB"/>
        </w:rPr>
        <w:t xml:space="preserve">can be found </w:t>
      </w:r>
      <w:r w:rsidR="00FC563D" w:rsidRPr="00745E44">
        <w:rPr>
          <w:noProof/>
          <w:lang w:val="en-GB"/>
        </w:rPr>
        <w:t>on</w:t>
      </w:r>
      <w:r w:rsidR="00100F91" w:rsidRPr="00745E44">
        <w:rPr>
          <w:noProof/>
          <w:lang w:val="en-GB"/>
        </w:rPr>
        <w:t xml:space="preserve"> </w:t>
      </w:r>
      <w:hyperlink r:id="rId146" w:history="1">
        <w:r w:rsidR="001815F7" w:rsidRPr="00745E44">
          <w:rPr>
            <w:rStyle w:val="Hyperlink"/>
            <w:noProof/>
            <w:lang w:val="en-GB"/>
          </w:rPr>
          <w:t>https://www.w3schools.com/</w:t>
        </w:r>
        <w:r w:rsidR="00EB0739" w:rsidRPr="00745E44">
          <w:rPr>
            <w:rStyle w:val="Hyperlink"/>
            <w:rFonts w:hint="cs"/>
            <w:noProof/>
            <w:lang w:val="en-GB"/>
          </w:rPr>
          <w:t>‌</w:t>
        </w:r>
        <w:r w:rsidR="001815F7" w:rsidRPr="00745E44">
          <w:rPr>
            <w:rStyle w:val="Hyperlink"/>
            <w:noProof/>
            <w:lang w:val="en-GB"/>
          </w:rPr>
          <w:t>python/python_ref_tuple.asp</w:t>
        </w:r>
      </w:hyperlink>
      <w:r w:rsidR="001815F7" w:rsidRPr="00745E44">
        <w:rPr>
          <w:noProof/>
          <w:lang w:val="en-GB"/>
        </w:rPr>
        <w:t xml:space="preserve">, </w:t>
      </w:r>
      <w:hyperlink r:id="rId147" w:history="1">
        <w:r w:rsidR="00C60B33" w:rsidRPr="00745E44">
          <w:rPr>
            <w:rStyle w:val="Hyperlink"/>
            <w:noProof/>
            <w:lang w:val="en-GB"/>
          </w:rPr>
          <w:t>https://www.w3schools.com/python/python_ref_list.‌asp</w:t>
        </w:r>
      </w:hyperlink>
      <w:r w:rsidR="00EB0739" w:rsidRPr="00745E44">
        <w:rPr>
          <w:noProof/>
          <w:lang w:val="en-GB"/>
        </w:rPr>
        <w:t xml:space="preserve">, </w:t>
      </w:r>
      <w:hyperlink r:id="rId148" w:history="1">
        <w:r w:rsidR="00EB0739" w:rsidRPr="00745E44">
          <w:rPr>
            <w:rStyle w:val="Hyperlink"/>
            <w:noProof/>
            <w:lang w:val="en-GB"/>
          </w:rPr>
          <w:t>https://www.w3schools.com/python/python_ref_dictionary.asp</w:t>
        </w:r>
      </w:hyperlink>
      <w:r w:rsidR="00C60B33" w:rsidRPr="00745E44">
        <w:rPr>
          <w:noProof/>
          <w:lang w:val="en-GB"/>
        </w:rPr>
        <w:t>, and</w:t>
      </w:r>
      <w:r w:rsidR="00EB0739" w:rsidRPr="00745E44">
        <w:rPr>
          <w:noProof/>
          <w:lang w:val="en-GB"/>
        </w:rPr>
        <w:t xml:space="preserve"> </w:t>
      </w:r>
      <w:hyperlink r:id="rId149" w:history="1">
        <w:r w:rsidR="00691829" w:rsidRPr="00745E44">
          <w:rPr>
            <w:rStyle w:val="Hyperlink"/>
            <w:noProof/>
            <w:lang w:val="en-GB"/>
          </w:rPr>
          <w:t>https://‌www.w3schools.com/python/python_ref_string.asp</w:t>
        </w:r>
      </w:hyperlink>
      <w:r w:rsidR="00100F91" w:rsidRPr="00745E44">
        <w:rPr>
          <w:noProof/>
          <w:lang w:val="en-GB"/>
        </w:rPr>
        <w:t>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FE4659" w:rsidRPr="00126B87" w14:paraId="44F488BD" w14:textId="77777777" w:rsidTr="00603411">
        <w:tc>
          <w:tcPr>
            <w:tcW w:w="9017" w:type="dxa"/>
          </w:tcPr>
          <w:p w14:paraId="6592AAA2" w14:textId="4F2D29BC" w:rsidR="00FE4659" w:rsidRPr="00745E44" w:rsidRDefault="00FE4659" w:rsidP="00603411">
            <w:pPr>
              <w:pStyle w:val="BodyText"/>
              <w:rPr>
                <w:noProof/>
                <w:lang w:val="en-GB"/>
              </w:rPr>
            </w:pPr>
            <w:r w:rsidRPr="00745E44">
              <w:rPr>
                <w:b/>
                <w:bCs/>
                <w:noProof/>
                <w:lang w:val="en-GB"/>
              </w:rPr>
              <w:t xml:space="preserve">Example (Cont’d): </w:t>
            </w:r>
            <w:r w:rsidR="00D041D4" w:rsidRPr="00745E44">
              <w:rPr>
                <w:noProof/>
                <w:lang w:val="en-GB"/>
              </w:rPr>
              <w:t>N</w:t>
            </w:r>
            <w:r w:rsidR="00B11E7F" w:rsidRPr="00745E44">
              <w:rPr>
                <w:noProof/>
                <w:lang w:val="en-GB"/>
              </w:rPr>
              <w:t xml:space="preserve">ow </w:t>
            </w:r>
            <w:r w:rsidR="00D041D4" w:rsidRPr="00745E44">
              <w:rPr>
                <w:noProof/>
                <w:lang w:val="en-GB"/>
              </w:rPr>
              <w:t xml:space="preserve">we also have </w:t>
            </w:r>
            <w:r w:rsidR="00B11E7F" w:rsidRPr="00745E44">
              <w:rPr>
                <w:noProof/>
                <w:lang w:val="en-GB"/>
              </w:rPr>
              <w:t>each student</w:t>
            </w:r>
            <w:r w:rsidR="009705E0" w:rsidRPr="00745E44">
              <w:rPr>
                <w:noProof/>
                <w:lang w:val="en-GB"/>
              </w:rPr>
              <w:t>’s surname</w:t>
            </w:r>
            <w:r w:rsidR="00B11E7F" w:rsidRPr="00745E44">
              <w:rPr>
                <w:noProof/>
                <w:lang w:val="en-GB"/>
              </w:rPr>
              <w:t xml:space="preserve"> in our dictionary</w:t>
            </w:r>
            <w:r w:rsidR="001661A0" w:rsidRPr="00745E44">
              <w:rPr>
                <w:noProof/>
                <w:lang w:val="en-GB"/>
              </w:rPr>
              <w:t>,</w:t>
            </w:r>
            <w:r w:rsidR="00822281" w:rsidRPr="00745E44">
              <w:rPr>
                <w:noProof/>
                <w:lang w:val="en-GB"/>
              </w:rPr>
              <w:t xml:space="preserve"> and we </w:t>
            </w:r>
            <w:r w:rsidR="001661A0" w:rsidRPr="00745E44">
              <w:rPr>
                <w:noProof/>
                <w:lang w:val="en-GB"/>
              </w:rPr>
              <w:t xml:space="preserve">want </w:t>
            </w:r>
            <w:r w:rsidR="00822281" w:rsidRPr="00745E44">
              <w:rPr>
                <w:noProof/>
                <w:lang w:val="en-GB"/>
              </w:rPr>
              <w:t xml:space="preserve">to sort </w:t>
            </w:r>
            <w:r w:rsidR="001661A0" w:rsidRPr="00745E44">
              <w:rPr>
                <w:noProof/>
                <w:lang w:val="en-GB"/>
              </w:rPr>
              <w:t xml:space="preserve">the </w:t>
            </w:r>
            <w:r w:rsidR="00822281" w:rsidRPr="00745E44">
              <w:rPr>
                <w:noProof/>
                <w:lang w:val="en-GB"/>
              </w:rPr>
              <w:t xml:space="preserve">data </w:t>
            </w:r>
            <w:r w:rsidR="009705E0" w:rsidRPr="00745E44">
              <w:rPr>
                <w:noProof/>
                <w:lang w:val="en-GB"/>
              </w:rPr>
              <w:t>according to it</w:t>
            </w:r>
            <w:r w:rsidR="00B11E7F" w:rsidRPr="00745E44">
              <w:rPr>
                <w:noProof/>
                <w:lang w:val="en-GB"/>
              </w:rPr>
              <w:t xml:space="preserve">. </w:t>
            </w:r>
            <w:r w:rsidR="00B26344" w:rsidRPr="00745E44">
              <w:rPr>
                <w:noProof/>
                <w:lang w:val="en-GB"/>
              </w:rPr>
              <w:t xml:space="preserve">In the first step, we </w:t>
            </w:r>
            <w:r w:rsidRPr="00745E44">
              <w:rPr>
                <w:noProof/>
                <w:lang w:val="en-GB"/>
              </w:rPr>
              <w:t xml:space="preserve">would like to </w:t>
            </w:r>
            <w:r w:rsidR="00B26344" w:rsidRPr="00745E44">
              <w:rPr>
                <w:noProof/>
                <w:lang w:val="en-GB"/>
              </w:rPr>
              <w:t>erase all the double spacing between the first and surname</w:t>
            </w:r>
            <w:r w:rsidR="00FA21A1" w:rsidRPr="00745E44">
              <w:rPr>
                <w:noProof/>
                <w:lang w:val="en-GB"/>
              </w:rPr>
              <w:t xml:space="preserve"> in the dictionary keys</w:t>
            </w:r>
            <w:r w:rsidRPr="00745E44">
              <w:rPr>
                <w:noProof/>
                <w:lang w:val="en-GB"/>
              </w:rPr>
              <w:t>.</w:t>
            </w:r>
          </w:p>
          <w:p w14:paraId="46A8F1D3" w14:textId="3454956A" w:rsidR="00FE4659" w:rsidRPr="00745E44" w:rsidRDefault="00094F59" w:rsidP="00603411">
            <w:pPr>
              <w:pStyle w:val="Figure-Image-Upper"/>
              <w:rPr>
                <w:lang w:val="en-GB"/>
              </w:rPr>
            </w:pPr>
            <w:r w:rsidRPr="00745E44">
              <w:drawing>
                <wp:inline distT="0" distB="0" distL="0" distR="0" wp14:anchorId="2BF4E54A" wp14:editId="2B462557">
                  <wp:extent cx="5580000" cy="1853663"/>
                  <wp:effectExtent l="0" t="0" r="190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0"/>
                          <a:srcRect l="15455" t="7210" b="40933"/>
                          <a:stretch/>
                        </pic:blipFill>
                        <pic:spPr bwMode="auto">
                          <a:xfrm>
                            <a:off x="0" y="0"/>
                            <a:ext cx="5580000" cy="18536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5217D9" w14:textId="3624A41A" w:rsidR="00FE4659" w:rsidRPr="00745E44" w:rsidRDefault="004A3ED1" w:rsidP="00603411">
            <w:pPr>
              <w:pStyle w:val="Figure-Image"/>
              <w:rPr>
                <w:lang w:val="en-GB"/>
              </w:rPr>
            </w:pPr>
            <w:r w:rsidRPr="00745E44">
              <w:drawing>
                <wp:inline distT="0" distB="0" distL="0" distR="0" wp14:anchorId="36B84E91" wp14:editId="00636757">
                  <wp:extent cx="5580000" cy="624909"/>
                  <wp:effectExtent l="0" t="0" r="1905" b="381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1"/>
                          <a:srcRect t="4114" r="1320" b="75622"/>
                          <a:stretch/>
                        </pic:blipFill>
                        <pic:spPr bwMode="auto">
                          <a:xfrm>
                            <a:off x="0" y="0"/>
                            <a:ext cx="5580000" cy="6249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69C4C3" w14:textId="441F95D0" w:rsidR="00FE4659" w:rsidRPr="00745E44" w:rsidRDefault="00FE4659" w:rsidP="00603411">
            <w:pPr>
              <w:pStyle w:val="Caption"/>
            </w:pPr>
            <w:r w:rsidRPr="00745E44">
              <w:t>Figure 2.</w:t>
            </w:r>
            <w:r w:rsidRPr="00745E44">
              <w:fldChar w:fldCharType="begin"/>
            </w:r>
            <w:r w:rsidRPr="00745E44">
              <w:instrText xml:space="preserve"> SEQ Figure \* ARABIC </w:instrText>
            </w:r>
            <w:r w:rsidRPr="00745E44">
              <w:fldChar w:fldCharType="separate"/>
            </w:r>
            <w:r w:rsidR="00794E2F" w:rsidRPr="00745E44">
              <w:t>42</w:t>
            </w:r>
            <w:r w:rsidRPr="00745E44">
              <w:fldChar w:fldCharType="end"/>
            </w:r>
            <w:r w:rsidRPr="00745E44">
              <w:t xml:space="preserve"> </w:t>
            </w:r>
            <w:r w:rsidR="00562FBB" w:rsidRPr="00745E44">
              <w:t xml:space="preserve">Replacing </w:t>
            </w:r>
            <w:r w:rsidR="0011467E" w:rsidRPr="00745E44">
              <w:t>Double Spacing by Single Spacing</w:t>
            </w:r>
          </w:p>
          <w:p w14:paraId="72C1B4B0" w14:textId="7A2ED593" w:rsidR="00BB2051" w:rsidRPr="00745E44" w:rsidRDefault="00FE4659" w:rsidP="005B725A">
            <w:pPr>
              <w:pStyle w:val="BodyText"/>
              <w:rPr>
                <w:noProof/>
                <w:lang w:val="en-GB"/>
              </w:rPr>
            </w:pPr>
            <w:r w:rsidRPr="00745E44">
              <w:rPr>
                <w:noProof/>
                <w:lang w:val="en-GB"/>
              </w:rPr>
              <w:t xml:space="preserve">In the first three lines, we </w:t>
            </w:r>
            <w:r w:rsidR="0011467E" w:rsidRPr="00745E44">
              <w:rPr>
                <w:noProof/>
                <w:lang w:val="en-GB"/>
              </w:rPr>
              <w:t xml:space="preserve">again </w:t>
            </w:r>
            <w:r w:rsidRPr="00745E44">
              <w:rPr>
                <w:noProof/>
                <w:lang w:val="en-GB"/>
              </w:rPr>
              <w:t xml:space="preserve">repeat the syntaxes from Chapter 1.3.2 to merge two dictionaries into a new one called </w:t>
            </w:r>
            <w:r w:rsidRPr="00745E44">
              <w:rPr>
                <w:rFonts w:ascii="Consolas" w:hAnsi="Consolas"/>
                <w:noProof/>
                <w:lang w:val="en-GB"/>
              </w:rPr>
              <w:t>all_classes</w:t>
            </w:r>
            <w:r w:rsidRPr="00745E44">
              <w:rPr>
                <w:noProof/>
                <w:lang w:val="en-GB"/>
              </w:rPr>
              <w:t xml:space="preserve">. </w:t>
            </w:r>
            <w:r w:rsidR="001C0CBD" w:rsidRPr="00745E44">
              <w:rPr>
                <w:noProof/>
                <w:lang w:val="en-GB"/>
              </w:rPr>
              <w:t>W</w:t>
            </w:r>
            <w:r w:rsidR="00F67498" w:rsidRPr="00745E44">
              <w:rPr>
                <w:noProof/>
                <w:lang w:val="en-GB"/>
              </w:rPr>
              <w:t xml:space="preserve">e implement a </w:t>
            </w:r>
            <w:r w:rsidR="00F67498" w:rsidRPr="00745E44">
              <w:rPr>
                <w:rFonts w:ascii="Consolas" w:hAnsi="Consolas"/>
                <w:noProof/>
                <w:lang w:val="en-GB"/>
              </w:rPr>
              <w:t>for</w:t>
            </w:r>
            <w:r w:rsidR="00F67498" w:rsidRPr="00745E44">
              <w:rPr>
                <w:noProof/>
                <w:lang w:val="en-GB"/>
              </w:rPr>
              <w:t xml:space="preserve">-loop to iterate through all the </w:t>
            </w:r>
            <w:r w:rsidR="009C2BD3" w:rsidRPr="00745E44">
              <w:rPr>
                <w:noProof/>
                <w:lang w:val="en-GB"/>
              </w:rPr>
              <w:t xml:space="preserve">dictionary keys and search for </w:t>
            </w:r>
            <w:r w:rsidR="00854A68" w:rsidRPr="00745E44">
              <w:rPr>
                <w:noProof/>
                <w:lang w:val="en-GB"/>
              </w:rPr>
              <w:t>one</w:t>
            </w:r>
            <w:r w:rsidR="009C2BD3" w:rsidRPr="00745E44">
              <w:rPr>
                <w:noProof/>
                <w:lang w:val="en-GB"/>
              </w:rPr>
              <w:t xml:space="preserve"> with double spacing</w:t>
            </w:r>
            <w:r w:rsidR="00184E38" w:rsidRPr="00745E44">
              <w:rPr>
                <w:noProof/>
                <w:lang w:val="en-GB"/>
              </w:rPr>
              <w:t xml:space="preserve"> by the </w:t>
            </w:r>
            <w:r w:rsidR="00184E38" w:rsidRPr="00745E44">
              <w:rPr>
                <w:rFonts w:ascii="Consolas" w:hAnsi="Consolas"/>
                <w:noProof/>
                <w:lang w:val="en-GB"/>
              </w:rPr>
              <w:t>.find()</w:t>
            </w:r>
            <w:r w:rsidR="00184E38" w:rsidRPr="00745E44">
              <w:rPr>
                <w:noProof/>
                <w:lang w:val="en-GB"/>
              </w:rPr>
              <w:t xml:space="preserve"> method</w:t>
            </w:r>
            <w:r w:rsidR="009C2BD3" w:rsidRPr="00745E44">
              <w:rPr>
                <w:noProof/>
                <w:lang w:val="en-GB"/>
              </w:rPr>
              <w:t xml:space="preserve">. </w:t>
            </w:r>
            <w:r w:rsidR="00854A68" w:rsidRPr="00745E44">
              <w:rPr>
                <w:noProof/>
                <w:lang w:val="en-GB"/>
              </w:rPr>
              <w:t xml:space="preserve">If </w:t>
            </w:r>
            <w:r w:rsidR="004A5CE7" w:rsidRPr="00745E44">
              <w:rPr>
                <w:noProof/>
                <w:lang w:val="en-GB"/>
              </w:rPr>
              <w:t>a key has double spacing</w:t>
            </w:r>
            <w:r w:rsidRPr="00745E44">
              <w:rPr>
                <w:noProof/>
                <w:lang w:val="en-GB"/>
              </w:rPr>
              <w:t xml:space="preserve">, </w:t>
            </w:r>
            <w:r w:rsidR="001268EC" w:rsidRPr="00745E44">
              <w:rPr>
                <w:noProof/>
                <w:lang w:val="en-GB"/>
              </w:rPr>
              <w:t xml:space="preserve">it </w:t>
            </w:r>
            <w:r w:rsidR="007C47BF" w:rsidRPr="00745E44">
              <w:rPr>
                <w:noProof/>
                <w:lang w:val="en-GB"/>
              </w:rPr>
              <w:t xml:space="preserve">will </w:t>
            </w:r>
            <w:r w:rsidR="001268EC" w:rsidRPr="00745E44">
              <w:rPr>
                <w:noProof/>
                <w:lang w:val="en-GB"/>
              </w:rPr>
              <w:t xml:space="preserve">be </w:t>
            </w:r>
            <w:r w:rsidR="002A01BD" w:rsidRPr="00745E44">
              <w:rPr>
                <w:noProof/>
                <w:lang w:val="en-GB"/>
              </w:rPr>
              <w:t>replace</w:t>
            </w:r>
            <w:r w:rsidR="001268EC" w:rsidRPr="00745E44">
              <w:rPr>
                <w:noProof/>
                <w:lang w:val="en-GB"/>
              </w:rPr>
              <w:t>d by single spac</w:t>
            </w:r>
            <w:r w:rsidR="00541044" w:rsidRPr="00745E44">
              <w:rPr>
                <w:noProof/>
                <w:lang w:val="en-GB"/>
              </w:rPr>
              <w:t>ing</w:t>
            </w:r>
            <w:r w:rsidR="001268EC" w:rsidRPr="00745E44">
              <w:rPr>
                <w:noProof/>
                <w:lang w:val="en-GB"/>
              </w:rPr>
              <w:t>.</w:t>
            </w:r>
            <w:r w:rsidR="00184E38" w:rsidRPr="00745E44">
              <w:rPr>
                <w:noProof/>
                <w:lang w:val="en-GB"/>
              </w:rPr>
              <w:t xml:space="preserve"> The </w:t>
            </w:r>
            <w:r w:rsidR="00184E38" w:rsidRPr="00745E44">
              <w:rPr>
                <w:rFonts w:ascii="Consolas" w:hAnsi="Consolas"/>
                <w:noProof/>
                <w:lang w:val="en-GB"/>
              </w:rPr>
              <w:t>.replace(</w:t>
            </w:r>
            <w:r w:rsidR="005419F4" w:rsidRPr="00745E44">
              <w:rPr>
                <w:rFonts w:ascii="Consolas" w:hAnsi="Consolas"/>
                <w:noProof/>
                <w:lang w:val="en-GB"/>
              </w:rPr>
              <w:t>original_string, replacing_string</w:t>
            </w:r>
            <w:r w:rsidR="00184E38" w:rsidRPr="00745E44">
              <w:rPr>
                <w:rFonts w:ascii="Consolas" w:hAnsi="Consolas"/>
                <w:noProof/>
                <w:lang w:val="en-GB"/>
              </w:rPr>
              <w:t>)</w:t>
            </w:r>
            <w:r w:rsidR="005419F4" w:rsidRPr="00745E44">
              <w:rPr>
                <w:noProof/>
                <w:lang w:val="en-GB"/>
              </w:rPr>
              <w:t xml:space="preserve"> method will ta</w:t>
            </w:r>
            <w:r w:rsidR="00927B2D" w:rsidRPr="00745E44">
              <w:rPr>
                <w:noProof/>
                <w:lang w:val="en-GB"/>
              </w:rPr>
              <w:t>ke over this substitution process.</w:t>
            </w:r>
            <w:r w:rsidR="001268EC" w:rsidRPr="00745E44">
              <w:rPr>
                <w:noProof/>
                <w:lang w:val="en-GB"/>
              </w:rPr>
              <w:t xml:space="preserve"> Subsequently, </w:t>
            </w:r>
            <w:r w:rsidR="00BB2051" w:rsidRPr="00745E44">
              <w:rPr>
                <w:noProof/>
                <w:lang w:val="en-GB"/>
              </w:rPr>
              <w:t xml:space="preserve">Python </w:t>
            </w:r>
            <w:r w:rsidR="00503DF7" w:rsidRPr="00745E44">
              <w:rPr>
                <w:noProof/>
                <w:lang w:val="en-GB"/>
              </w:rPr>
              <w:t>assign</w:t>
            </w:r>
            <w:r w:rsidR="00BB2051" w:rsidRPr="00745E44">
              <w:rPr>
                <w:noProof/>
                <w:lang w:val="en-GB"/>
              </w:rPr>
              <w:t>s</w:t>
            </w:r>
            <w:r w:rsidR="00503DF7" w:rsidRPr="00745E44">
              <w:rPr>
                <w:noProof/>
                <w:lang w:val="en-GB"/>
              </w:rPr>
              <w:t xml:space="preserve"> the original value to the new key and delete the old key from the dictionary.</w:t>
            </w:r>
            <w:r w:rsidRPr="00745E44">
              <w:rPr>
                <w:noProof/>
                <w:lang w:val="en-GB"/>
              </w:rPr>
              <w:t xml:space="preserve"> </w:t>
            </w:r>
          </w:p>
          <w:p w14:paraId="7CB354F7" w14:textId="3A4E0B55" w:rsidR="005B725A" w:rsidRPr="00745E44" w:rsidRDefault="00503DF7" w:rsidP="005B725A">
            <w:pPr>
              <w:pStyle w:val="BodyText"/>
              <w:rPr>
                <w:noProof/>
                <w:lang w:val="en-GB"/>
              </w:rPr>
            </w:pPr>
            <w:r w:rsidRPr="00745E44">
              <w:rPr>
                <w:noProof/>
                <w:lang w:val="en-GB"/>
              </w:rPr>
              <w:t xml:space="preserve">In the next step, we </w:t>
            </w:r>
            <w:r w:rsidR="003F4BED" w:rsidRPr="00745E44">
              <w:rPr>
                <w:noProof/>
                <w:lang w:val="en-GB"/>
              </w:rPr>
              <w:t>would like to capitalise each word in the dictionary keys.</w:t>
            </w:r>
            <w:r w:rsidR="00C00375" w:rsidRPr="00745E44">
              <w:rPr>
                <w:noProof/>
                <w:lang w:val="en-GB"/>
              </w:rPr>
              <w:t xml:space="preserve"> It is important to mention that the </w:t>
            </w:r>
            <w:r w:rsidR="00C00375" w:rsidRPr="00745E44">
              <w:rPr>
                <w:rFonts w:ascii="Consolas" w:hAnsi="Consolas"/>
                <w:noProof/>
                <w:lang w:val="en-GB"/>
              </w:rPr>
              <w:t>.capitalize()</w:t>
            </w:r>
            <w:r w:rsidR="00C00375" w:rsidRPr="00745E44">
              <w:rPr>
                <w:noProof/>
                <w:lang w:val="en-GB"/>
              </w:rPr>
              <w:t xml:space="preserve"> method </w:t>
            </w:r>
            <w:r w:rsidR="00BB2051" w:rsidRPr="00745E44">
              <w:rPr>
                <w:noProof/>
                <w:lang w:val="en-GB"/>
              </w:rPr>
              <w:t xml:space="preserve">is </w:t>
            </w:r>
            <w:r w:rsidR="00C00375" w:rsidRPr="00745E44">
              <w:rPr>
                <w:noProof/>
                <w:lang w:val="en-GB"/>
              </w:rPr>
              <w:t xml:space="preserve">not </w:t>
            </w:r>
            <w:r w:rsidR="00BB2051" w:rsidRPr="00745E44">
              <w:rPr>
                <w:noProof/>
                <w:lang w:val="en-GB"/>
              </w:rPr>
              <w:t xml:space="preserve">suitable for </w:t>
            </w:r>
            <w:r w:rsidR="00071C4D" w:rsidRPr="00745E44">
              <w:rPr>
                <w:noProof/>
                <w:lang w:val="en-GB"/>
              </w:rPr>
              <w:t xml:space="preserve">our </w:t>
            </w:r>
            <w:r w:rsidR="00BB2051" w:rsidRPr="00745E44">
              <w:rPr>
                <w:noProof/>
                <w:lang w:val="en-GB"/>
              </w:rPr>
              <w:t xml:space="preserve">task </w:t>
            </w:r>
            <w:r w:rsidR="00071C4D" w:rsidRPr="00745E44">
              <w:rPr>
                <w:noProof/>
                <w:lang w:val="en-GB"/>
              </w:rPr>
              <w:t xml:space="preserve">since it will only convert the first character in each key to </w:t>
            </w:r>
            <w:r w:rsidR="002855F3" w:rsidRPr="00745E44">
              <w:rPr>
                <w:noProof/>
                <w:lang w:val="en-GB"/>
              </w:rPr>
              <w:t>upper case. Indeed</w:t>
            </w:r>
            <w:r w:rsidR="003A2D73" w:rsidRPr="00745E44">
              <w:rPr>
                <w:noProof/>
                <w:lang w:val="en-GB"/>
              </w:rPr>
              <w:t>,</w:t>
            </w:r>
            <w:r w:rsidR="002855F3" w:rsidRPr="00745E44">
              <w:rPr>
                <w:noProof/>
                <w:lang w:val="en-GB"/>
              </w:rPr>
              <w:t xml:space="preserve"> we need the </w:t>
            </w:r>
            <w:r w:rsidR="002855F3" w:rsidRPr="00745E44">
              <w:rPr>
                <w:rFonts w:ascii="Consolas" w:hAnsi="Consolas"/>
                <w:noProof/>
                <w:lang w:val="en-GB"/>
              </w:rPr>
              <w:t>.title()</w:t>
            </w:r>
            <w:r w:rsidR="002855F3" w:rsidRPr="00745E44">
              <w:rPr>
                <w:noProof/>
                <w:lang w:val="en-GB"/>
              </w:rPr>
              <w:t xml:space="preserve"> method to make sure that each word in </w:t>
            </w:r>
            <w:r w:rsidR="00C27FCC" w:rsidRPr="00745E44">
              <w:rPr>
                <w:noProof/>
                <w:lang w:val="en-GB"/>
              </w:rPr>
              <w:t xml:space="preserve">a </w:t>
            </w:r>
            <w:r w:rsidR="002855F3" w:rsidRPr="00745E44">
              <w:rPr>
                <w:noProof/>
                <w:lang w:val="en-GB"/>
              </w:rPr>
              <w:t xml:space="preserve">key </w:t>
            </w:r>
            <w:r w:rsidR="005B725A" w:rsidRPr="00745E44">
              <w:rPr>
                <w:noProof/>
                <w:lang w:val="en-GB"/>
              </w:rPr>
              <w:t>starts with a capital letter after the entire process.</w:t>
            </w:r>
          </w:p>
          <w:p w14:paraId="06CF84F1" w14:textId="3C766FF9" w:rsidR="005B725A" w:rsidRPr="00156310" w:rsidRDefault="00525C15" w:rsidP="005B725A">
            <w:pPr>
              <w:pStyle w:val="Figure-Image-Upper"/>
              <w:rPr>
                <w:lang w:val="en-GB"/>
              </w:rPr>
            </w:pPr>
            <w:r w:rsidRPr="00156310">
              <w:lastRenderedPageBreak/>
              <w:drawing>
                <wp:inline distT="0" distB="0" distL="0" distR="0" wp14:anchorId="26B27222" wp14:editId="33458ACA">
                  <wp:extent cx="5580000" cy="1884789"/>
                  <wp:effectExtent l="0" t="0" r="1905" b="127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2"/>
                          <a:srcRect l="15622" t="6904" b="40473"/>
                          <a:stretch/>
                        </pic:blipFill>
                        <pic:spPr bwMode="auto">
                          <a:xfrm>
                            <a:off x="0" y="0"/>
                            <a:ext cx="5580000" cy="1884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2BB2BE" w14:textId="5137B68A" w:rsidR="005B725A" w:rsidRPr="00156310" w:rsidRDefault="00171611" w:rsidP="005B725A">
            <w:pPr>
              <w:pStyle w:val="Figure-Image"/>
              <w:rPr>
                <w:lang w:val="en-GB"/>
              </w:rPr>
            </w:pPr>
            <w:r w:rsidRPr="00156310">
              <w:drawing>
                <wp:inline distT="0" distB="0" distL="0" distR="0" wp14:anchorId="6162B2EF" wp14:editId="0D14CEA1">
                  <wp:extent cx="5580000" cy="639325"/>
                  <wp:effectExtent l="0" t="0" r="1905" b="889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3"/>
                          <a:srcRect t="3960" r="1379" b="75320"/>
                          <a:stretch/>
                        </pic:blipFill>
                        <pic:spPr bwMode="auto">
                          <a:xfrm>
                            <a:off x="0" y="0"/>
                            <a:ext cx="5580000" cy="639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750EC5" w14:textId="19C5D4F1" w:rsidR="005B725A" w:rsidRPr="00745E44" w:rsidRDefault="005B725A" w:rsidP="005B725A">
            <w:pPr>
              <w:pStyle w:val="Caption"/>
            </w:pPr>
            <w:r w:rsidRPr="00745E44">
              <w:t>Figure 2.</w:t>
            </w:r>
            <w:r w:rsidRPr="00156310">
              <w:fldChar w:fldCharType="begin"/>
            </w:r>
            <w:r w:rsidRPr="00745E44">
              <w:instrText xml:space="preserve"> SEQ Figure \* ARABIC </w:instrText>
            </w:r>
            <w:r w:rsidRPr="00156310">
              <w:fldChar w:fldCharType="separate"/>
            </w:r>
            <w:r w:rsidR="00794E2F" w:rsidRPr="00745E44">
              <w:t>43</w:t>
            </w:r>
            <w:r w:rsidRPr="00156310">
              <w:fldChar w:fldCharType="end"/>
            </w:r>
            <w:r w:rsidRPr="00745E44">
              <w:t xml:space="preserve"> </w:t>
            </w:r>
            <w:r w:rsidR="00171611" w:rsidRPr="00745E44">
              <w:t>Capitalise Each Word in Strings</w:t>
            </w:r>
          </w:p>
          <w:p w14:paraId="48C39B86" w14:textId="4DA53853" w:rsidR="001D4288" w:rsidRPr="00745E44" w:rsidRDefault="00E83127" w:rsidP="005B725A">
            <w:pPr>
              <w:pStyle w:val="BodyText"/>
              <w:rPr>
                <w:noProof/>
                <w:lang w:val="en-GB"/>
              </w:rPr>
            </w:pPr>
            <w:r w:rsidRPr="00745E44">
              <w:rPr>
                <w:noProof/>
                <w:lang w:val="en-GB"/>
              </w:rPr>
              <w:t>In th</w:t>
            </w:r>
            <w:r w:rsidR="003A2D73" w:rsidRPr="00745E44">
              <w:rPr>
                <w:noProof/>
                <w:lang w:val="en-GB"/>
              </w:rPr>
              <w:t>e above</w:t>
            </w:r>
            <w:r w:rsidRPr="00745E44">
              <w:rPr>
                <w:noProof/>
                <w:lang w:val="en-GB"/>
              </w:rPr>
              <w:t xml:space="preserve"> program, we do not </w:t>
            </w:r>
            <w:r w:rsidR="006A7E2A" w:rsidRPr="00745E44">
              <w:rPr>
                <w:noProof/>
                <w:lang w:val="en-GB"/>
              </w:rPr>
              <w:t xml:space="preserve">search and </w:t>
            </w:r>
            <w:r w:rsidR="00C72A45" w:rsidRPr="00745E44">
              <w:rPr>
                <w:noProof/>
                <w:lang w:val="en-GB"/>
              </w:rPr>
              <w:t xml:space="preserve">replace </w:t>
            </w:r>
            <w:r w:rsidRPr="00745E44">
              <w:rPr>
                <w:noProof/>
                <w:lang w:val="en-GB"/>
              </w:rPr>
              <w:t xml:space="preserve">double spacing </w:t>
            </w:r>
            <w:r w:rsidR="00FC0781" w:rsidRPr="00745E44">
              <w:rPr>
                <w:noProof/>
                <w:lang w:val="en-GB"/>
              </w:rPr>
              <w:t xml:space="preserve">first </w:t>
            </w:r>
            <w:r w:rsidR="000956E1" w:rsidRPr="00745E44">
              <w:rPr>
                <w:noProof/>
                <w:lang w:val="en-GB"/>
              </w:rPr>
              <w:t xml:space="preserve">and capitalise each word </w:t>
            </w:r>
            <w:r w:rsidR="00786C69" w:rsidRPr="00745E44">
              <w:rPr>
                <w:noProof/>
                <w:lang w:val="en-GB"/>
              </w:rPr>
              <w:t xml:space="preserve">in the </w:t>
            </w:r>
            <w:r w:rsidR="000956E1" w:rsidRPr="00745E44">
              <w:rPr>
                <w:noProof/>
                <w:lang w:val="en-GB"/>
              </w:rPr>
              <w:t>subsequent</w:t>
            </w:r>
            <w:r w:rsidR="00786C69" w:rsidRPr="00745E44">
              <w:rPr>
                <w:noProof/>
                <w:lang w:val="en-GB"/>
              </w:rPr>
              <w:t xml:space="preserve"> step</w:t>
            </w:r>
            <w:r w:rsidR="000956E1" w:rsidRPr="00745E44">
              <w:rPr>
                <w:noProof/>
                <w:lang w:val="en-GB"/>
              </w:rPr>
              <w:t xml:space="preserve">. </w:t>
            </w:r>
            <w:r w:rsidR="00786C69" w:rsidRPr="00745E44">
              <w:rPr>
                <w:noProof/>
                <w:lang w:val="en-GB"/>
              </w:rPr>
              <w:t>Instead</w:t>
            </w:r>
            <w:r w:rsidR="00F04135" w:rsidRPr="00745E44">
              <w:rPr>
                <w:noProof/>
                <w:lang w:val="en-GB"/>
              </w:rPr>
              <w:t>,</w:t>
            </w:r>
            <w:r w:rsidR="00786C69" w:rsidRPr="00745E44">
              <w:rPr>
                <w:noProof/>
                <w:lang w:val="en-GB"/>
              </w:rPr>
              <w:t xml:space="preserve"> we </w:t>
            </w:r>
            <w:r w:rsidR="00F04135" w:rsidRPr="00745E44">
              <w:rPr>
                <w:noProof/>
                <w:lang w:val="en-GB"/>
              </w:rPr>
              <w:t xml:space="preserve">initiate a new variable </w:t>
            </w:r>
            <w:r w:rsidR="00F04135" w:rsidRPr="00745E44">
              <w:rPr>
                <w:rFonts w:ascii="Consolas" w:hAnsi="Consolas"/>
                <w:noProof/>
                <w:lang w:val="en-GB"/>
              </w:rPr>
              <w:t>newkey</w:t>
            </w:r>
            <w:r w:rsidR="00F04135" w:rsidRPr="00745E44">
              <w:rPr>
                <w:noProof/>
                <w:lang w:val="en-GB"/>
              </w:rPr>
              <w:t xml:space="preserve"> which is the result of a chain execution of two methods in the same line. Fir</w:t>
            </w:r>
            <w:r w:rsidR="0072260A" w:rsidRPr="00745E44">
              <w:rPr>
                <w:noProof/>
                <w:lang w:val="en-GB"/>
              </w:rPr>
              <w:t xml:space="preserve">st, we convert </w:t>
            </w:r>
            <w:r w:rsidR="00A726EA">
              <w:rPr>
                <w:noProof/>
                <w:lang w:val="en-GB"/>
              </w:rPr>
              <w:t xml:space="preserve">the first </w:t>
            </w:r>
            <w:r w:rsidR="0028484C">
              <w:rPr>
                <w:noProof/>
                <w:lang w:val="en-GB"/>
              </w:rPr>
              <w:t xml:space="preserve">letter of </w:t>
            </w:r>
            <w:r w:rsidR="0072260A" w:rsidRPr="00745E44">
              <w:rPr>
                <w:noProof/>
                <w:lang w:val="en-GB"/>
              </w:rPr>
              <w:t>each word in the key</w:t>
            </w:r>
            <w:r w:rsidR="006A7E2A" w:rsidRPr="00745E44">
              <w:rPr>
                <w:noProof/>
                <w:lang w:val="en-GB"/>
              </w:rPr>
              <w:t>s</w:t>
            </w:r>
            <w:r w:rsidR="0072260A" w:rsidRPr="00745E44">
              <w:rPr>
                <w:noProof/>
                <w:lang w:val="en-GB"/>
              </w:rPr>
              <w:t xml:space="preserve"> to upper case </w:t>
            </w:r>
            <w:r w:rsidR="006700CB" w:rsidRPr="00745E44">
              <w:rPr>
                <w:noProof/>
                <w:lang w:val="en-GB"/>
              </w:rPr>
              <w:t xml:space="preserve">by the </w:t>
            </w:r>
            <w:r w:rsidR="006700CB" w:rsidRPr="00745E44">
              <w:rPr>
                <w:rFonts w:ascii="Consolas" w:hAnsi="Consolas"/>
                <w:noProof/>
                <w:lang w:val="en-GB"/>
              </w:rPr>
              <w:t>.title()</w:t>
            </w:r>
            <w:r w:rsidR="006700CB" w:rsidRPr="00745E44">
              <w:rPr>
                <w:noProof/>
                <w:lang w:val="en-GB"/>
              </w:rPr>
              <w:t xml:space="preserve"> method </w:t>
            </w:r>
            <w:r w:rsidR="0072260A" w:rsidRPr="00745E44">
              <w:rPr>
                <w:noProof/>
                <w:lang w:val="en-GB"/>
              </w:rPr>
              <w:t xml:space="preserve">and </w:t>
            </w:r>
            <w:r w:rsidR="002F4DE9">
              <w:rPr>
                <w:noProof/>
                <w:lang w:val="en-GB"/>
              </w:rPr>
              <w:t xml:space="preserve">then </w:t>
            </w:r>
            <w:r w:rsidR="0072260A" w:rsidRPr="00745E44">
              <w:rPr>
                <w:noProof/>
                <w:lang w:val="en-GB"/>
              </w:rPr>
              <w:t xml:space="preserve">replace the double spacing </w:t>
            </w:r>
            <w:r w:rsidR="007431C6" w:rsidRPr="00745E44">
              <w:rPr>
                <w:noProof/>
                <w:lang w:val="en-GB"/>
              </w:rPr>
              <w:t>by a single spacebar</w:t>
            </w:r>
            <w:r w:rsidR="00332262" w:rsidRPr="00745E44">
              <w:rPr>
                <w:noProof/>
                <w:lang w:val="en-GB"/>
              </w:rPr>
              <w:t xml:space="preserve"> with the </w:t>
            </w:r>
            <w:r w:rsidR="00332262" w:rsidRPr="00745E44">
              <w:rPr>
                <w:rFonts w:ascii="Consolas" w:hAnsi="Consolas"/>
                <w:noProof/>
                <w:lang w:val="en-GB"/>
              </w:rPr>
              <w:t>.replace()</w:t>
            </w:r>
            <w:r w:rsidR="00332262" w:rsidRPr="00745E44">
              <w:rPr>
                <w:noProof/>
                <w:lang w:val="en-GB"/>
              </w:rPr>
              <w:t xml:space="preserve"> method.</w:t>
            </w:r>
            <w:r w:rsidR="007431C6" w:rsidRPr="00745E44">
              <w:rPr>
                <w:noProof/>
                <w:lang w:val="en-GB"/>
              </w:rPr>
              <w:t xml:space="preserve"> If </w:t>
            </w:r>
            <w:r w:rsidR="007847DC" w:rsidRPr="00745E44">
              <w:rPr>
                <w:noProof/>
                <w:lang w:val="en-GB"/>
              </w:rPr>
              <w:t xml:space="preserve">the original key was </w:t>
            </w:r>
            <w:r w:rsidR="0070189F" w:rsidRPr="00745E44">
              <w:rPr>
                <w:noProof/>
                <w:lang w:val="en-GB"/>
              </w:rPr>
              <w:t xml:space="preserve">correctly capitalised and spaced, the value stored in </w:t>
            </w:r>
            <w:r w:rsidR="0070189F" w:rsidRPr="00745E44">
              <w:rPr>
                <w:rFonts w:ascii="Consolas" w:hAnsi="Consolas"/>
                <w:noProof/>
                <w:lang w:val="en-GB"/>
              </w:rPr>
              <w:t>newkey</w:t>
            </w:r>
            <w:r w:rsidR="0070189F" w:rsidRPr="00745E44">
              <w:rPr>
                <w:noProof/>
                <w:lang w:val="en-GB"/>
              </w:rPr>
              <w:t xml:space="preserve"> must be the same as the original one. In this case, Python would do nothing and jump to the next key. Otherwise, Python will create a new key with the </w:t>
            </w:r>
            <w:r w:rsidR="005F72C0" w:rsidRPr="00745E44">
              <w:rPr>
                <w:noProof/>
                <w:lang w:val="en-GB"/>
              </w:rPr>
              <w:t>capitalisation and spacing correction and assign the value of the original key to it, and then delete the original key from the dictionary.</w:t>
            </w:r>
          </w:p>
          <w:p w14:paraId="62A7306F" w14:textId="6F9F33DF" w:rsidR="002A5B15" w:rsidRPr="00745E44" w:rsidRDefault="002A3A16" w:rsidP="002A5B15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745E44">
              <w:rPr>
                <w:rFonts w:eastAsia="PMingLiU"/>
                <w:noProof/>
                <w:lang w:val="en-GB" w:eastAsia="zh-TW"/>
              </w:rPr>
              <w:t>In the third step, we need to switch the format of the key</w:t>
            </w:r>
            <w:r w:rsidR="00821F2E" w:rsidRPr="00745E44">
              <w:rPr>
                <w:rFonts w:eastAsia="PMingLiU"/>
                <w:noProof/>
                <w:lang w:val="en-GB" w:eastAsia="zh-TW"/>
              </w:rPr>
              <w:t>s</w:t>
            </w:r>
            <w:r w:rsidRPr="00745E44">
              <w:rPr>
                <w:rFonts w:eastAsia="PMingLiU"/>
                <w:noProof/>
                <w:lang w:val="en-GB" w:eastAsia="zh-TW"/>
              </w:rPr>
              <w:t xml:space="preserve"> from “First name </w:t>
            </w:r>
            <w:r w:rsidR="00FC56E7" w:rsidRPr="00745E44">
              <w:rPr>
                <w:rFonts w:eastAsia="PMingLiU"/>
                <w:noProof/>
                <w:lang w:val="en-GB" w:eastAsia="zh-TW"/>
              </w:rPr>
              <w:t xml:space="preserve">Last </w:t>
            </w:r>
            <w:r w:rsidRPr="00745E44">
              <w:rPr>
                <w:rFonts w:eastAsia="PMingLiU"/>
                <w:noProof/>
                <w:lang w:val="en-GB" w:eastAsia="zh-TW"/>
              </w:rPr>
              <w:t>name” to “</w:t>
            </w:r>
            <w:r w:rsidR="00FC56E7" w:rsidRPr="00745E44">
              <w:rPr>
                <w:rFonts w:eastAsia="PMingLiU"/>
                <w:noProof/>
                <w:lang w:val="en-GB" w:eastAsia="zh-TW"/>
              </w:rPr>
              <w:t xml:space="preserve">Last </w:t>
            </w:r>
            <w:r w:rsidRPr="00745E44">
              <w:rPr>
                <w:rFonts w:eastAsia="PMingLiU"/>
                <w:noProof/>
                <w:lang w:val="en-GB" w:eastAsia="zh-TW"/>
              </w:rPr>
              <w:t xml:space="preserve">name, First name” </w:t>
            </w:r>
            <w:r w:rsidR="0038037E" w:rsidRPr="00745E44">
              <w:rPr>
                <w:rFonts w:eastAsia="PMingLiU"/>
                <w:noProof/>
                <w:lang w:val="en-GB" w:eastAsia="zh-TW"/>
              </w:rPr>
              <w:t>for the subsequent sorting process</w:t>
            </w:r>
            <w:r w:rsidR="005341A1" w:rsidRPr="00745E44">
              <w:rPr>
                <w:rFonts w:eastAsia="PMingLiU"/>
                <w:noProof/>
                <w:lang w:val="en-GB" w:eastAsia="zh-TW"/>
              </w:rPr>
              <w:t xml:space="preserve"> (f</w:t>
            </w:r>
            <w:r w:rsidR="005341A1" w:rsidRPr="00745E44">
              <w:rPr>
                <w:noProof/>
                <w:lang w:val="en-GB"/>
              </w:rPr>
              <w:t>or simplicity, we assume that the students’ names are all in the “First name Last name” format</w:t>
            </w:r>
            <w:r w:rsidR="005341A1" w:rsidRPr="00745E44">
              <w:rPr>
                <w:rFonts w:eastAsia="PMingLiU"/>
                <w:noProof/>
                <w:lang w:val="en-GB" w:eastAsia="zh-TW"/>
              </w:rPr>
              <w:t>)</w:t>
            </w:r>
            <w:r w:rsidR="0038037E" w:rsidRPr="00745E44">
              <w:rPr>
                <w:rFonts w:eastAsia="PMingLiU"/>
                <w:noProof/>
                <w:lang w:val="en-GB" w:eastAsia="zh-TW"/>
              </w:rPr>
              <w:t>.</w:t>
            </w:r>
          </w:p>
          <w:p w14:paraId="42FA094F" w14:textId="2DD273CC" w:rsidR="002A5B15" w:rsidRPr="00156310" w:rsidRDefault="00277D9D" w:rsidP="002A5B15">
            <w:pPr>
              <w:pStyle w:val="Figure-Image-Upper"/>
              <w:rPr>
                <w:lang w:val="en-GB"/>
              </w:rPr>
            </w:pPr>
            <w:r w:rsidRPr="00156310">
              <w:lastRenderedPageBreak/>
              <w:drawing>
                <wp:inline distT="0" distB="0" distL="0" distR="0" wp14:anchorId="7DB129F4" wp14:editId="7282C20A">
                  <wp:extent cx="5580000" cy="2271526"/>
                  <wp:effectExtent l="0" t="0" r="190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4"/>
                          <a:srcRect l="15703" t="7363" b="29276"/>
                          <a:stretch/>
                        </pic:blipFill>
                        <pic:spPr bwMode="auto">
                          <a:xfrm>
                            <a:off x="0" y="0"/>
                            <a:ext cx="5580000" cy="22715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4406A0" w14:textId="7AD582CA" w:rsidR="002A5B15" w:rsidRPr="00156310" w:rsidRDefault="003930D7" w:rsidP="002A5B15">
            <w:pPr>
              <w:pStyle w:val="Figure-Image"/>
              <w:rPr>
                <w:lang w:val="en-GB"/>
              </w:rPr>
            </w:pPr>
            <w:r w:rsidRPr="00156310">
              <w:drawing>
                <wp:inline distT="0" distB="0" distL="0" distR="0" wp14:anchorId="6C0788F3" wp14:editId="0698A71B">
                  <wp:extent cx="5580000" cy="619996"/>
                  <wp:effectExtent l="0" t="0" r="1905" b="889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5"/>
                          <a:srcRect t="4114" r="1285" b="75774"/>
                          <a:stretch/>
                        </pic:blipFill>
                        <pic:spPr bwMode="auto">
                          <a:xfrm>
                            <a:off x="0" y="0"/>
                            <a:ext cx="5580000" cy="619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BEE352" w14:textId="43F7BB9D" w:rsidR="002A5B15" w:rsidRPr="00745E44" w:rsidRDefault="002A5B15" w:rsidP="002A5B15">
            <w:pPr>
              <w:pStyle w:val="Caption"/>
            </w:pPr>
            <w:bookmarkStart w:id="37" w:name="_Ref60777201"/>
            <w:r w:rsidRPr="00745E44">
              <w:t>Figure 2.</w:t>
            </w:r>
            <w:r w:rsidRPr="00156310">
              <w:fldChar w:fldCharType="begin"/>
            </w:r>
            <w:r w:rsidRPr="00745E44">
              <w:instrText xml:space="preserve"> SEQ Figure \* ARABIC </w:instrText>
            </w:r>
            <w:r w:rsidRPr="00156310">
              <w:fldChar w:fldCharType="separate"/>
            </w:r>
            <w:r w:rsidR="00794E2F" w:rsidRPr="00745E44">
              <w:t>44</w:t>
            </w:r>
            <w:r w:rsidRPr="00156310">
              <w:fldChar w:fldCharType="end"/>
            </w:r>
            <w:bookmarkEnd w:id="37"/>
            <w:r w:rsidRPr="00745E44">
              <w:t xml:space="preserve"> </w:t>
            </w:r>
            <w:r w:rsidR="00EA51A3" w:rsidRPr="00745E44">
              <w:t xml:space="preserve">Switching Surname and First name </w:t>
            </w:r>
            <w:r w:rsidR="006B26FD" w:rsidRPr="00745E44">
              <w:t xml:space="preserve">in </w:t>
            </w:r>
            <w:r w:rsidR="00732C57" w:rsidRPr="00745E44">
              <w:t>Strings</w:t>
            </w:r>
          </w:p>
          <w:p w14:paraId="11F5402A" w14:textId="65FCC061" w:rsidR="0038037E" w:rsidRPr="00745E44" w:rsidRDefault="002A5B15" w:rsidP="002A5B15">
            <w:pPr>
              <w:pStyle w:val="BodyText"/>
              <w:rPr>
                <w:noProof/>
                <w:lang w:val="en-GB"/>
              </w:rPr>
            </w:pPr>
            <w:r w:rsidRPr="00745E44">
              <w:rPr>
                <w:noProof/>
                <w:lang w:val="en-GB"/>
              </w:rPr>
              <w:t>In</w:t>
            </w:r>
            <w:r w:rsidR="00C925E5" w:rsidRPr="00745E44">
              <w:rPr>
                <w:noProof/>
                <w:lang w:val="en-GB"/>
              </w:rPr>
              <w:t xml:space="preserve"> </w:t>
            </w:r>
            <w:r w:rsidR="00C925E5" w:rsidRPr="00156310">
              <w:rPr>
                <w:noProof/>
                <w:lang w:val="en-GB"/>
              </w:rPr>
              <w:fldChar w:fldCharType="begin"/>
            </w:r>
            <w:r w:rsidR="00C925E5" w:rsidRPr="00745E44">
              <w:rPr>
                <w:noProof/>
                <w:lang w:val="en-GB"/>
              </w:rPr>
              <w:instrText xml:space="preserve"> REF _Ref60777201 \h </w:instrText>
            </w:r>
            <w:r w:rsidR="00C925E5" w:rsidRPr="00156310">
              <w:rPr>
                <w:noProof/>
                <w:lang w:val="en-GB"/>
              </w:rPr>
            </w:r>
            <w:r w:rsidR="00C925E5" w:rsidRPr="00156310">
              <w:rPr>
                <w:noProof/>
                <w:lang w:val="en-GB"/>
              </w:rPr>
              <w:fldChar w:fldCharType="separate"/>
            </w:r>
            <w:r w:rsidR="00C925E5" w:rsidRPr="00745E44">
              <w:rPr>
                <w:noProof/>
                <w:lang w:val="en-GB"/>
              </w:rPr>
              <w:t>Figure 2.44</w:t>
            </w:r>
            <w:r w:rsidR="00C925E5" w:rsidRPr="00156310">
              <w:rPr>
                <w:noProof/>
                <w:lang w:val="en-GB"/>
              </w:rPr>
              <w:fldChar w:fldCharType="end"/>
            </w:r>
            <w:r w:rsidRPr="00745E44">
              <w:rPr>
                <w:noProof/>
                <w:lang w:val="en-GB"/>
              </w:rPr>
              <w:t xml:space="preserve">, we </w:t>
            </w:r>
            <w:r w:rsidR="00732C57" w:rsidRPr="00745E44">
              <w:rPr>
                <w:noProof/>
                <w:lang w:val="en-GB"/>
              </w:rPr>
              <w:t xml:space="preserve">add two lines to format the </w:t>
            </w:r>
            <w:r w:rsidR="00584757" w:rsidRPr="00745E44">
              <w:rPr>
                <w:noProof/>
                <w:lang w:val="en-GB"/>
              </w:rPr>
              <w:t xml:space="preserve">dictionary </w:t>
            </w:r>
            <w:r w:rsidR="00732C57" w:rsidRPr="00745E44">
              <w:rPr>
                <w:noProof/>
                <w:lang w:val="en-GB"/>
              </w:rPr>
              <w:t>key</w:t>
            </w:r>
            <w:r w:rsidR="00584757" w:rsidRPr="00745E44">
              <w:rPr>
                <w:noProof/>
                <w:lang w:val="en-GB"/>
              </w:rPr>
              <w:t>s according to our needs.</w:t>
            </w:r>
            <w:r w:rsidR="008A0F32" w:rsidRPr="00745E44">
              <w:rPr>
                <w:noProof/>
                <w:lang w:val="en-GB"/>
              </w:rPr>
              <w:t xml:space="preserve"> First, we use the </w:t>
            </w:r>
            <w:r w:rsidR="008A0F32" w:rsidRPr="00745E44">
              <w:rPr>
                <w:rFonts w:ascii="Consolas" w:hAnsi="Consolas"/>
                <w:noProof/>
                <w:lang w:val="en-GB"/>
              </w:rPr>
              <w:t>.split()</w:t>
            </w:r>
            <w:r w:rsidR="008A0F32" w:rsidRPr="00745E44">
              <w:rPr>
                <w:noProof/>
                <w:lang w:val="en-GB"/>
              </w:rPr>
              <w:t xml:space="preserve"> method to separate each student’s name into two parts: first </w:t>
            </w:r>
            <w:r w:rsidR="00D568F3" w:rsidRPr="00745E44">
              <w:rPr>
                <w:noProof/>
                <w:lang w:val="en-GB"/>
              </w:rPr>
              <w:t xml:space="preserve">name </w:t>
            </w:r>
            <w:r w:rsidR="008A0F32" w:rsidRPr="00745E44">
              <w:rPr>
                <w:noProof/>
                <w:lang w:val="en-GB"/>
              </w:rPr>
              <w:t xml:space="preserve">and </w:t>
            </w:r>
            <w:r w:rsidR="00D568F3" w:rsidRPr="00745E44">
              <w:rPr>
                <w:noProof/>
                <w:lang w:val="en-GB"/>
              </w:rPr>
              <w:t xml:space="preserve">last </w:t>
            </w:r>
            <w:r w:rsidR="008A0F32" w:rsidRPr="00745E44">
              <w:rPr>
                <w:noProof/>
                <w:lang w:val="en-GB"/>
              </w:rPr>
              <w:t>name</w:t>
            </w:r>
            <w:r w:rsidR="00C6233F" w:rsidRPr="00745E44">
              <w:rPr>
                <w:noProof/>
                <w:lang w:val="en-GB"/>
              </w:rPr>
              <w:t xml:space="preserve">, and the </w:t>
            </w:r>
            <w:r w:rsidR="00231202" w:rsidRPr="00745E44">
              <w:rPr>
                <w:noProof/>
                <w:lang w:val="en-GB"/>
              </w:rPr>
              <w:t xml:space="preserve">spacebar </w:t>
            </w:r>
            <w:r w:rsidR="00F356DA" w:rsidRPr="00745E44">
              <w:rPr>
                <w:noProof/>
                <w:lang w:val="en-GB"/>
              </w:rPr>
              <w:t xml:space="preserve">is used </w:t>
            </w:r>
            <w:r w:rsidR="005762F4" w:rsidRPr="00745E44">
              <w:rPr>
                <w:noProof/>
                <w:lang w:val="en-GB"/>
              </w:rPr>
              <w:t xml:space="preserve">as </w:t>
            </w:r>
            <w:r w:rsidR="00231202" w:rsidRPr="00745E44">
              <w:rPr>
                <w:noProof/>
                <w:lang w:val="en-GB"/>
              </w:rPr>
              <w:t xml:space="preserve">the </w:t>
            </w:r>
            <w:r w:rsidR="00DD48AB" w:rsidRPr="00745E44">
              <w:rPr>
                <w:noProof/>
                <w:lang w:val="en-GB"/>
              </w:rPr>
              <w:t>separation</w:t>
            </w:r>
            <w:r w:rsidR="00231202" w:rsidRPr="00745E44">
              <w:rPr>
                <w:noProof/>
                <w:lang w:val="en-GB"/>
              </w:rPr>
              <w:t xml:space="preserve"> </w:t>
            </w:r>
            <w:r w:rsidR="005762F4" w:rsidRPr="00745E44">
              <w:rPr>
                <w:noProof/>
                <w:lang w:val="en-GB"/>
              </w:rPr>
              <w:t xml:space="preserve">character </w:t>
            </w:r>
            <w:r w:rsidR="00231202" w:rsidRPr="00745E44">
              <w:rPr>
                <w:noProof/>
                <w:lang w:val="en-GB"/>
              </w:rPr>
              <w:t>of the string here</w:t>
            </w:r>
            <w:r w:rsidR="008A0F32" w:rsidRPr="00745E44">
              <w:rPr>
                <w:noProof/>
                <w:lang w:val="en-GB"/>
              </w:rPr>
              <w:t xml:space="preserve">. </w:t>
            </w:r>
            <w:r w:rsidR="00231202" w:rsidRPr="00745E44">
              <w:rPr>
                <w:noProof/>
                <w:lang w:val="en-GB"/>
              </w:rPr>
              <w:t>The result will be then stored as a list</w:t>
            </w:r>
            <w:r w:rsidR="0001308F" w:rsidRPr="00745E44">
              <w:rPr>
                <w:noProof/>
                <w:lang w:val="en-GB"/>
              </w:rPr>
              <w:t xml:space="preserve"> </w:t>
            </w:r>
            <w:r w:rsidR="0017180E" w:rsidRPr="00745E44">
              <w:rPr>
                <w:noProof/>
                <w:lang w:val="en-GB"/>
              </w:rPr>
              <w:t xml:space="preserve">called </w:t>
            </w:r>
            <w:r w:rsidR="0017180E" w:rsidRPr="00745E44">
              <w:rPr>
                <w:rFonts w:ascii="Consolas" w:hAnsi="Consolas"/>
                <w:noProof/>
                <w:lang w:val="en-GB"/>
              </w:rPr>
              <w:t>name_parts</w:t>
            </w:r>
            <w:r w:rsidR="0017180E" w:rsidRPr="00745E44">
              <w:rPr>
                <w:noProof/>
                <w:lang w:val="en-GB"/>
              </w:rPr>
              <w:t xml:space="preserve"> with the structure</w:t>
            </w:r>
            <w:r w:rsidR="00231202" w:rsidRPr="00745E44">
              <w:rPr>
                <w:noProof/>
                <w:lang w:val="en-GB"/>
              </w:rPr>
              <w:t xml:space="preserve"> </w:t>
            </w:r>
            <w:r w:rsidR="0001308F" w:rsidRPr="00745E44">
              <w:rPr>
                <w:noProof/>
                <w:lang w:val="en-GB"/>
              </w:rPr>
              <w:t>[“First name”, “Last name”]</w:t>
            </w:r>
            <w:r w:rsidR="0017180E" w:rsidRPr="00745E44">
              <w:rPr>
                <w:noProof/>
                <w:lang w:val="en-GB"/>
              </w:rPr>
              <w:t xml:space="preserve">. In the next line, we </w:t>
            </w:r>
            <w:r w:rsidR="00570877" w:rsidRPr="00745E44">
              <w:rPr>
                <w:noProof/>
                <w:lang w:val="en-GB"/>
              </w:rPr>
              <w:t xml:space="preserve">swap </w:t>
            </w:r>
            <w:r w:rsidR="00030D08" w:rsidRPr="00745E44">
              <w:rPr>
                <w:noProof/>
                <w:lang w:val="en-GB"/>
              </w:rPr>
              <w:t xml:space="preserve">the </w:t>
            </w:r>
            <w:r w:rsidR="00697B77" w:rsidRPr="00745E44">
              <w:rPr>
                <w:noProof/>
                <w:lang w:val="en-GB"/>
              </w:rPr>
              <w:t xml:space="preserve">appearance </w:t>
            </w:r>
            <w:r w:rsidR="00030D08" w:rsidRPr="00745E44">
              <w:rPr>
                <w:noProof/>
                <w:lang w:val="en-GB"/>
              </w:rPr>
              <w:t xml:space="preserve">order of </w:t>
            </w:r>
            <w:r w:rsidR="00F54FEB" w:rsidRPr="00745E44">
              <w:rPr>
                <w:noProof/>
                <w:lang w:val="en-GB"/>
              </w:rPr>
              <w:t xml:space="preserve">first and last names by </w:t>
            </w:r>
            <w:r w:rsidR="0017180E" w:rsidRPr="00745E44">
              <w:rPr>
                <w:noProof/>
                <w:lang w:val="en-GB"/>
              </w:rPr>
              <w:t>co</w:t>
            </w:r>
            <w:r w:rsidR="000B5111" w:rsidRPr="00745E44">
              <w:rPr>
                <w:noProof/>
                <w:lang w:val="en-GB"/>
              </w:rPr>
              <w:t>ncatenat</w:t>
            </w:r>
            <w:r w:rsidR="00F54FEB" w:rsidRPr="00745E44">
              <w:rPr>
                <w:noProof/>
                <w:lang w:val="en-GB"/>
              </w:rPr>
              <w:t>ing</w:t>
            </w:r>
            <w:r w:rsidR="000B5111" w:rsidRPr="00745E44">
              <w:rPr>
                <w:noProof/>
                <w:lang w:val="en-GB"/>
              </w:rPr>
              <w:t xml:space="preserve"> “Last name”</w:t>
            </w:r>
            <w:r w:rsidR="00482884" w:rsidRPr="00745E44">
              <w:rPr>
                <w:noProof/>
                <w:lang w:val="en-GB"/>
              </w:rPr>
              <w:t xml:space="preserve"> and </w:t>
            </w:r>
            <w:r w:rsidR="000B5111" w:rsidRPr="00745E44">
              <w:rPr>
                <w:noProof/>
                <w:lang w:val="en-GB"/>
              </w:rPr>
              <w:t xml:space="preserve">“First name” </w:t>
            </w:r>
            <w:r w:rsidR="00482884" w:rsidRPr="00745E44">
              <w:rPr>
                <w:noProof/>
                <w:lang w:val="en-GB"/>
              </w:rPr>
              <w:t>from the list and add a “</w:t>
            </w:r>
            <w:r w:rsidR="00482884" w:rsidRPr="00745E44">
              <w:rPr>
                <w:rFonts w:ascii="Consolas" w:hAnsi="Consolas"/>
                <w:noProof/>
                <w:lang w:val="en-GB"/>
              </w:rPr>
              <w:t xml:space="preserve">, </w:t>
            </w:r>
            <w:r w:rsidR="00482884" w:rsidRPr="00745E44">
              <w:rPr>
                <w:noProof/>
                <w:lang w:val="en-GB"/>
              </w:rPr>
              <w:t>“</w:t>
            </w:r>
            <w:r w:rsidR="001B29EC" w:rsidRPr="00745E44">
              <w:rPr>
                <w:noProof/>
                <w:lang w:val="en-GB"/>
              </w:rPr>
              <w:t xml:space="preserve"> </w:t>
            </w:r>
            <w:r w:rsidR="00482884" w:rsidRPr="00745E44">
              <w:rPr>
                <w:noProof/>
                <w:lang w:val="en-GB"/>
              </w:rPr>
              <w:t xml:space="preserve">between </w:t>
            </w:r>
            <w:r w:rsidR="001B29EC" w:rsidRPr="00745E44">
              <w:rPr>
                <w:noProof/>
                <w:lang w:val="en-GB"/>
              </w:rPr>
              <w:t xml:space="preserve">them </w:t>
            </w:r>
            <w:r w:rsidR="000B5111" w:rsidRPr="00745E44">
              <w:rPr>
                <w:noProof/>
                <w:lang w:val="en-GB"/>
              </w:rPr>
              <w:t xml:space="preserve">to become a new string </w:t>
            </w:r>
            <w:r w:rsidR="00C46F06" w:rsidRPr="00745E44">
              <w:rPr>
                <w:noProof/>
                <w:lang w:val="en-GB"/>
              </w:rPr>
              <w:t xml:space="preserve">that is used as our </w:t>
            </w:r>
            <w:r w:rsidR="000B5111" w:rsidRPr="00745E44">
              <w:rPr>
                <w:noProof/>
                <w:lang w:val="en-GB"/>
              </w:rPr>
              <w:t>final key</w:t>
            </w:r>
            <w:r w:rsidR="00C46F06" w:rsidRPr="00745E44">
              <w:rPr>
                <w:noProof/>
                <w:lang w:val="en-GB"/>
              </w:rPr>
              <w:t>.</w:t>
            </w:r>
            <w:r w:rsidR="008957A3" w:rsidRPr="00745E44">
              <w:rPr>
                <w:noProof/>
                <w:lang w:val="en-GB"/>
              </w:rPr>
              <w:t xml:space="preserve"> The replacement and delete process is identical to the previous one</w:t>
            </w:r>
            <w:r w:rsidR="00653756" w:rsidRPr="00745E44">
              <w:rPr>
                <w:noProof/>
                <w:lang w:val="en-GB"/>
              </w:rPr>
              <w:t xml:space="preserve">, and it should only be carried out if the original </w:t>
            </w:r>
            <w:r w:rsidR="00462391" w:rsidRPr="00745E44">
              <w:rPr>
                <w:noProof/>
                <w:lang w:val="en-GB"/>
              </w:rPr>
              <w:t xml:space="preserve">key </w:t>
            </w:r>
            <w:r w:rsidR="00653756" w:rsidRPr="00745E44">
              <w:rPr>
                <w:noProof/>
                <w:lang w:val="en-GB"/>
              </w:rPr>
              <w:t xml:space="preserve">and </w:t>
            </w:r>
            <w:r w:rsidR="00462391" w:rsidRPr="00745E44">
              <w:rPr>
                <w:noProof/>
                <w:lang w:val="en-GB"/>
              </w:rPr>
              <w:t xml:space="preserve">the </w:t>
            </w:r>
            <w:r w:rsidR="00653756" w:rsidRPr="00745E44">
              <w:rPr>
                <w:noProof/>
                <w:lang w:val="en-GB"/>
              </w:rPr>
              <w:t>new key are not identical.</w:t>
            </w:r>
          </w:p>
          <w:p w14:paraId="3F8C06C0" w14:textId="2C6D44F2" w:rsidR="00462391" w:rsidRPr="00745E44" w:rsidRDefault="007F1D15" w:rsidP="002A5B15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745E44">
              <w:rPr>
                <w:rFonts w:eastAsia="PMingLiU"/>
                <w:noProof/>
                <w:lang w:val="en-GB" w:eastAsia="zh-TW"/>
              </w:rPr>
              <w:t>Now</w:t>
            </w:r>
            <w:r w:rsidR="00462391" w:rsidRPr="00745E44">
              <w:rPr>
                <w:rFonts w:eastAsia="PMingLiU"/>
                <w:noProof/>
                <w:lang w:val="en-GB" w:eastAsia="zh-TW"/>
              </w:rPr>
              <w:t xml:space="preserve">, we can sort the dictionary </w:t>
            </w:r>
            <w:r w:rsidR="00080DDC" w:rsidRPr="00745E44">
              <w:rPr>
                <w:rFonts w:eastAsia="PMingLiU"/>
                <w:noProof/>
                <w:lang w:val="en-GB" w:eastAsia="zh-TW"/>
              </w:rPr>
              <w:t xml:space="preserve">by </w:t>
            </w:r>
            <w:r w:rsidR="008E0B3A" w:rsidRPr="00745E44">
              <w:rPr>
                <w:rFonts w:eastAsia="PMingLiU"/>
                <w:noProof/>
                <w:lang w:val="en-GB" w:eastAsia="zh-TW"/>
              </w:rPr>
              <w:t>its</w:t>
            </w:r>
            <w:r w:rsidR="00080DDC" w:rsidRPr="00745E44">
              <w:rPr>
                <w:rFonts w:eastAsia="PMingLiU"/>
                <w:noProof/>
                <w:lang w:val="en-GB" w:eastAsia="zh-TW"/>
              </w:rPr>
              <w:t xml:space="preserve"> keys in the ascending alphabetical order.</w:t>
            </w:r>
          </w:p>
          <w:p w14:paraId="7719839E" w14:textId="3556558C" w:rsidR="007127EA" w:rsidRPr="00156310" w:rsidRDefault="004F041E" w:rsidP="007127EA">
            <w:pPr>
              <w:pStyle w:val="Figure-Image-Upper"/>
              <w:rPr>
                <w:lang w:val="en-GB"/>
              </w:rPr>
            </w:pPr>
            <w:r w:rsidRPr="00156310">
              <w:lastRenderedPageBreak/>
              <w:drawing>
                <wp:inline distT="0" distB="0" distL="0" distR="0" wp14:anchorId="4C1C9B06" wp14:editId="667112EE">
                  <wp:extent cx="5580000" cy="2898412"/>
                  <wp:effectExtent l="0" t="0" r="190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6"/>
                          <a:srcRect l="15705" t="7056" b="12099"/>
                          <a:stretch/>
                        </pic:blipFill>
                        <pic:spPr bwMode="auto">
                          <a:xfrm>
                            <a:off x="0" y="0"/>
                            <a:ext cx="5580000" cy="28984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8DB3697" w14:textId="27851742" w:rsidR="007127EA" w:rsidRPr="00156310" w:rsidRDefault="00BD0B7D" w:rsidP="007127EA">
            <w:pPr>
              <w:pStyle w:val="Figure-Image"/>
              <w:rPr>
                <w:lang w:val="en-GB"/>
              </w:rPr>
            </w:pPr>
            <w:r w:rsidRPr="00156310">
              <w:drawing>
                <wp:inline distT="0" distB="0" distL="0" distR="0" wp14:anchorId="37D9FF44" wp14:editId="3B776726">
                  <wp:extent cx="5580000" cy="630456"/>
                  <wp:effectExtent l="0" t="0" r="190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7"/>
                          <a:srcRect t="3961" r="1462" b="75625"/>
                          <a:stretch/>
                        </pic:blipFill>
                        <pic:spPr bwMode="auto">
                          <a:xfrm>
                            <a:off x="0" y="0"/>
                            <a:ext cx="5580000" cy="6304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CA11CC" w14:textId="2B0E9312" w:rsidR="007127EA" w:rsidRPr="00745E44" w:rsidRDefault="007127EA" w:rsidP="007127EA">
            <w:pPr>
              <w:pStyle w:val="Caption"/>
            </w:pPr>
            <w:bookmarkStart w:id="38" w:name="_Ref60504431"/>
            <w:r w:rsidRPr="00745E44">
              <w:t>Figure 2.</w:t>
            </w:r>
            <w:r w:rsidRPr="00156310">
              <w:fldChar w:fldCharType="begin"/>
            </w:r>
            <w:r w:rsidRPr="00745E44">
              <w:instrText xml:space="preserve"> SEQ Figure \* ARABIC </w:instrText>
            </w:r>
            <w:r w:rsidRPr="00156310">
              <w:fldChar w:fldCharType="separate"/>
            </w:r>
            <w:r w:rsidR="00794E2F" w:rsidRPr="00745E44">
              <w:t>45</w:t>
            </w:r>
            <w:r w:rsidRPr="00156310">
              <w:fldChar w:fldCharType="end"/>
            </w:r>
            <w:bookmarkEnd w:id="38"/>
            <w:r w:rsidRPr="00745E44">
              <w:t xml:space="preserve"> </w:t>
            </w:r>
            <w:r w:rsidR="00BD0B7D" w:rsidRPr="00745E44">
              <w:t>Sorting Dictionary by Its Keys</w:t>
            </w:r>
          </w:p>
          <w:p w14:paraId="0FD58AFB" w14:textId="77777777" w:rsidR="00837B23" w:rsidRPr="00745E44" w:rsidRDefault="00472811" w:rsidP="007127EA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745E44">
              <w:rPr>
                <w:rFonts w:eastAsia="PMingLiU"/>
                <w:noProof/>
                <w:lang w:val="en-GB" w:eastAsia="zh-TW"/>
              </w:rPr>
              <w:t xml:space="preserve">In line 11, </w:t>
            </w:r>
            <w:r w:rsidR="008C387D" w:rsidRPr="00745E44">
              <w:rPr>
                <w:rFonts w:eastAsia="PMingLiU"/>
                <w:noProof/>
                <w:lang w:val="en-GB" w:eastAsia="zh-TW"/>
              </w:rPr>
              <w:t xml:space="preserve">the </w:t>
            </w:r>
            <w:r w:rsidR="000437E6" w:rsidRPr="00745E44">
              <w:rPr>
                <w:rFonts w:eastAsia="PMingLiU"/>
                <w:noProof/>
                <w:lang w:val="en-GB" w:eastAsia="zh-TW"/>
              </w:rPr>
              <w:t>extract</w:t>
            </w:r>
            <w:r w:rsidR="008C387D" w:rsidRPr="00745E44">
              <w:rPr>
                <w:rFonts w:eastAsia="PMingLiU"/>
                <w:noProof/>
                <w:lang w:val="en-GB" w:eastAsia="zh-TW"/>
              </w:rPr>
              <w:t>ed</w:t>
            </w:r>
            <w:r w:rsidR="000437E6" w:rsidRPr="00745E44">
              <w:rPr>
                <w:rFonts w:eastAsia="PMingLiU"/>
                <w:noProof/>
                <w:lang w:val="en-GB" w:eastAsia="zh-TW"/>
              </w:rPr>
              <w:t xml:space="preserve"> dictionary </w:t>
            </w:r>
            <w:r w:rsidR="00617F1C" w:rsidRPr="00745E44">
              <w:rPr>
                <w:rFonts w:eastAsia="PMingLiU"/>
                <w:noProof/>
                <w:lang w:val="en-GB" w:eastAsia="zh-TW"/>
              </w:rPr>
              <w:t xml:space="preserve">keys </w:t>
            </w:r>
            <w:r w:rsidR="008C387D" w:rsidRPr="00745E44">
              <w:rPr>
                <w:rFonts w:eastAsia="PMingLiU"/>
                <w:noProof/>
                <w:lang w:val="en-GB" w:eastAsia="zh-TW"/>
              </w:rPr>
              <w:t xml:space="preserve">are stored in a list called </w:t>
            </w:r>
            <w:r w:rsidR="008C387D" w:rsidRPr="00745E44">
              <w:rPr>
                <w:rFonts w:ascii="Consolas" w:eastAsia="PMingLiU" w:hAnsi="Consolas"/>
                <w:noProof/>
                <w:lang w:val="en-GB" w:eastAsia="zh-TW"/>
              </w:rPr>
              <w:t>classkeys</w:t>
            </w:r>
            <w:r w:rsidR="008C387D" w:rsidRPr="00745E44">
              <w:rPr>
                <w:rFonts w:eastAsia="PMingLiU"/>
                <w:noProof/>
                <w:lang w:val="en-GB" w:eastAsia="zh-TW"/>
              </w:rPr>
              <w:t xml:space="preserve"> </w:t>
            </w:r>
            <w:r w:rsidR="009A60B2" w:rsidRPr="00745E44">
              <w:rPr>
                <w:rFonts w:eastAsia="PMingLiU"/>
                <w:noProof/>
                <w:lang w:val="en-GB" w:eastAsia="zh-TW"/>
              </w:rPr>
              <w:t xml:space="preserve">and </w:t>
            </w:r>
            <w:r w:rsidR="008C387D" w:rsidRPr="00745E44">
              <w:rPr>
                <w:rFonts w:eastAsia="PMingLiU"/>
                <w:noProof/>
                <w:lang w:val="en-GB" w:eastAsia="zh-TW"/>
              </w:rPr>
              <w:t xml:space="preserve">this list is then </w:t>
            </w:r>
            <w:r w:rsidR="009A60B2" w:rsidRPr="00745E44">
              <w:rPr>
                <w:rFonts w:eastAsia="PMingLiU"/>
                <w:noProof/>
                <w:lang w:val="en-GB" w:eastAsia="zh-TW"/>
              </w:rPr>
              <w:t>sort</w:t>
            </w:r>
            <w:r w:rsidR="008C387D" w:rsidRPr="00745E44">
              <w:rPr>
                <w:rFonts w:eastAsia="PMingLiU"/>
                <w:noProof/>
                <w:lang w:val="en-GB" w:eastAsia="zh-TW"/>
              </w:rPr>
              <w:t>ed</w:t>
            </w:r>
            <w:r w:rsidR="009A60B2" w:rsidRPr="00745E44">
              <w:rPr>
                <w:rFonts w:eastAsia="PMingLiU"/>
                <w:noProof/>
                <w:lang w:val="en-GB" w:eastAsia="zh-TW"/>
              </w:rPr>
              <w:t xml:space="preserve"> in the ascending order by the </w:t>
            </w:r>
            <w:r w:rsidR="009A60B2" w:rsidRPr="00745E44">
              <w:rPr>
                <w:rFonts w:ascii="Consolas" w:eastAsia="PMingLiU" w:hAnsi="Consolas"/>
                <w:noProof/>
                <w:lang w:val="en-GB" w:eastAsia="zh-TW"/>
              </w:rPr>
              <w:t>.sort()</w:t>
            </w:r>
            <w:r w:rsidR="009A60B2" w:rsidRPr="00745E44">
              <w:rPr>
                <w:rFonts w:eastAsia="PMingLiU"/>
                <w:noProof/>
                <w:lang w:val="en-GB" w:eastAsia="zh-TW"/>
              </w:rPr>
              <w:t xml:space="preserve"> method in line 12. </w:t>
            </w:r>
            <w:r w:rsidR="00BD3C65" w:rsidRPr="00745E44">
              <w:rPr>
                <w:rFonts w:eastAsia="PMingLiU"/>
                <w:noProof/>
                <w:lang w:val="en-GB" w:eastAsia="zh-TW"/>
              </w:rPr>
              <w:t>In l</w:t>
            </w:r>
            <w:r w:rsidR="009A60B2" w:rsidRPr="00745E44">
              <w:rPr>
                <w:rFonts w:eastAsia="PMingLiU"/>
                <w:noProof/>
                <w:lang w:val="en-GB" w:eastAsia="zh-TW"/>
              </w:rPr>
              <w:t>ine 13</w:t>
            </w:r>
            <w:r w:rsidR="00BD3C65" w:rsidRPr="00745E44">
              <w:rPr>
                <w:rFonts w:eastAsia="PMingLiU"/>
                <w:noProof/>
                <w:lang w:val="en-GB" w:eastAsia="zh-TW"/>
              </w:rPr>
              <w:t xml:space="preserve">, </w:t>
            </w:r>
            <w:r w:rsidR="00CD411D" w:rsidRPr="00745E44">
              <w:rPr>
                <w:rFonts w:eastAsia="PMingLiU"/>
                <w:noProof/>
                <w:lang w:val="en-GB" w:eastAsia="zh-TW"/>
              </w:rPr>
              <w:t xml:space="preserve">we indicate that </w:t>
            </w:r>
            <w:r w:rsidR="008356C1" w:rsidRPr="00745E44">
              <w:rPr>
                <w:rFonts w:eastAsia="PMingLiU"/>
                <w:noProof/>
                <w:lang w:val="en-GB" w:eastAsia="zh-TW"/>
              </w:rPr>
              <w:t>the contents of</w:t>
            </w:r>
            <w:r w:rsidR="00CD411D" w:rsidRPr="00745E44">
              <w:rPr>
                <w:rFonts w:eastAsia="PMingLiU"/>
                <w:noProof/>
                <w:lang w:val="en-GB" w:eastAsia="zh-TW"/>
              </w:rPr>
              <w:t xml:space="preserve"> </w:t>
            </w:r>
            <w:r w:rsidR="008356C1" w:rsidRPr="00745E44">
              <w:rPr>
                <w:rFonts w:eastAsia="PMingLiU"/>
                <w:noProof/>
                <w:lang w:val="en-GB" w:eastAsia="zh-TW"/>
              </w:rPr>
              <w:t xml:space="preserve">the </w:t>
            </w:r>
            <w:r w:rsidR="00CD411D" w:rsidRPr="00745E44">
              <w:rPr>
                <w:rFonts w:eastAsia="PMingLiU"/>
                <w:noProof/>
                <w:lang w:val="en-GB" w:eastAsia="zh-TW"/>
              </w:rPr>
              <w:t xml:space="preserve">dictionary </w:t>
            </w:r>
            <w:r w:rsidR="008356C1" w:rsidRPr="00745E44">
              <w:rPr>
                <w:rFonts w:ascii="Consolas" w:eastAsia="PMingLiU" w:hAnsi="Consolas"/>
                <w:noProof/>
                <w:lang w:val="en-GB" w:eastAsia="zh-TW"/>
              </w:rPr>
              <w:t>all_classes</w:t>
            </w:r>
            <w:r w:rsidR="008356C1" w:rsidRPr="00745E44">
              <w:rPr>
                <w:rFonts w:eastAsia="PMingLiU"/>
                <w:noProof/>
                <w:lang w:val="en-GB" w:eastAsia="zh-TW"/>
              </w:rPr>
              <w:t xml:space="preserve"> </w:t>
            </w:r>
            <w:r w:rsidR="00657277" w:rsidRPr="00745E44">
              <w:rPr>
                <w:rFonts w:eastAsia="PMingLiU"/>
                <w:noProof/>
                <w:lang w:val="en-GB" w:eastAsia="zh-TW"/>
              </w:rPr>
              <w:t xml:space="preserve">will be </w:t>
            </w:r>
            <w:r w:rsidR="00D9408F" w:rsidRPr="00745E44">
              <w:rPr>
                <w:rFonts w:eastAsia="PMingLiU"/>
                <w:noProof/>
                <w:lang w:val="en-GB" w:eastAsia="zh-TW"/>
              </w:rPr>
              <w:t>“</w:t>
            </w:r>
            <w:r w:rsidR="00E05256" w:rsidRPr="00745E44">
              <w:rPr>
                <w:rFonts w:eastAsia="PMingLiU"/>
                <w:noProof/>
                <w:lang w:val="en-GB" w:eastAsia="zh-TW"/>
              </w:rPr>
              <w:t>reassigned</w:t>
            </w:r>
            <w:r w:rsidR="00D9408F" w:rsidRPr="00745E44">
              <w:rPr>
                <w:rFonts w:eastAsia="PMingLiU"/>
                <w:noProof/>
                <w:lang w:val="en-GB" w:eastAsia="zh-TW"/>
              </w:rPr>
              <w:t>”</w:t>
            </w:r>
            <w:r w:rsidR="00E05256" w:rsidRPr="00745E44">
              <w:rPr>
                <w:rFonts w:eastAsia="PMingLiU"/>
                <w:noProof/>
                <w:lang w:val="en-GB" w:eastAsia="zh-TW"/>
              </w:rPr>
              <w:t xml:space="preserve"> </w:t>
            </w:r>
            <w:r w:rsidR="008356C1" w:rsidRPr="00745E44">
              <w:rPr>
                <w:rFonts w:eastAsia="PMingLiU"/>
                <w:noProof/>
                <w:lang w:val="en-GB" w:eastAsia="zh-TW"/>
              </w:rPr>
              <w:t>b</w:t>
            </w:r>
            <w:r w:rsidR="00B0376B" w:rsidRPr="00745E44">
              <w:rPr>
                <w:rFonts w:eastAsia="PMingLiU"/>
                <w:noProof/>
                <w:lang w:val="en-GB" w:eastAsia="zh-TW"/>
              </w:rPr>
              <w:t>y wrapping the expression on the right-hand side</w:t>
            </w:r>
            <w:r w:rsidR="00CA312F" w:rsidRPr="00745E44">
              <w:rPr>
                <w:rFonts w:eastAsia="PMingLiU"/>
                <w:noProof/>
                <w:lang w:val="en-GB" w:eastAsia="zh-TW"/>
              </w:rPr>
              <w:t xml:space="preserve"> with a pair of </w:t>
            </w:r>
            <w:r w:rsidR="00FE2D74" w:rsidRPr="00745E44">
              <w:rPr>
                <w:rFonts w:eastAsia="PMingLiU"/>
                <w:noProof/>
                <w:lang w:val="en-GB" w:eastAsia="zh-TW"/>
              </w:rPr>
              <w:t>braces</w:t>
            </w:r>
            <w:r w:rsidR="00B0376B" w:rsidRPr="00745E44">
              <w:rPr>
                <w:rFonts w:eastAsia="PMingLiU"/>
                <w:noProof/>
                <w:lang w:val="en-GB" w:eastAsia="zh-TW"/>
              </w:rPr>
              <w:t xml:space="preserve">. In the </w:t>
            </w:r>
            <w:r w:rsidR="00CA312F" w:rsidRPr="00745E44">
              <w:rPr>
                <w:rFonts w:eastAsia="PMingLiU"/>
                <w:noProof/>
                <w:lang w:val="en-GB" w:eastAsia="zh-TW"/>
              </w:rPr>
              <w:t xml:space="preserve">braces, we initiate a variable </w:t>
            </w:r>
            <w:r w:rsidR="00CA312F" w:rsidRPr="00745E44">
              <w:rPr>
                <w:rFonts w:ascii="Consolas" w:eastAsia="PMingLiU" w:hAnsi="Consolas"/>
                <w:noProof/>
                <w:lang w:val="en-GB" w:eastAsia="zh-TW"/>
              </w:rPr>
              <w:t>k</w:t>
            </w:r>
            <w:r w:rsidR="008D2A34" w:rsidRPr="00745E44">
              <w:rPr>
                <w:rFonts w:eastAsia="PMingLiU"/>
                <w:noProof/>
                <w:lang w:val="en-GB" w:eastAsia="zh-TW"/>
              </w:rPr>
              <w:t xml:space="preserve"> that </w:t>
            </w:r>
            <w:r w:rsidR="00D9408F" w:rsidRPr="00745E44">
              <w:rPr>
                <w:rFonts w:eastAsia="PMingLiU"/>
                <w:noProof/>
                <w:lang w:val="en-GB" w:eastAsia="zh-TW"/>
              </w:rPr>
              <w:t>will</w:t>
            </w:r>
            <w:r w:rsidR="008D2A34" w:rsidRPr="00745E44">
              <w:rPr>
                <w:rFonts w:eastAsia="PMingLiU"/>
                <w:noProof/>
                <w:lang w:val="en-GB" w:eastAsia="zh-TW"/>
              </w:rPr>
              <w:t xml:space="preserve"> store the </w:t>
            </w:r>
            <w:r w:rsidR="00D9408F" w:rsidRPr="00745E44">
              <w:rPr>
                <w:rFonts w:eastAsia="PMingLiU"/>
                <w:noProof/>
                <w:lang w:val="en-GB" w:eastAsia="zh-TW"/>
              </w:rPr>
              <w:t xml:space="preserve">sorted keys in </w:t>
            </w:r>
            <w:r w:rsidR="005C4523" w:rsidRPr="00745E44">
              <w:rPr>
                <w:rFonts w:ascii="Consolas" w:eastAsia="PMingLiU" w:hAnsi="Consolas"/>
                <w:noProof/>
                <w:lang w:val="en-GB" w:eastAsia="zh-TW"/>
              </w:rPr>
              <w:t>classkeys</w:t>
            </w:r>
            <w:r w:rsidR="009F3EEA" w:rsidRPr="00745E44">
              <w:rPr>
                <w:rFonts w:eastAsia="PMingLiU"/>
                <w:noProof/>
                <w:lang w:val="en-GB" w:eastAsia="zh-TW"/>
              </w:rPr>
              <w:t xml:space="preserve"> once the </w:t>
            </w:r>
            <w:r w:rsidR="009F3EEA" w:rsidRPr="00745E44">
              <w:rPr>
                <w:rFonts w:ascii="Consolas" w:eastAsia="PMingLiU" w:hAnsi="Consolas"/>
                <w:noProof/>
                <w:lang w:val="en-GB" w:eastAsia="zh-TW"/>
              </w:rPr>
              <w:t>for</w:t>
            </w:r>
            <w:r w:rsidR="009F3EEA" w:rsidRPr="00745E44">
              <w:rPr>
                <w:rFonts w:eastAsia="PMingLiU"/>
                <w:noProof/>
                <w:lang w:val="en-GB" w:eastAsia="zh-TW"/>
              </w:rPr>
              <w:t xml:space="preserve">-loop starts to iterate. </w:t>
            </w:r>
            <w:r w:rsidR="00541475" w:rsidRPr="00745E44">
              <w:rPr>
                <w:rFonts w:eastAsia="PMingLiU"/>
                <w:noProof/>
                <w:lang w:val="en-GB" w:eastAsia="zh-TW"/>
              </w:rPr>
              <w:t xml:space="preserve">Behind the variable </w:t>
            </w:r>
            <w:r w:rsidR="00541475" w:rsidRPr="00745E44">
              <w:rPr>
                <w:rFonts w:ascii="Consolas" w:eastAsia="PMingLiU" w:hAnsi="Consolas"/>
                <w:noProof/>
                <w:lang w:val="en-GB" w:eastAsia="zh-TW"/>
              </w:rPr>
              <w:t>k</w:t>
            </w:r>
            <w:r w:rsidR="00541475" w:rsidRPr="00745E44">
              <w:rPr>
                <w:rFonts w:eastAsia="PMingLiU"/>
                <w:noProof/>
                <w:lang w:val="en-GB" w:eastAsia="zh-TW"/>
              </w:rPr>
              <w:t xml:space="preserve">, we use a colon to indicate that the expression following </w:t>
            </w:r>
            <w:r w:rsidR="007A3624" w:rsidRPr="00745E44">
              <w:rPr>
                <w:rFonts w:eastAsia="PMingLiU"/>
                <w:noProof/>
                <w:lang w:val="en-GB" w:eastAsia="zh-TW"/>
              </w:rPr>
              <w:t>it is the value that belongs to the key</w:t>
            </w:r>
            <w:r w:rsidR="00462EBD" w:rsidRPr="00745E44">
              <w:rPr>
                <w:rFonts w:eastAsia="PMingLiU"/>
                <w:noProof/>
                <w:lang w:val="en-GB" w:eastAsia="zh-TW"/>
              </w:rPr>
              <w:t xml:space="preserve"> </w:t>
            </w:r>
            <w:r w:rsidR="00462EBD" w:rsidRPr="00745E44">
              <w:rPr>
                <w:rFonts w:ascii="Consolas" w:eastAsia="PMingLiU" w:hAnsi="Consolas"/>
                <w:noProof/>
                <w:lang w:val="en-GB" w:eastAsia="zh-TW"/>
              </w:rPr>
              <w:t>k</w:t>
            </w:r>
            <w:r w:rsidR="00462EBD" w:rsidRPr="00745E44">
              <w:rPr>
                <w:rFonts w:eastAsia="PMingLiU"/>
                <w:noProof/>
                <w:lang w:val="en-GB" w:eastAsia="zh-TW"/>
              </w:rPr>
              <w:t xml:space="preserve"> in </w:t>
            </w:r>
            <w:r w:rsidR="007A3624" w:rsidRPr="00745E44">
              <w:rPr>
                <w:rFonts w:ascii="Consolas" w:eastAsia="PMingLiU" w:hAnsi="Consolas"/>
                <w:noProof/>
                <w:lang w:val="en-GB" w:eastAsia="zh-TW"/>
              </w:rPr>
              <w:t>all_classes</w:t>
            </w:r>
            <w:r w:rsidR="007A3624" w:rsidRPr="00745E44">
              <w:rPr>
                <w:rFonts w:eastAsia="PMingLiU"/>
                <w:noProof/>
                <w:lang w:val="en-GB" w:eastAsia="zh-TW"/>
              </w:rPr>
              <w:t>.</w:t>
            </w:r>
            <w:r w:rsidR="00462EBD" w:rsidRPr="00745E44">
              <w:rPr>
                <w:rFonts w:eastAsia="PMingLiU"/>
                <w:noProof/>
                <w:lang w:val="en-GB" w:eastAsia="zh-TW"/>
              </w:rPr>
              <w:t xml:space="preserve"> This syntax </w:t>
            </w:r>
            <w:r w:rsidR="00481A5A" w:rsidRPr="00745E44">
              <w:rPr>
                <w:rFonts w:eastAsia="PMingLiU"/>
                <w:noProof/>
                <w:lang w:val="en-GB" w:eastAsia="zh-TW"/>
              </w:rPr>
              <w:t xml:space="preserve">will then be followed by </w:t>
            </w:r>
            <w:r w:rsidR="0034434C" w:rsidRPr="00745E44">
              <w:rPr>
                <w:rFonts w:eastAsia="PMingLiU"/>
                <w:noProof/>
                <w:lang w:val="en-GB" w:eastAsia="zh-TW"/>
              </w:rPr>
              <w:t xml:space="preserve">the </w:t>
            </w:r>
            <w:r w:rsidR="00481A5A" w:rsidRPr="00745E44">
              <w:rPr>
                <w:rFonts w:ascii="Consolas" w:eastAsia="PMingLiU" w:hAnsi="Consolas"/>
                <w:noProof/>
                <w:lang w:val="en-GB" w:eastAsia="zh-TW"/>
              </w:rPr>
              <w:t>for</w:t>
            </w:r>
            <w:r w:rsidR="00481A5A" w:rsidRPr="00745E44">
              <w:rPr>
                <w:rFonts w:eastAsia="PMingLiU"/>
                <w:noProof/>
                <w:lang w:val="en-GB" w:eastAsia="zh-TW"/>
              </w:rPr>
              <w:t>-loop</w:t>
            </w:r>
            <w:r w:rsidR="00B60647" w:rsidRPr="00745E44">
              <w:rPr>
                <w:rFonts w:eastAsia="PMingLiU"/>
                <w:noProof/>
                <w:lang w:val="en-GB" w:eastAsia="zh-TW"/>
              </w:rPr>
              <w:t xml:space="preserve"> mentioned before</w:t>
            </w:r>
            <w:r w:rsidR="00481A5A" w:rsidRPr="00745E44">
              <w:rPr>
                <w:rFonts w:eastAsia="PMingLiU"/>
                <w:noProof/>
                <w:lang w:val="en-GB" w:eastAsia="zh-TW"/>
              </w:rPr>
              <w:t xml:space="preserve">. It is important to use the </w:t>
            </w:r>
            <w:r w:rsidR="00DC43DE" w:rsidRPr="00745E44">
              <w:rPr>
                <w:rFonts w:eastAsia="PMingLiU"/>
                <w:noProof/>
                <w:lang w:val="en-GB" w:eastAsia="zh-TW"/>
              </w:rPr>
              <w:t xml:space="preserve">same </w:t>
            </w:r>
            <w:r w:rsidR="00C926C4" w:rsidRPr="00745E44">
              <w:rPr>
                <w:rFonts w:eastAsia="PMingLiU"/>
                <w:noProof/>
                <w:lang w:val="en-GB" w:eastAsia="zh-TW"/>
              </w:rPr>
              <w:t xml:space="preserve">key </w:t>
            </w:r>
            <w:r w:rsidR="00481A5A" w:rsidRPr="00745E44">
              <w:rPr>
                <w:rFonts w:eastAsia="PMingLiU"/>
                <w:noProof/>
                <w:lang w:val="en-GB" w:eastAsia="zh-TW"/>
              </w:rPr>
              <w:t xml:space="preserve">variable, </w:t>
            </w:r>
            <w:r w:rsidR="00481A5A" w:rsidRPr="00745E44">
              <w:rPr>
                <w:rFonts w:ascii="Consolas" w:eastAsia="PMingLiU" w:hAnsi="Consolas"/>
                <w:noProof/>
                <w:lang w:val="en-GB" w:eastAsia="zh-TW"/>
              </w:rPr>
              <w:t>k</w:t>
            </w:r>
            <w:r w:rsidR="00481A5A" w:rsidRPr="00745E44">
              <w:rPr>
                <w:rFonts w:eastAsia="PMingLiU"/>
                <w:noProof/>
                <w:lang w:val="en-GB" w:eastAsia="zh-TW"/>
              </w:rPr>
              <w:t xml:space="preserve"> in this case</w:t>
            </w:r>
            <w:r w:rsidR="00C926C4" w:rsidRPr="00745E44">
              <w:rPr>
                <w:rFonts w:eastAsia="PMingLiU"/>
                <w:noProof/>
                <w:lang w:val="en-GB" w:eastAsia="zh-TW"/>
              </w:rPr>
              <w:t xml:space="preserve">, </w:t>
            </w:r>
            <w:r w:rsidR="00DC43DE" w:rsidRPr="00745E44">
              <w:rPr>
                <w:rFonts w:eastAsia="PMingLiU"/>
                <w:noProof/>
                <w:lang w:val="en-GB" w:eastAsia="zh-TW"/>
              </w:rPr>
              <w:t xml:space="preserve">in this </w:t>
            </w:r>
            <w:r w:rsidR="00DC43DE" w:rsidRPr="00745E44">
              <w:rPr>
                <w:rFonts w:ascii="Consolas" w:eastAsia="PMingLiU" w:hAnsi="Consolas"/>
                <w:noProof/>
                <w:lang w:val="en-GB" w:eastAsia="zh-TW"/>
              </w:rPr>
              <w:t>for</w:t>
            </w:r>
            <w:r w:rsidR="00DC43DE" w:rsidRPr="00745E44">
              <w:rPr>
                <w:rFonts w:eastAsia="PMingLiU"/>
                <w:noProof/>
                <w:lang w:val="en-GB" w:eastAsia="zh-TW"/>
              </w:rPr>
              <w:t>-loop</w:t>
            </w:r>
            <w:r w:rsidR="00BC30B3" w:rsidRPr="00745E44">
              <w:rPr>
                <w:rFonts w:eastAsia="PMingLiU"/>
                <w:noProof/>
                <w:lang w:val="en-GB" w:eastAsia="zh-TW"/>
              </w:rPr>
              <w:t xml:space="preserve">. </w:t>
            </w:r>
          </w:p>
          <w:p w14:paraId="1A0341D1" w14:textId="405ECC6F" w:rsidR="00D25C0A" w:rsidRPr="00745E44" w:rsidRDefault="00BC30B3" w:rsidP="007127EA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745E44">
              <w:rPr>
                <w:rFonts w:eastAsia="PMingLiU"/>
                <w:noProof/>
                <w:lang w:val="en-GB" w:eastAsia="zh-TW"/>
              </w:rPr>
              <w:t xml:space="preserve">It is </w:t>
            </w:r>
            <w:r w:rsidR="002F3171" w:rsidRPr="00745E44">
              <w:rPr>
                <w:rFonts w:eastAsia="PMingLiU"/>
                <w:noProof/>
                <w:lang w:val="en-GB" w:eastAsia="zh-TW"/>
              </w:rPr>
              <w:t>noteworthy</w:t>
            </w:r>
            <w:r w:rsidRPr="00745E44">
              <w:rPr>
                <w:rFonts w:eastAsia="PMingLiU"/>
                <w:noProof/>
                <w:lang w:val="en-GB" w:eastAsia="zh-TW"/>
              </w:rPr>
              <w:t xml:space="preserve"> that </w:t>
            </w:r>
            <w:r w:rsidR="001245BB" w:rsidRPr="00745E44">
              <w:rPr>
                <w:rFonts w:eastAsia="PMingLiU"/>
                <w:noProof/>
                <w:lang w:val="en-GB" w:eastAsia="zh-TW"/>
              </w:rPr>
              <w:t xml:space="preserve">no colon behind the </w:t>
            </w:r>
            <w:r w:rsidR="001245BB" w:rsidRPr="00745E44">
              <w:rPr>
                <w:rFonts w:ascii="Consolas" w:eastAsia="PMingLiU" w:hAnsi="Consolas"/>
                <w:noProof/>
                <w:lang w:val="en-GB" w:eastAsia="zh-TW"/>
              </w:rPr>
              <w:t>for</w:t>
            </w:r>
            <w:r w:rsidR="001245BB" w:rsidRPr="00745E44">
              <w:rPr>
                <w:rFonts w:eastAsia="PMingLiU"/>
                <w:noProof/>
                <w:lang w:val="en-GB" w:eastAsia="zh-TW"/>
              </w:rPr>
              <w:t xml:space="preserve">-statement will be needed if </w:t>
            </w:r>
            <w:r w:rsidRPr="00745E44">
              <w:rPr>
                <w:rFonts w:eastAsia="PMingLiU"/>
                <w:noProof/>
                <w:lang w:val="en-GB" w:eastAsia="zh-TW"/>
              </w:rPr>
              <w:t xml:space="preserve">a </w:t>
            </w:r>
            <w:r w:rsidRPr="00745E44">
              <w:rPr>
                <w:rFonts w:ascii="Consolas" w:eastAsia="PMingLiU" w:hAnsi="Consolas"/>
                <w:noProof/>
                <w:lang w:val="en-GB" w:eastAsia="zh-TW"/>
              </w:rPr>
              <w:t>for</w:t>
            </w:r>
            <w:r w:rsidRPr="00745E44">
              <w:rPr>
                <w:rFonts w:eastAsia="PMingLiU"/>
                <w:noProof/>
                <w:lang w:val="en-GB" w:eastAsia="zh-TW"/>
              </w:rPr>
              <w:t xml:space="preserve">-loop </w:t>
            </w:r>
            <w:r w:rsidR="001245BB" w:rsidRPr="00745E44">
              <w:rPr>
                <w:rFonts w:eastAsia="PMingLiU"/>
                <w:noProof/>
                <w:lang w:val="en-GB" w:eastAsia="zh-TW"/>
              </w:rPr>
              <w:t xml:space="preserve">is initiated </w:t>
            </w:r>
            <w:r w:rsidR="00CF3912" w:rsidRPr="00745E44">
              <w:rPr>
                <w:rFonts w:eastAsia="PMingLiU"/>
                <w:noProof/>
                <w:lang w:val="en-GB" w:eastAsia="zh-TW"/>
              </w:rPr>
              <w:t xml:space="preserve">this </w:t>
            </w:r>
            <w:r w:rsidR="00CB7B89" w:rsidRPr="00745E44">
              <w:rPr>
                <w:rFonts w:eastAsia="PMingLiU"/>
                <w:noProof/>
                <w:lang w:val="en-GB" w:eastAsia="zh-TW"/>
              </w:rPr>
              <w:t>way</w:t>
            </w:r>
            <w:r w:rsidR="00CF3912" w:rsidRPr="00745E44">
              <w:rPr>
                <w:rFonts w:eastAsia="PMingLiU"/>
                <w:noProof/>
                <w:lang w:val="en-GB" w:eastAsia="zh-TW"/>
              </w:rPr>
              <w:t xml:space="preserve">. </w:t>
            </w:r>
            <w:r w:rsidR="00574C76" w:rsidRPr="00745E44">
              <w:rPr>
                <w:rFonts w:eastAsia="PMingLiU"/>
                <w:noProof/>
                <w:lang w:val="en-GB" w:eastAsia="zh-TW"/>
              </w:rPr>
              <w:t>T</w:t>
            </w:r>
            <w:r w:rsidR="00CF3912" w:rsidRPr="00745E44">
              <w:rPr>
                <w:rFonts w:eastAsia="PMingLiU"/>
                <w:noProof/>
                <w:lang w:val="en-GB" w:eastAsia="zh-TW"/>
              </w:rPr>
              <w:t>he instruction</w:t>
            </w:r>
            <w:r w:rsidR="00EA4B89" w:rsidRPr="00745E44">
              <w:rPr>
                <w:rFonts w:eastAsia="PMingLiU"/>
                <w:noProof/>
                <w:lang w:val="en-GB" w:eastAsia="zh-TW"/>
              </w:rPr>
              <w:t xml:space="preserve"> </w:t>
            </w:r>
            <w:r w:rsidR="000B484D" w:rsidRPr="00745E44">
              <w:rPr>
                <w:rFonts w:eastAsia="PMingLiU"/>
                <w:noProof/>
                <w:lang w:val="en-GB" w:eastAsia="zh-TW"/>
              </w:rPr>
              <w:t xml:space="preserve">to be carried out </w:t>
            </w:r>
            <w:r w:rsidR="00EA4B89" w:rsidRPr="00745E44">
              <w:rPr>
                <w:rFonts w:eastAsia="PMingLiU"/>
                <w:noProof/>
                <w:lang w:val="en-GB" w:eastAsia="zh-TW"/>
              </w:rPr>
              <w:t xml:space="preserve">in each iteration should be placed before the </w:t>
            </w:r>
            <w:r w:rsidR="00EA4B89" w:rsidRPr="00745E44">
              <w:rPr>
                <w:rFonts w:ascii="Consolas" w:eastAsia="PMingLiU" w:hAnsi="Consolas"/>
                <w:noProof/>
                <w:lang w:val="en-GB" w:eastAsia="zh-TW"/>
              </w:rPr>
              <w:t>for</w:t>
            </w:r>
            <w:r w:rsidR="00EA4B89" w:rsidRPr="00745E44">
              <w:rPr>
                <w:rFonts w:eastAsia="PMingLiU"/>
                <w:noProof/>
                <w:lang w:val="en-GB" w:eastAsia="zh-TW"/>
              </w:rPr>
              <w:t xml:space="preserve">-loop. By doing this, we can </w:t>
            </w:r>
            <w:r w:rsidR="00325AB0" w:rsidRPr="00745E44">
              <w:rPr>
                <w:rFonts w:eastAsia="PMingLiU"/>
                <w:noProof/>
                <w:lang w:val="en-GB" w:eastAsia="zh-TW"/>
              </w:rPr>
              <w:t xml:space="preserve">simplify our program by </w:t>
            </w:r>
            <w:r w:rsidR="002330B7" w:rsidRPr="00745E44">
              <w:rPr>
                <w:rFonts w:eastAsia="PMingLiU"/>
                <w:noProof/>
                <w:lang w:val="en-GB" w:eastAsia="zh-TW"/>
              </w:rPr>
              <w:t xml:space="preserve">writing two commands in the same line </w:t>
            </w:r>
            <w:r w:rsidR="00574C76" w:rsidRPr="00745E44">
              <w:rPr>
                <w:rFonts w:eastAsia="PMingLiU"/>
                <w:noProof/>
                <w:lang w:val="en-GB" w:eastAsia="zh-TW"/>
              </w:rPr>
              <w:t xml:space="preserve">instead of writing </w:t>
            </w:r>
            <w:r w:rsidR="00E40C52" w:rsidRPr="00745E44">
              <w:rPr>
                <w:rFonts w:eastAsia="PMingLiU"/>
                <w:noProof/>
                <w:lang w:val="en-GB" w:eastAsia="zh-TW"/>
              </w:rPr>
              <w:t xml:space="preserve">some lengthy syntaxes </w:t>
            </w:r>
            <w:r w:rsidR="00325AB0" w:rsidRPr="00745E44">
              <w:rPr>
                <w:rFonts w:eastAsia="PMingLiU"/>
                <w:noProof/>
                <w:lang w:val="en-GB" w:eastAsia="zh-TW"/>
              </w:rPr>
              <w:t xml:space="preserve">to initiate a </w:t>
            </w:r>
            <w:r w:rsidR="00325AB0" w:rsidRPr="00745E44">
              <w:rPr>
                <w:rFonts w:ascii="Consolas" w:eastAsia="PMingLiU" w:hAnsi="Consolas"/>
                <w:noProof/>
                <w:lang w:val="en-GB" w:eastAsia="zh-TW"/>
              </w:rPr>
              <w:t>for</w:t>
            </w:r>
            <w:r w:rsidR="00325AB0" w:rsidRPr="00745E44">
              <w:rPr>
                <w:rFonts w:eastAsia="PMingLiU"/>
                <w:noProof/>
                <w:lang w:val="en-GB" w:eastAsia="zh-TW"/>
              </w:rPr>
              <w:t xml:space="preserve">-loop </w:t>
            </w:r>
            <w:r w:rsidR="006951E4" w:rsidRPr="00745E44">
              <w:rPr>
                <w:rFonts w:eastAsia="PMingLiU"/>
                <w:noProof/>
                <w:lang w:val="en-GB" w:eastAsia="zh-TW"/>
              </w:rPr>
              <w:t xml:space="preserve">to run through all the dictionary keys one by one </w:t>
            </w:r>
            <w:r w:rsidR="00325AB0" w:rsidRPr="00745E44">
              <w:rPr>
                <w:rFonts w:eastAsia="PMingLiU"/>
                <w:noProof/>
                <w:lang w:val="en-GB" w:eastAsia="zh-TW"/>
              </w:rPr>
              <w:t>in the traditional way.</w:t>
            </w:r>
          </w:p>
          <w:p w14:paraId="66AE3A04" w14:textId="5D3846A5" w:rsidR="00DF0296" w:rsidRPr="00745E44" w:rsidRDefault="00DF0296" w:rsidP="007127EA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745E44">
              <w:rPr>
                <w:rFonts w:eastAsia="PMingLiU"/>
                <w:noProof/>
                <w:lang w:val="en-GB" w:eastAsia="zh-TW"/>
              </w:rPr>
              <w:t xml:space="preserve">Note that the sorting step can also be </w:t>
            </w:r>
            <w:r w:rsidR="00BD0636" w:rsidRPr="00745E44">
              <w:rPr>
                <w:rFonts w:eastAsia="PMingLiU"/>
                <w:noProof/>
                <w:lang w:val="en-GB" w:eastAsia="zh-TW"/>
              </w:rPr>
              <w:t xml:space="preserve">achieved with the same efficiency by the </w:t>
            </w:r>
            <w:r w:rsidR="00BD0636" w:rsidRPr="00745E44">
              <w:rPr>
                <w:rFonts w:ascii="Consolas" w:eastAsia="PMingLiU" w:hAnsi="Consolas"/>
                <w:noProof/>
                <w:lang w:val="en-GB" w:eastAsia="zh-TW"/>
              </w:rPr>
              <w:t>sorted()</w:t>
            </w:r>
            <w:r w:rsidR="00BD0636" w:rsidRPr="00745E44">
              <w:rPr>
                <w:rFonts w:eastAsia="PMingLiU"/>
                <w:noProof/>
                <w:lang w:val="en-GB" w:eastAsia="zh-TW"/>
              </w:rPr>
              <w:t xml:space="preserve"> function.</w:t>
            </w:r>
            <w:r w:rsidR="00845CDC" w:rsidRPr="00745E44">
              <w:rPr>
                <w:rFonts w:eastAsia="PMingLiU"/>
                <w:noProof/>
                <w:lang w:val="en-GB" w:eastAsia="zh-TW"/>
              </w:rPr>
              <w:t xml:space="preserve"> Since we only focus on the functionality and application of </w:t>
            </w:r>
            <w:r w:rsidR="00845CDC" w:rsidRPr="00745E44">
              <w:rPr>
                <w:rFonts w:eastAsia="PMingLiU"/>
                <w:noProof/>
                <w:lang w:val="en-GB" w:eastAsia="zh-TW"/>
              </w:rPr>
              <w:lastRenderedPageBreak/>
              <w:t xml:space="preserve">methods in this section, we </w:t>
            </w:r>
            <w:r w:rsidR="00B60647" w:rsidRPr="00745E44">
              <w:rPr>
                <w:rFonts w:eastAsia="PMingLiU"/>
                <w:noProof/>
                <w:lang w:val="en-GB" w:eastAsia="zh-TW"/>
              </w:rPr>
              <w:t xml:space="preserve">try to use methods merely in our demonstration of </w:t>
            </w:r>
            <w:r w:rsidR="0096056C" w:rsidRPr="00745E44">
              <w:rPr>
                <w:rFonts w:eastAsia="PMingLiU"/>
                <w:noProof/>
                <w:lang w:val="en-GB" w:eastAsia="zh-TW"/>
              </w:rPr>
              <w:t xml:space="preserve">the </w:t>
            </w:r>
            <w:r w:rsidR="00B60647" w:rsidRPr="00745E44">
              <w:rPr>
                <w:rFonts w:eastAsia="PMingLiU"/>
                <w:noProof/>
                <w:lang w:val="en-GB" w:eastAsia="zh-TW"/>
              </w:rPr>
              <w:t>examples.</w:t>
            </w:r>
          </w:p>
        </w:tc>
      </w:tr>
    </w:tbl>
    <w:p w14:paraId="28BE2324" w14:textId="77777777" w:rsidR="00B95F3B" w:rsidRPr="00156310" w:rsidRDefault="00B95F3B" w:rsidP="00B95F3B">
      <w:pPr>
        <w:spacing w:before="240" w:after="120"/>
        <w:jc w:val="left"/>
        <w:rPr>
          <w:b/>
          <w:noProof/>
          <w:sz w:val="28"/>
        </w:rPr>
      </w:pPr>
      <w:r w:rsidRPr="00156310">
        <w:rPr>
          <w:b/>
          <w:noProof/>
          <w:sz w:val="28"/>
        </w:rPr>
        <w:lastRenderedPageBreak/>
        <w:t>Read</w:t>
      </w:r>
    </w:p>
    <w:p w14:paraId="2156DD91" w14:textId="635ED9D3" w:rsidR="00B95F3B" w:rsidRPr="00156310" w:rsidRDefault="00B95F3B" w:rsidP="00B95F3B">
      <w:pPr>
        <w:pStyle w:val="BodyText"/>
        <w:rPr>
          <w:noProof/>
          <w:lang w:val="en-GB"/>
        </w:rPr>
      </w:pPr>
      <w:r w:rsidRPr="00156310">
        <w:rPr>
          <w:noProof/>
          <w:lang w:val="en-GB"/>
        </w:rPr>
        <w:t xml:space="preserve">Read the following </w:t>
      </w:r>
      <w:r w:rsidR="004D331A" w:rsidRPr="00156310">
        <w:rPr>
          <w:noProof/>
          <w:lang w:val="en-GB"/>
        </w:rPr>
        <w:t>website</w:t>
      </w:r>
      <w:r w:rsidRPr="00156310">
        <w:rPr>
          <w:noProof/>
          <w:lang w:val="en-GB"/>
        </w:rPr>
        <w:t xml:space="preserve"> for more details and examples on Python methods</w:t>
      </w:r>
      <w:r w:rsidR="004D331A" w:rsidRPr="00156310">
        <w:rPr>
          <w:noProof/>
          <w:lang w:val="en-GB"/>
        </w:rPr>
        <w:t xml:space="preserve"> for strings</w:t>
      </w:r>
      <w:r w:rsidRPr="00156310">
        <w:rPr>
          <w:noProof/>
          <w:lang w:val="en-GB"/>
        </w:rPr>
        <w:t>:</w:t>
      </w:r>
    </w:p>
    <w:p w14:paraId="0D2E36B2" w14:textId="5965BE00" w:rsidR="004D331A" w:rsidRPr="00156310" w:rsidRDefault="00F65ECB" w:rsidP="00CB1773">
      <w:pPr>
        <w:pStyle w:val="BodyText"/>
        <w:rPr>
          <w:noProof/>
          <w:lang w:val="en-GB"/>
        </w:rPr>
      </w:pPr>
      <w:hyperlink r:id="rId158" w:history="1">
        <w:r w:rsidR="004D331A" w:rsidRPr="00156310">
          <w:rPr>
            <w:rStyle w:val="Hyperlink"/>
            <w:noProof/>
            <w:lang w:val="en-GB"/>
          </w:rPr>
          <w:t>https://www.w3schools.com/python/python_ref_string.asp</w:t>
        </w:r>
      </w:hyperlink>
    </w:p>
    <w:p w14:paraId="20B49187" w14:textId="77777777" w:rsidR="002615DF" w:rsidRPr="00156310" w:rsidRDefault="002615DF" w:rsidP="002615DF">
      <w:pPr>
        <w:spacing w:before="240" w:after="120"/>
        <w:jc w:val="left"/>
        <w:rPr>
          <w:b/>
          <w:noProof/>
          <w:sz w:val="28"/>
        </w:rPr>
      </w:pPr>
      <w:r w:rsidRPr="00156310">
        <w:rPr>
          <w:b/>
          <w:noProof/>
          <w:sz w:val="28"/>
        </w:rPr>
        <w:t>Read</w:t>
      </w:r>
    </w:p>
    <w:p w14:paraId="4A3FB585" w14:textId="47D8202A" w:rsidR="002615DF" w:rsidRPr="00156310" w:rsidRDefault="002615DF" w:rsidP="002615DF">
      <w:pPr>
        <w:pStyle w:val="BodyText"/>
        <w:rPr>
          <w:noProof/>
          <w:lang w:val="en-GB"/>
        </w:rPr>
      </w:pPr>
      <w:r w:rsidRPr="00156310">
        <w:rPr>
          <w:noProof/>
          <w:lang w:val="en-GB"/>
        </w:rPr>
        <w:t>Read the following website for more details and examples on Python methods for lists:</w:t>
      </w:r>
    </w:p>
    <w:p w14:paraId="0399072A" w14:textId="2F36E23D" w:rsidR="002615DF" w:rsidRPr="00156310" w:rsidRDefault="00F65ECB" w:rsidP="00CB1773">
      <w:pPr>
        <w:pStyle w:val="BodyText"/>
        <w:rPr>
          <w:noProof/>
          <w:lang w:val="en-GB"/>
        </w:rPr>
      </w:pPr>
      <w:hyperlink r:id="rId159" w:history="1">
        <w:r w:rsidR="002615DF" w:rsidRPr="00156310">
          <w:rPr>
            <w:rStyle w:val="Hyperlink"/>
            <w:noProof/>
            <w:lang w:val="en-GB"/>
          </w:rPr>
          <w:t>https://www.w3schools.com/python/python_ref_list.asp</w:t>
        </w:r>
      </w:hyperlink>
    </w:p>
    <w:p w14:paraId="1351B1DD" w14:textId="77777777" w:rsidR="002615DF" w:rsidRPr="00156310" w:rsidRDefault="002615DF" w:rsidP="002615DF">
      <w:pPr>
        <w:spacing w:before="240" w:after="120"/>
        <w:jc w:val="left"/>
        <w:rPr>
          <w:b/>
          <w:noProof/>
          <w:sz w:val="28"/>
        </w:rPr>
      </w:pPr>
      <w:r w:rsidRPr="00156310">
        <w:rPr>
          <w:b/>
          <w:noProof/>
          <w:sz w:val="28"/>
        </w:rPr>
        <w:t>Read</w:t>
      </w:r>
    </w:p>
    <w:p w14:paraId="4021214F" w14:textId="7751D517" w:rsidR="002615DF" w:rsidRPr="00156310" w:rsidRDefault="002615DF" w:rsidP="002615DF">
      <w:pPr>
        <w:pStyle w:val="BodyText"/>
        <w:rPr>
          <w:noProof/>
          <w:lang w:val="en-GB"/>
        </w:rPr>
      </w:pPr>
      <w:r w:rsidRPr="00156310">
        <w:rPr>
          <w:noProof/>
          <w:lang w:val="en-GB"/>
        </w:rPr>
        <w:t xml:space="preserve">Read the following website for more details and examples on Python methods for </w:t>
      </w:r>
      <w:r w:rsidR="000364CE" w:rsidRPr="00156310">
        <w:rPr>
          <w:noProof/>
          <w:lang w:val="en-GB"/>
        </w:rPr>
        <w:t>dictionaries</w:t>
      </w:r>
      <w:r w:rsidRPr="00156310">
        <w:rPr>
          <w:noProof/>
          <w:lang w:val="en-GB"/>
        </w:rPr>
        <w:t>:</w:t>
      </w:r>
    </w:p>
    <w:p w14:paraId="226F2F43" w14:textId="679208A3" w:rsidR="002615DF" w:rsidRPr="00156310" w:rsidRDefault="00F65ECB" w:rsidP="00CB1773">
      <w:pPr>
        <w:pStyle w:val="BodyText"/>
        <w:rPr>
          <w:noProof/>
          <w:lang w:val="en-GB"/>
        </w:rPr>
      </w:pPr>
      <w:hyperlink r:id="rId160" w:history="1">
        <w:r w:rsidR="000364CE" w:rsidRPr="00156310">
          <w:rPr>
            <w:rStyle w:val="Hyperlink"/>
            <w:noProof/>
            <w:lang w:val="en-GB"/>
          </w:rPr>
          <w:t>https://www.w3schools.com/python/python_ref_dictionary.asp</w:t>
        </w:r>
      </w:hyperlink>
    </w:p>
    <w:p w14:paraId="67BDAB25" w14:textId="77777777" w:rsidR="000364CE" w:rsidRPr="00156310" w:rsidRDefault="000364CE" w:rsidP="000364CE">
      <w:pPr>
        <w:spacing w:before="240" w:after="120"/>
        <w:jc w:val="left"/>
        <w:rPr>
          <w:b/>
          <w:noProof/>
          <w:sz w:val="28"/>
        </w:rPr>
      </w:pPr>
      <w:r w:rsidRPr="00156310">
        <w:rPr>
          <w:b/>
          <w:noProof/>
          <w:sz w:val="28"/>
        </w:rPr>
        <w:t>Read</w:t>
      </w:r>
    </w:p>
    <w:p w14:paraId="725B9C7B" w14:textId="36EF676E" w:rsidR="000364CE" w:rsidRPr="00156310" w:rsidRDefault="000364CE" w:rsidP="000364CE">
      <w:pPr>
        <w:pStyle w:val="BodyText"/>
        <w:rPr>
          <w:noProof/>
          <w:lang w:val="en-GB"/>
        </w:rPr>
      </w:pPr>
      <w:r w:rsidRPr="00156310">
        <w:rPr>
          <w:noProof/>
          <w:lang w:val="en-GB"/>
        </w:rPr>
        <w:t>Read the following website for more details and examples on Python methods for tuples:</w:t>
      </w:r>
    </w:p>
    <w:p w14:paraId="6704559F" w14:textId="6862442E" w:rsidR="000364CE" w:rsidRPr="00156310" w:rsidRDefault="00F65ECB" w:rsidP="00CB1773">
      <w:pPr>
        <w:pStyle w:val="BodyText"/>
        <w:rPr>
          <w:noProof/>
          <w:lang w:val="en-GB"/>
        </w:rPr>
      </w:pPr>
      <w:hyperlink r:id="rId161" w:history="1">
        <w:r w:rsidR="00E82268" w:rsidRPr="00156310">
          <w:rPr>
            <w:rStyle w:val="Hyperlink"/>
            <w:noProof/>
            <w:lang w:val="en-GB"/>
          </w:rPr>
          <w:t>https://www.w3schools.com/python/python_ref_tuple.asp</w:t>
        </w:r>
      </w:hyperlink>
    </w:p>
    <w:p w14:paraId="48D6FFAA" w14:textId="77777777" w:rsidR="00A310D5" w:rsidRPr="00156310" w:rsidRDefault="00A310D5" w:rsidP="00E82268">
      <w:pPr>
        <w:pStyle w:val="BodyText"/>
        <w:rPr>
          <w:noProof/>
          <w:lang w:val="en-GB"/>
        </w:rPr>
      </w:pPr>
    </w:p>
    <w:p w14:paraId="57F8CC76" w14:textId="13F08515" w:rsidR="00400BEC" w:rsidRPr="00156310" w:rsidRDefault="00400BEC" w:rsidP="00CB1773">
      <w:pPr>
        <w:pStyle w:val="BodyText"/>
        <w:rPr>
          <w:noProof/>
          <w:lang w:val="en-GB"/>
        </w:rPr>
      </w:pPr>
      <w:r w:rsidRPr="00156310">
        <w:rPr>
          <w:noProof/>
          <w:lang w:val="en-GB"/>
        </w:rPr>
        <w:br w:type="page"/>
      </w:r>
    </w:p>
    <w:p w14:paraId="41654A85" w14:textId="680B63CA" w:rsidR="00400BEC" w:rsidRDefault="00400BEC" w:rsidP="00BE148D">
      <w:pPr>
        <w:pStyle w:val="Heading2"/>
      </w:pPr>
      <w:r w:rsidRPr="00156310">
        <w:lastRenderedPageBreak/>
        <w:t xml:space="preserve">Chapter 3 </w:t>
      </w:r>
      <w:r w:rsidR="00FB2794" w:rsidRPr="00156310">
        <w:t>User-</w:t>
      </w:r>
      <w:r w:rsidR="00756D91" w:rsidRPr="00156310">
        <w:t>d</w:t>
      </w:r>
      <w:r w:rsidR="00FB2794" w:rsidRPr="00156310">
        <w:t xml:space="preserve">efined </w:t>
      </w:r>
      <w:r w:rsidR="00756D91" w:rsidRPr="00156310">
        <w:t>F</w:t>
      </w:r>
      <w:r w:rsidR="00FB2794" w:rsidRPr="00156310">
        <w:t>unctions</w:t>
      </w:r>
    </w:p>
    <w:p w14:paraId="180025BC" w14:textId="580B0375" w:rsidR="006E7C56" w:rsidRPr="006E7C56" w:rsidRDefault="006E7C56" w:rsidP="006E7C56">
      <w:pPr>
        <w:pStyle w:val="BodyText"/>
        <w:rPr>
          <w:lang w:val="en-GB"/>
        </w:rPr>
      </w:pPr>
      <w:r>
        <w:rPr>
          <w:lang w:val="en-GB"/>
        </w:rPr>
        <w:t xml:space="preserve">Lesson Recording - </w:t>
      </w:r>
      <w:r w:rsidR="00D7572F" w:rsidRPr="00D7572F">
        <w:rPr>
          <w:lang w:val="en-GB"/>
        </w:rPr>
        <w:t>User-defined Functions in Python</w:t>
      </w:r>
    </w:p>
    <w:p w14:paraId="748B6C98" w14:textId="40E1CAF4" w:rsidR="00400BEC" w:rsidRPr="00156310" w:rsidRDefault="00B5778D" w:rsidP="00DC7711">
      <w:pPr>
        <w:pStyle w:val="BodyText"/>
        <w:rPr>
          <w:noProof/>
          <w:lang w:val="en-GB"/>
        </w:rPr>
      </w:pPr>
      <w:r w:rsidRPr="00156310">
        <w:rPr>
          <w:noProof/>
          <w:lang w:val="en-GB"/>
        </w:rPr>
        <w:t xml:space="preserve">In Chapter 2, we </w:t>
      </w:r>
      <w:r w:rsidR="00A40680" w:rsidRPr="00156310">
        <w:rPr>
          <w:noProof/>
          <w:lang w:val="en-GB"/>
        </w:rPr>
        <w:t xml:space="preserve">are introduced to some built-in functions and methods that </w:t>
      </w:r>
      <w:r w:rsidR="00EC435B" w:rsidRPr="00156310">
        <w:rPr>
          <w:noProof/>
          <w:lang w:val="en-GB"/>
        </w:rPr>
        <w:t xml:space="preserve">are already included in the Python programming environment. </w:t>
      </w:r>
      <w:r w:rsidR="0023454A" w:rsidRPr="00156310">
        <w:rPr>
          <w:noProof/>
          <w:lang w:val="en-GB"/>
        </w:rPr>
        <w:t xml:space="preserve">Functions and methods </w:t>
      </w:r>
      <w:r w:rsidR="00A40680" w:rsidRPr="00156310">
        <w:rPr>
          <w:noProof/>
          <w:lang w:val="en-GB"/>
        </w:rPr>
        <w:t xml:space="preserve">help us </w:t>
      </w:r>
      <w:r w:rsidR="00B01DFC" w:rsidRPr="00156310">
        <w:rPr>
          <w:noProof/>
          <w:lang w:val="en-GB"/>
        </w:rPr>
        <w:t xml:space="preserve">to </w:t>
      </w:r>
      <w:r w:rsidR="009B2ED2" w:rsidRPr="00156310">
        <w:rPr>
          <w:noProof/>
          <w:lang w:val="en-GB"/>
        </w:rPr>
        <w:t xml:space="preserve">carry out </w:t>
      </w:r>
      <w:r w:rsidR="00B01DFC" w:rsidRPr="00156310">
        <w:rPr>
          <w:noProof/>
          <w:lang w:val="en-GB"/>
        </w:rPr>
        <w:t xml:space="preserve">routine </w:t>
      </w:r>
      <w:r w:rsidR="009B2ED2" w:rsidRPr="00156310">
        <w:rPr>
          <w:noProof/>
          <w:lang w:val="en-GB"/>
        </w:rPr>
        <w:t xml:space="preserve">tasks </w:t>
      </w:r>
      <w:r w:rsidR="00DF332D" w:rsidRPr="00156310">
        <w:rPr>
          <w:noProof/>
          <w:lang w:val="en-GB"/>
        </w:rPr>
        <w:t xml:space="preserve">which would require us to write very lengthy code to </w:t>
      </w:r>
      <w:r w:rsidR="00CC5863" w:rsidRPr="00156310">
        <w:rPr>
          <w:noProof/>
          <w:lang w:val="en-GB"/>
        </w:rPr>
        <w:t xml:space="preserve">achieve the same functionality </w:t>
      </w:r>
      <w:r w:rsidR="00B01DFC" w:rsidRPr="00156310">
        <w:rPr>
          <w:noProof/>
          <w:lang w:val="en-GB"/>
        </w:rPr>
        <w:t xml:space="preserve">if we were </w:t>
      </w:r>
      <w:r w:rsidR="00672FCD" w:rsidRPr="00156310">
        <w:rPr>
          <w:noProof/>
          <w:lang w:val="en-GB"/>
        </w:rPr>
        <w:t>to create the program by ourselves</w:t>
      </w:r>
      <w:r w:rsidR="00CC5863" w:rsidRPr="00156310">
        <w:rPr>
          <w:noProof/>
          <w:lang w:val="en-GB"/>
        </w:rPr>
        <w:t>.</w:t>
      </w:r>
      <w:r w:rsidR="00DC7711" w:rsidRPr="00156310">
        <w:rPr>
          <w:noProof/>
          <w:lang w:val="en-GB"/>
        </w:rPr>
        <w:t xml:space="preserve"> </w:t>
      </w:r>
      <w:r w:rsidR="00672FCD" w:rsidRPr="00156310">
        <w:rPr>
          <w:noProof/>
          <w:lang w:val="en-GB"/>
        </w:rPr>
        <w:t xml:space="preserve">Nevertheless, sometimes we </w:t>
      </w:r>
      <w:r w:rsidR="009762EA">
        <w:rPr>
          <w:noProof/>
          <w:lang w:val="en-GB"/>
        </w:rPr>
        <w:t>can also</w:t>
      </w:r>
      <w:r w:rsidR="00672FCD" w:rsidRPr="00156310">
        <w:rPr>
          <w:noProof/>
          <w:lang w:val="en-GB"/>
        </w:rPr>
        <w:t xml:space="preserve"> </w:t>
      </w:r>
      <w:r w:rsidR="007551C4" w:rsidRPr="00156310">
        <w:rPr>
          <w:noProof/>
          <w:lang w:val="en-GB"/>
        </w:rPr>
        <w:t xml:space="preserve">write our own functions </w:t>
      </w:r>
      <w:r w:rsidR="000D768F" w:rsidRPr="00156310">
        <w:rPr>
          <w:noProof/>
          <w:lang w:val="en-GB"/>
        </w:rPr>
        <w:t>that suit our own needs</w:t>
      </w:r>
      <w:r w:rsidR="00535822" w:rsidRPr="00156310">
        <w:rPr>
          <w:noProof/>
          <w:lang w:val="en-GB"/>
        </w:rPr>
        <w:t>.</w:t>
      </w:r>
    </w:p>
    <w:p w14:paraId="6D75C527" w14:textId="478BDDE8" w:rsidR="00535822" w:rsidRPr="00156310" w:rsidRDefault="00700427" w:rsidP="004612F6">
      <w:pPr>
        <w:pStyle w:val="BodyText"/>
        <w:rPr>
          <w:noProof/>
          <w:lang w:val="en-GB"/>
        </w:rPr>
      </w:pPr>
      <w:r w:rsidRPr="00156310">
        <w:rPr>
          <w:noProof/>
          <w:lang w:val="en-GB"/>
        </w:rPr>
        <w:t>A user-defined function (we will call it function</w:t>
      </w:r>
      <w:r w:rsidR="000209ED" w:rsidRPr="00156310">
        <w:rPr>
          <w:noProof/>
          <w:lang w:val="en-GB"/>
        </w:rPr>
        <w:t xml:space="preserve"> in the following </w:t>
      </w:r>
      <w:r w:rsidR="00593317">
        <w:rPr>
          <w:noProof/>
          <w:lang w:val="en-GB"/>
        </w:rPr>
        <w:t xml:space="preserve">due to </w:t>
      </w:r>
      <w:r w:rsidR="000209ED" w:rsidRPr="00156310">
        <w:rPr>
          <w:noProof/>
          <w:lang w:val="en-GB"/>
        </w:rPr>
        <w:t xml:space="preserve">simplicity) </w:t>
      </w:r>
      <w:r w:rsidRPr="00156310">
        <w:rPr>
          <w:noProof/>
          <w:lang w:val="en-GB"/>
        </w:rPr>
        <w:t>can be view</w:t>
      </w:r>
      <w:r w:rsidR="00C27291" w:rsidRPr="00156310">
        <w:rPr>
          <w:noProof/>
          <w:lang w:val="en-GB"/>
        </w:rPr>
        <w:t>ed</w:t>
      </w:r>
      <w:r w:rsidRPr="00156310">
        <w:rPr>
          <w:noProof/>
          <w:lang w:val="en-GB"/>
        </w:rPr>
        <w:t xml:space="preserve"> as a separate part </w:t>
      </w:r>
      <w:r w:rsidR="000209ED" w:rsidRPr="00156310">
        <w:rPr>
          <w:noProof/>
          <w:lang w:val="en-GB"/>
        </w:rPr>
        <w:t>of the code that will not be interpreted by Python until it is called</w:t>
      </w:r>
      <w:r w:rsidR="00340624" w:rsidRPr="00156310">
        <w:rPr>
          <w:noProof/>
          <w:lang w:val="en-GB"/>
        </w:rPr>
        <w:t xml:space="preserve"> from the main program</w:t>
      </w:r>
      <w:r w:rsidR="000209ED" w:rsidRPr="00156310">
        <w:rPr>
          <w:noProof/>
          <w:lang w:val="en-GB"/>
        </w:rPr>
        <w:t>.</w:t>
      </w:r>
      <w:r w:rsidR="00062203" w:rsidRPr="00156310">
        <w:rPr>
          <w:noProof/>
          <w:lang w:val="en-GB"/>
        </w:rPr>
        <w:t xml:space="preserve"> Usually, a function consists of four parts:</w:t>
      </w:r>
    </w:p>
    <w:p w14:paraId="7A563576" w14:textId="7C178EB0" w:rsidR="000E49B3" w:rsidRPr="00156310" w:rsidRDefault="000E49B3" w:rsidP="000E49B3">
      <w:pPr>
        <w:pStyle w:val="BodyText"/>
        <w:numPr>
          <w:ilvl w:val="0"/>
          <w:numId w:val="27"/>
        </w:numPr>
        <w:rPr>
          <w:noProof/>
          <w:lang w:val="en-GB"/>
        </w:rPr>
      </w:pPr>
      <w:r w:rsidRPr="00156310">
        <w:rPr>
          <w:noProof/>
          <w:lang w:val="en-GB"/>
        </w:rPr>
        <w:t>the function</w:t>
      </w:r>
      <w:r w:rsidR="00EA2396" w:rsidRPr="00156310">
        <w:rPr>
          <w:noProof/>
          <w:lang w:val="en-GB"/>
        </w:rPr>
        <w:t xml:space="preserve"> name</w:t>
      </w:r>
    </w:p>
    <w:p w14:paraId="65A95CE8" w14:textId="21FC7565" w:rsidR="000E49B3" w:rsidRPr="00156310" w:rsidRDefault="0095313F" w:rsidP="000E49B3">
      <w:pPr>
        <w:pStyle w:val="BodyText"/>
        <w:numPr>
          <w:ilvl w:val="0"/>
          <w:numId w:val="27"/>
        </w:numPr>
        <w:rPr>
          <w:noProof/>
          <w:lang w:val="en-GB"/>
        </w:rPr>
      </w:pPr>
      <w:r w:rsidRPr="00156310">
        <w:rPr>
          <w:noProof/>
          <w:lang w:val="en-GB"/>
        </w:rPr>
        <w:t xml:space="preserve">some </w:t>
      </w:r>
      <w:r w:rsidR="000E49B3" w:rsidRPr="00156310">
        <w:rPr>
          <w:noProof/>
          <w:lang w:val="en-GB"/>
        </w:rPr>
        <w:t>argument</w:t>
      </w:r>
      <w:r w:rsidRPr="00156310">
        <w:rPr>
          <w:noProof/>
          <w:lang w:val="en-GB"/>
        </w:rPr>
        <w:t xml:space="preserve">s, i.e., values or parameters the function needs for </w:t>
      </w:r>
      <w:r w:rsidR="00FD1916" w:rsidRPr="00156310">
        <w:rPr>
          <w:noProof/>
          <w:lang w:val="en-GB"/>
        </w:rPr>
        <w:t>its processing</w:t>
      </w:r>
      <w:r w:rsidR="00417EC4" w:rsidRPr="00156310">
        <w:rPr>
          <w:noProof/>
          <w:lang w:val="en-GB"/>
        </w:rPr>
        <w:t xml:space="preserve">. This part is </w:t>
      </w:r>
      <w:r w:rsidR="00E07CC9" w:rsidRPr="00156310">
        <w:rPr>
          <w:noProof/>
          <w:lang w:val="en-GB"/>
        </w:rPr>
        <w:t>optional</w:t>
      </w:r>
      <w:r w:rsidR="00417EC4" w:rsidRPr="00156310">
        <w:rPr>
          <w:noProof/>
          <w:lang w:val="en-GB"/>
        </w:rPr>
        <w:t>. If the function has no arguments, it will simply process all the instructions without any input from the main program.</w:t>
      </w:r>
    </w:p>
    <w:p w14:paraId="0C33E297" w14:textId="034FB749" w:rsidR="00FD1916" w:rsidRPr="00156310" w:rsidRDefault="00FD1916" w:rsidP="000E49B3">
      <w:pPr>
        <w:pStyle w:val="BodyText"/>
        <w:numPr>
          <w:ilvl w:val="0"/>
          <w:numId w:val="27"/>
        </w:numPr>
        <w:rPr>
          <w:noProof/>
          <w:lang w:val="en-GB"/>
        </w:rPr>
      </w:pPr>
      <w:r w:rsidRPr="00156310">
        <w:rPr>
          <w:noProof/>
          <w:lang w:val="en-GB"/>
        </w:rPr>
        <w:t>the instructions of how and what to process</w:t>
      </w:r>
      <w:r w:rsidR="00722047" w:rsidRPr="00156310">
        <w:rPr>
          <w:noProof/>
          <w:lang w:val="en-GB"/>
        </w:rPr>
        <w:t xml:space="preserve"> within the function</w:t>
      </w:r>
    </w:p>
    <w:p w14:paraId="700612EA" w14:textId="168D92D0" w:rsidR="00FD1916" w:rsidRPr="00156310" w:rsidRDefault="00DF189B" w:rsidP="000E49B3">
      <w:pPr>
        <w:pStyle w:val="BodyText"/>
        <w:numPr>
          <w:ilvl w:val="0"/>
          <w:numId w:val="27"/>
        </w:numPr>
        <w:rPr>
          <w:noProof/>
          <w:lang w:val="en-GB"/>
        </w:rPr>
      </w:pPr>
      <w:r w:rsidRPr="00156310">
        <w:rPr>
          <w:noProof/>
          <w:lang w:val="en-GB"/>
        </w:rPr>
        <w:t>a</w:t>
      </w:r>
      <w:r w:rsidR="00FE7EFE" w:rsidRPr="00156310">
        <w:rPr>
          <w:noProof/>
          <w:lang w:val="en-GB"/>
        </w:rPr>
        <w:t>n object</w:t>
      </w:r>
      <w:r w:rsidRPr="00156310">
        <w:rPr>
          <w:noProof/>
          <w:lang w:val="en-GB"/>
        </w:rPr>
        <w:t xml:space="preserve"> (or a </w:t>
      </w:r>
      <w:r w:rsidR="00FE7EFE" w:rsidRPr="00156310">
        <w:rPr>
          <w:noProof/>
          <w:lang w:val="en-GB"/>
        </w:rPr>
        <w:t>value</w:t>
      </w:r>
      <w:r w:rsidRPr="00156310">
        <w:rPr>
          <w:noProof/>
          <w:lang w:val="en-GB"/>
        </w:rPr>
        <w:t>) that should be returned to the main program</w:t>
      </w:r>
      <w:r w:rsidR="003915E8" w:rsidRPr="00156310">
        <w:rPr>
          <w:noProof/>
          <w:lang w:val="en-GB"/>
        </w:rPr>
        <w:t xml:space="preserve"> at the end of the function</w:t>
      </w:r>
      <w:r w:rsidR="004D1815" w:rsidRPr="00156310">
        <w:rPr>
          <w:noProof/>
          <w:lang w:val="en-GB"/>
        </w:rPr>
        <w:t xml:space="preserve">. This is also optional. </w:t>
      </w:r>
      <w:r w:rsidR="00320FCA" w:rsidRPr="00156310">
        <w:rPr>
          <w:noProof/>
          <w:lang w:val="en-GB"/>
        </w:rPr>
        <w:t xml:space="preserve">If no return object is specified, the main program will </w:t>
      </w:r>
      <w:r w:rsidR="001B02C1" w:rsidRPr="00156310">
        <w:rPr>
          <w:noProof/>
          <w:lang w:val="en-GB"/>
        </w:rPr>
        <w:t>proceed without any output from the function.</w:t>
      </w:r>
    </w:p>
    <w:p w14:paraId="7DFDC4C9" w14:textId="7A33019B" w:rsidR="00340624" w:rsidRPr="00156310" w:rsidRDefault="00340624" w:rsidP="00340624">
      <w:pPr>
        <w:pStyle w:val="BodyText"/>
        <w:rPr>
          <w:noProof/>
          <w:lang w:val="en-GB"/>
        </w:rPr>
      </w:pPr>
      <w:r w:rsidRPr="00156310">
        <w:rPr>
          <w:noProof/>
          <w:lang w:val="en-GB"/>
        </w:rPr>
        <w:t xml:space="preserve">In Python, the </w:t>
      </w:r>
      <w:r w:rsidR="005B45E0" w:rsidRPr="00156310">
        <w:rPr>
          <w:rFonts w:ascii="Consolas" w:hAnsi="Consolas"/>
          <w:noProof/>
          <w:lang w:val="en-GB"/>
        </w:rPr>
        <w:t>def</w:t>
      </w:r>
      <w:r w:rsidR="005E45CA" w:rsidRPr="00156310">
        <w:rPr>
          <w:noProof/>
          <w:lang w:val="en-GB"/>
        </w:rPr>
        <w:t>-</w:t>
      </w:r>
      <w:r w:rsidR="005B45E0" w:rsidRPr="00156310">
        <w:rPr>
          <w:noProof/>
          <w:lang w:val="en-GB"/>
        </w:rPr>
        <w:t xml:space="preserve">syntax </w:t>
      </w:r>
      <w:r w:rsidRPr="00156310">
        <w:rPr>
          <w:noProof/>
          <w:lang w:val="en-GB"/>
        </w:rPr>
        <w:t>indicate</w:t>
      </w:r>
      <w:r w:rsidR="004D698C" w:rsidRPr="00156310">
        <w:rPr>
          <w:noProof/>
          <w:lang w:val="en-GB"/>
        </w:rPr>
        <w:t>s</w:t>
      </w:r>
      <w:r w:rsidRPr="00156310">
        <w:rPr>
          <w:noProof/>
          <w:lang w:val="en-GB"/>
        </w:rPr>
        <w:t xml:space="preserve"> the </w:t>
      </w:r>
      <w:r w:rsidR="005B45E0" w:rsidRPr="00156310">
        <w:rPr>
          <w:noProof/>
          <w:lang w:val="en-GB"/>
        </w:rPr>
        <w:t>definition of a function: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340624" w:rsidRPr="00126B87" w14:paraId="5F588564" w14:textId="77777777" w:rsidTr="00603411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1419C464" w14:textId="77777777" w:rsidR="00340624" w:rsidRPr="00156310" w:rsidRDefault="005B45E0" w:rsidP="002E53C1">
            <w:pPr>
              <w:pStyle w:val="Code"/>
              <w:tabs>
                <w:tab w:val="left" w:pos="6557"/>
              </w:tabs>
              <w:ind w:left="604"/>
              <w:jc w:val="left"/>
              <w:rPr>
                <w:noProof/>
                <w:color w:val="auto"/>
                <w:lang w:val="en-GB"/>
              </w:rPr>
            </w:pPr>
            <w:r w:rsidRPr="00156310">
              <w:rPr>
                <w:noProof/>
                <w:color w:val="auto"/>
                <w:lang w:val="en-GB"/>
              </w:rPr>
              <w:t xml:space="preserve">def </w:t>
            </w:r>
            <w:r w:rsidRPr="00156310">
              <w:rPr>
                <w:noProof/>
                <w:color w:val="4F6228" w:themeColor="accent3" w:themeShade="80"/>
                <w:lang w:val="en-GB"/>
              </w:rPr>
              <w:t>function_name</w:t>
            </w:r>
            <w:r w:rsidRPr="00156310">
              <w:rPr>
                <w:noProof/>
                <w:color w:val="auto"/>
                <w:lang w:val="en-GB"/>
              </w:rPr>
              <w:t>(</w:t>
            </w:r>
            <w:r w:rsidRPr="00156310">
              <w:rPr>
                <w:noProof/>
                <w:color w:val="595959" w:themeColor="text1" w:themeTint="A6"/>
                <w:lang w:val="en-GB"/>
              </w:rPr>
              <w:t>argument1</w:t>
            </w:r>
            <w:r w:rsidRPr="00156310">
              <w:rPr>
                <w:noProof/>
                <w:color w:val="auto"/>
                <w:lang w:val="en-GB"/>
              </w:rPr>
              <w:t xml:space="preserve">, </w:t>
            </w:r>
            <w:r w:rsidRPr="00156310">
              <w:rPr>
                <w:noProof/>
                <w:color w:val="595959" w:themeColor="text1" w:themeTint="A6"/>
                <w:lang w:val="en-GB"/>
              </w:rPr>
              <w:t>argument2</w:t>
            </w:r>
            <w:r w:rsidRPr="00156310">
              <w:rPr>
                <w:noProof/>
                <w:color w:val="auto"/>
                <w:lang w:val="en-GB"/>
              </w:rPr>
              <w:t xml:space="preserve">, </w:t>
            </w:r>
            <w:r w:rsidRPr="00156310">
              <w:rPr>
                <w:noProof/>
                <w:color w:val="595959" w:themeColor="text1" w:themeTint="A6"/>
                <w:lang w:val="en-GB"/>
              </w:rPr>
              <w:t>…</w:t>
            </w:r>
            <w:r w:rsidRPr="00156310">
              <w:rPr>
                <w:noProof/>
                <w:color w:val="auto"/>
                <w:lang w:val="en-GB"/>
              </w:rPr>
              <w:t>):</w:t>
            </w:r>
          </w:p>
          <w:p w14:paraId="0269F60D" w14:textId="77777777" w:rsidR="005B45E0" w:rsidRPr="00156310" w:rsidRDefault="005B45E0" w:rsidP="002E53C1">
            <w:pPr>
              <w:pStyle w:val="Code"/>
              <w:tabs>
                <w:tab w:val="left" w:pos="1455"/>
              </w:tabs>
              <w:ind w:left="604"/>
              <w:jc w:val="left"/>
              <w:rPr>
                <w:noProof/>
                <w:color w:val="244061" w:themeColor="accent1" w:themeShade="80"/>
                <w:lang w:val="en-GB"/>
              </w:rPr>
            </w:pPr>
            <w:r w:rsidRPr="00156310">
              <w:rPr>
                <w:noProof/>
                <w:color w:val="auto"/>
                <w:lang w:val="en-GB"/>
              </w:rPr>
              <w:tab/>
            </w:r>
            <w:r w:rsidR="00366733" w:rsidRPr="00156310">
              <w:rPr>
                <w:noProof/>
                <w:color w:val="244061" w:themeColor="accent1" w:themeShade="80"/>
                <w:lang w:val="en-GB"/>
              </w:rPr>
              <w:t>instructions</w:t>
            </w:r>
          </w:p>
          <w:p w14:paraId="0B733F85" w14:textId="3E0C9559" w:rsidR="00FB5834" w:rsidRPr="00156310" w:rsidRDefault="00603411" w:rsidP="002E53C1">
            <w:pPr>
              <w:pStyle w:val="Code"/>
              <w:tabs>
                <w:tab w:val="left" w:pos="1455"/>
              </w:tabs>
              <w:ind w:left="604"/>
              <w:jc w:val="left"/>
              <w:rPr>
                <w:noProof/>
                <w:lang w:val="en-GB"/>
              </w:rPr>
            </w:pPr>
            <w:r w:rsidRPr="00156310">
              <w:rPr>
                <w:noProof/>
                <w:color w:val="auto"/>
                <w:lang w:val="en-GB"/>
              </w:rPr>
              <w:tab/>
              <w:t xml:space="preserve">return </w:t>
            </w:r>
            <w:r w:rsidR="00FE7EFE" w:rsidRPr="00156310">
              <w:rPr>
                <w:noProof/>
                <w:lang w:val="en-GB"/>
              </w:rPr>
              <w:t>object</w:t>
            </w:r>
          </w:p>
        </w:tc>
      </w:tr>
    </w:tbl>
    <w:p w14:paraId="7AB5AE94" w14:textId="760E9EEE" w:rsidR="004F542F" w:rsidRPr="00C540CA" w:rsidRDefault="003D4021" w:rsidP="00340624">
      <w:pPr>
        <w:pStyle w:val="BodyText"/>
        <w:rPr>
          <w:noProof/>
          <w:lang w:val="en-GB"/>
        </w:rPr>
      </w:pPr>
      <w:r w:rsidRPr="00C540CA">
        <w:rPr>
          <w:noProof/>
          <w:lang w:val="en-GB"/>
        </w:rPr>
        <w:t xml:space="preserve">Same as </w:t>
      </w:r>
      <w:r w:rsidRPr="00C540CA">
        <w:rPr>
          <w:rFonts w:ascii="Consolas" w:hAnsi="Consolas"/>
          <w:noProof/>
          <w:lang w:val="en-GB"/>
        </w:rPr>
        <w:t>for</w:t>
      </w:r>
      <w:r w:rsidRPr="00C540CA">
        <w:rPr>
          <w:noProof/>
          <w:lang w:val="en-GB"/>
        </w:rPr>
        <w:t xml:space="preserve">-loops or </w:t>
      </w:r>
      <w:r w:rsidRPr="00C540CA">
        <w:rPr>
          <w:rFonts w:ascii="Consolas" w:hAnsi="Consolas"/>
          <w:noProof/>
          <w:lang w:val="en-GB"/>
        </w:rPr>
        <w:t>if</w:t>
      </w:r>
      <w:r w:rsidRPr="00C540CA">
        <w:rPr>
          <w:noProof/>
          <w:lang w:val="en-GB"/>
        </w:rPr>
        <w:t xml:space="preserve">-conditions, </w:t>
      </w:r>
      <w:r w:rsidR="005E45CA" w:rsidRPr="00C540CA">
        <w:rPr>
          <w:noProof/>
          <w:lang w:val="en-GB"/>
        </w:rPr>
        <w:t xml:space="preserve">the </w:t>
      </w:r>
      <w:r w:rsidR="005E45CA" w:rsidRPr="00C540CA">
        <w:rPr>
          <w:rFonts w:ascii="Consolas" w:hAnsi="Consolas"/>
          <w:noProof/>
          <w:lang w:val="en-GB"/>
        </w:rPr>
        <w:t>def</w:t>
      </w:r>
      <w:r w:rsidR="005E45CA" w:rsidRPr="00C540CA">
        <w:rPr>
          <w:noProof/>
          <w:lang w:val="en-GB"/>
        </w:rPr>
        <w:t xml:space="preserve">-statement must end with a colon, and all the follow-up instructions and </w:t>
      </w:r>
      <w:r w:rsidR="00B73534" w:rsidRPr="00C540CA">
        <w:rPr>
          <w:noProof/>
          <w:lang w:val="en-GB"/>
        </w:rPr>
        <w:t xml:space="preserve">codes that belong to the function must be </w:t>
      </w:r>
      <w:r w:rsidR="00F96CDE" w:rsidRPr="00C540CA">
        <w:rPr>
          <w:noProof/>
          <w:lang w:val="en-GB"/>
        </w:rPr>
        <w:t>indented</w:t>
      </w:r>
      <w:r w:rsidR="00B73534" w:rsidRPr="00C540CA">
        <w:rPr>
          <w:noProof/>
          <w:lang w:val="en-GB"/>
        </w:rPr>
        <w:t xml:space="preserve">. </w:t>
      </w:r>
      <w:r w:rsidR="00F80DD8" w:rsidRPr="00C540CA">
        <w:rPr>
          <w:noProof/>
          <w:lang w:val="en-GB"/>
        </w:rPr>
        <w:t xml:space="preserve">Subsequently, the </w:t>
      </w:r>
      <w:r w:rsidR="00D472F3" w:rsidRPr="00C540CA">
        <w:rPr>
          <w:noProof/>
          <w:lang w:val="en-GB"/>
        </w:rPr>
        <w:t xml:space="preserve">function </w:t>
      </w:r>
      <w:r w:rsidR="00F80DD8" w:rsidRPr="00C540CA">
        <w:rPr>
          <w:noProof/>
          <w:lang w:val="en-GB"/>
        </w:rPr>
        <w:t xml:space="preserve">can be called in the main program by integrating the </w:t>
      </w:r>
      <w:r w:rsidR="00F80DD8" w:rsidRPr="00C540CA">
        <w:rPr>
          <w:rFonts w:ascii="Consolas" w:hAnsi="Consolas"/>
          <w:noProof/>
          <w:lang w:val="en-GB"/>
        </w:rPr>
        <w:t>function_name</w:t>
      </w:r>
      <w:r w:rsidR="00F80DD8" w:rsidRPr="00C540CA">
        <w:rPr>
          <w:noProof/>
          <w:lang w:val="en-GB"/>
        </w:rPr>
        <w:t xml:space="preserve"> at</w:t>
      </w:r>
      <w:r w:rsidR="00D24E74" w:rsidRPr="00C540CA">
        <w:rPr>
          <w:noProof/>
          <w:lang w:val="en-GB"/>
        </w:rPr>
        <w:t xml:space="preserve"> an appropriate place.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D24E74" w:rsidRPr="00126B87" w14:paraId="5A9E1C2F" w14:textId="77777777" w:rsidTr="00062C1C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48A2B3BA" w14:textId="5946CF0E" w:rsidR="00D24E74" w:rsidRPr="00C540CA" w:rsidRDefault="00D24E74" w:rsidP="002E53C1">
            <w:pPr>
              <w:pStyle w:val="Code"/>
              <w:tabs>
                <w:tab w:val="left" w:pos="6557"/>
              </w:tabs>
              <w:ind w:left="604"/>
              <w:jc w:val="left"/>
              <w:rPr>
                <w:i/>
                <w:iCs/>
                <w:noProof/>
                <w:color w:val="808080" w:themeColor="background1" w:themeShade="80"/>
                <w:lang w:val="en-GB"/>
              </w:rPr>
            </w:pPr>
            <w:r w:rsidRPr="00C540CA">
              <w:rPr>
                <w:i/>
                <w:iCs/>
                <w:noProof/>
                <w:color w:val="808080" w:themeColor="background1" w:themeShade="80"/>
                <w:lang w:val="en-GB"/>
              </w:rPr>
              <w:t xml:space="preserve">… (Main </w:t>
            </w:r>
            <w:r w:rsidR="000232D8" w:rsidRPr="00C540CA">
              <w:rPr>
                <w:i/>
                <w:iCs/>
                <w:noProof/>
                <w:color w:val="808080" w:themeColor="background1" w:themeShade="80"/>
                <w:lang w:val="en-GB"/>
              </w:rPr>
              <w:t>p</w:t>
            </w:r>
            <w:r w:rsidRPr="00C540CA">
              <w:rPr>
                <w:i/>
                <w:iCs/>
                <w:noProof/>
                <w:color w:val="808080" w:themeColor="background1" w:themeShade="80"/>
                <w:lang w:val="en-GB"/>
              </w:rPr>
              <w:t>rogram)</w:t>
            </w:r>
          </w:p>
          <w:p w14:paraId="2DD56D32" w14:textId="103191E3" w:rsidR="00D24E74" w:rsidRPr="00C540CA" w:rsidRDefault="000232D8" w:rsidP="002E53C1">
            <w:pPr>
              <w:pStyle w:val="Code"/>
              <w:tabs>
                <w:tab w:val="left" w:pos="6557"/>
              </w:tabs>
              <w:ind w:left="604"/>
              <w:jc w:val="left"/>
              <w:rPr>
                <w:noProof/>
                <w:color w:val="auto"/>
                <w:lang w:val="en-GB"/>
              </w:rPr>
            </w:pPr>
            <w:r w:rsidRPr="00C540CA">
              <w:rPr>
                <w:noProof/>
                <w:lang w:val="en-GB"/>
              </w:rPr>
              <w:t>y</w:t>
            </w:r>
            <w:r w:rsidRPr="00C540CA">
              <w:rPr>
                <w:noProof/>
                <w:color w:val="auto"/>
                <w:lang w:val="en-GB"/>
              </w:rPr>
              <w:t xml:space="preserve"> = </w:t>
            </w:r>
            <w:r w:rsidR="00D24E74" w:rsidRPr="00C540CA">
              <w:rPr>
                <w:noProof/>
                <w:color w:val="4F6228" w:themeColor="accent3" w:themeShade="80"/>
                <w:lang w:val="en-GB"/>
              </w:rPr>
              <w:t>function_name</w:t>
            </w:r>
            <w:r w:rsidR="00D24E74" w:rsidRPr="00C540CA">
              <w:rPr>
                <w:noProof/>
                <w:color w:val="auto"/>
                <w:lang w:val="en-GB"/>
              </w:rPr>
              <w:t>(</w:t>
            </w:r>
            <w:r w:rsidR="00D24E74" w:rsidRPr="00C540CA">
              <w:rPr>
                <w:noProof/>
                <w:color w:val="595959" w:themeColor="text1" w:themeTint="A6"/>
                <w:lang w:val="en-GB"/>
              </w:rPr>
              <w:t>argument1</w:t>
            </w:r>
            <w:r w:rsidR="002E53C1" w:rsidRPr="00C540CA">
              <w:rPr>
                <w:noProof/>
                <w:color w:val="595959" w:themeColor="text1" w:themeTint="A6"/>
                <w:lang w:val="en-GB"/>
              </w:rPr>
              <w:t xml:space="preserve"> = </w:t>
            </w:r>
            <w:r w:rsidR="006C0882" w:rsidRPr="00C540CA">
              <w:rPr>
                <w:noProof/>
                <w:color w:val="595959" w:themeColor="text1" w:themeTint="A6"/>
                <w:lang w:val="en-GB"/>
              </w:rPr>
              <w:t>object</w:t>
            </w:r>
            <w:r w:rsidR="002E53C1" w:rsidRPr="00C540CA">
              <w:rPr>
                <w:noProof/>
                <w:color w:val="595959" w:themeColor="text1" w:themeTint="A6"/>
                <w:lang w:val="en-GB"/>
              </w:rPr>
              <w:t>1</w:t>
            </w:r>
            <w:r w:rsidR="00D24E74" w:rsidRPr="00C540CA">
              <w:rPr>
                <w:noProof/>
                <w:color w:val="auto"/>
                <w:lang w:val="en-GB"/>
              </w:rPr>
              <w:t xml:space="preserve">, </w:t>
            </w:r>
            <w:r w:rsidR="00D24E74" w:rsidRPr="00C540CA">
              <w:rPr>
                <w:noProof/>
                <w:color w:val="595959" w:themeColor="text1" w:themeTint="A6"/>
                <w:lang w:val="en-GB"/>
              </w:rPr>
              <w:t>argument2</w:t>
            </w:r>
            <w:r w:rsidR="002E53C1" w:rsidRPr="00C540CA">
              <w:rPr>
                <w:noProof/>
                <w:color w:val="595959" w:themeColor="text1" w:themeTint="A6"/>
                <w:lang w:val="en-GB"/>
              </w:rPr>
              <w:t xml:space="preserve"> = object2</w:t>
            </w:r>
            <w:r w:rsidR="00D24E74" w:rsidRPr="00C540CA">
              <w:rPr>
                <w:noProof/>
                <w:color w:val="auto"/>
                <w:lang w:val="en-GB"/>
              </w:rPr>
              <w:t xml:space="preserve">, </w:t>
            </w:r>
            <w:r w:rsidR="00D24E74" w:rsidRPr="00C540CA">
              <w:rPr>
                <w:noProof/>
                <w:color w:val="595959" w:themeColor="text1" w:themeTint="A6"/>
                <w:lang w:val="en-GB"/>
              </w:rPr>
              <w:t>…</w:t>
            </w:r>
            <w:r w:rsidR="00D24E74" w:rsidRPr="00C540CA">
              <w:rPr>
                <w:noProof/>
                <w:color w:val="auto"/>
                <w:lang w:val="en-GB"/>
              </w:rPr>
              <w:t>)</w:t>
            </w:r>
          </w:p>
          <w:p w14:paraId="0EDCEA4E" w14:textId="77777777" w:rsidR="00D24E74" w:rsidRPr="00C540CA" w:rsidRDefault="000232D8" w:rsidP="002E53C1">
            <w:pPr>
              <w:pStyle w:val="Code"/>
              <w:tabs>
                <w:tab w:val="left" w:pos="1455"/>
              </w:tabs>
              <w:ind w:left="604"/>
              <w:jc w:val="left"/>
              <w:rPr>
                <w:noProof/>
                <w:lang w:val="en-GB"/>
              </w:rPr>
            </w:pPr>
            <w:r w:rsidRPr="00C540CA">
              <w:rPr>
                <w:noProof/>
                <w:color w:val="auto"/>
                <w:lang w:val="en-GB"/>
              </w:rPr>
              <w:lastRenderedPageBreak/>
              <w:t>print(</w:t>
            </w:r>
            <w:r w:rsidRPr="00C540CA">
              <w:rPr>
                <w:noProof/>
                <w:lang w:val="en-GB"/>
              </w:rPr>
              <w:t>y</w:t>
            </w:r>
            <w:r w:rsidRPr="00C540CA">
              <w:rPr>
                <w:noProof/>
                <w:color w:val="auto"/>
                <w:lang w:val="en-GB"/>
              </w:rPr>
              <w:t>)</w:t>
            </w:r>
          </w:p>
          <w:p w14:paraId="56E2ECAA" w14:textId="16848C2E" w:rsidR="000232D8" w:rsidRPr="00C540CA" w:rsidRDefault="000232D8" w:rsidP="002E53C1">
            <w:pPr>
              <w:pStyle w:val="Code"/>
              <w:tabs>
                <w:tab w:val="left" w:pos="1455"/>
              </w:tabs>
              <w:ind w:left="604"/>
              <w:jc w:val="left"/>
              <w:rPr>
                <w:i/>
                <w:iCs/>
                <w:noProof/>
                <w:lang w:val="en-GB"/>
              </w:rPr>
            </w:pPr>
            <w:r w:rsidRPr="00C540CA">
              <w:rPr>
                <w:i/>
                <w:iCs/>
                <w:noProof/>
                <w:color w:val="808080" w:themeColor="background1" w:themeShade="80"/>
                <w:lang w:val="en-GB"/>
              </w:rPr>
              <w:t>… (Continue with main program)</w:t>
            </w:r>
          </w:p>
        </w:tc>
      </w:tr>
    </w:tbl>
    <w:p w14:paraId="581CCC2D" w14:textId="2250E580" w:rsidR="00D24E74" w:rsidRPr="00C540CA" w:rsidRDefault="00DC2E6D" w:rsidP="00340624">
      <w:pPr>
        <w:pStyle w:val="BodyText"/>
        <w:rPr>
          <w:noProof/>
          <w:lang w:val="en-GB"/>
        </w:rPr>
      </w:pPr>
      <w:r w:rsidRPr="00C540CA">
        <w:rPr>
          <w:noProof/>
          <w:lang w:val="en-GB"/>
        </w:rPr>
        <w:lastRenderedPageBreak/>
        <w:t>W</w:t>
      </w:r>
      <w:r w:rsidR="003E5218" w:rsidRPr="00C540CA">
        <w:rPr>
          <w:noProof/>
          <w:lang w:val="en-GB"/>
        </w:rPr>
        <w:t xml:space="preserve">e use a function </w:t>
      </w:r>
      <w:r w:rsidR="00A80827" w:rsidRPr="00C540CA">
        <w:rPr>
          <w:noProof/>
          <w:lang w:val="en-GB"/>
        </w:rPr>
        <w:t xml:space="preserve">to carry out a certain process. The objects </w:t>
      </w:r>
      <w:r w:rsidR="00A80827" w:rsidRPr="00C540CA">
        <w:rPr>
          <w:rFonts w:ascii="Consolas" w:hAnsi="Consolas"/>
          <w:noProof/>
          <w:lang w:val="en-GB"/>
        </w:rPr>
        <w:t>object1</w:t>
      </w:r>
      <w:r w:rsidR="00A80827" w:rsidRPr="00C540CA">
        <w:rPr>
          <w:noProof/>
          <w:lang w:val="en-GB"/>
        </w:rPr>
        <w:t xml:space="preserve"> and </w:t>
      </w:r>
      <w:r w:rsidR="00A80827" w:rsidRPr="00C540CA">
        <w:rPr>
          <w:rFonts w:ascii="Consolas" w:hAnsi="Consolas"/>
          <w:noProof/>
          <w:lang w:val="en-GB"/>
        </w:rPr>
        <w:t>object2</w:t>
      </w:r>
      <w:r w:rsidR="00A80827" w:rsidRPr="00C540CA">
        <w:rPr>
          <w:noProof/>
          <w:lang w:val="en-GB"/>
        </w:rPr>
        <w:t xml:space="preserve"> are the </w:t>
      </w:r>
      <w:r w:rsidR="007C0743" w:rsidRPr="00C540CA">
        <w:rPr>
          <w:noProof/>
          <w:lang w:val="en-GB"/>
        </w:rPr>
        <w:t xml:space="preserve">corresponding </w:t>
      </w:r>
      <w:r w:rsidR="00A80827" w:rsidRPr="00C540CA">
        <w:rPr>
          <w:noProof/>
          <w:lang w:val="en-GB"/>
        </w:rPr>
        <w:t xml:space="preserve">input </w:t>
      </w:r>
      <w:r w:rsidR="007C0743" w:rsidRPr="00C540CA">
        <w:rPr>
          <w:noProof/>
          <w:lang w:val="en-GB"/>
        </w:rPr>
        <w:t xml:space="preserve">for </w:t>
      </w:r>
      <w:r w:rsidR="007C0743" w:rsidRPr="00C540CA">
        <w:rPr>
          <w:rFonts w:ascii="Consolas" w:hAnsi="Consolas"/>
          <w:noProof/>
          <w:lang w:val="en-GB"/>
        </w:rPr>
        <w:t>argument1</w:t>
      </w:r>
      <w:r w:rsidR="007C0743" w:rsidRPr="00C540CA">
        <w:rPr>
          <w:noProof/>
          <w:lang w:val="en-GB"/>
        </w:rPr>
        <w:t xml:space="preserve"> and </w:t>
      </w:r>
      <w:r w:rsidR="007C0743" w:rsidRPr="00C540CA">
        <w:rPr>
          <w:rFonts w:ascii="Consolas" w:hAnsi="Consolas"/>
          <w:noProof/>
          <w:lang w:val="en-GB"/>
        </w:rPr>
        <w:t>argument2</w:t>
      </w:r>
      <w:r w:rsidR="007C0743" w:rsidRPr="00C540CA">
        <w:rPr>
          <w:noProof/>
          <w:lang w:val="en-GB"/>
        </w:rPr>
        <w:t xml:space="preserve"> </w:t>
      </w:r>
      <w:r w:rsidR="00C81124" w:rsidRPr="00C540CA">
        <w:rPr>
          <w:noProof/>
          <w:lang w:val="en-GB"/>
        </w:rPr>
        <w:t xml:space="preserve">to </w:t>
      </w:r>
      <w:r w:rsidR="007C0743" w:rsidRPr="00C540CA">
        <w:rPr>
          <w:noProof/>
          <w:lang w:val="en-GB"/>
        </w:rPr>
        <w:t>the function</w:t>
      </w:r>
      <w:r w:rsidR="00C81124" w:rsidRPr="00C540CA">
        <w:rPr>
          <w:noProof/>
          <w:lang w:val="en-GB"/>
        </w:rPr>
        <w:t xml:space="preserve">. </w:t>
      </w:r>
      <w:r w:rsidR="00F84A1C" w:rsidRPr="00C540CA">
        <w:rPr>
          <w:noProof/>
          <w:lang w:val="en-GB"/>
        </w:rPr>
        <w:t xml:space="preserve">It is essential for Python that </w:t>
      </w:r>
      <w:r w:rsidR="00F84A1C" w:rsidRPr="00C540CA">
        <w:rPr>
          <w:rFonts w:ascii="Consolas" w:hAnsi="Consolas"/>
          <w:noProof/>
          <w:lang w:val="en-GB"/>
        </w:rPr>
        <w:t>object1</w:t>
      </w:r>
      <w:r w:rsidR="00F84A1C" w:rsidRPr="00C540CA">
        <w:rPr>
          <w:noProof/>
          <w:lang w:val="en-GB"/>
        </w:rPr>
        <w:t xml:space="preserve"> and </w:t>
      </w:r>
      <w:r w:rsidR="00F84A1C" w:rsidRPr="00C540CA">
        <w:rPr>
          <w:rFonts w:ascii="Consolas" w:hAnsi="Consolas"/>
          <w:noProof/>
          <w:lang w:val="en-GB"/>
        </w:rPr>
        <w:t>object2</w:t>
      </w:r>
      <w:r w:rsidR="00F84A1C" w:rsidRPr="00C540CA">
        <w:rPr>
          <w:noProof/>
          <w:lang w:val="en-GB"/>
        </w:rPr>
        <w:t xml:space="preserve"> are already defined somewhere in the </w:t>
      </w:r>
      <w:r w:rsidR="00664D78" w:rsidRPr="00C540CA">
        <w:rPr>
          <w:noProof/>
          <w:lang w:val="en-GB"/>
        </w:rPr>
        <w:t xml:space="preserve">previous part of the </w:t>
      </w:r>
      <w:r w:rsidR="00F84A1C" w:rsidRPr="00C540CA">
        <w:rPr>
          <w:noProof/>
          <w:lang w:val="en-GB"/>
        </w:rPr>
        <w:t xml:space="preserve">main program. </w:t>
      </w:r>
      <w:r w:rsidR="00C81124" w:rsidRPr="00C540CA">
        <w:rPr>
          <w:noProof/>
          <w:lang w:val="en-GB"/>
        </w:rPr>
        <w:t xml:space="preserve">The </w:t>
      </w:r>
      <w:r w:rsidR="001D5823" w:rsidRPr="00C540CA">
        <w:rPr>
          <w:noProof/>
          <w:lang w:val="en-GB"/>
        </w:rPr>
        <w:t xml:space="preserve">output object (or </w:t>
      </w:r>
      <w:r w:rsidR="00C81124" w:rsidRPr="00C540CA">
        <w:rPr>
          <w:noProof/>
          <w:lang w:val="en-GB"/>
        </w:rPr>
        <w:t>value</w:t>
      </w:r>
      <w:r w:rsidR="001D5823" w:rsidRPr="00C540CA">
        <w:rPr>
          <w:noProof/>
          <w:lang w:val="en-GB"/>
        </w:rPr>
        <w:t>)</w:t>
      </w:r>
      <w:r w:rsidR="00C81124" w:rsidRPr="00C540CA">
        <w:rPr>
          <w:noProof/>
          <w:lang w:val="en-GB"/>
        </w:rPr>
        <w:t xml:space="preserve"> </w:t>
      </w:r>
      <w:r w:rsidR="001D5823" w:rsidRPr="00C540CA">
        <w:rPr>
          <w:noProof/>
          <w:lang w:val="en-GB"/>
        </w:rPr>
        <w:t xml:space="preserve">from the function will then be assigned to the variable </w:t>
      </w:r>
      <w:r w:rsidR="001D5823" w:rsidRPr="00C540CA">
        <w:rPr>
          <w:rFonts w:ascii="Consolas" w:hAnsi="Consolas"/>
          <w:noProof/>
          <w:lang w:val="en-GB"/>
        </w:rPr>
        <w:t>y</w:t>
      </w:r>
      <w:r w:rsidR="001D5823" w:rsidRPr="00C540CA">
        <w:rPr>
          <w:noProof/>
          <w:lang w:val="en-GB"/>
        </w:rPr>
        <w:t>.</w:t>
      </w:r>
    </w:p>
    <w:p w14:paraId="4C9F1C97" w14:textId="6F74D469" w:rsidR="00477A5D" w:rsidRPr="00C540CA" w:rsidRDefault="003A6D14" w:rsidP="00340624">
      <w:pPr>
        <w:pStyle w:val="BodyText"/>
        <w:rPr>
          <w:noProof/>
          <w:lang w:val="en-GB"/>
        </w:rPr>
      </w:pPr>
      <w:r w:rsidRPr="00C540CA">
        <w:rPr>
          <w:b/>
          <w:bCs/>
          <w:noProof/>
          <w:lang w:val="en-GB"/>
        </w:rPr>
        <w:t>Caution!</w:t>
      </w:r>
      <w:r w:rsidR="00C378ED" w:rsidRPr="00C540CA">
        <w:rPr>
          <w:noProof/>
          <w:lang w:val="en-GB"/>
        </w:rPr>
        <w:t xml:space="preserve"> It is tempting </w:t>
      </w:r>
      <w:r w:rsidR="008B6F10" w:rsidRPr="00C540CA">
        <w:rPr>
          <w:noProof/>
          <w:lang w:val="en-GB"/>
        </w:rPr>
        <w:t xml:space="preserve">for beginners </w:t>
      </w:r>
      <w:r w:rsidR="00C378ED" w:rsidRPr="00C540CA">
        <w:rPr>
          <w:noProof/>
          <w:lang w:val="en-GB"/>
        </w:rPr>
        <w:t xml:space="preserve">to “outsource” </w:t>
      </w:r>
      <w:r w:rsidR="008B6F10" w:rsidRPr="00C540CA">
        <w:rPr>
          <w:noProof/>
          <w:lang w:val="en-GB"/>
        </w:rPr>
        <w:t>some parts of the main program and make them separate functions for the</w:t>
      </w:r>
      <w:r w:rsidR="00657A4A" w:rsidRPr="00C540CA">
        <w:rPr>
          <w:noProof/>
          <w:lang w:val="en-GB"/>
        </w:rPr>
        <w:t xml:space="preserve"> sake of </w:t>
      </w:r>
      <w:r w:rsidR="008B6F10" w:rsidRPr="00C540CA">
        <w:rPr>
          <w:noProof/>
          <w:lang w:val="en-GB"/>
        </w:rPr>
        <w:t>“</w:t>
      </w:r>
      <w:r w:rsidR="00657A4A" w:rsidRPr="00C540CA">
        <w:rPr>
          <w:noProof/>
          <w:lang w:val="en-GB"/>
        </w:rPr>
        <w:t xml:space="preserve">program </w:t>
      </w:r>
      <w:r w:rsidR="008B6F10" w:rsidRPr="00C540CA">
        <w:rPr>
          <w:noProof/>
          <w:lang w:val="en-GB"/>
        </w:rPr>
        <w:t xml:space="preserve">cleanliness”. </w:t>
      </w:r>
      <w:r w:rsidR="00551923" w:rsidRPr="00C540CA">
        <w:rPr>
          <w:noProof/>
          <w:lang w:val="en-GB"/>
        </w:rPr>
        <w:t>Though the code may look more structured at the first sight</w:t>
      </w:r>
      <w:r w:rsidR="00FC6B5D" w:rsidRPr="00C540CA">
        <w:rPr>
          <w:noProof/>
          <w:lang w:val="en-GB"/>
        </w:rPr>
        <w:t xml:space="preserve">, the debugging process can be quite challenging if the whole program is jumping between the main program and the functions. </w:t>
      </w:r>
      <w:r w:rsidR="008F1E1F" w:rsidRPr="00C540CA">
        <w:rPr>
          <w:noProof/>
          <w:lang w:val="en-GB"/>
        </w:rPr>
        <w:t>The rule</w:t>
      </w:r>
      <w:r w:rsidR="00477A5D" w:rsidRPr="00C540CA">
        <w:rPr>
          <w:noProof/>
          <w:lang w:val="en-GB"/>
        </w:rPr>
        <w:t>s</w:t>
      </w:r>
      <w:r w:rsidR="008F1E1F" w:rsidRPr="00C540CA">
        <w:rPr>
          <w:noProof/>
          <w:lang w:val="en-GB"/>
        </w:rPr>
        <w:t xml:space="preserve"> of thumb for using user-defined functions appropriately </w:t>
      </w:r>
      <w:r w:rsidR="00477A5D" w:rsidRPr="00C540CA">
        <w:rPr>
          <w:noProof/>
          <w:lang w:val="en-GB"/>
        </w:rPr>
        <w:t>are:</w:t>
      </w:r>
    </w:p>
    <w:p w14:paraId="3B9C469B" w14:textId="350EC91B" w:rsidR="00477A5D" w:rsidRPr="00C540CA" w:rsidRDefault="00DA3820" w:rsidP="00477A5D">
      <w:pPr>
        <w:pStyle w:val="BodyText"/>
        <w:numPr>
          <w:ilvl w:val="0"/>
          <w:numId w:val="28"/>
        </w:numPr>
        <w:rPr>
          <w:noProof/>
          <w:lang w:val="en-GB"/>
        </w:rPr>
      </w:pPr>
      <w:r w:rsidRPr="00C540CA">
        <w:rPr>
          <w:noProof/>
          <w:lang w:val="en-GB"/>
        </w:rPr>
        <w:t xml:space="preserve">if the same routine, probably with different </w:t>
      </w:r>
      <w:r w:rsidR="004706CA" w:rsidRPr="00C540CA">
        <w:rPr>
          <w:noProof/>
          <w:lang w:val="en-GB"/>
        </w:rPr>
        <w:t>arguments,</w:t>
      </w:r>
      <w:r w:rsidRPr="00C540CA">
        <w:rPr>
          <w:noProof/>
          <w:lang w:val="en-GB"/>
        </w:rPr>
        <w:t xml:space="preserve"> appears</w:t>
      </w:r>
      <w:r w:rsidR="004706CA" w:rsidRPr="00C540CA">
        <w:rPr>
          <w:noProof/>
          <w:lang w:val="en-GB"/>
        </w:rPr>
        <w:t xml:space="preserve"> more than once in </w:t>
      </w:r>
      <w:r w:rsidR="00225794" w:rsidRPr="00C540CA">
        <w:rPr>
          <w:noProof/>
          <w:lang w:val="en-GB"/>
        </w:rPr>
        <w:t>the</w:t>
      </w:r>
      <w:r w:rsidR="004706CA" w:rsidRPr="00C540CA">
        <w:rPr>
          <w:noProof/>
          <w:lang w:val="en-GB"/>
        </w:rPr>
        <w:t xml:space="preserve"> main program</w:t>
      </w:r>
    </w:p>
    <w:p w14:paraId="047C657B" w14:textId="7C087A6F" w:rsidR="00477A5D" w:rsidRPr="00C540CA" w:rsidRDefault="00351C2E" w:rsidP="00477A5D">
      <w:pPr>
        <w:pStyle w:val="BodyText"/>
        <w:numPr>
          <w:ilvl w:val="0"/>
          <w:numId w:val="28"/>
        </w:numPr>
        <w:rPr>
          <w:noProof/>
          <w:lang w:val="en-GB"/>
        </w:rPr>
      </w:pPr>
      <w:r w:rsidRPr="00C540CA">
        <w:rPr>
          <w:noProof/>
          <w:lang w:val="en-GB"/>
        </w:rPr>
        <w:t xml:space="preserve">if several functions </w:t>
      </w:r>
      <w:r w:rsidR="0000670D" w:rsidRPr="00C540CA">
        <w:rPr>
          <w:noProof/>
          <w:lang w:val="en-GB"/>
        </w:rPr>
        <w:t xml:space="preserve">should be combined </w:t>
      </w:r>
      <w:r w:rsidRPr="00C540CA">
        <w:rPr>
          <w:noProof/>
          <w:lang w:val="en-GB"/>
        </w:rPr>
        <w:t xml:space="preserve">into one </w:t>
      </w:r>
      <w:r w:rsidR="00730610" w:rsidRPr="00C540CA">
        <w:rPr>
          <w:noProof/>
          <w:lang w:val="en-GB"/>
        </w:rPr>
        <w:t xml:space="preserve">which </w:t>
      </w:r>
      <w:r w:rsidRPr="00C540CA">
        <w:rPr>
          <w:noProof/>
          <w:lang w:val="en-GB"/>
        </w:rPr>
        <w:t xml:space="preserve">will </w:t>
      </w:r>
      <w:r w:rsidR="00B53DE0">
        <w:rPr>
          <w:noProof/>
          <w:lang w:val="en-GB"/>
        </w:rPr>
        <w:t xml:space="preserve">then </w:t>
      </w:r>
      <w:r w:rsidRPr="00C540CA">
        <w:rPr>
          <w:noProof/>
          <w:lang w:val="en-GB"/>
        </w:rPr>
        <w:t xml:space="preserve">be used </w:t>
      </w:r>
      <w:r w:rsidR="00E53E75" w:rsidRPr="00C540CA">
        <w:rPr>
          <w:noProof/>
          <w:lang w:val="en-GB"/>
        </w:rPr>
        <w:t xml:space="preserve">in </w:t>
      </w:r>
      <w:r w:rsidR="0000670D" w:rsidRPr="00C540CA">
        <w:rPr>
          <w:noProof/>
          <w:lang w:val="en-GB"/>
        </w:rPr>
        <w:t xml:space="preserve">the </w:t>
      </w:r>
      <w:r w:rsidR="00E53E75" w:rsidRPr="00C540CA">
        <w:rPr>
          <w:noProof/>
          <w:lang w:val="en-GB"/>
        </w:rPr>
        <w:t xml:space="preserve">main program on </w:t>
      </w:r>
      <w:r w:rsidR="00730610" w:rsidRPr="00C540CA">
        <w:rPr>
          <w:noProof/>
          <w:lang w:val="en-GB"/>
        </w:rPr>
        <w:t xml:space="preserve">multiple occasions </w:t>
      </w:r>
    </w:p>
    <w:p w14:paraId="5ABB0F62" w14:textId="4C174A55" w:rsidR="008016D9" w:rsidRPr="00C540CA" w:rsidRDefault="008016D9" w:rsidP="00477A5D">
      <w:pPr>
        <w:pStyle w:val="BodyText"/>
        <w:numPr>
          <w:ilvl w:val="0"/>
          <w:numId w:val="28"/>
        </w:numPr>
        <w:rPr>
          <w:noProof/>
          <w:lang w:val="en-GB"/>
        </w:rPr>
      </w:pPr>
      <w:r w:rsidRPr="00C540CA">
        <w:rPr>
          <w:noProof/>
          <w:lang w:val="en-GB"/>
        </w:rPr>
        <w:t xml:space="preserve">if a function can really increase the efficiency of </w:t>
      </w:r>
      <w:r w:rsidR="0000670D" w:rsidRPr="00C540CA">
        <w:rPr>
          <w:noProof/>
          <w:lang w:val="en-GB"/>
        </w:rPr>
        <w:t xml:space="preserve">the </w:t>
      </w:r>
      <w:r w:rsidRPr="00C540CA">
        <w:rPr>
          <w:noProof/>
          <w:lang w:val="en-GB"/>
        </w:rPr>
        <w:t>main program</w:t>
      </w:r>
    </w:p>
    <w:p w14:paraId="51494962" w14:textId="3A8301FA" w:rsidR="00DA6FD0" w:rsidRPr="00C540CA" w:rsidRDefault="008937CD" w:rsidP="00DA6FD0">
      <w:pPr>
        <w:pStyle w:val="BodyText"/>
        <w:rPr>
          <w:noProof/>
          <w:lang w:val="en-GB"/>
        </w:rPr>
      </w:pPr>
      <w:r w:rsidRPr="00C540CA">
        <w:rPr>
          <w:noProof/>
          <w:lang w:val="en-GB"/>
        </w:rPr>
        <w:t>In th</w:t>
      </w:r>
      <w:r w:rsidR="0000670D" w:rsidRPr="00C540CA">
        <w:rPr>
          <w:noProof/>
          <w:lang w:val="en-GB"/>
        </w:rPr>
        <w:t>e</w:t>
      </w:r>
      <w:r w:rsidRPr="00C540CA">
        <w:rPr>
          <w:noProof/>
          <w:lang w:val="en-GB"/>
        </w:rPr>
        <w:t>s</w:t>
      </w:r>
      <w:r w:rsidR="0000670D" w:rsidRPr="00C540CA">
        <w:rPr>
          <w:noProof/>
          <w:lang w:val="en-GB"/>
        </w:rPr>
        <w:t>e</w:t>
      </w:r>
      <w:r w:rsidRPr="00C540CA">
        <w:rPr>
          <w:noProof/>
          <w:lang w:val="en-GB"/>
        </w:rPr>
        <w:t xml:space="preserve"> case</w:t>
      </w:r>
      <w:r w:rsidR="0000670D" w:rsidRPr="00C540CA">
        <w:rPr>
          <w:noProof/>
          <w:lang w:val="en-GB"/>
        </w:rPr>
        <w:t>s</w:t>
      </w:r>
      <w:r w:rsidRPr="00C540CA">
        <w:rPr>
          <w:noProof/>
          <w:lang w:val="en-GB"/>
        </w:rPr>
        <w:t xml:space="preserve">, </w:t>
      </w:r>
      <w:r w:rsidR="003757CC" w:rsidRPr="00C540CA">
        <w:rPr>
          <w:noProof/>
          <w:lang w:val="en-GB"/>
        </w:rPr>
        <w:t xml:space="preserve">function </w:t>
      </w:r>
      <w:r w:rsidR="00153F04" w:rsidRPr="00C540CA">
        <w:rPr>
          <w:noProof/>
          <w:lang w:val="en-GB"/>
        </w:rPr>
        <w:t xml:space="preserve">can </w:t>
      </w:r>
      <w:r w:rsidR="003757CC" w:rsidRPr="00C540CA">
        <w:rPr>
          <w:noProof/>
          <w:lang w:val="en-GB"/>
        </w:rPr>
        <w:t>really simplif</w:t>
      </w:r>
      <w:r w:rsidR="00153F04" w:rsidRPr="00C540CA">
        <w:rPr>
          <w:noProof/>
          <w:lang w:val="en-GB"/>
        </w:rPr>
        <w:t>y</w:t>
      </w:r>
      <w:r w:rsidR="003757CC" w:rsidRPr="00C540CA">
        <w:rPr>
          <w:noProof/>
          <w:lang w:val="en-GB"/>
        </w:rPr>
        <w:t xml:space="preserve"> </w:t>
      </w:r>
      <w:r w:rsidR="008A6151" w:rsidRPr="00C540CA">
        <w:rPr>
          <w:noProof/>
          <w:lang w:val="en-GB"/>
        </w:rPr>
        <w:t xml:space="preserve">the </w:t>
      </w:r>
      <w:r w:rsidR="00153F04" w:rsidRPr="00C540CA">
        <w:rPr>
          <w:noProof/>
          <w:lang w:val="en-GB"/>
        </w:rPr>
        <w:t xml:space="preserve">program </w:t>
      </w:r>
      <w:r w:rsidR="008A6151" w:rsidRPr="00C540CA">
        <w:rPr>
          <w:noProof/>
          <w:lang w:val="en-GB"/>
        </w:rPr>
        <w:t>code</w:t>
      </w:r>
      <w:r w:rsidR="003757CC" w:rsidRPr="00C540CA">
        <w:rPr>
          <w:noProof/>
          <w:lang w:val="en-GB"/>
        </w:rPr>
        <w:t xml:space="preserve"> and </w:t>
      </w:r>
      <w:r w:rsidR="0061112D" w:rsidRPr="00C540CA">
        <w:rPr>
          <w:noProof/>
          <w:lang w:val="en-GB"/>
        </w:rPr>
        <w:t xml:space="preserve">the debugging of it since </w:t>
      </w:r>
      <w:r w:rsidR="00FE5D21" w:rsidRPr="00C540CA">
        <w:rPr>
          <w:noProof/>
          <w:lang w:val="en-GB"/>
        </w:rPr>
        <w:t xml:space="preserve">there are less </w:t>
      </w:r>
      <w:r w:rsidR="007C3099" w:rsidRPr="00C540CA">
        <w:rPr>
          <w:noProof/>
          <w:lang w:val="en-GB"/>
        </w:rPr>
        <w:t>chance</w:t>
      </w:r>
      <w:r w:rsidR="00B75060" w:rsidRPr="00C540CA">
        <w:rPr>
          <w:noProof/>
          <w:lang w:val="en-GB"/>
        </w:rPr>
        <w:t>s</w:t>
      </w:r>
      <w:r w:rsidR="007C3099" w:rsidRPr="00C540CA">
        <w:rPr>
          <w:noProof/>
          <w:lang w:val="en-GB"/>
        </w:rPr>
        <w:t xml:space="preserve"> </w:t>
      </w:r>
      <w:r w:rsidR="00442FB2" w:rsidRPr="00C540CA">
        <w:rPr>
          <w:noProof/>
          <w:lang w:val="en-GB"/>
        </w:rPr>
        <w:t xml:space="preserve">for </w:t>
      </w:r>
      <w:r w:rsidR="007C3099" w:rsidRPr="00C540CA">
        <w:rPr>
          <w:noProof/>
          <w:lang w:val="en-GB"/>
        </w:rPr>
        <w:t>syntax or logical errors</w:t>
      </w:r>
      <w:r w:rsidR="0061112D" w:rsidRPr="00C540CA">
        <w:rPr>
          <w:noProof/>
          <w:lang w:val="en-GB"/>
        </w:rPr>
        <w:t>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DA6FD0" w:rsidRPr="00126B87" w14:paraId="7553A942" w14:textId="77777777" w:rsidTr="00062C1C">
        <w:tc>
          <w:tcPr>
            <w:tcW w:w="9017" w:type="dxa"/>
          </w:tcPr>
          <w:p w14:paraId="442758CE" w14:textId="31C19FF8" w:rsidR="00A04604" w:rsidRPr="00C540CA" w:rsidRDefault="00DA6FD0" w:rsidP="00A04604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C540CA">
              <w:rPr>
                <w:b/>
                <w:bCs/>
                <w:noProof/>
                <w:lang w:val="en-GB"/>
              </w:rPr>
              <w:t xml:space="preserve">Example (Cont’d): </w:t>
            </w:r>
            <w:r w:rsidR="00A04604" w:rsidRPr="00C540CA">
              <w:rPr>
                <w:noProof/>
                <w:lang w:val="en-GB"/>
              </w:rPr>
              <w:t>W</w:t>
            </w:r>
            <w:r w:rsidR="00F61701" w:rsidRPr="00C540CA">
              <w:rPr>
                <w:noProof/>
                <w:lang w:val="en-GB"/>
              </w:rPr>
              <w:t>e repeat the same task from Chapter 2.2</w:t>
            </w:r>
            <w:r w:rsidR="00003C6B" w:rsidRPr="00C540CA">
              <w:rPr>
                <w:noProof/>
                <w:lang w:val="en-GB"/>
              </w:rPr>
              <w:t xml:space="preserve"> by implementing </w:t>
            </w:r>
            <w:r w:rsidR="00F61701" w:rsidRPr="00C540CA">
              <w:rPr>
                <w:noProof/>
                <w:lang w:val="en-GB"/>
              </w:rPr>
              <w:t xml:space="preserve">two </w:t>
            </w:r>
            <w:r w:rsidR="00003C6B" w:rsidRPr="00C540CA">
              <w:rPr>
                <w:noProof/>
                <w:lang w:val="en-GB"/>
              </w:rPr>
              <w:t xml:space="preserve">user-defined </w:t>
            </w:r>
            <w:r w:rsidR="00F61701" w:rsidRPr="00C540CA">
              <w:rPr>
                <w:noProof/>
                <w:lang w:val="en-GB"/>
              </w:rPr>
              <w:t>functions</w:t>
            </w:r>
            <w:r w:rsidR="00E55965" w:rsidRPr="00C540CA">
              <w:rPr>
                <w:noProof/>
                <w:lang w:val="en-GB"/>
              </w:rPr>
              <w:t xml:space="preserve">: </w:t>
            </w:r>
            <w:r w:rsidR="00E55965" w:rsidRPr="00C540CA">
              <w:rPr>
                <w:rFonts w:ascii="Consolas" w:hAnsi="Consolas"/>
                <w:noProof/>
                <w:lang w:val="en-GB"/>
              </w:rPr>
              <w:t>list</w:t>
            </w:r>
            <w:r w:rsidR="00067E0B" w:rsidRPr="00C540CA">
              <w:rPr>
                <w:rFonts w:ascii="Consolas" w:hAnsi="Consolas"/>
                <w:noProof/>
                <w:lang w:val="en-GB"/>
              </w:rPr>
              <w:t>_dict</w:t>
            </w:r>
            <w:r w:rsidR="00E55965" w:rsidRPr="00C540CA">
              <w:rPr>
                <w:rFonts w:ascii="Consolas" w:hAnsi="Consolas"/>
                <w:noProof/>
                <w:lang w:val="en-GB"/>
              </w:rPr>
              <w:t>keys(</w:t>
            </w:r>
            <w:r w:rsidR="00891AF2" w:rsidRPr="00C540CA">
              <w:rPr>
                <w:rFonts w:ascii="Consolas" w:hAnsi="Consolas"/>
                <w:noProof/>
                <w:lang w:val="en-GB"/>
              </w:rPr>
              <w:t>dicts</w:t>
            </w:r>
            <w:r w:rsidR="00E55965" w:rsidRPr="00C540CA">
              <w:rPr>
                <w:rFonts w:ascii="Consolas" w:hAnsi="Consolas"/>
                <w:noProof/>
                <w:lang w:val="en-GB"/>
              </w:rPr>
              <w:t>)</w:t>
            </w:r>
            <w:r w:rsidR="00A604E3" w:rsidRPr="00C540CA">
              <w:rPr>
                <w:noProof/>
                <w:lang w:val="en-GB"/>
              </w:rPr>
              <w:t xml:space="preserve"> and </w:t>
            </w:r>
            <w:r w:rsidR="00A04604" w:rsidRPr="00C540CA">
              <w:rPr>
                <w:rFonts w:ascii="Consolas" w:hAnsi="Consolas"/>
                <w:noProof/>
                <w:lang w:val="en-GB"/>
              </w:rPr>
              <w:t>sort_</w:t>
            </w:r>
            <w:r w:rsidR="00A604E3" w:rsidRPr="00C540CA">
              <w:rPr>
                <w:rFonts w:ascii="Consolas" w:hAnsi="Consolas"/>
                <w:noProof/>
                <w:lang w:val="en-GB"/>
              </w:rPr>
              <w:t>dictkeys(</w:t>
            </w:r>
            <w:r w:rsidR="00891AF2" w:rsidRPr="00C540CA">
              <w:rPr>
                <w:rFonts w:ascii="Consolas" w:hAnsi="Consolas"/>
                <w:noProof/>
                <w:lang w:val="en-GB"/>
              </w:rPr>
              <w:t>dicts</w:t>
            </w:r>
            <w:r w:rsidR="00A604E3" w:rsidRPr="00C540CA">
              <w:rPr>
                <w:rFonts w:ascii="Consolas" w:hAnsi="Consolas"/>
                <w:noProof/>
                <w:lang w:val="en-GB"/>
              </w:rPr>
              <w:t>)</w:t>
            </w:r>
            <w:r w:rsidR="00A04604" w:rsidRPr="00C540CA">
              <w:rPr>
                <w:noProof/>
                <w:lang w:val="en-GB"/>
              </w:rPr>
              <w:t>.</w:t>
            </w:r>
          </w:p>
          <w:p w14:paraId="6D2BA418" w14:textId="14F79B61" w:rsidR="00DA6FD0" w:rsidRPr="00C540CA" w:rsidRDefault="004F43B5" w:rsidP="001D65EE">
            <w:pPr>
              <w:pStyle w:val="Figure-Image"/>
              <w:rPr>
                <w:lang w:val="en-GB"/>
              </w:rPr>
            </w:pPr>
            <w:r w:rsidRPr="00C540CA">
              <w:drawing>
                <wp:inline distT="0" distB="0" distL="0" distR="0" wp14:anchorId="7A109F44" wp14:editId="61B7417F">
                  <wp:extent cx="5580000" cy="1445065"/>
                  <wp:effectExtent l="0" t="0" r="1905" b="317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2"/>
                          <a:srcRect l="15623" t="7363" b="52300"/>
                          <a:stretch/>
                        </pic:blipFill>
                        <pic:spPr bwMode="auto">
                          <a:xfrm>
                            <a:off x="0" y="0"/>
                            <a:ext cx="5580000" cy="1445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175659" w14:textId="5F58992F" w:rsidR="001D65EE" w:rsidRPr="00C540CA" w:rsidRDefault="001D65EE" w:rsidP="001D65EE">
            <w:pPr>
              <w:pStyle w:val="Caption"/>
            </w:pPr>
            <w:r w:rsidRPr="00C540CA">
              <w:t>Figure 2.</w:t>
            </w:r>
            <w:r w:rsidRPr="00C540CA">
              <w:fldChar w:fldCharType="begin"/>
            </w:r>
            <w:r w:rsidRPr="00C540CA">
              <w:instrText xml:space="preserve"> SEQ Figure \* ARABIC </w:instrText>
            </w:r>
            <w:r w:rsidRPr="00C540CA">
              <w:fldChar w:fldCharType="separate"/>
            </w:r>
            <w:r w:rsidR="00794E2F" w:rsidRPr="00C540CA">
              <w:t>46</w:t>
            </w:r>
            <w:r w:rsidRPr="00C540CA">
              <w:fldChar w:fldCharType="end"/>
            </w:r>
            <w:r w:rsidRPr="00C540CA">
              <w:t xml:space="preserve"> </w:t>
            </w:r>
            <w:r w:rsidR="00042691" w:rsidRPr="00C540CA">
              <w:t>Defining Functions</w:t>
            </w:r>
          </w:p>
          <w:p w14:paraId="1A7D598F" w14:textId="51458A1A" w:rsidR="0013115E" w:rsidRPr="00C540CA" w:rsidRDefault="00BD5B70" w:rsidP="0033497F">
            <w:pPr>
              <w:pStyle w:val="BodyText"/>
              <w:rPr>
                <w:noProof/>
                <w:lang w:val="en-GB"/>
              </w:rPr>
            </w:pPr>
            <w:r w:rsidRPr="00C540CA">
              <w:rPr>
                <w:noProof/>
                <w:lang w:val="en-GB"/>
              </w:rPr>
              <w:t>T</w:t>
            </w:r>
            <w:r w:rsidR="006153ED" w:rsidRPr="00C540CA">
              <w:rPr>
                <w:noProof/>
                <w:lang w:val="en-GB"/>
              </w:rPr>
              <w:t>he first function</w:t>
            </w:r>
            <w:r w:rsidRPr="00C540CA">
              <w:rPr>
                <w:noProof/>
                <w:lang w:val="en-GB"/>
              </w:rPr>
              <w:t xml:space="preserve"> </w:t>
            </w:r>
            <w:r w:rsidR="000D1275" w:rsidRPr="00C540CA">
              <w:rPr>
                <w:rFonts w:ascii="Consolas" w:hAnsi="Consolas"/>
                <w:noProof/>
                <w:lang w:val="en-GB"/>
              </w:rPr>
              <w:t>list</w:t>
            </w:r>
            <w:r w:rsidR="00D135F4" w:rsidRPr="00C540CA">
              <w:rPr>
                <w:rFonts w:ascii="Consolas" w:hAnsi="Consolas"/>
                <w:noProof/>
                <w:lang w:val="en-GB"/>
              </w:rPr>
              <w:t>_dict</w:t>
            </w:r>
            <w:r w:rsidR="000D1275" w:rsidRPr="00C540CA">
              <w:rPr>
                <w:rFonts w:ascii="Consolas" w:hAnsi="Consolas"/>
                <w:noProof/>
                <w:lang w:val="en-GB"/>
              </w:rPr>
              <w:t>keys(dicts)</w:t>
            </w:r>
            <w:r w:rsidRPr="00C540CA">
              <w:rPr>
                <w:noProof/>
                <w:lang w:val="en-GB"/>
              </w:rPr>
              <w:t xml:space="preserve"> </w:t>
            </w:r>
            <w:r w:rsidR="00891AF2" w:rsidRPr="00C540CA">
              <w:rPr>
                <w:noProof/>
                <w:lang w:val="en-GB"/>
              </w:rPr>
              <w:t xml:space="preserve">is used to extract the keys from a dictionary and convert them to </w:t>
            </w:r>
            <w:r w:rsidR="00C56B4B">
              <w:rPr>
                <w:noProof/>
                <w:lang w:val="en-GB"/>
              </w:rPr>
              <w:t xml:space="preserve">a </w:t>
            </w:r>
            <w:r w:rsidR="00891AF2" w:rsidRPr="00C540CA">
              <w:rPr>
                <w:noProof/>
                <w:lang w:val="en-GB"/>
              </w:rPr>
              <w:t xml:space="preserve">list in the same step. It </w:t>
            </w:r>
            <w:r w:rsidRPr="00C540CA">
              <w:rPr>
                <w:noProof/>
                <w:lang w:val="en-GB"/>
              </w:rPr>
              <w:t>has an</w:t>
            </w:r>
            <w:r w:rsidR="006153ED" w:rsidRPr="00C540CA">
              <w:rPr>
                <w:noProof/>
                <w:lang w:val="en-GB"/>
              </w:rPr>
              <w:t xml:space="preserve"> argument</w:t>
            </w:r>
            <w:r w:rsidRPr="00C540CA">
              <w:rPr>
                <w:noProof/>
                <w:lang w:val="en-GB"/>
              </w:rPr>
              <w:t xml:space="preserve"> </w:t>
            </w:r>
            <w:r w:rsidR="000D1275" w:rsidRPr="00C540CA">
              <w:rPr>
                <w:rFonts w:ascii="Consolas" w:hAnsi="Consolas"/>
                <w:noProof/>
                <w:lang w:val="en-GB"/>
              </w:rPr>
              <w:t>dicts</w:t>
            </w:r>
            <w:r w:rsidR="00B8088C" w:rsidRPr="00C540CA">
              <w:rPr>
                <w:noProof/>
                <w:lang w:val="en-GB"/>
              </w:rPr>
              <w:t>,</w:t>
            </w:r>
            <w:r w:rsidRPr="00C540CA">
              <w:rPr>
                <w:noProof/>
                <w:lang w:val="en-GB"/>
              </w:rPr>
              <w:t xml:space="preserve"> </w:t>
            </w:r>
            <w:r w:rsidRPr="00C540CA">
              <w:rPr>
                <w:noProof/>
                <w:lang w:val="en-GB"/>
              </w:rPr>
              <w:lastRenderedPageBreak/>
              <w:t xml:space="preserve">which </w:t>
            </w:r>
            <w:r w:rsidR="00A258C5" w:rsidRPr="00C540CA">
              <w:rPr>
                <w:noProof/>
                <w:lang w:val="en-GB"/>
              </w:rPr>
              <w:t xml:space="preserve">is </w:t>
            </w:r>
            <w:r w:rsidR="003D302E" w:rsidRPr="00C540CA">
              <w:rPr>
                <w:noProof/>
                <w:lang w:val="en-GB"/>
              </w:rPr>
              <w:t xml:space="preserve">a </w:t>
            </w:r>
            <w:r w:rsidR="00A258C5" w:rsidRPr="00C540CA">
              <w:rPr>
                <w:noProof/>
                <w:lang w:val="en-GB"/>
              </w:rPr>
              <w:t xml:space="preserve">dictionary </w:t>
            </w:r>
            <w:r w:rsidR="006114AB" w:rsidRPr="00C540CA">
              <w:rPr>
                <w:noProof/>
                <w:lang w:val="en-GB"/>
              </w:rPr>
              <w:t xml:space="preserve">variable to store the dictionary </w:t>
            </w:r>
            <w:r w:rsidR="00A258C5" w:rsidRPr="00C540CA">
              <w:rPr>
                <w:noProof/>
                <w:lang w:val="en-GB"/>
              </w:rPr>
              <w:t>passe</w:t>
            </w:r>
            <w:r w:rsidR="006114AB" w:rsidRPr="00C540CA">
              <w:rPr>
                <w:noProof/>
                <w:lang w:val="en-GB"/>
              </w:rPr>
              <w:t>d</w:t>
            </w:r>
            <w:r w:rsidR="00A258C5" w:rsidRPr="00C540CA">
              <w:rPr>
                <w:noProof/>
                <w:lang w:val="en-GB"/>
              </w:rPr>
              <w:t xml:space="preserve"> on</w:t>
            </w:r>
            <w:r w:rsidR="00481592" w:rsidRPr="00C540CA">
              <w:rPr>
                <w:noProof/>
                <w:lang w:val="en-GB"/>
              </w:rPr>
              <w:t xml:space="preserve"> </w:t>
            </w:r>
            <w:r w:rsidR="006114AB" w:rsidRPr="00C540CA">
              <w:rPr>
                <w:noProof/>
                <w:lang w:val="en-GB"/>
              </w:rPr>
              <w:t xml:space="preserve">by the main program to the function </w:t>
            </w:r>
            <w:r w:rsidR="003D302E" w:rsidRPr="00C540CA">
              <w:rPr>
                <w:noProof/>
                <w:lang w:val="en-GB"/>
              </w:rPr>
              <w:t>for</w:t>
            </w:r>
            <w:r w:rsidR="001B379A" w:rsidRPr="00C540CA">
              <w:rPr>
                <w:noProof/>
                <w:lang w:val="en-GB"/>
              </w:rPr>
              <w:t xml:space="preserve"> the extraction and conversion process</w:t>
            </w:r>
            <w:r w:rsidR="003D302E" w:rsidRPr="00C540CA">
              <w:rPr>
                <w:noProof/>
                <w:lang w:val="en-GB"/>
              </w:rPr>
              <w:t xml:space="preserve">. This process is written in the </w:t>
            </w:r>
            <w:r w:rsidR="003D302E" w:rsidRPr="005E42AA">
              <w:rPr>
                <w:rFonts w:ascii="Consolas" w:hAnsi="Consolas"/>
                <w:noProof/>
                <w:lang w:val="en-GB"/>
              </w:rPr>
              <w:t>return</w:t>
            </w:r>
            <w:r w:rsidR="003D302E" w:rsidRPr="00C540CA">
              <w:rPr>
                <w:noProof/>
                <w:lang w:val="en-GB"/>
              </w:rPr>
              <w:t xml:space="preserve"> syntax </w:t>
            </w:r>
            <w:r w:rsidR="00E2593E" w:rsidRPr="00C540CA">
              <w:rPr>
                <w:noProof/>
                <w:lang w:val="en-GB"/>
              </w:rPr>
              <w:t xml:space="preserve">directly </w:t>
            </w:r>
            <w:r w:rsidR="003D302E" w:rsidRPr="00C540CA">
              <w:rPr>
                <w:noProof/>
                <w:lang w:val="en-GB"/>
              </w:rPr>
              <w:t xml:space="preserve">since we </w:t>
            </w:r>
            <w:r w:rsidR="00C665F7" w:rsidRPr="00C540CA">
              <w:rPr>
                <w:noProof/>
                <w:lang w:val="en-GB"/>
              </w:rPr>
              <w:t xml:space="preserve">target on returning the list as </w:t>
            </w:r>
            <w:r w:rsidR="007C0D8A" w:rsidRPr="00C540CA">
              <w:rPr>
                <w:noProof/>
                <w:lang w:val="en-GB"/>
              </w:rPr>
              <w:t>the output object of our function</w:t>
            </w:r>
            <w:r w:rsidR="00EE24CB" w:rsidRPr="00C540CA">
              <w:rPr>
                <w:noProof/>
                <w:lang w:val="en-GB"/>
              </w:rPr>
              <w:t xml:space="preserve"> anyway</w:t>
            </w:r>
            <w:r w:rsidR="007C0D8A" w:rsidRPr="00C540CA">
              <w:rPr>
                <w:noProof/>
                <w:lang w:val="en-GB"/>
              </w:rPr>
              <w:t xml:space="preserve">. An additional step to save </w:t>
            </w:r>
            <w:r w:rsidR="0080230C" w:rsidRPr="00C540CA">
              <w:rPr>
                <w:noProof/>
                <w:lang w:val="en-GB"/>
              </w:rPr>
              <w:t>the list</w:t>
            </w:r>
            <w:r w:rsidR="007C0D8A" w:rsidRPr="00C540CA">
              <w:rPr>
                <w:noProof/>
                <w:lang w:val="en-GB"/>
              </w:rPr>
              <w:t xml:space="preserve"> in a</w:t>
            </w:r>
            <w:r w:rsidR="00EE24CB" w:rsidRPr="00C540CA">
              <w:rPr>
                <w:noProof/>
                <w:lang w:val="en-GB"/>
              </w:rPr>
              <w:t>n extra</w:t>
            </w:r>
            <w:r w:rsidR="007C0D8A" w:rsidRPr="00C540CA">
              <w:rPr>
                <w:noProof/>
                <w:lang w:val="en-GB"/>
              </w:rPr>
              <w:t xml:space="preserve"> </w:t>
            </w:r>
            <w:r w:rsidR="0080230C" w:rsidRPr="00C540CA">
              <w:rPr>
                <w:noProof/>
                <w:lang w:val="en-GB"/>
              </w:rPr>
              <w:t>variable first</w:t>
            </w:r>
            <w:r w:rsidR="00EE24CB" w:rsidRPr="00C540CA">
              <w:rPr>
                <w:noProof/>
                <w:lang w:val="en-GB"/>
              </w:rPr>
              <w:t xml:space="preserve"> and then to return the extra variable</w:t>
            </w:r>
            <w:r w:rsidR="0080230C" w:rsidRPr="00C540CA">
              <w:rPr>
                <w:noProof/>
                <w:lang w:val="en-GB"/>
              </w:rPr>
              <w:t xml:space="preserve"> is therefore not necessary</w:t>
            </w:r>
            <w:r w:rsidR="00316BB6" w:rsidRPr="00C540CA">
              <w:rPr>
                <w:noProof/>
                <w:lang w:val="en-GB"/>
              </w:rPr>
              <w:t xml:space="preserve"> here</w:t>
            </w:r>
            <w:r w:rsidR="0080230C" w:rsidRPr="00C540CA">
              <w:rPr>
                <w:noProof/>
                <w:lang w:val="en-GB"/>
              </w:rPr>
              <w:t xml:space="preserve">. </w:t>
            </w:r>
          </w:p>
          <w:p w14:paraId="0BF7BDDC" w14:textId="34E98AFA" w:rsidR="0033497F" w:rsidRPr="00C540CA" w:rsidRDefault="0013115E" w:rsidP="0033497F">
            <w:pPr>
              <w:pStyle w:val="BodyText"/>
              <w:rPr>
                <w:noProof/>
                <w:lang w:val="en-GB"/>
              </w:rPr>
            </w:pPr>
            <w:r w:rsidRPr="00C540CA">
              <w:rPr>
                <w:noProof/>
                <w:lang w:val="en-GB"/>
              </w:rPr>
              <w:t>The second function</w:t>
            </w:r>
            <w:r w:rsidR="00891AF2" w:rsidRPr="00C540CA">
              <w:rPr>
                <w:noProof/>
                <w:lang w:val="en-GB"/>
              </w:rPr>
              <w:t xml:space="preserve"> </w:t>
            </w:r>
            <w:r w:rsidR="00891AF2" w:rsidRPr="00C540CA">
              <w:rPr>
                <w:rFonts w:ascii="Consolas" w:hAnsi="Consolas"/>
                <w:noProof/>
                <w:lang w:val="en-GB"/>
              </w:rPr>
              <w:t>sort_dictkeys(</w:t>
            </w:r>
            <w:r w:rsidR="00CB1859" w:rsidRPr="00C540CA">
              <w:rPr>
                <w:rFonts w:ascii="Consolas" w:hAnsi="Consolas"/>
                <w:noProof/>
                <w:lang w:val="en-GB"/>
              </w:rPr>
              <w:t>dicts</w:t>
            </w:r>
            <w:r w:rsidR="00891AF2" w:rsidRPr="00C540CA">
              <w:rPr>
                <w:rFonts w:ascii="Consolas" w:hAnsi="Consolas"/>
                <w:noProof/>
                <w:lang w:val="en-GB"/>
              </w:rPr>
              <w:t>)</w:t>
            </w:r>
            <w:r w:rsidRPr="00C540CA">
              <w:rPr>
                <w:noProof/>
                <w:lang w:val="en-GB"/>
              </w:rPr>
              <w:t xml:space="preserve"> </w:t>
            </w:r>
            <w:r w:rsidR="00891AF2" w:rsidRPr="00C540CA">
              <w:rPr>
                <w:noProof/>
                <w:lang w:val="en-GB"/>
              </w:rPr>
              <w:t>sorts the dictionary keys directly</w:t>
            </w:r>
            <w:r w:rsidR="00CB1859" w:rsidRPr="00C540CA">
              <w:rPr>
                <w:noProof/>
                <w:lang w:val="en-GB"/>
              </w:rPr>
              <w:t xml:space="preserve">. </w:t>
            </w:r>
            <w:r w:rsidR="003062E0" w:rsidRPr="00C540CA">
              <w:rPr>
                <w:noProof/>
                <w:lang w:val="en-GB"/>
              </w:rPr>
              <w:t xml:space="preserve">The code is basically identical to </w:t>
            </w:r>
            <w:r w:rsidR="00056B44" w:rsidRPr="00C540CA">
              <w:rPr>
                <w:noProof/>
                <w:lang w:val="en-GB"/>
              </w:rPr>
              <w:t xml:space="preserve">the </w:t>
            </w:r>
            <w:r w:rsidR="00C133DA" w:rsidRPr="00C540CA">
              <w:rPr>
                <w:noProof/>
                <w:lang w:val="en-GB"/>
              </w:rPr>
              <w:t>line</w:t>
            </w:r>
            <w:r w:rsidR="00056B44" w:rsidRPr="00C540CA">
              <w:rPr>
                <w:noProof/>
                <w:lang w:val="en-GB"/>
              </w:rPr>
              <w:t>s</w:t>
            </w:r>
            <w:r w:rsidR="00C133DA" w:rsidRPr="00C540CA">
              <w:rPr>
                <w:noProof/>
                <w:lang w:val="en-GB"/>
              </w:rPr>
              <w:t xml:space="preserve"> 1</w:t>
            </w:r>
            <w:r w:rsidR="00056B44" w:rsidRPr="00C540CA">
              <w:rPr>
                <w:noProof/>
                <w:lang w:val="en-GB"/>
              </w:rPr>
              <w:t>1, 12 and</w:t>
            </w:r>
            <w:r w:rsidR="00C133DA" w:rsidRPr="00C540CA">
              <w:rPr>
                <w:noProof/>
                <w:lang w:val="en-GB"/>
              </w:rPr>
              <w:t xml:space="preserve"> 1</w:t>
            </w:r>
            <w:r w:rsidR="00056B44" w:rsidRPr="00C540CA">
              <w:rPr>
                <w:noProof/>
                <w:lang w:val="en-GB"/>
              </w:rPr>
              <w:t>3</w:t>
            </w:r>
            <w:r w:rsidR="00C133DA" w:rsidRPr="00C540CA">
              <w:rPr>
                <w:noProof/>
                <w:lang w:val="en-GB"/>
              </w:rPr>
              <w:t xml:space="preserve"> in </w:t>
            </w:r>
            <w:r w:rsidR="00CE070C" w:rsidRPr="00C540CA">
              <w:rPr>
                <w:noProof/>
                <w:lang w:val="en-GB"/>
              </w:rPr>
              <w:fldChar w:fldCharType="begin"/>
            </w:r>
            <w:r w:rsidR="00CE070C" w:rsidRPr="00C540CA">
              <w:rPr>
                <w:noProof/>
                <w:lang w:val="en-GB"/>
              </w:rPr>
              <w:instrText xml:space="preserve"> REF _Ref60504431 \h </w:instrText>
            </w:r>
            <w:r w:rsidR="00CE070C" w:rsidRPr="00C540CA">
              <w:rPr>
                <w:noProof/>
                <w:lang w:val="en-GB"/>
              </w:rPr>
            </w:r>
            <w:r w:rsidR="00CE070C" w:rsidRPr="00C540CA">
              <w:rPr>
                <w:noProof/>
                <w:lang w:val="en-GB"/>
              </w:rPr>
              <w:fldChar w:fldCharType="separate"/>
            </w:r>
            <w:r w:rsidR="00794E2F" w:rsidRPr="00C540CA">
              <w:rPr>
                <w:noProof/>
                <w:lang w:val="en-GB"/>
              </w:rPr>
              <w:t>Figure 2.45</w:t>
            </w:r>
            <w:r w:rsidR="00CE070C" w:rsidRPr="00C540CA">
              <w:rPr>
                <w:noProof/>
                <w:lang w:val="en-GB"/>
              </w:rPr>
              <w:fldChar w:fldCharType="end"/>
            </w:r>
            <w:r w:rsidR="00C133DA" w:rsidRPr="00C540CA">
              <w:rPr>
                <w:noProof/>
                <w:lang w:val="en-GB"/>
              </w:rPr>
              <w:t xml:space="preserve">. </w:t>
            </w:r>
            <w:r w:rsidR="00056B44" w:rsidRPr="00C540CA">
              <w:rPr>
                <w:noProof/>
                <w:lang w:val="en-GB"/>
              </w:rPr>
              <w:t xml:space="preserve">The only </w:t>
            </w:r>
            <w:r w:rsidR="00CC125E" w:rsidRPr="00C540CA">
              <w:rPr>
                <w:noProof/>
                <w:lang w:val="en-GB"/>
              </w:rPr>
              <w:t xml:space="preserve">difference here is the dictionary </w:t>
            </w:r>
            <w:r w:rsidR="00DB48AF" w:rsidRPr="00C540CA">
              <w:rPr>
                <w:noProof/>
                <w:lang w:val="en-GB"/>
              </w:rPr>
              <w:t xml:space="preserve">object </w:t>
            </w:r>
            <w:r w:rsidR="00CC125E" w:rsidRPr="00C540CA">
              <w:rPr>
                <w:noProof/>
                <w:lang w:val="en-GB"/>
              </w:rPr>
              <w:t xml:space="preserve">is not a specific </w:t>
            </w:r>
            <w:r w:rsidR="00541C1E" w:rsidRPr="00C540CA">
              <w:rPr>
                <w:noProof/>
                <w:lang w:val="en-GB"/>
              </w:rPr>
              <w:t xml:space="preserve">dictionary </w:t>
            </w:r>
            <w:r w:rsidR="009B6AA8" w:rsidRPr="00C540CA">
              <w:rPr>
                <w:noProof/>
                <w:lang w:val="en-GB"/>
              </w:rPr>
              <w:t xml:space="preserve">from </w:t>
            </w:r>
            <w:r w:rsidR="00541C1E" w:rsidRPr="00C540CA">
              <w:rPr>
                <w:noProof/>
                <w:lang w:val="en-GB"/>
              </w:rPr>
              <w:t xml:space="preserve">the main program, but a variable </w:t>
            </w:r>
            <w:r w:rsidR="009B6AA8" w:rsidRPr="00C540CA">
              <w:rPr>
                <w:noProof/>
                <w:lang w:val="en-GB"/>
              </w:rPr>
              <w:t xml:space="preserve">called </w:t>
            </w:r>
            <w:r w:rsidR="009B6AA8" w:rsidRPr="00C540CA">
              <w:rPr>
                <w:rFonts w:ascii="Consolas" w:hAnsi="Consolas"/>
                <w:noProof/>
                <w:lang w:val="en-GB"/>
              </w:rPr>
              <w:t>dicts</w:t>
            </w:r>
            <w:r w:rsidR="009B6AA8" w:rsidRPr="00C540CA">
              <w:rPr>
                <w:noProof/>
                <w:lang w:val="en-GB"/>
              </w:rPr>
              <w:t xml:space="preserve"> </w:t>
            </w:r>
            <w:r w:rsidR="00541C1E" w:rsidRPr="00C540CA">
              <w:rPr>
                <w:noProof/>
                <w:lang w:val="en-GB"/>
              </w:rPr>
              <w:t xml:space="preserve">that is </w:t>
            </w:r>
            <w:r w:rsidR="0058683E" w:rsidRPr="00C540CA">
              <w:rPr>
                <w:noProof/>
                <w:lang w:val="en-GB"/>
              </w:rPr>
              <w:t>used</w:t>
            </w:r>
            <w:r w:rsidR="00A43ECA" w:rsidRPr="00C540CA">
              <w:rPr>
                <w:noProof/>
                <w:lang w:val="en-GB"/>
              </w:rPr>
              <w:t xml:space="preserve"> as the argument</w:t>
            </w:r>
            <w:r w:rsidR="0058683E" w:rsidRPr="00C540CA">
              <w:rPr>
                <w:noProof/>
                <w:lang w:val="en-GB"/>
              </w:rPr>
              <w:t xml:space="preserve"> in the definition of the function and </w:t>
            </w:r>
            <w:r w:rsidR="002D0BAA" w:rsidRPr="00C540CA">
              <w:rPr>
                <w:noProof/>
                <w:lang w:val="en-GB"/>
              </w:rPr>
              <w:t xml:space="preserve">is </w:t>
            </w:r>
            <w:r w:rsidR="00A43ECA" w:rsidRPr="00C540CA">
              <w:rPr>
                <w:noProof/>
                <w:lang w:val="en-GB"/>
              </w:rPr>
              <w:t xml:space="preserve">also </w:t>
            </w:r>
            <w:r w:rsidR="00541C1E" w:rsidRPr="00C540CA">
              <w:rPr>
                <w:noProof/>
                <w:lang w:val="en-GB"/>
              </w:rPr>
              <w:t xml:space="preserve">only used </w:t>
            </w:r>
            <w:r w:rsidR="00A43ECA" w:rsidRPr="00C540CA">
              <w:rPr>
                <w:noProof/>
                <w:lang w:val="en-GB"/>
              </w:rPr>
              <w:t>with</w:t>
            </w:r>
            <w:r w:rsidR="00541C1E" w:rsidRPr="00C540CA">
              <w:rPr>
                <w:noProof/>
                <w:lang w:val="en-GB"/>
              </w:rPr>
              <w:t xml:space="preserve">in the function. </w:t>
            </w:r>
            <w:r w:rsidR="006B0B4D" w:rsidRPr="00C540CA">
              <w:rPr>
                <w:noProof/>
                <w:lang w:val="en-GB"/>
              </w:rPr>
              <w:t xml:space="preserve">The main program will then </w:t>
            </w:r>
            <w:r w:rsidR="00EF73B2" w:rsidRPr="00C540CA">
              <w:rPr>
                <w:noProof/>
                <w:lang w:val="en-GB"/>
              </w:rPr>
              <w:t xml:space="preserve">pass on a dictionary to </w:t>
            </w:r>
            <w:r w:rsidR="00EF73B2" w:rsidRPr="00C540CA">
              <w:rPr>
                <w:rFonts w:ascii="Consolas" w:hAnsi="Consolas"/>
                <w:noProof/>
                <w:lang w:val="en-GB"/>
              </w:rPr>
              <w:t>sort_dictkeys</w:t>
            </w:r>
            <w:r w:rsidR="00EF73B2" w:rsidRPr="00C540CA">
              <w:rPr>
                <w:noProof/>
                <w:lang w:val="en-GB"/>
              </w:rPr>
              <w:t xml:space="preserve"> and store the dictionary </w:t>
            </w:r>
            <w:r w:rsidR="00253995" w:rsidRPr="00C540CA">
              <w:rPr>
                <w:noProof/>
                <w:lang w:val="en-GB"/>
              </w:rPr>
              <w:t xml:space="preserve">in </w:t>
            </w:r>
            <w:r w:rsidR="00253995" w:rsidRPr="00C540CA">
              <w:rPr>
                <w:rFonts w:ascii="Consolas" w:hAnsi="Consolas"/>
                <w:noProof/>
                <w:lang w:val="en-GB"/>
              </w:rPr>
              <w:t>dicts</w:t>
            </w:r>
            <w:r w:rsidR="007F42E9" w:rsidRPr="00C540CA">
              <w:rPr>
                <w:noProof/>
                <w:lang w:val="en-GB"/>
              </w:rPr>
              <w:t xml:space="preserve"> once it </w:t>
            </w:r>
            <w:r w:rsidR="00FC2581" w:rsidRPr="00C540CA">
              <w:rPr>
                <w:noProof/>
                <w:lang w:val="en-GB"/>
              </w:rPr>
              <w:t>starts to process the instructions inside the function</w:t>
            </w:r>
            <w:r w:rsidR="00253995" w:rsidRPr="00C540CA">
              <w:rPr>
                <w:noProof/>
                <w:lang w:val="en-GB"/>
              </w:rPr>
              <w:t>.</w:t>
            </w:r>
            <w:r w:rsidR="00067E0B" w:rsidRPr="00C540CA">
              <w:rPr>
                <w:noProof/>
                <w:lang w:val="en-GB"/>
              </w:rPr>
              <w:t xml:space="preserve"> </w:t>
            </w:r>
            <w:r w:rsidR="005063DB" w:rsidRPr="00C540CA">
              <w:rPr>
                <w:noProof/>
                <w:lang w:val="en-GB"/>
              </w:rPr>
              <w:t xml:space="preserve">It is noteworthy to mention that we can call another function within a function like </w:t>
            </w:r>
            <w:r w:rsidR="00067E0B" w:rsidRPr="00C540CA">
              <w:rPr>
                <w:noProof/>
                <w:lang w:val="en-GB"/>
              </w:rPr>
              <w:t xml:space="preserve">in line 5, </w:t>
            </w:r>
            <w:r w:rsidR="00555248" w:rsidRPr="00C540CA">
              <w:rPr>
                <w:noProof/>
                <w:lang w:val="en-GB"/>
              </w:rPr>
              <w:t xml:space="preserve">where </w:t>
            </w:r>
            <w:r w:rsidR="00067E0B" w:rsidRPr="00C540CA">
              <w:rPr>
                <w:noProof/>
                <w:lang w:val="en-GB"/>
              </w:rPr>
              <w:t xml:space="preserve">we call </w:t>
            </w:r>
            <w:r w:rsidR="00522999" w:rsidRPr="00C540CA">
              <w:rPr>
                <w:rFonts w:ascii="Consolas" w:hAnsi="Consolas"/>
                <w:noProof/>
                <w:lang w:val="en-GB"/>
              </w:rPr>
              <w:t>list_dictkeys(dicts)</w:t>
            </w:r>
            <w:r w:rsidR="00522999" w:rsidRPr="00C540CA">
              <w:rPr>
                <w:noProof/>
                <w:lang w:val="en-GB"/>
              </w:rPr>
              <w:t xml:space="preserve"> </w:t>
            </w:r>
            <w:r w:rsidR="00555248" w:rsidRPr="00C540CA">
              <w:rPr>
                <w:noProof/>
                <w:lang w:val="en-GB"/>
              </w:rPr>
              <w:t>to generate</w:t>
            </w:r>
            <w:r w:rsidR="00522999" w:rsidRPr="00C540CA">
              <w:rPr>
                <w:noProof/>
                <w:lang w:val="en-GB"/>
              </w:rPr>
              <w:t xml:space="preserve"> the list of dictionary keys</w:t>
            </w:r>
            <w:r w:rsidR="00555248" w:rsidRPr="00C540CA">
              <w:rPr>
                <w:noProof/>
                <w:lang w:val="en-GB"/>
              </w:rPr>
              <w:t xml:space="preserve"> for further process</w:t>
            </w:r>
            <w:r w:rsidR="00522999" w:rsidRPr="00C540CA">
              <w:rPr>
                <w:noProof/>
                <w:lang w:val="en-GB"/>
              </w:rPr>
              <w:t>.</w:t>
            </w:r>
            <w:r w:rsidR="005063DB" w:rsidRPr="00C540CA">
              <w:rPr>
                <w:noProof/>
                <w:lang w:val="en-GB"/>
              </w:rPr>
              <w:t xml:space="preserve"> </w:t>
            </w:r>
          </w:p>
          <w:p w14:paraId="67710360" w14:textId="197DF603" w:rsidR="00253995" w:rsidRPr="00C540CA" w:rsidRDefault="00253995" w:rsidP="0033497F">
            <w:pPr>
              <w:pStyle w:val="BodyText"/>
              <w:rPr>
                <w:noProof/>
                <w:lang w:val="en-GB"/>
              </w:rPr>
            </w:pPr>
            <w:r w:rsidRPr="00C540CA">
              <w:rPr>
                <w:noProof/>
                <w:lang w:val="en-GB"/>
              </w:rPr>
              <w:t xml:space="preserve">The main program </w:t>
            </w:r>
            <w:r w:rsidR="007C2486" w:rsidRPr="00C540CA">
              <w:rPr>
                <w:noProof/>
                <w:lang w:val="en-GB"/>
              </w:rPr>
              <w:t>does</w:t>
            </w:r>
            <w:r w:rsidRPr="00C540CA">
              <w:rPr>
                <w:noProof/>
                <w:lang w:val="en-GB"/>
              </w:rPr>
              <w:t xml:space="preserve"> not </w:t>
            </w:r>
            <w:r w:rsidR="007C2486" w:rsidRPr="00C540CA">
              <w:rPr>
                <w:noProof/>
                <w:lang w:val="en-GB"/>
              </w:rPr>
              <w:t xml:space="preserve">become </w:t>
            </w:r>
            <w:r w:rsidRPr="00C540CA">
              <w:rPr>
                <w:noProof/>
                <w:lang w:val="en-GB"/>
              </w:rPr>
              <w:t xml:space="preserve">significantly shorter, but </w:t>
            </w:r>
            <w:r w:rsidR="00D9003B" w:rsidRPr="00C540CA">
              <w:rPr>
                <w:noProof/>
                <w:lang w:val="en-GB"/>
              </w:rPr>
              <w:t xml:space="preserve">simpler in terms of the </w:t>
            </w:r>
            <w:r w:rsidR="00D97EE2" w:rsidRPr="00C540CA">
              <w:rPr>
                <w:noProof/>
                <w:lang w:val="en-GB"/>
              </w:rPr>
              <w:t xml:space="preserve">number of functions </w:t>
            </w:r>
            <w:r w:rsidR="007C2486" w:rsidRPr="00C540CA">
              <w:rPr>
                <w:noProof/>
                <w:lang w:val="en-GB"/>
              </w:rPr>
              <w:t xml:space="preserve">and methods </w:t>
            </w:r>
            <w:r w:rsidR="00D97EE2" w:rsidRPr="00C540CA">
              <w:rPr>
                <w:noProof/>
                <w:lang w:val="en-GB"/>
              </w:rPr>
              <w:t>involved.</w:t>
            </w:r>
          </w:p>
          <w:p w14:paraId="54A54A7C" w14:textId="4AE36B24" w:rsidR="00E62C45" w:rsidRPr="00C540CA" w:rsidRDefault="00D3402D" w:rsidP="00E62C45">
            <w:pPr>
              <w:pStyle w:val="Figure-Image-Upper"/>
              <w:rPr>
                <w:lang w:val="en-GB"/>
              </w:rPr>
            </w:pPr>
            <w:r w:rsidRPr="00C540CA">
              <w:drawing>
                <wp:inline distT="0" distB="0" distL="0" distR="0" wp14:anchorId="119227BC" wp14:editId="68CADC83">
                  <wp:extent cx="5580000" cy="2505396"/>
                  <wp:effectExtent l="0" t="0" r="1905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3"/>
                          <a:srcRect l="15620" t="9203" b="20859"/>
                          <a:stretch/>
                        </pic:blipFill>
                        <pic:spPr bwMode="auto">
                          <a:xfrm>
                            <a:off x="0" y="0"/>
                            <a:ext cx="5580000" cy="25053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E432DAC" w14:textId="4F081BCC" w:rsidR="00DA6FD0" w:rsidRPr="00C540CA" w:rsidRDefault="000431B8" w:rsidP="00062C1C">
            <w:pPr>
              <w:pStyle w:val="Figure-Image"/>
              <w:rPr>
                <w:lang w:val="en-GB"/>
              </w:rPr>
            </w:pPr>
            <w:r w:rsidRPr="00C540CA">
              <w:drawing>
                <wp:inline distT="0" distB="0" distL="0" distR="0" wp14:anchorId="051F3AE1" wp14:editId="46682595">
                  <wp:extent cx="5580000" cy="619997"/>
                  <wp:effectExtent l="0" t="0" r="1905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4"/>
                          <a:srcRect t="4114" r="1285" b="75774"/>
                          <a:stretch/>
                        </pic:blipFill>
                        <pic:spPr bwMode="auto">
                          <a:xfrm>
                            <a:off x="0" y="0"/>
                            <a:ext cx="5580000" cy="619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3BEA30" w14:textId="1E73D010" w:rsidR="00DA6FD0" w:rsidRPr="00C540CA" w:rsidRDefault="00DA6FD0" w:rsidP="00062C1C">
            <w:pPr>
              <w:pStyle w:val="Caption"/>
            </w:pPr>
            <w:r w:rsidRPr="00C540CA">
              <w:t>Figure 2.</w:t>
            </w:r>
            <w:r w:rsidRPr="00C540CA">
              <w:fldChar w:fldCharType="begin"/>
            </w:r>
            <w:r w:rsidRPr="00C540CA">
              <w:instrText xml:space="preserve"> SEQ Figure \* ARABIC </w:instrText>
            </w:r>
            <w:r w:rsidRPr="00C540CA">
              <w:fldChar w:fldCharType="separate"/>
            </w:r>
            <w:r w:rsidR="00794E2F" w:rsidRPr="00C540CA">
              <w:t>47</w:t>
            </w:r>
            <w:r w:rsidRPr="00C540CA">
              <w:fldChar w:fldCharType="end"/>
            </w:r>
            <w:r w:rsidRPr="00C540CA">
              <w:t xml:space="preserve"> Sorting Dictionary </w:t>
            </w:r>
            <w:r w:rsidR="00865D4C" w:rsidRPr="00C540CA">
              <w:t>Using User-Defined Functions</w:t>
            </w:r>
          </w:p>
          <w:p w14:paraId="52D535A1" w14:textId="305EB241" w:rsidR="00DA6FD0" w:rsidRPr="00C540CA" w:rsidRDefault="00DA6FD0" w:rsidP="00F041E8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C540CA">
              <w:rPr>
                <w:rFonts w:eastAsia="PMingLiU"/>
                <w:noProof/>
                <w:lang w:val="en-GB" w:eastAsia="zh-TW"/>
              </w:rPr>
              <w:t>In line 1</w:t>
            </w:r>
            <w:r w:rsidR="007C2486" w:rsidRPr="00C540CA">
              <w:rPr>
                <w:rFonts w:eastAsia="PMingLiU"/>
                <w:noProof/>
                <w:lang w:val="en-GB" w:eastAsia="zh-TW"/>
              </w:rPr>
              <w:t>2</w:t>
            </w:r>
            <w:r w:rsidRPr="00C540CA">
              <w:rPr>
                <w:rFonts w:eastAsia="PMingLiU"/>
                <w:noProof/>
                <w:lang w:val="en-GB" w:eastAsia="zh-TW"/>
              </w:rPr>
              <w:t xml:space="preserve">, </w:t>
            </w:r>
            <w:r w:rsidR="0059573F" w:rsidRPr="00C540CA">
              <w:rPr>
                <w:rFonts w:eastAsia="PMingLiU"/>
                <w:noProof/>
                <w:lang w:val="en-GB" w:eastAsia="zh-TW"/>
              </w:rPr>
              <w:t xml:space="preserve">the program commands </w:t>
            </w:r>
            <w:r w:rsidR="00067E0B" w:rsidRPr="00C540CA">
              <w:rPr>
                <w:rFonts w:eastAsia="PMingLiU"/>
                <w:noProof/>
                <w:lang w:val="en-GB" w:eastAsia="zh-TW"/>
              </w:rPr>
              <w:t xml:space="preserve">the list that should be run through in the </w:t>
            </w:r>
            <w:r w:rsidR="00067E0B" w:rsidRPr="00C540CA">
              <w:rPr>
                <w:rFonts w:ascii="Consolas" w:eastAsia="PMingLiU" w:hAnsi="Consolas"/>
                <w:noProof/>
                <w:lang w:val="en-GB" w:eastAsia="zh-TW"/>
              </w:rPr>
              <w:t>for</w:t>
            </w:r>
            <w:r w:rsidR="00067E0B" w:rsidRPr="00C540CA">
              <w:rPr>
                <w:rFonts w:eastAsia="PMingLiU"/>
                <w:noProof/>
                <w:lang w:val="en-GB" w:eastAsia="zh-TW"/>
              </w:rPr>
              <w:t xml:space="preserve">-loop is the </w:t>
            </w:r>
            <w:r w:rsidR="00EB09DF" w:rsidRPr="00C540CA">
              <w:rPr>
                <w:rFonts w:eastAsia="PMingLiU"/>
                <w:noProof/>
                <w:lang w:val="en-GB" w:eastAsia="zh-TW"/>
              </w:rPr>
              <w:t>output object returned from</w:t>
            </w:r>
            <w:r w:rsidR="00107317" w:rsidRPr="00C540CA">
              <w:rPr>
                <w:rFonts w:eastAsia="PMingLiU"/>
                <w:noProof/>
                <w:lang w:val="en-GB" w:eastAsia="zh-TW"/>
              </w:rPr>
              <w:t xml:space="preserve"> the</w:t>
            </w:r>
            <w:r w:rsidR="00EB09DF" w:rsidRPr="00C540CA">
              <w:rPr>
                <w:rFonts w:eastAsia="PMingLiU"/>
                <w:noProof/>
                <w:lang w:val="en-GB" w:eastAsia="zh-TW"/>
              </w:rPr>
              <w:t xml:space="preserve"> </w:t>
            </w:r>
            <w:r w:rsidR="00067E0B" w:rsidRPr="00C540CA">
              <w:rPr>
                <w:rFonts w:ascii="Consolas" w:eastAsia="PMingLiU" w:hAnsi="Consolas"/>
                <w:noProof/>
                <w:lang w:val="en-GB" w:eastAsia="zh-TW"/>
              </w:rPr>
              <w:t>list</w:t>
            </w:r>
            <w:r w:rsidR="00D462E7" w:rsidRPr="00C540CA">
              <w:rPr>
                <w:rFonts w:ascii="Consolas" w:eastAsia="PMingLiU" w:hAnsi="Consolas"/>
                <w:noProof/>
                <w:lang w:val="en-GB" w:eastAsia="zh-TW"/>
              </w:rPr>
              <w:t>_dict</w:t>
            </w:r>
            <w:r w:rsidR="00067E0B" w:rsidRPr="00C540CA">
              <w:rPr>
                <w:rFonts w:ascii="Consolas" w:eastAsia="PMingLiU" w:hAnsi="Consolas"/>
                <w:noProof/>
                <w:lang w:val="en-GB" w:eastAsia="zh-TW"/>
              </w:rPr>
              <w:t>keys</w:t>
            </w:r>
            <w:r w:rsidR="00D7721C" w:rsidRPr="00C540CA">
              <w:rPr>
                <w:rFonts w:ascii="Consolas" w:eastAsia="PMingLiU" w:hAnsi="Consolas"/>
                <w:noProof/>
                <w:lang w:val="en-GB" w:eastAsia="zh-TW"/>
              </w:rPr>
              <w:t>(dicts)</w:t>
            </w:r>
            <w:r w:rsidR="00067E0B" w:rsidRPr="00C540CA">
              <w:rPr>
                <w:rFonts w:eastAsia="PMingLiU"/>
                <w:noProof/>
                <w:lang w:val="en-GB" w:eastAsia="zh-TW"/>
              </w:rPr>
              <w:t xml:space="preserve"> function</w:t>
            </w:r>
            <w:r w:rsidR="006D5391" w:rsidRPr="00C540CA">
              <w:rPr>
                <w:rFonts w:eastAsia="PMingLiU"/>
                <w:noProof/>
                <w:lang w:val="en-GB" w:eastAsia="zh-TW"/>
              </w:rPr>
              <w:t xml:space="preserve">. </w:t>
            </w:r>
            <w:r w:rsidR="002E6062" w:rsidRPr="00C540CA">
              <w:rPr>
                <w:rFonts w:eastAsia="PMingLiU"/>
                <w:noProof/>
                <w:lang w:val="en-GB" w:eastAsia="zh-TW"/>
              </w:rPr>
              <w:t xml:space="preserve">In the </w:t>
            </w:r>
            <w:r w:rsidR="002E6062" w:rsidRPr="00C540CA">
              <w:rPr>
                <w:rFonts w:eastAsia="PMingLiU"/>
                <w:noProof/>
                <w:lang w:val="en-GB" w:eastAsia="zh-TW"/>
              </w:rPr>
              <w:lastRenderedPageBreak/>
              <w:t xml:space="preserve">bracket following the function name </w:t>
            </w:r>
            <w:r w:rsidR="002E6062" w:rsidRPr="00C540CA">
              <w:rPr>
                <w:rFonts w:ascii="Consolas" w:eastAsia="PMingLiU" w:hAnsi="Consolas"/>
                <w:noProof/>
                <w:lang w:val="en-GB" w:eastAsia="zh-TW"/>
              </w:rPr>
              <w:t>list_dictkeys</w:t>
            </w:r>
            <w:r w:rsidR="002E6062" w:rsidRPr="00C540CA">
              <w:rPr>
                <w:rFonts w:eastAsia="PMingLiU"/>
                <w:noProof/>
                <w:lang w:val="en-GB" w:eastAsia="zh-TW"/>
              </w:rPr>
              <w:t xml:space="preserve">, we specify the dictionary </w:t>
            </w:r>
            <w:r w:rsidR="002E6062" w:rsidRPr="00C540CA">
              <w:rPr>
                <w:rFonts w:ascii="Consolas" w:eastAsia="PMingLiU" w:hAnsi="Consolas"/>
                <w:noProof/>
                <w:lang w:val="en-GB" w:eastAsia="zh-TW"/>
              </w:rPr>
              <w:t>all_classes</w:t>
            </w:r>
            <w:r w:rsidR="002E6062" w:rsidRPr="00C540CA">
              <w:rPr>
                <w:rFonts w:eastAsia="PMingLiU"/>
                <w:noProof/>
                <w:lang w:val="en-GB" w:eastAsia="zh-TW"/>
              </w:rPr>
              <w:t xml:space="preserve"> </w:t>
            </w:r>
            <w:r w:rsidR="00440E61">
              <w:rPr>
                <w:rFonts w:eastAsia="PMingLiU"/>
                <w:noProof/>
                <w:lang w:val="en-GB" w:eastAsia="zh-TW"/>
              </w:rPr>
              <w:t xml:space="preserve">which </w:t>
            </w:r>
            <w:r w:rsidR="00DE62F9" w:rsidRPr="00C540CA">
              <w:rPr>
                <w:rFonts w:eastAsia="PMingLiU"/>
                <w:noProof/>
                <w:lang w:val="en-GB" w:eastAsia="zh-TW"/>
              </w:rPr>
              <w:t xml:space="preserve">should be stored in the variable </w:t>
            </w:r>
            <w:r w:rsidR="00DE62F9" w:rsidRPr="00C540CA">
              <w:rPr>
                <w:rFonts w:ascii="Consolas" w:eastAsia="PMingLiU" w:hAnsi="Consolas"/>
                <w:noProof/>
                <w:lang w:val="en-GB" w:eastAsia="zh-TW"/>
              </w:rPr>
              <w:t>dicts</w:t>
            </w:r>
            <w:r w:rsidR="00DE62F9" w:rsidRPr="00C540CA">
              <w:rPr>
                <w:rFonts w:eastAsia="PMingLiU"/>
                <w:noProof/>
                <w:lang w:val="en-GB" w:eastAsia="zh-TW"/>
              </w:rPr>
              <w:t xml:space="preserve"> when passing on to </w:t>
            </w:r>
            <w:r w:rsidR="00DE62F9" w:rsidRPr="00C540CA">
              <w:rPr>
                <w:rFonts w:ascii="Consolas" w:eastAsia="PMingLiU" w:hAnsi="Consolas"/>
                <w:noProof/>
                <w:lang w:val="en-GB" w:eastAsia="zh-TW"/>
              </w:rPr>
              <w:t>list_dictkeys</w:t>
            </w:r>
            <w:r w:rsidR="00362874" w:rsidRPr="00C540CA">
              <w:rPr>
                <w:rFonts w:ascii="Consolas" w:eastAsia="PMingLiU" w:hAnsi="Consolas"/>
                <w:noProof/>
                <w:lang w:val="en-GB" w:eastAsia="zh-TW"/>
              </w:rPr>
              <w:t>(dicts)</w:t>
            </w:r>
            <w:r w:rsidR="00DE62F9" w:rsidRPr="00C540CA">
              <w:rPr>
                <w:rFonts w:eastAsia="PMingLiU"/>
                <w:noProof/>
                <w:lang w:val="en-GB" w:eastAsia="zh-TW"/>
              </w:rPr>
              <w:t xml:space="preserve">. </w:t>
            </w:r>
            <w:r w:rsidR="003D11BB" w:rsidRPr="00C540CA">
              <w:rPr>
                <w:rFonts w:eastAsia="PMingLiU"/>
                <w:noProof/>
                <w:lang w:val="en-GB" w:eastAsia="zh-TW"/>
              </w:rPr>
              <w:t xml:space="preserve">The same happened in line 19 where we </w:t>
            </w:r>
            <w:r w:rsidR="00F041E8" w:rsidRPr="00C540CA">
              <w:rPr>
                <w:rFonts w:eastAsia="PMingLiU"/>
                <w:noProof/>
                <w:lang w:val="en-GB" w:eastAsia="zh-TW"/>
              </w:rPr>
              <w:t xml:space="preserve">use the </w:t>
            </w:r>
            <w:r w:rsidR="00F041E8" w:rsidRPr="00C540CA">
              <w:rPr>
                <w:rFonts w:ascii="Consolas" w:eastAsia="PMingLiU" w:hAnsi="Consolas"/>
                <w:noProof/>
                <w:lang w:val="en-GB" w:eastAsia="zh-TW"/>
              </w:rPr>
              <w:t>sort_dictkeys</w:t>
            </w:r>
            <w:r w:rsidR="00362874" w:rsidRPr="00C540CA">
              <w:rPr>
                <w:rFonts w:ascii="Consolas" w:eastAsia="PMingLiU" w:hAnsi="Consolas"/>
                <w:noProof/>
                <w:lang w:val="en-GB" w:eastAsia="zh-TW"/>
              </w:rPr>
              <w:t>(dicts)</w:t>
            </w:r>
            <w:r w:rsidR="00F041E8" w:rsidRPr="00C540CA">
              <w:rPr>
                <w:rFonts w:eastAsia="PMingLiU"/>
                <w:noProof/>
                <w:lang w:val="en-GB" w:eastAsia="zh-TW"/>
              </w:rPr>
              <w:t xml:space="preserve"> function to sort the dictionary </w:t>
            </w:r>
            <w:r w:rsidR="00F041E8" w:rsidRPr="00C540CA">
              <w:rPr>
                <w:rFonts w:ascii="Consolas" w:eastAsia="PMingLiU" w:hAnsi="Consolas"/>
                <w:noProof/>
                <w:lang w:val="en-GB" w:eastAsia="zh-TW"/>
              </w:rPr>
              <w:t>all_classes</w:t>
            </w:r>
            <w:r w:rsidR="00F041E8" w:rsidRPr="00C540CA">
              <w:rPr>
                <w:rFonts w:eastAsia="PMingLiU"/>
                <w:noProof/>
                <w:lang w:val="en-GB" w:eastAsia="zh-TW"/>
              </w:rPr>
              <w:t>. Note that the</w:t>
            </w:r>
            <w:r w:rsidR="005A36CB" w:rsidRPr="00C540CA">
              <w:rPr>
                <w:rFonts w:eastAsia="PMingLiU"/>
                <w:noProof/>
                <w:lang w:val="en-GB" w:eastAsia="zh-TW"/>
              </w:rPr>
              <w:t xml:space="preserve"> “</w:t>
            </w:r>
            <w:r w:rsidR="00416F9A" w:rsidRPr="00C540CA">
              <w:rPr>
                <w:rFonts w:ascii="Consolas" w:eastAsia="PMingLiU" w:hAnsi="Consolas"/>
                <w:noProof/>
                <w:lang w:val="en-GB" w:eastAsia="zh-TW"/>
              </w:rPr>
              <w:t>dicts =</w:t>
            </w:r>
            <w:r w:rsidR="005A36CB" w:rsidRPr="00C540CA">
              <w:rPr>
                <w:rFonts w:eastAsia="PMingLiU"/>
                <w:noProof/>
                <w:lang w:val="en-GB" w:eastAsia="zh-TW"/>
              </w:rPr>
              <w:t>” p</w:t>
            </w:r>
            <w:r w:rsidR="00416F9A" w:rsidRPr="00C540CA">
              <w:rPr>
                <w:rFonts w:eastAsia="PMingLiU"/>
                <w:noProof/>
                <w:lang w:val="en-GB" w:eastAsia="zh-TW"/>
              </w:rPr>
              <w:t xml:space="preserve">art is not required as long as </w:t>
            </w:r>
            <w:r w:rsidR="00885DD8" w:rsidRPr="00C540CA">
              <w:rPr>
                <w:rFonts w:eastAsia="PMingLiU"/>
                <w:noProof/>
                <w:lang w:val="en-GB" w:eastAsia="zh-TW"/>
              </w:rPr>
              <w:t xml:space="preserve">the function </w:t>
            </w:r>
            <w:r w:rsidR="00416F9A" w:rsidRPr="00C540CA">
              <w:rPr>
                <w:rFonts w:eastAsia="PMingLiU"/>
                <w:noProof/>
                <w:lang w:val="en-GB" w:eastAsia="zh-TW"/>
              </w:rPr>
              <w:t xml:space="preserve">only </w:t>
            </w:r>
            <w:r w:rsidR="00885DD8" w:rsidRPr="00C540CA">
              <w:rPr>
                <w:rFonts w:eastAsia="PMingLiU"/>
                <w:noProof/>
                <w:lang w:val="en-GB" w:eastAsia="zh-TW"/>
              </w:rPr>
              <w:t xml:space="preserve">contains </w:t>
            </w:r>
            <w:r w:rsidR="00416F9A" w:rsidRPr="00C540CA">
              <w:rPr>
                <w:rFonts w:eastAsia="PMingLiU"/>
                <w:noProof/>
                <w:lang w:val="en-GB" w:eastAsia="zh-TW"/>
              </w:rPr>
              <w:t>one argument</w:t>
            </w:r>
            <w:r w:rsidR="00885DD8" w:rsidRPr="00C540CA">
              <w:rPr>
                <w:rFonts w:eastAsia="PMingLiU"/>
                <w:noProof/>
                <w:lang w:val="en-GB" w:eastAsia="zh-TW"/>
              </w:rPr>
              <w:t xml:space="preserve">, or when the objects to be passed on to the function </w:t>
            </w:r>
            <w:r w:rsidR="005A36CB" w:rsidRPr="00C540CA">
              <w:rPr>
                <w:rFonts w:eastAsia="PMingLiU"/>
                <w:noProof/>
                <w:lang w:val="en-GB" w:eastAsia="zh-TW"/>
              </w:rPr>
              <w:t xml:space="preserve">are listed </w:t>
            </w:r>
            <w:r w:rsidR="00885DD8" w:rsidRPr="00C540CA">
              <w:rPr>
                <w:rFonts w:eastAsia="PMingLiU"/>
                <w:noProof/>
                <w:lang w:val="en-GB" w:eastAsia="zh-TW"/>
              </w:rPr>
              <w:t>in the same sequence as the argument list</w:t>
            </w:r>
            <w:r w:rsidR="00752300" w:rsidRPr="00C540CA">
              <w:rPr>
                <w:rFonts w:eastAsia="PMingLiU"/>
                <w:noProof/>
                <w:lang w:val="en-GB" w:eastAsia="zh-TW"/>
              </w:rPr>
              <w:t xml:space="preserve"> written in the function code. It is therefore important to know either the sequence of the argument list of each function or to </w:t>
            </w:r>
            <w:r w:rsidR="00D47CA3" w:rsidRPr="00C540CA">
              <w:rPr>
                <w:rFonts w:eastAsia="PMingLiU"/>
                <w:noProof/>
                <w:lang w:val="en-GB" w:eastAsia="zh-TW"/>
              </w:rPr>
              <w:t xml:space="preserve">type the </w:t>
            </w:r>
            <w:r w:rsidR="005A36CB" w:rsidRPr="00C540CA">
              <w:rPr>
                <w:rFonts w:eastAsia="PMingLiU"/>
                <w:noProof/>
                <w:lang w:val="en-GB" w:eastAsia="zh-TW"/>
              </w:rPr>
              <w:t>“</w:t>
            </w:r>
            <w:r w:rsidR="00D47CA3" w:rsidRPr="00C540CA">
              <w:rPr>
                <w:rFonts w:ascii="Consolas" w:eastAsia="PMingLiU" w:hAnsi="Consolas"/>
                <w:noProof/>
                <w:lang w:val="en-GB" w:eastAsia="zh-TW"/>
              </w:rPr>
              <w:t>argument =</w:t>
            </w:r>
            <w:r w:rsidR="005A36CB" w:rsidRPr="00C540CA">
              <w:rPr>
                <w:rFonts w:eastAsia="PMingLiU"/>
                <w:noProof/>
                <w:lang w:val="en-GB" w:eastAsia="zh-TW"/>
              </w:rPr>
              <w:t>”</w:t>
            </w:r>
            <w:r w:rsidR="00D47CA3" w:rsidRPr="00C540CA">
              <w:rPr>
                <w:rFonts w:eastAsia="PMingLiU"/>
                <w:noProof/>
                <w:lang w:val="en-GB" w:eastAsia="zh-TW"/>
              </w:rPr>
              <w:t xml:space="preserve"> part when calling a function.</w:t>
            </w:r>
          </w:p>
          <w:p w14:paraId="2E5B0821" w14:textId="21140F0F" w:rsidR="00D95009" w:rsidRPr="00C540CA" w:rsidRDefault="00D95009" w:rsidP="00F041E8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C540CA">
              <w:rPr>
                <w:rFonts w:eastAsia="PMingLiU"/>
                <w:noProof/>
                <w:lang w:val="en-GB" w:eastAsia="zh-TW"/>
              </w:rPr>
              <w:t xml:space="preserve">Certainly, more from the main program can be “outsourced” </w:t>
            </w:r>
            <w:r w:rsidR="00BE20ED" w:rsidRPr="00C540CA">
              <w:rPr>
                <w:rFonts w:eastAsia="PMingLiU"/>
                <w:noProof/>
                <w:lang w:val="en-GB" w:eastAsia="zh-TW"/>
              </w:rPr>
              <w:t xml:space="preserve">to a function if those routines are called more </w:t>
            </w:r>
            <w:r w:rsidR="005E74F9" w:rsidRPr="00C540CA">
              <w:rPr>
                <w:rFonts w:eastAsia="PMingLiU"/>
                <w:noProof/>
                <w:lang w:val="en-GB" w:eastAsia="zh-TW"/>
              </w:rPr>
              <w:t xml:space="preserve">frequently in the program. For instance, the process of formatting the students’ name can be </w:t>
            </w:r>
            <w:r w:rsidR="00984F17" w:rsidRPr="00C540CA">
              <w:rPr>
                <w:rFonts w:eastAsia="PMingLiU"/>
                <w:noProof/>
                <w:lang w:val="en-GB" w:eastAsia="zh-TW"/>
              </w:rPr>
              <w:t xml:space="preserve">written as a user-defined function as well. Since defining such a function will not simplify our program here, we </w:t>
            </w:r>
            <w:r w:rsidR="002810C0" w:rsidRPr="00C540CA">
              <w:rPr>
                <w:rFonts w:eastAsia="PMingLiU"/>
                <w:noProof/>
                <w:lang w:val="en-GB" w:eastAsia="zh-TW"/>
              </w:rPr>
              <w:t>keep th</w:t>
            </w:r>
            <w:r w:rsidR="001B509F" w:rsidRPr="00C540CA">
              <w:rPr>
                <w:rFonts w:eastAsia="PMingLiU"/>
                <w:noProof/>
                <w:lang w:val="en-GB" w:eastAsia="zh-TW"/>
              </w:rPr>
              <w:t>is part of th</w:t>
            </w:r>
            <w:r w:rsidR="002810C0" w:rsidRPr="00C540CA">
              <w:rPr>
                <w:rFonts w:eastAsia="PMingLiU"/>
                <w:noProof/>
                <w:lang w:val="en-GB" w:eastAsia="zh-TW"/>
              </w:rPr>
              <w:t xml:space="preserve">e program as </w:t>
            </w:r>
            <w:r w:rsidR="002810C0" w:rsidRPr="00C540CA">
              <w:rPr>
                <w:noProof/>
                <w:lang w:val="en-GB"/>
              </w:rPr>
              <w:t xml:space="preserve">in </w:t>
            </w:r>
            <w:r w:rsidR="002810C0" w:rsidRPr="003662EE">
              <w:rPr>
                <w:noProof/>
                <w:lang w:val="en-GB"/>
              </w:rPr>
              <w:fldChar w:fldCharType="begin"/>
            </w:r>
            <w:r w:rsidR="002810C0" w:rsidRPr="00C540CA">
              <w:rPr>
                <w:noProof/>
                <w:lang w:val="en-GB"/>
              </w:rPr>
              <w:instrText xml:space="preserve"> REF _Ref60504431 \h </w:instrText>
            </w:r>
            <w:r w:rsidR="002810C0" w:rsidRPr="003662EE">
              <w:rPr>
                <w:noProof/>
                <w:lang w:val="en-GB"/>
              </w:rPr>
            </w:r>
            <w:r w:rsidR="002810C0" w:rsidRPr="003662EE">
              <w:rPr>
                <w:noProof/>
                <w:lang w:val="en-GB"/>
              </w:rPr>
              <w:fldChar w:fldCharType="separate"/>
            </w:r>
            <w:r w:rsidR="00794E2F" w:rsidRPr="00C540CA">
              <w:rPr>
                <w:noProof/>
                <w:lang w:val="en-GB"/>
              </w:rPr>
              <w:t>Figure 2.45</w:t>
            </w:r>
            <w:r w:rsidR="002810C0" w:rsidRPr="003662EE">
              <w:rPr>
                <w:noProof/>
                <w:lang w:val="en-GB"/>
              </w:rPr>
              <w:fldChar w:fldCharType="end"/>
            </w:r>
            <w:r w:rsidR="002810C0" w:rsidRPr="00C540CA">
              <w:rPr>
                <w:noProof/>
                <w:lang w:val="en-GB"/>
              </w:rPr>
              <w:t xml:space="preserve"> due to the </w:t>
            </w:r>
            <w:r w:rsidR="00332916" w:rsidRPr="00C540CA">
              <w:rPr>
                <w:noProof/>
                <w:lang w:val="en-GB"/>
              </w:rPr>
              <w:t xml:space="preserve">aforementioned </w:t>
            </w:r>
            <w:r w:rsidR="008A41FE" w:rsidRPr="00C540CA">
              <w:rPr>
                <w:noProof/>
                <w:lang w:val="en-GB"/>
              </w:rPr>
              <w:t xml:space="preserve">guidelines of </w:t>
            </w:r>
            <w:r w:rsidR="00FE6197" w:rsidRPr="00C540CA">
              <w:rPr>
                <w:noProof/>
                <w:lang w:val="en-GB"/>
              </w:rPr>
              <w:t xml:space="preserve">using </w:t>
            </w:r>
            <w:r w:rsidR="001B509F" w:rsidRPr="00C540CA">
              <w:rPr>
                <w:noProof/>
                <w:lang w:val="en-GB"/>
              </w:rPr>
              <w:t xml:space="preserve">user-defined </w:t>
            </w:r>
            <w:r w:rsidR="00332916" w:rsidRPr="00C540CA">
              <w:rPr>
                <w:noProof/>
                <w:lang w:val="en-GB"/>
              </w:rPr>
              <w:t>functions</w:t>
            </w:r>
            <w:r w:rsidR="00FE6197" w:rsidRPr="00C540CA">
              <w:rPr>
                <w:noProof/>
                <w:lang w:val="en-GB"/>
              </w:rPr>
              <w:t xml:space="preserve"> appropriately</w:t>
            </w:r>
            <w:r w:rsidR="002810C0" w:rsidRPr="00C540CA">
              <w:rPr>
                <w:noProof/>
                <w:lang w:val="en-GB"/>
              </w:rPr>
              <w:t>.</w:t>
            </w:r>
          </w:p>
        </w:tc>
      </w:tr>
    </w:tbl>
    <w:p w14:paraId="57112B5B" w14:textId="77777777" w:rsidR="006C40E6" w:rsidRPr="003662EE" w:rsidRDefault="006C40E6" w:rsidP="006C40E6">
      <w:pPr>
        <w:spacing w:before="240" w:after="120"/>
        <w:jc w:val="left"/>
        <w:rPr>
          <w:b/>
          <w:noProof/>
          <w:sz w:val="28"/>
        </w:rPr>
      </w:pPr>
      <w:r w:rsidRPr="003662EE">
        <w:rPr>
          <w:b/>
          <w:noProof/>
          <w:sz w:val="28"/>
        </w:rPr>
        <w:lastRenderedPageBreak/>
        <w:t>Read</w:t>
      </w:r>
    </w:p>
    <w:p w14:paraId="41DBEC49" w14:textId="77777777" w:rsidR="006C40E6" w:rsidRPr="003662EE" w:rsidRDefault="006C40E6" w:rsidP="006C40E6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t>Read the following three exercises of the textbook for more details and examples on user-defined functions:</w:t>
      </w:r>
    </w:p>
    <w:p w14:paraId="6AA7594F" w14:textId="77777777" w:rsidR="006C40E6" w:rsidRPr="003662EE" w:rsidRDefault="006C40E6" w:rsidP="006C40E6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t xml:space="preserve">Exercise 18: Names, Variables, Code, Functions </w:t>
      </w:r>
    </w:p>
    <w:p w14:paraId="2D048A8E" w14:textId="41440CAE" w:rsidR="006C40E6" w:rsidRPr="003662EE" w:rsidRDefault="006C40E6" w:rsidP="006C40E6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t>Exercise 19: Functions and Variables</w:t>
      </w:r>
    </w:p>
    <w:p w14:paraId="7E7BDC87" w14:textId="224441DB" w:rsidR="00654713" w:rsidRPr="003662EE" w:rsidRDefault="006C40E6" w:rsidP="006C40E6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t>Exercise 21: Functions Can Return Something</w:t>
      </w:r>
    </w:p>
    <w:p w14:paraId="0D54D6FB" w14:textId="77777777" w:rsidR="0070055A" w:rsidRPr="003662EE" w:rsidRDefault="0070055A" w:rsidP="00CF16A6">
      <w:pPr>
        <w:pStyle w:val="BodyText"/>
        <w:spacing w:before="0" w:after="0"/>
        <w:jc w:val="left"/>
        <w:rPr>
          <w:noProof/>
          <w:lang w:val="en-GB"/>
        </w:rPr>
      </w:pPr>
    </w:p>
    <w:p w14:paraId="7E5D167B" w14:textId="54345EB9" w:rsidR="00C42FC2" w:rsidRPr="003662EE" w:rsidRDefault="00C42FC2">
      <w:pPr>
        <w:rPr>
          <w:noProof/>
        </w:rPr>
      </w:pPr>
      <w:r w:rsidRPr="003662EE">
        <w:rPr>
          <w:noProof/>
        </w:rPr>
        <w:br w:type="page"/>
      </w:r>
    </w:p>
    <w:p w14:paraId="5E7D08B6" w14:textId="073A0CB1" w:rsidR="00C42FC2" w:rsidRDefault="00C42FC2" w:rsidP="00BE148D">
      <w:pPr>
        <w:pStyle w:val="Heading2"/>
      </w:pPr>
      <w:r w:rsidRPr="003662EE">
        <w:lastRenderedPageBreak/>
        <w:t xml:space="preserve">Chapter 4 </w:t>
      </w:r>
      <w:r w:rsidR="00EE5146" w:rsidRPr="003662EE">
        <w:t xml:space="preserve">Modules, </w:t>
      </w:r>
      <w:r w:rsidR="005C1C6A" w:rsidRPr="003662EE">
        <w:t>Packages and Libraries</w:t>
      </w:r>
    </w:p>
    <w:p w14:paraId="5905879D" w14:textId="1D2ABB86" w:rsidR="006E7C56" w:rsidRPr="006E7C56" w:rsidRDefault="006E7C56" w:rsidP="006E7C56">
      <w:pPr>
        <w:pStyle w:val="BodyText"/>
        <w:rPr>
          <w:lang w:val="en-GB"/>
        </w:rPr>
      </w:pPr>
      <w:r>
        <w:rPr>
          <w:lang w:val="en-GB"/>
        </w:rPr>
        <w:t xml:space="preserve">Lesson Recording - </w:t>
      </w:r>
      <w:r w:rsidR="00D7572F" w:rsidRPr="00D7572F">
        <w:rPr>
          <w:lang w:val="en-GB"/>
        </w:rPr>
        <w:t>Modules, Packages and Libraries</w:t>
      </w:r>
      <w:r w:rsidR="00D7572F">
        <w:rPr>
          <w:lang w:val="en-GB"/>
        </w:rPr>
        <w:t xml:space="preserve"> </w:t>
      </w:r>
      <w:r w:rsidR="00D7572F" w:rsidRPr="00D7572F">
        <w:rPr>
          <w:lang w:val="en-GB"/>
        </w:rPr>
        <w:t>in Python</w:t>
      </w:r>
    </w:p>
    <w:p w14:paraId="6826A8FF" w14:textId="769F7B3C" w:rsidR="00C42FC2" w:rsidRPr="003662EE" w:rsidRDefault="005C1C6A" w:rsidP="00756D91">
      <w:pPr>
        <w:pStyle w:val="Heading3"/>
        <w:tabs>
          <w:tab w:val="left" w:pos="709"/>
        </w:tabs>
        <w:rPr>
          <w:noProof/>
          <w:lang w:val="en-GB"/>
        </w:rPr>
      </w:pPr>
      <w:r w:rsidRPr="003662EE">
        <w:rPr>
          <w:noProof/>
          <w:lang w:val="en-GB"/>
        </w:rPr>
        <w:t>4</w:t>
      </w:r>
      <w:r w:rsidR="00C42FC2" w:rsidRPr="003662EE">
        <w:rPr>
          <w:noProof/>
          <w:lang w:val="en-GB"/>
        </w:rPr>
        <w:t>.1</w:t>
      </w:r>
      <w:r w:rsidR="00C42FC2" w:rsidRPr="003662EE">
        <w:rPr>
          <w:noProof/>
          <w:lang w:val="en-GB"/>
        </w:rPr>
        <w:tab/>
      </w:r>
      <w:r w:rsidR="00ED2A33" w:rsidRPr="003662EE">
        <w:rPr>
          <w:noProof/>
          <w:lang w:val="en-GB"/>
        </w:rPr>
        <w:t>Import</w:t>
      </w:r>
      <w:r w:rsidR="00AF013A" w:rsidRPr="003662EE">
        <w:rPr>
          <w:noProof/>
          <w:lang w:val="en-GB"/>
        </w:rPr>
        <w:t xml:space="preserve"> </w:t>
      </w:r>
      <w:r w:rsidRPr="003662EE">
        <w:rPr>
          <w:noProof/>
          <w:lang w:val="en-GB"/>
        </w:rPr>
        <w:t xml:space="preserve">a </w:t>
      </w:r>
      <w:r w:rsidR="00ED2A33" w:rsidRPr="003662EE">
        <w:rPr>
          <w:noProof/>
          <w:lang w:val="en-GB"/>
        </w:rPr>
        <w:t xml:space="preserve">Standard </w:t>
      </w:r>
      <w:r w:rsidRPr="003662EE">
        <w:rPr>
          <w:noProof/>
          <w:lang w:val="en-GB"/>
        </w:rPr>
        <w:t>Package</w:t>
      </w:r>
    </w:p>
    <w:p w14:paraId="1A070483" w14:textId="106C625E" w:rsidR="00E300B2" w:rsidRPr="003662EE" w:rsidRDefault="00704F30" w:rsidP="00B0652B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t>Beside</w:t>
      </w:r>
      <w:r w:rsidR="00EE246E" w:rsidRPr="003662EE">
        <w:rPr>
          <w:noProof/>
          <w:lang w:val="en-GB"/>
        </w:rPr>
        <w:t xml:space="preserve"> build-in functions and methods</w:t>
      </w:r>
      <w:r w:rsidR="00555DDE" w:rsidRPr="003662EE">
        <w:rPr>
          <w:noProof/>
          <w:lang w:val="en-GB"/>
        </w:rPr>
        <w:t>, as well as</w:t>
      </w:r>
      <w:r w:rsidR="00EE246E" w:rsidRPr="003662EE">
        <w:rPr>
          <w:noProof/>
          <w:lang w:val="en-GB"/>
        </w:rPr>
        <w:t xml:space="preserve"> user-defined functions, </w:t>
      </w:r>
      <w:r w:rsidR="005162AA" w:rsidRPr="003662EE">
        <w:rPr>
          <w:noProof/>
          <w:lang w:val="en-GB"/>
        </w:rPr>
        <w:t>Python also provide</w:t>
      </w:r>
      <w:r w:rsidR="00AA25B7" w:rsidRPr="003662EE">
        <w:rPr>
          <w:noProof/>
          <w:lang w:val="en-GB"/>
        </w:rPr>
        <w:t>s packages which we can think of as a directory of Python scripts</w:t>
      </w:r>
      <w:r w:rsidR="0035640A" w:rsidRPr="003662EE">
        <w:rPr>
          <w:noProof/>
          <w:lang w:val="en-GB"/>
        </w:rPr>
        <w:t>, the so-called modules</w:t>
      </w:r>
      <w:r w:rsidR="00AA25B7" w:rsidRPr="003662EE">
        <w:rPr>
          <w:noProof/>
          <w:lang w:val="en-GB"/>
        </w:rPr>
        <w:t xml:space="preserve">. </w:t>
      </w:r>
      <w:r w:rsidR="00E300B2" w:rsidRPr="003662EE">
        <w:rPr>
          <w:noProof/>
          <w:lang w:val="en-GB"/>
        </w:rPr>
        <w:t xml:space="preserve">These modules specify </w:t>
      </w:r>
      <w:r w:rsidR="0052050A" w:rsidRPr="003662EE">
        <w:rPr>
          <w:noProof/>
          <w:lang w:val="en-GB"/>
        </w:rPr>
        <w:t xml:space="preserve">new </w:t>
      </w:r>
      <w:r w:rsidR="00E300B2" w:rsidRPr="003662EE">
        <w:rPr>
          <w:noProof/>
          <w:lang w:val="en-GB"/>
        </w:rPr>
        <w:t>functions, methods</w:t>
      </w:r>
      <w:r w:rsidR="0052050A" w:rsidRPr="003662EE">
        <w:rPr>
          <w:noProof/>
          <w:lang w:val="en-GB"/>
        </w:rPr>
        <w:t>,</w:t>
      </w:r>
      <w:r w:rsidR="00E300B2" w:rsidRPr="003662EE">
        <w:rPr>
          <w:noProof/>
          <w:lang w:val="en-GB"/>
        </w:rPr>
        <w:t xml:space="preserve"> and </w:t>
      </w:r>
      <w:r w:rsidR="0052050A" w:rsidRPr="003662EE">
        <w:rPr>
          <w:noProof/>
          <w:lang w:val="en-GB"/>
        </w:rPr>
        <w:t>object</w:t>
      </w:r>
      <w:r w:rsidR="00E300B2" w:rsidRPr="003662EE">
        <w:rPr>
          <w:noProof/>
          <w:lang w:val="en-GB"/>
        </w:rPr>
        <w:t xml:space="preserve"> types for solving particular tasks. </w:t>
      </w:r>
      <w:r w:rsidR="002D4479" w:rsidRPr="003662EE">
        <w:rPr>
          <w:noProof/>
          <w:lang w:val="en-GB"/>
        </w:rPr>
        <w:t>P</w:t>
      </w:r>
      <w:r w:rsidR="00E300B2" w:rsidRPr="003662EE">
        <w:rPr>
          <w:noProof/>
          <w:lang w:val="en-GB"/>
        </w:rPr>
        <w:t>ackages are organised hierarchically</w:t>
      </w:r>
      <w:r w:rsidR="00756D91" w:rsidRPr="00126B87">
        <w:rPr>
          <w:noProof/>
          <w:lang w:val="en-GB"/>
        </w:rPr>
        <w:t>;</w:t>
      </w:r>
      <w:r w:rsidR="00E300B2" w:rsidRPr="003662EE">
        <w:rPr>
          <w:noProof/>
          <w:lang w:val="en-GB"/>
        </w:rPr>
        <w:t xml:space="preserve"> </w:t>
      </w:r>
      <w:r w:rsidR="00130758" w:rsidRPr="003662EE">
        <w:rPr>
          <w:noProof/>
          <w:lang w:val="en-GB"/>
        </w:rPr>
        <w:t xml:space="preserve">that means they </w:t>
      </w:r>
      <w:r w:rsidR="00E300B2" w:rsidRPr="003662EE">
        <w:rPr>
          <w:noProof/>
          <w:lang w:val="en-GB"/>
        </w:rPr>
        <w:t>may contain sub-packages, as well as regular modules</w:t>
      </w:r>
      <w:r w:rsidR="00130758" w:rsidRPr="003662EE">
        <w:rPr>
          <w:noProof/>
          <w:lang w:val="en-GB"/>
        </w:rPr>
        <w:t xml:space="preserve"> themselves</w:t>
      </w:r>
      <w:r w:rsidR="00E300B2" w:rsidRPr="003662EE">
        <w:rPr>
          <w:noProof/>
          <w:lang w:val="en-GB"/>
        </w:rPr>
        <w:t>.</w:t>
      </w:r>
    </w:p>
    <w:p w14:paraId="7AC204EF" w14:textId="4C91A26C" w:rsidR="00E300B2" w:rsidRPr="003662EE" w:rsidRDefault="00E300B2" w:rsidP="00305FD4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t xml:space="preserve">The packages of the standard library are </w:t>
      </w:r>
      <w:r w:rsidR="001A50C7">
        <w:rPr>
          <w:noProof/>
          <w:lang w:val="en-GB"/>
        </w:rPr>
        <w:t xml:space="preserve">already </w:t>
      </w:r>
      <w:r w:rsidRPr="003662EE">
        <w:rPr>
          <w:noProof/>
          <w:lang w:val="en-GB"/>
        </w:rPr>
        <w:t xml:space="preserve">installed </w:t>
      </w:r>
      <w:r w:rsidR="001A50C7">
        <w:rPr>
          <w:noProof/>
          <w:lang w:val="en-GB"/>
        </w:rPr>
        <w:t xml:space="preserve">in </w:t>
      </w:r>
      <w:r w:rsidRPr="003662EE">
        <w:rPr>
          <w:noProof/>
          <w:lang w:val="en-GB"/>
        </w:rPr>
        <w:t xml:space="preserve">the Python environment. </w:t>
      </w:r>
      <w:r w:rsidR="006770DD" w:rsidRPr="003662EE">
        <w:rPr>
          <w:noProof/>
          <w:lang w:val="en-GB"/>
        </w:rPr>
        <w:t xml:space="preserve">A library is a collection of codes </w:t>
      </w:r>
      <w:r w:rsidR="00F755F3" w:rsidRPr="003662EE">
        <w:rPr>
          <w:noProof/>
          <w:lang w:val="en-GB"/>
        </w:rPr>
        <w:t xml:space="preserve">for </w:t>
      </w:r>
      <w:r w:rsidR="00057467" w:rsidRPr="003662EE">
        <w:rPr>
          <w:noProof/>
          <w:lang w:val="en-GB"/>
        </w:rPr>
        <w:t xml:space="preserve">us </w:t>
      </w:r>
      <w:r w:rsidR="006770DD" w:rsidRPr="003662EE">
        <w:rPr>
          <w:noProof/>
          <w:lang w:val="en-GB"/>
        </w:rPr>
        <w:t xml:space="preserve">to perform </w:t>
      </w:r>
      <w:r w:rsidR="00057467" w:rsidRPr="003662EE">
        <w:rPr>
          <w:noProof/>
          <w:lang w:val="en-GB"/>
        </w:rPr>
        <w:t xml:space="preserve">specific </w:t>
      </w:r>
      <w:r w:rsidR="006770DD" w:rsidRPr="003662EE">
        <w:rPr>
          <w:noProof/>
          <w:lang w:val="en-GB"/>
        </w:rPr>
        <w:t xml:space="preserve">tasks without writing our </w:t>
      </w:r>
      <w:r w:rsidR="00057467" w:rsidRPr="003662EE">
        <w:rPr>
          <w:noProof/>
          <w:lang w:val="en-GB"/>
        </w:rPr>
        <w:t xml:space="preserve">own </w:t>
      </w:r>
      <w:r w:rsidR="006770DD" w:rsidRPr="003662EE">
        <w:rPr>
          <w:noProof/>
          <w:lang w:val="en-GB"/>
        </w:rPr>
        <w:t xml:space="preserve">code. </w:t>
      </w:r>
      <w:r w:rsidRPr="003662EE">
        <w:rPr>
          <w:noProof/>
          <w:lang w:val="en-GB"/>
        </w:rPr>
        <w:t xml:space="preserve">But before we can use the modules in our program, we </w:t>
      </w:r>
      <w:r w:rsidR="0048698C">
        <w:rPr>
          <w:noProof/>
          <w:lang w:val="en-GB"/>
        </w:rPr>
        <w:t>need to</w:t>
      </w:r>
      <w:r w:rsidRPr="003662EE">
        <w:rPr>
          <w:noProof/>
          <w:lang w:val="en-GB"/>
        </w:rPr>
        <w:t xml:space="preserve"> import the package or a specific module of the package</w:t>
      </w:r>
      <w:r w:rsidR="0048698C">
        <w:rPr>
          <w:noProof/>
          <w:lang w:val="en-GB"/>
        </w:rPr>
        <w:t xml:space="preserve"> </w:t>
      </w:r>
      <w:r w:rsidR="0048698C" w:rsidRPr="003662EE">
        <w:rPr>
          <w:noProof/>
          <w:lang w:val="en-GB"/>
        </w:rPr>
        <w:t>first</w:t>
      </w:r>
      <w:r w:rsidRPr="003662EE">
        <w:rPr>
          <w:noProof/>
          <w:lang w:val="en-GB"/>
        </w:rP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ED3094" w:rsidRPr="00126B87" w14:paraId="5F6B8DB1" w14:textId="77777777" w:rsidTr="00062C1C">
        <w:trPr>
          <w:jc w:val="center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76A2A484" w14:textId="441CB361" w:rsidR="00ED3094" w:rsidRPr="003662EE" w:rsidRDefault="008B46F8" w:rsidP="003F6D42">
            <w:pPr>
              <w:pStyle w:val="Code"/>
              <w:tabs>
                <w:tab w:val="left" w:pos="6557"/>
              </w:tabs>
              <w:ind w:left="1029"/>
              <w:jc w:val="left"/>
              <w:rPr>
                <w:noProof/>
                <w:lang w:val="en-GB"/>
              </w:rPr>
            </w:pPr>
            <w:r w:rsidRPr="003662EE">
              <w:rPr>
                <w:noProof/>
                <w:color w:val="auto"/>
                <w:lang w:val="en-GB"/>
              </w:rPr>
              <w:t>import</w:t>
            </w:r>
            <w:r w:rsidR="00ED3094" w:rsidRPr="003662EE">
              <w:rPr>
                <w:noProof/>
                <w:color w:val="auto"/>
                <w:lang w:val="en-GB"/>
              </w:rPr>
              <w:t xml:space="preserve"> </w:t>
            </w:r>
            <w:r w:rsidR="007D1684" w:rsidRPr="003662EE">
              <w:rPr>
                <w:noProof/>
                <w:color w:val="5F497A" w:themeColor="accent4" w:themeShade="BF"/>
                <w:lang w:val="en-GB"/>
              </w:rPr>
              <w:t>package</w:t>
            </w:r>
            <w:r w:rsidR="00ED3094" w:rsidRPr="003662EE">
              <w:rPr>
                <w:noProof/>
                <w:color w:val="5F497A" w:themeColor="accent4" w:themeShade="BF"/>
                <w:lang w:val="en-GB"/>
              </w:rPr>
              <w:t>_name</w:t>
            </w:r>
            <w:r w:rsidR="00707A6B" w:rsidRPr="003662EE">
              <w:rPr>
                <w:noProof/>
                <w:color w:val="auto"/>
                <w:lang w:val="en-GB"/>
              </w:rPr>
              <w:t xml:space="preserve"> as </w:t>
            </w:r>
            <w:r w:rsidR="003F6D42" w:rsidRPr="003662EE">
              <w:rPr>
                <w:noProof/>
                <w:color w:val="5F497A" w:themeColor="accent4" w:themeShade="BF"/>
                <w:lang w:val="en-GB"/>
              </w:rPr>
              <w:t>package_</w:t>
            </w:r>
            <w:r w:rsidR="00203703" w:rsidRPr="003662EE">
              <w:rPr>
                <w:noProof/>
                <w:color w:val="5F497A" w:themeColor="accent4" w:themeShade="BF"/>
                <w:lang w:val="en-GB"/>
              </w:rPr>
              <w:t>alias</w:t>
            </w:r>
          </w:p>
          <w:p w14:paraId="68E62021" w14:textId="3EC6694D" w:rsidR="004D328E" w:rsidRPr="003662EE" w:rsidRDefault="00041E4C" w:rsidP="003F6D42">
            <w:pPr>
              <w:pStyle w:val="Code"/>
              <w:tabs>
                <w:tab w:val="left" w:pos="6557"/>
              </w:tabs>
              <w:ind w:left="1029"/>
              <w:jc w:val="left"/>
              <w:rPr>
                <w:noProof/>
                <w:lang w:val="en-GB"/>
              </w:rPr>
            </w:pPr>
            <w:r w:rsidRPr="003662EE">
              <w:rPr>
                <w:noProof/>
                <w:color w:val="auto"/>
                <w:lang w:val="en-GB"/>
              </w:rPr>
              <w:t xml:space="preserve">from </w:t>
            </w:r>
            <w:r w:rsidRPr="003662EE">
              <w:rPr>
                <w:noProof/>
                <w:color w:val="5F497A" w:themeColor="accent4" w:themeShade="BF"/>
                <w:lang w:val="en-GB"/>
              </w:rPr>
              <w:t>package_name</w:t>
            </w:r>
            <w:r w:rsidRPr="003662EE">
              <w:rPr>
                <w:noProof/>
                <w:color w:val="auto"/>
                <w:lang w:val="en-GB"/>
              </w:rPr>
              <w:t xml:space="preserve"> </w:t>
            </w:r>
            <w:r w:rsidR="004D328E" w:rsidRPr="003662EE">
              <w:rPr>
                <w:noProof/>
                <w:color w:val="auto"/>
                <w:lang w:val="en-GB"/>
              </w:rPr>
              <w:t xml:space="preserve">import </w:t>
            </w:r>
            <w:r w:rsidR="004D328E" w:rsidRPr="003662EE">
              <w:rPr>
                <w:noProof/>
                <w:color w:val="4F6228" w:themeColor="accent3" w:themeShade="80"/>
                <w:lang w:val="en-GB"/>
              </w:rPr>
              <w:t>module_name</w:t>
            </w:r>
            <w:r w:rsidR="004D328E" w:rsidRPr="003662EE">
              <w:rPr>
                <w:noProof/>
                <w:color w:val="auto"/>
                <w:lang w:val="en-GB"/>
              </w:rPr>
              <w:t xml:space="preserve"> </w:t>
            </w:r>
            <w:r w:rsidR="009922BB" w:rsidRPr="003662EE">
              <w:rPr>
                <w:noProof/>
                <w:color w:val="auto"/>
                <w:lang w:val="en-GB"/>
              </w:rPr>
              <w:t xml:space="preserve">as </w:t>
            </w:r>
            <w:r w:rsidR="003F6D42" w:rsidRPr="003662EE">
              <w:rPr>
                <w:noProof/>
                <w:color w:val="4F6228" w:themeColor="accent3" w:themeShade="80"/>
                <w:lang w:val="en-GB"/>
              </w:rPr>
              <w:t>module_</w:t>
            </w:r>
            <w:r w:rsidR="009922BB" w:rsidRPr="003662EE">
              <w:rPr>
                <w:noProof/>
                <w:color w:val="4F6228" w:themeColor="accent3" w:themeShade="80"/>
                <w:lang w:val="en-GB"/>
              </w:rPr>
              <w:t>alias</w:t>
            </w:r>
          </w:p>
        </w:tc>
      </w:tr>
    </w:tbl>
    <w:p w14:paraId="5E0D41F9" w14:textId="0562A6CD" w:rsidR="008A173C" w:rsidRPr="003662EE" w:rsidRDefault="00547CD1" w:rsidP="00305FD4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t xml:space="preserve">In the first </w:t>
      </w:r>
      <w:r w:rsidR="0098516C" w:rsidRPr="003662EE">
        <w:rPr>
          <w:noProof/>
          <w:lang w:val="en-GB"/>
        </w:rPr>
        <w:t>syntax</w:t>
      </w:r>
      <w:r w:rsidRPr="003662EE">
        <w:rPr>
          <w:noProof/>
          <w:lang w:val="en-GB"/>
        </w:rPr>
        <w:t>, we import the whole package</w:t>
      </w:r>
      <w:r w:rsidR="001E6884" w:rsidRPr="003662EE">
        <w:rPr>
          <w:noProof/>
          <w:lang w:val="en-GB"/>
        </w:rPr>
        <w:t xml:space="preserve"> into our program</w:t>
      </w:r>
      <w:r w:rsidR="00B105FE" w:rsidRPr="003662EE">
        <w:rPr>
          <w:noProof/>
          <w:lang w:val="en-GB"/>
        </w:rPr>
        <w:t xml:space="preserve">. The alias is a name </w:t>
      </w:r>
      <w:r w:rsidR="00211D29">
        <w:rPr>
          <w:noProof/>
          <w:lang w:val="en-GB"/>
        </w:rPr>
        <w:t xml:space="preserve">that is </w:t>
      </w:r>
      <w:r w:rsidR="00B105FE" w:rsidRPr="003662EE">
        <w:rPr>
          <w:noProof/>
          <w:lang w:val="en-GB"/>
        </w:rPr>
        <w:t>use</w:t>
      </w:r>
      <w:r w:rsidR="00211D29">
        <w:rPr>
          <w:noProof/>
          <w:lang w:val="en-GB"/>
        </w:rPr>
        <w:t>d</w:t>
      </w:r>
      <w:r w:rsidR="00B105FE" w:rsidRPr="003662EE">
        <w:rPr>
          <w:noProof/>
          <w:lang w:val="en-GB"/>
        </w:rPr>
        <w:t xml:space="preserve"> to refer to th</w:t>
      </w:r>
      <w:r w:rsidR="00C40ED1" w:rsidRPr="003662EE">
        <w:rPr>
          <w:noProof/>
          <w:lang w:val="en-GB"/>
        </w:rPr>
        <w:t>at particular</w:t>
      </w:r>
      <w:r w:rsidR="00B105FE" w:rsidRPr="003662EE">
        <w:rPr>
          <w:noProof/>
          <w:lang w:val="en-GB"/>
        </w:rPr>
        <w:t xml:space="preserve"> package</w:t>
      </w:r>
      <w:r w:rsidR="00697AC5" w:rsidRPr="003662EE">
        <w:rPr>
          <w:noProof/>
          <w:lang w:val="en-GB"/>
        </w:rPr>
        <w:t xml:space="preserve"> </w:t>
      </w:r>
      <w:r w:rsidR="00082CF6" w:rsidRPr="003662EE">
        <w:rPr>
          <w:noProof/>
          <w:lang w:val="en-GB"/>
        </w:rPr>
        <w:t xml:space="preserve">from thereon </w:t>
      </w:r>
      <w:r w:rsidR="00697AC5" w:rsidRPr="003662EE">
        <w:rPr>
          <w:noProof/>
          <w:lang w:val="en-GB"/>
        </w:rPr>
        <w:t>in our program</w:t>
      </w:r>
      <w:r w:rsidR="00C40ED1" w:rsidRPr="003662EE">
        <w:rPr>
          <w:noProof/>
          <w:lang w:val="en-GB"/>
        </w:rPr>
        <w:t>.</w:t>
      </w:r>
      <w:r w:rsidR="00B105FE" w:rsidRPr="003662EE">
        <w:rPr>
          <w:noProof/>
          <w:lang w:val="en-GB"/>
        </w:rPr>
        <w:t xml:space="preserve"> </w:t>
      </w:r>
      <w:r w:rsidR="00FC2147" w:rsidRPr="003662EE">
        <w:rPr>
          <w:noProof/>
          <w:lang w:val="en-GB"/>
        </w:rPr>
        <w:t xml:space="preserve">It is advantageous to use a package alias if it has a very long name. </w:t>
      </w:r>
      <w:r w:rsidR="004702DA" w:rsidRPr="003662EE">
        <w:rPr>
          <w:noProof/>
          <w:lang w:val="en-GB"/>
        </w:rPr>
        <w:t>Note that t</w:t>
      </w:r>
      <w:r w:rsidR="00697AC5" w:rsidRPr="003662EE">
        <w:rPr>
          <w:noProof/>
          <w:lang w:val="en-GB"/>
        </w:rPr>
        <w:t>h</w:t>
      </w:r>
      <w:r w:rsidR="004702DA" w:rsidRPr="003662EE">
        <w:rPr>
          <w:noProof/>
          <w:lang w:val="en-GB"/>
        </w:rPr>
        <w:t>e “</w:t>
      </w:r>
      <w:r w:rsidR="004702DA" w:rsidRPr="003662EE">
        <w:rPr>
          <w:rFonts w:ascii="Consolas" w:hAnsi="Consolas"/>
          <w:noProof/>
          <w:lang w:val="en-GB"/>
        </w:rPr>
        <w:t>as</w:t>
      </w:r>
      <w:r w:rsidR="004702DA" w:rsidRPr="004D09F0">
        <w:rPr>
          <w:noProof/>
          <w:lang w:val="en-GB"/>
        </w:rPr>
        <w:t xml:space="preserve"> </w:t>
      </w:r>
      <w:r w:rsidR="0005646A">
        <w:rPr>
          <w:rFonts w:ascii="Consolas" w:hAnsi="Consolas"/>
          <w:noProof/>
          <w:lang w:val="en-GB"/>
        </w:rPr>
        <w:t>package_</w:t>
      </w:r>
      <w:r w:rsidR="004702DA" w:rsidRPr="003662EE">
        <w:rPr>
          <w:rFonts w:ascii="Consolas" w:hAnsi="Consolas"/>
          <w:noProof/>
          <w:lang w:val="en-GB"/>
        </w:rPr>
        <w:t>alias</w:t>
      </w:r>
      <w:r w:rsidR="004702DA" w:rsidRPr="003662EE">
        <w:rPr>
          <w:noProof/>
          <w:lang w:val="en-GB"/>
        </w:rPr>
        <w:t>” part</w:t>
      </w:r>
      <w:r w:rsidR="00697AC5" w:rsidRPr="003662EE">
        <w:rPr>
          <w:noProof/>
          <w:lang w:val="en-GB"/>
        </w:rPr>
        <w:t xml:space="preserve"> is optional </w:t>
      </w:r>
      <w:r w:rsidR="004702DA" w:rsidRPr="003662EE">
        <w:rPr>
          <w:noProof/>
          <w:lang w:val="en-GB"/>
        </w:rPr>
        <w:t xml:space="preserve">in the import syntax. </w:t>
      </w:r>
      <w:r w:rsidR="00643E51" w:rsidRPr="003662EE">
        <w:rPr>
          <w:noProof/>
          <w:lang w:val="en-GB"/>
        </w:rPr>
        <w:t xml:space="preserve">If </w:t>
      </w:r>
      <w:r w:rsidR="005B3E9C" w:rsidRPr="003662EE">
        <w:rPr>
          <w:noProof/>
          <w:lang w:val="en-GB"/>
        </w:rPr>
        <w:t>the original package name</w:t>
      </w:r>
      <w:r w:rsidR="00C36A94" w:rsidRPr="003662EE">
        <w:rPr>
          <w:noProof/>
          <w:lang w:val="en-GB"/>
        </w:rPr>
        <w:t xml:space="preserve"> is preferred</w:t>
      </w:r>
      <w:r w:rsidR="00643E51" w:rsidRPr="003662EE">
        <w:rPr>
          <w:noProof/>
          <w:lang w:val="en-GB"/>
        </w:rPr>
        <w:t>,</w:t>
      </w:r>
      <w:r w:rsidR="00C36A94" w:rsidRPr="003662EE">
        <w:rPr>
          <w:noProof/>
          <w:lang w:val="en-GB"/>
        </w:rPr>
        <w:t xml:space="preserve"> </w:t>
      </w:r>
      <w:r w:rsidR="005B3E9C" w:rsidRPr="003662EE">
        <w:rPr>
          <w:noProof/>
          <w:lang w:val="en-GB"/>
        </w:rPr>
        <w:t>this part</w:t>
      </w:r>
      <w:r w:rsidR="00FA0239" w:rsidRPr="003662EE">
        <w:rPr>
          <w:noProof/>
          <w:lang w:val="en-GB"/>
        </w:rPr>
        <w:t xml:space="preserve"> can be omitted</w:t>
      </w:r>
      <w:r w:rsidR="005B3E9C" w:rsidRPr="003662EE">
        <w:rPr>
          <w:noProof/>
          <w:lang w:val="en-GB"/>
        </w:rPr>
        <w:t xml:space="preserve">. </w:t>
      </w:r>
    </w:p>
    <w:p w14:paraId="2949B5AC" w14:textId="37A7B4B4" w:rsidR="00982D09" w:rsidRPr="003662EE" w:rsidRDefault="00297DFD" w:rsidP="00305FD4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t>T</w:t>
      </w:r>
      <w:r w:rsidR="001E6884" w:rsidRPr="003662EE">
        <w:rPr>
          <w:noProof/>
          <w:lang w:val="en-GB"/>
        </w:rPr>
        <w:t>he second syntax import</w:t>
      </w:r>
      <w:r w:rsidR="00CD0890" w:rsidRPr="003662EE">
        <w:rPr>
          <w:noProof/>
          <w:lang w:val="en-GB"/>
        </w:rPr>
        <w:t>s</w:t>
      </w:r>
      <w:r w:rsidR="001E6884" w:rsidRPr="003662EE">
        <w:rPr>
          <w:noProof/>
          <w:lang w:val="en-GB"/>
        </w:rPr>
        <w:t xml:space="preserve"> a particular module from a package.</w:t>
      </w:r>
      <w:r w:rsidR="00F16FE0" w:rsidRPr="003662EE">
        <w:rPr>
          <w:noProof/>
          <w:lang w:val="en-GB"/>
        </w:rPr>
        <w:t xml:space="preserve"> </w:t>
      </w:r>
      <w:r w:rsidR="00CD0890" w:rsidRPr="003662EE">
        <w:rPr>
          <w:noProof/>
          <w:lang w:val="en-GB"/>
        </w:rPr>
        <w:t xml:space="preserve">The alias </w:t>
      </w:r>
      <w:r w:rsidR="006A3572" w:rsidRPr="003662EE">
        <w:rPr>
          <w:noProof/>
          <w:lang w:val="en-GB"/>
        </w:rPr>
        <w:t xml:space="preserve">here </w:t>
      </w:r>
      <w:r w:rsidR="00CD0890" w:rsidRPr="003662EE">
        <w:rPr>
          <w:noProof/>
          <w:lang w:val="en-GB"/>
        </w:rPr>
        <w:t xml:space="preserve">is </w:t>
      </w:r>
      <w:r w:rsidR="00527466" w:rsidRPr="003662EE">
        <w:rPr>
          <w:noProof/>
          <w:lang w:val="en-GB"/>
        </w:rPr>
        <w:t>the referral name of the module</w:t>
      </w:r>
      <w:r w:rsidR="00C06798" w:rsidRPr="003662EE">
        <w:rPr>
          <w:noProof/>
          <w:lang w:val="en-GB"/>
        </w:rPr>
        <w:t xml:space="preserve"> that we will use </w:t>
      </w:r>
      <w:r w:rsidR="00527466" w:rsidRPr="003662EE">
        <w:rPr>
          <w:noProof/>
          <w:lang w:val="en-GB"/>
        </w:rPr>
        <w:t>in our program</w:t>
      </w:r>
      <w:r w:rsidR="006A3572" w:rsidRPr="003662EE">
        <w:rPr>
          <w:noProof/>
          <w:lang w:val="en-GB"/>
        </w:rPr>
        <w:t>, and not the package</w:t>
      </w:r>
      <w:r w:rsidR="00527466" w:rsidRPr="003662EE">
        <w:rPr>
          <w:noProof/>
          <w:lang w:val="en-GB"/>
        </w:rPr>
        <w:t xml:space="preserve">. </w:t>
      </w:r>
      <w:r w:rsidR="00524A4B" w:rsidRPr="003662EE">
        <w:rPr>
          <w:noProof/>
          <w:lang w:val="en-GB"/>
        </w:rPr>
        <w:t>Once again, the alias part is optional and can be omitted.</w:t>
      </w:r>
    </w:p>
    <w:p w14:paraId="5EA314A0" w14:textId="1599721D" w:rsidR="00ED3094" w:rsidRPr="003662EE" w:rsidRDefault="00F16FE0" w:rsidP="00305FD4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t xml:space="preserve">If the whole package </w:t>
      </w:r>
      <w:r w:rsidR="00C36A94" w:rsidRPr="003662EE">
        <w:rPr>
          <w:noProof/>
          <w:lang w:val="en-GB"/>
        </w:rPr>
        <w:t xml:space="preserve">is imported </w:t>
      </w:r>
      <w:r w:rsidRPr="003662EE">
        <w:rPr>
          <w:noProof/>
          <w:lang w:val="en-GB"/>
        </w:rPr>
        <w:t xml:space="preserve">and </w:t>
      </w:r>
      <w:r w:rsidR="00C36A94" w:rsidRPr="003662EE">
        <w:rPr>
          <w:noProof/>
          <w:lang w:val="en-GB"/>
        </w:rPr>
        <w:t xml:space="preserve">we </w:t>
      </w:r>
      <w:r w:rsidR="00690D6B" w:rsidRPr="003662EE">
        <w:rPr>
          <w:noProof/>
          <w:lang w:val="en-GB"/>
        </w:rPr>
        <w:t>want to</w:t>
      </w:r>
      <w:r w:rsidR="002004C4" w:rsidRPr="003662EE">
        <w:rPr>
          <w:noProof/>
          <w:lang w:val="en-GB"/>
        </w:rPr>
        <w:t xml:space="preserve"> call a certain module from it, </w:t>
      </w:r>
      <w:r w:rsidR="005161D7" w:rsidRPr="003662EE">
        <w:rPr>
          <w:noProof/>
          <w:lang w:val="en-GB"/>
        </w:rPr>
        <w:t>we</w:t>
      </w:r>
      <w:r w:rsidR="002004C4" w:rsidRPr="003662EE">
        <w:rPr>
          <w:noProof/>
          <w:lang w:val="en-GB"/>
        </w:rPr>
        <w:t xml:space="preserve"> </w:t>
      </w:r>
      <w:r w:rsidR="00E34A41" w:rsidRPr="003662EE">
        <w:rPr>
          <w:noProof/>
          <w:lang w:val="en-GB"/>
        </w:rPr>
        <w:t xml:space="preserve">will need to use the package name as the prefix and then </w:t>
      </w:r>
      <w:r w:rsidR="00690D6B" w:rsidRPr="003662EE">
        <w:rPr>
          <w:noProof/>
          <w:lang w:val="en-GB"/>
        </w:rPr>
        <w:t xml:space="preserve">indicate </w:t>
      </w:r>
      <w:r w:rsidR="00092C51" w:rsidRPr="003662EE">
        <w:rPr>
          <w:noProof/>
          <w:lang w:val="en-GB"/>
        </w:rPr>
        <w:t xml:space="preserve">the module </w:t>
      </w:r>
      <w:r w:rsidR="00CD2414" w:rsidRPr="003662EE">
        <w:rPr>
          <w:noProof/>
          <w:lang w:val="en-GB"/>
        </w:rPr>
        <w:t xml:space="preserve">after </w:t>
      </w:r>
      <w:r w:rsidR="00092C51" w:rsidRPr="003662EE">
        <w:rPr>
          <w:noProof/>
          <w:lang w:val="en-GB"/>
        </w:rPr>
        <w:t>a dot</w:t>
      </w:r>
      <w:r w:rsidR="005B07DD">
        <w:rPr>
          <w:noProof/>
          <w:lang w:val="en-GB"/>
        </w:rPr>
        <w:t xml:space="preserve"> (</w:t>
      </w:r>
      <w:r w:rsidR="005B07DD" w:rsidRPr="005B07DD">
        <w:rPr>
          <w:rFonts w:ascii="Consolas" w:hAnsi="Consolas"/>
          <w:noProof/>
          <w:lang w:val="en-GB"/>
        </w:rPr>
        <w:t>.</w:t>
      </w:r>
      <w:r w:rsidR="005B07DD">
        <w:rPr>
          <w:noProof/>
          <w:lang w:val="en-GB"/>
        </w:rPr>
        <w:t>)</w:t>
      </w:r>
      <w:r w:rsidR="00092C51" w:rsidRPr="003662EE">
        <w:rPr>
          <w:noProof/>
          <w:lang w:val="en-GB"/>
        </w:rPr>
        <w:t xml:space="preserve">. </w:t>
      </w:r>
      <w:r w:rsidR="005161D7" w:rsidRPr="003662EE">
        <w:rPr>
          <w:noProof/>
          <w:lang w:val="en-GB"/>
        </w:rPr>
        <w:t xml:space="preserve">The </w:t>
      </w:r>
      <w:r w:rsidR="002004C4" w:rsidRPr="003662EE">
        <w:rPr>
          <w:noProof/>
          <w:lang w:val="en-GB"/>
        </w:rPr>
        <w:t>syntax should be</w:t>
      </w:r>
      <w:r w:rsidR="0062358F" w:rsidRPr="003662EE">
        <w:rPr>
          <w:noProof/>
          <w:lang w:val="en-GB"/>
        </w:rPr>
        <w:t xml:space="preserve"> something like</w:t>
      </w:r>
      <w:r w:rsidR="002004C4" w:rsidRPr="003662EE">
        <w:rPr>
          <w:noProof/>
          <w:lang w:val="en-GB"/>
        </w:rPr>
        <w:t>: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2004C4" w:rsidRPr="00126B87" w14:paraId="4DBFE88B" w14:textId="77777777" w:rsidTr="00C86D55">
        <w:trPr>
          <w:jc w:val="right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52D377E8" w14:textId="77777777" w:rsidR="002004C4" w:rsidRPr="003662EE" w:rsidRDefault="00C86D55" w:rsidP="003A0979">
            <w:pPr>
              <w:pStyle w:val="Code"/>
              <w:tabs>
                <w:tab w:val="left" w:pos="6557"/>
              </w:tabs>
              <w:ind w:left="1029"/>
              <w:jc w:val="left"/>
              <w:rPr>
                <w:noProof/>
                <w:color w:val="auto"/>
                <w:lang w:val="en-GB"/>
              </w:rPr>
            </w:pPr>
            <w:r w:rsidRPr="003662EE">
              <w:rPr>
                <w:noProof/>
                <w:lang w:val="en-GB"/>
              </w:rPr>
              <w:t>y</w:t>
            </w:r>
            <w:r w:rsidRPr="003662EE">
              <w:rPr>
                <w:noProof/>
                <w:color w:val="auto"/>
                <w:lang w:val="en-GB"/>
              </w:rPr>
              <w:t xml:space="preserve"> =</w:t>
            </w:r>
            <w:r w:rsidR="002004C4" w:rsidRPr="003662EE">
              <w:rPr>
                <w:noProof/>
                <w:color w:val="auto"/>
                <w:lang w:val="en-GB"/>
              </w:rPr>
              <w:t xml:space="preserve"> </w:t>
            </w:r>
            <w:r w:rsidR="002004C4" w:rsidRPr="003662EE">
              <w:rPr>
                <w:noProof/>
                <w:color w:val="5F497A" w:themeColor="accent4" w:themeShade="BF"/>
                <w:lang w:val="en-GB"/>
              </w:rPr>
              <w:t>package_name</w:t>
            </w:r>
            <w:r w:rsidRPr="003662EE">
              <w:rPr>
                <w:noProof/>
                <w:color w:val="auto"/>
                <w:lang w:val="en-GB"/>
              </w:rPr>
              <w:t>.</w:t>
            </w:r>
            <w:r w:rsidR="00964681" w:rsidRPr="003662EE">
              <w:rPr>
                <w:noProof/>
                <w:color w:val="4F6228" w:themeColor="accent3" w:themeShade="80"/>
                <w:lang w:val="en-GB"/>
              </w:rPr>
              <w:t>module_name</w:t>
            </w:r>
            <w:r w:rsidRPr="003662EE">
              <w:rPr>
                <w:noProof/>
                <w:color w:val="auto"/>
                <w:lang w:val="en-GB"/>
              </w:rPr>
              <w:t>(</w:t>
            </w:r>
            <w:r w:rsidRPr="003662EE">
              <w:rPr>
                <w:noProof/>
                <w:color w:val="595959" w:themeColor="text1" w:themeTint="A6"/>
                <w:lang w:val="en-GB"/>
              </w:rPr>
              <w:t>argument1</w:t>
            </w:r>
            <w:r w:rsidRPr="003662EE">
              <w:rPr>
                <w:noProof/>
                <w:color w:val="auto"/>
                <w:lang w:val="en-GB"/>
              </w:rPr>
              <w:t xml:space="preserve">, </w:t>
            </w:r>
            <w:r w:rsidRPr="003662EE">
              <w:rPr>
                <w:noProof/>
                <w:color w:val="595959" w:themeColor="text1" w:themeTint="A6"/>
                <w:lang w:val="en-GB"/>
              </w:rPr>
              <w:t>argument2</w:t>
            </w:r>
            <w:r w:rsidRPr="003662EE">
              <w:rPr>
                <w:noProof/>
                <w:color w:val="auto"/>
                <w:lang w:val="en-GB"/>
              </w:rPr>
              <w:t>,</w:t>
            </w:r>
            <w:r w:rsidR="0062358F" w:rsidRPr="003662EE">
              <w:rPr>
                <w:noProof/>
                <w:color w:val="auto"/>
                <w:lang w:val="en-GB"/>
              </w:rPr>
              <w:t xml:space="preserve"> </w:t>
            </w:r>
            <w:r w:rsidRPr="003662EE">
              <w:rPr>
                <w:noProof/>
                <w:color w:val="595959" w:themeColor="text1" w:themeTint="A6"/>
                <w:lang w:val="en-GB"/>
              </w:rPr>
              <w:t>…</w:t>
            </w:r>
            <w:r w:rsidRPr="003662EE">
              <w:rPr>
                <w:noProof/>
                <w:color w:val="auto"/>
                <w:lang w:val="en-GB"/>
              </w:rPr>
              <w:t>)</w:t>
            </w:r>
          </w:p>
          <w:p w14:paraId="263B5887" w14:textId="1B121C0E" w:rsidR="003A0979" w:rsidRPr="003662EE" w:rsidRDefault="003A0979" w:rsidP="003A0979">
            <w:pPr>
              <w:pStyle w:val="Code"/>
              <w:tabs>
                <w:tab w:val="left" w:pos="6557"/>
              </w:tabs>
              <w:ind w:left="1029"/>
              <w:jc w:val="left"/>
              <w:rPr>
                <w:noProof/>
                <w:lang w:val="en-GB"/>
              </w:rPr>
            </w:pPr>
            <w:r w:rsidRPr="003662EE">
              <w:rPr>
                <w:noProof/>
                <w:lang w:val="en-GB"/>
              </w:rPr>
              <w:t>y</w:t>
            </w:r>
            <w:r w:rsidRPr="003662EE">
              <w:rPr>
                <w:noProof/>
                <w:color w:val="auto"/>
                <w:lang w:val="en-GB"/>
              </w:rPr>
              <w:t xml:space="preserve"> = </w:t>
            </w:r>
            <w:r w:rsidR="003F6D42" w:rsidRPr="003662EE">
              <w:rPr>
                <w:noProof/>
                <w:color w:val="5F497A" w:themeColor="accent4" w:themeShade="BF"/>
                <w:lang w:val="en-GB"/>
              </w:rPr>
              <w:t>package_</w:t>
            </w:r>
            <w:r w:rsidRPr="003662EE">
              <w:rPr>
                <w:noProof/>
                <w:color w:val="5F497A" w:themeColor="accent4" w:themeShade="BF"/>
                <w:lang w:val="en-GB"/>
              </w:rPr>
              <w:t>alias</w:t>
            </w:r>
            <w:r w:rsidRPr="003662EE">
              <w:rPr>
                <w:noProof/>
                <w:color w:val="auto"/>
                <w:lang w:val="en-GB"/>
              </w:rPr>
              <w:t>.</w:t>
            </w:r>
            <w:r w:rsidRPr="003662EE">
              <w:rPr>
                <w:noProof/>
                <w:color w:val="4F6228" w:themeColor="accent3" w:themeShade="80"/>
                <w:lang w:val="en-GB"/>
              </w:rPr>
              <w:t>module_name</w:t>
            </w:r>
            <w:r w:rsidRPr="003662EE">
              <w:rPr>
                <w:noProof/>
                <w:color w:val="auto"/>
                <w:lang w:val="en-GB"/>
              </w:rPr>
              <w:t>(</w:t>
            </w:r>
            <w:r w:rsidRPr="003662EE">
              <w:rPr>
                <w:noProof/>
                <w:color w:val="595959" w:themeColor="text1" w:themeTint="A6"/>
                <w:lang w:val="en-GB"/>
              </w:rPr>
              <w:t>argument1</w:t>
            </w:r>
            <w:r w:rsidRPr="003662EE">
              <w:rPr>
                <w:noProof/>
                <w:color w:val="auto"/>
                <w:lang w:val="en-GB"/>
              </w:rPr>
              <w:t xml:space="preserve">, </w:t>
            </w:r>
            <w:r w:rsidRPr="003662EE">
              <w:rPr>
                <w:noProof/>
                <w:color w:val="595959" w:themeColor="text1" w:themeTint="A6"/>
                <w:lang w:val="en-GB"/>
              </w:rPr>
              <w:t>argument2</w:t>
            </w:r>
            <w:r w:rsidRPr="003662EE">
              <w:rPr>
                <w:noProof/>
                <w:color w:val="auto"/>
                <w:lang w:val="en-GB"/>
              </w:rPr>
              <w:t xml:space="preserve">, </w:t>
            </w:r>
            <w:r w:rsidRPr="003662EE">
              <w:rPr>
                <w:noProof/>
                <w:color w:val="595959" w:themeColor="text1" w:themeTint="A6"/>
                <w:lang w:val="en-GB"/>
              </w:rPr>
              <w:t>…</w:t>
            </w:r>
            <w:r w:rsidRPr="003662EE">
              <w:rPr>
                <w:noProof/>
                <w:color w:val="auto"/>
                <w:lang w:val="en-GB"/>
              </w:rPr>
              <w:t>)</w:t>
            </w:r>
          </w:p>
        </w:tc>
      </w:tr>
    </w:tbl>
    <w:p w14:paraId="4EEA3DB4" w14:textId="31347162" w:rsidR="0047513D" w:rsidRPr="003662EE" w:rsidRDefault="00B35860" w:rsidP="00007E2D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lastRenderedPageBreak/>
        <w:t>I</w:t>
      </w:r>
      <w:r w:rsidR="00AB408C" w:rsidRPr="003662EE">
        <w:rPr>
          <w:noProof/>
          <w:lang w:val="en-GB"/>
        </w:rPr>
        <w:t xml:space="preserve">f </w:t>
      </w:r>
      <w:r w:rsidR="005161D7" w:rsidRPr="003662EE">
        <w:rPr>
          <w:noProof/>
          <w:lang w:val="en-GB"/>
        </w:rPr>
        <w:t>we</w:t>
      </w:r>
      <w:r w:rsidR="00AB408C" w:rsidRPr="003662EE">
        <w:rPr>
          <w:noProof/>
          <w:lang w:val="en-GB"/>
        </w:rPr>
        <w:t xml:space="preserve"> have used an alias for the package name </w:t>
      </w:r>
      <w:r w:rsidRPr="003662EE">
        <w:rPr>
          <w:noProof/>
          <w:lang w:val="en-GB"/>
        </w:rPr>
        <w:t xml:space="preserve">in the import process, </w:t>
      </w:r>
      <w:r w:rsidR="005161D7" w:rsidRPr="003662EE">
        <w:rPr>
          <w:noProof/>
          <w:lang w:val="en-GB"/>
        </w:rPr>
        <w:t>we</w:t>
      </w:r>
      <w:r w:rsidRPr="003662EE">
        <w:rPr>
          <w:noProof/>
          <w:lang w:val="en-GB"/>
        </w:rPr>
        <w:t xml:space="preserve"> will have to use the second syntax instead of the first one.</w:t>
      </w:r>
    </w:p>
    <w:p w14:paraId="02A7E7DB" w14:textId="2EE65922" w:rsidR="00E300B2" w:rsidRPr="003662EE" w:rsidRDefault="0062358F" w:rsidP="00007E2D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t xml:space="preserve">But if </w:t>
      </w:r>
      <w:r w:rsidR="003A2F00" w:rsidRPr="003662EE">
        <w:rPr>
          <w:noProof/>
          <w:lang w:val="en-GB"/>
        </w:rPr>
        <w:t>we</w:t>
      </w:r>
      <w:r w:rsidR="00007E2D" w:rsidRPr="003662EE">
        <w:rPr>
          <w:noProof/>
          <w:lang w:val="en-GB"/>
        </w:rPr>
        <w:t xml:space="preserve"> have</w:t>
      </w:r>
      <w:r w:rsidRPr="003662EE">
        <w:rPr>
          <w:noProof/>
          <w:lang w:val="en-GB"/>
        </w:rPr>
        <w:t xml:space="preserve"> </w:t>
      </w:r>
      <w:r w:rsidR="00007E2D" w:rsidRPr="003662EE">
        <w:rPr>
          <w:noProof/>
          <w:lang w:val="en-GB"/>
        </w:rPr>
        <w:t xml:space="preserve">only </w:t>
      </w:r>
      <w:r w:rsidRPr="003662EE">
        <w:rPr>
          <w:noProof/>
          <w:lang w:val="en-GB"/>
        </w:rPr>
        <w:t>import</w:t>
      </w:r>
      <w:r w:rsidR="00007E2D" w:rsidRPr="003662EE">
        <w:rPr>
          <w:noProof/>
          <w:lang w:val="en-GB"/>
        </w:rPr>
        <w:t>ed</w:t>
      </w:r>
      <w:r w:rsidRPr="003662EE">
        <w:rPr>
          <w:noProof/>
          <w:lang w:val="en-GB"/>
        </w:rPr>
        <w:t xml:space="preserve"> a single module from a package, </w:t>
      </w:r>
      <w:r w:rsidR="003A2F00" w:rsidRPr="003662EE">
        <w:rPr>
          <w:noProof/>
          <w:lang w:val="en-GB"/>
        </w:rPr>
        <w:t>we</w:t>
      </w:r>
      <w:r w:rsidRPr="003662EE">
        <w:rPr>
          <w:noProof/>
          <w:lang w:val="en-GB"/>
        </w:rPr>
        <w:t xml:space="preserve"> </w:t>
      </w:r>
      <w:r w:rsidR="00D0001A" w:rsidRPr="003662EE">
        <w:rPr>
          <w:noProof/>
          <w:lang w:val="en-GB"/>
        </w:rPr>
        <w:t>could</w:t>
      </w:r>
      <w:r w:rsidRPr="003662EE">
        <w:rPr>
          <w:noProof/>
          <w:lang w:val="en-GB"/>
        </w:rPr>
        <w:t xml:space="preserve"> call it directly by its name without referring to the package: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62358F" w:rsidRPr="00126B87" w14:paraId="0D34A4D3" w14:textId="77777777" w:rsidTr="00062C1C">
        <w:trPr>
          <w:jc w:val="right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5939005E" w14:textId="77777777" w:rsidR="0062358F" w:rsidRPr="003662EE" w:rsidRDefault="0062358F" w:rsidP="005B6620">
            <w:pPr>
              <w:pStyle w:val="Code"/>
              <w:tabs>
                <w:tab w:val="left" w:pos="6557"/>
              </w:tabs>
              <w:ind w:left="1171"/>
              <w:jc w:val="left"/>
              <w:rPr>
                <w:noProof/>
                <w:color w:val="auto"/>
                <w:lang w:val="en-GB"/>
              </w:rPr>
            </w:pPr>
            <w:r w:rsidRPr="003662EE">
              <w:rPr>
                <w:noProof/>
                <w:lang w:val="en-GB"/>
              </w:rPr>
              <w:t>y</w:t>
            </w:r>
            <w:r w:rsidRPr="003662EE">
              <w:rPr>
                <w:noProof/>
                <w:color w:val="auto"/>
                <w:lang w:val="en-GB"/>
              </w:rPr>
              <w:t xml:space="preserve"> = </w:t>
            </w:r>
            <w:r w:rsidR="00964681" w:rsidRPr="003662EE">
              <w:rPr>
                <w:noProof/>
                <w:color w:val="4F6228" w:themeColor="accent3" w:themeShade="80"/>
                <w:lang w:val="en-GB"/>
              </w:rPr>
              <w:t>module_name</w:t>
            </w:r>
            <w:r w:rsidRPr="003662EE">
              <w:rPr>
                <w:noProof/>
                <w:color w:val="auto"/>
                <w:lang w:val="en-GB"/>
              </w:rPr>
              <w:t>(</w:t>
            </w:r>
            <w:r w:rsidRPr="003662EE">
              <w:rPr>
                <w:noProof/>
                <w:color w:val="595959" w:themeColor="text1" w:themeTint="A6"/>
                <w:lang w:val="en-GB"/>
              </w:rPr>
              <w:t>argument1</w:t>
            </w:r>
            <w:r w:rsidRPr="003662EE">
              <w:rPr>
                <w:noProof/>
                <w:color w:val="auto"/>
                <w:lang w:val="en-GB"/>
              </w:rPr>
              <w:t xml:space="preserve">, </w:t>
            </w:r>
            <w:r w:rsidRPr="003662EE">
              <w:rPr>
                <w:noProof/>
                <w:color w:val="595959" w:themeColor="text1" w:themeTint="A6"/>
                <w:lang w:val="en-GB"/>
              </w:rPr>
              <w:t>argument2</w:t>
            </w:r>
            <w:r w:rsidRPr="003662EE">
              <w:rPr>
                <w:noProof/>
                <w:color w:val="auto"/>
                <w:lang w:val="en-GB"/>
              </w:rPr>
              <w:t xml:space="preserve">, </w:t>
            </w:r>
            <w:r w:rsidRPr="003662EE">
              <w:rPr>
                <w:noProof/>
                <w:color w:val="595959" w:themeColor="text1" w:themeTint="A6"/>
                <w:lang w:val="en-GB"/>
              </w:rPr>
              <w:t>…</w:t>
            </w:r>
            <w:r w:rsidRPr="003662EE">
              <w:rPr>
                <w:noProof/>
                <w:color w:val="auto"/>
                <w:lang w:val="en-GB"/>
              </w:rPr>
              <w:t>)</w:t>
            </w:r>
          </w:p>
          <w:p w14:paraId="4711B409" w14:textId="484E7989" w:rsidR="005B6620" w:rsidRPr="003662EE" w:rsidRDefault="005B6620" w:rsidP="005B6620">
            <w:pPr>
              <w:pStyle w:val="Code"/>
              <w:tabs>
                <w:tab w:val="left" w:pos="6557"/>
              </w:tabs>
              <w:ind w:left="1171"/>
              <w:jc w:val="left"/>
              <w:rPr>
                <w:noProof/>
                <w:lang w:val="en-GB"/>
              </w:rPr>
            </w:pPr>
            <w:r w:rsidRPr="003662EE">
              <w:rPr>
                <w:noProof/>
                <w:lang w:val="en-GB"/>
              </w:rPr>
              <w:t>y</w:t>
            </w:r>
            <w:r w:rsidRPr="003662EE">
              <w:rPr>
                <w:noProof/>
                <w:color w:val="auto"/>
                <w:lang w:val="en-GB"/>
              </w:rPr>
              <w:t xml:space="preserve"> = </w:t>
            </w:r>
            <w:r w:rsidR="000E36BB" w:rsidRPr="003662EE">
              <w:rPr>
                <w:noProof/>
                <w:color w:val="4F6228" w:themeColor="accent3" w:themeShade="80"/>
                <w:lang w:val="en-GB"/>
              </w:rPr>
              <w:t>module_</w:t>
            </w:r>
            <w:r w:rsidRPr="003662EE">
              <w:rPr>
                <w:noProof/>
                <w:color w:val="4F6228" w:themeColor="accent3" w:themeShade="80"/>
                <w:lang w:val="en-GB"/>
              </w:rPr>
              <w:t>alias</w:t>
            </w:r>
            <w:r w:rsidRPr="003662EE">
              <w:rPr>
                <w:noProof/>
                <w:color w:val="auto"/>
                <w:lang w:val="en-GB"/>
              </w:rPr>
              <w:t>(</w:t>
            </w:r>
            <w:r w:rsidRPr="003662EE">
              <w:rPr>
                <w:noProof/>
                <w:color w:val="595959" w:themeColor="text1" w:themeTint="A6"/>
                <w:lang w:val="en-GB"/>
              </w:rPr>
              <w:t>argument1</w:t>
            </w:r>
            <w:r w:rsidRPr="003662EE">
              <w:rPr>
                <w:noProof/>
                <w:color w:val="auto"/>
                <w:lang w:val="en-GB"/>
              </w:rPr>
              <w:t xml:space="preserve">, </w:t>
            </w:r>
            <w:r w:rsidRPr="003662EE">
              <w:rPr>
                <w:noProof/>
                <w:color w:val="595959" w:themeColor="text1" w:themeTint="A6"/>
                <w:lang w:val="en-GB"/>
              </w:rPr>
              <w:t>argument2</w:t>
            </w:r>
            <w:r w:rsidRPr="003662EE">
              <w:rPr>
                <w:noProof/>
                <w:color w:val="auto"/>
                <w:lang w:val="en-GB"/>
              </w:rPr>
              <w:t xml:space="preserve">, </w:t>
            </w:r>
            <w:r w:rsidRPr="003662EE">
              <w:rPr>
                <w:noProof/>
                <w:color w:val="595959" w:themeColor="text1" w:themeTint="A6"/>
                <w:lang w:val="en-GB"/>
              </w:rPr>
              <w:t>…</w:t>
            </w:r>
            <w:r w:rsidRPr="003662EE">
              <w:rPr>
                <w:noProof/>
                <w:color w:val="auto"/>
                <w:lang w:val="en-GB"/>
              </w:rPr>
              <w:t>)</w:t>
            </w:r>
          </w:p>
        </w:tc>
      </w:tr>
    </w:tbl>
    <w:p w14:paraId="7E7678F3" w14:textId="2BC96A4B" w:rsidR="00E300B2" w:rsidRPr="003662EE" w:rsidRDefault="006F02CF" w:rsidP="00102A84">
      <w:pPr>
        <w:pStyle w:val="BodyText"/>
        <w:rPr>
          <w:noProof/>
          <w:lang w:val="en-GB"/>
        </w:rPr>
      </w:pPr>
      <w:r w:rsidRPr="003662EE">
        <w:rPr>
          <w:noProof/>
          <w:lang w:val="en-GB"/>
        </w:rPr>
        <w:t>I</w:t>
      </w:r>
      <w:r w:rsidR="0095243F" w:rsidRPr="003662EE">
        <w:rPr>
          <w:noProof/>
          <w:lang w:val="en-GB"/>
        </w:rPr>
        <w:t xml:space="preserve">f </w:t>
      </w:r>
      <w:r w:rsidR="003A2F00" w:rsidRPr="003662EE">
        <w:rPr>
          <w:noProof/>
          <w:lang w:val="en-GB"/>
        </w:rPr>
        <w:t>we</w:t>
      </w:r>
      <w:r w:rsidR="0095243F" w:rsidRPr="003662EE">
        <w:rPr>
          <w:noProof/>
          <w:lang w:val="en-GB"/>
        </w:rPr>
        <w:t xml:space="preserve"> have </w:t>
      </w:r>
      <w:r w:rsidR="00B2235E" w:rsidRPr="003662EE">
        <w:rPr>
          <w:noProof/>
          <w:lang w:val="en-GB"/>
        </w:rPr>
        <w:t xml:space="preserve">only </w:t>
      </w:r>
      <w:r w:rsidR="0095243F" w:rsidRPr="003662EE">
        <w:rPr>
          <w:noProof/>
          <w:lang w:val="en-GB"/>
        </w:rPr>
        <w:t xml:space="preserve">imported </w:t>
      </w:r>
      <w:r w:rsidR="00B2235E" w:rsidRPr="003662EE">
        <w:rPr>
          <w:noProof/>
          <w:lang w:val="en-GB"/>
        </w:rPr>
        <w:t xml:space="preserve">a </w:t>
      </w:r>
      <w:r w:rsidRPr="003662EE">
        <w:rPr>
          <w:noProof/>
          <w:lang w:val="en-GB"/>
        </w:rPr>
        <w:t xml:space="preserve">single </w:t>
      </w:r>
      <w:r w:rsidR="0095243F" w:rsidRPr="003662EE">
        <w:rPr>
          <w:noProof/>
          <w:lang w:val="en-GB"/>
        </w:rPr>
        <w:t xml:space="preserve">module </w:t>
      </w:r>
      <w:r w:rsidR="00B2235E" w:rsidRPr="003662EE">
        <w:rPr>
          <w:noProof/>
          <w:lang w:val="en-GB"/>
        </w:rPr>
        <w:t xml:space="preserve">from a package </w:t>
      </w:r>
      <w:r w:rsidR="0095243F" w:rsidRPr="003662EE">
        <w:rPr>
          <w:noProof/>
          <w:lang w:val="en-GB"/>
        </w:rPr>
        <w:t xml:space="preserve">with an alias, </w:t>
      </w:r>
      <w:r w:rsidRPr="003662EE">
        <w:rPr>
          <w:noProof/>
          <w:lang w:val="en-GB"/>
        </w:rPr>
        <w:t>we</w:t>
      </w:r>
      <w:r w:rsidR="00102A84" w:rsidRPr="003662EE">
        <w:rPr>
          <w:noProof/>
          <w:lang w:val="en-GB"/>
        </w:rPr>
        <w:t xml:space="preserve"> will have to use the alias instead of the original module name.</w:t>
      </w:r>
    </w:p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017"/>
      </w:tblGrid>
      <w:tr w:rsidR="00B105D6" w:rsidRPr="00126B87" w14:paraId="561B02C0" w14:textId="77777777" w:rsidTr="00062C1C">
        <w:tc>
          <w:tcPr>
            <w:tcW w:w="9017" w:type="dxa"/>
          </w:tcPr>
          <w:p w14:paraId="2FB31A9C" w14:textId="6623EA64" w:rsidR="00B105D6" w:rsidRPr="003662EE" w:rsidRDefault="00B105D6" w:rsidP="00062C1C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3662EE">
              <w:rPr>
                <w:b/>
                <w:bCs/>
                <w:noProof/>
                <w:lang w:val="en-GB"/>
              </w:rPr>
              <w:t xml:space="preserve">Example (Cont’d): </w:t>
            </w:r>
            <w:r w:rsidR="00ED02AA" w:rsidRPr="003662EE">
              <w:rPr>
                <w:noProof/>
                <w:lang w:val="en-GB"/>
              </w:rPr>
              <w:t xml:space="preserve">If </w:t>
            </w:r>
            <w:r w:rsidR="00F54F38" w:rsidRPr="003662EE">
              <w:rPr>
                <w:noProof/>
                <w:lang w:val="en-GB"/>
              </w:rPr>
              <w:t xml:space="preserve">we </w:t>
            </w:r>
            <w:r w:rsidR="004B566B" w:rsidRPr="003662EE">
              <w:rPr>
                <w:noProof/>
                <w:lang w:val="en-GB"/>
              </w:rPr>
              <w:t xml:space="preserve">need </w:t>
            </w:r>
            <w:r w:rsidR="00F54F38" w:rsidRPr="003662EE">
              <w:rPr>
                <w:noProof/>
                <w:lang w:val="en-GB"/>
              </w:rPr>
              <w:t xml:space="preserve">to calculate the mean and </w:t>
            </w:r>
            <w:r w:rsidR="00D47327" w:rsidRPr="003662EE">
              <w:rPr>
                <w:noProof/>
                <w:lang w:val="en-GB"/>
              </w:rPr>
              <w:t xml:space="preserve">the </w:t>
            </w:r>
            <w:r w:rsidR="00F54F38" w:rsidRPr="003662EE">
              <w:rPr>
                <w:noProof/>
                <w:lang w:val="en-GB"/>
              </w:rPr>
              <w:t xml:space="preserve">standard deviation of the scores </w:t>
            </w:r>
            <w:r w:rsidR="005A132E" w:rsidRPr="003662EE">
              <w:rPr>
                <w:noProof/>
                <w:lang w:val="en-GB"/>
              </w:rPr>
              <w:t>of the two classes</w:t>
            </w:r>
            <w:r w:rsidR="00ED02AA" w:rsidRPr="003662EE">
              <w:rPr>
                <w:noProof/>
                <w:lang w:val="en-GB"/>
              </w:rPr>
              <w:t>,</w:t>
            </w:r>
            <w:r w:rsidR="005A132E" w:rsidRPr="003662EE">
              <w:rPr>
                <w:noProof/>
                <w:lang w:val="en-GB"/>
              </w:rPr>
              <w:t xml:space="preserve"> </w:t>
            </w:r>
            <w:r w:rsidR="00ED02AA" w:rsidRPr="003662EE">
              <w:rPr>
                <w:noProof/>
                <w:lang w:val="en-GB"/>
              </w:rPr>
              <w:t>w</w:t>
            </w:r>
            <w:r w:rsidR="005A132E" w:rsidRPr="003662EE">
              <w:rPr>
                <w:noProof/>
                <w:lang w:val="en-GB"/>
              </w:rPr>
              <w:t xml:space="preserve">e can import the package </w:t>
            </w:r>
            <w:r w:rsidR="005A132E" w:rsidRPr="003662EE">
              <w:rPr>
                <w:rFonts w:ascii="Consolas" w:hAnsi="Consolas"/>
                <w:noProof/>
                <w:lang w:val="en-GB"/>
              </w:rPr>
              <w:t>statistics</w:t>
            </w:r>
            <w:r w:rsidR="005A132E" w:rsidRPr="003662EE">
              <w:rPr>
                <w:noProof/>
                <w:lang w:val="en-GB"/>
              </w:rPr>
              <w:t xml:space="preserve"> </w:t>
            </w:r>
            <w:r w:rsidR="009A300C" w:rsidRPr="003662EE">
              <w:rPr>
                <w:noProof/>
                <w:lang w:val="en-GB"/>
              </w:rPr>
              <w:t>for this task.</w:t>
            </w:r>
          </w:p>
          <w:p w14:paraId="05109450" w14:textId="6CB4CF1E" w:rsidR="00B105D6" w:rsidRPr="003662EE" w:rsidRDefault="0051586D" w:rsidP="00062C1C">
            <w:pPr>
              <w:pStyle w:val="Figure-Image"/>
              <w:rPr>
                <w:lang w:val="en-GB"/>
              </w:rPr>
            </w:pPr>
            <w:r w:rsidRPr="003662EE">
              <w:drawing>
                <wp:inline distT="0" distB="0" distL="0" distR="0" wp14:anchorId="4FF2B4D8" wp14:editId="13D85154">
                  <wp:extent cx="5580000" cy="2700773"/>
                  <wp:effectExtent l="0" t="0" r="1905" b="444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5"/>
                          <a:srcRect l="16203" t="7210" b="17904"/>
                          <a:stretch/>
                        </pic:blipFill>
                        <pic:spPr bwMode="auto">
                          <a:xfrm>
                            <a:off x="0" y="0"/>
                            <a:ext cx="5580000" cy="2700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7A964D" w14:textId="75F053AB" w:rsidR="0051586D" w:rsidRPr="003662EE" w:rsidRDefault="009C5BEA" w:rsidP="00062C1C">
            <w:pPr>
              <w:pStyle w:val="Figure-Image"/>
              <w:rPr>
                <w:lang w:val="en-GB"/>
              </w:rPr>
            </w:pPr>
            <w:r w:rsidRPr="003662EE">
              <w:drawing>
                <wp:inline distT="0" distB="0" distL="0" distR="0" wp14:anchorId="1FC6BF15" wp14:editId="7D298413">
                  <wp:extent cx="5579201" cy="436185"/>
                  <wp:effectExtent l="0" t="0" r="0" b="254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6"/>
                          <a:srcRect t="4613" r="1451" b="81259"/>
                          <a:stretch/>
                        </pic:blipFill>
                        <pic:spPr bwMode="auto">
                          <a:xfrm>
                            <a:off x="0" y="0"/>
                            <a:ext cx="5580000" cy="4362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167908" w14:textId="6A348A03" w:rsidR="00B105D6" w:rsidRPr="003662EE" w:rsidRDefault="00B105D6" w:rsidP="00062C1C">
            <w:pPr>
              <w:pStyle w:val="Caption"/>
            </w:pPr>
            <w:r w:rsidRPr="003662EE">
              <w:t>Figure 2.</w:t>
            </w:r>
            <w:r w:rsidRPr="003662EE">
              <w:fldChar w:fldCharType="begin"/>
            </w:r>
            <w:r w:rsidRPr="003662EE">
              <w:instrText xml:space="preserve"> SEQ Figure \* ARABIC </w:instrText>
            </w:r>
            <w:r w:rsidRPr="003662EE">
              <w:fldChar w:fldCharType="separate"/>
            </w:r>
            <w:r w:rsidR="00794E2F" w:rsidRPr="003662EE">
              <w:t>48</w:t>
            </w:r>
            <w:r w:rsidRPr="003662EE">
              <w:fldChar w:fldCharType="end"/>
            </w:r>
            <w:r w:rsidRPr="003662EE">
              <w:t xml:space="preserve"> </w:t>
            </w:r>
            <w:r w:rsidR="003662EE">
              <w:t>Integrate Entire</w:t>
            </w:r>
            <w:r w:rsidR="003662EE" w:rsidRPr="003662EE">
              <w:t xml:space="preserve"> </w:t>
            </w:r>
            <w:r w:rsidR="00E436A2" w:rsidRPr="003662EE">
              <w:t>Package in a Program</w:t>
            </w:r>
          </w:p>
          <w:p w14:paraId="354A1E76" w14:textId="678E8923" w:rsidR="00AB0082" w:rsidRPr="003662EE" w:rsidRDefault="009A300C" w:rsidP="00AB0082">
            <w:pPr>
              <w:pStyle w:val="BodyText"/>
              <w:rPr>
                <w:noProof/>
                <w:lang w:val="en-GB"/>
              </w:rPr>
            </w:pPr>
            <w:r w:rsidRPr="003662EE">
              <w:rPr>
                <w:noProof/>
                <w:lang w:val="en-GB"/>
              </w:rPr>
              <w:t xml:space="preserve">We first create a function </w:t>
            </w:r>
            <w:r w:rsidR="00B105D6" w:rsidRPr="003662EE">
              <w:rPr>
                <w:rFonts w:ascii="Consolas" w:hAnsi="Consolas"/>
                <w:noProof/>
                <w:lang w:val="en-GB"/>
              </w:rPr>
              <w:t>list_dict</w:t>
            </w:r>
            <w:r w:rsidRPr="003662EE">
              <w:rPr>
                <w:rFonts w:ascii="Consolas" w:hAnsi="Consolas"/>
                <w:noProof/>
                <w:lang w:val="en-GB"/>
              </w:rPr>
              <w:t>values</w:t>
            </w:r>
            <w:r w:rsidR="00B105D6" w:rsidRPr="003662EE">
              <w:rPr>
                <w:rFonts w:ascii="Consolas" w:hAnsi="Consolas"/>
                <w:noProof/>
                <w:lang w:val="en-GB"/>
              </w:rPr>
              <w:t>(dicts)</w:t>
            </w:r>
            <w:r w:rsidR="00B105D6" w:rsidRPr="003662EE">
              <w:rPr>
                <w:noProof/>
                <w:lang w:val="en-GB"/>
              </w:rPr>
              <w:t xml:space="preserve"> </w:t>
            </w:r>
            <w:r w:rsidRPr="003662EE">
              <w:rPr>
                <w:noProof/>
                <w:lang w:val="en-GB"/>
              </w:rPr>
              <w:t xml:space="preserve">to extract </w:t>
            </w:r>
            <w:r w:rsidR="00B105D6" w:rsidRPr="003662EE">
              <w:rPr>
                <w:noProof/>
                <w:lang w:val="en-GB"/>
              </w:rPr>
              <w:t xml:space="preserve">the </w:t>
            </w:r>
            <w:r w:rsidRPr="003662EE">
              <w:rPr>
                <w:noProof/>
                <w:lang w:val="en-GB"/>
              </w:rPr>
              <w:t xml:space="preserve">values </w:t>
            </w:r>
            <w:r w:rsidR="00B105D6" w:rsidRPr="003662EE">
              <w:rPr>
                <w:noProof/>
                <w:lang w:val="en-GB"/>
              </w:rPr>
              <w:t xml:space="preserve">from a dictionary and convert them to list in the same step. </w:t>
            </w:r>
            <w:r w:rsidR="00984108" w:rsidRPr="003662EE">
              <w:rPr>
                <w:noProof/>
                <w:lang w:val="en-GB"/>
              </w:rPr>
              <w:t xml:space="preserve">Subsequently, we import the package </w:t>
            </w:r>
            <w:r w:rsidR="00984108" w:rsidRPr="003662EE">
              <w:rPr>
                <w:rFonts w:ascii="Consolas" w:hAnsi="Consolas"/>
                <w:noProof/>
                <w:lang w:val="en-GB"/>
              </w:rPr>
              <w:t>statistics</w:t>
            </w:r>
            <w:r w:rsidR="00984108" w:rsidRPr="003662EE">
              <w:rPr>
                <w:noProof/>
                <w:lang w:val="en-GB"/>
              </w:rPr>
              <w:t xml:space="preserve"> and use </w:t>
            </w:r>
            <w:r w:rsidR="00F002CA" w:rsidRPr="003662EE">
              <w:rPr>
                <w:rFonts w:ascii="Consolas" w:hAnsi="Consolas"/>
                <w:noProof/>
                <w:lang w:val="en-GB"/>
              </w:rPr>
              <w:t>stat</w:t>
            </w:r>
            <w:r w:rsidR="00F002CA" w:rsidRPr="003662EE">
              <w:rPr>
                <w:noProof/>
                <w:lang w:val="en-GB"/>
              </w:rPr>
              <w:t xml:space="preserve"> </w:t>
            </w:r>
            <w:r w:rsidR="0040674E" w:rsidRPr="003662EE">
              <w:rPr>
                <w:noProof/>
                <w:lang w:val="en-GB"/>
              </w:rPr>
              <w:t xml:space="preserve">as our alias to refer to </w:t>
            </w:r>
            <w:r w:rsidR="007227ED" w:rsidRPr="003662EE">
              <w:rPr>
                <w:noProof/>
                <w:lang w:val="en-GB"/>
              </w:rPr>
              <w:t xml:space="preserve">it </w:t>
            </w:r>
            <w:r w:rsidR="0040674E" w:rsidRPr="003662EE">
              <w:rPr>
                <w:noProof/>
                <w:lang w:val="en-GB"/>
              </w:rPr>
              <w:t xml:space="preserve">in our program. </w:t>
            </w:r>
            <w:r w:rsidR="00F64874" w:rsidRPr="003662EE">
              <w:rPr>
                <w:noProof/>
                <w:lang w:val="en-GB"/>
              </w:rPr>
              <w:t xml:space="preserve">Since we have imported the whole package, we need to use the prefix </w:t>
            </w:r>
            <w:r w:rsidR="0075346B" w:rsidRPr="003662EE">
              <w:rPr>
                <w:rFonts w:ascii="Consolas" w:hAnsi="Consolas"/>
                <w:noProof/>
                <w:lang w:val="en-GB"/>
              </w:rPr>
              <w:t>stat.</w:t>
            </w:r>
            <w:r w:rsidR="0075346B" w:rsidRPr="003662EE">
              <w:rPr>
                <w:noProof/>
                <w:lang w:val="en-GB"/>
              </w:rPr>
              <w:t xml:space="preserve"> </w:t>
            </w:r>
            <w:r w:rsidR="0049539F" w:rsidRPr="003662EE">
              <w:rPr>
                <w:noProof/>
                <w:lang w:val="en-GB"/>
              </w:rPr>
              <w:t>when</w:t>
            </w:r>
            <w:r w:rsidR="003F7238" w:rsidRPr="003662EE">
              <w:rPr>
                <w:noProof/>
                <w:lang w:val="en-GB"/>
              </w:rPr>
              <w:t xml:space="preserve">ever </w:t>
            </w:r>
            <w:r w:rsidR="0049539F" w:rsidRPr="003662EE">
              <w:rPr>
                <w:noProof/>
                <w:lang w:val="en-GB"/>
              </w:rPr>
              <w:t xml:space="preserve">we call </w:t>
            </w:r>
            <w:r w:rsidR="003F7238" w:rsidRPr="003662EE">
              <w:rPr>
                <w:noProof/>
                <w:lang w:val="en-GB"/>
              </w:rPr>
              <w:t xml:space="preserve">a </w:t>
            </w:r>
            <w:r w:rsidR="0049539F" w:rsidRPr="003662EE">
              <w:rPr>
                <w:noProof/>
                <w:lang w:val="en-GB"/>
              </w:rPr>
              <w:t xml:space="preserve">module </w:t>
            </w:r>
            <w:r w:rsidR="003F7238" w:rsidRPr="003662EE">
              <w:rPr>
                <w:noProof/>
                <w:lang w:val="en-GB"/>
              </w:rPr>
              <w:t xml:space="preserve">from </w:t>
            </w:r>
            <w:r w:rsidR="0049539F" w:rsidRPr="003662EE">
              <w:rPr>
                <w:noProof/>
                <w:lang w:val="en-GB"/>
              </w:rPr>
              <w:t xml:space="preserve">it, which </w:t>
            </w:r>
            <w:r w:rsidR="003F7238" w:rsidRPr="003662EE">
              <w:rPr>
                <w:noProof/>
                <w:lang w:val="en-GB"/>
              </w:rPr>
              <w:t xml:space="preserve">then </w:t>
            </w:r>
            <w:r w:rsidR="0049539F" w:rsidRPr="003662EE">
              <w:rPr>
                <w:noProof/>
                <w:lang w:val="en-GB"/>
              </w:rPr>
              <w:t xml:space="preserve">happens in line 10 and </w:t>
            </w:r>
            <w:r w:rsidR="00293A2F" w:rsidRPr="003662EE">
              <w:rPr>
                <w:noProof/>
                <w:lang w:val="en-GB"/>
              </w:rPr>
              <w:t xml:space="preserve">line </w:t>
            </w:r>
            <w:r w:rsidR="0049539F" w:rsidRPr="003662EE">
              <w:rPr>
                <w:noProof/>
                <w:lang w:val="en-GB"/>
              </w:rPr>
              <w:t>11</w:t>
            </w:r>
            <w:r w:rsidR="00293A2F" w:rsidRPr="003662EE">
              <w:rPr>
                <w:noProof/>
                <w:lang w:val="en-GB"/>
              </w:rPr>
              <w:t xml:space="preserve">. Line 10 contains the calculation of the mean by using the </w:t>
            </w:r>
            <w:r w:rsidR="00293A2F" w:rsidRPr="003662EE">
              <w:rPr>
                <w:rFonts w:ascii="Consolas" w:hAnsi="Consolas"/>
                <w:noProof/>
                <w:lang w:val="en-GB"/>
              </w:rPr>
              <w:t>stat.mean()</w:t>
            </w:r>
            <w:r w:rsidR="00293A2F" w:rsidRPr="003662EE">
              <w:rPr>
                <w:noProof/>
                <w:lang w:val="en-GB"/>
              </w:rPr>
              <w:t xml:space="preserve"> function</w:t>
            </w:r>
            <w:r w:rsidR="004A025F" w:rsidRPr="003662EE">
              <w:rPr>
                <w:noProof/>
                <w:lang w:val="en-GB"/>
              </w:rPr>
              <w:t xml:space="preserve">, and in line 11, </w:t>
            </w:r>
            <w:r w:rsidR="00296C5E" w:rsidRPr="003662EE">
              <w:rPr>
                <w:noProof/>
                <w:lang w:val="en-GB"/>
              </w:rPr>
              <w:t xml:space="preserve">we </w:t>
            </w:r>
            <w:r w:rsidR="00296C5E" w:rsidRPr="003662EE">
              <w:rPr>
                <w:noProof/>
                <w:lang w:val="en-GB"/>
              </w:rPr>
              <w:lastRenderedPageBreak/>
              <w:t xml:space="preserve">instructed Python to </w:t>
            </w:r>
            <w:r w:rsidR="004A025F" w:rsidRPr="003662EE">
              <w:rPr>
                <w:noProof/>
                <w:lang w:val="en-GB"/>
              </w:rPr>
              <w:t>comput</w:t>
            </w:r>
            <w:r w:rsidR="00296C5E" w:rsidRPr="003662EE">
              <w:rPr>
                <w:noProof/>
                <w:lang w:val="en-GB"/>
              </w:rPr>
              <w:t>e</w:t>
            </w:r>
            <w:r w:rsidR="004A025F" w:rsidRPr="003662EE">
              <w:rPr>
                <w:noProof/>
                <w:lang w:val="en-GB"/>
              </w:rPr>
              <w:t xml:space="preserve"> the standard deviation </w:t>
            </w:r>
            <w:r w:rsidR="00AB0082" w:rsidRPr="003662EE">
              <w:rPr>
                <w:noProof/>
                <w:lang w:val="en-GB"/>
              </w:rPr>
              <w:t xml:space="preserve">by the </w:t>
            </w:r>
            <w:r w:rsidR="00AB0082" w:rsidRPr="003662EE">
              <w:rPr>
                <w:rFonts w:ascii="Consolas" w:hAnsi="Consolas"/>
                <w:noProof/>
                <w:lang w:val="en-GB"/>
              </w:rPr>
              <w:t>stat.stdev()</w:t>
            </w:r>
            <w:r w:rsidR="00AB0082" w:rsidRPr="003662EE">
              <w:rPr>
                <w:noProof/>
                <w:lang w:val="en-GB"/>
              </w:rPr>
              <w:t xml:space="preserve"> function</w:t>
            </w:r>
            <w:r w:rsidR="004A025F" w:rsidRPr="003662EE">
              <w:rPr>
                <w:noProof/>
                <w:lang w:val="en-GB"/>
              </w:rPr>
              <w:t>.</w:t>
            </w:r>
          </w:p>
          <w:p w14:paraId="2EADF8C4" w14:textId="1979AAD2" w:rsidR="009C1E8C" w:rsidRPr="003662EE" w:rsidRDefault="00D83D26" w:rsidP="00AB0082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3662EE">
              <w:rPr>
                <w:rFonts w:eastAsia="PMingLiU"/>
                <w:noProof/>
                <w:lang w:val="en-GB" w:eastAsia="zh-TW"/>
              </w:rPr>
              <w:t xml:space="preserve">If </w:t>
            </w:r>
            <w:r w:rsidR="009C1E8C" w:rsidRPr="003662EE">
              <w:rPr>
                <w:rFonts w:eastAsia="PMingLiU"/>
                <w:noProof/>
                <w:lang w:val="en-GB" w:eastAsia="zh-TW"/>
              </w:rPr>
              <w:t xml:space="preserve">we </w:t>
            </w:r>
            <w:r w:rsidRPr="003662EE">
              <w:rPr>
                <w:rFonts w:eastAsia="PMingLiU"/>
                <w:noProof/>
                <w:lang w:val="en-GB" w:eastAsia="zh-TW"/>
              </w:rPr>
              <w:t xml:space="preserve">just want to </w:t>
            </w:r>
            <w:r w:rsidR="009C7E59" w:rsidRPr="003662EE">
              <w:rPr>
                <w:rFonts w:eastAsia="PMingLiU"/>
                <w:noProof/>
                <w:lang w:val="en-GB" w:eastAsia="zh-TW"/>
              </w:rPr>
              <w:t xml:space="preserve">calculate the mean, we can then choose to import the </w:t>
            </w:r>
            <w:r w:rsidR="009C7E59" w:rsidRPr="003662EE">
              <w:rPr>
                <w:rFonts w:ascii="Consolas" w:eastAsia="PMingLiU" w:hAnsi="Consolas"/>
                <w:noProof/>
                <w:lang w:val="en-GB" w:eastAsia="zh-TW"/>
              </w:rPr>
              <w:t>mean</w:t>
            </w:r>
            <w:r w:rsidR="00B4011E">
              <w:rPr>
                <w:rFonts w:ascii="Consolas" w:eastAsia="PMingLiU" w:hAnsi="Consolas"/>
                <w:noProof/>
                <w:lang w:val="en-GB" w:eastAsia="zh-TW"/>
              </w:rPr>
              <w:t>()</w:t>
            </w:r>
            <w:r w:rsidR="009C7E59" w:rsidRPr="003662EE">
              <w:rPr>
                <w:rFonts w:eastAsia="PMingLiU"/>
                <w:noProof/>
                <w:lang w:val="en-GB" w:eastAsia="zh-TW"/>
              </w:rPr>
              <w:t xml:space="preserve"> function from the </w:t>
            </w:r>
            <w:r w:rsidR="009C7E59" w:rsidRPr="003662EE">
              <w:rPr>
                <w:rFonts w:ascii="Consolas" w:eastAsia="PMingLiU" w:hAnsi="Consolas"/>
                <w:noProof/>
                <w:lang w:val="en-GB" w:eastAsia="zh-TW"/>
              </w:rPr>
              <w:t>statistics</w:t>
            </w:r>
            <w:r w:rsidR="009C7E59" w:rsidRPr="003662EE">
              <w:rPr>
                <w:rFonts w:eastAsia="PMingLiU"/>
                <w:noProof/>
                <w:lang w:val="en-GB" w:eastAsia="zh-TW"/>
              </w:rPr>
              <w:t xml:space="preserve"> package instead.</w:t>
            </w:r>
          </w:p>
          <w:p w14:paraId="10A7874B" w14:textId="6D8F1CF8" w:rsidR="009C7E59" w:rsidRPr="00806BC5" w:rsidRDefault="00C757A6" w:rsidP="00451F80">
            <w:pPr>
              <w:pStyle w:val="Figure-Image-Upper"/>
              <w:rPr>
                <w:rFonts w:eastAsia="PMingLiU"/>
                <w:lang w:val="en-GB" w:eastAsia="zh-TW"/>
              </w:rPr>
            </w:pPr>
            <w:r w:rsidRPr="00806BC5">
              <w:drawing>
                <wp:inline distT="0" distB="0" distL="0" distR="0" wp14:anchorId="15AB21B5" wp14:editId="738A9039">
                  <wp:extent cx="5580000" cy="2292698"/>
                  <wp:effectExtent l="0" t="0" r="1905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7"/>
                          <a:srcRect l="15664" t="6930" b="29089"/>
                          <a:stretch/>
                        </pic:blipFill>
                        <pic:spPr bwMode="auto">
                          <a:xfrm>
                            <a:off x="0" y="0"/>
                            <a:ext cx="5580000" cy="22926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5746A3" w14:textId="7F1FD1FE" w:rsidR="0064351E" w:rsidRPr="00806BC5" w:rsidRDefault="0064351E" w:rsidP="00451F80">
            <w:pPr>
              <w:pStyle w:val="Figure-Image"/>
              <w:rPr>
                <w:rFonts w:eastAsia="PMingLiU"/>
                <w:lang w:val="en-GB" w:eastAsia="zh-TW"/>
              </w:rPr>
            </w:pPr>
            <w:r w:rsidRPr="00806BC5">
              <w:drawing>
                <wp:inline distT="0" distB="0" distL="0" distR="0" wp14:anchorId="5A9E387C" wp14:editId="5AB3A537">
                  <wp:extent cx="5580000" cy="473326"/>
                  <wp:effectExtent l="0" t="0" r="1905" b="317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8"/>
                          <a:srcRect t="4235" r="1242" b="80404"/>
                          <a:stretch/>
                        </pic:blipFill>
                        <pic:spPr bwMode="auto">
                          <a:xfrm>
                            <a:off x="0" y="0"/>
                            <a:ext cx="5580000" cy="4733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72AD78" w14:textId="4EE89645" w:rsidR="0064351E" w:rsidRPr="003662EE" w:rsidRDefault="0064351E" w:rsidP="0064351E">
            <w:pPr>
              <w:pStyle w:val="Caption"/>
            </w:pPr>
            <w:r w:rsidRPr="003662EE">
              <w:t>Figure 2.</w:t>
            </w:r>
            <w:r w:rsidRPr="00806BC5">
              <w:fldChar w:fldCharType="begin"/>
            </w:r>
            <w:r w:rsidRPr="003662EE">
              <w:instrText xml:space="preserve"> SEQ Figure \* ARABIC </w:instrText>
            </w:r>
            <w:r w:rsidRPr="00806BC5">
              <w:fldChar w:fldCharType="separate"/>
            </w:r>
            <w:r w:rsidR="00794E2F" w:rsidRPr="003662EE">
              <w:t>49</w:t>
            </w:r>
            <w:r w:rsidRPr="00806BC5">
              <w:fldChar w:fldCharType="end"/>
            </w:r>
            <w:r w:rsidRPr="003662EE">
              <w:t xml:space="preserve"> </w:t>
            </w:r>
            <w:r w:rsidR="00B16D0D">
              <w:t>Integrate</w:t>
            </w:r>
            <w:r w:rsidR="00451F80" w:rsidRPr="003662EE">
              <w:t xml:space="preserve"> One Module from a </w:t>
            </w:r>
            <w:r w:rsidRPr="003662EE">
              <w:t>Package</w:t>
            </w:r>
          </w:p>
          <w:p w14:paraId="22CE0ED0" w14:textId="50175131" w:rsidR="00B105D6" w:rsidRPr="003662EE" w:rsidRDefault="00451F80" w:rsidP="00062C1C">
            <w:pPr>
              <w:pStyle w:val="BodyText"/>
              <w:rPr>
                <w:rFonts w:eastAsia="PMingLiU"/>
                <w:noProof/>
                <w:lang w:val="en-GB" w:eastAsia="zh-TW"/>
              </w:rPr>
            </w:pPr>
            <w:r w:rsidRPr="003662EE">
              <w:rPr>
                <w:noProof/>
                <w:lang w:val="en-GB"/>
              </w:rPr>
              <w:t xml:space="preserve">In line 4, we modify the syntax to </w:t>
            </w:r>
            <w:r w:rsidR="00DA18B5" w:rsidRPr="003662EE">
              <w:rPr>
                <w:noProof/>
                <w:lang w:val="en-GB"/>
              </w:rPr>
              <w:t xml:space="preserve">the </w:t>
            </w:r>
            <w:r w:rsidR="00DA18B5" w:rsidRPr="003662EE">
              <w:rPr>
                <w:rFonts w:ascii="Consolas" w:hAnsi="Consolas"/>
                <w:noProof/>
                <w:lang w:val="en-GB"/>
              </w:rPr>
              <w:t>from … import …</w:t>
            </w:r>
            <w:r w:rsidR="00DA18B5" w:rsidRPr="003662EE">
              <w:rPr>
                <w:noProof/>
                <w:lang w:val="en-GB"/>
              </w:rPr>
              <w:t xml:space="preserve"> version. Since </w:t>
            </w:r>
            <w:r w:rsidR="00784737" w:rsidRPr="003662EE">
              <w:rPr>
                <w:noProof/>
                <w:lang w:val="en-GB"/>
              </w:rPr>
              <w:t xml:space="preserve">we feel that </w:t>
            </w:r>
            <w:r w:rsidR="00DA18B5" w:rsidRPr="003662EE">
              <w:rPr>
                <w:noProof/>
                <w:lang w:val="en-GB"/>
              </w:rPr>
              <w:t xml:space="preserve">the module name </w:t>
            </w:r>
            <w:r w:rsidR="00DA18B5" w:rsidRPr="003662EE">
              <w:rPr>
                <w:rFonts w:ascii="Consolas" w:hAnsi="Consolas"/>
                <w:noProof/>
                <w:lang w:val="en-GB"/>
              </w:rPr>
              <w:t>mean</w:t>
            </w:r>
            <w:r w:rsidR="00DA18B5" w:rsidRPr="003662EE">
              <w:rPr>
                <w:noProof/>
                <w:lang w:val="en-GB"/>
              </w:rPr>
              <w:t xml:space="preserve"> does not need </w:t>
            </w:r>
            <w:r w:rsidR="00784737" w:rsidRPr="003662EE">
              <w:rPr>
                <w:noProof/>
                <w:lang w:val="en-GB"/>
              </w:rPr>
              <w:t>an alias, we keep the name as it is and call it in line 10 for the mean calculation.</w:t>
            </w:r>
          </w:p>
        </w:tc>
      </w:tr>
    </w:tbl>
    <w:p w14:paraId="0C966F3B" w14:textId="4A1A4259" w:rsidR="00E300B2" w:rsidRPr="00806BC5" w:rsidRDefault="00B4266E" w:rsidP="00756D91">
      <w:pPr>
        <w:pStyle w:val="Heading3"/>
        <w:tabs>
          <w:tab w:val="left" w:pos="709"/>
        </w:tabs>
        <w:rPr>
          <w:noProof/>
          <w:lang w:val="en-GB"/>
        </w:rPr>
      </w:pPr>
      <w:r w:rsidRPr="00806BC5">
        <w:rPr>
          <w:noProof/>
          <w:lang w:val="en-GB"/>
        </w:rPr>
        <w:lastRenderedPageBreak/>
        <w:t>4</w:t>
      </w:r>
      <w:r w:rsidR="00E300B2" w:rsidRPr="00806BC5">
        <w:rPr>
          <w:noProof/>
          <w:lang w:val="en-GB"/>
        </w:rPr>
        <w:t>.2</w:t>
      </w:r>
      <w:r w:rsidR="00E300B2" w:rsidRPr="00806BC5">
        <w:rPr>
          <w:noProof/>
          <w:lang w:val="en-GB"/>
        </w:rPr>
        <w:tab/>
        <w:t xml:space="preserve">Managing Packages with </w:t>
      </w:r>
      <w:r w:rsidR="00FC3894" w:rsidRPr="00806BC5">
        <w:rPr>
          <w:noProof/>
          <w:lang w:val="en-GB"/>
        </w:rPr>
        <w:t>pip</w:t>
      </w:r>
      <w:r w:rsidR="00C720E6" w:rsidRPr="00806BC5">
        <w:rPr>
          <w:noProof/>
          <w:lang w:val="en-GB"/>
        </w:rPr>
        <w:t>/</w:t>
      </w:r>
      <w:r w:rsidR="00E300B2" w:rsidRPr="00806BC5">
        <w:rPr>
          <w:noProof/>
          <w:lang w:val="en-GB"/>
        </w:rPr>
        <w:t>pip3</w:t>
      </w:r>
    </w:p>
    <w:p w14:paraId="0235CF61" w14:textId="6559C9E7" w:rsidR="00E300B2" w:rsidRPr="00806BC5" w:rsidRDefault="00E300B2" w:rsidP="002C535B">
      <w:pPr>
        <w:pStyle w:val="BodyText"/>
        <w:rPr>
          <w:noProof/>
          <w:lang w:val="en-GB"/>
        </w:rPr>
      </w:pPr>
      <w:r w:rsidRPr="00806BC5">
        <w:rPr>
          <w:noProof/>
          <w:lang w:val="en-GB"/>
        </w:rPr>
        <w:t xml:space="preserve">There are many Python packages available from the internet but not </w:t>
      </w:r>
      <w:r w:rsidR="006C2256">
        <w:rPr>
          <w:noProof/>
          <w:lang w:val="en-GB"/>
        </w:rPr>
        <w:t xml:space="preserve">yet </w:t>
      </w:r>
      <w:r w:rsidRPr="00806BC5">
        <w:rPr>
          <w:noProof/>
          <w:lang w:val="en-GB"/>
        </w:rPr>
        <w:t>installed</w:t>
      </w:r>
      <w:r w:rsidR="006C2256">
        <w:rPr>
          <w:noProof/>
          <w:lang w:val="en-GB"/>
        </w:rPr>
        <w:t xml:space="preserve"> in </w:t>
      </w:r>
      <w:r w:rsidRPr="00806BC5">
        <w:rPr>
          <w:noProof/>
          <w:lang w:val="en-GB"/>
        </w:rPr>
        <w:t xml:space="preserve">the Python environment. To use those Python packages, </w:t>
      </w:r>
      <w:r w:rsidR="006F02CF" w:rsidRPr="00806BC5">
        <w:rPr>
          <w:noProof/>
          <w:lang w:val="en-GB"/>
        </w:rPr>
        <w:t>we</w:t>
      </w:r>
      <w:r w:rsidR="001075C7" w:rsidRPr="00806BC5">
        <w:rPr>
          <w:noProof/>
          <w:lang w:val="en-GB"/>
        </w:rPr>
        <w:t xml:space="preserve"> wi</w:t>
      </w:r>
      <w:r w:rsidRPr="00806BC5">
        <w:rPr>
          <w:noProof/>
          <w:lang w:val="en-GB"/>
        </w:rPr>
        <w:t xml:space="preserve">ll first have to install them on our system. Then </w:t>
      </w:r>
      <w:r w:rsidR="000D0A6B" w:rsidRPr="00806BC5">
        <w:rPr>
          <w:noProof/>
          <w:lang w:val="en-GB"/>
        </w:rPr>
        <w:t xml:space="preserve">we </w:t>
      </w:r>
      <w:r w:rsidR="00DA113C" w:rsidRPr="00806BC5">
        <w:rPr>
          <w:noProof/>
          <w:lang w:val="en-GB"/>
        </w:rPr>
        <w:t xml:space="preserve">can </w:t>
      </w:r>
      <w:r w:rsidRPr="00806BC5">
        <w:rPr>
          <w:noProof/>
          <w:lang w:val="en-GB"/>
        </w:rPr>
        <w:t>import them in</w:t>
      </w:r>
      <w:r w:rsidR="00482286" w:rsidRPr="00806BC5">
        <w:rPr>
          <w:noProof/>
          <w:lang w:val="en-GB"/>
        </w:rPr>
        <w:t>to</w:t>
      </w:r>
      <w:r w:rsidRPr="00806BC5">
        <w:rPr>
          <w:noProof/>
          <w:lang w:val="en-GB"/>
        </w:rPr>
        <w:t xml:space="preserve"> </w:t>
      </w:r>
      <w:r w:rsidR="00DA113C" w:rsidRPr="00806BC5">
        <w:rPr>
          <w:noProof/>
          <w:lang w:val="en-GB"/>
        </w:rPr>
        <w:t xml:space="preserve">our program </w:t>
      </w:r>
      <w:r w:rsidRPr="00806BC5">
        <w:rPr>
          <w:noProof/>
          <w:lang w:val="en-GB"/>
        </w:rPr>
        <w:t>same as the standard library.</w:t>
      </w:r>
      <w:r w:rsidR="005212DC" w:rsidRPr="00806BC5">
        <w:rPr>
          <w:noProof/>
          <w:lang w:val="en-GB"/>
        </w:rPr>
        <w:t xml:space="preserve"> </w:t>
      </w:r>
      <w:r w:rsidR="008E0204" w:rsidRPr="00806BC5">
        <w:rPr>
          <w:noProof/>
          <w:lang w:val="en-GB"/>
        </w:rPr>
        <w:t>The simplest way t</w:t>
      </w:r>
      <w:r w:rsidR="005212DC" w:rsidRPr="00806BC5">
        <w:rPr>
          <w:noProof/>
          <w:lang w:val="en-GB"/>
        </w:rPr>
        <w:t>o install such packages</w:t>
      </w:r>
      <w:r w:rsidR="008E0204" w:rsidRPr="00806BC5">
        <w:rPr>
          <w:noProof/>
          <w:lang w:val="en-GB"/>
        </w:rPr>
        <w:t xml:space="preserve"> is </w:t>
      </w:r>
      <w:r w:rsidR="005212DC" w:rsidRPr="00806BC5">
        <w:rPr>
          <w:noProof/>
          <w:lang w:val="en-GB"/>
        </w:rPr>
        <w:t xml:space="preserve">to use </w:t>
      </w:r>
      <w:r w:rsidR="00192183" w:rsidRPr="00806BC5">
        <w:rPr>
          <w:noProof/>
          <w:lang w:val="en-GB"/>
        </w:rPr>
        <w:t>PowerShell or Command</w:t>
      </w:r>
      <w:r w:rsidR="008E0204" w:rsidRPr="00806BC5">
        <w:rPr>
          <w:noProof/>
          <w:lang w:val="en-GB"/>
        </w:rPr>
        <w:t xml:space="preserve"> Prompt</w:t>
      </w:r>
      <w:r w:rsidR="001B73A9" w:rsidRPr="00806BC5">
        <w:rPr>
          <w:noProof/>
          <w:lang w:val="en-GB"/>
        </w:rPr>
        <w:t xml:space="preserve"> </w:t>
      </w:r>
      <w:r w:rsidR="00023742" w:rsidRPr="00806BC5">
        <w:rPr>
          <w:noProof/>
          <w:lang w:val="en-GB"/>
        </w:rPr>
        <w:t xml:space="preserve">as well </w:t>
      </w:r>
      <w:r w:rsidR="001B73A9" w:rsidRPr="00806BC5">
        <w:rPr>
          <w:noProof/>
          <w:lang w:val="en-GB"/>
        </w:rPr>
        <w:t xml:space="preserve">(or similar </w:t>
      </w:r>
      <w:r w:rsidR="00023742" w:rsidRPr="00806BC5">
        <w:rPr>
          <w:noProof/>
          <w:lang w:val="en-GB"/>
        </w:rPr>
        <w:t xml:space="preserve">terminal apps </w:t>
      </w:r>
      <w:r w:rsidR="001B73A9" w:rsidRPr="00806BC5">
        <w:rPr>
          <w:noProof/>
          <w:lang w:val="en-GB"/>
        </w:rPr>
        <w:t>from other operat</w:t>
      </w:r>
      <w:r w:rsidR="00C56B4B">
        <w:rPr>
          <w:noProof/>
          <w:lang w:val="en-GB"/>
        </w:rPr>
        <w:t>ing</w:t>
      </w:r>
      <w:r w:rsidR="001B73A9" w:rsidRPr="00806BC5">
        <w:rPr>
          <w:noProof/>
          <w:lang w:val="en-GB"/>
        </w:rPr>
        <w:t xml:space="preserve"> systems)</w:t>
      </w:r>
      <w:r w:rsidR="008E0204" w:rsidRPr="00806BC5">
        <w:rPr>
          <w:noProof/>
          <w:lang w:val="en-GB"/>
        </w:rPr>
        <w:t>.</w:t>
      </w:r>
      <w:r w:rsidR="009027EE" w:rsidRPr="00806BC5">
        <w:rPr>
          <w:noProof/>
          <w:lang w:val="en-GB"/>
        </w:rPr>
        <w:t xml:space="preserve"> </w:t>
      </w:r>
      <w:r w:rsidR="0060172E" w:rsidRPr="00806BC5">
        <w:rPr>
          <w:noProof/>
          <w:lang w:val="en-GB"/>
        </w:rPr>
        <w:t xml:space="preserve">Once we are prompted </w:t>
      </w:r>
      <w:r w:rsidR="00DA64B1" w:rsidRPr="00806BC5">
        <w:rPr>
          <w:noProof/>
          <w:lang w:val="en-GB"/>
        </w:rPr>
        <w:t xml:space="preserve">in the terminal window </w:t>
      </w:r>
      <w:r w:rsidR="0060172E" w:rsidRPr="00806BC5">
        <w:rPr>
          <w:noProof/>
          <w:lang w:val="en-GB"/>
        </w:rPr>
        <w:t xml:space="preserve">to </w:t>
      </w:r>
      <w:r w:rsidR="00DA64B1" w:rsidRPr="00806BC5">
        <w:rPr>
          <w:noProof/>
          <w:lang w:val="en-GB"/>
        </w:rPr>
        <w:t xml:space="preserve">give </w:t>
      </w:r>
      <w:r w:rsidR="00AF3B51" w:rsidRPr="00806BC5">
        <w:rPr>
          <w:noProof/>
          <w:lang w:val="en-GB"/>
        </w:rPr>
        <w:t>instruction</w:t>
      </w:r>
      <w:r w:rsidR="002B0D6C" w:rsidRPr="00806BC5">
        <w:rPr>
          <w:noProof/>
          <w:lang w:val="en-GB"/>
        </w:rPr>
        <w:t>s</w:t>
      </w:r>
      <w:r w:rsidR="00AF3B51" w:rsidRPr="00806BC5">
        <w:rPr>
          <w:noProof/>
          <w:lang w:val="en-GB"/>
        </w:rPr>
        <w:t xml:space="preserve"> </w:t>
      </w:r>
      <w:r w:rsidR="009B0F93" w:rsidRPr="00806BC5">
        <w:rPr>
          <w:noProof/>
          <w:lang w:val="en-GB"/>
        </w:rPr>
        <w:t xml:space="preserve">to the operation system to carry out, type in </w:t>
      </w:r>
      <w:r w:rsidR="00C720E6" w:rsidRPr="00806BC5">
        <w:rPr>
          <w:noProof/>
          <w:lang w:val="en-GB"/>
        </w:rPr>
        <w:t xml:space="preserve">one of the </w:t>
      </w:r>
      <w:r w:rsidR="009B0F93" w:rsidRPr="00806BC5">
        <w:rPr>
          <w:noProof/>
          <w:lang w:val="en-GB"/>
        </w:rPr>
        <w:t xml:space="preserve">following </w:t>
      </w:r>
      <w:r w:rsidR="00AF3B51" w:rsidRPr="00806BC5">
        <w:rPr>
          <w:noProof/>
          <w:lang w:val="en-GB"/>
        </w:rPr>
        <w:t>command</w:t>
      </w:r>
      <w:r w:rsidR="00C720E6" w:rsidRPr="00806BC5">
        <w:rPr>
          <w:noProof/>
          <w:lang w:val="en-GB"/>
        </w:rPr>
        <w:t>s</w:t>
      </w:r>
      <w:r w:rsidR="00C040CE" w:rsidRPr="00806BC5">
        <w:rPr>
          <w:noProof/>
          <w:lang w:val="en-GB"/>
        </w:rPr>
        <w:t xml:space="preserve"> and then press </w:t>
      </w:r>
      <w:r w:rsidR="00B303DE">
        <w:rPr>
          <w:noProof/>
          <w:lang w:val="en-GB"/>
        </w:rPr>
        <w:t>ENTER</w:t>
      </w:r>
      <w:r w:rsidR="00AF3B51" w:rsidRPr="00806BC5">
        <w:rPr>
          <w:noProof/>
          <w:lang w:val="en-GB"/>
        </w:rPr>
        <w:t>: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AF3B51" w:rsidRPr="00126B87" w14:paraId="6AA851BE" w14:textId="77777777" w:rsidTr="00062C1C">
        <w:trPr>
          <w:jc w:val="right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7971B32B" w14:textId="19F379BA" w:rsidR="00C720E6" w:rsidRPr="00806BC5" w:rsidRDefault="00C720E6" w:rsidP="00D867A9">
            <w:pPr>
              <w:pStyle w:val="Code"/>
              <w:tabs>
                <w:tab w:val="left" w:pos="6557"/>
              </w:tabs>
              <w:ind w:left="2729"/>
              <w:jc w:val="left"/>
              <w:rPr>
                <w:noProof/>
                <w:color w:val="auto"/>
                <w:lang w:val="en-GB"/>
              </w:rPr>
            </w:pPr>
            <w:r w:rsidRPr="00806BC5">
              <w:rPr>
                <w:noProof/>
                <w:color w:val="auto"/>
                <w:lang w:val="en-GB"/>
              </w:rPr>
              <w:t xml:space="preserve">&gt; pip install </w:t>
            </w:r>
            <w:r w:rsidRPr="00806BC5">
              <w:rPr>
                <w:noProof/>
                <w:lang w:val="en-GB"/>
              </w:rPr>
              <w:t>package_name</w:t>
            </w:r>
            <w:r w:rsidRPr="00806BC5">
              <w:rPr>
                <w:noProof/>
                <w:color w:val="auto"/>
                <w:lang w:val="en-GB"/>
              </w:rPr>
              <w:t xml:space="preserve"> </w:t>
            </w:r>
          </w:p>
          <w:p w14:paraId="52D5AF06" w14:textId="74804F5E" w:rsidR="00AF3B51" w:rsidRPr="00806BC5" w:rsidRDefault="009C3CD9" w:rsidP="00D867A9">
            <w:pPr>
              <w:pStyle w:val="Code"/>
              <w:tabs>
                <w:tab w:val="left" w:pos="6557"/>
              </w:tabs>
              <w:ind w:left="2729"/>
              <w:jc w:val="left"/>
              <w:rPr>
                <w:noProof/>
                <w:lang w:val="en-GB"/>
              </w:rPr>
            </w:pPr>
            <w:r w:rsidRPr="00806BC5">
              <w:rPr>
                <w:noProof/>
                <w:color w:val="auto"/>
                <w:lang w:val="en-GB"/>
              </w:rPr>
              <w:t>&gt; pip</w:t>
            </w:r>
            <w:r w:rsidR="007A07DD" w:rsidRPr="00806BC5">
              <w:rPr>
                <w:noProof/>
                <w:color w:val="auto"/>
                <w:lang w:val="en-GB"/>
              </w:rPr>
              <w:t>3</w:t>
            </w:r>
            <w:r w:rsidRPr="00806BC5">
              <w:rPr>
                <w:noProof/>
                <w:color w:val="auto"/>
                <w:lang w:val="en-GB"/>
              </w:rPr>
              <w:t xml:space="preserve"> </w:t>
            </w:r>
            <w:r w:rsidR="002B2B84" w:rsidRPr="00806BC5">
              <w:rPr>
                <w:noProof/>
                <w:color w:val="auto"/>
                <w:lang w:val="en-GB"/>
              </w:rPr>
              <w:t xml:space="preserve">install </w:t>
            </w:r>
            <w:r w:rsidR="002B2B84" w:rsidRPr="00806BC5">
              <w:rPr>
                <w:noProof/>
                <w:lang w:val="en-GB"/>
              </w:rPr>
              <w:t>package_name</w:t>
            </w:r>
          </w:p>
        </w:tc>
      </w:tr>
    </w:tbl>
    <w:p w14:paraId="106449C3" w14:textId="449C5344" w:rsidR="00BB5364" w:rsidRPr="00641C2C" w:rsidRDefault="005E4A08" w:rsidP="002B0D6C">
      <w:pPr>
        <w:pStyle w:val="BodyText"/>
        <w:rPr>
          <w:noProof/>
          <w:lang w:val="en-GB"/>
        </w:rPr>
      </w:pPr>
      <w:r w:rsidRPr="00641C2C">
        <w:rPr>
          <w:noProof/>
          <w:lang w:val="en-GB"/>
        </w:rPr>
        <w:lastRenderedPageBreak/>
        <w:t>“</w:t>
      </w:r>
      <w:r w:rsidR="002108B5" w:rsidRPr="00641C2C">
        <w:rPr>
          <w:noProof/>
          <w:lang w:val="en-GB"/>
        </w:rPr>
        <w:t>p</w:t>
      </w:r>
      <w:r w:rsidR="00BB5364" w:rsidRPr="00641C2C">
        <w:rPr>
          <w:noProof/>
          <w:lang w:val="en-GB"/>
        </w:rPr>
        <w:t>ip</w:t>
      </w:r>
      <w:r w:rsidRPr="00641C2C">
        <w:rPr>
          <w:noProof/>
          <w:lang w:val="en-GB"/>
        </w:rPr>
        <w:t>”</w:t>
      </w:r>
      <w:r w:rsidR="00BB5364" w:rsidRPr="00641C2C">
        <w:rPr>
          <w:noProof/>
          <w:lang w:val="en-GB"/>
        </w:rPr>
        <w:t xml:space="preserve"> </w:t>
      </w:r>
      <w:r w:rsidRPr="00641C2C">
        <w:rPr>
          <w:noProof/>
          <w:lang w:val="en-GB"/>
        </w:rPr>
        <w:t>or “</w:t>
      </w:r>
      <w:r w:rsidR="00BB5364" w:rsidRPr="00641C2C">
        <w:rPr>
          <w:noProof/>
          <w:lang w:val="en-GB"/>
        </w:rPr>
        <w:t>pip3</w:t>
      </w:r>
      <w:r w:rsidRPr="00641C2C">
        <w:rPr>
          <w:noProof/>
          <w:lang w:val="en-GB"/>
        </w:rPr>
        <w:t>” refer</w:t>
      </w:r>
      <w:r w:rsidR="00756D91" w:rsidRPr="00126B87">
        <w:rPr>
          <w:noProof/>
          <w:lang w:val="en-GB"/>
        </w:rPr>
        <w:t>s</w:t>
      </w:r>
      <w:r w:rsidRPr="00641C2C">
        <w:rPr>
          <w:noProof/>
          <w:lang w:val="en-GB"/>
        </w:rPr>
        <w:t xml:space="preserve"> to the installer program that Python uses for installing external packages. </w:t>
      </w:r>
      <w:r w:rsidR="00560A16" w:rsidRPr="00641C2C">
        <w:rPr>
          <w:noProof/>
          <w:lang w:val="en-GB"/>
        </w:rPr>
        <w:t xml:space="preserve">Basically, “pip3” is a newer version of “pip”. </w:t>
      </w:r>
      <w:r w:rsidR="007856CB" w:rsidRPr="00641C2C">
        <w:rPr>
          <w:noProof/>
          <w:lang w:val="en-GB"/>
        </w:rPr>
        <w:t xml:space="preserve">In most of the cases, </w:t>
      </w:r>
      <w:r w:rsidR="00192D85" w:rsidRPr="00641C2C">
        <w:rPr>
          <w:noProof/>
          <w:lang w:val="en-GB"/>
        </w:rPr>
        <w:t xml:space="preserve">we </w:t>
      </w:r>
      <w:r w:rsidR="007856CB" w:rsidRPr="00641C2C">
        <w:rPr>
          <w:noProof/>
          <w:lang w:val="en-GB"/>
        </w:rPr>
        <w:t xml:space="preserve">can use either one </w:t>
      </w:r>
      <w:r w:rsidR="00192D85" w:rsidRPr="00641C2C">
        <w:rPr>
          <w:noProof/>
          <w:lang w:val="en-GB"/>
        </w:rPr>
        <w:t xml:space="preserve">for our </w:t>
      </w:r>
      <w:r w:rsidR="000C6D60" w:rsidRPr="00641C2C">
        <w:rPr>
          <w:noProof/>
          <w:lang w:val="en-GB"/>
        </w:rPr>
        <w:t>install</w:t>
      </w:r>
      <w:r w:rsidR="00192D85" w:rsidRPr="00641C2C">
        <w:rPr>
          <w:noProof/>
          <w:lang w:val="en-GB"/>
        </w:rPr>
        <w:t>ation</w:t>
      </w:r>
      <w:r w:rsidR="000C6D60" w:rsidRPr="00641C2C">
        <w:rPr>
          <w:noProof/>
          <w:lang w:val="en-GB"/>
        </w:rPr>
        <w:t>.</w:t>
      </w:r>
    </w:p>
    <w:p w14:paraId="65615E67" w14:textId="2DB5BE38" w:rsidR="00E300B2" w:rsidRPr="00641C2C" w:rsidRDefault="00B42869" w:rsidP="002B0D6C">
      <w:pPr>
        <w:pStyle w:val="BodyText"/>
        <w:rPr>
          <w:noProof/>
          <w:lang w:val="en-GB"/>
        </w:rPr>
      </w:pPr>
      <w:r w:rsidRPr="00641C2C">
        <w:rPr>
          <w:noProof/>
          <w:lang w:val="en-GB"/>
        </w:rPr>
        <w:t xml:space="preserve">For instance, the package </w:t>
      </w:r>
      <w:r w:rsidR="009B1AF2" w:rsidRPr="00641C2C">
        <w:rPr>
          <w:noProof/>
          <w:lang w:val="en-GB"/>
        </w:rPr>
        <w:t>“</w:t>
      </w:r>
      <w:r w:rsidRPr="00641C2C">
        <w:rPr>
          <w:noProof/>
          <w:lang w:val="en-GB"/>
        </w:rPr>
        <w:t>numpy</w:t>
      </w:r>
      <w:r w:rsidR="009B1AF2" w:rsidRPr="00641C2C">
        <w:rPr>
          <w:noProof/>
          <w:lang w:val="en-GB"/>
        </w:rPr>
        <w:t>”</w:t>
      </w:r>
      <w:r w:rsidRPr="00641C2C">
        <w:rPr>
          <w:noProof/>
          <w:lang w:val="en-GB"/>
        </w:rPr>
        <w:t xml:space="preserve"> will </w:t>
      </w:r>
      <w:r w:rsidR="001351AF" w:rsidRPr="00641C2C">
        <w:rPr>
          <w:noProof/>
          <w:lang w:val="en-GB"/>
        </w:rPr>
        <w:t xml:space="preserve">be </w:t>
      </w:r>
      <w:r w:rsidRPr="00641C2C">
        <w:rPr>
          <w:noProof/>
          <w:lang w:val="en-GB"/>
        </w:rPr>
        <w:t>need</w:t>
      </w:r>
      <w:r w:rsidR="001351AF" w:rsidRPr="00641C2C">
        <w:rPr>
          <w:noProof/>
          <w:lang w:val="en-GB"/>
        </w:rPr>
        <w:t>ed</w:t>
      </w:r>
      <w:r w:rsidRPr="00641C2C">
        <w:rPr>
          <w:noProof/>
          <w:lang w:val="en-GB"/>
        </w:rPr>
        <w:t xml:space="preserve"> in the next </w:t>
      </w:r>
      <w:r w:rsidR="00F352EC" w:rsidRPr="00641C2C">
        <w:rPr>
          <w:noProof/>
          <w:lang w:val="en-GB"/>
        </w:rPr>
        <w:t>s</w:t>
      </w:r>
      <w:r w:rsidRPr="00641C2C">
        <w:rPr>
          <w:noProof/>
          <w:lang w:val="en-GB"/>
        </w:rPr>
        <w:t xml:space="preserve">tudy </w:t>
      </w:r>
      <w:r w:rsidR="00F352EC" w:rsidRPr="00641C2C">
        <w:rPr>
          <w:noProof/>
          <w:lang w:val="en-GB"/>
        </w:rPr>
        <w:t>u</w:t>
      </w:r>
      <w:r w:rsidRPr="00641C2C">
        <w:rPr>
          <w:noProof/>
          <w:lang w:val="en-GB"/>
        </w:rPr>
        <w:t>nits</w:t>
      </w:r>
      <w:r w:rsidR="002B0D6C" w:rsidRPr="00641C2C">
        <w:rPr>
          <w:noProof/>
          <w:lang w:val="en-GB"/>
        </w:rPr>
        <w:t>,</w:t>
      </w:r>
      <w:r w:rsidR="001351AF" w:rsidRPr="00641C2C">
        <w:rPr>
          <w:noProof/>
          <w:lang w:val="en-GB"/>
        </w:rPr>
        <w:t xml:space="preserve"> </w:t>
      </w:r>
      <w:r w:rsidR="002B0D6C" w:rsidRPr="00641C2C">
        <w:rPr>
          <w:noProof/>
          <w:lang w:val="en-GB"/>
        </w:rPr>
        <w:t>a</w:t>
      </w:r>
      <w:r w:rsidR="001351AF" w:rsidRPr="00641C2C">
        <w:rPr>
          <w:noProof/>
          <w:lang w:val="en-GB"/>
        </w:rPr>
        <w:t xml:space="preserve">nd we </w:t>
      </w:r>
      <w:r w:rsidR="002B0D6C" w:rsidRPr="00641C2C">
        <w:rPr>
          <w:noProof/>
          <w:lang w:val="en-GB"/>
        </w:rPr>
        <w:t xml:space="preserve">would like to </w:t>
      </w:r>
      <w:r w:rsidR="001351AF" w:rsidRPr="00641C2C">
        <w:rPr>
          <w:noProof/>
          <w:lang w:val="en-GB"/>
        </w:rPr>
        <w:t xml:space="preserve">install it </w:t>
      </w:r>
      <w:r w:rsidR="00AA0AF4" w:rsidRPr="00641C2C">
        <w:rPr>
          <w:noProof/>
          <w:lang w:val="en-GB"/>
        </w:rPr>
        <w:t>for our class preparation:</w:t>
      </w:r>
    </w:p>
    <w:p w14:paraId="4C83C93B" w14:textId="2B41F61A" w:rsidR="00AA0AF4" w:rsidRPr="00641C2C" w:rsidRDefault="00C040CE" w:rsidP="00C040CE">
      <w:pPr>
        <w:pStyle w:val="Figure-Image"/>
        <w:rPr>
          <w:lang w:val="en-GB"/>
        </w:rPr>
      </w:pPr>
      <w:r w:rsidRPr="00641C2C">
        <w:drawing>
          <wp:inline distT="0" distB="0" distL="0" distR="0" wp14:anchorId="1C8B11AC" wp14:editId="32097E93">
            <wp:extent cx="5580000" cy="1045079"/>
            <wp:effectExtent l="0" t="0" r="190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9"/>
                    <a:srcRect t="4236" r="1342" b="61882"/>
                    <a:stretch/>
                  </pic:blipFill>
                  <pic:spPr bwMode="auto">
                    <a:xfrm>
                      <a:off x="0" y="0"/>
                      <a:ext cx="5580000" cy="104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EBC25" w14:textId="589B4B54" w:rsidR="00C040CE" w:rsidRPr="00641C2C" w:rsidRDefault="00C040CE" w:rsidP="00C040CE">
      <w:pPr>
        <w:pStyle w:val="Caption"/>
      </w:pPr>
      <w:r w:rsidRPr="00641C2C">
        <w:t>Figure 2.</w:t>
      </w:r>
      <w:r w:rsidRPr="00641C2C">
        <w:fldChar w:fldCharType="begin"/>
      </w:r>
      <w:r w:rsidRPr="00641C2C">
        <w:instrText xml:space="preserve"> SEQ Figure \* ARABIC </w:instrText>
      </w:r>
      <w:r w:rsidRPr="00641C2C">
        <w:fldChar w:fldCharType="separate"/>
      </w:r>
      <w:r w:rsidR="00794E2F" w:rsidRPr="00641C2C">
        <w:t>50</w:t>
      </w:r>
      <w:r w:rsidRPr="00641C2C">
        <w:fldChar w:fldCharType="end"/>
      </w:r>
      <w:r w:rsidRPr="00641C2C">
        <w:t xml:space="preserve"> Installing Package </w:t>
      </w:r>
      <w:r w:rsidR="001C3153" w:rsidRPr="00641C2C">
        <w:t xml:space="preserve">“numpy” </w:t>
      </w:r>
      <w:r w:rsidRPr="00641C2C">
        <w:t>with pip</w:t>
      </w:r>
    </w:p>
    <w:p w14:paraId="636F8F07" w14:textId="20458244" w:rsidR="00E300B2" w:rsidRPr="00641C2C" w:rsidRDefault="00850B7C" w:rsidP="00850B7C">
      <w:pPr>
        <w:pStyle w:val="BodyText"/>
        <w:rPr>
          <w:noProof/>
          <w:lang w:val="en-GB"/>
        </w:rPr>
      </w:pPr>
      <w:r w:rsidRPr="00641C2C">
        <w:rPr>
          <w:noProof/>
          <w:lang w:val="en-GB"/>
        </w:rPr>
        <w:t>Once ENTER</w:t>
      </w:r>
      <w:r w:rsidR="000D0A6B" w:rsidRPr="00641C2C">
        <w:rPr>
          <w:noProof/>
          <w:lang w:val="en-GB"/>
        </w:rPr>
        <w:t xml:space="preserve"> is pressed</w:t>
      </w:r>
      <w:r w:rsidRPr="00641C2C">
        <w:rPr>
          <w:noProof/>
          <w:lang w:val="en-GB"/>
        </w:rPr>
        <w:t xml:space="preserve">, Python will download the package installation file and install it subsequently. </w:t>
      </w:r>
      <w:r w:rsidR="000D0A6B" w:rsidRPr="00641C2C">
        <w:rPr>
          <w:noProof/>
          <w:lang w:val="en-GB"/>
        </w:rPr>
        <w:t xml:space="preserve">The </w:t>
      </w:r>
      <w:r w:rsidRPr="00641C2C">
        <w:rPr>
          <w:noProof/>
          <w:lang w:val="en-GB"/>
        </w:rPr>
        <w:t>message “Successfully installed xxx”</w:t>
      </w:r>
      <w:r w:rsidR="00C2024D" w:rsidRPr="00641C2C">
        <w:rPr>
          <w:noProof/>
          <w:lang w:val="en-GB"/>
        </w:rPr>
        <w:t xml:space="preserve"> </w:t>
      </w:r>
      <w:r w:rsidR="000D0A6B" w:rsidRPr="00641C2C">
        <w:rPr>
          <w:noProof/>
          <w:lang w:val="en-GB"/>
        </w:rPr>
        <w:t>will appear on the screen</w:t>
      </w:r>
      <w:r w:rsidR="00CD2905" w:rsidRPr="00641C2C">
        <w:rPr>
          <w:noProof/>
          <w:lang w:val="en-GB"/>
        </w:rPr>
        <w:t xml:space="preserve"> </w:t>
      </w:r>
      <w:r w:rsidR="00C2024D" w:rsidRPr="00641C2C">
        <w:rPr>
          <w:noProof/>
          <w:lang w:val="en-GB"/>
        </w:rPr>
        <w:t>once the installation has been completed.</w:t>
      </w:r>
    </w:p>
    <w:p w14:paraId="4D9DA914" w14:textId="154DF460" w:rsidR="00F57FD9" w:rsidRPr="00641C2C" w:rsidRDefault="00EC18B9" w:rsidP="00850B7C">
      <w:pPr>
        <w:pStyle w:val="BodyText"/>
        <w:rPr>
          <w:noProof/>
          <w:lang w:val="en-GB"/>
        </w:rPr>
      </w:pPr>
      <w:r w:rsidRPr="00641C2C">
        <w:rPr>
          <w:noProof/>
          <w:lang w:val="en-GB"/>
        </w:rPr>
        <w:t xml:space="preserve">Another </w:t>
      </w:r>
      <w:r w:rsidR="00EF2065" w:rsidRPr="00641C2C">
        <w:rPr>
          <w:noProof/>
          <w:lang w:val="en-GB"/>
        </w:rPr>
        <w:t xml:space="preserve">package that we will need in the next </w:t>
      </w:r>
      <w:r w:rsidR="00F352EC" w:rsidRPr="00641C2C">
        <w:rPr>
          <w:noProof/>
          <w:lang w:val="en-GB"/>
        </w:rPr>
        <w:t>s</w:t>
      </w:r>
      <w:r w:rsidR="00EF2065" w:rsidRPr="00641C2C">
        <w:rPr>
          <w:noProof/>
          <w:lang w:val="en-GB"/>
        </w:rPr>
        <w:t xml:space="preserve">tudy </w:t>
      </w:r>
      <w:r w:rsidR="00F352EC" w:rsidRPr="00641C2C">
        <w:rPr>
          <w:noProof/>
          <w:lang w:val="en-GB"/>
        </w:rPr>
        <w:t>u</w:t>
      </w:r>
      <w:r w:rsidR="00EF2065" w:rsidRPr="00641C2C">
        <w:rPr>
          <w:noProof/>
          <w:lang w:val="en-GB"/>
        </w:rPr>
        <w:t xml:space="preserve">nits is “matplotlib”. This time we install it </w:t>
      </w:r>
      <w:r w:rsidR="00FA754F" w:rsidRPr="00641C2C">
        <w:rPr>
          <w:noProof/>
          <w:lang w:val="en-GB"/>
        </w:rPr>
        <w:t>with</w:t>
      </w:r>
      <w:r w:rsidR="00EF2065" w:rsidRPr="00641C2C">
        <w:rPr>
          <w:noProof/>
          <w:lang w:val="en-GB"/>
        </w:rPr>
        <w:t xml:space="preserve"> pip3.</w:t>
      </w:r>
    </w:p>
    <w:p w14:paraId="45FF42D9" w14:textId="75BF5F6D" w:rsidR="00C2024D" w:rsidRPr="00641C2C" w:rsidRDefault="00F57FD9" w:rsidP="00F57FD9">
      <w:pPr>
        <w:pStyle w:val="Figure-Image"/>
        <w:rPr>
          <w:lang w:val="en-GB"/>
        </w:rPr>
      </w:pPr>
      <w:r w:rsidRPr="00641C2C">
        <w:drawing>
          <wp:inline distT="0" distB="0" distL="0" distR="0" wp14:anchorId="49BCC8EA" wp14:editId="5797808C">
            <wp:extent cx="5580000" cy="3734488"/>
            <wp:effectExtent l="0" t="0" r="190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0"/>
                    <a:srcRect t="3382" r="1390"/>
                    <a:stretch/>
                  </pic:blipFill>
                  <pic:spPr bwMode="auto">
                    <a:xfrm>
                      <a:off x="0" y="0"/>
                      <a:ext cx="5580000" cy="3734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352D7" w14:textId="4B926F6B" w:rsidR="00F57FD9" w:rsidRPr="00641C2C" w:rsidRDefault="00F57FD9" w:rsidP="00F57FD9">
      <w:pPr>
        <w:pStyle w:val="Caption"/>
      </w:pPr>
      <w:r w:rsidRPr="00641C2C">
        <w:t>Figure 2.</w:t>
      </w:r>
      <w:r w:rsidRPr="00641C2C">
        <w:fldChar w:fldCharType="begin"/>
      </w:r>
      <w:r w:rsidRPr="00641C2C">
        <w:instrText xml:space="preserve"> SEQ Figure \* ARABIC </w:instrText>
      </w:r>
      <w:r w:rsidRPr="00641C2C">
        <w:fldChar w:fldCharType="separate"/>
      </w:r>
      <w:r w:rsidR="00794E2F" w:rsidRPr="00641C2C">
        <w:t>51</w:t>
      </w:r>
      <w:r w:rsidRPr="00641C2C">
        <w:fldChar w:fldCharType="end"/>
      </w:r>
      <w:r w:rsidRPr="00641C2C">
        <w:t xml:space="preserve"> Installing </w:t>
      </w:r>
      <w:r w:rsidR="001C3153" w:rsidRPr="00641C2C">
        <w:t>Package “</w:t>
      </w:r>
      <w:r w:rsidR="00E97382" w:rsidRPr="00641C2C">
        <w:t>matplotli</w:t>
      </w:r>
      <w:r w:rsidR="001C3153" w:rsidRPr="00641C2C">
        <w:t>b”</w:t>
      </w:r>
      <w:r w:rsidRPr="00641C2C">
        <w:t xml:space="preserve"> with pip</w:t>
      </w:r>
      <w:r w:rsidR="00E97382" w:rsidRPr="00641C2C">
        <w:t>3</w:t>
      </w:r>
    </w:p>
    <w:p w14:paraId="5D69A85C" w14:textId="4E11A017" w:rsidR="00601EC9" w:rsidRPr="00641C2C" w:rsidRDefault="00CD2905" w:rsidP="009F0C4E">
      <w:pPr>
        <w:pStyle w:val="BodyText"/>
        <w:rPr>
          <w:noProof/>
          <w:lang w:val="en-GB"/>
        </w:rPr>
      </w:pPr>
      <w:r w:rsidRPr="00641C2C">
        <w:rPr>
          <w:noProof/>
          <w:lang w:val="en-GB"/>
        </w:rPr>
        <w:lastRenderedPageBreak/>
        <w:t xml:space="preserve">In the same installation process, </w:t>
      </w:r>
      <w:r w:rsidR="009F0C4E" w:rsidRPr="00641C2C">
        <w:rPr>
          <w:noProof/>
          <w:lang w:val="en-GB"/>
        </w:rPr>
        <w:t xml:space="preserve">some other packages </w:t>
      </w:r>
      <w:r w:rsidRPr="00641C2C">
        <w:rPr>
          <w:noProof/>
          <w:lang w:val="en-GB"/>
        </w:rPr>
        <w:t xml:space="preserve">are </w:t>
      </w:r>
      <w:r w:rsidR="00601EC9" w:rsidRPr="00641C2C">
        <w:rPr>
          <w:noProof/>
          <w:lang w:val="en-GB"/>
        </w:rPr>
        <w:t xml:space="preserve">downloaded and </w:t>
      </w:r>
      <w:r w:rsidR="009F0C4E" w:rsidRPr="00641C2C">
        <w:rPr>
          <w:noProof/>
          <w:lang w:val="en-GB"/>
        </w:rPr>
        <w:t>installed as well</w:t>
      </w:r>
      <w:r w:rsidR="004273DB" w:rsidRPr="00641C2C">
        <w:rPr>
          <w:noProof/>
          <w:lang w:val="en-GB"/>
        </w:rPr>
        <w:t xml:space="preserve">. This is because </w:t>
      </w:r>
      <w:r w:rsidR="00D52A88" w:rsidRPr="00641C2C">
        <w:rPr>
          <w:noProof/>
          <w:lang w:val="en-GB"/>
        </w:rPr>
        <w:t>“</w:t>
      </w:r>
      <w:r w:rsidR="009F0C4E" w:rsidRPr="00641C2C">
        <w:rPr>
          <w:noProof/>
          <w:lang w:val="en-GB"/>
        </w:rPr>
        <w:t>matplotlib</w:t>
      </w:r>
      <w:r w:rsidR="00D52A88" w:rsidRPr="00641C2C">
        <w:rPr>
          <w:noProof/>
          <w:lang w:val="en-GB"/>
        </w:rPr>
        <w:t>”</w:t>
      </w:r>
      <w:r w:rsidR="009F0C4E" w:rsidRPr="00641C2C">
        <w:rPr>
          <w:noProof/>
          <w:lang w:val="en-GB"/>
        </w:rPr>
        <w:t xml:space="preserve"> </w:t>
      </w:r>
      <w:r w:rsidR="004273DB" w:rsidRPr="00641C2C">
        <w:rPr>
          <w:noProof/>
          <w:lang w:val="en-GB"/>
        </w:rPr>
        <w:t>needs some modules of these packages so that it can work</w:t>
      </w:r>
      <w:r w:rsidR="009F0C4E" w:rsidRPr="00641C2C">
        <w:rPr>
          <w:noProof/>
          <w:lang w:val="en-GB"/>
        </w:rPr>
        <w:t>.</w:t>
      </w:r>
      <w:r w:rsidR="00203E8E" w:rsidRPr="00641C2C">
        <w:rPr>
          <w:noProof/>
          <w:lang w:val="en-GB"/>
        </w:rPr>
        <w:t xml:space="preserve"> </w:t>
      </w:r>
    </w:p>
    <w:p w14:paraId="1A41A067" w14:textId="5DEC6E23" w:rsidR="00203E8E" w:rsidRPr="00641C2C" w:rsidRDefault="00203E8E" w:rsidP="009F0C4E">
      <w:pPr>
        <w:pStyle w:val="BodyText"/>
        <w:rPr>
          <w:noProof/>
          <w:lang w:val="en-GB"/>
        </w:rPr>
      </w:pPr>
      <w:r w:rsidRPr="00641C2C">
        <w:rPr>
          <w:noProof/>
          <w:lang w:val="en-GB"/>
        </w:rPr>
        <w:t xml:space="preserve">If </w:t>
      </w:r>
      <w:r w:rsidR="00C12E0A" w:rsidRPr="00641C2C">
        <w:rPr>
          <w:noProof/>
          <w:lang w:val="en-GB"/>
        </w:rPr>
        <w:t>we</w:t>
      </w:r>
      <w:r w:rsidRPr="00641C2C">
        <w:rPr>
          <w:noProof/>
          <w:lang w:val="en-GB"/>
        </w:rPr>
        <w:t xml:space="preserve"> wish to up</w:t>
      </w:r>
      <w:r w:rsidR="00EA4130" w:rsidRPr="00641C2C">
        <w:rPr>
          <w:noProof/>
          <w:lang w:val="en-GB"/>
        </w:rPr>
        <w:t>date</w:t>
      </w:r>
      <w:r w:rsidR="00C17F4A" w:rsidRPr="00641C2C">
        <w:rPr>
          <w:noProof/>
          <w:lang w:val="en-GB"/>
        </w:rPr>
        <w:t xml:space="preserve">/upgrade a package, the command that </w:t>
      </w:r>
      <w:r w:rsidR="00C12E0A" w:rsidRPr="00641C2C">
        <w:rPr>
          <w:noProof/>
          <w:lang w:val="en-GB"/>
        </w:rPr>
        <w:t xml:space="preserve">we </w:t>
      </w:r>
      <w:r w:rsidR="00C17F4A" w:rsidRPr="00641C2C">
        <w:rPr>
          <w:noProof/>
          <w:lang w:val="en-GB"/>
        </w:rPr>
        <w:t>need to type in ou</w:t>
      </w:r>
      <w:r w:rsidR="00ED6ED3" w:rsidRPr="00641C2C">
        <w:rPr>
          <w:noProof/>
          <w:lang w:val="en-GB"/>
        </w:rPr>
        <w:t>r</w:t>
      </w:r>
      <w:r w:rsidR="00C12E0A" w:rsidRPr="00641C2C">
        <w:rPr>
          <w:noProof/>
          <w:lang w:val="en-GB"/>
        </w:rPr>
        <w:t xml:space="preserve"> </w:t>
      </w:r>
      <w:r w:rsidR="00ED6ED3" w:rsidRPr="00641C2C">
        <w:rPr>
          <w:noProof/>
          <w:lang w:val="en-GB"/>
        </w:rPr>
        <w:t>terminal app will be: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ED6ED3" w:rsidRPr="00126B87" w14:paraId="74DD963B" w14:textId="77777777" w:rsidTr="00062C1C">
        <w:trPr>
          <w:jc w:val="right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34A1A0E3" w14:textId="0A504DA7" w:rsidR="00ED6ED3" w:rsidRPr="00641C2C" w:rsidRDefault="00ED6ED3" w:rsidP="006C5A09">
            <w:pPr>
              <w:pStyle w:val="Code"/>
              <w:tabs>
                <w:tab w:val="left" w:pos="6557"/>
              </w:tabs>
              <w:ind w:left="2021"/>
              <w:jc w:val="left"/>
              <w:rPr>
                <w:noProof/>
                <w:color w:val="auto"/>
                <w:lang w:val="en-GB"/>
              </w:rPr>
            </w:pPr>
            <w:r w:rsidRPr="00641C2C">
              <w:rPr>
                <w:noProof/>
                <w:color w:val="auto"/>
                <w:lang w:val="en-GB"/>
              </w:rPr>
              <w:t xml:space="preserve">&gt; pip install </w:t>
            </w:r>
            <w:r w:rsidRPr="00641C2C">
              <w:rPr>
                <w:noProof/>
                <w:lang w:val="en-GB"/>
              </w:rPr>
              <w:t>package_name</w:t>
            </w:r>
            <w:r w:rsidRPr="00641C2C">
              <w:rPr>
                <w:noProof/>
                <w:color w:val="auto"/>
                <w:lang w:val="en-GB"/>
              </w:rPr>
              <w:t xml:space="preserve"> </w:t>
            </w:r>
            <w:r w:rsidR="00EB379E" w:rsidRPr="00641C2C">
              <w:rPr>
                <w:noProof/>
                <w:color w:val="auto"/>
                <w:lang w:val="en-GB"/>
              </w:rPr>
              <w:t>--upgrade</w:t>
            </w:r>
          </w:p>
          <w:p w14:paraId="37A5F610" w14:textId="0E598CF4" w:rsidR="00ED6ED3" w:rsidRPr="00641C2C" w:rsidRDefault="00ED6ED3" w:rsidP="006C5A09">
            <w:pPr>
              <w:pStyle w:val="Code"/>
              <w:tabs>
                <w:tab w:val="left" w:pos="6557"/>
              </w:tabs>
              <w:ind w:left="2021"/>
              <w:jc w:val="left"/>
              <w:rPr>
                <w:noProof/>
                <w:lang w:val="en-GB"/>
              </w:rPr>
            </w:pPr>
            <w:r w:rsidRPr="00641C2C">
              <w:rPr>
                <w:noProof/>
                <w:color w:val="auto"/>
                <w:lang w:val="en-GB"/>
              </w:rPr>
              <w:t xml:space="preserve">&gt; pip3 install </w:t>
            </w:r>
            <w:r w:rsidRPr="00641C2C">
              <w:rPr>
                <w:noProof/>
                <w:lang w:val="en-GB"/>
              </w:rPr>
              <w:t>package_name</w:t>
            </w:r>
            <w:r w:rsidR="00EB379E" w:rsidRPr="00641C2C">
              <w:rPr>
                <w:noProof/>
                <w:color w:val="auto"/>
                <w:lang w:val="en-GB"/>
              </w:rPr>
              <w:t xml:space="preserve"> --upgrade</w:t>
            </w:r>
          </w:p>
        </w:tc>
      </w:tr>
    </w:tbl>
    <w:p w14:paraId="42263558" w14:textId="23245B78" w:rsidR="00ED6ED3" w:rsidRPr="00641C2C" w:rsidRDefault="00EB379E" w:rsidP="009F0C4E">
      <w:pPr>
        <w:pStyle w:val="BodyText"/>
        <w:rPr>
          <w:noProof/>
          <w:lang w:val="en-GB"/>
        </w:rPr>
      </w:pPr>
      <w:r w:rsidRPr="00641C2C">
        <w:rPr>
          <w:noProof/>
          <w:lang w:val="en-GB"/>
        </w:rPr>
        <w:t xml:space="preserve">And if </w:t>
      </w:r>
      <w:r w:rsidR="00C12E0A" w:rsidRPr="00641C2C">
        <w:rPr>
          <w:noProof/>
          <w:lang w:val="en-GB"/>
        </w:rPr>
        <w:t xml:space="preserve">we </w:t>
      </w:r>
      <w:r w:rsidRPr="00641C2C">
        <w:rPr>
          <w:noProof/>
          <w:lang w:val="en-GB"/>
        </w:rPr>
        <w:t>want to uninstall a package, the command will become: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017"/>
      </w:tblGrid>
      <w:tr w:rsidR="00EB379E" w:rsidRPr="00126B87" w14:paraId="15DA0AD9" w14:textId="77777777" w:rsidTr="00062C1C">
        <w:trPr>
          <w:jc w:val="right"/>
        </w:trPr>
        <w:tc>
          <w:tcPr>
            <w:tcW w:w="9017" w:type="dxa"/>
            <w:shd w:val="clear" w:color="auto" w:fill="D9D9D9" w:themeFill="background1" w:themeFillShade="D9"/>
            <w:vAlign w:val="center"/>
          </w:tcPr>
          <w:p w14:paraId="7FF802FC" w14:textId="1733C1C3" w:rsidR="00EB379E" w:rsidRPr="00641C2C" w:rsidRDefault="00EB379E" w:rsidP="006C5A09">
            <w:pPr>
              <w:pStyle w:val="Code"/>
              <w:tabs>
                <w:tab w:val="left" w:pos="6557"/>
              </w:tabs>
              <w:ind w:left="2021"/>
              <w:jc w:val="left"/>
              <w:rPr>
                <w:noProof/>
                <w:color w:val="auto"/>
                <w:lang w:val="en-GB"/>
              </w:rPr>
            </w:pPr>
            <w:r w:rsidRPr="00641C2C">
              <w:rPr>
                <w:noProof/>
                <w:color w:val="auto"/>
                <w:lang w:val="en-GB"/>
              </w:rPr>
              <w:t xml:space="preserve">&gt; pip uninstall </w:t>
            </w:r>
            <w:r w:rsidRPr="00641C2C">
              <w:rPr>
                <w:noProof/>
                <w:lang w:val="en-GB"/>
              </w:rPr>
              <w:t>package_name</w:t>
            </w:r>
          </w:p>
          <w:p w14:paraId="689777C1" w14:textId="379D1DEC" w:rsidR="00EB379E" w:rsidRPr="00641C2C" w:rsidRDefault="00EB379E" w:rsidP="006C5A09">
            <w:pPr>
              <w:pStyle w:val="Code"/>
              <w:tabs>
                <w:tab w:val="left" w:pos="6557"/>
              </w:tabs>
              <w:ind w:left="2021"/>
              <w:jc w:val="left"/>
              <w:rPr>
                <w:noProof/>
                <w:lang w:val="en-GB"/>
              </w:rPr>
            </w:pPr>
            <w:r w:rsidRPr="00641C2C">
              <w:rPr>
                <w:noProof/>
                <w:color w:val="auto"/>
                <w:lang w:val="en-GB"/>
              </w:rPr>
              <w:t xml:space="preserve">&gt; pip3 uninstall </w:t>
            </w:r>
            <w:r w:rsidRPr="00641C2C">
              <w:rPr>
                <w:noProof/>
                <w:lang w:val="en-GB"/>
              </w:rPr>
              <w:t>package_name</w:t>
            </w:r>
          </w:p>
        </w:tc>
      </w:tr>
    </w:tbl>
    <w:p w14:paraId="49CEE8D1" w14:textId="6D007E70" w:rsidR="00E300B2" w:rsidRPr="00641C2C" w:rsidRDefault="00E07957" w:rsidP="009F0C4E">
      <w:pPr>
        <w:pStyle w:val="BodyText"/>
        <w:rPr>
          <w:noProof/>
          <w:lang w:val="en-GB"/>
        </w:rPr>
      </w:pPr>
      <w:r w:rsidRPr="00641C2C">
        <w:rPr>
          <w:noProof/>
          <w:lang w:val="en-GB"/>
        </w:rPr>
        <w:t xml:space="preserve">In Python, there are some packages that are used quite </w:t>
      </w:r>
      <w:r w:rsidR="00411415" w:rsidRPr="00641C2C">
        <w:rPr>
          <w:noProof/>
          <w:lang w:val="en-GB"/>
        </w:rPr>
        <w:t xml:space="preserve">commonly </w:t>
      </w:r>
      <w:r w:rsidR="00D445B1" w:rsidRPr="00641C2C">
        <w:rPr>
          <w:noProof/>
          <w:lang w:val="en-GB"/>
        </w:rPr>
        <w:t>for data analytics</w:t>
      </w:r>
      <w:r w:rsidR="002136A7" w:rsidRPr="00641C2C">
        <w:rPr>
          <w:noProof/>
          <w:lang w:val="en-GB"/>
        </w:rPr>
        <w:t xml:space="preserve">, </w:t>
      </w:r>
      <w:r w:rsidR="00A6575E" w:rsidRPr="00641C2C">
        <w:rPr>
          <w:noProof/>
          <w:lang w:val="en-GB"/>
        </w:rPr>
        <w:t xml:space="preserve">and </w:t>
      </w:r>
      <w:r w:rsidR="00974122">
        <w:rPr>
          <w:noProof/>
          <w:lang w:val="en-GB"/>
        </w:rPr>
        <w:t xml:space="preserve">a </w:t>
      </w:r>
      <w:r w:rsidR="002136A7" w:rsidRPr="00641C2C">
        <w:rPr>
          <w:noProof/>
          <w:lang w:val="en-GB"/>
        </w:rPr>
        <w:t xml:space="preserve">couple </w:t>
      </w:r>
      <w:r w:rsidR="00A6575E" w:rsidRPr="00641C2C">
        <w:rPr>
          <w:noProof/>
          <w:lang w:val="en-GB"/>
        </w:rPr>
        <w:t xml:space="preserve">of them will also be </w:t>
      </w:r>
      <w:r w:rsidR="00972192" w:rsidRPr="00641C2C">
        <w:rPr>
          <w:noProof/>
          <w:lang w:val="en-GB"/>
        </w:rPr>
        <w:t xml:space="preserve">covered </w:t>
      </w:r>
      <w:r w:rsidR="00423FAF" w:rsidRPr="00641C2C">
        <w:rPr>
          <w:noProof/>
          <w:lang w:val="en-GB"/>
        </w:rPr>
        <w:t>in</w:t>
      </w:r>
      <w:r w:rsidR="00972192" w:rsidRPr="00641C2C">
        <w:rPr>
          <w:noProof/>
          <w:lang w:val="en-GB"/>
        </w:rPr>
        <w:t xml:space="preserve"> </w:t>
      </w:r>
      <w:r w:rsidR="00A6575E" w:rsidRPr="00641C2C">
        <w:rPr>
          <w:noProof/>
          <w:lang w:val="en-GB"/>
        </w:rPr>
        <w:t>this study guide.</w:t>
      </w:r>
    </w:p>
    <w:p w14:paraId="3F647B7B" w14:textId="07595B09" w:rsidR="0004656A" w:rsidRPr="00641C2C" w:rsidRDefault="0004656A" w:rsidP="0004656A">
      <w:pPr>
        <w:pStyle w:val="CaptionTop"/>
      </w:pPr>
      <w:r w:rsidRPr="00641C2C">
        <w:t>Table 2.</w:t>
      </w:r>
      <w:r w:rsidRPr="00641C2C">
        <w:fldChar w:fldCharType="begin"/>
      </w:r>
      <w:r w:rsidRPr="00641C2C">
        <w:instrText xml:space="preserve"> SEQ Table \* ARABIC </w:instrText>
      </w:r>
      <w:r w:rsidRPr="00641C2C">
        <w:fldChar w:fldCharType="separate"/>
      </w:r>
      <w:r w:rsidR="00794E2F" w:rsidRPr="00641C2C">
        <w:t>3</w:t>
      </w:r>
      <w:r w:rsidRPr="00641C2C">
        <w:fldChar w:fldCharType="end"/>
      </w:r>
      <w:r w:rsidRPr="00641C2C">
        <w:rPr>
          <w:bCs/>
        </w:rPr>
        <w:t xml:space="preserve"> </w:t>
      </w:r>
      <w:r w:rsidR="00D445B1" w:rsidRPr="00641C2C">
        <w:rPr>
          <w:bCs/>
        </w:rPr>
        <w:t>Some</w:t>
      </w:r>
      <w:r w:rsidRPr="00641C2C">
        <w:rPr>
          <w:bCs/>
        </w:rPr>
        <w:t xml:space="preserve"> Common Packages </w:t>
      </w:r>
      <w:r w:rsidR="00D445B1" w:rsidRPr="00641C2C">
        <w:rPr>
          <w:bCs/>
        </w:rPr>
        <w:t xml:space="preserve">for Data Analytics </w:t>
      </w:r>
      <w:r w:rsidRPr="00641C2C">
        <w:rPr>
          <w:bCs/>
        </w:rPr>
        <w:t>in Python</w:t>
      </w:r>
    </w:p>
    <w:tbl>
      <w:tblPr>
        <w:tblStyle w:val="TableGrid"/>
        <w:tblW w:w="9010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tblCellMar>
          <w:top w:w="85" w:type="dxa"/>
          <w:left w:w="144" w:type="dxa"/>
          <w:bottom w:w="85" w:type="dxa"/>
          <w:right w:w="144" w:type="dxa"/>
        </w:tblCellMar>
        <w:tblLook w:val="04A0" w:firstRow="1" w:lastRow="0" w:firstColumn="1" w:lastColumn="0" w:noHBand="0" w:noVBand="1"/>
      </w:tblPr>
      <w:tblGrid>
        <w:gridCol w:w="1696"/>
        <w:gridCol w:w="5387"/>
        <w:gridCol w:w="1927"/>
      </w:tblGrid>
      <w:tr w:rsidR="0004656A" w:rsidRPr="00126B87" w14:paraId="1B01CC8A" w14:textId="77777777" w:rsidTr="00660846">
        <w:tc>
          <w:tcPr>
            <w:tcW w:w="1696" w:type="dxa"/>
            <w:shd w:val="clear" w:color="auto" w:fill="D9D9D9" w:themeFill="background1" w:themeFillShade="D9"/>
          </w:tcPr>
          <w:p w14:paraId="0CE1EFE2" w14:textId="17FDF8C9" w:rsidR="0004656A" w:rsidRPr="00641C2C" w:rsidRDefault="0004656A" w:rsidP="00062C1C">
            <w:pPr>
              <w:pStyle w:val="BodyText"/>
              <w:spacing w:before="0" w:after="0" w:line="240" w:lineRule="auto"/>
              <w:jc w:val="center"/>
              <w:rPr>
                <w:b/>
                <w:bCs/>
                <w:noProof/>
                <w:lang w:val="en-GB"/>
              </w:rPr>
            </w:pPr>
            <w:r w:rsidRPr="00641C2C">
              <w:rPr>
                <w:b/>
                <w:bCs/>
                <w:noProof/>
                <w:lang w:val="en-GB"/>
              </w:rPr>
              <w:t>Package</w:t>
            </w:r>
          </w:p>
        </w:tc>
        <w:tc>
          <w:tcPr>
            <w:tcW w:w="5387" w:type="dxa"/>
            <w:shd w:val="clear" w:color="auto" w:fill="D9D9D9" w:themeFill="background1" w:themeFillShade="D9"/>
          </w:tcPr>
          <w:p w14:paraId="52BC6E8B" w14:textId="77777777" w:rsidR="0004656A" w:rsidRPr="00641C2C" w:rsidRDefault="0004656A" w:rsidP="00062C1C">
            <w:pPr>
              <w:pStyle w:val="BodyText"/>
              <w:spacing w:before="0" w:after="0" w:line="240" w:lineRule="auto"/>
              <w:jc w:val="center"/>
              <w:rPr>
                <w:b/>
                <w:bCs/>
                <w:noProof/>
                <w:lang w:val="en-GB"/>
              </w:rPr>
            </w:pPr>
            <w:r w:rsidRPr="00641C2C">
              <w:rPr>
                <w:b/>
                <w:bCs/>
                <w:noProof/>
                <w:lang w:val="en-GB"/>
              </w:rPr>
              <w:t>Description</w:t>
            </w:r>
          </w:p>
        </w:tc>
        <w:tc>
          <w:tcPr>
            <w:tcW w:w="1927" w:type="dxa"/>
            <w:shd w:val="clear" w:color="auto" w:fill="D9D9D9" w:themeFill="background1" w:themeFillShade="D9"/>
          </w:tcPr>
          <w:p w14:paraId="21E9A23D" w14:textId="293421F6" w:rsidR="0004656A" w:rsidRPr="00641C2C" w:rsidRDefault="00FD3969" w:rsidP="00FD3969">
            <w:pPr>
              <w:pStyle w:val="BodyText"/>
              <w:spacing w:before="0" w:after="0" w:line="240" w:lineRule="auto"/>
              <w:jc w:val="center"/>
              <w:rPr>
                <w:b/>
                <w:bCs/>
                <w:noProof/>
                <w:lang w:val="en-GB"/>
              </w:rPr>
            </w:pPr>
            <w:r w:rsidRPr="00641C2C">
              <w:rPr>
                <w:b/>
                <w:bCs/>
                <w:noProof/>
                <w:lang w:val="en-GB"/>
              </w:rPr>
              <w:t>I</w:t>
            </w:r>
            <w:r w:rsidR="0004656A" w:rsidRPr="00641C2C">
              <w:rPr>
                <w:b/>
                <w:bCs/>
                <w:noProof/>
                <w:lang w:val="en-GB"/>
              </w:rPr>
              <w:t>n this Study Guide</w:t>
            </w:r>
            <w:r w:rsidR="000D785F" w:rsidRPr="00641C2C">
              <w:rPr>
                <w:b/>
                <w:bCs/>
                <w:noProof/>
                <w:lang w:val="en-GB"/>
              </w:rPr>
              <w:t xml:space="preserve"> (Y/N)</w:t>
            </w:r>
            <w:r w:rsidRPr="00641C2C">
              <w:rPr>
                <w:b/>
                <w:bCs/>
                <w:noProof/>
                <w:lang w:val="en-GB"/>
              </w:rPr>
              <w:t>?</w:t>
            </w:r>
          </w:p>
        </w:tc>
      </w:tr>
      <w:tr w:rsidR="0085633C" w:rsidRPr="00126B87" w14:paraId="1E818E1A" w14:textId="77777777" w:rsidTr="00660846">
        <w:tblPrEx>
          <w:tblCellMar>
            <w:left w:w="108" w:type="dxa"/>
            <w:right w:w="108" w:type="dxa"/>
          </w:tblCellMar>
        </w:tblPrEx>
        <w:trPr>
          <w:trHeight w:val="315"/>
        </w:trPr>
        <w:tc>
          <w:tcPr>
            <w:tcW w:w="1696" w:type="dxa"/>
            <w:noWrap/>
            <w:hideMark/>
          </w:tcPr>
          <w:p w14:paraId="08186502" w14:textId="0A062CC2" w:rsidR="0085633C" w:rsidRPr="00641C2C" w:rsidRDefault="00F65ECB" w:rsidP="00062C1C">
            <w:pPr>
              <w:jc w:val="left"/>
              <w:rPr>
                <w:rFonts w:eastAsia="Times New Roman" w:cs="Calibri"/>
                <w:noProof/>
                <w:lang w:eastAsia="zh-TW"/>
              </w:rPr>
            </w:pPr>
            <w:hyperlink r:id="rId171" w:history="1">
              <w:r w:rsidR="0085633C" w:rsidRPr="00641C2C">
                <w:rPr>
                  <w:rFonts w:eastAsia="Times New Roman" w:cs="Calibri"/>
                  <w:noProof/>
                  <w:lang w:eastAsia="zh-TW"/>
                </w:rPr>
                <w:t>matplotlib</w:t>
              </w:r>
            </w:hyperlink>
          </w:p>
        </w:tc>
        <w:tc>
          <w:tcPr>
            <w:tcW w:w="5387" w:type="dxa"/>
            <w:noWrap/>
            <w:hideMark/>
          </w:tcPr>
          <w:p w14:paraId="2AE7A12B" w14:textId="77777777" w:rsidR="0085633C" w:rsidRPr="00641C2C" w:rsidRDefault="0085633C" w:rsidP="00062C1C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000000"/>
                <w:lang w:eastAsia="zh-TW"/>
              </w:rPr>
              <w:t>Creates data visualisation</w:t>
            </w:r>
          </w:p>
        </w:tc>
        <w:tc>
          <w:tcPr>
            <w:tcW w:w="1927" w:type="dxa"/>
            <w:noWrap/>
            <w:hideMark/>
          </w:tcPr>
          <w:p w14:paraId="131EC53E" w14:textId="77777777" w:rsidR="0085633C" w:rsidRPr="00641C2C" w:rsidRDefault="0085633C" w:rsidP="00062C1C">
            <w:pPr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000000"/>
                <w:lang w:eastAsia="zh-TW"/>
              </w:rPr>
              <w:t>Y</w:t>
            </w:r>
          </w:p>
        </w:tc>
      </w:tr>
      <w:tr w:rsidR="0004656A" w:rsidRPr="00126B87" w14:paraId="749CEF3D" w14:textId="77777777" w:rsidTr="00660846">
        <w:tblPrEx>
          <w:tblCellMar>
            <w:left w:w="108" w:type="dxa"/>
            <w:right w:w="108" w:type="dxa"/>
          </w:tblCellMar>
        </w:tblPrEx>
        <w:trPr>
          <w:trHeight w:val="315"/>
        </w:trPr>
        <w:tc>
          <w:tcPr>
            <w:tcW w:w="1696" w:type="dxa"/>
            <w:noWrap/>
            <w:hideMark/>
          </w:tcPr>
          <w:p w14:paraId="2F107D76" w14:textId="29EFC2B4" w:rsidR="0004656A" w:rsidRPr="00641C2C" w:rsidRDefault="00F65ECB" w:rsidP="00062C1C">
            <w:pPr>
              <w:jc w:val="left"/>
              <w:rPr>
                <w:rFonts w:eastAsia="Times New Roman" w:cs="Calibri"/>
                <w:noProof/>
                <w:lang w:eastAsia="zh-TW"/>
              </w:rPr>
            </w:pPr>
            <w:hyperlink r:id="rId172" w:history="1">
              <w:r w:rsidR="000D785F" w:rsidRPr="00641C2C">
                <w:rPr>
                  <w:rFonts w:eastAsia="Times New Roman" w:cs="Calibri"/>
                  <w:noProof/>
                  <w:lang w:eastAsia="zh-TW"/>
                </w:rPr>
                <w:t>n</w:t>
              </w:r>
            </w:hyperlink>
            <w:r w:rsidR="000D785F" w:rsidRPr="00641C2C">
              <w:rPr>
                <w:rFonts w:eastAsia="Times New Roman" w:cs="Calibri"/>
                <w:noProof/>
                <w:lang w:eastAsia="zh-TW"/>
              </w:rPr>
              <w:t>umpy</w:t>
            </w:r>
          </w:p>
        </w:tc>
        <w:tc>
          <w:tcPr>
            <w:tcW w:w="5387" w:type="dxa"/>
            <w:noWrap/>
            <w:hideMark/>
          </w:tcPr>
          <w:p w14:paraId="26A9DB9B" w14:textId="09B4DEAE" w:rsidR="0004656A" w:rsidRPr="00641C2C" w:rsidRDefault="00BE6BD8" w:rsidP="00062C1C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000000"/>
                <w:lang w:eastAsia="zh-TW"/>
              </w:rPr>
              <w:t>Manages multi-dimensional arrays</w:t>
            </w:r>
          </w:p>
        </w:tc>
        <w:tc>
          <w:tcPr>
            <w:tcW w:w="1927" w:type="dxa"/>
            <w:noWrap/>
            <w:hideMark/>
          </w:tcPr>
          <w:p w14:paraId="5D5A8493" w14:textId="5E79E4DE" w:rsidR="0004656A" w:rsidRPr="00641C2C" w:rsidRDefault="008F20C8" w:rsidP="00FD3969">
            <w:pPr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000000"/>
                <w:lang w:eastAsia="zh-TW"/>
              </w:rPr>
              <w:t>Y</w:t>
            </w:r>
          </w:p>
        </w:tc>
      </w:tr>
      <w:tr w:rsidR="0004656A" w:rsidRPr="00126B87" w14:paraId="6F34AF3F" w14:textId="77777777" w:rsidTr="00660846">
        <w:tblPrEx>
          <w:tblCellMar>
            <w:left w:w="108" w:type="dxa"/>
            <w:right w:w="108" w:type="dxa"/>
          </w:tblCellMar>
        </w:tblPrEx>
        <w:trPr>
          <w:trHeight w:val="315"/>
        </w:trPr>
        <w:tc>
          <w:tcPr>
            <w:tcW w:w="1696" w:type="dxa"/>
            <w:noWrap/>
            <w:hideMark/>
          </w:tcPr>
          <w:p w14:paraId="4392F052" w14:textId="6E0D3E04" w:rsidR="0004656A" w:rsidRPr="00641C2C" w:rsidRDefault="00F65ECB" w:rsidP="00062C1C">
            <w:pPr>
              <w:jc w:val="left"/>
              <w:rPr>
                <w:rFonts w:eastAsia="Times New Roman" w:cs="Calibri"/>
                <w:noProof/>
                <w:lang w:eastAsia="zh-TW"/>
              </w:rPr>
            </w:pPr>
            <w:hyperlink r:id="rId173" w:history="1">
              <w:r w:rsidR="000D785F" w:rsidRPr="00641C2C">
                <w:rPr>
                  <w:rFonts w:eastAsia="Times New Roman" w:cs="Calibri"/>
                  <w:noProof/>
                  <w:lang w:eastAsia="zh-TW"/>
                </w:rPr>
                <w:t>pandas</w:t>
              </w:r>
            </w:hyperlink>
          </w:p>
        </w:tc>
        <w:tc>
          <w:tcPr>
            <w:tcW w:w="5387" w:type="dxa"/>
            <w:noWrap/>
            <w:hideMark/>
          </w:tcPr>
          <w:p w14:paraId="771A48AF" w14:textId="7C8B7F6B" w:rsidR="0004656A" w:rsidRPr="00641C2C" w:rsidRDefault="001A17C1" w:rsidP="00062C1C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000000"/>
                <w:lang w:eastAsia="zh-TW"/>
              </w:rPr>
              <w:t>Handles two-dimensional data tables</w:t>
            </w:r>
          </w:p>
        </w:tc>
        <w:tc>
          <w:tcPr>
            <w:tcW w:w="1927" w:type="dxa"/>
            <w:noWrap/>
            <w:hideMark/>
          </w:tcPr>
          <w:p w14:paraId="46636C0B" w14:textId="1F69FCE3" w:rsidR="0004656A" w:rsidRPr="00641C2C" w:rsidRDefault="008F20C8" w:rsidP="00FD3969">
            <w:pPr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000000"/>
                <w:lang w:eastAsia="zh-TW"/>
              </w:rPr>
              <w:t>Y</w:t>
            </w:r>
          </w:p>
        </w:tc>
      </w:tr>
      <w:tr w:rsidR="000C0883" w:rsidRPr="00126B87" w14:paraId="06DC86E1" w14:textId="77777777" w:rsidTr="00660846">
        <w:tblPrEx>
          <w:tblCellMar>
            <w:left w:w="108" w:type="dxa"/>
            <w:right w:w="108" w:type="dxa"/>
          </w:tblCellMar>
        </w:tblPrEx>
        <w:trPr>
          <w:trHeight w:val="315"/>
        </w:trPr>
        <w:tc>
          <w:tcPr>
            <w:tcW w:w="1696" w:type="dxa"/>
            <w:noWrap/>
          </w:tcPr>
          <w:p w14:paraId="78F26645" w14:textId="77777777" w:rsidR="0085633C" w:rsidRPr="00641C2C" w:rsidRDefault="0085633C" w:rsidP="00062C1C">
            <w:pPr>
              <w:jc w:val="left"/>
              <w:rPr>
                <w:noProof/>
                <w:color w:val="808080" w:themeColor="background1" w:themeShade="80"/>
              </w:rPr>
            </w:pPr>
            <w:r w:rsidRPr="00641C2C">
              <w:rPr>
                <w:noProof/>
                <w:color w:val="808080" w:themeColor="background1" w:themeShade="80"/>
              </w:rPr>
              <w:t>pendulum</w:t>
            </w:r>
          </w:p>
        </w:tc>
        <w:tc>
          <w:tcPr>
            <w:tcW w:w="5387" w:type="dxa"/>
            <w:noWrap/>
          </w:tcPr>
          <w:p w14:paraId="064A62A6" w14:textId="77777777" w:rsidR="0085633C" w:rsidRPr="00641C2C" w:rsidRDefault="0085633C" w:rsidP="00062C1C">
            <w:pPr>
              <w:jc w:val="left"/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  <w:t>Provides complex coding for dates and times</w:t>
            </w:r>
          </w:p>
        </w:tc>
        <w:tc>
          <w:tcPr>
            <w:tcW w:w="1927" w:type="dxa"/>
            <w:noWrap/>
          </w:tcPr>
          <w:p w14:paraId="6EB73E43" w14:textId="77777777" w:rsidR="0085633C" w:rsidRPr="00641C2C" w:rsidRDefault="0085633C" w:rsidP="00062C1C">
            <w:pPr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  <w:t>N</w:t>
            </w:r>
          </w:p>
        </w:tc>
      </w:tr>
      <w:tr w:rsidR="000C0883" w:rsidRPr="00126B87" w14:paraId="0ACFF9C9" w14:textId="77777777" w:rsidTr="00660846">
        <w:tblPrEx>
          <w:tblCellMar>
            <w:left w:w="108" w:type="dxa"/>
            <w:right w:w="108" w:type="dxa"/>
          </w:tblCellMar>
        </w:tblPrEx>
        <w:trPr>
          <w:trHeight w:val="315"/>
        </w:trPr>
        <w:tc>
          <w:tcPr>
            <w:tcW w:w="1696" w:type="dxa"/>
            <w:noWrap/>
          </w:tcPr>
          <w:p w14:paraId="67E20B5A" w14:textId="77777777" w:rsidR="0085633C" w:rsidRPr="00641C2C" w:rsidRDefault="0085633C" w:rsidP="00062C1C">
            <w:pPr>
              <w:jc w:val="left"/>
              <w:rPr>
                <w:noProof/>
                <w:color w:val="808080" w:themeColor="background1" w:themeShade="80"/>
              </w:rPr>
            </w:pPr>
            <w:r w:rsidRPr="00641C2C">
              <w:rPr>
                <w:noProof/>
                <w:color w:val="808080" w:themeColor="background1" w:themeShade="80"/>
              </w:rPr>
              <w:t>requests</w:t>
            </w:r>
          </w:p>
        </w:tc>
        <w:tc>
          <w:tcPr>
            <w:tcW w:w="5387" w:type="dxa"/>
            <w:noWrap/>
          </w:tcPr>
          <w:p w14:paraId="65DA6D49" w14:textId="77777777" w:rsidR="0085633C" w:rsidRPr="00641C2C" w:rsidRDefault="0085633C" w:rsidP="00062C1C">
            <w:pPr>
              <w:jc w:val="left"/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  <w:t>Sends HTTP requests from Python code</w:t>
            </w:r>
          </w:p>
        </w:tc>
        <w:tc>
          <w:tcPr>
            <w:tcW w:w="1927" w:type="dxa"/>
            <w:noWrap/>
          </w:tcPr>
          <w:p w14:paraId="079F7173" w14:textId="77777777" w:rsidR="0085633C" w:rsidRPr="00641C2C" w:rsidRDefault="0085633C" w:rsidP="00062C1C">
            <w:pPr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  <w:t>N</w:t>
            </w:r>
          </w:p>
        </w:tc>
      </w:tr>
      <w:tr w:rsidR="0004656A" w:rsidRPr="00126B87" w14:paraId="0D4A284A" w14:textId="77777777" w:rsidTr="00660846">
        <w:tblPrEx>
          <w:tblCellMar>
            <w:left w:w="108" w:type="dxa"/>
            <w:right w:w="108" w:type="dxa"/>
          </w:tblCellMar>
        </w:tblPrEx>
        <w:trPr>
          <w:trHeight w:val="315"/>
        </w:trPr>
        <w:tc>
          <w:tcPr>
            <w:tcW w:w="1696" w:type="dxa"/>
            <w:noWrap/>
            <w:hideMark/>
          </w:tcPr>
          <w:p w14:paraId="100FBA40" w14:textId="0D111C5D" w:rsidR="0004656A" w:rsidRPr="00641C2C" w:rsidRDefault="00F65ECB" w:rsidP="00062C1C">
            <w:pPr>
              <w:jc w:val="left"/>
              <w:rPr>
                <w:rFonts w:eastAsia="Times New Roman" w:cs="Calibri"/>
                <w:noProof/>
                <w:lang w:eastAsia="zh-TW"/>
              </w:rPr>
            </w:pPr>
            <w:hyperlink r:id="rId174" w:history="1">
              <w:r w:rsidR="00C26CB3" w:rsidRPr="00641C2C">
                <w:rPr>
                  <w:rFonts w:eastAsia="Times New Roman" w:cs="Calibri"/>
                  <w:noProof/>
                  <w:lang w:eastAsia="zh-TW"/>
                </w:rPr>
                <w:t>sciki</w:t>
              </w:r>
            </w:hyperlink>
            <w:r w:rsidR="00C26CB3" w:rsidRPr="00641C2C">
              <w:rPr>
                <w:rFonts w:eastAsia="Times New Roman" w:cs="Calibri"/>
                <w:noProof/>
                <w:lang w:eastAsia="zh-TW"/>
              </w:rPr>
              <w:t>t-learn</w:t>
            </w:r>
          </w:p>
        </w:tc>
        <w:tc>
          <w:tcPr>
            <w:tcW w:w="5387" w:type="dxa"/>
            <w:noWrap/>
            <w:hideMark/>
          </w:tcPr>
          <w:p w14:paraId="4668D4EF" w14:textId="52E774C5" w:rsidR="0004656A" w:rsidRPr="00641C2C" w:rsidRDefault="001B38D0" w:rsidP="00062C1C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000000"/>
                <w:lang w:eastAsia="zh-TW"/>
              </w:rPr>
              <w:t>Provides tools of data analytics</w:t>
            </w:r>
          </w:p>
        </w:tc>
        <w:tc>
          <w:tcPr>
            <w:tcW w:w="1927" w:type="dxa"/>
            <w:noWrap/>
            <w:hideMark/>
          </w:tcPr>
          <w:p w14:paraId="3EBDAAB1" w14:textId="5650DAA0" w:rsidR="0004656A" w:rsidRPr="00641C2C" w:rsidRDefault="008F20C8" w:rsidP="00FD3969">
            <w:pPr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000000"/>
                <w:lang w:eastAsia="zh-TW"/>
              </w:rPr>
              <w:t>Y</w:t>
            </w:r>
          </w:p>
        </w:tc>
      </w:tr>
      <w:tr w:rsidR="000C0883" w:rsidRPr="00126B87" w14:paraId="239E864B" w14:textId="77777777" w:rsidTr="00660846">
        <w:tblPrEx>
          <w:tblCellMar>
            <w:left w:w="108" w:type="dxa"/>
            <w:right w:w="108" w:type="dxa"/>
          </w:tblCellMar>
        </w:tblPrEx>
        <w:trPr>
          <w:trHeight w:val="315"/>
        </w:trPr>
        <w:tc>
          <w:tcPr>
            <w:tcW w:w="1696" w:type="dxa"/>
            <w:noWrap/>
            <w:hideMark/>
          </w:tcPr>
          <w:p w14:paraId="70F84625" w14:textId="6479C777" w:rsidR="0004656A" w:rsidRPr="00641C2C" w:rsidRDefault="00F65ECB" w:rsidP="00062C1C">
            <w:pPr>
              <w:jc w:val="left"/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</w:pPr>
            <w:hyperlink r:id="rId175" w:history="1">
              <w:r w:rsidR="00B63E01" w:rsidRPr="00641C2C">
                <w:rPr>
                  <w:rFonts w:eastAsia="Times New Roman" w:cs="Calibri"/>
                  <w:noProof/>
                  <w:color w:val="808080" w:themeColor="background1" w:themeShade="80"/>
                  <w:lang w:eastAsia="zh-TW"/>
                </w:rPr>
                <w:t>scipy</w:t>
              </w:r>
            </w:hyperlink>
          </w:p>
        </w:tc>
        <w:tc>
          <w:tcPr>
            <w:tcW w:w="5387" w:type="dxa"/>
            <w:noWrap/>
            <w:hideMark/>
          </w:tcPr>
          <w:p w14:paraId="7FA7DA2C" w14:textId="55DC8FAC" w:rsidR="0004656A" w:rsidRPr="00641C2C" w:rsidRDefault="000759A9" w:rsidP="00062C1C">
            <w:pPr>
              <w:jc w:val="left"/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  <w:t>Carries out</w:t>
            </w:r>
            <w:r w:rsidR="00450C5E" w:rsidRPr="00641C2C"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  <w:t xml:space="preserve"> scientific and technical computation</w:t>
            </w:r>
            <w:r w:rsidR="00CD560F" w:rsidRPr="00641C2C"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  <w:t>s</w:t>
            </w:r>
          </w:p>
        </w:tc>
        <w:tc>
          <w:tcPr>
            <w:tcW w:w="1927" w:type="dxa"/>
            <w:noWrap/>
            <w:hideMark/>
          </w:tcPr>
          <w:p w14:paraId="6569B701" w14:textId="0C379C0F" w:rsidR="0004656A" w:rsidRPr="00641C2C" w:rsidRDefault="008F20C8" w:rsidP="00FD3969">
            <w:pPr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808080" w:themeColor="background1" w:themeShade="80"/>
                <w:lang w:eastAsia="zh-TW"/>
              </w:rPr>
              <w:t>N</w:t>
            </w:r>
          </w:p>
        </w:tc>
      </w:tr>
      <w:tr w:rsidR="0004656A" w:rsidRPr="00126B87" w14:paraId="2DC552C4" w14:textId="77777777" w:rsidTr="00660846">
        <w:tblPrEx>
          <w:tblCellMar>
            <w:left w:w="108" w:type="dxa"/>
            <w:right w:w="108" w:type="dxa"/>
          </w:tblCellMar>
        </w:tblPrEx>
        <w:trPr>
          <w:trHeight w:val="315"/>
        </w:trPr>
        <w:tc>
          <w:tcPr>
            <w:tcW w:w="1696" w:type="dxa"/>
            <w:noWrap/>
            <w:hideMark/>
          </w:tcPr>
          <w:p w14:paraId="1392B86D" w14:textId="092D148C" w:rsidR="0004656A" w:rsidRPr="00641C2C" w:rsidRDefault="00F65ECB" w:rsidP="00062C1C">
            <w:pPr>
              <w:jc w:val="left"/>
              <w:rPr>
                <w:rFonts w:eastAsia="Times New Roman" w:cs="Calibri"/>
                <w:noProof/>
                <w:lang w:eastAsia="zh-TW"/>
              </w:rPr>
            </w:pPr>
            <w:hyperlink r:id="rId176" w:history="1">
              <w:r w:rsidR="00FB35AB" w:rsidRPr="00641C2C">
                <w:rPr>
                  <w:rFonts w:eastAsia="Times New Roman" w:cs="Calibri"/>
                  <w:noProof/>
                  <w:lang w:eastAsia="zh-TW"/>
                </w:rPr>
                <w:t>sqlite</w:t>
              </w:r>
            </w:hyperlink>
            <w:r w:rsidR="00641C2C">
              <w:rPr>
                <w:rFonts w:eastAsia="Times New Roman" w:cs="Calibri"/>
                <w:noProof/>
                <w:lang w:eastAsia="zh-TW"/>
              </w:rPr>
              <w:t>3</w:t>
            </w:r>
          </w:p>
        </w:tc>
        <w:tc>
          <w:tcPr>
            <w:tcW w:w="5387" w:type="dxa"/>
            <w:noWrap/>
            <w:hideMark/>
          </w:tcPr>
          <w:p w14:paraId="7EB9E484" w14:textId="0A157EA4" w:rsidR="0004656A" w:rsidRPr="00641C2C" w:rsidRDefault="00E80933" w:rsidP="00062C1C">
            <w:pPr>
              <w:jc w:val="left"/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000000"/>
                <w:lang w:eastAsia="zh-TW"/>
              </w:rPr>
              <w:t>Manages</w:t>
            </w:r>
            <w:r w:rsidR="00A765F1" w:rsidRPr="00641C2C">
              <w:rPr>
                <w:rFonts w:eastAsia="Times New Roman" w:cs="Calibri"/>
                <w:noProof/>
                <w:color w:val="000000"/>
                <w:lang w:eastAsia="zh-TW"/>
              </w:rPr>
              <w:t xml:space="preserve"> SQL database in Python</w:t>
            </w:r>
          </w:p>
        </w:tc>
        <w:tc>
          <w:tcPr>
            <w:tcW w:w="1927" w:type="dxa"/>
            <w:noWrap/>
            <w:hideMark/>
          </w:tcPr>
          <w:p w14:paraId="3C80A1A0" w14:textId="33AA2163" w:rsidR="0004656A" w:rsidRPr="00641C2C" w:rsidRDefault="008F20C8" w:rsidP="00FD3969">
            <w:pPr>
              <w:rPr>
                <w:rFonts w:eastAsia="Times New Roman" w:cs="Calibri"/>
                <w:noProof/>
                <w:color w:val="000000"/>
                <w:lang w:eastAsia="zh-TW"/>
              </w:rPr>
            </w:pPr>
            <w:r w:rsidRPr="00641C2C">
              <w:rPr>
                <w:rFonts w:eastAsia="Times New Roman" w:cs="Calibri"/>
                <w:noProof/>
                <w:color w:val="000000"/>
                <w:lang w:eastAsia="zh-TW"/>
              </w:rPr>
              <w:t>Y</w:t>
            </w:r>
          </w:p>
        </w:tc>
      </w:tr>
    </w:tbl>
    <w:p w14:paraId="0E5AB50C" w14:textId="2D379D79" w:rsidR="0004656A" w:rsidRPr="00641C2C" w:rsidRDefault="0004656A" w:rsidP="0004656A">
      <w:pPr>
        <w:pStyle w:val="BodyText"/>
        <w:rPr>
          <w:rFonts w:eastAsia="PMingLiU"/>
          <w:noProof/>
          <w:lang w:val="en-GB" w:eastAsia="zh-TW"/>
        </w:rPr>
      </w:pPr>
    </w:p>
    <w:p w14:paraId="49A1089E" w14:textId="77777777" w:rsidR="00C43F68" w:rsidRPr="00641C2C" w:rsidRDefault="00C43F68" w:rsidP="0004656A">
      <w:pPr>
        <w:pStyle w:val="BodyText"/>
        <w:rPr>
          <w:rFonts w:eastAsia="PMingLiU"/>
          <w:noProof/>
          <w:lang w:val="en-GB" w:eastAsia="zh-TW"/>
        </w:rPr>
      </w:pPr>
    </w:p>
    <w:p w14:paraId="457464A5" w14:textId="77777777" w:rsidR="00812D77" w:rsidRPr="00641C2C" w:rsidRDefault="00812D77" w:rsidP="009F0C4E">
      <w:pPr>
        <w:pStyle w:val="BodyText"/>
        <w:rPr>
          <w:noProof/>
          <w:lang w:val="en-GB"/>
        </w:rPr>
      </w:pPr>
    </w:p>
    <w:p w14:paraId="35E8A442" w14:textId="6D5547A8" w:rsidR="00523B0E" w:rsidRPr="00641C2C" w:rsidRDefault="00523B0E" w:rsidP="00166FFB">
      <w:pPr>
        <w:spacing w:line="312" w:lineRule="auto"/>
        <w:jc w:val="both"/>
        <w:rPr>
          <w:noProof/>
          <w:color w:val="F79646" w:themeColor="accent6"/>
          <w:sz w:val="22"/>
        </w:rPr>
      </w:pPr>
      <w:bookmarkStart w:id="39" w:name="_Toc363120160"/>
      <w:bookmarkEnd w:id="25"/>
    </w:p>
    <w:p w14:paraId="245E8D4E" w14:textId="77777777" w:rsidR="00AC3D1A" w:rsidRPr="00641C2C" w:rsidRDefault="00AC3D1A" w:rsidP="00CF16A6">
      <w:pPr>
        <w:pStyle w:val="BodyText"/>
        <w:spacing w:before="0" w:after="0"/>
        <w:rPr>
          <w:noProof/>
          <w:lang w:val="en-GB"/>
        </w:rPr>
      </w:pPr>
      <w:bookmarkStart w:id="40" w:name="_Toc363120161"/>
      <w:bookmarkEnd w:id="39"/>
    </w:p>
    <w:bookmarkEnd w:id="40"/>
    <w:p w14:paraId="5DDCBED0" w14:textId="54BC102A" w:rsidR="000665FE" w:rsidRPr="00641C2C" w:rsidRDefault="000665FE" w:rsidP="00CF16A6">
      <w:pPr>
        <w:spacing w:line="312" w:lineRule="auto"/>
        <w:rPr>
          <w:noProof/>
          <w:color w:val="0070C0"/>
        </w:rPr>
      </w:pPr>
    </w:p>
    <w:p w14:paraId="49E9B900" w14:textId="77777777" w:rsidR="002F020B" w:rsidRPr="00641C2C" w:rsidRDefault="002F020B">
      <w:pPr>
        <w:rPr>
          <w:b/>
          <w:bCs/>
          <w:noProof/>
          <w:sz w:val="36"/>
          <w:szCs w:val="28"/>
        </w:rPr>
      </w:pPr>
      <w:bookmarkStart w:id="41" w:name="_Toc363120169"/>
      <w:bookmarkStart w:id="42" w:name="_Toc363120922"/>
      <w:bookmarkStart w:id="43" w:name="_Toc368645716"/>
      <w:bookmarkStart w:id="44" w:name="_Toc368646398"/>
      <w:bookmarkStart w:id="45" w:name="_Toc368647105"/>
      <w:bookmarkStart w:id="46" w:name="_Toc363120168"/>
      <w:bookmarkStart w:id="47" w:name="_Toc363120921"/>
      <w:bookmarkStart w:id="48" w:name="_Toc368645715"/>
      <w:bookmarkStart w:id="49" w:name="_Toc368646397"/>
      <w:bookmarkStart w:id="50" w:name="_Toc368647104"/>
      <w:r w:rsidRPr="00641C2C">
        <w:rPr>
          <w:noProof/>
        </w:rPr>
        <w:br w:type="page"/>
      </w:r>
    </w:p>
    <w:p w14:paraId="6788A3F2" w14:textId="0A7BC964" w:rsidR="00997428" w:rsidRPr="00641C2C" w:rsidRDefault="00997428" w:rsidP="00BE148D">
      <w:pPr>
        <w:pStyle w:val="Heading2"/>
      </w:pPr>
      <w:r w:rsidRPr="00641C2C">
        <w:lastRenderedPageBreak/>
        <w:t xml:space="preserve">Summary </w:t>
      </w:r>
      <w:bookmarkEnd w:id="41"/>
      <w:bookmarkEnd w:id="42"/>
      <w:bookmarkEnd w:id="43"/>
      <w:bookmarkEnd w:id="44"/>
      <w:bookmarkEnd w:id="45"/>
    </w:p>
    <w:p w14:paraId="5B192893" w14:textId="7362DC47" w:rsidR="00997428" w:rsidRPr="00641C2C" w:rsidRDefault="007E39AB" w:rsidP="007E39AB">
      <w:pPr>
        <w:pStyle w:val="BodyText"/>
        <w:rPr>
          <w:b/>
          <w:noProof/>
          <w:color w:val="800000"/>
          <w:sz w:val="36"/>
          <w:szCs w:val="28"/>
          <w:lang w:val="en-GB"/>
        </w:rPr>
      </w:pPr>
      <w:r w:rsidRPr="00641C2C">
        <w:rPr>
          <w:noProof/>
          <w:lang w:val="en-GB"/>
        </w:rPr>
        <w:t xml:space="preserve">In this unit, we have learned </w:t>
      </w:r>
      <w:r w:rsidR="00E12140" w:rsidRPr="00641C2C">
        <w:rPr>
          <w:noProof/>
          <w:lang w:val="en-GB"/>
        </w:rPr>
        <w:t xml:space="preserve">three </w:t>
      </w:r>
      <w:r w:rsidRPr="00641C2C">
        <w:rPr>
          <w:noProof/>
          <w:lang w:val="en-GB"/>
        </w:rPr>
        <w:t>types of built-in compound data structures of</w:t>
      </w:r>
      <w:r w:rsidR="00E12140" w:rsidRPr="00641C2C">
        <w:rPr>
          <w:noProof/>
          <w:lang w:val="en-GB"/>
        </w:rPr>
        <w:t xml:space="preserve"> </w:t>
      </w:r>
      <w:r w:rsidRPr="00641C2C">
        <w:rPr>
          <w:noProof/>
          <w:lang w:val="en-GB"/>
        </w:rPr>
        <w:t>Python</w:t>
      </w:r>
      <w:r w:rsidR="00E12140" w:rsidRPr="00641C2C">
        <w:rPr>
          <w:noProof/>
          <w:lang w:val="en-GB"/>
        </w:rPr>
        <w:t>:</w:t>
      </w:r>
      <w:r w:rsidRPr="00641C2C">
        <w:rPr>
          <w:noProof/>
          <w:lang w:val="en-GB"/>
        </w:rPr>
        <w:t xml:space="preserve"> </w:t>
      </w:r>
      <w:r w:rsidR="00756D91" w:rsidRPr="00126B87">
        <w:rPr>
          <w:noProof/>
          <w:lang w:val="en-GB"/>
        </w:rPr>
        <w:t>t</w:t>
      </w:r>
      <w:r w:rsidRPr="00641C2C">
        <w:rPr>
          <w:noProof/>
          <w:lang w:val="en-GB"/>
        </w:rPr>
        <w:t>uples</w:t>
      </w:r>
      <w:r w:rsidR="00E12140" w:rsidRPr="00641C2C">
        <w:rPr>
          <w:noProof/>
          <w:lang w:val="en-GB"/>
        </w:rPr>
        <w:t>, lists</w:t>
      </w:r>
      <w:r w:rsidRPr="00641C2C">
        <w:rPr>
          <w:noProof/>
          <w:lang w:val="en-GB"/>
        </w:rPr>
        <w:t xml:space="preserve"> and dictionaries.</w:t>
      </w:r>
      <w:r w:rsidR="00083BD1" w:rsidRPr="00641C2C">
        <w:rPr>
          <w:noProof/>
          <w:lang w:val="en-GB"/>
        </w:rPr>
        <w:t xml:space="preserve"> </w:t>
      </w:r>
      <w:r w:rsidR="00DD560C" w:rsidRPr="00641C2C">
        <w:rPr>
          <w:noProof/>
          <w:lang w:val="en-GB"/>
        </w:rPr>
        <w:t>W</w:t>
      </w:r>
      <w:r w:rsidRPr="00641C2C">
        <w:rPr>
          <w:noProof/>
          <w:lang w:val="en-GB"/>
        </w:rPr>
        <w:t xml:space="preserve">e </w:t>
      </w:r>
      <w:r w:rsidR="00DD560C" w:rsidRPr="00641C2C">
        <w:rPr>
          <w:noProof/>
          <w:lang w:val="en-GB"/>
        </w:rPr>
        <w:t xml:space="preserve">discussed </w:t>
      </w:r>
      <w:r w:rsidR="00083BD1" w:rsidRPr="00641C2C">
        <w:rPr>
          <w:noProof/>
          <w:lang w:val="en-GB"/>
        </w:rPr>
        <w:t>the major differences among these objects and the typical application</w:t>
      </w:r>
      <w:r w:rsidR="00806978" w:rsidRPr="00641C2C">
        <w:rPr>
          <w:noProof/>
          <w:lang w:val="en-GB"/>
        </w:rPr>
        <w:t>s of them. T</w:t>
      </w:r>
      <w:r w:rsidR="00DD560C" w:rsidRPr="00641C2C">
        <w:rPr>
          <w:noProof/>
          <w:lang w:val="en-GB"/>
        </w:rPr>
        <w:t>he</w:t>
      </w:r>
      <w:r w:rsidR="00806978" w:rsidRPr="00641C2C">
        <w:rPr>
          <w:noProof/>
          <w:lang w:val="en-GB"/>
        </w:rPr>
        <w:t>ir</w:t>
      </w:r>
      <w:r w:rsidR="00DD560C" w:rsidRPr="00641C2C">
        <w:rPr>
          <w:noProof/>
          <w:lang w:val="en-GB"/>
        </w:rPr>
        <w:t xml:space="preserve"> creation</w:t>
      </w:r>
      <w:r w:rsidR="00806978" w:rsidRPr="00641C2C">
        <w:rPr>
          <w:noProof/>
          <w:lang w:val="en-GB"/>
        </w:rPr>
        <w:t xml:space="preserve"> and</w:t>
      </w:r>
      <w:r w:rsidR="00375167" w:rsidRPr="00641C2C">
        <w:rPr>
          <w:noProof/>
          <w:lang w:val="en-GB"/>
        </w:rPr>
        <w:t xml:space="preserve"> modification</w:t>
      </w:r>
      <w:r w:rsidR="00806978" w:rsidRPr="00641C2C">
        <w:rPr>
          <w:noProof/>
          <w:lang w:val="en-GB"/>
        </w:rPr>
        <w:t xml:space="preserve"> were also </w:t>
      </w:r>
      <w:r w:rsidR="00323C83" w:rsidRPr="00641C2C">
        <w:rPr>
          <w:noProof/>
          <w:lang w:val="en-GB"/>
        </w:rPr>
        <w:t>explained and demonstrated in detail</w:t>
      </w:r>
      <w:r w:rsidRPr="00641C2C">
        <w:rPr>
          <w:noProof/>
          <w:lang w:val="en-GB"/>
        </w:rPr>
        <w:t xml:space="preserve">. </w:t>
      </w:r>
      <w:r w:rsidR="00052978" w:rsidRPr="00641C2C">
        <w:rPr>
          <w:noProof/>
          <w:lang w:val="en-GB"/>
        </w:rPr>
        <w:t xml:space="preserve">The most </w:t>
      </w:r>
      <w:r w:rsidR="00D36E38" w:rsidRPr="00641C2C">
        <w:rPr>
          <w:noProof/>
          <w:lang w:val="en-GB"/>
        </w:rPr>
        <w:t xml:space="preserve">important issue </w:t>
      </w:r>
      <w:r w:rsidR="00052978" w:rsidRPr="00641C2C">
        <w:rPr>
          <w:noProof/>
          <w:lang w:val="en-GB"/>
        </w:rPr>
        <w:t xml:space="preserve">here is </w:t>
      </w:r>
      <w:r w:rsidR="007B77DF" w:rsidRPr="00641C2C">
        <w:rPr>
          <w:noProof/>
          <w:lang w:val="en-GB"/>
        </w:rPr>
        <w:t xml:space="preserve">the technique for </w:t>
      </w:r>
      <w:r w:rsidR="00052978" w:rsidRPr="00641C2C">
        <w:rPr>
          <w:noProof/>
          <w:lang w:val="en-GB"/>
        </w:rPr>
        <w:t>subset</w:t>
      </w:r>
      <w:r w:rsidR="007B77DF" w:rsidRPr="00641C2C">
        <w:rPr>
          <w:noProof/>
          <w:lang w:val="en-GB"/>
        </w:rPr>
        <w:t>ting</w:t>
      </w:r>
      <w:r w:rsidR="00052978" w:rsidRPr="00641C2C">
        <w:rPr>
          <w:noProof/>
          <w:lang w:val="en-GB"/>
        </w:rPr>
        <w:t xml:space="preserve"> </w:t>
      </w:r>
      <w:r w:rsidR="00D36E38" w:rsidRPr="00641C2C">
        <w:rPr>
          <w:noProof/>
          <w:lang w:val="en-GB"/>
        </w:rPr>
        <w:t>and index</w:t>
      </w:r>
      <w:r w:rsidR="007B77DF" w:rsidRPr="00641C2C">
        <w:rPr>
          <w:noProof/>
          <w:lang w:val="en-GB"/>
        </w:rPr>
        <w:t>ing</w:t>
      </w:r>
      <w:r w:rsidR="00D36E38" w:rsidRPr="00641C2C">
        <w:rPr>
          <w:noProof/>
          <w:lang w:val="en-GB"/>
        </w:rPr>
        <w:t xml:space="preserve"> the element</w:t>
      </w:r>
      <w:r w:rsidR="007B77DF" w:rsidRPr="00641C2C">
        <w:rPr>
          <w:noProof/>
          <w:lang w:val="en-GB"/>
        </w:rPr>
        <w:t>s</w:t>
      </w:r>
      <w:r w:rsidR="00D36E38" w:rsidRPr="00641C2C">
        <w:rPr>
          <w:noProof/>
          <w:lang w:val="en-GB"/>
        </w:rPr>
        <w:t xml:space="preserve"> in these objects. </w:t>
      </w:r>
      <w:r w:rsidR="007B77DF" w:rsidRPr="00641C2C">
        <w:rPr>
          <w:noProof/>
          <w:lang w:val="en-GB"/>
        </w:rPr>
        <w:t>W</w:t>
      </w:r>
      <w:r w:rsidR="00B613A3" w:rsidRPr="00641C2C">
        <w:rPr>
          <w:noProof/>
          <w:lang w:val="en-GB"/>
        </w:rPr>
        <w:t xml:space="preserve">e have </w:t>
      </w:r>
      <w:r w:rsidR="00702728" w:rsidRPr="00641C2C">
        <w:rPr>
          <w:noProof/>
          <w:lang w:val="en-GB"/>
        </w:rPr>
        <w:t xml:space="preserve">also </w:t>
      </w:r>
      <w:r w:rsidR="00037A7C" w:rsidRPr="00641C2C">
        <w:rPr>
          <w:noProof/>
          <w:lang w:val="en-GB"/>
        </w:rPr>
        <w:t xml:space="preserve">been introduced to </w:t>
      </w:r>
      <w:r w:rsidR="00B613A3" w:rsidRPr="00641C2C">
        <w:rPr>
          <w:noProof/>
          <w:lang w:val="en-GB"/>
        </w:rPr>
        <w:t>functions, methods</w:t>
      </w:r>
      <w:r w:rsidR="00186A1C" w:rsidRPr="00641C2C">
        <w:rPr>
          <w:noProof/>
          <w:lang w:val="en-GB"/>
        </w:rPr>
        <w:t>,</w:t>
      </w:r>
      <w:r w:rsidR="00B613A3" w:rsidRPr="00641C2C">
        <w:rPr>
          <w:noProof/>
          <w:lang w:val="en-GB"/>
        </w:rPr>
        <w:t xml:space="preserve"> and packages in Python. </w:t>
      </w:r>
      <w:r w:rsidR="00186A1C" w:rsidRPr="00641C2C">
        <w:rPr>
          <w:noProof/>
          <w:lang w:val="en-GB"/>
        </w:rPr>
        <w:t xml:space="preserve">While some of them are </w:t>
      </w:r>
      <w:r w:rsidR="001B7D6E" w:rsidRPr="00641C2C">
        <w:rPr>
          <w:noProof/>
          <w:lang w:val="en-GB"/>
        </w:rPr>
        <w:t xml:space="preserve">built-in, i.e., they are </w:t>
      </w:r>
      <w:r w:rsidR="00E07632" w:rsidRPr="00641C2C">
        <w:rPr>
          <w:noProof/>
          <w:lang w:val="en-GB"/>
        </w:rPr>
        <w:t xml:space="preserve">already included in the Python environment, others </w:t>
      </w:r>
      <w:r w:rsidR="001B7D6E" w:rsidRPr="00641C2C">
        <w:rPr>
          <w:noProof/>
          <w:lang w:val="en-GB"/>
        </w:rPr>
        <w:t xml:space="preserve">can be user-defined or </w:t>
      </w:r>
      <w:r w:rsidR="00006933" w:rsidRPr="00641C2C">
        <w:rPr>
          <w:noProof/>
          <w:lang w:val="en-GB"/>
        </w:rPr>
        <w:t>installed from external sources.</w:t>
      </w:r>
      <w:r w:rsidR="00E07632" w:rsidRPr="00641C2C">
        <w:rPr>
          <w:noProof/>
          <w:lang w:val="en-GB"/>
        </w:rPr>
        <w:t xml:space="preserve"> </w:t>
      </w:r>
      <w:r w:rsidR="00060CDD">
        <w:rPr>
          <w:noProof/>
          <w:lang w:val="en-GB"/>
        </w:rPr>
        <w:t xml:space="preserve">Based on </w:t>
      </w:r>
      <w:r w:rsidR="00B613A3" w:rsidRPr="00641C2C">
        <w:rPr>
          <w:noProof/>
          <w:lang w:val="en-GB"/>
        </w:rPr>
        <w:t>examples</w:t>
      </w:r>
      <w:r w:rsidR="00060CDD">
        <w:rPr>
          <w:noProof/>
          <w:lang w:val="en-GB"/>
        </w:rPr>
        <w:t xml:space="preserve">, we have been shown how </w:t>
      </w:r>
      <w:r w:rsidR="00B613A3" w:rsidRPr="00641C2C">
        <w:rPr>
          <w:noProof/>
          <w:lang w:val="en-GB"/>
        </w:rPr>
        <w:t>built-in functions</w:t>
      </w:r>
      <w:r w:rsidR="006B384D">
        <w:rPr>
          <w:noProof/>
          <w:lang w:val="en-GB"/>
        </w:rPr>
        <w:t xml:space="preserve"> and methods</w:t>
      </w:r>
      <w:r w:rsidR="00B613A3" w:rsidRPr="00641C2C">
        <w:rPr>
          <w:noProof/>
          <w:lang w:val="en-GB"/>
        </w:rPr>
        <w:t xml:space="preserve">, user-defined functions, </w:t>
      </w:r>
      <w:r w:rsidR="0099186E">
        <w:rPr>
          <w:noProof/>
          <w:lang w:val="en-GB"/>
        </w:rPr>
        <w:t xml:space="preserve">as well as </w:t>
      </w:r>
      <w:r w:rsidR="006B384D" w:rsidRPr="00641C2C">
        <w:rPr>
          <w:noProof/>
          <w:lang w:val="en-GB"/>
        </w:rPr>
        <w:t xml:space="preserve">standard </w:t>
      </w:r>
      <w:r w:rsidR="0099186E">
        <w:rPr>
          <w:noProof/>
          <w:lang w:val="en-GB"/>
        </w:rPr>
        <w:t xml:space="preserve">or external </w:t>
      </w:r>
      <w:r w:rsidR="00B613A3" w:rsidRPr="00641C2C">
        <w:rPr>
          <w:noProof/>
          <w:lang w:val="en-GB"/>
        </w:rPr>
        <w:t>librar</w:t>
      </w:r>
      <w:r w:rsidR="0099186E">
        <w:rPr>
          <w:noProof/>
          <w:lang w:val="en-GB"/>
        </w:rPr>
        <w:t>ies</w:t>
      </w:r>
      <w:r w:rsidR="00060CDD">
        <w:rPr>
          <w:noProof/>
          <w:lang w:val="en-GB"/>
        </w:rPr>
        <w:t xml:space="preserve"> can be applied </w:t>
      </w:r>
      <w:r w:rsidR="0099186E">
        <w:rPr>
          <w:noProof/>
          <w:lang w:val="en-GB"/>
        </w:rPr>
        <w:t>to our Python programs</w:t>
      </w:r>
      <w:r w:rsidR="00B613A3" w:rsidRPr="00641C2C">
        <w:rPr>
          <w:noProof/>
          <w:lang w:val="en-GB"/>
        </w:rPr>
        <w:t xml:space="preserve">. </w:t>
      </w:r>
      <w:r w:rsidR="00997428" w:rsidRPr="00641C2C">
        <w:rPr>
          <w:noProof/>
          <w:lang w:val="en-GB"/>
        </w:rPr>
        <w:br w:type="page"/>
      </w:r>
    </w:p>
    <w:p w14:paraId="47B0C97D" w14:textId="2FF8125C" w:rsidR="001D31D7" w:rsidRPr="00641C2C" w:rsidRDefault="001D31D7" w:rsidP="00BE148D">
      <w:pPr>
        <w:pStyle w:val="Heading2"/>
      </w:pPr>
      <w:r w:rsidRPr="00641C2C">
        <w:lastRenderedPageBreak/>
        <w:t>References</w:t>
      </w:r>
    </w:p>
    <w:p w14:paraId="67613898" w14:textId="447E3EF3" w:rsidR="00414F6E" w:rsidRPr="00B0691E" w:rsidRDefault="00414F6E" w:rsidP="00414F6E">
      <w:pPr>
        <w:pStyle w:val="BodyText"/>
        <w:ind w:left="567" w:hanging="567"/>
        <w:jc w:val="left"/>
        <w:rPr>
          <w:noProof/>
          <w:lang w:val="en-GB"/>
        </w:rPr>
      </w:pPr>
      <w:r w:rsidRPr="00B0691E">
        <w:rPr>
          <w:noProof/>
          <w:lang w:val="en-GB"/>
        </w:rPr>
        <w:t xml:space="preserve">Python.org (n.d.). </w:t>
      </w:r>
      <w:r w:rsidRPr="00B0691E">
        <w:rPr>
          <w:i/>
          <w:iCs/>
          <w:noProof/>
          <w:lang w:val="en-GB"/>
        </w:rPr>
        <w:t>Built-in Types</w:t>
      </w:r>
      <w:r w:rsidRPr="00B0691E">
        <w:rPr>
          <w:noProof/>
          <w:lang w:val="en-GB"/>
        </w:rPr>
        <w:t xml:space="preserve">. Python Software Foundation. </w:t>
      </w:r>
      <w:hyperlink r:id="rId177" w:anchor="sequence-types-list-tuple-range" w:history="1">
        <w:r w:rsidR="00D94898" w:rsidRPr="00B0691E">
          <w:rPr>
            <w:rStyle w:val="Hyperlink"/>
            <w:noProof/>
            <w:lang w:val="en-GB"/>
          </w:rPr>
          <w:t>https://docs.python.org/3/library/stdtypes.html#sequence-types-list-tuple-range</w:t>
        </w:r>
      </w:hyperlink>
    </w:p>
    <w:p w14:paraId="17C51B74" w14:textId="3A41BDAE" w:rsidR="00414F6E" w:rsidRPr="00B0691E" w:rsidRDefault="00414F6E" w:rsidP="00414F6E">
      <w:pPr>
        <w:pStyle w:val="BodyText"/>
        <w:ind w:left="567" w:hanging="567"/>
        <w:jc w:val="left"/>
        <w:rPr>
          <w:noProof/>
          <w:lang w:val="en-GB"/>
        </w:rPr>
      </w:pPr>
      <w:r w:rsidRPr="00B0691E">
        <w:rPr>
          <w:noProof/>
          <w:lang w:val="en-GB"/>
        </w:rPr>
        <w:t xml:space="preserve">Python.org (n.d.). </w:t>
      </w:r>
      <w:r w:rsidRPr="00B0691E">
        <w:rPr>
          <w:i/>
          <w:iCs/>
          <w:noProof/>
          <w:lang w:val="en-GB"/>
        </w:rPr>
        <w:t>Built-in Exceptions</w:t>
      </w:r>
      <w:r w:rsidRPr="00B0691E">
        <w:rPr>
          <w:noProof/>
          <w:lang w:val="en-GB"/>
        </w:rPr>
        <w:t xml:space="preserve">. Python Software Foundation. </w:t>
      </w:r>
      <w:hyperlink r:id="rId178" w:anchor="typesmapping" w:history="1">
        <w:r w:rsidR="0060109D" w:rsidRPr="00B0691E">
          <w:rPr>
            <w:rStyle w:val="Hyperlink"/>
            <w:noProof/>
            <w:lang w:val="en-GB"/>
          </w:rPr>
          <w:t>https://docs.python.org/3/library/stdtypes.html#typesmapping</w:t>
        </w:r>
      </w:hyperlink>
    </w:p>
    <w:p w14:paraId="4A2B1315" w14:textId="77777777" w:rsidR="00311806" w:rsidRPr="00B0691E" w:rsidRDefault="00311806" w:rsidP="00311806">
      <w:pPr>
        <w:pStyle w:val="BodyText"/>
        <w:ind w:left="567" w:hanging="567"/>
        <w:jc w:val="left"/>
        <w:rPr>
          <w:rStyle w:val="Hyperlink"/>
          <w:lang w:val="en-GB"/>
        </w:rPr>
      </w:pPr>
      <w:r w:rsidRPr="00B0691E">
        <w:rPr>
          <w:lang w:val="en-GB"/>
        </w:rPr>
        <w:t xml:space="preserve">Python.org (n.d.). </w:t>
      </w:r>
      <w:r w:rsidRPr="00B0691E">
        <w:rPr>
          <w:i/>
          <w:iCs/>
          <w:lang w:val="en-GB"/>
        </w:rPr>
        <w:t>Built-in Functions</w:t>
      </w:r>
      <w:r w:rsidRPr="00B0691E">
        <w:rPr>
          <w:lang w:val="en-GB"/>
        </w:rPr>
        <w:t xml:space="preserve">. Python Software Foundation. </w:t>
      </w:r>
      <w:hyperlink r:id="rId179" w:history="1">
        <w:r w:rsidRPr="00B0691E">
          <w:rPr>
            <w:rStyle w:val="Hyperlink"/>
            <w:lang w:val="en-GB"/>
          </w:rPr>
          <w:t>https://docs.python.org/3/library/functions.html</w:t>
        </w:r>
      </w:hyperlink>
    </w:p>
    <w:p w14:paraId="04C21750" w14:textId="249D0B44" w:rsidR="008D662A" w:rsidRPr="00B0691E" w:rsidRDefault="00620A75" w:rsidP="00B0691E">
      <w:pPr>
        <w:pStyle w:val="BodyText"/>
        <w:ind w:left="567" w:hanging="567"/>
        <w:jc w:val="left"/>
        <w:rPr>
          <w:rFonts w:ascii="Palatino-Roman" w:hAnsi="Palatino-Roman" w:cs="Palatino-Roman"/>
          <w:noProof/>
          <w:lang w:val="en-GB"/>
        </w:rPr>
      </w:pPr>
      <w:r w:rsidRPr="00B0691E">
        <w:rPr>
          <w:noProof/>
          <w:lang w:val="en-GB"/>
        </w:rPr>
        <w:t xml:space="preserve">Python.org (n.d.). </w:t>
      </w:r>
      <w:r w:rsidRPr="00B0691E">
        <w:rPr>
          <w:i/>
          <w:iCs/>
          <w:noProof/>
          <w:lang w:val="en-GB"/>
        </w:rPr>
        <w:t>Python String Methods</w:t>
      </w:r>
      <w:r w:rsidRPr="00B0691E">
        <w:rPr>
          <w:noProof/>
          <w:lang w:val="en-GB"/>
        </w:rPr>
        <w:t>. Python Software Foundation.</w:t>
      </w:r>
      <w:r w:rsidR="00B0691E" w:rsidRPr="00B0691E">
        <w:rPr>
          <w:noProof/>
          <w:lang w:val="en-GB"/>
        </w:rPr>
        <w:t xml:space="preserve"> </w:t>
      </w:r>
      <w:hyperlink r:id="rId180" w:history="1">
        <w:r w:rsidR="00311806" w:rsidRPr="00B0691E">
          <w:rPr>
            <w:rStyle w:val="Hyperlink"/>
            <w:rFonts w:ascii="Palatino-Roman" w:hAnsi="Palatino-Roman" w:cs="Palatino-Roman"/>
            <w:noProof/>
            <w:lang w:val="en-GB"/>
          </w:rPr>
          <w:t>https://www.w3schools.com/python/python_ref_string.asp</w:t>
        </w:r>
      </w:hyperlink>
    </w:p>
    <w:p w14:paraId="616B20CC" w14:textId="219035B2" w:rsidR="007D6AC1" w:rsidRPr="00B0691E" w:rsidRDefault="00620A75" w:rsidP="00B0691E">
      <w:pPr>
        <w:pStyle w:val="BodyText"/>
        <w:ind w:left="567" w:hanging="567"/>
        <w:jc w:val="left"/>
        <w:rPr>
          <w:noProof/>
          <w:lang w:val="en-GB"/>
        </w:rPr>
      </w:pPr>
      <w:r w:rsidRPr="00B0691E">
        <w:rPr>
          <w:noProof/>
          <w:lang w:val="en-GB"/>
        </w:rPr>
        <w:t xml:space="preserve">Python.org (n.d.). </w:t>
      </w:r>
      <w:r w:rsidRPr="00B0691E">
        <w:rPr>
          <w:i/>
          <w:iCs/>
          <w:noProof/>
          <w:lang w:val="en-GB"/>
        </w:rPr>
        <w:t>Python List Methods</w:t>
      </w:r>
      <w:r w:rsidRPr="00B0691E">
        <w:rPr>
          <w:noProof/>
          <w:lang w:val="en-GB"/>
        </w:rPr>
        <w:t>. Python Software Foundation.</w:t>
      </w:r>
      <w:r w:rsidR="00311806" w:rsidRPr="00B0691E">
        <w:rPr>
          <w:noProof/>
          <w:lang w:val="en-GB"/>
        </w:rPr>
        <w:t xml:space="preserve"> </w:t>
      </w:r>
      <w:hyperlink r:id="rId181" w:history="1">
        <w:r w:rsidR="00311806" w:rsidRPr="00B0691E">
          <w:rPr>
            <w:rStyle w:val="Hyperlink"/>
            <w:noProof/>
            <w:lang w:val="en-GB"/>
          </w:rPr>
          <w:t>https://www.w3schools.com/python/ python_ref_list.asp</w:t>
        </w:r>
      </w:hyperlink>
    </w:p>
    <w:p w14:paraId="2D248A6C" w14:textId="4E47D387" w:rsidR="001D33FA" w:rsidRPr="00B0691E" w:rsidRDefault="00620A75" w:rsidP="00B0691E">
      <w:pPr>
        <w:pStyle w:val="BodyText"/>
        <w:ind w:left="567" w:hanging="567"/>
        <w:jc w:val="left"/>
        <w:rPr>
          <w:noProof/>
          <w:lang w:val="en-GB"/>
        </w:rPr>
      </w:pPr>
      <w:r w:rsidRPr="00B0691E">
        <w:rPr>
          <w:noProof/>
          <w:lang w:val="en-GB"/>
        </w:rPr>
        <w:t xml:space="preserve">Python.org (n.d.). </w:t>
      </w:r>
      <w:r w:rsidRPr="00B0691E">
        <w:rPr>
          <w:i/>
          <w:iCs/>
          <w:noProof/>
          <w:lang w:val="en-GB"/>
        </w:rPr>
        <w:t xml:space="preserve">Python </w:t>
      </w:r>
      <w:r w:rsidR="00BA7830" w:rsidRPr="00B0691E">
        <w:rPr>
          <w:i/>
          <w:iCs/>
          <w:noProof/>
          <w:lang w:val="en-GB"/>
        </w:rPr>
        <w:t>Dictionary</w:t>
      </w:r>
      <w:r w:rsidRPr="00B0691E">
        <w:rPr>
          <w:i/>
          <w:iCs/>
          <w:noProof/>
          <w:lang w:val="en-GB"/>
        </w:rPr>
        <w:t xml:space="preserve"> Methods</w:t>
      </w:r>
      <w:r w:rsidRPr="00B0691E">
        <w:rPr>
          <w:noProof/>
          <w:lang w:val="en-GB"/>
        </w:rPr>
        <w:t>. Python Software Foundation.</w:t>
      </w:r>
      <w:r w:rsidR="00311806" w:rsidRPr="00B0691E">
        <w:rPr>
          <w:rStyle w:val="Hyperlink"/>
          <w:noProof/>
          <w:lang w:val="en-GB"/>
        </w:rPr>
        <w:t xml:space="preserve"> </w:t>
      </w:r>
      <w:hyperlink r:id="rId182" w:history="1">
        <w:r w:rsidR="00311806" w:rsidRPr="00B0691E">
          <w:rPr>
            <w:rStyle w:val="Hyperlink"/>
            <w:noProof/>
            <w:lang w:val="en-GB"/>
          </w:rPr>
          <w:t>https://www.w3schools.com/python/python_ref_dictionary.asp</w:t>
        </w:r>
      </w:hyperlink>
    </w:p>
    <w:p w14:paraId="001DDBE4" w14:textId="1EA5793C" w:rsidR="00FA17CA" w:rsidRPr="00B0691E" w:rsidRDefault="00620A75" w:rsidP="00B0691E">
      <w:pPr>
        <w:pStyle w:val="BodyText"/>
        <w:ind w:left="567" w:hanging="567"/>
        <w:jc w:val="left"/>
        <w:rPr>
          <w:rFonts w:ascii="Palatino-Roman" w:hAnsi="Palatino-Roman" w:cs="Palatino-Roman"/>
          <w:noProof/>
          <w:lang w:val="en-GB"/>
        </w:rPr>
      </w:pPr>
      <w:r w:rsidRPr="00B0691E">
        <w:rPr>
          <w:noProof/>
          <w:lang w:val="en-GB"/>
        </w:rPr>
        <w:t xml:space="preserve">Python.org (n.d.). </w:t>
      </w:r>
      <w:r w:rsidRPr="00B0691E">
        <w:rPr>
          <w:i/>
          <w:iCs/>
          <w:noProof/>
          <w:lang w:val="en-GB"/>
        </w:rPr>
        <w:t xml:space="preserve">Python </w:t>
      </w:r>
      <w:r w:rsidR="00BA7830" w:rsidRPr="00B0691E">
        <w:rPr>
          <w:i/>
          <w:iCs/>
          <w:noProof/>
          <w:lang w:val="en-GB"/>
        </w:rPr>
        <w:t>Tuple</w:t>
      </w:r>
      <w:r w:rsidRPr="00B0691E">
        <w:rPr>
          <w:i/>
          <w:iCs/>
          <w:noProof/>
          <w:lang w:val="en-GB"/>
        </w:rPr>
        <w:t xml:space="preserve"> Methods</w:t>
      </w:r>
      <w:r w:rsidRPr="00B0691E">
        <w:rPr>
          <w:noProof/>
          <w:lang w:val="en-GB"/>
        </w:rPr>
        <w:t>. Python Software Foundation.</w:t>
      </w:r>
      <w:r w:rsidR="00311806" w:rsidRPr="00B0691E">
        <w:rPr>
          <w:rStyle w:val="Hyperlink"/>
          <w:rFonts w:ascii="Palatino-Roman" w:hAnsi="Palatino-Roman" w:cs="Palatino-Roman"/>
          <w:noProof/>
          <w:lang w:val="en-GB"/>
        </w:rPr>
        <w:t xml:space="preserve"> </w:t>
      </w:r>
      <w:hyperlink r:id="rId183" w:history="1">
        <w:r w:rsidR="00B0691E" w:rsidRPr="00B0691E">
          <w:rPr>
            <w:rStyle w:val="Hyperlink"/>
            <w:rFonts w:ascii="Palatino-Roman" w:hAnsi="Palatino-Roman" w:cs="Palatino-Roman"/>
            <w:noProof/>
            <w:lang w:val="en-GB"/>
          </w:rPr>
          <w:t>https://www.w3schools.com/python/python_ref_tuple.asp</w:t>
        </w:r>
      </w:hyperlink>
    </w:p>
    <w:p w14:paraId="7FBAEAC2" w14:textId="596C4145" w:rsidR="00414F6E" w:rsidRPr="00B0691E" w:rsidRDefault="00414F6E" w:rsidP="00414F6E">
      <w:pPr>
        <w:pStyle w:val="BodyText"/>
        <w:ind w:left="567" w:hanging="567"/>
        <w:jc w:val="left"/>
        <w:rPr>
          <w:noProof/>
          <w:lang w:val="en-GB"/>
        </w:rPr>
      </w:pPr>
      <w:r w:rsidRPr="00B0691E">
        <w:rPr>
          <w:rFonts w:ascii="Palatino-Roman" w:hAnsi="Palatino-Roman" w:cs="Palatino-Roman"/>
          <w:noProof/>
          <w:lang w:val="en-GB"/>
        </w:rPr>
        <w:t xml:space="preserve">Shaw, Zed. A. (2017). </w:t>
      </w:r>
      <w:r w:rsidRPr="00B0691E">
        <w:rPr>
          <w:rFonts w:ascii="Palatino-Italic" w:hAnsi="Palatino-Italic" w:cs="Palatino-Italic"/>
          <w:i/>
          <w:iCs/>
          <w:noProof/>
          <w:lang w:val="en-GB"/>
        </w:rPr>
        <w:t xml:space="preserve">Learn Python 3 the Hard Way. </w:t>
      </w:r>
      <w:r w:rsidRPr="00B0691E">
        <w:rPr>
          <w:rFonts w:ascii="Palatino-Roman" w:hAnsi="Palatino-Roman" w:cs="Palatino-Roman"/>
          <w:noProof/>
          <w:lang w:val="en-GB"/>
        </w:rPr>
        <w:t>Addison</w:t>
      </w:r>
      <w:r w:rsidRPr="00B0691E">
        <w:rPr>
          <w:rFonts w:cs="Palatino-Roman"/>
          <w:noProof/>
          <w:lang w:val="en-GB"/>
        </w:rPr>
        <w:t>-</w:t>
      </w:r>
      <w:r w:rsidRPr="00B0691E">
        <w:rPr>
          <w:rFonts w:ascii="Palatino-Roman" w:hAnsi="Palatino-Roman" w:cs="Palatino-Roman"/>
          <w:noProof/>
          <w:lang w:val="en-GB"/>
        </w:rPr>
        <w:t>Wesley Professional.</w:t>
      </w:r>
    </w:p>
    <w:bookmarkEnd w:id="46"/>
    <w:bookmarkEnd w:id="47"/>
    <w:bookmarkEnd w:id="48"/>
    <w:bookmarkEnd w:id="49"/>
    <w:bookmarkEnd w:id="50"/>
    <w:p w14:paraId="179F5B49" w14:textId="77777777" w:rsidR="00781DBC" w:rsidRPr="00B0691E" w:rsidRDefault="00781DBC" w:rsidP="005E6C36">
      <w:pPr>
        <w:jc w:val="left"/>
        <w:rPr>
          <w:b/>
          <w:bCs/>
          <w:noProof/>
          <w:sz w:val="36"/>
          <w:szCs w:val="28"/>
        </w:rPr>
      </w:pPr>
      <w:r w:rsidRPr="00B0691E">
        <w:rPr>
          <w:noProof/>
        </w:rPr>
        <w:br w:type="page"/>
      </w:r>
    </w:p>
    <w:p w14:paraId="7C1E97D2" w14:textId="46B336F7" w:rsidR="00AF290A" w:rsidRPr="00B0691E" w:rsidRDefault="00997428" w:rsidP="00BE148D">
      <w:pPr>
        <w:pStyle w:val="Heading2"/>
      </w:pPr>
      <w:r w:rsidRPr="00B0691E">
        <w:lastRenderedPageBreak/>
        <w:t>Formative Assessm</w:t>
      </w:r>
      <w:bookmarkStart w:id="51" w:name="_Appendix"/>
      <w:bookmarkEnd w:id="51"/>
      <w:r w:rsidR="003E6729" w:rsidRPr="00B0691E">
        <w:t>ent</w:t>
      </w:r>
    </w:p>
    <w:p w14:paraId="7E1A47C9" w14:textId="77777777" w:rsidR="00293B51" w:rsidRPr="00B0691E" w:rsidRDefault="00293B51" w:rsidP="00293B51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240" w:after="0"/>
        <w:ind w:left="601" w:hanging="482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What is the output of the following program?</w:t>
      </w:r>
    </w:p>
    <w:p w14:paraId="5140EBA5" w14:textId="77777777" w:rsidR="00293B51" w:rsidRPr="00B0691E" w:rsidRDefault="00293B51" w:rsidP="00293B51">
      <w:pPr>
        <w:pStyle w:val="NoSpacing"/>
        <w:spacing w:before="120"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a = 1, 4, 9, 16</w:t>
      </w:r>
    </w:p>
    <w:p w14:paraId="429CFC12" w14:textId="77777777" w:rsidR="00293B51" w:rsidRPr="00B0691E" w:rsidRDefault="00293B51" w:rsidP="00293B51">
      <w:pPr>
        <w:pStyle w:val="NoSpacing"/>
        <w:spacing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a[2] = 3</w:t>
      </w:r>
    </w:p>
    <w:p w14:paraId="1B7F244B" w14:textId="77777777" w:rsidR="00293B51" w:rsidRPr="00B0691E" w:rsidRDefault="00293B51" w:rsidP="00293B51">
      <w:pPr>
        <w:pStyle w:val="NoSpacing"/>
        <w:spacing w:after="120"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print(a)</w:t>
      </w:r>
    </w:p>
    <w:p w14:paraId="77A01E58" w14:textId="77777777" w:rsidR="00293B51" w:rsidRPr="00B0691E" w:rsidRDefault="00293B51" w:rsidP="00293B51">
      <w:pPr>
        <w:pStyle w:val="ListParagraph"/>
        <w:widowControl w:val="0"/>
        <w:numPr>
          <w:ilvl w:val="0"/>
          <w:numId w:val="30"/>
        </w:numPr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1, 3, 9, 16</w:t>
      </w:r>
    </w:p>
    <w:p w14:paraId="5B0D4DBC" w14:textId="77777777" w:rsidR="00293B51" w:rsidRPr="00B0691E" w:rsidRDefault="00293B51" w:rsidP="00293B51">
      <w:pPr>
        <w:pStyle w:val="ListParagraph"/>
        <w:widowControl w:val="0"/>
        <w:numPr>
          <w:ilvl w:val="0"/>
          <w:numId w:val="30"/>
        </w:numPr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1, 4, 3, 16</w:t>
      </w:r>
    </w:p>
    <w:p w14:paraId="525E50EE" w14:textId="77777777" w:rsidR="00293B51" w:rsidRPr="00B0691E" w:rsidRDefault="00293B51" w:rsidP="00293B51">
      <w:pPr>
        <w:pStyle w:val="ListParagraph"/>
        <w:widowControl w:val="0"/>
        <w:numPr>
          <w:ilvl w:val="0"/>
          <w:numId w:val="30"/>
        </w:numPr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1, 4, [3, 9], 16</w:t>
      </w:r>
    </w:p>
    <w:p w14:paraId="4FF6AB48" w14:textId="6A00FDCD" w:rsidR="00293B51" w:rsidRPr="00B0691E" w:rsidRDefault="00293B51" w:rsidP="00164D6C">
      <w:pPr>
        <w:pStyle w:val="ListParagraph"/>
        <w:widowControl w:val="0"/>
        <w:numPr>
          <w:ilvl w:val="0"/>
          <w:numId w:val="30"/>
        </w:numPr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Syntax Error</w:t>
      </w:r>
    </w:p>
    <w:p w14:paraId="4515D3A1" w14:textId="77777777" w:rsidR="00293B51" w:rsidRPr="00B0691E" w:rsidRDefault="00293B51" w:rsidP="00293B51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What is the output of the following program?</w:t>
      </w:r>
    </w:p>
    <w:p w14:paraId="7164A598" w14:textId="77777777" w:rsidR="00293B51" w:rsidRPr="00B0691E" w:rsidRDefault="00293B51" w:rsidP="00293B51">
      <w:pPr>
        <w:pStyle w:val="NoSpacing"/>
        <w:spacing w:before="120"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a = []</w:t>
      </w:r>
    </w:p>
    <w:p w14:paraId="3D31BDD1" w14:textId="77777777" w:rsidR="00293B51" w:rsidRPr="00B0691E" w:rsidRDefault="00293B51" w:rsidP="00293B51">
      <w:pPr>
        <w:pStyle w:val="NoSpacing"/>
        <w:spacing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for i in range(0, 5):</w:t>
      </w:r>
    </w:p>
    <w:p w14:paraId="384BCFAC" w14:textId="77777777" w:rsidR="00293B51" w:rsidRPr="00B0691E" w:rsidRDefault="00293B51" w:rsidP="00293B51">
      <w:pPr>
        <w:pStyle w:val="NoSpacing"/>
        <w:tabs>
          <w:tab w:val="left" w:pos="3969"/>
        </w:tabs>
        <w:spacing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ab/>
        <w:t>a = a + [i ** 2]</w:t>
      </w:r>
    </w:p>
    <w:p w14:paraId="4CFB2E33" w14:textId="1F8E6346" w:rsidR="00293B51" w:rsidRPr="00B0691E" w:rsidRDefault="00293B51" w:rsidP="006735F1">
      <w:pPr>
        <w:pStyle w:val="NoSpacing"/>
        <w:tabs>
          <w:tab w:val="left" w:pos="3969"/>
        </w:tabs>
        <w:spacing w:after="120"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print(a)</w:t>
      </w:r>
    </w:p>
    <w:p w14:paraId="5B2835A4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276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[0, 1, 2, 3, 4]</w:t>
      </w:r>
    </w:p>
    <w:p w14:paraId="51DE18D2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276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[0, 1, 4, 9, 16, 25]</w:t>
      </w:r>
    </w:p>
    <w:p w14:paraId="34A72EB7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276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[0, 1, 4, 9, 16]</w:t>
      </w:r>
    </w:p>
    <w:p w14:paraId="756FF6CE" w14:textId="429B6876" w:rsidR="00293B51" w:rsidRPr="00B0691E" w:rsidRDefault="00293B51" w:rsidP="00164D6C">
      <w:pPr>
        <w:pStyle w:val="ListParagraph"/>
        <w:widowControl w:val="0"/>
        <w:numPr>
          <w:ilvl w:val="1"/>
          <w:numId w:val="29"/>
        </w:numPr>
        <w:tabs>
          <w:tab w:val="left" w:pos="1276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[0, 1, 2, 3, 4, 5]</w:t>
      </w:r>
    </w:p>
    <w:p w14:paraId="635C461A" w14:textId="77777777" w:rsidR="00293B51" w:rsidRPr="00B0691E" w:rsidRDefault="00293B51" w:rsidP="00293B51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Which of the following syntaxes will have “north” as output?</w:t>
      </w:r>
    </w:p>
    <w:p w14:paraId="65FA4AA7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d = {“north”: 2, “south”, -2}</w:t>
      </w:r>
    </w:p>
    <w:p w14:paraId="4E0EE87F" w14:textId="77777777" w:rsidR="00293B51" w:rsidRPr="00B0691E" w:rsidRDefault="00293B51" w:rsidP="00293B51">
      <w:pPr>
        <w:pStyle w:val="NoSpacing"/>
        <w:ind w:left="1276"/>
        <w:jc w:val="left"/>
        <w:rPr>
          <w:rFonts w:ascii="Consolas" w:hAnsi="Consolas"/>
          <w:noProof/>
          <w:sz w:val="24"/>
          <w:szCs w:val="24"/>
          <w:lang w:val="en-GB"/>
        </w:rPr>
      </w:pPr>
      <w:r w:rsidRPr="00B0691E">
        <w:rPr>
          <w:rFonts w:ascii="Consolas" w:hAnsi="Consolas"/>
          <w:noProof/>
          <w:sz w:val="24"/>
          <w:szCs w:val="24"/>
          <w:lang w:val="en-GB"/>
        </w:rPr>
        <w:t>dkeys = list(d.keys())</w:t>
      </w:r>
    </w:p>
    <w:p w14:paraId="2CFA2555" w14:textId="77777777" w:rsidR="00293B51" w:rsidRPr="00B0691E" w:rsidRDefault="00293B51" w:rsidP="00016BA7">
      <w:pPr>
        <w:pStyle w:val="NoSpacing"/>
        <w:ind w:left="1276"/>
        <w:jc w:val="left"/>
        <w:rPr>
          <w:rFonts w:ascii="Consolas" w:hAnsi="Consolas"/>
          <w:noProof/>
          <w:sz w:val="24"/>
          <w:szCs w:val="24"/>
          <w:lang w:val="en-GB"/>
        </w:rPr>
      </w:pPr>
      <w:r w:rsidRPr="00B0691E">
        <w:rPr>
          <w:rFonts w:ascii="Consolas" w:hAnsi="Consolas"/>
          <w:noProof/>
          <w:sz w:val="24"/>
          <w:szCs w:val="24"/>
          <w:lang w:val="en-GB"/>
        </w:rPr>
        <w:t>print(dkeys[0])</w:t>
      </w:r>
    </w:p>
    <w:p w14:paraId="55B56EF1" w14:textId="77777777" w:rsidR="00293B51" w:rsidRPr="00B0691E" w:rsidRDefault="00293B51" w:rsidP="00016BA7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d = {“north”: 2, “south”, -2}</w:t>
      </w:r>
    </w:p>
    <w:p w14:paraId="2C6DF0EA" w14:textId="77777777" w:rsidR="00293B51" w:rsidRPr="00B0691E" w:rsidRDefault="00293B51" w:rsidP="00293B51">
      <w:pPr>
        <w:pStyle w:val="NoSpacing"/>
        <w:ind w:left="1276"/>
        <w:jc w:val="left"/>
        <w:rPr>
          <w:rFonts w:ascii="Consolas" w:hAnsi="Consolas"/>
          <w:noProof/>
          <w:sz w:val="24"/>
          <w:szCs w:val="24"/>
          <w:lang w:val="en-GB"/>
        </w:rPr>
      </w:pPr>
      <w:r w:rsidRPr="00B0691E">
        <w:rPr>
          <w:rFonts w:ascii="Consolas" w:hAnsi="Consolas"/>
          <w:noProof/>
          <w:sz w:val="24"/>
          <w:szCs w:val="24"/>
          <w:lang w:val="en-GB"/>
        </w:rPr>
        <w:t>dkeys = list(d.keys())</w:t>
      </w:r>
    </w:p>
    <w:p w14:paraId="10C000ED" w14:textId="77777777" w:rsidR="00293B51" w:rsidRPr="00B0691E" w:rsidRDefault="00293B51" w:rsidP="00293B51">
      <w:pPr>
        <w:pStyle w:val="NoSpacing"/>
        <w:ind w:left="1276"/>
        <w:jc w:val="both"/>
        <w:rPr>
          <w:rFonts w:ascii="Consolas" w:hAnsi="Consolas"/>
          <w:noProof/>
          <w:sz w:val="24"/>
          <w:szCs w:val="24"/>
          <w:lang w:val="en-GB"/>
        </w:rPr>
      </w:pPr>
      <w:r w:rsidRPr="00B0691E">
        <w:rPr>
          <w:rFonts w:ascii="Consolas" w:hAnsi="Consolas"/>
          <w:noProof/>
          <w:sz w:val="24"/>
          <w:szCs w:val="24"/>
          <w:lang w:val="en-GB"/>
        </w:rPr>
        <w:t>print(d[0])</w:t>
      </w:r>
    </w:p>
    <w:p w14:paraId="0A37B816" w14:textId="77777777" w:rsidR="00293B51" w:rsidRPr="00B0691E" w:rsidRDefault="00293B51" w:rsidP="00016BA7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d = {“north”: 2, “south”, -2}</w:t>
      </w:r>
    </w:p>
    <w:p w14:paraId="169DE3AF" w14:textId="77777777" w:rsidR="00293B51" w:rsidRPr="00B0691E" w:rsidRDefault="00293B51" w:rsidP="00293B51">
      <w:pPr>
        <w:pStyle w:val="NoSpacing"/>
        <w:ind w:left="1276"/>
        <w:jc w:val="left"/>
        <w:rPr>
          <w:rFonts w:ascii="Consolas" w:hAnsi="Consolas"/>
          <w:noProof/>
          <w:sz w:val="24"/>
          <w:szCs w:val="24"/>
          <w:lang w:val="en-GB"/>
        </w:rPr>
      </w:pPr>
      <w:r w:rsidRPr="00B0691E">
        <w:rPr>
          <w:rFonts w:ascii="Consolas" w:hAnsi="Consolas"/>
          <w:noProof/>
          <w:sz w:val="24"/>
          <w:szCs w:val="24"/>
          <w:lang w:val="en-GB"/>
        </w:rPr>
        <w:t>dkeys = list(d.items())</w:t>
      </w:r>
    </w:p>
    <w:p w14:paraId="42347330" w14:textId="77777777" w:rsidR="00293B51" w:rsidRPr="00B0691E" w:rsidRDefault="00293B51" w:rsidP="00293B51">
      <w:pPr>
        <w:pStyle w:val="NoSpacing"/>
        <w:ind w:left="1276"/>
        <w:jc w:val="both"/>
        <w:rPr>
          <w:rFonts w:ascii="Consolas" w:hAnsi="Consolas"/>
          <w:noProof/>
          <w:sz w:val="24"/>
          <w:szCs w:val="24"/>
          <w:lang w:val="en-GB"/>
        </w:rPr>
      </w:pPr>
      <w:r w:rsidRPr="00B0691E">
        <w:rPr>
          <w:rFonts w:ascii="Consolas" w:hAnsi="Consolas"/>
          <w:noProof/>
          <w:sz w:val="24"/>
          <w:szCs w:val="24"/>
          <w:lang w:val="en-GB"/>
        </w:rPr>
        <w:t>print(dkeys[0])</w:t>
      </w:r>
    </w:p>
    <w:p w14:paraId="691741FE" w14:textId="77777777" w:rsidR="00293B51" w:rsidRPr="00B0691E" w:rsidRDefault="00293B51" w:rsidP="00016BA7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B0691E">
        <w:rPr>
          <w:rFonts w:ascii="Consolas" w:hAnsi="Consolas"/>
          <w:noProof/>
          <w:lang w:val="en-GB"/>
        </w:rPr>
        <w:t>d = {“north”: 2, “south”, -2}</w:t>
      </w:r>
    </w:p>
    <w:p w14:paraId="3C4BA0E3" w14:textId="77777777" w:rsidR="00293B51" w:rsidRPr="00B0691E" w:rsidRDefault="00293B51" w:rsidP="00293B51">
      <w:pPr>
        <w:pStyle w:val="NoSpacing"/>
        <w:ind w:left="1276"/>
        <w:jc w:val="left"/>
        <w:rPr>
          <w:rFonts w:ascii="Consolas" w:hAnsi="Consolas"/>
          <w:noProof/>
          <w:sz w:val="24"/>
          <w:szCs w:val="24"/>
          <w:lang w:val="en-GB"/>
        </w:rPr>
      </w:pPr>
      <w:r w:rsidRPr="00B0691E">
        <w:rPr>
          <w:rFonts w:ascii="Consolas" w:hAnsi="Consolas"/>
          <w:noProof/>
          <w:sz w:val="24"/>
          <w:szCs w:val="24"/>
          <w:lang w:val="en-GB"/>
        </w:rPr>
        <w:t>dkeys = list(d.values())</w:t>
      </w:r>
    </w:p>
    <w:p w14:paraId="3C6808B8" w14:textId="77777777" w:rsidR="00293B51" w:rsidRPr="00126B87" w:rsidRDefault="00293B51" w:rsidP="00293B51">
      <w:pPr>
        <w:pStyle w:val="NoSpacing"/>
        <w:ind w:left="1276"/>
        <w:jc w:val="both"/>
        <w:rPr>
          <w:rFonts w:ascii="Consolas" w:hAnsi="Consolas"/>
          <w:noProof/>
          <w:sz w:val="24"/>
          <w:szCs w:val="24"/>
          <w:lang w:val="en-GB"/>
        </w:rPr>
      </w:pPr>
      <w:r w:rsidRPr="00B0691E">
        <w:rPr>
          <w:rFonts w:ascii="Consolas" w:hAnsi="Consolas"/>
          <w:noProof/>
          <w:sz w:val="24"/>
          <w:szCs w:val="24"/>
          <w:lang w:val="en-GB"/>
        </w:rPr>
        <w:t>print(dkeys[0])</w:t>
      </w:r>
    </w:p>
    <w:p w14:paraId="2CA84CEB" w14:textId="77777777" w:rsidR="00293B51" w:rsidRPr="00B0691E" w:rsidRDefault="00293B51" w:rsidP="00293B51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Which of the following statements is correct regarding the properties of dictionaries?</w:t>
      </w:r>
    </w:p>
    <w:p w14:paraId="4F9BAF4F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The values of a dictionary can only be integers, floats, and strings.</w:t>
      </w:r>
    </w:p>
    <w:p w14:paraId="1EEDFF37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The keys of a dictionary cannot be modified.</w:t>
      </w:r>
    </w:p>
    <w:p w14:paraId="4C75001D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lastRenderedPageBreak/>
        <w:t>The curly brackets around a dictionary can be omitted.</w:t>
      </w:r>
    </w:p>
    <w:p w14:paraId="6A15D6D7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The elements of a dictionary must be separated by semi-colons.</w:t>
      </w:r>
    </w:p>
    <w:p w14:paraId="450765B9" w14:textId="77777777" w:rsidR="00293B51" w:rsidRPr="00B0691E" w:rsidRDefault="00293B51" w:rsidP="00293B51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What is a Python function?</w:t>
      </w:r>
    </w:p>
    <w:p w14:paraId="47D6555B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A stand-alone Python program</w:t>
      </w:r>
    </w:p>
    <w:p w14:paraId="6FCA6309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A dictionary with the module names of the standard library as keys</w:t>
      </w:r>
    </w:p>
    <w:p w14:paraId="1E4506CF" w14:textId="240035DF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An object specifically designed for machine learning operations</w:t>
      </w:r>
    </w:p>
    <w:p w14:paraId="2F453AFD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A Python routine code that is reusable for a particular task</w:t>
      </w:r>
    </w:p>
    <w:p w14:paraId="03D5E2A5" w14:textId="77777777" w:rsidR="00293B51" w:rsidRPr="00B0691E" w:rsidRDefault="00293B51" w:rsidP="00293B51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Which of the following methods does not apply to string variables?</w:t>
      </w:r>
    </w:p>
    <w:p w14:paraId="3F647343" w14:textId="77777777" w:rsidR="00293B51" w:rsidRPr="00507177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507177">
        <w:rPr>
          <w:rFonts w:ascii="Consolas" w:hAnsi="Consolas"/>
          <w:noProof/>
          <w:lang w:val="en-GB"/>
        </w:rPr>
        <w:t>.get()</w:t>
      </w:r>
    </w:p>
    <w:p w14:paraId="13949A4D" w14:textId="77777777" w:rsidR="00293B51" w:rsidRPr="00507177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507177">
        <w:rPr>
          <w:rFonts w:ascii="Consolas" w:hAnsi="Consolas"/>
          <w:noProof/>
          <w:lang w:val="en-GB"/>
        </w:rPr>
        <w:t>.lower()</w:t>
      </w:r>
    </w:p>
    <w:p w14:paraId="07C09BCC" w14:textId="77777777" w:rsidR="00293B51" w:rsidRPr="00507177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507177">
        <w:rPr>
          <w:rFonts w:ascii="Consolas" w:hAnsi="Consolas"/>
          <w:noProof/>
          <w:lang w:val="en-GB"/>
        </w:rPr>
        <w:t>.replace()</w:t>
      </w:r>
    </w:p>
    <w:p w14:paraId="54744825" w14:textId="77777777" w:rsidR="00293B51" w:rsidRPr="00507177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507177">
        <w:rPr>
          <w:rFonts w:ascii="Consolas" w:hAnsi="Consolas"/>
          <w:noProof/>
          <w:lang w:val="en-GB"/>
        </w:rPr>
        <w:t>.strip()</w:t>
      </w:r>
    </w:p>
    <w:p w14:paraId="0E1BD61C" w14:textId="77777777" w:rsidR="00293B51" w:rsidRPr="00B0691E" w:rsidRDefault="00293B51" w:rsidP="00293B51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Which component is not optional in a user-defined function?</w:t>
      </w:r>
    </w:p>
    <w:p w14:paraId="5CF19855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Function name</w:t>
      </w:r>
    </w:p>
    <w:p w14:paraId="00B122B9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Arguments</w:t>
      </w:r>
    </w:p>
    <w:p w14:paraId="2953AA81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Loops</w:t>
      </w:r>
    </w:p>
    <w:p w14:paraId="4A1CC848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Return value</w:t>
      </w:r>
    </w:p>
    <w:p w14:paraId="1E434B84" w14:textId="77777777" w:rsidR="00293B51" w:rsidRPr="00B0691E" w:rsidRDefault="00293B51" w:rsidP="00293B51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What is not a good habit when implementing user-defined functions in a program?</w:t>
      </w:r>
    </w:p>
    <w:p w14:paraId="16B4C406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We should only implement user-defined functions whenever it is sensible to combine multiple functions into one.</w:t>
      </w:r>
    </w:p>
    <w:p w14:paraId="78A5153E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We should only implement user-defined functions when we need to carry out the same routine repeatedly in our program.</w:t>
      </w:r>
    </w:p>
    <w:p w14:paraId="060E73BD" w14:textId="77777777" w:rsidR="00293B51" w:rsidRPr="00B0691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We should only implement user-defined functions when we can reduce our main program to some syntaxes merely for calling the functions.</w:t>
      </w:r>
    </w:p>
    <w:p w14:paraId="487B90A1" w14:textId="75515865" w:rsidR="00293B51" w:rsidRPr="007A5A2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0691E">
        <w:rPr>
          <w:noProof/>
          <w:lang w:val="en-GB"/>
        </w:rPr>
        <w:t>We should only implement user-defined functions when we have recurrent tasks that create certain output objects needed for the further parts of the main program. And the creation of such objects require</w:t>
      </w:r>
      <w:r w:rsidR="00756D91" w:rsidRPr="00126B87">
        <w:rPr>
          <w:noProof/>
          <w:lang w:val="en-GB"/>
        </w:rPr>
        <w:t>s</w:t>
      </w:r>
      <w:r w:rsidRPr="007A5A2E">
        <w:rPr>
          <w:noProof/>
          <w:lang w:val="en-GB"/>
        </w:rPr>
        <w:t xml:space="preserve"> some input arguments from the previous parts of the main program.</w:t>
      </w:r>
    </w:p>
    <w:p w14:paraId="0703C9AD" w14:textId="77777777" w:rsidR="00293B51" w:rsidRPr="007A5A2E" w:rsidRDefault="00293B51" w:rsidP="00293B51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Which of the following statements is correct when using alias for importing package/module?</w:t>
      </w:r>
    </w:p>
    <w:p w14:paraId="375C9464" w14:textId="77777777" w:rsidR="00293B51" w:rsidRPr="007A5A2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We can use both the original name and alias to refer to the package/module in our program.</w:t>
      </w:r>
    </w:p>
    <w:p w14:paraId="516426C0" w14:textId="77777777" w:rsidR="00293B51" w:rsidRPr="007A5A2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 xml:space="preserve">An alias is optional and can be omitted if we are comfortable to work with </w:t>
      </w:r>
      <w:r w:rsidRPr="007A5A2E">
        <w:rPr>
          <w:noProof/>
          <w:lang w:val="en-GB"/>
        </w:rPr>
        <w:lastRenderedPageBreak/>
        <w:t xml:space="preserve">the original package/module name. </w:t>
      </w:r>
    </w:p>
    <w:p w14:paraId="5B606AF0" w14:textId="77777777" w:rsidR="00293B51" w:rsidRPr="007A5A2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An alias must be shorter than the original package/module name.</w:t>
      </w:r>
    </w:p>
    <w:p w14:paraId="3D4C4AA6" w14:textId="77777777" w:rsidR="00293B51" w:rsidRPr="007A5A2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If only a single module from a package is imported, the alias refers to the package and not the module.</w:t>
      </w:r>
    </w:p>
    <w:p w14:paraId="380B2A39" w14:textId="77777777" w:rsidR="00293B51" w:rsidRPr="007A5A2E" w:rsidRDefault="00293B51" w:rsidP="00293B51">
      <w:pPr>
        <w:pStyle w:val="ListParagraph"/>
        <w:widowControl w:val="0"/>
        <w:numPr>
          <w:ilvl w:val="0"/>
          <w:numId w:val="29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Which command is used to install a new Python package?</w:t>
      </w:r>
    </w:p>
    <w:p w14:paraId="1F5F92EB" w14:textId="77777777" w:rsidR="00293B51" w:rsidRPr="007A5A2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 xml:space="preserve">&gt; pip3 setup </w:t>
      </w:r>
      <w:r w:rsidRPr="007A5A2E">
        <w:rPr>
          <w:rFonts w:ascii="Consolas" w:hAnsi="Consolas"/>
          <w:noProof/>
          <w:color w:val="632423" w:themeColor="accent2" w:themeShade="80"/>
          <w:lang w:val="en-GB"/>
        </w:rPr>
        <w:t>package_name</w:t>
      </w:r>
    </w:p>
    <w:p w14:paraId="38474D71" w14:textId="77777777" w:rsidR="00293B51" w:rsidRPr="007A5A2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 xml:space="preserve">&gt; pip3 install </w:t>
      </w:r>
      <w:r w:rsidRPr="007A5A2E">
        <w:rPr>
          <w:rFonts w:ascii="Consolas" w:hAnsi="Consolas"/>
          <w:noProof/>
          <w:color w:val="632423" w:themeColor="accent2" w:themeShade="80"/>
          <w:lang w:val="en-GB"/>
        </w:rPr>
        <w:t>package_name</w:t>
      </w:r>
      <w:r w:rsidRPr="007A5A2E">
        <w:rPr>
          <w:rFonts w:ascii="Consolas" w:hAnsi="Consolas"/>
          <w:noProof/>
          <w:lang w:val="en-GB"/>
        </w:rPr>
        <w:t xml:space="preserve"> --upgrade</w:t>
      </w:r>
    </w:p>
    <w:p w14:paraId="28513052" w14:textId="77777777" w:rsidR="00293B51" w:rsidRPr="007A5A2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 xml:space="preserve">&gt; pip3 install </w:t>
      </w:r>
      <w:r w:rsidRPr="007A5A2E">
        <w:rPr>
          <w:rFonts w:ascii="Consolas" w:hAnsi="Consolas"/>
          <w:noProof/>
          <w:color w:val="632423" w:themeColor="accent2" w:themeShade="80"/>
          <w:lang w:val="en-GB"/>
        </w:rPr>
        <w:t>package_name</w:t>
      </w:r>
    </w:p>
    <w:p w14:paraId="12FB6374" w14:textId="77777777" w:rsidR="00293B51" w:rsidRPr="007A5A2E" w:rsidRDefault="00293B51" w:rsidP="00293B51">
      <w:pPr>
        <w:pStyle w:val="ListParagraph"/>
        <w:widowControl w:val="0"/>
        <w:numPr>
          <w:ilvl w:val="1"/>
          <w:numId w:val="29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 xml:space="preserve">&gt; pip3 import </w:t>
      </w:r>
      <w:r w:rsidRPr="007A5A2E">
        <w:rPr>
          <w:rFonts w:ascii="Consolas" w:hAnsi="Consolas"/>
          <w:noProof/>
          <w:color w:val="632423" w:themeColor="accent2" w:themeShade="80"/>
          <w:lang w:val="en-GB"/>
        </w:rPr>
        <w:t>package_name</w:t>
      </w:r>
    </w:p>
    <w:p w14:paraId="42F69EFA" w14:textId="0A3DC726" w:rsidR="006606BB" w:rsidRPr="007A5A2E" w:rsidRDefault="006606BB" w:rsidP="0068062D">
      <w:pPr>
        <w:jc w:val="both"/>
        <w:rPr>
          <w:noProof/>
        </w:rPr>
      </w:pPr>
      <w:r w:rsidRPr="007A5A2E">
        <w:rPr>
          <w:noProof/>
        </w:rPr>
        <w:br w:type="page"/>
      </w:r>
    </w:p>
    <w:p w14:paraId="49BDBC83" w14:textId="60396882" w:rsidR="006606BB" w:rsidRPr="007A5A2E" w:rsidRDefault="006606BB" w:rsidP="00BE148D">
      <w:pPr>
        <w:pStyle w:val="Heading2"/>
      </w:pPr>
      <w:r w:rsidRPr="007A5A2E">
        <w:lastRenderedPageBreak/>
        <w:t>Suggest</w:t>
      </w:r>
      <w:r w:rsidR="00756D91" w:rsidRPr="007A5A2E">
        <w:t>ed</w:t>
      </w:r>
      <w:r w:rsidRPr="007A5A2E">
        <w:t xml:space="preserve"> Solutions</w:t>
      </w:r>
    </w:p>
    <w:p w14:paraId="1F23388B" w14:textId="36E8E890" w:rsidR="00E87A45" w:rsidRPr="007A5A2E" w:rsidRDefault="006C0837" w:rsidP="00E278C2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 xml:space="preserve">What is the output of the following </w:t>
      </w:r>
      <w:r w:rsidR="00E87A45" w:rsidRPr="007A5A2E">
        <w:rPr>
          <w:noProof/>
          <w:lang w:val="en-GB"/>
        </w:rPr>
        <w:t>program</w:t>
      </w:r>
      <w:r w:rsidR="006606BB" w:rsidRPr="007A5A2E">
        <w:rPr>
          <w:noProof/>
          <w:lang w:val="en-GB"/>
        </w:rPr>
        <w:t>?</w:t>
      </w:r>
    </w:p>
    <w:p w14:paraId="7685B3B8" w14:textId="713EEE6A" w:rsidR="00E87A45" w:rsidRPr="007A5A2E" w:rsidRDefault="00E87A45" w:rsidP="009C0CD0">
      <w:pPr>
        <w:pStyle w:val="NoSpacing"/>
        <w:spacing w:before="120"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 xml:space="preserve">a = </w:t>
      </w:r>
      <w:r w:rsidR="00BB4E22" w:rsidRPr="007A5A2E">
        <w:rPr>
          <w:rFonts w:ascii="Consolas" w:hAnsi="Consolas"/>
          <w:noProof/>
          <w:lang w:val="en-GB"/>
        </w:rPr>
        <w:t>1, 4, 9, 16</w:t>
      </w:r>
    </w:p>
    <w:p w14:paraId="164D3D24" w14:textId="44577EE3" w:rsidR="00BB4E22" w:rsidRPr="007A5A2E" w:rsidRDefault="00BB4E22" w:rsidP="009C0CD0">
      <w:pPr>
        <w:pStyle w:val="NoSpacing"/>
        <w:spacing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>a[2] = 3</w:t>
      </w:r>
    </w:p>
    <w:p w14:paraId="6BABB203" w14:textId="71863ED6" w:rsidR="00BB4E22" w:rsidRPr="007A5A2E" w:rsidRDefault="00BB4E22" w:rsidP="009C0CD0">
      <w:pPr>
        <w:pStyle w:val="NoSpacing"/>
        <w:spacing w:after="120"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>print(a)</w:t>
      </w:r>
    </w:p>
    <w:p w14:paraId="051062B9" w14:textId="494CC95E" w:rsidR="006606BB" w:rsidRPr="007A5A2E" w:rsidRDefault="00C657F5" w:rsidP="00C51A99">
      <w:pPr>
        <w:pStyle w:val="ListParagraph"/>
        <w:widowControl w:val="0"/>
        <w:numPr>
          <w:ilvl w:val="0"/>
          <w:numId w:val="32"/>
        </w:numPr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1, 3, 9, 16</w:t>
      </w:r>
    </w:p>
    <w:p w14:paraId="60A814C5" w14:textId="0FE9F738" w:rsidR="006606BB" w:rsidRPr="007A5A2E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bookmarkStart w:id="52" w:name="_Hlk60691916"/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E30B8D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Since </w:t>
      </w:r>
      <w:r w:rsidR="00E30B8D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a</w:t>
      </w:r>
      <w:r w:rsidR="00E30B8D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is </w:t>
      </w:r>
      <w:r w:rsidR="00A57EBA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a </w:t>
      </w:r>
      <w:r w:rsidR="00E30B8D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tuple, </w:t>
      </w:r>
      <w:r w:rsidR="00164F60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it is </w:t>
      </w:r>
      <w:r w:rsidR="00A57EBA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immutable,</w:t>
      </w:r>
      <w:r w:rsidR="00164F60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</w:t>
      </w:r>
      <w:r w:rsidR="00A57EBA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and we cannot assign a new value to one of the elements in it.</w:t>
      </w:r>
      <w:bookmarkEnd w:id="52"/>
    </w:p>
    <w:p w14:paraId="2B31A0EF" w14:textId="3F923EEA" w:rsidR="006606BB" w:rsidRPr="007A5A2E" w:rsidRDefault="00C657F5" w:rsidP="00C51A99">
      <w:pPr>
        <w:pStyle w:val="ListParagraph"/>
        <w:widowControl w:val="0"/>
        <w:numPr>
          <w:ilvl w:val="0"/>
          <w:numId w:val="32"/>
        </w:numPr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1, 4, 3, 16</w:t>
      </w:r>
    </w:p>
    <w:p w14:paraId="29F7C2B9" w14:textId="47D193F2" w:rsidR="006606BB" w:rsidRPr="007A5A2E" w:rsidRDefault="00A57EBA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Since </w:t>
      </w:r>
      <w:r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a</w:t>
      </w: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is a tuple, it is immutable, and we cannot assign a new value to one of the elements in it.</w:t>
      </w:r>
    </w:p>
    <w:p w14:paraId="20F5FB24" w14:textId="66E3A4C2" w:rsidR="006606BB" w:rsidRPr="007A5A2E" w:rsidRDefault="00632BA7" w:rsidP="00C51A99">
      <w:pPr>
        <w:pStyle w:val="ListParagraph"/>
        <w:widowControl w:val="0"/>
        <w:numPr>
          <w:ilvl w:val="0"/>
          <w:numId w:val="32"/>
        </w:numPr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1, 4, [3, 9], 16</w:t>
      </w:r>
    </w:p>
    <w:p w14:paraId="17B055F1" w14:textId="646B86BE" w:rsidR="006606BB" w:rsidRPr="007A5A2E" w:rsidRDefault="00A57EBA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Since </w:t>
      </w:r>
      <w:r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a</w:t>
      </w: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is a tuple, it is immutable, and we cannot assign a new value </w:t>
      </w:r>
      <w:r w:rsidR="00E00901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or change the type </w:t>
      </w: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of the elements in it.</w:t>
      </w:r>
    </w:p>
    <w:p w14:paraId="62DDCB6D" w14:textId="1F0CDAE1" w:rsidR="006606BB" w:rsidRPr="007A5A2E" w:rsidRDefault="00632BA7" w:rsidP="00C51A99">
      <w:pPr>
        <w:pStyle w:val="ListParagraph"/>
        <w:widowControl w:val="0"/>
        <w:numPr>
          <w:ilvl w:val="0"/>
          <w:numId w:val="32"/>
        </w:numPr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b/>
          <w:bCs/>
          <w:noProof/>
          <w:lang w:val="en-GB"/>
        </w:rPr>
      </w:pPr>
      <w:r w:rsidRPr="007A5A2E">
        <w:rPr>
          <w:b/>
          <w:bCs/>
          <w:noProof/>
          <w:lang w:val="en-GB"/>
        </w:rPr>
        <w:t>Syntax Error</w:t>
      </w:r>
    </w:p>
    <w:p w14:paraId="71D1FC5F" w14:textId="5695DB0E" w:rsidR="006606BB" w:rsidRPr="007A5A2E" w:rsidRDefault="00BB355F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b/>
          <w:b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C</w:t>
      </w:r>
      <w:r w:rsidR="006606BB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orrect. </w:t>
      </w:r>
      <w:r w:rsidR="00A57EBA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Since </w:t>
      </w:r>
      <w:r w:rsidR="00A57EBA" w:rsidRPr="007A5A2E">
        <w:rPr>
          <w:rFonts w:ascii="Consolas" w:hAnsi="Consolas"/>
          <w:noProof/>
          <w:sz w:val="24"/>
          <w:szCs w:val="24"/>
          <w:lang w:val="en-GB"/>
        </w:rPr>
        <w:t>a</w:t>
      </w:r>
      <w:r w:rsidR="00A57EBA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is a tuple, it is immutable</w:t>
      </w:r>
      <w:r w:rsidR="00131135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. </w:t>
      </w:r>
      <w:r w:rsidR="00FC2E65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I</w:t>
      </w:r>
      <w:r w:rsidR="00131135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f </w:t>
      </w:r>
      <w:r w:rsidR="00A57EBA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we </w:t>
      </w:r>
      <w:r w:rsidR="00131135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try to </w:t>
      </w:r>
      <w:r w:rsidR="00134E7C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re</w:t>
      </w:r>
      <w:r w:rsidR="00A57EBA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assign a value to one of the elements in it</w:t>
      </w:r>
      <w:r w:rsidR="00131135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, we will get an error message from Python</w:t>
      </w:r>
      <w:r w:rsidR="00A57EBA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.</w:t>
      </w:r>
    </w:p>
    <w:p w14:paraId="1FCBB84F" w14:textId="48138A87" w:rsidR="006606BB" w:rsidRPr="007A5A2E" w:rsidRDefault="007E7C52" w:rsidP="00E278C2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What is the output of the following program</w:t>
      </w:r>
      <w:r w:rsidR="006606BB" w:rsidRPr="007A5A2E">
        <w:rPr>
          <w:noProof/>
          <w:lang w:val="en-GB"/>
        </w:rPr>
        <w:t>?</w:t>
      </w:r>
    </w:p>
    <w:p w14:paraId="71F442F3" w14:textId="774477A0" w:rsidR="007E7C52" w:rsidRPr="007A5A2E" w:rsidRDefault="007E7C52" w:rsidP="004D084D">
      <w:pPr>
        <w:pStyle w:val="NoSpacing"/>
        <w:spacing w:before="120"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>a = []</w:t>
      </w:r>
    </w:p>
    <w:p w14:paraId="42B94742" w14:textId="075C4F47" w:rsidR="007E7C52" w:rsidRPr="007A5A2E" w:rsidRDefault="007E7C52" w:rsidP="004D084D">
      <w:pPr>
        <w:pStyle w:val="NoSpacing"/>
        <w:spacing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 xml:space="preserve">for </w:t>
      </w:r>
      <w:r w:rsidR="00B9505F" w:rsidRPr="007A5A2E">
        <w:rPr>
          <w:rFonts w:ascii="Consolas" w:hAnsi="Consolas"/>
          <w:noProof/>
          <w:lang w:val="en-GB"/>
        </w:rPr>
        <w:t>i in range(0, 5):</w:t>
      </w:r>
    </w:p>
    <w:p w14:paraId="7B59FFDA" w14:textId="42FAE41E" w:rsidR="00F55510" w:rsidRPr="007A5A2E" w:rsidRDefault="00F55510" w:rsidP="004D084D">
      <w:pPr>
        <w:pStyle w:val="NoSpacing"/>
        <w:tabs>
          <w:tab w:val="left" w:pos="3969"/>
        </w:tabs>
        <w:spacing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ab/>
        <w:t xml:space="preserve">a = a + </w:t>
      </w:r>
      <w:r w:rsidR="005442DB" w:rsidRPr="007A5A2E">
        <w:rPr>
          <w:rFonts w:ascii="Consolas" w:hAnsi="Consolas"/>
          <w:noProof/>
          <w:lang w:val="en-GB"/>
        </w:rPr>
        <w:t>[</w:t>
      </w:r>
      <w:r w:rsidR="00A9068B" w:rsidRPr="007A5A2E">
        <w:rPr>
          <w:rFonts w:ascii="Consolas" w:hAnsi="Consolas"/>
          <w:noProof/>
          <w:lang w:val="en-GB"/>
        </w:rPr>
        <w:t xml:space="preserve">i </w:t>
      </w:r>
      <w:r w:rsidR="00BD69E6" w:rsidRPr="007A5A2E">
        <w:rPr>
          <w:rFonts w:ascii="Consolas" w:hAnsi="Consolas"/>
          <w:noProof/>
          <w:lang w:val="en-GB"/>
        </w:rPr>
        <w:t>**</w:t>
      </w:r>
      <w:r w:rsidR="00A9068B" w:rsidRPr="007A5A2E">
        <w:rPr>
          <w:rFonts w:ascii="Consolas" w:hAnsi="Consolas"/>
          <w:noProof/>
          <w:lang w:val="en-GB"/>
        </w:rPr>
        <w:t xml:space="preserve"> 2</w:t>
      </w:r>
      <w:r w:rsidR="00EB22E9" w:rsidRPr="007A5A2E">
        <w:rPr>
          <w:rFonts w:ascii="Consolas" w:hAnsi="Consolas"/>
          <w:noProof/>
          <w:lang w:val="en-GB"/>
        </w:rPr>
        <w:t>]</w:t>
      </w:r>
    </w:p>
    <w:p w14:paraId="30B6468B" w14:textId="6B155406" w:rsidR="007E7C52" w:rsidRPr="007A5A2E" w:rsidRDefault="007E7C52" w:rsidP="00C51A99">
      <w:pPr>
        <w:pStyle w:val="NoSpacing"/>
        <w:tabs>
          <w:tab w:val="left" w:pos="3969"/>
        </w:tabs>
        <w:spacing w:after="120" w:line="312" w:lineRule="auto"/>
        <w:ind w:left="3544"/>
        <w:jc w:val="left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>print(a)</w:t>
      </w:r>
    </w:p>
    <w:p w14:paraId="656A6279" w14:textId="1BABF32B" w:rsidR="006606BB" w:rsidRPr="007A5A2E" w:rsidRDefault="00BD69E6" w:rsidP="003D2A6A">
      <w:pPr>
        <w:pStyle w:val="ListParagraph"/>
        <w:widowControl w:val="0"/>
        <w:numPr>
          <w:ilvl w:val="1"/>
          <w:numId w:val="31"/>
        </w:numPr>
        <w:tabs>
          <w:tab w:val="left" w:pos="1276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>[</w:t>
      </w:r>
      <w:r w:rsidR="007036A5" w:rsidRPr="007A5A2E">
        <w:rPr>
          <w:rFonts w:ascii="Consolas" w:hAnsi="Consolas"/>
          <w:noProof/>
          <w:lang w:val="en-GB"/>
        </w:rPr>
        <w:t>0, 1, 2, 3, 4</w:t>
      </w:r>
      <w:r w:rsidRPr="007A5A2E">
        <w:rPr>
          <w:rFonts w:ascii="Consolas" w:hAnsi="Consolas"/>
          <w:noProof/>
          <w:lang w:val="en-GB"/>
        </w:rPr>
        <w:t>]</w:t>
      </w:r>
    </w:p>
    <w:p w14:paraId="3D50A981" w14:textId="5CBD9D50" w:rsidR="006606BB" w:rsidRPr="007A5A2E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863E59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 each iteration, </w:t>
      </w:r>
      <w:r w:rsidR="00863E59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i</w:t>
      </w:r>
      <w:r w:rsidR="00863E59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square will be put into a list and then </w:t>
      </w:r>
      <w:r w:rsidR="00280C3E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appended to a. And the values of </w:t>
      </w:r>
      <w:r w:rsidR="00D13CE5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i</w:t>
      </w:r>
      <w:r w:rsidR="00280C3E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are 0, 1, 2, 3, 4.</w:t>
      </w:r>
    </w:p>
    <w:p w14:paraId="5A8382C4" w14:textId="4666B927" w:rsidR="006606BB" w:rsidRPr="007A5A2E" w:rsidRDefault="00BD69E6" w:rsidP="003D2A6A">
      <w:pPr>
        <w:pStyle w:val="ListParagraph"/>
        <w:widowControl w:val="0"/>
        <w:numPr>
          <w:ilvl w:val="1"/>
          <w:numId w:val="31"/>
        </w:numPr>
        <w:tabs>
          <w:tab w:val="left" w:pos="1276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>[</w:t>
      </w:r>
      <w:r w:rsidR="007036A5" w:rsidRPr="007A5A2E">
        <w:rPr>
          <w:rFonts w:ascii="Consolas" w:hAnsi="Consolas"/>
          <w:noProof/>
          <w:lang w:val="en-GB"/>
        </w:rPr>
        <w:t>0, 1, 4, 9, 16, 25</w:t>
      </w:r>
      <w:r w:rsidRPr="007A5A2E">
        <w:rPr>
          <w:rFonts w:ascii="Consolas" w:hAnsi="Consolas"/>
          <w:noProof/>
          <w:lang w:val="en-GB"/>
        </w:rPr>
        <w:t>]</w:t>
      </w:r>
    </w:p>
    <w:p w14:paraId="023C8F4B" w14:textId="1A7BBF29" w:rsidR="006606BB" w:rsidRPr="007A5A2E" w:rsidRDefault="00D13CE5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</w:t>
      </w:r>
      <w:r w:rsidR="006606BB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orrect. </w:t>
      </w: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Though </w:t>
      </w:r>
      <w:r w:rsidR="00BD25F4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i</w:t>
      </w: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square is taken </w:t>
      </w:r>
      <w:r w:rsidR="00BD25F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here, the last value is out of range since the </w:t>
      </w:r>
      <w:r w:rsidR="00BD25F4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for</w:t>
      </w:r>
      <w:r w:rsidR="00BD25F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-loop will stop running at </w:t>
      </w:r>
      <w:r w:rsidR="00CF3986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 xml:space="preserve">i = </w:t>
      </w:r>
      <w:r w:rsidR="00BD25F4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4</w:t>
      </w:r>
      <w:r w:rsidR="00BD25F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6851EDE9" w14:textId="5C3AE0FE" w:rsidR="006606BB" w:rsidRPr="007A5A2E" w:rsidRDefault="00BD69E6" w:rsidP="003D2A6A">
      <w:pPr>
        <w:pStyle w:val="ListParagraph"/>
        <w:widowControl w:val="0"/>
        <w:numPr>
          <w:ilvl w:val="1"/>
          <w:numId w:val="31"/>
        </w:numPr>
        <w:tabs>
          <w:tab w:val="left" w:pos="1276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b/>
          <w:bCs/>
          <w:noProof/>
          <w:lang w:val="en-GB"/>
        </w:rPr>
      </w:pPr>
      <w:r w:rsidRPr="007A5A2E">
        <w:rPr>
          <w:rFonts w:ascii="Consolas" w:hAnsi="Consolas"/>
          <w:b/>
          <w:bCs/>
          <w:noProof/>
          <w:lang w:val="en-GB"/>
        </w:rPr>
        <w:t>[</w:t>
      </w:r>
      <w:r w:rsidR="006606BB" w:rsidRPr="007A5A2E">
        <w:rPr>
          <w:rFonts w:ascii="Consolas" w:hAnsi="Consolas"/>
          <w:b/>
          <w:bCs/>
          <w:noProof/>
          <w:lang w:val="en-GB"/>
        </w:rPr>
        <w:t>0</w:t>
      </w:r>
      <w:r w:rsidRPr="007A5A2E">
        <w:rPr>
          <w:rFonts w:ascii="Consolas" w:hAnsi="Consolas"/>
          <w:b/>
          <w:bCs/>
          <w:noProof/>
          <w:lang w:val="en-GB"/>
        </w:rPr>
        <w:t>, 1, 4, 9, 16]</w:t>
      </w:r>
    </w:p>
    <w:p w14:paraId="2A20F04B" w14:textId="1D858A4A" w:rsidR="006606BB" w:rsidRPr="007A5A2E" w:rsidRDefault="00CF3986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b/>
          <w:b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C</w:t>
      </w:r>
      <w:r w:rsidR="006606BB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orrect. Th</w:t>
      </w: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e </w:t>
      </w:r>
      <w:r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>for</w:t>
      </w: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-loop stops running at </w:t>
      </w:r>
      <w:r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>i</w:t>
      </w:r>
      <w:r w:rsidR="00F977AA"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 xml:space="preserve"> </w:t>
      </w:r>
      <w:r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>=</w:t>
      </w:r>
      <w:r w:rsidR="00F977AA"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 xml:space="preserve"> </w:t>
      </w:r>
      <w:r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>4</w:t>
      </w: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and </w:t>
      </w:r>
      <w:r w:rsidR="00F977AA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the values in </w:t>
      </w:r>
      <w:r w:rsidR="00F977AA"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>a</w:t>
      </w:r>
      <w:r w:rsidR="00F977AA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are </w:t>
      </w:r>
      <w:r w:rsidR="00F977AA" w:rsidRPr="007A5A2E">
        <w:rPr>
          <w:rFonts w:ascii="Consolas" w:hAnsi="Consolas"/>
          <w:noProof/>
          <w:sz w:val="24"/>
          <w:szCs w:val="24"/>
          <w:lang w:val="en-GB"/>
        </w:rPr>
        <w:t>i</w:t>
      </w:r>
      <w:r w:rsidR="00F977AA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square</w:t>
      </w:r>
      <w:r w:rsidR="006606BB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.</w:t>
      </w:r>
    </w:p>
    <w:p w14:paraId="4CAF4643" w14:textId="0CF18BB1" w:rsidR="006606BB" w:rsidRPr="007A5A2E" w:rsidRDefault="00BD69E6" w:rsidP="003D2A6A">
      <w:pPr>
        <w:pStyle w:val="ListParagraph"/>
        <w:widowControl w:val="0"/>
        <w:numPr>
          <w:ilvl w:val="1"/>
          <w:numId w:val="31"/>
        </w:numPr>
        <w:tabs>
          <w:tab w:val="left" w:pos="1276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>[0, 1, 2, 3, 4, 5]</w:t>
      </w:r>
    </w:p>
    <w:p w14:paraId="7B274A15" w14:textId="6A2A7D47" w:rsidR="006606BB" w:rsidRPr="00126B87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737DE3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The last value is out of range</w:t>
      </w:r>
      <w:r w:rsidR="00D56861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,</w:t>
      </w:r>
      <w:r w:rsidR="00737DE3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and the values in </w:t>
      </w:r>
      <w:r w:rsidR="00737DE3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a</w:t>
      </w:r>
      <w:r w:rsidR="00737DE3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are </w:t>
      </w:r>
      <w:r w:rsidR="00D56861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i</w:t>
      </w:r>
      <w:r w:rsidR="00737DE3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and not </w:t>
      </w:r>
      <w:r w:rsidR="00D56861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i</w:t>
      </w:r>
      <w:r w:rsidR="00737DE3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square.</w:t>
      </w:r>
    </w:p>
    <w:p w14:paraId="040CD76B" w14:textId="77777777" w:rsidR="008A5322" w:rsidRPr="007A5A2E" w:rsidRDefault="008A5322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</w:p>
    <w:p w14:paraId="2D520E5A" w14:textId="06770356" w:rsidR="006606BB" w:rsidRPr="007A5A2E" w:rsidRDefault="006C10BE" w:rsidP="00E278C2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lastRenderedPageBreak/>
        <w:t xml:space="preserve">Which of the following </w:t>
      </w:r>
      <w:r w:rsidR="00C30273" w:rsidRPr="007A5A2E">
        <w:rPr>
          <w:noProof/>
          <w:lang w:val="en-GB"/>
        </w:rPr>
        <w:t xml:space="preserve">syntaxes will have </w:t>
      </w:r>
      <w:r w:rsidR="00EB0E1E" w:rsidRPr="007A5A2E">
        <w:rPr>
          <w:noProof/>
          <w:lang w:val="en-GB"/>
        </w:rPr>
        <w:t xml:space="preserve">“north” as </w:t>
      </w:r>
      <w:r w:rsidR="00C30273" w:rsidRPr="007A5A2E">
        <w:rPr>
          <w:noProof/>
          <w:lang w:val="en-GB"/>
        </w:rPr>
        <w:t>output?</w:t>
      </w:r>
    </w:p>
    <w:p w14:paraId="3FFD5CF3" w14:textId="1C907C09" w:rsidR="006606BB" w:rsidRPr="007A5A2E" w:rsidRDefault="00AC4DB9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b/>
          <w:bCs/>
          <w:noProof/>
          <w:lang w:val="en-GB"/>
        </w:rPr>
      </w:pPr>
      <w:r w:rsidRPr="007A5A2E">
        <w:rPr>
          <w:rFonts w:ascii="Consolas" w:hAnsi="Consolas"/>
          <w:b/>
          <w:bCs/>
          <w:noProof/>
          <w:lang w:val="en-GB"/>
        </w:rPr>
        <w:t xml:space="preserve">d = </w:t>
      </w:r>
      <w:r w:rsidR="00BA6CE5" w:rsidRPr="007A5A2E">
        <w:rPr>
          <w:rFonts w:ascii="Consolas" w:hAnsi="Consolas"/>
          <w:b/>
          <w:bCs/>
          <w:noProof/>
          <w:lang w:val="en-GB"/>
        </w:rPr>
        <w:t>{“north”</w:t>
      </w:r>
      <w:r w:rsidRPr="007A5A2E">
        <w:rPr>
          <w:rFonts w:ascii="Consolas" w:hAnsi="Consolas"/>
          <w:b/>
          <w:bCs/>
          <w:noProof/>
          <w:lang w:val="en-GB"/>
        </w:rPr>
        <w:t>: 2, “south”, -2</w:t>
      </w:r>
      <w:r w:rsidR="00BA6CE5" w:rsidRPr="007A5A2E">
        <w:rPr>
          <w:rFonts w:ascii="Consolas" w:hAnsi="Consolas"/>
          <w:b/>
          <w:bCs/>
          <w:noProof/>
          <w:lang w:val="en-GB"/>
        </w:rPr>
        <w:t>}</w:t>
      </w:r>
    </w:p>
    <w:p w14:paraId="6DF31599" w14:textId="1F4EF915" w:rsidR="00AC4DB9" w:rsidRPr="007A5A2E" w:rsidRDefault="009B668A" w:rsidP="001B0C3C">
      <w:pPr>
        <w:pStyle w:val="NoSpacing"/>
        <w:ind w:left="1276"/>
        <w:jc w:val="left"/>
        <w:rPr>
          <w:rFonts w:ascii="Consolas" w:hAnsi="Consolas"/>
          <w:b/>
          <w:bCs/>
          <w:noProof/>
          <w:sz w:val="24"/>
          <w:szCs w:val="24"/>
          <w:lang w:val="en-GB"/>
        </w:rPr>
      </w:pPr>
      <w:r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 xml:space="preserve">dkeys = </w:t>
      </w:r>
      <w:r w:rsidR="0064556A"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>list(d.keys())</w:t>
      </w:r>
    </w:p>
    <w:p w14:paraId="33B65E37" w14:textId="0F371833" w:rsidR="009B668A" w:rsidRPr="007A5A2E" w:rsidRDefault="009B668A" w:rsidP="001B0C3C">
      <w:pPr>
        <w:pStyle w:val="NoSpacing"/>
        <w:ind w:left="1276"/>
        <w:jc w:val="left"/>
        <w:rPr>
          <w:rFonts w:ascii="Consolas" w:hAnsi="Consolas"/>
          <w:b/>
          <w:bCs/>
          <w:noProof/>
          <w:sz w:val="24"/>
          <w:szCs w:val="24"/>
          <w:lang w:val="en-GB"/>
        </w:rPr>
      </w:pPr>
      <w:r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>print(dkeys[0])</w:t>
      </w:r>
    </w:p>
    <w:p w14:paraId="75E3B057" w14:textId="653E129E" w:rsidR="006606BB" w:rsidRPr="007A5A2E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b/>
          <w:b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Correct. </w:t>
      </w:r>
      <w:r w:rsidR="001C3A8B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The </w:t>
      </w:r>
      <w:r w:rsidR="00EB0E1E"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>.keys</w:t>
      </w:r>
      <w:r w:rsidR="00003DB0" w:rsidRPr="007A5A2E">
        <w:rPr>
          <w:rFonts w:ascii="Consolas" w:hAnsi="Consolas"/>
          <w:b/>
          <w:bCs/>
          <w:noProof/>
          <w:sz w:val="24"/>
          <w:szCs w:val="24"/>
          <w:lang w:val="en-GB"/>
        </w:rPr>
        <w:t>()</w:t>
      </w:r>
      <w:r w:rsidR="00EB0E1E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method is used to extract the keys of a dictionary</w:t>
      </w: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.</w:t>
      </w:r>
      <w:r w:rsidR="00B873E8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After converting the object to a list, we subset </w:t>
      </w:r>
      <w:r w:rsidR="004112BF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its </w:t>
      </w:r>
      <w:r w:rsidR="00B873E8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item with </w:t>
      </w:r>
      <w:r w:rsidR="004112BF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the </w:t>
      </w:r>
      <w:r w:rsidR="00B873E8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index 0, which is the first key in this case: “north”.</w:t>
      </w:r>
    </w:p>
    <w:p w14:paraId="10B8BE7A" w14:textId="77777777" w:rsidR="001B0C3C" w:rsidRPr="007A5A2E" w:rsidRDefault="001B0C3C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>d = {“north”: 2, “south”, -2}</w:t>
      </w:r>
    </w:p>
    <w:p w14:paraId="1A700B8A" w14:textId="77777777" w:rsidR="001B0C3C" w:rsidRPr="007A5A2E" w:rsidRDefault="001B0C3C" w:rsidP="001B0C3C">
      <w:pPr>
        <w:pStyle w:val="NoSpacing"/>
        <w:ind w:left="1276"/>
        <w:jc w:val="left"/>
        <w:rPr>
          <w:rFonts w:ascii="Consolas" w:hAnsi="Consolas"/>
          <w:noProof/>
          <w:sz w:val="24"/>
          <w:szCs w:val="24"/>
          <w:lang w:val="en-GB"/>
        </w:rPr>
      </w:pPr>
      <w:r w:rsidRPr="007A5A2E">
        <w:rPr>
          <w:rFonts w:ascii="Consolas" w:hAnsi="Consolas"/>
          <w:noProof/>
          <w:sz w:val="24"/>
          <w:szCs w:val="24"/>
          <w:lang w:val="en-GB"/>
        </w:rPr>
        <w:t>dkeys = list(d.keys())</w:t>
      </w:r>
    </w:p>
    <w:p w14:paraId="13A95EF2" w14:textId="23E9D36A" w:rsidR="001B0C3C" w:rsidRPr="007A5A2E" w:rsidRDefault="001B0C3C" w:rsidP="001B0C3C">
      <w:pPr>
        <w:pStyle w:val="NoSpacing"/>
        <w:ind w:left="1276"/>
        <w:jc w:val="both"/>
        <w:rPr>
          <w:rFonts w:ascii="Consolas" w:hAnsi="Consolas"/>
          <w:noProof/>
          <w:sz w:val="24"/>
          <w:szCs w:val="24"/>
          <w:lang w:val="en-GB"/>
        </w:rPr>
      </w:pPr>
      <w:r w:rsidRPr="007A5A2E">
        <w:rPr>
          <w:rFonts w:ascii="Consolas" w:hAnsi="Consolas"/>
          <w:noProof/>
          <w:sz w:val="24"/>
          <w:szCs w:val="24"/>
          <w:lang w:val="en-GB"/>
        </w:rPr>
        <w:t>print(d[0])</w:t>
      </w:r>
    </w:p>
    <w:p w14:paraId="45D5382D" w14:textId="61EB480A" w:rsidR="006606BB" w:rsidRPr="007A5A2E" w:rsidRDefault="006606BB" w:rsidP="001B0C3C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B873E8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 the </w:t>
      </w:r>
      <w:r w:rsidR="00B873E8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print</w:t>
      </w:r>
      <w:r w:rsidR="00003DB0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()</w:t>
      </w:r>
      <w:r w:rsidR="00B873E8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function, it refers to </w:t>
      </w:r>
      <w:r w:rsidR="00CF17B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the object </w:t>
      </w:r>
      <w:r w:rsidR="00CF17B4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d</w:t>
      </w:r>
      <w:r w:rsidR="00CF17B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and not </w:t>
      </w:r>
      <w:r w:rsidR="00CF17B4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dkeys</w:t>
      </w:r>
      <w:r w:rsidR="00CF17B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. And since </w:t>
      </w:r>
      <w:r w:rsidR="00CF17B4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d</w:t>
      </w:r>
      <w:r w:rsidR="00CF17B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is dictionary, we can only access its element by </w:t>
      </w:r>
      <w:r w:rsidR="00E21081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the keys and not the indices</w:t>
      </w: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54E4430A" w14:textId="77777777" w:rsidR="001B0C3C" w:rsidRPr="007A5A2E" w:rsidRDefault="001B0C3C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>d = {“north”: 2, “south”, -2}</w:t>
      </w:r>
    </w:p>
    <w:p w14:paraId="53ECBF9B" w14:textId="65DD6E88" w:rsidR="001B0C3C" w:rsidRPr="007A5A2E" w:rsidRDefault="001B0C3C" w:rsidP="001B0C3C">
      <w:pPr>
        <w:pStyle w:val="NoSpacing"/>
        <w:ind w:left="1276"/>
        <w:jc w:val="left"/>
        <w:rPr>
          <w:rFonts w:ascii="Consolas" w:hAnsi="Consolas"/>
          <w:noProof/>
          <w:sz w:val="24"/>
          <w:szCs w:val="24"/>
          <w:lang w:val="en-GB"/>
        </w:rPr>
      </w:pPr>
      <w:r w:rsidRPr="007A5A2E">
        <w:rPr>
          <w:rFonts w:ascii="Consolas" w:hAnsi="Consolas"/>
          <w:noProof/>
          <w:sz w:val="24"/>
          <w:szCs w:val="24"/>
          <w:lang w:val="en-GB"/>
        </w:rPr>
        <w:t>dkeys = list(d.</w:t>
      </w:r>
      <w:r w:rsidR="008E34C6" w:rsidRPr="007A5A2E">
        <w:rPr>
          <w:rFonts w:ascii="Consolas" w:hAnsi="Consolas"/>
          <w:noProof/>
          <w:sz w:val="24"/>
          <w:szCs w:val="24"/>
          <w:lang w:val="en-GB"/>
        </w:rPr>
        <w:t>items</w:t>
      </w:r>
      <w:r w:rsidRPr="007A5A2E">
        <w:rPr>
          <w:rFonts w:ascii="Consolas" w:hAnsi="Consolas"/>
          <w:noProof/>
          <w:sz w:val="24"/>
          <w:szCs w:val="24"/>
          <w:lang w:val="en-GB"/>
        </w:rPr>
        <w:t>())</w:t>
      </w:r>
    </w:p>
    <w:p w14:paraId="3C7F8981" w14:textId="77777777" w:rsidR="001B0C3C" w:rsidRPr="007A5A2E" w:rsidRDefault="001B0C3C" w:rsidP="001B0C3C">
      <w:pPr>
        <w:pStyle w:val="NoSpacing"/>
        <w:ind w:left="1276"/>
        <w:jc w:val="both"/>
        <w:rPr>
          <w:rFonts w:ascii="Consolas" w:hAnsi="Consolas"/>
          <w:noProof/>
          <w:sz w:val="24"/>
          <w:szCs w:val="24"/>
          <w:lang w:val="en-GB"/>
        </w:rPr>
      </w:pPr>
      <w:r w:rsidRPr="007A5A2E">
        <w:rPr>
          <w:rFonts w:ascii="Consolas" w:hAnsi="Consolas"/>
          <w:noProof/>
          <w:sz w:val="24"/>
          <w:szCs w:val="24"/>
          <w:lang w:val="en-GB"/>
        </w:rPr>
        <w:t>print(dkeys[0])</w:t>
      </w:r>
    </w:p>
    <w:p w14:paraId="5FFC1930" w14:textId="6B15704B" w:rsidR="006606BB" w:rsidRPr="007A5A2E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Incorrect. Th</w:t>
      </w:r>
      <w:r w:rsidR="00FC4ADF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e </w:t>
      </w:r>
      <w:r w:rsidR="00FC4ADF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.items</w:t>
      </w:r>
      <w:r w:rsidR="00003DB0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()</w:t>
      </w:r>
      <w:r w:rsidR="00FC4ADF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method is used to extract the keys and values of a dictionary and store </w:t>
      </w:r>
      <w:r w:rsidR="00003DB0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each pair of them in a t</w:t>
      </w:r>
      <w:r w:rsidR="00A07BF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u</w:t>
      </w:r>
      <w:r w:rsidR="00003DB0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ple. </w:t>
      </w:r>
      <w:r w:rsidR="00003DB0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dkeys[0]</w:t>
      </w:r>
      <w:r w:rsidR="00003DB0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will return </w:t>
      </w:r>
      <w:r w:rsidR="00003DB0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(“north”, 2)</w:t>
      </w:r>
      <w:r w:rsidR="00003DB0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as its result</w:t>
      </w: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3E1B0105" w14:textId="77777777" w:rsidR="001B0C3C" w:rsidRPr="007A5A2E" w:rsidRDefault="001B0C3C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7A5A2E">
        <w:rPr>
          <w:rFonts w:ascii="Consolas" w:hAnsi="Consolas"/>
          <w:noProof/>
          <w:lang w:val="en-GB"/>
        </w:rPr>
        <w:t>d = {“north”: 2, “south”, -2}</w:t>
      </w:r>
    </w:p>
    <w:p w14:paraId="2D02FC20" w14:textId="51AED12F" w:rsidR="001B0C3C" w:rsidRPr="007A5A2E" w:rsidRDefault="001B0C3C" w:rsidP="001B0C3C">
      <w:pPr>
        <w:pStyle w:val="NoSpacing"/>
        <w:ind w:left="1276"/>
        <w:jc w:val="left"/>
        <w:rPr>
          <w:rFonts w:ascii="Consolas" w:hAnsi="Consolas"/>
          <w:noProof/>
          <w:sz w:val="24"/>
          <w:szCs w:val="24"/>
          <w:lang w:val="en-GB"/>
        </w:rPr>
      </w:pPr>
      <w:r w:rsidRPr="007A5A2E">
        <w:rPr>
          <w:rFonts w:ascii="Consolas" w:hAnsi="Consolas"/>
          <w:noProof/>
          <w:sz w:val="24"/>
          <w:szCs w:val="24"/>
          <w:lang w:val="en-GB"/>
        </w:rPr>
        <w:t>dkeys = list(d.</w:t>
      </w:r>
      <w:r w:rsidR="008E34C6" w:rsidRPr="007A5A2E">
        <w:rPr>
          <w:rFonts w:ascii="Consolas" w:hAnsi="Consolas"/>
          <w:noProof/>
          <w:sz w:val="24"/>
          <w:szCs w:val="24"/>
          <w:lang w:val="en-GB"/>
        </w:rPr>
        <w:t>values</w:t>
      </w:r>
      <w:r w:rsidRPr="007A5A2E">
        <w:rPr>
          <w:rFonts w:ascii="Consolas" w:hAnsi="Consolas"/>
          <w:noProof/>
          <w:sz w:val="24"/>
          <w:szCs w:val="24"/>
          <w:lang w:val="en-GB"/>
        </w:rPr>
        <w:t>())</w:t>
      </w:r>
    </w:p>
    <w:p w14:paraId="668F3343" w14:textId="77777777" w:rsidR="001B0C3C" w:rsidRPr="007A5A2E" w:rsidRDefault="001B0C3C" w:rsidP="001B0C3C">
      <w:pPr>
        <w:pStyle w:val="NoSpacing"/>
        <w:ind w:left="1276"/>
        <w:jc w:val="both"/>
        <w:rPr>
          <w:rFonts w:ascii="Consolas" w:hAnsi="Consolas"/>
          <w:noProof/>
          <w:sz w:val="24"/>
          <w:szCs w:val="24"/>
          <w:lang w:val="en-GB"/>
        </w:rPr>
      </w:pPr>
      <w:r w:rsidRPr="007A5A2E">
        <w:rPr>
          <w:rFonts w:ascii="Consolas" w:hAnsi="Consolas"/>
          <w:noProof/>
          <w:sz w:val="24"/>
          <w:szCs w:val="24"/>
          <w:lang w:val="en-GB"/>
        </w:rPr>
        <w:t>print(dkeys[0])</w:t>
      </w:r>
    </w:p>
    <w:p w14:paraId="0D9CB303" w14:textId="0D6412E6" w:rsidR="006606BB" w:rsidRPr="007A5A2E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003DB0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The </w:t>
      </w:r>
      <w:r w:rsidR="00003DB0" w:rsidRPr="007A5A2E">
        <w:rPr>
          <w:rFonts w:ascii="Consolas" w:hAnsi="Consolas"/>
          <w:i/>
          <w:iCs/>
          <w:noProof/>
          <w:sz w:val="24"/>
          <w:szCs w:val="24"/>
          <w:lang w:val="en-GB"/>
        </w:rPr>
        <w:t>.values()</w:t>
      </w:r>
      <w:r w:rsidR="00003DB0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method is used to extract the values of a dictionary</w:t>
      </w:r>
      <w:r w:rsidR="00420551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. After converting the object to a list, </w:t>
      </w:r>
      <w:r w:rsidR="00647C23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we subset </w:t>
      </w:r>
      <w:r w:rsidR="00B94BC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its </w:t>
      </w:r>
      <w:r w:rsidR="00647C23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item with </w:t>
      </w:r>
      <w:r w:rsidR="00B94BC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the </w:t>
      </w:r>
      <w:r w:rsidR="00647C23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index 0, which is the first value 2</w:t>
      </w:r>
      <w:r w:rsidR="001F555A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in this case</w:t>
      </w:r>
      <w:r w:rsidR="00647C23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, and not the key “north”</w:t>
      </w:r>
      <w:r w:rsidR="00003DB0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4F8C2B8B" w14:textId="587DFD01" w:rsidR="006606BB" w:rsidRPr="007A5A2E" w:rsidRDefault="006606BB" w:rsidP="00E278C2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Wh</w:t>
      </w:r>
      <w:r w:rsidR="001121D9" w:rsidRPr="007A5A2E">
        <w:rPr>
          <w:noProof/>
          <w:lang w:val="en-GB"/>
        </w:rPr>
        <w:t>ich of the following statements is correct regarding the properties of dictionaries</w:t>
      </w:r>
      <w:r w:rsidRPr="007A5A2E">
        <w:rPr>
          <w:noProof/>
          <w:lang w:val="en-GB"/>
        </w:rPr>
        <w:t>?</w:t>
      </w:r>
    </w:p>
    <w:p w14:paraId="4F6F48D7" w14:textId="3E846EBA" w:rsidR="006606BB" w:rsidRPr="007A5A2E" w:rsidRDefault="00AD2445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The</w:t>
      </w:r>
      <w:r w:rsidR="009A76B7" w:rsidRPr="007A5A2E">
        <w:rPr>
          <w:noProof/>
          <w:lang w:val="en-GB"/>
        </w:rPr>
        <w:t xml:space="preserve"> values of a dictionary can </w:t>
      </w:r>
      <w:r w:rsidR="001672E6" w:rsidRPr="007A5A2E">
        <w:rPr>
          <w:noProof/>
          <w:lang w:val="en-GB"/>
        </w:rPr>
        <w:t xml:space="preserve">only </w:t>
      </w:r>
      <w:r w:rsidR="009A76B7" w:rsidRPr="007A5A2E">
        <w:rPr>
          <w:noProof/>
          <w:lang w:val="en-GB"/>
        </w:rPr>
        <w:t>be integers</w:t>
      </w:r>
      <w:r w:rsidR="001672E6" w:rsidRPr="007A5A2E">
        <w:rPr>
          <w:noProof/>
          <w:lang w:val="en-GB"/>
        </w:rPr>
        <w:t>, floats,</w:t>
      </w:r>
      <w:r w:rsidR="009A76B7" w:rsidRPr="007A5A2E">
        <w:rPr>
          <w:noProof/>
          <w:lang w:val="en-GB"/>
        </w:rPr>
        <w:t xml:space="preserve"> and strings.</w:t>
      </w:r>
    </w:p>
    <w:p w14:paraId="7B4A35AC" w14:textId="39F57840" w:rsidR="006606BB" w:rsidRPr="007A5A2E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1672E6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The value of a dictionary can also be tuples, list</w:t>
      </w:r>
      <w:r w:rsidR="007549AA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s</w:t>
      </w:r>
      <w:r w:rsidR="001672E6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or other object types</w:t>
      </w: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68F9F1F5" w14:textId="1FBB50EA" w:rsidR="006606BB" w:rsidRPr="007A5A2E" w:rsidRDefault="009A76B7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b/>
          <w:bCs/>
          <w:noProof/>
          <w:lang w:val="en-GB"/>
        </w:rPr>
      </w:pPr>
      <w:r w:rsidRPr="007A5A2E">
        <w:rPr>
          <w:b/>
          <w:bCs/>
          <w:noProof/>
          <w:lang w:val="en-GB"/>
        </w:rPr>
        <w:t>The keys of a dictionary cannot be modified</w:t>
      </w:r>
      <w:r w:rsidR="00B40395" w:rsidRPr="007A5A2E">
        <w:rPr>
          <w:b/>
          <w:bCs/>
          <w:noProof/>
          <w:lang w:val="en-GB"/>
        </w:rPr>
        <w:t>.</w:t>
      </w:r>
    </w:p>
    <w:p w14:paraId="57C42230" w14:textId="4C6A46FC" w:rsidR="006606BB" w:rsidRPr="007A5A2E" w:rsidRDefault="00C47D32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C</w:t>
      </w:r>
      <w:r w:rsidR="006606BB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orrect. The </w:t>
      </w: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keys of a dictionary cannot be modified</w:t>
      </w:r>
      <w:r w:rsidR="00174DED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.</w:t>
      </w: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</w:t>
      </w:r>
      <w:r w:rsidR="00174DED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W</w:t>
      </w: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e can only </w:t>
      </w:r>
      <w:r w:rsidR="00174DED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modify a specific key</w:t>
      </w:r>
      <w:r w:rsidR="006D768E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indirectly</w:t>
      </w:r>
      <w:r w:rsidR="00174DED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by adding a new pair of key and value to the dictionary and delete the old pair</w:t>
      </w:r>
      <w:r w:rsidR="00167E00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from </w:t>
      </w:r>
      <w:r w:rsidR="00E313ED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it</w:t>
      </w:r>
      <w:r w:rsidR="006606BB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.</w:t>
      </w:r>
    </w:p>
    <w:p w14:paraId="1A6071A4" w14:textId="3286934B" w:rsidR="006606BB" w:rsidRPr="007A5A2E" w:rsidRDefault="000631F8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The curly brackets around a</w:t>
      </w:r>
      <w:r w:rsidR="00B40395" w:rsidRPr="007A5A2E">
        <w:rPr>
          <w:noProof/>
          <w:lang w:val="en-GB"/>
        </w:rPr>
        <w:t xml:space="preserve"> dictionary </w:t>
      </w:r>
      <w:r w:rsidR="00FA1C4C" w:rsidRPr="007A5A2E">
        <w:rPr>
          <w:noProof/>
          <w:lang w:val="en-GB"/>
        </w:rPr>
        <w:t>can be omitted</w:t>
      </w:r>
      <w:r w:rsidR="00B40395" w:rsidRPr="007A5A2E">
        <w:rPr>
          <w:noProof/>
          <w:lang w:val="en-GB"/>
        </w:rPr>
        <w:t>.</w:t>
      </w:r>
    </w:p>
    <w:p w14:paraId="00F47121" w14:textId="099FA9B6" w:rsidR="006606BB" w:rsidRPr="007A5A2E" w:rsidRDefault="00C47D32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</w:t>
      </w:r>
      <w:r w:rsidR="006606BB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orrect. </w:t>
      </w: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A Python dictionary must be wrapped by a pair of curly brackets</w:t>
      </w:r>
      <w:r w:rsidR="006606BB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3CA4BC94" w14:textId="4A957889" w:rsidR="006606BB" w:rsidRPr="007A5A2E" w:rsidRDefault="00B40395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 xml:space="preserve">The </w:t>
      </w:r>
      <w:r w:rsidR="00B23BBF" w:rsidRPr="007A5A2E">
        <w:rPr>
          <w:noProof/>
          <w:lang w:val="en-GB"/>
        </w:rPr>
        <w:t>elements of a dictionary must be separated by semi-colons.</w:t>
      </w:r>
    </w:p>
    <w:p w14:paraId="16E35F73" w14:textId="242530C7" w:rsidR="006606BB" w:rsidRPr="00126B87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B23BBF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The elements of a dictionary must be separated by commas.</w:t>
      </w:r>
    </w:p>
    <w:p w14:paraId="2BD16A03" w14:textId="047C0006" w:rsidR="006606BB" w:rsidRPr="007A5A2E" w:rsidRDefault="0057400A" w:rsidP="00E278C2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What is a Python function?</w:t>
      </w:r>
    </w:p>
    <w:p w14:paraId="1BDCC783" w14:textId="6C78CCAD" w:rsidR="006606BB" w:rsidRPr="007A5A2E" w:rsidRDefault="00585238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lastRenderedPageBreak/>
        <w:t>A</w:t>
      </w:r>
      <w:r w:rsidR="0057400A" w:rsidRPr="007A5A2E">
        <w:rPr>
          <w:noProof/>
          <w:lang w:val="en-GB"/>
        </w:rPr>
        <w:t xml:space="preserve"> </w:t>
      </w:r>
      <w:r w:rsidR="000A1A1D" w:rsidRPr="007A5A2E">
        <w:rPr>
          <w:noProof/>
          <w:lang w:val="en-GB"/>
        </w:rPr>
        <w:t xml:space="preserve">stand-alone </w:t>
      </w:r>
      <w:r w:rsidR="0057400A" w:rsidRPr="007A5A2E">
        <w:rPr>
          <w:noProof/>
          <w:lang w:val="en-GB"/>
        </w:rPr>
        <w:t>Python program</w:t>
      </w:r>
    </w:p>
    <w:p w14:paraId="7FDEBEEF" w14:textId="07DEECB6" w:rsidR="006606BB" w:rsidRPr="007A5A2E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Incorrect.</w:t>
      </w:r>
      <w:r w:rsidR="00456685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A function cannot be a stand-alone program. We must have a main program to call a function for </w:t>
      </w:r>
      <w:r w:rsidR="003967C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a </w:t>
      </w:r>
      <w:r w:rsidR="00456685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specific task.</w:t>
      </w:r>
    </w:p>
    <w:p w14:paraId="1F4FC891" w14:textId="00D050B0" w:rsidR="006606BB" w:rsidRPr="007A5A2E" w:rsidRDefault="00585238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A</w:t>
      </w:r>
      <w:r w:rsidR="00A81EF5" w:rsidRPr="007A5A2E">
        <w:rPr>
          <w:noProof/>
          <w:lang w:val="en-GB"/>
        </w:rPr>
        <w:t xml:space="preserve"> dictionary with the module names of the standard library </w:t>
      </w:r>
      <w:r w:rsidR="00030C57" w:rsidRPr="007A5A2E">
        <w:rPr>
          <w:noProof/>
          <w:lang w:val="en-GB"/>
        </w:rPr>
        <w:t>as keys</w:t>
      </w:r>
    </w:p>
    <w:p w14:paraId="52CE3253" w14:textId="14933CD1" w:rsidR="006606BB" w:rsidRPr="007A5A2E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Incorrect.</w:t>
      </w:r>
      <w:r w:rsidR="003967C4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A function is a routine program and not a dictionary.</w:t>
      </w:r>
    </w:p>
    <w:p w14:paraId="4B6D7737" w14:textId="75513720" w:rsidR="006606BB" w:rsidRPr="007A5A2E" w:rsidRDefault="00030C57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7A5A2E">
        <w:rPr>
          <w:noProof/>
          <w:lang w:val="en-GB"/>
        </w:rPr>
        <w:t>A</w:t>
      </w:r>
      <w:r w:rsidR="003967C4" w:rsidRPr="007A5A2E">
        <w:rPr>
          <w:noProof/>
          <w:lang w:val="en-GB"/>
        </w:rPr>
        <w:t xml:space="preserve">n object </w:t>
      </w:r>
      <w:r w:rsidR="007B1689" w:rsidRPr="007A5A2E">
        <w:rPr>
          <w:noProof/>
          <w:lang w:val="en-GB"/>
        </w:rPr>
        <w:t>specifically designed for machine learning operations</w:t>
      </w:r>
    </w:p>
    <w:p w14:paraId="41834362" w14:textId="2E896862" w:rsidR="006606BB" w:rsidRPr="007A5A2E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Incorrect.</w:t>
      </w:r>
      <w:r w:rsidR="007B1689" w:rsidRPr="007A5A2E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A function is not an object, it is a routine program.</w:t>
      </w:r>
    </w:p>
    <w:p w14:paraId="63BCEE9A" w14:textId="28916470" w:rsidR="006606BB" w:rsidRPr="007A5A2E" w:rsidRDefault="00030C57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b/>
          <w:bCs/>
          <w:noProof/>
          <w:lang w:val="en-GB"/>
        </w:rPr>
      </w:pPr>
      <w:r w:rsidRPr="007A5A2E">
        <w:rPr>
          <w:b/>
          <w:bCs/>
          <w:noProof/>
          <w:lang w:val="en-GB"/>
        </w:rPr>
        <w:t>A</w:t>
      </w:r>
      <w:r w:rsidR="00C041EE" w:rsidRPr="007A5A2E">
        <w:rPr>
          <w:b/>
          <w:bCs/>
          <w:noProof/>
          <w:lang w:val="en-GB"/>
        </w:rPr>
        <w:t xml:space="preserve"> </w:t>
      </w:r>
      <w:r w:rsidRPr="007A5A2E">
        <w:rPr>
          <w:b/>
          <w:bCs/>
          <w:noProof/>
          <w:lang w:val="en-GB"/>
        </w:rPr>
        <w:t xml:space="preserve">Python </w:t>
      </w:r>
      <w:r w:rsidR="007F56F0" w:rsidRPr="007A5A2E">
        <w:rPr>
          <w:b/>
          <w:bCs/>
          <w:noProof/>
          <w:lang w:val="en-GB"/>
        </w:rPr>
        <w:t xml:space="preserve">routine </w:t>
      </w:r>
      <w:r w:rsidR="00456685" w:rsidRPr="007A5A2E">
        <w:rPr>
          <w:b/>
          <w:bCs/>
          <w:noProof/>
          <w:lang w:val="en-GB"/>
        </w:rPr>
        <w:t xml:space="preserve">code that is </w:t>
      </w:r>
      <w:r w:rsidR="00C041EE" w:rsidRPr="007A5A2E">
        <w:rPr>
          <w:b/>
          <w:bCs/>
          <w:noProof/>
          <w:lang w:val="en-GB"/>
        </w:rPr>
        <w:t>reusable for a particular task</w:t>
      </w:r>
    </w:p>
    <w:p w14:paraId="621A6847" w14:textId="25541B24" w:rsidR="006606BB" w:rsidRPr="00BC312C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Correct.</w:t>
      </w:r>
      <w:r w:rsidR="00456685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A function </w:t>
      </w:r>
      <w:r w:rsidR="00DF1243" w:rsidRPr="007A5A2E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is a chu</w:t>
      </w:r>
      <w:r w:rsidR="00756D91" w:rsidRPr="00126B87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n</w:t>
      </w:r>
      <w:r w:rsidR="00DF1243" w:rsidRPr="00BC312C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k of code that perform</w:t>
      </w:r>
      <w:r w:rsidR="00756D91" w:rsidRPr="00126B87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s</w:t>
      </w:r>
      <w:r w:rsidR="00DF1243" w:rsidRPr="00BC312C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a particular task and can be called </w:t>
      </w:r>
      <w:r w:rsidR="00C437A5" w:rsidRPr="00BC312C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endlessly by the main program.</w:t>
      </w:r>
    </w:p>
    <w:p w14:paraId="59CDD8A9" w14:textId="77777777" w:rsidR="006B2365" w:rsidRPr="00BC312C" w:rsidRDefault="006B2365" w:rsidP="00E278C2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BC312C">
        <w:rPr>
          <w:noProof/>
          <w:lang w:val="en-GB"/>
        </w:rPr>
        <w:t>Which of the following methods does not apply to string variables?</w:t>
      </w:r>
    </w:p>
    <w:p w14:paraId="48FDA575" w14:textId="77777777" w:rsidR="006B2365" w:rsidRPr="00507177" w:rsidRDefault="006B2365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b/>
          <w:bCs/>
          <w:noProof/>
          <w:lang w:val="en-GB"/>
        </w:rPr>
      </w:pPr>
      <w:r w:rsidRPr="00507177">
        <w:rPr>
          <w:rFonts w:ascii="Consolas" w:hAnsi="Consolas"/>
          <w:b/>
          <w:bCs/>
          <w:noProof/>
          <w:lang w:val="en-GB"/>
        </w:rPr>
        <w:t>.get()</w:t>
      </w:r>
    </w:p>
    <w:p w14:paraId="45C16015" w14:textId="6008E4D9" w:rsidR="006B2365" w:rsidRPr="00BC312C" w:rsidRDefault="006B2365" w:rsidP="006B2365">
      <w:pPr>
        <w:pStyle w:val="NoSpacing"/>
        <w:spacing w:before="60" w:after="120"/>
        <w:ind w:left="1276"/>
        <w:jc w:val="both"/>
        <w:rPr>
          <w:rFonts w:ascii="Palatino Linotype" w:hAnsi="Palatino Linotype"/>
          <w:b/>
          <w:bCs/>
          <w:noProof/>
          <w:sz w:val="24"/>
          <w:szCs w:val="24"/>
          <w:lang w:val="en-GB"/>
        </w:rPr>
      </w:pPr>
      <w:r w:rsidRPr="00BC312C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Correct. It is a method for dictionary.</w:t>
      </w:r>
      <w:r w:rsidR="00D060D9" w:rsidRPr="00BC312C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It extracts the value of a particular dictionary key.</w:t>
      </w:r>
    </w:p>
    <w:p w14:paraId="268FD2A8" w14:textId="77777777" w:rsidR="006B2365" w:rsidRPr="00507177" w:rsidRDefault="006B2365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507177">
        <w:rPr>
          <w:rFonts w:ascii="Consolas" w:hAnsi="Consolas"/>
          <w:noProof/>
          <w:lang w:val="en-GB"/>
        </w:rPr>
        <w:t>.lower()</w:t>
      </w:r>
    </w:p>
    <w:p w14:paraId="76914661" w14:textId="482DF029" w:rsidR="006B2365" w:rsidRPr="00BC312C" w:rsidRDefault="006B2365" w:rsidP="006B2365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Incorrect. It is a method for string variables. It convert</w:t>
      </w:r>
      <w:r w:rsidR="00756D91" w:rsidRPr="00126B87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s</w:t>
      </w:r>
      <w:r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a string to lower case.</w:t>
      </w:r>
    </w:p>
    <w:p w14:paraId="3E45DECA" w14:textId="77777777" w:rsidR="006B2365" w:rsidRPr="00507177" w:rsidRDefault="006B2365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507177">
        <w:rPr>
          <w:rFonts w:ascii="Consolas" w:hAnsi="Consolas"/>
          <w:noProof/>
          <w:lang w:val="en-GB"/>
        </w:rPr>
        <w:t>.replace()</w:t>
      </w:r>
    </w:p>
    <w:p w14:paraId="1980C66C" w14:textId="77777777" w:rsidR="006B2365" w:rsidRPr="00BC312C" w:rsidRDefault="006B2365" w:rsidP="006B2365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Incorrect. It is also a method for string variables. It replaces part of a string by another string.</w:t>
      </w:r>
    </w:p>
    <w:p w14:paraId="7C48EB4E" w14:textId="77777777" w:rsidR="006B2365" w:rsidRPr="00507177" w:rsidRDefault="006B2365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507177">
        <w:rPr>
          <w:rFonts w:ascii="Consolas" w:hAnsi="Consolas"/>
          <w:noProof/>
          <w:lang w:val="en-GB"/>
        </w:rPr>
        <w:t>.strip()</w:t>
      </w:r>
    </w:p>
    <w:p w14:paraId="147819E2" w14:textId="77777777" w:rsidR="006B2365" w:rsidRPr="00BC312C" w:rsidRDefault="006B2365" w:rsidP="006B2365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It is a method for string variables too. It removes all empty spaces at the beginning and at the end of a string. </w:t>
      </w:r>
    </w:p>
    <w:p w14:paraId="2A1F5FEF" w14:textId="550C0C89" w:rsidR="006606BB" w:rsidRPr="00BC312C" w:rsidRDefault="006606BB" w:rsidP="00E278C2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BC312C">
        <w:rPr>
          <w:noProof/>
          <w:lang w:val="en-GB"/>
        </w:rPr>
        <w:t xml:space="preserve">Which </w:t>
      </w:r>
      <w:r w:rsidR="00486BAF" w:rsidRPr="00BC312C">
        <w:rPr>
          <w:noProof/>
          <w:lang w:val="en-GB"/>
        </w:rPr>
        <w:t>component is not</w:t>
      </w:r>
      <w:r w:rsidR="00597060" w:rsidRPr="00BC312C">
        <w:rPr>
          <w:noProof/>
          <w:lang w:val="en-GB"/>
        </w:rPr>
        <w:t xml:space="preserve"> optional in a user-defined function</w:t>
      </w:r>
      <w:r w:rsidRPr="00BC312C">
        <w:rPr>
          <w:noProof/>
          <w:lang w:val="en-GB"/>
        </w:rPr>
        <w:t>?</w:t>
      </w:r>
    </w:p>
    <w:p w14:paraId="10B01C22" w14:textId="596C1848" w:rsidR="006606BB" w:rsidRPr="00BC312C" w:rsidRDefault="00E5246F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b/>
          <w:bCs/>
          <w:noProof/>
          <w:lang w:val="en-GB"/>
        </w:rPr>
      </w:pPr>
      <w:r w:rsidRPr="00BC312C">
        <w:rPr>
          <w:b/>
          <w:bCs/>
          <w:noProof/>
          <w:lang w:val="en-GB"/>
        </w:rPr>
        <w:t>F</w:t>
      </w:r>
      <w:r w:rsidR="008B6129" w:rsidRPr="00BC312C">
        <w:rPr>
          <w:b/>
          <w:bCs/>
          <w:noProof/>
          <w:lang w:val="en-GB"/>
        </w:rPr>
        <w:t>unction name</w:t>
      </w:r>
    </w:p>
    <w:p w14:paraId="4F3402B1" w14:textId="075EEDE7" w:rsidR="006606BB" w:rsidRPr="00BC312C" w:rsidRDefault="008B6129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b/>
          <w:bCs/>
          <w:noProof/>
          <w:sz w:val="24"/>
          <w:szCs w:val="24"/>
          <w:lang w:val="en-GB"/>
        </w:rPr>
      </w:pPr>
      <w:r w:rsidRPr="00BC312C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C</w:t>
      </w:r>
      <w:r w:rsidR="006606BB" w:rsidRPr="00BC312C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orrect. </w:t>
      </w:r>
      <w:r w:rsidR="00981EB7" w:rsidRPr="00BC312C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A user-defined function must have a function name</w:t>
      </w:r>
      <w:r w:rsidR="006606BB" w:rsidRPr="00BC312C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.</w:t>
      </w:r>
    </w:p>
    <w:p w14:paraId="19581EF0" w14:textId="6355377E" w:rsidR="006606BB" w:rsidRPr="00BC312C" w:rsidRDefault="00E5246F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C312C">
        <w:rPr>
          <w:noProof/>
          <w:lang w:val="en-GB"/>
        </w:rPr>
        <w:t>A</w:t>
      </w:r>
      <w:r w:rsidR="00D154E5" w:rsidRPr="00BC312C">
        <w:rPr>
          <w:noProof/>
          <w:lang w:val="en-GB"/>
        </w:rPr>
        <w:t>rguments</w:t>
      </w:r>
    </w:p>
    <w:p w14:paraId="64A7A079" w14:textId="4CB898B9" w:rsidR="006606BB" w:rsidRPr="00BC312C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F20595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Arguments are </w:t>
      </w:r>
      <w:r w:rsidR="00F137BD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input from the main program </w:t>
      </w:r>
      <w:r w:rsidR="00856B3A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to the function and they are </w:t>
      </w:r>
      <w:r w:rsidR="00F20595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optional</w:t>
      </w:r>
      <w:r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  <w:r w:rsidR="00F20595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</w:t>
      </w:r>
      <w:r w:rsidR="00C157EB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A function can still be carried out without </w:t>
      </w:r>
      <w:r w:rsidR="00F20595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arguments provided</w:t>
      </w:r>
      <w:r w:rsidR="00C157EB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  <w:r w:rsidR="00F20595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</w:t>
      </w:r>
    </w:p>
    <w:p w14:paraId="0DC42025" w14:textId="44DF1C70" w:rsidR="006606BB" w:rsidRPr="00BC312C" w:rsidRDefault="0053430E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BC312C">
        <w:rPr>
          <w:noProof/>
          <w:lang w:val="en-GB"/>
        </w:rPr>
        <w:t>Loops</w:t>
      </w:r>
    </w:p>
    <w:p w14:paraId="3811EB48" w14:textId="0F1E1E96" w:rsidR="006606BB" w:rsidRPr="00126B87" w:rsidRDefault="00981EB7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</w:t>
      </w:r>
      <w:r w:rsidR="006606BB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orrect. </w:t>
      </w:r>
      <w:r w:rsidR="003D4CC2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A function does not need </w:t>
      </w:r>
      <w:r w:rsidR="00DA5150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loops for </w:t>
      </w:r>
      <w:r w:rsidR="00A14DB1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its functionality.</w:t>
      </w:r>
      <w:r w:rsidR="002460E8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Its instructions can contain loops, but it would still </w:t>
      </w:r>
      <w:r w:rsidR="00A359CF" w:rsidRPr="00BC312C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work without them.</w:t>
      </w:r>
    </w:p>
    <w:p w14:paraId="227BF9B5" w14:textId="5D3A881B" w:rsidR="006606BB" w:rsidRPr="00F9639A" w:rsidRDefault="00E5246F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F9639A">
        <w:rPr>
          <w:noProof/>
          <w:lang w:val="en-GB"/>
        </w:rPr>
        <w:t>Return value</w:t>
      </w:r>
    </w:p>
    <w:p w14:paraId="09275259" w14:textId="25DFC471" w:rsidR="006606BB" w:rsidRPr="00F9639A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A359CF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A function can also be carried out </w:t>
      </w:r>
      <w:r w:rsidR="00F31BA3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even </w:t>
      </w:r>
      <w:r w:rsidR="009C71FB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if it does not </w:t>
      </w:r>
      <w:r w:rsidR="00F31BA3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return any value to the main program</w:t>
      </w: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11B245E9" w14:textId="6481BA65" w:rsidR="006606BB" w:rsidRPr="00F9639A" w:rsidRDefault="006B3A98" w:rsidP="00E278C2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F9639A">
        <w:rPr>
          <w:noProof/>
          <w:lang w:val="en-GB"/>
        </w:rPr>
        <w:lastRenderedPageBreak/>
        <w:t xml:space="preserve">What is not a good </w:t>
      </w:r>
      <w:r w:rsidR="00070766" w:rsidRPr="00F9639A">
        <w:rPr>
          <w:noProof/>
          <w:lang w:val="en-GB"/>
        </w:rPr>
        <w:t xml:space="preserve">habit </w:t>
      </w:r>
      <w:r w:rsidR="0076178F" w:rsidRPr="00F9639A">
        <w:rPr>
          <w:noProof/>
          <w:lang w:val="en-GB"/>
        </w:rPr>
        <w:t xml:space="preserve">when </w:t>
      </w:r>
      <w:r w:rsidR="00276D93" w:rsidRPr="00F9639A">
        <w:rPr>
          <w:noProof/>
          <w:lang w:val="en-GB"/>
        </w:rPr>
        <w:t>implementing</w:t>
      </w:r>
      <w:r w:rsidR="0076178F" w:rsidRPr="00F9639A">
        <w:rPr>
          <w:noProof/>
          <w:lang w:val="en-GB"/>
        </w:rPr>
        <w:t xml:space="preserve"> user-defined function</w:t>
      </w:r>
      <w:r w:rsidR="00672135" w:rsidRPr="00F9639A">
        <w:rPr>
          <w:noProof/>
          <w:lang w:val="en-GB"/>
        </w:rPr>
        <w:t>s</w:t>
      </w:r>
      <w:r w:rsidR="00276D93" w:rsidRPr="00F9639A">
        <w:rPr>
          <w:noProof/>
          <w:lang w:val="en-GB"/>
        </w:rPr>
        <w:t xml:space="preserve"> in a program</w:t>
      </w:r>
      <w:r w:rsidR="006606BB" w:rsidRPr="00F9639A">
        <w:rPr>
          <w:noProof/>
          <w:lang w:val="en-GB"/>
        </w:rPr>
        <w:t>?</w:t>
      </w:r>
    </w:p>
    <w:p w14:paraId="7F30A6A6" w14:textId="641A8770" w:rsidR="006606BB" w:rsidRPr="00F9639A" w:rsidRDefault="00783C1C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F9639A">
        <w:rPr>
          <w:noProof/>
          <w:lang w:val="en-GB"/>
        </w:rPr>
        <w:t xml:space="preserve">We should only </w:t>
      </w:r>
      <w:r w:rsidR="0011105D" w:rsidRPr="00F9639A">
        <w:rPr>
          <w:noProof/>
          <w:lang w:val="en-GB"/>
        </w:rPr>
        <w:t xml:space="preserve">implement </w:t>
      </w:r>
      <w:r w:rsidR="00857F3A" w:rsidRPr="00F9639A">
        <w:rPr>
          <w:noProof/>
          <w:lang w:val="en-GB"/>
        </w:rPr>
        <w:t>user-defined function</w:t>
      </w:r>
      <w:r w:rsidR="00313A30" w:rsidRPr="00F9639A">
        <w:rPr>
          <w:noProof/>
          <w:lang w:val="en-GB"/>
        </w:rPr>
        <w:t>s</w:t>
      </w:r>
      <w:r w:rsidR="00857F3A" w:rsidRPr="00F9639A">
        <w:rPr>
          <w:noProof/>
          <w:lang w:val="en-GB"/>
        </w:rPr>
        <w:t xml:space="preserve"> </w:t>
      </w:r>
      <w:r w:rsidRPr="00F9639A">
        <w:rPr>
          <w:noProof/>
          <w:lang w:val="en-GB"/>
        </w:rPr>
        <w:t>when</w:t>
      </w:r>
      <w:r w:rsidR="000D61DB" w:rsidRPr="00F9639A">
        <w:rPr>
          <w:noProof/>
          <w:lang w:val="en-GB"/>
        </w:rPr>
        <w:t>ever</w:t>
      </w:r>
      <w:r w:rsidRPr="00F9639A">
        <w:rPr>
          <w:noProof/>
          <w:lang w:val="en-GB"/>
        </w:rPr>
        <w:t xml:space="preserve"> </w:t>
      </w:r>
      <w:r w:rsidR="003F6FE9" w:rsidRPr="00F9639A">
        <w:rPr>
          <w:noProof/>
          <w:lang w:val="en-GB"/>
        </w:rPr>
        <w:t>it is sensible to combine multiple functions into one</w:t>
      </w:r>
      <w:r w:rsidR="006606BB" w:rsidRPr="00F9639A">
        <w:rPr>
          <w:noProof/>
          <w:lang w:val="en-GB"/>
        </w:rPr>
        <w:t>.</w:t>
      </w:r>
    </w:p>
    <w:p w14:paraId="0876388D" w14:textId="4437074C" w:rsidR="006606BB" w:rsidRPr="00F9639A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0D61DB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It is a good habit indeed. </w:t>
      </w:r>
      <w:r w:rsidR="007818E4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If </w:t>
      </w:r>
      <w:r w:rsidR="00F4796E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multiple functions are applied to a single object</w:t>
      </w:r>
      <w:r w:rsidR="00A64D21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</w:t>
      </w:r>
      <w:r w:rsidR="00A33EFF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step-by-step</w:t>
      </w:r>
      <w:r w:rsidR="00A64D21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, we can create a </w:t>
      </w:r>
      <w:r w:rsidR="00A33EFF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function </w:t>
      </w:r>
      <w:r w:rsidR="00655C27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and give a sensible name to it </w:t>
      </w:r>
      <w:r w:rsidR="00A33EFF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to </w:t>
      </w:r>
      <w:r w:rsidR="00A51D2B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simplify our main program.</w:t>
      </w:r>
    </w:p>
    <w:p w14:paraId="3A6431A5" w14:textId="754B2A95" w:rsidR="006606BB" w:rsidRPr="00F9639A" w:rsidRDefault="0011105D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F9639A">
        <w:rPr>
          <w:noProof/>
          <w:lang w:val="en-GB"/>
        </w:rPr>
        <w:t xml:space="preserve">We should only </w:t>
      </w:r>
      <w:r w:rsidR="00D93042" w:rsidRPr="00F9639A">
        <w:rPr>
          <w:noProof/>
          <w:lang w:val="en-GB"/>
        </w:rPr>
        <w:t xml:space="preserve">implement </w:t>
      </w:r>
      <w:r w:rsidRPr="00F9639A">
        <w:rPr>
          <w:noProof/>
          <w:lang w:val="en-GB"/>
        </w:rPr>
        <w:t>user-defined function</w:t>
      </w:r>
      <w:r w:rsidR="0050340E" w:rsidRPr="00F9639A">
        <w:rPr>
          <w:noProof/>
          <w:lang w:val="en-GB"/>
        </w:rPr>
        <w:t>s</w:t>
      </w:r>
      <w:r w:rsidRPr="00F9639A">
        <w:rPr>
          <w:noProof/>
          <w:lang w:val="en-GB"/>
        </w:rPr>
        <w:t xml:space="preserve"> when </w:t>
      </w:r>
      <w:r w:rsidR="00FC2137" w:rsidRPr="00F9639A">
        <w:rPr>
          <w:noProof/>
          <w:lang w:val="en-GB"/>
        </w:rPr>
        <w:t xml:space="preserve">we need to carry out </w:t>
      </w:r>
      <w:r w:rsidR="00636C1E" w:rsidRPr="00F9639A">
        <w:rPr>
          <w:noProof/>
          <w:lang w:val="en-GB"/>
        </w:rPr>
        <w:t xml:space="preserve">the same routine </w:t>
      </w:r>
      <w:r w:rsidR="00FC2137" w:rsidRPr="00F9639A">
        <w:rPr>
          <w:noProof/>
          <w:lang w:val="en-GB"/>
        </w:rPr>
        <w:t xml:space="preserve">repeatedly </w:t>
      </w:r>
      <w:r w:rsidR="00636C1E" w:rsidRPr="00F9639A">
        <w:rPr>
          <w:noProof/>
          <w:lang w:val="en-GB"/>
        </w:rPr>
        <w:t>in our program</w:t>
      </w:r>
      <w:r w:rsidRPr="00F9639A">
        <w:rPr>
          <w:noProof/>
          <w:lang w:val="en-GB"/>
        </w:rPr>
        <w:t>.</w:t>
      </w:r>
    </w:p>
    <w:p w14:paraId="30D1582A" w14:textId="2D680A99" w:rsidR="006606BB" w:rsidRPr="00F9639A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741039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It is recommended to </w:t>
      </w:r>
      <w:r w:rsidR="00A77A60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use user-defined function</w:t>
      </w:r>
      <w:r w:rsidR="003F6D58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s</w:t>
      </w:r>
      <w:r w:rsidR="00A77A60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to replace </w:t>
      </w:r>
      <w:r w:rsidR="00FC2137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recurrent </w:t>
      </w:r>
      <w:r w:rsidR="00A77A60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routines in the main program</w:t>
      </w: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6A301933" w14:textId="0BE163B8" w:rsidR="006606BB" w:rsidRPr="00F9639A" w:rsidRDefault="003F6D58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b/>
          <w:bCs/>
          <w:noProof/>
          <w:lang w:val="en-GB"/>
        </w:rPr>
      </w:pPr>
      <w:r w:rsidRPr="00F9639A">
        <w:rPr>
          <w:b/>
          <w:bCs/>
          <w:noProof/>
          <w:lang w:val="en-GB"/>
        </w:rPr>
        <w:t>We should only implement user-defined function</w:t>
      </w:r>
      <w:r w:rsidR="00EB2901" w:rsidRPr="00F9639A">
        <w:rPr>
          <w:b/>
          <w:bCs/>
          <w:noProof/>
          <w:lang w:val="en-GB"/>
        </w:rPr>
        <w:t>s</w:t>
      </w:r>
      <w:r w:rsidRPr="00F9639A">
        <w:rPr>
          <w:b/>
          <w:bCs/>
          <w:noProof/>
          <w:lang w:val="en-GB"/>
        </w:rPr>
        <w:t xml:space="preserve"> when we</w:t>
      </w:r>
      <w:r w:rsidR="00E13188" w:rsidRPr="00F9639A">
        <w:rPr>
          <w:b/>
          <w:bCs/>
          <w:noProof/>
          <w:lang w:val="en-GB"/>
        </w:rPr>
        <w:t xml:space="preserve"> can reduce our </w:t>
      </w:r>
      <w:r w:rsidR="004508F0" w:rsidRPr="00F9639A">
        <w:rPr>
          <w:b/>
          <w:bCs/>
          <w:noProof/>
          <w:lang w:val="en-GB"/>
        </w:rPr>
        <w:t xml:space="preserve">main </w:t>
      </w:r>
      <w:r w:rsidR="00E13188" w:rsidRPr="00F9639A">
        <w:rPr>
          <w:b/>
          <w:bCs/>
          <w:noProof/>
          <w:lang w:val="en-GB"/>
        </w:rPr>
        <w:t xml:space="preserve">program to </w:t>
      </w:r>
      <w:r w:rsidR="004508F0" w:rsidRPr="00F9639A">
        <w:rPr>
          <w:b/>
          <w:bCs/>
          <w:noProof/>
          <w:lang w:val="en-GB"/>
        </w:rPr>
        <w:t xml:space="preserve">some </w:t>
      </w:r>
      <w:r w:rsidR="00733E0D" w:rsidRPr="00F9639A">
        <w:rPr>
          <w:b/>
          <w:bCs/>
          <w:noProof/>
          <w:lang w:val="en-GB"/>
        </w:rPr>
        <w:t xml:space="preserve">syntaxes </w:t>
      </w:r>
      <w:r w:rsidR="002F54E5" w:rsidRPr="00F9639A">
        <w:rPr>
          <w:b/>
          <w:bCs/>
          <w:noProof/>
          <w:lang w:val="en-GB"/>
        </w:rPr>
        <w:t xml:space="preserve">merely </w:t>
      </w:r>
      <w:r w:rsidR="00733E0D" w:rsidRPr="00F9639A">
        <w:rPr>
          <w:b/>
          <w:bCs/>
          <w:noProof/>
          <w:lang w:val="en-GB"/>
        </w:rPr>
        <w:t>for calling the functions</w:t>
      </w:r>
      <w:r w:rsidR="006606BB" w:rsidRPr="00F9639A">
        <w:rPr>
          <w:b/>
          <w:bCs/>
          <w:noProof/>
          <w:lang w:val="en-GB"/>
        </w:rPr>
        <w:t>.</w:t>
      </w:r>
    </w:p>
    <w:p w14:paraId="5243A07A" w14:textId="43F175E7" w:rsidR="006606BB" w:rsidRPr="00F9639A" w:rsidRDefault="003F6FE9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b/>
          <w:b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C</w:t>
      </w:r>
      <w:r w:rsidR="006606BB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orrect. </w:t>
      </w:r>
      <w:r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It is </w:t>
      </w:r>
      <w:r w:rsidR="00EB2901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not </w:t>
      </w:r>
      <w:r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a good habit to </w:t>
      </w:r>
      <w:r w:rsidR="0037481D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“</w:t>
      </w:r>
      <w:r w:rsidR="00EB2901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outsource</w:t>
      </w:r>
      <w:r w:rsidR="0037481D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”</w:t>
      </w:r>
      <w:r w:rsidR="00EB2901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</w:t>
      </w:r>
      <w:r w:rsidR="00CC5472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chunks of code </w:t>
      </w:r>
      <w:r w:rsidR="00843531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to various functions just for the sake of </w:t>
      </w:r>
      <w:r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simplify</w:t>
      </w:r>
      <w:r w:rsidR="00843531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ing</w:t>
      </w:r>
      <w:r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</w:t>
      </w:r>
      <w:r w:rsidR="009768F0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the main</w:t>
      </w:r>
      <w:r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program.</w:t>
      </w:r>
      <w:r w:rsidR="00843531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It</w:t>
      </w:r>
      <w:r w:rsidR="009768F0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usually does not simplify the whole program </w:t>
      </w:r>
      <w:r w:rsidR="0037481D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at all </w:t>
      </w:r>
      <w:r w:rsidR="009768F0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and makes </w:t>
      </w:r>
      <w:r w:rsidR="0037481D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the </w:t>
      </w:r>
      <w:r w:rsidR="009768F0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debugging </w:t>
      </w:r>
      <w:r w:rsidR="0037481D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more </w:t>
      </w:r>
      <w:r w:rsidR="009768F0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difficult since we </w:t>
      </w:r>
      <w:r w:rsidR="0037481D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must </w:t>
      </w:r>
      <w:r w:rsidR="009768F0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jump between the functions</w:t>
      </w:r>
      <w:r w:rsidR="001C648F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 on checking the source of error</w:t>
      </w:r>
      <w:r w:rsidR="009768F0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.</w:t>
      </w:r>
    </w:p>
    <w:p w14:paraId="07705831" w14:textId="25632F43" w:rsidR="006606BB" w:rsidRPr="00F9639A" w:rsidRDefault="00B9518F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F9639A">
        <w:rPr>
          <w:noProof/>
          <w:lang w:val="en-GB"/>
        </w:rPr>
        <w:t>We should only implement user-defined functions when we</w:t>
      </w:r>
      <w:r w:rsidR="00BB7E21" w:rsidRPr="00F9639A">
        <w:rPr>
          <w:noProof/>
          <w:lang w:val="en-GB"/>
        </w:rPr>
        <w:t xml:space="preserve"> have recurrent tasks </w:t>
      </w:r>
      <w:r w:rsidR="00EA71BC" w:rsidRPr="00F9639A">
        <w:rPr>
          <w:noProof/>
          <w:lang w:val="en-GB"/>
        </w:rPr>
        <w:t xml:space="preserve">that </w:t>
      </w:r>
      <w:r w:rsidR="005B399D" w:rsidRPr="00F9639A">
        <w:rPr>
          <w:noProof/>
          <w:lang w:val="en-GB"/>
        </w:rPr>
        <w:t xml:space="preserve">create </w:t>
      </w:r>
      <w:r w:rsidR="00225D97" w:rsidRPr="00F9639A">
        <w:rPr>
          <w:noProof/>
          <w:lang w:val="en-GB"/>
        </w:rPr>
        <w:t>certain output objects need</w:t>
      </w:r>
      <w:r w:rsidR="005B399D" w:rsidRPr="00F9639A">
        <w:rPr>
          <w:noProof/>
          <w:lang w:val="en-GB"/>
        </w:rPr>
        <w:t>ed</w:t>
      </w:r>
      <w:r w:rsidR="00225D97" w:rsidRPr="00F9639A">
        <w:rPr>
          <w:noProof/>
          <w:lang w:val="en-GB"/>
        </w:rPr>
        <w:t xml:space="preserve"> for</w:t>
      </w:r>
      <w:r w:rsidRPr="00F9639A">
        <w:rPr>
          <w:noProof/>
          <w:lang w:val="en-GB"/>
        </w:rPr>
        <w:t xml:space="preserve"> </w:t>
      </w:r>
      <w:r w:rsidR="00CC5472" w:rsidRPr="00F9639A">
        <w:rPr>
          <w:noProof/>
          <w:lang w:val="en-GB"/>
        </w:rPr>
        <w:t>the further part</w:t>
      </w:r>
      <w:r w:rsidR="00967E1A" w:rsidRPr="00F9639A">
        <w:rPr>
          <w:noProof/>
          <w:lang w:val="en-GB"/>
        </w:rPr>
        <w:t>s</w:t>
      </w:r>
      <w:r w:rsidR="00CC5472" w:rsidRPr="00F9639A">
        <w:rPr>
          <w:noProof/>
          <w:lang w:val="en-GB"/>
        </w:rPr>
        <w:t xml:space="preserve"> of </w:t>
      </w:r>
      <w:r w:rsidR="00967E1A" w:rsidRPr="00F9639A">
        <w:rPr>
          <w:noProof/>
          <w:lang w:val="en-GB"/>
        </w:rPr>
        <w:t xml:space="preserve">the </w:t>
      </w:r>
      <w:r w:rsidR="00225D97" w:rsidRPr="00F9639A">
        <w:rPr>
          <w:noProof/>
          <w:lang w:val="en-GB"/>
        </w:rPr>
        <w:t xml:space="preserve">main </w:t>
      </w:r>
      <w:r w:rsidRPr="00F9639A">
        <w:rPr>
          <w:noProof/>
          <w:lang w:val="en-GB"/>
        </w:rPr>
        <w:t>program</w:t>
      </w:r>
      <w:r w:rsidR="006606BB" w:rsidRPr="00F9639A">
        <w:rPr>
          <w:noProof/>
          <w:lang w:val="en-GB"/>
        </w:rPr>
        <w:t>.</w:t>
      </w:r>
      <w:r w:rsidR="002D27A9" w:rsidRPr="00F9639A">
        <w:rPr>
          <w:noProof/>
          <w:lang w:val="en-GB"/>
        </w:rPr>
        <w:t xml:space="preserve"> And the creation of such objects require</w:t>
      </w:r>
      <w:r w:rsidR="00756D91" w:rsidRPr="00126B87">
        <w:rPr>
          <w:noProof/>
          <w:lang w:val="en-GB"/>
        </w:rPr>
        <w:t>s</w:t>
      </w:r>
      <w:r w:rsidR="002D27A9" w:rsidRPr="00F9639A">
        <w:rPr>
          <w:noProof/>
          <w:lang w:val="en-GB"/>
        </w:rPr>
        <w:t xml:space="preserve"> some input arguments from the </w:t>
      </w:r>
      <w:r w:rsidR="003E68DF" w:rsidRPr="00F9639A">
        <w:rPr>
          <w:noProof/>
          <w:lang w:val="en-GB"/>
        </w:rPr>
        <w:t>previous parts of the main program.</w:t>
      </w:r>
    </w:p>
    <w:p w14:paraId="7BF40A8B" w14:textId="67349913" w:rsidR="006606BB" w:rsidRPr="00F9639A" w:rsidRDefault="00967E1A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</w:t>
      </w:r>
      <w:r w:rsidR="006606BB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orrect. </w:t>
      </w:r>
      <w:r w:rsidR="00FA0484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It is a good habit to implement functions when they </w:t>
      </w:r>
      <w:r w:rsidR="00CE4D6D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can </w:t>
      </w:r>
      <w:r w:rsidR="00FA0484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really </w:t>
      </w:r>
      <w:r w:rsidR="00E27917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carry out recurrent tasks and return some objects/values to the main program</w:t>
      </w:r>
      <w:r w:rsidR="00390C90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based on some input arguments originated from the previous parts of the main program</w:t>
      </w:r>
      <w:r w:rsidR="006606BB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5C455FEB" w14:textId="1DA34586" w:rsidR="006606BB" w:rsidRPr="00F9639A" w:rsidRDefault="006606BB" w:rsidP="00E278C2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F9639A">
        <w:rPr>
          <w:noProof/>
          <w:lang w:val="en-GB"/>
        </w:rPr>
        <w:t>Wh</w:t>
      </w:r>
      <w:r w:rsidR="00A40CF7" w:rsidRPr="00F9639A">
        <w:rPr>
          <w:noProof/>
          <w:lang w:val="en-GB"/>
        </w:rPr>
        <w:t xml:space="preserve">ich of the following statements is correct when using alias </w:t>
      </w:r>
      <w:r w:rsidR="00F86CBE" w:rsidRPr="00F9639A">
        <w:rPr>
          <w:noProof/>
          <w:lang w:val="en-GB"/>
        </w:rPr>
        <w:t xml:space="preserve">for importing </w:t>
      </w:r>
      <w:r w:rsidR="0012684F" w:rsidRPr="00F9639A">
        <w:rPr>
          <w:noProof/>
          <w:lang w:val="en-GB"/>
        </w:rPr>
        <w:t>package/module</w:t>
      </w:r>
      <w:r w:rsidRPr="00F9639A">
        <w:rPr>
          <w:noProof/>
          <w:lang w:val="en-GB"/>
        </w:rPr>
        <w:t>?</w:t>
      </w:r>
    </w:p>
    <w:p w14:paraId="573E8450" w14:textId="27BE4907" w:rsidR="006606BB" w:rsidRPr="00F9639A" w:rsidRDefault="00E76136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F9639A">
        <w:rPr>
          <w:noProof/>
          <w:lang w:val="en-GB"/>
        </w:rPr>
        <w:t xml:space="preserve">We </w:t>
      </w:r>
      <w:r w:rsidR="00515378" w:rsidRPr="00F9639A">
        <w:rPr>
          <w:noProof/>
          <w:lang w:val="en-GB"/>
        </w:rPr>
        <w:t xml:space="preserve">can use both the original name and </w:t>
      </w:r>
      <w:r w:rsidRPr="00F9639A">
        <w:rPr>
          <w:noProof/>
          <w:lang w:val="en-GB"/>
        </w:rPr>
        <w:t xml:space="preserve">alias </w:t>
      </w:r>
      <w:r w:rsidR="00515378" w:rsidRPr="00F9639A">
        <w:rPr>
          <w:noProof/>
          <w:lang w:val="en-GB"/>
        </w:rPr>
        <w:t xml:space="preserve">to refer to the </w:t>
      </w:r>
      <w:r w:rsidR="004B2513" w:rsidRPr="00F9639A">
        <w:rPr>
          <w:noProof/>
          <w:lang w:val="en-GB"/>
        </w:rPr>
        <w:t>package/module in our program.</w:t>
      </w:r>
    </w:p>
    <w:p w14:paraId="1466C416" w14:textId="119B3733" w:rsidR="006606BB" w:rsidRPr="00126B87" w:rsidRDefault="004B2513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</w:t>
      </w:r>
      <w:r w:rsidR="006606BB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orrect. </w:t>
      </w: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Once we have </w:t>
      </w:r>
      <w:r w:rsidR="00826C2F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imported a package/module with an alias, we must use the alias to refer to it in our program</w:t>
      </w:r>
      <w:r w:rsidR="006606BB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457D3D5C" w14:textId="18506D3F" w:rsidR="006606BB" w:rsidRPr="00F9639A" w:rsidRDefault="002E0C22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b/>
          <w:bCs/>
          <w:noProof/>
          <w:lang w:val="en-GB"/>
        </w:rPr>
      </w:pPr>
      <w:r w:rsidRPr="00F9639A">
        <w:rPr>
          <w:b/>
          <w:bCs/>
          <w:noProof/>
          <w:lang w:val="en-GB"/>
        </w:rPr>
        <w:t>An alias is optional and can be omitted if we are comfortable to work with the original package/module name.</w:t>
      </w:r>
      <w:r w:rsidR="00826C2F" w:rsidRPr="00F9639A">
        <w:rPr>
          <w:b/>
          <w:bCs/>
          <w:noProof/>
          <w:lang w:val="en-GB"/>
        </w:rPr>
        <w:t xml:space="preserve"> </w:t>
      </w:r>
    </w:p>
    <w:p w14:paraId="70A7C331" w14:textId="604F3FB1" w:rsidR="006606BB" w:rsidRPr="00F9639A" w:rsidRDefault="00826C2F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b/>
          <w:b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C</w:t>
      </w:r>
      <w:r w:rsidR="006606BB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orrect. </w:t>
      </w:r>
      <w:r w:rsidR="00B420A1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The alias part is not compulsory</w:t>
      </w:r>
      <w:r w:rsidR="00CA48C6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. If </w:t>
      </w:r>
      <w:r w:rsidR="002232BC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we have a concise </w:t>
      </w:r>
      <w:r w:rsidR="00CA48C6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original package/module name, there is no reason to use an alias at all.</w:t>
      </w:r>
    </w:p>
    <w:p w14:paraId="6EF827A8" w14:textId="493450AC" w:rsidR="006606BB" w:rsidRPr="00F9639A" w:rsidRDefault="00CA48C6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F9639A">
        <w:rPr>
          <w:noProof/>
          <w:lang w:val="en-GB"/>
        </w:rPr>
        <w:t>An alias must be shorter than the original package/module name.</w:t>
      </w:r>
    </w:p>
    <w:p w14:paraId="411657C9" w14:textId="722127CD" w:rsidR="006606BB" w:rsidRPr="00F9639A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lastRenderedPageBreak/>
        <w:t xml:space="preserve">Incorrect. </w:t>
      </w:r>
      <w:r w:rsidR="00CA48C6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There is no guideline for the length of the alias</w:t>
      </w: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  <w:r w:rsidR="00057A5A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It can even be longer than the original package/module name.</w:t>
      </w:r>
    </w:p>
    <w:p w14:paraId="11328853" w14:textId="1F479983" w:rsidR="006606BB" w:rsidRPr="00F9639A" w:rsidRDefault="00CB1D92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noProof/>
          <w:lang w:val="en-GB"/>
        </w:rPr>
      </w:pPr>
      <w:r w:rsidRPr="00F9639A">
        <w:rPr>
          <w:noProof/>
          <w:lang w:val="en-GB"/>
        </w:rPr>
        <w:t>If only a single module from a package is imported, the alias refers to the package and</w:t>
      </w:r>
      <w:r w:rsidR="00B60078" w:rsidRPr="00F9639A">
        <w:rPr>
          <w:noProof/>
          <w:lang w:val="en-GB"/>
        </w:rPr>
        <w:t xml:space="preserve"> not the module.</w:t>
      </w:r>
    </w:p>
    <w:p w14:paraId="5AA48482" w14:textId="606485AE" w:rsidR="006606BB" w:rsidRPr="00F9639A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2A78AA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T</w:t>
      </w:r>
      <w:r w:rsidR="00B60078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he alias refers to the module and not the package</w:t>
      </w:r>
      <w:r w:rsidR="002A78AA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in the “</w:t>
      </w:r>
      <w:r w:rsidR="002A78AA" w:rsidRPr="00F9639A">
        <w:rPr>
          <w:rFonts w:ascii="Consolas" w:hAnsi="Consolas"/>
          <w:i/>
          <w:iCs/>
          <w:noProof/>
          <w:sz w:val="24"/>
          <w:szCs w:val="24"/>
          <w:lang w:val="en-GB"/>
        </w:rPr>
        <w:t>from … import … as …</w:t>
      </w:r>
      <w:r w:rsidR="002A78AA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” syntax</w:t>
      </w: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747C5D71" w14:textId="136AD840" w:rsidR="006606BB" w:rsidRPr="00F9639A" w:rsidRDefault="006606BB" w:rsidP="00E278C2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240" w:after="0"/>
        <w:ind w:left="544" w:hanging="425"/>
        <w:contextualSpacing w:val="0"/>
        <w:jc w:val="both"/>
        <w:rPr>
          <w:noProof/>
          <w:lang w:val="en-GB"/>
        </w:rPr>
      </w:pPr>
      <w:r w:rsidRPr="00F9639A">
        <w:rPr>
          <w:noProof/>
          <w:lang w:val="en-GB"/>
        </w:rPr>
        <w:t xml:space="preserve">Which </w:t>
      </w:r>
      <w:r w:rsidR="006C5A09" w:rsidRPr="00F9639A">
        <w:rPr>
          <w:noProof/>
          <w:lang w:val="en-GB"/>
        </w:rPr>
        <w:t xml:space="preserve">command is used to install a new </w:t>
      </w:r>
      <w:r w:rsidR="003943BE" w:rsidRPr="00F9639A">
        <w:rPr>
          <w:noProof/>
          <w:lang w:val="en-GB"/>
        </w:rPr>
        <w:t xml:space="preserve">Python </w:t>
      </w:r>
      <w:r w:rsidR="006C5A09" w:rsidRPr="00F9639A">
        <w:rPr>
          <w:noProof/>
          <w:lang w:val="en-GB"/>
        </w:rPr>
        <w:t>package</w:t>
      </w:r>
      <w:r w:rsidRPr="00F9639A">
        <w:rPr>
          <w:noProof/>
          <w:lang w:val="en-GB"/>
        </w:rPr>
        <w:t>?</w:t>
      </w:r>
    </w:p>
    <w:p w14:paraId="6219BFAB" w14:textId="18E26175" w:rsidR="006606BB" w:rsidRPr="00F9639A" w:rsidRDefault="00034A63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F9639A">
        <w:rPr>
          <w:rFonts w:ascii="Consolas" w:hAnsi="Consolas"/>
          <w:noProof/>
          <w:lang w:val="en-GB"/>
        </w:rPr>
        <w:t xml:space="preserve">&gt; </w:t>
      </w:r>
      <w:r w:rsidR="000F65B3" w:rsidRPr="00F9639A">
        <w:rPr>
          <w:rFonts w:ascii="Consolas" w:hAnsi="Consolas"/>
          <w:noProof/>
          <w:lang w:val="en-GB"/>
        </w:rPr>
        <w:t xml:space="preserve">pip3 </w:t>
      </w:r>
      <w:r w:rsidR="00370A44" w:rsidRPr="00F9639A">
        <w:rPr>
          <w:rFonts w:ascii="Consolas" w:hAnsi="Consolas"/>
          <w:noProof/>
          <w:lang w:val="en-GB"/>
        </w:rPr>
        <w:t xml:space="preserve">setup </w:t>
      </w:r>
      <w:r w:rsidR="00370A44" w:rsidRPr="00F9639A">
        <w:rPr>
          <w:rFonts w:ascii="Consolas" w:hAnsi="Consolas"/>
          <w:noProof/>
          <w:color w:val="632423" w:themeColor="accent2" w:themeShade="80"/>
          <w:lang w:val="en-GB"/>
        </w:rPr>
        <w:t>package_name</w:t>
      </w:r>
    </w:p>
    <w:p w14:paraId="10DAFAA3" w14:textId="1CEC4399" w:rsidR="006606BB" w:rsidRPr="00F9639A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Incorrect.</w:t>
      </w:r>
      <w:r w:rsidR="00D80C64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 It should be “</w:t>
      </w:r>
      <w:r w:rsidR="00D80C64" w:rsidRPr="00F9639A">
        <w:rPr>
          <w:rFonts w:ascii="Consolas" w:hAnsi="Consolas"/>
          <w:i/>
          <w:iCs/>
          <w:noProof/>
          <w:sz w:val="24"/>
          <w:szCs w:val="24"/>
          <w:lang w:val="en-GB"/>
        </w:rPr>
        <w:t>install</w:t>
      </w:r>
      <w:r w:rsidR="00D80C64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” and not “</w:t>
      </w:r>
      <w:r w:rsidR="00D80C64" w:rsidRPr="00F9639A">
        <w:rPr>
          <w:rFonts w:ascii="Consolas" w:hAnsi="Consolas"/>
          <w:i/>
          <w:iCs/>
          <w:noProof/>
          <w:sz w:val="24"/>
          <w:szCs w:val="24"/>
          <w:lang w:val="en-GB"/>
        </w:rPr>
        <w:t>setup</w:t>
      </w:r>
      <w:r w:rsidR="00D80C64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” following “</w:t>
      </w:r>
      <w:r w:rsidR="00D80C64" w:rsidRPr="00F9639A">
        <w:rPr>
          <w:rFonts w:ascii="Consolas" w:hAnsi="Consolas"/>
          <w:i/>
          <w:iCs/>
          <w:noProof/>
          <w:sz w:val="24"/>
          <w:szCs w:val="24"/>
          <w:lang w:val="en-GB"/>
        </w:rPr>
        <w:t>pip3</w:t>
      </w:r>
      <w:r w:rsidR="00D80C64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”</w:t>
      </w: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.</w:t>
      </w:r>
    </w:p>
    <w:p w14:paraId="3BCDE7D4" w14:textId="207281AF" w:rsidR="006606BB" w:rsidRPr="00F9639A" w:rsidRDefault="00034A63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F9639A">
        <w:rPr>
          <w:rFonts w:ascii="Consolas" w:hAnsi="Consolas"/>
          <w:noProof/>
          <w:lang w:val="en-GB"/>
        </w:rPr>
        <w:t xml:space="preserve">&gt; </w:t>
      </w:r>
      <w:r w:rsidR="00370A44" w:rsidRPr="00F9639A">
        <w:rPr>
          <w:rFonts w:ascii="Consolas" w:hAnsi="Consolas"/>
          <w:noProof/>
          <w:lang w:val="en-GB"/>
        </w:rPr>
        <w:t xml:space="preserve">pip3 </w:t>
      </w:r>
      <w:r w:rsidRPr="00F9639A">
        <w:rPr>
          <w:rFonts w:ascii="Consolas" w:hAnsi="Consolas"/>
          <w:noProof/>
          <w:lang w:val="en-GB"/>
        </w:rPr>
        <w:t>install</w:t>
      </w:r>
      <w:r w:rsidR="00370A44" w:rsidRPr="00F9639A">
        <w:rPr>
          <w:rFonts w:ascii="Consolas" w:hAnsi="Consolas"/>
          <w:noProof/>
          <w:lang w:val="en-GB"/>
        </w:rPr>
        <w:t xml:space="preserve"> </w:t>
      </w:r>
      <w:r w:rsidR="00370A44" w:rsidRPr="00F9639A">
        <w:rPr>
          <w:rFonts w:ascii="Consolas" w:hAnsi="Consolas"/>
          <w:noProof/>
          <w:color w:val="632423" w:themeColor="accent2" w:themeShade="80"/>
          <w:lang w:val="en-GB"/>
        </w:rPr>
        <w:t>package_name</w:t>
      </w:r>
      <w:r w:rsidRPr="00F9639A">
        <w:rPr>
          <w:rFonts w:ascii="Consolas" w:hAnsi="Consolas"/>
          <w:noProof/>
          <w:lang w:val="en-GB"/>
        </w:rPr>
        <w:t xml:space="preserve"> --upgrade</w:t>
      </w:r>
    </w:p>
    <w:p w14:paraId="654374B9" w14:textId="64EBC975" w:rsidR="006606BB" w:rsidRPr="00F9639A" w:rsidRDefault="006606BB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i/>
          <w:i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Incorrect. </w:t>
      </w:r>
      <w:r w:rsidR="006D0A0F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The “</w:t>
      </w:r>
      <w:r w:rsidR="006D0A0F" w:rsidRPr="00F9639A">
        <w:rPr>
          <w:rFonts w:ascii="Consolas" w:hAnsi="Consolas"/>
          <w:i/>
          <w:iCs/>
          <w:noProof/>
          <w:sz w:val="24"/>
          <w:szCs w:val="24"/>
          <w:lang w:val="en-GB"/>
        </w:rPr>
        <w:t>--upgrade</w:t>
      </w:r>
      <w:r w:rsidR="006D0A0F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”</w:t>
      </w:r>
      <w:r w:rsidR="00076746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-option is only used for upgrading/updating existing packages.</w:t>
      </w:r>
    </w:p>
    <w:p w14:paraId="67E1CCB3" w14:textId="63E5DB6E" w:rsidR="006606BB" w:rsidRPr="00F9639A" w:rsidRDefault="00034A63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b/>
          <w:bCs/>
          <w:noProof/>
          <w:lang w:val="en-GB"/>
        </w:rPr>
      </w:pPr>
      <w:r w:rsidRPr="00F9639A">
        <w:rPr>
          <w:rFonts w:ascii="Consolas" w:hAnsi="Consolas"/>
          <w:b/>
          <w:bCs/>
          <w:noProof/>
          <w:lang w:val="en-GB"/>
        </w:rPr>
        <w:t xml:space="preserve">&gt; </w:t>
      </w:r>
      <w:r w:rsidR="00370A44" w:rsidRPr="00F9639A">
        <w:rPr>
          <w:rFonts w:ascii="Consolas" w:hAnsi="Consolas"/>
          <w:b/>
          <w:bCs/>
          <w:noProof/>
          <w:lang w:val="en-GB"/>
        </w:rPr>
        <w:t xml:space="preserve">pip3 install </w:t>
      </w:r>
      <w:r w:rsidR="00370A44" w:rsidRPr="00F9639A">
        <w:rPr>
          <w:rFonts w:ascii="Consolas" w:hAnsi="Consolas"/>
          <w:b/>
          <w:bCs/>
          <w:noProof/>
          <w:color w:val="632423" w:themeColor="accent2" w:themeShade="80"/>
          <w:lang w:val="en-GB"/>
        </w:rPr>
        <w:t>package_name</w:t>
      </w:r>
    </w:p>
    <w:p w14:paraId="5C76D3A8" w14:textId="0611F30E" w:rsidR="006606BB" w:rsidRPr="00F9639A" w:rsidRDefault="00D80C64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b/>
          <w:b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C</w:t>
      </w:r>
      <w:r w:rsidR="006606BB"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 xml:space="preserve">orrect. </w:t>
      </w:r>
      <w:r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“</w:t>
      </w:r>
      <w:r w:rsidRPr="00F9639A">
        <w:rPr>
          <w:rFonts w:ascii="Consolas" w:hAnsi="Consolas"/>
          <w:b/>
          <w:bCs/>
          <w:noProof/>
          <w:sz w:val="24"/>
          <w:szCs w:val="24"/>
          <w:lang w:val="en-GB"/>
        </w:rPr>
        <w:t>install</w:t>
      </w:r>
      <w:r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” should be following “</w:t>
      </w:r>
      <w:r w:rsidRPr="00F9639A">
        <w:rPr>
          <w:rFonts w:ascii="Consolas" w:hAnsi="Consolas"/>
          <w:b/>
          <w:bCs/>
          <w:noProof/>
          <w:sz w:val="24"/>
          <w:szCs w:val="24"/>
          <w:lang w:val="en-GB"/>
        </w:rPr>
        <w:t>pip3</w:t>
      </w:r>
      <w:r w:rsidRPr="00F9639A">
        <w:rPr>
          <w:rFonts w:ascii="Palatino Linotype" w:hAnsi="Palatino Linotype"/>
          <w:b/>
          <w:bCs/>
          <w:noProof/>
          <w:sz w:val="24"/>
          <w:szCs w:val="24"/>
          <w:lang w:val="en-GB"/>
        </w:rPr>
        <w:t>” for installation.</w:t>
      </w:r>
    </w:p>
    <w:p w14:paraId="55A2ABB2" w14:textId="7B93A158" w:rsidR="006606BB" w:rsidRPr="00F9639A" w:rsidRDefault="00034A63" w:rsidP="003D2A6A">
      <w:pPr>
        <w:pStyle w:val="ListParagraph"/>
        <w:widowControl w:val="0"/>
        <w:numPr>
          <w:ilvl w:val="1"/>
          <w:numId w:val="31"/>
        </w:numPr>
        <w:tabs>
          <w:tab w:val="left" w:pos="1300"/>
        </w:tabs>
        <w:autoSpaceDE w:val="0"/>
        <w:autoSpaceDN w:val="0"/>
        <w:spacing w:before="60" w:after="0" w:line="240" w:lineRule="auto"/>
        <w:ind w:left="1276" w:hanging="425"/>
        <w:contextualSpacing w:val="0"/>
        <w:jc w:val="both"/>
        <w:rPr>
          <w:rFonts w:ascii="Consolas" w:hAnsi="Consolas"/>
          <w:noProof/>
          <w:lang w:val="en-GB"/>
        </w:rPr>
      </w:pPr>
      <w:r w:rsidRPr="00F9639A">
        <w:rPr>
          <w:rFonts w:ascii="Consolas" w:hAnsi="Consolas"/>
          <w:noProof/>
          <w:lang w:val="en-GB"/>
        </w:rPr>
        <w:t xml:space="preserve">&gt; </w:t>
      </w:r>
      <w:r w:rsidR="00370A44" w:rsidRPr="00F9639A">
        <w:rPr>
          <w:rFonts w:ascii="Consolas" w:hAnsi="Consolas"/>
          <w:noProof/>
          <w:lang w:val="en-GB"/>
        </w:rPr>
        <w:t xml:space="preserve">pip3 </w:t>
      </w:r>
      <w:r w:rsidR="00AA365A" w:rsidRPr="00F9639A">
        <w:rPr>
          <w:rFonts w:ascii="Consolas" w:hAnsi="Consolas"/>
          <w:noProof/>
          <w:lang w:val="en-GB"/>
        </w:rPr>
        <w:t>import</w:t>
      </w:r>
      <w:r w:rsidR="00370A44" w:rsidRPr="00F9639A">
        <w:rPr>
          <w:rFonts w:ascii="Consolas" w:hAnsi="Consolas"/>
          <w:noProof/>
          <w:lang w:val="en-GB"/>
        </w:rPr>
        <w:t xml:space="preserve"> </w:t>
      </w:r>
      <w:r w:rsidR="00370A44" w:rsidRPr="00F9639A">
        <w:rPr>
          <w:rFonts w:ascii="Consolas" w:hAnsi="Consolas"/>
          <w:noProof/>
          <w:color w:val="632423" w:themeColor="accent2" w:themeShade="80"/>
          <w:lang w:val="en-GB"/>
        </w:rPr>
        <w:t>package_name</w:t>
      </w:r>
    </w:p>
    <w:p w14:paraId="5CA1B96F" w14:textId="222740AC" w:rsidR="006606BB" w:rsidRPr="00F9639A" w:rsidRDefault="00D80C64" w:rsidP="006606BB">
      <w:pPr>
        <w:pStyle w:val="NoSpacing"/>
        <w:spacing w:before="60" w:after="120"/>
        <w:ind w:left="1276"/>
        <w:jc w:val="both"/>
        <w:rPr>
          <w:rFonts w:ascii="Palatino Linotype" w:hAnsi="Palatino Linotype"/>
          <w:b/>
          <w:bCs/>
          <w:i/>
          <w:iCs/>
          <w:noProof/>
          <w:sz w:val="24"/>
          <w:szCs w:val="24"/>
          <w:lang w:val="en-GB"/>
        </w:rPr>
      </w:pP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Inc</w:t>
      </w:r>
      <w:r w:rsidR="006606BB"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 xml:space="preserve">orrect. </w:t>
      </w: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It should be “</w:t>
      </w:r>
      <w:r w:rsidRPr="00F9639A">
        <w:rPr>
          <w:rFonts w:ascii="Consolas" w:hAnsi="Consolas"/>
          <w:i/>
          <w:iCs/>
          <w:noProof/>
          <w:sz w:val="24"/>
          <w:szCs w:val="24"/>
          <w:lang w:val="en-GB"/>
        </w:rPr>
        <w:t>install</w:t>
      </w: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” and not “</w:t>
      </w:r>
      <w:r w:rsidRPr="00F9639A">
        <w:rPr>
          <w:rFonts w:ascii="Consolas" w:hAnsi="Consolas"/>
          <w:i/>
          <w:iCs/>
          <w:noProof/>
          <w:sz w:val="24"/>
          <w:szCs w:val="24"/>
          <w:lang w:val="en-GB"/>
        </w:rPr>
        <w:t>import</w:t>
      </w: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” following “</w:t>
      </w:r>
      <w:r w:rsidRPr="00F9639A">
        <w:rPr>
          <w:rFonts w:ascii="Consolas" w:hAnsi="Consolas"/>
          <w:i/>
          <w:iCs/>
          <w:noProof/>
          <w:sz w:val="24"/>
          <w:szCs w:val="24"/>
          <w:lang w:val="en-GB"/>
        </w:rPr>
        <w:t>pip3</w:t>
      </w:r>
      <w:r w:rsidRPr="00F9639A">
        <w:rPr>
          <w:rFonts w:ascii="Palatino Linotype" w:hAnsi="Palatino Linotype"/>
          <w:i/>
          <w:iCs/>
          <w:noProof/>
          <w:sz w:val="24"/>
          <w:szCs w:val="24"/>
          <w:lang w:val="en-GB"/>
        </w:rPr>
        <w:t>”.</w:t>
      </w:r>
    </w:p>
    <w:p w14:paraId="3CCF6D73" w14:textId="77777777" w:rsidR="00112CC2" w:rsidRPr="00F9639A" w:rsidRDefault="00112CC2" w:rsidP="003E6729">
      <w:pPr>
        <w:pStyle w:val="BodyText"/>
        <w:rPr>
          <w:noProof/>
          <w:lang w:val="en-GB"/>
        </w:rPr>
      </w:pPr>
    </w:p>
    <w:sectPr w:rsidR="00112CC2" w:rsidRPr="00F9639A" w:rsidSect="00587115">
      <w:headerReference w:type="default" r:id="rId184"/>
      <w:footerReference w:type="default" r:id="rId185"/>
      <w:pgSz w:w="11907" w:h="16839" w:code="9"/>
      <w:pgMar w:top="1440" w:right="1440" w:bottom="1440" w:left="1440" w:header="720" w:footer="720" w:gutter="0"/>
      <w:pgNumType w:start="2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7A5937" w14:textId="77777777" w:rsidR="00F65ECB" w:rsidRDefault="00F65ECB" w:rsidP="00501804">
      <w:r>
        <w:separator/>
      </w:r>
    </w:p>
  </w:endnote>
  <w:endnote w:type="continuationSeparator" w:id="0">
    <w:p w14:paraId="5746A2FC" w14:textId="77777777" w:rsidR="00F65ECB" w:rsidRDefault="00F65ECB" w:rsidP="005018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Palatino-Roman">
    <w:altName w:val="Palatino Linotype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Palatino-Italic">
    <w:altName w:val="Palatino Linotype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6725216"/>
      <w:docPartObj>
        <w:docPartGallery w:val="Page Numbers (Bottom of Page)"/>
        <w:docPartUnique/>
      </w:docPartObj>
    </w:sdtPr>
    <w:sdtEndPr>
      <w:rPr>
        <w:rFonts w:ascii="Book Antiqua" w:hAnsi="Book Antiqua"/>
        <w:noProof/>
        <w:sz w:val="20"/>
      </w:rPr>
    </w:sdtEndPr>
    <w:sdtContent>
      <w:p w14:paraId="6A81A7A9" w14:textId="68766576" w:rsidR="00D7572F" w:rsidRPr="0061795E" w:rsidRDefault="00D7572F" w:rsidP="0061795E">
        <w:pPr>
          <w:pStyle w:val="Footer"/>
          <w:rPr>
            <w:rFonts w:ascii="Book Antiqua" w:hAnsi="Book Antiqua"/>
            <w:sz w:val="20"/>
          </w:rPr>
        </w:pPr>
        <w:r w:rsidRPr="0061795E">
          <w:rPr>
            <w:rFonts w:ascii="Book Antiqua" w:hAnsi="Book Antiqua"/>
            <w:sz w:val="20"/>
          </w:rPr>
          <w:fldChar w:fldCharType="begin"/>
        </w:r>
        <w:r w:rsidRPr="0061795E">
          <w:rPr>
            <w:rFonts w:ascii="Book Antiqua" w:hAnsi="Book Antiqua"/>
            <w:sz w:val="20"/>
          </w:rPr>
          <w:instrText xml:space="preserve"> PAGE   \* MERGEFORMAT </w:instrText>
        </w:r>
        <w:r w:rsidRPr="0061795E">
          <w:rPr>
            <w:rFonts w:ascii="Book Antiqua" w:hAnsi="Book Antiqua"/>
            <w:sz w:val="20"/>
          </w:rPr>
          <w:fldChar w:fldCharType="separate"/>
        </w:r>
        <w:r>
          <w:rPr>
            <w:rFonts w:ascii="Book Antiqua" w:hAnsi="Book Antiqua"/>
            <w:noProof/>
            <w:sz w:val="20"/>
          </w:rPr>
          <w:t>10</w:t>
        </w:r>
        <w:r w:rsidRPr="0061795E">
          <w:rPr>
            <w:rFonts w:ascii="Book Antiqua" w:hAnsi="Book Antiqua"/>
            <w:noProof/>
            <w:sz w:val="20"/>
          </w:rPr>
          <w:fldChar w:fldCharType="end"/>
        </w:r>
      </w:p>
    </w:sdtContent>
  </w:sdt>
  <w:p w14:paraId="22459471" w14:textId="281A02DA" w:rsidR="00D7572F" w:rsidRPr="003657BE" w:rsidRDefault="00D7572F" w:rsidP="00E63471">
    <w:pPr>
      <w:pStyle w:val="Footer"/>
      <w:jc w:val="left"/>
      <w:rPr>
        <w:sz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17158156"/>
      <w:docPartObj>
        <w:docPartGallery w:val="Page Numbers (Bottom of Page)"/>
        <w:docPartUnique/>
      </w:docPartObj>
    </w:sdtPr>
    <w:sdtEndPr>
      <w:rPr>
        <w:rFonts w:ascii="Book Antiqua" w:hAnsi="Book Antiqua"/>
        <w:noProof/>
        <w:sz w:val="20"/>
      </w:rPr>
    </w:sdtEndPr>
    <w:sdtContent>
      <w:p w14:paraId="39A2CD04" w14:textId="0C28E01E" w:rsidR="00D7572F" w:rsidRPr="0061795E" w:rsidRDefault="00D7572F" w:rsidP="0061795E">
        <w:pPr>
          <w:pStyle w:val="Footer"/>
          <w:rPr>
            <w:rFonts w:ascii="Book Antiqua" w:hAnsi="Book Antiqua"/>
            <w:sz w:val="20"/>
          </w:rPr>
        </w:pPr>
        <w:r w:rsidRPr="0061795E">
          <w:rPr>
            <w:rFonts w:ascii="Book Antiqua" w:hAnsi="Book Antiqua"/>
            <w:sz w:val="20"/>
          </w:rPr>
          <w:fldChar w:fldCharType="begin"/>
        </w:r>
        <w:r w:rsidRPr="0061795E">
          <w:rPr>
            <w:rFonts w:ascii="Book Antiqua" w:hAnsi="Book Antiqua"/>
            <w:sz w:val="20"/>
          </w:rPr>
          <w:instrText xml:space="preserve"> PAGE   \* MERGEFORMAT </w:instrText>
        </w:r>
        <w:r w:rsidRPr="0061795E">
          <w:rPr>
            <w:rFonts w:ascii="Book Antiqua" w:hAnsi="Book Antiqua"/>
            <w:sz w:val="20"/>
          </w:rPr>
          <w:fldChar w:fldCharType="separate"/>
        </w:r>
        <w:r>
          <w:rPr>
            <w:rFonts w:ascii="Book Antiqua" w:hAnsi="Book Antiqua"/>
            <w:noProof/>
            <w:sz w:val="20"/>
          </w:rPr>
          <w:t>2</w:t>
        </w:r>
        <w:r w:rsidRPr="0061795E">
          <w:rPr>
            <w:rFonts w:ascii="Book Antiqua" w:hAnsi="Book Antiqua"/>
            <w:noProof/>
            <w:sz w:val="20"/>
          </w:rPr>
          <w:fldChar w:fldCharType="end"/>
        </w:r>
      </w:p>
    </w:sdtContent>
  </w:sdt>
  <w:p w14:paraId="7D842D9A" w14:textId="7DC16459" w:rsidR="00D7572F" w:rsidRPr="00A47EAE" w:rsidRDefault="00D7572F" w:rsidP="00A47EAE">
    <w:pPr>
      <w:pStyle w:val="Footer"/>
      <w:tabs>
        <w:tab w:val="clear" w:pos="8306"/>
      </w:tabs>
      <w:jc w:val="right"/>
      <w:rPr>
        <w:sz w:val="2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sz w:val="32"/>
      </w:rPr>
      <w:id w:val="111101624"/>
      <w:docPartObj>
        <w:docPartGallery w:val="Page Numbers (Bottom of Page)"/>
        <w:docPartUnique/>
      </w:docPartObj>
    </w:sdtPr>
    <w:sdtEndPr>
      <w:rPr>
        <w:rFonts w:ascii="Palatino Linotype" w:hAnsi="Palatino Linotype"/>
        <w:noProof/>
        <w:sz w:val="20"/>
        <w:szCs w:val="20"/>
      </w:rPr>
    </w:sdtEndPr>
    <w:sdtContent>
      <w:p w14:paraId="30B7309E" w14:textId="08BEB46A" w:rsidR="00D7572F" w:rsidRDefault="00D7572F" w:rsidP="000909FA">
        <w:pPr>
          <w:pStyle w:val="Footer"/>
          <w:pBdr>
            <w:top w:val="single" w:sz="4" w:space="1" w:color="auto"/>
          </w:pBdr>
          <w:rPr>
            <w:rFonts w:ascii="Palatino Linotype" w:hAnsi="Palatino Linotype"/>
            <w:noProof/>
            <w:sz w:val="20"/>
            <w:szCs w:val="20"/>
          </w:rPr>
        </w:pPr>
        <w:r w:rsidRPr="004900F0">
          <w:rPr>
            <w:rFonts w:ascii="Palatino Linotype" w:hAnsi="Palatino Linotype"/>
            <w:sz w:val="20"/>
            <w:szCs w:val="20"/>
          </w:rPr>
          <w:t>SU</w:t>
        </w:r>
        <w:r>
          <w:rPr>
            <w:rFonts w:ascii="Palatino Linotype" w:hAnsi="Palatino Linotype"/>
            <w:sz w:val="20"/>
            <w:szCs w:val="20"/>
          </w:rPr>
          <w:t>2</w:t>
        </w:r>
        <w:r w:rsidRPr="004900F0">
          <w:rPr>
            <w:rFonts w:ascii="Palatino Linotype" w:hAnsi="Palatino Linotype"/>
            <w:sz w:val="20"/>
            <w:szCs w:val="20"/>
          </w:rPr>
          <w:t>-</w:t>
        </w:r>
        <w:r w:rsidRPr="004900F0">
          <w:rPr>
            <w:rFonts w:ascii="Palatino Linotype" w:hAnsi="Palatino Linotype"/>
            <w:sz w:val="20"/>
            <w:szCs w:val="20"/>
          </w:rPr>
          <w:fldChar w:fldCharType="begin"/>
        </w:r>
        <w:r w:rsidRPr="004900F0">
          <w:rPr>
            <w:rFonts w:ascii="Palatino Linotype" w:hAnsi="Palatino Linotype"/>
            <w:sz w:val="20"/>
            <w:szCs w:val="20"/>
          </w:rPr>
          <w:instrText xml:space="preserve"> PAGE  \* Arabic  \* MERGEFORMAT </w:instrText>
        </w:r>
        <w:r w:rsidRPr="004900F0">
          <w:rPr>
            <w:rFonts w:ascii="Palatino Linotype" w:hAnsi="Palatino Linotype"/>
            <w:sz w:val="20"/>
            <w:szCs w:val="20"/>
          </w:rPr>
          <w:fldChar w:fldCharType="separate"/>
        </w:r>
        <w:r>
          <w:rPr>
            <w:rFonts w:ascii="Palatino Linotype" w:hAnsi="Palatino Linotype"/>
            <w:noProof/>
            <w:sz w:val="20"/>
            <w:szCs w:val="20"/>
          </w:rPr>
          <w:t>2</w:t>
        </w:r>
        <w:r w:rsidRPr="004900F0">
          <w:rPr>
            <w:rFonts w:ascii="Palatino Linotype" w:hAnsi="Palatino Linotype"/>
            <w:sz w:val="20"/>
            <w:szCs w:val="20"/>
          </w:rPr>
          <w:fldChar w:fldCharType="end"/>
        </w:r>
      </w:p>
    </w:sdtContent>
  </w:sdt>
  <w:p w14:paraId="641F208C" w14:textId="77777777" w:rsidR="00D7572F" w:rsidRPr="00A47EAE" w:rsidRDefault="00D7572F" w:rsidP="00F632B6">
    <w:pPr>
      <w:pStyle w:val="Footer"/>
      <w:tabs>
        <w:tab w:val="clear" w:pos="8306"/>
      </w:tabs>
      <w:rPr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912040" w14:textId="77777777" w:rsidR="00F65ECB" w:rsidRDefault="00F65ECB" w:rsidP="009A369F">
      <w:pPr>
        <w:jc w:val="left"/>
      </w:pPr>
      <w:r>
        <w:separator/>
      </w:r>
    </w:p>
  </w:footnote>
  <w:footnote w:type="continuationSeparator" w:id="0">
    <w:p w14:paraId="30CC2555" w14:textId="77777777" w:rsidR="00F65ECB" w:rsidRDefault="00F65ECB" w:rsidP="0050180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EB8E7B" w14:textId="77777777" w:rsidR="00D7572F" w:rsidRDefault="00D7572F" w:rsidP="003657BE">
    <w:pPr>
      <w:pStyle w:val="Header"/>
    </w:pPr>
  </w:p>
  <w:p w14:paraId="0BE9AADC" w14:textId="77777777" w:rsidR="00D7572F" w:rsidRPr="00514E11" w:rsidRDefault="00D7572F" w:rsidP="00E63471">
    <w:pPr>
      <w:pStyle w:val="Header"/>
      <w:jc w:val="left"/>
      <w:rPr>
        <w:rFonts w:ascii="Georgia" w:hAnsi="Georgia"/>
        <w:szCs w:val="16"/>
      </w:rPr>
    </w:pPr>
    <w:r w:rsidRPr="00514E11">
      <w:rPr>
        <w:rFonts w:ascii="Georgia" w:hAnsi="Georgia"/>
        <w:color w:val="0070C0"/>
        <w:szCs w:val="16"/>
      </w:rPr>
      <w:t>Course Title</w:t>
    </w:r>
  </w:p>
  <w:p w14:paraId="38B8C1D7" w14:textId="77777777" w:rsidR="00D7572F" w:rsidRDefault="00D7572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F58EEB" w14:textId="77777777" w:rsidR="00D7572F" w:rsidRDefault="00D7572F" w:rsidP="0023553C">
    <w:pPr>
      <w:pStyle w:val="Header"/>
    </w:pPr>
  </w:p>
  <w:p w14:paraId="137CE39C" w14:textId="77777777" w:rsidR="00D7572F" w:rsidRPr="00B2206B" w:rsidRDefault="00D7572F" w:rsidP="0061795E">
    <w:pPr>
      <w:pStyle w:val="Header"/>
      <w:pBdr>
        <w:bottom w:val="single" w:sz="4" w:space="1" w:color="auto"/>
      </w:pBdr>
      <w:rPr>
        <w:rFonts w:ascii="Georgia" w:hAnsi="Georgia"/>
        <w:i/>
        <w:szCs w:val="16"/>
      </w:rPr>
    </w:pPr>
    <w:r w:rsidRPr="0061795E">
      <w:rPr>
        <w:rFonts w:ascii="Book Antiqua" w:hAnsi="Book Antiqua"/>
        <w:i/>
        <w:color w:val="0070C0"/>
        <w:szCs w:val="16"/>
      </w:rPr>
      <w:t xml:space="preserve">COURSE CODE </w:t>
    </w:r>
    <w:r>
      <w:rPr>
        <w:rFonts w:ascii="Book Antiqua" w:hAnsi="Book Antiqua"/>
        <w:i/>
        <w:szCs w:val="16"/>
      </w:rPr>
      <w:t>Study Unit 1</w:t>
    </w:r>
  </w:p>
  <w:p w14:paraId="16387C62" w14:textId="77777777" w:rsidR="00D7572F" w:rsidRPr="0023553C" w:rsidRDefault="00D7572F" w:rsidP="0023553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677DDF" w14:textId="00B7DA85" w:rsidR="00D7572F" w:rsidRDefault="00D7572F" w:rsidP="0061795E">
    <w:pPr>
      <w:pStyle w:val="Header"/>
      <w:tabs>
        <w:tab w:val="left" w:pos="3873"/>
      </w:tabs>
    </w:pPr>
    <w:r>
      <w:tab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30B4E5" w14:textId="14485D60" w:rsidR="00D7572F" w:rsidRPr="00877AA2" w:rsidRDefault="00D7572F" w:rsidP="000909FA">
    <w:pPr>
      <w:pStyle w:val="Header"/>
      <w:pBdr>
        <w:bottom w:val="single" w:sz="4" w:space="1" w:color="auto"/>
      </w:pBdr>
      <w:rPr>
        <w:i/>
      </w:rPr>
    </w:pPr>
    <w:r w:rsidRPr="00877AA2">
      <w:rPr>
        <w:i/>
      </w:rPr>
      <w:t xml:space="preserve">ANL252 </w:t>
    </w:r>
    <w:r w:rsidRPr="00877AA2">
      <w:rPr>
        <w:i/>
      </w:rPr>
      <w:tab/>
    </w:r>
    <w:r w:rsidRPr="00877AA2">
      <w:rPr>
        <w:i/>
      </w:rPr>
      <w:tab/>
      <w:t>Data Types and Functions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8C54BA"/>
    <w:multiLevelType w:val="hybridMultilevel"/>
    <w:tmpl w:val="596CF682"/>
    <w:lvl w:ilvl="0" w:tplc="A5649FCA">
      <w:start w:val="1"/>
      <w:numFmt w:val="bullet"/>
      <w:pStyle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70D09"/>
    <w:multiLevelType w:val="multilevel"/>
    <w:tmpl w:val="D0C48294"/>
    <w:styleLink w:val="StyleNumberedLeft0Hanging025"/>
    <w:lvl w:ilvl="0">
      <w:start w:val="1"/>
      <w:numFmt w:val="decimal"/>
      <w:lvlText w:val="%1."/>
      <w:lvlJc w:val="left"/>
      <w:pPr>
        <w:ind w:left="432" w:hanging="72"/>
      </w:pPr>
      <w:rPr>
        <w:rFonts w:ascii="Palatino Linotype" w:hAnsi="Palatino Linotype"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0C2C338A"/>
    <w:multiLevelType w:val="hybridMultilevel"/>
    <w:tmpl w:val="8A985D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946D94"/>
    <w:multiLevelType w:val="hybridMultilevel"/>
    <w:tmpl w:val="B890217C"/>
    <w:lvl w:ilvl="0" w:tplc="D40A2F38">
      <w:start w:val="1"/>
      <w:numFmt w:val="decimal"/>
      <w:lvlText w:val="%1."/>
      <w:lvlJc w:val="left"/>
      <w:pPr>
        <w:ind w:left="600" w:hanging="480"/>
        <w:jc w:val="right"/>
      </w:pPr>
      <w:rPr>
        <w:rFonts w:ascii="Book Antiqua" w:eastAsia="Book Antiqua" w:hAnsi="Book Antiqua" w:cs="Book Antiqua" w:hint="default"/>
        <w:spacing w:val="-1"/>
        <w:w w:val="100"/>
        <w:sz w:val="24"/>
        <w:szCs w:val="24"/>
      </w:rPr>
    </w:lvl>
    <w:lvl w:ilvl="1" w:tplc="04242D7C">
      <w:start w:val="1"/>
      <w:numFmt w:val="lowerLetter"/>
      <w:lvlText w:val="%2."/>
      <w:lvlJc w:val="left"/>
      <w:pPr>
        <w:ind w:left="1300" w:hanging="280"/>
      </w:pPr>
      <w:rPr>
        <w:rFonts w:ascii="Book Antiqua" w:eastAsia="Book Antiqua" w:hAnsi="Book Antiqua" w:cs="Book Antiqua" w:hint="default"/>
        <w:spacing w:val="-20"/>
        <w:w w:val="100"/>
        <w:sz w:val="24"/>
        <w:szCs w:val="24"/>
      </w:rPr>
    </w:lvl>
    <w:lvl w:ilvl="2" w:tplc="459A929E">
      <w:numFmt w:val="bullet"/>
      <w:lvlText w:val="•"/>
      <w:lvlJc w:val="left"/>
      <w:pPr>
        <w:ind w:left="1660" w:hanging="280"/>
      </w:pPr>
      <w:rPr>
        <w:rFonts w:hint="default"/>
      </w:rPr>
    </w:lvl>
    <w:lvl w:ilvl="3" w:tplc="5644D4DA">
      <w:numFmt w:val="bullet"/>
      <w:lvlText w:val="•"/>
      <w:lvlJc w:val="left"/>
      <w:pPr>
        <w:ind w:left="2700" w:hanging="280"/>
      </w:pPr>
      <w:rPr>
        <w:rFonts w:hint="default"/>
      </w:rPr>
    </w:lvl>
    <w:lvl w:ilvl="4" w:tplc="535E9136">
      <w:numFmt w:val="bullet"/>
      <w:lvlText w:val="•"/>
      <w:lvlJc w:val="left"/>
      <w:pPr>
        <w:ind w:left="3741" w:hanging="280"/>
      </w:pPr>
      <w:rPr>
        <w:rFonts w:hint="default"/>
      </w:rPr>
    </w:lvl>
    <w:lvl w:ilvl="5" w:tplc="2BE2C1C2">
      <w:numFmt w:val="bullet"/>
      <w:lvlText w:val="•"/>
      <w:lvlJc w:val="left"/>
      <w:pPr>
        <w:ind w:left="4782" w:hanging="280"/>
      </w:pPr>
      <w:rPr>
        <w:rFonts w:hint="default"/>
      </w:rPr>
    </w:lvl>
    <w:lvl w:ilvl="6" w:tplc="E014DE76">
      <w:numFmt w:val="bullet"/>
      <w:lvlText w:val="•"/>
      <w:lvlJc w:val="left"/>
      <w:pPr>
        <w:ind w:left="5822" w:hanging="280"/>
      </w:pPr>
      <w:rPr>
        <w:rFonts w:hint="default"/>
      </w:rPr>
    </w:lvl>
    <w:lvl w:ilvl="7" w:tplc="E04445E8">
      <w:numFmt w:val="bullet"/>
      <w:lvlText w:val="•"/>
      <w:lvlJc w:val="left"/>
      <w:pPr>
        <w:ind w:left="6863" w:hanging="280"/>
      </w:pPr>
      <w:rPr>
        <w:rFonts w:hint="default"/>
      </w:rPr>
    </w:lvl>
    <w:lvl w:ilvl="8" w:tplc="4B988542">
      <w:numFmt w:val="bullet"/>
      <w:lvlText w:val="•"/>
      <w:lvlJc w:val="left"/>
      <w:pPr>
        <w:ind w:left="7904" w:hanging="280"/>
      </w:pPr>
      <w:rPr>
        <w:rFonts w:hint="default"/>
      </w:rPr>
    </w:lvl>
  </w:abstractNum>
  <w:abstractNum w:abstractNumId="4" w15:restartNumberingAfterBreak="0">
    <w:nsid w:val="17B2498D"/>
    <w:multiLevelType w:val="hybridMultilevel"/>
    <w:tmpl w:val="B50CFD7A"/>
    <w:lvl w:ilvl="0" w:tplc="DD6CF2BC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855353"/>
    <w:multiLevelType w:val="multilevel"/>
    <w:tmpl w:val="70B41ECE"/>
    <w:lvl w:ilvl="0">
      <w:start w:val="1"/>
      <w:numFmt w:val="bullet"/>
      <w:lvlText w:val=""/>
      <w:lvlJc w:val="left"/>
      <w:pPr>
        <w:ind w:left="432" w:hanging="72"/>
      </w:pPr>
      <w:rPr>
        <w:rFonts w:ascii="Symbol" w:hAnsi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1D272579"/>
    <w:multiLevelType w:val="multilevel"/>
    <w:tmpl w:val="9FA87AE0"/>
    <w:lvl w:ilvl="0">
      <w:start w:val="1"/>
      <w:numFmt w:val="decimal"/>
      <w:lvlText w:val="%1"/>
      <w:lvlJc w:val="left"/>
      <w:pPr>
        <w:ind w:left="705" w:hanging="7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5" w:hanging="7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74A0F0F"/>
    <w:multiLevelType w:val="hybridMultilevel"/>
    <w:tmpl w:val="B890217C"/>
    <w:lvl w:ilvl="0" w:tplc="D40A2F38">
      <w:start w:val="1"/>
      <w:numFmt w:val="decimal"/>
      <w:lvlText w:val="%1."/>
      <w:lvlJc w:val="left"/>
      <w:pPr>
        <w:ind w:left="600" w:hanging="480"/>
        <w:jc w:val="right"/>
      </w:pPr>
      <w:rPr>
        <w:rFonts w:ascii="Book Antiqua" w:eastAsia="Book Antiqua" w:hAnsi="Book Antiqua" w:cs="Book Antiqua" w:hint="default"/>
        <w:spacing w:val="-1"/>
        <w:w w:val="100"/>
        <w:sz w:val="24"/>
        <w:szCs w:val="24"/>
      </w:rPr>
    </w:lvl>
    <w:lvl w:ilvl="1" w:tplc="04242D7C">
      <w:start w:val="1"/>
      <w:numFmt w:val="lowerLetter"/>
      <w:lvlText w:val="%2."/>
      <w:lvlJc w:val="left"/>
      <w:pPr>
        <w:ind w:left="1300" w:hanging="280"/>
      </w:pPr>
      <w:rPr>
        <w:rFonts w:ascii="Book Antiqua" w:eastAsia="Book Antiqua" w:hAnsi="Book Antiqua" w:cs="Book Antiqua" w:hint="default"/>
        <w:spacing w:val="-20"/>
        <w:w w:val="100"/>
        <w:sz w:val="24"/>
        <w:szCs w:val="24"/>
      </w:rPr>
    </w:lvl>
    <w:lvl w:ilvl="2" w:tplc="459A929E">
      <w:numFmt w:val="bullet"/>
      <w:lvlText w:val="•"/>
      <w:lvlJc w:val="left"/>
      <w:pPr>
        <w:ind w:left="1660" w:hanging="280"/>
      </w:pPr>
      <w:rPr>
        <w:rFonts w:hint="default"/>
      </w:rPr>
    </w:lvl>
    <w:lvl w:ilvl="3" w:tplc="5644D4DA">
      <w:numFmt w:val="bullet"/>
      <w:lvlText w:val="•"/>
      <w:lvlJc w:val="left"/>
      <w:pPr>
        <w:ind w:left="2700" w:hanging="280"/>
      </w:pPr>
      <w:rPr>
        <w:rFonts w:hint="default"/>
      </w:rPr>
    </w:lvl>
    <w:lvl w:ilvl="4" w:tplc="535E9136">
      <w:numFmt w:val="bullet"/>
      <w:lvlText w:val="•"/>
      <w:lvlJc w:val="left"/>
      <w:pPr>
        <w:ind w:left="3741" w:hanging="280"/>
      </w:pPr>
      <w:rPr>
        <w:rFonts w:hint="default"/>
      </w:rPr>
    </w:lvl>
    <w:lvl w:ilvl="5" w:tplc="2BE2C1C2">
      <w:numFmt w:val="bullet"/>
      <w:lvlText w:val="•"/>
      <w:lvlJc w:val="left"/>
      <w:pPr>
        <w:ind w:left="4782" w:hanging="280"/>
      </w:pPr>
      <w:rPr>
        <w:rFonts w:hint="default"/>
      </w:rPr>
    </w:lvl>
    <w:lvl w:ilvl="6" w:tplc="E014DE76">
      <w:numFmt w:val="bullet"/>
      <w:lvlText w:val="•"/>
      <w:lvlJc w:val="left"/>
      <w:pPr>
        <w:ind w:left="5822" w:hanging="280"/>
      </w:pPr>
      <w:rPr>
        <w:rFonts w:hint="default"/>
      </w:rPr>
    </w:lvl>
    <w:lvl w:ilvl="7" w:tplc="E04445E8">
      <w:numFmt w:val="bullet"/>
      <w:lvlText w:val="•"/>
      <w:lvlJc w:val="left"/>
      <w:pPr>
        <w:ind w:left="6863" w:hanging="280"/>
      </w:pPr>
      <w:rPr>
        <w:rFonts w:hint="default"/>
      </w:rPr>
    </w:lvl>
    <w:lvl w:ilvl="8" w:tplc="4B988542">
      <w:numFmt w:val="bullet"/>
      <w:lvlText w:val="•"/>
      <w:lvlJc w:val="left"/>
      <w:pPr>
        <w:ind w:left="7904" w:hanging="280"/>
      </w:pPr>
      <w:rPr>
        <w:rFonts w:hint="default"/>
      </w:rPr>
    </w:lvl>
  </w:abstractNum>
  <w:abstractNum w:abstractNumId="8" w15:restartNumberingAfterBreak="0">
    <w:nsid w:val="2B4C48DE"/>
    <w:multiLevelType w:val="hybridMultilevel"/>
    <w:tmpl w:val="7C28A728"/>
    <w:lvl w:ilvl="0" w:tplc="47584792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0D75D4"/>
    <w:multiLevelType w:val="multilevel"/>
    <w:tmpl w:val="DDB0632C"/>
    <w:lvl w:ilvl="0">
      <w:start w:val="1"/>
      <w:numFmt w:val="bullet"/>
      <w:lvlText w:val=""/>
      <w:lvlJc w:val="left"/>
      <w:pPr>
        <w:ind w:left="432" w:hanging="72"/>
      </w:pPr>
      <w:rPr>
        <w:rFonts w:ascii="Symbol" w:hAnsi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0" w15:restartNumberingAfterBreak="0">
    <w:nsid w:val="308B7BC3"/>
    <w:multiLevelType w:val="hybridMultilevel"/>
    <w:tmpl w:val="82C0747A"/>
    <w:lvl w:ilvl="0" w:tplc="D714C5D0">
      <w:start w:val="1"/>
      <w:numFmt w:val="lowerLetter"/>
      <w:pStyle w:val="IndexEntry1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310B2CC0"/>
    <w:multiLevelType w:val="hybridMultilevel"/>
    <w:tmpl w:val="6BBC9C14"/>
    <w:lvl w:ilvl="0" w:tplc="04242D7C">
      <w:start w:val="1"/>
      <w:numFmt w:val="lowerLetter"/>
      <w:lvlText w:val="%1."/>
      <w:lvlJc w:val="left"/>
      <w:pPr>
        <w:ind w:left="1300" w:hanging="280"/>
      </w:pPr>
      <w:rPr>
        <w:rFonts w:ascii="Book Antiqua" w:eastAsia="Book Antiqua" w:hAnsi="Book Antiqua" w:cs="Book Antiqua" w:hint="default"/>
        <w:spacing w:val="-20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653542"/>
    <w:multiLevelType w:val="hybridMultilevel"/>
    <w:tmpl w:val="50CAB5C2"/>
    <w:lvl w:ilvl="0" w:tplc="7592E0D8">
      <w:start w:val="1"/>
      <w:numFmt w:val="decimal"/>
      <w:pStyle w:val="IndexEntry2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980C08"/>
    <w:multiLevelType w:val="multilevel"/>
    <w:tmpl w:val="B38CB304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b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14" w15:restartNumberingAfterBreak="0">
    <w:nsid w:val="367F58BB"/>
    <w:multiLevelType w:val="hybridMultilevel"/>
    <w:tmpl w:val="719C0BE8"/>
    <w:lvl w:ilvl="0" w:tplc="DD6CF2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620" w:hanging="360"/>
      </w:pPr>
    </w:lvl>
    <w:lvl w:ilvl="2" w:tplc="4809001B" w:tentative="1">
      <w:start w:val="1"/>
      <w:numFmt w:val="lowerRoman"/>
      <w:lvlText w:val="%3."/>
      <w:lvlJc w:val="right"/>
      <w:pPr>
        <w:ind w:left="2340" w:hanging="180"/>
      </w:pPr>
    </w:lvl>
    <w:lvl w:ilvl="3" w:tplc="4809000F" w:tentative="1">
      <w:start w:val="1"/>
      <w:numFmt w:val="decimal"/>
      <w:lvlText w:val="%4."/>
      <w:lvlJc w:val="left"/>
      <w:pPr>
        <w:ind w:left="3060" w:hanging="360"/>
      </w:pPr>
    </w:lvl>
    <w:lvl w:ilvl="4" w:tplc="48090019" w:tentative="1">
      <w:start w:val="1"/>
      <w:numFmt w:val="lowerLetter"/>
      <w:lvlText w:val="%5."/>
      <w:lvlJc w:val="left"/>
      <w:pPr>
        <w:ind w:left="3780" w:hanging="360"/>
      </w:pPr>
    </w:lvl>
    <w:lvl w:ilvl="5" w:tplc="4809001B" w:tentative="1">
      <w:start w:val="1"/>
      <w:numFmt w:val="lowerRoman"/>
      <w:lvlText w:val="%6."/>
      <w:lvlJc w:val="right"/>
      <w:pPr>
        <w:ind w:left="4500" w:hanging="180"/>
      </w:pPr>
    </w:lvl>
    <w:lvl w:ilvl="6" w:tplc="4809000F" w:tentative="1">
      <w:start w:val="1"/>
      <w:numFmt w:val="decimal"/>
      <w:lvlText w:val="%7."/>
      <w:lvlJc w:val="left"/>
      <w:pPr>
        <w:ind w:left="5220" w:hanging="360"/>
      </w:pPr>
    </w:lvl>
    <w:lvl w:ilvl="7" w:tplc="48090019" w:tentative="1">
      <w:start w:val="1"/>
      <w:numFmt w:val="lowerLetter"/>
      <w:lvlText w:val="%8."/>
      <w:lvlJc w:val="left"/>
      <w:pPr>
        <w:ind w:left="5940" w:hanging="360"/>
      </w:pPr>
    </w:lvl>
    <w:lvl w:ilvl="8" w:tplc="48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5" w15:restartNumberingAfterBreak="0">
    <w:nsid w:val="3B5D263B"/>
    <w:multiLevelType w:val="hybridMultilevel"/>
    <w:tmpl w:val="CB40CC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89429EE"/>
    <w:multiLevelType w:val="multilevel"/>
    <w:tmpl w:val="9B5245FE"/>
    <w:lvl w:ilvl="0">
      <w:start w:val="1"/>
      <w:numFmt w:val="decimal"/>
      <w:lvlText w:val="%1"/>
      <w:lvlJc w:val="left"/>
      <w:pPr>
        <w:ind w:left="660" w:hanging="660"/>
      </w:pPr>
      <w:rPr>
        <w:rFonts w:hint="default"/>
        <w:color w:val="auto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auto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color w:val="auto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color w:val="auto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color w:val="auto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color w:val="auto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color w:val="auto"/>
      </w:rPr>
    </w:lvl>
  </w:abstractNum>
  <w:abstractNum w:abstractNumId="17" w15:restartNumberingAfterBreak="0">
    <w:nsid w:val="49E17957"/>
    <w:multiLevelType w:val="hybridMultilevel"/>
    <w:tmpl w:val="B880A96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C7F5B88"/>
    <w:multiLevelType w:val="hybridMultilevel"/>
    <w:tmpl w:val="AF2009A6"/>
    <w:lvl w:ilvl="0" w:tplc="5FBC0A90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067621"/>
    <w:multiLevelType w:val="hybridMultilevel"/>
    <w:tmpl w:val="6BBC9C14"/>
    <w:lvl w:ilvl="0" w:tplc="04242D7C">
      <w:start w:val="1"/>
      <w:numFmt w:val="lowerLetter"/>
      <w:lvlText w:val="%1."/>
      <w:lvlJc w:val="left"/>
      <w:pPr>
        <w:ind w:left="1300" w:hanging="280"/>
      </w:pPr>
      <w:rPr>
        <w:rFonts w:ascii="Book Antiqua" w:eastAsia="Book Antiqua" w:hAnsi="Book Antiqua" w:cs="Book Antiqua" w:hint="default"/>
        <w:spacing w:val="-20"/>
        <w:w w:val="10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CE3A1E"/>
    <w:multiLevelType w:val="hybridMultilevel"/>
    <w:tmpl w:val="C694A844"/>
    <w:lvl w:ilvl="0" w:tplc="4809001B">
      <w:start w:val="1"/>
      <w:numFmt w:val="lowerRoman"/>
      <w:lvlText w:val="%1."/>
      <w:lvlJc w:val="righ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75800E4"/>
    <w:multiLevelType w:val="multilevel"/>
    <w:tmpl w:val="D0C48294"/>
    <w:lvl w:ilvl="0">
      <w:start w:val="1"/>
      <w:numFmt w:val="decimal"/>
      <w:lvlText w:val="%1."/>
      <w:lvlJc w:val="left"/>
      <w:pPr>
        <w:ind w:left="432" w:hanging="72"/>
      </w:pPr>
      <w:rPr>
        <w:rFonts w:ascii="Palatino Linotype" w:hAnsi="Palatino Linotype" w:hint="default"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2" w15:restartNumberingAfterBreak="0">
    <w:nsid w:val="5C1C61CA"/>
    <w:multiLevelType w:val="hybridMultilevel"/>
    <w:tmpl w:val="BAE22486"/>
    <w:lvl w:ilvl="0" w:tplc="4809000F">
      <w:start w:val="1"/>
      <w:numFmt w:val="decimal"/>
      <w:lvlText w:val="%1."/>
      <w:lvlJc w:val="left"/>
      <w:pPr>
        <w:ind w:left="900" w:hanging="360"/>
      </w:pPr>
    </w:lvl>
    <w:lvl w:ilvl="1" w:tplc="48090019" w:tentative="1">
      <w:start w:val="1"/>
      <w:numFmt w:val="lowerLetter"/>
      <w:lvlText w:val="%2."/>
      <w:lvlJc w:val="left"/>
      <w:pPr>
        <w:ind w:left="1620" w:hanging="360"/>
      </w:pPr>
    </w:lvl>
    <w:lvl w:ilvl="2" w:tplc="4809001B" w:tentative="1">
      <w:start w:val="1"/>
      <w:numFmt w:val="lowerRoman"/>
      <w:lvlText w:val="%3."/>
      <w:lvlJc w:val="right"/>
      <w:pPr>
        <w:ind w:left="2340" w:hanging="180"/>
      </w:pPr>
    </w:lvl>
    <w:lvl w:ilvl="3" w:tplc="4809000F" w:tentative="1">
      <w:start w:val="1"/>
      <w:numFmt w:val="decimal"/>
      <w:lvlText w:val="%4."/>
      <w:lvlJc w:val="left"/>
      <w:pPr>
        <w:ind w:left="3060" w:hanging="360"/>
      </w:pPr>
    </w:lvl>
    <w:lvl w:ilvl="4" w:tplc="48090019" w:tentative="1">
      <w:start w:val="1"/>
      <w:numFmt w:val="lowerLetter"/>
      <w:lvlText w:val="%5."/>
      <w:lvlJc w:val="left"/>
      <w:pPr>
        <w:ind w:left="3780" w:hanging="360"/>
      </w:pPr>
    </w:lvl>
    <w:lvl w:ilvl="5" w:tplc="4809001B" w:tentative="1">
      <w:start w:val="1"/>
      <w:numFmt w:val="lowerRoman"/>
      <w:lvlText w:val="%6."/>
      <w:lvlJc w:val="right"/>
      <w:pPr>
        <w:ind w:left="4500" w:hanging="180"/>
      </w:pPr>
    </w:lvl>
    <w:lvl w:ilvl="6" w:tplc="4809000F" w:tentative="1">
      <w:start w:val="1"/>
      <w:numFmt w:val="decimal"/>
      <w:lvlText w:val="%7."/>
      <w:lvlJc w:val="left"/>
      <w:pPr>
        <w:ind w:left="5220" w:hanging="360"/>
      </w:pPr>
    </w:lvl>
    <w:lvl w:ilvl="7" w:tplc="48090019" w:tentative="1">
      <w:start w:val="1"/>
      <w:numFmt w:val="lowerLetter"/>
      <w:lvlText w:val="%8."/>
      <w:lvlJc w:val="left"/>
      <w:pPr>
        <w:ind w:left="5940" w:hanging="360"/>
      </w:pPr>
    </w:lvl>
    <w:lvl w:ilvl="8" w:tplc="48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3" w15:restartNumberingAfterBreak="0">
    <w:nsid w:val="626C108F"/>
    <w:multiLevelType w:val="hybridMultilevel"/>
    <w:tmpl w:val="6AFEE91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4F43D94"/>
    <w:multiLevelType w:val="hybridMultilevel"/>
    <w:tmpl w:val="2E1A0A60"/>
    <w:lvl w:ilvl="0" w:tplc="AD2E6FD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6E119EA"/>
    <w:multiLevelType w:val="multilevel"/>
    <w:tmpl w:val="DDB0632C"/>
    <w:lvl w:ilvl="0">
      <w:start w:val="1"/>
      <w:numFmt w:val="bullet"/>
      <w:lvlText w:val=""/>
      <w:lvlJc w:val="left"/>
      <w:pPr>
        <w:ind w:left="432" w:hanging="72"/>
      </w:pPr>
      <w:rPr>
        <w:rFonts w:ascii="Symbol" w:hAnsi="Symbol" w:hint="default"/>
        <w:sz w:val="24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180"/>
      </w:pPr>
      <w:rPr>
        <w:rFonts w:ascii="Wingdings" w:hAnsi="Wingdings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69BD4291"/>
    <w:multiLevelType w:val="hybridMultilevel"/>
    <w:tmpl w:val="BDB8F00A"/>
    <w:lvl w:ilvl="0" w:tplc="22C65B1C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2A8788E"/>
    <w:multiLevelType w:val="hybridMultilevel"/>
    <w:tmpl w:val="7CB46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ABD7468"/>
    <w:multiLevelType w:val="hybridMultilevel"/>
    <w:tmpl w:val="B48E62A6"/>
    <w:lvl w:ilvl="0" w:tplc="DD6CF2BC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260" w:hanging="360"/>
      </w:pPr>
    </w:lvl>
    <w:lvl w:ilvl="2" w:tplc="4809001B" w:tentative="1">
      <w:start w:val="1"/>
      <w:numFmt w:val="lowerRoman"/>
      <w:lvlText w:val="%3."/>
      <w:lvlJc w:val="right"/>
      <w:pPr>
        <w:ind w:left="1980" w:hanging="180"/>
      </w:pPr>
    </w:lvl>
    <w:lvl w:ilvl="3" w:tplc="4809000F" w:tentative="1">
      <w:start w:val="1"/>
      <w:numFmt w:val="decimal"/>
      <w:lvlText w:val="%4."/>
      <w:lvlJc w:val="left"/>
      <w:pPr>
        <w:ind w:left="2700" w:hanging="360"/>
      </w:pPr>
    </w:lvl>
    <w:lvl w:ilvl="4" w:tplc="48090019" w:tentative="1">
      <w:start w:val="1"/>
      <w:numFmt w:val="lowerLetter"/>
      <w:lvlText w:val="%5."/>
      <w:lvlJc w:val="left"/>
      <w:pPr>
        <w:ind w:left="3420" w:hanging="360"/>
      </w:pPr>
    </w:lvl>
    <w:lvl w:ilvl="5" w:tplc="4809001B" w:tentative="1">
      <w:start w:val="1"/>
      <w:numFmt w:val="lowerRoman"/>
      <w:lvlText w:val="%6."/>
      <w:lvlJc w:val="right"/>
      <w:pPr>
        <w:ind w:left="4140" w:hanging="180"/>
      </w:pPr>
    </w:lvl>
    <w:lvl w:ilvl="6" w:tplc="4809000F" w:tentative="1">
      <w:start w:val="1"/>
      <w:numFmt w:val="decimal"/>
      <w:lvlText w:val="%7."/>
      <w:lvlJc w:val="left"/>
      <w:pPr>
        <w:ind w:left="4860" w:hanging="360"/>
      </w:pPr>
    </w:lvl>
    <w:lvl w:ilvl="7" w:tplc="48090019" w:tentative="1">
      <w:start w:val="1"/>
      <w:numFmt w:val="lowerLetter"/>
      <w:lvlText w:val="%8."/>
      <w:lvlJc w:val="left"/>
      <w:pPr>
        <w:ind w:left="5580" w:hanging="360"/>
      </w:pPr>
    </w:lvl>
    <w:lvl w:ilvl="8" w:tplc="48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9" w15:restartNumberingAfterBreak="0">
    <w:nsid w:val="7D3107B5"/>
    <w:multiLevelType w:val="hybridMultilevel"/>
    <w:tmpl w:val="DFE4D640"/>
    <w:lvl w:ilvl="0" w:tplc="101C55FA">
      <w:start w:val="1"/>
      <w:numFmt w:val="bullet"/>
      <w:pStyle w:val="IndexEntry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792E0E"/>
    <w:multiLevelType w:val="hybridMultilevel"/>
    <w:tmpl w:val="F65E331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8"/>
  </w:num>
  <w:num w:numId="3">
    <w:abstractNumId w:val="12"/>
  </w:num>
  <w:num w:numId="4">
    <w:abstractNumId w:val="10"/>
  </w:num>
  <w:num w:numId="5">
    <w:abstractNumId w:val="29"/>
  </w:num>
  <w:num w:numId="6">
    <w:abstractNumId w:val="1"/>
  </w:num>
  <w:num w:numId="7">
    <w:abstractNumId w:val="17"/>
  </w:num>
  <w:num w:numId="8">
    <w:abstractNumId w:val="16"/>
  </w:num>
  <w:num w:numId="9">
    <w:abstractNumId w:val="21"/>
  </w:num>
  <w:num w:numId="10">
    <w:abstractNumId w:val="5"/>
  </w:num>
  <w:num w:numId="11">
    <w:abstractNumId w:val="25"/>
  </w:num>
  <w:num w:numId="12">
    <w:abstractNumId w:val="9"/>
  </w:num>
  <w:num w:numId="13">
    <w:abstractNumId w:val="13"/>
  </w:num>
  <w:num w:numId="14">
    <w:abstractNumId w:val="21"/>
    <w:lvlOverride w:ilvl="0">
      <w:lvl w:ilvl="0">
        <w:start w:val="1"/>
        <w:numFmt w:val="decimal"/>
        <w:lvlText w:val="%1."/>
        <w:lvlJc w:val="left"/>
        <w:pPr>
          <w:ind w:left="432" w:hanging="72"/>
        </w:pPr>
        <w:rPr>
          <w:rFonts w:ascii="Palatino Linotype" w:hAnsi="Palatino Linotype" w:hint="default"/>
          <w:sz w:val="24"/>
        </w:rPr>
      </w:lvl>
    </w:lvlOverride>
    <w:lvlOverride w:ilvl="1">
      <w:lvl w:ilvl="1">
        <w:start w:val="1"/>
        <w:numFmt w:val="lowerLetter"/>
        <w:lvlText w:val="%2.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."/>
        <w:lvlJc w:val="right"/>
        <w:pPr>
          <w:ind w:left="2160" w:hanging="180"/>
        </w:pPr>
        <w:rPr>
          <w:rFonts w:hint="default"/>
        </w:rPr>
      </w:lvl>
    </w:lvlOverride>
    <w:lvlOverride w:ilvl="3">
      <w:lvl w:ilvl="3">
        <w:start w:val="1"/>
        <w:numFmt w:val="decimal"/>
        <w:lvlText w:val="%4."/>
        <w:lvlJc w:val="left"/>
        <w:pPr>
          <w:ind w:left="288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%5."/>
        <w:lvlJc w:val="left"/>
        <w:pPr>
          <w:ind w:left="36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%6."/>
        <w:lvlJc w:val="right"/>
        <w:pPr>
          <w:ind w:left="4320" w:hanging="18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504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576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right"/>
        <w:pPr>
          <w:ind w:left="6480" w:hanging="180"/>
        </w:pPr>
        <w:rPr>
          <w:rFonts w:hint="default"/>
        </w:rPr>
      </w:lvl>
    </w:lvlOverride>
  </w:num>
  <w:num w:numId="15">
    <w:abstractNumId w:val="23"/>
  </w:num>
  <w:num w:numId="16">
    <w:abstractNumId w:val="22"/>
  </w:num>
  <w:num w:numId="17">
    <w:abstractNumId w:val="28"/>
  </w:num>
  <w:num w:numId="18">
    <w:abstractNumId w:val="4"/>
  </w:num>
  <w:num w:numId="19">
    <w:abstractNumId w:val="14"/>
  </w:num>
  <w:num w:numId="20">
    <w:abstractNumId w:val="18"/>
  </w:num>
  <w:num w:numId="21">
    <w:abstractNumId w:val="8"/>
  </w:num>
  <w:num w:numId="22">
    <w:abstractNumId w:val="26"/>
  </w:num>
  <w:num w:numId="23">
    <w:abstractNumId w:val="24"/>
  </w:num>
  <w:num w:numId="24">
    <w:abstractNumId w:val="20"/>
  </w:num>
  <w:num w:numId="25">
    <w:abstractNumId w:val="30"/>
  </w:num>
  <w:num w:numId="26">
    <w:abstractNumId w:val="27"/>
  </w:num>
  <w:num w:numId="27">
    <w:abstractNumId w:val="2"/>
  </w:num>
  <w:num w:numId="28">
    <w:abstractNumId w:val="15"/>
  </w:num>
  <w:num w:numId="29">
    <w:abstractNumId w:val="3"/>
  </w:num>
  <w:num w:numId="30">
    <w:abstractNumId w:val="11"/>
  </w:num>
  <w:num w:numId="31">
    <w:abstractNumId w:val="7"/>
  </w:num>
  <w:num w:numId="32">
    <w:abstractNumId w:val="19"/>
  </w:num>
  <w:num w:numId="33">
    <w:abstractNumId w:val="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stylePaneFormatFilter w:val="3F21" w:allStyles="1" w:customStyles="0" w:latentStyles="0" w:stylesInUse="0" w:headingStyles="1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681F"/>
    <w:rsid w:val="0000047A"/>
    <w:rsid w:val="00002C99"/>
    <w:rsid w:val="00003C6B"/>
    <w:rsid w:val="00003DB0"/>
    <w:rsid w:val="00004172"/>
    <w:rsid w:val="00004994"/>
    <w:rsid w:val="0000501A"/>
    <w:rsid w:val="00005532"/>
    <w:rsid w:val="00005914"/>
    <w:rsid w:val="000059C4"/>
    <w:rsid w:val="000062AA"/>
    <w:rsid w:val="0000670D"/>
    <w:rsid w:val="00006933"/>
    <w:rsid w:val="00006C57"/>
    <w:rsid w:val="00007E2D"/>
    <w:rsid w:val="00007F50"/>
    <w:rsid w:val="00010691"/>
    <w:rsid w:val="0001117A"/>
    <w:rsid w:val="0001143E"/>
    <w:rsid w:val="0001273B"/>
    <w:rsid w:val="00012A6D"/>
    <w:rsid w:val="00012CC7"/>
    <w:rsid w:val="00012E36"/>
    <w:rsid w:val="00012ED8"/>
    <w:rsid w:val="0001308F"/>
    <w:rsid w:val="00015E57"/>
    <w:rsid w:val="00016BA7"/>
    <w:rsid w:val="00016F34"/>
    <w:rsid w:val="00017B80"/>
    <w:rsid w:val="000200F3"/>
    <w:rsid w:val="0002031E"/>
    <w:rsid w:val="000209ED"/>
    <w:rsid w:val="000224CD"/>
    <w:rsid w:val="000232D8"/>
    <w:rsid w:val="00023742"/>
    <w:rsid w:val="000239BF"/>
    <w:rsid w:val="0002499E"/>
    <w:rsid w:val="00024A42"/>
    <w:rsid w:val="00024DBD"/>
    <w:rsid w:val="000254E0"/>
    <w:rsid w:val="00026952"/>
    <w:rsid w:val="00027BC4"/>
    <w:rsid w:val="00027DC3"/>
    <w:rsid w:val="00030C57"/>
    <w:rsid w:val="00030D08"/>
    <w:rsid w:val="000322DF"/>
    <w:rsid w:val="000332DC"/>
    <w:rsid w:val="0003380C"/>
    <w:rsid w:val="000338DF"/>
    <w:rsid w:val="00033D0E"/>
    <w:rsid w:val="00033EA9"/>
    <w:rsid w:val="00034A63"/>
    <w:rsid w:val="00035C8C"/>
    <w:rsid w:val="000364CE"/>
    <w:rsid w:val="00037368"/>
    <w:rsid w:val="00037A7C"/>
    <w:rsid w:val="00040FD7"/>
    <w:rsid w:val="0004186D"/>
    <w:rsid w:val="00041C3F"/>
    <w:rsid w:val="00041E4C"/>
    <w:rsid w:val="00042640"/>
    <w:rsid w:val="00042691"/>
    <w:rsid w:val="00042AFD"/>
    <w:rsid w:val="000431B8"/>
    <w:rsid w:val="000437E6"/>
    <w:rsid w:val="00043B2E"/>
    <w:rsid w:val="0004471F"/>
    <w:rsid w:val="00045052"/>
    <w:rsid w:val="00045425"/>
    <w:rsid w:val="0004656A"/>
    <w:rsid w:val="00046AC1"/>
    <w:rsid w:val="0005119F"/>
    <w:rsid w:val="00052791"/>
    <w:rsid w:val="00052978"/>
    <w:rsid w:val="00052BF0"/>
    <w:rsid w:val="0005375C"/>
    <w:rsid w:val="00053847"/>
    <w:rsid w:val="00053BA2"/>
    <w:rsid w:val="000561C6"/>
    <w:rsid w:val="0005646A"/>
    <w:rsid w:val="00056B44"/>
    <w:rsid w:val="00056DBB"/>
    <w:rsid w:val="00056E96"/>
    <w:rsid w:val="00057264"/>
    <w:rsid w:val="00057467"/>
    <w:rsid w:val="000578CF"/>
    <w:rsid w:val="00057A26"/>
    <w:rsid w:val="00057A5A"/>
    <w:rsid w:val="00060116"/>
    <w:rsid w:val="00060687"/>
    <w:rsid w:val="00060B87"/>
    <w:rsid w:val="00060CDD"/>
    <w:rsid w:val="00061BAB"/>
    <w:rsid w:val="00062191"/>
    <w:rsid w:val="00062203"/>
    <w:rsid w:val="0006224D"/>
    <w:rsid w:val="000627F9"/>
    <w:rsid w:val="00062C1C"/>
    <w:rsid w:val="000631F8"/>
    <w:rsid w:val="00063549"/>
    <w:rsid w:val="00064F18"/>
    <w:rsid w:val="00065915"/>
    <w:rsid w:val="000665FE"/>
    <w:rsid w:val="00066AE6"/>
    <w:rsid w:val="00066B07"/>
    <w:rsid w:val="00066C77"/>
    <w:rsid w:val="00067297"/>
    <w:rsid w:val="0006736F"/>
    <w:rsid w:val="00067E0B"/>
    <w:rsid w:val="00067E24"/>
    <w:rsid w:val="00067FA8"/>
    <w:rsid w:val="00070766"/>
    <w:rsid w:val="00070FA0"/>
    <w:rsid w:val="00071C4D"/>
    <w:rsid w:val="00071E1A"/>
    <w:rsid w:val="0007211C"/>
    <w:rsid w:val="00072169"/>
    <w:rsid w:val="00072D80"/>
    <w:rsid w:val="00072EDD"/>
    <w:rsid w:val="00074EAC"/>
    <w:rsid w:val="00074FDD"/>
    <w:rsid w:val="000751D6"/>
    <w:rsid w:val="00075203"/>
    <w:rsid w:val="000759A9"/>
    <w:rsid w:val="00075C17"/>
    <w:rsid w:val="00076527"/>
    <w:rsid w:val="00076746"/>
    <w:rsid w:val="00076C06"/>
    <w:rsid w:val="00077BB4"/>
    <w:rsid w:val="00080DDC"/>
    <w:rsid w:val="00081082"/>
    <w:rsid w:val="000817B4"/>
    <w:rsid w:val="00081DAE"/>
    <w:rsid w:val="00082317"/>
    <w:rsid w:val="000824A3"/>
    <w:rsid w:val="00082891"/>
    <w:rsid w:val="0008296E"/>
    <w:rsid w:val="00082AC3"/>
    <w:rsid w:val="00082CC9"/>
    <w:rsid w:val="00082CF6"/>
    <w:rsid w:val="00083AD2"/>
    <w:rsid w:val="00083BD1"/>
    <w:rsid w:val="000846FE"/>
    <w:rsid w:val="00084EC9"/>
    <w:rsid w:val="00085CD4"/>
    <w:rsid w:val="00086394"/>
    <w:rsid w:val="000863CB"/>
    <w:rsid w:val="00086BD1"/>
    <w:rsid w:val="00087796"/>
    <w:rsid w:val="00087CE8"/>
    <w:rsid w:val="000900C2"/>
    <w:rsid w:val="000909FA"/>
    <w:rsid w:val="00092C51"/>
    <w:rsid w:val="000940D1"/>
    <w:rsid w:val="000944BB"/>
    <w:rsid w:val="00094F59"/>
    <w:rsid w:val="0009535E"/>
    <w:rsid w:val="000956E1"/>
    <w:rsid w:val="0009622D"/>
    <w:rsid w:val="000962FA"/>
    <w:rsid w:val="000964A6"/>
    <w:rsid w:val="000A006D"/>
    <w:rsid w:val="000A031F"/>
    <w:rsid w:val="000A12CB"/>
    <w:rsid w:val="000A1A1D"/>
    <w:rsid w:val="000A30ED"/>
    <w:rsid w:val="000A3FC4"/>
    <w:rsid w:val="000A5889"/>
    <w:rsid w:val="000A6421"/>
    <w:rsid w:val="000A72BE"/>
    <w:rsid w:val="000A773F"/>
    <w:rsid w:val="000A7929"/>
    <w:rsid w:val="000A79AA"/>
    <w:rsid w:val="000A7E17"/>
    <w:rsid w:val="000A7E2D"/>
    <w:rsid w:val="000B087F"/>
    <w:rsid w:val="000B1874"/>
    <w:rsid w:val="000B36A6"/>
    <w:rsid w:val="000B484D"/>
    <w:rsid w:val="000B5111"/>
    <w:rsid w:val="000C0883"/>
    <w:rsid w:val="000C1A72"/>
    <w:rsid w:val="000C3579"/>
    <w:rsid w:val="000C40CB"/>
    <w:rsid w:val="000C427B"/>
    <w:rsid w:val="000C4A91"/>
    <w:rsid w:val="000C5082"/>
    <w:rsid w:val="000C55DA"/>
    <w:rsid w:val="000C5B85"/>
    <w:rsid w:val="000C5C6B"/>
    <w:rsid w:val="000C6404"/>
    <w:rsid w:val="000C6B69"/>
    <w:rsid w:val="000C6D60"/>
    <w:rsid w:val="000C7225"/>
    <w:rsid w:val="000C76DC"/>
    <w:rsid w:val="000C784B"/>
    <w:rsid w:val="000D0952"/>
    <w:rsid w:val="000D0A6B"/>
    <w:rsid w:val="000D1275"/>
    <w:rsid w:val="000D1619"/>
    <w:rsid w:val="000D1B74"/>
    <w:rsid w:val="000D1FC8"/>
    <w:rsid w:val="000D2404"/>
    <w:rsid w:val="000D3953"/>
    <w:rsid w:val="000D4116"/>
    <w:rsid w:val="000D43FB"/>
    <w:rsid w:val="000D5CD1"/>
    <w:rsid w:val="000D5DE0"/>
    <w:rsid w:val="000D61DB"/>
    <w:rsid w:val="000D6E35"/>
    <w:rsid w:val="000D768F"/>
    <w:rsid w:val="000D785F"/>
    <w:rsid w:val="000E0DCB"/>
    <w:rsid w:val="000E2081"/>
    <w:rsid w:val="000E2A54"/>
    <w:rsid w:val="000E36BB"/>
    <w:rsid w:val="000E379B"/>
    <w:rsid w:val="000E3F7C"/>
    <w:rsid w:val="000E4210"/>
    <w:rsid w:val="000E4724"/>
    <w:rsid w:val="000E49B3"/>
    <w:rsid w:val="000E53D9"/>
    <w:rsid w:val="000E6349"/>
    <w:rsid w:val="000E68DE"/>
    <w:rsid w:val="000E6F03"/>
    <w:rsid w:val="000E7403"/>
    <w:rsid w:val="000F00BF"/>
    <w:rsid w:val="000F276B"/>
    <w:rsid w:val="000F3782"/>
    <w:rsid w:val="000F42D3"/>
    <w:rsid w:val="000F4855"/>
    <w:rsid w:val="000F582C"/>
    <w:rsid w:val="000F613E"/>
    <w:rsid w:val="000F65B3"/>
    <w:rsid w:val="000F70BF"/>
    <w:rsid w:val="000F77C2"/>
    <w:rsid w:val="000F7BC2"/>
    <w:rsid w:val="000F7CBE"/>
    <w:rsid w:val="00100BEF"/>
    <w:rsid w:val="00100F91"/>
    <w:rsid w:val="0010180F"/>
    <w:rsid w:val="00102200"/>
    <w:rsid w:val="00102A84"/>
    <w:rsid w:val="00102F6A"/>
    <w:rsid w:val="00103974"/>
    <w:rsid w:val="00103A04"/>
    <w:rsid w:val="0010491C"/>
    <w:rsid w:val="00104E3B"/>
    <w:rsid w:val="001057BE"/>
    <w:rsid w:val="00106ACC"/>
    <w:rsid w:val="00107317"/>
    <w:rsid w:val="001075C7"/>
    <w:rsid w:val="0010765A"/>
    <w:rsid w:val="00107E5E"/>
    <w:rsid w:val="00107F56"/>
    <w:rsid w:val="001100C6"/>
    <w:rsid w:val="0011105D"/>
    <w:rsid w:val="001120A7"/>
    <w:rsid w:val="001121D9"/>
    <w:rsid w:val="00112317"/>
    <w:rsid w:val="001129FB"/>
    <w:rsid w:val="00112BA6"/>
    <w:rsid w:val="00112BD7"/>
    <w:rsid w:val="00112CC2"/>
    <w:rsid w:val="001144B1"/>
    <w:rsid w:val="0011467E"/>
    <w:rsid w:val="00114C17"/>
    <w:rsid w:val="00114FC7"/>
    <w:rsid w:val="0012023E"/>
    <w:rsid w:val="00120310"/>
    <w:rsid w:val="00120508"/>
    <w:rsid w:val="001208E4"/>
    <w:rsid w:val="001208F0"/>
    <w:rsid w:val="00121151"/>
    <w:rsid w:val="001223F5"/>
    <w:rsid w:val="00122437"/>
    <w:rsid w:val="001234CB"/>
    <w:rsid w:val="00123B98"/>
    <w:rsid w:val="0012455D"/>
    <w:rsid w:val="001245BB"/>
    <w:rsid w:val="00125CF2"/>
    <w:rsid w:val="00125F12"/>
    <w:rsid w:val="001262FD"/>
    <w:rsid w:val="0012684F"/>
    <w:rsid w:val="001268EC"/>
    <w:rsid w:val="00126B87"/>
    <w:rsid w:val="00127591"/>
    <w:rsid w:val="0012797D"/>
    <w:rsid w:val="00130758"/>
    <w:rsid w:val="00130CB0"/>
    <w:rsid w:val="00131135"/>
    <w:rsid w:val="0013115E"/>
    <w:rsid w:val="00131237"/>
    <w:rsid w:val="00131639"/>
    <w:rsid w:val="00131AAC"/>
    <w:rsid w:val="00131CCD"/>
    <w:rsid w:val="00133A30"/>
    <w:rsid w:val="00133BFD"/>
    <w:rsid w:val="00133CAD"/>
    <w:rsid w:val="00134E7C"/>
    <w:rsid w:val="001351AF"/>
    <w:rsid w:val="00136C9C"/>
    <w:rsid w:val="0013705F"/>
    <w:rsid w:val="001405FE"/>
    <w:rsid w:val="00140D3E"/>
    <w:rsid w:val="00140F53"/>
    <w:rsid w:val="00141978"/>
    <w:rsid w:val="00142312"/>
    <w:rsid w:val="001430FD"/>
    <w:rsid w:val="001433DA"/>
    <w:rsid w:val="00143F54"/>
    <w:rsid w:val="00144AEB"/>
    <w:rsid w:val="00146489"/>
    <w:rsid w:val="00146751"/>
    <w:rsid w:val="00147473"/>
    <w:rsid w:val="0015087F"/>
    <w:rsid w:val="0015173F"/>
    <w:rsid w:val="00151A23"/>
    <w:rsid w:val="00152400"/>
    <w:rsid w:val="00153F04"/>
    <w:rsid w:val="00155D35"/>
    <w:rsid w:val="00155EC7"/>
    <w:rsid w:val="00156310"/>
    <w:rsid w:val="00156463"/>
    <w:rsid w:val="00156493"/>
    <w:rsid w:val="00157412"/>
    <w:rsid w:val="00157ACA"/>
    <w:rsid w:val="00160016"/>
    <w:rsid w:val="001606E2"/>
    <w:rsid w:val="001609EC"/>
    <w:rsid w:val="00162BE8"/>
    <w:rsid w:val="00163299"/>
    <w:rsid w:val="00163747"/>
    <w:rsid w:val="0016394C"/>
    <w:rsid w:val="001642CB"/>
    <w:rsid w:val="00164308"/>
    <w:rsid w:val="00164C01"/>
    <w:rsid w:val="00164D6C"/>
    <w:rsid w:val="00164F60"/>
    <w:rsid w:val="001661A0"/>
    <w:rsid w:val="00166FFB"/>
    <w:rsid w:val="001672E6"/>
    <w:rsid w:val="00167397"/>
    <w:rsid w:val="00167544"/>
    <w:rsid w:val="00167E00"/>
    <w:rsid w:val="001708A8"/>
    <w:rsid w:val="00170E77"/>
    <w:rsid w:val="00170F86"/>
    <w:rsid w:val="00171611"/>
    <w:rsid w:val="0017180E"/>
    <w:rsid w:val="00171D22"/>
    <w:rsid w:val="0017346A"/>
    <w:rsid w:val="0017367D"/>
    <w:rsid w:val="00173991"/>
    <w:rsid w:val="00173DA2"/>
    <w:rsid w:val="00174729"/>
    <w:rsid w:val="00174879"/>
    <w:rsid w:val="00174DED"/>
    <w:rsid w:val="0017599C"/>
    <w:rsid w:val="00176A7A"/>
    <w:rsid w:val="001771B3"/>
    <w:rsid w:val="00177933"/>
    <w:rsid w:val="00180696"/>
    <w:rsid w:val="00180D48"/>
    <w:rsid w:val="00180DC7"/>
    <w:rsid w:val="001815F7"/>
    <w:rsid w:val="001816FD"/>
    <w:rsid w:val="00182703"/>
    <w:rsid w:val="0018298E"/>
    <w:rsid w:val="00182F52"/>
    <w:rsid w:val="001837DD"/>
    <w:rsid w:val="00183AF4"/>
    <w:rsid w:val="00183D48"/>
    <w:rsid w:val="00183FFF"/>
    <w:rsid w:val="00184097"/>
    <w:rsid w:val="001840D0"/>
    <w:rsid w:val="0018424E"/>
    <w:rsid w:val="0018432D"/>
    <w:rsid w:val="00184E38"/>
    <w:rsid w:val="00186A1C"/>
    <w:rsid w:val="0018761F"/>
    <w:rsid w:val="001913A9"/>
    <w:rsid w:val="0019204A"/>
    <w:rsid w:val="00192183"/>
    <w:rsid w:val="001926AF"/>
    <w:rsid w:val="00192D85"/>
    <w:rsid w:val="00193184"/>
    <w:rsid w:val="0019416C"/>
    <w:rsid w:val="00194929"/>
    <w:rsid w:val="00197A5F"/>
    <w:rsid w:val="00197B5B"/>
    <w:rsid w:val="00197C37"/>
    <w:rsid w:val="00197CA4"/>
    <w:rsid w:val="001A0883"/>
    <w:rsid w:val="001A17C1"/>
    <w:rsid w:val="001A2D46"/>
    <w:rsid w:val="001A2F74"/>
    <w:rsid w:val="001A3079"/>
    <w:rsid w:val="001A395D"/>
    <w:rsid w:val="001A50C7"/>
    <w:rsid w:val="001B02C1"/>
    <w:rsid w:val="001B02C6"/>
    <w:rsid w:val="001B08BD"/>
    <w:rsid w:val="001B09DF"/>
    <w:rsid w:val="001B0C30"/>
    <w:rsid w:val="001B0C3C"/>
    <w:rsid w:val="001B0FCC"/>
    <w:rsid w:val="001B12A5"/>
    <w:rsid w:val="001B1D5E"/>
    <w:rsid w:val="001B29EC"/>
    <w:rsid w:val="001B2EFD"/>
    <w:rsid w:val="001B379A"/>
    <w:rsid w:val="001B38D0"/>
    <w:rsid w:val="001B4721"/>
    <w:rsid w:val="001B4B34"/>
    <w:rsid w:val="001B509F"/>
    <w:rsid w:val="001B5283"/>
    <w:rsid w:val="001B5369"/>
    <w:rsid w:val="001B5391"/>
    <w:rsid w:val="001B5F31"/>
    <w:rsid w:val="001B68A8"/>
    <w:rsid w:val="001B6B1C"/>
    <w:rsid w:val="001B73A9"/>
    <w:rsid w:val="001B7D6E"/>
    <w:rsid w:val="001B7FA8"/>
    <w:rsid w:val="001C05F1"/>
    <w:rsid w:val="001C0CBD"/>
    <w:rsid w:val="001C0DE0"/>
    <w:rsid w:val="001C1227"/>
    <w:rsid w:val="001C1FF9"/>
    <w:rsid w:val="001C27A4"/>
    <w:rsid w:val="001C3153"/>
    <w:rsid w:val="001C35CA"/>
    <w:rsid w:val="001C387D"/>
    <w:rsid w:val="001C3A8B"/>
    <w:rsid w:val="001C3C58"/>
    <w:rsid w:val="001C4710"/>
    <w:rsid w:val="001C49A7"/>
    <w:rsid w:val="001C49A9"/>
    <w:rsid w:val="001C648F"/>
    <w:rsid w:val="001C6AD2"/>
    <w:rsid w:val="001D27E4"/>
    <w:rsid w:val="001D31D7"/>
    <w:rsid w:val="001D33FA"/>
    <w:rsid w:val="001D4288"/>
    <w:rsid w:val="001D43F4"/>
    <w:rsid w:val="001D52E5"/>
    <w:rsid w:val="001D53FA"/>
    <w:rsid w:val="001D55C0"/>
    <w:rsid w:val="001D5823"/>
    <w:rsid w:val="001D65EE"/>
    <w:rsid w:val="001D7F20"/>
    <w:rsid w:val="001E066B"/>
    <w:rsid w:val="001E10EE"/>
    <w:rsid w:val="001E1424"/>
    <w:rsid w:val="001E2733"/>
    <w:rsid w:val="001E32F7"/>
    <w:rsid w:val="001E4ECA"/>
    <w:rsid w:val="001E4EED"/>
    <w:rsid w:val="001E503E"/>
    <w:rsid w:val="001E551F"/>
    <w:rsid w:val="001E5F26"/>
    <w:rsid w:val="001E5F37"/>
    <w:rsid w:val="001E6183"/>
    <w:rsid w:val="001E6884"/>
    <w:rsid w:val="001E6F97"/>
    <w:rsid w:val="001E7763"/>
    <w:rsid w:val="001F03F3"/>
    <w:rsid w:val="001F0533"/>
    <w:rsid w:val="001F128F"/>
    <w:rsid w:val="001F29FE"/>
    <w:rsid w:val="001F2B52"/>
    <w:rsid w:val="001F2DEB"/>
    <w:rsid w:val="001F555A"/>
    <w:rsid w:val="001F6EC0"/>
    <w:rsid w:val="001F7121"/>
    <w:rsid w:val="001F7BD3"/>
    <w:rsid w:val="001F7C80"/>
    <w:rsid w:val="001F7DC7"/>
    <w:rsid w:val="002004C4"/>
    <w:rsid w:val="0020119C"/>
    <w:rsid w:val="00201A5D"/>
    <w:rsid w:val="00201CA2"/>
    <w:rsid w:val="00201E58"/>
    <w:rsid w:val="00202767"/>
    <w:rsid w:val="002028A3"/>
    <w:rsid w:val="00203410"/>
    <w:rsid w:val="00203703"/>
    <w:rsid w:val="00203976"/>
    <w:rsid w:val="00203E8E"/>
    <w:rsid w:val="00204100"/>
    <w:rsid w:val="00204E9D"/>
    <w:rsid w:val="002059E9"/>
    <w:rsid w:val="00205D77"/>
    <w:rsid w:val="00206DA1"/>
    <w:rsid w:val="00207276"/>
    <w:rsid w:val="00207993"/>
    <w:rsid w:val="002108B5"/>
    <w:rsid w:val="00210A6D"/>
    <w:rsid w:val="00210B8F"/>
    <w:rsid w:val="00210E78"/>
    <w:rsid w:val="0021103A"/>
    <w:rsid w:val="00211A06"/>
    <w:rsid w:val="00211D29"/>
    <w:rsid w:val="00212655"/>
    <w:rsid w:val="00212EFA"/>
    <w:rsid w:val="0021308A"/>
    <w:rsid w:val="002136A7"/>
    <w:rsid w:val="00213CFF"/>
    <w:rsid w:val="00215B93"/>
    <w:rsid w:val="00216A7F"/>
    <w:rsid w:val="00216CA6"/>
    <w:rsid w:val="00220EBB"/>
    <w:rsid w:val="002219E2"/>
    <w:rsid w:val="00221D67"/>
    <w:rsid w:val="002232BC"/>
    <w:rsid w:val="00223C74"/>
    <w:rsid w:val="00223C80"/>
    <w:rsid w:val="00223FF2"/>
    <w:rsid w:val="00224BAA"/>
    <w:rsid w:val="00224C05"/>
    <w:rsid w:val="0022519D"/>
    <w:rsid w:val="00225794"/>
    <w:rsid w:val="00225D97"/>
    <w:rsid w:val="002268F4"/>
    <w:rsid w:val="0023011F"/>
    <w:rsid w:val="00230F2F"/>
    <w:rsid w:val="00230FDD"/>
    <w:rsid w:val="00231202"/>
    <w:rsid w:val="0023197B"/>
    <w:rsid w:val="002330B7"/>
    <w:rsid w:val="0023454A"/>
    <w:rsid w:val="002349A7"/>
    <w:rsid w:val="00234F09"/>
    <w:rsid w:val="0023553C"/>
    <w:rsid w:val="00235ADF"/>
    <w:rsid w:val="00236309"/>
    <w:rsid w:val="0023733C"/>
    <w:rsid w:val="00237910"/>
    <w:rsid w:val="002406F2"/>
    <w:rsid w:val="00240871"/>
    <w:rsid w:val="00240901"/>
    <w:rsid w:val="00240F89"/>
    <w:rsid w:val="00241BB7"/>
    <w:rsid w:val="0024285B"/>
    <w:rsid w:val="002431E7"/>
    <w:rsid w:val="00243EB9"/>
    <w:rsid w:val="00244115"/>
    <w:rsid w:val="00245674"/>
    <w:rsid w:val="002460E8"/>
    <w:rsid w:val="00247AB5"/>
    <w:rsid w:val="002501AE"/>
    <w:rsid w:val="00250652"/>
    <w:rsid w:val="00250D74"/>
    <w:rsid w:val="00250EC9"/>
    <w:rsid w:val="00251AD7"/>
    <w:rsid w:val="00251FAF"/>
    <w:rsid w:val="00252540"/>
    <w:rsid w:val="00253295"/>
    <w:rsid w:val="00253796"/>
    <w:rsid w:val="00253995"/>
    <w:rsid w:val="00253A95"/>
    <w:rsid w:val="00253F16"/>
    <w:rsid w:val="002545A5"/>
    <w:rsid w:val="00254D68"/>
    <w:rsid w:val="0025573A"/>
    <w:rsid w:val="00255BDF"/>
    <w:rsid w:val="00255C60"/>
    <w:rsid w:val="00255CF8"/>
    <w:rsid w:val="00256996"/>
    <w:rsid w:val="002571AC"/>
    <w:rsid w:val="0025747E"/>
    <w:rsid w:val="00257901"/>
    <w:rsid w:val="00260F62"/>
    <w:rsid w:val="002611F0"/>
    <w:rsid w:val="002615DF"/>
    <w:rsid w:val="00261DBC"/>
    <w:rsid w:val="002624A0"/>
    <w:rsid w:val="0026344A"/>
    <w:rsid w:val="00265610"/>
    <w:rsid w:val="00265E20"/>
    <w:rsid w:val="002666E2"/>
    <w:rsid w:val="0026793E"/>
    <w:rsid w:val="002679E0"/>
    <w:rsid w:val="00270C31"/>
    <w:rsid w:val="00270F3D"/>
    <w:rsid w:val="00270F80"/>
    <w:rsid w:val="002710A9"/>
    <w:rsid w:val="00271639"/>
    <w:rsid w:val="0027188A"/>
    <w:rsid w:val="002718A3"/>
    <w:rsid w:val="0027408F"/>
    <w:rsid w:val="002745EC"/>
    <w:rsid w:val="002749D2"/>
    <w:rsid w:val="00274F6A"/>
    <w:rsid w:val="002752BC"/>
    <w:rsid w:val="00276D93"/>
    <w:rsid w:val="002771CB"/>
    <w:rsid w:val="002778AE"/>
    <w:rsid w:val="00277C3B"/>
    <w:rsid w:val="00277D33"/>
    <w:rsid w:val="00277D9D"/>
    <w:rsid w:val="00280C3E"/>
    <w:rsid w:val="00280DAE"/>
    <w:rsid w:val="002810C0"/>
    <w:rsid w:val="002818C6"/>
    <w:rsid w:val="002835B2"/>
    <w:rsid w:val="0028484C"/>
    <w:rsid w:val="002855F3"/>
    <w:rsid w:val="00285E9B"/>
    <w:rsid w:val="00286947"/>
    <w:rsid w:val="0028720E"/>
    <w:rsid w:val="002878CE"/>
    <w:rsid w:val="0029050D"/>
    <w:rsid w:val="00290A09"/>
    <w:rsid w:val="00290ACD"/>
    <w:rsid w:val="00291557"/>
    <w:rsid w:val="00291A0A"/>
    <w:rsid w:val="00292EE9"/>
    <w:rsid w:val="0029378B"/>
    <w:rsid w:val="002939DF"/>
    <w:rsid w:val="00293A2F"/>
    <w:rsid w:val="00293B51"/>
    <w:rsid w:val="00293E36"/>
    <w:rsid w:val="00296440"/>
    <w:rsid w:val="00296C5E"/>
    <w:rsid w:val="00296C94"/>
    <w:rsid w:val="00296E1C"/>
    <w:rsid w:val="00297259"/>
    <w:rsid w:val="00297DFD"/>
    <w:rsid w:val="002A004F"/>
    <w:rsid w:val="002A01BD"/>
    <w:rsid w:val="002A3463"/>
    <w:rsid w:val="002A3A16"/>
    <w:rsid w:val="002A5B15"/>
    <w:rsid w:val="002A6FEC"/>
    <w:rsid w:val="002A74DB"/>
    <w:rsid w:val="002A78AA"/>
    <w:rsid w:val="002B0B70"/>
    <w:rsid w:val="002B0BB0"/>
    <w:rsid w:val="002B0D6C"/>
    <w:rsid w:val="002B1026"/>
    <w:rsid w:val="002B158A"/>
    <w:rsid w:val="002B1C62"/>
    <w:rsid w:val="002B24B0"/>
    <w:rsid w:val="002B25E1"/>
    <w:rsid w:val="002B2B84"/>
    <w:rsid w:val="002B4321"/>
    <w:rsid w:val="002B6BA8"/>
    <w:rsid w:val="002B6BEA"/>
    <w:rsid w:val="002B7242"/>
    <w:rsid w:val="002B7825"/>
    <w:rsid w:val="002C0666"/>
    <w:rsid w:val="002C31C7"/>
    <w:rsid w:val="002C42BA"/>
    <w:rsid w:val="002C535B"/>
    <w:rsid w:val="002C549B"/>
    <w:rsid w:val="002C5841"/>
    <w:rsid w:val="002C5B1D"/>
    <w:rsid w:val="002C661E"/>
    <w:rsid w:val="002C69CF"/>
    <w:rsid w:val="002C73B9"/>
    <w:rsid w:val="002C760C"/>
    <w:rsid w:val="002C77A3"/>
    <w:rsid w:val="002D0BAA"/>
    <w:rsid w:val="002D24B6"/>
    <w:rsid w:val="002D27A9"/>
    <w:rsid w:val="002D3BA0"/>
    <w:rsid w:val="002D3C62"/>
    <w:rsid w:val="002D3FAC"/>
    <w:rsid w:val="002D4479"/>
    <w:rsid w:val="002D4BD4"/>
    <w:rsid w:val="002D5D24"/>
    <w:rsid w:val="002D65F6"/>
    <w:rsid w:val="002D66EF"/>
    <w:rsid w:val="002D6D43"/>
    <w:rsid w:val="002E09CA"/>
    <w:rsid w:val="002E0C22"/>
    <w:rsid w:val="002E222F"/>
    <w:rsid w:val="002E26ED"/>
    <w:rsid w:val="002E2C34"/>
    <w:rsid w:val="002E38AE"/>
    <w:rsid w:val="002E3A73"/>
    <w:rsid w:val="002E4D02"/>
    <w:rsid w:val="002E53C1"/>
    <w:rsid w:val="002E542F"/>
    <w:rsid w:val="002E5766"/>
    <w:rsid w:val="002E6062"/>
    <w:rsid w:val="002E74A4"/>
    <w:rsid w:val="002E7708"/>
    <w:rsid w:val="002F020B"/>
    <w:rsid w:val="002F0B87"/>
    <w:rsid w:val="002F0BFA"/>
    <w:rsid w:val="002F3171"/>
    <w:rsid w:val="002F36DA"/>
    <w:rsid w:val="002F4DE9"/>
    <w:rsid w:val="002F5187"/>
    <w:rsid w:val="002F54E5"/>
    <w:rsid w:val="002F620B"/>
    <w:rsid w:val="002F721A"/>
    <w:rsid w:val="0030249A"/>
    <w:rsid w:val="0030274F"/>
    <w:rsid w:val="00304075"/>
    <w:rsid w:val="00304172"/>
    <w:rsid w:val="00304CA8"/>
    <w:rsid w:val="00305BFE"/>
    <w:rsid w:val="00305FD4"/>
    <w:rsid w:val="003062E0"/>
    <w:rsid w:val="00306455"/>
    <w:rsid w:val="003070DB"/>
    <w:rsid w:val="00307306"/>
    <w:rsid w:val="00307850"/>
    <w:rsid w:val="00311164"/>
    <w:rsid w:val="003114F5"/>
    <w:rsid w:val="00311806"/>
    <w:rsid w:val="00311F84"/>
    <w:rsid w:val="0031297B"/>
    <w:rsid w:val="003130F9"/>
    <w:rsid w:val="003139E4"/>
    <w:rsid w:val="00313A30"/>
    <w:rsid w:val="00314423"/>
    <w:rsid w:val="00314A6C"/>
    <w:rsid w:val="0031597C"/>
    <w:rsid w:val="00315CDB"/>
    <w:rsid w:val="00316BB6"/>
    <w:rsid w:val="00317379"/>
    <w:rsid w:val="00317FB1"/>
    <w:rsid w:val="00320197"/>
    <w:rsid w:val="003207DF"/>
    <w:rsid w:val="003209EE"/>
    <w:rsid w:val="00320CA7"/>
    <w:rsid w:val="00320FCA"/>
    <w:rsid w:val="0032161F"/>
    <w:rsid w:val="00321A0A"/>
    <w:rsid w:val="0032232A"/>
    <w:rsid w:val="00322475"/>
    <w:rsid w:val="00322769"/>
    <w:rsid w:val="0032308D"/>
    <w:rsid w:val="0032340C"/>
    <w:rsid w:val="00323C83"/>
    <w:rsid w:val="003255B0"/>
    <w:rsid w:val="00325849"/>
    <w:rsid w:val="003259C6"/>
    <w:rsid w:val="00325AB0"/>
    <w:rsid w:val="00326FE5"/>
    <w:rsid w:val="0032703C"/>
    <w:rsid w:val="00327C7F"/>
    <w:rsid w:val="003308FD"/>
    <w:rsid w:val="00330F72"/>
    <w:rsid w:val="00331213"/>
    <w:rsid w:val="0033212F"/>
    <w:rsid w:val="00332262"/>
    <w:rsid w:val="0033271B"/>
    <w:rsid w:val="00332916"/>
    <w:rsid w:val="00332A66"/>
    <w:rsid w:val="0033313A"/>
    <w:rsid w:val="0033348B"/>
    <w:rsid w:val="00333EA0"/>
    <w:rsid w:val="0033497F"/>
    <w:rsid w:val="00334C18"/>
    <w:rsid w:val="003351B1"/>
    <w:rsid w:val="00335365"/>
    <w:rsid w:val="00337D45"/>
    <w:rsid w:val="00340624"/>
    <w:rsid w:val="00341021"/>
    <w:rsid w:val="00341341"/>
    <w:rsid w:val="00342922"/>
    <w:rsid w:val="00342B73"/>
    <w:rsid w:val="0034311C"/>
    <w:rsid w:val="0034434C"/>
    <w:rsid w:val="00344403"/>
    <w:rsid w:val="003446D7"/>
    <w:rsid w:val="00345B08"/>
    <w:rsid w:val="00346781"/>
    <w:rsid w:val="00346E4C"/>
    <w:rsid w:val="00351C04"/>
    <w:rsid w:val="00351C2E"/>
    <w:rsid w:val="003521A9"/>
    <w:rsid w:val="00352BB1"/>
    <w:rsid w:val="00353176"/>
    <w:rsid w:val="003533BE"/>
    <w:rsid w:val="0035640A"/>
    <w:rsid w:val="00356D47"/>
    <w:rsid w:val="00360B0B"/>
    <w:rsid w:val="0036148E"/>
    <w:rsid w:val="003617E6"/>
    <w:rsid w:val="00361D17"/>
    <w:rsid w:val="00362659"/>
    <w:rsid w:val="003627E4"/>
    <w:rsid w:val="00362874"/>
    <w:rsid w:val="003647E2"/>
    <w:rsid w:val="00364B0E"/>
    <w:rsid w:val="00364FB5"/>
    <w:rsid w:val="003656C5"/>
    <w:rsid w:val="003657BE"/>
    <w:rsid w:val="00365C23"/>
    <w:rsid w:val="003662EE"/>
    <w:rsid w:val="00366733"/>
    <w:rsid w:val="00366B56"/>
    <w:rsid w:val="00366F3C"/>
    <w:rsid w:val="003708B9"/>
    <w:rsid w:val="00370A44"/>
    <w:rsid w:val="00370BD7"/>
    <w:rsid w:val="00370C9E"/>
    <w:rsid w:val="00371DEA"/>
    <w:rsid w:val="00372342"/>
    <w:rsid w:val="00374460"/>
    <w:rsid w:val="0037481D"/>
    <w:rsid w:val="00374A8C"/>
    <w:rsid w:val="0037515A"/>
    <w:rsid w:val="00375167"/>
    <w:rsid w:val="0037531B"/>
    <w:rsid w:val="003757CC"/>
    <w:rsid w:val="003772A8"/>
    <w:rsid w:val="00377929"/>
    <w:rsid w:val="00377C3A"/>
    <w:rsid w:val="0038037E"/>
    <w:rsid w:val="00382DAD"/>
    <w:rsid w:val="003833D7"/>
    <w:rsid w:val="0038352E"/>
    <w:rsid w:val="00383609"/>
    <w:rsid w:val="00383B72"/>
    <w:rsid w:val="003840B3"/>
    <w:rsid w:val="00384729"/>
    <w:rsid w:val="0038527E"/>
    <w:rsid w:val="003855B3"/>
    <w:rsid w:val="00385E5A"/>
    <w:rsid w:val="00386322"/>
    <w:rsid w:val="00390C90"/>
    <w:rsid w:val="0039115B"/>
    <w:rsid w:val="0039156E"/>
    <w:rsid w:val="003915E8"/>
    <w:rsid w:val="003924B2"/>
    <w:rsid w:val="00392A46"/>
    <w:rsid w:val="003930D7"/>
    <w:rsid w:val="00393162"/>
    <w:rsid w:val="0039384C"/>
    <w:rsid w:val="003943BE"/>
    <w:rsid w:val="003945D8"/>
    <w:rsid w:val="0039509A"/>
    <w:rsid w:val="003953EC"/>
    <w:rsid w:val="003967C4"/>
    <w:rsid w:val="003968A7"/>
    <w:rsid w:val="00396B8B"/>
    <w:rsid w:val="0039737A"/>
    <w:rsid w:val="0039739F"/>
    <w:rsid w:val="00397EF9"/>
    <w:rsid w:val="003A00D2"/>
    <w:rsid w:val="003A05DA"/>
    <w:rsid w:val="003A0979"/>
    <w:rsid w:val="003A1085"/>
    <w:rsid w:val="003A1481"/>
    <w:rsid w:val="003A29F4"/>
    <w:rsid w:val="003A2D73"/>
    <w:rsid w:val="003A2F00"/>
    <w:rsid w:val="003A3327"/>
    <w:rsid w:val="003A34C5"/>
    <w:rsid w:val="003A3B98"/>
    <w:rsid w:val="003A4171"/>
    <w:rsid w:val="003A4EC9"/>
    <w:rsid w:val="003A5077"/>
    <w:rsid w:val="003A612F"/>
    <w:rsid w:val="003A61C4"/>
    <w:rsid w:val="003A6D14"/>
    <w:rsid w:val="003A77E4"/>
    <w:rsid w:val="003A7954"/>
    <w:rsid w:val="003B00B2"/>
    <w:rsid w:val="003B121C"/>
    <w:rsid w:val="003B18FF"/>
    <w:rsid w:val="003B3110"/>
    <w:rsid w:val="003B4655"/>
    <w:rsid w:val="003B591B"/>
    <w:rsid w:val="003B6667"/>
    <w:rsid w:val="003B6BAF"/>
    <w:rsid w:val="003B7B84"/>
    <w:rsid w:val="003B7D1C"/>
    <w:rsid w:val="003C098B"/>
    <w:rsid w:val="003C0FCA"/>
    <w:rsid w:val="003C16FC"/>
    <w:rsid w:val="003C2618"/>
    <w:rsid w:val="003C2B4D"/>
    <w:rsid w:val="003C35AA"/>
    <w:rsid w:val="003C475C"/>
    <w:rsid w:val="003C4A36"/>
    <w:rsid w:val="003C5024"/>
    <w:rsid w:val="003C71D3"/>
    <w:rsid w:val="003D0B6F"/>
    <w:rsid w:val="003D0C84"/>
    <w:rsid w:val="003D0CC3"/>
    <w:rsid w:val="003D11BB"/>
    <w:rsid w:val="003D1BB9"/>
    <w:rsid w:val="003D1BBB"/>
    <w:rsid w:val="003D2263"/>
    <w:rsid w:val="003D2608"/>
    <w:rsid w:val="003D2A6A"/>
    <w:rsid w:val="003D2D71"/>
    <w:rsid w:val="003D2E3D"/>
    <w:rsid w:val="003D302E"/>
    <w:rsid w:val="003D32F2"/>
    <w:rsid w:val="003D3CF9"/>
    <w:rsid w:val="003D4021"/>
    <w:rsid w:val="003D4C4B"/>
    <w:rsid w:val="003D4CC2"/>
    <w:rsid w:val="003D5560"/>
    <w:rsid w:val="003D6EAD"/>
    <w:rsid w:val="003D73C4"/>
    <w:rsid w:val="003E0500"/>
    <w:rsid w:val="003E0582"/>
    <w:rsid w:val="003E0CCD"/>
    <w:rsid w:val="003E1176"/>
    <w:rsid w:val="003E197A"/>
    <w:rsid w:val="003E1B5C"/>
    <w:rsid w:val="003E1B94"/>
    <w:rsid w:val="003E1E58"/>
    <w:rsid w:val="003E1F2D"/>
    <w:rsid w:val="003E348B"/>
    <w:rsid w:val="003E3FBD"/>
    <w:rsid w:val="003E483C"/>
    <w:rsid w:val="003E5218"/>
    <w:rsid w:val="003E57C6"/>
    <w:rsid w:val="003E658C"/>
    <w:rsid w:val="003E6729"/>
    <w:rsid w:val="003E672D"/>
    <w:rsid w:val="003E68DF"/>
    <w:rsid w:val="003E7191"/>
    <w:rsid w:val="003E7C4D"/>
    <w:rsid w:val="003F0135"/>
    <w:rsid w:val="003F09BC"/>
    <w:rsid w:val="003F0C71"/>
    <w:rsid w:val="003F110B"/>
    <w:rsid w:val="003F19D0"/>
    <w:rsid w:val="003F261E"/>
    <w:rsid w:val="003F365A"/>
    <w:rsid w:val="003F3ABC"/>
    <w:rsid w:val="003F3AC6"/>
    <w:rsid w:val="003F3DFD"/>
    <w:rsid w:val="003F4BED"/>
    <w:rsid w:val="003F4E4D"/>
    <w:rsid w:val="003F53B6"/>
    <w:rsid w:val="003F5926"/>
    <w:rsid w:val="003F6492"/>
    <w:rsid w:val="003F670A"/>
    <w:rsid w:val="003F6D42"/>
    <w:rsid w:val="003F6D58"/>
    <w:rsid w:val="003F6FE9"/>
    <w:rsid w:val="003F7238"/>
    <w:rsid w:val="003F7596"/>
    <w:rsid w:val="003F7F83"/>
    <w:rsid w:val="00400291"/>
    <w:rsid w:val="00400BEC"/>
    <w:rsid w:val="00400CD7"/>
    <w:rsid w:val="00401A4F"/>
    <w:rsid w:val="00403768"/>
    <w:rsid w:val="004048A1"/>
    <w:rsid w:val="004051BB"/>
    <w:rsid w:val="00406128"/>
    <w:rsid w:val="004062A1"/>
    <w:rsid w:val="0040674E"/>
    <w:rsid w:val="00406DFC"/>
    <w:rsid w:val="00406F35"/>
    <w:rsid w:val="00406FCE"/>
    <w:rsid w:val="00410FCE"/>
    <w:rsid w:val="004112BF"/>
    <w:rsid w:val="00411415"/>
    <w:rsid w:val="00413C54"/>
    <w:rsid w:val="00413DD9"/>
    <w:rsid w:val="00414F6E"/>
    <w:rsid w:val="004154AD"/>
    <w:rsid w:val="0041625B"/>
    <w:rsid w:val="00416F9A"/>
    <w:rsid w:val="00417407"/>
    <w:rsid w:val="00417EC4"/>
    <w:rsid w:val="004204A1"/>
    <w:rsid w:val="00420551"/>
    <w:rsid w:val="0042069A"/>
    <w:rsid w:val="00420B9E"/>
    <w:rsid w:val="00421C85"/>
    <w:rsid w:val="00423763"/>
    <w:rsid w:val="00423BC8"/>
    <w:rsid w:val="00423EDB"/>
    <w:rsid w:val="00423FAF"/>
    <w:rsid w:val="00424946"/>
    <w:rsid w:val="0042635D"/>
    <w:rsid w:val="00426856"/>
    <w:rsid w:val="00426BA1"/>
    <w:rsid w:val="00426FA8"/>
    <w:rsid w:val="004273DB"/>
    <w:rsid w:val="0043008B"/>
    <w:rsid w:val="004303E2"/>
    <w:rsid w:val="00430D1E"/>
    <w:rsid w:val="00432297"/>
    <w:rsid w:val="0043245B"/>
    <w:rsid w:val="0043454F"/>
    <w:rsid w:val="00434932"/>
    <w:rsid w:val="00434D93"/>
    <w:rsid w:val="004369E1"/>
    <w:rsid w:val="0044020B"/>
    <w:rsid w:val="0044033F"/>
    <w:rsid w:val="004404AE"/>
    <w:rsid w:val="00440E61"/>
    <w:rsid w:val="00442997"/>
    <w:rsid w:val="00442D54"/>
    <w:rsid w:val="00442FB2"/>
    <w:rsid w:val="00445898"/>
    <w:rsid w:val="0044605A"/>
    <w:rsid w:val="004465A9"/>
    <w:rsid w:val="0044669A"/>
    <w:rsid w:val="004468A1"/>
    <w:rsid w:val="00447229"/>
    <w:rsid w:val="004508F0"/>
    <w:rsid w:val="00450C5E"/>
    <w:rsid w:val="00451F80"/>
    <w:rsid w:val="004527A4"/>
    <w:rsid w:val="00452EE5"/>
    <w:rsid w:val="00452F7A"/>
    <w:rsid w:val="0045416A"/>
    <w:rsid w:val="00454190"/>
    <w:rsid w:val="00454AEE"/>
    <w:rsid w:val="00454CC7"/>
    <w:rsid w:val="004555A4"/>
    <w:rsid w:val="00456685"/>
    <w:rsid w:val="004602F6"/>
    <w:rsid w:val="004604AB"/>
    <w:rsid w:val="004607D5"/>
    <w:rsid w:val="004608C0"/>
    <w:rsid w:val="004612F6"/>
    <w:rsid w:val="004617C1"/>
    <w:rsid w:val="00462391"/>
    <w:rsid w:val="00462EBD"/>
    <w:rsid w:val="004631DF"/>
    <w:rsid w:val="0046333A"/>
    <w:rsid w:val="00463AC5"/>
    <w:rsid w:val="00464312"/>
    <w:rsid w:val="00464F58"/>
    <w:rsid w:val="00464FFF"/>
    <w:rsid w:val="004655A0"/>
    <w:rsid w:val="00465A84"/>
    <w:rsid w:val="0046668F"/>
    <w:rsid w:val="004702DA"/>
    <w:rsid w:val="004703B3"/>
    <w:rsid w:val="004706CA"/>
    <w:rsid w:val="00472811"/>
    <w:rsid w:val="004731D1"/>
    <w:rsid w:val="00473927"/>
    <w:rsid w:val="00474B2C"/>
    <w:rsid w:val="0047513D"/>
    <w:rsid w:val="00475E60"/>
    <w:rsid w:val="00477265"/>
    <w:rsid w:val="00477A5D"/>
    <w:rsid w:val="00480118"/>
    <w:rsid w:val="00481592"/>
    <w:rsid w:val="00481A5A"/>
    <w:rsid w:val="00481CB1"/>
    <w:rsid w:val="00481F4B"/>
    <w:rsid w:val="00482286"/>
    <w:rsid w:val="00482884"/>
    <w:rsid w:val="00482CBC"/>
    <w:rsid w:val="00482CD7"/>
    <w:rsid w:val="00483870"/>
    <w:rsid w:val="00483D44"/>
    <w:rsid w:val="00484B9B"/>
    <w:rsid w:val="00485201"/>
    <w:rsid w:val="00485401"/>
    <w:rsid w:val="0048577B"/>
    <w:rsid w:val="00485DAD"/>
    <w:rsid w:val="0048698C"/>
    <w:rsid w:val="00486B68"/>
    <w:rsid w:val="00486BAF"/>
    <w:rsid w:val="00486E96"/>
    <w:rsid w:val="004900F0"/>
    <w:rsid w:val="004904DC"/>
    <w:rsid w:val="00491BB0"/>
    <w:rsid w:val="00492635"/>
    <w:rsid w:val="004931D9"/>
    <w:rsid w:val="00493223"/>
    <w:rsid w:val="00494C41"/>
    <w:rsid w:val="004951E3"/>
    <w:rsid w:val="0049539F"/>
    <w:rsid w:val="004959CF"/>
    <w:rsid w:val="004962DC"/>
    <w:rsid w:val="004969BA"/>
    <w:rsid w:val="00497C4F"/>
    <w:rsid w:val="00497DB0"/>
    <w:rsid w:val="004A025F"/>
    <w:rsid w:val="004A050F"/>
    <w:rsid w:val="004A2A07"/>
    <w:rsid w:val="004A2A6F"/>
    <w:rsid w:val="004A2BEB"/>
    <w:rsid w:val="004A3BF1"/>
    <w:rsid w:val="004A3ED1"/>
    <w:rsid w:val="004A42A7"/>
    <w:rsid w:val="004A5A19"/>
    <w:rsid w:val="004A5CE7"/>
    <w:rsid w:val="004A7757"/>
    <w:rsid w:val="004A7A24"/>
    <w:rsid w:val="004A7A56"/>
    <w:rsid w:val="004B0382"/>
    <w:rsid w:val="004B0987"/>
    <w:rsid w:val="004B0A62"/>
    <w:rsid w:val="004B2513"/>
    <w:rsid w:val="004B27A4"/>
    <w:rsid w:val="004B2AF4"/>
    <w:rsid w:val="004B40A0"/>
    <w:rsid w:val="004B50E6"/>
    <w:rsid w:val="004B566B"/>
    <w:rsid w:val="004B56A4"/>
    <w:rsid w:val="004C025E"/>
    <w:rsid w:val="004C092B"/>
    <w:rsid w:val="004C0FA2"/>
    <w:rsid w:val="004C1767"/>
    <w:rsid w:val="004C1908"/>
    <w:rsid w:val="004C1EFF"/>
    <w:rsid w:val="004C20C5"/>
    <w:rsid w:val="004C25E6"/>
    <w:rsid w:val="004C2996"/>
    <w:rsid w:val="004C33A0"/>
    <w:rsid w:val="004C3A10"/>
    <w:rsid w:val="004C3DBD"/>
    <w:rsid w:val="004C3E49"/>
    <w:rsid w:val="004C57C7"/>
    <w:rsid w:val="004C5A70"/>
    <w:rsid w:val="004C6D41"/>
    <w:rsid w:val="004D0308"/>
    <w:rsid w:val="004D084D"/>
    <w:rsid w:val="004D09F0"/>
    <w:rsid w:val="004D11D0"/>
    <w:rsid w:val="004D1815"/>
    <w:rsid w:val="004D259D"/>
    <w:rsid w:val="004D328E"/>
    <w:rsid w:val="004D331A"/>
    <w:rsid w:val="004D35B8"/>
    <w:rsid w:val="004D38D2"/>
    <w:rsid w:val="004D4316"/>
    <w:rsid w:val="004D4A8C"/>
    <w:rsid w:val="004D698C"/>
    <w:rsid w:val="004D77A9"/>
    <w:rsid w:val="004E0674"/>
    <w:rsid w:val="004E0BFA"/>
    <w:rsid w:val="004E0CFA"/>
    <w:rsid w:val="004E0E22"/>
    <w:rsid w:val="004E2B71"/>
    <w:rsid w:val="004E2BD3"/>
    <w:rsid w:val="004E2E84"/>
    <w:rsid w:val="004E31D7"/>
    <w:rsid w:val="004E4602"/>
    <w:rsid w:val="004E4765"/>
    <w:rsid w:val="004E50D0"/>
    <w:rsid w:val="004E5BE9"/>
    <w:rsid w:val="004E62A9"/>
    <w:rsid w:val="004E6853"/>
    <w:rsid w:val="004E72FE"/>
    <w:rsid w:val="004E7488"/>
    <w:rsid w:val="004E7DAF"/>
    <w:rsid w:val="004F041E"/>
    <w:rsid w:val="004F0773"/>
    <w:rsid w:val="004F11A0"/>
    <w:rsid w:val="004F174C"/>
    <w:rsid w:val="004F1754"/>
    <w:rsid w:val="004F1BEE"/>
    <w:rsid w:val="004F1C47"/>
    <w:rsid w:val="004F25B3"/>
    <w:rsid w:val="004F2790"/>
    <w:rsid w:val="004F2DEE"/>
    <w:rsid w:val="004F3161"/>
    <w:rsid w:val="004F3580"/>
    <w:rsid w:val="004F3A7A"/>
    <w:rsid w:val="004F3D18"/>
    <w:rsid w:val="004F3F9F"/>
    <w:rsid w:val="004F43B5"/>
    <w:rsid w:val="004F542F"/>
    <w:rsid w:val="004F733B"/>
    <w:rsid w:val="00500C57"/>
    <w:rsid w:val="00501352"/>
    <w:rsid w:val="00501804"/>
    <w:rsid w:val="005028ED"/>
    <w:rsid w:val="00502B61"/>
    <w:rsid w:val="00502DF9"/>
    <w:rsid w:val="0050311B"/>
    <w:rsid w:val="0050340E"/>
    <w:rsid w:val="00503DF7"/>
    <w:rsid w:val="00504FDF"/>
    <w:rsid w:val="005063DB"/>
    <w:rsid w:val="00507177"/>
    <w:rsid w:val="005078F1"/>
    <w:rsid w:val="0050797D"/>
    <w:rsid w:val="005079EE"/>
    <w:rsid w:val="00507A9E"/>
    <w:rsid w:val="005101DC"/>
    <w:rsid w:val="005103A3"/>
    <w:rsid w:val="005103D1"/>
    <w:rsid w:val="0051195B"/>
    <w:rsid w:val="00512209"/>
    <w:rsid w:val="00512402"/>
    <w:rsid w:val="005132CB"/>
    <w:rsid w:val="005135FA"/>
    <w:rsid w:val="0051411C"/>
    <w:rsid w:val="00514C2E"/>
    <w:rsid w:val="00514E11"/>
    <w:rsid w:val="00515378"/>
    <w:rsid w:val="0051586D"/>
    <w:rsid w:val="00515A2C"/>
    <w:rsid w:val="005160E3"/>
    <w:rsid w:val="005161D7"/>
    <w:rsid w:val="005162AA"/>
    <w:rsid w:val="00516437"/>
    <w:rsid w:val="0051766F"/>
    <w:rsid w:val="005179EE"/>
    <w:rsid w:val="00517AC7"/>
    <w:rsid w:val="0052050A"/>
    <w:rsid w:val="00520574"/>
    <w:rsid w:val="005212DC"/>
    <w:rsid w:val="0052192C"/>
    <w:rsid w:val="005227CE"/>
    <w:rsid w:val="00522999"/>
    <w:rsid w:val="0052350A"/>
    <w:rsid w:val="0052395C"/>
    <w:rsid w:val="00523B0E"/>
    <w:rsid w:val="00524599"/>
    <w:rsid w:val="00524A4B"/>
    <w:rsid w:val="00524D58"/>
    <w:rsid w:val="00524DCB"/>
    <w:rsid w:val="00525C15"/>
    <w:rsid w:val="00526B4E"/>
    <w:rsid w:val="00526FD4"/>
    <w:rsid w:val="00527466"/>
    <w:rsid w:val="00527802"/>
    <w:rsid w:val="0052799E"/>
    <w:rsid w:val="00530A33"/>
    <w:rsid w:val="00532103"/>
    <w:rsid w:val="0053278E"/>
    <w:rsid w:val="00532B98"/>
    <w:rsid w:val="00532FD8"/>
    <w:rsid w:val="00533CAE"/>
    <w:rsid w:val="005341A1"/>
    <w:rsid w:val="0053430E"/>
    <w:rsid w:val="00534397"/>
    <w:rsid w:val="0053457E"/>
    <w:rsid w:val="00535822"/>
    <w:rsid w:val="0053606E"/>
    <w:rsid w:val="00536748"/>
    <w:rsid w:val="005371EE"/>
    <w:rsid w:val="00540156"/>
    <w:rsid w:val="00540303"/>
    <w:rsid w:val="00541044"/>
    <w:rsid w:val="00541475"/>
    <w:rsid w:val="005419F4"/>
    <w:rsid w:val="00541C1E"/>
    <w:rsid w:val="00541D61"/>
    <w:rsid w:val="00542FF5"/>
    <w:rsid w:val="00543B14"/>
    <w:rsid w:val="005442DB"/>
    <w:rsid w:val="00544915"/>
    <w:rsid w:val="00544DE1"/>
    <w:rsid w:val="0054534A"/>
    <w:rsid w:val="00545ABD"/>
    <w:rsid w:val="00545D1E"/>
    <w:rsid w:val="00547CD1"/>
    <w:rsid w:val="00551923"/>
    <w:rsid w:val="00552035"/>
    <w:rsid w:val="00553605"/>
    <w:rsid w:val="00553AB9"/>
    <w:rsid w:val="005547B1"/>
    <w:rsid w:val="00555248"/>
    <w:rsid w:val="005557A7"/>
    <w:rsid w:val="00555CFB"/>
    <w:rsid w:val="00555DDE"/>
    <w:rsid w:val="00556C42"/>
    <w:rsid w:val="00557263"/>
    <w:rsid w:val="00557678"/>
    <w:rsid w:val="00560074"/>
    <w:rsid w:val="005601F7"/>
    <w:rsid w:val="0056088E"/>
    <w:rsid w:val="00560A16"/>
    <w:rsid w:val="00560D1A"/>
    <w:rsid w:val="00561796"/>
    <w:rsid w:val="00562753"/>
    <w:rsid w:val="00562FBB"/>
    <w:rsid w:val="005632B0"/>
    <w:rsid w:val="00564CF5"/>
    <w:rsid w:val="00565243"/>
    <w:rsid w:val="00565A5E"/>
    <w:rsid w:val="00566B41"/>
    <w:rsid w:val="00566BDA"/>
    <w:rsid w:val="00566BF9"/>
    <w:rsid w:val="00566EB2"/>
    <w:rsid w:val="005674F5"/>
    <w:rsid w:val="00567C89"/>
    <w:rsid w:val="00567CC9"/>
    <w:rsid w:val="00567F4A"/>
    <w:rsid w:val="00570752"/>
    <w:rsid w:val="00570877"/>
    <w:rsid w:val="00570B80"/>
    <w:rsid w:val="00571704"/>
    <w:rsid w:val="00572138"/>
    <w:rsid w:val="005723B9"/>
    <w:rsid w:val="00572564"/>
    <w:rsid w:val="00573572"/>
    <w:rsid w:val="005735FF"/>
    <w:rsid w:val="00573BE9"/>
    <w:rsid w:val="0057400A"/>
    <w:rsid w:val="00574C30"/>
    <w:rsid w:val="00574C76"/>
    <w:rsid w:val="00574D3A"/>
    <w:rsid w:val="00574E0D"/>
    <w:rsid w:val="00574E87"/>
    <w:rsid w:val="00575F92"/>
    <w:rsid w:val="005762F4"/>
    <w:rsid w:val="00576CB6"/>
    <w:rsid w:val="00577787"/>
    <w:rsid w:val="0058004B"/>
    <w:rsid w:val="00580391"/>
    <w:rsid w:val="0058191B"/>
    <w:rsid w:val="00581A69"/>
    <w:rsid w:val="00581FBF"/>
    <w:rsid w:val="00583E0C"/>
    <w:rsid w:val="0058410C"/>
    <w:rsid w:val="00584757"/>
    <w:rsid w:val="00585238"/>
    <w:rsid w:val="0058569E"/>
    <w:rsid w:val="00585D51"/>
    <w:rsid w:val="005864EA"/>
    <w:rsid w:val="00586629"/>
    <w:rsid w:val="0058683E"/>
    <w:rsid w:val="00586994"/>
    <w:rsid w:val="00587115"/>
    <w:rsid w:val="0058766C"/>
    <w:rsid w:val="0058770E"/>
    <w:rsid w:val="00587C36"/>
    <w:rsid w:val="00590FB9"/>
    <w:rsid w:val="00591A58"/>
    <w:rsid w:val="00592477"/>
    <w:rsid w:val="00592A4A"/>
    <w:rsid w:val="00592B87"/>
    <w:rsid w:val="00592EF8"/>
    <w:rsid w:val="00592F97"/>
    <w:rsid w:val="00593102"/>
    <w:rsid w:val="00593317"/>
    <w:rsid w:val="005933FB"/>
    <w:rsid w:val="005939B3"/>
    <w:rsid w:val="005939C2"/>
    <w:rsid w:val="00593B50"/>
    <w:rsid w:val="00593BA4"/>
    <w:rsid w:val="00594CDD"/>
    <w:rsid w:val="0059573F"/>
    <w:rsid w:val="00595E0B"/>
    <w:rsid w:val="00597060"/>
    <w:rsid w:val="005973AF"/>
    <w:rsid w:val="005973FB"/>
    <w:rsid w:val="00597541"/>
    <w:rsid w:val="005977EE"/>
    <w:rsid w:val="005A132E"/>
    <w:rsid w:val="005A13D1"/>
    <w:rsid w:val="005A1D40"/>
    <w:rsid w:val="005A27EE"/>
    <w:rsid w:val="005A36CB"/>
    <w:rsid w:val="005A6AAD"/>
    <w:rsid w:val="005A7738"/>
    <w:rsid w:val="005A79C0"/>
    <w:rsid w:val="005B07DD"/>
    <w:rsid w:val="005B09B8"/>
    <w:rsid w:val="005B360C"/>
    <w:rsid w:val="005B399D"/>
    <w:rsid w:val="005B3E9C"/>
    <w:rsid w:val="005B45E0"/>
    <w:rsid w:val="005B4F41"/>
    <w:rsid w:val="005B5467"/>
    <w:rsid w:val="005B5C92"/>
    <w:rsid w:val="005B5F65"/>
    <w:rsid w:val="005B6564"/>
    <w:rsid w:val="005B6620"/>
    <w:rsid w:val="005B6C41"/>
    <w:rsid w:val="005B6F8A"/>
    <w:rsid w:val="005B725A"/>
    <w:rsid w:val="005B783D"/>
    <w:rsid w:val="005B7B48"/>
    <w:rsid w:val="005B7E15"/>
    <w:rsid w:val="005B7FBB"/>
    <w:rsid w:val="005C0042"/>
    <w:rsid w:val="005C08ED"/>
    <w:rsid w:val="005C15FC"/>
    <w:rsid w:val="005C1743"/>
    <w:rsid w:val="005C1C15"/>
    <w:rsid w:val="005C1C6A"/>
    <w:rsid w:val="005C1C7F"/>
    <w:rsid w:val="005C1DBE"/>
    <w:rsid w:val="005C2822"/>
    <w:rsid w:val="005C3191"/>
    <w:rsid w:val="005C3F69"/>
    <w:rsid w:val="005C4523"/>
    <w:rsid w:val="005C4AC2"/>
    <w:rsid w:val="005C4CE4"/>
    <w:rsid w:val="005C5BC7"/>
    <w:rsid w:val="005C63F7"/>
    <w:rsid w:val="005C66EF"/>
    <w:rsid w:val="005C731F"/>
    <w:rsid w:val="005C7EEE"/>
    <w:rsid w:val="005D0658"/>
    <w:rsid w:val="005D0878"/>
    <w:rsid w:val="005D0F6C"/>
    <w:rsid w:val="005D1C00"/>
    <w:rsid w:val="005D2DCC"/>
    <w:rsid w:val="005D3773"/>
    <w:rsid w:val="005D450A"/>
    <w:rsid w:val="005D48A7"/>
    <w:rsid w:val="005D49F1"/>
    <w:rsid w:val="005D4A6A"/>
    <w:rsid w:val="005D5935"/>
    <w:rsid w:val="005D5A30"/>
    <w:rsid w:val="005D63C4"/>
    <w:rsid w:val="005D669D"/>
    <w:rsid w:val="005D7589"/>
    <w:rsid w:val="005D77D3"/>
    <w:rsid w:val="005D7BB5"/>
    <w:rsid w:val="005E1228"/>
    <w:rsid w:val="005E1FE3"/>
    <w:rsid w:val="005E42AA"/>
    <w:rsid w:val="005E45C0"/>
    <w:rsid w:val="005E45CA"/>
    <w:rsid w:val="005E46DA"/>
    <w:rsid w:val="005E4A08"/>
    <w:rsid w:val="005E4F14"/>
    <w:rsid w:val="005E53DA"/>
    <w:rsid w:val="005E5EC5"/>
    <w:rsid w:val="005E5FCA"/>
    <w:rsid w:val="005E6AEF"/>
    <w:rsid w:val="005E6C36"/>
    <w:rsid w:val="005E74A2"/>
    <w:rsid w:val="005E74F9"/>
    <w:rsid w:val="005F04AB"/>
    <w:rsid w:val="005F125B"/>
    <w:rsid w:val="005F13D7"/>
    <w:rsid w:val="005F1459"/>
    <w:rsid w:val="005F2618"/>
    <w:rsid w:val="005F27EF"/>
    <w:rsid w:val="005F310D"/>
    <w:rsid w:val="005F336C"/>
    <w:rsid w:val="005F4314"/>
    <w:rsid w:val="005F4CFE"/>
    <w:rsid w:val="005F4F81"/>
    <w:rsid w:val="005F505A"/>
    <w:rsid w:val="005F57D3"/>
    <w:rsid w:val="005F5AC0"/>
    <w:rsid w:val="005F659D"/>
    <w:rsid w:val="005F675A"/>
    <w:rsid w:val="005F72C0"/>
    <w:rsid w:val="005F7C04"/>
    <w:rsid w:val="005F7F7A"/>
    <w:rsid w:val="00600C62"/>
    <w:rsid w:val="0060109D"/>
    <w:rsid w:val="0060172E"/>
    <w:rsid w:val="00601B22"/>
    <w:rsid w:val="00601EC9"/>
    <w:rsid w:val="006030A9"/>
    <w:rsid w:val="00603411"/>
    <w:rsid w:val="0060350B"/>
    <w:rsid w:val="00603665"/>
    <w:rsid w:val="00604704"/>
    <w:rsid w:val="00605D3B"/>
    <w:rsid w:val="0060607F"/>
    <w:rsid w:val="006062C0"/>
    <w:rsid w:val="00606968"/>
    <w:rsid w:val="00610105"/>
    <w:rsid w:val="00610441"/>
    <w:rsid w:val="00610A61"/>
    <w:rsid w:val="00610AA6"/>
    <w:rsid w:val="00610B5D"/>
    <w:rsid w:val="0061112D"/>
    <w:rsid w:val="006114AB"/>
    <w:rsid w:val="006116AF"/>
    <w:rsid w:val="00612471"/>
    <w:rsid w:val="00614874"/>
    <w:rsid w:val="0061531E"/>
    <w:rsid w:val="006153ED"/>
    <w:rsid w:val="0061665F"/>
    <w:rsid w:val="00616754"/>
    <w:rsid w:val="00616D39"/>
    <w:rsid w:val="0061795E"/>
    <w:rsid w:val="006179DF"/>
    <w:rsid w:val="00617F1C"/>
    <w:rsid w:val="00620342"/>
    <w:rsid w:val="006208E3"/>
    <w:rsid w:val="00620A75"/>
    <w:rsid w:val="006211FE"/>
    <w:rsid w:val="0062147E"/>
    <w:rsid w:val="00621765"/>
    <w:rsid w:val="00622900"/>
    <w:rsid w:val="00622BF8"/>
    <w:rsid w:val="00622CC1"/>
    <w:rsid w:val="00622CCC"/>
    <w:rsid w:val="00623543"/>
    <w:rsid w:val="0062358F"/>
    <w:rsid w:val="00623DD0"/>
    <w:rsid w:val="00624546"/>
    <w:rsid w:val="00624D9F"/>
    <w:rsid w:val="006253C2"/>
    <w:rsid w:val="006257B4"/>
    <w:rsid w:val="006268BF"/>
    <w:rsid w:val="00626F9A"/>
    <w:rsid w:val="00627335"/>
    <w:rsid w:val="00627AE2"/>
    <w:rsid w:val="00627E26"/>
    <w:rsid w:val="00630E65"/>
    <w:rsid w:val="00632BA7"/>
    <w:rsid w:val="00632C2F"/>
    <w:rsid w:val="00632F1A"/>
    <w:rsid w:val="00633A3F"/>
    <w:rsid w:val="00633A7C"/>
    <w:rsid w:val="006345B7"/>
    <w:rsid w:val="00634C99"/>
    <w:rsid w:val="0063599F"/>
    <w:rsid w:val="006365CC"/>
    <w:rsid w:val="006367CD"/>
    <w:rsid w:val="00636C1E"/>
    <w:rsid w:val="00640A3D"/>
    <w:rsid w:val="00640C21"/>
    <w:rsid w:val="00641C2C"/>
    <w:rsid w:val="00642063"/>
    <w:rsid w:val="00642AB8"/>
    <w:rsid w:val="00642BB1"/>
    <w:rsid w:val="0064351E"/>
    <w:rsid w:val="00643AB5"/>
    <w:rsid w:val="00643E51"/>
    <w:rsid w:val="0064547C"/>
    <w:rsid w:val="0064556A"/>
    <w:rsid w:val="006455C6"/>
    <w:rsid w:val="00647C23"/>
    <w:rsid w:val="006501F0"/>
    <w:rsid w:val="006503F6"/>
    <w:rsid w:val="006506D2"/>
    <w:rsid w:val="00651178"/>
    <w:rsid w:val="00653756"/>
    <w:rsid w:val="00653DB0"/>
    <w:rsid w:val="00654565"/>
    <w:rsid w:val="006546AB"/>
    <w:rsid w:val="00654713"/>
    <w:rsid w:val="006549DE"/>
    <w:rsid w:val="0065530F"/>
    <w:rsid w:val="00655524"/>
    <w:rsid w:val="00655C27"/>
    <w:rsid w:val="00655D9A"/>
    <w:rsid w:val="00655EA4"/>
    <w:rsid w:val="00656FF1"/>
    <w:rsid w:val="00657277"/>
    <w:rsid w:val="00657A4A"/>
    <w:rsid w:val="00660354"/>
    <w:rsid w:val="00660437"/>
    <w:rsid w:val="006606BB"/>
    <w:rsid w:val="00660846"/>
    <w:rsid w:val="00660CF7"/>
    <w:rsid w:val="006622AB"/>
    <w:rsid w:val="0066285B"/>
    <w:rsid w:val="00662F39"/>
    <w:rsid w:val="00664159"/>
    <w:rsid w:val="00664A4F"/>
    <w:rsid w:val="00664B32"/>
    <w:rsid w:val="00664D78"/>
    <w:rsid w:val="00665028"/>
    <w:rsid w:val="006650E6"/>
    <w:rsid w:val="00666516"/>
    <w:rsid w:val="0066685B"/>
    <w:rsid w:val="00666CC0"/>
    <w:rsid w:val="00667A39"/>
    <w:rsid w:val="006700CB"/>
    <w:rsid w:val="006711EC"/>
    <w:rsid w:val="006714D7"/>
    <w:rsid w:val="00672135"/>
    <w:rsid w:val="0067245E"/>
    <w:rsid w:val="00672DFF"/>
    <w:rsid w:val="00672FCD"/>
    <w:rsid w:val="00673490"/>
    <w:rsid w:val="006735F1"/>
    <w:rsid w:val="0067499C"/>
    <w:rsid w:val="006755E8"/>
    <w:rsid w:val="00676149"/>
    <w:rsid w:val="006770DD"/>
    <w:rsid w:val="00677BB8"/>
    <w:rsid w:val="00677DB1"/>
    <w:rsid w:val="0068061F"/>
    <w:rsid w:val="0068062D"/>
    <w:rsid w:val="006806A8"/>
    <w:rsid w:val="00680F7F"/>
    <w:rsid w:val="0068187C"/>
    <w:rsid w:val="006822E8"/>
    <w:rsid w:val="00682B80"/>
    <w:rsid w:val="0068676E"/>
    <w:rsid w:val="00686DE7"/>
    <w:rsid w:val="0068735C"/>
    <w:rsid w:val="00687BA1"/>
    <w:rsid w:val="00690197"/>
    <w:rsid w:val="006903C2"/>
    <w:rsid w:val="00690D6B"/>
    <w:rsid w:val="00690FAF"/>
    <w:rsid w:val="0069179A"/>
    <w:rsid w:val="00691829"/>
    <w:rsid w:val="00692116"/>
    <w:rsid w:val="006923AA"/>
    <w:rsid w:val="006930FE"/>
    <w:rsid w:val="006951E4"/>
    <w:rsid w:val="006957C3"/>
    <w:rsid w:val="00695EE0"/>
    <w:rsid w:val="00697335"/>
    <w:rsid w:val="006974FC"/>
    <w:rsid w:val="00697AC5"/>
    <w:rsid w:val="00697B77"/>
    <w:rsid w:val="006A018D"/>
    <w:rsid w:val="006A039C"/>
    <w:rsid w:val="006A12CC"/>
    <w:rsid w:val="006A136F"/>
    <w:rsid w:val="006A171B"/>
    <w:rsid w:val="006A3256"/>
    <w:rsid w:val="006A3318"/>
    <w:rsid w:val="006A3572"/>
    <w:rsid w:val="006A35AD"/>
    <w:rsid w:val="006A44BD"/>
    <w:rsid w:val="006A493C"/>
    <w:rsid w:val="006A69A1"/>
    <w:rsid w:val="006A6E3E"/>
    <w:rsid w:val="006A7069"/>
    <w:rsid w:val="006A707E"/>
    <w:rsid w:val="006A75B6"/>
    <w:rsid w:val="006A7C7E"/>
    <w:rsid w:val="006A7E2A"/>
    <w:rsid w:val="006A7FC7"/>
    <w:rsid w:val="006B06C2"/>
    <w:rsid w:val="006B0B4D"/>
    <w:rsid w:val="006B0EDA"/>
    <w:rsid w:val="006B2042"/>
    <w:rsid w:val="006B2365"/>
    <w:rsid w:val="006B23BC"/>
    <w:rsid w:val="006B26FD"/>
    <w:rsid w:val="006B29E7"/>
    <w:rsid w:val="006B384D"/>
    <w:rsid w:val="006B3A98"/>
    <w:rsid w:val="006B4588"/>
    <w:rsid w:val="006B6008"/>
    <w:rsid w:val="006C07BB"/>
    <w:rsid w:val="006C0837"/>
    <w:rsid w:val="006C0882"/>
    <w:rsid w:val="006C10BE"/>
    <w:rsid w:val="006C2256"/>
    <w:rsid w:val="006C2373"/>
    <w:rsid w:val="006C2489"/>
    <w:rsid w:val="006C40E6"/>
    <w:rsid w:val="006C4AB6"/>
    <w:rsid w:val="006C5680"/>
    <w:rsid w:val="006C5A09"/>
    <w:rsid w:val="006C6DB2"/>
    <w:rsid w:val="006C76AE"/>
    <w:rsid w:val="006C7852"/>
    <w:rsid w:val="006C7C4A"/>
    <w:rsid w:val="006C7E65"/>
    <w:rsid w:val="006D08AE"/>
    <w:rsid w:val="006D0A0F"/>
    <w:rsid w:val="006D1402"/>
    <w:rsid w:val="006D2930"/>
    <w:rsid w:val="006D3449"/>
    <w:rsid w:val="006D3537"/>
    <w:rsid w:val="006D44F5"/>
    <w:rsid w:val="006D5391"/>
    <w:rsid w:val="006D5770"/>
    <w:rsid w:val="006D6122"/>
    <w:rsid w:val="006D6700"/>
    <w:rsid w:val="006D72C8"/>
    <w:rsid w:val="006D768E"/>
    <w:rsid w:val="006D7BA1"/>
    <w:rsid w:val="006D7C88"/>
    <w:rsid w:val="006E039F"/>
    <w:rsid w:val="006E0461"/>
    <w:rsid w:val="006E1FDE"/>
    <w:rsid w:val="006E2265"/>
    <w:rsid w:val="006E2895"/>
    <w:rsid w:val="006E29CC"/>
    <w:rsid w:val="006E48F0"/>
    <w:rsid w:val="006E551F"/>
    <w:rsid w:val="006E68DC"/>
    <w:rsid w:val="006E6C06"/>
    <w:rsid w:val="006E7201"/>
    <w:rsid w:val="006E7861"/>
    <w:rsid w:val="006E7C56"/>
    <w:rsid w:val="006F02CF"/>
    <w:rsid w:val="006F0589"/>
    <w:rsid w:val="006F107F"/>
    <w:rsid w:val="006F14AA"/>
    <w:rsid w:val="006F1592"/>
    <w:rsid w:val="006F2304"/>
    <w:rsid w:val="006F28A9"/>
    <w:rsid w:val="006F3918"/>
    <w:rsid w:val="006F3F03"/>
    <w:rsid w:val="006F4B27"/>
    <w:rsid w:val="006F5B7D"/>
    <w:rsid w:val="006F5F90"/>
    <w:rsid w:val="006F6231"/>
    <w:rsid w:val="00700427"/>
    <w:rsid w:val="0070055A"/>
    <w:rsid w:val="007008E0"/>
    <w:rsid w:val="007010C9"/>
    <w:rsid w:val="0070189F"/>
    <w:rsid w:val="00701C7A"/>
    <w:rsid w:val="00701DC1"/>
    <w:rsid w:val="007021EC"/>
    <w:rsid w:val="007026F2"/>
    <w:rsid w:val="00702728"/>
    <w:rsid w:val="007032C2"/>
    <w:rsid w:val="007036A5"/>
    <w:rsid w:val="00703BD6"/>
    <w:rsid w:val="00703D8D"/>
    <w:rsid w:val="00704C12"/>
    <w:rsid w:val="00704E29"/>
    <w:rsid w:val="00704F30"/>
    <w:rsid w:val="007053F0"/>
    <w:rsid w:val="0070626A"/>
    <w:rsid w:val="007063A6"/>
    <w:rsid w:val="00707355"/>
    <w:rsid w:val="007075E1"/>
    <w:rsid w:val="00707881"/>
    <w:rsid w:val="00707A6B"/>
    <w:rsid w:val="00707B5E"/>
    <w:rsid w:val="00711014"/>
    <w:rsid w:val="007119FE"/>
    <w:rsid w:val="007127EA"/>
    <w:rsid w:val="00712D27"/>
    <w:rsid w:val="00712DF2"/>
    <w:rsid w:val="00713170"/>
    <w:rsid w:val="007135D3"/>
    <w:rsid w:val="00715781"/>
    <w:rsid w:val="00716F81"/>
    <w:rsid w:val="007207AC"/>
    <w:rsid w:val="00720BCA"/>
    <w:rsid w:val="00720E7B"/>
    <w:rsid w:val="00721BBB"/>
    <w:rsid w:val="00721C80"/>
    <w:rsid w:val="00722047"/>
    <w:rsid w:val="007222A3"/>
    <w:rsid w:val="0072260A"/>
    <w:rsid w:val="007227ED"/>
    <w:rsid w:val="007229BD"/>
    <w:rsid w:val="007239CB"/>
    <w:rsid w:val="007242DF"/>
    <w:rsid w:val="007249E7"/>
    <w:rsid w:val="007257AA"/>
    <w:rsid w:val="00725A3A"/>
    <w:rsid w:val="00726006"/>
    <w:rsid w:val="007264F4"/>
    <w:rsid w:val="00726B54"/>
    <w:rsid w:val="00727285"/>
    <w:rsid w:val="00727727"/>
    <w:rsid w:val="0072798D"/>
    <w:rsid w:val="0073018B"/>
    <w:rsid w:val="007304E7"/>
    <w:rsid w:val="00730610"/>
    <w:rsid w:val="00732780"/>
    <w:rsid w:val="00732C57"/>
    <w:rsid w:val="00732ED0"/>
    <w:rsid w:val="00733E0D"/>
    <w:rsid w:val="00734B7F"/>
    <w:rsid w:val="00734D52"/>
    <w:rsid w:val="00735720"/>
    <w:rsid w:val="00735D4E"/>
    <w:rsid w:val="00735FAC"/>
    <w:rsid w:val="007361A4"/>
    <w:rsid w:val="0073717D"/>
    <w:rsid w:val="007376D1"/>
    <w:rsid w:val="00737C8B"/>
    <w:rsid w:val="00737DE3"/>
    <w:rsid w:val="00740AB0"/>
    <w:rsid w:val="00741039"/>
    <w:rsid w:val="00741ACD"/>
    <w:rsid w:val="00741C5A"/>
    <w:rsid w:val="0074264D"/>
    <w:rsid w:val="0074292D"/>
    <w:rsid w:val="007431C6"/>
    <w:rsid w:val="007444BD"/>
    <w:rsid w:val="00744DB9"/>
    <w:rsid w:val="0074553C"/>
    <w:rsid w:val="00745E44"/>
    <w:rsid w:val="00746D41"/>
    <w:rsid w:val="00746E97"/>
    <w:rsid w:val="00747871"/>
    <w:rsid w:val="00752300"/>
    <w:rsid w:val="00752445"/>
    <w:rsid w:val="00752A7A"/>
    <w:rsid w:val="00752D04"/>
    <w:rsid w:val="0075321C"/>
    <w:rsid w:val="007533B4"/>
    <w:rsid w:val="0075346B"/>
    <w:rsid w:val="0075350F"/>
    <w:rsid w:val="007549AA"/>
    <w:rsid w:val="00754F69"/>
    <w:rsid w:val="007551C4"/>
    <w:rsid w:val="00755325"/>
    <w:rsid w:val="00755AAA"/>
    <w:rsid w:val="00756D91"/>
    <w:rsid w:val="00757B53"/>
    <w:rsid w:val="00757FE9"/>
    <w:rsid w:val="007606FB"/>
    <w:rsid w:val="00760E9B"/>
    <w:rsid w:val="0076178F"/>
    <w:rsid w:val="00762895"/>
    <w:rsid w:val="00762E43"/>
    <w:rsid w:val="00763400"/>
    <w:rsid w:val="0076356F"/>
    <w:rsid w:val="00763A1F"/>
    <w:rsid w:val="007641A8"/>
    <w:rsid w:val="007646CA"/>
    <w:rsid w:val="007649A7"/>
    <w:rsid w:val="00764E52"/>
    <w:rsid w:val="00766D01"/>
    <w:rsid w:val="00767CD9"/>
    <w:rsid w:val="0077153C"/>
    <w:rsid w:val="007716CE"/>
    <w:rsid w:val="00771C84"/>
    <w:rsid w:val="007722E2"/>
    <w:rsid w:val="00772B88"/>
    <w:rsid w:val="00772D02"/>
    <w:rsid w:val="00774B1F"/>
    <w:rsid w:val="00775A43"/>
    <w:rsid w:val="00775B51"/>
    <w:rsid w:val="00776105"/>
    <w:rsid w:val="007761AF"/>
    <w:rsid w:val="00776586"/>
    <w:rsid w:val="00780EED"/>
    <w:rsid w:val="007818E4"/>
    <w:rsid w:val="00781DBC"/>
    <w:rsid w:val="0078209E"/>
    <w:rsid w:val="00783171"/>
    <w:rsid w:val="0078333E"/>
    <w:rsid w:val="00783448"/>
    <w:rsid w:val="00783C1C"/>
    <w:rsid w:val="00783E97"/>
    <w:rsid w:val="00784067"/>
    <w:rsid w:val="0078451B"/>
    <w:rsid w:val="00784737"/>
    <w:rsid w:val="007847DC"/>
    <w:rsid w:val="007856CB"/>
    <w:rsid w:val="00786304"/>
    <w:rsid w:val="0078683C"/>
    <w:rsid w:val="00786A34"/>
    <w:rsid w:val="00786BAB"/>
    <w:rsid w:val="00786C69"/>
    <w:rsid w:val="00786F36"/>
    <w:rsid w:val="007874FC"/>
    <w:rsid w:val="00787743"/>
    <w:rsid w:val="00787CC0"/>
    <w:rsid w:val="00787E02"/>
    <w:rsid w:val="00790482"/>
    <w:rsid w:val="00791870"/>
    <w:rsid w:val="00791FE8"/>
    <w:rsid w:val="00792311"/>
    <w:rsid w:val="007925C2"/>
    <w:rsid w:val="00792AF2"/>
    <w:rsid w:val="007936FB"/>
    <w:rsid w:val="007943E5"/>
    <w:rsid w:val="00794CCB"/>
    <w:rsid w:val="00794E2F"/>
    <w:rsid w:val="007A0171"/>
    <w:rsid w:val="007A05CB"/>
    <w:rsid w:val="007A07DD"/>
    <w:rsid w:val="007A33E6"/>
    <w:rsid w:val="007A3624"/>
    <w:rsid w:val="007A4986"/>
    <w:rsid w:val="007A4B02"/>
    <w:rsid w:val="007A5648"/>
    <w:rsid w:val="007A56E1"/>
    <w:rsid w:val="007A5A2E"/>
    <w:rsid w:val="007A60FC"/>
    <w:rsid w:val="007A6360"/>
    <w:rsid w:val="007A6861"/>
    <w:rsid w:val="007A690B"/>
    <w:rsid w:val="007A7101"/>
    <w:rsid w:val="007A7367"/>
    <w:rsid w:val="007A758B"/>
    <w:rsid w:val="007A77AB"/>
    <w:rsid w:val="007B0257"/>
    <w:rsid w:val="007B08E3"/>
    <w:rsid w:val="007B1689"/>
    <w:rsid w:val="007B1DE0"/>
    <w:rsid w:val="007B1FD9"/>
    <w:rsid w:val="007B23F9"/>
    <w:rsid w:val="007B2A18"/>
    <w:rsid w:val="007B3016"/>
    <w:rsid w:val="007B3D6D"/>
    <w:rsid w:val="007B5E6D"/>
    <w:rsid w:val="007B70C6"/>
    <w:rsid w:val="007B7459"/>
    <w:rsid w:val="007B77DF"/>
    <w:rsid w:val="007B7F75"/>
    <w:rsid w:val="007C0743"/>
    <w:rsid w:val="007C0D8A"/>
    <w:rsid w:val="007C2486"/>
    <w:rsid w:val="007C2949"/>
    <w:rsid w:val="007C3099"/>
    <w:rsid w:val="007C4044"/>
    <w:rsid w:val="007C41DE"/>
    <w:rsid w:val="007C458F"/>
    <w:rsid w:val="007C47BF"/>
    <w:rsid w:val="007C4B99"/>
    <w:rsid w:val="007C57A9"/>
    <w:rsid w:val="007C5AB3"/>
    <w:rsid w:val="007C6BB7"/>
    <w:rsid w:val="007D0E6F"/>
    <w:rsid w:val="007D13BA"/>
    <w:rsid w:val="007D1684"/>
    <w:rsid w:val="007D1B9D"/>
    <w:rsid w:val="007D1BC2"/>
    <w:rsid w:val="007D1E0F"/>
    <w:rsid w:val="007D34FD"/>
    <w:rsid w:val="007D37D0"/>
    <w:rsid w:val="007D51F6"/>
    <w:rsid w:val="007D5CC9"/>
    <w:rsid w:val="007D5E4A"/>
    <w:rsid w:val="007D607A"/>
    <w:rsid w:val="007D6AC1"/>
    <w:rsid w:val="007D6EA8"/>
    <w:rsid w:val="007D732A"/>
    <w:rsid w:val="007D765A"/>
    <w:rsid w:val="007D7939"/>
    <w:rsid w:val="007D793F"/>
    <w:rsid w:val="007D7E45"/>
    <w:rsid w:val="007E1191"/>
    <w:rsid w:val="007E2087"/>
    <w:rsid w:val="007E39AB"/>
    <w:rsid w:val="007E4270"/>
    <w:rsid w:val="007E7361"/>
    <w:rsid w:val="007E7C52"/>
    <w:rsid w:val="007F0191"/>
    <w:rsid w:val="007F095B"/>
    <w:rsid w:val="007F09ED"/>
    <w:rsid w:val="007F1465"/>
    <w:rsid w:val="007F1D15"/>
    <w:rsid w:val="007F2117"/>
    <w:rsid w:val="007F247A"/>
    <w:rsid w:val="007F2D2B"/>
    <w:rsid w:val="007F3DF4"/>
    <w:rsid w:val="007F3ED2"/>
    <w:rsid w:val="007F42E9"/>
    <w:rsid w:val="007F53A8"/>
    <w:rsid w:val="007F56F0"/>
    <w:rsid w:val="00800A82"/>
    <w:rsid w:val="00800D45"/>
    <w:rsid w:val="0080118F"/>
    <w:rsid w:val="008016D9"/>
    <w:rsid w:val="0080230C"/>
    <w:rsid w:val="008023B0"/>
    <w:rsid w:val="00803B1A"/>
    <w:rsid w:val="008041C4"/>
    <w:rsid w:val="008046E2"/>
    <w:rsid w:val="00804CC3"/>
    <w:rsid w:val="00805D3C"/>
    <w:rsid w:val="00806360"/>
    <w:rsid w:val="00806978"/>
    <w:rsid w:val="00806AA1"/>
    <w:rsid w:val="00806BC5"/>
    <w:rsid w:val="00806D98"/>
    <w:rsid w:val="008079DF"/>
    <w:rsid w:val="00807F66"/>
    <w:rsid w:val="00810848"/>
    <w:rsid w:val="00811636"/>
    <w:rsid w:val="008127B4"/>
    <w:rsid w:val="00812D61"/>
    <w:rsid w:val="00812D77"/>
    <w:rsid w:val="00813F89"/>
    <w:rsid w:val="008148E1"/>
    <w:rsid w:val="00815B78"/>
    <w:rsid w:val="00815E6C"/>
    <w:rsid w:val="00816785"/>
    <w:rsid w:val="00816CD9"/>
    <w:rsid w:val="00816D93"/>
    <w:rsid w:val="008201AE"/>
    <w:rsid w:val="00820244"/>
    <w:rsid w:val="008209EC"/>
    <w:rsid w:val="00820E40"/>
    <w:rsid w:val="008210CD"/>
    <w:rsid w:val="00821485"/>
    <w:rsid w:val="00821D27"/>
    <w:rsid w:val="00821EE3"/>
    <w:rsid w:val="00821F2E"/>
    <w:rsid w:val="00822281"/>
    <w:rsid w:val="00822DF7"/>
    <w:rsid w:val="0082352F"/>
    <w:rsid w:val="00824186"/>
    <w:rsid w:val="008244EF"/>
    <w:rsid w:val="0082462C"/>
    <w:rsid w:val="0082518D"/>
    <w:rsid w:val="00825FF6"/>
    <w:rsid w:val="00826C2F"/>
    <w:rsid w:val="00831AEA"/>
    <w:rsid w:val="00832227"/>
    <w:rsid w:val="0083222A"/>
    <w:rsid w:val="00832686"/>
    <w:rsid w:val="00832992"/>
    <w:rsid w:val="00833700"/>
    <w:rsid w:val="008345CD"/>
    <w:rsid w:val="00834A7B"/>
    <w:rsid w:val="008356C1"/>
    <w:rsid w:val="00835CF0"/>
    <w:rsid w:val="008360B5"/>
    <w:rsid w:val="00836163"/>
    <w:rsid w:val="0083663F"/>
    <w:rsid w:val="00836ABA"/>
    <w:rsid w:val="008376BB"/>
    <w:rsid w:val="0083780D"/>
    <w:rsid w:val="0083783A"/>
    <w:rsid w:val="00837B23"/>
    <w:rsid w:val="00837FA0"/>
    <w:rsid w:val="00840BDD"/>
    <w:rsid w:val="00841A6B"/>
    <w:rsid w:val="00843531"/>
    <w:rsid w:val="00844480"/>
    <w:rsid w:val="00844B3C"/>
    <w:rsid w:val="00844B95"/>
    <w:rsid w:val="00845691"/>
    <w:rsid w:val="00845CDC"/>
    <w:rsid w:val="00846764"/>
    <w:rsid w:val="00847A40"/>
    <w:rsid w:val="00847CDA"/>
    <w:rsid w:val="008501E8"/>
    <w:rsid w:val="008506BD"/>
    <w:rsid w:val="008506E9"/>
    <w:rsid w:val="00850B7C"/>
    <w:rsid w:val="00851212"/>
    <w:rsid w:val="00853D64"/>
    <w:rsid w:val="00854A68"/>
    <w:rsid w:val="00854CA2"/>
    <w:rsid w:val="008553DC"/>
    <w:rsid w:val="00856226"/>
    <w:rsid w:val="0085633C"/>
    <w:rsid w:val="00856822"/>
    <w:rsid w:val="00856B3A"/>
    <w:rsid w:val="008571A2"/>
    <w:rsid w:val="008578CE"/>
    <w:rsid w:val="00857C14"/>
    <w:rsid w:val="00857DB6"/>
    <w:rsid w:val="00857F3A"/>
    <w:rsid w:val="008620A9"/>
    <w:rsid w:val="00862131"/>
    <w:rsid w:val="00862927"/>
    <w:rsid w:val="00863016"/>
    <w:rsid w:val="00863E59"/>
    <w:rsid w:val="00864A71"/>
    <w:rsid w:val="00865AC0"/>
    <w:rsid w:val="00865D4C"/>
    <w:rsid w:val="008666E3"/>
    <w:rsid w:val="00867B43"/>
    <w:rsid w:val="00871989"/>
    <w:rsid w:val="00873361"/>
    <w:rsid w:val="00873E4B"/>
    <w:rsid w:val="00874F81"/>
    <w:rsid w:val="00876334"/>
    <w:rsid w:val="008767A8"/>
    <w:rsid w:val="00877AA2"/>
    <w:rsid w:val="008801F5"/>
    <w:rsid w:val="008807FE"/>
    <w:rsid w:val="00881160"/>
    <w:rsid w:val="0088182F"/>
    <w:rsid w:val="00881A69"/>
    <w:rsid w:val="00882E83"/>
    <w:rsid w:val="00882ED1"/>
    <w:rsid w:val="00883053"/>
    <w:rsid w:val="00883536"/>
    <w:rsid w:val="0088393D"/>
    <w:rsid w:val="00883AF1"/>
    <w:rsid w:val="00883DD9"/>
    <w:rsid w:val="00885DD8"/>
    <w:rsid w:val="00885FAF"/>
    <w:rsid w:val="00885FEC"/>
    <w:rsid w:val="008862B6"/>
    <w:rsid w:val="00886D1D"/>
    <w:rsid w:val="0088711B"/>
    <w:rsid w:val="008906E0"/>
    <w:rsid w:val="0089098B"/>
    <w:rsid w:val="00890B1B"/>
    <w:rsid w:val="008916F8"/>
    <w:rsid w:val="00891AF2"/>
    <w:rsid w:val="00892660"/>
    <w:rsid w:val="008927E1"/>
    <w:rsid w:val="008937CD"/>
    <w:rsid w:val="00893E18"/>
    <w:rsid w:val="00895085"/>
    <w:rsid w:val="008952F2"/>
    <w:rsid w:val="008957A3"/>
    <w:rsid w:val="00895C4D"/>
    <w:rsid w:val="008961C9"/>
    <w:rsid w:val="00896457"/>
    <w:rsid w:val="008A00DA"/>
    <w:rsid w:val="008A0DDE"/>
    <w:rsid w:val="008A0F32"/>
    <w:rsid w:val="008A173C"/>
    <w:rsid w:val="008A1D1E"/>
    <w:rsid w:val="008A2596"/>
    <w:rsid w:val="008A28B4"/>
    <w:rsid w:val="008A2B95"/>
    <w:rsid w:val="008A2E38"/>
    <w:rsid w:val="008A2FEF"/>
    <w:rsid w:val="008A41FE"/>
    <w:rsid w:val="008A421D"/>
    <w:rsid w:val="008A5322"/>
    <w:rsid w:val="008A6151"/>
    <w:rsid w:val="008A73EE"/>
    <w:rsid w:val="008B100F"/>
    <w:rsid w:val="008B1AA5"/>
    <w:rsid w:val="008B1AF1"/>
    <w:rsid w:val="008B2258"/>
    <w:rsid w:val="008B2B8F"/>
    <w:rsid w:val="008B2D0F"/>
    <w:rsid w:val="008B3C79"/>
    <w:rsid w:val="008B3D0F"/>
    <w:rsid w:val="008B3DE7"/>
    <w:rsid w:val="008B4121"/>
    <w:rsid w:val="008B46F8"/>
    <w:rsid w:val="008B4856"/>
    <w:rsid w:val="008B5851"/>
    <w:rsid w:val="008B6129"/>
    <w:rsid w:val="008B64CD"/>
    <w:rsid w:val="008B6593"/>
    <w:rsid w:val="008B6843"/>
    <w:rsid w:val="008B6F10"/>
    <w:rsid w:val="008C1DD4"/>
    <w:rsid w:val="008C22DB"/>
    <w:rsid w:val="008C2960"/>
    <w:rsid w:val="008C32F7"/>
    <w:rsid w:val="008C387D"/>
    <w:rsid w:val="008C3CF0"/>
    <w:rsid w:val="008C3D7C"/>
    <w:rsid w:val="008C4237"/>
    <w:rsid w:val="008C43CC"/>
    <w:rsid w:val="008C4DD7"/>
    <w:rsid w:val="008C6DBF"/>
    <w:rsid w:val="008C6E01"/>
    <w:rsid w:val="008C7D79"/>
    <w:rsid w:val="008D0CC4"/>
    <w:rsid w:val="008D2692"/>
    <w:rsid w:val="008D2A34"/>
    <w:rsid w:val="008D2F11"/>
    <w:rsid w:val="008D3BA8"/>
    <w:rsid w:val="008D3CB2"/>
    <w:rsid w:val="008D445D"/>
    <w:rsid w:val="008D4660"/>
    <w:rsid w:val="008D4FC2"/>
    <w:rsid w:val="008D54DF"/>
    <w:rsid w:val="008D5580"/>
    <w:rsid w:val="008D64AC"/>
    <w:rsid w:val="008D662A"/>
    <w:rsid w:val="008D6C2F"/>
    <w:rsid w:val="008D6D12"/>
    <w:rsid w:val="008D7772"/>
    <w:rsid w:val="008E0204"/>
    <w:rsid w:val="008E0B3A"/>
    <w:rsid w:val="008E1E2C"/>
    <w:rsid w:val="008E2293"/>
    <w:rsid w:val="008E2612"/>
    <w:rsid w:val="008E269D"/>
    <w:rsid w:val="008E34C6"/>
    <w:rsid w:val="008E3559"/>
    <w:rsid w:val="008E3D4E"/>
    <w:rsid w:val="008E3E29"/>
    <w:rsid w:val="008E4945"/>
    <w:rsid w:val="008E56CF"/>
    <w:rsid w:val="008E6C55"/>
    <w:rsid w:val="008E7C7E"/>
    <w:rsid w:val="008F161C"/>
    <w:rsid w:val="008F1E1F"/>
    <w:rsid w:val="008F1E9B"/>
    <w:rsid w:val="008F20C8"/>
    <w:rsid w:val="008F2518"/>
    <w:rsid w:val="008F27A4"/>
    <w:rsid w:val="008F5208"/>
    <w:rsid w:val="008F6C98"/>
    <w:rsid w:val="008F7EC4"/>
    <w:rsid w:val="00900685"/>
    <w:rsid w:val="00902138"/>
    <w:rsid w:val="009027EE"/>
    <w:rsid w:val="00902E4F"/>
    <w:rsid w:val="00903751"/>
    <w:rsid w:val="0090388B"/>
    <w:rsid w:val="009038DF"/>
    <w:rsid w:val="0090400A"/>
    <w:rsid w:val="00904C2F"/>
    <w:rsid w:val="00906C3B"/>
    <w:rsid w:val="00906CEC"/>
    <w:rsid w:val="0090735F"/>
    <w:rsid w:val="00907629"/>
    <w:rsid w:val="0091091E"/>
    <w:rsid w:val="00910F0F"/>
    <w:rsid w:val="00912560"/>
    <w:rsid w:val="0091301A"/>
    <w:rsid w:val="00914E79"/>
    <w:rsid w:val="00914EF4"/>
    <w:rsid w:val="0091519D"/>
    <w:rsid w:val="0091559A"/>
    <w:rsid w:val="009157BB"/>
    <w:rsid w:val="00915A39"/>
    <w:rsid w:val="009171C9"/>
    <w:rsid w:val="0092060F"/>
    <w:rsid w:val="00920D30"/>
    <w:rsid w:val="00921150"/>
    <w:rsid w:val="009211CA"/>
    <w:rsid w:val="009217FC"/>
    <w:rsid w:val="00921E21"/>
    <w:rsid w:val="00922169"/>
    <w:rsid w:val="00922956"/>
    <w:rsid w:val="00922B01"/>
    <w:rsid w:val="0092311B"/>
    <w:rsid w:val="009235A2"/>
    <w:rsid w:val="009239E3"/>
    <w:rsid w:val="009247C8"/>
    <w:rsid w:val="00925DC2"/>
    <w:rsid w:val="00926369"/>
    <w:rsid w:val="00926E2A"/>
    <w:rsid w:val="00927B2D"/>
    <w:rsid w:val="009308DE"/>
    <w:rsid w:val="00931363"/>
    <w:rsid w:val="00931F7A"/>
    <w:rsid w:val="00932DDA"/>
    <w:rsid w:val="0093466C"/>
    <w:rsid w:val="009346DB"/>
    <w:rsid w:val="009349D4"/>
    <w:rsid w:val="00935105"/>
    <w:rsid w:val="009361DE"/>
    <w:rsid w:val="0093644E"/>
    <w:rsid w:val="00936609"/>
    <w:rsid w:val="009367DB"/>
    <w:rsid w:val="00936877"/>
    <w:rsid w:val="0093747A"/>
    <w:rsid w:val="009378AC"/>
    <w:rsid w:val="009402B3"/>
    <w:rsid w:val="009410D8"/>
    <w:rsid w:val="00941359"/>
    <w:rsid w:val="00941CC1"/>
    <w:rsid w:val="00941E20"/>
    <w:rsid w:val="00943A68"/>
    <w:rsid w:val="0094411A"/>
    <w:rsid w:val="00944F7A"/>
    <w:rsid w:val="00945FED"/>
    <w:rsid w:val="00946E40"/>
    <w:rsid w:val="00947228"/>
    <w:rsid w:val="009472EC"/>
    <w:rsid w:val="009500F4"/>
    <w:rsid w:val="0095093D"/>
    <w:rsid w:val="0095214A"/>
    <w:rsid w:val="0095243F"/>
    <w:rsid w:val="0095313F"/>
    <w:rsid w:val="00954045"/>
    <w:rsid w:val="00954260"/>
    <w:rsid w:val="00955424"/>
    <w:rsid w:val="00956A2E"/>
    <w:rsid w:val="00957B7F"/>
    <w:rsid w:val="0096056C"/>
    <w:rsid w:val="0096096B"/>
    <w:rsid w:val="0096172A"/>
    <w:rsid w:val="00961CFF"/>
    <w:rsid w:val="0096211B"/>
    <w:rsid w:val="0096249F"/>
    <w:rsid w:val="00963DCA"/>
    <w:rsid w:val="00964204"/>
    <w:rsid w:val="00964639"/>
    <w:rsid w:val="00964681"/>
    <w:rsid w:val="0096529D"/>
    <w:rsid w:val="00965A8E"/>
    <w:rsid w:val="00965D9B"/>
    <w:rsid w:val="00966651"/>
    <w:rsid w:val="00967E1A"/>
    <w:rsid w:val="00970038"/>
    <w:rsid w:val="009705E0"/>
    <w:rsid w:val="009706D6"/>
    <w:rsid w:val="00971120"/>
    <w:rsid w:val="00972192"/>
    <w:rsid w:val="00972B54"/>
    <w:rsid w:val="00973895"/>
    <w:rsid w:val="009738E7"/>
    <w:rsid w:val="0097401C"/>
    <w:rsid w:val="00974122"/>
    <w:rsid w:val="00974872"/>
    <w:rsid w:val="00975576"/>
    <w:rsid w:val="00975A79"/>
    <w:rsid w:val="009761F0"/>
    <w:rsid w:val="009762EA"/>
    <w:rsid w:val="0097674D"/>
    <w:rsid w:val="009768F0"/>
    <w:rsid w:val="00976AB6"/>
    <w:rsid w:val="00977AC3"/>
    <w:rsid w:val="009800AF"/>
    <w:rsid w:val="00980526"/>
    <w:rsid w:val="00980ADC"/>
    <w:rsid w:val="00981EB7"/>
    <w:rsid w:val="00982B55"/>
    <w:rsid w:val="00982D09"/>
    <w:rsid w:val="00983A64"/>
    <w:rsid w:val="00983BF5"/>
    <w:rsid w:val="00984008"/>
    <w:rsid w:val="00984108"/>
    <w:rsid w:val="00984445"/>
    <w:rsid w:val="009848B3"/>
    <w:rsid w:val="00984B2D"/>
    <w:rsid w:val="00984D7F"/>
    <w:rsid w:val="00984F17"/>
    <w:rsid w:val="0098509B"/>
    <w:rsid w:val="0098516C"/>
    <w:rsid w:val="00986408"/>
    <w:rsid w:val="009871F9"/>
    <w:rsid w:val="0099062A"/>
    <w:rsid w:val="00990A46"/>
    <w:rsid w:val="00991359"/>
    <w:rsid w:val="0099186E"/>
    <w:rsid w:val="00991CE8"/>
    <w:rsid w:val="009922BB"/>
    <w:rsid w:val="00992927"/>
    <w:rsid w:val="00992B92"/>
    <w:rsid w:val="00993A30"/>
    <w:rsid w:val="0099498F"/>
    <w:rsid w:val="00997428"/>
    <w:rsid w:val="00997741"/>
    <w:rsid w:val="00997D83"/>
    <w:rsid w:val="009A079F"/>
    <w:rsid w:val="009A2020"/>
    <w:rsid w:val="009A300C"/>
    <w:rsid w:val="009A33AA"/>
    <w:rsid w:val="009A369F"/>
    <w:rsid w:val="009A426C"/>
    <w:rsid w:val="009A49B4"/>
    <w:rsid w:val="009A5FFA"/>
    <w:rsid w:val="009A60B2"/>
    <w:rsid w:val="009A6236"/>
    <w:rsid w:val="009A72DB"/>
    <w:rsid w:val="009A76B7"/>
    <w:rsid w:val="009B0D00"/>
    <w:rsid w:val="009B0F93"/>
    <w:rsid w:val="009B1AA4"/>
    <w:rsid w:val="009B1AF2"/>
    <w:rsid w:val="009B22E2"/>
    <w:rsid w:val="009B2ED2"/>
    <w:rsid w:val="009B2F77"/>
    <w:rsid w:val="009B3127"/>
    <w:rsid w:val="009B411A"/>
    <w:rsid w:val="009B4F65"/>
    <w:rsid w:val="009B50B5"/>
    <w:rsid w:val="009B5930"/>
    <w:rsid w:val="009B5ED3"/>
    <w:rsid w:val="009B668A"/>
    <w:rsid w:val="009B67B7"/>
    <w:rsid w:val="009B6AA2"/>
    <w:rsid w:val="009B6AA8"/>
    <w:rsid w:val="009B73C6"/>
    <w:rsid w:val="009B75B0"/>
    <w:rsid w:val="009B7680"/>
    <w:rsid w:val="009B7C3B"/>
    <w:rsid w:val="009C0CA1"/>
    <w:rsid w:val="009C0CD0"/>
    <w:rsid w:val="009C1958"/>
    <w:rsid w:val="009C1B08"/>
    <w:rsid w:val="009C1B8D"/>
    <w:rsid w:val="009C1D25"/>
    <w:rsid w:val="009C1E8C"/>
    <w:rsid w:val="009C2BD3"/>
    <w:rsid w:val="009C3CD9"/>
    <w:rsid w:val="009C4005"/>
    <w:rsid w:val="009C40B5"/>
    <w:rsid w:val="009C4365"/>
    <w:rsid w:val="009C4948"/>
    <w:rsid w:val="009C5049"/>
    <w:rsid w:val="009C5387"/>
    <w:rsid w:val="009C5BEA"/>
    <w:rsid w:val="009C66A7"/>
    <w:rsid w:val="009C6AE8"/>
    <w:rsid w:val="009C71FB"/>
    <w:rsid w:val="009C7226"/>
    <w:rsid w:val="009C72E2"/>
    <w:rsid w:val="009C7E59"/>
    <w:rsid w:val="009C7EE6"/>
    <w:rsid w:val="009D024D"/>
    <w:rsid w:val="009D34D9"/>
    <w:rsid w:val="009D3EC1"/>
    <w:rsid w:val="009D4787"/>
    <w:rsid w:val="009D4871"/>
    <w:rsid w:val="009D48B2"/>
    <w:rsid w:val="009D545B"/>
    <w:rsid w:val="009D5D0E"/>
    <w:rsid w:val="009D5EB1"/>
    <w:rsid w:val="009D68F6"/>
    <w:rsid w:val="009D701D"/>
    <w:rsid w:val="009D7208"/>
    <w:rsid w:val="009E1010"/>
    <w:rsid w:val="009E122A"/>
    <w:rsid w:val="009E1248"/>
    <w:rsid w:val="009E40DB"/>
    <w:rsid w:val="009E5663"/>
    <w:rsid w:val="009E6DB8"/>
    <w:rsid w:val="009E6E20"/>
    <w:rsid w:val="009F0C4E"/>
    <w:rsid w:val="009F1271"/>
    <w:rsid w:val="009F1532"/>
    <w:rsid w:val="009F18CC"/>
    <w:rsid w:val="009F1D55"/>
    <w:rsid w:val="009F1DEA"/>
    <w:rsid w:val="009F2654"/>
    <w:rsid w:val="009F26C1"/>
    <w:rsid w:val="009F3704"/>
    <w:rsid w:val="009F3B47"/>
    <w:rsid w:val="009F3C6D"/>
    <w:rsid w:val="009F3C79"/>
    <w:rsid w:val="009F3EEA"/>
    <w:rsid w:val="009F7435"/>
    <w:rsid w:val="00A00216"/>
    <w:rsid w:val="00A03F2E"/>
    <w:rsid w:val="00A04604"/>
    <w:rsid w:val="00A05156"/>
    <w:rsid w:val="00A051BF"/>
    <w:rsid w:val="00A05D5C"/>
    <w:rsid w:val="00A07107"/>
    <w:rsid w:val="00A071B5"/>
    <w:rsid w:val="00A07BF4"/>
    <w:rsid w:val="00A101BF"/>
    <w:rsid w:val="00A11AF0"/>
    <w:rsid w:val="00A13368"/>
    <w:rsid w:val="00A14015"/>
    <w:rsid w:val="00A14994"/>
    <w:rsid w:val="00A14DB1"/>
    <w:rsid w:val="00A14F14"/>
    <w:rsid w:val="00A15C76"/>
    <w:rsid w:val="00A16331"/>
    <w:rsid w:val="00A16A14"/>
    <w:rsid w:val="00A16D68"/>
    <w:rsid w:val="00A1728F"/>
    <w:rsid w:val="00A17555"/>
    <w:rsid w:val="00A17688"/>
    <w:rsid w:val="00A17C2C"/>
    <w:rsid w:val="00A20F39"/>
    <w:rsid w:val="00A212E9"/>
    <w:rsid w:val="00A21938"/>
    <w:rsid w:val="00A22881"/>
    <w:rsid w:val="00A22BFF"/>
    <w:rsid w:val="00A23B9B"/>
    <w:rsid w:val="00A23D8D"/>
    <w:rsid w:val="00A24427"/>
    <w:rsid w:val="00A24A0F"/>
    <w:rsid w:val="00A24FDD"/>
    <w:rsid w:val="00A2529F"/>
    <w:rsid w:val="00A258C5"/>
    <w:rsid w:val="00A26623"/>
    <w:rsid w:val="00A26CDF"/>
    <w:rsid w:val="00A27541"/>
    <w:rsid w:val="00A27553"/>
    <w:rsid w:val="00A310D5"/>
    <w:rsid w:val="00A31477"/>
    <w:rsid w:val="00A31C17"/>
    <w:rsid w:val="00A31C8F"/>
    <w:rsid w:val="00A32519"/>
    <w:rsid w:val="00A32DD9"/>
    <w:rsid w:val="00A33EFF"/>
    <w:rsid w:val="00A359CF"/>
    <w:rsid w:val="00A35C3E"/>
    <w:rsid w:val="00A3620E"/>
    <w:rsid w:val="00A40680"/>
    <w:rsid w:val="00A40CF7"/>
    <w:rsid w:val="00A41363"/>
    <w:rsid w:val="00A41A13"/>
    <w:rsid w:val="00A41F28"/>
    <w:rsid w:val="00A43730"/>
    <w:rsid w:val="00A43781"/>
    <w:rsid w:val="00A43DB6"/>
    <w:rsid w:val="00A43ECA"/>
    <w:rsid w:val="00A44035"/>
    <w:rsid w:val="00A4630D"/>
    <w:rsid w:val="00A47CF8"/>
    <w:rsid w:val="00A47EAE"/>
    <w:rsid w:val="00A503CC"/>
    <w:rsid w:val="00A5045F"/>
    <w:rsid w:val="00A51774"/>
    <w:rsid w:val="00A51973"/>
    <w:rsid w:val="00A51D2B"/>
    <w:rsid w:val="00A52771"/>
    <w:rsid w:val="00A57D43"/>
    <w:rsid w:val="00A57EBA"/>
    <w:rsid w:val="00A6014D"/>
    <w:rsid w:val="00A604C6"/>
    <w:rsid w:val="00A604E3"/>
    <w:rsid w:val="00A60D9F"/>
    <w:rsid w:val="00A611BC"/>
    <w:rsid w:val="00A6163D"/>
    <w:rsid w:val="00A61E60"/>
    <w:rsid w:val="00A62D3A"/>
    <w:rsid w:val="00A634F1"/>
    <w:rsid w:val="00A637FA"/>
    <w:rsid w:val="00A63D50"/>
    <w:rsid w:val="00A63DF0"/>
    <w:rsid w:val="00A6469C"/>
    <w:rsid w:val="00A64D21"/>
    <w:rsid w:val="00A6575E"/>
    <w:rsid w:val="00A65EE6"/>
    <w:rsid w:val="00A67611"/>
    <w:rsid w:val="00A67F98"/>
    <w:rsid w:val="00A70451"/>
    <w:rsid w:val="00A71E9F"/>
    <w:rsid w:val="00A72684"/>
    <w:rsid w:val="00A726EA"/>
    <w:rsid w:val="00A733E4"/>
    <w:rsid w:val="00A736F2"/>
    <w:rsid w:val="00A74850"/>
    <w:rsid w:val="00A75B3C"/>
    <w:rsid w:val="00A765F1"/>
    <w:rsid w:val="00A769FF"/>
    <w:rsid w:val="00A77A60"/>
    <w:rsid w:val="00A80827"/>
    <w:rsid w:val="00A80AF1"/>
    <w:rsid w:val="00A81648"/>
    <w:rsid w:val="00A81EF5"/>
    <w:rsid w:val="00A8367E"/>
    <w:rsid w:val="00A8720A"/>
    <w:rsid w:val="00A87CFD"/>
    <w:rsid w:val="00A900D6"/>
    <w:rsid w:val="00A90597"/>
    <w:rsid w:val="00A9068B"/>
    <w:rsid w:val="00A912E9"/>
    <w:rsid w:val="00A91A2B"/>
    <w:rsid w:val="00A929DC"/>
    <w:rsid w:val="00A933D7"/>
    <w:rsid w:val="00A93B47"/>
    <w:rsid w:val="00A94090"/>
    <w:rsid w:val="00A945F6"/>
    <w:rsid w:val="00A94B79"/>
    <w:rsid w:val="00A94C6A"/>
    <w:rsid w:val="00A961E1"/>
    <w:rsid w:val="00A9659C"/>
    <w:rsid w:val="00A96DF0"/>
    <w:rsid w:val="00A97EBF"/>
    <w:rsid w:val="00AA0417"/>
    <w:rsid w:val="00AA083B"/>
    <w:rsid w:val="00AA0AF4"/>
    <w:rsid w:val="00AA0D9C"/>
    <w:rsid w:val="00AA1711"/>
    <w:rsid w:val="00AA25B7"/>
    <w:rsid w:val="00AA33BA"/>
    <w:rsid w:val="00AA365A"/>
    <w:rsid w:val="00AA3D8E"/>
    <w:rsid w:val="00AA59D9"/>
    <w:rsid w:val="00AA5BF6"/>
    <w:rsid w:val="00AA5E40"/>
    <w:rsid w:val="00AA68B9"/>
    <w:rsid w:val="00AA76AD"/>
    <w:rsid w:val="00AA7E5D"/>
    <w:rsid w:val="00AB0082"/>
    <w:rsid w:val="00AB1302"/>
    <w:rsid w:val="00AB13CF"/>
    <w:rsid w:val="00AB21EA"/>
    <w:rsid w:val="00AB408C"/>
    <w:rsid w:val="00AB4471"/>
    <w:rsid w:val="00AB464E"/>
    <w:rsid w:val="00AB5E97"/>
    <w:rsid w:val="00AB65C8"/>
    <w:rsid w:val="00AB6B71"/>
    <w:rsid w:val="00AC0DD1"/>
    <w:rsid w:val="00AC1331"/>
    <w:rsid w:val="00AC3782"/>
    <w:rsid w:val="00AC3CC1"/>
    <w:rsid w:val="00AC3D1A"/>
    <w:rsid w:val="00AC460D"/>
    <w:rsid w:val="00AC4DB9"/>
    <w:rsid w:val="00AC4EDA"/>
    <w:rsid w:val="00AC5362"/>
    <w:rsid w:val="00AC5A7F"/>
    <w:rsid w:val="00AC61AE"/>
    <w:rsid w:val="00AC68ED"/>
    <w:rsid w:val="00AC737A"/>
    <w:rsid w:val="00AC748C"/>
    <w:rsid w:val="00AD1363"/>
    <w:rsid w:val="00AD14EC"/>
    <w:rsid w:val="00AD1C60"/>
    <w:rsid w:val="00AD2445"/>
    <w:rsid w:val="00AD3931"/>
    <w:rsid w:val="00AD39EA"/>
    <w:rsid w:val="00AD4C46"/>
    <w:rsid w:val="00AD4D5E"/>
    <w:rsid w:val="00AD4D64"/>
    <w:rsid w:val="00AD4F1B"/>
    <w:rsid w:val="00AD5DC1"/>
    <w:rsid w:val="00AD7251"/>
    <w:rsid w:val="00AD76AB"/>
    <w:rsid w:val="00AD795E"/>
    <w:rsid w:val="00AE1E2B"/>
    <w:rsid w:val="00AE2990"/>
    <w:rsid w:val="00AE33C7"/>
    <w:rsid w:val="00AE3CEB"/>
    <w:rsid w:val="00AE4A4F"/>
    <w:rsid w:val="00AE4F91"/>
    <w:rsid w:val="00AE5278"/>
    <w:rsid w:val="00AE5763"/>
    <w:rsid w:val="00AE57AF"/>
    <w:rsid w:val="00AE740A"/>
    <w:rsid w:val="00AE75E2"/>
    <w:rsid w:val="00AE79EA"/>
    <w:rsid w:val="00AE7E11"/>
    <w:rsid w:val="00AF013A"/>
    <w:rsid w:val="00AF0A6C"/>
    <w:rsid w:val="00AF0D7C"/>
    <w:rsid w:val="00AF290A"/>
    <w:rsid w:val="00AF2FF4"/>
    <w:rsid w:val="00AF3B51"/>
    <w:rsid w:val="00AF4923"/>
    <w:rsid w:val="00AF4A41"/>
    <w:rsid w:val="00AF51E6"/>
    <w:rsid w:val="00AF69B5"/>
    <w:rsid w:val="00AF6BC6"/>
    <w:rsid w:val="00B004D3"/>
    <w:rsid w:val="00B00E89"/>
    <w:rsid w:val="00B0101B"/>
    <w:rsid w:val="00B01DBD"/>
    <w:rsid w:val="00B01DFC"/>
    <w:rsid w:val="00B0205C"/>
    <w:rsid w:val="00B022F4"/>
    <w:rsid w:val="00B032FB"/>
    <w:rsid w:val="00B0376B"/>
    <w:rsid w:val="00B04759"/>
    <w:rsid w:val="00B04FED"/>
    <w:rsid w:val="00B05106"/>
    <w:rsid w:val="00B0652B"/>
    <w:rsid w:val="00B0691E"/>
    <w:rsid w:val="00B06AA6"/>
    <w:rsid w:val="00B06BEB"/>
    <w:rsid w:val="00B070B7"/>
    <w:rsid w:val="00B07A37"/>
    <w:rsid w:val="00B105D6"/>
    <w:rsid w:val="00B105FE"/>
    <w:rsid w:val="00B11B13"/>
    <w:rsid w:val="00B11E7F"/>
    <w:rsid w:val="00B12EAB"/>
    <w:rsid w:val="00B12FCF"/>
    <w:rsid w:val="00B13F6A"/>
    <w:rsid w:val="00B141EA"/>
    <w:rsid w:val="00B143AA"/>
    <w:rsid w:val="00B14748"/>
    <w:rsid w:val="00B14788"/>
    <w:rsid w:val="00B147C6"/>
    <w:rsid w:val="00B15C59"/>
    <w:rsid w:val="00B16289"/>
    <w:rsid w:val="00B16512"/>
    <w:rsid w:val="00B16BED"/>
    <w:rsid w:val="00B16D0D"/>
    <w:rsid w:val="00B16DD5"/>
    <w:rsid w:val="00B179E8"/>
    <w:rsid w:val="00B201A5"/>
    <w:rsid w:val="00B2030D"/>
    <w:rsid w:val="00B2235E"/>
    <w:rsid w:val="00B225F5"/>
    <w:rsid w:val="00B22B5B"/>
    <w:rsid w:val="00B233D8"/>
    <w:rsid w:val="00B2371B"/>
    <w:rsid w:val="00B23943"/>
    <w:rsid w:val="00B23BBF"/>
    <w:rsid w:val="00B252C8"/>
    <w:rsid w:val="00B26344"/>
    <w:rsid w:val="00B26C30"/>
    <w:rsid w:val="00B303B3"/>
    <w:rsid w:val="00B303DE"/>
    <w:rsid w:val="00B30BC2"/>
    <w:rsid w:val="00B30C7E"/>
    <w:rsid w:val="00B31D4F"/>
    <w:rsid w:val="00B32521"/>
    <w:rsid w:val="00B32B18"/>
    <w:rsid w:val="00B32B37"/>
    <w:rsid w:val="00B32BA1"/>
    <w:rsid w:val="00B32BC4"/>
    <w:rsid w:val="00B32E96"/>
    <w:rsid w:val="00B349D7"/>
    <w:rsid w:val="00B34D19"/>
    <w:rsid w:val="00B351A9"/>
    <w:rsid w:val="00B35860"/>
    <w:rsid w:val="00B35B19"/>
    <w:rsid w:val="00B35B6D"/>
    <w:rsid w:val="00B35F5A"/>
    <w:rsid w:val="00B360AF"/>
    <w:rsid w:val="00B36A48"/>
    <w:rsid w:val="00B3745D"/>
    <w:rsid w:val="00B4011E"/>
    <w:rsid w:val="00B40395"/>
    <w:rsid w:val="00B40530"/>
    <w:rsid w:val="00B40CFB"/>
    <w:rsid w:val="00B413F2"/>
    <w:rsid w:val="00B41895"/>
    <w:rsid w:val="00B420A1"/>
    <w:rsid w:val="00B4266E"/>
    <w:rsid w:val="00B42869"/>
    <w:rsid w:val="00B443AE"/>
    <w:rsid w:val="00B447AB"/>
    <w:rsid w:val="00B4531F"/>
    <w:rsid w:val="00B455C1"/>
    <w:rsid w:val="00B45CC1"/>
    <w:rsid w:val="00B46AF7"/>
    <w:rsid w:val="00B470AE"/>
    <w:rsid w:val="00B51075"/>
    <w:rsid w:val="00B5215B"/>
    <w:rsid w:val="00B52D56"/>
    <w:rsid w:val="00B5366D"/>
    <w:rsid w:val="00B53679"/>
    <w:rsid w:val="00B536C8"/>
    <w:rsid w:val="00B53899"/>
    <w:rsid w:val="00B53BE6"/>
    <w:rsid w:val="00B53DE0"/>
    <w:rsid w:val="00B54E05"/>
    <w:rsid w:val="00B55895"/>
    <w:rsid w:val="00B55B07"/>
    <w:rsid w:val="00B55B5C"/>
    <w:rsid w:val="00B57097"/>
    <w:rsid w:val="00B5778D"/>
    <w:rsid w:val="00B57914"/>
    <w:rsid w:val="00B57F63"/>
    <w:rsid w:val="00B60078"/>
    <w:rsid w:val="00B60647"/>
    <w:rsid w:val="00B613A3"/>
    <w:rsid w:val="00B61B92"/>
    <w:rsid w:val="00B63E01"/>
    <w:rsid w:val="00B6428B"/>
    <w:rsid w:val="00B652B4"/>
    <w:rsid w:val="00B6598C"/>
    <w:rsid w:val="00B659AD"/>
    <w:rsid w:val="00B66F65"/>
    <w:rsid w:val="00B6736A"/>
    <w:rsid w:val="00B71385"/>
    <w:rsid w:val="00B72021"/>
    <w:rsid w:val="00B72151"/>
    <w:rsid w:val="00B72368"/>
    <w:rsid w:val="00B73534"/>
    <w:rsid w:val="00B737F4"/>
    <w:rsid w:val="00B73E08"/>
    <w:rsid w:val="00B74731"/>
    <w:rsid w:val="00B74CF7"/>
    <w:rsid w:val="00B75060"/>
    <w:rsid w:val="00B7596A"/>
    <w:rsid w:val="00B75E48"/>
    <w:rsid w:val="00B76FA1"/>
    <w:rsid w:val="00B77A49"/>
    <w:rsid w:val="00B77EEC"/>
    <w:rsid w:val="00B800F9"/>
    <w:rsid w:val="00B8088C"/>
    <w:rsid w:val="00B825EF"/>
    <w:rsid w:val="00B839D5"/>
    <w:rsid w:val="00B849FE"/>
    <w:rsid w:val="00B857D9"/>
    <w:rsid w:val="00B8603C"/>
    <w:rsid w:val="00B86EEB"/>
    <w:rsid w:val="00B873E8"/>
    <w:rsid w:val="00B8747C"/>
    <w:rsid w:val="00B90B4A"/>
    <w:rsid w:val="00B92355"/>
    <w:rsid w:val="00B925A0"/>
    <w:rsid w:val="00B9340A"/>
    <w:rsid w:val="00B93C4A"/>
    <w:rsid w:val="00B94BC4"/>
    <w:rsid w:val="00B94C47"/>
    <w:rsid w:val="00B9505F"/>
    <w:rsid w:val="00B9518F"/>
    <w:rsid w:val="00B95F3B"/>
    <w:rsid w:val="00B972DD"/>
    <w:rsid w:val="00B97F8C"/>
    <w:rsid w:val="00BA1302"/>
    <w:rsid w:val="00BA1859"/>
    <w:rsid w:val="00BA18FB"/>
    <w:rsid w:val="00BA4A51"/>
    <w:rsid w:val="00BA51B7"/>
    <w:rsid w:val="00BA53A1"/>
    <w:rsid w:val="00BA55C7"/>
    <w:rsid w:val="00BA6799"/>
    <w:rsid w:val="00BA6C73"/>
    <w:rsid w:val="00BA6CE5"/>
    <w:rsid w:val="00BA7830"/>
    <w:rsid w:val="00BB0654"/>
    <w:rsid w:val="00BB0FFF"/>
    <w:rsid w:val="00BB18A5"/>
    <w:rsid w:val="00BB1A05"/>
    <w:rsid w:val="00BB2051"/>
    <w:rsid w:val="00BB2485"/>
    <w:rsid w:val="00BB27FF"/>
    <w:rsid w:val="00BB355F"/>
    <w:rsid w:val="00BB3749"/>
    <w:rsid w:val="00BB38DA"/>
    <w:rsid w:val="00BB4E22"/>
    <w:rsid w:val="00BB5364"/>
    <w:rsid w:val="00BB7157"/>
    <w:rsid w:val="00BB79B2"/>
    <w:rsid w:val="00BB7E21"/>
    <w:rsid w:val="00BC077E"/>
    <w:rsid w:val="00BC0AC1"/>
    <w:rsid w:val="00BC0C11"/>
    <w:rsid w:val="00BC0E51"/>
    <w:rsid w:val="00BC14FF"/>
    <w:rsid w:val="00BC1E34"/>
    <w:rsid w:val="00BC2585"/>
    <w:rsid w:val="00BC3077"/>
    <w:rsid w:val="00BC307F"/>
    <w:rsid w:val="00BC30B3"/>
    <w:rsid w:val="00BC312C"/>
    <w:rsid w:val="00BC36D4"/>
    <w:rsid w:val="00BC3AF8"/>
    <w:rsid w:val="00BC3C74"/>
    <w:rsid w:val="00BC4083"/>
    <w:rsid w:val="00BC4412"/>
    <w:rsid w:val="00BC47D5"/>
    <w:rsid w:val="00BC5D29"/>
    <w:rsid w:val="00BC5F70"/>
    <w:rsid w:val="00BC6E44"/>
    <w:rsid w:val="00BD0636"/>
    <w:rsid w:val="00BD0B7D"/>
    <w:rsid w:val="00BD148E"/>
    <w:rsid w:val="00BD1613"/>
    <w:rsid w:val="00BD2300"/>
    <w:rsid w:val="00BD234F"/>
    <w:rsid w:val="00BD25F4"/>
    <w:rsid w:val="00BD3C65"/>
    <w:rsid w:val="00BD53ED"/>
    <w:rsid w:val="00BD550B"/>
    <w:rsid w:val="00BD5A9E"/>
    <w:rsid w:val="00BD5B70"/>
    <w:rsid w:val="00BD6894"/>
    <w:rsid w:val="00BD69E6"/>
    <w:rsid w:val="00BD7721"/>
    <w:rsid w:val="00BE0C1C"/>
    <w:rsid w:val="00BE148D"/>
    <w:rsid w:val="00BE200D"/>
    <w:rsid w:val="00BE20ED"/>
    <w:rsid w:val="00BE2568"/>
    <w:rsid w:val="00BE524A"/>
    <w:rsid w:val="00BE5ECB"/>
    <w:rsid w:val="00BE5F07"/>
    <w:rsid w:val="00BE676D"/>
    <w:rsid w:val="00BE6BD8"/>
    <w:rsid w:val="00BE7D18"/>
    <w:rsid w:val="00BF0734"/>
    <w:rsid w:val="00BF1972"/>
    <w:rsid w:val="00BF1D4B"/>
    <w:rsid w:val="00BF2510"/>
    <w:rsid w:val="00BF269F"/>
    <w:rsid w:val="00BF2D56"/>
    <w:rsid w:val="00BF3E79"/>
    <w:rsid w:val="00BF3E9C"/>
    <w:rsid w:val="00BF5060"/>
    <w:rsid w:val="00BF5EE2"/>
    <w:rsid w:val="00BF6817"/>
    <w:rsid w:val="00BF7640"/>
    <w:rsid w:val="00C00375"/>
    <w:rsid w:val="00C01227"/>
    <w:rsid w:val="00C0381A"/>
    <w:rsid w:val="00C038D6"/>
    <w:rsid w:val="00C040CE"/>
    <w:rsid w:val="00C041EE"/>
    <w:rsid w:val="00C04903"/>
    <w:rsid w:val="00C04B56"/>
    <w:rsid w:val="00C051D8"/>
    <w:rsid w:val="00C0536E"/>
    <w:rsid w:val="00C064E6"/>
    <w:rsid w:val="00C06798"/>
    <w:rsid w:val="00C06D22"/>
    <w:rsid w:val="00C07353"/>
    <w:rsid w:val="00C07BED"/>
    <w:rsid w:val="00C10183"/>
    <w:rsid w:val="00C10389"/>
    <w:rsid w:val="00C103A5"/>
    <w:rsid w:val="00C107CC"/>
    <w:rsid w:val="00C107EF"/>
    <w:rsid w:val="00C10946"/>
    <w:rsid w:val="00C10B32"/>
    <w:rsid w:val="00C10ECB"/>
    <w:rsid w:val="00C110F4"/>
    <w:rsid w:val="00C1199A"/>
    <w:rsid w:val="00C122F2"/>
    <w:rsid w:val="00C127CD"/>
    <w:rsid w:val="00C12E0A"/>
    <w:rsid w:val="00C133DA"/>
    <w:rsid w:val="00C13FA1"/>
    <w:rsid w:val="00C147ED"/>
    <w:rsid w:val="00C14E80"/>
    <w:rsid w:val="00C14FD4"/>
    <w:rsid w:val="00C15618"/>
    <w:rsid w:val="00C156A6"/>
    <w:rsid w:val="00C157EB"/>
    <w:rsid w:val="00C1580E"/>
    <w:rsid w:val="00C15852"/>
    <w:rsid w:val="00C15972"/>
    <w:rsid w:val="00C17142"/>
    <w:rsid w:val="00C17F4A"/>
    <w:rsid w:val="00C20139"/>
    <w:rsid w:val="00C2024D"/>
    <w:rsid w:val="00C21DC0"/>
    <w:rsid w:val="00C21E10"/>
    <w:rsid w:val="00C220EA"/>
    <w:rsid w:val="00C23375"/>
    <w:rsid w:val="00C237B2"/>
    <w:rsid w:val="00C24DB1"/>
    <w:rsid w:val="00C255EA"/>
    <w:rsid w:val="00C2564C"/>
    <w:rsid w:val="00C26CB3"/>
    <w:rsid w:val="00C26CF2"/>
    <w:rsid w:val="00C27291"/>
    <w:rsid w:val="00C274E0"/>
    <w:rsid w:val="00C27DB9"/>
    <w:rsid w:val="00C27FCC"/>
    <w:rsid w:val="00C30273"/>
    <w:rsid w:val="00C306B9"/>
    <w:rsid w:val="00C307D2"/>
    <w:rsid w:val="00C30BAD"/>
    <w:rsid w:val="00C31486"/>
    <w:rsid w:val="00C32CD9"/>
    <w:rsid w:val="00C33312"/>
    <w:rsid w:val="00C34746"/>
    <w:rsid w:val="00C35073"/>
    <w:rsid w:val="00C35C93"/>
    <w:rsid w:val="00C36A94"/>
    <w:rsid w:val="00C378ED"/>
    <w:rsid w:val="00C40115"/>
    <w:rsid w:val="00C4031A"/>
    <w:rsid w:val="00C40ED1"/>
    <w:rsid w:val="00C410F2"/>
    <w:rsid w:val="00C4118F"/>
    <w:rsid w:val="00C41A64"/>
    <w:rsid w:val="00C42FC2"/>
    <w:rsid w:val="00C437A5"/>
    <w:rsid w:val="00C43E7F"/>
    <w:rsid w:val="00C43F68"/>
    <w:rsid w:val="00C4501B"/>
    <w:rsid w:val="00C455FE"/>
    <w:rsid w:val="00C45C06"/>
    <w:rsid w:val="00C460E0"/>
    <w:rsid w:val="00C46935"/>
    <w:rsid w:val="00C46F06"/>
    <w:rsid w:val="00C475A7"/>
    <w:rsid w:val="00C47D32"/>
    <w:rsid w:val="00C47E98"/>
    <w:rsid w:val="00C50F45"/>
    <w:rsid w:val="00C5108E"/>
    <w:rsid w:val="00C5159F"/>
    <w:rsid w:val="00C51A99"/>
    <w:rsid w:val="00C51F5A"/>
    <w:rsid w:val="00C5274C"/>
    <w:rsid w:val="00C53CDE"/>
    <w:rsid w:val="00C53DFA"/>
    <w:rsid w:val="00C540CA"/>
    <w:rsid w:val="00C557E1"/>
    <w:rsid w:val="00C56B4B"/>
    <w:rsid w:val="00C56BA6"/>
    <w:rsid w:val="00C576F5"/>
    <w:rsid w:val="00C57BC7"/>
    <w:rsid w:val="00C57EBC"/>
    <w:rsid w:val="00C60B33"/>
    <w:rsid w:val="00C6233F"/>
    <w:rsid w:val="00C62440"/>
    <w:rsid w:val="00C62905"/>
    <w:rsid w:val="00C62A17"/>
    <w:rsid w:val="00C6373A"/>
    <w:rsid w:val="00C63A8E"/>
    <w:rsid w:val="00C649FF"/>
    <w:rsid w:val="00C657F5"/>
    <w:rsid w:val="00C66170"/>
    <w:rsid w:val="00C665F7"/>
    <w:rsid w:val="00C6672F"/>
    <w:rsid w:val="00C66C0D"/>
    <w:rsid w:val="00C705BD"/>
    <w:rsid w:val="00C720E6"/>
    <w:rsid w:val="00C72A45"/>
    <w:rsid w:val="00C73855"/>
    <w:rsid w:val="00C73C16"/>
    <w:rsid w:val="00C7530C"/>
    <w:rsid w:val="00C757A6"/>
    <w:rsid w:val="00C76298"/>
    <w:rsid w:val="00C7670C"/>
    <w:rsid w:val="00C76DFB"/>
    <w:rsid w:val="00C775B5"/>
    <w:rsid w:val="00C77CA2"/>
    <w:rsid w:val="00C80704"/>
    <w:rsid w:val="00C80B73"/>
    <w:rsid w:val="00C81124"/>
    <w:rsid w:val="00C825B5"/>
    <w:rsid w:val="00C825D6"/>
    <w:rsid w:val="00C82C53"/>
    <w:rsid w:val="00C85167"/>
    <w:rsid w:val="00C85372"/>
    <w:rsid w:val="00C86D55"/>
    <w:rsid w:val="00C875F3"/>
    <w:rsid w:val="00C87B1C"/>
    <w:rsid w:val="00C9029B"/>
    <w:rsid w:val="00C90AB5"/>
    <w:rsid w:val="00C90B94"/>
    <w:rsid w:val="00C91087"/>
    <w:rsid w:val="00C91276"/>
    <w:rsid w:val="00C925E5"/>
    <w:rsid w:val="00C926C4"/>
    <w:rsid w:val="00C92E3C"/>
    <w:rsid w:val="00C94014"/>
    <w:rsid w:val="00C94273"/>
    <w:rsid w:val="00C952ED"/>
    <w:rsid w:val="00C968EA"/>
    <w:rsid w:val="00C96B49"/>
    <w:rsid w:val="00C9717C"/>
    <w:rsid w:val="00C973E1"/>
    <w:rsid w:val="00C979F6"/>
    <w:rsid w:val="00CA0315"/>
    <w:rsid w:val="00CA198E"/>
    <w:rsid w:val="00CA2F51"/>
    <w:rsid w:val="00CA312F"/>
    <w:rsid w:val="00CA3958"/>
    <w:rsid w:val="00CA3C83"/>
    <w:rsid w:val="00CA47E8"/>
    <w:rsid w:val="00CA48C6"/>
    <w:rsid w:val="00CA4BF3"/>
    <w:rsid w:val="00CA4C8E"/>
    <w:rsid w:val="00CA4FB0"/>
    <w:rsid w:val="00CA54E2"/>
    <w:rsid w:val="00CA57AE"/>
    <w:rsid w:val="00CA5944"/>
    <w:rsid w:val="00CA5BFE"/>
    <w:rsid w:val="00CA5D2C"/>
    <w:rsid w:val="00CA63AE"/>
    <w:rsid w:val="00CA6D07"/>
    <w:rsid w:val="00CA7547"/>
    <w:rsid w:val="00CA7876"/>
    <w:rsid w:val="00CA79A2"/>
    <w:rsid w:val="00CB137D"/>
    <w:rsid w:val="00CB1773"/>
    <w:rsid w:val="00CB1859"/>
    <w:rsid w:val="00CB1D92"/>
    <w:rsid w:val="00CB4380"/>
    <w:rsid w:val="00CB4DD2"/>
    <w:rsid w:val="00CB6292"/>
    <w:rsid w:val="00CB75B5"/>
    <w:rsid w:val="00CB7B89"/>
    <w:rsid w:val="00CB7D96"/>
    <w:rsid w:val="00CC0A37"/>
    <w:rsid w:val="00CC0F04"/>
    <w:rsid w:val="00CC1040"/>
    <w:rsid w:val="00CC1181"/>
    <w:rsid w:val="00CC125E"/>
    <w:rsid w:val="00CC214F"/>
    <w:rsid w:val="00CC2662"/>
    <w:rsid w:val="00CC28B7"/>
    <w:rsid w:val="00CC2D93"/>
    <w:rsid w:val="00CC306F"/>
    <w:rsid w:val="00CC5472"/>
    <w:rsid w:val="00CC5863"/>
    <w:rsid w:val="00CC666F"/>
    <w:rsid w:val="00CD0890"/>
    <w:rsid w:val="00CD132C"/>
    <w:rsid w:val="00CD18E8"/>
    <w:rsid w:val="00CD1B59"/>
    <w:rsid w:val="00CD2414"/>
    <w:rsid w:val="00CD2905"/>
    <w:rsid w:val="00CD3DBE"/>
    <w:rsid w:val="00CD411D"/>
    <w:rsid w:val="00CD4157"/>
    <w:rsid w:val="00CD4AED"/>
    <w:rsid w:val="00CD4E38"/>
    <w:rsid w:val="00CD5357"/>
    <w:rsid w:val="00CD55C6"/>
    <w:rsid w:val="00CD560F"/>
    <w:rsid w:val="00CD6467"/>
    <w:rsid w:val="00CD6A6D"/>
    <w:rsid w:val="00CD6F37"/>
    <w:rsid w:val="00CD79C6"/>
    <w:rsid w:val="00CD7B80"/>
    <w:rsid w:val="00CD7FAC"/>
    <w:rsid w:val="00CE070C"/>
    <w:rsid w:val="00CE0CBB"/>
    <w:rsid w:val="00CE1777"/>
    <w:rsid w:val="00CE1A19"/>
    <w:rsid w:val="00CE1EDD"/>
    <w:rsid w:val="00CE26A3"/>
    <w:rsid w:val="00CE3CA0"/>
    <w:rsid w:val="00CE3F00"/>
    <w:rsid w:val="00CE4304"/>
    <w:rsid w:val="00CE4D6D"/>
    <w:rsid w:val="00CE5590"/>
    <w:rsid w:val="00CE5C9D"/>
    <w:rsid w:val="00CE6749"/>
    <w:rsid w:val="00CE7680"/>
    <w:rsid w:val="00CF16A6"/>
    <w:rsid w:val="00CF17B4"/>
    <w:rsid w:val="00CF260E"/>
    <w:rsid w:val="00CF30A6"/>
    <w:rsid w:val="00CF33C6"/>
    <w:rsid w:val="00CF3912"/>
    <w:rsid w:val="00CF3986"/>
    <w:rsid w:val="00CF3F2D"/>
    <w:rsid w:val="00CF4013"/>
    <w:rsid w:val="00CF53AE"/>
    <w:rsid w:val="00CF660E"/>
    <w:rsid w:val="00CF71C9"/>
    <w:rsid w:val="00CF77FA"/>
    <w:rsid w:val="00CF7ADC"/>
    <w:rsid w:val="00D0001A"/>
    <w:rsid w:val="00D003A6"/>
    <w:rsid w:val="00D005BA"/>
    <w:rsid w:val="00D01264"/>
    <w:rsid w:val="00D01B42"/>
    <w:rsid w:val="00D0237A"/>
    <w:rsid w:val="00D02396"/>
    <w:rsid w:val="00D02EDC"/>
    <w:rsid w:val="00D035AB"/>
    <w:rsid w:val="00D041D4"/>
    <w:rsid w:val="00D042A6"/>
    <w:rsid w:val="00D0534D"/>
    <w:rsid w:val="00D055A1"/>
    <w:rsid w:val="00D05925"/>
    <w:rsid w:val="00D06049"/>
    <w:rsid w:val="00D06095"/>
    <w:rsid w:val="00D060D9"/>
    <w:rsid w:val="00D061E1"/>
    <w:rsid w:val="00D06711"/>
    <w:rsid w:val="00D06786"/>
    <w:rsid w:val="00D07060"/>
    <w:rsid w:val="00D07CD7"/>
    <w:rsid w:val="00D103F4"/>
    <w:rsid w:val="00D112E6"/>
    <w:rsid w:val="00D125D2"/>
    <w:rsid w:val="00D12943"/>
    <w:rsid w:val="00D1298E"/>
    <w:rsid w:val="00D131E5"/>
    <w:rsid w:val="00D135F4"/>
    <w:rsid w:val="00D13C32"/>
    <w:rsid w:val="00D13C68"/>
    <w:rsid w:val="00D13CE5"/>
    <w:rsid w:val="00D142B2"/>
    <w:rsid w:val="00D154E5"/>
    <w:rsid w:val="00D1675D"/>
    <w:rsid w:val="00D170D4"/>
    <w:rsid w:val="00D17B72"/>
    <w:rsid w:val="00D17BAB"/>
    <w:rsid w:val="00D17EA5"/>
    <w:rsid w:val="00D2036B"/>
    <w:rsid w:val="00D2123C"/>
    <w:rsid w:val="00D21667"/>
    <w:rsid w:val="00D22767"/>
    <w:rsid w:val="00D24297"/>
    <w:rsid w:val="00D24594"/>
    <w:rsid w:val="00D24E6C"/>
    <w:rsid w:val="00D24E74"/>
    <w:rsid w:val="00D25C0A"/>
    <w:rsid w:val="00D25D7F"/>
    <w:rsid w:val="00D26DB7"/>
    <w:rsid w:val="00D27AE1"/>
    <w:rsid w:val="00D27B38"/>
    <w:rsid w:val="00D27FBB"/>
    <w:rsid w:val="00D30109"/>
    <w:rsid w:val="00D3271F"/>
    <w:rsid w:val="00D327F2"/>
    <w:rsid w:val="00D3281E"/>
    <w:rsid w:val="00D32DE0"/>
    <w:rsid w:val="00D33CB7"/>
    <w:rsid w:val="00D3402D"/>
    <w:rsid w:val="00D345D2"/>
    <w:rsid w:val="00D34A04"/>
    <w:rsid w:val="00D3519D"/>
    <w:rsid w:val="00D356A1"/>
    <w:rsid w:val="00D35CBF"/>
    <w:rsid w:val="00D368F2"/>
    <w:rsid w:val="00D36E38"/>
    <w:rsid w:val="00D4099F"/>
    <w:rsid w:val="00D421EA"/>
    <w:rsid w:val="00D4421E"/>
    <w:rsid w:val="00D445B1"/>
    <w:rsid w:val="00D452A1"/>
    <w:rsid w:val="00D45E1F"/>
    <w:rsid w:val="00D46076"/>
    <w:rsid w:val="00D462E7"/>
    <w:rsid w:val="00D464B7"/>
    <w:rsid w:val="00D46DD5"/>
    <w:rsid w:val="00D47131"/>
    <w:rsid w:val="00D472F3"/>
    <w:rsid w:val="00D47327"/>
    <w:rsid w:val="00D4742C"/>
    <w:rsid w:val="00D47CA3"/>
    <w:rsid w:val="00D47E54"/>
    <w:rsid w:val="00D508D7"/>
    <w:rsid w:val="00D51481"/>
    <w:rsid w:val="00D51A41"/>
    <w:rsid w:val="00D51BF5"/>
    <w:rsid w:val="00D51C6C"/>
    <w:rsid w:val="00D52A88"/>
    <w:rsid w:val="00D52C58"/>
    <w:rsid w:val="00D532B8"/>
    <w:rsid w:val="00D543FB"/>
    <w:rsid w:val="00D555CB"/>
    <w:rsid w:val="00D5583A"/>
    <w:rsid w:val="00D56554"/>
    <w:rsid w:val="00D56861"/>
    <w:rsid w:val="00D568F3"/>
    <w:rsid w:val="00D57482"/>
    <w:rsid w:val="00D5788C"/>
    <w:rsid w:val="00D61521"/>
    <w:rsid w:val="00D62F8E"/>
    <w:rsid w:val="00D6340B"/>
    <w:rsid w:val="00D634D8"/>
    <w:rsid w:val="00D64319"/>
    <w:rsid w:val="00D643F0"/>
    <w:rsid w:val="00D64C3A"/>
    <w:rsid w:val="00D6548B"/>
    <w:rsid w:val="00D66559"/>
    <w:rsid w:val="00D6681E"/>
    <w:rsid w:val="00D704F2"/>
    <w:rsid w:val="00D7163A"/>
    <w:rsid w:val="00D71D7E"/>
    <w:rsid w:val="00D71E73"/>
    <w:rsid w:val="00D7478B"/>
    <w:rsid w:val="00D747E2"/>
    <w:rsid w:val="00D7572F"/>
    <w:rsid w:val="00D767EC"/>
    <w:rsid w:val="00D76805"/>
    <w:rsid w:val="00D7721C"/>
    <w:rsid w:val="00D80908"/>
    <w:rsid w:val="00D80C64"/>
    <w:rsid w:val="00D8176D"/>
    <w:rsid w:val="00D81C61"/>
    <w:rsid w:val="00D81D6F"/>
    <w:rsid w:val="00D82EEC"/>
    <w:rsid w:val="00D83229"/>
    <w:rsid w:val="00D8372D"/>
    <w:rsid w:val="00D83D26"/>
    <w:rsid w:val="00D83E93"/>
    <w:rsid w:val="00D8400C"/>
    <w:rsid w:val="00D84448"/>
    <w:rsid w:val="00D8501C"/>
    <w:rsid w:val="00D85357"/>
    <w:rsid w:val="00D8591E"/>
    <w:rsid w:val="00D85C85"/>
    <w:rsid w:val="00D867A9"/>
    <w:rsid w:val="00D9003B"/>
    <w:rsid w:val="00D908B1"/>
    <w:rsid w:val="00D90BDD"/>
    <w:rsid w:val="00D90CEA"/>
    <w:rsid w:val="00D92722"/>
    <w:rsid w:val="00D92996"/>
    <w:rsid w:val="00D93042"/>
    <w:rsid w:val="00D93D42"/>
    <w:rsid w:val="00D9404E"/>
    <w:rsid w:val="00D9408F"/>
    <w:rsid w:val="00D94898"/>
    <w:rsid w:val="00D94BE3"/>
    <w:rsid w:val="00D95009"/>
    <w:rsid w:val="00D95AE8"/>
    <w:rsid w:val="00D95DE4"/>
    <w:rsid w:val="00D971F6"/>
    <w:rsid w:val="00D97EE2"/>
    <w:rsid w:val="00DA0827"/>
    <w:rsid w:val="00DA0A24"/>
    <w:rsid w:val="00DA113C"/>
    <w:rsid w:val="00DA15D4"/>
    <w:rsid w:val="00DA18B5"/>
    <w:rsid w:val="00DA1D00"/>
    <w:rsid w:val="00DA3820"/>
    <w:rsid w:val="00DA385D"/>
    <w:rsid w:val="00DA4283"/>
    <w:rsid w:val="00DA4585"/>
    <w:rsid w:val="00DA4BC2"/>
    <w:rsid w:val="00DA4DFD"/>
    <w:rsid w:val="00DA4FFF"/>
    <w:rsid w:val="00DA5150"/>
    <w:rsid w:val="00DA5B1A"/>
    <w:rsid w:val="00DA63B3"/>
    <w:rsid w:val="00DA64B1"/>
    <w:rsid w:val="00DA65CD"/>
    <w:rsid w:val="00DA6AFA"/>
    <w:rsid w:val="00DA6FD0"/>
    <w:rsid w:val="00DA732A"/>
    <w:rsid w:val="00DB0960"/>
    <w:rsid w:val="00DB1E8A"/>
    <w:rsid w:val="00DB26A5"/>
    <w:rsid w:val="00DB33D5"/>
    <w:rsid w:val="00DB47CF"/>
    <w:rsid w:val="00DB48AF"/>
    <w:rsid w:val="00DB5517"/>
    <w:rsid w:val="00DB5E42"/>
    <w:rsid w:val="00DB790C"/>
    <w:rsid w:val="00DC0D72"/>
    <w:rsid w:val="00DC0E24"/>
    <w:rsid w:val="00DC1E1D"/>
    <w:rsid w:val="00DC2E6D"/>
    <w:rsid w:val="00DC2F6A"/>
    <w:rsid w:val="00DC3FF2"/>
    <w:rsid w:val="00DC43DE"/>
    <w:rsid w:val="00DC4DA8"/>
    <w:rsid w:val="00DC4FC7"/>
    <w:rsid w:val="00DC5221"/>
    <w:rsid w:val="00DC7711"/>
    <w:rsid w:val="00DC7F38"/>
    <w:rsid w:val="00DC7F4E"/>
    <w:rsid w:val="00DD1B26"/>
    <w:rsid w:val="00DD271B"/>
    <w:rsid w:val="00DD3E08"/>
    <w:rsid w:val="00DD42F8"/>
    <w:rsid w:val="00DD471F"/>
    <w:rsid w:val="00DD48AB"/>
    <w:rsid w:val="00DD4D1E"/>
    <w:rsid w:val="00DD51FF"/>
    <w:rsid w:val="00DD560C"/>
    <w:rsid w:val="00DE0341"/>
    <w:rsid w:val="00DE048D"/>
    <w:rsid w:val="00DE0EF6"/>
    <w:rsid w:val="00DE123D"/>
    <w:rsid w:val="00DE12DF"/>
    <w:rsid w:val="00DE268B"/>
    <w:rsid w:val="00DE2F8A"/>
    <w:rsid w:val="00DE303E"/>
    <w:rsid w:val="00DE3708"/>
    <w:rsid w:val="00DE3886"/>
    <w:rsid w:val="00DE58AA"/>
    <w:rsid w:val="00DE5ABE"/>
    <w:rsid w:val="00DE5E6F"/>
    <w:rsid w:val="00DE62F9"/>
    <w:rsid w:val="00DF0296"/>
    <w:rsid w:val="00DF0774"/>
    <w:rsid w:val="00DF115F"/>
    <w:rsid w:val="00DF1243"/>
    <w:rsid w:val="00DF189B"/>
    <w:rsid w:val="00DF332D"/>
    <w:rsid w:val="00DF7133"/>
    <w:rsid w:val="00DF7FAA"/>
    <w:rsid w:val="00E00043"/>
    <w:rsid w:val="00E002C3"/>
    <w:rsid w:val="00E003AF"/>
    <w:rsid w:val="00E00901"/>
    <w:rsid w:val="00E01715"/>
    <w:rsid w:val="00E022F9"/>
    <w:rsid w:val="00E03C70"/>
    <w:rsid w:val="00E04936"/>
    <w:rsid w:val="00E05038"/>
    <w:rsid w:val="00E051EB"/>
    <w:rsid w:val="00E05256"/>
    <w:rsid w:val="00E05549"/>
    <w:rsid w:val="00E05800"/>
    <w:rsid w:val="00E060FC"/>
    <w:rsid w:val="00E066B5"/>
    <w:rsid w:val="00E07632"/>
    <w:rsid w:val="00E07854"/>
    <w:rsid w:val="00E078E4"/>
    <w:rsid w:val="00E07957"/>
    <w:rsid w:val="00E07BAE"/>
    <w:rsid w:val="00E07CC9"/>
    <w:rsid w:val="00E104E7"/>
    <w:rsid w:val="00E10850"/>
    <w:rsid w:val="00E11188"/>
    <w:rsid w:val="00E12140"/>
    <w:rsid w:val="00E1264C"/>
    <w:rsid w:val="00E129FE"/>
    <w:rsid w:val="00E13188"/>
    <w:rsid w:val="00E13279"/>
    <w:rsid w:val="00E14DCB"/>
    <w:rsid w:val="00E158B8"/>
    <w:rsid w:val="00E1618C"/>
    <w:rsid w:val="00E16234"/>
    <w:rsid w:val="00E164EA"/>
    <w:rsid w:val="00E176D6"/>
    <w:rsid w:val="00E17BE4"/>
    <w:rsid w:val="00E20688"/>
    <w:rsid w:val="00E20844"/>
    <w:rsid w:val="00E21081"/>
    <w:rsid w:val="00E22EA1"/>
    <w:rsid w:val="00E238C2"/>
    <w:rsid w:val="00E24B75"/>
    <w:rsid w:val="00E24E44"/>
    <w:rsid w:val="00E250C8"/>
    <w:rsid w:val="00E2593E"/>
    <w:rsid w:val="00E25966"/>
    <w:rsid w:val="00E267BA"/>
    <w:rsid w:val="00E26E62"/>
    <w:rsid w:val="00E27454"/>
    <w:rsid w:val="00E278C2"/>
    <w:rsid w:val="00E27917"/>
    <w:rsid w:val="00E27DA0"/>
    <w:rsid w:val="00E27E2C"/>
    <w:rsid w:val="00E300B2"/>
    <w:rsid w:val="00E30B8D"/>
    <w:rsid w:val="00E313ED"/>
    <w:rsid w:val="00E31D20"/>
    <w:rsid w:val="00E33328"/>
    <w:rsid w:val="00E33338"/>
    <w:rsid w:val="00E3348B"/>
    <w:rsid w:val="00E33D98"/>
    <w:rsid w:val="00E34A41"/>
    <w:rsid w:val="00E34BD2"/>
    <w:rsid w:val="00E35BD3"/>
    <w:rsid w:val="00E37216"/>
    <w:rsid w:val="00E373E7"/>
    <w:rsid w:val="00E37E5A"/>
    <w:rsid w:val="00E40C52"/>
    <w:rsid w:val="00E4117E"/>
    <w:rsid w:val="00E4355D"/>
    <w:rsid w:val="00E436A2"/>
    <w:rsid w:val="00E45E6A"/>
    <w:rsid w:val="00E464E2"/>
    <w:rsid w:val="00E46CB6"/>
    <w:rsid w:val="00E475C4"/>
    <w:rsid w:val="00E477A8"/>
    <w:rsid w:val="00E47C15"/>
    <w:rsid w:val="00E50133"/>
    <w:rsid w:val="00E5130E"/>
    <w:rsid w:val="00E5152E"/>
    <w:rsid w:val="00E517D1"/>
    <w:rsid w:val="00E5246F"/>
    <w:rsid w:val="00E52796"/>
    <w:rsid w:val="00E527F0"/>
    <w:rsid w:val="00E52ADB"/>
    <w:rsid w:val="00E52CF8"/>
    <w:rsid w:val="00E5382F"/>
    <w:rsid w:val="00E53C4C"/>
    <w:rsid w:val="00E53E75"/>
    <w:rsid w:val="00E558A9"/>
    <w:rsid w:val="00E55965"/>
    <w:rsid w:val="00E55CD0"/>
    <w:rsid w:val="00E55DFC"/>
    <w:rsid w:val="00E55FBA"/>
    <w:rsid w:val="00E569E1"/>
    <w:rsid w:val="00E56CEC"/>
    <w:rsid w:val="00E57137"/>
    <w:rsid w:val="00E577F3"/>
    <w:rsid w:val="00E60289"/>
    <w:rsid w:val="00E6034D"/>
    <w:rsid w:val="00E607F4"/>
    <w:rsid w:val="00E61987"/>
    <w:rsid w:val="00E61A86"/>
    <w:rsid w:val="00E62301"/>
    <w:rsid w:val="00E62C45"/>
    <w:rsid w:val="00E632E4"/>
    <w:rsid w:val="00E63471"/>
    <w:rsid w:val="00E6356D"/>
    <w:rsid w:val="00E657B9"/>
    <w:rsid w:val="00E65CB4"/>
    <w:rsid w:val="00E65D98"/>
    <w:rsid w:val="00E67475"/>
    <w:rsid w:val="00E67AC5"/>
    <w:rsid w:val="00E70817"/>
    <w:rsid w:val="00E7186D"/>
    <w:rsid w:val="00E7190C"/>
    <w:rsid w:val="00E731FB"/>
    <w:rsid w:val="00E734F3"/>
    <w:rsid w:val="00E73F25"/>
    <w:rsid w:val="00E746E5"/>
    <w:rsid w:val="00E75B61"/>
    <w:rsid w:val="00E76136"/>
    <w:rsid w:val="00E77667"/>
    <w:rsid w:val="00E77D16"/>
    <w:rsid w:val="00E80933"/>
    <w:rsid w:val="00E80DA1"/>
    <w:rsid w:val="00E81E89"/>
    <w:rsid w:val="00E82039"/>
    <w:rsid w:val="00E82268"/>
    <w:rsid w:val="00E829B7"/>
    <w:rsid w:val="00E83127"/>
    <w:rsid w:val="00E83AF1"/>
    <w:rsid w:val="00E8523A"/>
    <w:rsid w:val="00E8541D"/>
    <w:rsid w:val="00E859C4"/>
    <w:rsid w:val="00E85CDF"/>
    <w:rsid w:val="00E866CD"/>
    <w:rsid w:val="00E87A45"/>
    <w:rsid w:val="00E90062"/>
    <w:rsid w:val="00E903F0"/>
    <w:rsid w:val="00E93486"/>
    <w:rsid w:val="00E94B48"/>
    <w:rsid w:val="00E94F1A"/>
    <w:rsid w:val="00E9507B"/>
    <w:rsid w:val="00E95441"/>
    <w:rsid w:val="00E95996"/>
    <w:rsid w:val="00E95FA1"/>
    <w:rsid w:val="00E97382"/>
    <w:rsid w:val="00E97D60"/>
    <w:rsid w:val="00EA01D7"/>
    <w:rsid w:val="00EA0311"/>
    <w:rsid w:val="00EA080A"/>
    <w:rsid w:val="00EA0813"/>
    <w:rsid w:val="00EA092F"/>
    <w:rsid w:val="00EA1B88"/>
    <w:rsid w:val="00EA2396"/>
    <w:rsid w:val="00EA2B62"/>
    <w:rsid w:val="00EA2C83"/>
    <w:rsid w:val="00EA2D08"/>
    <w:rsid w:val="00EA2D19"/>
    <w:rsid w:val="00EA2FB1"/>
    <w:rsid w:val="00EA3C44"/>
    <w:rsid w:val="00EA3F7B"/>
    <w:rsid w:val="00EA4130"/>
    <w:rsid w:val="00EA42A8"/>
    <w:rsid w:val="00EA4B89"/>
    <w:rsid w:val="00EA51A3"/>
    <w:rsid w:val="00EA6639"/>
    <w:rsid w:val="00EA71BC"/>
    <w:rsid w:val="00EA7208"/>
    <w:rsid w:val="00EA7D89"/>
    <w:rsid w:val="00EB0739"/>
    <w:rsid w:val="00EB09DF"/>
    <w:rsid w:val="00EB0E1E"/>
    <w:rsid w:val="00EB0EEB"/>
    <w:rsid w:val="00EB22E9"/>
    <w:rsid w:val="00EB26E1"/>
    <w:rsid w:val="00EB285D"/>
    <w:rsid w:val="00EB2901"/>
    <w:rsid w:val="00EB2FD8"/>
    <w:rsid w:val="00EB33AF"/>
    <w:rsid w:val="00EB379E"/>
    <w:rsid w:val="00EB4192"/>
    <w:rsid w:val="00EB46EE"/>
    <w:rsid w:val="00EB46FE"/>
    <w:rsid w:val="00EB4A93"/>
    <w:rsid w:val="00EB583F"/>
    <w:rsid w:val="00EB59B3"/>
    <w:rsid w:val="00EB5CB4"/>
    <w:rsid w:val="00EB681F"/>
    <w:rsid w:val="00EB6E2E"/>
    <w:rsid w:val="00EB771E"/>
    <w:rsid w:val="00EB7987"/>
    <w:rsid w:val="00EC0E2F"/>
    <w:rsid w:val="00EC16DF"/>
    <w:rsid w:val="00EC1786"/>
    <w:rsid w:val="00EC18B9"/>
    <w:rsid w:val="00EC18F9"/>
    <w:rsid w:val="00EC2070"/>
    <w:rsid w:val="00EC2288"/>
    <w:rsid w:val="00EC435B"/>
    <w:rsid w:val="00EC4E8B"/>
    <w:rsid w:val="00EC5DF0"/>
    <w:rsid w:val="00EC70ED"/>
    <w:rsid w:val="00ED02AA"/>
    <w:rsid w:val="00ED08E7"/>
    <w:rsid w:val="00ED0C03"/>
    <w:rsid w:val="00ED0D72"/>
    <w:rsid w:val="00ED1671"/>
    <w:rsid w:val="00ED290D"/>
    <w:rsid w:val="00ED2A33"/>
    <w:rsid w:val="00ED3094"/>
    <w:rsid w:val="00ED30D5"/>
    <w:rsid w:val="00ED43CE"/>
    <w:rsid w:val="00ED54B6"/>
    <w:rsid w:val="00ED624E"/>
    <w:rsid w:val="00ED63E7"/>
    <w:rsid w:val="00ED6ED3"/>
    <w:rsid w:val="00ED71B8"/>
    <w:rsid w:val="00ED722C"/>
    <w:rsid w:val="00ED764E"/>
    <w:rsid w:val="00EE0FE4"/>
    <w:rsid w:val="00EE1853"/>
    <w:rsid w:val="00EE19F4"/>
    <w:rsid w:val="00EE246C"/>
    <w:rsid w:val="00EE246E"/>
    <w:rsid w:val="00EE24CB"/>
    <w:rsid w:val="00EE24ED"/>
    <w:rsid w:val="00EE303B"/>
    <w:rsid w:val="00EE5146"/>
    <w:rsid w:val="00EE52E5"/>
    <w:rsid w:val="00EE5740"/>
    <w:rsid w:val="00EE5E6C"/>
    <w:rsid w:val="00EE64BC"/>
    <w:rsid w:val="00EE65A0"/>
    <w:rsid w:val="00EE6B60"/>
    <w:rsid w:val="00EE731E"/>
    <w:rsid w:val="00EF01F5"/>
    <w:rsid w:val="00EF07A8"/>
    <w:rsid w:val="00EF0A21"/>
    <w:rsid w:val="00EF2065"/>
    <w:rsid w:val="00EF2D63"/>
    <w:rsid w:val="00EF4380"/>
    <w:rsid w:val="00EF44B8"/>
    <w:rsid w:val="00EF6030"/>
    <w:rsid w:val="00EF73B2"/>
    <w:rsid w:val="00F00222"/>
    <w:rsid w:val="00F002CA"/>
    <w:rsid w:val="00F00BFC"/>
    <w:rsid w:val="00F012B8"/>
    <w:rsid w:val="00F0241D"/>
    <w:rsid w:val="00F024F9"/>
    <w:rsid w:val="00F03207"/>
    <w:rsid w:val="00F03A36"/>
    <w:rsid w:val="00F03EA4"/>
    <w:rsid w:val="00F04135"/>
    <w:rsid w:val="00F041E8"/>
    <w:rsid w:val="00F04752"/>
    <w:rsid w:val="00F06A53"/>
    <w:rsid w:val="00F06AAB"/>
    <w:rsid w:val="00F06C7B"/>
    <w:rsid w:val="00F101D5"/>
    <w:rsid w:val="00F10C91"/>
    <w:rsid w:val="00F10F7B"/>
    <w:rsid w:val="00F11A73"/>
    <w:rsid w:val="00F11B2C"/>
    <w:rsid w:val="00F11B58"/>
    <w:rsid w:val="00F123BD"/>
    <w:rsid w:val="00F12EC4"/>
    <w:rsid w:val="00F137BD"/>
    <w:rsid w:val="00F13AB4"/>
    <w:rsid w:val="00F13E1A"/>
    <w:rsid w:val="00F1432F"/>
    <w:rsid w:val="00F14D21"/>
    <w:rsid w:val="00F150B6"/>
    <w:rsid w:val="00F151D8"/>
    <w:rsid w:val="00F157BD"/>
    <w:rsid w:val="00F16254"/>
    <w:rsid w:val="00F16474"/>
    <w:rsid w:val="00F16A59"/>
    <w:rsid w:val="00F16FE0"/>
    <w:rsid w:val="00F173D9"/>
    <w:rsid w:val="00F17942"/>
    <w:rsid w:val="00F20435"/>
    <w:rsid w:val="00F2048D"/>
    <w:rsid w:val="00F20595"/>
    <w:rsid w:val="00F2106F"/>
    <w:rsid w:val="00F21B86"/>
    <w:rsid w:val="00F22947"/>
    <w:rsid w:val="00F234AA"/>
    <w:rsid w:val="00F25588"/>
    <w:rsid w:val="00F25B0C"/>
    <w:rsid w:val="00F25B82"/>
    <w:rsid w:val="00F25ECB"/>
    <w:rsid w:val="00F26708"/>
    <w:rsid w:val="00F2698D"/>
    <w:rsid w:val="00F2762C"/>
    <w:rsid w:val="00F27ADF"/>
    <w:rsid w:val="00F30276"/>
    <w:rsid w:val="00F30D84"/>
    <w:rsid w:val="00F31BA3"/>
    <w:rsid w:val="00F322DC"/>
    <w:rsid w:val="00F32815"/>
    <w:rsid w:val="00F3508F"/>
    <w:rsid w:val="00F352EC"/>
    <w:rsid w:val="00F35456"/>
    <w:rsid w:val="00F356DA"/>
    <w:rsid w:val="00F35BCF"/>
    <w:rsid w:val="00F36083"/>
    <w:rsid w:val="00F36568"/>
    <w:rsid w:val="00F36746"/>
    <w:rsid w:val="00F3675D"/>
    <w:rsid w:val="00F36A86"/>
    <w:rsid w:val="00F379E5"/>
    <w:rsid w:val="00F404C0"/>
    <w:rsid w:val="00F40A91"/>
    <w:rsid w:val="00F416CA"/>
    <w:rsid w:val="00F41AA2"/>
    <w:rsid w:val="00F441AA"/>
    <w:rsid w:val="00F44A4C"/>
    <w:rsid w:val="00F46AAD"/>
    <w:rsid w:val="00F478C8"/>
    <w:rsid w:val="00F4796E"/>
    <w:rsid w:val="00F47DE2"/>
    <w:rsid w:val="00F47E43"/>
    <w:rsid w:val="00F50417"/>
    <w:rsid w:val="00F52ED6"/>
    <w:rsid w:val="00F53269"/>
    <w:rsid w:val="00F539F6"/>
    <w:rsid w:val="00F53FDC"/>
    <w:rsid w:val="00F54726"/>
    <w:rsid w:val="00F54D4B"/>
    <w:rsid w:val="00F54F38"/>
    <w:rsid w:val="00F54FEB"/>
    <w:rsid w:val="00F55510"/>
    <w:rsid w:val="00F56E63"/>
    <w:rsid w:val="00F57FD9"/>
    <w:rsid w:val="00F57FF0"/>
    <w:rsid w:val="00F6020D"/>
    <w:rsid w:val="00F608A7"/>
    <w:rsid w:val="00F61701"/>
    <w:rsid w:val="00F61C39"/>
    <w:rsid w:val="00F630CD"/>
    <w:rsid w:val="00F632B6"/>
    <w:rsid w:val="00F634EC"/>
    <w:rsid w:val="00F63B7F"/>
    <w:rsid w:val="00F642CB"/>
    <w:rsid w:val="00F643CB"/>
    <w:rsid w:val="00F64874"/>
    <w:rsid w:val="00F64A10"/>
    <w:rsid w:val="00F64AE9"/>
    <w:rsid w:val="00F65558"/>
    <w:rsid w:val="00F65581"/>
    <w:rsid w:val="00F657CF"/>
    <w:rsid w:val="00F65ECB"/>
    <w:rsid w:val="00F660C6"/>
    <w:rsid w:val="00F66217"/>
    <w:rsid w:val="00F66BF7"/>
    <w:rsid w:val="00F67498"/>
    <w:rsid w:val="00F704F6"/>
    <w:rsid w:val="00F7155B"/>
    <w:rsid w:val="00F7336E"/>
    <w:rsid w:val="00F73D7E"/>
    <w:rsid w:val="00F74695"/>
    <w:rsid w:val="00F755F3"/>
    <w:rsid w:val="00F76756"/>
    <w:rsid w:val="00F768C2"/>
    <w:rsid w:val="00F7738F"/>
    <w:rsid w:val="00F77869"/>
    <w:rsid w:val="00F77BE8"/>
    <w:rsid w:val="00F80DD8"/>
    <w:rsid w:val="00F8142B"/>
    <w:rsid w:val="00F820EA"/>
    <w:rsid w:val="00F82961"/>
    <w:rsid w:val="00F82A13"/>
    <w:rsid w:val="00F83612"/>
    <w:rsid w:val="00F83A30"/>
    <w:rsid w:val="00F8457F"/>
    <w:rsid w:val="00F84620"/>
    <w:rsid w:val="00F84A1C"/>
    <w:rsid w:val="00F84E70"/>
    <w:rsid w:val="00F864BD"/>
    <w:rsid w:val="00F866AB"/>
    <w:rsid w:val="00F868C3"/>
    <w:rsid w:val="00F86CBE"/>
    <w:rsid w:val="00F87B1B"/>
    <w:rsid w:val="00F90484"/>
    <w:rsid w:val="00F90547"/>
    <w:rsid w:val="00F906FB"/>
    <w:rsid w:val="00F908C5"/>
    <w:rsid w:val="00F90F1A"/>
    <w:rsid w:val="00F91749"/>
    <w:rsid w:val="00F92D35"/>
    <w:rsid w:val="00F92D79"/>
    <w:rsid w:val="00F92E8B"/>
    <w:rsid w:val="00F93577"/>
    <w:rsid w:val="00F941BA"/>
    <w:rsid w:val="00F94DDF"/>
    <w:rsid w:val="00F953EC"/>
    <w:rsid w:val="00F95E08"/>
    <w:rsid w:val="00F9639A"/>
    <w:rsid w:val="00F96B9D"/>
    <w:rsid w:val="00F96CDE"/>
    <w:rsid w:val="00F97193"/>
    <w:rsid w:val="00F9758D"/>
    <w:rsid w:val="00F977AA"/>
    <w:rsid w:val="00F97829"/>
    <w:rsid w:val="00F97EB4"/>
    <w:rsid w:val="00FA0239"/>
    <w:rsid w:val="00FA0484"/>
    <w:rsid w:val="00FA0A38"/>
    <w:rsid w:val="00FA0DC1"/>
    <w:rsid w:val="00FA11D9"/>
    <w:rsid w:val="00FA17CA"/>
    <w:rsid w:val="00FA1C4C"/>
    <w:rsid w:val="00FA21A1"/>
    <w:rsid w:val="00FA2514"/>
    <w:rsid w:val="00FA2723"/>
    <w:rsid w:val="00FA3D18"/>
    <w:rsid w:val="00FA3D6B"/>
    <w:rsid w:val="00FA408C"/>
    <w:rsid w:val="00FA4C09"/>
    <w:rsid w:val="00FA6140"/>
    <w:rsid w:val="00FA6541"/>
    <w:rsid w:val="00FA754F"/>
    <w:rsid w:val="00FB0F02"/>
    <w:rsid w:val="00FB1237"/>
    <w:rsid w:val="00FB22EA"/>
    <w:rsid w:val="00FB248B"/>
    <w:rsid w:val="00FB25E7"/>
    <w:rsid w:val="00FB2794"/>
    <w:rsid w:val="00FB2E48"/>
    <w:rsid w:val="00FB35AB"/>
    <w:rsid w:val="00FB37C2"/>
    <w:rsid w:val="00FB3964"/>
    <w:rsid w:val="00FB441E"/>
    <w:rsid w:val="00FB566B"/>
    <w:rsid w:val="00FB5834"/>
    <w:rsid w:val="00FB5BCB"/>
    <w:rsid w:val="00FB628C"/>
    <w:rsid w:val="00FB65B3"/>
    <w:rsid w:val="00FB65D6"/>
    <w:rsid w:val="00FB6BA2"/>
    <w:rsid w:val="00FB74B8"/>
    <w:rsid w:val="00FC0781"/>
    <w:rsid w:val="00FC0CA0"/>
    <w:rsid w:val="00FC0D0C"/>
    <w:rsid w:val="00FC0FF7"/>
    <w:rsid w:val="00FC104A"/>
    <w:rsid w:val="00FC198D"/>
    <w:rsid w:val="00FC2137"/>
    <w:rsid w:val="00FC2147"/>
    <w:rsid w:val="00FC2581"/>
    <w:rsid w:val="00FC2848"/>
    <w:rsid w:val="00FC2E65"/>
    <w:rsid w:val="00FC3715"/>
    <w:rsid w:val="00FC3894"/>
    <w:rsid w:val="00FC428C"/>
    <w:rsid w:val="00FC4ADF"/>
    <w:rsid w:val="00FC4C09"/>
    <w:rsid w:val="00FC52F6"/>
    <w:rsid w:val="00FC5423"/>
    <w:rsid w:val="00FC563D"/>
    <w:rsid w:val="00FC56E7"/>
    <w:rsid w:val="00FC5855"/>
    <w:rsid w:val="00FC5B3C"/>
    <w:rsid w:val="00FC6B5D"/>
    <w:rsid w:val="00FC6C8E"/>
    <w:rsid w:val="00FC72D6"/>
    <w:rsid w:val="00FC7DAE"/>
    <w:rsid w:val="00FD0BC1"/>
    <w:rsid w:val="00FD1916"/>
    <w:rsid w:val="00FD1C40"/>
    <w:rsid w:val="00FD1F08"/>
    <w:rsid w:val="00FD2C97"/>
    <w:rsid w:val="00FD3896"/>
    <w:rsid w:val="00FD3969"/>
    <w:rsid w:val="00FD3F3C"/>
    <w:rsid w:val="00FD4FDB"/>
    <w:rsid w:val="00FE00C2"/>
    <w:rsid w:val="00FE134B"/>
    <w:rsid w:val="00FE146C"/>
    <w:rsid w:val="00FE2D74"/>
    <w:rsid w:val="00FE2FC4"/>
    <w:rsid w:val="00FE36A4"/>
    <w:rsid w:val="00FE3B1E"/>
    <w:rsid w:val="00FE3B91"/>
    <w:rsid w:val="00FE4659"/>
    <w:rsid w:val="00FE4794"/>
    <w:rsid w:val="00FE5CED"/>
    <w:rsid w:val="00FE5D21"/>
    <w:rsid w:val="00FE6197"/>
    <w:rsid w:val="00FE66E1"/>
    <w:rsid w:val="00FE6746"/>
    <w:rsid w:val="00FE723D"/>
    <w:rsid w:val="00FE7C88"/>
    <w:rsid w:val="00FE7EFE"/>
    <w:rsid w:val="00FF0F0A"/>
    <w:rsid w:val="00FF1001"/>
    <w:rsid w:val="00FF212A"/>
    <w:rsid w:val="00FF2420"/>
    <w:rsid w:val="00FF2B44"/>
    <w:rsid w:val="00FF2F76"/>
    <w:rsid w:val="00FF323F"/>
    <w:rsid w:val="00FF32FF"/>
    <w:rsid w:val="00FF6F69"/>
    <w:rsid w:val="00FF72AD"/>
    <w:rsid w:val="00FF78A1"/>
    <w:rsid w:val="00FF7D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BDF311"/>
  <w15:docId w15:val="{E6153EBB-4C99-4AB5-B315-BDB881CD3C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SimSun" w:hAnsi="Calibri" w:cs="Times New Roman"/>
        <w:lang w:val="en-US" w:eastAsia="zh-CN" w:bidi="ar-SA"/>
      </w:rPr>
    </w:rPrDefault>
    <w:pPrDefault>
      <w:pPr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078E4"/>
    <w:rPr>
      <w:rFonts w:ascii="Palatino Linotype" w:hAnsi="Palatino Linotype"/>
      <w:sz w:val="24"/>
      <w:szCs w:val="24"/>
      <w:lang w:val="en-GB"/>
    </w:rPr>
  </w:style>
  <w:style w:type="paragraph" w:styleId="Heading1">
    <w:name w:val="heading 1"/>
    <w:basedOn w:val="Normal"/>
    <w:next w:val="Normal"/>
    <w:link w:val="Heading1Char"/>
    <w:autoRedefine/>
    <w:uiPriority w:val="9"/>
    <w:rsid w:val="00914EF4"/>
    <w:pPr>
      <w:keepNext/>
      <w:keepLines/>
      <w:spacing w:before="120" w:after="120" w:line="312" w:lineRule="auto"/>
      <w:outlineLvl w:val="0"/>
    </w:pPr>
    <w:rPr>
      <w:b/>
      <w:bCs/>
      <w:caps/>
      <w:color w:val="000000" w:themeColor="text1"/>
      <w:sz w:val="72"/>
    </w:rPr>
  </w:style>
  <w:style w:type="paragraph" w:styleId="Heading2">
    <w:name w:val="heading 2"/>
    <w:next w:val="BodyText"/>
    <w:link w:val="Heading2Char"/>
    <w:autoRedefine/>
    <w:uiPriority w:val="9"/>
    <w:unhideWhenUsed/>
    <w:qFormat/>
    <w:rsid w:val="00BE148D"/>
    <w:pPr>
      <w:keepNext/>
      <w:keepLines/>
      <w:spacing w:before="360" w:after="240" w:line="312" w:lineRule="auto"/>
      <w:jc w:val="left"/>
      <w:outlineLvl w:val="1"/>
    </w:pPr>
    <w:rPr>
      <w:rFonts w:ascii="Palatino Linotype" w:hAnsi="Palatino Linotype"/>
      <w:b/>
      <w:bCs/>
      <w:noProof/>
      <w:sz w:val="36"/>
      <w:szCs w:val="28"/>
      <w:lang w:val="en-GB"/>
    </w:rPr>
  </w:style>
  <w:style w:type="paragraph" w:styleId="Heading3">
    <w:name w:val="heading 3"/>
    <w:next w:val="BodyText"/>
    <w:link w:val="Heading3Char"/>
    <w:uiPriority w:val="9"/>
    <w:unhideWhenUsed/>
    <w:qFormat/>
    <w:rsid w:val="00A22881"/>
    <w:pPr>
      <w:keepNext/>
      <w:keepLines/>
      <w:spacing w:before="360" w:after="240" w:line="312" w:lineRule="auto"/>
      <w:jc w:val="left"/>
      <w:outlineLvl w:val="2"/>
    </w:pPr>
    <w:rPr>
      <w:rFonts w:ascii="Palatino Linotype" w:hAnsi="Palatino Linotype"/>
      <w:b/>
      <w:bCs/>
      <w:sz w:val="32"/>
      <w:szCs w:val="26"/>
      <w:lang w:val="en-SG"/>
    </w:rPr>
  </w:style>
  <w:style w:type="paragraph" w:styleId="Heading4">
    <w:name w:val="heading 4"/>
    <w:next w:val="BodyText"/>
    <w:link w:val="Heading4Char"/>
    <w:uiPriority w:val="9"/>
    <w:unhideWhenUsed/>
    <w:qFormat/>
    <w:rsid w:val="008E2293"/>
    <w:pPr>
      <w:keepNext/>
      <w:keepLines/>
      <w:spacing w:before="240" w:after="120" w:line="312" w:lineRule="auto"/>
      <w:jc w:val="left"/>
      <w:outlineLvl w:val="3"/>
    </w:pPr>
    <w:rPr>
      <w:rFonts w:ascii="Palatino Linotype" w:hAnsi="Palatino Linotype"/>
      <w:b/>
      <w:bCs/>
      <w:iCs/>
      <w:color w:val="000000" w:themeColor="text1"/>
      <w:sz w:val="28"/>
      <w:szCs w:val="22"/>
      <w:lang w:val="en-SG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F61C39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914EF4"/>
    <w:rPr>
      <w:rFonts w:ascii="Palatino Linotype" w:hAnsi="Palatino Linotype"/>
      <w:b/>
      <w:bCs/>
      <w:caps/>
      <w:color w:val="000000" w:themeColor="text1"/>
      <w:sz w:val="72"/>
      <w:szCs w:val="24"/>
    </w:rPr>
  </w:style>
  <w:style w:type="paragraph" w:styleId="BodyText">
    <w:name w:val="Body Text"/>
    <w:link w:val="BodyTextChar"/>
    <w:uiPriority w:val="99"/>
    <w:unhideWhenUsed/>
    <w:qFormat/>
    <w:rsid w:val="008E2293"/>
    <w:pPr>
      <w:spacing w:before="120" w:after="120" w:line="312" w:lineRule="auto"/>
      <w:jc w:val="both"/>
    </w:pPr>
    <w:rPr>
      <w:rFonts w:ascii="Palatino Linotype" w:hAnsi="Palatino Linotype"/>
      <w:sz w:val="24"/>
      <w:szCs w:val="24"/>
      <w:lang w:val="en-SG"/>
    </w:rPr>
  </w:style>
  <w:style w:type="character" w:customStyle="1" w:styleId="BodyTextChar">
    <w:name w:val="Body Text Char"/>
    <w:link w:val="BodyText"/>
    <w:uiPriority w:val="99"/>
    <w:rsid w:val="008E2293"/>
    <w:rPr>
      <w:rFonts w:ascii="Palatino Linotype" w:hAnsi="Palatino Linotype"/>
      <w:sz w:val="24"/>
      <w:szCs w:val="24"/>
      <w:lang w:val="en-SG"/>
    </w:rPr>
  </w:style>
  <w:style w:type="character" w:customStyle="1" w:styleId="Heading2Char">
    <w:name w:val="Heading 2 Char"/>
    <w:link w:val="Heading2"/>
    <w:uiPriority w:val="9"/>
    <w:rsid w:val="00BE148D"/>
    <w:rPr>
      <w:rFonts w:ascii="Palatino Linotype" w:hAnsi="Palatino Linotype"/>
      <w:b/>
      <w:bCs/>
      <w:noProof/>
      <w:sz w:val="36"/>
      <w:szCs w:val="28"/>
      <w:lang w:val="en-GB"/>
    </w:rPr>
  </w:style>
  <w:style w:type="character" w:customStyle="1" w:styleId="Heading3Char">
    <w:name w:val="Heading 3 Char"/>
    <w:link w:val="Heading3"/>
    <w:uiPriority w:val="9"/>
    <w:rsid w:val="00A22881"/>
    <w:rPr>
      <w:rFonts w:ascii="Palatino Linotype" w:hAnsi="Palatino Linotype"/>
      <w:b/>
      <w:bCs/>
      <w:sz w:val="32"/>
      <w:szCs w:val="26"/>
      <w:lang w:val="en-SG"/>
    </w:rPr>
  </w:style>
  <w:style w:type="character" w:customStyle="1" w:styleId="Heading4Char">
    <w:name w:val="Heading 4 Char"/>
    <w:link w:val="Heading4"/>
    <w:uiPriority w:val="9"/>
    <w:rsid w:val="008E2293"/>
    <w:rPr>
      <w:rFonts w:ascii="Palatino Linotype" w:hAnsi="Palatino Linotype"/>
      <w:b/>
      <w:bCs/>
      <w:iCs/>
      <w:color w:val="000000" w:themeColor="text1"/>
      <w:sz w:val="28"/>
      <w:szCs w:val="22"/>
      <w:lang w:val="en-SG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544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E95441"/>
    <w:rPr>
      <w:rFonts w:ascii="Tahoma" w:hAnsi="Tahoma" w:cs="Tahoma"/>
      <w:sz w:val="16"/>
      <w:szCs w:val="16"/>
    </w:rPr>
  </w:style>
  <w:style w:type="paragraph" w:styleId="ListParagraph">
    <w:name w:val="List Paragraph"/>
    <w:aliases w:val="list"/>
    <w:basedOn w:val="Bullet"/>
    <w:next w:val="NoSpacing"/>
    <w:link w:val="ListParagraphChar"/>
    <w:uiPriority w:val="1"/>
    <w:qFormat/>
    <w:rsid w:val="00B737F4"/>
    <w:pPr>
      <w:numPr>
        <w:numId w:val="0"/>
      </w:numPr>
      <w:contextualSpacing/>
    </w:pPr>
  </w:style>
  <w:style w:type="paragraph" w:customStyle="1" w:styleId="Bullet">
    <w:name w:val="Bullet"/>
    <w:basedOn w:val="BodyText"/>
    <w:link w:val="BulletChar"/>
    <w:qFormat/>
    <w:rsid w:val="00DE268B"/>
    <w:pPr>
      <w:numPr>
        <w:numId w:val="1"/>
      </w:numPr>
      <w:ind w:left="714" w:hanging="357"/>
      <w:jc w:val="left"/>
    </w:pPr>
  </w:style>
  <w:style w:type="character" w:customStyle="1" w:styleId="BulletChar">
    <w:name w:val="Bullet Char"/>
    <w:link w:val="Bullet"/>
    <w:rsid w:val="00DE268B"/>
    <w:rPr>
      <w:rFonts w:ascii="Georgia" w:hAnsi="Georgia"/>
      <w:sz w:val="24"/>
      <w:szCs w:val="24"/>
    </w:rPr>
  </w:style>
  <w:style w:type="paragraph" w:styleId="NoSpacing">
    <w:name w:val="No Spacing"/>
    <w:uiPriority w:val="1"/>
    <w:qFormat/>
    <w:rsid w:val="00B737F4"/>
    <w:rPr>
      <w:sz w:val="22"/>
      <w:szCs w:val="22"/>
    </w:rPr>
  </w:style>
  <w:style w:type="character" w:customStyle="1" w:styleId="ListParagraphChar">
    <w:name w:val="List Paragraph Char"/>
    <w:aliases w:val="list Char"/>
    <w:link w:val="ListParagraph"/>
    <w:uiPriority w:val="1"/>
    <w:rsid w:val="00D7478B"/>
    <w:rPr>
      <w:rFonts w:ascii="Georgia" w:hAnsi="Georgia"/>
      <w:sz w:val="24"/>
      <w:szCs w:val="24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481CB1"/>
    <w:pPr>
      <w:spacing w:after="240"/>
      <w:ind w:left="448"/>
    </w:pPr>
    <w:rPr>
      <w:b/>
      <w:noProof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DE268B"/>
    <w:pPr>
      <w:spacing w:before="120" w:after="240"/>
      <w:contextualSpacing/>
    </w:pPr>
    <w:rPr>
      <w:rFonts w:ascii="Georgia" w:eastAsiaTheme="majorEastAsia" w:hAnsi="Georg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E268B"/>
    <w:rPr>
      <w:rFonts w:ascii="Georgia" w:eastAsiaTheme="majorEastAsia" w:hAnsi="Georgia" w:cstheme="majorBidi"/>
      <w:spacing w:val="-10"/>
      <w:kern w:val="28"/>
      <w:sz w:val="56"/>
      <w:szCs w:val="56"/>
    </w:rPr>
  </w:style>
  <w:style w:type="paragraph" w:styleId="Quote">
    <w:name w:val="Quote"/>
    <w:basedOn w:val="Normal"/>
    <w:next w:val="Normal"/>
    <w:link w:val="QuoteChar"/>
    <w:uiPriority w:val="29"/>
    <w:qFormat/>
    <w:rsid w:val="00DE268B"/>
    <w:pPr>
      <w:ind w:left="862" w:right="862"/>
    </w:pPr>
    <w:rPr>
      <w:rFonts w:ascii="Georgia" w:hAnsi="Georgia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E268B"/>
    <w:rPr>
      <w:rFonts w:ascii="Georgia" w:hAnsi="Georgia"/>
      <w:i/>
      <w:iCs/>
      <w:color w:val="404040" w:themeColor="text1" w:themeTint="BF"/>
      <w:sz w:val="24"/>
      <w:szCs w:val="24"/>
    </w:rPr>
  </w:style>
  <w:style w:type="table" w:styleId="TableGrid">
    <w:name w:val="Table Grid"/>
    <w:basedOn w:val="TableNormal"/>
    <w:uiPriority w:val="59"/>
    <w:rsid w:val="004608C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TextBold">
    <w:name w:val="Body Text  Bold"/>
    <w:basedOn w:val="BodyText"/>
    <w:rsid w:val="00026952"/>
    <w:rPr>
      <w:b/>
      <w:bCs/>
    </w:rPr>
  </w:style>
  <w:style w:type="character" w:styleId="Hyperlink">
    <w:name w:val="Hyperlink"/>
    <w:uiPriority w:val="99"/>
    <w:unhideWhenUsed/>
    <w:rsid w:val="005F505A"/>
    <w:rPr>
      <w:color w:val="0000FF"/>
      <w:u w:val="single"/>
    </w:rPr>
  </w:style>
  <w:style w:type="paragraph" w:customStyle="1" w:styleId="APACitation">
    <w:name w:val="APA Citation"/>
    <w:basedOn w:val="Normal"/>
    <w:qFormat/>
    <w:rsid w:val="00AF2FF4"/>
    <w:pPr>
      <w:spacing w:after="360"/>
      <w:ind w:left="720" w:hanging="720"/>
    </w:pPr>
    <w:rPr>
      <w:rFonts w:ascii="Georgia" w:eastAsia="Times New Roman" w:hAnsi="Georgia"/>
      <w:color w:val="000000"/>
    </w:rPr>
  </w:style>
  <w:style w:type="paragraph" w:styleId="FootnoteText">
    <w:name w:val="footnote text"/>
    <w:basedOn w:val="Normal"/>
    <w:link w:val="FootnoteTextChar"/>
    <w:uiPriority w:val="99"/>
    <w:unhideWhenUsed/>
    <w:rsid w:val="000C76DC"/>
    <w:rPr>
      <w:rFonts w:ascii="Georgia" w:hAnsi="Georgia"/>
      <w:sz w:val="20"/>
      <w:szCs w:val="20"/>
    </w:rPr>
  </w:style>
  <w:style w:type="character" w:customStyle="1" w:styleId="FootnoteTextChar">
    <w:name w:val="Footnote Text Char"/>
    <w:link w:val="FootnoteText"/>
    <w:uiPriority w:val="99"/>
    <w:rsid w:val="000C76DC"/>
    <w:rPr>
      <w:rFonts w:ascii="Georgia" w:hAnsi="Georgia"/>
    </w:rPr>
  </w:style>
  <w:style w:type="character" w:styleId="FootnoteReference">
    <w:name w:val="footnote reference"/>
    <w:uiPriority w:val="99"/>
    <w:semiHidden/>
    <w:unhideWhenUsed/>
    <w:rsid w:val="007B1DE0"/>
    <w:rPr>
      <w:rFonts w:ascii="Palatino Linotype" w:hAnsi="Palatino Linotype"/>
      <w:sz w:val="20"/>
      <w:vertAlign w:val="superscript"/>
    </w:rPr>
  </w:style>
  <w:style w:type="paragraph" w:customStyle="1" w:styleId="Note">
    <w:name w:val="Note"/>
    <w:next w:val="BodyText"/>
    <w:link w:val="NoteChar"/>
    <w:qFormat/>
    <w:rsid w:val="00B737F4"/>
    <w:pPr>
      <w:spacing w:before="240" w:after="120" w:line="276" w:lineRule="auto"/>
    </w:pPr>
    <w:rPr>
      <w:rFonts w:ascii="Palatino Linotype" w:hAnsi="Palatino Linotype"/>
      <w:b/>
      <w:sz w:val="24"/>
      <w:szCs w:val="22"/>
    </w:rPr>
  </w:style>
  <w:style w:type="character" w:customStyle="1" w:styleId="NoteChar">
    <w:name w:val="Note Char"/>
    <w:link w:val="Note"/>
    <w:rsid w:val="00B737F4"/>
    <w:rPr>
      <w:rFonts w:ascii="Palatino Linotype" w:hAnsi="Palatino Linotype"/>
      <w:b/>
      <w:sz w:val="24"/>
    </w:rPr>
  </w:style>
  <w:style w:type="paragraph" w:customStyle="1" w:styleId="TableHeader">
    <w:name w:val="Table Header"/>
    <w:link w:val="TableHeaderChar"/>
    <w:qFormat/>
    <w:rsid w:val="00DE268B"/>
    <w:pPr>
      <w:spacing w:before="120" w:line="276" w:lineRule="auto"/>
    </w:pPr>
    <w:rPr>
      <w:rFonts w:ascii="Georgia" w:eastAsia="Times New Roman" w:hAnsi="Georgia"/>
      <w:b/>
      <w:bCs/>
      <w:color w:val="000000"/>
      <w:sz w:val="24"/>
      <w:szCs w:val="24"/>
    </w:rPr>
  </w:style>
  <w:style w:type="character" w:customStyle="1" w:styleId="TableHeaderChar">
    <w:name w:val="Table Header Char"/>
    <w:link w:val="TableHeader"/>
    <w:rsid w:val="00DE268B"/>
    <w:rPr>
      <w:rFonts w:ascii="Georgia" w:eastAsia="Times New Roman" w:hAnsi="Georgia"/>
      <w:b/>
      <w:bCs/>
      <w:color w:val="000000"/>
      <w:sz w:val="24"/>
      <w:szCs w:val="24"/>
    </w:rPr>
  </w:style>
  <w:style w:type="paragraph" w:customStyle="1" w:styleId="TableText">
    <w:name w:val="Table Text"/>
    <w:qFormat/>
    <w:rsid w:val="00DE268B"/>
    <w:pPr>
      <w:spacing w:before="60" w:after="120" w:line="276" w:lineRule="auto"/>
    </w:pPr>
    <w:rPr>
      <w:rFonts w:ascii="Georgia" w:eastAsia="Times New Roman" w:hAnsi="Georgia"/>
      <w:color w:val="000000"/>
      <w:sz w:val="24"/>
      <w:szCs w:val="24"/>
    </w:rPr>
  </w:style>
  <w:style w:type="paragraph" w:customStyle="1" w:styleId="Glossary">
    <w:name w:val="Glossary"/>
    <w:basedOn w:val="BodyTextBold"/>
    <w:qFormat/>
    <w:rsid w:val="00B77A49"/>
    <w:rPr>
      <w:b w:val="0"/>
      <w:bCs w:val="0"/>
    </w:rPr>
  </w:style>
  <w:style w:type="paragraph" w:customStyle="1" w:styleId="picturestyle">
    <w:name w:val="picture style"/>
    <w:basedOn w:val="Normal"/>
    <w:rsid w:val="00B77A49"/>
    <w:rPr>
      <w:szCs w:val="20"/>
    </w:rPr>
  </w:style>
  <w:style w:type="paragraph" w:styleId="Header">
    <w:name w:val="header"/>
    <w:link w:val="HeaderChar"/>
    <w:rsid w:val="00AC460D"/>
    <w:pPr>
      <w:tabs>
        <w:tab w:val="center" w:pos="4320"/>
        <w:tab w:val="right" w:pos="8640"/>
      </w:tabs>
    </w:pPr>
    <w:rPr>
      <w:rFonts w:ascii="Palatino Linotype" w:hAnsi="Palatino Linotype"/>
      <w:szCs w:val="24"/>
    </w:rPr>
  </w:style>
  <w:style w:type="character" w:customStyle="1" w:styleId="HeaderChar">
    <w:name w:val="Header Char"/>
    <w:link w:val="Header"/>
    <w:rsid w:val="00AC460D"/>
    <w:rPr>
      <w:rFonts w:ascii="Palatino Linotype" w:hAnsi="Palatino Linotype"/>
      <w:szCs w:val="24"/>
    </w:rPr>
  </w:style>
  <w:style w:type="paragraph" w:styleId="Footer">
    <w:name w:val="footer"/>
    <w:link w:val="FooterChar"/>
    <w:uiPriority w:val="99"/>
    <w:rsid w:val="00E16234"/>
    <w:pPr>
      <w:tabs>
        <w:tab w:val="center" w:pos="4153"/>
        <w:tab w:val="right" w:pos="8306"/>
      </w:tabs>
    </w:pPr>
    <w:rPr>
      <w:rFonts w:ascii="Georgia" w:hAnsi="Georgia"/>
      <w:sz w:val="24"/>
      <w:szCs w:val="24"/>
    </w:rPr>
  </w:style>
  <w:style w:type="character" w:customStyle="1" w:styleId="FooterChar">
    <w:name w:val="Footer Char"/>
    <w:link w:val="Footer"/>
    <w:uiPriority w:val="99"/>
    <w:rsid w:val="00E16234"/>
    <w:rPr>
      <w:rFonts w:ascii="Georgia" w:hAnsi="Georgia"/>
      <w:sz w:val="24"/>
      <w:szCs w:val="24"/>
    </w:rPr>
  </w:style>
  <w:style w:type="character" w:styleId="PageNumber">
    <w:name w:val="page number"/>
    <w:basedOn w:val="DefaultParagraphFont"/>
    <w:rsid w:val="00BE5ECB"/>
  </w:style>
  <w:style w:type="paragraph" w:customStyle="1" w:styleId="IndexEntry2">
    <w:name w:val="Index Entry 2"/>
    <w:link w:val="IndexEntry2Char"/>
    <w:qFormat/>
    <w:rsid w:val="007222A3"/>
    <w:pPr>
      <w:numPr>
        <w:numId w:val="3"/>
      </w:numPr>
      <w:spacing w:before="240" w:after="240"/>
      <w:ind w:left="1080"/>
    </w:pPr>
    <w:rPr>
      <w:rFonts w:ascii="Palatino Linotype" w:hAnsi="Palatino Linotype"/>
      <w:sz w:val="24"/>
      <w:szCs w:val="22"/>
    </w:rPr>
  </w:style>
  <w:style w:type="character" w:customStyle="1" w:styleId="IndexEntry2Char">
    <w:name w:val="Index Entry 2 Char"/>
    <w:link w:val="IndexEntry2"/>
    <w:rsid w:val="007222A3"/>
    <w:rPr>
      <w:rFonts w:ascii="Palatino Linotype" w:hAnsi="Palatino Linotype"/>
      <w:sz w:val="24"/>
      <w:szCs w:val="22"/>
    </w:rPr>
  </w:style>
  <w:style w:type="paragraph" w:customStyle="1" w:styleId="IndexEntry1">
    <w:name w:val="Index Entry 1"/>
    <w:basedOn w:val="ListParagraph"/>
    <w:link w:val="IndexEntry1Char"/>
    <w:qFormat/>
    <w:rsid w:val="00493223"/>
    <w:pPr>
      <w:numPr>
        <w:numId w:val="4"/>
      </w:numPr>
      <w:spacing w:line="240" w:lineRule="auto"/>
      <w:contextualSpacing w:val="0"/>
    </w:pPr>
  </w:style>
  <w:style w:type="character" w:customStyle="1" w:styleId="IndexEntry1Char">
    <w:name w:val="Index Entry 1 Char"/>
    <w:link w:val="IndexEntry1"/>
    <w:rsid w:val="00493223"/>
    <w:rPr>
      <w:rFonts w:ascii="Georgia" w:hAnsi="Georgia"/>
      <w:sz w:val="24"/>
      <w:szCs w:val="24"/>
    </w:rPr>
  </w:style>
  <w:style w:type="paragraph" w:customStyle="1" w:styleId="IndexEntry3">
    <w:name w:val="Index Entry 3"/>
    <w:link w:val="IndexEntry3Char"/>
    <w:qFormat/>
    <w:rsid w:val="007222A3"/>
    <w:pPr>
      <w:numPr>
        <w:numId w:val="5"/>
      </w:numPr>
      <w:spacing w:before="240" w:after="240"/>
    </w:pPr>
    <w:rPr>
      <w:rFonts w:ascii="Palatino Linotype" w:hAnsi="Palatino Linotype"/>
      <w:sz w:val="24"/>
      <w:szCs w:val="22"/>
    </w:rPr>
  </w:style>
  <w:style w:type="character" w:customStyle="1" w:styleId="IndexEntry3Char">
    <w:name w:val="Index Entry 3 Char"/>
    <w:link w:val="IndexEntry3"/>
    <w:rsid w:val="007222A3"/>
    <w:rPr>
      <w:rFonts w:ascii="Palatino Linotype" w:hAnsi="Palatino Linotype"/>
      <w:sz w:val="24"/>
      <w:szCs w:val="22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10765A"/>
    <w:rPr>
      <w:sz w:val="20"/>
      <w:szCs w:val="20"/>
    </w:rPr>
  </w:style>
  <w:style w:type="character" w:customStyle="1" w:styleId="EndnoteTextChar">
    <w:name w:val="Endnote Text Char"/>
    <w:link w:val="EndnoteText"/>
    <w:uiPriority w:val="99"/>
    <w:semiHidden/>
    <w:rsid w:val="0010765A"/>
    <w:rPr>
      <w:rFonts w:ascii="Palatino Linotype" w:hAnsi="Palatino Linotype"/>
      <w:sz w:val="20"/>
      <w:szCs w:val="20"/>
    </w:rPr>
  </w:style>
  <w:style w:type="character" w:styleId="EndnoteReference">
    <w:name w:val="endnote reference"/>
    <w:uiPriority w:val="99"/>
    <w:semiHidden/>
    <w:unhideWhenUsed/>
    <w:rsid w:val="0010765A"/>
    <w:rPr>
      <w:vertAlign w:val="superscript"/>
    </w:rPr>
  </w:style>
  <w:style w:type="paragraph" w:customStyle="1" w:styleId="ACTIVITY">
    <w:name w:val="ACTIVITY"/>
    <w:basedOn w:val="Normal"/>
    <w:link w:val="ACTIVITYChar"/>
    <w:autoRedefine/>
    <w:rsid w:val="00DE268B"/>
    <w:pPr>
      <w:spacing w:before="600" w:after="100" w:line="288" w:lineRule="auto"/>
    </w:pPr>
    <w:rPr>
      <w:rFonts w:ascii="Georgia" w:hAnsi="Georgia"/>
      <w:b/>
      <w:caps/>
    </w:rPr>
  </w:style>
  <w:style w:type="character" w:customStyle="1" w:styleId="BodyChar">
    <w:name w:val="Body Char"/>
    <w:link w:val="Body"/>
    <w:rsid w:val="003E7C4D"/>
    <w:rPr>
      <w:rFonts w:ascii="Palatino Linotype" w:eastAsia="Times New Roman" w:hAnsi="Palatino Linotype"/>
      <w:bCs/>
      <w:color w:val="4F81BD" w:themeColor="accent1"/>
      <w:szCs w:val="22"/>
    </w:rPr>
  </w:style>
  <w:style w:type="character" w:customStyle="1" w:styleId="ACTIVITYChar">
    <w:name w:val="ACTIVITY Char"/>
    <w:basedOn w:val="DefaultParagraphFont"/>
    <w:link w:val="ACTIVITY"/>
    <w:rsid w:val="00DE268B"/>
    <w:rPr>
      <w:rFonts w:ascii="Palatino Linotype" w:hAnsi="Palatino Linotype"/>
      <w:b/>
      <w:caps/>
      <w:sz w:val="24"/>
      <w:szCs w:val="24"/>
    </w:rPr>
  </w:style>
  <w:style w:type="paragraph" w:customStyle="1" w:styleId="Body">
    <w:name w:val="Body"/>
    <w:link w:val="BodyChar"/>
    <w:autoRedefine/>
    <w:rsid w:val="003E7C4D"/>
    <w:pPr>
      <w:ind w:left="720"/>
      <w:jc w:val="right"/>
    </w:pPr>
    <w:rPr>
      <w:rFonts w:ascii="Palatino Linotype" w:eastAsia="Times New Roman" w:hAnsi="Palatino Linotype"/>
      <w:bCs/>
      <w:color w:val="4F81BD" w:themeColor="accent1"/>
      <w:szCs w:val="22"/>
    </w:rPr>
  </w:style>
  <w:style w:type="paragraph" w:customStyle="1" w:styleId="StyleBodyBoldBlackUnderline">
    <w:name w:val="Style Body + Bold Black Underline"/>
    <w:basedOn w:val="Body"/>
    <w:autoRedefine/>
    <w:rsid w:val="005973FB"/>
    <w:pPr>
      <w:spacing w:line="288" w:lineRule="auto"/>
    </w:pPr>
    <w:rPr>
      <w:bCs w:val="0"/>
      <w:lang w:eastAsia="en-US"/>
    </w:rPr>
  </w:style>
  <w:style w:type="paragraph" w:customStyle="1" w:styleId="StyleBodyBlack">
    <w:name w:val="Style Body + Black"/>
    <w:basedOn w:val="Body"/>
    <w:link w:val="StyleBodyBlackChar"/>
    <w:autoRedefine/>
    <w:rsid w:val="00FF1001"/>
    <w:rPr>
      <w:lang w:eastAsia="en-US"/>
    </w:rPr>
  </w:style>
  <w:style w:type="character" w:customStyle="1" w:styleId="StyleBodyBlackChar">
    <w:name w:val="Style Body + Black Char"/>
    <w:link w:val="StyleBodyBlack"/>
    <w:rsid w:val="00FF1001"/>
    <w:rPr>
      <w:rFonts w:ascii="Palatino Linotype" w:eastAsia="Times New Roman" w:hAnsi="Palatino Linotype"/>
      <w:bCs/>
      <w:sz w:val="22"/>
      <w:szCs w:val="22"/>
      <w:lang w:eastAsia="en-US"/>
    </w:rPr>
  </w:style>
  <w:style w:type="character" w:styleId="CommentReference">
    <w:name w:val="annotation reference"/>
    <w:semiHidden/>
    <w:rsid w:val="00FF1001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rsid w:val="00FF1001"/>
    <w:rPr>
      <w:rFonts w:ascii="Times New Roman" w:hAnsi="Times New Roman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FF1001"/>
    <w:rPr>
      <w:rFonts w:ascii="Times New Roman" w:hAnsi="Times New Roman"/>
      <w:lang w:val="en-GB"/>
    </w:rPr>
  </w:style>
  <w:style w:type="numbering" w:customStyle="1" w:styleId="StyleNumberedLeft0Hanging025">
    <w:name w:val="Style Numbered Left:  0&quot; Hanging:  0.25&quot;"/>
    <w:basedOn w:val="NoList"/>
    <w:rsid w:val="00CB6292"/>
    <w:pPr>
      <w:numPr>
        <w:numId w:val="6"/>
      </w:numPr>
    </w:pPr>
  </w:style>
  <w:style w:type="paragraph" w:styleId="TOC1">
    <w:name w:val="toc 1"/>
    <w:basedOn w:val="Normal"/>
    <w:next w:val="Normal"/>
    <w:autoRedefine/>
    <w:uiPriority w:val="39"/>
    <w:unhideWhenUsed/>
    <w:rsid w:val="00DE268B"/>
    <w:pPr>
      <w:tabs>
        <w:tab w:val="right" w:leader="dot" w:pos="8155"/>
      </w:tabs>
      <w:spacing w:after="100"/>
    </w:pPr>
    <w:rPr>
      <w:rFonts w:ascii="Georgia" w:eastAsiaTheme="minorEastAsia" w:hAnsi="Georgia" w:cstheme="minorBidi"/>
      <w:b/>
      <w:sz w:val="28"/>
      <w:szCs w:val="28"/>
      <w:lang w:val="en-SG" w:eastAsia="en-SG"/>
    </w:rPr>
  </w:style>
  <w:style w:type="paragraph" w:styleId="TOC2">
    <w:name w:val="toc 2"/>
    <w:basedOn w:val="Normal"/>
    <w:next w:val="Normal"/>
    <w:autoRedefine/>
    <w:uiPriority w:val="39"/>
    <w:unhideWhenUsed/>
    <w:rsid w:val="00DE268B"/>
    <w:pPr>
      <w:ind w:left="238"/>
    </w:pPr>
    <w:rPr>
      <w:rFonts w:ascii="Georgia" w:hAnsi="Georgia"/>
    </w:rPr>
  </w:style>
  <w:style w:type="paragraph" w:styleId="TOC3">
    <w:name w:val="toc 3"/>
    <w:basedOn w:val="Normal"/>
    <w:next w:val="Normal"/>
    <w:autoRedefine/>
    <w:uiPriority w:val="39"/>
    <w:unhideWhenUsed/>
    <w:rsid w:val="00DE268B"/>
    <w:pPr>
      <w:ind w:left="482"/>
    </w:pPr>
    <w:rPr>
      <w:rFonts w:ascii="Georgia" w:hAnsi="Georgia"/>
    </w:rPr>
  </w:style>
  <w:style w:type="character" w:styleId="FollowedHyperlink">
    <w:name w:val="FollowedHyperlink"/>
    <w:basedOn w:val="DefaultParagraphFont"/>
    <w:uiPriority w:val="99"/>
    <w:semiHidden/>
    <w:unhideWhenUsed/>
    <w:rsid w:val="006B0EDA"/>
    <w:rPr>
      <w:color w:val="800080" w:themeColor="followedHyperlink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5F5AC0"/>
    <w:pPr>
      <w:spacing w:after="100"/>
      <w:ind w:left="660"/>
    </w:pPr>
    <w:rPr>
      <w:rFonts w:ascii="Georgia" w:eastAsiaTheme="minorEastAsia" w:hAnsi="Georgia" w:cstheme="minorBidi"/>
      <w:sz w:val="22"/>
      <w:szCs w:val="22"/>
      <w:lang w:val="en-SG" w:eastAsia="en-SG"/>
    </w:rPr>
  </w:style>
  <w:style w:type="paragraph" w:styleId="TOC5">
    <w:name w:val="toc 5"/>
    <w:basedOn w:val="Normal"/>
    <w:next w:val="Normal"/>
    <w:autoRedefine/>
    <w:uiPriority w:val="39"/>
    <w:unhideWhenUsed/>
    <w:rsid w:val="00A94B79"/>
    <w:pPr>
      <w:spacing w:after="100"/>
      <w:ind w:left="880"/>
    </w:pPr>
    <w:rPr>
      <w:rFonts w:asciiTheme="minorHAnsi" w:eastAsiaTheme="minorEastAsia" w:hAnsiTheme="minorHAnsi" w:cstheme="minorBidi"/>
      <w:sz w:val="22"/>
      <w:szCs w:val="22"/>
      <w:lang w:val="en-SG" w:eastAsia="en-SG"/>
    </w:rPr>
  </w:style>
  <w:style w:type="paragraph" w:styleId="TOC6">
    <w:name w:val="toc 6"/>
    <w:basedOn w:val="Normal"/>
    <w:next w:val="Normal"/>
    <w:autoRedefine/>
    <w:uiPriority w:val="39"/>
    <w:unhideWhenUsed/>
    <w:rsid w:val="00A94B79"/>
    <w:pPr>
      <w:spacing w:after="100"/>
      <w:ind w:left="1100"/>
    </w:pPr>
    <w:rPr>
      <w:rFonts w:asciiTheme="minorHAnsi" w:eastAsiaTheme="minorEastAsia" w:hAnsiTheme="minorHAnsi" w:cstheme="minorBidi"/>
      <w:sz w:val="22"/>
      <w:szCs w:val="22"/>
      <w:lang w:val="en-SG" w:eastAsia="en-SG"/>
    </w:rPr>
  </w:style>
  <w:style w:type="paragraph" w:styleId="TOC7">
    <w:name w:val="toc 7"/>
    <w:basedOn w:val="Normal"/>
    <w:next w:val="Normal"/>
    <w:autoRedefine/>
    <w:uiPriority w:val="39"/>
    <w:unhideWhenUsed/>
    <w:rsid w:val="00A94B79"/>
    <w:pPr>
      <w:spacing w:after="100"/>
      <w:ind w:left="1320"/>
    </w:pPr>
    <w:rPr>
      <w:rFonts w:asciiTheme="minorHAnsi" w:eastAsiaTheme="minorEastAsia" w:hAnsiTheme="minorHAnsi" w:cstheme="minorBidi"/>
      <w:sz w:val="22"/>
      <w:szCs w:val="22"/>
      <w:lang w:val="en-SG" w:eastAsia="en-SG"/>
    </w:rPr>
  </w:style>
  <w:style w:type="paragraph" w:styleId="TOC8">
    <w:name w:val="toc 8"/>
    <w:basedOn w:val="Normal"/>
    <w:next w:val="Normal"/>
    <w:autoRedefine/>
    <w:uiPriority w:val="39"/>
    <w:unhideWhenUsed/>
    <w:rsid w:val="00A94B79"/>
    <w:pPr>
      <w:spacing w:after="100"/>
      <w:ind w:left="1540"/>
    </w:pPr>
    <w:rPr>
      <w:rFonts w:asciiTheme="minorHAnsi" w:eastAsiaTheme="minorEastAsia" w:hAnsiTheme="minorHAnsi" w:cstheme="minorBidi"/>
      <w:sz w:val="22"/>
      <w:szCs w:val="22"/>
      <w:lang w:val="en-SG" w:eastAsia="en-SG"/>
    </w:rPr>
  </w:style>
  <w:style w:type="paragraph" w:styleId="TOC9">
    <w:name w:val="toc 9"/>
    <w:basedOn w:val="Normal"/>
    <w:next w:val="Normal"/>
    <w:autoRedefine/>
    <w:uiPriority w:val="39"/>
    <w:unhideWhenUsed/>
    <w:rsid w:val="00A94B79"/>
    <w:pPr>
      <w:spacing w:after="100"/>
      <w:ind w:left="1760"/>
    </w:pPr>
    <w:rPr>
      <w:rFonts w:asciiTheme="minorHAnsi" w:eastAsiaTheme="minorEastAsia" w:hAnsiTheme="minorHAnsi" w:cstheme="minorBidi"/>
      <w:sz w:val="22"/>
      <w:szCs w:val="22"/>
      <w:lang w:val="en-SG" w:eastAsia="en-SG"/>
    </w:rPr>
  </w:style>
  <w:style w:type="paragraph" w:styleId="List">
    <w:name w:val="List"/>
    <w:basedOn w:val="Normal"/>
    <w:uiPriority w:val="99"/>
    <w:unhideWhenUsed/>
    <w:rsid w:val="007A690B"/>
    <w:pPr>
      <w:ind w:left="284" w:hanging="284"/>
      <w:contextualSpacing/>
    </w:pPr>
    <w:rPr>
      <w:rFonts w:ascii="Georgia" w:hAnsi="Georgia"/>
    </w:rPr>
  </w:style>
  <w:style w:type="paragraph" w:customStyle="1" w:styleId="source">
    <w:name w:val="source"/>
    <w:qFormat/>
    <w:rsid w:val="007A690B"/>
    <w:pPr>
      <w:spacing w:before="120" w:after="240" w:line="276" w:lineRule="auto"/>
      <w:jc w:val="right"/>
    </w:pPr>
    <w:rPr>
      <w:rFonts w:ascii="Georgia" w:eastAsia="Times New Roman" w:hAnsi="Georgia"/>
      <w:color w:val="4F81BD" w:themeColor="accent1"/>
      <w:szCs w:val="22"/>
    </w:rPr>
  </w:style>
  <w:style w:type="paragraph" w:styleId="BodyText2">
    <w:name w:val="Body Text 2"/>
    <w:basedOn w:val="Normal"/>
    <w:link w:val="BodyText2Char"/>
    <w:uiPriority w:val="99"/>
    <w:semiHidden/>
    <w:unhideWhenUsed/>
    <w:rsid w:val="00AF2FF4"/>
    <w:pPr>
      <w:spacing w:line="480" w:lineRule="auto"/>
    </w:pPr>
    <w:rPr>
      <w:rFonts w:ascii="Georgia" w:hAnsi="Georgia"/>
    </w:rPr>
  </w:style>
  <w:style w:type="character" w:customStyle="1" w:styleId="BodyText2Char">
    <w:name w:val="Body Text 2 Char"/>
    <w:basedOn w:val="DefaultParagraphFont"/>
    <w:link w:val="BodyText2"/>
    <w:uiPriority w:val="99"/>
    <w:semiHidden/>
    <w:rsid w:val="00AF2FF4"/>
    <w:rPr>
      <w:rFonts w:ascii="Georgia" w:hAnsi="Georgia"/>
      <w:sz w:val="24"/>
      <w:szCs w:val="24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rsid w:val="00AF2FF4"/>
    <w:pPr>
      <w:ind w:firstLine="360"/>
      <w:jc w:val="left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sid w:val="00AF2FF4"/>
    <w:rPr>
      <w:rFonts w:ascii="Georgia" w:hAnsi="Georgia"/>
      <w:sz w:val="24"/>
      <w:szCs w:val="24"/>
      <w:lang w:val="en-SG"/>
    </w:rPr>
  </w:style>
  <w:style w:type="paragraph" w:styleId="NormalWeb">
    <w:name w:val="Normal (Web)"/>
    <w:basedOn w:val="Normal"/>
    <w:uiPriority w:val="99"/>
    <w:semiHidden/>
    <w:unhideWhenUsed/>
    <w:rsid w:val="00806AA1"/>
    <w:pPr>
      <w:spacing w:before="100" w:beforeAutospacing="1" w:after="100" w:afterAutospacing="1"/>
    </w:pPr>
    <w:rPr>
      <w:rFonts w:ascii="Times New Roman" w:eastAsia="Times New Roman" w:hAnsi="Times New Roman"/>
      <w:lang w:val="en-SG" w:eastAsia="en-SG"/>
    </w:rPr>
  </w:style>
  <w:style w:type="paragraph" w:customStyle="1" w:styleId="pparastyle1indent">
    <w:name w:val="p_para_style_1_indent"/>
    <w:basedOn w:val="Normal"/>
    <w:rsid w:val="00895C4D"/>
    <w:pPr>
      <w:spacing w:before="100" w:beforeAutospacing="1" w:after="100" w:afterAutospacing="1"/>
    </w:pPr>
    <w:rPr>
      <w:rFonts w:ascii="Times New Roman" w:eastAsia="Times New Roman" w:hAnsi="Times New Roman"/>
      <w:lang w:val="en-SG" w:eastAsia="en-SG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665FE"/>
    <w:pPr>
      <w:spacing w:before="240" w:after="120"/>
    </w:pPr>
    <w:rPr>
      <w:rFonts w:ascii="Palatino Linotype" w:hAnsi="Palatino Linotype"/>
      <w:b/>
      <w:bCs/>
      <w:lang w:val="en-US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665FE"/>
    <w:rPr>
      <w:rFonts w:ascii="Palatino Linotype" w:hAnsi="Palatino Linotype"/>
      <w:b/>
      <w:bCs/>
      <w:lang w:val="en-GB"/>
    </w:rPr>
  </w:style>
  <w:style w:type="character" w:customStyle="1" w:styleId="Heading5Char">
    <w:name w:val="Heading 5 Char"/>
    <w:basedOn w:val="DefaultParagraphFont"/>
    <w:link w:val="Heading5"/>
    <w:uiPriority w:val="9"/>
    <w:rsid w:val="00F61C39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Revision">
    <w:name w:val="Revision"/>
    <w:hidden/>
    <w:uiPriority w:val="99"/>
    <w:semiHidden/>
    <w:rsid w:val="00210A6D"/>
    <w:pPr>
      <w:jc w:val="left"/>
    </w:pPr>
    <w:rPr>
      <w:rFonts w:ascii="Palatino Linotype" w:hAnsi="Palatino Linotype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561C6"/>
    <w:rPr>
      <w:i/>
      <w:iCs/>
    </w:rPr>
  </w:style>
  <w:style w:type="paragraph" w:customStyle="1" w:styleId="Code">
    <w:name w:val="Code"/>
    <w:basedOn w:val="BodyText"/>
    <w:qFormat/>
    <w:rsid w:val="005723B9"/>
    <w:pPr>
      <w:spacing w:line="240" w:lineRule="auto"/>
      <w:jc w:val="center"/>
    </w:pPr>
    <w:rPr>
      <w:rFonts w:ascii="Consolas" w:hAnsi="Consolas"/>
      <w:color w:val="632423" w:themeColor="accent2" w:themeShade="80"/>
    </w:rPr>
  </w:style>
  <w:style w:type="paragraph" w:customStyle="1" w:styleId="Figure-Image">
    <w:name w:val="Figure-Image"/>
    <w:basedOn w:val="BodyText"/>
    <w:qFormat/>
    <w:rsid w:val="00BA6C73"/>
    <w:pPr>
      <w:keepNext/>
      <w:spacing w:after="0"/>
      <w:jc w:val="center"/>
    </w:pPr>
    <w:rPr>
      <w:noProof/>
      <w:lang w:eastAsia="en-SG"/>
    </w:rPr>
  </w:style>
  <w:style w:type="paragraph" w:customStyle="1" w:styleId="Figure-Image-Upper">
    <w:name w:val="Figure-Image-Upper"/>
    <w:basedOn w:val="Figure-Image"/>
    <w:qFormat/>
    <w:rsid w:val="00F90547"/>
    <w:pPr>
      <w:spacing w:line="240" w:lineRule="auto"/>
    </w:pPr>
  </w:style>
  <w:style w:type="paragraph" w:customStyle="1" w:styleId="Syntax">
    <w:name w:val="Syntax"/>
    <w:basedOn w:val="BodyText"/>
    <w:qFormat/>
    <w:rsid w:val="00D32DE0"/>
    <w:rPr>
      <w:rFonts w:ascii="Consolas" w:hAnsi="Consolas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B5283"/>
    <w:rPr>
      <w:color w:val="605E5C"/>
      <w:shd w:val="clear" w:color="auto" w:fill="E1DFDD"/>
    </w:rPr>
  </w:style>
  <w:style w:type="paragraph" w:customStyle="1" w:styleId="CaptionTop">
    <w:name w:val="Caption Top"/>
    <w:basedOn w:val="Caption"/>
    <w:qFormat/>
    <w:rsid w:val="00902138"/>
    <w:pPr>
      <w:keepNext/>
      <w:spacing w:before="240" w:after="120"/>
      <w:ind w:left="0"/>
    </w:p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679E0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5E122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36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1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7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83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13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63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53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408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7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9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24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4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1011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030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2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5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30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25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8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118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8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328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908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3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33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54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422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33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7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25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9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33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449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4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9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9988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658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w3schools.com/python/ref_string_islower.asp" TargetMode="External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image" Target="media/image72.png"/><Relationship Id="rId138" Type="http://schemas.openxmlformats.org/officeDocument/2006/relationships/hyperlink" Target="https://www.w3schools.com/python/ref_string_strip.asp" TargetMode="External"/><Relationship Id="rId159" Type="http://schemas.openxmlformats.org/officeDocument/2006/relationships/hyperlink" Target="https://www.w3schools.com/python/python_ref_list.asp" TargetMode="External"/><Relationship Id="rId170" Type="http://schemas.openxmlformats.org/officeDocument/2006/relationships/image" Target="media/image101.png"/><Relationship Id="rId107" Type="http://schemas.openxmlformats.org/officeDocument/2006/relationships/hyperlink" Target="https://www.w3schools.com/python/ref_list_count.asp" TargetMode="External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hyperlink" Target="https://www.w3schools.com/python/ref_dictionary_popitem.asp" TargetMode="External"/><Relationship Id="rId149" Type="http://schemas.openxmlformats.org/officeDocument/2006/relationships/hyperlink" Target="https://&#8204;www.w3schools.com/python/python_ref_string.asp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docs.python.org/3/library/stdtypes.html" TargetMode="External"/><Relationship Id="rId160" Type="http://schemas.openxmlformats.org/officeDocument/2006/relationships/hyperlink" Target="https://www.w3schools.com/python/python_ref_dictionary.asp" TargetMode="External"/><Relationship Id="rId181" Type="http://schemas.openxmlformats.org/officeDocument/2006/relationships/hyperlink" Target="https://www.w3schools.com/python/%20python_ref_list.asp" TargetMode="External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hyperlink" Target="https://www.w3schools.com/python/ref_string_isnumeric.asp" TargetMode="External"/><Relationship Id="rId139" Type="http://schemas.openxmlformats.org/officeDocument/2006/relationships/hyperlink" Target="https://www.w3schools.com/python/ref_string_swapcase.asp" TargetMode="External"/><Relationship Id="rId85" Type="http://schemas.openxmlformats.org/officeDocument/2006/relationships/image" Target="media/image73.png"/><Relationship Id="rId150" Type="http://schemas.openxmlformats.org/officeDocument/2006/relationships/image" Target="media/image85.png"/><Relationship Id="rId171" Type="http://schemas.openxmlformats.org/officeDocument/2006/relationships/hyperlink" Target="https://www.w3schools.com/python/ref_string_casefold.asp" TargetMode="External"/><Relationship Id="rId12" Type="http://schemas.openxmlformats.org/officeDocument/2006/relationships/header" Target="header3.xml"/><Relationship Id="rId33" Type="http://schemas.openxmlformats.org/officeDocument/2006/relationships/image" Target="media/image21.png"/><Relationship Id="rId108" Type="http://schemas.openxmlformats.org/officeDocument/2006/relationships/hyperlink" Target="https://www.w3schools.com/python/ref_string_endswith.asp" TargetMode="External"/><Relationship Id="rId129" Type="http://schemas.openxmlformats.org/officeDocument/2006/relationships/hyperlink" Target="https://www.w3schools.com/python/ref_list_remove.asp" TargetMode="External"/><Relationship Id="rId54" Type="http://schemas.openxmlformats.org/officeDocument/2006/relationships/image" Target="media/image42.png"/><Relationship Id="rId75" Type="http://schemas.openxmlformats.org/officeDocument/2006/relationships/image" Target="media/image63.png"/><Relationship Id="rId96" Type="http://schemas.openxmlformats.org/officeDocument/2006/relationships/hyperlink" Target="https://docs.python.org/3/library/functions.html" TargetMode="External"/><Relationship Id="rId140" Type="http://schemas.openxmlformats.org/officeDocument/2006/relationships/hyperlink" Target="https://www.w3schools.com/python/ref_string_title.asp" TargetMode="External"/><Relationship Id="rId161" Type="http://schemas.openxmlformats.org/officeDocument/2006/relationships/hyperlink" Target="https://www.w3schools.com/python/python_ref_tuple.asp" TargetMode="External"/><Relationship Id="rId182" Type="http://schemas.openxmlformats.org/officeDocument/2006/relationships/hyperlink" Target="https://www.w3schools.com/python/python_ref_dictionary.asp" TargetMode="Externa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119" Type="http://schemas.openxmlformats.org/officeDocument/2006/relationships/hyperlink" Target="https://www.w3schools.com/python/ref_string_isspace.asp" TargetMode="External"/><Relationship Id="rId44" Type="http://schemas.openxmlformats.org/officeDocument/2006/relationships/image" Target="media/image32.png"/><Relationship Id="rId65" Type="http://schemas.openxmlformats.org/officeDocument/2006/relationships/image" Target="media/image53.png"/><Relationship Id="rId86" Type="http://schemas.openxmlformats.org/officeDocument/2006/relationships/image" Target="media/image74.png"/><Relationship Id="rId130" Type="http://schemas.openxmlformats.org/officeDocument/2006/relationships/hyperlink" Target="https://www.w3schools.com/python/ref_string_replace.asp" TargetMode="External"/><Relationship Id="rId151" Type="http://schemas.openxmlformats.org/officeDocument/2006/relationships/image" Target="media/image86.png"/><Relationship Id="rId172" Type="http://schemas.openxmlformats.org/officeDocument/2006/relationships/hyperlink" Target="https://www.w3schools.com/python/ref_list_append.asp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hyperlink" Target="https://www.w3schools.com/python/ref_list_extend.asp" TargetMode="External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3.png"/><Relationship Id="rId104" Type="http://schemas.openxmlformats.org/officeDocument/2006/relationships/hyperlink" Target="https://www.w3schools.com/python/ref_list_clear.asp" TargetMode="External"/><Relationship Id="rId120" Type="http://schemas.openxmlformats.org/officeDocument/2006/relationships/hyperlink" Target="https://www.w3schools.com/python/ref_string_istitle.asp" TargetMode="External"/><Relationship Id="rId125" Type="http://schemas.openxmlformats.org/officeDocument/2006/relationships/hyperlink" Target="https://www.w3schools.com/python/ref_string_lower.asp" TargetMode="External"/><Relationship Id="rId141" Type="http://schemas.openxmlformats.org/officeDocument/2006/relationships/hyperlink" Target="https://www.w3schools.com/python/ref_dictionary_update.asp" TargetMode="External"/><Relationship Id="rId146" Type="http://schemas.openxmlformats.org/officeDocument/2006/relationships/hyperlink" Target="https://www.w3schools.com/python/python_ref_tuple.asp" TargetMode="External"/><Relationship Id="rId167" Type="http://schemas.openxmlformats.org/officeDocument/2006/relationships/image" Target="media/image98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93.png"/><Relationship Id="rId183" Type="http://schemas.openxmlformats.org/officeDocument/2006/relationships/hyperlink" Target="https://www.w3schools.com/python/python_ref_tuple.as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hyperlink" Target="https://www.w3schools.com/python/ref_string_find.asp" TargetMode="External"/><Relationship Id="rId115" Type="http://schemas.openxmlformats.org/officeDocument/2006/relationships/hyperlink" Target="https://www.w3schools.com/python/ref_string_isalnum.asp" TargetMode="External"/><Relationship Id="rId131" Type="http://schemas.openxmlformats.org/officeDocument/2006/relationships/hyperlink" Target="https://www.w3schools.com/python/ref_list_reverse.asp" TargetMode="External"/><Relationship Id="rId136" Type="http://schemas.openxmlformats.org/officeDocument/2006/relationships/hyperlink" Target="https://www.w3schools.com/python/ref_string_splitlines.asp" TargetMode="External"/><Relationship Id="rId157" Type="http://schemas.openxmlformats.org/officeDocument/2006/relationships/image" Target="media/image92.png"/><Relationship Id="rId178" Type="http://schemas.openxmlformats.org/officeDocument/2006/relationships/hyperlink" Target="https://docs.python.org/3/library/stdtypes.html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87.png"/><Relationship Id="rId173" Type="http://schemas.openxmlformats.org/officeDocument/2006/relationships/hyperlink" Target="https://www.w3schools.com/python/ref_string_capitalize.asp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hyperlink" Target="https://www.w3schools.com/python/ref_list_append.asp" TargetMode="External"/><Relationship Id="rId105" Type="http://schemas.openxmlformats.org/officeDocument/2006/relationships/hyperlink" Target="https://www.w3schools.com/python/ref_list_copy.asp" TargetMode="External"/><Relationship Id="rId126" Type="http://schemas.openxmlformats.org/officeDocument/2006/relationships/hyperlink" Target="https://www.w3schools.com/python/ref_string_lstrip.asp" TargetMode="External"/><Relationship Id="rId147" Type="http://schemas.openxmlformats.org/officeDocument/2006/relationships/hyperlink" Target="https://www.w3schools.com/python/python_ref_list.&#8204;asp" TargetMode="External"/><Relationship Id="rId168" Type="http://schemas.openxmlformats.org/officeDocument/2006/relationships/image" Target="media/image99.png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4.png"/><Relationship Id="rId121" Type="http://schemas.openxmlformats.org/officeDocument/2006/relationships/hyperlink" Target="https://www.w3schools.com/python/ref_string_isupper.asp" TargetMode="External"/><Relationship Id="rId142" Type="http://schemas.openxmlformats.org/officeDocument/2006/relationships/hyperlink" Target="https://www.w3schools.com/python/ref_string_upper.asp" TargetMode="External"/><Relationship Id="rId163" Type="http://schemas.openxmlformats.org/officeDocument/2006/relationships/image" Target="media/image94.png"/><Relationship Id="rId184" Type="http://schemas.openxmlformats.org/officeDocument/2006/relationships/header" Target="header4.xm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hyperlink" Target="https://www.w3schools.com/python/ref_string_isalpha.asp" TargetMode="External"/><Relationship Id="rId137" Type="http://schemas.openxmlformats.org/officeDocument/2006/relationships/hyperlink" Target="https://www.w3schools.com/python/ref_string_startswith.asp" TargetMode="External"/><Relationship Id="rId158" Type="http://schemas.openxmlformats.org/officeDocument/2006/relationships/hyperlink" Target="https://www.w3schools.com/python/python_ref_string.asp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hyperlink" Target="https://www.w3schools.com/python/ref_dictionary_fromkeys.asp" TargetMode="External"/><Relationship Id="rId132" Type="http://schemas.openxmlformats.org/officeDocument/2006/relationships/hyperlink" Target="https://www.w3schools.com/python/ref_string_rfind.asp" TargetMode="External"/><Relationship Id="rId153" Type="http://schemas.openxmlformats.org/officeDocument/2006/relationships/image" Target="media/image88.png"/><Relationship Id="rId174" Type="http://schemas.openxmlformats.org/officeDocument/2006/relationships/hyperlink" Target="https://www.w3schools.com/python/ref_string_center.asp" TargetMode="External"/><Relationship Id="rId179" Type="http://schemas.openxmlformats.org/officeDocument/2006/relationships/hyperlink" Target="https://docs.python.org/3/library/functions.html" TargetMode="External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yperlink" Target="https://www.w3schools.com/python/ref_string_count.asp" TargetMode="External"/><Relationship Id="rId127" Type="http://schemas.openxmlformats.org/officeDocument/2006/relationships/hyperlink" Target="https://www.w3schools.com/python/ref_list_pop.asp" TargetMode="External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hyperlink" Target="https://docs.python.org/3/library/functions.html" TargetMode="External"/><Relationship Id="rId101" Type="http://schemas.openxmlformats.org/officeDocument/2006/relationships/hyperlink" Target="https://www.w3schools.com/python/ref_string_capitalize.asp" TargetMode="External"/><Relationship Id="rId122" Type="http://schemas.openxmlformats.org/officeDocument/2006/relationships/hyperlink" Target="https://www.w3schools.com/python/ref_dictionary_items.asp" TargetMode="External"/><Relationship Id="rId143" Type="http://schemas.openxmlformats.org/officeDocument/2006/relationships/hyperlink" Target="https://www.w3schools.com/python/ref_dictionary_values.asp" TargetMode="External"/><Relationship Id="rId148" Type="http://schemas.openxmlformats.org/officeDocument/2006/relationships/hyperlink" Target="https://www.w3schools.com/python/python_ref_dictionary.asp" TargetMode="External"/><Relationship Id="rId164" Type="http://schemas.openxmlformats.org/officeDocument/2006/relationships/image" Target="media/image95.png"/><Relationship Id="rId169" Type="http://schemas.openxmlformats.org/officeDocument/2006/relationships/image" Target="media/image100.png"/><Relationship Id="rId185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hyperlink" Target="https://www.w3schools.com/python/python_ref_string.asp" TargetMode="External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7.png"/><Relationship Id="rId112" Type="http://schemas.openxmlformats.org/officeDocument/2006/relationships/hyperlink" Target="https://www.w3schools.com/python/ref_dictionary_get.asp" TargetMode="External"/><Relationship Id="rId133" Type="http://schemas.openxmlformats.org/officeDocument/2006/relationships/hyperlink" Target="https://www.w3schools.com/python/ref_string_rstrip.asp" TargetMode="External"/><Relationship Id="rId154" Type="http://schemas.openxmlformats.org/officeDocument/2006/relationships/image" Target="media/image89.png"/><Relationship Id="rId175" Type="http://schemas.openxmlformats.org/officeDocument/2006/relationships/hyperlink" Target="https://www.w3schools.com/python/ref_list_clear.asp" TargetMode="External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hyperlink" Target="https://www.w3schools.com/python/ref_string_casefold.asp" TargetMode="External"/><Relationship Id="rId123" Type="http://schemas.openxmlformats.org/officeDocument/2006/relationships/hyperlink" Target="https://www.w3schools.com/python/ref_string_join.asp" TargetMode="External"/><Relationship Id="rId144" Type="http://schemas.openxmlformats.org/officeDocument/2006/relationships/hyperlink" Target="https://www.w3schools.com/python/ref_string_zfill.asp" TargetMode="External"/><Relationship Id="rId90" Type="http://schemas.openxmlformats.org/officeDocument/2006/relationships/image" Target="media/image78.png"/><Relationship Id="rId165" Type="http://schemas.openxmlformats.org/officeDocument/2006/relationships/image" Target="media/image96.png"/><Relationship Id="rId186" Type="http://schemas.openxmlformats.org/officeDocument/2006/relationships/fontTable" Target="fontTable.xml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hyperlink" Target="https://www.w3schools.com/python/ref_list_index.asp" TargetMode="External"/><Relationship Id="rId134" Type="http://schemas.openxmlformats.org/officeDocument/2006/relationships/hyperlink" Target="https://www.w3schools.com/python/ref_list_sort.asp" TargetMode="External"/><Relationship Id="rId80" Type="http://schemas.openxmlformats.org/officeDocument/2006/relationships/image" Target="media/image68.png"/><Relationship Id="rId155" Type="http://schemas.openxmlformats.org/officeDocument/2006/relationships/image" Target="media/image90.png"/><Relationship Id="rId176" Type="http://schemas.openxmlformats.org/officeDocument/2006/relationships/hyperlink" Target="https://www.w3schools.com/python/ref_list_copy.asp" TargetMode="External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hyperlink" Target="https://www.w3schools.com/python/ref_string_center.asp" TargetMode="External"/><Relationship Id="rId124" Type="http://schemas.openxmlformats.org/officeDocument/2006/relationships/hyperlink" Target="https://www.w3schools.com/python/ref_dictionary_keys.asp" TargetMode="External"/><Relationship Id="rId70" Type="http://schemas.openxmlformats.org/officeDocument/2006/relationships/image" Target="media/image58.png"/><Relationship Id="rId91" Type="http://schemas.openxmlformats.org/officeDocument/2006/relationships/image" Target="media/image79.png"/><Relationship Id="rId145" Type="http://schemas.openxmlformats.org/officeDocument/2006/relationships/hyperlink" Target="https://www.w3schools.com/python/default.asp" TargetMode="External"/><Relationship Id="rId166" Type="http://schemas.openxmlformats.org/officeDocument/2006/relationships/image" Target="media/image97.png"/><Relationship Id="rId187" Type="http://schemas.openxmlformats.org/officeDocument/2006/relationships/theme" Target="theme/theme1.xml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hyperlink" Target="https://www.w3schools.com/python/ref_list_insert.asp" TargetMode="External"/><Relationship Id="rId60" Type="http://schemas.openxmlformats.org/officeDocument/2006/relationships/image" Target="media/image48.png"/><Relationship Id="rId81" Type="http://schemas.openxmlformats.org/officeDocument/2006/relationships/image" Target="media/image69.png"/><Relationship Id="rId135" Type="http://schemas.openxmlformats.org/officeDocument/2006/relationships/hyperlink" Target="https://www.w3schools.com/python/ref_string_split.asp" TargetMode="External"/><Relationship Id="rId156" Type="http://schemas.openxmlformats.org/officeDocument/2006/relationships/image" Target="media/image91.png"/><Relationship Id="rId177" Type="http://schemas.openxmlformats.org/officeDocument/2006/relationships/hyperlink" Target="https://docs.python.org/3/library/stdtypes.html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L:\Template\studyguide_print_templat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>
          <a:solidFill>
            <a:schemeClr val="accent6">
              <a:lumMod val="75000"/>
            </a:schemeClr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986E54-1E38-4229-9A59-72A9EBF18B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studyguide_print_template.dot</Template>
  <TotalTime>9838</TotalTime>
  <Pages>69</Pages>
  <Words>13250</Words>
  <Characters>75531</Characters>
  <Application>Microsoft Office Word</Application>
  <DocSecurity>0</DocSecurity>
  <Lines>629</Lines>
  <Paragraphs>177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SIM</Company>
  <LinksUpToDate>false</LinksUpToDate>
  <CharactersWithSpaces>88604</CharactersWithSpaces>
  <SharedDoc>false</SharedDoc>
  <HLinks>
    <vt:vector size="6" baseType="variant">
      <vt:variant>
        <vt:i4>4980747</vt:i4>
      </vt:variant>
      <vt:variant>
        <vt:i4>0</vt:i4>
      </vt:variant>
      <vt:variant>
        <vt:i4>0</vt:i4>
      </vt:variant>
      <vt:variant>
        <vt:i4>5</vt:i4>
      </vt:variant>
      <vt:variant>
        <vt:lpwstr>http://psychclassics.yorku.ca/James/Principles/index.htm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</dc:creator>
  <cp:keywords/>
  <dc:description/>
  <cp:lastModifiedBy>Ka Yui Karl Wu</cp:lastModifiedBy>
  <cp:revision>3208</cp:revision>
  <cp:lastPrinted>2017-11-13T03:54:00Z</cp:lastPrinted>
  <dcterms:created xsi:type="dcterms:W3CDTF">2020-02-21T01:16:00Z</dcterms:created>
  <dcterms:modified xsi:type="dcterms:W3CDTF">2021-04-27T07:35:00Z</dcterms:modified>
</cp:coreProperties>
</file>