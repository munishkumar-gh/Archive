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4B5E3" w14:textId="6CDE0936" w:rsidR="0061795E" w:rsidRPr="00F2415A" w:rsidRDefault="000D2404" w:rsidP="00914EF4">
      <w:pPr>
        <w:pStyle w:val="Heading1"/>
        <w:rPr>
          <w:noProof/>
          <w:szCs w:val="72"/>
        </w:rPr>
        <w:sectPr w:rsidR="0061795E" w:rsidRPr="00F2415A" w:rsidSect="00C122F2">
          <w:headerReference w:type="even" r:id="rId8"/>
          <w:headerReference w:type="default" r:id="rId9"/>
          <w:footerReference w:type="even" r:id="rId10"/>
          <w:footerReference w:type="default" r:id="rId11"/>
          <w:headerReference w:type="first" r:id="rId12"/>
          <w:type w:val="oddPage"/>
          <w:pgSz w:w="11907" w:h="16839" w:code="9"/>
          <w:pgMar w:top="1440" w:right="1440" w:bottom="1440" w:left="1440" w:header="720" w:footer="720" w:gutter="0"/>
          <w:pgNumType w:start="1"/>
          <w:cols w:space="720"/>
          <w:titlePg/>
          <w:docGrid w:linePitch="360"/>
        </w:sectPr>
      </w:pPr>
      <w:bookmarkStart w:id="0" w:name="_Toc363120154"/>
      <w:bookmarkStart w:id="1" w:name="_Toc363120914"/>
      <w:bookmarkStart w:id="2" w:name="_Toc368645708"/>
      <w:bookmarkStart w:id="3" w:name="_Toc368646390"/>
      <w:bookmarkStart w:id="4" w:name="_Toc368647097"/>
      <w:r w:rsidRPr="00F2415A">
        <w:rPr>
          <w:caps w:val="0"/>
          <w:noProof/>
          <w:szCs w:val="72"/>
        </w:rPr>
        <w:t xml:space="preserve">Study Unit </w:t>
      </w:r>
      <w:bookmarkEnd w:id="0"/>
      <w:bookmarkEnd w:id="1"/>
      <w:bookmarkEnd w:id="2"/>
      <w:bookmarkEnd w:id="3"/>
      <w:bookmarkEnd w:id="4"/>
      <w:r w:rsidR="0025607D" w:rsidRPr="00F2415A">
        <w:rPr>
          <w:caps w:val="0"/>
          <w:noProof/>
          <w:szCs w:val="72"/>
        </w:rPr>
        <w:t>4</w:t>
      </w:r>
      <w:r w:rsidR="00CC7AF9" w:rsidRPr="00F2415A">
        <w:rPr>
          <w:caps w:val="0"/>
          <w:noProof/>
          <w:szCs w:val="72"/>
        </w:rPr>
        <w:t xml:space="preserve"> </w:t>
      </w:r>
      <w:r w:rsidR="00CC7AF9" w:rsidRPr="00F2415A">
        <w:rPr>
          <w:caps w:val="0"/>
          <w:noProof/>
          <w:szCs w:val="72"/>
        </w:rPr>
        <w:br/>
      </w:r>
      <w:r w:rsidR="00C96A49" w:rsidRPr="00F2415A">
        <w:rPr>
          <w:caps w:val="0"/>
          <w:noProof/>
          <w:szCs w:val="72"/>
        </w:rPr>
        <w:t>Data Management</w:t>
      </w:r>
    </w:p>
    <w:p w14:paraId="50543963" w14:textId="77777777" w:rsidR="00C13F2A" w:rsidRPr="00FE0B05" w:rsidRDefault="00C13F2A" w:rsidP="00FE0B05">
      <w:pPr>
        <w:pStyle w:val="Heading2"/>
      </w:pPr>
      <w:bookmarkStart w:id="5" w:name="_Toc363120156"/>
      <w:bookmarkStart w:id="6" w:name="_Toc363120916"/>
      <w:bookmarkStart w:id="7" w:name="_Toc368645710"/>
      <w:bookmarkStart w:id="8" w:name="_Toc368646392"/>
      <w:bookmarkStart w:id="9" w:name="_Toc368647099"/>
      <w:bookmarkStart w:id="10" w:name="_Toc363120157"/>
      <w:bookmarkStart w:id="11" w:name="_Toc363120917"/>
      <w:bookmarkStart w:id="12" w:name="_Toc368645711"/>
      <w:bookmarkStart w:id="13" w:name="_Toc368646393"/>
      <w:bookmarkStart w:id="14" w:name="_Toc368647100"/>
      <w:r w:rsidRPr="00FE0B05">
        <w:lastRenderedPageBreak/>
        <w:t>Learning Outcome</w:t>
      </w:r>
      <w:bookmarkEnd w:id="5"/>
      <w:bookmarkEnd w:id="6"/>
      <w:bookmarkEnd w:id="7"/>
      <w:bookmarkEnd w:id="8"/>
      <w:bookmarkEnd w:id="9"/>
      <w:r w:rsidRPr="00FE0B05">
        <w:t>s</w:t>
      </w:r>
    </w:p>
    <w:p w14:paraId="4A2A73A4" w14:textId="77777777" w:rsidR="00C13F2A" w:rsidRPr="00F2415A" w:rsidRDefault="00C13F2A" w:rsidP="00C13F2A">
      <w:pPr>
        <w:pStyle w:val="BodyText"/>
        <w:spacing w:after="240"/>
        <w:rPr>
          <w:noProof/>
          <w:lang w:val="en-GB"/>
        </w:rPr>
      </w:pPr>
      <w:r w:rsidRPr="00F2415A">
        <w:rPr>
          <w:noProof/>
          <w:lang w:val="en-GB"/>
        </w:rPr>
        <w:t>By the end of this unit, you should be able to:</w:t>
      </w:r>
    </w:p>
    <w:p w14:paraId="7D8F7476" w14:textId="77777777" w:rsidR="00D934AC" w:rsidRPr="00F2415A" w:rsidRDefault="00D934AC" w:rsidP="00D934AC">
      <w:pPr>
        <w:pStyle w:val="ListParagraph"/>
        <w:numPr>
          <w:ilvl w:val="0"/>
          <w:numId w:val="21"/>
        </w:numPr>
        <w:contextualSpacing w:val="0"/>
        <w:jc w:val="both"/>
        <w:rPr>
          <w:noProof/>
          <w:lang w:val="en-GB"/>
        </w:rPr>
      </w:pPr>
      <w:r w:rsidRPr="00D934AC">
        <w:rPr>
          <w:noProof/>
          <w:lang w:val="en-GB"/>
        </w:rPr>
        <w:t xml:space="preserve">Explain the operations on </w:t>
      </w:r>
      <w:r>
        <w:rPr>
          <w:noProof/>
          <w:lang w:val="en-GB"/>
        </w:rPr>
        <w:t>datasets</w:t>
      </w:r>
    </w:p>
    <w:p w14:paraId="59A32AE6" w14:textId="6FEC0CD0" w:rsidR="00C13F2A" w:rsidRPr="00F2415A" w:rsidRDefault="00D934AC" w:rsidP="00D934AC">
      <w:pPr>
        <w:pStyle w:val="ListParagraph"/>
        <w:numPr>
          <w:ilvl w:val="0"/>
          <w:numId w:val="21"/>
        </w:numPr>
        <w:contextualSpacing w:val="0"/>
        <w:jc w:val="both"/>
        <w:rPr>
          <w:noProof/>
          <w:lang w:val="en-GB"/>
        </w:rPr>
      </w:pPr>
      <w:r w:rsidRPr="00D934AC">
        <w:rPr>
          <w:noProof/>
          <w:lang w:val="en-GB"/>
        </w:rPr>
        <w:t>Prepare data for analysis using Python programming</w:t>
      </w:r>
    </w:p>
    <w:p w14:paraId="14F0DEF3" w14:textId="77777777" w:rsidR="00C13F2A" w:rsidRPr="00F2415A" w:rsidRDefault="00C13F2A" w:rsidP="00C13F2A">
      <w:pPr>
        <w:jc w:val="both"/>
        <w:rPr>
          <w:noProof/>
        </w:rPr>
      </w:pPr>
    </w:p>
    <w:p w14:paraId="77A5C327" w14:textId="77777777" w:rsidR="00C13F2A" w:rsidRPr="00F2415A" w:rsidRDefault="00C13F2A" w:rsidP="00C13F2A">
      <w:pPr>
        <w:spacing w:line="312" w:lineRule="auto"/>
        <w:rPr>
          <w:b/>
          <w:bCs/>
          <w:noProof/>
          <w:sz w:val="36"/>
          <w:szCs w:val="28"/>
        </w:rPr>
      </w:pPr>
      <w:r w:rsidRPr="00F2415A">
        <w:rPr>
          <w:noProof/>
        </w:rPr>
        <w:br w:type="page"/>
      </w:r>
    </w:p>
    <w:p w14:paraId="65CF4C7F" w14:textId="3C044802" w:rsidR="002219E2" w:rsidRPr="00F2415A" w:rsidRDefault="002219E2" w:rsidP="00FE0B05">
      <w:pPr>
        <w:pStyle w:val="Heading2"/>
      </w:pPr>
      <w:r w:rsidRPr="00F2415A">
        <w:lastRenderedPageBreak/>
        <w:t>Overview</w:t>
      </w:r>
      <w:bookmarkEnd w:id="10"/>
      <w:bookmarkEnd w:id="11"/>
      <w:bookmarkEnd w:id="12"/>
      <w:bookmarkEnd w:id="13"/>
      <w:bookmarkEnd w:id="14"/>
    </w:p>
    <w:p w14:paraId="7DA3E098" w14:textId="4A2CE4F5" w:rsidR="0027515C" w:rsidRPr="00954579" w:rsidRDefault="00EA632D" w:rsidP="0027515C">
      <w:pPr>
        <w:pStyle w:val="BodyText"/>
        <w:rPr>
          <w:noProof/>
          <w:lang w:val="en-GB"/>
        </w:rPr>
      </w:pPr>
      <w:r w:rsidRPr="00F2415A">
        <w:rPr>
          <w:noProof/>
          <w:lang w:val="en-GB"/>
        </w:rPr>
        <w:t xml:space="preserve">This unit </w:t>
      </w:r>
      <w:r w:rsidR="00BD091E" w:rsidRPr="00F2415A">
        <w:rPr>
          <w:noProof/>
          <w:lang w:val="en-GB"/>
        </w:rPr>
        <w:t xml:space="preserve">will </w:t>
      </w:r>
      <w:r w:rsidRPr="00F2415A">
        <w:rPr>
          <w:noProof/>
          <w:lang w:val="en-GB"/>
        </w:rPr>
        <w:t>introduce the key data structure for analy</w:t>
      </w:r>
      <w:r w:rsidR="00E5062E" w:rsidRPr="00F2415A">
        <w:rPr>
          <w:noProof/>
          <w:lang w:val="en-GB"/>
        </w:rPr>
        <w:t>tics</w:t>
      </w:r>
      <w:r w:rsidRPr="00F2415A">
        <w:rPr>
          <w:noProof/>
          <w:lang w:val="en-GB"/>
        </w:rPr>
        <w:t xml:space="preserve"> in Python</w:t>
      </w:r>
      <w:r w:rsidR="00E5062E" w:rsidRPr="00F2415A">
        <w:rPr>
          <w:noProof/>
          <w:lang w:val="en-GB"/>
        </w:rPr>
        <w:t>: the pandas DataFrame</w:t>
      </w:r>
      <w:r w:rsidRPr="00F2415A">
        <w:rPr>
          <w:noProof/>
          <w:lang w:val="en-GB"/>
        </w:rPr>
        <w:t xml:space="preserve">. </w:t>
      </w:r>
      <w:r w:rsidR="00D379D0" w:rsidRPr="00F2415A">
        <w:rPr>
          <w:noProof/>
          <w:lang w:val="en-GB"/>
        </w:rPr>
        <w:t>We will</w:t>
      </w:r>
      <w:r w:rsidRPr="00F2415A">
        <w:rPr>
          <w:noProof/>
          <w:lang w:val="en-GB"/>
        </w:rPr>
        <w:t xml:space="preserve"> learn </w:t>
      </w:r>
      <w:r w:rsidR="00C33570" w:rsidRPr="00F2415A">
        <w:rPr>
          <w:noProof/>
          <w:lang w:val="en-GB"/>
        </w:rPr>
        <w:t xml:space="preserve">to </w:t>
      </w:r>
      <w:r w:rsidR="00E5062E" w:rsidRPr="00F2415A">
        <w:rPr>
          <w:noProof/>
          <w:lang w:val="en-GB"/>
        </w:rPr>
        <w:t>develop</w:t>
      </w:r>
      <w:r w:rsidR="00C33570" w:rsidRPr="00F2415A">
        <w:rPr>
          <w:noProof/>
          <w:lang w:val="en-GB"/>
        </w:rPr>
        <w:t xml:space="preserve"> Python</w:t>
      </w:r>
      <w:r w:rsidR="00C07252" w:rsidRPr="00F2415A">
        <w:rPr>
          <w:noProof/>
          <w:lang w:val="en-GB"/>
        </w:rPr>
        <w:t xml:space="preserve"> </w:t>
      </w:r>
      <w:r w:rsidR="00C33570" w:rsidRPr="00F2415A">
        <w:rPr>
          <w:noProof/>
          <w:lang w:val="en-GB"/>
        </w:rPr>
        <w:t>programs</w:t>
      </w:r>
      <w:r w:rsidR="00C33570" w:rsidRPr="00954579">
        <w:rPr>
          <w:noProof/>
          <w:lang w:val="en-GB"/>
        </w:rPr>
        <w:t xml:space="preserve"> </w:t>
      </w:r>
      <w:r w:rsidRPr="00954579">
        <w:rPr>
          <w:noProof/>
          <w:lang w:val="en-GB"/>
        </w:rPr>
        <w:t xml:space="preserve">to import data </w:t>
      </w:r>
      <w:r w:rsidR="00E5062E" w:rsidRPr="00954579">
        <w:rPr>
          <w:noProof/>
          <w:lang w:val="en-GB"/>
        </w:rPr>
        <w:t>from external sources</w:t>
      </w:r>
      <w:r w:rsidR="0033792B">
        <w:rPr>
          <w:noProof/>
          <w:lang w:val="en-GB"/>
        </w:rPr>
        <w:t xml:space="preserve"> and convert them </w:t>
      </w:r>
      <w:r w:rsidR="0033792B" w:rsidRPr="00954579">
        <w:rPr>
          <w:noProof/>
          <w:lang w:val="en-GB"/>
        </w:rPr>
        <w:t>to DataFrame</w:t>
      </w:r>
      <w:r w:rsidR="003C15E3">
        <w:rPr>
          <w:noProof/>
          <w:lang w:val="en-GB"/>
        </w:rPr>
        <w:t>s</w:t>
      </w:r>
      <w:r w:rsidRPr="00954579">
        <w:rPr>
          <w:noProof/>
          <w:lang w:val="en-GB"/>
        </w:rPr>
        <w:t xml:space="preserve">, </w:t>
      </w:r>
      <w:r w:rsidR="00A63691" w:rsidRPr="00954579">
        <w:rPr>
          <w:noProof/>
          <w:lang w:val="en-GB"/>
        </w:rPr>
        <w:t xml:space="preserve">and </w:t>
      </w:r>
      <w:r w:rsidR="003C15E3">
        <w:rPr>
          <w:noProof/>
          <w:lang w:val="en-GB"/>
        </w:rPr>
        <w:t xml:space="preserve">then </w:t>
      </w:r>
      <w:r w:rsidRPr="00954579">
        <w:rPr>
          <w:noProof/>
          <w:lang w:val="en-GB"/>
        </w:rPr>
        <w:t xml:space="preserve">to index and query these structures. </w:t>
      </w:r>
      <w:r w:rsidR="00B46E21" w:rsidRPr="00954579">
        <w:rPr>
          <w:noProof/>
          <w:lang w:val="en-GB"/>
        </w:rPr>
        <w:t>We will</w:t>
      </w:r>
      <w:r w:rsidRPr="00954579">
        <w:rPr>
          <w:noProof/>
          <w:lang w:val="en-GB"/>
        </w:rPr>
        <w:t xml:space="preserve"> then deepen our understanding of the </w:t>
      </w:r>
      <w:r w:rsidR="00233846" w:rsidRPr="00954579">
        <w:rPr>
          <w:noProof/>
          <w:lang w:val="en-GB"/>
        </w:rPr>
        <w:t>p</w:t>
      </w:r>
      <w:r w:rsidRPr="00954579">
        <w:rPr>
          <w:noProof/>
          <w:lang w:val="en-GB"/>
        </w:rPr>
        <w:t xml:space="preserve">andas </w:t>
      </w:r>
      <w:r w:rsidR="00233846" w:rsidRPr="00954579">
        <w:rPr>
          <w:noProof/>
          <w:lang w:val="en-GB"/>
        </w:rPr>
        <w:t xml:space="preserve">package </w:t>
      </w:r>
      <w:r w:rsidRPr="00954579">
        <w:rPr>
          <w:noProof/>
          <w:lang w:val="en-GB"/>
        </w:rPr>
        <w:t xml:space="preserve">by learning </w:t>
      </w:r>
      <w:r w:rsidR="00DB1E31" w:rsidRPr="00954579">
        <w:rPr>
          <w:noProof/>
          <w:lang w:val="en-GB"/>
        </w:rPr>
        <w:t>its</w:t>
      </w:r>
      <w:r w:rsidR="00A57389" w:rsidRPr="00954579">
        <w:rPr>
          <w:noProof/>
          <w:lang w:val="en-GB"/>
        </w:rPr>
        <w:t xml:space="preserve"> efficient functionality on </w:t>
      </w:r>
      <w:r w:rsidR="002809ED" w:rsidRPr="00954579">
        <w:rPr>
          <w:noProof/>
          <w:lang w:val="en-GB"/>
        </w:rPr>
        <w:t>merg</w:t>
      </w:r>
      <w:r w:rsidR="00C74734">
        <w:rPr>
          <w:noProof/>
          <w:lang w:val="en-GB"/>
        </w:rPr>
        <w:t>ing</w:t>
      </w:r>
      <w:r w:rsidR="00833037" w:rsidRPr="00954579">
        <w:rPr>
          <w:noProof/>
          <w:lang w:val="en-GB"/>
        </w:rPr>
        <w:t xml:space="preserve"> multiple DataFrames</w:t>
      </w:r>
      <w:r w:rsidR="002809ED" w:rsidRPr="00954579">
        <w:rPr>
          <w:noProof/>
          <w:lang w:val="en-GB"/>
        </w:rPr>
        <w:t xml:space="preserve">, </w:t>
      </w:r>
      <w:r w:rsidR="00FE1A3F" w:rsidRPr="00954579">
        <w:rPr>
          <w:noProof/>
          <w:lang w:val="en-GB"/>
        </w:rPr>
        <w:t>identify</w:t>
      </w:r>
      <w:r w:rsidR="008A4BA0">
        <w:rPr>
          <w:noProof/>
          <w:lang w:val="en-GB"/>
        </w:rPr>
        <w:t>ing</w:t>
      </w:r>
      <w:r w:rsidR="00FE1A3F" w:rsidRPr="00954579">
        <w:rPr>
          <w:noProof/>
          <w:lang w:val="en-GB"/>
        </w:rPr>
        <w:t xml:space="preserve"> and deal</w:t>
      </w:r>
      <w:r w:rsidR="008A4BA0">
        <w:rPr>
          <w:noProof/>
          <w:lang w:val="en-GB"/>
        </w:rPr>
        <w:t>ing</w:t>
      </w:r>
      <w:r w:rsidR="00FE1A3F" w:rsidRPr="00954579">
        <w:rPr>
          <w:noProof/>
          <w:lang w:val="en-GB"/>
        </w:rPr>
        <w:t xml:space="preserve"> with missing data and outliers, </w:t>
      </w:r>
      <w:r w:rsidR="002809ED" w:rsidRPr="00954579">
        <w:rPr>
          <w:noProof/>
          <w:lang w:val="en-GB"/>
        </w:rPr>
        <w:t>sort</w:t>
      </w:r>
      <w:r w:rsidR="008A4BA0">
        <w:rPr>
          <w:noProof/>
          <w:lang w:val="en-GB"/>
        </w:rPr>
        <w:t>ing</w:t>
      </w:r>
      <w:r w:rsidR="00333D5C" w:rsidRPr="00954579">
        <w:rPr>
          <w:noProof/>
          <w:lang w:val="en-GB"/>
        </w:rPr>
        <w:t>, group</w:t>
      </w:r>
      <w:r w:rsidR="008A4BA0">
        <w:rPr>
          <w:noProof/>
          <w:lang w:val="en-GB"/>
        </w:rPr>
        <w:t>ing</w:t>
      </w:r>
      <w:r w:rsidR="002809ED" w:rsidRPr="00954579">
        <w:rPr>
          <w:noProof/>
          <w:lang w:val="en-GB"/>
        </w:rPr>
        <w:t xml:space="preserve"> and </w:t>
      </w:r>
      <w:r w:rsidR="00333D5C" w:rsidRPr="00954579">
        <w:rPr>
          <w:noProof/>
          <w:lang w:val="en-GB"/>
        </w:rPr>
        <w:t>transform</w:t>
      </w:r>
      <w:r w:rsidR="008A4BA0">
        <w:rPr>
          <w:noProof/>
          <w:lang w:val="en-GB"/>
        </w:rPr>
        <w:t>ing</w:t>
      </w:r>
      <w:r w:rsidR="002809ED" w:rsidRPr="00954579">
        <w:rPr>
          <w:noProof/>
          <w:lang w:val="en-GB"/>
        </w:rPr>
        <w:t xml:space="preserve"> data</w:t>
      </w:r>
      <w:r w:rsidR="00333D5C" w:rsidRPr="00954579">
        <w:rPr>
          <w:noProof/>
          <w:lang w:val="en-GB"/>
        </w:rPr>
        <w:t xml:space="preserve">, </w:t>
      </w:r>
      <w:r w:rsidR="008A4BA0">
        <w:rPr>
          <w:noProof/>
          <w:lang w:val="en-GB"/>
        </w:rPr>
        <w:t xml:space="preserve">as well as </w:t>
      </w:r>
      <w:r w:rsidR="00333D5C" w:rsidRPr="00954579">
        <w:rPr>
          <w:noProof/>
          <w:lang w:val="en-GB"/>
        </w:rPr>
        <w:t>discretis</w:t>
      </w:r>
      <w:r w:rsidR="008A4BA0">
        <w:rPr>
          <w:noProof/>
          <w:lang w:val="en-GB"/>
        </w:rPr>
        <w:t xml:space="preserve">ing </w:t>
      </w:r>
      <w:r w:rsidR="00333D5C" w:rsidRPr="00954579">
        <w:rPr>
          <w:noProof/>
          <w:lang w:val="en-GB"/>
        </w:rPr>
        <w:t>numeric variables to bins</w:t>
      </w:r>
      <w:r w:rsidR="0027515C" w:rsidRPr="00954579">
        <w:rPr>
          <w:noProof/>
          <w:lang w:val="en-GB"/>
        </w:rPr>
        <w:t>.</w:t>
      </w:r>
    </w:p>
    <w:p w14:paraId="75C8196E" w14:textId="49E701D0" w:rsidR="00523B0E" w:rsidRPr="00954579" w:rsidRDefault="00523B0E" w:rsidP="0027515C">
      <w:pPr>
        <w:pStyle w:val="BodyText"/>
        <w:rPr>
          <w:noProof/>
          <w:lang w:val="en-GB"/>
        </w:rPr>
      </w:pPr>
    </w:p>
    <w:p w14:paraId="36B8B62D" w14:textId="0C90A389" w:rsidR="00454CC7" w:rsidRDefault="006650E6" w:rsidP="00FE0B05">
      <w:pPr>
        <w:pStyle w:val="Heading2"/>
      </w:pPr>
      <w:r w:rsidRPr="00954579">
        <w:br w:type="page"/>
      </w:r>
      <w:bookmarkStart w:id="15" w:name="_Toc363120158"/>
      <w:bookmarkStart w:id="16" w:name="_Toc363120918"/>
      <w:bookmarkStart w:id="17" w:name="_Toc368645712"/>
      <w:bookmarkStart w:id="18" w:name="_Toc368646394"/>
      <w:bookmarkStart w:id="19" w:name="_Toc368647101"/>
      <w:r w:rsidR="00F66217" w:rsidRPr="00954579">
        <w:lastRenderedPageBreak/>
        <w:t xml:space="preserve">Chapter </w:t>
      </w:r>
      <w:r w:rsidR="00DC5221" w:rsidRPr="00954579">
        <w:t>1</w:t>
      </w:r>
      <w:r w:rsidR="00F66217" w:rsidRPr="00954579">
        <w:t xml:space="preserve"> </w:t>
      </w:r>
      <w:bookmarkEnd w:id="15"/>
      <w:bookmarkEnd w:id="16"/>
      <w:bookmarkEnd w:id="17"/>
      <w:bookmarkEnd w:id="18"/>
      <w:bookmarkEnd w:id="19"/>
      <w:r w:rsidR="00366B05" w:rsidRPr="00954579">
        <w:t xml:space="preserve">Import </w:t>
      </w:r>
      <w:r w:rsidR="009D7234" w:rsidRPr="00954579">
        <w:t>D</w:t>
      </w:r>
      <w:r w:rsidR="00366B05" w:rsidRPr="00954579">
        <w:t>ata</w:t>
      </w:r>
    </w:p>
    <w:p w14:paraId="23DE6F40" w14:textId="15920D05" w:rsidR="00FF1D3D" w:rsidRPr="00FF1D3D" w:rsidRDefault="00FF1D3D" w:rsidP="00FF1D3D">
      <w:pPr>
        <w:pStyle w:val="BodyText"/>
        <w:rPr>
          <w:lang w:val="en-GB"/>
        </w:rPr>
      </w:pPr>
      <w:r>
        <w:rPr>
          <w:lang w:val="en-GB"/>
        </w:rPr>
        <w:t xml:space="preserve">Lesson Recording - </w:t>
      </w:r>
      <w:r w:rsidRPr="00FF1D3D">
        <w:rPr>
          <w:lang w:val="en-GB"/>
        </w:rPr>
        <w:t>Import Data in pandas</w:t>
      </w:r>
    </w:p>
    <w:p w14:paraId="577A73BD" w14:textId="67B43475" w:rsidR="00366B05" w:rsidRPr="00954579" w:rsidRDefault="00606D4F" w:rsidP="00551C99">
      <w:pPr>
        <w:pStyle w:val="BodyText"/>
        <w:rPr>
          <w:noProof/>
          <w:lang w:val="en-GB"/>
        </w:rPr>
      </w:pPr>
      <w:bookmarkStart w:id="20" w:name="_Toc363120159"/>
      <w:r w:rsidRPr="00954579">
        <w:rPr>
          <w:noProof/>
          <w:lang w:val="en-GB"/>
        </w:rPr>
        <w:t xml:space="preserve">In the previous </w:t>
      </w:r>
      <w:r w:rsidR="00B532FA" w:rsidRPr="00954579">
        <w:rPr>
          <w:noProof/>
          <w:lang w:val="en-GB"/>
        </w:rPr>
        <w:t>study units</w:t>
      </w:r>
      <w:r w:rsidR="00CC229D" w:rsidRPr="00954579">
        <w:rPr>
          <w:noProof/>
          <w:lang w:val="en-GB"/>
        </w:rPr>
        <w:t xml:space="preserve">, we </w:t>
      </w:r>
      <w:r w:rsidR="008949CF" w:rsidRPr="00954579">
        <w:rPr>
          <w:noProof/>
          <w:lang w:val="en-GB"/>
        </w:rPr>
        <w:t xml:space="preserve">have learned </w:t>
      </w:r>
      <w:r w:rsidR="00B532FA" w:rsidRPr="00954579">
        <w:rPr>
          <w:noProof/>
          <w:lang w:val="en-GB"/>
        </w:rPr>
        <w:t>the basic techniques of Python</w:t>
      </w:r>
      <w:r w:rsidRPr="00954579">
        <w:rPr>
          <w:noProof/>
          <w:lang w:val="en-GB"/>
        </w:rPr>
        <w:t xml:space="preserve"> </w:t>
      </w:r>
      <w:r w:rsidR="00B532FA" w:rsidRPr="00954579">
        <w:rPr>
          <w:noProof/>
          <w:lang w:val="en-GB"/>
        </w:rPr>
        <w:t xml:space="preserve">programming. In this and the next study units, </w:t>
      </w:r>
      <w:r w:rsidR="00934CBB" w:rsidRPr="00954579">
        <w:rPr>
          <w:noProof/>
          <w:lang w:val="en-GB"/>
        </w:rPr>
        <w:t xml:space="preserve">we will </w:t>
      </w:r>
      <w:r w:rsidR="00164E34" w:rsidRPr="00954579">
        <w:rPr>
          <w:noProof/>
          <w:lang w:val="en-GB"/>
        </w:rPr>
        <w:t xml:space="preserve">discuss in detail </w:t>
      </w:r>
      <w:r w:rsidR="00B31137" w:rsidRPr="00954579">
        <w:rPr>
          <w:noProof/>
          <w:lang w:val="en-GB"/>
        </w:rPr>
        <w:t xml:space="preserve">how </w:t>
      </w:r>
      <w:r w:rsidR="00934CBB" w:rsidRPr="00954579">
        <w:rPr>
          <w:noProof/>
          <w:lang w:val="en-GB"/>
        </w:rPr>
        <w:t xml:space="preserve">Python </w:t>
      </w:r>
      <w:r w:rsidR="00B31137" w:rsidRPr="00954579">
        <w:rPr>
          <w:noProof/>
          <w:lang w:val="en-GB"/>
        </w:rPr>
        <w:t xml:space="preserve">can be used </w:t>
      </w:r>
      <w:r w:rsidR="008C3F30" w:rsidRPr="00954579">
        <w:rPr>
          <w:noProof/>
          <w:lang w:val="en-GB"/>
        </w:rPr>
        <w:t>for data management and data analytics.</w:t>
      </w:r>
    </w:p>
    <w:p w14:paraId="33B10851" w14:textId="02313851" w:rsidR="008C3F30" w:rsidRPr="00954579" w:rsidRDefault="00164E34" w:rsidP="00551C99">
      <w:pPr>
        <w:pStyle w:val="BodyText"/>
        <w:rPr>
          <w:noProof/>
          <w:lang w:val="en-GB"/>
        </w:rPr>
      </w:pPr>
      <w:r w:rsidRPr="00954579">
        <w:rPr>
          <w:noProof/>
          <w:lang w:val="en-GB"/>
        </w:rPr>
        <w:t xml:space="preserve">The most </w:t>
      </w:r>
      <w:r w:rsidR="00587106" w:rsidRPr="00954579">
        <w:rPr>
          <w:noProof/>
          <w:lang w:val="en-GB"/>
        </w:rPr>
        <w:t xml:space="preserve">common package for data management in Python is </w:t>
      </w:r>
      <w:r w:rsidR="009C1A8A" w:rsidRPr="00954579">
        <w:rPr>
          <w:noProof/>
          <w:lang w:val="en-GB"/>
        </w:rPr>
        <w:t>“</w:t>
      </w:r>
      <w:r w:rsidR="00587106" w:rsidRPr="00954579">
        <w:rPr>
          <w:noProof/>
          <w:lang w:val="en-GB"/>
        </w:rPr>
        <w:t>pandas</w:t>
      </w:r>
      <w:r w:rsidR="009C1A8A" w:rsidRPr="00954579">
        <w:rPr>
          <w:noProof/>
          <w:lang w:val="en-GB"/>
        </w:rPr>
        <w:t>”</w:t>
      </w:r>
      <w:r w:rsidR="00587106" w:rsidRPr="00954579">
        <w:rPr>
          <w:noProof/>
          <w:lang w:val="en-GB"/>
        </w:rPr>
        <w:t xml:space="preserve">. </w:t>
      </w:r>
      <w:r w:rsidR="00AC2351" w:rsidRPr="00954579">
        <w:rPr>
          <w:noProof/>
          <w:lang w:val="en-GB"/>
        </w:rPr>
        <w:t xml:space="preserve">After installing </w:t>
      </w:r>
      <w:r w:rsidR="00E22D5F" w:rsidRPr="00954579">
        <w:rPr>
          <w:noProof/>
          <w:lang w:val="en-GB"/>
        </w:rPr>
        <w:t>pandas using pip, we can import it in our program by the following syntax: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E22D5F" w:rsidRPr="000A7171" w14:paraId="431171B2" w14:textId="77777777" w:rsidTr="007D3BA3">
        <w:trPr>
          <w:jc w:val="center"/>
        </w:trPr>
        <w:tc>
          <w:tcPr>
            <w:tcW w:w="9017" w:type="dxa"/>
            <w:shd w:val="clear" w:color="auto" w:fill="D9D9D9" w:themeFill="background1" w:themeFillShade="D9"/>
            <w:vAlign w:val="center"/>
          </w:tcPr>
          <w:p w14:paraId="334A43A2" w14:textId="46A2A217" w:rsidR="00E22D5F" w:rsidRPr="00954579" w:rsidRDefault="00E22D5F" w:rsidP="007D3BA3">
            <w:pPr>
              <w:pStyle w:val="Code"/>
              <w:rPr>
                <w:noProof/>
                <w:lang w:val="en-GB"/>
              </w:rPr>
            </w:pPr>
            <w:r w:rsidRPr="00954579">
              <w:rPr>
                <w:noProof/>
                <w:color w:val="auto"/>
                <w:lang w:val="en-GB"/>
              </w:rPr>
              <w:t xml:space="preserve">import </w:t>
            </w:r>
            <w:r w:rsidRPr="00954579">
              <w:rPr>
                <w:noProof/>
                <w:color w:val="5F497A" w:themeColor="accent4" w:themeShade="BF"/>
                <w:lang w:val="en-GB"/>
              </w:rPr>
              <w:t>pandas</w:t>
            </w:r>
            <w:r w:rsidRPr="00954579">
              <w:rPr>
                <w:noProof/>
                <w:color w:val="auto"/>
                <w:lang w:val="en-GB"/>
              </w:rPr>
              <w:t xml:space="preserve"> as </w:t>
            </w:r>
            <w:r w:rsidRPr="00954579">
              <w:rPr>
                <w:noProof/>
                <w:color w:val="5F497A" w:themeColor="accent4" w:themeShade="BF"/>
                <w:lang w:val="en-GB"/>
              </w:rPr>
              <w:t>pd</w:t>
            </w:r>
          </w:p>
        </w:tc>
      </w:tr>
    </w:tbl>
    <w:p w14:paraId="5B270336" w14:textId="4A2A900C" w:rsidR="00E22D5F" w:rsidRPr="001B196A" w:rsidRDefault="00763EC2" w:rsidP="00551C99">
      <w:pPr>
        <w:pStyle w:val="BodyText"/>
        <w:rPr>
          <w:noProof/>
          <w:lang w:val="en-GB"/>
        </w:rPr>
      </w:pPr>
      <w:r w:rsidRPr="001B196A">
        <w:rPr>
          <w:noProof/>
          <w:lang w:val="en-GB"/>
        </w:rPr>
        <w:t>Here</w:t>
      </w:r>
      <w:r w:rsidR="000B250D" w:rsidRPr="001B196A">
        <w:rPr>
          <w:noProof/>
          <w:lang w:val="en-GB"/>
        </w:rPr>
        <w:t xml:space="preserve">, we use </w:t>
      </w:r>
      <w:r w:rsidR="00264329" w:rsidRPr="001B196A">
        <w:rPr>
          <w:noProof/>
          <w:lang w:val="en-GB"/>
        </w:rPr>
        <w:t xml:space="preserve">the </w:t>
      </w:r>
      <w:r w:rsidR="000B250D" w:rsidRPr="001B196A">
        <w:rPr>
          <w:noProof/>
          <w:lang w:val="en-GB"/>
        </w:rPr>
        <w:t xml:space="preserve">alias </w:t>
      </w:r>
      <w:r w:rsidR="00264329" w:rsidRPr="001B196A">
        <w:rPr>
          <w:rFonts w:ascii="Consolas" w:hAnsi="Consolas"/>
          <w:noProof/>
          <w:lang w:val="en-GB"/>
        </w:rPr>
        <w:t>pd</w:t>
      </w:r>
      <w:r w:rsidR="00264329" w:rsidRPr="001B196A">
        <w:rPr>
          <w:noProof/>
          <w:lang w:val="en-GB"/>
        </w:rPr>
        <w:t xml:space="preserve"> </w:t>
      </w:r>
      <w:r w:rsidR="00011DD2" w:rsidRPr="001B196A">
        <w:rPr>
          <w:noProof/>
          <w:lang w:val="en-GB"/>
        </w:rPr>
        <w:t xml:space="preserve">to refer to the </w:t>
      </w:r>
      <w:r w:rsidRPr="001B196A">
        <w:rPr>
          <w:noProof/>
          <w:lang w:val="en-GB"/>
        </w:rPr>
        <w:t xml:space="preserve">pandas </w:t>
      </w:r>
      <w:r w:rsidR="00E303DD" w:rsidRPr="001B196A">
        <w:rPr>
          <w:noProof/>
          <w:lang w:val="en-GB"/>
        </w:rPr>
        <w:t xml:space="preserve">package </w:t>
      </w:r>
      <w:r w:rsidRPr="001B196A">
        <w:rPr>
          <w:noProof/>
          <w:lang w:val="en-GB"/>
        </w:rPr>
        <w:t>in our programs</w:t>
      </w:r>
      <w:r w:rsidR="00011DD2" w:rsidRPr="001B196A">
        <w:rPr>
          <w:noProof/>
          <w:lang w:val="en-GB"/>
        </w:rPr>
        <w:t>.</w:t>
      </w:r>
    </w:p>
    <w:p w14:paraId="3C67DA6F" w14:textId="35746909" w:rsidR="00164E34" w:rsidRPr="001B196A" w:rsidRDefault="0090552F" w:rsidP="00551C99">
      <w:pPr>
        <w:pStyle w:val="BodyText"/>
        <w:rPr>
          <w:noProof/>
          <w:lang w:val="en-GB"/>
        </w:rPr>
      </w:pPr>
      <w:r w:rsidRPr="001B196A">
        <w:rPr>
          <w:noProof/>
          <w:lang w:val="en-GB"/>
        </w:rPr>
        <w:t xml:space="preserve">To start working with </w:t>
      </w:r>
      <w:r w:rsidR="0061689C" w:rsidRPr="001B196A">
        <w:rPr>
          <w:noProof/>
          <w:lang w:val="en-GB"/>
        </w:rPr>
        <w:t>p</w:t>
      </w:r>
      <w:r w:rsidRPr="001B196A">
        <w:rPr>
          <w:noProof/>
          <w:lang w:val="en-GB"/>
        </w:rPr>
        <w:t xml:space="preserve">andas, we need to </w:t>
      </w:r>
      <w:r w:rsidR="00401A75" w:rsidRPr="001B196A">
        <w:rPr>
          <w:noProof/>
          <w:lang w:val="en-GB"/>
        </w:rPr>
        <w:t>have Python</w:t>
      </w:r>
      <w:r w:rsidR="0061689C" w:rsidRPr="001B196A">
        <w:rPr>
          <w:noProof/>
          <w:lang w:val="en-GB"/>
        </w:rPr>
        <w:t xml:space="preserve"> compatible datasets</w:t>
      </w:r>
      <w:r w:rsidR="00401A75" w:rsidRPr="001B196A">
        <w:rPr>
          <w:noProof/>
          <w:lang w:val="en-GB"/>
        </w:rPr>
        <w:t xml:space="preserve">. </w:t>
      </w:r>
      <w:r w:rsidR="0061689C" w:rsidRPr="001B196A">
        <w:rPr>
          <w:noProof/>
          <w:lang w:val="en-GB"/>
        </w:rPr>
        <w:t>D</w:t>
      </w:r>
      <w:r w:rsidR="00FB7F0B" w:rsidRPr="001B196A">
        <w:rPr>
          <w:noProof/>
          <w:lang w:val="en-GB"/>
        </w:rPr>
        <w:t xml:space="preserve">ata circulating in </w:t>
      </w:r>
      <w:r w:rsidR="00377AF2" w:rsidRPr="001B196A">
        <w:rPr>
          <w:noProof/>
          <w:lang w:val="en-GB"/>
        </w:rPr>
        <w:t>organisation</w:t>
      </w:r>
      <w:r w:rsidR="00F11F9E" w:rsidRPr="001B196A">
        <w:rPr>
          <w:noProof/>
          <w:lang w:val="en-GB"/>
        </w:rPr>
        <w:t>s</w:t>
      </w:r>
      <w:r w:rsidR="00377AF2" w:rsidRPr="001B196A">
        <w:rPr>
          <w:noProof/>
          <w:lang w:val="en-GB"/>
        </w:rPr>
        <w:t xml:space="preserve"> or </w:t>
      </w:r>
      <w:r w:rsidR="0076219E" w:rsidRPr="001B196A">
        <w:rPr>
          <w:noProof/>
          <w:lang w:val="en-GB"/>
        </w:rPr>
        <w:t>on</w:t>
      </w:r>
      <w:r w:rsidR="00377AF2" w:rsidRPr="001B196A">
        <w:rPr>
          <w:noProof/>
          <w:lang w:val="en-GB"/>
        </w:rPr>
        <w:t xml:space="preserve"> </w:t>
      </w:r>
      <w:r w:rsidR="00FB7F0B" w:rsidRPr="001B196A">
        <w:rPr>
          <w:noProof/>
          <w:lang w:val="en-GB"/>
        </w:rPr>
        <w:t>the internet</w:t>
      </w:r>
      <w:r w:rsidR="00377AF2" w:rsidRPr="001B196A">
        <w:rPr>
          <w:noProof/>
          <w:lang w:val="en-GB"/>
        </w:rPr>
        <w:t xml:space="preserve"> are </w:t>
      </w:r>
      <w:r w:rsidR="00FB675D" w:rsidRPr="001B196A">
        <w:rPr>
          <w:noProof/>
          <w:lang w:val="en-GB"/>
        </w:rPr>
        <w:t xml:space="preserve">mostly </w:t>
      </w:r>
      <w:r w:rsidR="00377AF2" w:rsidRPr="001B196A">
        <w:rPr>
          <w:noProof/>
          <w:lang w:val="en-GB"/>
        </w:rPr>
        <w:t xml:space="preserve">saved as text files or </w:t>
      </w:r>
      <w:r w:rsidR="001352F1" w:rsidRPr="001B196A">
        <w:rPr>
          <w:noProof/>
          <w:lang w:val="en-GB"/>
        </w:rPr>
        <w:t>work</w:t>
      </w:r>
      <w:r w:rsidR="00377AF2" w:rsidRPr="001B196A">
        <w:rPr>
          <w:noProof/>
          <w:lang w:val="en-GB"/>
        </w:rPr>
        <w:t xml:space="preserve">sheets. </w:t>
      </w:r>
      <w:r w:rsidR="00D10FE9" w:rsidRPr="001B196A">
        <w:rPr>
          <w:noProof/>
          <w:lang w:val="en-GB"/>
        </w:rPr>
        <w:t>T</w:t>
      </w:r>
      <w:r w:rsidR="0061619D" w:rsidRPr="001B196A">
        <w:rPr>
          <w:noProof/>
          <w:lang w:val="en-GB"/>
        </w:rPr>
        <w:t>ext editor</w:t>
      </w:r>
      <w:r w:rsidR="0089594D" w:rsidRPr="001B196A">
        <w:rPr>
          <w:noProof/>
          <w:lang w:val="en-GB"/>
        </w:rPr>
        <w:t>s</w:t>
      </w:r>
      <w:r w:rsidR="007906E6" w:rsidRPr="001B196A">
        <w:rPr>
          <w:noProof/>
          <w:lang w:val="en-GB"/>
        </w:rPr>
        <w:t>, spreadsheets</w:t>
      </w:r>
      <w:r w:rsidR="00D10FE9" w:rsidRPr="001B196A">
        <w:rPr>
          <w:noProof/>
          <w:lang w:val="en-GB"/>
        </w:rPr>
        <w:t xml:space="preserve">, and </w:t>
      </w:r>
      <w:r w:rsidR="0089594D" w:rsidRPr="001B196A">
        <w:rPr>
          <w:noProof/>
          <w:lang w:val="en-GB"/>
        </w:rPr>
        <w:t xml:space="preserve">data management apps </w:t>
      </w:r>
      <w:r w:rsidR="00D10FE9" w:rsidRPr="001B196A">
        <w:rPr>
          <w:noProof/>
          <w:lang w:val="en-GB"/>
        </w:rPr>
        <w:t xml:space="preserve">are </w:t>
      </w:r>
      <w:r w:rsidR="00635D07" w:rsidRPr="001B196A">
        <w:rPr>
          <w:noProof/>
          <w:lang w:val="en-GB"/>
        </w:rPr>
        <w:t xml:space="preserve">popular </w:t>
      </w:r>
      <w:r w:rsidR="00D10FE9" w:rsidRPr="001B196A">
        <w:rPr>
          <w:noProof/>
          <w:lang w:val="en-GB"/>
        </w:rPr>
        <w:t xml:space="preserve">tools </w:t>
      </w:r>
      <w:r w:rsidR="00C00B6F" w:rsidRPr="001B196A">
        <w:rPr>
          <w:noProof/>
          <w:lang w:val="en-GB"/>
        </w:rPr>
        <w:t xml:space="preserve">for opening </w:t>
      </w:r>
      <w:r w:rsidR="00635D07" w:rsidRPr="001B196A">
        <w:rPr>
          <w:noProof/>
          <w:lang w:val="en-GB"/>
        </w:rPr>
        <w:t xml:space="preserve">and </w:t>
      </w:r>
      <w:r w:rsidR="00555552" w:rsidRPr="001B196A">
        <w:rPr>
          <w:noProof/>
          <w:lang w:val="en-GB"/>
        </w:rPr>
        <w:t>work</w:t>
      </w:r>
      <w:r w:rsidR="00635D07" w:rsidRPr="001B196A">
        <w:rPr>
          <w:noProof/>
          <w:lang w:val="en-GB"/>
        </w:rPr>
        <w:t>ing</w:t>
      </w:r>
      <w:r w:rsidR="00555552" w:rsidRPr="001B196A">
        <w:rPr>
          <w:noProof/>
          <w:lang w:val="en-GB"/>
        </w:rPr>
        <w:t xml:space="preserve"> with </w:t>
      </w:r>
      <w:r w:rsidR="006E6EBD" w:rsidRPr="001B196A">
        <w:rPr>
          <w:noProof/>
          <w:lang w:val="en-GB"/>
        </w:rPr>
        <w:t>them</w:t>
      </w:r>
      <w:r w:rsidR="00555552" w:rsidRPr="001B196A">
        <w:rPr>
          <w:noProof/>
          <w:lang w:val="en-GB"/>
        </w:rPr>
        <w:t xml:space="preserve">. </w:t>
      </w:r>
      <w:r w:rsidR="00D44890" w:rsidRPr="001B196A">
        <w:rPr>
          <w:noProof/>
          <w:lang w:val="en-GB"/>
        </w:rPr>
        <w:t>P</w:t>
      </w:r>
      <w:r w:rsidR="000262FD" w:rsidRPr="001B196A">
        <w:rPr>
          <w:noProof/>
          <w:lang w:val="en-GB"/>
        </w:rPr>
        <w:t xml:space="preserve">andas </w:t>
      </w:r>
      <w:r w:rsidR="00671DB3" w:rsidRPr="001B196A">
        <w:rPr>
          <w:noProof/>
          <w:lang w:val="en-GB"/>
        </w:rPr>
        <w:t xml:space="preserve">actually </w:t>
      </w:r>
      <w:r w:rsidR="000262FD" w:rsidRPr="001B196A">
        <w:rPr>
          <w:noProof/>
          <w:lang w:val="en-GB"/>
        </w:rPr>
        <w:t xml:space="preserve">provides the </w:t>
      </w:r>
      <w:r w:rsidR="006E6EBD" w:rsidRPr="001B196A">
        <w:rPr>
          <w:noProof/>
          <w:lang w:val="en-GB"/>
        </w:rPr>
        <w:t xml:space="preserve">same </w:t>
      </w:r>
      <w:r w:rsidR="00D44890" w:rsidRPr="001B196A">
        <w:rPr>
          <w:noProof/>
          <w:lang w:val="en-GB"/>
        </w:rPr>
        <w:t>possibilities</w:t>
      </w:r>
      <w:r w:rsidR="006E6EBD" w:rsidRPr="001B196A">
        <w:rPr>
          <w:noProof/>
          <w:lang w:val="en-GB"/>
        </w:rPr>
        <w:t xml:space="preserve">. The first step </w:t>
      </w:r>
      <w:r w:rsidR="000B44D4" w:rsidRPr="001B196A">
        <w:rPr>
          <w:noProof/>
          <w:lang w:val="en-GB"/>
        </w:rPr>
        <w:t xml:space="preserve">here is to </w:t>
      </w:r>
      <w:r w:rsidR="00912488" w:rsidRPr="001B196A">
        <w:rPr>
          <w:noProof/>
          <w:lang w:val="en-GB"/>
        </w:rPr>
        <w:t>load</w:t>
      </w:r>
      <w:r w:rsidR="00C55F74" w:rsidRPr="001B196A">
        <w:rPr>
          <w:noProof/>
          <w:lang w:val="en-GB"/>
        </w:rPr>
        <w:t xml:space="preserve"> a dataset</w:t>
      </w:r>
      <w:r w:rsidR="00912488" w:rsidRPr="001B196A">
        <w:rPr>
          <w:noProof/>
          <w:lang w:val="en-GB"/>
        </w:rPr>
        <w:t xml:space="preserve"> in the </w:t>
      </w:r>
      <w:r w:rsidR="00A5169B" w:rsidRPr="001B196A">
        <w:rPr>
          <w:noProof/>
          <w:lang w:val="en-GB"/>
        </w:rPr>
        <w:t>Python environment and open it in the format of pandas.</w:t>
      </w:r>
      <w:r w:rsidR="00C55F74" w:rsidRPr="001B196A">
        <w:rPr>
          <w:noProof/>
          <w:lang w:val="en-GB"/>
        </w:rPr>
        <w:t xml:space="preserve"> </w:t>
      </w:r>
      <w:r w:rsidR="00A5169B" w:rsidRPr="001B196A">
        <w:rPr>
          <w:noProof/>
          <w:lang w:val="en-GB"/>
        </w:rPr>
        <w:t xml:space="preserve">Suppose </w:t>
      </w:r>
      <w:r w:rsidR="006E042A" w:rsidRPr="001B196A">
        <w:rPr>
          <w:noProof/>
          <w:lang w:val="en-GB"/>
        </w:rPr>
        <w:t>we have a data</w:t>
      </w:r>
      <w:r w:rsidR="00D60677" w:rsidRPr="001B196A">
        <w:rPr>
          <w:noProof/>
          <w:lang w:val="en-GB"/>
        </w:rPr>
        <w:t>set</w:t>
      </w:r>
      <w:r w:rsidR="006E042A" w:rsidRPr="001B196A">
        <w:rPr>
          <w:noProof/>
          <w:lang w:val="en-GB"/>
        </w:rPr>
        <w:t xml:space="preserve"> </w:t>
      </w:r>
      <w:r w:rsidR="00C55F74" w:rsidRPr="001B196A">
        <w:rPr>
          <w:noProof/>
          <w:lang w:val="en-GB"/>
        </w:rPr>
        <w:t>from an external source</w:t>
      </w:r>
      <w:r w:rsidR="00D60677" w:rsidRPr="001B196A">
        <w:rPr>
          <w:noProof/>
          <w:lang w:val="en-GB"/>
        </w:rPr>
        <w:t xml:space="preserve"> saved as</w:t>
      </w:r>
      <w:r w:rsidR="006E042A" w:rsidRPr="001B196A">
        <w:rPr>
          <w:noProof/>
          <w:lang w:val="en-GB"/>
        </w:rPr>
        <w:t xml:space="preserve"> </w:t>
      </w:r>
      <w:r w:rsidR="00671DB3" w:rsidRPr="001B196A">
        <w:rPr>
          <w:noProof/>
          <w:lang w:val="en-GB"/>
        </w:rPr>
        <w:t xml:space="preserve">a </w:t>
      </w:r>
      <w:r w:rsidR="006E042A" w:rsidRPr="001B196A">
        <w:rPr>
          <w:noProof/>
          <w:lang w:val="en-GB"/>
        </w:rPr>
        <w:t>.csv text file</w:t>
      </w:r>
      <w:r w:rsidR="000762D6" w:rsidRPr="001B196A">
        <w:rPr>
          <w:noProof/>
          <w:lang w:val="en-GB"/>
        </w:rPr>
        <w:t>;</w:t>
      </w:r>
      <w:r w:rsidR="006E042A" w:rsidRPr="001B196A">
        <w:rPr>
          <w:noProof/>
          <w:lang w:val="en-GB"/>
        </w:rPr>
        <w:t xml:space="preserve"> we can import it by the following pandas </w:t>
      </w:r>
      <w:r w:rsidR="00FC09F0" w:rsidRPr="001B196A">
        <w:rPr>
          <w:noProof/>
          <w:lang w:val="en-GB"/>
        </w:rPr>
        <w:t>function: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312FE4" w:rsidRPr="000A7171" w14:paraId="083C2F81" w14:textId="77777777" w:rsidTr="007D3BA3">
        <w:trPr>
          <w:jc w:val="center"/>
        </w:trPr>
        <w:tc>
          <w:tcPr>
            <w:tcW w:w="9017" w:type="dxa"/>
            <w:shd w:val="clear" w:color="auto" w:fill="D9D9D9" w:themeFill="background1" w:themeFillShade="D9"/>
            <w:vAlign w:val="center"/>
          </w:tcPr>
          <w:p w14:paraId="157A19CB" w14:textId="209DFA8F" w:rsidR="00312FE4" w:rsidRPr="001B196A" w:rsidRDefault="00225D25" w:rsidP="007D3BA3">
            <w:pPr>
              <w:pStyle w:val="Code"/>
              <w:rPr>
                <w:noProof/>
                <w:lang w:val="en-GB"/>
              </w:rPr>
            </w:pPr>
            <w:r w:rsidRPr="001B196A">
              <w:rPr>
                <w:noProof/>
                <w:lang w:val="en-GB"/>
              </w:rPr>
              <w:t>DataFrame_name</w:t>
            </w:r>
            <w:r w:rsidR="0066178B" w:rsidRPr="001B196A">
              <w:rPr>
                <w:noProof/>
                <w:color w:val="auto"/>
                <w:lang w:val="en-GB"/>
              </w:rPr>
              <w:t xml:space="preserve"> </w:t>
            </w:r>
            <w:r w:rsidR="00312FE4" w:rsidRPr="001B196A">
              <w:rPr>
                <w:noProof/>
                <w:color w:val="auto"/>
                <w:lang w:val="en-GB"/>
              </w:rPr>
              <w:t xml:space="preserve">= </w:t>
            </w:r>
            <w:r w:rsidR="00CE1954" w:rsidRPr="001B196A">
              <w:rPr>
                <w:noProof/>
                <w:color w:val="5F497A" w:themeColor="accent4" w:themeShade="BF"/>
                <w:lang w:val="en-GB"/>
              </w:rPr>
              <w:t>pd</w:t>
            </w:r>
            <w:r w:rsidR="00CE1954" w:rsidRPr="001B196A">
              <w:rPr>
                <w:noProof/>
                <w:color w:val="auto"/>
                <w:lang w:val="en-GB"/>
              </w:rPr>
              <w:t>.</w:t>
            </w:r>
            <w:r w:rsidR="00CE1954" w:rsidRPr="001B196A">
              <w:rPr>
                <w:noProof/>
                <w:color w:val="76923C" w:themeColor="accent3" w:themeShade="BF"/>
                <w:lang w:val="en-GB"/>
              </w:rPr>
              <w:t>read</w:t>
            </w:r>
            <w:r w:rsidR="00B9133E" w:rsidRPr="001B196A">
              <w:rPr>
                <w:noProof/>
                <w:color w:val="76923C" w:themeColor="accent3" w:themeShade="BF"/>
                <w:lang w:val="en-GB"/>
              </w:rPr>
              <w:t>_csv</w:t>
            </w:r>
            <w:r w:rsidR="00B9133E" w:rsidRPr="001B196A">
              <w:rPr>
                <w:noProof/>
                <w:color w:val="auto"/>
                <w:lang w:val="en-GB"/>
              </w:rPr>
              <w:t>(</w:t>
            </w:r>
            <w:r w:rsidR="00A94BE5" w:rsidRPr="001B196A">
              <w:rPr>
                <w:noProof/>
                <w:color w:val="auto"/>
                <w:lang w:val="en-GB"/>
              </w:rPr>
              <w:t>"</w:t>
            </w:r>
            <w:r w:rsidR="00A94BE5" w:rsidRPr="001B196A">
              <w:rPr>
                <w:noProof/>
                <w:color w:val="215868" w:themeColor="accent5" w:themeShade="80"/>
                <w:lang w:val="en-GB"/>
              </w:rPr>
              <w:t>csv_file_name.csv</w:t>
            </w:r>
            <w:r w:rsidR="00A94BE5" w:rsidRPr="001B196A">
              <w:rPr>
                <w:noProof/>
                <w:color w:val="auto"/>
                <w:lang w:val="en-GB"/>
              </w:rPr>
              <w:t>"</w:t>
            </w:r>
            <w:r w:rsidR="00B9133E" w:rsidRPr="001B196A">
              <w:rPr>
                <w:noProof/>
                <w:color w:val="auto"/>
                <w:lang w:val="en-GB"/>
              </w:rPr>
              <w:t>)</w:t>
            </w:r>
          </w:p>
        </w:tc>
      </w:tr>
    </w:tbl>
    <w:p w14:paraId="6EBD9411" w14:textId="1E038A8D" w:rsidR="00D60677" w:rsidRPr="001B196A" w:rsidRDefault="006311AE" w:rsidP="00551C99">
      <w:pPr>
        <w:pStyle w:val="BodyText"/>
        <w:rPr>
          <w:noProof/>
          <w:lang w:val="en-GB"/>
        </w:rPr>
      </w:pPr>
      <w:r w:rsidRPr="001B196A">
        <w:rPr>
          <w:noProof/>
          <w:lang w:val="en-GB"/>
        </w:rPr>
        <w:t>The content stored in the file</w:t>
      </w:r>
      <w:r w:rsidR="00E2184C" w:rsidRPr="001B196A">
        <w:rPr>
          <w:noProof/>
          <w:lang w:val="en-GB"/>
        </w:rPr>
        <w:t xml:space="preserve"> “</w:t>
      </w:r>
      <w:r w:rsidR="00E2184C" w:rsidRPr="001B196A">
        <w:rPr>
          <w:rFonts w:ascii="Consolas" w:hAnsi="Consolas"/>
          <w:noProof/>
          <w:lang w:val="en-GB"/>
        </w:rPr>
        <w:t>csv_file_name.csv</w:t>
      </w:r>
      <w:r w:rsidR="00E2184C" w:rsidRPr="001B196A">
        <w:rPr>
          <w:noProof/>
          <w:lang w:val="en-GB"/>
        </w:rPr>
        <w:t xml:space="preserve">” will be then assigned to the </w:t>
      </w:r>
      <w:r w:rsidR="0042122F" w:rsidRPr="001B196A">
        <w:rPr>
          <w:noProof/>
          <w:lang w:val="en-GB"/>
        </w:rPr>
        <w:t>pandas dataset</w:t>
      </w:r>
      <w:r w:rsidR="000C7894" w:rsidRPr="001B196A">
        <w:rPr>
          <w:noProof/>
          <w:lang w:val="en-GB"/>
        </w:rPr>
        <w:t xml:space="preserve"> </w:t>
      </w:r>
      <w:r w:rsidR="00E2184C" w:rsidRPr="001B196A">
        <w:rPr>
          <w:noProof/>
          <w:lang w:val="en-GB"/>
        </w:rPr>
        <w:t>object</w:t>
      </w:r>
      <w:r w:rsidR="000C7894" w:rsidRPr="001B196A">
        <w:rPr>
          <w:noProof/>
          <w:lang w:val="en-GB"/>
        </w:rPr>
        <w:t xml:space="preserve">, or DataFrame, </w:t>
      </w:r>
      <w:r w:rsidR="00E2184C" w:rsidRPr="001B196A">
        <w:rPr>
          <w:noProof/>
          <w:lang w:val="en-GB"/>
        </w:rPr>
        <w:t xml:space="preserve">named </w:t>
      </w:r>
      <w:r w:rsidR="00225D25" w:rsidRPr="001B196A">
        <w:rPr>
          <w:rFonts w:ascii="Consolas" w:hAnsi="Consolas"/>
          <w:noProof/>
          <w:lang w:val="en-GB"/>
        </w:rPr>
        <w:t>DataFrame_name</w:t>
      </w:r>
      <w:r w:rsidR="00E2184C" w:rsidRPr="001B196A">
        <w:rPr>
          <w:noProof/>
          <w:lang w:val="en-GB"/>
        </w:rPr>
        <w:t xml:space="preserve">. </w:t>
      </w:r>
      <w:r w:rsidR="005F77EA" w:rsidRPr="001B196A">
        <w:rPr>
          <w:noProof/>
          <w:lang w:val="en-GB"/>
        </w:rPr>
        <w:t xml:space="preserve">The function </w:t>
      </w:r>
      <w:r w:rsidR="005F77EA" w:rsidRPr="001B196A">
        <w:rPr>
          <w:rFonts w:ascii="Consolas" w:hAnsi="Consolas"/>
          <w:noProof/>
          <w:lang w:val="en-GB"/>
        </w:rPr>
        <w:t>read_csv()</w:t>
      </w:r>
      <w:r w:rsidR="005F77EA" w:rsidRPr="001B196A">
        <w:rPr>
          <w:noProof/>
          <w:lang w:val="en-GB"/>
        </w:rPr>
        <w:t xml:space="preserve"> is called a reader since it reads </w:t>
      </w:r>
      <w:r w:rsidR="00C700ED" w:rsidRPr="001B196A">
        <w:rPr>
          <w:noProof/>
          <w:lang w:val="en-GB"/>
        </w:rPr>
        <w:t>in specific format of data file</w:t>
      </w:r>
      <w:r w:rsidR="00647940" w:rsidRPr="001B196A">
        <w:rPr>
          <w:noProof/>
          <w:lang w:val="en-GB"/>
        </w:rPr>
        <w:t>s</w:t>
      </w:r>
      <w:r w:rsidR="00C700ED" w:rsidRPr="001B196A">
        <w:rPr>
          <w:noProof/>
          <w:lang w:val="en-GB"/>
        </w:rPr>
        <w:t xml:space="preserve"> and converts </w:t>
      </w:r>
      <w:r w:rsidR="00647940" w:rsidRPr="001B196A">
        <w:rPr>
          <w:noProof/>
          <w:lang w:val="en-GB"/>
        </w:rPr>
        <w:t>them to</w:t>
      </w:r>
      <w:r w:rsidR="00C700ED" w:rsidRPr="001B196A">
        <w:rPr>
          <w:noProof/>
          <w:lang w:val="en-GB"/>
        </w:rPr>
        <w:t xml:space="preserve"> pandas </w:t>
      </w:r>
      <w:r w:rsidR="000C7894" w:rsidRPr="001B196A">
        <w:rPr>
          <w:noProof/>
          <w:lang w:val="en-GB"/>
        </w:rPr>
        <w:t>DataFrame</w:t>
      </w:r>
      <w:r w:rsidR="00C700ED" w:rsidRPr="001B196A">
        <w:rPr>
          <w:noProof/>
          <w:lang w:val="en-GB"/>
        </w:rPr>
        <w:t>.</w:t>
      </w:r>
    </w:p>
    <w:p w14:paraId="1CDF2BF6" w14:textId="75616F0D" w:rsidR="00067630" w:rsidRPr="001B196A" w:rsidRDefault="00067630" w:rsidP="00551C99">
      <w:pPr>
        <w:pStyle w:val="BodyText"/>
        <w:rPr>
          <w:noProof/>
          <w:lang w:val="en-GB"/>
        </w:rPr>
      </w:pPr>
      <w:r w:rsidRPr="001B196A">
        <w:rPr>
          <w:noProof/>
          <w:lang w:val="en-GB"/>
        </w:rPr>
        <w:t>Same as functions in NumPy or matplotlib,</w:t>
      </w:r>
      <w:r w:rsidR="00091C07" w:rsidRPr="001B196A">
        <w:rPr>
          <w:noProof/>
          <w:lang w:val="en-GB"/>
        </w:rPr>
        <w:t xml:space="preserve"> </w:t>
      </w:r>
      <w:r w:rsidR="00004B64" w:rsidRPr="001B196A">
        <w:rPr>
          <w:noProof/>
          <w:lang w:val="en-GB"/>
        </w:rPr>
        <w:t xml:space="preserve">the </w:t>
      </w:r>
      <w:r w:rsidR="008147E0" w:rsidRPr="001B196A">
        <w:rPr>
          <w:rFonts w:ascii="Consolas" w:hAnsi="Consolas"/>
          <w:noProof/>
          <w:lang w:val="en-GB"/>
        </w:rPr>
        <w:t>read_csv()</w:t>
      </w:r>
      <w:r w:rsidR="008147E0" w:rsidRPr="001B196A">
        <w:rPr>
          <w:noProof/>
          <w:lang w:val="en-GB"/>
        </w:rPr>
        <w:t xml:space="preserve"> </w:t>
      </w:r>
      <w:r w:rsidR="00004B64" w:rsidRPr="001B196A">
        <w:rPr>
          <w:noProof/>
          <w:lang w:val="en-GB"/>
        </w:rPr>
        <w:t>function ha</w:t>
      </w:r>
      <w:r w:rsidR="00647940" w:rsidRPr="001B196A">
        <w:rPr>
          <w:noProof/>
          <w:lang w:val="en-GB"/>
        </w:rPr>
        <w:t>s</w:t>
      </w:r>
      <w:r w:rsidR="00004B64" w:rsidRPr="001B196A">
        <w:rPr>
          <w:noProof/>
          <w:lang w:val="en-GB"/>
        </w:rPr>
        <w:t xml:space="preserve"> more </w:t>
      </w:r>
      <w:r w:rsidR="00091C07" w:rsidRPr="001B196A">
        <w:rPr>
          <w:noProof/>
          <w:lang w:val="en-GB"/>
        </w:rPr>
        <w:t xml:space="preserve">arguments </w:t>
      </w:r>
      <w:r w:rsidR="00004B64" w:rsidRPr="001B196A">
        <w:rPr>
          <w:noProof/>
          <w:lang w:val="en-GB"/>
        </w:rPr>
        <w:t xml:space="preserve">than we list out here. </w:t>
      </w:r>
      <w:r w:rsidR="00EE499E" w:rsidRPr="001B196A">
        <w:rPr>
          <w:noProof/>
          <w:lang w:val="en-GB"/>
        </w:rPr>
        <w:t xml:space="preserve">We can </w:t>
      </w:r>
      <w:r w:rsidR="00A772B5" w:rsidRPr="001B196A">
        <w:rPr>
          <w:noProof/>
          <w:lang w:val="en-GB"/>
        </w:rPr>
        <w:t xml:space="preserve">adjust the </w:t>
      </w:r>
      <w:r w:rsidR="00CF7C3F" w:rsidRPr="001B196A">
        <w:rPr>
          <w:noProof/>
          <w:lang w:val="en-GB"/>
        </w:rPr>
        <w:t xml:space="preserve">execution of the reader to </w:t>
      </w:r>
      <w:r w:rsidR="00EE499E" w:rsidRPr="001B196A">
        <w:rPr>
          <w:noProof/>
          <w:lang w:val="en-GB"/>
        </w:rPr>
        <w:t xml:space="preserve">the </w:t>
      </w:r>
      <w:r w:rsidR="00F52EA3" w:rsidRPr="001B196A">
        <w:rPr>
          <w:noProof/>
          <w:lang w:val="en-GB"/>
        </w:rPr>
        <w:t>specifications</w:t>
      </w:r>
      <w:r w:rsidR="00A772B5" w:rsidRPr="001B196A">
        <w:rPr>
          <w:noProof/>
          <w:lang w:val="en-GB"/>
        </w:rPr>
        <w:t xml:space="preserve"> of the .csv file </w:t>
      </w:r>
      <w:r w:rsidR="00EE499E" w:rsidRPr="001B196A">
        <w:rPr>
          <w:noProof/>
          <w:lang w:val="en-GB"/>
        </w:rPr>
        <w:t>with these arguments</w:t>
      </w:r>
      <w:r w:rsidR="008822CC" w:rsidRPr="001B196A">
        <w:rPr>
          <w:noProof/>
          <w:lang w:val="en-GB"/>
        </w:rPr>
        <w:t>. For instance</w:t>
      </w:r>
      <w:r w:rsidR="00F52EA3" w:rsidRPr="001B196A">
        <w:rPr>
          <w:noProof/>
          <w:lang w:val="en-GB"/>
        </w:rPr>
        <w:t xml:space="preserve">, </w:t>
      </w:r>
      <w:r w:rsidR="008822CC" w:rsidRPr="001B196A">
        <w:rPr>
          <w:noProof/>
          <w:lang w:val="en-GB"/>
        </w:rPr>
        <w:t>we can specify</w:t>
      </w:r>
      <w:r w:rsidR="00C73146" w:rsidRPr="001B196A">
        <w:rPr>
          <w:noProof/>
          <w:lang w:val="en-GB"/>
        </w:rPr>
        <w:t xml:space="preserve"> the </w:t>
      </w:r>
      <w:r w:rsidR="00D017C3" w:rsidRPr="001B196A">
        <w:rPr>
          <w:noProof/>
          <w:lang w:val="en-GB"/>
        </w:rPr>
        <w:t xml:space="preserve">character </w:t>
      </w:r>
      <w:r w:rsidR="00C73146" w:rsidRPr="001B196A">
        <w:rPr>
          <w:noProof/>
          <w:lang w:val="en-GB"/>
        </w:rPr>
        <w:t xml:space="preserve">string of the delimiter, </w:t>
      </w:r>
      <w:r w:rsidR="00514F06" w:rsidRPr="001B196A">
        <w:rPr>
          <w:noProof/>
          <w:lang w:val="en-GB"/>
        </w:rPr>
        <w:t xml:space="preserve">the </w:t>
      </w:r>
      <w:r w:rsidR="00456AA4" w:rsidRPr="001B196A">
        <w:rPr>
          <w:noProof/>
          <w:lang w:val="en-GB"/>
        </w:rPr>
        <w:t xml:space="preserve">row number </w:t>
      </w:r>
      <w:r w:rsidR="00FD7369" w:rsidRPr="001B196A">
        <w:rPr>
          <w:noProof/>
          <w:lang w:val="en-GB"/>
        </w:rPr>
        <w:t>in which</w:t>
      </w:r>
      <w:r w:rsidR="00AB4ABD">
        <w:rPr>
          <w:noProof/>
          <w:lang w:val="en-GB"/>
        </w:rPr>
        <w:t xml:space="preserve"> the</w:t>
      </w:r>
      <w:r w:rsidR="00FD7369" w:rsidRPr="001B196A">
        <w:rPr>
          <w:noProof/>
          <w:lang w:val="en-GB"/>
        </w:rPr>
        <w:t xml:space="preserve"> </w:t>
      </w:r>
      <w:r w:rsidR="00514F06" w:rsidRPr="001B196A">
        <w:rPr>
          <w:noProof/>
          <w:lang w:val="en-GB"/>
        </w:rPr>
        <w:t>header</w:t>
      </w:r>
      <w:r w:rsidR="00FD7369" w:rsidRPr="001B196A">
        <w:rPr>
          <w:noProof/>
          <w:lang w:val="en-GB"/>
        </w:rPr>
        <w:t xml:space="preserve"> is stored, the path of the </w:t>
      </w:r>
      <w:r w:rsidR="009C1A8A" w:rsidRPr="001B196A">
        <w:rPr>
          <w:noProof/>
          <w:lang w:val="en-GB"/>
        </w:rPr>
        <w:t xml:space="preserve">.csv </w:t>
      </w:r>
      <w:r w:rsidR="00FD7369" w:rsidRPr="001B196A">
        <w:rPr>
          <w:noProof/>
          <w:lang w:val="en-GB"/>
        </w:rPr>
        <w:t>file, etc.</w:t>
      </w:r>
      <w:r w:rsidR="009E64F6" w:rsidRPr="001B196A">
        <w:rPr>
          <w:noProof/>
          <w:lang w:val="en-GB"/>
        </w:rPr>
        <w:t xml:space="preserve"> You can refer to </w:t>
      </w:r>
      <w:hyperlink r:id="rId13" w:anchor="io-read-csv-table" w:history="1">
        <w:r w:rsidR="00DB59E0" w:rsidRPr="001B196A">
          <w:rPr>
            <w:rStyle w:val="Hyperlink"/>
            <w:noProof/>
            <w:lang w:val="en-GB"/>
          </w:rPr>
          <w:t>https://pandas.pydata.org/docs/user_guide/</w:t>
        </w:r>
        <w:r w:rsidR="00DB59E0" w:rsidRPr="001B196A">
          <w:rPr>
            <w:rStyle w:val="Hyperlink"/>
            <w:rFonts w:ascii="Times New Roman" w:hAnsi="Times New Roman"/>
            <w:noProof/>
            <w:lang w:val="en-GB"/>
          </w:rPr>
          <w:t>‌</w:t>
        </w:r>
        <w:r w:rsidR="00DB59E0" w:rsidRPr="001B196A">
          <w:rPr>
            <w:rStyle w:val="Hyperlink"/>
            <w:noProof/>
            <w:lang w:val="en-GB"/>
          </w:rPr>
          <w:t>io.html#io-read-csv-table</w:t>
        </w:r>
      </w:hyperlink>
      <w:r w:rsidR="00F66611" w:rsidRPr="001B196A">
        <w:rPr>
          <w:noProof/>
          <w:lang w:val="en-GB"/>
        </w:rPr>
        <w:t xml:space="preserve"> </w:t>
      </w:r>
      <w:r w:rsidR="009E64F6" w:rsidRPr="001B196A">
        <w:rPr>
          <w:noProof/>
          <w:lang w:val="en-GB"/>
        </w:rPr>
        <w:t>for further details.</w:t>
      </w:r>
    </w:p>
    <w:p w14:paraId="3E92B6D6" w14:textId="2CF5A145" w:rsidR="00FC09F0" w:rsidRPr="001B196A" w:rsidRDefault="00085A98" w:rsidP="00551C99">
      <w:pPr>
        <w:pStyle w:val="BodyText"/>
        <w:rPr>
          <w:noProof/>
          <w:lang w:val="en-GB"/>
        </w:rPr>
      </w:pPr>
      <w:r w:rsidRPr="001B196A">
        <w:rPr>
          <w:noProof/>
          <w:lang w:val="en-GB"/>
        </w:rPr>
        <w:lastRenderedPageBreak/>
        <w:t xml:space="preserve">Since </w:t>
      </w:r>
      <w:r w:rsidR="003E0C54">
        <w:rPr>
          <w:noProof/>
          <w:lang w:val="en-GB"/>
        </w:rPr>
        <w:t>.</w:t>
      </w:r>
      <w:r w:rsidRPr="001B196A">
        <w:rPr>
          <w:noProof/>
          <w:lang w:val="en-GB"/>
        </w:rPr>
        <w:t xml:space="preserve">csv is not the only common </w:t>
      </w:r>
      <w:r w:rsidR="00D60677" w:rsidRPr="001B196A">
        <w:rPr>
          <w:noProof/>
          <w:lang w:val="en-GB"/>
        </w:rPr>
        <w:t>file format</w:t>
      </w:r>
      <w:r w:rsidRPr="001B196A">
        <w:rPr>
          <w:noProof/>
          <w:lang w:val="en-GB"/>
        </w:rPr>
        <w:t xml:space="preserve"> of </w:t>
      </w:r>
      <w:r w:rsidR="00926F1F" w:rsidRPr="001B196A">
        <w:rPr>
          <w:noProof/>
          <w:lang w:val="en-GB"/>
        </w:rPr>
        <w:t>data files,</w:t>
      </w:r>
      <w:r w:rsidR="00F47E30" w:rsidRPr="001B196A">
        <w:rPr>
          <w:noProof/>
          <w:lang w:val="en-GB"/>
        </w:rPr>
        <w:t xml:space="preserve"> pandas </w:t>
      </w:r>
      <w:r w:rsidR="00342BB3" w:rsidRPr="001B196A">
        <w:rPr>
          <w:noProof/>
          <w:lang w:val="en-GB"/>
        </w:rPr>
        <w:t xml:space="preserve">also allows the </w:t>
      </w:r>
      <w:r w:rsidR="00C829A6" w:rsidRPr="001B196A">
        <w:rPr>
          <w:noProof/>
          <w:lang w:val="en-GB"/>
        </w:rPr>
        <w:t xml:space="preserve">import </w:t>
      </w:r>
      <w:r w:rsidR="00342BB3" w:rsidRPr="001B196A">
        <w:rPr>
          <w:noProof/>
          <w:lang w:val="en-GB"/>
        </w:rPr>
        <w:t xml:space="preserve">of </w:t>
      </w:r>
      <w:r w:rsidR="00926F1F" w:rsidRPr="001B196A">
        <w:rPr>
          <w:noProof/>
          <w:lang w:val="en-GB"/>
        </w:rPr>
        <w:t xml:space="preserve">other </w:t>
      </w:r>
      <w:r w:rsidR="00342BB3" w:rsidRPr="001B196A">
        <w:rPr>
          <w:noProof/>
          <w:lang w:val="en-GB"/>
        </w:rPr>
        <w:t xml:space="preserve">file </w:t>
      </w:r>
      <w:r w:rsidR="00926F1F" w:rsidRPr="001B196A">
        <w:rPr>
          <w:noProof/>
          <w:lang w:val="en-GB"/>
        </w:rPr>
        <w:t xml:space="preserve">formats such as </w:t>
      </w:r>
      <w:r w:rsidR="00814DE5" w:rsidRPr="001B196A">
        <w:rPr>
          <w:noProof/>
          <w:lang w:val="en-GB"/>
        </w:rPr>
        <w:t xml:space="preserve">Excel spreadsheets, </w:t>
      </w:r>
      <w:r w:rsidR="00926F1F" w:rsidRPr="001B196A">
        <w:rPr>
          <w:noProof/>
          <w:lang w:val="en-GB"/>
        </w:rPr>
        <w:t>SPSS</w:t>
      </w:r>
      <w:r w:rsidR="00C829A6" w:rsidRPr="001B196A">
        <w:rPr>
          <w:noProof/>
          <w:lang w:val="en-GB"/>
        </w:rPr>
        <w:t xml:space="preserve"> </w:t>
      </w:r>
      <w:r w:rsidR="00814DE5" w:rsidRPr="001B196A">
        <w:rPr>
          <w:noProof/>
          <w:lang w:val="en-GB"/>
        </w:rPr>
        <w:t xml:space="preserve">data or Stata data </w:t>
      </w:r>
      <w:r w:rsidR="00C829A6" w:rsidRPr="001B196A">
        <w:rPr>
          <w:noProof/>
          <w:lang w:val="en-GB"/>
        </w:rPr>
        <w:t>into Python by providing the functions listed in the following table.</w:t>
      </w:r>
    </w:p>
    <w:p w14:paraId="4A688DB6" w14:textId="0054683D" w:rsidR="00C003EC" w:rsidRPr="001B196A" w:rsidRDefault="00C003EC" w:rsidP="00C003EC">
      <w:pPr>
        <w:pStyle w:val="CaptionTop"/>
        <w:rPr>
          <w:noProof/>
          <w:lang w:val="en-GB"/>
        </w:rPr>
      </w:pPr>
      <w:r w:rsidRPr="001B196A">
        <w:rPr>
          <w:noProof/>
          <w:lang w:val="en-GB"/>
        </w:rPr>
        <w:t>Table 4.</w:t>
      </w:r>
      <w:r w:rsidR="00502442" w:rsidRPr="001B196A">
        <w:rPr>
          <w:noProof/>
          <w:lang w:val="en-GB"/>
        </w:rPr>
        <w:fldChar w:fldCharType="begin"/>
      </w:r>
      <w:r w:rsidR="00502442" w:rsidRPr="001B196A">
        <w:rPr>
          <w:noProof/>
          <w:lang w:val="en-GB"/>
        </w:rPr>
        <w:instrText xml:space="preserve"> SEQ Table \* ARABIC </w:instrText>
      </w:r>
      <w:r w:rsidR="00502442" w:rsidRPr="001B196A">
        <w:rPr>
          <w:noProof/>
          <w:lang w:val="en-GB"/>
        </w:rPr>
        <w:fldChar w:fldCharType="separate"/>
      </w:r>
      <w:r w:rsidR="00B60DB2" w:rsidRPr="001B196A">
        <w:rPr>
          <w:noProof/>
          <w:lang w:val="en-GB"/>
        </w:rPr>
        <w:t>1</w:t>
      </w:r>
      <w:r w:rsidR="00502442" w:rsidRPr="001B196A">
        <w:rPr>
          <w:noProof/>
          <w:lang w:val="en-GB"/>
        </w:rPr>
        <w:fldChar w:fldCharType="end"/>
      </w:r>
      <w:r w:rsidRPr="001B196A">
        <w:rPr>
          <w:noProof/>
          <w:lang w:val="en-GB"/>
        </w:rPr>
        <w:t xml:space="preserve"> Most Common </w:t>
      </w:r>
      <w:r w:rsidR="00E22131" w:rsidRPr="001B196A">
        <w:rPr>
          <w:noProof/>
          <w:lang w:val="en-GB"/>
        </w:rPr>
        <w:t>Data File Formats</w:t>
      </w:r>
      <w:r w:rsidRPr="001B196A">
        <w:rPr>
          <w:noProof/>
          <w:lang w:val="en-GB"/>
        </w:rPr>
        <w:t xml:space="preserve"> </w:t>
      </w:r>
      <w:r w:rsidR="00E22131" w:rsidRPr="001B196A">
        <w:rPr>
          <w:noProof/>
          <w:lang w:val="en-GB"/>
        </w:rPr>
        <w:t xml:space="preserve">and </w:t>
      </w:r>
      <w:r w:rsidR="00ED3BDD" w:rsidRPr="001B196A">
        <w:rPr>
          <w:noProof/>
          <w:lang w:val="en-GB"/>
        </w:rPr>
        <w:t xml:space="preserve">the </w:t>
      </w:r>
      <w:r w:rsidR="00146E11">
        <w:rPr>
          <w:noProof/>
          <w:lang w:val="en-GB"/>
        </w:rPr>
        <w:t xml:space="preserve">Corresponding </w:t>
      </w:r>
      <w:r w:rsidR="00ED3BDD" w:rsidRPr="001B196A">
        <w:rPr>
          <w:noProof/>
          <w:lang w:val="en-GB"/>
        </w:rPr>
        <w:t>Reader</w:t>
      </w:r>
      <w:r w:rsidR="003B10C1">
        <w:rPr>
          <w:noProof/>
          <w:lang w:val="en-GB"/>
        </w:rPr>
        <w:t xml:space="preserve"> in pandas</w:t>
      </w:r>
    </w:p>
    <w:tbl>
      <w:tblPr>
        <w:tblW w:w="9064"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CellMar>
          <w:top w:w="85" w:type="dxa"/>
          <w:left w:w="142" w:type="dxa"/>
          <w:bottom w:w="85" w:type="dxa"/>
          <w:right w:w="142" w:type="dxa"/>
        </w:tblCellMar>
        <w:tblLook w:val="04A0" w:firstRow="1" w:lastRow="0" w:firstColumn="1" w:lastColumn="0" w:noHBand="0" w:noVBand="1"/>
      </w:tblPr>
      <w:tblGrid>
        <w:gridCol w:w="2544"/>
        <w:gridCol w:w="2126"/>
        <w:gridCol w:w="4394"/>
      </w:tblGrid>
      <w:tr w:rsidR="00C003EC" w:rsidRPr="000A7171" w14:paraId="42002F7D" w14:textId="77777777" w:rsidTr="00C003EC">
        <w:trPr>
          <w:trHeight w:val="315"/>
        </w:trPr>
        <w:tc>
          <w:tcPr>
            <w:tcW w:w="2544" w:type="dxa"/>
            <w:shd w:val="clear" w:color="auto" w:fill="D9D9D9" w:themeFill="background1" w:themeFillShade="D9"/>
            <w:noWrap/>
            <w:hideMark/>
          </w:tcPr>
          <w:p w14:paraId="4EDEDE15" w14:textId="794516B7" w:rsidR="00C003EC" w:rsidRPr="001B196A" w:rsidRDefault="00C003EC" w:rsidP="00C003EC">
            <w:pPr>
              <w:rPr>
                <w:rFonts w:eastAsia="Times New Roman" w:cs="Calibri"/>
                <w:b/>
                <w:bCs/>
                <w:noProof/>
                <w:color w:val="000000"/>
                <w:lang w:eastAsia="zh-TW"/>
              </w:rPr>
            </w:pPr>
            <w:r w:rsidRPr="001B196A">
              <w:rPr>
                <w:b/>
                <w:bCs/>
                <w:noProof/>
              </w:rPr>
              <w:t>Reader</w:t>
            </w:r>
          </w:p>
        </w:tc>
        <w:tc>
          <w:tcPr>
            <w:tcW w:w="2126" w:type="dxa"/>
            <w:shd w:val="clear" w:color="auto" w:fill="D9D9D9" w:themeFill="background1" w:themeFillShade="D9"/>
            <w:noWrap/>
            <w:hideMark/>
          </w:tcPr>
          <w:p w14:paraId="56FAACBC" w14:textId="1766BAD9" w:rsidR="00C003EC" w:rsidRPr="001B196A" w:rsidRDefault="00C003EC" w:rsidP="00C003EC">
            <w:pPr>
              <w:rPr>
                <w:rFonts w:eastAsia="Times New Roman" w:cs="Calibri"/>
                <w:b/>
                <w:bCs/>
                <w:noProof/>
                <w:color w:val="000000"/>
                <w:lang w:eastAsia="zh-TW"/>
              </w:rPr>
            </w:pPr>
            <w:r w:rsidRPr="001B196A">
              <w:rPr>
                <w:b/>
                <w:bCs/>
                <w:noProof/>
              </w:rPr>
              <w:t>Format Type</w:t>
            </w:r>
          </w:p>
        </w:tc>
        <w:tc>
          <w:tcPr>
            <w:tcW w:w="4394" w:type="dxa"/>
            <w:shd w:val="clear" w:color="auto" w:fill="D9D9D9" w:themeFill="background1" w:themeFillShade="D9"/>
            <w:noWrap/>
            <w:hideMark/>
          </w:tcPr>
          <w:p w14:paraId="69C191B8" w14:textId="2DB62B89" w:rsidR="00C003EC" w:rsidRPr="001B196A" w:rsidRDefault="00C003EC" w:rsidP="00C003EC">
            <w:pPr>
              <w:rPr>
                <w:rFonts w:eastAsia="Times New Roman" w:cs="Calibri"/>
                <w:b/>
                <w:bCs/>
                <w:noProof/>
                <w:color w:val="000000"/>
                <w:lang w:eastAsia="zh-TW"/>
              </w:rPr>
            </w:pPr>
            <w:r w:rsidRPr="001B196A">
              <w:rPr>
                <w:b/>
                <w:bCs/>
                <w:noProof/>
              </w:rPr>
              <w:t>Data Description</w:t>
            </w:r>
          </w:p>
        </w:tc>
      </w:tr>
      <w:tr w:rsidR="00C003EC" w:rsidRPr="000A7171" w14:paraId="0AF37FF3" w14:textId="77777777" w:rsidTr="00C003EC">
        <w:trPr>
          <w:trHeight w:val="330"/>
        </w:trPr>
        <w:tc>
          <w:tcPr>
            <w:tcW w:w="2544" w:type="dxa"/>
            <w:shd w:val="clear" w:color="000000" w:fill="FFFFFF"/>
            <w:noWrap/>
            <w:hideMark/>
          </w:tcPr>
          <w:p w14:paraId="1C2A9A9D" w14:textId="36670108" w:rsidR="00C003EC" w:rsidRPr="001B196A" w:rsidRDefault="00C003EC" w:rsidP="00C003EC">
            <w:pPr>
              <w:jc w:val="left"/>
              <w:rPr>
                <w:rFonts w:ascii="Consolas" w:eastAsia="Times New Roman" w:hAnsi="Consolas" w:cs="Calibri"/>
                <w:noProof/>
                <w:color w:val="000000"/>
                <w:lang w:eastAsia="zh-TW"/>
              </w:rPr>
            </w:pPr>
            <w:r w:rsidRPr="001B196A">
              <w:rPr>
                <w:rFonts w:ascii="Consolas" w:hAnsi="Consolas"/>
                <w:noProof/>
              </w:rPr>
              <w:t>read_csv()</w:t>
            </w:r>
          </w:p>
        </w:tc>
        <w:tc>
          <w:tcPr>
            <w:tcW w:w="2126" w:type="dxa"/>
            <w:shd w:val="clear" w:color="000000" w:fill="FFFFFF"/>
            <w:noWrap/>
            <w:hideMark/>
          </w:tcPr>
          <w:p w14:paraId="297A4876" w14:textId="66D4E9FB" w:rsidR="00C003EC" w:rsidRPr="001B196A" w:rsidRDefault="00C003EC" w:rsidP="00C003EC">
            <w:pPr>
              <w:jc w:val="left"/>
              <w:rPr>
                <w:rFonts w:eastAsia="Times New Roman" w:cs="Calibri"/>
                <w:noProof/>
                <w:color w:val="000000"/>
                <w:lang w:eastAsia="zh-TW"/>
              </w:rPr>
            </w:pPr>
            <w:r w:rsidRPr="001B196A">
              <w:rPr>
                <w:noProof/>
              </w:rPr>
              <w:t>text</w:t>
            </w:r>
          </w:p>
        </w:tc>
        <w:tc>
          <w:tcPr>
            <w:tcW w:w="4394" w:type="dxa"/>
            <w:shd w:val="clear" w:color="000000" w:fill="FFFFFF"/>
            <w:noWrap/>
            <w:hideMark/>
          </w:tcPr>
          <w:p w14:paraId="533A9F06" w14:textId="42841294" w:rsidR="00C003EC" w:rsidRPr="001B196A" w:rsidRDefault="00C003EC" w:rsidP="00C003EC">
            <w:pPr>
              <w:jc w:val="left"/>
              <w:rPr>
                <w:rFonts w:eastAsia="Times New Roman" w:cs="Calibri"/>
                <w:noProof/>
                <w:color w:val="000000"/>
                <w:lang w:eastAsia="zh-TW"/>
              </w:rPr>
            </w:pPr>
            <w:r w:rsidRPr="001B196A">
              <w:rPr>
                <w:noProof/>
              </w:rPr>
              <w:t>CSV</w:t>
            </w:r>
          </w:p>
        </w:tc>
      </w:tr>
      <w:tr w:rsidR="00C003EC" w:rsidRPr="000A7171" w14:paraId="1C54488A" w14:textId="77777777" w:rsidTr="00C003EC">
        <w:trPr>
          <w:trHeight w:val="315"/>
        </w:trPr>
        <w:tc>
          <w:tcPr>
            <w:tcW w:w="2544" w:type="dxa"/>
            <w:shd w:val="clear" w:color="000000" w:fill="FFFFFF"/>
            <w:noWrap/>
            <w:hideMark/>
          </w:tcPr>
          <w:p w14:paraId="6DD8153B" w14:textId="01842AAD" w:rsidR="00C003EC" w:rsidRPr="001B196A" w:rsidRDefault="00C003EC" w:rsidP="00C003EC">
            <w:pPr>
              <w:jc w:val="left"/>
              <w:rPr>
                <w:rFonts w:ascii="Consolas" w:eastAsia="Times New Roman" w:hAnsi="Consolas" w:cs="Calibri"/>
                <w:noProof/>
                <w:color w:val="0563C1"/>
                <w:u w:val="single"/>
                <w:lang w:eastAsia="zh-TW"/>
              </w:rPr>
            </w:pPr>
            <w:r w:rsidRPr="001B196A">
              <w:rPr>
                <w:rFonts w:ascii="Consolas" w:hAnsi="Consolas"/>
                <w:noProof/>
              </w:rPr>
              <w:t>read_html()</w:t>
            </w:r>
          </w:p>
        </w:tc>
        <w:tc>
          <w:tcPr>
            <w:tcW w:w="2126" w:type="dxa"/>
            <w:shd w:val="clear" w:color="000000" w:fill="FFFFFF"/>
            <w:noWrap/>
            <w:hideMark/>
          </w:tcPr>
          <w:p w14:paraId="15B37558" w14:textId="5A2A5B18" w:rsidR="00C003EC" w:rsidRPr="001B196A" w:rsidRDefault="00C003EC" w:rsidP="00C003EC">
            <w:pPr>
              <w:jc w:val="left"/>
              <w:rPr>
                <w:rFonts w:eastAsia="Times New Roman" w:cs="Arial"/>
                <w:noProof/>
                <w:color w:val="212529"/>
                <w:lang w:eastAsia="zh-TW"/>
              </w:rPr>
            </w:pPr>
            <w:r w:rsidRPr="001B196A">
              <w:rPr>
                <w:noProof/>
              </w:rPr>
              <w:t>text</w:t>
            </w:r>
          </w:p>
        </w:tc>
        <w:tc>
          <w:tcPr>
            <w:tcW w:w="4394" w:type="dxa"/>
            <w:shd w:val="clear" w:color="000000" w:fill="FFFFFF"/>
            <w:noWrap/>
            <w:hideMark/>
          </w:tcPr>
          <w:p w14:paraId="20A95CA7" w14:textId="598039B4" w:rsidR="00C003EC" w:rsidRPr="001B196A" w:rsidRDefault="00C003EC" w:rsidP="00C003EC">
            <w:pPr>
              <w:jc w:val="left"/>
              <w:rPr>
                <w:rFonts w:eastAsia="Times New Roman" w:cs="Calibri"/>
                <w:noProof/>
                <w:color w:val="0563C1"/>
                <w:u w:val="single"/>
                <w:lang w:eastAsia="zh-TW"/>
              </w:rPr>
            </w:pPr>
            <w:r w:rsidRPr="001B196A">
              <w:rPr>
                <w:noProof/>
              </w:rPr>
              <w:t>HTML</w:t>
            </w:r>
          </w:p>
        </w:tc>
      </w:tr>
      <w:tr w:rsidR="00C003EC" w:rsidRPr="000A7171" w14:paraId="4DE27C46" w14:textId="77777777" w:rsidTr="00C003EC">
        <w:trPr>
          <w:trHeight w:val="315"/>
        </w:trPr>
        <w:tc>
          <w:tcPr>
            <w:tcW w:w="2544" w:type="dxa"/>
            <w:shd w:val="clear" w:color="000000" w:fill="FFFFFF"/>
            <w:noWrap/>
            <w:hideMark/>
          </w:tcPr>
          <w:p w14:paraId="686F8FC0" w14:textId="4E913159" w:rsidR="00C003EC" w:rsidRPr="001B196A" w:rsidRDefault="00C003EC" w:rsidP="00C003EC">
            <w:pPr>
              <w:jc w:val="left"/>
              <w:rPr>
                <w:rFonts w:ascii="Consolas" w:eastAsia="Times New Roman" w:hAnsi="Consolas" w:cs="Calibri"/>
                <w:noProof/>
                <w:color w:val="0563C1"/>
                <w:u w:val="single"/>
                <w:lang w:eastAsia="zh-TW"/>
              </w:rPr>
            </w:pPr>
            <w:r w:rsidRPr="001B196A">
              <w:rPr>
                <w:rFonts w:ascii="Consolas" w:hAnsi="Consolas"/>
                <w:noProof/>
              </w:rPr>
              <w:t>read_clipboard()</w:t>
            </w:r>
          </w:p>
        </w:tc>
        <w:tc>
          <w:tcPr>
            <w:tcW w:w="2126" w:type="dxa"/>
            <w:shd w:val="clear" w:color="000000" w:fill="FFFFFF"/>
            <w:noWrap/>
            <w:hideMark/>
          </w:tcPr>
          <w:p w14:paraId="1AEAACBE" w14:textId="06D67B22" w:rsidR="00C003EC" w:rsidRPr="001B196A" w:rsidRDefault="00C003EC" w:rsidP="00C003EC">
            <w:pPr>
              <w:jc w:val="left"/>
              <w:rPr>
                <w:rFonts w:eastAsia="Times New Roman" w:cs="Arial"/>
                <w:noProof/>
                <w:color w:val="212529"/>
                <w:lang w:eastAsia="zh-TW"/>
              </w:rPr>
            </w:pPr>
            <w:r w:rsidRPr="001B196A">
              <w:rPr>
                <w:noProof/>
              </w:rPr>
              <w:t>text</w:t>
            </w:r>
          </w:p>
        </w:tc>
        <w:tc>
          <w:tcPr>
            <w:tcW w:w="4394" w:type="dxa"/>
            <w:shd w:val="clear" w:color="000000" w:fill="FFFFFF"/>
            <w:noWrap/>
            <w:hideMark/>
          </w:tcPr>
          <w:p w14:paraId="37F1AF65" w14:textId="13175061" w:rsidR="00C003EC" w:rsidRPr="001B196A" w:rsidRDefault="00C003EC" w:rsidP="00C003EC">
            <w:pPr>
              <w:jc w:val="left"/>
              <w:rPr>
                <w:rFonts w:eastAsia="Times New Roman" w:cs="Arial"/>
                <w:noProof/>
                <w:color w:val="212529"/>
                <w:lang w:eastAsia="zh-TW"/>
              </w:rPr>
            </w:pPr>
            <w:r w:rsidRPr="001B196A">
              <w:rPr>
                <w:noProof/>
              </w:rPr>
              <w:t>Local clipboard</w:t>
            </w:r>
          </w:p>
        </w:tc>
      </w:tr>
      <w:tr w:rsidR="00C003EC" w:rsidRPr="000A7171" w14:paraId="2B92FEE6" w14:textId="77777777" w:rsidTr="00C003EC">
        <w:trPr>
          <w:trHeight w:val="315"/>
        </w:trPr>
        <w:tc>
          <w:tcPr>
            <w:tcW w:w="2544" w:type="dxa"/>
            <w:shd w:val="clear" w:color="000000" w:fill="FFFFFF"/>
            <w:noWrap/>
            <w:hideMark/>
          </w:tcPr>
          <w:p w14:paraId="04C66752" w14:textId="6D4C9256" w:rsidR="00C003EC" w:rsidRPr="001B196A" w:rsidRDefault="00C003EC" w:rsidP="00C003EC">
            <w:pPr>
              <w:jc w:val="left"/>
              <w:rPr>
                <w:rFonts w:ascii="Consolas" w:eastAsia="Times New Roman" w:hAnsi="Consolas" w:cs="Calibri"/>
                <w:noProof/>
                <w:color w:val="0563C1"/>
                <w:u w:val="single"/>
                <w:lang w:eastAsia="zh-TW"/>
              </w:rPr>
            </w:pPr>
            <w:r w:rsidRPr="001B196A">
              <w:rPr>
                <w:rFonts w:ascii="Consolas" w:hAnsi="Consolas"/>
                <w:noProof/>
              </w:rPr>
              <w:t>read_excel()</w:t>
            </w:r>
          </w:p>
        </w:tc>
        <w:tc>
          <w:tcPr>
            <w:tcW w:w="2126" w:type="dxa"/>
            <w:shd w:val="clear" w:color="000000" w:fill="FFFFFF"/>
            <w:noWrap/>
            <w:hideMark/>
          </w:tcPr>
          <w:p w14:paraId="4A7658C1" w14:textId="6431298C" w:rsidR="00C003EC" w:rsidRPr="001B196A" w:rsidRDefault="00C003EC" w:rsidP="00C003EC">
            <w:pPr>
              <w:jc w:val="left"/>
              <w:rPr>
                <w:rFonts w:eastAsia="Times New Roman" w:cs="Arial"/>
                <w:noProof/>
                <w:color w:val="212529"/>
                <w:lang w:eastAsia="zh-TW"/>
              </w:rPr>
            </w:pPr>
            <w:r w:rsidRPr="001B196A">
              <w:rPr>
                <w:noProof/>
              </w:rPr>
              <w:t>binary</w:t>
            </w:r>
          </w:p>
        </w:tc>
        <w:tc>
          <w:tcPr>
            <w:tcW w:w="4394" w:type="dxa"/>
            <w:shd w:val="clear" w:color="000000" w:fill="FFFFFF"/>
            <w:noWrap/>
            <w:hideMark/>
          </w:tcPr>
          <w:p w14:paraId="3937C525" w14:textId="0E5C796D" w:rsidR="00C003EC" w:rsidRPr="001B196A" w:rsidRDefault="00C003EC" w:rsidP="00C003EC">
            <w:pPr>
              <w:jc w:val="left"/>
              <w:rPr>
                <w:rFonts w:eastAsia="Times New Roman" w:cs="Calibri"/>
                <w:noProof/>
                <w:color w:val="0563C1"/>
                <w:u w:val="single"/>
                <w:lang w:eastAsia="zh-TW"/>
              </w:rPr>
            </w:pPr>
            <w:r w:rsidRPr="001B196A">
              <w:rPr>
                <w:noProof/>
              </w:rPr>
              <w:t>MS Excel</w:t>
            </w:r>
          </w:p>
        </w:tc>
      </w:tr>
      <w:tr w:rsidR="00C003EC" w:rsidRPr="000A7171" w14:paraId="58F39DDD" w14:textId="77777777" w:rsidTr="00C003EC">
        <w:trPr>
          <w:trHeight w:val="315"/>
        </w:trPr>
        <w:tc>
          <w:tcPr>
            <w:tcW w:w="2544" w:type="dxa"/>
            <w:shd w:val="clear" w:color="000000" w:fill="FFFFFF"/>
            <w:noWrap/>
            <w:hideMark/>
          </w:tcPr>
          <w:p w14:paraId="5B6B350B" w14:textId="0D40784B" w:rsidR="00C003EC" w:rsidRPr="001B196A" w:rsidRDefault="00C003EC" w:rsidP="00C003EC">
            <w:pPr>
              <w:jc w:val="left"/>
              <w:rPr>
                <w:rFonts w:ascii="Consolas" w:eastAsia="Times New Roman" w:hAnsi="Consolas" w:cs="Calibri"/>
                <w:noProof/>
                <w:color w:val="0563C1"/>
                <w:u w:val="single"/>
                <w:lang w:eastAsia="zh-TW"/>
              </w:rPr>
            </w:pPr>
            <w:r w:rsidRPr="001B196A">
              <w:rPr>
                <w:rFonts w:ascii="Consolas" w:hAnsi="Consolas"/>
                <w:noProof/>
              </w:rPr>
              <w:t>read_stata()</w:t>
            </w:r>
          </w:p>
        </w:tc>
        <w:tc>
          <w:tcPr>
            <w:tcW w:w="2126" w:type="dxa"/>
            <w:shd w:val="clear" w:color="000000" w:fill="FFFFFF"/>
            <w:noWrap/>
            <w:hideMark/>
          </w:tcPr>
          <w:p w14:paraId="3ADEDB96" w14:textId="2CDA06B9" w:rsidR="00C003EC" w:rsidRPr="001B196A" w:rsidRDefault="00C003EC" w:rsidP="00C003EC">
            <w:pPr>
              <w:jc w:val="left"/>
              <w:rPr>
                <w:rFonts w:eastAsia="Times New Roman" w:cs="Arial"/>
                <w:noProof/>
                <w:color w:val="212529"/>
                <w:lang w:eastAsia="zh-TW"/>
              </w:rPr>
            </w:pPr>
            <w:r w:rsidRPr="001B196A">
              <w:rPr>
                <w:noProof/>
              </w:rPr>
              <w:t>binary</w:t>
            </w:r>
          </w:p>
        </w:tc>
        <w:tc>
          <w:tcPr>
            <w:tcW w:w="4394" w:type="dxa"/>
            <w:shd w:val="clear" w:color="000000" w:fill="FFFFFF"/>
            <w:noWrap/>
            <w:hideMark/>
          </w:tcPr>
          <w:p w14:paraId="129AD53F" w14:textId="26743872" w:rsidR="00C003EC" w:rsidRPr="001B196A" w:rsidRDefault="00C003EC" w:rsidP="00C003EC">
            <w:pPr>
              <w:jc w:val="left"/>
              <w:rPr>
                <w:rFonts w:eastAsia="Times New Roman" w:cs="Calibri"/>
                <w:noProof/>
                <w:color w:val="0563C1"/>
                <w:u w:val="single"/>
                <w:lang w:eastAsia="zh-TW"/>
              </w:rPr>
            </w:pPr>
            <w:r w:rsidRPr="001B196A">
              <w:rPr>
                <w:noProof/>
              </w:rPr>
              <w:t>Stata</w:t>
            </w:r>
          </w:p>
        </w:tc>
      </w:tr>
      <w:tr w:rsidR="00C003EC" w:rsidRPr="000A7171" w14:paraId="435FB449" w14:textId="77777777" w:rsidTr="00C003EC">
        <w:trPr>
          <w:trHeight w:val="315"/>
        </w:trPr>
        <w:tc>
          <w:tcPr>
            <w:tcW w:w="2544" w:type="dxa"/>
            <w:shd w:val="clear" w:color="000000" w:fill="FFFFFF"/>
            <w:noWrap/>
            <w:hideMark/>
          </w:tcPr>
          <w:p w14:paraId="14FC082C" w14:textId="077D60B8" w:rsidR="00C003EC" w:rsidRPr="001B196A" w:rsidRDefault="00C003EC" w:rsidP="00C003EC">
            <w:pPr>
              <w:jc w:val="left"/>
              <w:rPr>
                <w:rFonts w:ascii="Consolas" w:eastAsia="Times New Roman" w:hAnsi="Consolas" w:cs="Calibri"/>
                <w:noProof/>
                <w:color w:val="0563C1"/>
                <w:u w:val="single"/>
                <w:lang w:eastAsia="zh-TW"/>
              </w:rPr>
            </w:pPr>
            <w:r w:rsidRPr="001B196A">
              <w:rPr>
                <w:rFonts w:ascii="Consolas" w:hAnsi="Consolas"/>
                <w:noProof/>
              </w:rPr>
              <w:t>read_sas()</w:t>
            </w:r>
          </w:p>
        </w:tc>
        <w:tc>
          <w:tcPr>
            <w:tcW w:w="2126" w:type="dxa"/>
            <w:shd w:val="clear" w:color="000000" w:fill="FFFFFF"/>
            <w:noWrap/>
            <w:hideMark/>
          </w:tcPr>
          <w:p w14:paraId="23D22E24" w14:textId="1838B73F" w:rsidR="00C003EC" w:rsidRPr="001B196A" w:rsidRDefault="00C003EC" w:rsidP="00C003EC">
            <w:pPr>
              <w:jc w:val="left"/>
              <w:rPr>
                <w:rFonts w:eastAsia="Times New Roman" w:cs="Arial"/>
                <w:noProof/>
                <w:color w:val="212529"/>
                <w:lang w:eastAsia="zh-TW"/>
              </w:rPr>
            </w:pPr>
            <w:r w:rsidRPr="001B196A">
              <w:rPr>
                <w:noProof/>
              </w:rPr>
              <w:t>binary</w:t>
            </w:r>
          </w:p>
        </w:tc>
        <w:tc>
          <w:tcPr>
            <w:tcW w:w="4394" w:type="dxa"/>
            <w:shd w:val="clear" w:color="000000" w:fill="FFFFFF"/>
            <w:noWrap/>
            <w:hideMark/>
          </w:tcPr>
          <w:p w14:paraId="5140F0B8" w14:textId="290C39DB" w:rsidR="00C003EC" w:rsidRPr="001B196A" w:rsidRDefault="00C003EC" w:rsidP="00C003EC">
            <w:pPr>
              <w:jc w:val="left"/>
              <w:rPr>
                <w:rFonts w:eastAsia="Times New Roman" w:cs="Calibri"/>
                <w:noProof/>
                <w:color w:val="0563C1"/>
                <w:u w:val="single"/>
                <w:lang w:eastAsia="zh-TW"/>
              </w:rPr>
            </w:pPr>
            <w:r w:rsidRPr="001B196A">
              <w:rPr>
                <w:noProof/>
              </w:rPr>
              <w:t>SAS</w:t>
            </w:r>
          </w:p>
        </w:tc>
      </w:tr>
      <w:tr w:rsidR="00C003EC" w:rsidRPr="000A7171" w14:paraId="16B6A3CE" w14:textId="77777777" w:rsidTr="00C003EC">
        <w:trPr>
          <w:trHeight w:val="315"/>
        </w:trPr>
        <w:tc>
          <w:tcPr>
            <w:tcW w:w="2544" w:type="dxa"/>
            <w:shd w:val="clear" w:color="000000" w:fill="FFFFFF"/>
            <w:noWrap/>
            <w:hideMark/>
          </w:tcPr>
          <w:p w14:paraId="49942E82" w14:textId="0737C964" w:rsidR="00C003EC" w:rsidRPr="001B196A" w:rsidRDefault="00C003EC" w:rsidP="00C003EC">
            <w:pPr>
              <w:jc w:val="left"/>
              <w:rPr>
                <w:rFonts w:ascii="Consolas" w:eastAsia="Times New Roman" w:hAnsi="Consolas" w:cs="Calibri"/>
                <w:noProof/>
                <w:color w:val="0563C1"/>
                <w:u w:val="single"/>
                <w:lang w:eastAsia="zh-TW"/>
              </w:rPr>
            </w:pPr>
            <w:r w:rsidRPr="001B196A">
              <w:rPr>
                <w:rFonts w:ascii="Consolas" w:hAnsi="Consolas"/>
                <w:noProof/>
              </w:rPr>
              <w:t>read_spss()</w:t>
            </w:r>
          </w:p>
        </w:tc>
        <w:tc>
          <w:tcPr>
            <w:tcW w:w="2126" w:type="dxa"/>
            <w:shd w:val="clear" w:color="000000" w:fill="FFFFFF"/>
            <w:noWrap/>
            <w:hideMark/>
          </w:tcPr>
          <w:p w14:paraId="54C910D6" w14:textId="3DC1386E" w:rsidR="00C003EC" w:rsidRPr="001B196A" w:rsidRDefault="00C003EC" w:rsidP="00C003EC">
            <w:pPr>
              <w:jc w:val="left"/>
              <w:rPr>
                <w:rFonts w:eastAsia="Times New Roman" w:cs="Arial"/>
                <w:noProof/>
                <w:color w:val="212529"/>
                <w:lang w:eastAsia="zh-TW"/>
              </w:rPr>
            </w:pPr>
            <w:r w:rsidRPr="001B196A">
              <w:rPr>
                <w:noProof/>
              </w:rPr>
              <w:t>binary</w:t>
            </w:r>
          </w:p>
        </w:tc>
        <w:tc>
          <w:tcPr>
            <w:tcW w:w="4394" w:type="dxa"/>
            <w:shd w:val="clear" w:color="000000" w:fill="FFFFFF"/>
            <w:noWrap/>
            <w:hideMark/>
          </w:tcPr>
          <w:p w14:paraId="4097B2E4" w14:textId="3B9256BB" w:rsidR="00C003EC" w:rsidRPr="001B196A" w:rsidRDefault="00C003EC" w:rsidP="00C003EC">
            <w:pPr>
              <w:jc w:val="left"/>
              <w:rPr>
                <w:rFonts w:eastAsia="Times New Roman" w:cs="Calibri"/>
                <w:noProof/>
                <w:color w:val="0563C1"/>
                <w:u w:val="single"/>
                <w:lang w:eastAsia="zh-TW"/>
              </w:rPr>
            </w:pPr>
            <w:r w:rsidRPr="001B196A">
              <w:rPr>
                <w:noProof/>
              </w:rPr>
              <w:t>SPSS</w:t>
            </w:r>
          </w:p>
        </w:tc>
      </w:tr>
      <w:tr w:rsidR="00C003EC" w:rsidRPr="000A7171" w14:paraId="1D85B8CD" w14:textId="77777777" w:rsidTr="00C003EC">
        <w:trPr>
          <w:trHeight w:val="315"/>
        </w:trPr>
        <w:tc>
          <w:tcPr>
            <w:tcW w:w="2544" w:type="dxa"/>
            <w:shd w:val="clear" w:color="000000" w:fill="FFFFFF"/>
            <w:noWrap/>
            <w:hideMark/>
          </w:tcPr>
          <w:p w14:paraId="77B6DA8B" w14:textId="40CA202B" w:rsidR="00C003EC" w:rsidRPr="001B196A" w:rsidRDefault="00C003EC" w:rsidP="00C003EC">
            <w:pPr>
              <w:jc w:val="left"/>
              <w:rPr>
                <w:rFonts w:ascii="Consolas" w:eastAsia="Times New Roman" w:hAnsi="Consolas" w:cs="Calibri"/>
                <w:noProof/>
                <w:color w:val="0563C1"/>
                <w:u w:val="single"/>
                <w:lang w:eastAsia="zh-TW"/>
              </w:rPr>
            </w:pPr>
            <w:r w:rsidRPr="001B196A">
              <w:rPr>
                <w:rFonts w:ascii="Consolas" w:hAnsi="Consolas"/>
                <w:noProof/>
              </w:rPr>
              <w:t>read_pickle()</w:t>
            </w:r>
          </w:p>
        </w:tc>
        <w:tc>
          <w:tcPr>
            <w:tcW w:w="2126" w:type="dxa"/>
            <w:shd w:val="clear" w:color="000000" w:fill="FFFFFF"/>
            <w:noWrap/>
            <w:hideMark/>
          </w:tcPr>
          <w:p w14:paraId="3CEAF5FD" w14:textId="24947ED0" w:rsidR="00C003EC" w:rsidRPr="001B196A" w:rsidRDefault="00C003EC" w:rsidP="00C003EC">
            <w:pPr>
              <w:jc w:val="left"/>
              <w:rPr>
                <w:rFonts w:eastAsia="Times New Roman" w:cs="Arial"/>
                <w:noProof/>
                <w:color w:val="212529"/>
                <w:lang w:eastAsia="zh-TW"/>
              </w:rPr>
            </w:pPr>
            <w:r w:rsidRPr="001B196A">
              <w:rPr>
                <w:noProof/>
              </w:rPr>
              <w:t>binary</w:t>
            </w:r>
          </w:p>
        </w:tc>
        <w:tc>
          <w:tcPr>
            <w:tcW w:w="4394" w:type="dxa"/>
            <w:shd w:val="clear" w:color="000000" w:fill="FFFFFF"/>
            <w:noWrap/>
            <w:hideMark/>
          </w:tcPr>
          <w:p w14:paraId="1CEBCF8B" w14:textId="59B098FB" w:rsidR="00C003EC" w:rsidRPr="001B196A" w:rsidRDefault="00C003EC" w:rsidP="00C003EC">
            <w:pPr>
              <w:jc w:val="left"/>
              <w:rPr>
                <w:rFonts w:eastAsia="Times New Roman" w:cs="Calibri"/>
                <w:noProof/>
                <w:color w:val="0563C1"/>
                <w:u w:val="single"/>
                <w:lang w:eastAsia="zh-TW"/>
              </w:rPr>
            </w:pPr>
            <w:r w:rsidRPr="001B196A">
              <w:rPr>
                <w:noProof/>
              </w:rPr>
              <w:t>Python Pickle Format</w:t>
            </w:r>
          </w:p>
        </w:tc>
      </w:tr>
      <w:tr w:rsidR="00C003EC" w:rsidRPr="000A7171" w14:paraId="7C23BD47" w14:textId="77777777" w:rsidTr="00C003EC">
        <w:trPr>
          <w:trHeight w:val="315"/>
        </w:trPr>
        <w:tc>
          <w:tcPr>
            <w:tcW w:w="2544" w:type="dxa"/>
            <w:shd w:val="clear" w:color="000000" w:fill="FFFFFF"/>
            <w:noWrap/>
            <w:hideMark/>
          </w:tcPr>
          <w:p w14:paraId="2E0F57E1" w14:textId="437103C0" w:rsidR="00C003EC" w:rsidRPr="001B196A" w:rsidRDefault="00C003EC" w:rsidP="00C003EC">
            <w:pPr>
              <w:jc w:val="left"/>
              <w:rPr>
                <w:rFonts w:ascii="Consolas" w:eastAsia="Times New Roman" w:hAnsi="Consolas" w:cs="Calibri"/>
                <w:noProof/>
                <w:color w:val="0563C1"/>
                <w:u w:val="single"/>
                <w:lang w:eastAsia="zh-TW"/>
              </w:rPr>
            </w:pPr>
            <w:r w:rsidRPr="001B196A">
              <w:rPr>
                <w:rFonts w:ascii="Consolas" w:hAnsi="Consolas"/>
                <w:noProof/>
              </w:rPr>
              <w:t>read_sql()</w:t>
            </w:r>
          </w:p>
        </w:tc>
        <w:tc>
          <w:tcPr>
            <w:tcW w:w="2126" w:type="dxa"/>
            <w:shd w:val="clear" w:color="000000" w:fill="FFFFFF"/>
            <w:noWrap/>
            <w:hideMark/>
          </w:tcPr>
          <w:p w14:paraId="1DAB308D" w14:textId="2946911E" w:rsidR="00C003EC" w:rsidRPr="001B196A" w:rsidRDefault="00C003EC" w:rsidP="00C003EC">
            <w:pPr>
              <w:jc w:val="left"/>
              <w:rPr>
                <w:rFonts w:eastAsia="Times New Roman" w:cs="Arial"/>
                <w:noProof/>
                <w:color w:val="212529"/>
                <w:lang w:eastAsia="zh-TW"/>
              </w:rPr>
            </w:pPr>
            <w:r w:rsidRPr="001B196A">
              <w:rPr>
                <w:noProof/>
              </w:rPr>
              <w:t>SQL</w:t>
            </w:r>
          </w:p>
        </w:tc>
        <w:tc>
          <w:tcPr>
            <w:tcW w:w="4394" w:type="dxa"/>
            <w:shd w:val="clear" w:color="000000" w:fill="FFFFFF"/>
            <w:noWrap/>
            <w:hideMark/>
          </w:tcPr>
          <w:p w14:paraId="4B725495" w14:textId="2F5AAA9E" w:rsidR="00C003EC" w:rsidRPr="001B196A" w:rsidRDefault="00C003EC" w:rsidP="00C003EC">
            <w:pPr>
              <w:jc w:val="left"/>
              <w:rPr>
                <w:rFonts w:eastAsia="Times New Roman" w:cs="Calibri"/>
                <w:noProof/>
                <w:color w:val="0563C1"/>
                <w:u w:val="single"/>
                <w:lang w:eastAsia="zh-TW"/>
              </w:rPr>
            </w:pPr>
            <w:r w:rsidRPr="001B196A">
              <w:rPr>
                <w:noProof/>
              </w:rPr>
              <w:t>SQL</w:t>
            </w:r>
          </w:p>
        </w:tc>
      </w:tr>
      <w:tr w:rsidR="00C003EC" w:rsidRPr="000A7171" w14:paraId="2838EBC8" w14:textId="77777777" w:rsidTr="00C003EC">
        <w:trPr>
          <w:trHeight w:val="300"/>
        </w:trPr>
        <w:tc>
          <w:tcPr>
            <w:tcW w:w="2544" w:type="dxa"/>
            <w:shd w:val="clear" w:color="000000" w:fill="FFFFFF"/>
            <w:noWrap/>
            <w:hideMark/>
          </w:tcPr>
          <w:p w14:paraId="0221553E" w14:textId="47304C21" w:rsidR="00C003EC" w:rsidRPr="001B196A" w:rsidRDefault="00C003EC" w:rsidP="00C003EC">
            <w:pPr>
              <w:jc w:val="left"/>
              <w:rPr>
                <w:rFonts w:ascii="Consolas" w:eastAsia="Times New Roman" w:hAnsi="Consolas" w:cs="Calibri"/>
                <w:noProof/>
                <w:color w:val="0563C1"/>
                <w:u w:val="single"/>
                <w:lang w:eastAsia="zh-TW"/>
              </w:rPr>
            </w:pPr>
            <w:r w:rsidRPr="001B196A">
              <w:rPr>
                <w:rFonts w:ascii="Consolas" w:hAnsi="Consolas"/>
                <w:noProof/>
              </w:rPr>
              <w:t>read_gbq()</w:t>
            </w:r>
          </w:p>
        </w:tc>
        <w:tc>
          <w:tcPr>
            <w:tcW w:w="2126" w:type="dxa"/>
            <w:shd w:val="clear" w:color="000000" w:fill="FFFFFF"/>
            <w:noWrap/>
            <w:hideMark/>
          </w:tcPr>
          <w:p w14:paraId="53CFD628" w14:textId="252C6387" w:rsidR="00C003EC" w:rsidRPr="001B196A" w:rsidRDefault="00C003EC" w:rsidP="00C003EC">
            <w:pPr>
              <w:jc w:val="left"/>
              <w:rPr>
                <w:rFonts w:eastAsia="Times New Roman" w:cs="Arial"/>
                <w:noProof/>
                <w:color w:val="212529"/>
                <w:lang w:eastAsia="zh-TW"/>
              </w:rPr>
            </w:pPr>
            <w:r w:rsidRPr="001B196A">
              <w:rPr>
                <w:noProof/>
              </w:rPr>
              <w:t>SQL</w:t>
            </w:r>
          </w:p>
        </w:tc>
        <w:tc>
          <w:tcPr>
            <w:tcW w:w="4394" w:type="dxa"/>
            <w:shd w:val="clear" w:color="000000" w:fill="FFFFFF"/>
            <w:noWrap/>
            <w:hideMark/>
          </w:tcPr>
          <w:p w14:paraId="6757A3EF" w14:textId="2BBDAC98" w:rsidR="00C003EC" w:rsidRPr="001B196A" w:rsidRDefault="00C003EC" w:rsidP="00C003EC">
            <w:pPr>
              <w:jc w:val="left"/>
              <w:rPr>
                <w:rFonts w:eastAsia="Times New Roman" w:cs="Calibri"/>
                <w:noProof/>
                <w:color w:val="0563C1"/>
                <w:u w:val="single"/>
                <w:lang w:eastAsia="zh-TW"/>
              </w:rPr>
            </w:pPr>
            <w:r w:rsidRPr="001B196A">
              <w:rPr>
                <w:noProof/>
              </w:rPr>
              <w:t>Google BigQuery</w:t>
            </w:r>
          </w:p>
        </w:tc>
      </w:tr>
    </w:tbl>
    <w:p w14:paraId="30CCFE85" w14:textId="567F6C76" w:rsidR="00403781" w:rsidRPr="007F1C67" w:rsidRDefault="00F17008" w:rsidP="00551C99">
      <w:pPr>
        <w:pStyle w:val="BodyText"/>
        <w:rPr>
          <w:noProof/>
          <w:lang w:val="en-GB"/>
        </w:rPr>
      </w:pPr>
      <w:r w:rsidRPr="007F1C67">
        <w:rPr>
          <w:noProof/>
          <w:lang w:val="en-GB"/>
        </w:rPr>
        <w:t>W</w:t>
      </w:r>
      <w:r w:rsidR="005825D8" w:rsidRPr="007F1C67">
        <w:rPr>
          <w:noProof/>
          <w:lang w:val="en-GB"/>
        </w:rPr>
        <w:t xml:space="preserve">e can </w:t>
      </w:r>
      <w:r w:rsidRPr="007F1C67">
        <w:rPr>
          <w:noProof/>
          <w:lang w:val="en-GB"/>
        </w:rPr>
        <w:t xml:space="preserve">then </w:t>
      </w:r>
      <w:r w:rsidR="005825D8" w:rsidRPr="007F1C67">
        <w:rPr>
          <w:noProof/>
          <w:lang w:val="en-GB"/>
        </w:rPr>
        <w:t>use t</w:t>
      </w:r>
      <w:r w:rsidR="00C52509" w:rsidRPr="007F1C67">
        <w:rPr>
          <w:noProof/>
          <w:lang w:val="en-GB"/>
        </w:rPr>
        <w:t xml:space="preserve">he </w:t>
      </w:r>
      <w:r w:rsidR="005825D8" w:rsidRPr="007F1C67">
        <w:rPr>
          <w:rFonts w:ascii="Consolas" w:hAnsi="Consolas"/>
          <w:noProof/>
          <w:lang w:val="en-GB"/>
        </w:rPr>
        <w:t>.</w:t>
      </w:r>
      <w:r w:rsidR="00C52509" w:rsidRPr="007F1C67">
        <w:rPr>
          <w:rFonts w:ascii="Consolas" w:hAnsi="Consolas"/>
          <w:noProof/>
          <w:lang w:val="en-GB"/>
        </w:rPr>
        <w:t>head()</w:t>
      </w:r>
      <w:r w:rsidR="00C52509" w:rsidRPr="007F1C67">
        <w:rPr>
          <w:noProof/>
          <w:lang w:val="en-GB"/>
        </w:rPr>
        <w:t xml:space="preserve"> method </w:t>
      </w:r>
      <w:r w:rsidR="005825D8" w:rsidRPr="007F1C67">
        <w:rPr>
          <w:noProof/>
          <w:lang w:val="en-GB"/>
        </w:rPr>
        <w:t xml:space="preserve">to </w:t>
      </w:r>
      <w:r w:rsidR="00C52509" w:rsidRPr="007F1C67">
        <w:rPr>
          <w:noProof/>
          <w:lang w:val="en-GB"/>
        </w:rPr>
        <w:t xml:space="preserve">display the first five rows of </w:t>
      </w:r>
      <w:r w:rsidR="005825D8" w:rsidRPr="007F1C67">
        <w:rPr>
          <w:noProof/>
          <w:lang w:val="en-GB"/>
        </w:rPr>
        <w:t xml:space="preserve">the imported </w:t>
      </w:r>
      <w:r w:rsidR="00C52509" w:rsidRPr="007F1C67">
        <w:rPr>
          <w:noProof/>
          <w:lang w:val="en-GB"/>
        </w:rPr>
        <w:t>data</w:t>
      </w:r>
      <w:r w:rsidR="005825D8" w:rsidRPr="007F1C67">
        <w:rPr>
          <w:noProof/>
          <w:lang w:val="en-GB"/>
        </w:rPr>
        <w:t>set</w:t>
      </w:r>
      <w:r w:rsidR="00C52509" w:rsidRPr="007F1C67">
        <w:rPr>
          <w:noProof/>
          <w:lang w:val="en-GB"/>
        </w:rPr>
        <w:t>.</w:t>
      </w:r>
      <w:r w:rsidR="003D230D" w:rsidRPr="007F1C67">
        <w:rPr>
          <w:noProof/>
          <w:lang w:val="en-GB"/>
        </w:rPr>
        <w:t xml:space="preserve"> </w:t>
      </w:r>
      <w:r w:rsidR="00E7097A" w:rsidRPr="007F1C67">
        <w:rPr>
          <w:noProof/>
          <w:lang w:val="en-GB"/>
        </w:rPr>
        <w:t xml:space="preserve">It </w:t>
      </w:r>
      <w:r w:rsidR="003D230D" w:rsidRPr="007F1C67">
        <w:rPr>
          <w:noProof/>
          <w:lang w:val="en-GB"/>
        </w:rPr>
        <w:t xml:space="preserve">is </w:t>
      </w:r>
      <w:r w:rsidR="00E7097A" w:rsidRPr="007F1C67">
        <w:rPr>
          <w:noProof/>
          <w:lang w:val="en-GB"/>
        </w:rPr>
        <w:t>important</w:t>
      </w:r>
      <w:r w:rsidR="003D230D" w:rsidRPr="007F1C67">
        <w:rPr>
          <w:noProof/>
          <w:lang w:val="en-GB"/>
        </w:rPr>
        <w:t xml:space="preserve"> to check whether the data </w:t>
      </w:r>
      <w:r w:rsidR="00E7097A" w:rsidRPr="007F1C67">
        <w:rPr>
          <w:noProof/>
          <w:lang w:val="en-GB"/>
        </w:rPr>
        <w:t>have been</w:t>
      </w:r>
      <w:r w:rsidR="003D230D" w:rsidRPr="007F1C67">
        <w:rPr>
          <w:noProof/>
          <w:lang w:val="en-GB"/>
        </w:rPr>
        <w:t xml:space="preserve"> </w:t>
      </w:r>
      <w:r w:rsidR="00411E31" w:rsidRPr="007F1C67">
        <w:rPr>
          <w:noProof/>
          <w:lang w:val="en-GB"/>
        </w:rPr>
        <w:t>accurately</w:t>
      </w:r>
      <w:r w:rsidR="00C10AE3" w:rsidRPr="007F1C67">
        <w:rPr>
          <w:noProof/>
          <w:lang w:val="en-GB"/>
        </w:rPr>
        <w:t xml:space="preserve"> imported</w:t>
      </w:r>
      <w:r w:rsidR="00411E31" w:rsidRPr="007F1C67">
        <w:rPr>
          <w:noProof/>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5825D8" w:rsidRPr="000A7171" w14:paraId="71674344" w14:textId="77777777" w:rsidTr="007D3BA3">
        <w:trPr>
          <w:jc w:val="center"/>
        </w:trPr>
        <w:tc>
          <w:tcPr>
            <w:tcW w:w="9017" w:type="dxa"/>
            <w:shd w:val="clear" w:color="auto" w:fill="D9D9D9" w:themeFill="background1" w:themeFillShade="D9"/>
            <w:vAlign w:val="center"/>
          </w:tcPr>
          <w:p w14:paraId="2B478287" w14:textId="29D51D9F" w:rsidR="005825D8" w:rsidRPr="007F1C67" w:rsidRDefault="00225D25" w:rsidP="007D3BA3">
            <w:pPr>
              <w:pStyle w:val="Code"/>
              <w:rPr>
                <w:noProof/>
                <w:lang w:val="en-GB"/>
              </w:rPr>
            </w:pPr>
            <w:r w:rsidRPr="007F1C67">
              <w:rPr>
                <w:noProof/>
                <w:lang w:val="en-GB"/>
              </w:rPr>
              <w:t>DataFrame_name</w:t>
            </w:r>
            <w:r w:rsidR="005825D8" w:rsidRPr="007F1C67">
              <w:rPr>
                <w:noProof/>
                <w:color w:val="auto"/>
                <w:lang w:val="en-GB"/>
              </w:rPr>
              <w:t>.head()</w:t>
            </w:r>
          </w:p>
        </w:tc>
      </w:tr>
    </w:tbl>
    <w:p w14:paraId="6122D146" w14:textId="73079CA7" w:rsidR="000E155B" w:rsidRPr="007F1C67" w:rsidRDefault="00ED103F" w:rsidP="00551C99">
      <w:pPr>
        <w:pStyle w:val="BodyText"/>
        <w:rPr>
          <w:noProof/>
          <w:lang w:val="en-GB"/>
        </w:rPr>
      </w:pPr>
      <w:r w:rsidRPr="007F1C67">
        <w:rPr>
          <w:noProof/>
          <w:lang w:val="en-GB"/>
        </w:rPr>
        <w:t xml:space="preserve">Alternatively, </w:t>
      </w:r>
      <w:r w:rsidR="00F744DF" w:rsidRPr="007F1C67">
        <w:rPr>
          <w:noProof/>
          <w:lang w:val="en-GB"/>
        </w:rPr>
        <w:t xml:space="preserve">we can also use the </w:t>
      </w:r>
      <w:r w:rsidR="006F2A2B" w:rsidRPr="007F1C67">
        <w:rPr>
          <w:noProof/>
          <w:lang w:val="en-GB"/>
        </w:rPr>
        <w:t xml:space="preserve">conventional </w:t>
      </w:r>
      <w:r w:rsidR="00F744DF" w:rsidRPr="007F1C67">
        <w:rPr>
          <w:rFonts w:ascii="Consolas" w:hAnsi="Consolas"/>
          <w:noProof/>
          <w:lang w:val="en-GB"/>
        </w:rPr>
        <w:t>print()</w:t>
      </w:r>
      <w:r w:rsidR="00F744DF" w:rsidRPr="007F1C67">
        <w:rPr>
          <w:noProof/>
          <w:lang w:val="en-GB"/>
        </w:rPr>
        <w:t xml:space="preserve"> function to display the whole </w:t>
      </w:r>
      <w:r w:rsidR="003B0D05" w:rsidRPr="007F1C67">
        <w:rPr>
          <w:noProof/>
          <w:lang w:val="en-GB"/>
        </w:rPr>
        <w:t>DataFrame</w:t>
      </w:r>
      <w:r w:rsidR="00F744DF" w:rsidRPr="007F1C67">
        <w:rPr>
          <w:noProof/>
          <w:lang w:val="en-GB"/>
        </w:rPr>
        <w:t xml:space="preserve">. Nevertheless, this </w:t>
      </w:r>
      <w:r w:rsidR="003D230D" w:rsidRPr="007F1C67">
        <w:rPr>
          <w:noProof/>
          <w:lang w:val="en-GB"/>
        </w:rPr>
        <w:t xml:space="preserve">can be quite frustrating if </w:t>
      </w:r>
      <w:r w:rsidR="006F2A2B" w:rsidRPr="007F1C67">
        <w:rPr>
          <w:noProof/>
          <w:lang w:val="en-GB"/>
        </w:rPr>
        <w:t xml:space="preserve">the dataset contains many rows and columns, and the </w:t>
      </w:r>
      <w:r w:rsidR="00366083" w:rsidRPr="007F1C67">
        <w:rPr>
          <w:noProof/>
          <w:lang w:val="en-GB"/>
        </w:rPr>
        <w:t>out</w:t>
      </w:r>
      <w:r w:rsidR="009946DD" w:rsidRPr="007F1C67">
        <w:rPr>
          <w:noProof/>
          <w:lang w:val="en-GB"/>
        </w:rPr>
        <w:t xml:space="preserve">put does not fit </w:t>
      </w:r>
      <w:r w:rsidR="00434BC3" w:rsidRPr="007F1C67">
        <w:rPr>
          <w:noProof/>
          <w:lang w:val="en-GB"/>
        </w:rPr>
        <w:t xml:space="preserve">to </w:t>
      </w:r>
      <w:r w:rsidR="009946DD" w:rsidRPr="007F1C67">
        <w:rPr>
          <w:noProof/>
          <w:lang w:val="en-GB"/>
        </w:rPr>
        <w:t xml:space="preserve">the </w:t>
      </w:r>
      <w:r w:rsidR="009B5694" w:rsidRPr="007F1C67">
        <w:rPr>
          <w:noProof/>
          <w:lang w:val="en-GB"/>
        </w:rPr>
        <w:t>window</w:t>
      </w:r>
      <w:r w:rsidR="009D7642" w:rsidRPr="007F1C67">
        <w:rPr>
          <w:noProof/>
          <w:lang w:val="en-GB"/>
        </w:rPr>
        <w:t xml:space="preserve"> properly</w:t>
      </w:r>
      <w:r w:rsidR="006F2A2B" w:rsidRPr="007F1C67">
        <w:rPr>
          <w:noProof/>
          <w:lang w:val="en-GB"/>
        </w:rPr>
        <w:t>.</w:t>
      </w:r>
      <w:r w:rsidR="00BD067F">
        <w:t xml:space="preserve"> </w:t>
      </w:r>
      <w:r w:rsidR="00BD067F">
        <w:rPr>
          <w:lang w:val="en-US"/>
        </w:rPr>
        <w:t xml:space="preserve">Another way to print the whole DataFrame is to use the </w:t>
      </w:r>
      <w:r w:rsidR="00BD067F" w:rsidRPr="009159EF">
        <w:rPr>
          <w:rFonts w:ascii="Consolas" w:hAnsi="Consolas"/>
          <w:lang w:val="en-US"/>
        </w:rPr>
        <w:t>display()</w:t>
      </w:r>
      <w:r w:rsidR="00BD067F" w:rsidRPr="00860D7B">
        <w:rPr>
          <w:lang w:val="en-US"/>
        </w:rPr>
        <w:t xml:space="preserve"> function </w:t>
      </w:r>
      <w:r w:rsidR="00BD067F">
        <w:rPr>
          <w:lang w:val="en-US"/>
        </w:rPr>
        <w:t>or omit the function completely and simply execute a syntax with only the name of the DataFrame</w:t>
      </w:r>
      <w:r w:rsidR="00BD067F" w:rsidRPr="00860D7B">
        <w:rPr>
          <w:lang w:val="en-US"/>
        </w:rPr>
        <w:t>.</w:t>
      </w:r>
    </w:p>
    <w:p w14:paraId="47AE3D44" w14:textId="08E712CD" w:rsidR="00C150E0" w:rsidRPr="007F1C67" w:rsidRDefault="00D741BE" w:rsidP="00551C99">
      <w:pPr>
        <w:pStyle w:val="BodyText"/>
        <w:rPr>
          <w:noProof/>
          <w:lang w:val="en-GB"/>
        </w:rPr>
      </w:pPr>
      <w:r w:rsidRPr="007F1C67">
        <w:rPr>
          <w:b/>
          <w:bCs/>
          <w:noProof/>
          <w:lang w:val="en-GB"/>
        </w:rPr>
        <w:t>Note:</w:t>
      </w:r>
      <w:r w:rsidRPr="007F1C67">
        <w:rPr>
          <w:noProof/>
          <w:lang w:val="en-GB"/>
        </w:rPr>
        <w:t xml:space="preserve"> When using NumPy ndarrays (n-dimensional arrays) to store multidimensional data, a burden is placed on the programmer to specify the orientation of the dataset, because axes are considered more or less equivalent. </w:t>
      </w:r>
      <w:r w:rsidR="003B1164" w:rsidRPr="007F1C67">
        <w:rPr>
          <w:noProof/>
          <w:lang w:val="en-GB"/>
        </w:rPr>
        <w:t xml:space="preserve">The </w:t>
      </w:r>
      <w:r w:rsidR="008D13DD" w:rsidRPr="007F1C67">
        <w:rPr>
          <w:noProof/>
          <w:lang w:val="en-GB"/>
        </w:rPr>
        <w:t>meaning</w:t>
      </w:r>
      <w:r w:rsidR="000762D6" w:rsidRPr="007F1C67">
        <w:rPr>
          <w:noProof/>
          <w:lang w:val="en-GB"/>
        </w:rPr>
        <w:t>s</w:t>
      </w:r>
      <w:r w:rsidR="008D13DD" w:rsidRPr="007F1C67">
        <w:rPr>
          <w:noProof/>
          <w:lang w:val="en-GB"/>
        </w:rPr>
        <w:t xml:space="preserve"> of rows and columns of an array do not differ significantly</w:t>
      </w:r>
      <w:r w:rsidR="007D4D12" w:rsidRPr="007F1C67">
        <w:rPr>
          <w:noProof/>
          <w:lang w:val="en-GB"/>
        </w:rPr>
        <w:t xml:space="preserve"> and switching </w:t>
      </w:r>
      <w:r w:rsidR="003059F0" w:rsidRPr="007F1C67">
        <w:rPr>
          <w:noProof/>
          <w:lang w:val="en-GB"/>
        </w:rPr>
        <w:t xml:space="preserve">the roles of rows and columns </w:t>
      </w:r>
      <w:r w:rsidR="00996291" w:rsidRPr="007F1C67">
        <w:rPr>
          <w:noProof/>
          <w:lang w:val="en-GB"/>
        </w:rPr>
        <w:t xml:space="preserve">(transpose) </w:t>
      </w:r>
      <w:r w:rsidR="007B69CF" w:rsidRPr="007F1C67">
        <w:rPr>
          <w:noProof/>
          <w:lang w:val="en-GB"/>
        </w:rPr>
        <w:t>to store the data</w:t>
      </w:r>
      <w:r w:rsidR="007D4D12" w:rsidRPr="007F1C67">
        <w:rPr>
          <w:noProof/>
          <w:lang w:val="en-GB"/>
        </w:rPr>
        <w:t xml:space="preserve"> does not change the</w:t>
      </w:r>
      <w:r w:rsidR="005D3800" w:rsidRPr="007F1C67">
        <w:rPr>
          <w:noProof/>
          <w:lang w:val="en-GB"/>
        </w:rPr>
        <w:t xml:space="preserve"> nature of the array at all</w:t>
      </w:r>
      <w:r w:rsidR="007B69CF" w:rsidRPr="007F1C67">
        <w:rPr>
          <w:noProof/>
          <w:lang w:val="en-GB"/>
        </w:rPr>
        <w:t>. And the functionality of the NumPy functions</w:t>
      </w:r>
      <w:r w:rsidR="00DB40AC" w:rsidRPr="007F1C67">
        <w:rPr>
          <w:noProof/>
          <w:lang w:val="en-GB"/>
        </w:rPr>
        <w:t xml:space="preserve"> will remain.</w:t>
      </w:r>
      <w:r w:rsidR="008D13DD" w:rsidRPr="007F1C67">
        <w:rPr>
          <w:noProof/>
          <w:lang w:val="en-GB"/>
        </w:rPr>
        <w:t xml:space="preserve"> </w:t>
      </w:r>
      <w:r w:rsidR="00996291" w:rsidRPr="007F1C67">
        <w:rPr>
          <w:noProof/>
          <w:lang w:val="en-GB"/>
        </w:rPr>
        <w:t xml:space="preserve">For pandas </w:t>
      </w:r>
      <w:r w:rsidR="003E1C8A" w:rsidRPr="007F1C67">
        <w:rPr>
          <w:noProof/>
          <w:lang w:val="en-GB"/>
        </w:rPr>
        <w:t>DataFrame</w:t>
      </w:r>
      <w:r w:rsidRPr="007F1C67">
        <w:rPr>
          <w:noProof/>
          <w:lang w:val="en-GB"/>
        </w:rPr>
        <w:t xml:space="preserve">, </w:t>
      </w:r>
      <w:r w:rsidR="004150FD" w:rsidRPr="007F1C67">
        <w:rPr>
          <w:noProof/>
          <w:lang w:val="en-GB"/>
        </w:rPr>
        <w:t xml:space="preserve">or </w:t>
      </w:r>
      <w:r w:rsidR="004150FD" w:rsidRPr="007F1C67">
        <w:rPr>
          <w:noProof/>
          <w:lang w:val="en-GB"/>
        </w:rPr>
        <w:lastRenderedPageBreak/>
        <w:t xml:space="preserve">datasets in general, </w:t>
      </w:r>
      <w:r w:rsidR="00996291" w:rsidRPr="007F1C67">
        <w:rPr>
          <w:noProof/>
          <w:lang w:val="en-GB"/>
        </w:rPr>
        <w:t xml:space="preserve">the rows </w:t>
      </w:r>
      <w:r w:rsidR="006F4342" w:rsidRPr="007F1C67">
        <w:rPr>
          <w:noProof/>
          <w:lang w:val="en-GB"/>
        </w:rPr>
        <w:t>record</w:t>
      </w:r>
      <w:r w:rsidR="004150FD" w:rsidRPr="007F1C67">
        <w:rPr>
          <w:noProof/>
          <w:lang w:val="en-GB"/>
        </w:rPr>
        <w:t xml:space="preserve"> individual observation</w:t>
      </w:r>
      <w:r w:rsidR="006F4342" w:rsidRPr="007F1C67">
        <w:rPr>
          <w:noProof/>
          <w:lang w:val="en-GB"/>
        </w:rPr>
        <w:t>s,</w:t>
      </w:r>
      <w:r w:rsidR="004150FD" w:rsidRPr="007F1C67">
        <w:rPr>
          <w:noProof/>
          <w:lang w:val="en-GB"/>
        </w:rPr>
        <w:t xml:space="preserve"> and the </w:t>
      </w:r>
      <w:r w:rsidR="003A4388" w:rsidRPr="007F1C67">
        <w:rPr>
          <w:noProof/>
          <w:lang w:val="en-GB"/>
        </w:rPr>
        <w:t xml:space="preserve">columns </w:t>
      </w:r>
      <w:r w:rsidR="00B05C1D" w:rsidRPr="007F1C67">
        <w:rPr>
          <w:noProof/>
          <w:lang w:val="en-GB"/>
        </w:rPr>
        <w:t xml:space="preserve">represent </w:t>
      </w:r>
      <w:r w:rsidR="00390043">
        <w:rPr>
          <w:noProof/>
          <w:lang w:val="en-GB"/>
        </w:rPr>
        <w:t xml:space="preserve">the </w:t>
      </w:r>
      <w:r w:rsidR="006D59C7">
        <w:rPr>
          <w:noProof/>
          <w:lang w:val="en-GB"/>
        </w:rPr>
        <w:t xml:space="preserve">features, or </w:t>
      </w:r>
      <w:r w:rsidR="006F4342" w:rsidRPr="007F1C67">
        <w:rPr>
          <w:noProof/>
          <w:lang w:val="en-GB"/>
        </w:rPr>
        <w:t>variable</w:t>
      </w:r>
      <w:r w:rsidR="00390043">
        <w:rPr>
          <w:noProof/>
          <w:lang w:val="en-GB"/>
        </w:rPr>
        <w:t>s</w:t>
      </w:r>
      <w:r w:rsidR="006D59C7">
        <w:rPr>
          <w:noProof/>
          <w:lang w:val="en-GB"/>
        </w:rPr>
        <w:t>, of the data</w:t>
      </w:r>
      <w:r w:rsidR="006F4342" w:rsidRPr="007F1C67">
        <w:rPr>
          <w:noProof/>
          <w:lang w:val="en-GB"/>
        </w:rPr>
        <w:t>.</w:t>
      </w:r>
      <w:r w:rsidR="003A4388" w:rsidRPr="007F1C67">
        <w:rPr>
          <w:noProof/>
          <w:lang w:val="en-GB"/>
        </w:rPr>
        <w:t xml:space="preserve"> </w:t>
      </w:r>
      <w:r w:rsidR="00017D48">
        <w:rPr>
          <w:noProof/>
          <w:lang w:val="en-GB"/>
        </w:rPr>
        <w:t>T</w:t>
      </w:r>
      <w:r w:rsidR="005B4DD6" w:rsidRPr="007F1C67">
        <w:rPr>
          <w:noProof/>
          <w:lang w:val="en-GB"/>
        </w:rPr>
        <w:t xml:space="preserve">heir roles </w:t>
      </w:r>
      <w:r w:rsidR="00A04A8B" w:rsidRPr="007F1C67">
        <w:rPr>
          <w:noProof/>
          <w:lang w:val="en-GB"/>
        </w:rPr>
        <w:t xml:space="preserve">usually </w:t>
      </w:r>
      <w:r w:rsidR="00017D48">
        <w:rPr>
          <w:noProof/>
          <w:lang w:val="en-GB"/>
        </w:rPr>
        <w:t xml:space="preserve">do </w:t>
      </w:r>
      <w:r w:rsidR="00A04A8B" w:rsidRPr="007F1C67">
        <w:rPr>
          <w:noProof/>
          <w:lang w:val="en-GB"/>
        </w:rPr>
        <w:t xml:space="preserve">not change throughout the entire analysis process. </w:t>
      </w:r>
      <w:r w:rsidR="00DA5E0F" w:rsidRPr="007F1C67">
        <w:rPr>
          <w:noProof/>
          <w:lang w:val="en-GB"/>
        </w:rPr>
        <w:t>Thus, t</w:t>
      </w:r>
      <w:r w:rsidRPr="007F1C67">
        <w:rPr>
          <w:noProof/>
          <w:lang w:val="en-GB"/>
        </w:rPr>
        <w:t xml:space="preserve">he axes lend more semantic meaning to the data, and hence reduce the amount of mental effort required to code up data transformation. </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BC59C7" w:rsidRPr="000A7171" w14:paraId="084F8C07" w14:textId="77777777" w:rsidTr="007D3BA3">
        <w:tc>
          <w:tcPr>
            <w:tcW w:w="9017" w:type="dxa"/>
          </w:tcPr>
          <w:p w14:paraId="739594DB" w14:textId="2BCDD608" w:rsidR="00BC59C7" w:rsidRPr="007F1C67" w:rsidRDefault="00BC59C7" w:rsidP="008F0E38">
            <w:pPr>
              <w:pStyle w:val="BodyText"/>
              <w:rPr>
                <w:noProof/>
                <w:lang w:val="en-GB"/>
              </w:rPr>
            </w:pPr>
            <w:r w:rsidRPr="007F1C67">
              <w:rPr>
                <w:b/>
                <w:bCs/>
                <w:noProof/>
                <w:lang w:val="en-GB"/>
              </w:rPr>
              <w:t>Example (</w:t>
            </w:r>
            <w:r w:rsidR="00E7097A" w:rsidRPr="007F1C67">
              <w:rPr>
                <w:b/>
                <w:bCs/>
                <w:noProof/>
                <w:lang w:val="en-GB"/>
              </w:rPr>
              <w:t xml:space="preserve">Adult </w:t>
            </w:r>
            <w:r w:rsidR="0052199B" w:rsidRPr="007F1C67">
              <w:rPr>
                <w:b/>
                <w:bCs/>
                <w:noProof/>
                <w:lang w:val="en-GB"/>
              </w:rPr>
              <w:t>Census</w:t>
            </w:r>
            <w:r w:rsidR="00E7097A" w:rsidRPr="007F1C67">
              <w:rPr>
                <w:b/>
                <w:bCs/>
                <w:noProof/>
                <w:lang w:val="en-GB"/>
              </w:rPr>
              <w:t xml:space="preserve"> Data</w:t>
            </w:r>
            <w:r w:rsidRPr="007F1C67">
              <w:rPr>
                <w:b/>
                <w:bCs/>
                <w:noProof/>
                <w:lang w:val="en-GB"/>
              </w:rPr>
              <w:t>):</w:t>
            </w:r>
            <w:r w:rsidRPr="007F1C67">
              <w:rPr>
                <w:noProof/>
                <w:lang w:val="en-GB"/>
              </w:rPr>
              <w:t xml:space="preserve"> </w:t>
            </w:r>
            <w:r w:rsidR="0052199B" w:rsidRPr="007F1C67">
              <w:rPr>
                <w:noProof/>
                <w:lang w:val="en-GB"/>
              </w:rPr>
              <w:t>The US Adult Census dataset is a repository of 48,842 entries extracted from the 1994 US Census database.</w:t>
            </w:r>
            <w:r w:rsidR="008F0E38" w:rsidRPr="007F1C67">
              <w:rPr>
                <w:noProof/>
                <w:lang w:val="en-GB"/>
              </w:rPr>
              <w:t xml:space="preserve"> </w:t>
            </w:r>
            <w:r w:rsidR="00BE3EA7" w:rsidRPr="007F1C67">
              <w:rPr>
                <w:noProof/>
                <w:lang w:val="en-GB"/>
              </w:rPr>
              <w:t xml:space="preserve">The dataset </w:t>
            </w:r>
            <w:r w:rsidR="001933BE" w:rsidRPr="007F1C67">
              <w:rPr>
                <w:noProof/>
                <w:lang w:val="en-GB"/>
              </w:rPr>
              <w:t>is downloadable</w:t>
            </w:r>
            <w:r w:rsidR="00BE3EA7" w:rsidRPr="007F1C67">
              <w:rPr>
                <w:noProof/>
                <w:lang w:val="en-GB"/>
              </w:rPr>
              <w:t xml:space="preserve"> </w:t>
            </w:r>
            <w:r w:rsidR="001933BE" w:rsidRPr="007F1C67">
              <w:rPr>
                <w:noProof/>
                <w:lang w:val="en-GB"/>
              </w:rPr>
              <w:t>from</w:t>
            </w:r>
            <w:r w:rsidR="00BE3EA7" w:rsidRPr="007F1C67">
              <w:rPr>
                <w:noProof/>
                <w:lang w:val="en-GB"/>
              </w:rPr>
              <w:t xml:space="preserve"> </w:t>
            </w:r>
            <w:hyperlink r:id="rId14" w:history="1">
              <w:r w:rsidR="00BE3EA7" w:rsidRPr="007F1C67">
                <w:rPr>
                  <w:rStyle w:val="Hyperlink"/>
                  <w:noProof/>
                  <w:lang w:val="en-GB"/>
                </w:rPr>
                <w:t>https://www.kaggle.com/wenruliu/adult-income-dataset</w:t>
              </w:r>
            </w:hyperlink>
            <w:r w:rsidR="00BE3EA7" w:rsidRPr="007F1C67">
              <w:rPr>
                <w:noProof/>
                <w:lang w:val="en-GB"/>
              </w:rPr>
              <w:t>. I</w:t>
            </w:r>
            <w:r w:rsidR="000303F0" w:rsidRPr="007F1C67">
              <w:rPr>
                <w:noProof/>
                <w:lang w:val="en-GB"/>
              </w:rPr>
              <w:t xml:space="preserve">t </w:t>
            </w:r>
            <w:r w:rsidR="008F0E38" w:rsidRPr="007F1C67">
              <w:rPr>
                <w:noProof/>
                <w:lang w:val="en-GB"/>
              </w:rPr>
              <w:t xml:space="preserve">is used to predict </w:t>
            </w:r>
            <w:r w:rsidR="00696FAB" w:rsidRPr="007F1C67">
              <w:rPr>
                <w:noProof/>
                <w:lang w:val="en-GB"/>
              </w:rPr>
              <w:t xml:space="preserve">whether </w:t>
            </w:r>
            <w:r w:rsidR="008F0E38" w:rsidRPr="007F1C67">
              <w:rPr>
                <w:noProof/>
                <w:lang w:val="en-GB"/>
              </w:rPr>
              <w:t xml:space="preserve">income </w:t>
            </w:r>
            <w:r w:rsidR="00C67E25" w:rsidRPr="007F1C67">
              <w:rPr>
                <w:noProof/>
                <w:lang w:val="en-GB"/>
              </w:rPr>
              <w:t xml:space="preserve">would </w:t>
            </w:r>
            <w:r w:rsidR="008F0E38" w:rsidRPr="007F1C67">
              <w:rPr>
                <w:noProof/>
                <w:lang w:val="en-GB"/>
              </w:rPr>
              <w:t xml:space="preserve">exceed $50,000 per year </w:t>
            </w:r>
            <w:r w:rsidR="00EA36E6" w:rsidRPr="007F1C67">
              <w:rPr>
                <w:noProof/>
                <w:lang w:val="en-GB"/>
              </w:rPr>
              <w:t xml:space="preserve">according to </w:t>
            </w:r>
            <w:r w:rsidR="0021625D" w:rsidRPr="007F1C67">
              <w:rPr>
                <w:noProof/>
                <w:lang w:val="en-GB"/>
              </w:rPr>
              <w:t xml:space="preserve">the 14 </w:t>
            </w:r>
            <w:r w:rsidR="007F714D" w:rsidRPr="007F1C67">
              <w:rPr>
                <w:noProof/>
                <w:lang w:val="en-GB"/>
              </w:rPr>
              <w:t>social</w:t>
            </w:r>
            <w:r w:rsidR="00A14D01" w:rsidRPr="007F1C67">
              <w:rPr>
                <w:noProof/>
                <w:lang w:val="en-GB"/>
              </w:rPr>
              <w:t>-</w:t>
            </w:r>
            <w:r w:rsidR="007F714D" w:rsidRPr="007F1C67">
              <w:rPr>
                <w:noProof/>
                <w:lang w:val="en-GB"/>
              </w:rPr>
              <w:t xml:space="preserve">demographic </w:t>
            </w:r>
            <w:r w:rsidR="0021625D" w:rsidRPr="007F1C67">
              <w:rPr>
                <w:noProof/>
                <w:lang w:val="en-GB"/>
              </w:rPr>
              <w:t>attributes</w:t>
            </w:r>
            <w:r w:rsidR="00FE0320" w:rsidRPr="007F1C67">
              <w:rPr>
                <w:noProof/>
                <w:lang w:val="en-GB"/>
              </w:rPr>
              <w:t xml:space="preserve"> (Source: </w:t>
            </w:r>
            <w:hyperlink r:id="rId15" w:history="1">
              <w:r w:rsidR="00F6402D" w:rsidRPr="007F1C67">
                <w:rPr>
                  <w:rStyle w:val="Hyperlink"/>
                  <w:noProof/>
                  <w:lang w:val="en-GB"/>
                </w:rPr>
                <w:t>http://www.cs.toronto.edu/~delve/data/</w:t>
              </w:r>
              <w:r w:rsidR="00F6402D" w:rsidRPr="007F1C67">
                <w:rPr>
                  <w:rStyle w:val="Hyperlink"/>
                  <w:rFonts w:ascii="Times New Roman" w:hAnsi="Times New Roman"/>
                  <w:noProof/>
                  <w:lang w:val="en-GB"/>
                </w:rPr>
                <w:t>‌</w:t>
              </w:r>
              <w:r w:rsidR="00F6402D" w:rsidRPr="007F1C67">
                <w:rPr>
                  <w:rStyle w:val="Hyperlink"/>
                  <w:noProof/>
                  <w:lang w:val="en-GB"/>
                </w:rPr>
                <w:t>adult/adultDetail.html)</w:t>
              </w:r>
            </w:hyperlink>
            <w:r w:rsidR="00696FAB" w:rsidRPr="007F1C67">
              <w:rPr>
                <w:noProof/>
                <w:lang w:val="en-GB"/>
              </w:rPr>
              <w:t>.</w:t>
            </w:r>
            <w:r w:rsidR="007D0727" w:rsidRPr="007F1C67">
              <w:rPr>
                <w:noProof/>
                <w:lang w:val="en-GB"/>
              </w:rPr>
              <w:t xml:space="preserve"> </w:t>
            </w:r>
            <w:r w:rsidR="002F4623" w:rsidRPr="007F1C67">
              <w:rPr>
                <w:noProof/>
                <w:lang w:val="en-GB"/>
              </w:rPr>
              <w:t>Below is a list of t</w:t>
            </w:r>
            <w:r w:rsidR="000303F0" w:rsidRPr="007F1C67">
              <w:rPr>
                <w:noProof/>
                <w:lang w:val="en-GB"/>
              </w:rPr>
              <w:t xml:space="preserve">he available </w:t>
            </w:r>
            <w:r w:rsidR="00F41291" w:rsidRPr="007F1C67">
              <w:rPr>
                <w:noProof/>
                <w:lang w:val="en-GB"/>
              </w:rPr>
              <w:t>variables</w:t>
            </w:r>
            <w:r w:rsidR="000303F0" w:rsidRPr="007F1C67">
              <w:rPr>
                <w:noProof/>
                <w:lang w:val="en-GB"/>
              </w:rPr>
              <w:t xml:space="preserve"> in the dataset</w:t>
            </w:r>
            <w:r w:rsidR="00C95452" w:rsidRPr="007F1C67">
              <w:rPr>
                <w:noProof/>
                <w:lang w:val="en-GB"/>
              </w:rPr>
              <w:t>:</w:t>
            </w:r>
          </w:p>
          <w:p w14:paraId="72F19321" w14:textId="742315C5" w:rsidR="00F41291" w:rsidRPr="007F1C67" w:rsidRDefault="00602AAF" w:rsidP="00602AAF">
            <w:pPr>
              <w:pStyle w:val="BodyText"/>
              <w:numPr>
                <w:ilvl w:val="0"/>
                <w:numId w:val="39"/>
              </w:numPr>
              <w:rPr>
                <w:noProof/>
                <w:lang w:val="en-GB"/>
              </w:rPr>
            </w:pPr>
            <w:r w:rsidRPr="007F1C67">
              <w:rPr>
                <w:rFonts w:ascii="Consolas" w:hAnsi="Consolas"/>
                <w:b/>
                <w:bCs/>
                <w:noProof/>
                <w:lang w:val="en-GB"/>
              </w:rPr>
              <w:t>age</w:t>
            </w:r>
            <w:r w:rsidRPr="007F1C67">
              <w:rPr>
                <w:noProof/>
                <w:lang w:val="en-GB"/>
              </w:rPr>
              <w:t xml:space="preserve">: the age of an individual. </w:t>
            </w:r>
            <w:r w:rsidR="001E661C" w:rsidRPr="007F1C67">
              <w:rPr>
                <w:noProof/>
                <w:lang w:val="en-GB"/>
              </w:rPr>
              <w:t>Its value can be any i</w:t>
            </w:r>
            <w:r w:rsidRPr="007F1C67">
              <w:rPr>
                <w:noProof/>
                <w:lang w:val="en-GB"/>
              </w:rPr>
              <w:t>nteger greater than 0</w:t>
            </w:r>
            <w:r w:rsidR="001E661C" w:rsidRPr="007F1C67">
              <w:rPr>
                <w:noProof/>
                <w:lang w:val="en-GB"/>
              </w:rPr>
              <w:t>.</w:t>
            </w:r>
          </w:p>
          <w:p w14:paraId="02C074A2" w14:textId="1AA99769" w:rsidR="00602AAF" w:rsidRPr="007F1C67" w:rsidRDefault="001E661C" w:rsidP="009858A7">
            <w:pPr>
              <w:pStyle w:val="BodyText"/>
              <w:numPr>
                <w:ilvl w:val="0"/>
                <w:numId w:val="39"/>
              </w:numPr>
              <w:rPr>
                <w:noProof/>
                <w:lang w:val="en-GB"/>
              </w:rPr>
            </w:pPr>
            <w:r w:rsidRPr="007F1C67">
              <w:rPr>
                <w:rFonts w:ascii="Consolas" w:hAnsi="Consolas"/>
                <w:b/>
                <w:bCs/>
                <w:noProof/>
                <w:lang w:val="en-GB"/>
              </w:rPr>
              <w:t>workclass</w:t>
            </w:r>
            <w:r w:rsidRPr="007F1C67">
              <w:rPr>
                <w:noProof/>
                <w:lang w:val="en-GB"/>
              </w:rPr>
              <w:t xml:space="preserve">: a general term to represent the employment status of an individual. Its value can be </w:t>
            </w:r>
            <w:r w:rsidRPr="007F1C67">
              <w:rPr>
                <w:rFonts w:ascii="Consolas" w:hAnsi="Consolas"/>
                <w:noProof/>
                <w:lang w:val="en-GB"/>
              </w:rPr>
              <w:t>Private</w:t>
            </w:r>
            <w:r w:rsidRPr="007F1C67">
              <w:rPr>
                <w:noProof/>
                <w:lang w:val="en-GB"/>
              </w:rPr>
              <w:t xml:space="preserve">, </w:t>
            </w:r>
            <w:r w:rsidRPr="007F1C67">
              <w:rPr>
                <w:rFonts w:ascii="Consolas" w:hAnsi="Consolas"/>
                <w:noProof/>
                <w:lang w:val="en-GB"/>
              </w:rPr>
              <w:t>Self</w:t>
            </w:r>
            <w:r w:rsidR="00F7112E" w:rsidRPr="007F1C67">
              <w:rPr>
                <w:rFonts w:ascii="Consolas" w:hAnsi="Consolas"/>
                <w:noProof/>
                <w:lang w:val="en-GB"/>
              </w:rPr>
              <w:t>-</w:t>
            </w:r>
            <w:r w:rsidRPr="007F1C67">
              <w:rPr>
                <w:rFonts w:ascii="Consolas" w:hAnsi="Consolas"/>
                <w:noProof/>
                <w:lang w:val="en-GB"/>
              </w:rPr>
              <w:t>emp</w:t>
            </w:r>
            <w:r w:rsidR="00F7112E" w:rsidRPr="007F1C67">
              <w:rPr>
                <w:rFonts w:ascii="Consolas" w:hAnsi="Consolas"/>
                <w:noProof/>
                <w:lang w:val="en-GB"/>
              </w:rPr>
              <w:t>-</w:t>
            </w:r>
            <w:r w:rsidRPr="007F1C67">
              <w:rPr>
                <w:rFonts w:ascii="Consolas" w:hAnsi="Consolas"/>
                <w:noProof/>
                <w:lang w:val="en-GB"/>
              </w:rPr>
              <w:t>not</w:t>
            </w:r>
            <w:r w:rsidR="00F7112E" w:rsidRPr="007F1C67">
              <w:rPr>
                <w:rFonts w:ascii="Consolas" w:hAnsi="Consolas"/>
                <w:noProof/>
                <w:lang w:val="en-GB"/>
              </w:rPr>
              <w:t>-</w:t>
            </w:r>
            <w:r w:rsidRPr="007F1C67">
              <w:rPr>
                <w:rFonts w:ascii="Consolas" w:hAnsi="Consolas"/>
                <w:noProof/>
                <w:lang w:val="en-GB"/>
              </w:rPr>
              <w:t>inc</w:t>
            </w:r>
            <w:r w:rsidRPr="007F1C67">
              <w:rPr>
                <w:noProof/>
                <w:lang w:val="en-GB"/>
              </w:rPr>
              <w:t xml:space="preserve">, </w:t>
            </w:r>
            <w:r w:rsidRPr="007F1C67">
              <w:rPr>
                <w:rFonts w:ascii="Consolas" w:hAnsi="Consolas"/>
                <w:noProof/>
                <w:lang w:val="en-GB"/>
              </w:rPr>
              <w:t>Self</w:t>
            </w:r>
            <w:r w:rsidR="00F7112E" w:rsidRPr="007F1C67">
              <w:rPr>
                <w:rFonts w:ascii="Consolas" w:hAnsi="Consolas"/>
                <w:noProof/>
                <w:lang w:val="en-GB"/>
              </w:rPr>
              <w:t>-</w:t>
            </w:r>
            <w:r w:rsidRPr="007F1C67">
              <w:rPr>
                <w:rFonts w:ascii="Consolas" w:hAnsi="Consolas"/>
                <w:noProof/>
                <w:lang w:val="en-GB"/>
              </w:rPr>
              <w:t>emp</w:t>
            </w:r>
            <w:r w:rsidR="00F7112E" w:rsidRPr="007F1C67">
              <w:rPr>
                <w:rFonts w:ascii="Consolas" w:hAnsi="Consolas"/>
                <w:noProof/>
                <w:lang w:val="en-GB"/>
              </w:rPr>
              <w:t>-</w:t>
            </w:r>
            <w:r w:rsidRPr="007F1C67">
              <w:rPr>
                <w:rFonts w:ascii="Consolas" w:hAnsi="Consolas"/>
                <w:noProof/>
                <w:lang w:val="en-GB"/>
              </w:rPr>
              <w:t>inc</w:t>
            </w:r>
            <w:r w:rsidRPr="007F1C67">
              <w:rPr>
                <w:noProof/>
                <w:lang w:val="en-GB"/>
              </w:rPr>
              <w:t xml:space="preserve">, </w:t>
            </w:r>
            <w:r w:rsidRPr="007F1C67">
              <w:rPr>
                <w:rFonts w:ascii="Consolas" w:hAnsi="Consolas"/>
                <w:noProof/>
                <w:lang w:val="en-GB"/>
              </w:rPr>
              <w:t>Federal</w:t>
            </w:r>
            <w:r w:rsidR="00EE5BB9" w:rsidRPr="007F1C67">
              <w:rPr>
                <w:rFonts w:ascii="Consolas" w:hAnsi="Consolas"/>
                <w:noProof/>
                <w:lang w:val="en-GB"/>
              </w:rPr>
              <w:t>-</w:t>
            </w:r>
            <w:r w:rsidRPr="007F1C67">
              <w:rPr>
                <w:rFonts w:ascii="Consolas" w:hAnsi="Consolas"/>
                <w:noProof/>
                <w:lang w:val="en-GB"/>
              </w:rPr>
              <w:t>gov</w:t>
            </w:r>
            <w:r w:rsidRPr="007F1C67">
              <w:rPr>
                <w:noProof/>
                <w:lang w:val="en-GB"/>
              </w:rPr>
              <w:t xml:space="preserve">, </w:t>
            </w:r>
            <w:r w:rsidRPr="007F1C67">
              <w:rPr>
                <w:rFonts w:ascii="Consolas" w:hAnsi="Consolas"/>
                <w:noProof/>
                <w:lang w:val="en-GB"/>
              </w:rPr>
              <w:t>Local</w:t>
            </w:r>
            <w:r w:rsidR="00F7112E" w:rsidRPr="007F1C67">
              <w:rPr>
                <w:rFonts w:ascii="Consolas" w:hAnsi="Consolas"/>
                <w:noProof/>
                <w:lang w:val="en-GB"/>
              </w:rPr>
              <w:t>-</w:t>
            </w:r>
            <w:r w:rsidRPr="007F1C67">
              <w:rPr>
                <w:rFonts w:ascii="Consolas" w:hAnsi="Consolas"/>
                <w:noProof/>
                <w:lang w:val="en-GB"/>
              </w:rPr>
              <w:t>gov</w:t>
            </w:r>
            <w:r w:rsidRPr="007F1C67">
              <w:rPr>
                <w:noProof/>
                <w:lang w:val="en-GB"/>
              </w:rPr>
              <w:t xml:space="preserve">, </w:t>
            </w:r>
            <w:r w:rsidRPr="007F1C67">
              <w:rPr>
                <w:rFonts w:ascii="Consolas" w:hAnsi="Consolas"/>
                <w:noProof/>
                <w:lang w:val="en-GB"/>
              </w:rPr>
              <w:t>State</w:t>
            </w:r>
            <w:r w:rsidR="00F7112E" w:rsidRPr="007F1C67">
              <w:rPr>
                <w:rFonts w:ascii="Consolas" w:hAnsi="Consolas"/>
                <w:noProof/>
                <w:lang w:val="en-GB"/>
              </w:rPr>
              <w:t>-</w:t>
            </w:r>
            <w:r w:rsidRPr="007F1C67">
              <w:rPr>
                <w:rFonts w:ascii="Consolas" w:hAnsi="Consolas"/>
                <w:noProof/>
                <w:lang w:val="en-GB"/>
              </w:rPr>
              <w:t>gov</w:t>
            </w:r>
            <w:r w:rsidRPr="007F1C67">
              <w:rPr>
                <w:noProof/>
                <w:lang w:val="en-GB"/>
              </w:rPr>
              <w:t xml:space="preserve">, </w:t>
            </w:r>
            <w:r w:rsidRPr="007F1C67">
              <w:rPr>
                <w:rFonts w:ascii="Consolas" w:hAnsi="Consolas"/>
                <w:noProof/>
                <w:lang w:val="en-GB"/>
              </w:rPr>
              <w:t>Without</w:t>
            </w:r>
            <w:r w:rsidR="00B24099" w:rsidRPr="007F1C67">
              <w:rPr>
                <w:rFonts w:ascii="Consolas" w:hAnsi="Consolas"/>
                <w:noProof/>
                <w:lang w:val="en-GB"/>
              </w:rPr>
              <w:t>-</w:t>
            </w:r>
            <w:r w:rsidRPr="007F1C67">
              <w:rPr>
                <w:rFonts w:ascii="Consolas" w:hAnsi="Consolas"/>
                <w:noProof/>
                <w:lang w:val="en-GB"/>
              </w:rPr>
              <w:t>pay</w:t>
            </w:r>
            <w:r w:rsidRPr="007F1C67">
              <w:rPr>
                <w:noProof/>
                <w:lang w:val="en-GB"/>
              </w:rPr>
              <w:t xml:space="preserve">, </w:t>
            </w:r>
            <w:r w:rsidRPr="007F1C67">
              <w:rPr>
                <w:rFonts w:ascii="Consolas" w:hAnsi="Consolas"/>
                <w:noProof/>
                <w:lang w:val="en-GB"/>
              </w:rPr>
              <w:t>Never</w:t>
            </w:r>
            <w:r w:rsidR="00B24099" w:rsidRPr="007F1C67">
              <w:rPr>
                <w:rFonts w:ascii="Consolas" w:hAnsi="Consolas"/>
                <w:noProof/>
                <w:lang w:val="en-GB"/>
              </w:rPr>
              <w:t>-</w:t>
            </w:r>
            <w:r w:rsidRPr="007F1C67">
              <w:rPr>
                <w:rFonts w:ascii="Consolas" w:hAnsi="Consolas"/>
                <w:noProof/>
                <w:lang w:val="en-GB"/>
              </w:rPr>
              <w:t>worked</w:t>
            </w:r>
            <w:r w:rsidRPr="007F1C67">
              <w:rPr>
                <w:noProof/>
                <w:lang w:val="en-GB"/>
              </w:rPr>
              <w:t>.</w:t>
            </w:r>
          </w:p>
          <w:p w14:paraId="2CE6FAEA" w14:textId="4383B86D" w:rsidR="001E661C" w:rsidRPr="007F1C67" w:rsidRDefault="009B76C4" w:rsidP="009B76C4">
            <w:pPr>
              <w:pStyle w:val="BodyText"/>
              <w:numPr>
                <w:ilvl w:val="0"/>
                <w:numId w:val="39"/>
              </w:numPr>
              <w:rPr>
                <w:noProof/>
                <w:lang w:val="en-GB"/>
              </w:rPr>
            </w:pPr>
            <w:r w:rsidRPr="007F1C67">
              <w:rPr>
                <w:rFonts w:ascii="Consolas" w:hAnsi="Consolas"/>
                <w:b/>
                <w:bCs/>
                <w:noProof/>
                <w:lang w:val="en-GB"/>
              </w:rPr>
              <w:t>fnlwgt</w:t>
            </w:r>
            <w:r w:rsidRPr="007F1C67">
              <w:rPr>
                <w:noProof/>
                <w:lang w:val="en-GB"/>
              </w:rPr>
              <w:t>: final weight. In other words, this is the number of people the entry represents. Its value can be any integer greater than 0.</w:t>
            </w:r>
          </w:p>
          <w:p w14:paraId="5A8E860B" w14:textId="2BEE3954" w:rsidR="009B76C4" w:rsidRPr="007F1C67" w:rsidRDefault="00D559F7" w:rsidP="009858A7">
            <w:pPr>
              <w:pStyle w:val="BodyText"/>
              <w:numPr>
                <w:ilvl w:val="0"/>
                <w:numId w:val="39"/>
              </w:numPr>
              <w:rPr>
                <w:noProof/>
                <w:lang w:val="en-GB"/>
              </w:rPr>
            </w:pPr>
            <w:r w:rsidRPr="007F1C67">
              <w:rPr>
                <w:rFonts w:ascii="Consolas" w:hAnsi="Consolas"/>
                <w:b/>
                <w:bCs/>
                <w:noProof/>
                <w:lang w:val="en-GB"/>
              </w:rPr>
              <w:t>education</w:t>
            </w:r>
            <w:r w:rsidRPr="007F1C67">
              <w:rPr>
                <w:noProof/>
                <w:lang w:val="en-GB"/>
              </w:rPr>
              <w:t xml:space="preserve">: the highest level of education achieved by an individual. Its value can be </w:t>
            </w:r>
            <w:r w:rsidRPr="007F1C67">
              <w:rPr>
                <w:rFonts w:ascii="Consolas" w:hAnsi="Consolas"/>
                <w:noProof/>
                <w:lang w:val="en-GB"/>
              </w:rPr>
              <w:t>Bachelors</w:t>
            </w:r>
            <w:r w:rsidRPr="007F1C67">
              <w:rPr>
                <w:noProof/>
                <w:lang w:val="en-GB"/>
              </w:rPr>
              <w:t xml:space="preserve">, </w:t>
            </w:r>
            <w:r w:rsidRPr="007F1C67">
              <w:rPr>
                <w:rFonts w:ascii="Consolas" w:hAnsi="Consolas"/>
                <w:noProof/>
                <w:lang w:val="en-GB"/>
              </w:rPr>
              <w:t>Some</w:t>
            </w:r>
            <w:r w:rsidR="00CA10BA" w:rsidRPr="007F1C67">
              <w:rPr>
                <w:rFonts w:ascii="Consolas" w:hAnsi="Consolas"/>
                <w:noProof/>
                <w:lang w:val="en-GB"/>
              </w:rPr>
              <w:t>-</w:t>
            </w:r>
            <w:r w:rsidRPr="007F1C67">
              <w:rPr>
                <w:rFonts w:ascii="Consolas" w:hAnsi="Consolas"/>
                <w:noProof/>
                <w:lang w:val="en-GB"/>
              </w:rPr>
              <w:t>college</w:t>
            </w:r>
            <w:r w:rsidRPr="007F1C67">
              <w:rPr>
                <w:noProof/>
                <w:lang w:val="en-GB"/>
              </w:rPr>
              <w:t xml:space="preserve">, </w:t>
            </w:r>
            <w:r w:rsidRPr="007F1C67">
              <w:rPr>
                <w:rFonts w:ascii="Consolas" w:hAnsi="Consolas"/>
                <w:noProof/>
                <w:lang w:val="en-GB"/>
              </w:rPr>
              <w:t>11th</w:t>
            </w:r>
            <w:r w:rsidRPr="007F1C67">
              <w:rPr>
                <w:noProof/>
                <w:lang w:val="en-GB"/>
              </w:rPr>
              <w:t xml:space="preserve">, </w:t>
            </w:r>
            <w:r w:rsidRPr="007F1C67">
              <w:rPr>
                <w:rFonts w:ascii="Consolas" w:hAnsi="Consolas"/>
                <w:noProof/>
                <w:lang w:val="en-GB"/>
              </w:rPr>
              <w:t>HS</w:t>
            </w:r>
            <w:r w:rsidR="00CA10BA" w:rsidRPr="007F1C67">
              <w:rPr>
                <w:rFonts w:ascii="Consolas" w:hAnsi="Consolas"/>
                <w:noProof/>
                <w:lang w:val="en-GB"/>
              </w:rPr>
              <w:t>-</w:t>
            </w:r>
            <w:r w:rsidRPr="007F1C67">
              <w:rPr>
                <w:rFonts w:ascii="Consolas" w:hAnsi="Consolas"/>
                <w:noProof/>
                <w:lang w:val="en-GB"/>
              </w:rPr>
              <w:t>grad</w:t>
            </w:r>
            <w:r w:rsidRPr="007F1C67">
              <w:rPr>
                <w:noProof/>
                <w:lang w:val="en-GB"/>
              </w:rPr>
              <w:t xml:space="preserve">, </w:t>
            </w:r>
            <w:r w:rsidRPr="007F1C67">
              <w:rPr>
                <w:rFonts w:ascii="Consolas" w:hAnsi="Consolas"/>
                <w:noProof/>
                <w:lang w:val="en-GB"/>
              </w:rPr>
              <w:t>Prof</w:t>
            </w:r>
            <w:r w:rsidR="00CA10BA" w:rsidRPr="007F1C67">
              <w:rPr>
                <w:rFonts w:ascii="Consolas" w:hAnsi="Consolas"/>
                <w:noProof/>
                <w:lang w:val="en-GB"/>
              </w:rPr>
              <w:t>-</w:t>
            </w:r>
            <w:r w:rsidRPr="007F1C67">
              <w:rPr>
                <w:rFonts w:ascii="Consolas" w:hAnsi="Consolas"/>
                <w:noProof/>
                <w:lang w:val="en-GB"/>
              </w:rPr>
              <w:t>school</w:t>
            </w:r>
            <w:r w:rsidRPr="007F1C67">
              <w:rPr>
                <w:noProof/>
                <w:lang w:val="en-GB"/>
              </w:rPr>
              <w:t xml:space="preserve">, </w:t>
            </w:r>
            <w:r w:rsidRPr="007F1C67">
              <w:rPr>
                <w:rFonts w:ascii="Consolas" w:hAnsi="Consolas"/>
                <w:noProof/>
                <w:lang w:val="en-GB"/>
              </w:rPr>
              <w:t>Assoc</w:t>
            </w:r>
            <w:r w:rsidR="004B0583" w:rsidRPr="007F1C67">
              <w:rPr>
                <w:rFonts w:ascii="Consolas" w:hAnsi="Consolas"/>
                <w:noProof/>
                <w:lang w:val="en-GB"/>
              </w:rPr>
              <w:t>-</w:t>
            </w:r>
            <w:r w:rsidRPr="007F1C67">
              <w:rPr>
                <w:rFonts w:ascii="Consolas" w:hAnsi="Consolas"/>
                <w:noProof/>
                <w:lang w:val="en-GB"/>
              </w:rPr>
              <w:t>acdm</w:t>
            </w:r>
            <w:r w:rsidRPr="007F1C67">
              <w:rPr>
                <w:noProof/>
                <w:lang w:val="en-GB"/>
              </w:rPr>
              <w:t xml:space="preserve">, </w:t>
            </w:r>
            <w:r w:rsidRPr="007F1C67">
              <w:rPr>
                <w:rFonts w:ascii="Consolas" w:hAnsi="Consolas"/>
                <w:noProof/>
                <w:lang w:val="en-GB"/>
              </w:rPr>
              <w:t>Assoc</w:t>
            </w:r>
            <w:r w:rsidR="004B0583" w:rsidRPr="007F1C67">
              <w:rPr>
                <w:rFonts w:ascii="Consolas" w:hAnsi="Consolas"/>
                <w:noProof/>
                <w:lang w:val="en-GB"/>
              </w:rPr>
              <w:t>-</w:t>
            </w:r>
            <w:r w:rsidRPr="007F1C67">
              <w:rPr>
                <w:rFonts w:ascii="Consolas" w:hAnsi="Consolas"/>
                <w:noProof/>
                <w:lang w:val="en-GB"/>
              </w:rPr>
              <w:t>voc</w:t>
            </w:r>
            <w:r w:rsidRPr="007F1C67">
              <w:rPr>
                <w:noProof/>
                <w:lang w:val="en-GB"/>
              </w:rPr>
              <w:t xml:space="preserve">, </w:t>
            </w:r>
            <w:r w:rsidRPr="007F1C67">
              <w:rPr>
                <w:rFonts w:ascii="Consolas" w:hAnsi="Consolas"/>
                <w:noProof/>
                <w:lang w:val="en-GB"/>
              </w:rPr>
              <w:t>9th</w:t>
            </w:r>
            <w:r w:rsidRPr="007F1C67">
              <w:rPr>
                <w:noProof/>
                <w:lang w:val="en-GB"/>
              </w:rPr>
              <w:t xml:space="preserve">, </w:t>
            </w:r>
            <w:r w:rsidRPr="007F1C67">
              <w:rPr>
                <w:rFonts w:ascii="Consolas" w:hAnsi="Consolas"/>
                <w:noProof/>
                <w:lang w:val="en-GB"/>
              </w:rPr>
              <w:t>7th</w:t>
            </w:r>
            <w:r w:rsidR="00CA10BA" w:rsidRPr="007F1C67">
              <w:rPr>
                <w:rFonts w:ascii="Consolas" w:hAnsi="Consolas"/>
                <w:noProof/>
                <w:lang w:val="en-GB"/>
              </w:rPr>
              <w:t>-</w:t>
            </w:r>
            <w:r w:rsidRPr="007F1C67">
              <w:rPr>
                <w:rFonts w:ascii="Consolas" w:hAnsi="Consolas"/>
                <w:noProof/>
                <w:lang w:val="en-GB"/>
              </w:rPr>
              <w:t>8th</w:t>
            </w:r>
            <w:r w:rsidRPr="007F1C67">
              <w:rPr>
                <w:noProof/>
                <w:lang w:val="en-GB"/>
              </w:rPr>
              <w:t xml:space="preserve">, </w:t>
            </w:r>
            <w:r w:rsidRPr="007F1C67">
              <w:rPr>
                <w:rFonts w:ascii="Consolas" w:hAnsi="Consolas"/>
                <w:noProof/>
                <w:lang w:val="en-GB"/>
              </w:rPr>
              <w:t>12th</w:t>
            </w:r>
            <w:r w:rsidRPr="007F1C67">
              <w:rPr>
                <w:noProof/>
                <w:lang w:val="en-GB"/>
              </w:rPr>
              <w:t xml:space="preserve">, </w:t>
            </w:r>
            <w:r w:rsidRPr="007F1C67">
              <w:rPr>
                <w:rFonts w:ascii="Consolas" w:hAnsi="Consolas"/>
                <w:noProof/>
                <w:lang w:val="en-GB"/>
              </w:rPr>
              <w:t>Masters</w:t>
            </w:r>
            <w:r w:rsidRPr="007F1C67">
              <w:rPr>
                <w:noProof/>
                <w:lang w:val="en-GB"/>
              </w:rPr>
              <w:t xml:space="preserve">, </w:t>
            </w:r>
            <w:r w:rsidRPr="007F1C67">
              <w:rPr>
                <w:rFonts w:ascii="Consolas" w:hAnsi="Consolas"/>
                <w:noProof/>
                <w:lang w:val="en-GB"/>
              </w:rPr>
              <w:t>1st</w:t>
            </w:r>
            <w:r w:rsidR="00CA10BA" w:rsidRPr="007F1C67">
              <w:rPr>
                <w:rFonts w:ascii="Consolas" w:hAnsi="Consolas"/>
                <w:noProof/>
                <w:lang w:val="en-GB"/>
              </w:rPr>
              <w:t>-</w:t>
            </w:r>
            <w:r w:rsidRPr="007F1C67">
              <w:rPr>
                <w:rFonts w:ascii="Consolas" w:hAnsi="Consolas"/>
                <w:noProof/>
                <w:lang w:val="en-GB"/>
              </w:rPr>
              <w:t>4th</w:t>
            </w:r>
            <w:r w:rsidRPr="007F1C67">
              <w:rPr>
                <w:noProof/>
                <w:lang w:val="en-GB"/>
              </w:rPr>
              <w:t xml:space="preserve">, </w:t>
            </w:r>
            <w:r w:rsidRPr="007F1C67">
              <w:rPr>
                <w:rFonts w:ascii="Consolas" w:hAnsi="Consolas"/>
                <w:noProof/>
                <w:lang w:val="en-GB"/>
              </w:rPr>
              <w:t>10th</w:t>
            </w:r>
            <w:r w:rsidRPr="007F1C67">
              <w:rPr>
                <w:noProof/>
                <w:lang w:val="en-GB"/>
              </w:rPr>
              <w:t xml:space="preserve">, </w:t>
            </w:r>
            <w:r w:rsidRPr="007F1C67">
              <w:rPr>
                <w:rFonts w:ascii="Consolas" w:hAnsi="Consolas"/>
                <w:noProof/>
                <w:lang w:val="en-GB"/>
              </w:rPr>
              <w:t>Doctorate</w:t>
            </w:r>
            <w:r w:rsidRPr="007F1C67">
              <w:rPr>
                <w:noProof/>
                <w:lang w:val="en-GB"/>
              </w:rPr>
              <w:t xml:space="preserve">, </w:t>
            </w:r>
            <w:r w:rsidRPr="007F1C67">
              <w:rPr>
                <w:rFonts w:ascii="Consolas" w:hAnsi="Consolas"/>
                <w:noProof/>
                <w:lang w:val="en-GB"/>
              </w:rPr>
              <w:t>5th</w:t>
            </w:r>
            <w:r w:rsidR="00CA10BA" w:rsidRPr="007F1C67">
              <w:rPr>
                <w:rFonts w:ascii="Consolas" w:hAnsi="Consolas"/>
                <w:noProof/>
                <w:lang w:val="en-GB"/>
              </w:rPr>
              <w:t>-</w:t>
            </w:r>
            <w:r w:rsidRPr="007F1C67">
              <w:rPr>
                <w:rFonts w:ascii="Consolas" w:hAnsi="Consolas"/>
                <w:noProof/>
                <w:lang w:val="en-GB"/>
              </w:rPr>
              <w:t>6th</w:t>
            </w:r>
            <w:r w:rsidRPr="007F1C67">
              <w:rPr>
                <w:noProof/>
                <w:lang w:val="en-GB"/>
              </w:rPr>
              <w:t xml:space="preserve">, </w:t>
            </w:r>
            <w:r w:rsidRPr="007F1C67">
              <w:rPr>
                <w:rFonts w:ascii="Consolas" w:hAnsi="Consolas"/>
                <w:noProof/>
                <w:lang w:val="en-GB"/>
              </w:rPr>
              <w:t>Preschool</w:t>
            </w:r>
            <w:r w:rsidRPr="007F1C67">
              <w:rPr>
                <w:noProof/>
                <w:lang w:val="en-GB"/>
              </w:rPr>
              <w:t>.</w:t>
            </w:r>
          </w:p>
          <w:p w14:paraId="552585FE" w14:textId="1E59EA41" w:rsidR="001265AB" w:rsidRPr="007F1C67" w:rsidRDefault="001265AB" w:rsidP="001F6C6A">
            <w:pPr>
              <w:pStyle w:val="BodyText"/>
              <w:numPr>
                <w:ilvl w:val="0"/>
                <w:numId w:val="39"/>
              </w:numPr>
              <w:rPr>
                <w:noProof/>
                <w:lang w:val="en-GB"/>
              </w:rPr>
            </w:pPr>
            <w:r w:rsidRPr="007F1C67">
              <w:rPr>
                <w:rFonts w:ascii="Consolas" w:hAnsi="Consolas"/>
                <w:b/>
                <w:bCs/>
                <w:noProof/>
                <w:lang w:val="en-GB"/>
              </w:rPr>
              <w:t>education</w:t>
            </w:r>
            <w:r w:rsidR="005868FB" w:rsidRPr="007F1C67">
              <w:rPr>
                <w:rFonts w:ascii="Consolas" w:hAnsi="Consolas"/>
                <w:b/>
                <w:bCs/>
                <w:noProof/>
                <w:lang w:val="en-GB"/>
              </w:rPr>
              <w:t>al-</w:t>
            </w:r>
            <w:r w:rsidRPr="007F1C67">
              <w:rPr>
                <w:rFonts w:ascii="Consolas" w:hAnsi="Consolas"/>
                <w:b/>
                <w:bCs/>
                <w:noProof/>
                <w:lang w:val="en-GB"/>
              </w:rPr>
              <w:t>num</w:t>
            </w:r>
            <w:r w:rsidRPr="007F1C67">
              <w:rPr>
                <w:noProof/>
                <w:lang w:val="en-GB"/>
              </w:rPr>
              <w:t>: the highest level of education achieved in numerical form.</w:t>
            </w:r>
            <w:r w:rsidR="001F6C6A" w:rsidRPr="007F1C67">
              <w:rPr>
                <w:noProof/>
                <w:lang w:val="en-GB"/>
              </w:rPr>
              <w:t xml:space="preserve"> Its value can be any </w:t>
            </w:r>
            <w:r w:rsidRPr="007F1C67">
              <w:rPr>
                <w:noProof/>
                <w:lang w:val="en-GB"/>
              </w:rPr>
              <w:t>Integer greater than 0</w:t>
            </w:r>
            <w:r w:rsidR="001F6C6A" w:rsidRPr="007F1C67">
              <w:rPr>
                <w:noProof/>
                <w:lang w:val="en-GB"/>
              </w:rPr>
              <w:t>.</w:t>
            </w:r>
          </w:p>
          <w:p w14:paraId="77270EFC" w14:textId="56A33000" w:rsidR="001265AB" w:rsidRPr="007F1C67" w:rsidRDefault="001265AB" w:rsidP="009858A7">
            <w:pPr>
              <w:pStyle w:val="BodyText"/>
              <w:numPr>
                <w:ilvl w:val="0"/>
                <w:numId w:val="39"/>
              </w:numPr>
              <w:rPr>
                <w:noProof/>
                <w:lang w:val="en-GB"/>
              </w:rPr>
            </w:pPr>
            <w:r w:rsidRPr="007F1C67">
              <w:rPr>
                <w:rFonts w:ascii="Consolas" w:hAnsi="Consolas"/>
                <w:b/>
                <w:bCs/>
                <w:noProof/>
                <w:lang w:val="en-GB"/>
              </w:rPr>
              <w:t>marital</w:t>
            </w:r>
            <w:r w:rsidR="005868FB" w:rsidRPr="007F1C67">
              <w:rPr>
                <w:rFonts w:ascii="Consolas" w:hAnsi="Consolas"/>
                <w:b/>
                <w:bCs/>
                <w:noProof/>
                <w:lang w:val="en-GB"/>
              </w:rPr>
              <w:t>-</w:t>
            </w:r>
            <w:r w:rsidRPr="007F1C67">
              <w:rPr>
                <w:rFonts w:ascii="Consolas" w:hAnsi="Consolas"/>
                <w:b/>
                <w:bCs/>
                <w:noProof/>
                <w:lang w:val="en-GB"/>
              </w:rPr>
              <w:t>status</w:t>
            </w:r>
            <w:r w:rsidRPr="007F1C67">
              <w:rPr>
                <w:noProof/>
                <w:lang w:val="en-GB"/>
              </w:rPr>
              <w:t>: marital status of an individual.</w:t>
            </w:r>
            <w:r w:rsidR="007F166B" w:rsidRPr="007F1C67">
              <w:rPr>
                <w:noProof/>
                <w:lang w:val="en-GB"/>
              </w:rPr>
              <w:t xml:space="preserve"> </w:t>
            </w:r>
            <w:r w:rsidRPr="007F1C67">
              <w:rPr>
                <w:rFonts w:ascii="Consolas" w:hAnsi="Consolas"/>
                <w:noProof/>
                <w:lang w:val="en-GB"/>
              </w:rPr>
              <w:t>Married</w:t>
            </w:r>
            <w:r w:rsidR="001F6C6A" w:rsidRPr="007F1C67">
              <w:rPr>
                <w:rFonts w:ascii="Consolas" w:hAnsi="Consolas"/>
                <w:noProof/>
                <w:lang w:val="en-GB"/>
              </w:rPr>
              <w:t>-</w:t>
            </w:r>
            <w:r w:rsidRPr="007F1C67">
              <w:rPr>
                <w:rFonts w:ascii="Consolas" w:hAnsi="Consolas"/>
                <w:noProof/>
                <w:lang w:val="en-GB"/>
              </w:rPr>
              <w:t>civ</w:t>
            </w:r>
            <w:r w:rsidR="001F6C6A" w:rsidRPr="007F1C67">
              <w:rPr>
                <w:rFonts w:ascii="Consolas" w:hAnsi="Consolas"/>
                <w:noProof/>
                <w:lang w:val="en-GB"/>
              </w:rPr>
              <w:t>-</w:t>
            </w:r>
            <w:r w:rsidRPr="007F1C67">
              <w:rPr>
                <w:rFonts w:ascii="Consolas" w:hAnsi="Consolas"/>
                <w:noProof/>
                <w:lang w:val="en-GB"/>
              </w:rPr>
              <w:t>spouse</w:t>
            </w:r>
            <w:r w:rsidR="001F6C6A" w:rsidRPr="007F1C67">
              <w:rPr>
                <w:noProof/>
                <w:lang w:val="en-GB"/>
              </w:rPr>
              <w:t xml:space="preserve"> </w:t>
            </w:r>
            <w:r w:rsidRPr="007F1C67">
              <w:rPr>
                <w:noProof/>
                <w:lang w:val="en-GB"/>
              </w:rPr>
              <w:t>corresponds to a</w:t>
            </w:r>
            <w:r w:rsidR="001F6C6A" w:rsidRPr="007F1C67">
              <w:rPr>
                <w:noProof/>
                <w:lang w:val="en-GB"/>
              </w:rPr>
              <w:t xml:space="preserve"> </w:t>
            </w:r>
            <w:r w:rsidRPr="007F1C67">
              <w:rPr>
                <w:noProof/>
                <w:lang w:val="en-GB"/>
              </w:rPr>
              <w:t xml:space="preserve">civilian spouse while </w:t>
            </w:r>
            <w:r w:rsidRPr="007F1C67">
              <w:rPr>
                <w:rFonts w:ascii="Consolas" w:hAnsi="Consolas"/>
                <w:noProof/>
                <w:lang w:val="en-GB"/>
              </w:rPr>
              <w:t>Married</w:t>
            </w:r>
            <w:r w:rsidR="001F6C6A" w:rsidRPr="007F1C67">
              <w:rPr>
                <w:rFonts w:ascii="Consolas" w:hAnsi="Consolas"/>
                <w:noProof/>
                <w:lang w:val="en-GB"/>
              </w:rPr>
              <w:t>-</w:t>
            </w:r>
            <w:r w:rsidRPr="007F1C67">
              <w:rPr>
                <w:rFonts w:ascii="Consolas" w:hAnsi="Consolas"/>
                <w:noProof/>
                <w:lang w:val="en-GB"/>
              </w:rPr>
              <w:t>AF</w:t>
            </w:r>
            <w:r w:rsidR="001F6C6A" w:rsidRPr="007F1C67">
              <w:rPr>
                <w:rFonts w:ascii="Consolas" w:hAnsi="Consolas"/>
                <w:noProof/>
                <w:lang w:val="en-GB"/>
              </w:rPr>
              <w:t>-</w:t>
            </w:r>
            <w:r w:rsidRPr="007F1C67">
              <w:rPr>
                <w:rFonts w:ascii="Consolas" w:hAnsi="Consolas"/>
                <w:noProof/>
                <w:lang w:val="en-GB"/>
              </w:rPr>
              <w:t>spouse</w:t>
            </w:r>
            <w:r w:rsidR="007F166B" w:rsidRPr="007F1C67">
              <w:rPr>
                <w:noProof/>
                <w:lang w:val="en-GB"/>
              </w:rPr>
              <w:t xml:space="preserve"> </w:t>
            </w:r>
            <w:r w:rsidRPr="007F1C67">
              <w:rPr>
                <w:noProof/>
                <w:lang w:val="en-GB"/>
              </w:rPr>
              <w:t>is a spouse in the Armed Forces.</w:t>
            </w:r>
            <w:r w:rsidR="007F166B" w:rsidRPr="007F1C67">
              <w:rPr>
                <w:noProof/>
                <w:lang w:val="en-GB"/>
              </w:rPr>
              <w:t xml:space="preserve"> Its value can be </w:t>
            </w:r>
            <w:r w:rsidRPr="007F1C67">
              <w:rPr>
                <w:rFonts w:ascii="Consolas" w:hAnsi="Consolas"/>
                <w:noProof/>
                <w:lang w:val="en-GB"/>
              </w:rPr>
              <w:t>Married</w:t>
            </w:r>
            <w:r w:rsidR="00180D16" w:rsidRPr="007F1C67">
              <w:rPr>
                <w:rFonts w:ascii="Consolas" w:hAnsi="Consolas"/>
                <w:noProof/>
                <w:lang w:val="en-GB"/>
              </w:rPr>
              <w:t>-</w:t>
            </w:r>
            <w:r w:rsidRPr="007F1C67">
              <w:rPr>
                <w:rFonts w:ascii="Consolas" w:hAnsi="Consolas"/>
                <w:noProof/>
                <w:lang w:val="en-GB"/>
              </w:rPr>
              <w:t>civ</w:t>
            </w:r>
            <w:r w:rsidR="00180D16" w:rsidRPr="007F1C67">
              <w:rPr>
                <w:rFonts w:ascii="Consolas" w:hAnsi="Consolas"/>
                <w:noProof/>
                <w:lang w:val="en-GB"/>
              </w:rPr>
              <w:t>-</w:t>
            </w:r>
            <w:r w:rsidRPr="007F1C67">
              <w:rPr>
                <w:rFonts w:ascii="Consolas" w:hAnsi="Consolas"/>
                <w:noProof/>
                <w:lang w:val="en-GB"/>
              </w:rPr>
              <w:t>spouse</w:t>
            </w:r>
            <w:r w:rsidRPr="007F1C67">
              <w:rPr>
                <w:noProof/>
                <w:lang w:val="en-GB"/>
              </w:rPr>
              <w:t>,</w:t>
            </w:r>
            <w:r w:rsidR="007F166B" w:rsidRPr="007F1C67">
              <w:rPr>
                <w:noProof/>
                <w:lang w:val="en-GB"/>
              </w:rPr>
              <w:t xml:space="preserve"> </w:t>
            </w:r>
            <w:r w:rsidRPr="007F1C67">
              <w:rPr>
                <w:rFonts w:ascii="Consolas" w:hAnsi="Consolas"/>
                <w:noProof/>
                <w:lang w:val="en-GB"/>
              </w:rPr>
              <w:t>Divorced</w:t>
            </w:r>
            <w:r w:rsidRPr="007F1C67">
              <w:rPr>
                <w:noProof/>
                <w:lang w:val="en-GB"/>
              </w:rPr>
              <w:t xml:space="preserve">, </w:t>
            </w:r>
            <w:r w:rsidRPr="007F1C67">
              <w:rPr>
                <w:rFonts w:ascii="Consolas" w:hAnsi="Consolas"/>
                <w:noProof/>
                <w:lang w:val="en-GB"/>
              </w:rPr>
              <w:t>Never</w:t>
            </w:r>
            <w:r w:rsidR="00180D16" w:rsidRPr="007F1C67">
              <w:rPr>
                <w:rFonts w:ascii="Consolas" w:hAnsi="Consolas"/>
                <w:noProof/>
                <w:lang w:val="en-GB"/>
              </w:rPr>
              <w:t>-</w:t>
            </w:r>
            <w:r w:rsidRPr="007F1C67">
              <w:rPr>
                <w:rFonts w:ascii="Consolas" w:hAnsi="Consolas"/>
                <w:noProof/>
                <w:lang w:val="en-GB"/>
              </w:rPr>
              <w:t>married</w:t>
            </w:r>
            <w:r w:rsidRPr="007F1C67">
              <w:rPr>
                <w:noProof/>
                <w:lang w:val="en-GB"/>
              </w:rPr>
              <w:t>,</w:t>
            </w:r>
            <w:r w:rsidR="007F166B" w:rsidRPr="007F1C67">
              <w:rPr>
                <w:noProof/>
                <w:lang w:val="en-GB"/>
              </w:rPr>
              <w:t xml:space="preserve"> </w:t>
            </w:r>
            <w:r w:rsidRPr="007F1C67">
              <w:rPr>
                <w:rFonts w:ascii="Consolas" w:hAnsi="Consolas"/>
                <w:noProof/>
                <w:lang w:val="en-GB"/>
              </w:rPr>
              <w:t>Separated</w:t>
            </w:r>
            <w:r w:rsidRPr="007F1C67">
              <w:rPr>
                <w:noProof/>
                <w:lang w:val="en-GB"/>
              </w:rPr>
              <w:t xml:space="preserve">, </w:t>
            </w:r>
            <w:r w:rsidRPr="007F1C67">
              <w:rPr>
                <w:rFonts w:ascii="Consolas" w:hAnsi="Consolas"/>
                <w:noProof/>
                <w:lang w:val="en-GB"/>
              </w:rPr>
              <w:t>Widowed</w:t>
            </w:r>
            <w:r w:rsidRPr="007F1C67">
              <w:rPr>
                <w:noProof/>
                <w:lang w:val="en-GB"/>
              </w:rPr>
              <w:t>,</w:t>
            </w:r>
            <w:r w:rsidR="007F166B" w:rsidRPr="007F1C67">
              <w:rPr>
                <w:noProof/>
                <w:lang w:val="en-GB"/>
              </w:rPr>
              <w:t xml:space="preserve"> </w:t>
            </w:r>
            <w:r w:rsidRPr="007F1C67">
              <w:rPr>
                <w:rFonts w:ascii="Consolas" w:hAnsi="Consolas"/>
                <w:noProof/>
                <w:lang w:val="en-GB"/>
              </w:rPr>
              <w:t>Married</w:t>
            </w:r>
            <w:r w:rsidR="00444608" w:rsidRPr="007F1C67">
              <w:rPr>
                <w:rFonts w:ascii="Consolas" w:hAnsi="Consolas"/>
                <w:noProof/>
                <w:lang w:val="en-GB"/>
              </w:rPr>
              <w:t>-</w:t>
            </w:r>
            <w:r w:rsidRPr="007F1C67">
              <w:rPr>
                <w:rFonts w:ascii="Consolas" w:hAnsi="Consolas"/>
                <w:noProof/>
                <w:lang w:val="en-GB"/>
              </w:rPr>
              <w:t>spouse</w:t>
            </w:r>
            <w:r w:rsidR="00444608" w:rsidRPr="007F1C67">
              <w:rPr>
                <w:rFonts w:ascii="Consolas" w:hAnsi="Consolas"/>
                <w:noProof/>
                <w:lang w:val="en-GB"/>
              </w:rPr>
              <w:t>-</w:t>
            </w:r>
            <w:r w:rsidRPr="007F1C67">
              <w:rPr>
                <w:rFonts w:ascii="Consolas" w:hAnsi="Consolas"/>
                <w:noProof/>
                <w:lang w:val="en-GB"/>
              </w:rPr>
              <w:t>absent</w:t>
            </w:r>
            <w:r w:rsidRPr="007F1C67">
              <w:rPr>
                <w:noProof/>
                <w:lang w:val="en-GB"/>
              </w:rPr>
              <w:t>,</w:t>
            </w:r>
            <w:r w:rsidR="007F166B" w:rsidRPr="007F1C67">
              <w:rPr>
                <w:noProof/>
                <w:lang w:val="en-GB"/>
              </w:rPr>
              <w:t xml:space="preserve"> </w:t>
            </w:r>
            <w:r w:rsidRPr="007F1C67">
              <w:rPr>
                <w:rFonts w:ascii="Consolas" w:hAnsi="Consolas"/>
                <w:noProof/>
                <w:lang w:val="en-GB"/>
              </w:rPr>
              <w:t>Married</w:t>
            </w:r>
            <w:r w:rsidR="00444608" w:rsidRPr="007F1C67">
              <w:rPr>
                <w:rFonts w:ascii="Consolas" w:hAnsi="Consolas"/>
                <w:noProof/>
                <w:lang w:val="en-GB"/>
              </w:rPr>
              <w:t>-</w:t>
            </w:r>
            <w:r w:rsidRPr="007F1C67">
              <w:rPr>
                <w:rFonts w:ascii="Consolas" w:hAnsi="Consolas"/>
                <w:noProof/>
                <w:lang w:val="en-GB"/>
              </w:rPr>
              <w:t>AF</w:t>
            </w:r>
            <w:r w:rsidR="00444608" w:rsidRPr="007F1C67">
              <w:rPr>
                <w:rFonts w:ascii="Consolas" w:hAnsi="Consolas"/>
                <w:noProof/>
                <w:lang w:val="en-GB"/>
              </w:rPr>
              <w:t>-</w:t>
            </w:r>
            <w:r w:rsidRPr="007F1C67">
              <w:rPr>
                <w:rFonts w:ascii="Consolas" w:hAnsi="Consolas"/>
                <w:noProof/>
                <w:lang w:val="en-GB"/>
              </w:rPr>
              <w:t>spouse</w:t>
            </w:r>
            <w:r w:rsidRPr="007F1C67">
              <w:rPr>
                <w:noProof/>
                <w:lang w:val="en-GB"/>
              </w:rPr>
              <w:t>.</w:t>
            </w:r>
          </w:p>
          <w:p w14:paraId="50201C98" w14:textId="58CF785C" w:rsidR="001265AB" w:rsidRPr="007F1C67" w:rsidRDefault="001265AB" w:rsidP="009858A7">
            <w:pPr>
              <w:pStyle w:val="BodyText"/>
              <w:numPr>
                <w:ilvl w:val="0"/>
                <w:numId w:val="39"/>
              </w:numPr>
              <w:rPr>
                <w:noProof/>
                <w:lang w:val="en-GB"/>
              </w:rPr>
            </w:pPr>
            <w:r w:rsidRPr="007F1C67">
              <w:rPr>
                <w:rFonts w:ascii="Consolas" w:hAnsi="Consolas"/>
                <w:b/>
                <w:bCs/>
                <w:noProof/>
                <w:lang w:val="en-GB"/>
              </w:rPr>
              <w:t>occupation</w:t>
            </w:r>
            <w:r w:rsidRPr="007F1C67">
              <w:rPr>
                <w:noProof/>
                <w:lang w:val="en-GB"/>
              </w:rPr>
              <w:t>: the general type of occupation of an individual</w:t>
            </w:r>
            <w:r w:rsidR="007F166B" w:rsidRPr="007F1C67">
              <w:rPr>
                <w:noProof/>
                <w:lang w:val="en-GB"/>
              </w:rPr>
              <w:t>. Its value can be</w:t>
            </w:r>
            <w:r w:rsidR="00F37583" w:rsidRPr="007F1C67">
              <w:rPr>
                <w:noProof/>
                <w:lang w:val="en-GB"/>
              </w:rPr>
              <w:t xml:space="preserve"> </w:t>
            </w:r>
            <w:r w:rsidRPr="007F1C67">
              <w:rPr>
                <w:rFonts w:ascii="Consolas" w:hAnsi="Consolas"/>
                <w:noProof/>
                <w:lang w:val="en-GB"/>
              </w:rPr>
              <w:t>Tech</w:t>
            </w:r>
            <w:r w:rsidR="00A92587" w:rsidRPr="007F1C67">
              <w:rPr>
                <w:rFonts w:ascii="Consolas" w:hAnsi="Consolas"/>
                <w:noProof/>
                <w:lang w:val="en-GB"/>
              </w:rPr>
              <w:t>-</w:t>
            </w:r>
            <w:r w:rsidRPr="007F1C67">
              <w:rPr>
                <w:rFonts w:ascii="Consolas" w:hAnsi="Consolas"/>
                <w:noProof/>
                <w:lang w:val="en-GB"/>
              </w:rPr>
              <w:t>support</w:t>
            </w:r>
            <w:r w:rsidRPr="007F1C67">
              <w:rPr>
                <w:noProof/>
                <w:lang w:val="en-GB"/>
              </w:rPr>
              <w:t>,</w:t>
            </w:r>
            <w:r w:rsidR="00F37583" w:rsidRPr="007F1C67">
              <w:rPr>
                <w:noProof/>
                <w:lang w:val="en-GB"/>
              </w:rPr>
              <w:t xml:space="preserve"> </w:t>
            </w:r>
            <w:r w:rsidRPr="007F1C67">
              <w:rPr>
                <w:rFonts w:ascii="Consolas" w:hAnsi="Consolas"/>
                <w:noProof/>
                <w:lang w:val="en-GB"/>
              </w:rPr>
              <w:t>Craft</w:t>
            </w:r>
            <w:r w:rsidR="00A92587" w:rsidRPr="007F1C67">
              <w:rPr>
                <w:rFonts w:ascii="Consolas" w:hAnsi="Consolas"/>
                <w:noProof/>
                <w:lang w:val="en-GB"/>
              </w:rPr>
              <w:t>-</w:t>
            </w:r>
            <w:r w:rsidRPr="007F1C67">
              <w:rPr>
                <w:rFonts w:ascii="Consolas" w:hAnsi="Consolas"/>
                <w:noProof/>
                <w:lang w:val="en-GB"/>
              </w:rPr>
              <w:t>repair</w:t>
            </w:r>
            <w:r w:rsidRPr="007F1C67">
              <w:rPr>
                <w:noProof/>
                <w:lang w:val="en-GB"/>
              </w:rPr>
              <w:t>,</w:t>
            </w:r>
            <w:r w:rsidR="00F37583" w:rsidRPr="007F1C67">
              <w:rPr>
                <w:noProof/>
                <w:lang w:val="en-GB"/>
              </w:rPr>
              <w:t xml:space="preserve"> </w:t>
            </w:r>
            <w:r w:rsidRPr="007F1C67">
              <w:rPr>
                <w:rFonts w:ascii="Consolas" w:hAnsi="Consolas"/>
                <w:noProof/>
                <w:lang w:val="en-GB"/>
              </w:rPr>
              <w:t>Other</w:t>
            </w:r>
            <w:r w:rsidR="00A92587" w:rsidRPr="007F1C67">
              <w:rPr>
                <w:rFonts w:ascii="Consolas" w:hAnsi="Consolas"/>
                <w:noProof/>
                <w:lang w:val="en-GB"/>
              </w:rPr>
              <w:t>-</w:t>
            </w:r>
            <w:r w:rsidRPr="007F1C67">
              <w:rPr>
                <w:rFonts w:ascii="Consolas" w:hAnsi="Consolas"/>
                <w:noProof/>
                <w:lang w:val="en-GB"/>
              </w:rPr>
              <w:t>service</w:t>
            </w:r>
            <w:r w:rsidRPr="007F1C67">
              <w:rPr>
                <w:noProof/>
                <w:lang w:val="en-GB"/>
              </w:rPr>
              <w:t>,</w:t>
            </w:r>
            <w:r w:rsidR="00F37583" w:rsidRPr="007F1C67">
              <w:rPr>
                <w:noProof/>
                <w:lang w:val="en-GB"/>
              </w:rPr>
              <w:t xml:space="preserve"> </w:t>
            </w:r>
            <w:r w:rsidRPr="007F1C67">
              <w:rPr>
                <w:rFonts w:ascii="Consolas" w:hAnsi="Consolas"/>
                <w:noProof/>
                <w:lang w:val="en-GB"/>
              </w:rPr>
              <w:t>Sales</w:t>
            </w:r>
            <w:r w:rsidRPr="007F1C67">
              <w:rPr>
                <w:noProof/>
                <w:lang w:val="en-GB"/>
              </w:rPr>
              <w:t xml:space="preserve">, </w:t>
            </w:r>
            <w:r w:rsidRPr="007F1C67">
              <w:rPr>
                <w:rFonts w:ascii="Consolas" w:hAnsi="Consolas"/>
                <w:noProof/>
                <w:lang w:val="en-GB"/>
              </w:rPr>
              <w:t>Exec</w:t>
            </w:r>
            <w:r w:rsidR="00A92587" w:rsidRPr="007F1C67">
              <w:rPr>
                <w:rFonts w:ascii="Consolas" w:hAnsi="Consolas"/>
                <w:noProof/>
                <w:lang w:val="en-GB"/>
              </w:rPr>
              <w:t>-</w:t>
            </w:r>
            <w:r w:rsidRPr="007F1C67">
              <w:rPr>
                <w:rFonts w:ascii="Consolas" w:hAnsi="Consolas"/>
                <w:noProof/>
                <w:lang w:val="en-GB"/>
              </w:rPr>
              <w:t>managerial</w:t>
            </w:r>
            <w:r w:rsidRPr="007F1C67">
              <w:rPr>
                <w:noProof/>
                <w:lang w:val="en-GB"/>
              </w:rPr>
              <w:t>,</w:t>
            </w:r>
            <w:r w:rsidR="00F37583" w:rsidRPr="007F1C67">
              <w:rPr>
                <w:noProof/>
                <w:lang w:val="en-GB"/>
              </w:rPr>
              <w:t xml:space="preserve"> </w:t>
            </w:r>
            <w:r w:rsidRPr="007F1C67">
              <w:rPr>
                <w:rFonts w:ascii="Consolas" w:hAnsi="Consolas"/>
                <w:noProof/>
                <w:lang w:val="en-GB"/>
              </w:rPr>
              <w:lastRenderedPageBreak/>
              <w:t>Prof</w:t>
            </w:r>
            <w:r w:rsidR="00D83A11" w:rsidRPr="007F1C67">
              <w:rPr>
                <w:rFonts w:ascii="Consolas" w:hAnsi="Consolas"/>
                <w:noProof/>
                <w:lang w:val="en-GB"/>
              </w:rPr>
              <w:t>-</w:t>
            </w:r>
            <w:r w:rsidRPr="007F1C67">
              <w:rPr>
                <w:rFonts w:ascii="Consolas" w:hAnsi="Consolas"/>
                <w:noProof/>
                <w:lang w:val="en-GB"/>
              </w:rPr>
              <w:t>specialty</w:t>
            </w:r>
            <w:r w:rsidRPr="007F1C67">
              <w:rPr>
                <w:noProof/>
                <w:lang w:val="en-GB"/>
              </w:rPr>
              <w:t>,</w:t>
            </w:r>
            <w:r w:rsidR="00F37583" w:rsidRPr="007F1C67">
              <w:rPr>
                <w:noProof/>
                <w:lang w:val="en-GB"/>
              </w:rPr>
              <w:t xml:space="preserve"> </w:t>
            </w:r>
            <w:r w:rsidRPr="007F1C67">
              <w:rPr>
                <w:rFonts w:ascii="Consolas" w:hAnsi="Consolas"/>
                <w:noProof/>
                <w:lang w:val="en-GB"/>
              </w:rPr>
              <w:t>Handlers</w:t>
            </w:r>
            <w:r w:rsidR="00D83A11" w:rsidRPr="007F1C67">
              <w:rPr>
                <w:rFonts w:ascii="Consolas" w:hAnsi="Consolas"/>
                <w:noProof/>
                <w:lang w:val="en-GB"/>
              </w:rPr>
              <w:t>-</w:t>
            </w:r>
            <w:r w:rsidRPr="007F1C67">
              <w:rPr>
                <w:rFonts w:ascii="Consolas" w:hAnsi="Consolas"/>
                <w:noProof/>
                <w:lang w:val="en-GB"/>
              </w:rPr>
              <w:t>cleaners</w:t>
            </w:r>
            <w:r w:rsidRPr="007F1C67">
              <w:rPr>
                <w:noProof/>
                <w:lang w:val="en-GB"/>
              </w:rPr>
              <w:t>,</w:t>
            </w:r>
            <w:r w:rsidR="00F37583" w:rsidRPr="007F1C67">
              <w:rPr>
                <w:noProof/>
                <w:lang w:val="en-GB"/>
              </w:rPr>
              <w:t xml:space="preserve"> </w:t>
            </w:r>
            <w:r w:rsidRPr="007F1C67">
              <w:rPr>
                <w:rFonts w:ascii="Consolas" w:hAnsi="Consolas"/>
                <w:noProof/>
                <w:lang w:val="en-GB"/>
              </w:rPr>
              <w:t>Machine</w:t>
            </w:r>
            <w:r w:rsidR="00D83A11" w:rsidRPr="007F1C67">
              <w:rPr>
                <w:rFonts w:ascii="Consolas" w:hAnsi="Consolas"/>
                <w:noProof/>
                <w:lang w:val="en-GB"/>
              </w:rPr>
              <w:t>-</w:t>
            </w:r>
            <w:r w:rsidRPr="007F1C67">
              <w:rPr>
                <w:rFonts w:ascii="Consolas" w:hAnsi="Consolas"/>
                <w:noProof/>
                <w:lang w:val="en-GB"/>
              </w:rPr>
              <w:t>op</w:t>
            </w:r>
            <w:r w:rsidR="00D83A11" w:rsidRPr="007F1C67">
              <w:rPr>
                <w:rFonts w:ascii="Consolas" w:hAnsi="Consolas"/>
                <w:noProof/>
                <w:lang w:val="en-GB"/>
              </w:rPr>
              <w:t>-</w:t>
            </w:r>
            <w:r w:rsidRPr="007F1C67">
              <w:rPr>
                <w:rFonts w:ascii="Consolas" w:hAnsi="Consolas"/>
                <w:noProof/>
                <w:lang w:val="en-GB"/>
              </w:rPr>
              <w:t>inspct</w:t>
            </w:r>
            <w:r w:rsidRPr="007F1C67">
              <w:rPr>
                <w:noProof/>
                <w:lang w:val="en-GB"/>
              </w:rPr>
              <w:t>,</w:t>
            </w:r>
            <w:r w:rsidR="00F37583" w:rsidRPr="007F1C67">
              <w:rPr>
                <w:noProof/>
                <w:lang w:val="en-GB"/>
              </w:rPr>
              <w:t xml:space="preserve"> </w:t>
            </w:r>
            <w:r w:rsidRPr="007F1C67">
              <w:rPr>
                <w:rFonts w:ascii="Consolas" w:hAnsi="Consolas"/>
                <w:noProof/>
                <w:lang w:val="en-GB"/>
              </w:rPr>
              <w:t>Adm</w:t>
            </w:r>
            <w:r w:rsidR="00D83A11" w:rsidRPr="007F1C67">
              <w:rPr>
                <w:rFonts w:ascii="Consolas" w:hAnsi="Consolas"/>
                <w:noProof/>
                <w:lang w:val="en-GB"/>
              </w:rPr>
              <w:t>-</w:t>
            </w:r>
            <w:r w:rsidRPr="007F1C67">
              <w:rPr>
                <w:rFonts w:ascii="Consolas" w:hAnsi="Consolas"/>
                <w:noProof/>
                <w:lang w:val="en-GB"/>
              </w:rPr>
              <w:t>clerical</w:t>
            </w:r>
            <w:r w:rsidRPr="007F1C67">
              <w:rPr>
                <w:noProof/>
                <w:lang w:val="en-GB"/>
              </w:rPr>
              <w:t>,</w:t>
            </w:r>
            <w:r w:rsidR="00F37583" w:rsidRPr="007F1C67">
              <w:rPr>
                <w:noProof/>
                <w:lang w:val="en-GB"/>
              </w:rPr>
              <w:t xml:space="preserve"> </w:t>
            </w:r>
            <w:r w:rsidRPr="007F1C67">
              <w:rPr>
                <w:rFonts w:ascii="Consolas" w:hAnsi="Consolas"/>
                <w:noProof/>
                <w:lang w:val="en-GB"/>
              </w:rPr>
              <w:t>Farming</w:t>
            </w:r>
            <w:r w:rsidR="00D83A11" w:rsidRPr="007F1C67">
              <w:rPr>
                <w:rFonts w:ascii="Consolas" w:hAnsi="Consolas"/>
                <w:noProof/>
                <w:lang w:val="en-GB"/>
              </w:rPr>
              <w:t>-</w:t>
            </w:r>
            <w:r w:rsidRPr="007F1C67">
              <w:rPr>
                <w:rFonts w:ascii="Consolas" w:hAnsi="Consolas"/>
                <w:noProof/>
                <w:lang w:val="en-GB"/>
              </w:rPr>
              <w:t>fishing</w:t>
            </w:r>
            <w:r w:rsidRPr="007F1C67">
              <w:rPr>
                <w:noProof/>
                <w:lang w:val="en-GB"/>
              </w:rPr>
              <w:t>,</w:t>
            </w:r>
            <w:r w:rsidR="00F37583" w:rsidRPr="007F1C67">
              <w:rPr>
                <w:noProof/>
                <w:lang w:val="en-GB"/>
              </w:rPr>
              <w:t xml:space="preserve"> </w:t>
            </w:r>
            <w:r w:rsidRPr="007F1C67">
              <w:rPr>
                <w:rFonts w:ascii="Consolas" w:hAnsi="Consolas"/>
                <w:noProof/>
                <w:lang w:val="en-GB"/>
              </w:rPr>
              <w:t>Transport</w:t>
            </w:r>
            <w:r w:rsidR="00D83A11" w:rsidRPr="007F1C67">
              <w:rPr>
                <w:rFonts w:ascii="Consolas" w:hAnsi="Consolas"/>
                <w:noProof/>
                <w:lang w:val="en-GB"/>
              </w:rPr>
              <w:t>-</w:t>
            </w:r>
            <w:r w:rsidRPr="007F1C67">
              <w:rPr>
                <w:rFonts w:ascii="Consolas" w:hAnsi="Consolas"/>
                <w:noProof/>
                <w:lang w:val="en-GB"/>
              </w:rPr>
              <w:t>moving</w:t>
            </w:r>
            <w:r w:rsidRPr="007F1C67">
              <w:rPr>
                <w:noProof/>
                <w:lang w:val="en-GB"/>
              </w:rPr>
              <w:t>,</w:t>
            </w:r>
            <w:r w:rsidR="00F37583" w:rsidRPr="007F1C67">
              <w:rPr>
                <w:noProof/>
                <w:lang w:val="en-GB"/>
              </w:rPr>
              <w:t xml:space="preserve"> </w:t>
            </w:r>
            <w:r w:rsidRPr="007F1C67">
              <w:rPr>
                <w:rFonts w:ascii="Consolas" w:hAnsi="Consolas"/>
                <w:noProof/>
                <w:lang w:val="en-GB"/>
              </w:rPr>
              <w:t>Priv</w:t>
            </w:r>
            <w:r w:rsidR="00607A5B" w:rsidRPr="007F1C67">
              <w:rPr>
                <w:rFonts w:ascii="Consolas" w:hAnsi="Consolas"/>
                <w:noProof/>
                <w:lang w:val="en-GB"/>
              </w:rPr>
              <w:t>-</w:t>
            </w:r>
            <w:r w:rsidRPr="007F1C67">
              <w:rPr>
                <w:rFonts w:ascii="Consolas" w:hAnsi="Consolas"/>
                <w:noProof/>
                <w:lang w:val="en-GB"/>
              </w:rPr>
              <w:t>house</w:t>
            </w:r>
            <w:r w:rsidR="00607A5B" w:rsidRPr="007F1C67">
              <w:rPr>
                <w:rFonts w:ascii="Consolas" w:hAnsi="Consolas"/>
                <w:noProof/>
                <w:lang w:val="en-GB"/>
              </w:rPr>
              <w:t>-</w:t>
            </w:r>
            <w:r w:rsidRPr="007F1C67">
              <w:rPr>
                <w:rFonts w:ascii="Consolas" w:hAnsi="Consolas"/>
                <w:noProof/>
                <w:lang w:val="en-GB"/>
              </w:rPr>
              <w:t>serv</w:t>
            </w:r>
            <w:r w:rsidRPr="007F1C67">
              <w:rPr>
                <w:noProof/>
                <w:lang w:val="en-GB"/>
              </w:rPr>
              <w:t>,</w:t>
            </w:r>
            <w:r w:rsidR="00F37583" w:rsidRPr="007F1C67">
              <w:rPr>
                <w:noProof/>
                <w:lang w:val="en-GB"/>
              </w:rPr>
              <w:t xml:space="preserve"> </w:t>
            </w:r>
            <w:r w:rsidRPr="007F1C67">
              <w:rPr>
                <w:rFonts w:ascii="Consolas" w:hAnsi="Consolas"/>
                <w:noProof/>
                <w:lang w:val="en-GB"/>
              </w:rPr>
              <w:t>Protective</w:t>
            </w:r>
            <w:r w:rsidR="00607A5B" w:rsidRPr="007F1C67">
              <w:rPr>
                <w:rFonts w:ascii="Consolas" w:hAnsi="Consolas"/>
                <w:noProof/>
                <w:lang w:val="en-GB"/>
              </w:rPr>
              <w:t>-</w:t>
            </w:r>
            <w:r w:rsidRPr="007F1C67">
              <w:rPr>
                <w:rFonts w:ascii="Consolas" w:hAnsi="Consolas"/>
                <w:noProof/>
                <w:lang w:val="en-GB"/>
              </w:rPr>
              <w:t>serv</w:t>
            </w:r>
            <w:r w:rsidRPr="007F1C67">
              <w:rPr>
                <w:noProof/>
                <w:lang w:val="en-GB"/>
              </w:rPr>
              <w:t>,</w:t>
            </w:r>
            <w:r w:rsidR="00F37583" w:rsidRPr="007F1C67">
              <w:rPr>
                <w:noProof/>
                <w:lang w:val="en-GB"/>
              </w:rPr>
              <w:t xml:space="preserve"> </w:t>
            </w:r>
            <w:r w:rsidRPr="007F1C67">
              <w:rPr>
                <w:rFonts w:ascii="Consolas" w:hAnsi="Consolas"/>
                <w:noProof/>
                <w:lang w:val="en-GB"/>
              </w:rPr>
              <w:t>Armed</w:t>
            </w:r>
            <w:r w:rsidR="00607A5B" w:rsidRPr="007F1C67">
              <w:rPr>
                <w:rFonts w:ascii="Consolas" w:hAnsi="Consolas"/>
                <w:noProof/>
                <w:lang w:val="en-GB"/>
              </w:rPr>
              <w:t>-</w:t>
            </w:r>
            <w:r w:rsidRPr="007F1C67">
              <w:rPr>
                <w:rFonts w:ascii="Consolas" w:hAnsi="Consolas"/>
                <w:noProof/>
                <w:lang w:val="en-GB"/>
              </w:rPr>
              <w:t>Forces</w:t>
            </w:r>
            <w:r w:rsidRPr="007F1C67">
              <w:rPr>
                <w:noProof/>
                <w:lang w:val="en-GB"/>
              </w:rPr>
              <w:t>.</w:t>
            </w:r>
          </w:p>
          <w:p w14:paraId="298AD3E9" w14:textId="7DE9A8E4" w:rsidR="001265AB" w:rsidRPr="007F1C67" w:rsidRDefault="001265AB" w:rsidP="009858A7">
            <w:pPr>
              <w:pStyle w:val="BodyText"/>
              <w:numPr>
                <w:ilvl w:val="0"/>
                <w:numId w:val="39"/>
              </w:numPr>
              <w:rPr>
                <w:noProof/>
                <w:lang w:val="en-GB"/>
              </w:rPr>
            </w:pPr>
            <w:r w:rsidRPr="007F1C67">
              <w:rPr>
                <w:rFonts w:ascii="Consolas" w:hAnsi="Consolas"/>
                <w:b/>
                <w:bCs/>
                <w:noProof/>
                <w:lang w:val="en-GB"/>
              </w:rPr>
              <w:t>relationship</w:t>
            </w:r>
            <w:r w:rsidRPr="007F1C67">
              <w:rPr>
                <w:noProof/>
                <w:lang w:val="en-GB"/>
              </w:rPr>
              <w:t>: represents what this individual is relative to others. For example</w:t>
            </w:r>
            <w:r w:rsidR="00755C92" w:rsidRPr="007F1C67">
              <w:rPr>
                <w:noProof/>
                <w:lang w:val="en-GB"/>
              </w:rPr>
              <w:t>,</w:t>
            </w:r>
            <w:r w:rsidRPr="007F1C67">
              <w:rPr>
                <w:noProof/>
                <w:lang w:val="en-GB"/>
              </w:rPr>
              <w:t xml:space="preserve"> an</w:t>
            </w:r>
            <w:r w:rsidR="00F37583" w:rsidRPr="007F1C67">
              <w:rPr>
                <w:noProof/>
                <w:lang w:val="en-GB"/>
              </w:rPr>
              <w:t xml:space="preserve"> </w:t>
            </w:r>
            <w:r w:rsidRPr="007F1C67">
              <w:rPr>
                <w:noProof/>
                <w:lang w:val="en-GB"/>
              </w:rPr>
              <w:t xml:space="preserve">individual could be a </w:t>
            </w:r>
            <w:r w:rsidR="00AB48FA">
              <w:rPr>
                <w:noProof/>
                <w:lang w:val="en-GB"/>
              </w:rPr>
              <w:t>h</w:t>
            </w:r>
            <w:r w:rsidRPr="007F1C67">
              <w:rPr>
                <w:noProof/>
                <w:lang w:val="en-GB"/>
              </w:rPr>
              <w:t>usband. Each entry only has one relationship attribute</w:t>
            </w:r>
            <w:r w:rsidR="00755C92" w:rsidRPr="007F1C67">
              <w:rPr>
                <w:noProof/>
                <w:lang w:val="en-GB"/>
              </w:rPr>
              <w:t xml:space="preserve">. Its value can be </w:t>
            </w:r>
            <w:r w:rsidRPr="007F1C67">
              <w:rPr>
                <w:rFonts w:ascii="Consolas" w:hAnsi="Consolas"/>
                <w:noProof/>
                <w:lang w:val="en-GB"/>
              </w:rPr>
              <w:t>Wife</w:t>
            </w:r>
            <w:r w:rsidRPr="007F1C67">
              <w:rPr>
                <w:noProof/>
                <w:lang w:val="en-GB"/>
              </w:rPr>
              <w:t xml:space="preserve">, </w:t>
            </w:r>
            <w:r w:rsidRPr="007F1C67">
              <w:rPr>
                <w:rFonts w:ascii="Consolas" w:hAnsi="Consolas"/>
                <w:noProof/>
                <w:lang w:val="en-GB"/>
              </w:rPr>
              <w:t>Own</w:t>
            </w:r>
            <w:r w:rsidR="00E75672" w:rsidRPr="007F1C67">
              <w:rPr>
                <w:rFonts w:ascii="Consolas" w:hAnsi="Consolas"/>
                <w:noProof/>
                <w:lang w:val="en-GB"/>
              </w:rPr>
              <w:t>-</w:t>
            </w:r>
            <w:r w:rsidRPr="007F1C67">
              <w:rPr>
                <w:rFonts w:ascii="Consolas" w:hAnsi="Consolas"/>
                <w:noProof/>
                <w:lang w:val="en-GB"/>
              </w:rPr>
              <w:t>child</w:t>
            </w:r>
            <w:r w:rsidRPr="007F1C67">
              <w:rPr>
                <w:noProof/>
                <w:lang w:val="en-GB"/>
              </w:rPr>
              <w:t>,</w:t>
            </w:r>
            <w:r w:rsidR="00755C92" w:rsidRPr="007F1C67">
              <w:rPr>
                <w:noProof/>
                <w:lang w:val="en-GB"/>
              </w:rPr>
              <w:t xml:space="preserve"> </w:t>
            </w:r>
            <w:r w:rsidRPr="007F1C67">
              <w:rPr>
                <w:rFonts w:ascii="Consolas" w:hAnsi="Consolas"/>
                <w:noProof/>
                <w:lang w:val="en-GB"/>
              </w:rPr>
              <w:t>Husband</w:t>
            </w:r>
            <w:r w:rsidRPr="007F1C67">
              <w:rPr>
                <w:noProof/>
                <w:lang w:val="en-GB"/>
              </w:rPr>
              <w:t xml:space="preserve">, </w:t>
            </w:r>
            <w:r w:rsidRPr="007F1C67">
              <w:rPr>
                <w:rFonts w:ascii="Consolas" w:hAnsi="Consolas"/>
                <w:noProof/>
                <w:lang w:val="en-GB"/>
              </w:rPr>
              <w:t>Not</w:t>
            </w:r>
            <w:r w:rsidR="00E75672" w:rsidRPr="007F1C67">
              <w:rPr>
                <w:rFonts w:ascii="Consolas" w:hAnsi="Consolas"/>
                <w:noProof/>
                <w:lang w:val="en-GB"/>
              </w:rPr>
              <w:t>-</w:t>
            </w:r>
            <w:r w:rsidRPr="007F1C67">
              <w:rPr>
                <w:rFonts w:ascii="Consolas" w:hAnsi="Consolas"/>
                <w:noProof/>
                <w:lang w:val="en-GB"/>
              </w:rPr>
              <w:t>in</w:t>
            </w:r>
            <w:r w:rsidR="00E75672" w:rsidRPr="007F1C67">
              <w:rPr>
                <w:rFonts w:ascii="Consolas" w:hAnsi="Consolas"/>
                <w:noProof/>
                <w:lang w:val="en-GB"/>
              </w:rPr>
              <w:t>-</w:t>
            </w:r>
            <w:r w:rsidRPr="007F1C67">
              <w:rPr>
                <w:rFonts w:ascii="Consolas" w:hAnsi="Consolas"/>
                <w:noProof/>
                <w:lang w:val="en-GB"/>
              </w:rPr>
              <w:t>family</w:t>
            </w:r>
            <w:r w:rsidRPr="007F1C67">
              <w:rPr>
                <w:noProof/>
                <w:lang w:val="en-GB"/>
              </w:rPr>
              <w:t>,</w:t>
            </w:r>
            <w:r w:rsidR="00755C92" w:rsidRPr="007F1C67">
              <w:rPr>
                <w:noProof/>
                <w:lang w:val="en-GB"/>
              </w:rPr>
              <w:t xml:space="preserve"> </w:t>
            </w:r>
            <w:r w:rsidRPr="007F1C67">
              <w:rPr>
                <w:rFonts w:ascii="Consolas" w:hAnsi="Consolas"/>
                <w:noProof/>
                <w:lang w:val="en-GB"/>
              </w:rPr>
              <w:t>Other</w:t>
            </w:r>
            <w:r w:rsidR="00E75672" w:rsidRPr="007F1C67">
              <w:rPr>
                <w:rFonts w:ascii="Consolas" w:hAnsi="Consolas"/>
                <w:noProof/>
                <w:lang w:val="en-GB"/>
              </w:rPr>
              <w:t>-</w:t>
            </w:r>
            <w:r w:rsidRPr="007F1C67">
              <w:rPr>
                <w:rFonts w:ascii="Consolas" w:hAnsi="Consolas"/>
                <w:noProof/>
                <w:lang w:val="en-GB"/>
              </w:rPr>
              <w:t>relative</w:t>
            </w:r>
            <w:r w:rsidRPr="007F1C67">
              <w:rPr>
                <w:noProof/>
                <w:lang w:val="en-GB"/>
              </w:rPr>
              <w:t>,</w:t>
            </w:r>
            <w:r w:rsidR="00755C92" w:rsidRPr="007F1C67">
              <w:rPr>
                <w:noProof/>
                <w:lang w:val="en-GB"/>
              </w:rPr>
              <w:t xml:space="preserve"> </w:t>
            </w:r>
            <w:r w:rsidRPr="007F1C67">
              <w:rPr>
                <w:rFonts w:ascii="Consolas" w:hAnsi="Consolas"/>
                <w:noProof/>
                <w:lang w:val="en-GB"/>
              </w:rPr>
              <w:t>Unmarried</w:t>
            </w:r>
            <w:r w:rsidRPr="007F1C67">
              <w:rPr>
                <w:noProof/>
                <w:lang w:val="en-GB"/>
              </w:rPr>
              <w:t>.</w:t>
            </w:r>
          </w:p>
          <w:p w14:paraId="05796CDC" w14:textId="0CB9614F" w:rsidR="001265AB" w:rsidRPr="007F1C67" w:rsidRDefault="001265AB" w:rsidP="009858A7">
            <w:pPr>
              <w:pStyle w:val="BodyText"/>
              <w:numPr>
                <w:ilvl w:val="0"/>
                <w:numId w:val="39"/>
              </w:numPr>
              <w:rPr>
                <w:noProof/>
                <w:lang w:val="en-GB"/>
              </w:rPr>
            </w:pPr>
            <w:r w:rsidRPr="007F1C67">
              <w:rPr>
                <w:rFonts w:ascii="Consolas" w:hAnsi="Consolas"/>
                <w:b/>
                <w:bCs/>
                <w:noProof/>
                <w:lang w:val="en-GB"/>
              </w:rPr>
              <w:t>race</w:t>
            </w:r>
            <w:r w:rsidRPr="007F1C67">
              <w:rPr>
                <w:noProof/>
                <w:lang w:val="en-GB"/>
              </w:rPr>
              <w:t>: Descriptions of an individual</w:t>
            </w:r>
            <w:r w:rsidR="00755C92" w:rsidRPr="007F1C67">
              <w:rPr>
                <w:noProof/>
                <w:lang w:val="en-GB"/>
              </w:rPr>
              <w:t>’s</w:t>
            </w:r>
            <w:r w:rsidRPr="007F1C67">
              <w:rPr>
                <w:noProof/>
                <w:lang w:val="en-GB"/>
              </w:rPr>
              <w:t xml:space="preserve"> race</w:t>
            </w:r>
            <w:r w:rsidR="00755C92" w:rsidRPr="007F1C67">
              <w:rPr>
                <w:noProof/>
                <w:lang w:val="en-GB"/>
              </w:rPr>
              <w:t xml:space="preserve">. Its value can be </w:t>
            </w:r>
            <w:r w:rsidRPr="007F1C67">
              <w:rPr>
                <w:rFonts w:ascii="Consolas" w:hAnsi="Consolas"/>
                <w:noProof/>
                <w:lang w:val="en-GB"/>
              </w:rPr>
              <w:t>White</w:t>
            </w:r>
            <w:r w:rsidRPr="007F1C67">
              <w:rPr>
                <w:noProof/>
                <w:lang w:val="en-GB"/>
              </w:rPr>
              <w:t xml:space="preserve">, </w:t>
            </w:r>
            <w:r w:rsidRPr="007F1C67">
              <w:rPr>
                <w:rFonts w:ascii="Consolas" w:hAnsi="Consolas"/>
                <w:noProof/>
                <w:lang w:val="en-GB"/>
              </w:rPr>
              <w:t>Asian</w:t>
            </w:r>
            <w:r w:rsidR="004E4E02" w:rsidRPr="007F1C67">
              <w:rPr>
                <w:rFonts w:ascii="Consolas" w:hAnsi="Consolas"/>
                <w:noProof/>
                <w:lang w:val="en-GB"/>
              </w:rPr>
              <w:t>-</w:t>
            </w:r>
            <w:r w:rsidRPr="007F1C67">
              <w:rPr>
                <w:rFonts w:ascii="Consolas" w:hAnsi="Consolas"/>
                <w:noProof/>
                <w:lang w:val="en-GB"/>
              </w:rPr>
              <w:t>Pac</w:t>
            </w:r>
            <w:r w:rsidR="004E4E02" w:rsidRPr="007F1C67">
              <w:rPr>
                <w:rFonts w:ascii="Consolas" w:hAnsi="Consolas"/>
                <w:noProof/>
                <w:lang w:val="en-GB"/>
              </w:rPr>
              <w:t>-</w:t>
            </w:r>
            <w:r w:rsidRPr="007F1C67">
              <w:rPr>
                <w:rFonts w:ascii="Consolas" w:hAnsi="Consolas"/>
                <w:noProof/>
                <w:lang w:val="en-GB"/>
              </w:rPr>
              <w:t>Islander</w:t>
            </w:r>
            <w:r w:rsidRPr="007F1C67">
              <w:rPr>
                <w:noProof/>
                <w:lang w:val="en-GB"/>
              </w:rPr>
              <w:t>,</w:t>
            </w:r>
            <w:r w:rsidR="00755C92" w:rsidRPr="007F1C67">
              <w:rPr>
                <w:noProof/>
                <w:lang w:val="en-GB"/>
              </w:rPr>
              <w:t xml:space="preserve"> </w:t>
            </w:r>
            <w:r w:rsidRPr="007F1C67">
              <w:rPr>
                <w:rFonts w:ascii="Consolas" w:hAnsi="Consolas"/>
                <w:noProof/>
                <w:lang w:val="en-GB"/>
              </w:rPr>
              <w:t>Amer</w:t>
            </w:r>
            <w:r w:rsidR="004E4E02" w:rsidRPr="007F1C67">
              <w:rPr>
                <w:rFonts w:ascii="Consolas" w:hAnsi="Consolas"/>
                <w:noProof/>
                <w:lang w:val="en-GB"/>
              </w:rPr>
              <w:t>-</w:t>
            </w:r>
            <w:r w:rsidRPr="007F1C67">
              <w:rPr>
                <w:rFonts w:ascii="Consolas" w:hAnsi="Consolas"/>
                <w:noProof/>
                <w:lang w:val="en-GB"/>
              </w:rPr>
              <w:t>Indian</w:t>
            </w:r>
            <w:r w:rsidR="004E4E02" w:rsidRPr="007F1C67">
              <w:rPr>
                <w:rFonts w:ascii="Consolas" w:hAnsi="Consolas"/>
                <w:noProof/>
                <w:lang w:val="en-GB"/>
              </w:rPr>
              <w:t>-</w:t>
            </w:r>
            <w:r w:rsidRPr="007F1C67">
              <w:rPr>
                <w:rFonts w:ascii="Consolas" w:hAnsi="Consolas"/>
                <w:noProof/>
                <w:lang w:val="en-GB"/>
              </w:rPr>
              <w:t>Eskimo</w:t>
            </w:r>
            <w:r w:rsidRPr="007F1C67">
              <w:rPr>
                <w:noProof/>
                <w:lang w:val="en-GB"/>
              </w:rPr>
              <w:t>,</w:t>
            </w:r>
            <w:r w:rsidR="00755C92" w:rsidRPr="007F1C67">
              <w:rPr>
                <w:noProof/>
                <w:lang w:val="en-GB"/>
              </w:rPr>
              <w:t xml:space="preserve"> </w:t>
            </w:r>
            <w:r w:rsidRPr="007F1C67">
              <w:rPr>
                <w:rFonts w:ascii="Consolas" w:hAnsi="Consolas"/>
                <w:noProof/>
                <w:lang w:val="en-GB"/>
              </w:rPr>
              <w:t>Other</w:t>
            </w:r>
            <w:r w:rsidRPr="007F1C67">
              <w:rPr>
                <w:noProof/>
                <w:lang w:val="en-GB"/>
              </w:rPr>
              <w:t xml:space="preserve">, </w:t>
            </w:r>
            <w:r w:rsidRPr="007F1C67">
              <w:rPr>
                <w:rFonts w:ascii="Consolas" w:hAnsi="Consolas"/>
                <w:noProof/>
                <w:lang w:val="en-GB"/>
              </w:rPr>
              <w:t>Black</w:t>
            </w:r>
            <w:r w:rsidRPr="007F1C67">
              <w:rPr>
                <w:noProof/>
                <w:lang w:val="en-GB"/>
              </w:rPr>
              <w:t>.</w:t>
            </w:r>
          </w:p>
          <w:p w14:paraId="478021B8" w14:textId="6D3D007E" w:rsidR="001265AB" w:rsidRPr="007F1C67" w:rsidRDefault="00755C92" w:rsidP="009858A7">
            <w:pPr>
              <w:pStyle w:val="BodyText"/>
              <w:numPr>
                <w:ilvl w:val="0"/>
                <w:numId w:val="39"/>
              </w:numPr>
              <w:rPr>
                <w:noProof/>
                <w:lang w:val="en-GB"/>
              </w:rPr>
            </w:pPr>
            <w:r w:rsidRPr="007F1C67">
              <w:rPr>
                <w:rFonts w:ascii="Consolas" w:hAnsi="Consolas"/>
                <w:b/>
                <w:bCs/>
                <w:noProof/>
                <w:lang w:val="en-GB"/>
              </w:rPr>
              <w:t>gender</w:t>
            </w:r>
            <w:r w:rsidR="001265AB" w:rsidRPr="007F1C67">
              <w:rPr>
                <w:noProof/>
                <w:lang w:val="en-GB"/>
              </w:rPr>
              <w:t xml:space="preserve">: the biological </w:t>
            </w:r>
            <w:r w:rsidRPr="007F1C67">
              <w:rPr>
                <w:noProof/>
                <w:lang w:val="en-GB"/>
              </w:rPr>
              <w:t>gender</w:t>
            </w:r>
            <w:r w:rsidR="001265AB" w:rsidRPr="007F1C67">
              <w:rPr>
                <w:noProof/>
                <w:lang w:val="en-GB"/>
              </w:rPr>
              <w:t xml:space="preserve"> of the individual</w:t>
            </w:r>
            <w:r w:rsidRPr="007F1C67">
              <w:rPr>
                <w:noProof/>
                <w:lang w:val="en-GB"/>
              </w:rPr>
              <w:t xml:space="preserve">. Its value can be </w:t>
            </w:r>
            <w:r w:rsidR="001265AB" w:rsidRPr="007F1C67">
              <w:rPr>
                <w:rFonts w:ascii="Consolas" w:hAnsi="Consolas"/>
                <w:noProof/>
                <w:lang w:val="en-GB"/>
              </w:rPr>
              <w:t>Male</w:t>
            </w:r>
            <w:r w:rsidR="001265AB" w:rsidRPr="007F1C67">
              <w:rPr>
                <w:noProof/>
                <w:lang w:val="en-GB"/>
              </w:rPr>
              <w:t xml:space="preserve">, </w:t>
            </w:r>
            <w:r w:rsidR="001265AB" w:rsidRPr="007F1C67">
              <w:rPr>
                <w:rFonts w:ascii="Consolas" w:hAnsi="Consolas"/>
                <w:noProof/>
                <w:lang w:val="en-GB"/>
              </w:rPr>
              <w:t>Female</w:t>
            </w:r>
            <w:r w:rsidRPr="007F1C67">
              <w:rPr>
                <w:noProof/>
                <w:lang w:val="en-GB"/>
              </w:rPr>
              <w:t>.</w:t>
            </w:r>
          </w:p>
          <w:p w14:paraId="52865769" w14:textId="5627CD9F" w:rsidR="001265AB" w:rsidRPr="007F1C67" w:rsidRDefault="001265AB" w:rsidP="009858A7">
            <w:pPr>
              <w:pStyle w:val="BodyText"/>
              <w:numPr>
                <w:ilvl w:val="0"/>
                <w:numId w:val="39"/>
              </w:numPr>
              <w:rPr>
                <w:noProof/>
                <w:lang w:val="en-GB"/>
              </w:rPr>
            </w:pPr>
            <w:r w:rsidRPr="007F1C67">
              <w:rPr>
                <w:rFonts w:ascii="Consolas" w:hAnsi="Consolas"/>
                <w:b/>
                <w:bCs/>
                <w:noProof/>
                <w:lang w:val="en-GB"/>
              </w:rPr>
              <w:t>capital</w:t>
            </w:r>
            <w:r w:rsidR="007E2633" w:rsidRPr="007F1C67">
              <w:rPr>
                <w:rFonts w:ascii="Consolas" w:hAnsi="Consolas"/>
                <w:b/>
                <w:bCs/>
                <w:noProof/>
                <w:lang w:val="en-GB"/>
              </w:rPr>
              <w:t>-</w:t>
            </w:r>
            <w:r w:rsidRPr="007F1C67">
              <w:rPr>
                <w:rFonts w:ascii="Consolas" w:hAnsi="Consolas"/>
                <w:b/>
                <w:bCs/>
                <w:noProof/>
                <w:lang w:val="en-GB"/>
              </w:rPr>
              <w:t>gain</w:t>
            </w:r>
            <w:r w:rsidRPr="007F1C67">
              <w:rPr>
                <w:noProof/>
                <w:lang w:val="en-GB"/>
              </w:rPr>
              <w:t>: capital gains for an individual</w:t>
            </w:r>
            <w:r w:rsidR="00B615E4" w:rsidRPr="007F1C67">
              <w:rPr>
                <w:noProof/>
                <w:lang w:val="en-GB"/>
              </w:rPr>
              <w:t>. Its value can be any i</w:t>
            </w:r>
            <w:r w:rsidRPr="007F1C67">
              <w:rPr>
                <w:noProof/>
                <w:lang w:val="en-GB"/>
              </w:rPr>
              <w:t>nteger greater than or equal to 0</w:t>
            </w:r>
            <w:r w:rsidR="00B615E4" w:rsidRPr="007F1C67">
              <w:rPr>
                <w:noProof/>
                <w:lang w:val="en-GB"/>
              </w:rPr>
              <w:t>.</w:t>
            </w:r>
          </w:p>
          <w:p w14:paraId="3CF69364" w14:textId="26C77EED" w:rsidR="001265AB" w:rsidRPr="007F1C67" w:rsidRDefault="001265AB" w:rsidP="009858A7">
            <w:pPr>
              <w:pStyle w:val="BodyText"/>
              <w:numPr>
                <w:ilvl w:val="0"/>
                <w:numId w:val="39"/>
              </w:numPr>
              <w:rPr>
                <w:noProof/>
                <w:lang w:val="en-GB"/>
              </w:rPr>
            </w:pPr>
            <w:r w:rsidRPr="007F1C67">
              <w:rPr>
                <w:rFonts w:ascii="Consolas" w:hAnsi="Consolas"/>
                <w:b/>
                <w:bCs/>
                <w:noProof/>
                <w:lang w:val="en-GB"/>
              </w:rPr>
              <w:t>capital</w:t>
            </w:r>
            <w:r w:rsidR="007E2633" w:rsidRPr="007F1C67">
              <w:rPr>
                <w:rFonts w:ascii="Consolas" w:hAnsi="Consolas"/>
                <w:b/>
                <w:bCs/>
                <w:noProof/>
                <w:lang w:val="en-GB"/>
              </w:rPr>
              <w:t>-</w:t>
            </w:r>
            <w:r w:rsidRPr="007F1C67">
              <w:rPr>
                <w:rFonts w:ascii="Consolas" w:hAnsi="Consolas"/>
                <w:b/>
                <w:bCs/>
                <w:noProof/>
                <w:lang w:val="en-GB"/>
              </w:rPr>
              <w:t>loss</w:t>
            </w:r>
            <w:r w:rsidRPr="007F1C67">
              <w:rPr>
                <w:noProof/>
                <w:lang w:val="en-GB"/>
              </w:rPr>
              <w:t>: capital loss for an individual</w:t>
            </w:r>
            <w:r w:rsidR="00B615E4" w:rsidRPr="007F1C67">
              <w:rPr>
                <w:noProof/>
                <w:lang w:val="en-GB"/>
              </w:rPr>
              <w:t>. Its value can be any i</w:t>
            </w:r>
            <w:r w:rsidRPr="007F1C67">
              <w:rPr>
                <w:noProof/>
                <w:lang w:val="en-GB"/>
              </w:rPr>
              <w:t>nteger greater than or equal to 0</w:t>
            </w:r>
            <w:r w:rsidR="00B615E4" w:rsidRPr="007F1C67">
              <w:rPr>
                <w:noProof/>
                <w:lang w:val="en-GB"/>
              </w:rPr>
              <w:t>.</w:t>
            </w:r>
          </w:p>
          <w:p w14:paraId="18A8CCDE" w14:textId="4E6C2B57" w:rsidR="001265AB" w:rsidRPr="007F1C67" w:rsidRDefault="001265AB" w:rsidP="009858A7">
            <w:pPr>
              <w:pStyle w:val="BodyText"/>
              <w:numPr>
                <w:ilvl w:val="0"/>
                <w:numId w:val="39"/>
              </w:numPr>
              <w:rPr>
                <w:noProof/>
                <w:lang w:val="en-GB"/>
              </w:rPr>
            </w:pPr>
            <w:r w:rsidRPr="007F1C67">
              <w:rPr>
                <w:rFonts w:ascii="Consolas" w:hAnsi="Consolas"/>
                <w:b/>
                <w:bCs/>
                <w:noProof/>
                <w:lang w:val="en-GB"/>
              </w:rPr>
              <w:t>hours</w:t>
            </w:r>
            <w:r w:rsidR="007E2633" w:rsidRPr="007F1C67">
              <w:rPr>
                <w:rFonts w:ascii="Consolas" w:hAnsi="Consolas"/>
                <w:b/>
                <w:bCs/>
                <w:noProof/>
                <w:lang w:val="en-GB"/>
              </w:rPr>
              <w:t>-</w:t>
            </w:r>
            <w:r w:rsidRPr="007F1C67">
              <w:rPr>
                <w:rFonts w:ascii="Consolas" w:hAnsi="Consolas"/>
                <w:b/>
                <w:bCs/>
                <w:noProof/>
                <w:lang w:val="en-GB"/>
              </w:rPr>
              <w:t>per</w:t>
            </w:r>
            <w:r w:rsidR="007E2633" w:rsidRPr="007F1C67">
              <w:rPr>
                <w:rFonts w:ascii="Consolas" w:hAnsi="Consolas"/>
                <w:b/>
                <w:bCs/>
                <w:noProof/>
                <w:lang w:val="en-GB"/>
              </w:rPr>
              <w:t>-</w:t>
            </w:r>
            <w:r w:rsidRPr="007F1C67">
              <w:rPr>
                <w:rFonts w:ascii="Consolas" w:hAnsi="Consolas"/>
                <w:b/>
                <w:bCs/>
                <w:noProof/>
                <w:lang w:val="en-GB"/>
              </w:rPr>
              <w:t>week</w:t>
            </w:r>
            <w:r w:rsidRPr="007F1C67">
              <w:rPr>
                <w:noProof/>
                <w:lang w:val="en-GB"/>
              </w:rPr>
              <w:t>: the hours an individual has reported to work per week</w:t>
            </w:r>
            <w:r w:rsidR="00B615E4" w:rsidRPr="007F1C67">
              <w:rPr>
                <w:noProof/>
                <w:lang w:val="en-GB"/>
              </w:rPr>
              <w:t xml:space="preserve">. Its value </w:t>
            </w:r>
            <w:r w:rsidR="00DA27C5" w:rsidRPr="007F1C67">
              <w:rPr>
                <w:noProof/>
                <w:lang w:val="en-GB"/>
              </w:rPr>
              <w:t>can be any positive real number or 0</w:t>
            </w:r>
            <w:r w:rsidRPr="007F1C67">
              <w:rPr>
                <w:noProof/>
                <w:lang w:val="en-GB"/>
              </w:rPr>
              <w:t>.</w:t>
            </w:r>
          </w:p>
          <w:p w14:paraId="7402DB7E" w14:textId="0329046D" w:rsidR="001265AB" w:rsidRPr="007F1C67" w:rsidRDefault="00BD067F" w:rsidP="009858A7">
            <w:pPr>
              <w:pStyle w:val="BodyText"/>
              <w:numPr>
                <w:ilvl w:val="0"/>
                <w:numId w:val="39"/>
              </w:numPr>
              <w:rPr>
                <w:noProof/>
                <w:lang w:val="en-GB"/>
              </w:rPr>
            </w:pPr>
            <w:r>
              <w:rPr>
                <w:rFonts w:ascii="Consolas" w:hAnsi="Consolas"/>
                <w:b/>
                <w:bCs/>
                <w:noProof/>
                <w:lang w:val="en-GB"/>
              </w:rPr>
              <w:t>n</w:t>
            </w:r>
            <w:r w:rsidR="001265AB" w:rsidRPr="007F1C67">
              <w:rPr>
                <w:rFonts w:ascii="Consolas" w:hAnsi="Consolas"/>
                <w:b/>
                <w:bCs/>
                <w:noProof/>
                <w:lang w:val="en-GB"/>
              </w:rPr>
              <w:t>ative</w:t>
            </w:r>
            <w:r w:rsidR="0082003F" w:rsidRPr="007F1C67">
              <w:rPr>
                <w:rFonts w:ascii="Consolas" w:hAnsi="Consolas"/>
                <w:b/>
                <w:bCs/>
                <w:noProof/>
                <w:lang w:val="en-GB"/>
              </w:rPr>
              <w:t>-</w:t>
            </w:r>
            <w:r w:rsidR="001265AB" w:rsidRPr="007F1C67">
              <w:rPr>
                <w:rFonts w:ascii="Consolas" w:hAnsi="Consolas"/>
                <w:b/>
                <w:bCs/>
                <w:noProof/>
                <w:lang w:val="en-GB"/>
              </w:rPr>
              <w:t>country</w:t>
            </w:r>
            <w:r w:rsidR="001265AB" w:rsidRPr="007F1C67">
              <w:rPr>
                <w:noProof/>
                <w:lang w:val="en-GB"/>
              </w:rPr>
              <w:t>: country of origin for an individual</w:t>
            </w:r>
            <w:r w:rsidR="00DA27C5" w:rsidRPr="007F1C67">
              <w:rPr>
                <w:noProof/>
                <w:lang w:val="en-GB"/>
              </w:rPr>
              <w:t xml:space="preserve">. Its value can be </w:t>
            </w:r>
            <w:r w:rsidR="001265AB" w:rsidRPr="007F1C67">
              <w:rPr>
                <w:rFonts w:ascii="Consolas" w:hAnsi="Consolas"/>
                <w:noProof/>
                <w:lang w:val="en-GB"/>
              </w:rPr>
              <w:t>United</w:t>
            </w:r>
            <w:r w:rsidR="0061254B" w:rsidRPr="007F1C67">
              <w:rPr>
                <w:rFonts w:ascii="Consolas" w:hAnsi="Consolas"/>
                <w:noProof/>
                <w:lang w:val="en-GB"/>
              </w:rPr>
              <w:t>-</w:t>
            </w:r>
            <w:r w:rsidR="001265AB" w:rsidRPr="007F1C67">
              <w:rPr>
                <w:rFonts w:ascii="Consolas" w:hAnsi="Consolas"/>
                <w:noProof/>
                <w:lang w:val="en-GB"/>
              </w:rPr>
              <w:t>States</w:t>
            </w:r>
            <w:r w:rsidR="001265AB" w:rsidRPr="007F1C67">
              <w:rPr>
                <w:noProof/>
                <w:lang w:val="en-GB"/>
              </w:rPr>
              <w:t>,</w:t>
            </w:r>
            <w:r w:rsidR="00DA27C5" w:rsidRPr="007F1C67">
              <w:rPr>
                <w:noProof/>
                <w:lang w:val="en-GB"/>
              </w:rPr>
              <w:t xml:space="preserve"> </w:t>
            </w:r>
            <w:r w:rsidR="001265AB" w:rsidRPr="007F1C67">
              <w:rPr>
                <w:rFonts w:ascii="Consolas" w:hAnsi="Consolas"/>
                <w:noProof/>
                <w:lang w:val="en-GB"/>
              </w:rPr>
              <w:t>Cambodia</w:t>
            </w:r>
            <w:r w:rsidR="001265AB" w:rsidRPr="007F1C67">
              <w:rPr>
                <w:noProof/>
                <w:lang w:val="en-GB"/>
              </w:rPr>
              <w:t xml:space="preserve">, </w:t>
            </w:r>
            <w:r w:rsidR="001265AB" w:rsidRPr="007F1C67">
              <w:rPr>
                <w:rFonts w:ascii="Consolas" w:hAnsi="Consolas"/>
                <w:noProof/>
                <w:lang w:val="en-GB"/>
              </w:rPr>
              <w:t>England</w:t>
            </w:r>
            <w:r w:rsidR="001265AB" w:rsidRPr="007F1C67">
              <w:rPr>
                <w:noProof/>
                <w:lang w:val="en-GB"/>
              </w:rPr>
              <w:t xml:space="preserve">, </w:t>
            </w:r>
            <w:r w:rsidR="001265AB" w:rsidRPr="007F1C67">
              <w:rPr>
                <w:rFonts w:ascii="Consolas" w:hAnsi="Consolas"/>
                <w:noProof/>
                <w:lang w:val="en-GB"/>
              </w:rPr>
              <w:t>Puerto</w:t>
            </w:r>
            <w:r w:rsidR="0061254B" w:rsidRPr="007F1C67">
              <w:rPr>
                <w:rFonts w:ascii="Consolas" w:hAnsi="Consolas"/>
                <w:noProof/>
                <w:lang w:val="en-GB"/>
              </w:rPr>
              <w:t>-</w:t>
            </w:r>
            <w:r w:rsidR="001265AB" w:rsidRPr="007F1C67">
              <w:rPr>
                <w:rFonts w:ascii="Consolas" w:hAnsi="Consolas"/>
                <w:noProof/>
                <w:lang w:val="en-GB"/>
              </w:rPr>
              <w:t>Rico</w:t>
            </w:r>
            <w:r w:rsidR="001265AB" w:rsidRPr="007F1C67">
              <w:rPr>
                <w:noProof/>
                <w:lang w:val="en-GB"/>
              </w:rPr>
              <w:t>,</w:t>
            </w:r>
            <w:r w:rsidR="00DA27C5" w:rsidRPr="007F1C67">
              <w:rPr>
                <w:noProof/>
                <w:lang w:val="en-GB"/>
              </w:rPr>
              <w:t xml:space="preserve"> </w:t>
            </w:r>
            <w:r w:rsidR="001265AB" w:rsidRPr="007F1C67">
              <w:rPr>
                <w:rFonts w:ascii="Consolas" w:hAnsi="Consolas"/>
                <w:noProof/>
                <w:lang w:val="en-GB"/>
              </w:rPr>
              <w:t>Canada</w:t>
            </w:r>
            <w:r w:rsidR="001265AB" w:rsidRPr="007F1C67">
              <w:rPr>
                <w:noProof/>
                <w:lang w:val="en-GB"/>
              </w:rPr>
              <w:t xml:space="preserve">, </w:t>
            </w:r>
            <w:r w:rsidR="001265AB" w:rsidRPr="007F1C67">
              <w:rPr>
                <w:rFonts w:ascii="Consolas" w:hAnsi="Consolas"/>
                <w:noProof/>
                <w:lang w:val="en-GB"/>
              </w:rPr>
              <w:t>Germany</w:t>
            </w:r>
            <w:r w:rsidR="001265AB" w:rsidRPr="007F1C67">
              <w:rPr>
                <w:noProof/>
                <w:lang w:val="en-GB"/>
              </w:rPr>
              <w:t>,</w:t>
            </w:r>
            <w:r w:rsidR="00DA27C5" w:rsidRPr="007F1C67">
              <w:rPr>
                <w:noProof/>
                <w:lang w:val="en-GB"/>
              </w:rPr>
              <w:t xml:space="preserve"> </w:t>
            </w:r>
            <w:r w:rsidR="001265AB" w:rsidRPr="007F1C67">
              <w:rPr>
                <w:rFonts w:ascii="Consolas" w:hAnsi="Consolas"/>
                <w:noProof/>
                <w:lang w:val="en-GB"/>
              </w:rPr>
              <w:t>Outlying</w:t>
            </w:r>
            <w:r w:rsidR="00921C57" w:rsidRPr="007F1C67">
              <w:rPr>
                <w:rFonts w:ascii="Consolas" w:hAnsi="Consolas"/>
                <w:noProof/>
                <w:lang w:val="en-GB"/>
              </w:rPr>
              <w:t>-</w:t>
            </w:r>
            <w:r w:rsidR="001265AB" w:rsidRPr="007F1C67">
              <w:rPr>
                <w:rFonts w:ascii="Consolas" w:hAnsi="Consolas"/>
                <w:noProof/>
                <w:lang w:val="en-GB"/>
              </w:rPr>
              <w:t>US(Guam</w:t>
            </w:r>
            <w:r w:rsidR="00921C57" w:rsidRPr="007F1C67">
              <w:rPr>
                <w:rFonts w:ascii="Consolas" w:hAnsi="Consolas"/>
                <w:noProof/>
                <w:lang w:val="en-GB"/>
              </w:rPr>
              <w:t>-</w:t>
            </w:r>
            <w:r w:rsidR="001265AB" w:rsidRPr="007F1C67">
              <w:rPr>
                <w:rFonts w:ascii="Consolas" w:hAnsi="Consolas"/>
                <w:noProof/>
                <w:lang w:val="en-GB"/>
              </w:rPr>
              <w:t>USVI</w:t>
            </w:r>
            <w:r w:rsidR="00C5187E" w:rsidRPr="007F1C67">
              <w:rPr>
                <w:rFonts w:ascii="Consolas" w:hAnsi="Consolas"/>
                <w:noProof/>
                <w:lang w:val="en-GB"/>
              </w:rPr>
              <w:t>-</w:t>
            </w:r>
            <w:r w:rsidR="001265AB" w:rsidRPr="007F1C67">
              <w:rPr>
                <w:rFonts w:ascii="Consolas" w:hAnsi="Consolas"/>
                <w:noProof/>
                <w:lang w:val="en-GB"/>
              </w:rPr>
              <w:t>etc)</w:t>
            </w:r>
            <w:r w:rsidR="001265AB" w:rsidRPr="007F1C67">
              <w:rPr>
                <w:noProof/>
                <w:lang w:val="en-GB"/>
              </w:rPr>
              <w:t>,</w:t>
            </w:r>
            <w:r w:rsidR="007E2633" w:rsidRPr="007F1C67">
              <w:rPr>
                <w:noProof/>
                <w:lang w:val="en-GB"/>
              </w:rPr>
              <w:t xml:space="preserve"> </w:t>
            </w:r>
            <w:r w:rsidR="001265AB" w:rsidRPr="007F1C67">
              <w:rPr>
                <w:rFonts w:ascii="Consolas" w:hAnsi="Consolas"/>
                <w:noProof/>
                <w:lang w:val="en-GB"/>
              </w:rPr>
              <w:t>India</w:t>
            </w:r>
            <w:r w:rsidR="001265AB" w:rsidRPr="007F1C67">
              <w:rPr>
                <w:noProof/>
                <w:lang w:val="en-GB"/>
              </w:rPr>
              <w:t xml:space="preserve">, </w:t>
            </w:r>
            <w:r w:rsidR="001265AB" w:rsidRPr="007F1C67">
              <w:rPr>
                <w:rFonts w:ascii="Consolas" w:hAnsi="Consolas"/>
                <w:noProof/>
                <w:lang w:val="en-GB"/>
              </w:rPr>
              <w:t>Japan</w:t>
            </w:r>
            <w:r w:rsidR="001265AB" w:rsidRPr="007F1C67">
              <w:rPr>
                <w:noProof/>
                <w:lang w:val="en-GB"/>
              </w:rPr>
              <w:t xml:space="preserve">, </w:t>
            </w:r>
            <w:r w:rsidR="001265AB" w:rsidRPr="007F1C67">
              <w:rPr>
                <w:rFonts w:ascii="Consolas" w:hAnsi="Consolas"/>
                <w:noProof/>
                <w:lang w:val="en-GB"/>
              </w:rPr>
              <w:t>Greece</w:t>
            </w:r>
            <w:r w:rsidR="001265AB" w:rsidRPr="007F1C67">
              <w:rPr>
                <w:noProof/>
                <w:lang w:val="en-GB"/>
              </w:rPr>
              <w:t xml:space="preserve">, </w:t>
            </w:r>
            <w:r w:rsidR="001265AB" w:rsidRPr="007F1C67">
              <w:rPr>
                <w:rFonts w:ascii="Consolas" w:hAnsi="Consolas"/>
                <w:noProof/>
                <w:lang w:val="en-GB"/>
              </w:rPr>
              <w:t>South</w:t>
            </w:r>
            <w:r w:rsidR="001265AB" w:rsidRPr="007F1C67">
              <w:rPr>
                <w:noProof/>
                <w:lang w:val="en-GB"/>
              </w:rPr>
              <w:t xml:space="preserve">, </w:t>
            </w:r>
            <w:r w:rsidR="001265AB" w:rsidRPr="007F1C67">
              <w:rPr>
                <w:rFonts w:ascii="Consolas" w:hAnsi="Consolas"/>
                <w:noProof/>
                <w:lang w:val="en-GB"/>
              </w:rPr>
              <w:t>China</w:t>
            </w:r>
            <w:r w:rsidR="001265AB" w:rsidRPr="007F1C67">
              <w:rPr>
                <w:noProof/>
                <w:lang w:val="en-GB"/>
              </w:rPr>
              <w:t xml:space="preserve">, </w:t>
            </w:r>
            <w:r w:rsidR="001265AB" w:rsidRPr="007F1C67">
              <w:rPr>
                <w:rFonts w:ascii="Consolas" w:hAnsi="Consolas"/>
                <w:noProof/>
                <w:lang w:val="en-GB"/>
              </w:rPr>
              <w:t>Cuba</w:t>
            </w:r>
            <w:r w:rsidR="001265AB" w:rsidRPr="007F1C67">
              <w:rPr>
                <w:noProof/>
                <w:lang w:val="en-GB"/>
              </w:rPr>
              <w:t xml:space="preserve">, </w:t>
            </w:r>
            <w:r w:rsidR="001265AB" w:rsidRPr="007F1C67">
              <w:rPr>
                <w:rFonts w:ascii="Consolas" w:hAnsi="Consolas"/>
                <w:noProof/>
                <w:lang w:val="en-GB"/>
              </w:rPr>
              <w:t>Iran</w:t>
            </w:r>
            <w:r w:rsidR="001265AB" w:rsidRPr="007F1C67">
              <w:rPr>
                <w:noProof/>
                <w:lang w:val="en-GB"/>
              </w:rPr>
              <w:t>,</w:t>
            </w:r>
            <w:r w:rsidR="007E2633" w:rsidRPr="007F1C67">
              <w:rPr>
                <w:noProof/>
                <w:lang w:val="en-GB"/>
              </w:rPr>
              <w:t xml:space="preserve"> </w:t>
            </w:r>
            <w:r w:rsidR="001265AB" w:rsidRPr="007F1C67">
              <w:rPr>
                <w:rFonts w:ascii="Consolas" w:hAnsi="Consolas"/>
                <w:noProof/>
                <w:lang w:val="en-GB"/>
              </w:rPr>
              <w:t>Honduras</w:t>
            </w:r>
            <w:r w:rsidR="001265AB" w:rsidRPr="007F1C67">
              <w:rPr>
                <w:noProof/>
                <w:lang w:val="en-GB"/>
              </w:rPr>
              <w:t xml:space="preserve">, </w:t>
            </w:r>
            <w:r w:rsidR="001265AB" w:rsidRPr="007F1C67">
              <w:rPr>
                <w:rFonts w:ascii="Consolas" w:hAnsi="Consolas"/>
                <w:noProof/>
                <w:lang w:val="en-GB"/>
              </w:rPr>
              <w:t>Philippines</w:t>
            </w:r>
            <w:r w:rsidR="001265AB" w:rsidRPr="007F1C67">
              <w:rPr>
                <w:noProof/>
                <w:lang w:val="en-GB"/>
              </w:rPr>
              <w:t xml:space="preserve">, </w:t>
            </w:r>
            <w:r w:rsidR="001265AB" w:rsidRPr="007F1C67">
              <w:rPr>
                <w:rFonts w:ascii="Consolas" w:hAnsi="Consolas"/>
                <w:noProof/>
                <w:lang w:val="en-GB"/>
              </w:rPr>
              <w:t>Italy</w:t>
            </w:r>
            <w:r w:rsidR="001265AB" w:rsidRPr="007F1C67">
              <w:rPr>
                <w:noProof/>
                <w:lang w:val="en-GB"/>
              </w:rPr>
              <w:t xml:space="preserve">, </w:t>
            </w:r>
            <w:r w:rsidR="001265AB" w:rsidRPr="007F1C67">
              <w:rPr>
                <w:rFonts w:ascii="Consolas" w:hAnsi="Consolas"/>
                <w:noProof/>
                <w:lang w:val="en-GB"/>
              </w:rPr>
              <w:t>Poland</w:t>
            </w:r>
            <w:r w:rsidR="001265AB" w:rsidRPr="007F1C67">
              <w:rPr>
                <w:noProof/>
                <w:lang w:val="en-GB"/>
              </w:rPr>
              <w:t xml:space="preserve">, </w:t>
            </w:r>
            <w:r w:rsidR="001265AB" w:rsidRPr="007F1C67">
              <w:rPr>
                <w:rFonts w:ascii="Consolas" w:hAnsi="Consolas"/>
                <w:noProof/>
                <w:lang w:val="en-GB"/>
              </w:rPr>
              <w:t>Jamaica</w:t>
            </w:r>
            <w:r w:rsidR="001265AB" w:rsidRPr="007F1C67">
              <w:rPr>
                <w:noProof/>
                <w:lang w:val="en-GB"/>
              </w:rPr>
              <w:t xml:space="preserve">, </w:t>
            </w:r>
            <w:r w:rsidR="001265AB" w:rsidRPr="007F1C67">
              <w:rPr>
                <w:rFonts w:ascii="Consolas" w:hAnsi="Consolas"/>
                <w:noProof/>
                <w:lang w:val="en-GB"/>
              </w:rPr>
              <w:t>Vietnam</w:t>
            </w:r>
            <w:r w:rsidR="001265AB" w:rsidRPr="007F1C67">
              <w:rPr>
                <w:noProof/>
                <w:lang w:val="en-GB"/>
              </w:rPr>
              <w:t xml:space="preserve">, </w:t>
            </w:r>
            <w:r w:rsidR="001265AB" w:rsidRPr="007F1C67">
              <w:rPr>
                <w:rFonts w:ascii="Consolas" w:hAnsi="Consolas"/>
                <w:noProof/>
                <w:lang w:val="en-GB"/>
              </w:rPr>
              <w:t>Mexico</w:t>
            </w:r>
            <w:r w:rsidR="001265AB" w:rsidRPr="007F1C67">
              <w:rPr>
                <w:noProof/>
                <w:lang w:val="en-GB"/>
              </w:rPr>
              <w:t xml:space="preserve">, </w:t>
            </w:r>
            <w:r w:rsidR="001265AB" w:rsidRPr="007F1C67">
              <w:rPr>
                <w:rFonts w:ascii="Consolas" w:hAnsi="Consolas"/>
                <w:noProof/>
                <w:lang w:val="en-GB"/>
              </w:rPr>
              <w:t>Portugal</w:t>
            </w:r>
            <w:r w:rsidR="001265AB" w:rsidRPr="007F1C67">
              <w:rPr>
                <w:noProof/>
                <w:lang w:val="en-GB"/>
              </w:rPr>
              <w:t>,</w:t>
            </w:r>
            <w:r w:rsidR="007E2633" w:rsidRPr="007F1C67">
              <w:rPr>
                <w:noProof/>
                <w:lang w:val="en-GB"/>
              </w:rPr>
              <w:t xml:space="preserve"> </w:t>
            </w:r>
            <w:r w:rsidR="001265AB" w:rsidRPr="007F1C67">
              <w:rPr>
                <w:rFonts w:ascii="Consolas" w:hAnsi="Consolas"/>
                <w:noProof/>
                <w:lang w:val="en-GB"/>
              </w:rPr>
              <w:t>Ireland</w:t>
            </w:r>
            <w:r w:rsidR="001265AB" w:rsidRPr="007F1C67">
              <w:rPr>
                <w:noProof/>
                <w:lang w:val="en-GB"/>
              </w:rPr>
              <w:t xml:space="preserve">, </w:t>
            </w:r>
            <w:r w:rsidR="001265AB" w:rsidRPr="007F1C67">
              <w:rPr>
                <w:rFonts w:ascii="Consolas" w:hAnsi="Consolas"/>
                <w:noProof/>
                <w:lang w:val="en-GB"/>
              </w:rPr>
              <w:t>France</w:t>
            </w:r>
            <w:r w:rsidR="001265AB" w:rsidRPr="007F1C67">
              <w:rPr>
                <w:noProof/>
                <w:lang w:val="en-GB"/>
              </w:rPr>
              <w:t xml:space="preserve">, </w:t>
            </w:r>
            <w:r w:rsidR="001265AB" w:rsidRPr="007F1C67">
              <w:rPr>
                <w:rFonts w:ascii="Consolas" w:hAnsi="Consolas"/>
                <w:noProof/>
                <w:lang w:val="en-GB"/>
              </w:rPr>
              <w:t>Dominican</w:t>
            </w:r>
            <w:r w:rsidR="0082003F" w:rsidRPr="007F1C67">
              <w:rPr>
                <w:rFonts w:ascii="Consolas" w:hAnsi="Consolas"/>
                <w:noProof/>
                <w:lang w:val="en-GB"/>
              </w:rPr>
              <w:t>-</w:t>
            </w:r>
            <w:r w:rsidR="001265AB" w:rsidRPr="007F1C67">
              <w:rPr>
                <w:rFonts w:ascii="Consolas" w:hAnsi="Consolas"/>
                <w:noProof/>
                <w:lang w:val="en-GB"/>
              </w:rPr>
              <w:t>Republic</w:t>
            </w:r>
            <w:r w:rsidR="001265AB" w:rsidRPr="007F1C67">
              <w:rPr>
                <w:noProof/>
                <w:lang w:val="en-GB"/>
              </w:rPr>
              <w:t>,</w:t>
            </w:r>
            <w:r w:rsidR="007E2633" w:rsidRPr="007F1C67">
              <w:rPr>
                <w:noProof/>
                <w:lang w:val="en-GB"/>
              </w:rPr>
              <w:t xml:space="preserve"> </w:t>
            </w:r>
            <w:r w:rsidR="001265AB" w:rsidRPr="007F1C67">
              <w:rPr>
                <w:rFonts w:ascii="Consolas" w:hAnsi="Consolas"/>
                <w:noProof/>
                <w:lang w:val="en-GB"/>
              </w:rPr>
              <w:t>Laos</w:t>
            </w:r>
            <w:r w:rsidR="001265AB" w:rsidRPr="007F1C67">
              <w:rPr>
                <w:noProof/>
                <w:lang w:val="en-GB"/>
              </w:rPr>
              <w:t xml:space="preserve">, </w:t>
            </w:r>
            <w:r w:rsidR="001265AB" w:rsidRPr="007F1C67">
              <w:rPr>
                <w:rFonts w:ascii="Consolas" w:hAnsi="Consolas"/>
                <w:noProof/>
                <w:lang w:val="en-GB"/>
              </w:rPr>
              <w:t>Ecuador</w:t>
            </w:r>
            <w:r w:rsidR="001265AB" w:rsidRPr="007F1C67">
              <w:rPr>
                <w:noProof/>
                <w:lang w:val="en-GB"/>
              </w:rPr>
              <w:t xml:space="preserve">, </w:t>
            </w:r>
            <w:r w:rsidR="001265AB" w:rsidRPr="007F1C67">
              <w:rPr>
                <w:rFonts w:ascii="Consolas" w:hAnsi="Consolas"/>
                <w:noProof/>
                <w:lang w:val="en-GB"/>
              </w:rPr>
              <w:t>Taiwan</w:t>
            </w:r>
            <w:r w:rsidR="001265AB" w:rsidRPr="007F1C67">
              <w:rPr>
                <w:noProof/>
                <w:lang w:val="en-GB"/>
              </w:rPr>
              <w:t xml:space="preserve">, </w:t>
            </w:r>
            <w:r w:rsidR="001265AB" w:rsidRPr="007F1C67">
              <w:rPr>
                <w:rFonts w:ascii="Consolas" w:hAnsi="Consolas"/>
                <w:noProof/>
                <w:lang w:val="en-GB"/>
              </w:rPr>
              <w:t>Haiti</w:t>
            </w:r>
            <w:r w:rsidR="001265AB" w:rsidRPr="007F1C67">
              <w:rPr>
                <w:noProof/>
                <w:lang w:val="en-GB"/>
              </w:rPr>
              <w:t xml:space="preserve">, </w:t>
            </w:r>
            <w:r w:rsidR="001265AB" w:rsidRPr="007F1C67">
              <w:rPr>
                <w:rFonts w:ascii="Consolas" w:hAnsi="Consolas"/>
                <w:noProof/>
                <w:lang w:val="en-GB"/>
              </w:rPr>
              <w:t>Columbia</w:t>
            </w:r>
            <w:r w:rsidR="001265AB" w:rsidRPr="007F1C67">
              <w:rPr>
                <w:noProof/>
                <w:lang w:val="en-GB"/>
              </w:rPr>
              <w:t>,</w:t>
            </w:r>
            <w:r w:rsidR="007E2633" w:rsidRPr="007F1C67">
              <w:rPr>
                <w:noProof/>
                <w:lang w:val="en-GB"/>
              </w:rPr>
              <w:t xml:space="preserve"> </w:t>
            </w:r>
            <w:r w:rsidR="001265AB" w:rsidRPr="007F1C67">
              <w:rPr>
                <w:rFonts w:ascii="Consolas" w:hAnsi="Consolas"/>
                <w:noProof/>
                <w:lang w:val="en-GB"/>
              </w:rPr>
              <w:t>Hungary</w:t>
            </w:r>
            <w:r w:rsidR="001265AB" w:rsidRPr="007F1C67">
              <w:rPr>
                <w:noProof/>
                <w:lang w:val="en-GB"/>
              </w:rPr>
              <w:t xml:space="preserve">, </w:t>
            </w:r>
            <w:r w:rsidR="001265AB" w:rsidRPr="007F1C67">
              <w:rPr>
                <w:rFonts w:ascii="Consolas" w:hAnsi="Consolas"/>
                <w:noProof/>
                <w:lang w:val="en-GB"/>
              </w:rPr>
              <w:t>Guatemala</w:t>
            </w:r>
            <w:r w:rsidR="001265AB" w:rsidRPr="007F1C67">
              <w:rPr>
                <w:noProof/>
                <w:lang w:val="en-GB"/>
              </w:rPr>
              <w:t xml:space="preserve">, </w:t>
            </w:r>
            <w:r w:rsidR="001265AB" w:rsidRPr="007F1C67">
              <w:rPr>
                <w:rFonts w:ascii="Consolas" w:hAnsi="Consolas"/>
                <w:noProof/>
                <w:lang w:val="en-GB"/>
              </w:rPr>
              <w:t>Nicaragua</w:t>
            </w:r>
            <w:r w:rsidR="001265AB" w:rsidRPr="007F1C67">
              <w:rPr>
                <w:noProof/>
                <w:lang w:val="en-GB"/>
              </w:rPr>
              <w:t xml:space="preserve">, </w:t>
            </w:r>
            <w:r w:rsidR="001265AB" w:rsidRPr="007F1C67">
              <w:rPr>
                <w:rFonts w:ascii="Consolas" w:hAnsi="Consolas"/>
                <w:noProof/>
                <w:lang w:val="en-GB"/>
              </w:rPr>
              <w:t>Scotland</w:t>
            </w:r>
            <w:r w:rsidR="001265AB" w:rsidRPr="007F1C67">
              <w:rPr>
                <w:noProof/>
                <w:lang w:val="en-GB"/>
              </w:rPr>
              <w:t xml:space="preserve">, </w:t>
            </w:r>
            <w:r w:rsidR="001265AB" w:rsidRPr="007F1C67">
              <w:rPr>
                <w:rFonts w:ascii="Consolas" w:hAnsi="Consolas"/>
                <w:noProof/>
                <w:lang w:val="en-GB"/>
              </w:rPr>
              <w:t>Thailand</w:t>
            </w:r>
            <w:r w:rsidR="001265AB" w:rsidRPr="007F1C67">
              <w:rPr>
                <w:noProof/>
                <w:lang w:val="en-GB"/>
              </w:rPr>
              <w:t xml:space="preserve">, </w:t>
            </w:r>
            <w:r w:rsidR="001265AB" w:rsidRPr="007F1C67">
              <w:rPr>
                <w:rFonts w:ascii="Consolas" w:hAnsi="Consolas"/>
                <w:noProof/>
                <w:lang w:val="en-GB"/>
              </w:rPr>
              <w:t>Yugoslavia</w:t>
            </w:r>
            <w:r w:rsidR="001265AB" w:rsidRPr="007F1C67">
              <w:rPr>
                <w:noProof/>
                <w:lang w:val="en-GB"/>
              </w:rPr>
              <w:t xml:space="preserve">, </w:t>
            </w:r>
            <w:r w:rsidR="001265AB" w:rsidRPr="007F1C67">
              <w:rPr>
                <w:rFonts w:ascii="Consolas" w:hAnsi="Consolas"/>
                <w:noProof/>
                <w:lang w:val="en-GB"/>
              </w:rPr>
              <w:t>El</w:t>
            </w:r>
            <w:r w:rsidR="0061254B" w:rsidRPr="007F1C67">
              <w:rPr>
                <w:rFonts w:ascii="Consolas" w:hAnsi="Consolas"/>
                <w:noProof/>
                <w:lang w:val="en-GB"/>
              </w:rPr>
              <w:t>-</w:t>
            </w:r>
            <w:r w:rsidR="001265AB" w:rsidRPr="007F1C67">
              <w:rPr>
                <w:rFonts w:ascii="Consolas" w:hAnsi="Consolas"/>
                <w:noProof/>
                <w:lang w:val="en-GB"/>
              </w:rPr>
              <w:t>Salvador</w:t>
            </w:r>
            <w:r w:rsidR="007E2633" w:rsidRPr="007F1C67">
              <w:rPr>
                <w:noProof/>
                <w:lang w:val="en-GB"/>
              </w:rPr>
              <w:t xml:space="preserve">, </w:t>
            </w:r>
            <w:r w:rsidR="001265AB" w:rsidRPr="007F1C67">
              <w:rPr>
                <w:rFonts w:ascii="Consolas" w:hAnsi="Consolas"/>
                <w:noProof/>
                <w:lang w:val="en-GB"/>
              </w:rPr>
              <w:t>Trinadad&amp;Tobago</w:t>
            </w:r>
            <w:r w:rsidR="001265AB" w:rsidRPr="007F1C67">
              <w:rPr>
                <w:noProof/>
                <w:lang w:val="en-GB"/>
              </w:rPr>
              <w:t xml:space="preserve">, </w:t>
            </w:r>
            <w:r w:rsidR="001265AB" w:rsidRPr="007F1C67">
              <w:rPr>
                <w:rFonts w:ascii="Consolas" w:hAnsi="Consolas"/>
                <w:noProof/>
                <w:lang w:val="en-GB"/>
              </w:rPr>
              <w:t>Peru</w:t>
            </w:r>
            <w:r w:rsidR="001265AB" w:rsidRPr="007F1C67">
              <w:rPr>
                <w:noProof/>
                <w:lang w:val="en-GB"/>
              </w:rPr>
              <w:t xml:space="preserve">, </w:t>
            </w:r>
            <w:r w:rsidR="001265AB" w:rsidRPr="007F1C67">
              <w:rPr>
                <w:rFonts w:ascii="Consolas" w:hAnsi="Consolas"/>
                <w:noProof/>
                <w:lang w:val="en-GB"/>
              </w:rPr>
              <w:t>Hong</w:t>
            </w:r>
            <w:r w:rsidR="001265AB" w:rsidRPr="007F1C67">
              <w:rPr>
                <w:noProof/>
                <w:lang w:val="en-GB"/>
              </w:rPr>
              <w:t xml:space="preserve">, </w:t>
            </w:r>
            <w:r w:rsidR="001265AB" w:rsidRPr="007F1C67">
              <w:rPr>
                <w:rFonts w:ascii="Consolas" w:hAnsi="Consolas"/>
                <w:noProof/>
                <w:lang w:val="en-GB"/>
              </w:rPr>
              <w:t>Holand</w:t>
            </w:r>
            <w:r w:rsidR="0061254B" w:rsidRPr="007F1C67">
              <w:rPr>
                <w:rFonts w:ascii="Consolas" w:hAnsi="Consolas"/>
                <w:noProof/>
                <w:lang w:val="en-GB"/>
              </w:rPr>
              <w:t>-</w:t>
            </w:r>
            <w:r w:rsidR="001265AB" w:rsidRPr="007F1C67">
              <w:rPr>
                <w:rFonts w:ascii="Consolas" w:hAnsi="Consolas"/>
                <w:noProof/>
                <w:lang w:val="en-GB"/>
              </w:rPr>
              <w:t>Netherlands</w:t>
            </w:r>
            <w:r w:rsidR="001265AB" w:rsidRPr="007F1C67">
              <w:rPr>
                <w:noProof/>
                <w:lang w:val="en-GB"/>
              </w:rPr>
              <w:t>.</w:t>
            </w:r>
          </w:p>
          <w:p w14:paraId="7ED48D45" w14:textId="11DC7300" w:rsidR="001265AB" w:rsidRPr="007F1C67" w:rsidRDefault="0082003F" w:rsidP="009858A7">
            <w:pPr>
              <w:pStyle w:val="BodyText"/>
              <w:numPr>
                <w:ilvl w:val="0"/>
                <w:numId w:val="39"/>
              </w:numPr>
              <w:rPr>
                <w:noProof/>
                <w:lang w:val="en-GB"/>
              </w:rPr>
            </w:pPr>
            <w:r w:rsidRPr="007F1C67">
              <w:rPr>
                <w:rFonts w:ascii="Consolas" w:hAnsi="Consolas"/>
                <w:b/>
                <w:bCs/>
                <w:noProof/>
                <w:lang w:val="en-GB"/>
              </w:rPr>
              <w:t>i</w:t>
            </w:r>
            <w:r w:rsidR="007E2633" w:rsidRPr="007F1C67">
              <w:rPr>
                <w:rFonts w:ascii="Consolas" w:hAnsi="Consolas"/>
                <w:b/>
                <w:bCs/>
                <w:noProof/>
                <w:lang w:val="en-GB"/>
              </w:rPr>
              <w:t>ncome</w:t>
            </w:r>
            <w:r w:rsidR="001265AB" w:rsidRPr="007F1C67">
              <w:rPr>
                <w:noProof/>
                <w:lang w:val="en-GB"/>
              </w:rPr>
              <w:t>: whether or not an individual makes more than $50,000 annually.</w:t>
            </w:r>
            <w:r w:rsidR="007E2633" w:rsidRPr="007F1C67">
              <w:rPr>
                <w:noProof/>
                <w:lang w:val="en-GB"/>
              </w:rPr>
              <w:t xml:space="preserve"> Its value can be </w:t>
            </w:r>
            <w:r w:rsidR="001265AB" w:rsidRPr="007F1C67">
              <w:rPr>
                <w:rFonts w:ascii="Consolas" w:hAnsi="Consolas"/>
                <w:noProof/>
                <w:lang w:val="en-GB"/>
              </w:rPr>
              <w:t>&lt;=50k</w:t>
            </w:r>
            <w:r w:rsidR="001265AB" w:rsidRPr="007F1C67">
              <w:rPr>
                <w:noProof/>
                <w:lang w:val="en-GB"/>
              </w:rPr>
              <w:t xml:space="preserve">, </w:t>
            </w:r>
            <w:r w:rsidR="001265AB" w:rsidRPr="007F1C67">
              <w:rPr>
                <w:rFonts w:ascii="Consolas" w:hAnsi="Consolas"/>
                <w:noProof/>
                <w:lang w:val="en-GB"/>
              </w:rPr>
              <w:t>&gt;50k</w:t>
            </w:r>
            <w:r w:rsidR="007E2633" w:rsidRPr="007F1C67">
              <w:rPr>
                <w:noProof/>
                <w:lang w:val="en-GB"/>
              </w:rPr>
              <w:t>.</w:t>
            </w:r>
          </w:p>
          <w:p w14:paraId="60A73F52" w14:textId="6C421AF5" w:rsidR="00F41291" w:rsidRPr="007F1C67" w:rsidRDefault="00F41291" w:rsidP="008F0E38">
            <w:pPr>
              <w:pStyle w:val="BodyText"/>
              <w:rPr>
                <w:noProof/>
                <w:lang w:val="en-GB"/>
              </w:rPr>
            </w:pPr>
            <w:r w:rsidRPr="007F1C67">
              <w:rPr>
                <w:noProof/>
                <w:lang w:val="en-GB"/>
              </w:rPr>
              <w:t xml:space="preserve">Since the original data file is </w:t>
            </w:r>
            <w:r w:rsidR="00FD728D" w:rsidRPr="007F1C67">
              <w:rPr>
                <w:noProof/>
                <w:lang w:val="en-GB"/>
              </w:rPr>
              <w:t xml:space="preserve">saved in </w:t>
            </w:r>
            <w:r w:rsidR="002A762D">
              <w:rPr>
                <w:noProof/>
                <w:lang w:val="en-GB"/>
              </w:rPr>
              <w:t>.</w:t>
            </w:r>
            <w:r w:rsidR="00FD728D" w:rsidRPr="007F1C67">
              <w:rPr>
                <w:noProof/>
                <w:lang w:val="en-GB"/>
              </w:rPr>
              <w:t xml:space="preserve">csv format, we can use the </w:t>
            </w:r>
            <w:r w:rsidR="00FD728D" w:rsidRPr="007F1C67">
              <w:rPr>
                <w:rFonts w:ascii="Consolas" w:hAnsi="Consolas"/>
                <w:noProof/>
                <w:lang w:val="en-GB"/>
              </w:rPr>
              <w:t>read_csv()</w:t>
            </w:r>
            <w:r w:rsidR="00FD728D" w:rsidRPr="007F1C67">
              <w:rPr>
                <w:noProof/>
                <w:lang w:val="en-GB"/>
              </w:rPr>
              <w:t xml:space="preserve"> function to import the dataset to Python. </w:t>
            </w:r>
          </w:p>
          <w:p w14:paraId="5218259E" w14:textId="7B7B992A" w:rsidR="00696FAB" w:rsidRPr="00BD067F" w:rsidRDefault="007B6DA0" w:rsidP="00AC6745">
            <w:pPr>
              <w:pStyle w:val="Figure-Image-Upper"/>
              <w:rPr>
                <w:lang w:val="en-GB"/>
              </w:rPr>
            </w:pPr>
            <w:r w:rsidRPr="00BD067F">
              <w:lastRenderedPageBreak/>
              <w:drawing>
                <wp:inline distT="0" distB="0" distL="0" distR="0" wp14:anchorId="4FAFD692" wp14:editId="7D49183C">
                  <wp:extent cx="5580000" cy="1958784"/>
                  <wp:effectExtent l="19050" t="19050" r="20955" b="228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25" t="21494" r="2315" b="27404"/>
                          <a:stretch/>
                        </pic:blipFill>
                        <pic:spPr bwMode="auto">
                          <a:xfrm>
                            <a:off x="0" y="0"/>
                            <a:ext cx="5580000" cy="1958784"/>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F6DEF7C" w14:textId="7A331777" w:rsidR="00BC59C7" w:rsidRPr="007F1C67" w:rsidRDefault="00BC59C7" w:rsidP="00AC6745">
            <w:pPr>
              <w:pStyle w:val="Caption"/>
              <w:rPr>
                <w:noProof/>
                <w:lang w:val="en-GB"/>
              </w:rPr>
            </w:pPr>
            <w:bookmarkStart w:id="21" w:name="_Ref62251183"/>
            <w:r w:rsidRPr="007F1C67">
              <w:rPr>
                <w:noProof/>
                <w:lang w:val="en-GB"/>
              </w:rPr>
              <w:t>Figure 4.</w:t>
            </w:r>
            <w:r w:rsidR="00502442" w:rsidRPr="00BD067F">
              <w:rPr>
                <w:noProof/>
                <w:lang w:val="en-GB"/>
              </w:rPr>
              <w:fldChar w:fldCharType="begin"/>
            </w:r>
            <w:r w:rsidR="00502442" w:rsidRPr="007F1C67">
              <w:rPr>
                <w:noProof/>
                <w:lang w:val="en-GB"/>
              </w:rPr>
              <w:instrText xml:space="preserve"> SEQ Figure \* ARABIC </w:instrText>
            </w:r>
            <w:r w:rsidR="00502442" w:rsidRPr="00BD067F">
              <w:rPr>
                <w:noProof/>
                <w:lang w:val="en-GB"/>
              </w:rPr>
              <w:fldChar w:fldCharType="separate"/>
            </w:r>
            <w:r w:rsidR="00B60DB2" w:rsidRPr="007F1C67">
              <w:rPr>
                <w:noProof/>
                <w:lang w:val="en-GB"/>
              </w:rPr>
              <w:t>1</w:t>
            </w:r>
            <w:r w:rsidR="00502442" w:rsidRPr="00BD067F">
              <w:rPr>
                <w:noProof/>
                <w:lang w:val="en-GB"/>
              </w:rPr>
              <w:fldChar w:fldCharType="end"/>
            </w:r>
            <w:bookmarkEnd w:id="21"/>
            <w:r w:rsidRPr="007F1C67">
              <w:rPr>
                <w:noProof/>
                <w:lang w:val="en-GB"/>
              </w:rPr>
              <w:t xml:space="preserve"> </w:t>
            </w:r>
            <w:r w:rsidR="00AC6745" w:rsidRPr="007F1C67">
              <w:rPr>
                <w:noProof/>
                <w:lang w:val="en-GB"/>
              </w:rPr>
              <w:t>Import</w:t>
            </w:r>
            <w:r w:rsidR="008A641F" w:rsidRPr="007F1C67">
              <w:rPr>
                <w:noProof/>
                <w:lang w:val="en-GB"/>
              </w:rPr>
              <w:t>ing</w:t>
            </w:r>
            <w:r w:rsidR="00AC6745" w:rsidRPr="007F1C67">
              <w:rPr>
                <w:noProof/>
                <w:lang w:val="en-GB"/>
              </w:rPr>
              <w:t xml:space="preserve"> Data with pandas</w:t>
            </w:r>
          </w:p>
          <w:p w14:paraId="159EB800" w14:textId="77777777" w:rsidR="00BC59C7" w:rsidRPr="007F1C67" w:rsidRDefault="0086582F" w:rsidP="007D3BA3">
            <w:pPr>
              <w:pStyle w:val="BodyText"/>
              <w:rPr>
                <w:noProof/>
                <w:lang w:val="en-GB"/>
              </w:rPr>
            </w:pPr>
            <w:r w:rsidRPr="007F1C67">
              <w:rPr>
                <w:noProof/>
                <w:lang w:val="en-GB"/>
              </w:rPr>
              <w:t xml:space="preserve">If we printed the census dataset using the </w:t>
            </w:r>
            <w:r w:rsidRPr="007F1C67">
              <w:rPr>
                <w:rFonts w:ascii="Consolas" w:hAnsi="Consolas"/>
                <w:noProof/>
                <w:lang w:val="en-GB"/>
              </w:rPr>
              <w:t>print()</w:t>
            </w:r>
            <w:r w:rsidRPr="007F1C67">
              <w:rPr>
                <w:noProof/>
                <w:lang w:val="en-GB"/>
              </w:rPr>
              <w:t xml:space="preserve"> function, the output would not fit the </w:t>
            </w:r>
            <w:r w:rsidR="00645FDD" w:rsidRPr="007F1C67">
              <w:rPr>
                <w:noProof/>
                <w:lang w:val="en-GB"/>
              </w:rPr>
              <w:t>window at all.</w:t>
            </w:r>
          </w:p>
          <w:p w14:paraId="4414DD50" w14:textId="37B81B60" w:rsidR="00645FDD" w:rsidRPr="00BD067F" w:rsidRDefault="00645FDD" w:rsidP="008A641F">
            <w:pPr>
              <w:pStyle w:val="Figure-Image-Upper"/>
              <w:rPr>
                <w:lang w:val="en-GB"/>
              </w:rPr>
            </w:pPr>
            <w:r w:rsidRPr="00BD067F">
              <w:drawing>
                <wp:inline distT="0" distB="0" distL="0" distR="0" wp14:anchorId="151BFC76" wp14:editId="1A38C662">
                  <wp:extent cx="5580000" cy="2875001"/>
                  <wp:effectExtent l="19050" t="19050" r="20955"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751" t="21772" r="2291" b="3129"/>
                          <a:stretch/>
                        </pic:blipFill>
                        <pic:spPr bwMode="auto">
                          <a:xfrm>
                            <a:off x="0" y="0"/>
                            <a:ext cx="5580000" cy="287500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CFEF490" w14:textId="783491F8" w:rsidR="008F2A7A" w:rsidRPr="007F1C67" w:rsidRDefault="008F2A7A" w:rsidP="008A641F">
            <w:pPr>
              <w:pStyle w:val="Caption"/>
              <w:rPr>
                <w:noProof/>
                <w:lang w:val="en-GB"/>
              </w:rPr>
            </w:pPr>
            <w:bookmarkStart w:id="22" w:name="_Ref62165173"/>
            <w:r w:rsidRPr="007F1C67">
              <w:rPr>
                <w:noProof/>
                <w:lang w:val="en-GB"/>
              </w:rPr>
              <w:t>Figure 4.</w:t>
            </w:r>
            <w:r w:rsidR="00502442" w:rsidRPr="00BD067F">
              <w:rPr>
                <w:noProof/>
                <w:lang w:val="en-GB"/>
              </w:rPr>
              <w:fldChar w:fldCharType="begin"/>
            </w:r>
            <w:r w:rsidR="00502442" w:rsidRPr="007F1C67">
              <w:rPr>
                <w:noProof/>
                <w:lang w:val="en-GB"/>
              </w:rPr>
              <w:instrText xml:space="preserve"> SEQ Figure \* ARABIC </w:instrText>
            </w:r>
            <w:r w:rsidR="00502442" w:rsidRPr="00BD067F">
              <w:rPr>
                <w:noProof/>
                <w:lang w:val="en-GB"/>
              </w:rPr>
              <w:fldChar w:fldCharType="separate"/>
            </w:r>
            <w:r w:rsidR="00B60DB2" w:rsidRPr="007F1C67">
              <w:rPr>
                <w:noProof/>
                <w:lang w:val="en-GB"/>
              </w:rPr>
              <w:t>2</w:t>
            </w:r>
            <w:r w:rsidR="00502442" w:rsidRPr="00BD067F">
              <w:rPr>
                <w:noProof/>
                <w:lang w:val="en-GB"/>
              </w:rPr>
              <w:fldChar w:fldCharType="end"/>
            </w:r>
            <w:bookmarkEnd w:id="22"/>
            <w:r w:rsidRPr="007F1C67">
              <w:rPr>
                <w:noProof/>
                <w:lang w:val="en-GB"/>
              </w:rPr>
              <w:t xml:space="preserve"> </w:t>
            </w:r>
            <w:r w:rsidR="008A641F" w:rsidRPr="007F1C67">
              <w:rPr>
                <w:noProof/>
                <w:lang w:val="en-GB"/>
              </w:rPr>
              <w:t>Printing Entire I</w:t>
            </w:r>
            <w:r w:rsidRPr="007F1C67">
              <w:rPr>
                <w:noProof/>
                <w:lang w:val="en-GB"/>
              </w:rPr>
              <w:t>mport</w:t>
            </w:r>
            <w:r w:rsidR="008A641F" w:rsidRPr="007F1C67">
              <w:rPr>
                <w:noProof/>
                <w:lang w:val="en-GB"/>
              </w:rPr>
              <w:t>ed</w:t>
            </w:r>
            <w:r w:rsidRPr="007F1C67">
              <w:rPr>
                <w:noProof/>
                <w:lang w:val="en-GB"/>
              </w:rPr>
              <w:t xml:space="preserve"> Data</w:t>
            </w:r>
            <w:r w:rsidR="008A641F" w:rsidRPr="007F1C67">
              <w:rPr>
                <w:noProof/>
                <w:lang w:val="en-GB"/>
              </w:rPr>
              <w:t>set</w:t>
            </w:r>
          </w:p>
          <w:p w14:paraId="380DC835" w14:textId="27917235" w:rsidR="008F2A7A" w:rsidRPr="007F1C67" w:rsidRDefault="008E1ED8" w:rsidP="007D3BA3">
            <w:pPr>
              <w:pStyle w:val="BodyText"/>
              <w:rPr>
                <w:noProof/>
                <w:lang w:val="en-GB"/>
              </w:rPr>
            </w:pPr>
            <w:r w:rsidRPr="007F1C67">
              <w:rPr>
                <w:noProof/>
                <w:lang w:val="en-GB"/>
              </w:rPr>
              <w:t xml:space="preserve">As shown in </w:t>
            </w:r>
            <w:r w:rsidRPr="00BD067F">
              <w:rPr>
                <w:noProof/>
                <w:lang w:val="en-GB"/>
              </w:rPr>
              <w:fldChar w:fldCharType="begin"/>
            </w:r>
            <w:r w:rsidRPr="007F1C67">
              <w:rPr>
                <w:noProof/>
                <w:lang w:val="en-GB"/>
              </w:rPr>
              <w:instrText xml:space="preserve"> REF _Ref62165173 \h </w:instrText>
            </w:r>
            <w:r w:rsidRPr="00BD067F">
              <w:rPr>
                <w:noProof/>
                <w:lang w:val="en-GB"/>
              </w:rPr>
            </w:r>
            <w:r w:rsidRPr="00BD067F">
              <w:rPr>
                <w:noProof/>
                <w:lang w:val="en-GB"/>
              </w:rPr>
              <w:fldChar w:fldCharType="separate"/>
            </w:r>
            <w:r w:rsidR="00B60DB2" w:rsidRPr="007F1C67">
              <w:rPr>
                <w:noProof/>
                <w:lang w:val="en-GB"/>
              </w:rPr>
              <w:t>Figure 4.2</w:t>
            </w:r>
            <w:r w:rsidRPr="00BD067F">
              <w:rPr>
                <w:noProof/>
                <w:lang w:val="en-GB"/>
              </w:rPr>
              <w:fldChar w:fldCharType="end"/>
            </w:r>
            <w:r w:rsidRPr="007F1C67">
              <w:rPr>
                <w:noProof/>
                <w:lang w:val="en-GB"/>
              </w:rPr>
              <w:t xml:space="preserve">, the </w:t>
            </w:r>
            <w:r w:rsidR="00944FB9" w:rsidRPr="007F1C67">
              <w:rPr>
                <w:noProof/>
                <w:lang w:val="en-GB"/>
              </w:rPr>
              <w:t>DataFrame</w:t>
            </w:r>
            <w:r w:rsidRPr="007F1C67">
              <w:rPr>
                <w:noProof/>
                <w:lang w:val="en-GB"/>
              </w:rPr>
              <w:t xml:space="preserve"> will be truncated</w:t>
            </w:r>
            <w:r w:rsidR="000762D6" w:rsidRPr="00E867B3">
              <w:rPr>
                <w:noProof/>
                <w:lang w:val="en-GB"/>
              </w:rPr>
              <w:t xml:space="preserve"> anyway</w:t>
            </w:r>
            <w:r w:rsidR="00D674E1" w:rsidRPr="007F1C67">
              <w:rPr>
                <w:noProof/>
                <w:lang w:val="en-GB"/>
              </w:rPr>
              <w:t>.</w:t>
            </w:r>
            <w:r w:rsidR="007929E3" w:rsidRPr="007F1C67">
              <w:rPr>
                <w:noProof/>
                <w:lang w:val="en-GB"/>
              </w:rPr>
              <w:t xml:space="preserve"> </w:t>
            </w:r>
            <w:r w:rsidR="00D674E1" w:rsidRPr="007F1C67">
              <w:rPr>
                <w:noProof/>
                <w:lang w:val="en-GB"/>
              </w:rPr>
              <w:t>Eventually, o</w:t>
            </w:r>
            <w:r w:rsidR="007929E3" w:rsidRPr="007F1C67">
              <w:rPr>
                <w:noProof/>
                <w:lang w:val="en-GB"/>
              </w:rPr>
              <w:t>nly the head and</w:t>
            </w:r>
            <w:r w:rsidR="00D674E1" w:rsidRPr="007F1C67">
              <w:rPr>
                <w:noProof/>
                <w:lang w:val="en-GB"/>
              </w:rPr>
              <w:t xml:space="preserve"> the</w:t>
            </w:r>
            <w:r w:rsidR="007929E3" w:rsidRPr="007F1C67">
              <w:rPr>
                <w:noProof/>
                <w:lang w:val="en-GB"/>
              </w:rPr>
              <w:t xml:space="preserve"> tail of the dataset will be displayed due to lack of space.</w:t>
            </w:r>
            <w:r w:rsidR="00197C7D" w:rsidRPr="007F1C67">
              <w:rPr>
                <w:noProof/>
                <w:lang w:val="en-GB"/>
              </w:rPr>
              <w:t xml:space="preserve"> As a result, it is </w:t>
            </w:r>
            <w:r w:rsidR="009D6822" w:rsidRPr="007F1C67">
              <w:rPr>
                <w:noProof/>
                <w:lang w:val="en-GB"/>
              </w:rPr>
              <w:t xml:space="preserve">more advisable to use the </w:t>
            </w:r>
            <w:r w:rsidR="009D6822" w:rsidRPr="007F1C67">
              <w:rPr>
                <w:rFonts w:ascii="Consolas" w:hAnsi="Consolas"/>
                <w:noProof/>
                <w:lang w:val="en-GB"/>
              </w:rPr>
              <w:t>pd.head()</w:t>
            </w:r>
            <w:r w:rsidR="009D6822" w:rsidRPr="007F1C67">
              <w:rPr>
                <w:noProof/>
                <w:lang w:val="en-GB"/>
              </w:rPr>
              <w:t xml:space="preserve"> than </w:t>
            </w:r>
            <w:r w:rsidR="009D6822" w:rsidRPr="007F1C67">
              <w:rPr>
                <w:rFonts w:ascii="Consolas" w:hAnsi="Consolas"/>
                <w:noProof/>
                <w:lang w:val="en-GB"/>
              </w:rPr>
              <w:t>print()</w:t>
            </w:r>
            <w:r w:rsidR="009D6822" w:rsidRPr="007F1C67">
              <w:rPr>
                <w:noProof/>
                <w:lang w:val="en-GB"/>
              </w:rPr>
              <w:t xml:space="preserve"> for control purpose.</w:t>
            </w:r>
          </w:p>
          <w:p w14:paraId="10DA2BCD" w14:textId="02BFAE8C" w:rsidR="00F710E1" w:rsidRPr="007F1C67" w:rsidRDefault="00F710E1" w:rsidP="007D3BA3">
            <w:pPr>
              <w:pStyle w:val="BodyText"/>
              <w:rPr>
                <w:noProof/>
                <w:lang w:val="en-GB"/>
              </w:rPr>
            </w:pPr>
            <w:r w:rsidRPr="007F1C67">
              <w:rPr>
                <w:noProof/>
                <w:lang w:val="en-GB"/>
              </w:rPr>
              <w:t xml:space="preserve">Furthermore, Python provides the </w:t>
            </w:r>
            <w:r w:rsidRPr="007F1C67">
              <w:rPr>
                <w:rFonts w:ascii="Consolas" w:hAnsi="Consolas"/>
                <w:noProof/>
                <w:lang w:val="en-GB"/>
              </w:rPr>
              <w:t>display()</w:t>
            </w:r>
            <w:r w:rsidRPr="007F1C67">
              <w:rPr>
                <w:noProof/>
                <w:lang w:val="en-GB"/>
              </w:rPr>
              <w:t xml:space="preserve"> function.</w:t>
            </w:r>
          </w:p>
          <w:p w14:paraId="014DEC83" w14:textId="77777777" w:rsidR="00F710E1" w:rsidRPr="00BD067F" w:rsidRDefault="00F53915" w:rsidP="00F53915">
            <w:pPr>
              <w:pStyle w:val="Figure-Image-Upper"/>
              <w:rPr>
                <w:lang w:val="en-GB"/>
              </w:rPr>
            </w:pPr>
            <w:r w:rsidRPr="00BD067F">
              <w:lastRenderedPageBreak/>
              <w:drawing>
                <wp:inline distT="0" distB="0" distL="0" distR="0" wp14:anchorId="292A895C" wp14:editId="029EF6CD">
                  <wp:extent cx="5580000" cy="2753337"/>
                  <wp:effectExtent l="19050" t="19050" r="2095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8796" t="21283" r="2288" b="6834"/>
                          <a:stretch/>
                        </pic:blipFill>
                        <pic:spPr bwMode="auto">
                          <a:xfrm>
                            <a:off x="0" y="0"/>
                            <a:ext cx="5580000" cy="275333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AAC525A" w14:textId="46EC66BF" w:rsidR="00F53915" w:rsidRPr="007F1C67" w:rsidRDefault="00F53915" w:rsidP="00F53915">
            <w:pPr>
              <w:pStyle w:val="Caption"/>
              <w:rPr>
                <w:noProof/>
                <w:lang w:val="en-GB"/>
              </w:rPr>
            </w:pPr>
            <w:r w:rsidRPr="007F1C67">
              <w:rPr>
                <w:noProof/>
                <w:lang w:val="en-GB"/>
              </w:rPr>
              <w:t>Figure 4.</w:t>
            </w:r>
            <w:r w:rsidRPr="00BD067F">
              <w:rPr>
                <w:noProof/>
                <w:lang w:val="en-GB"/>
              </w:rPr>
              <w:fldChar w:fldCharType="begin"/>
            </w:r>
            <w:r w:rsidRPr="007F1C67">
              <w:rPr>
                <w:noProof/>
                <w:lang w:val="en-GB"/>
              </w:rPr>
              <w:instrText xml:space="preserve"> SEQ Figure \* ARABIC </w:instrText>
            </w:r>
            <w:r w:rsidRPr="00BD067F">
              <w:rPr>
                <w:noProof/>
                <w:lang w:val="en-GB"/>
              </w:rPr>
              <w:fldChar w:fldCharType="separate"/>
            </w:r>
            <w:r w:rsidR="00B60DB2" w:rsidRPr="007F1C67">
              <w:rPr>
                <w:noProof/>
                <w:lang w:val="en-GB"/>
              </w:rPr>
              <w:t>3</w:t>
            </w:r>
            <w:r w:rsidRPr="00BD067F">
              <w:rPr>
                <w:noProof/>
                <w:lang w:val="en-GB"/>
              </w:rPr>
              <w:fldChar w:fldCharType="end"/>
            </w:r>
            <w:r w:rsidRPr="007F1C67">
              <w:rPr>
                <w:noProof/>
                <w:lang w:val="en-GB"/>
              </w:rPr>
              <w:t xml:space="preserve"> Printing the Head and Tail of the Imported Dataset by </w:t>
            </w:r>
            <w:r w:rsidRPr="00E867B3">
              <w:rPr>
                <w:rFonts w:ascii="Consolas" w:hAnsi="Consolas"/>
                <w:noProof/>
                <w:lang w:val="en-GB"/>
              </w:rPr>
              <w:t>display()</w:t>
            </w:r>
          </w:p>
          <w:p w14:paraId="17894602" w14:textId="74C95474" w:rsidR="00F53915" w:rsidRPr="007F1C67" w:rsidRDefault="008A6BE0" w:rsidP="00F53915">
            <w:pPr>
              <w:pStyle w:val="BodyText"/>
              <w:rPr>
                <w:noProof/>
                <w:lang w:val="en-GB"/>
              </w:rPr>
            </w:pPr>
            <w:r w:rsidRPr="007F1C67">
              <w:rPr>
                <w:noProof/>
                <w:lang w:val="en-GB"/>
              </w:rPr>
              <w:t xml:space="preserve">The </w:t>
            </w:r>
            <w:r w:rsidRPr="007F1C67">
              <w:rPr>
                <w:rFonts w:ascii="Consolas" w:hAnsi="Consolas"/>
                <w:noProof/>
                <w:lang w:val="en-GB"/>
              </w:rPr>
              <w:t>display()</w:t>
            </w:r>
            <w:r w:rsidRPr="007F1C67">
              <w:rPr>
                <w:noProof/>
                <w:lang w:val="en-GB"/>
              </w:rPr>
              <w:t xml:space="preserve"> function prints out the first 5 and last 5 observations </w:t>
            </w:r>
            <w:r w:rsidR="009D3D12" w:rsidRPr="007F1C67">
              <w:rPr>
                <w:noProof/>
                <w:lang w:val="en-GB"/>
              </w:rPr>
              <w:t>of the DataFrame. The</w:t>
            </w:r>
            <w:r w:rsidRPr="007F1C67">
              <w:rPr>
                <w:noProof/>
                <w:lang w:val="en-GB"/>
              </w:rPr>
              <w:t xml:space="preserve"> font </w:t>
            </w:r>
            <w:r w:rsidR="009D3D12" w:rsidRPr="007F1C67">
              <w:rPr>
                <w:noProof/>
                <w:lang w:val="en-GB"/>
              </w:rPr>
              <w:t xml:space="preserve">is smaller than the one used by the </w:t>
            </w:r>
            <w:r w:rsidR="009D3D12" w:rsidRPr="007F1C67">
              <w:rPr>
                <w:rFonts w:ascii="Consolas" w:hAnsi="Consolas"/>
                <w:noProof/>
                <w:lang w:val="en-GB"/>
              </w:rPr>
              <w:t>print()</w:t>
            </w:r>
            <w:r w:rsidR="009D3D12" w:rsidRPr="007F1C67">
              <w:rPr>
                <w:noProof/>
                <w:lang w:val="en-GB"/>
              </w:rPr>
              <w:t xml:space="preserve"> function</w:t>
            </w:r>
            <w:r w:rsidR="0051298E" w:rsidRPr="007F1C67">
              <w:rPr>
                <w:noProof/>
                <w:lang w:val="en-GB"/>
              </w:rPr>
              <w:t xml:space="preserve">, and </w:t>
            </w:r>
            <w:r w:rsidR="006849FA" w:rsidRPr="007F1C67">
              <w:rPr>
                <w:noProof/>
                <w:lang w:val="en-GB"/>
              </w:rPr>
              <w:t xml:space="preserve">we are </w:t>
            </w:r>
            <w:r w:rsidR="001E0AC0" w:rsidRPr="007F1C67">
              <w:rPr>
                <w:noProof/>
                <w:lang w:val="en-GB"/>
              </w:rPr>
              <w:t xml:space="preserve">therefore </w:t>
            </w:r>
            <w:r w:rsidR="006849FA" w:rsidRPr="007F1C67">
              <w:rPr>
                <w:noProof/>
                <w:lang w:val="en-GB"/>
              </w:rPr>
              <w:t xml:space="preserve">able to </w:t>
            </w:r>
            <w:r w:rsidR="001E0AC0" w:rsidRPr="007F1C67">
              <w:rPr>
                <w:noProof/>
                <w:lang w:val="en-GB"/>
              </w:rPr>
              <w:t>see all columns side by side and without linebreak</w:t>
            </w:r>
            <w:r w:rsidR="00364E87" w:rsidRPr="007F1C67">
              <w:rPr>
                <w:noProof/>
                <w:lang w:val="en-GB"/>
              </w:rPr>
              <w:t>.</w:t>
            </w:r>
            <w:r w:rsidR="003D4059" w:rsidRPr="007F1C67">
              <w:rPr>
                <w:noProof/>
                <w:lang w:val="en-GB"/>
              </w:rPr>
              <w:t xml:space="preserve"> Furthermore, it also shows the number of rows and columns in the DataFrame, which can be quite helpful </w:t>
            </w:r>
            <w:r w:rsidR="0048731E" w:rsidRPr="007F1C67">
              <w:rPr>
                <w:noProof/>
                <w:lang w:val="en-GB"/>
              </w:rPr>
              <w:t>in some cases.</w:t>
            </w:r>
          </w:p>
        </w:tc>
      </w:tr>
    </w:tbl>
    <w:p w14:paraId="79C3FFBD" w14:textId="57B0868D" w:rsidR="00133A30" w:rsidRPr="00E867B3" w:rsidRDefault="00133A30" w:rsidP="00C15E5C">
      <w:pPr>
        <w:spacing w:before="240" w:after="120"/>
        <w:jc w:val="left"/>
        <w:rPr>
          <w:b/>
          <w:noProof/>
          <w:sz w:val="28"/>
        </w:rPr>
      </w:pPr>
      <w:r w:rsidRPr="00E867B3">
        <w:rPr>
          <w:b/>
          <w:noProof/>
          <w:sz w:val="28"/>
        </w:rPr>
        <w:lastRenderedPageBreak/>
        <w:t>Read</w:t>
      </w:r>
    </w:p>
    <w:p w14:paraId="18E50939" w14:textId="6646DFA4" w:rsidR="002F2D4A" w:rsidRPr="00E867B3" w:rsidRDefault="002F2D4A" w:rsidP="002F2D4A">
      <w:pPr>
        <w:pStyle w:val="BodyText"/>
        <w:rPr>
          <w:noProof/>
          <w:lang w:val="en-GB"/>
        </w:rPr>
      </w:pPr>
      <w:r w:rsidRPr="00E867B3">
        <w:rPr>
          <w:noProof/>
          <w:lang w:val="en-GB"/>
        </w:rPr>
        <w:t xml:space="preserve">Refer to the link below for more details and examples on the </w:t>
      </w:r>
      <w:r w:rsidRPr="00E867B3">
        <w:rPr>
          <w:rFonts w:ascii="Consolas" w:hAnsi="Consolas"/>
          <w:noProof/>
          <w:lang w:val="en-GB"/>
        </w:rPr>
        <w:t>read_csv()</w:t>
      </w:r>
      <w:r w:rsidRPr="00E867B3">
        <w:rPr>
          <w:noProof/>
          <w:lang w:val="en-GB"/>
        </w:rPr>
        <w:t xml:space="preserve"> function of </w:t>
      </w:r>
      <w:r w:rsidR="00AA32B8" w:rsidRPr="00E867B3">
        <w:rPr>
          <w:noProof/>
          <w:lang w:val="en-GB"/>
        </w:rPr>
        <w:t>the pandas package</w:t>
      </w:r>
      <w:r w:rsidRPr="00E867B3">
        <w:rPr>
          <w:noProof/>
          <w:lang w:val="en-GB"/>
        </w:rPr>
        <w:t xml:space="preserve">: </w:t>
      </w:r>
    </w:p>
    <w:p w14:paraId="2ACAE387" w14:textId="762E83C7" w:rsidR="000332DC" w:rsidRPr="00E867B3" w:rsidRDefault="00C1123A" w:rsidP="00464F58">
      <w:pPr>
        <w:pStyle w:val="BodyText"/>
        <w:rPr>
          <w:noProof/>
          <w:lang w:val="en-GB"/>
        </w:rPr>
      </w:pPr>
      <w:hyperlink r:id="rId19" w:anchor="io-read-csv-table" w:history="1">
        <w:r w:rsidR="008B7800" w:rsidRPr="00E867B3">
          <w:rPr>
            <w:rStyle w:val="Hyperlink"/>
            <w:noProof/>
            <w:lang w:val="en-GB"/>
          </w:rPr>
          <w:t>https://pandas.pydata.org/docs/user_guide/io.html#io-read-csv-table</w:t>
        </w:r>
      </w:hyperlink>
    </w:p>
    <w:p w14:paraId="1116F2AC" w14:textId="38686B9B" w:rsidR="002540C7" w:rsidRPr="00E867B3" w:rsidRDefault="00A4254F" w:rsidP="002540C7">
      <w:pPr>
        <w:pStyle w:val="BodyText"/>
        <w:rPr>
          <w:noProof/>
          <w:lang w:val="en-GB"/>
        </w:rPr>
      </w:pPr>
      <w:r w:rsidRPr="00E867B3">
        <w:rPr>
          <w:noProof/>
          <w:lang w:val="en-GB"/>
        </w:rPr>
        <w:t xml:space="preserve">Read the following website for more information regarding the </w:t>
      </w:r>
      <w:r w:rsidR="005F5335" w:rsidRPr="00E867B3">
        <w:rPr>
          <w:noProof/>
          <w:lang w:val="en-GB"/>
        </w:rPr>
        <w:t xml:space="preserve">US Census data, including the explanation of the variable names and </w:t>
      </w:r>
      <w:r w:rsidR="002540C7" w:rsidRPr="00E867B3">
        <w:rPr>
          <w:noProof/>
          <w:lang w:val="en-GB"/>
        </w:rPr>
        <w:t>other useful information about the data</w:t>
      </w:r>
      <w:r w:rsidR="005F5335" w:rsidRPr="00E867B3">
        <w:rPr>
          <w:noProof/>
          <w:lang w:val="en-GB"/>
        </w:rPr>
        <w:t>:</w:t>
      </w:r>
    </w:p>
    <w:p w14:paraId="4097D2EC" w14:textId="718253B0" w:rsidR="00A4254F" w:rsidRPr="00E867B3" w:rsidRDefault="00C1123A" w:rsidP="002540C7">
      <w:pPr>
        <w:pStyle w:val="BodyText"/>
        <w:rPr>
          <w:noProof/>
          <w:lang w:val="en-GB"/>
        </w:rPr>
      </w:pPr>
      <w:hyperlink r:id="rId20" w:history="1">
        <w:r w:rsidR="00A4254F" w:rsidRPr="00E867B3">
          <w:rPr>
            <w:rStyle w:val="Hyperlink"/>
            <w:noProof/>
            <w:lang w:val="en-GB"/>
          </w:rPr>
          <w:t>http://www.cs.toronto.edu/~delve/data/adult/ adultDetail.html)</w:t>
        </w:r>
      </w:hyperlink>
    </w:p>
    <w:p w14:paraId="3581A531" w14:textId="77777777" w:rsidR="00A4254F" w:rsidRPr="00E867B3" w:rsidRDefault="00A4254F" w:rsidP="00CF16A6">
      <w:pPr>
        <w:pStyle w:val="BodyText"/>
        <w:spacing w:before="0" w:after="0"/>
        <w:jc w:val="left"/>
        <w:rPr>
          <w:noProof/>
          <w:lang w:val="en-GB"/>
        </w:rPr>
      </w:pPr>
    </w:p>
    <w:p w14:paraId="004F3B07" w14:textId="77777777" w:rsidR="00785B9A" w:rsidRPr="00E867B3" w:rsidRDefault="00785B9A">
      <w:pPr>
        <w:rPr>
          <w:b/>
          <w:bCs/>
          <w:noProof/>
          <w:sz w:val="36"/>
          <w:szCs w:val="28"/>
        </w:rPr>
      </w:pPr>
      <w:r w:rsidRPr="00E867B3">
        <w:rPr>
          <w:noProof/>
        </w:rPr>
        <w:br w:type="page"/>
      </w:r>
    </w:p>
    <w:p w14:paraId="0343A32F" w14:textId="4E33506C" w:rsidR="00D2123C" w:rsidRDefault="00D2123C" w:rsidP="00FE0B05">
      <w:pPr>
        <w:pStyle w:val="Heading2"/>
      </w:pPr>
      <w:r w:rsidRPr="00E867B3">
        <w:lastRenderedPageBreak/>
        <w:t xml:space="preserve">Chapter 2 </w:t>
      </w:r>
      <w:r w:rsidR="009120D7" w:rsidRPr="00E867B3">
        <w:t xml:space="preserve">Data </w:t>
      </w:r>
      <w:r w:rsidR="006A682E" w:rsidRPr="00E867B3">
        <w:t>Selection</w:t>
      </w:r>
    </w:p>
    <w:p w14:paraId="21A123A4" w14:textId="7E6522A6" w:rsidR="00FF1D3D" w:rsidRPr="00FF1D3D" w:rsidRDefault="00FF1D3D" w:rsidP="00FF1D3D">
      <w:pPr>
        <w:pStyle w:val="BodyText"/>
        <w:rPr>
          <w:lang w:val="en-GB"/>
        </w:rPr>
      </w:pPr>
      <w:r>
        <w:rPr>
          <w:lang w:val="en-GB"/>
        </w:rPr>
        <w:t xml:space="preserve">Lesson Recording - </w:t>
      </w:r>
      <w:r w:rsidRPr="00FF1D3D">
        <w:rPr>
          <w:lang w:val="en-GB"/>
        </w:rPr>
        <w:t>D</w:t>
      </w:r>
      <w:proofErr w:type="spellStart"/>
      <w:r w:rsidRPr="00FF1D3D">
        <w:rPr>
          <w:lang w:val="en-US"/>
        </w:rPr>
        <w:t>ata</w:t>
      </w:r>
      <w:proofErr w:type="spellEnd"/>
      <w:r w:rsidRPr="00FF1D3D">
        <w:rPr>
          <w:lang w:val="en-US"/>
        </w:rPr>
        <w:t xml:space="preserve"> Selection in pandas</w:t>
      </w:r>
    </w:p>
    <w:p w14:paraId="4B0BF2BC" w14:textId="42D8350A" w:rsidR="00C17B1B" w:rsidRPr="00E867B3" w:rsidRDefault="005C6E4F" w:rsidP="00C17B1B">
      <w:pPr>
        <w:pStyle w:val="BodyText"/>
        <w:rPr>
          <w:noProof/>
          <w:lang w:val="en-GB"/>
        </w:rPr>
      </w:pPr>
      <w:r w:rsidRPr="00E867B3">
        <w:rPr>
          <w:noProof/>
          <w:lang w:val="en-GB"/>
        </w:rPr>
        <w:t xml:space="preserve">Same as </w:t>
      </w:r>
      <w:r w:rsidR="004C18BC" w:rsidRPr="00E867B3">
        <w:rPr>
          <w:noProof/>
          <w:lang w:val="en-GB"/>
        </w:rPr>
        <w:t>Python lists</w:t>
      </w:r>
      <w:r w:rsidR="00E06E49" w:rsidRPr="00E867B3">
        <w:rPr>
          <w:noProof/>
          <w:lang w:val="en-GB"/>
        </w:rPr>
        <w:t xml:space="preserve"> or NumPy arrays, we can access a </w:t>
      </w:r>
      <w:r w:rsidR="00323845" w:rsidRPr="00E867B3">
        <w:rPr>
          <w:noProof/>
          <w:lang w:val="en-GB"/>
        </w:rPr>
        <w:t>pandas DataFrame</w:t>
      </w:r>
      <w:r w:rsidR="0003501F" w:rsidRPr="00E867B3">
        <w:rPr>
          <w:noProof/>
          <w:lang w:val="en-GB"/>
        </w:rPr>
        <w:t xml:space="preserve"> by using the index operator </w:t>
      </w:r>
      <w:r w:rsidR="0003501F" w:rsidRPr="00E867B3">
        <w:rPr>
          <w:rFonts w:ascii="Consolas" w:hAnsi="Consolas"/>
          <w:noProof/>
          <w:lang w:val="en-GB"/>
        </w:rPr>
        <w:t>[]</w:t>
      </w:r>
      <w:r w:rsidR="0003501F" w:rsidRPr="00E867B3">
        <w:rPr>
          <w:noProof/>
          <w:lang w:val="en-GB"/>
        </w:rPr>
        <w:t xml:space="preserve">. </w:t>
      </w:r>
      <w:r w:rsidR="008F4616" w:rsidRPr="00E867B3">
        <w:rPr>
          <w:noProof/>
          <w:lang w:val="en-GB"/>
        </w:rPr>
        <w:t xml:space="preserve">In this chapter, we will </w:t>
      </w:r>
      <w:r w:rsidR="00D90203" w:rsidRPr="00E867B3">
        <w:rPr>
          <w:noProof/>
          <w:lang w:val="en-GB"/>
        </w:rPr>
        <w:t xml:space="preserve">introduce </w:t>
      </w:r>
      <w:r w:rsidR="00704184" w:rsidRPr="00E867B3">
        <w:rPr>
          <w:noProof/>
          <w:lang w:val="en-GB"/>
        </w:rPr>
        <w:t xml:space="preserve">three ways to </w:t>
      </w:r>
      <w:r w:rsidR="00F97A8F" w:rsidRPr="00E867B3">
        <w:rPr>
          <w:noProof/>
          <w:lang w:val="en-GB"/>
        </w:rPr>
        <w:t xml:space="preserve">subset </w:t>
      </w:r>
      <w:r w:rsidR="00467716" w:rsidRPr="00E867B3">
        <w:rPr>
          <w:noProof/>
          <w:lang w:val="en-GB"/>
        </w:rPr>
        <w:t xml:space="preserve">rows, </w:t>
      </w:r>
      <w:r w:rsidR="00773CEC" w:rsidRPr="00E867B3">
        <w:rPr>
          <w:noProof/>
          <w:lang w:val="en-GB"/>
        </w:rPr>
        <w:t>columns,</w:t>
      </w:r>
      <w:r w:rsidR="00467716" w:rsidRPr="00E867B3">
        <w:rPr>
          <w:noProof/>
          <w:lang w:val="en-GB"/>
        </w:rPr>
        <w:t xml:space="preserve"> or elements of a DataFrame.</w:t>
      </w:r>
      <w:r w:rsidR="00773CEC" w:rsidRPr="00E867B3">
        <w:rPr>
          <w:noProof/>
          <w:lang w:val="en-GB"/>
        </w:rPr>
        <w:t xml:space="preserve"> </w:t>
      </w:r>
    </w:p>
    <w:p w14:paraId="7A13E97E" w14:textId="3E58D33F" w:rsidR="00D2123C" w:rsidRPr="00E867B3" w:rsidRDefault="00235ADF" w:rsidP="000762D6">
      <w:pPr>
        <w:pStyle w:val="Heading3"/>
        <w:tabs>
          <w:tab w:val="left" w:pos="709"/>
        </w:tabs>
        <w:rPr>
          <w:noProof/>
          <w:lang w:val="en-GB"/>
        </w:rPr>
      </w:pPr>
      <w:r w:rsidRPr="00E867B3">
        <w:rPr>
          <w:noProof/>
          <w:lang w:val="en-GB"/>
        </w:rPr>
        <w:t>2</w:t>
      </w:r>
      <w:r w:rsidR="00D2123C" w:rsidRPr="00E867B3">
        <w:rPr>
          <w:noProof/>
          <w:lang w:val="en-GB"/>
        </w:rPr>
        <w:t>.1</w:t>
      </w:r>
      <w:r w:rsidR="00D2123C" w:rsidRPr="00E867B3">
        <w:rPr>
          <w:noProof/>
          <w:lang w:val="en-GB"/>
        </w:rPr>
        <w:tab/>
      </w:r>
      <w:r w:rsidR="00DB0E1E" w:rsidRPr="00E867B3">
        <w:rPr>
          <w:noProof/>
          <w:lang w:val="en-GB"/>
        </w:rPr>
        <w:t xml:space="preserve">Selecting Columns by </w:t>
      </w:r>
      <w:r w:rsidR="000554A5" w:rsidRPr="00E867B3">
        <w:rPr>
          <w:noProof/>
          <w:lang w:val="en-GB"/>
        </w:rPr>
        <w:t>Variable Names</w:t>
      </w:r>
    </w:p>
    <w:p w14:paraId="672BCD63" w14:textId="26FBAC28" w:rsidR="00F46F73" w:rsidRPr="00E867B3" w:rsidRDefault="00046D6F" w:rsidP="00F46F73">
      <w:pPr>
        <w:pStyle w:val="BodyText"/>
        <w:rPr>
          <w:noProof/>
          <w:lang w:val="en-GB"/>
        </w:rPr>
      </w:pPr>
      <w:r w:rsidRPr="00E867B3">
        <w:rPr>
          <w:noProof/>
          <w:lang w:val="en-GB" w:eastAsia="en-SG"/>
        </w:rPr>
        <w:t xml:space="preserve">To select specific columns, </w:t>
      </w:r>
      <w:r w:rsidR="000554A5" w:rsidRPr="00E867B3">
        <w:rPr>
          <w:noProof/>
          <w:lang w:val="en-GB" w:eastAsia="en-SG"/>
        </w:rPr>
        <w:t xml:space="preserve">which represent the variables of a dataset, we can </w:t>
      </w:r>
      <w:r w:rsidR="00992E2C" w:rsidRPr="00E867B3">
        <w:rPr>
          <w:noProof/>
          <w:lang w:val="en-GB" w:eastAsia="en-SG"/>
        </w:rPr>
        <w:t xml:space="preserve">create a list with </w:t>
      </w:r>
      <w:r w:rsidR="000554A5" w:rsidRPr="00E867B3">
        <w:rPr>
          <w:noProof/>
          <w:lang w:val="en-GB" w:eastAsia="en-SG"/>
        </w:rPr>
        <w:t>the variable</w:t>
      </w:r>
      <w:r w:rsidR="001A4D95" w:rsidRPr="00E867B3">
        <w:rPr>
          <w:noProof/>
          <w:lang w:val="en-GB" w:eastAsia="en-SG"/>
        </w:rPr>
        <w:t xml:space="preserve"> names (or labels)</w:t>
      </w:r>
      <w:r w:rsidR="001B774C" w:rsidRPr="00E867B3">
        <w:rPr>
          <w:noProof/>
          <w:lang w:val="en-GB" w:eastAsia="en-SG"/>
        </w:rPr>
        <w:t xml:space="preserve"> </w:t>
      </w:r>
      <w:r w:rsidR="00992E2C" w:rsidRPr="00E867B3">
        <w:rPr>
          <w:noProof/>
          <w:lang w:val="en-GB" w:eastAsia="en-SG"/>
        </w:rPr>
        <w:t xml:space="preserve">to be selected and then put it in the index operator.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46F73" w:rsidRPr="000A7171" w14:paraId="2398E28F" w14:textId="77777777" w:rsidTr="00950972">
        <w:trPr>
          <w:jc w:val="right"/>
        </w:trPr>
        <w:tc>
          <w:tcPr>
            <w:tcW w:w="9017" w:type="dxa"/>
            <w:shd w:val="clear" w:color="auto" w:fill="D9D9D9" w:themeFill="background1" w:themeFillShade="D9"/>
            <w:vAlign w:val="center"/>
          </w:tcPr>
          <w:p w14:paraId="5C3620E5" w14:textId="47745669" w:rsidR="00F46F73" w:rsidRPr="00E867B3" w:rsidRDefault="00225D25" w:rsidP="00EB5DD8">
            <w:pPr>
              <w:pStyle w:val="Code"/>
              <w:tabs>
                <w:tab w:val="left" w:pos="6557"/>
              </w:tabs>
              <w:ind w:left="33"/>
              <w:rPr>
                <w:noProof/>
                <w:color w:val="auto"/>
                <w:lang w:val="en-GB"/>
              </w:rPr>
            </w:pPr>
            <w:r w:rsidRPr="00E867B3">
              <w:rPr>
                <w:noProof/>
                <w:lang w:val="en-GB"/>
              </w:rPr>
              <w:t>DataFrame_name</w:t>
            </w:r>
            <w:r w:rsidR="00EB5DD8" w:rsidRPr="00E867B3">
              <w:rPr>
                <w:noProof/>
                <w:color w:val="auto"/>
                <w:lang w:val="en-GB"/>
              </w:rPr>
              <w:t>[[</w:t>
            </w:r>
            <w:r w:rsidR="00824E5F" w:rsidRPr="00E867B3">
              <w:rPr>
                <w:noProof/>
                <w:color w:val="auto"/>
                <w:lang w:val="en-GB"/>
              </w:rPr>
              <w:t>"</w:t>
            </w:r>
            <w:r w:rsidR="00EB5DD8" w:rsidRPr="00E867B3">
              <w:rPr>
                <w:noProof/>
                <w:color w:val="215868" w:themeColor="accent5" w:themeShade="80"/>
                <w:lang w:val="en-GB"/>
              </w:rPr>
              <w:t>var_name1</w:t>
            </w:r>
            <w:r w:rsidR="00824E5F" w:rsidRPr="00E867B3">
              <w:rPr>
                <w:noProof/>
                <w:color w:val="auto"/>
                <w:lang w:val="en-GB"/>
              </w:rPr>
              <w:t>"</w:t>
            </w:r>
            <w:r w:rsidR="00EB5DD8" w:rsidRPr="00E867B3">
              <w:rPr>
                <w:noProof/>
                <w:color w:val="auto"/>
                <w:lang w:val="en-GB"/>
              </w:rPr>
              <w:t xml:space="preserve">, </w:t>
            </w:r>
            <w:r w:rsidR="00824E5F" w:rsidRPr="00E867B3">
              <w:rPr>
                <w:noProof/>
                <w:color w:val="auto"/>
                <w:lang w:val="en-GB"/>
              </w:rPr>
              <w:t>"</w:t>
            </w:r>
            <w:r w:rsidR="00EB5DD8" w:rsidRPr="00E867B3">
              <w:rPr>
                <w:noProof/>
                <w:color w:val="215868" w:themeColor="accent5" w:themeShade="80"/>
                <w:lang w:val="en-GB"/>
              </w:rPr>
              <w:t>var_name</w:t>
            </w:r>
            <w:r w:rsidR="003B038A" w:rsidRPr="00E867B3">
              <w:rPr>
                <w:noProof/>
                <w:color w:val="215868" w:themeColor="accent5" w:themeShade="80"/>
                <w:lang w:val="en-GB"/>
              </w:rPr>
              <w:t>2</w:t>
            </w:r>
            <w:r w:rsidR="00824E5F" w:rsidRPr="00E867B3">
              <w:rPr>
                <w:noProof/>
                <w:color w:val="auto"/>
                <w:lang w:val="en-GB"/>
              </w:rPr>
              <w:t>"</w:t>
            </w:r>
            <w:r w:rsidR="00EB5DD8" w:rsidRPr="00E867B3">
              <w:rPr>
                <w:noProof/>
                <w:color w:val="auto"/>
                <w:lang w:val="en-GB"/>
              </w:rPr>
              <w:t>,</w:t>
            </w:r>
            <w:r w:rsidR="003B038A" w:rsidRPr="00E867B3">
              <w:rPr>
                <w:noProof/>
                <w:color w:val="auto"/>
                <w:lang w:val="en-GB"/>
              </w:rPr>
              <w:t xml:space="preserve"> …</w:t>
            </w:r>
            <w:r w:rsidR="00EB5DD8" w:rsidRPr="00E867B3">
              <w:rPr>
                <w:noProof/>
                <w:color w:val="auto"/>
                <w:lang w:val="en-GB"/>
              </w:rPr>
              <w:t>]]</w:t>
            </w:r>
          </w:p>
        </w:tc>
      </w:tr>
    </w:tbl>
    <w:p w14:paraId="684E254F" w14:textId="128A4315" w:rsidR="00D76D2E" w:rsidRPr="00036E4C" w:rsidRDefault="005220C3" w:rsidP="00BC187C">
      <w:pPr>
        <w:pStyle w:val="BodyText"/>
        <w:rPr>
          <w:noProof/>
          <w:lang w:val="en-GB" w:eastAsia="en-SG"/>
        </w:rPr>
      </w:pPr>
      <w:r w:rsidRPr="00036E4C">
        <w:rPr>
          <w:noProof/>
          <w:lang w:val="en-GB"/>
        </w:rPr>
        <w:t xml:space="preserve">Note that </w:t>
      </w:r>
      <w:r w:rsidR="004E2276">
        <w:rPr>
          <w:noProof/>
          <w:lang w:val="en-GB"/>
        </w:rPr>
        <w:t xml:space="preserve">each </w:t>
      </w:r>
      <w:r w:rsidR="00AF394C" w:rsidRPr="00036E4C">
        <w:rPr>
          <w:noProof/>
          <w:lang w:val="en-GB"/>
        </w:rPr>
        <w:t xml:space="preserve">variable name must be put within a pair of quotation marks since </w:t>
      </w:r>
      <w:r w:rsidR="004E2276">
        <w:rPr>
          <w:noProof/>
          <w:lang w:val="en-GB"/>
        </w:rPr>
        <w:t xml:space="preserve">it is </w:t>
      </w:r>
      <w:r w:rsidR="00AF394C" w:rsidRPr="00036E4C">
        <w:rPr>
          <w:noProof/>
          <w:lang w:val="en-GB"/>
        </w:rPr>
        <w:t xml:space="preserve">treated as </w:t>
      </w:r>
      <w:r w:rsidR="004E2276">
        <w:rPr>
          <w:noProof/>
          <w:lang w:val="en-GB"/>
        </w:rPr>
        <w:t xml:space="preserve">a </w:t>
      </w:r>
      <w:r w:rsidR="00AF394C" w:rsidRPr="00036E4C">
        <w:rPr>
          <w:noProof/>
          <w:lang w:val="en-GB"/>
        </w:rPr>
        <w:t xml:space="preserve">string in this case. </w:t>
      </w:r>
      <w:r w:rsidR="00D17A3A" w:rsidRPr="00036E4C">
        <w:rPr>
          <w:noProof/>
          <w:lang w:val="en-GB"/>
        </w:rPr>
        <w:t xml:space="preserve">If we simply want to access one column, we can </w:t>
      </w:r>
      <w:r w:rsidR="00F02348" w:rsidRPr="00036E4C">
        <w:rPr>
          <w:noProof/>
          <w:lang w:val="en-GB"/>
        </w:rPr>
        <w:t xml:space="preserve">omit the creation of the list and </w:t>
      </w:r>
      <w:r w:rsidR="00D17A3A" w:rsidRPr="00036E4C">
        <w:rPr>
          <w:noProof/>
          <w:lang w:val="en-GB"/>
        </w:rPr>
        <w:t xml:space="preserve">put the variable name as string </w:t>
      </w:r>
      <w:r w:rsidR="00F02348" w:rsidRPr="00036E4C">
        <w:rPr>
          <w:noProof/>
          <w:lang w:val="en-GB"/>
        </w:rPr>
        <w:t>inside the index operator directly.</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D35D6E" w:rsidRPr="000A7171" w14:paraId="5CB938E8" w14:textId="77777777" w:rsidTr="00F5338C">
        <w:tc>
          <w:tcPr>
            <w:tcW w:w="9017" w:type="dxa"/>
          </w:tcPr>
          <w:p w14:paraId="363098A4" w14:textId="7B77A2DC" w:rsidR="00041B87" w:rsidRPr="00036E4C" w:rsidRDefault="00D35D6E" w:rsidP="00F5338C">
            <w:pPr>
              <w:pStyle w:val="BodyText"/>
              <w:rPr>
                <w:noProof/>
                <w:lang w:val="en-GB"/>
              </w:rPr>
            </w:pPr>
            <w:r w:rsidRPr="00036E4C">
              <w:rPr>
                <w:b/>
                <w:bCs/>
                <w:noProof/>
                <w:lang w:val="en-GB"/>
              </w:rPr>
              <w:t>Example (</w:t>
            </w:r>
            <w:r w:rsidR="00B20E43" w:rsidRPr="00036E4C">
              <w:rPr>
                <w:b/>
                <w:bCs/>
                <w:noProof/>
                <w:lang w:val="en-GB"/>
              </w:rPr>
              <w:t>Cont’d</w:t>
            </w:r>
            <w:r w:rsidRPr="00036E4C">
              <w:rPr>
                <w:b/>
                <w:bCs/>
                <w:noProof/>
                <w:lang w:val="en-GB"/>
              </w:rPr>
              <w:t xml:space="preserve">): </w:t>
            </w:r>
            <w:r w:rsidR="00E64C8B" w:rsidRPr="00036E4C">
              <w:rPr>
                <w:noProof/>
                <w:lang w:val="en-GB"/>
              </w:rPr>
              <w:t>Now w</w:t>
            </w:r>
            <w:r w:rsidR="0060760E" w:rsidRPr="00036E4C">
              <w:rPr>
                <w:noProof/>
                <w:lang w:val="en-GB"/>
              </w:rPr>
              <w:t xml:space="preserve">e would like to </w:t>
            </w:r>
            <w:r w:rsidR="0071590F" w:rsidRPr="00036E4C">
              <w:rPr>
                <w:noProof/>
                <w:lang w:val="en-GB"/>
              </w:rPr>
              <w:t xml:space="preserve">select the columns </w:t>
            </w:r>
            <w:r w:rsidR="001E20D4">
              <w:rPr>
                <w:noProof/>
                <w:lang w:val="en-GB"/>
              </w:rPr>
              <w:t>"</w:t>
            </w:r>
            <w:r w:rsidR="00115F8C" w:rsidRPr="001E20D4">
              <w:rPr>
                <w:rFonts w:ascii="Consolas" w:hAnsi="Consolas"/>
                <w:noProof/>
                <w:lang w:val="en-GB"/>
              </w:rPr>
              <w:t>marital-status</w:t>
            </w:r>
            <w:r w:rsidR="001E20D4">
              <w:rPr>
                <w:noProof/>
                <w:lang w:val="en-GB"/>
              </w:rPr>
              <w:t>"</w:t>
            </w:r>
            <w:r w:rsidR="00115F8C" w:rsidRPr="00036E4C">
              <w:rPr>
                <w:noProof/>
                <w:lang w:val="en-GB"/>
              </w:rPr>
              <w:t xml:space="preserve">, </w:t>
            </w:r>
            <w:r w:rsidR="001E20D4">
              <w:rPr>
                <w:noProof/>
                <w:lang w:val="en-GB"/>
              </w:rPr>
              <w:t>"</w:t>
            </w:r>
            <w:r w:rsidR="00115F8C" w:rsidRPr="001E20D4">
              <w:rPr>
                <w:rFonts w:ascii="Consolas" w:hAnsi="Consolas"/>
                <w:noProof/>
                <w:lang w:val="en-GB"/>
              </w:rPr>
              <w:t>race</w:t>
            </w:r>
            <w:r w:rsidR="001E20D4">
              <w:rPr>
                <w:noProof/>
                <w:lang w:val="en-GB"/>
              </w:rPr>
              <w:t>"</w:t>
            </w:r>
            <w:r w:rsidR="00115F8C" w:rsidRPr="00036E4C">
              <w:rPr>
                <w:noProof/>
                <w:lang w:val="en-GB"/>
              </w:rPr>
              <w:t xml:space="preserve">, </w:t>
            </w:r>
            <w:r w:rsidR="001E20D4">
              <w:rPr>
                <w:noProof/>
                <w:lang w:val="en-GB"/>
              </w:rPr>
              <w:t>"</w:t>
            </w:r>
            <w:r w:rsidR="00115F8C" w:rsidRPr="001E20D4">
              <w:rPr>
                <w:rFonts w:ascii="Consolas" w:hAnsi="Consolas"/>
                <w:noProof/>
                <w:lang w:val="en-GB"/>
              </w:rPr>
              <w:t>gender</w:t>
            </w:r>
            <w:r w:rsidR="001E20D4">
              <w:rPr>
                <w:noProof/>
                <w:lang w:val="en-GB"/>
              </w:rPr>
              <w:t>"</w:t>
            </w:r>
            <w:r w:rsidR="0071590F" w:rsidRPr="00036E4C">
              <w:rPr>
                <w:noProof/>
                <w:lang w:val="en-GB"/>
              </w:rPr>
              <w:t xml:space="preserve"> and </w:t>
            </w:r>
            <w:r w:rsidR="001E20D4">
              <w:rPr>
                <w:noProof/>
                <w:lang w:val="en-GB"/>
              </w:rPr>
              <w:t>"</w:t>
            </w:r>
            <w:r w:rsidR="00115F8C" w:rsidRPr="001E20D4">
              <w:rPr>
                <w:rFonts w:ascii="Consolas" w:hAnsi="Consolas"/>
                <w:noProof/>
                <w:lang w:val="en-GB"/>
              </w:rPr>
              <w:t>income</w:t>
            </w:r>
            <w:r w:rsidR="001E20D4">
              <w:rPr>
                <w:noProof/>
                <w:lang w:val="en-GB"/>
              </w:rPr>
              <w:t>"</w:t>
            </w:r>
            <w:r w:rsidR="0071590F" w:rsidRPr="00036E4C">
              <w:rPr>
                <w:noProof/>
                <w:lang w:val="en-GB"/>
              </w:rPr>
              <w:t xml:space="preserve"> from</w:t>
            </w:r>
            <w:r w:rsidR="00EF4393" w:rsidRPr="00036E4C">
              <w:rPr>
                <w:noProof/>
                <w:lang w:val="en-GB"/>
              </w:rPr>
              <w:t xml:space="preserve"> the US Census dataset</w:t>
            </w:r>
            <w:r w:rsidR="00041B87" w:rsidRPr="00036E4C">
              <w:rPr>
                <w:noProof/>
                <w:lang w:val="en-GB"/>
              </w:rPr>
              <w:t>.</w:t>
            </w:r>
          </w:p>
          <w:p w14:paraId="7DAA3C52" w14:textId="795CE53D" w:rsidR="00D35D6E" w:rsidRPr="00036E4C" w:rsidRDefault="00115F8C" w:rsidP="000F077F">
            <w:pPr>
              <w:pStyle w:val="Figure-Image-Upper"/>
              <w:rPr>
                <w:lang w:val="en-GB"/>
              </w:rPr>
            </w:pPr>
            <w:r w:rsidRPr="00036E4C">
              <w:drawing>
                <wp:inline distT="0" distB="0" distL="0" distR="0" wp14:anchorId="7BD3439A" wp14:editId="70178F35">
                  <wp:extent cx="5580000" cy="2008113"/>
                  <wp:effectExtent l="19050" t="19050" r="2095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74" t="26241" r="2296" b="21257"/>
                          <a:stretch/>
                        </pic:blipFill>
                        <pic:spPr bwMode="auto">
                          <a:xfrm>
                            <a:off x="0" y="0"/>
                            <a:ext cx="5580000" cy="200811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09809BF" w14:textId="011021E6" w:rsidR="00D35D6E" w:rsidRPr="00036E4C" w:rsidRDefault="00D35D6E" w:rsidP="007F130D">
            <w:pPr>
              <w:pStyle w:val="Caption"/>
              <w:rPr>
                <w:noProof/>
                <w:lang w:val="en-GB"/>
              </w:rPr>
            </w:pPr>
            <w:bookmarkStart w:id="23" w:name="_Ref61714618"/>
            <w:r w:rsidRPr="00036E4C">
              <w:rPr>
                <w:noProof/>
                <w:lang w:val="en-GB"/>
              </w:rPr>
              <w:t xml:space="preserve">Figure </w:t>
            </w:r>
            <w:r w:rsidR="002B7403" w:rsidRPr="00036E4C">
              <w:rPr>
                <w:noProof/>
                <w:lang w:val="en-GB"/>
              </w:rPr>
              <w:t>4</w:t>
            </w:r>
            <w:r w:rsidRPr="00036E4C">
              <w:rPr>
                <w:noProof/>
                <w:lang w:val="en-GB"/>
              </w:rPr>
              <w:t>.</w:t>
            </w:r>
            <w:r w:rsidR="00502442" w:rsidRPr="00036E4C">
              <w:rPr>
                <w:noProof/>
                <w:lang w:val="en-GB"/>
              </w:rPr>
              <w:fldChar w:fldCharType="begin"/>
            </w:r>
            <w:r w:rsidR="00502442" w:rsidRPr="00036E4C">
              <w:rPr>
                <w:noProof/>
                <w:lang w:val="en-GB"/>
              </w:rPr>
              <w:instrText xml:space="preserve"> SEQ Figure \* ARABIC </w:instrText>
            </w:r>
            <w:r w:rsidR="00502442" w:rsidRPr="00036E4C">
              <w:rPr>
                <w:noProof/>
                <w:lang w:val="en-GB"/>
              </w:rPr>
              <w:fldChar w:fldCharType="separate"/>
            </w:r>
            <w:r w:rsidR="00B60DB2" w:rsidRPr="00036E4C">
              <w:rPr>
                <w:noProof/>
                <w:lang w:val="en-GB"/>
              </w:rPr>
              <w:t>4</w:t>
            </w:r>
            <w:r w:rsidR="00502442" w:rsidRPr="00036E4C">
              <w:rPr>
                <w:noProof/>
                <w:lang w:val="en-GB"/>
              </w:rPr>
              <w:fldChar w:fldCharType="end"/>
            </w:r>
            <w:bookmarkEnd w:id="23"/>
            <w:r w:rsidRPr="00036E4C">
              <w:rPr>
                <w:noProof/>
                <w:lang w:val="en-GB"/>
              </w:rPr>
              <w:t xml:space="preserve"> </w:t>
            </w:r>
            <w:r w:rsidR="00E5461C" w:rsidRPr="00036E4C">
              <w:rPr>
                <w:noProof/>
                <w:lang w:val="en-GB"/>
              </w:rPr>
              <w:t>Select Columns from a DataFrame by Variable Names</w:t>
            </w:r>
          </w:p>
          <w:p w14:paraId="553F2661" w14:textId="64A60558" w:rsidR="00D35D6E" w:rsidRPr="00036E4C" w:rsidRDefault="005D145F" w:rsidP="00925CC3">
            <w:pPr>
              <w:pStyle w:val="BodyText"/>
              <w:rPr>
                <w:noProof/>
                <w:lang w:val="en-GB"/>
              </w:rPr>
            </w:pPr>
            <w:r w:rsidRPr="00036E4C">
              <w:rPr>
                <w:noProof/>
                <w:lang w:val="en-GB"/>
              </w:rPr>
              <w:t>Suppose w</w:t>
            </w:r>
            <w:r w:rsidR="00CC321E" w:rsidRPr="00036E4C">
              <w:rPr>
                <w:noProof/>
                <w:lang w:val="en-GB"/>
              </w:rPr>
              <w:t xml:space="preserve">e </w:t>
            </w:r>
            <w:r w:rsidR="00D82C33" w:rsidRPr="00036E4C">
              <w:rPr>
                <w:noProof/>
                <w:lang w:val="en-GB"/>
              </w:rPr>
              <w:t xml:space="preserve">would like to select the target variable </w:t>
            </w:r>
            <w:r w:rsidR="00B81EB7">
              <w:rPr>
                <w:noProof/>
                <w:lang w:val="en-GB"/>
              </w:rPr>
              <w:t>"</w:t>
            </w:r>
            <w:r w:rsidR="00B81EB7" w:rsidRPr="001E20D4">
              <w:rPr>
                <w:rFonts w:ascii="Consolas" w:hAnsi="Consolas"/>
                <w:noProof/>
                <w:lang w:val="en-GB"/>
              </w:rPr>
              <w:t>income</w:t>
            </w:r>
            <w:r w:rsidR="00B81EB7">
              <w:rPr>
                <w:noProof/>
                <w:lang w:val="en-GB"/>
              </w:rPr>
              <w:t>"</w:t>
            </w:r>
            <w:r w:rsidR="00D82C33" w:rsidRPr="00036E4C">
              <w:rPr>
                <w:noProof/>
                <w:lang w:val="en-GB"/>
              </w:rPr>
              <w:t xml:space="preserve"> alone</w:t>
            </w:r>
            <w:r w:rsidRPr="00036E4C">
              <w:rPr>
                <w:noProof/>
                <w:lang w:val="en-GB"/>
              </w:rPr>
              <w:t xml:space="preserve"> and save the column as a NumPy array</w:t>
            </w:r>
            <w:r w:rsidR="001C7C4C" w:rsidRPr="00036E4C">
              <w:rPr>
                <w:noProof/>
                <w:lang w:val="en-GB"/>
              </w:rPr>
              <w:t xml:space="preserve"> for further calculation.</w:t>
            </w:r>
          </w:p>
          <w:p w14:paraId="680C9ECF" w14:textId="7E6D870A" w:rsidR="005D145F" w:rsidRPr="00036E4C" w:rsidRDefault="007A10E4" w:rsidP="005D145F">
            <w:pPr>
              <w:pStyle w:val="Figure-Image-Upper"/>
              <w:rPr>
                <w:lang w:val="en-GB"/>
              </w:rPr>
            </w:pPr>
            <w:r w:rsidRPr="00036E4C">
              <w:lastRenderedPageBreak/>
              <w:drawing>
                <wp:inline distT="0" distB="0" distL="0" distR="0" wp14:anchorId="4AE28A89" wp14:editId="1316F106">
                  <wp:extent cx="5580000" cy="561256"/>
                  <wp:effectExtent l="19050" t="19050" r="2095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769" t="36286" r="2293" b="49057"/>
                          <a:stretch/>
                        </pic:blipFill>
                        <pic:spPr bwMode="auto">
                          <a:xfrm>
                            <a:off x="0" y="0"/>
                            <a:ext cx="5580000" cy="561256"/>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7356854" w14:textId="0F1FFB4A" w:rsidR="005D145F" w:rsidRPr="00036E4C" w:rsidRDefault="005D145F" w:rsidP="005D145F">
            <w:pPr>
              <w:pStyle w:val="Caption"/>
              <w:rPr>
                <w:noProof/>
                <w:lang w:val="en-GB"/>
              </w:rPr>
            </w:pPr>
            <w:r w:rsidRPr="00036E4C">
              <w:rPr>
                <w:noProof/>
                <w:lang w:val="en-GB"/>
              </w:rPr>
              <w:t>Figure 4.</w:t>
            </w:r>
            <w:r w:rsidR="00502442" w:rsidRPr="00036E4C">
              <w:rPr>
                <w:noProof/>
                <w:lang w:val="en-GB"/>
              </w:rPr>
              <w:fldChar w:fldCharType="begin"/>
            </w:r>
            <w:r w:rsidR="00502442" w:rsidRPr="00036E4C">
              <w:rPr>
                <w:noProof/>
                <w:lang w:val="en-GB"/>
              </w:rPr>
              <w:instrText xml:space="preserve"> SEQ Figure \* ARABIC </w:instrText>
            </w:r>
            <w:r w:rsidR="00502442" w:rsidRPr="00036E4C">
              <w:rPr>
                <w:noProof/>
                <w:lang w:val="en-GB"/>
              </w:rPr>
              <w:fldChar w:fldCharType="separate"/>
            </w:r>
            <w:r w:rsidR="00B60DB2" w:rsidRPr="00036E4C">
              <w:rPr>
                <w:noProof/>
                <w:lang w:val="en-GB"/>
              </w:rPr>
              <w:t>5</w:t>
            </w:r>
            <w:r w:rsidR="00502442" w:rsidRPr="00036E4C">
              <w:rPr>
                <w:noProof/>
                <w:lang w:val="en-GB"/>
              </w:rPr>
              <w:fldChar w:fldCharType="end"/>
            </w:r>
            <w:r w:rsidRPr="00036E4C">
              <w:rPr>
                <w:noProof/>
                <w:lang w:val="en-GB"/>
              </w:rPr>
              <w:t xml:space="preserve"> Select </w:t>
            </w:r>
            <w:r w:rsidR="007A10E4" w:rsidRPr="00036E4C">
              <w:rPr>
                <w:noProof/>
                <w:lang w:val="en-GB"/>
              </w:rPr>
              <w:t xml:space="preserve">a Single </w:t>
            </w:r>
            <w:r w:rsidRPr="00036E4C">
              <w:rPr>
                <w:noProof/>
                <w:lang w:val="en-GB"/>
              </w:rPr>
              <w:t xml:space="preserve">Column from a DataFrame </w:t>
            </w:r>
            <w:r w:rsidR="007A10E4" w:rsidRPr="00036E4C">
              <w:rPr>
                <w:noProof/>
                <w:lang w:val="en-GB"/>
              </w:rPr>
              <w:t>and Save it as NumPy Array</w:t>
            </w:r>
          </w:p>
          <w:p w14:paraId="73BAB4DB" w14:textId="6CFB3282" w:rsidR="00D82C33" w:rsidRPr="00036E4C" w:rsidRDefault="00873870" w:rsidP="00925CC3">
            <w:pPr>
              <w:pStyle w:val="BodyText"/>
              <w:rPr>
                <w:noProof/>
                <w:lang w:val="en-GB"/>
              </w:rPr>
            </w:pPr>
            <w:r w:rsidRPr="00036E4C">
              <w:rPr>
                <w:noProof/>
                <w:lang w:val="en-GB"/>
              </w:rPr>
              <w:t xml:space="preserve">We can see that </w:t>
            </w:r>
            <w:r w:rsidR="00493C1F" w:rsidRPr="00036E4C">
              <w:rPr>
                <w:noProof/>
                <w:lang w:val="en-GB"/>
              </w:rPr>
              <w:t xml:space="preserve">no list </w:t>
            </w:r>
            <w:r w:rsidR="00572B90" w:rsidRPr="00036E4C">
              <w:rPr>
                <w:noProof/>
                <w:lang w:val="en-GB"/>
              </w:rPr>
              <w:t xml:space="preserve">will be </w:t>
            </w:r>
            <w:r w:rsidR="00493C1F" w:rsidRPr="00036E4C">
              <w:rPr>
                <w:noProof/>
                <w:lang w:val="en-GB"/>
              </w:rPr>
              <w:t xml:space="preserve">needed </w:t>
            </w:r>
            <w:r w:rsidR="00572B90" w:rsidRPr="00036E4C">
              <w:rPr>
                <w:noProof/>
                <w:lang w:val="en-GB"/>
              </w:rPr>
              <w:t>within</w:t>
            </w:r>
            <w:r w:rsidR="00493C1F" w:rsidRPr="00036E4C">
              <w:rPr>
                <w:noProof/>
                <w:lang w:val="en-GB"/>
              </w:rPr>
              <w:t xml:space="preserve"> the index operator if only a single column is selected. After selecting the column, the result</w:t>
            </w:r>
            <w:r w:rsidR="00572B90" w:rsidRPr="00036E4C">
              <w:rPr>
                <w:noProof/>
                <w:lang w:val="en-GB"/>
              </w:rPr>
              <w:t xml:space="preserve">ing </w:t>
            </w:r>
            <w:r w:rsidR="00E06F58" w:rsidRPr="00036E4C">
              <w:rPr>
                <w:noProof/>
                <w:lang w:val="en-GB"/>
              </w:rPr>
              <w:t>subset of the pandas DataFrame</w:t>
            </w:r>
            <w:r w:rsidR="00493C1F" w:rsidRPr="00036E4C">
              <w:rPr>
                <w:noProof/>
                <w:lang w:val="en-GB"/>
              </w:rPr>
              <w:t xml:space="preserve"> will </w:t>
            </w:r>
            <w:r w:rsidR="00E06F58" w:rsidRPr="00036E4C">
              <w:rPr>
                <w:noProof/>
                <w:lang w:val="en-GB"/>
              </w:rPr>
              <w:t xml:space="preserve">then </w:t>
            </w:r>
            <w:r w:rsidR="00493C1F" w:rsidRPr="00036E4C">
              <w:rPr>
                <w:noProof/>
                <w:lang w:val="en-GB"/>
              </w:rPr>
              <w:t xml:space="preserve">be </w:t>
            </w:r>
            <w:r w:rsidR="005A0443" w:rsidRPr="00036E4C">
              <w:rPr>
                <w:noProof/>
                <w:lang w:val="en-GB"/>
              </w:rPr>
              <w:t>convert</w:t>
            </w:r>
            <w:r w:rsidR="005A0443">
              <w:rPr>
                <w:noProof/>
                <w:lang w:val="en-US"/>
              </w:rPr>
              <w:t>ed</w:t>
            </w:r>
            <w:r w:rsidR="005A0443" w:rsidRPr="00036E4C">
              <w:rPr>
                <w:noProof/>
                <w:lang w:val="en-GB"/>
              </w:rPr>
              <w:t xml:space="preserve"> to a</w:t>
            </w:r>
            <w:r w:rsidR="005A0443">
              <w:rPr>
                <w:noProof/>
                <w:lang w:val="en-GB"/>
              </w:rPr>
              <w:t>n</w:t>
            </w:r>
            <w:r w:rsidR="005A0443" w:rsidRPr="00036E4C">
              <w:rPr>
                <w:noProof/>
                <w:lang w:val="en-GB"/>
              </w:rPr>
              <w:t xml:space="preserve"> NumPy array </w:t>
            </w:r>
            <w:r w:rsidR="005A0443">
              <w:rPr>
                <w:noProof/>
                <w:lang w:val="en-GB"/>
              </w:rPr>
              <w:t xml:space="preserve">by </w:t>
            </w:r>
            <w:r w:rsidR="003E3C2A" w:rsidRPr="00036E4C">
              <w:rPr>
                <w:noProof/>
                <w:lang w:val="en-GB"/>
              </w:rPr>
              <w:t xml:space="preserve">the </w:t>
            </w:r>
            <w:r w:rsidR="003E3C2A" w:rsidRPr="00036E4C">
              <w:rPr>
                <w:rFonts w:ascii="Consolas" w:hAnsi="Consolas"/>
                <w:noProof/>
                <w:lang w:val="en-GB"/>
              </w:rPr>
              <w:t>np.array()</w:t>
            </w:r>
            <w:r w:rsidR="003E3C2A" w:rsidRPr="00036E4C">
              <w:rPr>
                <w:noProof/>
                <w:lang w:val="en-GB"/>
              </w:rPr>
              <w:t xml:space="preserve"> function.</w:t>
            </w:r>
          </w:p>
        </w:tc>
      </w:tr>
    </w:tbl>
    <w:p w14:paraId="19FB9F50" w14:textId="03D44D28" w:rsidR="00FE0DBB" w:rsidRPr="00036E4C" w:rsidRDefault="00FE0DBB" w:rsidP="000762D6">
      <w:pPr>
        <w:pStyle w:val="Heading3"/>
        <w:tabs>
          <w:tab w:val="left" w:pos="709"/>
        </w:tabs>
        <w:rPr>
          <w:noProof/>
          <w:lang w:val="en-GB"/>
        </w:rPr>
      </w:pPr>
      <w:r w:rsidRPr="00036E4C">
        <w:rPr>
          <w:noProof/>
          <w:lang w:val="en-GB"/>
        </w:rPr>
        <w:lastRenderedPageBreak/>
        <w:t>2.2</w:t>
      </w:r>
      <w:r w:rsidRPr="00036E4C">
        <w:rPr>
          <w:noProof/>
          <w:lang w:val="en-GB"/>
        </w:rPr>
        <w:tab/>
        <w:t xml:space="preserve">Selecting </w:t>
      </w:r>
      <w:r w:rsidR="00170E0F" w:rsidRPr="00036E4C">
        <w:rPr>
          <w:noProof/>
          <w:lang w:val="en-GB"/>
        </w:rPr>
        <w:t>Rows</w:t>
      </w:r>
      <w:r w:rsidRPr="00036E4C">
        <w:rPr>
          <w:noProof/>
          <w:lang w:val="en-GB"/>
        </w:rPr>
        <w:t xml:space="preserve"> by </w:t>
      </w:r>
      <w:r w:rsidR="00560090" w:rsidRPr="00036E4C">
        <w:rPr>
          <w:noProof/>
          <w:lang w:val="en-GB"/>
        </w:rPr>
        <w:t>Positions</w:t>
      </w:r>
      <w:r w:rsidR="00A25C3A" w:rsidRPr="00036E4C">
        <w:rPr>
          <w:noProof/>
          <w:lang w:val="en-GB"/>
        </w:rPr>
        <w:t xml:space="preserve"> and Indices</w:t>
      </w:r>
    </w:p>
    <w:p w14:paraId="3CE17B1E" w14:textId="105C1B16" w:rsidR="00A80BEC" w:rsidRPr="00036E4C" w:rsidRDefault="005C15E1" w:rsidP="00096121">
      <w:pPr>
        <w:pStyle w:val="BodyText"/>
        <w:rPr>
          <w:noProof/>
          <w:lang w:val="en-GB" w:eastAsia="en-SG"/>
        </w:rPr>
      </w:pPr>
      <w:r w:rsidRPr="00036E4C">
        <w:rPr>
          <w:noProof/>
          <w:lang w:val="en-GB" w:eastAsia="en-SG"/>
        </w:rPr>
        <w:t>A</w:t>
      </w:r>
      <w:r w:rsidR="00B776F3" w:rsidRPr="00036E4C">
        <w:rPr>
          <w:noProof/>
          <w:lang w:val="en-GB" w:eastAsia="en-SG"/>
        </w:rPr>
        <w:t>ccess</w:t>
      </w:r>
      <w:r w:rsidRPr="00036E4C">
        <w:rPr>
          <w:noProof/>
          <w:lang w:val="en-GB" w:eastAsia="en-SG"/>
        </w:rPr>
        <w:t>ing</w:t>
      </w:r>
      <w:r w:rsidR="00B776F3" w:rsidRPr="00036E4C">
        <w:rPr>
          <w:noProof/>
          <w:lang w:val="en-GB" w:eastAsia="en-SG"/>
        </w:rPr>
        <w:t xml:space="preserve"> rows</w:t>
      </w:r>
      <w:r w:rsidRPr="00036E4C">
        <w:rPr>
          <w:noProof/>
          <w:lang w:val="en-GB" w:eastAsia="en-SG"/>
        </w:rPr>
        <w:t xml:space="preserve"> requires different techniques</w:t>
      </w:r>
      <w:r w:rsidR="0054490B" w:rsidRPr="00036E4C">
        <w:rPr>
          <w:noProof/>
          <w:lang w:val="en-GB" w:eastAsia="en-SG"/>
        </w:rPr>
        <w:t xml:space="preserve"> than accessing columns</w:t>
      </w:r>
      <w:r w:rsidR="00F368BA" w:rsidRPr="00036E4C">
        <w:rPr>
          <w:noProof/>
          <w:lang w:val="en-GB" w:eastAsia="en-SG"/>
        </w:rPr>
        <w:t xml:space="preserve">. </w:t>
      </w:r>
      <w:r w:rsidR="00AD0A13" w:rsidRPr="00036E4C">
        <w:rPr>
          <w:noProof/>
          <w:lang w:val="en-GB" w:eastAsia="en-SG"/>
        </w:rPr>
        <w:t xml:space="preserve">While we can use the labels of the </w:t>
      </w:r>
      <w:r w:rsidR="000D39C2" w:rsidRPr="00036E4C">
        <w:rPr>
          <w:noProof/>
          <w:lang w:val="en-GB" w:eastAsia="en-SG"/>
        </w:rPr>
        <w:t>columns</w:t>
      </w:r>
      <w:r w:rsidR="00AD0A13" w:rsidRPr="00036E4C">
        <w:rPr>
          <w:noProof/>
          <w:lang w:val="en-GB" w:eastAsia="en-SG"/>
        </w:rPr>
        <w:t>, or variable names</w:t>
      </w:r>
      <w:r w:rsidR="005B1BD2" w:rsidRPr="00036E4C">
        <w:rPr>
          <w:noProof/>
          <w:lang w:val="en-GB" w:eastAsia="en-SG"/>
        </w:rPr>
        <w:t>, to select</w:t>
      </w:r>
      <w:r w:rsidR="0068308A" w:rsidRPr="00036E4C">
        <w:rPr>
          <w:noProof/>
          <w:lang w:val="en-GB" w:eastAsia="en-SG"/>
        </w:rPr>
        <w:t xml:space="preserve"> the</w:t>
      </w:r>
      <w:r w:rsidR="005B1BD2" w:rsidRPr="00036E4C">
        <w:rPr>
          <w:noProof/>
          <w:lang w:val="en-GB" w:eastAsia="en-SG"/>
        </w:rPr>
        <w:t xml:space="preserve"> columns</w:t>
      </w:r>
      <w:r w:rsidR="0068308A" w:rsidRPr="00036E4C">
        <w:rPr>
          <w:noProof/>
          <w:lang w:val="en-GB" w:eastAsia="en-SG"/>
        </w:rPr>
        <w:t xml:space="preserve"> we want</w:t>
      </w:r>
      <w:r w:rsidR="005B1BD2" w:rsidRPr="00036E4C">
        <w:rPr>
          <w:noProof/>
          <w:lang w:val="en-GB" w:eastAsia="en-SG"/>
        </w:rPr>
        <w:t xml:space="preserve">, </w:t>
      </w:r>
      <w:r w:rsidR="0068308A" w:rsidRPr="00036E4C">
        <w:rPr>
          <w:noProof/>
          <w:lang w:val="en-GB" w:eastAsia="en-SG"/>
        </w:rPr>
        <w:t xml:space="preserve">there are </w:t>
      </w:r>
      <w:r w:rsidR="00F2324B" w:rsidRPr="00036E4C">
        <w:rPr>
          <w:noProof/>
          <w:lang w:val="en-GB" w:eastAsia="en-SG"/>
        </w:rPr>
        <w:t xml:space="preserve">usually </w:t>
      </w:r>
      <w:r w:rsidR="0068308A" w:rsidRPr="00036E4C">
        <w:rPr>
          <w:noProof/>
          <w:lang w:val="en-GB" w:eastAsia="en-SG"/>
        </w:rPr>
        <w:t>no natural “observation</w:t>
      </w:r>
      <w:r w:rsidR="0069608C" w:rsidRPr="00036E4C">
        <w:rPr>
          <w:noProof/>
          <w:lang w:val="en-GB" w:eastAsia="en-SG"/>
        </w:rPr>
        <w:t xml:space="preserve"> name</w:t>
      </w:r>
      <w:r w:rsidR="00F2324B" w:rsidRPr="00036E4C">
        <w:rPr>
          <w:noProof/>
          <w:lang w:val="en-GB" w:eastAsia="en-SG"/>
        </w:rPr>
        <w:t>s</w:t>
      </w:r>
      <w:r w:rsidR="0068308A" w:rsidRPr="00036E4C">
        <w:rPr>
          <w:noProof/>
          <w:lang w:val="en-GB" w:eastAsia="en-SG"/>
        </w:rPr>
        <w:t>”</w:t>
      </w:r>
      <w:r w:rsidR="000D39C2" w:rsidRPr="00036E4C">
        <w:rPr>
          <w:noProof/>
          <w:lang w:val="en-GB" w:eastAsia="en-SG"/>
        </w:rPr>
        <w:t xml:space="preserve"> </w:t>
      </w:r>
      <w:r w:rsidR="0069608C" w:rsidRPr="00036E4C">
        <w:rPr>
          <w:noProof/>
          <w:lang w:val="en-GB" w:eastAsia="en-SG"/>
        </w:rPr>
        <w:t xml:space="preserve">that we can refer to </w:t>
      </w:r>
      <w:r w:rsidR="00F2324B" w:rsidRPr="00036E4C">
        <w:rPr>
          <w:noProof/>
          <w:lang w:val="en-GB" w:eastAsia="en-SG"/>
        </w:rPr>
        <w:t>when selecting rows from a DataFrame.</w:t>
      </w:r>
      <w:r w:rsidR="00533AD0" w:rsidRPr="00036E4C">
        <w:rPr>
          <w:noProof/>
          <w:lang w:val="en-GB" w:eastAsia="en-SG"/>
        </w:rPr>
        <w:t xml:space="preserve"> However, in </w:t>
      </w:r>
      <w:r w:rsidR="00533AD0" w:rsidRPr="00036E4C">
        <w:rPr>
          <w:noProof/>
          <w:lang w:val="en-GB" w:eastAsia="en-SG"/>
        </w:rPr>
        <w:fldChar w:fldCharType="begin"/>
      </w:r>
      <w:r w:rsidR="00533AD0" w:rsidRPr="00036E4C">
        <w:rPr>
          <w:noProof/>
          <w:lang w:val="en-GB" w:eastAsia="en-SG"/>
        </w:rPr>
        <w:instrText xml:space="preserve"> REF _Ref62251183 \h </w:instrText>
      </w:r>
      <w:r w:rsidR="00533AD0" w:rsidRPr="00036E4C">
        <w:rPr>
          <w:noProof/>
          <w:lang w:val="en-GB" w:eastAsia="en-SG"/>
        </w:rPr>
      </w:r>
      <w:r w:rsidR="00533AD0" w:rsidRPr="00036E4C">
        <w:rPr>
          <w:noProof/>
          <w:lang w:val="en-GB" w:eastAsia="en-SG"/>
        </w:rPr>
        <w:fldChar w:fldCharType="separate"/>
      </w:r>
      <w:r w:rsidR="00B60DB2" w:rsidRPr="00036E4C">
        <w:rPr>
          <w:noProof/>
          <w:lang w:val="en-GB"/>
        </w:rPr>
        <w:t>Figure 4.1</w:t>
      </w:r>
      <w:r w:rsidR="00533AD0" w:rsidRPr="00036E4C">
        <w:rPr>
          <w:noProof/>
          <w:lang w:val="en-GB" w:eastAsia="en-SG"/>
        </w:rPr>
        <w:fldChar w:fldCharType="end"/>
      </w:r>
      <w:r w:rsidR="00533AD0" w:rsidRPr="00036E4C">
        <w:rPr>
          <w:noProof/>
          <w:lang w:val="en-GB" w:eastAsia="en-SG"/>
        </w:rPr>
        <w:t xml:space="preserve">, we can see that </w:t>
      </w:r>
      <w:r w:rsidR="00E66EE0" w:rsidRPr="00036E4C">
        <w:rPr>
          <w:noProof/>
          <w:lang w:val="en-GB" w:eastAsia="en-SG"/>
        </w:rPr>
        <w:t xml:space="preserve">a row index </w:t>
      </w:r>
      <w:r w:rsidR="009A0C77" w:rsidRPr="00036E4C">
        <w:rPr>
          <w:noProof/>
          <w:lang w:val="en-GB" w:eastAsia="en-SG"/>
        </w:rPr>
        <w:t>is provided at the beginning of every row</w:t>
      </w:r>
      <w:r w:rsidR="00A80BEC" w:rsidRPr="00036E4C">
        <w:rPr>
          <w:noProof/>
          <w:lang w:val="en-GB" w:eastAsia="en-SG"/>
        </w:rPr>
        <w:t xml:space="preserve"> by pandas</w:t>
      </w:r>
      <w:r w:rsidR="009A0C77" w:rsidRPr="00036E4C">
        <w:rPr>
          <w:noProof/>
          <w:lang w:val="en-GB" w:eastAsia="en-SG"/>
        </w:rPr>
        <w:t xml:space="preserve">. It starts with 0 and </w:t>
      </w:r>
      <w:r w:rsidR="00A80BEC" w:rsidRPr="00036E4C">
        <w:rPr>
          <w:noProof/>
          <w:lang w:val="en-GB" w:eastAsia="en-SG"/>
        </w:rPr>
        <w:t xml:space="preserve">ends with the number of rows in the DataFrame </w:t>
      </w:r>
      <w:r w:rsidR="00E50640" w:rsidRPr="00036E4C">
        <w:rPr>
          <w:noProof/>
          <w:lang w:val="en-GB" w:eastAsia="en-SG"/>
        </w:rPr>
        <w:t>minus one</w:t>
      </w:r>
      <w:r w:rsidR="00A80BEC" w:rsidRPr="00036E4C">
        <w:rPr>
          <w:noProof/>
          <w:lang w:val="en-GB" w:eastAsia="en-SG"/>
        </w:rPr>
        <w:t>.</w:t>
      </w:r>
      <w:r w:rsidR="00DB2CBF" w:rsidRPr="00036E4C">
        <w:rPr>
          <w:noProof/>
          <w:lang w:val="en-GB" w:eastAsia="en-SG"/>
        </w:rPr>
        <w:t xml:space="preserve"> As a result, rows can be queried by the </w:t>
      </w:r>
      <w:r w:rsidR="00F03112" w:rsidRPr="00036E4C">
        <w:rPr>
          <w:noProof/>
          <w:lang w:val="en-GB" w:eastAsia="en-SG"/>
        </w:rPr>
        <w:t xml:space="preserve">numeric </w:t>
      </w:r>
      <w:r w:rsidR="00DB2CBF" w:rsidRPr="00036E4C">
        <w:rPr>
          <w:noProof/>
          <w:lang w:val="en-GB" w:eastAsia="en-SG"/>
        </w:rPr>
        <w:t>index position</w:t>
      </w:r>
      <w:r w:rsidR="00F03112" w:rsidRPr="00036E4C">
        <w:rPr>
          <w:noProof/>
          <w:lang w:val="en-GB" w:eastAsia="en-SG"/>
        </w:rPr>
        <w:t>, starting at 0, using the DataFrame attribute</w:t>
      </w:r>
      <w:r w:rsidR="0080714F">
        <w:rPr>
          <w:noProof/>
          <w:lang w:val="en-GB" w:eastAsia="en-SG"/>
        </w:rPr>
        <w:t xml:space="preserve"> </w:t>
      </w:r>
      <w:r w:rsidR="0080714F" w:rsidRPr="0080714F">
        <w:rPr>
          <w:rFonts w:ascii="Consolas" w:hAnsi="Consolas"/>
          <w:noProof/>
          <w:lang w:val="en-GB" w:eastAsia="en-SG"/>
        </w:rPr>
        <w:t>iloc</w:t>
      </w:r>
      <w:r w:rsidR="00F03112" w:rsidRPr="00036E4C">
        <w:rPr>
          <w:noProof/>
          <w:lang w:val="en-GB" w:eastAsia="en-SG"/>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03112" w:rsidRPr="000A7171" w14:paraId="152FC181" w14:textId="77777777" w:rsidTr="007D3BA3">
        <w:trPr>
          <w:jc w:val="right"/>
        </w:trPr>
        <w:tc>
          <w:tcPr>
            <w:tcW w:w="9017" w:type="dxa"/>
            <w:shd w:val="clear" w:color="auto" w:fill="D9D9D9" w:themeFill="background1" w:themeFillShade="D9"/>
            <w:vAlign w:val="center"/>
          </w:tcPr>
          <w:p w14:paraId="6FCFE276" w14:textId="0448EEB6" w:rsidR="00F03112" w:rsidRPr="00036E4C" w:rsidRDefault="00225D25" w:rsidP="007D3BA3">
            <w:pPr>
              <w:pStyle w:val="Code"/>
              <w:tabs>
                <w:tab w:val="left" w:pos="6557"/>
              </w:tabs>
              <w:ind w:left="33"/>
              <w:rPr>
                <w:noProof/>
                <w:color w:val="auto"/>
                <w:lang w:val="en-GB"/>
              </w:rPr>
            </w:pPr>
            <w:r w:rsidRPr="00036E4C">
              <w:rPr>
                <w:noProof/>
                <w:lang w:val="en-GB"/>
              </w:rPr>
              <w:t>DataFrame_name</w:t>
            </w:r>
            <w:r w:rsidR="00F03112" w:rsidRPr="00036E4C">
              <w:rPr>
                <w:noProof/>
                <w:color w:val="auto"/>
                <w:lang w:val="en-GB"/>
              </w:rPr>
              <w:t>.</w:t>
            </w:r>
            <w:r w:rsidR="00F568DD" w:rsidRPr="00036E4C">
              <w:rPr>
                <w:noProof/>
                <w:color w:val="4F6228" w:themeColor="accent3" w:themeShade="80"/>
                <w:lang w:val="en-GB"/>
              </w:rPr>
              <w:t>iloc</w:t>
            </w:r>
            <w:r w:rsidR="00F03112" w:rsidRPr="00036E4C">
              <w:rPr>
                <w:noProof/>
                <w:color w:val="auto"/>
                <w:lang w:val="en-GB"/>
              </w:rPr>
              <w:t>[</w:t>
            </w:r>
            <w:r w:rsidR="00CE1926" w:rsidRPr="00036E4C">
              <w:rPr>
                <w:noProof/>
                <w:color w:val="595959" w:themeColor="text1" w:themeTint="A6"/>
                <w:lang w:val="en-GB"/>
              </w:rPr>
              <w:t>start</w:t>
            </w:r>
            <w:r w:rsidR="00CE1926" w:rsidRPr="00036E4C">
              <w:rPr>
                <w:noProof/>
                <w:color w:val="auto"/>
                <w:lang w:val="en-GB"/>
              </w:rPr>
              <w:t>:</w:t>
            </w:r>
            <w:r w:rsidR="00CE1926" w:rsidRPr="00036E4C">
              <w:rPr>
                <w:noProof/>
                <w:color w:val="595959" w:themeColor="text1" w:themeTint="A6"/>
                <w:lang w:val="en-GB"/>
              </w:rPr>
              <w:t>end</w:t>
            </w:r>
            <w:r w:rsidR="00F03112" w:rsidRPr="00036E4C">
              <w:rPr>
                <w:noProof/>
                <w:color w:val="auto"/>
                <w:lang w:val="en-GB"/>
              </w:rPr>
              <w:t>]</w:t>
            </w:r>
          </w:p>
        </w:tc>
      </w:tr>
    </w:tbl>
    <w:p w14:paraId="08C399F4" w14:textId="6C695064" w:rsidR="00F03112" w:rsidRPr="00036E4C" w:rsidRDefault="00AA2ACD" w:rsidP="00096121">
      <w:pPr>
        <w:pStyle w:val="BodyText"/>
        <w:rPr>
          <w:noProof/>
          <w:lang w:val="en-GB"/>
        </w:rPr>
      </w:pPr>
      <w:r w:rsidRPr="00036E4C">
        <w:rPr>
          <w:noProof/>
          <w:lang w:val="en-GB"/>
        </w:rPr>
        <w:t xml:space="preserve">The indices in </w:t>
      </w:r>
      <w:r w:rsidR="00B803EA" w:rsidRPr="00036E4C">
        <w:rPr>
          <w:noProof/>
          <w:lang w:val="en-GB"/>
        </w:rPr>
        <w:t xml:space="preserve">the </w:t>
      </w:r>
      <w:r w:rsidR="002079B4" w:rsidRPr="00036E4C">
        <w:rPr>
          <w:noProof/>
          <w:lang w:val="en-GB"/>
        </w:rPr>
        <w:t xml:space="preserve">index operator do not need to be consecutive integers. It can be </w:t>
      </w:r>
      <w:r w:rsidR="00E50640" w:rsidRPr="00036E4C">
        <w:rPr>
          <w:noProof/>
          <w:lang w:val="en-GB"/>
        </w:rPr>
        <w:t xml:space="preserve">any </w:t>
      </w:r>
      <w:r w:rsidR="002079B4" w:rsidRPr="00036E4C">
        <w:rPr>
          <w:noProof/>
          <w:lang w:val="en-GB"/>
        </w:rPr>
        <w:t>integers</w:t>
      </w:r>
      <w:r w:rsidR="00E50640" w:rsidRPr="00036E4C">
        <w:rPr>
          <w:noProof/>
          <w:lang w:val="en-GB"/>
        </w:rPr>
        <w:t xml:space="preserve"> within the range 0 and </w:t>
      </w:r>
      <w:r w:rsidR="00E50640" w:rsidRPr="00036E4C">
        <w:rPr>
          <w:noProof/>
          <w:lang w:val="en-GB" w:eastAsia="en-SG"/>
        </w:rPr>
        <w:t xml:space="preserve">number of rows in the DataFrame </w:t>
      </w:r>
      <w:r w:rsidR="00593584" w:rsidRPr="00036E4C">
        <w:rPr>
          <w:noProof/>
          <w:lang w:val="en-GB" w:eastAsia="en-SG"/>
        </w:rPr>
        <w:t>–</w:t>
      </w:r>
      <w:r w:rsidR="00E50640" w:rsidRPr="00036E4C">
        <w:rPr>
          <w:noProof/>
          <w:lang w:val="en-GB" w:eastAsia="en-SG"/>
        </w:rPr>
        <w:t xml:space="preserve"> 1</w:t>
      </w:r>
      <w:r w:rsidR="00593584" w:rsidRPr="00036E4C">
        <w:rPr>
          <w:noProof/>
          <w:lang w:val="en-GB" w:eastAsia="en-SG"/>
        </w:rPr>
        <w:t>.</w:t>
      </w:r>
      <w:r w:rsidR="00E50640" w:rsidRPr="00036E4C">
        <w:rPr>
          <w:noProof/>
          <w:lang w:val="en-GB"/>
        </w:rPr>
        <w:t xml:space="preserve"> </w:t>
      </w:r>
      <w:r w:rsidR="00593584" w:rsidRPr="00036E4C">
        <w:rPr>
          <w:noProof/>
          <w:lang w:val="en-GB"/>
        </w:rPr>
        <w:t>But these integers must be put in a list</w:t>
      </w:r>
      <w:r w:rsidR="00581F96" w:rsidRPr="00036E4C">
        <w:rPr>
          <w:noProof/>
          <w:lang w:val="en-GB"/>
        </w:rPr>
        <w:t xml:space="preserve"> first</w:t>
      </w:r>
      <w:r w:rsidR="00593584" w:rsidRPr="00036E4C">
        <w:rPr>
          <w:noProof/>
          <w:lang w:val="en-GB"/>
        </w:rPr>
        <w:t xml:space="preserve"> if </w:t>
      </w:r>
      <w:r w:rsidR="00243E6C" w:rsidRPr="00036E4C">
        <w:rPr>
          <w:noProof/>
          <w:lang w:val="en-GB"/>
        </w:rPr>
        <w:t>there are more than one of them.</w:t>
      </w:r>
      <w:r w:rsidR="00593584" w:rsidRPr="00036E4C">
        <w:rPr>
          <w:noProof/>
          <w:lang w:val="en-GB"/>
        </w:rPr>
        <w:t xml:space="preserve"> </w:t>
      </w:r>
      <w:r w:rsidR="00CF57B6" w:rsidRPr="00036E4C">
        <w:rPr>
          <w:noProof/>
          <w:lang w:val="en-GB"/>
        </w:rPr>
        <w:t>If we want t</w:t>
      </w:r>
      <w:r w:rsidR="00C42AD6" w:rsidRPr="00036E4C">
        <w:rPr>
          <w:noProof/>
          <w:lang w:val="en-GB"/>
        </w:rPr>
        <w:t>o select a</w:t>
      </w:r>
      <w:r w:rsidR="00372984" w:rsidRPr="00036E4C">
        <w:rPr>
          <w:noProof/>
          <w:lang w:val="en-GB"/>
        </w:rPr>
        <w:t xml:space="preserve"> single row </w:t>
      </w:r>
      <w:r w:rsidR="00C42AD6" w:rsidRPr="00036E4C">
        <w:rPr>
          <w:noProof/>
          <w:lang w:val="en-GB"/>
        </w:rPr>
        <w:t>instead</w:t>
      </w:r>
      <w:r w:rsidR="00372984" w:rsidRPr="00036E4C">
        <w:rPr>
          <w:noProof/>
          <w:lang w:val="en-GB"/>
        </w:rPr>
        <w:t>, we can simply put one index in the index operator.</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8D4C56" w:rsidRPr="000A7171" w14:paraId="40DA3DEA" w14:textId="77777777" w:rsidTr="007D3BA3">
        <w:tc>
          <w:tcPr>
            <w:tcW w:w="9017" w:type="dxa"/>
          </w:tcPr>
          <w:p w14:paraId="356044C5" w14:textId="60CEB973" w:rsidR="008D4C56" w:rsidRPr="00036E4C" w:rsidRDefault="008D4C56" w:rsidP="007D3BA3">
            <w:pPr>
              <w:pStyle w:val="BodyText"/>
              <w:rPr>
                <w:noProof/>
                <w:lang w:val="en-GB"/>
              </w:rPr>
            </w:pPr>
            <w:r w:rsidRPr="00036E4C">
              <w:rPr>
                <w:b/>
                <w:bCs/>
                <w:noProof/>
                <w:lang w:val="en-GB"/>
              </w:rPr>
              <w:t xml:space="preserve">Example (Cont’d): </w:t>
            </w:r>
            <w:r w:rsidR="00B00639" w:rsidRPr="00036E4C">
              <w:rPr>
                <w:noProof/>
                <w:lang w:val="en-GB"/>
              </w:rPr>
              <w:t xml:space="preserve">Sometimes we </w:t>
            </w:r>
            <w:r w:rsidR="00220D57" w:rsidRPr="00036E4C">
              <w:rPr>
                <w:noProof/>
                <w:lang w:val="en-GB"/>
              </w:rPr>
              <w:t xml:space="preserve">may </w:t>
            </w:r>
            <w:r w:rsidR="00B00639" w:rsidRPr="00036E4C">
              <w:rPr>
                <w:noProof/>
                <w:lang w:val="en-GB"/>
              </w:rPr>
              <w:t>need t</w:t>
            </w:r>
            <w:r w:rsidR="00764FA2" w:rsidRPr="00036E4C">
              <w:rPr>
                <w:noProof/>
                <w:lang w:val="en-GB"/>
              </w:rPr>
              <w:t xml:space="preserve">o </w:t>
            </w:r>
            <w:r w:rsidR="00B00639" w:rsidRPr="00036E4C">
              <w:rPr>
                <w:noProof/>
                <w:lang w:val="en-GB"/>
              </w:rPr>
              <w:t xml:space="preserve">inspect a dataset after </w:t>
            </w:r>
            <w:r w:rsidR="00220D57" w:rsidRPr="00036E4C">
              <w:rPr>
                <w:noProof/>
                <w:lang w:val="en-GB"/>
              </w:rPr>
              <w:t>running</w:t>
            </w:r>
            <w:r w:rsidR="000D0E6C" w:rsidRPr="00036E4C">
              <w:rPr>
                <w:noProof/>
                <w:lang w:val="en-GB"/>
              </w:rPr>
              <w:t xml:space="preserve"> some </w:t>
            </w:r>
            <w:r w:rsidR="00220D57" w:rsidRPr="00036E4C">
              <w:rPr>
                <w:noProof/>
                <w:lang w:val="en-GB"/>
              </w:rPr>
              <w:t xml:space="preserve">programs to </w:t>
            </w:r>
            <w:r w:rsidR="00E751AB" w:rsidRPr="00036E4C">
              <w:rPr>
                <w:noProof/>
                <w:lang w:val="en-GB"/>
              </w:rPr>
              <w:t xml:space="preserve">adjust </w:t>
            </w:r>
            <w:r w:rsidR="000D0E6C" w:rsidRPr="00036E4C">
              <w:rPr>
                <w:noProof/>
                <w:lang w:val="en-GB"/>
              </w:rPr>
              <w:t>it</w:t>
            </w:r>
            <w:r w:rsidR="00E751AB" w:rsidRPr="00036E4C">
              <w:rPr>
                <w:noProof/>
                <w:lang w:val="en-GB"/>
              </w:rPr>
              <w:t xml:space="preserve"> for further analytics purposes</w:t>
            </w:r>
            <w:r w:rsidR="000D0E6C" w:rsidRPr="00036E4C">
              <w:rPr>
                <w:noProof/>
                <w:lang w:val="en-GB"/>
              </w:rPr>
              <w:t xml:space="preserve">. We have </w:t>
            </w:r>
            <w:r w:rsidR="00E751AB" w:rsidRPr="00036E4C">
              <w:rPr>
                <w:noProof/>
                <w:lang w:val="en-GB"/>
              </w:rPr>
              <w:t xml:space="preserve">been </w:t>
            </w:r>
            <w:r w:rsidR="000D0E6C" w:rsidRPr="00036E4C">
              <w:rPr>
                <w:noProof/>
                <w:lang w:val="en-GB"/>
              </w:rPr>
              <w:t xml:space="preserve">introduced </w:t>
            </w:r>
            <w:r w:rsidR="00E751AB" w:rsidRPr="00036E4C">
              <w:rPr>
                <w:noProof/>
                <w:lang w:val="en-GB"/>
              </w:rPr>
              <w:t xml:space="preserve">to </w:t>
            </w:r>
            <w:r w:rsidR="000D0E6C" w:rsidRPr="00036E4C">
              <w:rPr>
                <w:noProof/>
                <w:lang w:val="en-GB"/>
              </w:rPr>
              <w:t xml:space="preserve">the </w:t>
            </w:r>
            <w:r w:rsidR="009B75C0" w:rsidRPr="00036E4C">
              <w:rPr>
                <w:rFonts w:ascii="Consolas" w:hAnsi="Consolas"/>
                <w:noProof/>
                <w:lang w:val="en-GB"/>
              </w:rPr>
              <w:t>.</w:t>
            </w:r>
            <w:r w:rsidR="000D0E6C" w:rsidRPr="00036E4C">
              <w:rPr>
                <w:rFonts w:ascii="Consolas" w:hAnsi="Consolas"/>
                <w:noProof/>
                <w:lang w:val="en-GB"/>
              </w:rPr>
              <w:t>head()</w:t>
            </w:r>
            <w:r w:rsidR="000D0E6C" w:rsidRPr="00036E4C">
              <w:rPr>
                <w:noProof/>
                <w:lang w:val="en-GB"/>
              </w:rPr>
              <w:t xml:space="preserve"> </w:t>
            </w:r>
            <w:r w:rsidR="009B75C0" w:rsidRPr="00036E4C">
              <w:rPr>
                <w:noProof/>
                <w:lang w:val="en-GB"/>
              </w:rPr>
              <w:t xml:space="preserve">method to </w:t>
            </w:r>
            <w:r w:rsidR="00A65502" w:rsidRPr="00036E4C">
              <w:rPr>
                <w:noProof/>
                <w:lang w:val="en-GB"/>
              </w:rPr>
              <w:t>print out the first five rows of the dataset</w:t>
            </w:r>
            <w:r w:rsidRPr="00036E4C">
              <w:rPr>
                <w:noProof/>
                <w:lang w:val="en-GB"/>
              </w:rPr>
              <w:t>.</w:t>
            </w:r>
            <w:r w:rsidR="00A65502" w:rsidRPr="00036E4C">
              <w:rPr>
                <w:noProof/>
                <w:lang w:val="en-GB"/>
              </w:rPr>
              <w:t xml:space="preserve"> We can also randomly picked </w:t>
            </w:r>
            <w:r w:rsidR="004D1092" w:rsidRPr="00036E4C">
              <w:rPr>
                <w:noProof/>
                <w:lang w:val="en-GB"/>
              </w:rPr>
              <w:t>a few</w:t>
            </w:r>
            <w:r w:rsidR="00A65502" w:rsidRPr="00036E4C">
              <w:rPr>
                <w:noProof/>
                <w:lang w:val="en-GB"/>
              </w:rPr>
              <w:t xml:space="preserve"> rows from the DataFrame</w:t>
            </w:r>
            <w:r w:rsidR="00797F12" w:rsidRPr="00036E4C">
              <w:rPr>
                <w:noProof/>
                <w:lang w:val="en-GB"/>
              </w:rPr>
              <w:t xml:space="preserve"> for </w:t>
            </w:r>
            <w:r w:rsidR="004D1092" w:rsidRPr="00036E4C">
              <w:rPr>
                <w:noProof/>
                <w:lang w:val="en-GB"/>
              </w:rPr>
              <w:t>our</w:t>
            </w:r>
            <w:r w:rsidR="00797F12" w:rsidRPr="00036E4C">
              <w:rPr>
                <w:noProof/>
                <w:lang w:val="en-GB"/>
              </w:rPr>
              <w:t xml:space="preserve"> inspection. Here, we need NumPy to draw random </w:t>
            </w:r>
            <w:r w:rsidR="00FE4BDB" w:rsidRPr="00036E4C">
              <w:rPr>
                <w:noProof/>
                <w:lang w:val="en-GB"/>
              </w:rPr>
              <w:t>indices to select the rows for us</w:t>
            </w:r>
            <w:r w:rsidR="00797F12" w:rsidRPr="00036E4C">
              <w:rPr>
                <w:noProof/>
                <w:lang w:val="en-GB"/>
              </w:rPr>
              <w:t>.</w:t>
            </w:r>
          </w:p>
          <w:p w14:paraId="493B138E" w14:textId="1E38E2E4" w:rsidR="008D4C56" w:rsidRPr="00036E4C" w:rsidRDefault="009F3F3C" w:rsidP="007D3BA3">
            <w:pPr>
              <w:pStyle w:val="Figure-Image-Upper"/>
              <w:rPr>
                <w:lang w:val="en-GB"/>
              </w:rPr>
            </w:pPr>
            <w:r w:rsidRPr="00036E4C">
              <w:lastRenderedPageBreak/>
              <w:drawing>
                <wp:inline distT="0" distB="0" distL="0" distR="0" wp14:anchorId="07650CEA" wp14:editId="4EB4FD87">
                  <wp:extent cx="5580000" cy="2752920"/>
                  <wp:effectExtent l="19050" t="19050" r="20955" b="285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798" t="20767" r="2323" b="7395"/>
                          <a:stretch/>
                        </pic:blipFill>
                        <pic:spPr bwMode="auto">
                          <a:xfrm>
                            <a:off x="0" y="0"/>
                            <a:ext cx="5580000" cy="275292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A6A0E31" w14:textId="0635A5CB" w:rsidR="008D4C56" w:rsidRPr="00036E4C" w:rsidRDefault="008D4C56" w:rsidP="007D3BA3">
            <w:pPr>
              <w:pStyle w:val="Caption"/>
              <w:rPr>
                <w:noProof/>
                <w:lang w:val="en-GB"/>
              </w:rPr>
            </w:pPr>
            <w:r w:rsidRPr="00036E4C">
              <w:rPr>
                <w:noProof/>
                <w:lang w:val="en-GB"/>
              </w:rPr>
              <w:t>Figure 4.</w:t>
            </w:r>
            <w:r w:rsidR="00502442" w:rsidRPr="00036E4C">
              <w:rPr>
                <w:noProof/>
                <w:lang w:val="en-GB"/>
              </w:rPr>
              <w:fldChar w:fldCharType="begin"/>
            </w:r>
            <w:r w:rsidR="00502442" w:rsidRPr="00036E4C">
              <w:rPr>
                <w:noProof/>
                <w:lang w:val="en-GB"/>
              </w:rPr>
              <w:instrText xml:space="preserve"> SEQ Figure \* ARABIC </w:instrText>
            </w:r>
            <w:r w:rsidR="00502442" w:rsidRPr="00036E4C">
              <w:rPr>
                <w:noProof/>
                <w:lang w:val="en-GB"/>
              </w:rPr>
              <w:fldChar w:fldCharType="separate"/>
            </w:r>
            <w:r w:rsidR="00B60DB2" w:rsidRPr="00036E4C">
              <w:rPr>
                <w:noProof/>
                <w:lang w:val="en-GB"/>
              </w:rPr>
              <w:t>6</w:t>
            </w:r>
            <w:r w:rsidR="00502442" w:rsidRPr="00036E4C">
              <w:rPr>
                <w:noProof/>
                <w:lang w:val="en-GB"/>
              </w:rPr>
              <w:fldChar w:fldCharType="end"/>
            </w:r>
            <w:r w:rsidRPr="00036E4C">
              <w:rPr>
                <w:noProof/>
                <w:lang w:val="en-GB"/>
              </w:rPr>
              <w:t xml:space="preserve"> Select </w:t>
            </w:r>
            <w:r w:rsidR="00860863" w:rsidRPr="00036E4C">
              <w:rPr>
                <w:noProof/>
                <w:lang w:val="en-GB"/>
              </w:rPr>
              <w:t>Rows</w:t>
            </w:r>
            <w:r w:rsidRPr="00036E4C">
              <w:rPr>
                <w:noProof/>
                <w:lang w:val="en-GB"/>
              </w:rPr>
              <w:t xml:space="preserve"> from a DataFrame by </w:t>
            </w:r>
            <w:r w:rsidR="001B667B" w:rsidRPr="00036E4C">
              <w:rPr>
                <w:noProof/>
                <w:lang w:val="en-GB"/>
              </w:rPr>
              <w:t xml:space="preserve">Random </w:t>
            </w:r>
            <w:r w:rsidR="00860863" w:rsidRPr="00036E4C">
              <w:rPr>
                <w:noProof/>
                <w:lang w:val="en-GB"/>
              </w:rPr>
              <w:t>Row Indices</w:t>
            </w:r>
          </w:p>
          <w:p w14:paraId="23103BFE" w14:textId="23C8F234" w:rsidR="008D4C56" w:rsidRPr="00036E4C" w:rsidRDefault="00AF49CC" w:rsidP="007D3BA3">
            <w:pPr>
              <w:pStyle w:val="BodyText"/>
              <w:rPr>
                <w:noProof/>
                <w:lang w:val="en-GB"/>
              </w:rPr>
            </w:pPr>
            <w:r w:rsidRPr="00036E4C">
              <w:rPr>
                <w:noProof/>
                <w:lang w:val="en-GB"/>
              </w:rPr>
              <w:t xml:space="preserve">In the first </w:t>
            </w:r>
            <w:r w:rsidR="00E46A30" w:rsidRPr="00036E4C">
              <w:rPr>
                <w:noProof/>
                <w:lang w:val="en-GB"/>
              </w:rPr>
              <w:t xml:space="preserve">line of our program, we determine the total number of rows </w:t>
            </w:r>
            <w:r w:rsidR="00A17B09" w:rsidRPr="00036E4C">
              <w:rPr>
                <w:noProof/>
                <w:lang w:val="en-GB"/>
              </w:rPr>
              <w:t xml:space="preserve">in the dataset </w:t>
            </w:r>
            <w:r w:rsidR="00E46A30" w:rsidRPr="00036E4C">
              <w:rPr>
                <w:rFonts w:ascii="Consolas" w:hAnsi="Consolas"/>
                <w:noProof/>
                <w:lang w:val="en-GB"/>
              </w:rPr>
              <w:t>census</w:t>
            </w:r>
            <w:r w:rsidR="00E46A30" w:rsidRPr="00036E4C">
              <w:rPr>
                <w:noProof/>
                <w:lang w:val="en-GB"/>
              </w:rPr>
              <w:t xml:space="preserve">. </w:t>
            </w:r>
            <w:r w:rsidR="005A7F9D" w:rsidRPr="00036E4C">
              <w:rPr>
                <w:noProof/>
                <w:lang w:val="en-GB"/>
              </w:rPr>
              <w:t>Note that t</w:t>
            </w:r>
            <w:r w:rsidR="00E46A30" w:rsidRPr="00036E4C">
              <w:rPr>
                <w:noProof/>
                <w:lang w:val="en-GB"/>
              </w:rPr>
              <w:t xml:space="preserve">he method </w:t>
            </w:r>
            <w:r w:rsidR="00E46A30" w:rsidRPr="00036E4C">
              <w:rPr>
                <w:rFonts w:ascii="Consolas" w:hAnsi="Consolas"/>
                <w:noProof/>
                <w:lang w:val="en-GB"/>
              </w:rPr>
              <w:t>.shape()</w:t>
            </w:r>
            <w:r w:rsidR="00E46A30" w:rsidRPr="00036E4C">
              <w:rPr>
                <w:noProof/>
                <w:lang w:val="en-GB"/>
              </w:rPr>
              <w:t xml:space="preserve"> </w:t>
            </w:r>
            <w:r w:rsidR="005A7F9D" w:rsidRPr="00036E4C">
              <w:rPr>
                <w:noProof/>
                <w:lang w:val="en-GB"/>
              </w:rPr>
              <w:t xml:space="preserve">is also applicable to pandas DataFrames and </w:t>
            </w:r>
            <w:r w:rsidR="00A17B09" w:rsidRPr="00036E4C">
              <w:rPr>
                <w:noProof/>
                <w:lang w:val="en-GB"/>
              </w:rPr>
              <w:t xml:space="preserve">it returns a tuple </w:t>
            </w:r>
            <w:r w:rsidR="00A17B09" w:rsidRPr="00036E4C">
              <w:rPr>
                <w:rFonts w:ascii="Consolas" w:hAnsi="Consolas"/>
                <w:noProof/>
                <w:lang w:val="en-GB"/>
              </w:rPr>
              <w:t>(</w:t>
            </w:r>
            <w:r w:rsidR="007028E0" w:rsidRPr="00036E4C">
              <w:rPr>
                <w:rFonts w:ascii="Consolas" w:hAnsi="Consolas"/>
                <w:noProof/>
                <w:lang w:val="en-GB"/>
              </w:rPr>
              <w:t xml:space="preserve">Total </w:t>
            </w:r>
            <w:r w:rsidR="00A17B09" w:rsidRPr="00036E4C">
              <w:rPr>
                <w:rFonts w:ascii="Consolas" w:hAnsi="Consolas"/>
                <w:noProof/>
                <w:lang w:val="en-GB"/>
              </w:rPr>
              <w:t xml:space="preserve">Row Number, </w:t>
            </w:r>
            <w:r w:rsidR="007028E0" w:rsidRPr="00036E4C">
              <w:rPr>
                <w:rFonts w:ascii="Consolas" w:hAnsi="Consolas"/>
                <w:noProof/>
                <w:lang w:val="en-GB"/>
              </w:rPr>
              <w:t xml:space="preserve">Total </w:t>
            </w:r>
            <w:r w:rsidR="00A17B09" w:rsidRPr="00036E4C">
              <w:rPr>
                <w:rFonts w:ascii="Consolas" w:hAnsi="Consolas"/>
                <w:noProof/>
                <w:lang w:val="en-GB"/>
              </w:rPr>
              <w:t>Column Number)</w:t>
            </w:r>
            <w:r w:rsidR="00A17B09" w:rsidRPr="00036E4C">
              <w:rPr>
                <w:noProof/>
                <w:lang w:val="en-GB"/>
              </w:rPr>
              <w:t xml:space="preserve"> to us. As a result, we can refer to the first element of the tuple </w:t>
            </w:r>
            <w:r w:rsidR="00E16FE5" w:rsidRPr="00036E4C">
              <w:rPr>
                <w:noProof/>
                <w:lang w:val="en-GB"/>
              </w:rPr>
              <w:t xml:space="preserve">as </w:t>
            </w:r>
            <w:r w:rsidR="007028E0" w:rsidRPr="00036E4C">
              <w:rPr>
                <w:noProof/>
                <w:lang w:val="en-GB"/>
              </w:rPr>
              <w:t>the total</w:t>
            </w:r>
            <w:r w:rsidR="00E16FE5" w:rsidRPr="00036E4C">
              <w:rPr>
                <w:noProof/>
                <w:lang w:val="en-GB"/>
              </w:rPr>
              <w:t xml:space="preserve"> number of</w:t>
            </w:r>
            <w:r w:rsidR="00F36586" w:rsidRPr="00036E4C">
              <w:rPr>
                <w:noProof/>
                <w:lang w:val="en-GB"/>
              </w:rPr>
              <w:t xml:space="preserve"> rows in</w:t>
            </w:r>
            <w:r w:rsidR="00E16FE5" w:rsidRPr="00036E4C">
              <w:rPr>
                <w:noProof/>
                <w:lang w:val="en-GB"/>
              </w:rPr>
              <w:t xml:space="preserve"> </w:t>
            </w:r>
            <w:r w:rsidR="00592251" w:rsidRPr="00036E4C">
              <w:rPr>
                <w:rFonts w:ascii="Consolas" w:hAnsi="Consolas"/>
                <w:noProof/>
                <w:lang w:val="en-GB"/>
              </w:rPr>
              <w:t>census</w:t>
            </w:r>
            <w:r w:rsidR="00E16FE5" w:rsidRPr="00036E4C">
              <w:rPr>
                <w:noProof/>
                <w:lang w:val="en-GB"/>
              </w:rPr>
              <w:t>.</w:t>
            </w:r>
            <w:r w:rsidR="00177DA5" w:rsidRPr="00036E4C">
              <w:rPr>
                <w:noProof/>
                <w:lang w:val="en-GB"/>
              </w:rPr>
              <w:t xml:space="preserve"> In the second line, we draw a total of 10 random </w:t>
            </w:r>
            <w:r w:rsidR="0043742D" w:rsidRPr="00036E4C">
              <w:rPr>
                <w:noProof/>
                <w:lang w:val="en-GB"/>
              </w:rPr>
              <w:t>integers</w:t>
            </w:r>
            <w:r w:rsidR="00177DA5" w:rsidRPr="00036E4C">
              <w:rPr>
                <w:noProof/>
                <w:lang w:val="en-GB"/>
              </w:rPr>
              <w:t xml:space="preserve"> from </w:t>
            </w:r>
            <w:r w:rsidR="008F3527" w:rsidRPr="00036E4C">
              <w:rPr>
                <w:noProof/>
                <w:lang w:val="en-GB"/>
              </w:rPr>
              <w:t>the interv</w:t>
            </w:r>
            <w:r w:rsidR="008449CF" w:rsidRPr="00036E4C">
              <w:rPr>
                <w:noProof/>
                <w:lang w:val="en-GB"/>
              </w:rPr>
              <w:t>al</w:t>
            </w:r>
            <w:r w:rsidR="008F3527" w:rsidRPr="00036E4C">
              <w:rPr>
                <w:noProof/>
                <w:lang w:val="en-GB"/>
              </w:rPr>
              <w:t xml:space="preserve"> 0 </w:t>
            </w:r>
            <w:r w:rsidR="008449CF" w:rsidRPr="00036E4C">
              <w:rPr>
                <w:noProof/>
                <w:lang w:val="en-GB"/>
              </w:rPr>
              <w:t xml:space="preserve">and </w:t>
            </w:r>
            <w:r w:rsidR="008449CF" w:rsidRPr="00036E4C">
              <w:rPr>
                <w:rFonts w:ascii="Consolas" w:hAnsi="Consolas"/>
                <w:noProof/>
                <w:lang w:val="en-GB"/>
              </w:rPr>
              <w:t>nrow</w:t>
            </w:r>
            <w:r w:rsidR="008449CF" w:rsidRPr="00036E4C">
              <w:rPr>
                <w:noProof/>
                <w:lang w:val="en-GB"/>
              </w:rPr>
              <w:t xml:space="preserve">, the number of rows in </w:t>
            </w:r>
            <w:r w:rsidR="007028E0" w:rsidRPr="00036E4C">
              <w:rPr>
                <w:rFonts w:ascii="Consolas" w:hAnsi="Consolas"/>
                <w:noProof/>
                <w:lang w:val="en-GB"/>
              </w:rPr>
              <w:t>census</w:t>
            </w:r>
            <w:r w:rsidR="000D1CDD" w:rsidRPr="00036E4C">
              <w:rPr>
                <w:noProof/>
                <w:lang w:val="en-GB"/>
              </w:rPr>
              <w:t xml:space="preserve">. Note that </w:t>
            </w:r>
            <w:r w:rsidR="00F36586" w:rsidRPr="00036E4C">
              <w:rPr>
                <w:rFonts w:ascii="Consolas" w:hAnsi="Consolas"/>
                <w:noProof/>
                <w:lang w:val="en-GB"/>
              </w:rPr>
              <w:t>nrow</w:t>
            </w:r>
            <w:r w:rsidR="000D1CDD" w:rsidRPr="00036E4C">
              <w:rPr>
                <w:noProof/>
                <w:lang w:val="en-GB"/>
              </w:rPr>
              <w:t xml:space="preserve"> as </w:t>
            </w:r>
            <w:r w:rsidR="002B542D" w:rsidRPr="00036E4C">
              <w:rPr>
                <w:noProof/>
                <w:lang w:val="en-GB"/>
              </w:rPr>
              <w:t xml:space="preserve">the upper boundary is not included </w:t>
            </w:r>
            <w:r w:rsidR="00FF5237" w:rsidRPr="00036E4C">
              <w:rPr>
                <w:noProof/>
                <w:lang w:val="en-GB"/>
              </w:rPr>
              <w:t xml:space="preserve">in the drawing process at all. The integers drawn </w:t>
            </w:r>
            <w:r w:rsidR="00FA7AA1" w:rsidRPr="00036E4C">
              <w:rPr>
                <w:noProof/>
                <w:lang w:val="en-GB"/>
              </w:rPr>
              <w:t xml:space="preserve">by the </w:t>
            </w:r>
            <w:r w:rsidR="00FA7AA1" w:rsidRPr="00036E4C">
              <w:rPr>
                <w:rFonts w:ascii="Consolas" w:hAnsi="Consolas"/>
                <w:noProof/>
                <w:lang w:val="en-GB"/>
              </w:rPr>
              <w:t>random.randint()</w:t>
            </w:r>
            <w:r w:rsidR="00FA7AA1" w:rsidRPr="00036E4C">
              <w:rPr>
                <w:noProof/>
                <w:lang w:val="en-GB"/>
              </w:rPr>
              <w:t xml:space="preserve"> function</w:t>
            </w:r>
            <w:r w:rsidR="00FF5237" w:rsidRPr="00036E4C">
              <w:rPr>
                <w:noProof/>
                <w:lang w:val="en-GB"/>
              </w:rPr>
              <w:t xml:space="preserve"> will </w:t>
            </w:r>
            <w:r w:rsidR="00FA7AA1" w:rsidRPr="00036E4C">
              <w:rPr>
                <w:noProof/>
                <w:lang w:val="en-GB"/>
              </w:rPr>
              <w:t>then</w:t>
            </w:r>
            <w:r w:rsidR="000762D6" w:rsidRPr="00827158">
              <w:rPr>
                <w:noProof/>
                <w:lang w:val="en-GB"/>
              </w:rPr>
              <w:t xml:space="preserve"> be</w:t>
            </w:r>
            <w:r w:rsidR="00FA7AA1" w:rsidRPr="00036E4C">
              <w:rPr>
                <w:noProof/>
                <w:lang w:val="en-GB"/>
              </w:rPr>
              <w:t xml:space="preserve"> assigned to the object named </w:t>
            </w:r>
            <w:r w:rsidR="00FA7AA1" w:rsidRPr="00036E4C">
              <w:rPr>
                <w:rFonts w:ascii="Consolas" w:hAnsi="Consolas"/>
                <w:noProof/>
                <w:lang w:val="en-GB"/>
              </w:rPr>
              <w:t>randrow</w:t>
            </w:r>
            <w:r w:rsidR="00FA7AA1" w:rsidRPr="00036E4C">
              <w:rPr>
                <w:noProof/>
                <w:lang w:val="en-GB"/>
              </w:rPr>
              <w:t xml:space="preserve">. And these will </w:t>
            </w:r>
            <w:r w:rsidR="0087212C" w:rsidRPr="00036E4C">
              <w:rPr>
                <w:noProof/>
                <w:lang w:val="en-GB"/>
              </w:rPr>
              <w:t xml:space="preserve">then be used as the list of rows that we </w:t>
            </w:r>
            <w:r w:rsidR="0061393A" w:rsidRPr="00036E4C">
              <w:rPr>
                <w:noProof/>
                <w:lang w:val="en-GB"/>
              </w:rPr>
              <w:t>select from census.</w:t>
            </w:r>
          </w:p>
        </w:tc>
      </w:tr>
    </w:tbl>
    <w:p w14:paraId="647B01EF" w14:textId="6FD505ED" w:rsidR="00167C88" w:rsidRPr="00036E4C" w:rsidRDefault="00934C2F" w:rsidP="00167C88">
      <w:pPr>
        <w:pStyle w:val="BodyText"/>
        <w:rPr>
          <w:noProof/>
          <w:lang w:val="en-GB" w:eastAsia="en-SG"/>
        </w:rPr>
      </w:pPr>
      <w:r w:rsidRPr="00036E4C">
        <w:rPr>
          <w:noProof/>
          <w:lang w:val="en-GB" w:eastAsia="en-SG"/>
        </w:rPr>
        <w:lastRenderedPageBreak/>
        <w:t xml:space="preserve">Before we can </w:t>
      </w:r>
      <w:r w:rsidR="00CA3957" w:rsidRPr="00036E4C">
        <w:rPr>
          <w:noProof/>
          <w:lang w:val="en-GB" w:eastAsia="en-SG"/>
        </w:rPr>
        <w:t xml:space="preserve">select rows </w:t>
      </w:r>
      <w:r w:rsidRPr="00036E4C">
        <w:rPr>
          <w:noProof/>
          <w:lang w:val="en-GB" w:eastAsia="en-SG"/>
        </w:rPr>
        <w:t xml:space="preserve">based on their </w:t>
      </w:r>
      <w:r w:rsidR="00096121" w:rsidRPr="00036E4C">
        <w:rPr>
          <w:noProof/>
          <w:lang w:val="en-GB" w:eastAsia="en-SG"/>
        </w:rPr>
        <w:t>index label</w:t>
      </w:r>
      <w:r w:rsidR="00CF75ED" w:rsidRPr="00036E4C">
        <w:rPr>
          <w:noProof/>
          <w:lang w:val="en-GB" w:eastAsia="en-SG"/>
        </w:rPr>
        <w:t>s</w:t>
      </w:r>
      <w:r w:rsidRPr="00036E4C">
        <w:rPr>
          <w:noProof/>
          <w:lang w:val="en-GB" w:eastAsia="en-SG"/>
        </w:rPr>
        <w:t xml:space="preserve">, we need to </w:t>
      </w:r>
      <w:r w:rsidR="00CF75ED" w:rsidRPr="00036E4C">
        <w:rPr>
          <w:noProof/>
          <w:lang w:val="en-GB" w:eastAsia="en-SG"/>
        </w:rPr>
        <w:t>create the index labels first</w:t>
      </w:r>
      <w:r w:rsidR="008A58E6" w:rsidRPr="00036E4C">
        <w:rPr>
          <w:noProof/>
          <w:lang w:val="en-GB" w:eastAsia="en-SG"/>
        </w:rPr>
        <w:t xml:space="preserve"> by the method </w:t>
      </w:r>
      <w:r w:rsidR="008A58E6" w:rsidRPr="00036E4C">
        <w:rPr>
          <w:rFonts w:ascii="Consolas" w:hAnsi="Consolas"/>
          <w:noProof/>
          <w:lang w:val="en-GB" w:eastAsia="en-SG"/>
        </w:rPr>
        <w:t>.set_index()</w:t>
      </w:r>
      <w:r w:rsidR="00E1729B" w:rsidRPr="00036E4C">
        <w:rPr>
          <w:noProof/>
          <w:lang w:val="en-GB" w:eastAsia="en-SG"/>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E1729B" w:rsidRPr="000A7171" w14:paraId="145CD64D" w14:textId="77777777" w:rsidTr="007D3BA3">
        <w:trPr>
          <w:jc w:val="right"/>
        </w:trPr>
        <w:tc>
          <w:tcPr>
            <w:tcW w:w="9017" w:type="dxa"/>
            <w:shd w:val="clear" w:color="auto" w:fill="D9D9D9" w:themeFill="background1" w:themeFillShade="D9"/>
            <w:vAlign w:val="center"/>
          </w:tcPr>
          <w:p w14:paraId="7DED5182" w14:textId="2447E1BA" w:rsidR="00E1729B" w:rsidRPr="00036E4C" w:rsidRDefault="00225D25" w:rsidP="007D3BA3">
            <w:pPr>
              <w:pStyle w:val="Code"/>
              <w:tabs>
                <w:tab w:val="left" w:pos="6557"/>
              </w:tabs>
              <w:ind w:left="33"/>
              <w:rPr>
                <w:noProof/>
                <w:color w:val="auto"/>
                <w:lang w:val="en-GB"/>
              </w:rPr>
            </w:pPr>
            <w:r w:rsidRPr="00036E4C">
              <w:rPr>
                <w:noProof/>
                <w:lang w:val="en-GB"/>
              </w:rPr>
              <w:t>DataFrame_name</w:t>
            </w:r>
            <w:r w:rsidR="00E1729B" w:rsidRPr="00036E4C">
              <w:rPr>
                <w:noProof/>
                <w:color w:val="auto"/>
                <w:lang w:val="en-GB"/>
              </w:rPr>
              <w:t>.</w:t>
            </w:r>
            <w:r w:rsidR="005A7FA4" w:rsidRPr="00036E4C">
              <w:rPr>
                <w:noProof/>
                <w:color w:val="4F6228" w:themeColor="accent3" w:themeShade="80"/>
                <w:lang w:val="en-GB"/>
              </w:rPr>
              <w:t>set_index</w:t>
            </w:r>
            <w:r w:rsidR="008A58E6" w:rsidRPr="00036E4C">
              <w:rPr>
                <w:noProof/>
                <w:color w:val="auto"/>
                <w:lang w:val="en-GB"/>
              </w:rPr>
              <w:t>(</w:t>
            </w:r>
            <w:r w:rsidR="000346FF" w:rsidRPr="00036E4C">
              <w:rPr>
                <w:noProof/>
                <w:color w:val="595959" w:themeColor="text1" w:themeTint="A6"/>
                <w:lang w:val="en-GB"/>
              </w:rPr>
              <w:t>key</w:t>
            </w:r>
            <w:r w:rsidR="006C14CF" w:rsidRPr="00036E4C">
              <w:rPr>
                <w:noProof/>
                <w:color w:val="auto"/>
                <w:lang w:val="en-GB"/>
              </w:rPr>
              <w:t xml:space="preserve">, </w:t>
            </w:r>
            <w:r w:rsidR="006C14CF" w:rsidRPr="00036E4C">
              <w:rPr>
                <w:noProof/>
                <w:color w:val="595959" w:themeColor="text1" w:themeTint="A6"/>
                <w:lang w:val="en-GB"/>
              </w:rPr>
              <w:t>inplace</w:t>
            </w:r>
            <w:r w:rsidR="006A1C24" w:rsidRPr="00C7546E">
              <w:rPr>
                <w:noProof/>
                <w:color w:val="000000" w:themeColor="text1"/>
                <w:lang w:val="en-GB"/>
              </w:rPr>
              <w:t xml:space="preserve"> = </w:t>
            </w:r>
            <w:r w:rsidR="006A1C24" w:rsidRPr="00036E4C">
              <w:rPr>
                <w:noProof/>
                <w:color w:val="595959" w:themeColor="text1" w:themeTint="A6"/>
                <w:lang w:val="en-GB"/>
              </w:rPr>
              <w:t>True</w:t>
            </w:r>
            <w:r w:rsidR="008C1C38" w:rsidRPr="00036E4C">
              <w:rPr>
                <w:noProof/>
                <w:color w:val="auto"/>
                <w:lang w:val="en-GB"/>
              </w:rPr>
              <w:t>)</w:t>
            </w:r>
          </w:p>
        </w:tc>
      </w:tr>
    </w:tbl>
    <w:p w14:paraId="4BD9F7B3" w14:textId="5A5F0708" w:rsidR="00E1729B" w:rsidRPr="00036E4C" w:rsidRDefault="00BA37F8" w:rsidP="00167C88">
      <w:pPr>
        <w:pStyle w:val="BodyText"/>
        <w:rPr>
          <w:noProof/>
          <w:lang w:val="en-GB" w:eastAsia="en-SG"/>
        </w:rPr>
      </w:pPr>
      <w:r w:rsidRPr="00036E4C">
        <w:rPr>
          <w:noProof/>
          <w:lang w:val="en-GB"/>
        </w:rPr>
        <w:t>Th</w:t>
      </w:r>
      <w:r w:rsidR="000346FF" w:rsidRPr="00036E4C">
        <w:rPr>
          <w:noProof/>
          <w:lang w:val="en-GB"/>
        </w:rPr>
        <w:t>e</w:t>
      </w:r>
      <w:r w:rsidRPr="00036E4C">
        <w:rPr>
          <w:noProof/>
          <w:lang w:val="en-GB"/>
        </w:rPr>
        <w:t xml:space="preserve"> parameter </w:t>
      </w:r>
      <w:r w:rsidR="000346FF" w:rsidRPr="00036E4C">
        <w:rPr>
          <w:rFonts w:ascii="Consolas" w:hAnsi="Consolas"/>
          <w:noProof/>
          <w:lang w:val="en-GB"/>
        </w:rPr>
        <w:t>key</w:t>
      </w:r>
      <w:r w:rsidR="000346FF" w:rsidRPr="00036E4C">
        <w:rPr>
          <w:noProof/>
          <w:lang w:val="en-GB"/>
        </w:rPr>
        <w:t xml:space="preserve"> </w:t>
      </w:r>
      <w:r w:rsidRPr="00036E4C">
        <w:rPr>
          <w:noProof/>
          <w:lang w:val="en-GB"/>
        </w:rPr>
        <w:t xml:space="preserve">can be either a single </w:t>
      </w:r>
      <w:r w:rsidR="004137D1" w:rsidRPr="00036E4C">
        <w:rPr>
          <w:noProof/>
          <w:lang w:val="en-GB"/>
        </w:rPr>
        <w:t>variable name (column label)</w:t>
      </w:r>
      <w:r w:rsidRPr="00036E4C">
        <w:rPr>
          <w:noProof/>
          <w:lang w:val="en-GB"/>
        </w:rPr>
        <w:t xml:space="preserve">, a single </w:t>
      </w:r>
      <w:r w:rsidR="00EB3FDE" w:rsidRPr="00036E4C">
        <w:rPr>
          <w:noProof/>
          <w:lang w:val="en-GB"/>
        </w:rPr>
        <w:t>array</w:t>
      </w:r>
      <w:r w:rsidR="00845967" w:rsidRPr="00036E4C">
        <w:rPr>
          <w:noProof/>
          <w:lang w:val="en-GB"/>
        </w:rPr>
        <w:t xml:space="preserve"> </w:t>
      </w:r>
      <w:r w:rsidRPr="00036E4C">
        <w:rPr>
          <w:noProof/>
          <w:lang w:val="en-GB"/>
        </w:rPr>
        <w:t xml:space="preserve">of the same length as the calling DataFrame, or a list containing an arbitrary combination of </w:t>
      </w:r>
      <w:r w:rsidR="004137D1" w:rsidRPr="00036E4C">
        <w:rPr>
          <w:noProof/>
          <w:lang w:val="en-GB"/>
        </w:rPr>
        <w:t>variable name</w:t>
      </w:r>
      <w:r w:rsidR="00FE114E">
        <w:rPr>
          <w:noProof/>
          <w:lang w:val="en-GB"/>
        </w:rPr>
        <w:t>s</w:t>
      </w:r>
      <w:r w:rsidRPr="00036E4C">
        <w:rPr>
          <w:noProof/>
          <w:lang w:val="en-GB"/>
        </w:rPr>
        <w:t xml:space="preserve"> and arrays.</w:t>
      </w:r>
      <w:r w:rsidR="00202B8E" w:rsidRPr="00036E4C">
        <w:rPr>
          <w:noProof/>
          <w:lang w:val="en-GB"/>
        </w:rPr>
        <w:t xml:space="preserve"> The argument </w:t>
      </w:r>
      <w:r w:rsidR="00202B8E" w:rsidRPr="00036E4C">
        <w:rPr>
          <w:rFonts w:ascii="Consolas" w:hAnsi="Consolas"/>
          <w:noProof/>
          <w:lang w:val="en-GB"/>
        </w:rPr>
        <w:t>inplace</w:t>
      </w:r>
      <w:r w:rsidR="00202B8E" w:rsidRPr="00036E4C">
        <w:rPr>
          <w:noProof/>
          <w:lang w:val="en-GB"/>
        </w:rPr>
        <w:t xml:space="preserve"> controls </w:t>
      </w:r>
      <w:r w:rsidR="00411438" w:rsidRPr="00036E4C">
        <w:rPr>
          <w:noProof/>
          <w:lang w:val="en-GB"/>
        </w:rPr>
        <w:t xml:space="preserve">whether the DataFrame should be modified in place or </w:t>
      </w:r>
      <w:r w:rsidR="0022658E" w:rsidRPr="00036E4C">
        <w:rPr>
          <w:noProof/>
          <w:lang w:val="en-GB"/>
        </w:rPr>
        <w:t xml:space="preserve">a new </w:t>
      </w:r>
      <w:r w:rsidR="00A90C06" w:rsidRPr="00036E4C">
        <w:rPr>
          <w:noProof/>
          <w:lang w:val="en-GB"/>
        </w:rPr>
        <w:t>DataFrame</w:t>
      </w:r>
      <w:r w:rsidR="0022658E" w:rsidRPr="00036E4C">
        <w:rPr>
          <w:noProof/>
          <w:lang w:val="en-GB"/>
        </w:rPr>
        <w:t xml:space="preserve"> should be</w:t>
      </w:r>
      <w:r w:rsidR="00411438" w:rsidRPr="00036E4C">
        <w:rPr>
          <w:noProof/>
          <w:lang w:val="en-GB"/>
        </w:rPr>
        <w:t xml:space="preserve"> create</w:t>
      </w:r>
      <w:r w:rsidR="0022658E" w:rsidRPr="00036E4C">
        <w:rPr>
          <w:noProof/>
          <w:lang w:val="en-GB"/>
        </w:rPr>
        <w:t>d</w:t>
      </w:r>
      <w:r w:rsidR="00411438" w:rsidRPr="00036E4C">
        <w:rPr>
          <w:noProof/>
          <w:lang w:val="en-GB"/>
        </w:rPr>
        <w:t>.</w:t>
      </w:r>
      <w:r w:rsidR="00CE452A" w:rsidRPr="00036E4C">
        <w:rPr>
          <w:noProof/>
          <w:lang w:val="en-GB"/>
        </w:rPr>
        <w:t xml:space="preserve"> If it is </w:t>
      </w:r>
      <w:r w:rsidR="00CE452A" w:rsidRPr="00036E4C">
        <w:rPr>
          <w:rFonts w:ascii="Consolas" w:hAnsi="Consolas"/>
          <w:noProof/>
          <w:lang w:val="en-GB"/>
        </w:rPr>
        <w:t>True</w:t>
      </w:r>
      <w:r w:rsidR="00CE452A" w:rsidRPr="00036E4C">
        <w:rPr>
          <w:noProof/>
          <w:lang w:val="en-GB"/>
        </w:rPr>
        <w:t>, the changes will take place in the original DataFrame.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F97E75" w:rsidRPr="000A7171" w14:paraId="0BD066D1" w14:textId="77777777" w:rsidTr="007D3BA3">
        <w:tc>
          <w:tcPr>
            <w:tcW w:w="9017" w:type="dxa"/>
          </w:tcPr>
          <w:p w14:paraId="48D3479A" w14:textId="6EA82718" w:rsidR="00F97E75" w:rsidRPr="00036E4C" w:rsidRDefault="00F97E75" w:rsidP="007D3BA3">
            <w:pPr>
              <w:pStyle w:val="BodyText"/>
              <w:rPr>
                <w:noProof/>
                <w:lang w:val="en-GB"/>
              </w:rPr>
            </w:pPr>
            <w:r w:rsidRPr="00036E4C">
              <w:rPr>
                <w:b/>
                <w:bCs/>
                <w:noProof/>
                <w:lang w:val="en-GB"/>
              </w:rPr>
              <w:t xml:space="preserve">Example (Cont’d): </w:t>
            </w:r>
            <w:r w:rsidRPr="00036E4C">
              <w:rPr>
                <w:noProof/>
                <w:lang w:val="en-GB"/>
              </w:rPr>
              <w:t xml:space="preserve">Suppose we would like to </w:t>
            </w:r>
            <w:r w:rsidR="0019046F" w:rsidRPr="00036E4C">
              <w:rPr>
                <w:noProof/>
                <w:lang w:val="en-GB"/>
              </w:rPr>
              <w:t xml:space="preserve">group the US Census data </w:t>
            </w:r>
            <w:r w:rsidR="006B49FC" w:rsidRPr="00036E4C">
              <w:rPr>
                <w:noProof/>
                <w:lang w:val="en-GB"/>
              </w:rPr>
              <w:t xml:space="preserve">by </w:t>
            </w:r>
            <w:r w:rsidR="0019046F" w:rsidRPr="00036E4C">
              <w:rPr>
                <w:noProof/>
                <w:lang w:val="en-GB"/>
              </w:rPr>
              <w:t>the occupation</w:t>
            </w:r>
            <w:r w:rsidR="007A477D" w:rsidRPr="00036E4C">
              <w:rPr>
                <w:noProof/>
                <w:lang w:val="en-GB"/>
              </w:rPr>
              <w:t xml:space="preserve"> of the observations</w:t>
            </w:r>
            <w:r w:rsidRPr="00036E4C">
              <w:rPr>
                <w:noProof/>
                <w:lang w:val="en-GB"/>
              </w:rPr>
              <w:t>.</w:t>
            </w:r>
          </w:p>
          <w:p w14:paraId="6C6ECC27" w14:textId="7CAE736A" w:rsidR="00F97E75" w:rsidRPr="00036E4C" w:rsidRDefault="00F35AAB" w:rsidP="007D3BA3">
            <w:pPr>
              <w:pStyle w:val="Figure-Image-Upper"/>
              <w:rPr>
                <w:lang w:val="en-GB"/>
              </w:rPr>
            </w:pPr>
            <w:r w:rsidRPr="00036E4C">
              <w:lastRenderedPageBreak/>
              <w:drawing>
                <wp:inline distT="0" distB="0" distL="0" distR="0" wp14:anchorId="4B8EB5D9" wp14:editId="337FC448">
                  <wp:extent cx="5580000" cy="2842712"/>
                  <wp:effectExtent l="19050" t="19050" r="20955" b="152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844" t="20937" r="2374" b="4974"/>
                          <a:stretch/>
                        </pic:blipFill>
                        <pic:spPr bwMode="auto">
                          <a:xfrm>
                            <a:off x="0" y="0"/>
                            <a:ext cx="5580000" cy="284271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19AD738" w14:textId="00C9C8AA" w:rsidR="00F97E75" w:rsidRPr="00036E4C" w:rsidRDefault="00F97E75" w:rsidP="007D3BA3">
            <w:pPr>
              <w:pStyle w:val="Caption"/>
              <w:rPr>
                <w:noProof/>
                <w:lang w:val="en-GB"/>
              </w:rPr>
            </w:pPr>
            <w:bookmarkStart w:id="24" w:name="_Ref67084307"/>
            <w:r w:rsidRPr="00036E4C">
              <w:rPr>
                <w:noProof/>
                <w:lang w:val="en-GB"/>
              </w:rPr>
              <w:t>Figure 4.</w:t>
            </w:r>
            <w:r w:rsidR="00502442" w:rsidRPr="00036E4C">
              <w:rPr>
                <w:noProof/>
                <w:lang w:val="en-GB"/>
              </w:rPr>
              <w:fldChar w:fldCharType="begin"/>
            </w:r>
            <w:r w:rsidR="00502442" w:rsidRPr="00036E4C">
              <w:rPr>
                <w:noProof/>
                <w:lang w:val="en-GB"/>
              </w:rPr>
              <w:instrText xml:space="preserve"> SEQ Figure \* ARABIC </w:instrText>
            </w:r>
            <w:r w:rsidR="00502442" w:rsidRPr="00036E4C">
              <w:rPr>
                <w:noProof/>
                <w:lang w:val="en-GB"/>
              </w:rPr>
              <w:fldChar w:fldCharType="separate"/>
            </w:r>
            <w:r w:rsidR="00B60DB2" w:rsidRPr="00036E4C">
              <w:rPr>
                <w:noProof/>
                <w:lang w:val="en-GB"/>
              </w:rPr>
              <w:t>7</w:t>
            </w:r>
            <w:r w:rsidR="00502442" w:rsidRPr="00036E4C">
              <w:rPr>
                <w:noProof/>
                <w:lang w:val="en-GB"/>
              </w:rPr>
              <w:fldChar w:fldCharType="end"/>
            </w:r>
            <w:bookmarkEnd w:id="24"/>
            <w:r w:rsidRPr="00036E4C">
              <w:rPr>
                <w:noProof/>
                <w:lang w:val="en-GB"/>
              </w:rPr>
              <w:t xml:space="preserve"> </w:t>
            </w:r>
            <w:r w:rsidR="00932B8B" w:rsidRPr="00036E4C">
              <w:rPr>
                <w:noProof/>
                <w:lang w:val="en-GB"/>
              </w:rPr>
              <w:t>Set</w:t>
            </w:r>
            <w:r w:rsidR="009F0813" w:rsidRPr="00036E4C">
              <w:rPr>
                <w:noProof/>
                <w:lang w:val="en-GB"/>
              </w:rPr>
              <w:t>ting</w:t>
            </w:r>
            <w:r w:rsidR="008A35EE" w:rsidRPr="00036E4C">
              <w:rPr>
                <w:noProof/>
                <w:lang w:val="en-GB"/>
              </w:rPr>
              <w:t xml:space="preserve"> the </w:t>
            </w:r>
            <w:r w:rsidR="009F0813" w:rsidRPr="00036E4C">
              <w:rPr>
                <w:noProof/>
                <w:lang w:val="en-GB"/>
              </w:rPr>
              <w:t>Values of a Column as</w:t>
            </w:r>
            <w:r w:rsidR="00932B8B" w:rsidRPr="00036E4C">
              <w:rPr>
                <w:noProof/>
                <w:lang w:val="en-GB"/>
              </w:rPr>
              <w:t xml:space="preserve"> Row Index</w:t>
            </w:r>
          </w:p>
          <w:p w14:paraId="5E1B23D1" w14:textId="6B8AED25" w:rsidR="00C24547" w:rsidRPr="00036E4C" w:rsidRDefault="00F53D00" w:rsidP="007D3BA3">
            <w:pPr>
              <w:pStyle w:val="BodyText"/>
              <w:rPr>
                <w:noProof/>
                <w:lang w:val="en-GB"/>
              </w:rPr>
            </w:pPr>
            <w:r w:rsidRPr="00036E4C">
              <w:rPr>
                <w:noProof/>
                <w:lang w:val="en-GB"/>
              </w:rPr>
              <w:t xml:space="preserve">If we use one of the columns as </w:t>
            </w:r>
            <w:r w:rsidR="00657B19" w:rsidRPr="00036E4C">
              <w:rPr>
                <w:noProof/>
                <w:lang w:val="en-GB"/>
              </w:rPr>
              <w:t>the row index of our DataFrame, th</w:t>
            </w:r>
            <w:r w:rsidR="00A34592" w:rsidRPr="00036E4C">
              <w:rPr>
                <w:noProof/>
                <w:lang w:val="en-GB"/>
              </w:rPr>
              <w:t>at column will not be a regular part of the dataset anymore. As you can see</w:t>
            </w:r>
            <w:r w:rsidR="00EA4FDF">
              <w:rPr>
                <w:noProof/>
                <w:lang w:val="en-GB"/>
              </w:rPr>
              <w:t xml:space="preserve"> from </w:t>
            </w:r>
            <w:r w:rsidR="00EA4FDF">
              <w:rPr>
                <w:noProof/>
                <w:lang w:val="en-GB"/>
              </w:rPr>
              <w:fldChar w:fldCharType="begin"/>
            </w:r>
            <w:r w:rsidR="00EA4FDF">
              <w:rPr>
                <w:noProof/>
                <w:lang w:val="en-GB"/>
              </w:rPr>
              <w:instrText xml:space="preserve"> REF _Ref67084307 \h </w:instrText>
            </w:r>
            <w:r w:rsidR="00EA4FDF">
              <w:rPr>
                <w:noProof/>
                <w:lang w:val="en-GB"/>
              </w:rPr>
            </w:r>
            <w:r w:rsidR="00EA4FDF">
              <w:rPr>
                <w:noProof/>
                <w:lang w:val="en-GB"/>
              </w:rPr>
              <w:fldChar w:fldCharType="separate"/>
            </w:r>
            <w:r w:rsidR="00EA4FDF" w:rsidRPr="00036E4C">
              <w:rPr>
                <w:noProof/>
                <w:lang w:val="en-GB"/>
              </w:rPr>
              <w:t>Figure 4.7</w:t>
            </w:r>
            <w:r w:rsidR="00EA4FDF">
              <w:rPr>
                <w:noProof/>
                <w:lang w:val="en-GB"/>
              </w:rPr>
              <w:fldChar w:fldCharType="end"/>
            </w:r>
            <w:r w:rsidR="00A34592" w:rsidRPr="00036E4C">
              <w:rPr>
                <w:noProof/>
                <w:lang w:val="en-GB"/>
              </w:rPr>
              <w:t xml:space="preserve">, </w:t>
            </w:r>
            <w:r w:rsidR="00C24547" w:rsidRPr="00036E4C">
              <w:rPr>
                <w:noProof/>
                <w:lang w:val="en-GB"/>
              </w:rPr>
              <w:t xml:space="preserve">the variable </w:t>
            </w:r>
            <w:r w:rsidR="00C24547" w:rsidRPr="009E0FBF">
              <w:rPr>
                <w:rFonts w:ascii="Consolas" w:hAnsi="Consolas"/>
                <w:noProof/>
                <w:lang w:val="en-GB"/>
              </w:rPr>
              <w:t>occupation</w:t>
            </w:r>
            <w:r w:rsidR="00C24547" w:rsidRPr="00036E4C">
              <w:rPr>
                <w:noProof/>
                <w:lang w:val="en-GB"/>
              </w:rPr>
              <w:t xml:space="preserve"> has disappeared from the dataset.</w:t>
            </w:r>
          </w:p>
          <w:p w14:paraId="31C6F58E" w14:textId="047F16F1" w:rsidR="00A01531" w:rsidRPr="00036E4C" w:rsidRDefault="00C24547" w:rsidP="007D3BA3">
            <w:pPr>
              <w:pStyle w:val="BodyText"/>
              <w:rPr>
                <w:noProof/>
                <w:lang w:val="en-GB"/>
              </w:rPr>
            </w:pPr>
            <w:r w:rsidRPr="00036E4C">
              <w:rPr>
                <w:noProof/>
                <w:lang w:val="en-GB"/>
              </w:rPr>
              <w:t xml:space="preserve">Suppose we would like to </w:t>
            </w:r>
            <w:r w:rsidR="000268C4" w:rsidRPr="00036E4C">
              <w:rPr>
                <w:noProof/>
                <w:lang w:val="en-GB"/>
              </w:rPr>
              <w:t xml:space="preserve">change our row index from </w:t>
            </w:r>
            <w:r w:rsidR="00BC4926" w:rsidRPr="00036E4C">
              <w:rPr>
                <w:noProof/>
                <w:lang w:val="en-GB"/>
              </w:rPr>
              <w:t xml:space="preserve">the occupation </w:t>
            </w:r>
            <w:r w:rsidR="000268C4" w:rsidRPr="00036E4C">
              <w:rPr>
                <w:noProof/>
                <w:lang w:val="en-GB"/>
              </w:rPr>
              <w:t xml:space="preserve">to </w:t>
            </w:r>
            <w:r w:rsidR="00543709" w:rsidRPr="00036E4C">
              <w:rPr>
                <w:noProof/>
                <w:lang w:val="en-GB"/>
              </w:rPr>
              <w:t xml:space="preserve">the </w:t>
            </w:r>
            <w:r w:rsidR="00D1418F" w:rsidRPr="00036E4C">
              <w:rPr>
                <w:noProof/>
                <w:lang w:val="en-GB"/>
              </w:rPr>
              <w:t xml:space="preserve">age </w:t>
            </w:r>
            <w:r w:rsidR="00F605B0" w:rsidRPr="00036E4C">
              <w:rPr>
                <w:noProof/>
                <w:lang w:val="en-GB"/>
              </w:rPr>
              <w:t xml:space="preserve">group </w:t>
            </w:r>
            <w:r w:rsidR="004103FA" w:rsidRPr="00036E4C">
              <w:rPr>
                <w:noProof/>
                <w:lang w:val="en-GB"/>
              </w:rPr>
              <w:t xml:space="preserve">of </w:t>
            </w:r>
            <w:r w:rsidR="00F605B0" w:rsidRPr="00036E4C">
              <w:rPr>
                <w:noProof/>
                <w:lang w:val="en-GB"/>
              </w:rPr>
              <w:t xml:space="preserve">each </w:t>
            </w:r>
            <w:r w:rsidR="004103FA" w:rsidRPr="00036E4C">
              <w:rPr>
                <w:noProof/>
                <w:lang w:val="en-GB"/>
              </w:rPr>
              <w:t>observation</w:t>
            </w:r>
            <w:r w:rsidR="009D242E" w:rsidRPr="00036E4C">
              <w:rPr>
                <w:noProof/>
                <w:lang w:val="en-GB"/>
              </w:rPr>
              <w:t xml:space="preserve">. </w:t>
            </w:r>
            <w:r w:rsidR="00F605B0" w:rsidRPr="00036E4C">
              <w:rPr>
                <w:noProof/>
                <w:lang w:val="en-GB"/>
              </w:rPr>
              <w:t xml:space="preserve">In the first step, </w:t>
            </w:r>
            <w:r w:rsidR="00BC4926" w:rsidRPr="00036E4C">
              <w:rPr>
                <w:noProof/>
                <w:lang w:val="en-GB"/>
              </w:rPr>
              <w:t xml:space="preserve">we need to </w:t>
            </w:r>
            <w:r w:rsidR="00E20997" w:rsidRPr="00036E4C">
              <w:rPr>
                <w:noProof/>
                <w:lang w:val="en-GB"/>
              </w:rPr>
              <w:t>remove the occupation as our row index</w:t>
            </w:r>
            <w:r w:rsidR="00F97628" w:rsidRPr="00036E4C">
              <w:rPr>
                <w:noProof/>
                <w:lang w:val="en-GB"/>
              </w:rPr>
              <w:t xml:space="preserve"> by th</w:t>
            </w:r>
            <w:r w:rsidR="00A01531" w:rsidRPr="00036E4C">
              <w:rPr>
                <w:noProof/>
                <w:lang w:val="en-GB"/>
              </w:rPr>
              <w:t xml:space="preserve">e </w:t>
            </w:r>
            <w:r w:rsidR="00A01531" w:rsidRPr="00036E4C">
              <w:rPr>
                <w:rFonts w:ascii="Consolas" w:hAnsi="Consolas"/>
                <w:noProof/>
                <w:lang w:val="en-GB"/>
              </w:rPr>
              <w:t>.reset_index()</w:t>
            </w:r>
            <w:r w:rsidR="00A01531" w:rsidRPr="00036E4C">
              <w:rPr>
                <w:noProof/>
                <w:lang w:val="en-GB"/>
              </w:rPr>
              <w:t xml:space="preserve"> method</w:t>
            </w:r>
            <w:r w:rsidR="00F97628" w:rsidRPr="00036E4C">
              <w:rPr>
                <w:noProof/>
                <w:lang w:val="en-GB"/>
              </w:rPr>
              <w:t>. It</w:t>
            </w:r>
            <w:r w:rsidR="00A01531" w:rsidRPr="00036E4C">
              <w:rPr>
                <w:noProof/>
                <w:lang w:val="en-GB"/>
              </w:rPr>
              <w:t xml:space="preserve"> rever</w:t>
            </w:r>
            <w:r w:rsidR="00CF50C2" w:rsidRPr="00036E4C">
              <w:rPr>
                <w:noProof/>
                <w:lang w:val="en-GB"/>
              </w:rPr>
              <w:t>se</w:t>
            </w:r>
            <w:r w:rsidR="00A01531" w:rsidRPr="00036E4C">
              <w:rPr>
                <w:noProof/>
                <w:lang w:val="en-GB"/>
              </w:rPr>
              <w:t xml:space="preserve">s the effect of the </w:t>
            </w:r>
            <w:r w:rsidR="00A01531" w:rsidRPr="00036E4C">
              <w:rPr>
                <w:rFonts w:ascii="Consolas" w:hAnsi="Consolas"/>
                <w:noProof/>
                <w:lang w:val="en-GB"/>
              </w:rPr>
              <w:t>.set_index()</w:t>
            </w:r>
            <w:r w:rsidR="00A01531" w:rsidRPr="00036E4C">
              <w:rPr>
                <w:noProof/>
                <w:lang w:val="en-GB"/>
              </w:rPr>
              <w:t xml:space="preserve"> method</w:t>
            </w:r>
            <w:r w:rsidR="00F97628" w:rsidRPr="00036E4C">
              <w:rPr>
                <w:noProof/>
                <w:lang w:val="en-GB"/>
              </w:rPr>
              <w:t xml:space="preserve"> and </w:t>
            </w:r>
            <w:r w:rsidR="00A01531" w:rsidRPr="00036E4C">
              <w:rPr>
                <w:noProof/>
                <w:lang w:val="en-GB"/>
              </w:rPr>
              <w:t>removes the current row index and convert</w:t>
            </w:r>
            <w:r w:rsidR="000762D6" w:rsidRPr="009E0FBF">
              <w:rPr>
                <w:noProof/>
                <w:lang w:val="en-GB"/>
              </w:rPr>
              <w:t>s</w:t>
            </w:r>
            <w:r w:rsidR="00A01531" w:rsidRPr="00036E4C">
              <w:rPr>
                <w:noProof/>
                <w:lang w:val="en-GB"/>
              </w:rPr>
              <w:t xml:space="preserve"> it </w:t>
            </w:r>
            <w:r w:rsidR="00A00815">
              <w:rPr>
                <w:noProof/>
                <w:lang w:val="en-GB"/>
              </w:rPr>
              <w:t xml:space="preserve">back </w:t>
            </w:r>
            <w:r w:rsidR="00A01531" w:rsidRPr="00036E4C">
              <w:rPr>
                <w:noProof/>
                <w:lang w:val="en-GB"/>
              </w:rPr>
              <w:t>to a column in the DataFrame.</w:t>
            </w:r>
          </w:p>
          <w:p w14:paraId="509379CB" w14:textId="77777777" w:rsidR="00A01531" w:rsidRPr="009E0FBF" w:rsidRDefault="00A01531" w:rsidP="00A01531">
            <w:pPr>
              <w:pStyle w:val="Figure-Image-Upper"/>
              <w:rPr>
                <w:lang w:val="en-GB"/>
              </w:rPr>
            </w:pPr>
            <w:r w:rsidRPr="009E0FBF">
              <w:drawing>
                <wp:inline distT="0" distB="0" distL="0" distR="0" wp14:anchorId="50F92102" wp14:editId="2995E195">
                  <wp:extent cx="5580000" cy="265395"/>
                  <wp:effectExtent l="19050" t="19050" r="1905" b="209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872" t="29704" r="2371" b="63381"/>
                          <a:stretch/>
                        </pic:blipFill>
                        <pic:spPr bwMode="auto">
                          <a:xfrm>
                            <a:off x="0" y="0"/>
                            <a:ext cx="5580000" cy="26539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4B438F0" w14:textId="6CE9EF33" w:rsidR="00A01531" w:rsidRPr="00036E4C" w:rsidRDefault="00A01531" w:rsidP="00A01531">
            <w:pPr>
              <w:pStyle w:val="Caption"/>
              <w:rPr>
                <w:noProof/>
                <w:lang w:val="en-GB"/>
              </w:rPr>
            </w:pPr>
            <w:r w:rsidRPr="00036E4C">
              <w:rPr>
                <w:noProof/>
                <w:lang w:val="en-GB"/>
              </w:rPr>
              <w:t>Figure 4.</w:t>
            </w:r>
            <w:r w:rsidR="00502442" w:rsidRPr="009E0FBF">
              <w:rPr>
                <w:noProof/>
                <w:lang w:val="en-GB"/>
              </w:rPr>
              <w:fldChar w:fldCharType="begin"/>
            </w:r>
            <w:r w:rsidR="00502442" w:rsidRPr="00036E4C">
              <w:rPr>
                <w:noProof/>
                <w:lang w:val="en-GB"/>
              </w:rPr>
              <w:instrText xml:space="preserve"> SEQ Figure \* ARABIC </w:instrText>
            </w:r>
            <w:r w:rsidR="00502442" w:rsidRPr="009E0FBF">
              <w:rPr>
                <w:noProof/>
                <w:lang w:val="en-GB"/>
              </w:rPr>
              <w:fldChar w:fldCharType="separate"/>
            </w:r>
            <w:r w:rsidR="00B60DB2" w:rsidRPr="00036E4C">
              <w:rPr>
                <w:noProof/>
                <w:lang w:val="en-GB"/>
              </w:rPr>
              <w:t>8</w:t>
            </w:r>
            <w:r w:rsidR="00502442" w:rsidRPr="009E0FBF">
              <w:rPr>
                <w:noProof/>
                <w:lang w:val="en-GB"/>
              </w:rPr>
              <w:fldChar w:fldCharType="end"/>
            </w:r>
            <w:r w:rsidRPr="00036E4C">
              <w:rPr>
                <w:noProof/>
                <w:lang w:val="en-GB"/>
              </w:rPr>
              <w:t xml:space="preserve"> Resetting Row Index of a DataFrame</w:t>
            </w:r>
          </w:p>
          <w:p w14:paraId="6483E75B" w14:textId="1C3699B6" w:rsidR="0060721F" w:rsidRPr="00036E4C" w:rsidRDefault="00E20997" w:rsidP="007D3BA3">
            <w:pPr>
              <w:pStyle w:val="BodyText"/>
              <w:rPr>
                <w:noProof/>
                <w:lang w:val="en-GB"/>
              </w:rPr>
            </w:pPr>
            <w:r w:rsidRPr="00036E4C">
              <w:rPr>
                <w:noProof/>
                <w:lang w:val="en-GB"/>
              </w:rPr>
              <w:t xml:space="preserve">Then </w:t>
            </w:r>
            <w:r w:rsidR="00F605B0" w:rsidRPr="00036E4C">
              <w:rPr>
                <w:noProof/>
                <w:lang w:val="en-GB"/>
              </w:rPr>
              <w:t xml:space="preserve">we </w:t>
            </w:r>
            <w:r w:rsidR="00286AE1" w:rsidRPr="00036E4C">
              <w:rPr>
                <w:noProof/>
                <w:lang w:val="en-GB"/>
              </w:rPr>
              <w:t xml:space="preserve">recode the age </w:t>
            </w:r>
            <w:r w:rsidR="00A06DD1" w:rsidRPr="00036E4C">
              <w:rPr>
                <w:noProof/>
                <w:lang w:val="en-GB"/>
              </w:rPr>
              <w:t xml:space="preserve">in each row </w:t>
            </w:r>
            <w:r w:rsidR="0050317E" w:rsidRPr="00036E4C">
              <w:rPr>
                <w:noProof/>
                <w:lang w:val="en-GB"/>
              </w:rPr>
              <w:t xml:space="preserve">to </w:t>
            </w:r>
            <w:r w:rsidR="002447BF" w:rsidRPr="00036E4C">
              <w:rPr>
                <w:noProof/>
                <w:lang w:val="en-GB"/>
              </w:rPr>
              <w:t>our</w:t>
            </w:r>
            <w:r w:rsidR="0050317E" w:rsidRPr="00036E4C">
              <w:rPr>
                <w:noProof/>
                <w:lang w:val="en-GB"/>
              </w:rPr>
              <w:t xml:space="preserve"> target grouping and store it in </w:t>
            </w:r>
            <w:r w:rsidR="00F605B0" w:rsidRPr="00036E4C">
              <w:rPr>
                <w:noProof/>
                <w:lang w:val="en-GB"/>
              </w:rPr>
              <w:t xml:space="preserve">a new </w:t>
            </w:r>
            <w:r w:rsidR="00B12883" w:rsidRPr="00036E4C">
              <w:rPr>
                <w:noProof/>
                <w:lang w:val="en-GB"/>
              </w:rPr>
              <w:t>array</w:t>
            </w:r>
            <w:r w:rsidR="0050317E" w:rsidRPr="00036E4C">
              <w:rPr>
                <w:noProof/>
                <w:lang w:val="en-GB"/>
              </w:rPr>
              <w:t>.</w:t>
            </w:r>
            <w:r w:rsidR="00505E91" w:rsidRPr="00036E4C">
              <w:rPr>
                <w:noProof/>
                <w:lang w:val="en-GB"/>
              </w:rPr>
              <w:t xml:space="preserve"> </w:t>
            </w:r>
            <w:r w:rsidR="00A06DD1" w:rsidRPr="00036E4C">
              <w:rPr>
                <w:noProof/>
                <w:lang w:val="en-GB"/>
              </w:rPr>
              <w:t xml:space="preserve">For </w:t>
            </w:r>
            <w:r w:rsidR="001C13CD" w:rsidRPr="00036E4C">
              <w:rPr>
                <w:noProof/>
                <w:lang w:val="en-GB"/>
              </w:rPr>
              <w:t>observations less than 30 years</w:t>
            </w:r>
            <w:r w:rsidR="00A06DD1" w:rsidRPr="00036E4C">
              <w:rPr>
                <w:noProof/>
                <w:lang w:val="en-GB"/>
              </w:rPr>
              <w:t xml:space="preserve">, </w:t>
            </w:r>
            <w:r w:rsidR="00EC5EDE" w:rsidRPr="00036E4C">
              <w:rPr>
                <w:noProof/>
                <w:lang w:val="en-GB"/>
              </w:rPr>
              <w:t xml:space="preserve">the </w:t>
            </w:r>
            <w:r w:rsidR="001C13CD" w:rsidRPr="00036E4C">
              <w:rPr>
                <w:noProof/>
                <w:lang w:val="en-GB"/>
              </w:rPr>
              <w:t xml:space="preserve">group </w:t>
            </w:r>
            <w:r w:rsidR="000B4172" w:rsidRPr="00036E4C">
              <w:rPr>
                <w:noProof/>
                <w:lang w:val="en-GB"/>
              </w:rPr>
              <w:t xml:space="preserve">will be labelled as </w:t>
            </w:r>
            <w:r w:rsidR="001C13CD" w:rsidRPr="00036E4C">
              <w:rPr>
                <w:noProof/>
                <w:lang w:val="en-GB"/>
              </w:rPr>
              <w:t>“</w:t>
            </w:r>
            <w:r w:rsidR="00554B6E" w:rsidRPr="00036E4C">
              <w:rPr>
                <w:noProof/>
                <w:lang w:val="en-GB"/>
              </w:rPr>
              <w:t>Age &lt;30</w:t>
            </w:r>
            <w:r w:rsidR="001C13CD" w:rsidRPr="00036E4C">
              <w:rPr>
                <w:noProof/>
                <w:lang w:val="en-GB"/>
              </w:rPr>
              <w:t>”</w:t>
            </w:r>
            <w:r w:rsidR="00EC5EDE" w:rsidRPr="00036E4C">
              <w:rPr>
                <w:noProof/>
                <w:lang w:val="en-GB"/>
              </w:rPr>
              <w:t xml:space="preserve">, whereas </w:t>
            </w:r>
            <w:r w:rsidR="000B4172" w:rsidRPr="00036E4C">
              <w:rPr>
                <w:noProof/>
                <w:lang w:val="en-GB"/>
              </w:rPr>
              <w:t xml:space="preserve">the label of </w:t>
            </w:r>
            <w:r w:rsidR="00EC5EDE" w:rsidRPr="00036E4C">
              <w:rPr>
                <w:noProof/>
                <w:lang w:val="en-GB"/>
              </w:rPr>
              <w:t xml:space="preserve">those between 30 and 59 years old </w:t>
            </w:r>
            <w:r w:rsidR="000B4172" w:rsidRPr="00036E4C">
              <w:rPr>
                <w:noProof/>
                <w:lang w:val="en-GB"/>
              </w:rPr>
              <w:t>is</w:t>
            </w:r>
            <w:r w:rsidR="00EC5EDE" w:rsidRPr="00036E4C">
              <w:rPr>
                <w:noProof/>
                <w:lang w:val="en-GB"/>
              </w:rPr>
              <w:t xml:space="preserve"> “Age 30-59” and the rest </w:t>
            </w:r>
            <w:r w:rsidR="003A2B84" w:rsidRPr="00036E4C">
              <w:rPr>
                <w:noProof/>
                <w:lang w:val="en-GB"/>
              </w:rPr>
              <w:t xml:space="preserve">receives the label </w:t>
            </w:r>
            <w:r w:rsidR="00EC5EDE" w:rsidRPr="00036E4C">
              <w:rPr>
                <w:noProof/>
                <w:lang w:val="en-GB"/>
              </w:rPr>
              <w:t>“Age 60+”</w:t>
            </w:r>
            <w:r w:rsidR="000B4172" w:rsidRPr="00036E4C">
              <w:rPr>
                <w:noProof/>
                <w:lang w:val="en-GB"/>
              </w:rPr>
              <w:t>.</w:t>
            </w:r>
            <w:r w:rsidR="003A2B84" w:rsidRPr="00036E4C">
              <w:rPr>
                <w:noProof/>
                <w:lang w:val="en-GB"/>
              </w:rPr>
              <w:t xml:space="preserve"> Subsequently, we </w:t>
            </w:r>
            <w:r w:rsidR="00262445" w:rsidRPr="00036E4C">
              <w:rPr>
                <w:noProof/>
                <w:lang w:val="en-GB"/>
              </w:rPr>
              <w:t xml:space="preserve">assign this array as the new </w:t>
            </w:r>
            <w:r w:rsidR="000268C4" w:rsidRPr="00036E4C">
              <w:rPr>
                <w:noProof/>
                <w:lang w:val="en-GB"/>
              </w:rPr>
              <w:t>row index.</w:t>
            </w:r>
          </w:p>
          <w:p w14:paraId="62B962B7" w14:textId="5C93CF8F" w:rsidR="001F39BC" w:rsidRPr="009E0FBF" w:rsidRDefault="00CE37A1" w:rsidP="00D6289F">
            <w:pPr>
              <w:pStyle w:val="Figure-Image-Upper"/>
              <w:rPr>
                <w:lang w:val="en-GB"/>
              </w:rPr>
            </w:pPr>
            <w:r w:rsidRPr="009E0FBF">
              <w:lastRenderedPageBreak/>
              <w:drawing>
                <wp:inline distT="0" distB="0" distL="0" distR="0" wp14:anchorId="2D8E9278" wp14:editId="6ADE0D7E">
                  <wp:extent cx="5579396" cy="2879201"/>
                  <wp:effectExtent l="19050" t="19050" r="21590" b="165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728" t="20530" r="2325" b="4263"/>
                          <a:stretch/>
                        </pic:blipFill>
                        <pic:spPr bwMode="auto">
                          <a:xfrm>
                            <a:off x="0" y="0"/>
                            <a:ext cx="5580000" cy="287951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FDA04F" w14:textId="64BB3188" w:rsidR="00253D5D" w:rsidRPr="00036E4C" w:rsidRDefault="00253D5D" w:rsidP="00D6289F">
            <w:pPr>
              <w:pStyle w:val="Caption"/>
              <w:rPr>
                <w:noProof/>
                <w:lang w:val="en-GB"/>
              </w:rPr>
            </w:pPr>
            <w:bookmarkStart w:id="25" w:name="_Ref63094962"/>
            <w:r w:rsidRPr="00036E4C">
              <w:rPr>
                <w:noProof/>
                <w:lang w:val="en-GB"/>
              </w:rPr>
              <w:t>Figure 4.</w:t>
            </w:r>
            <w:r w:rsidR="00502442" w:rsidRPr="009E0FBF">
              <w:rPr>
                <w:noProof/>
                <w:lang w:val="en-GB"/>
              </w:rPr>
              <w:fldChar w:fldCharType="begin"/>
            </w:r>
            <w:r w:rsidR="00502442" w:rsidRPr="00036E4C">
              <w:rPr>
                <w:noProof/>
                <w:lang w:val="en-GB"/>
              </w:rPr>
              <w:instrText xml:space="preserve"> SEQ Figure \* ARABIC </w:instrText>
            </w:r>
            <w:r w:rsidR="00502442" w:rsidRPr="009E0FBF">
              <w:rPr>
                <w:noProof/>
                <w:lang w:val="en-GB"/>
              </w:rPr>
              <w:fldChar w:fldCharType="separate"/>
            </w:r>
            <w:r w:rsidR="00B60DB2" w:rsidRPr="00036E4C">
              <w:rPr>
                <w:noProof/>
                <w:lang w:val="en-GB"/>
              </w:rPr>
              <w:t>9</w:t>
            </w:r>
            <w:r w:rsidR="00502442" w:rsidRPr="009E0FBF">
              <w:rPr>
                <w:noProof/>
                <w:lang w:val="en-GB"/>
              </w:rPr>
              <w:fldChar w:fldCharType="end"/>
            </w:r>
            <w:bookmarkEnd w:id="25"/>
            <w:r w:rsidRPr="00036E4C">
              <w:rPr>
                <w:noProof/>
                <w:lang w:val="en-GB"/>
              </w:rPr>
              <w:t xml:space="preserve"> Setting </w:t>
            </w:r>
            <w:r w:rsidR="00AB19A6" w:rsidRPr="00036E4C">
              <w:rPr>
                <w:noProof/>
                <w:lang w:val="en-GB"/>
              </w:rPr>
              <w:t>a NumPy Array</w:t>
            </w:r>
            <w:r w:rsidRPr="00036E4C">
              <w:rPr>
                <w:noProof/>
                <w:lang w:val="en-GB"/>
              </w:rPr>
              <w:t xml:space="preserve"> as Row Index</w:t>
            </w:r>
          </w:p>
          <w:p w14:paraId="5C3F84A4" w14:textId="46F04CCD" w:rsidR="00253D5D" w:rsidRPr="00036E4C" w:rsidRDefault="00D4049F" w:rsidP="0017471F">
            <w:pPr>
              <w:pStyle w:val="BodyText"/>
              <w:rPr>
                <w:noProof/>
                <w:lang w:val="en-GB"/>
              </w:rPr>
            </w:pPr>
            <w:r w:rsidRPr="00036E4C">
              <w:rPr>
                <w:noProof/>
                <w:lang w:val="en-GB"/>
              </w:rPr>
              <w:t xml:space="preserve">We first create a list </w:t>
            </w:r>
            <w:r w:rsidR="00BA1F7A" w:rsidRPr="00036E4C">
              <w:rPr>
                <w:noProof/>
                <w:lang w:val="en-GB"/>
              </w:rPr>
              <w:t xml:space="preserve">named </w:t>
            </w:r>
            <w:r w:rsidR="00BA1F7A" w:rsidRPr="00036E4C">
              <w:rPr>
                <w:rFonts w:ascii="Consolas" w:hAnsi="Consolas"/>
                <w:noProof/>
                <w:lang w:val="en-GB"/>
              </w:rPr>
              <w:t>agegroup</w:t>
            </w:r>
            <w:r w:rsidR="00BA1F7A" w:rsidRPr="00036E4C">
              <w:rPr>
                <w:noProof/>
                <w:lang w:val="en-GB"/>
              </w:rPr>
              <w:t xml:space="preserve"> </w:t>
            </w:r>
            <w:r w:rsidR="00F71F8C" w:rsidRPr="00036E4C">
              <w:rPr>
                <w:noProof/>
                <w:lang w:val="en-GB"/>
              </w:rPr>
              <w:t>that contains the group</w:t>
            </w:r>
            <w:r w:rsidR="00BA1F7A" w:rsidRPr="00036E4C">
              <w:rPr>
                <w:noProof/>
                <w:lang w:val="en-GB"/>
              </w:rPr>
              <w:t xml:space="preserve">ing of </w:t>
            </w:r>
            <w:r w:rsidR="00F71F8C" w:rsidRPr="00036E4C">
              <w:rPr>
                <w:noProof/>
                <w:lang w:val="en-GB"/>
              </w:rPr>
              <w:t>each observation</w:t>
            </w:r>
            <w:r w:rsidR="0093052E" w:rsidRPr="00036E4C">
              <w:rPr>
                <w:noProof/>
                <w:lang w:val="en-GB"/>
              </w:rPr>
              <w:t>’s age</w:t>
            </w:r>
            <w:r w:rsidR="00725496" w:rsidRPr="00036E4C">
              <w:rPr>
                <w:noProof/>
                <w:lang w:val="en-GB"/>
              </w:rPr>
              <w:t xml:space="preserve">. </w:t>
            </w:r>
            <w:r w:rsidR="00A83F98" w:rsidRPr="00036E4C">
              <w:rPr>
                <w:noProof/>
                <w:lang w:val="en-GB"/>
              </w:rPr>
              <w:t xml:space="preserve">The list will </w:t>
            </w:r>
            <w:r w:rsidR="0093052E" w:rsidRPr="00036E4C">
              <w:rPr>
                <w:noProof/>
                <w:lang w:val="en-GB"/>
              </w:rPr>
              <w:t xml:space="preserve">then </w:t>
            </w:r>
            <w:r w:rsidR="00A83F98" w:rsidRPr="00036E4C">
              <w:rPr>
                <w:noProof/>
                <w:lang w:val="en-GB"/>
              </w:rPr>
              <w:t xml:space="preserve">be </w:t>
            </w:r>
            <w:r w:rsidR="00725496" w:rsidRPr="00036E4C">
              <w:rPr>
                <w:noProof/>
                <w:lang w:val="en-GB"/>
              </w:rPr>
              <w:t>convert</w:t>
            </w:r>
            <w:r w:rsidR="00A83F98" w:rsidRPr="00036E4C">
              <w:rPr>
                <w:noProof/>
                <w:lang w:val="en-GB"/>
              </w:rPr>
              <w:t>ed</w:t>
            </w:r>
            <w:r w:rsidR="00725496" w:rsidRPr="00036E4C">
              <w:rPr>
                <w:noProof/>
                <w:lang w:val="en-GB"/>
              </w:rPr>
              <w:t xml:space="preserve"> into a NumPy array and use</w:t>
            </w:r>
            <w:r w:rsidR="00A83F98" w:rsidRPr="00036E4C">
              <w:rPr>
                <w:noProof/>
                <w:lang w:val="en-GB"/>
              </w:rPr>
              <w:t>d</w:t>
            </w:r>
            <w:r w:rsidR="00725496" w:rsidRPr="00036E4C">
              <w:rPr>
                <w:noProof/>
                <w:lang w:val="en-GB"/>
              </w:rPr>
              <w:t xml:space="preserve"> </w:t>
            </w:r>
            <w:r w:rsidR="00A83F98" w:rsidRPr="00036E4C">
              <w:rPr>
                <w:noProof/>
                <w:lang w:val="en-GB"/>
              </w:rPr>
              <w:t>as the row index subsequently.</w:t>
            </w:r>
          </w:p>
        </w:tc>
      </w:tr>
    </w:tbl>
    <w:p w14:paraId="6B53D07C" w14:textId="032A97D2" w:rsidR="00436756" w:rsidRPr="009E0FBF" w:rsidRDefault="008D4A48" w:rsidP="00167C88">
      <w:pPr>
        <w:pStyle w:val="BodyText"/>
        <w:rPr>
          <w:noProof/>
          <w:lang w:val="en-GB" w:eastAsia="en-SG"/>
        </w:rPr>
      </w:pPr>
      <w:r w:rsidRPr="009E0FBF">
        <w:rPr>
          <w:noProof/>
          <w:lang w:val="en-GB" w:eastAsia="en-SG"/>
        </w:rPr>
        <w:lastRenderedPageBreak/>
        <w:t xml:space="preserve">The DataFrame rows </w:t>
      </w:r>
      <w:r w:rsidR="008A59DC" w:rsidRPr="009E0FBF">
        <w:rPr>
          <w:noProof/>
          <w:lang w:val="en-GB" w:eastAsia="en-SG"/>
        </w:rPr>
        <w:t xml:space="preserve">can </w:t>
      </w:r>
      <w:r w:rsidRPr="009E0FBF">
        <w:rPr>
          <w:noProof/>
          <w:lang w:val="en-GB" w:eastAsia="en-SG"/>
        </w:rPr>
        <w:t xml:space="preserve">be </w:t>
      </w:r>
      <w:r w:rsidR="004F1B30" w:rsidRPr="009E0FBF">
        <w:rPr>
          <w:noProof/>
          <w:lang w:val="en-GB" w:eastAsia="en-SG"/>
        </w:rPr>
        <w:t>quer</w:t>
      </w:r>
      <w:r w:rsidR="00431547" w:rsidRPr="009E0FBF">
        <w:rPr>
          <w:noProof/>
          <w:lang w:val="en-GB" w:eastAsia="en-SG"/>
        </w:rPr>
        <w:t>ied by</w:t>
      </w:r>
      <w:r w:rsidR="004F1B30" w:rsidRPr="009E0FBF">
        <w:rPr>
          <w:noProof/>
          <w:lang w:val="en-GB" w:eastAsia="en-SG"/>
        </w:rPr>
        <w:t xml:space="preserve"> </w:t>
      </w:r>
      <w:r w:rsidR="008A59DC" w:rsidRPr="009E0FBF">
        <w:rPr>
          <w:noProof/>
          <w:lang w:val="en-GB" w:eastAsia="en-SG"/>
        </w:rPr>
        <w:t xml:space="preserve">the </w:t>
      </w:r>
      <w:r w:rsidRPr="009E0FBF">
        <w:rPr>
          <w:noProof/>
          <w:lang w:val="en-GB" w:eastAsia="en-SG"/>
        </w:rPr>
        <w:t xml:space="preserve">row </w:t>
      </w:r>
      <w:r w:rsidR="008A59DC" w:rsidRPr="009E0FBF">
        <w:rPr>
          <w:noProof/>
          <w:lang w:val="en-GB" w:eastAsia="en-SG"/>
        </w:rPr>
        <w:t>index label</w:t>
      </w:r>
      <w:r w:rsidR="008E4591" w:rsidRPr="009E0FBF">
        <w:rPr>
          <w:noProof/>
          <w:lang w:val="en-GB" w:eastAsia="en-SG"/>
        </w:rPr>
        <w:t>s</w:t>
      </w:r>
      <w:r w:rsidR="008A59DC" w:rsidRPr="009E0FBF">
        <w:rPr>
          <w:noProof/>
          <w:lang w:val="en-GB" w:eastAsia="en-SG"/>
        </w:rPr>
        <w:t xml:space="preserve"> </w:t>
      </w:r>
      <w:r w:rsidR="00431547" w:rsidRPr="009E0FBF">
        <w:rPr>
          <w:noProof/>
          <w:lang w:val="en-GB" w:eastAsia="en-SG"/>
        </w:rPr>
        <w:t xml:space="preserve">using the </w:t>
      </w:r>
      <w:r w:rsidR="00096121" w:rsidRPr="009E0FBF">
        <w:rPr>
          <w:rFonts w:ascii="Consolas" w:hAnsi="Consolas"/>
          <w:noProof/>
          <w:lang w:val="en-GB" w:eastAsia="en-SG"/>
        </w:rPr>
        <w:t>.loc</w:t>
      </w:r>
      <w:r w:rsidR="00096121" w:rsidRPr="009E0FBF">
        <w:rPr>
          <w:noProof/>
          <w:lang w:val="en-GB" w:eastAsia="en-SG"/>
        </w:rPr>
        <w:t xml:space="preserve"> </w:t>
      </w:r>
      <w:r w:rsidR="00387A94" w:rsidRPr="009E0FBF">
        <w:rPr>
          <w:noProof/>
          <w:lang w:val="en-GB" w:eastAsia="en-SG"/>
        </w:rPr>
        <w:t>attribute</w:t>
      </w:r>
      <w:r w:rsidR="00096121" w:rsidRPr="009E0FBF">
        <w:rPr>
          <w:noProof/>
          <w:lang w:val="en-GB" w:eastAsia="en-SG"/>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94707" w:rsidRPr="000A7171" w14:paraId="50DE36F2" w14:textId="77777777" w:rsidTr="007D3BA3">
        <w:trPr>
          <w:jc w:val="right"/>
        </w:trPr>
        <w:tc>
          <w:tcPr>
            <w:tcW w:w="9017" w:type="dxa"/>
            <w:shd w:val="clear" w:color="auto" w:fill="D9D9D9" w:themeFill="background1" w:themeFillShade="D9"/>
            <w:vAlign w:val="center"/>
          </w:tcPr>
          <w:p w14:paraId="1D834AED" w14:textId="56142CCB" w:rsidR="00B94707" w:rsidRPr="009E0FBF" w:rsidRDefault="00225D25" w:rsidP="007D3BA3">
            <w:pPr>
              <w:pStyle w:val="Code"/>
              <w:tabs>
                <w:tab w:val="left" w:pos="6557"/>
              </w:tabs>
              <w:ind w:left="33"/>
              <w:rPr>
                <w:noProof/>
                <w:color w:val="auto"/>
                <w:lang w:val="en-GB"/>
              </w:rPr>
            </w:pPr>
            <w:r w:rsidRPr="009E0FBF">
              <w:rPr>
                <w:noProof/>
                <w:lang w:val="en-GB"/>
              </w:rPr>
              <w:t>DataFrame_name</w:t>
            </w:r>
            <w:r w:rsidR="00B94707" w:rsidRPr="009E0FBF">
              <w:rPr>
                <w:noProof/>
                <w:color w:val="auto"/>
                <w:lang w:val="en-GB"/>
              </w:rPr>
              <w:t>.</w:t>
            </w:r>
            <w:r w:rsidR="00B94707" w:rsidRPr="009E0FBF">
              <w:rPr>
                <w:noProof/>
                <w:color w:val="4F6228" w:themeColor="accent3" w:themeShade="80"/>
                <w:lang w:val="en-GB"/>
              </w:rPr>
              <w:t>loc</w:t>
            </w:r>
            <w:r w:rsidR="00B94707" w:rsidRPr="009E0FBF">
              <w:rPr>
                <w:noProof/>
                <w:color w:val="auto"/>
                <w:lang w:val="en-GB"/>
              </w:rPr>
              <w:t>[</w:t>
            </w:r>
            <w:r w:rsidR="00AE71A1" w:rsidRPr="009E0FBF">
              <w:rPr>
                <w:noProof/>
                <w:color w:val="auto"/>
                <w:lang w:val="en-GB"/>
              </w:rPr>
              <w:t>["</w:t>
            </w:r>
            <w:r w:rsidR="00AE71A1" w:rsidRPr="009E0FBF">
              <w:rPr>
                <w:noProof/>
                <w:color w:val="215868" w:themeColor="accent5" w:themeShade="80"/>
                <w:lang w:val="en-GB"/>
              </w:rPr>
              <w:t>row_label1</w:t>
            </w:r>
            <w:r w:rsidR="00AE71A1" w:rsidRPr="009E0FBF">
              <w:rPr>
                <w:noProof/>
                <w:color w:val="auto"/>
                <w:lang w:val="en-GB"/>
              </w:rPr>
              <w:t>", "</w:t>
            </w:r>
            <w:r w:rsidR="00AE71A1" w:rsidRPr="009E0FBF">
              <w:rPr>
                <w:noProof/>
                <w:color w:val="215868" w:themeColor="accent5" w:themeShade="80"/>
                <w:lang w:val="en-GB"/>
              </w:rPr>
              <w:t>row_label2</w:t>
            </w:r>
            <w:r w:rsidR="00AE71A1" w:rsidRPr="009E0FBF">
              <w:rPr>
                <w:noProof/>
                <w:color w:val="auto"/>
                <w:lang w:val="en-GB"/>
              </w:rPr>
              <w:t>", …]</w:t>
            </w:r>
            <w:r w:rsidR="00B94707" w:rsidRPr="009E0FBF">
              <w:rPr>
                <w:noProof/>
                <w:color w:val="auto"/>
                <w:lang w:val="en-GB"/>
              </w:rPr>
              <w:t>]</w:t>
            </w:r>
          </w:p>
        </w:tc>
      </w:tr>
    </w:tbl>
    <w:p w14:paraId="6FD75C8A" w14:textId="47703BA8" w:rsidR="00B94707" w:rsidRPr="009E0FBF" w:rsidRDefault="00C46740" w:rsidP="00167C88">
      <w:pPr>
        <w:pStyle w:val="BodyText"/>
        <w:rPr>
          <w:noProof/>
          <w:lang w:val="en-GB" w:eastAsia="en-SG"/>
        </w:rPr>
      </w:pPr>
      <w:r w:rsidRPr="009E0FBF">
        <w:rPr>
          <w:noProof/>
          <w:lang w:val="en-GB"/>
        </w:rPr>
        <w:t xml:space="preserve">We can see that </w:t>
      </w:r>
      <w:r w:rsidR="008360C4" w:rsidRPr="009E0FBF">
        <w:rPr>
          <w:noProof/>
          <w:lang w:val="en-GB"/>
        </w:rPr>
        <w:t xml:space="preserve">selecting rows </w:t>
      </w:r>
      <w:r w:rsidR="00821EC8" w:rsidRPr="009E0FBF">
        <w:rPr>
          <w:noProof/>
          <w:lang w:val="en-GB"/>
        </w:rPr>
        <w:t xml:space="preserve">from a DataFrame </w:t>
      </w:r>
      <w:r w:rsidR="008360C4" w:rsidRPr="009E0FBF">
        <w:rPr>
          <w:noProof/>
          <w:lang w:val="en-GB"/>
        </w:rPr>
        <w:t xml:space="preserve">by the </w:t>
      </w:r>
      <w:r w:rsidR="008360C4" w:rsidRPr="009E0FBF">
        <w:rPr>
          <w:rFonts w:ascii="Consolas" w:hAnsi="Consolas"/>
          <w:noProof/>
          <w:lang w:val="en-GB"/>
        </w:rPr>
        <w:t>.loc</w:t>
      </w:r>
      <w:r w:rsidR="008360C4" w:rsidRPr="009E0FBF">
        <w:rPr>
          <w:noProof/>
          <w:lang w:val="en-GB"/>
        </w:rPr>
        <w:t xml:space="preserve"> attribute</w:t>
      </w:r>
      <w:r w:rsidRPr="009E0FBF">
        <w:rPr>
          <w:noProof/>
          <w:lang w:val="en-GB"/>
        </w:rPr>
        <w:t xml:space="preserve"> works in a very similar fashion as </w:t>
      </w:r>
      <w:r w:rsidR="00C5503B" w:rsidRPr="009E0FBF">
        <w:rPr>
          <w:noProof/>
          <w:lang w:val="en-GB"/>
        </w:rPr>
        <w:t xml:space="preserve">the </w:t>
      </w:r>
      <w:r w:rsidR="00821EC8" w:rsidRPr="009E0FBF">
        <w:rPr>
          <w:noProof/>
          <w:lang w:val="en-GB"/>
        </w:rPr>
        <w:t xml:space="preserve">column selection. </w:t>
      </w:r>
      <w:r w:rsidR="00917F2B" w:rsidRPr="009E0FBF">
        <w:rPr>
          <w:noProof/>
          <w:lang w:val="en-GB"/>
        </w:rPr>
        <w:t xml:space="preserve">The row labels must be indicated as strings and </w:t>
      </w:r>
      <w:r w:rsidR="00A650B9" w:rsidRPr="009E0FBF">
        <w:rPr>
          <w:noProof/>
          <w:lang w:val="en-GB"/>
        </w:rPr>
        <w:t xml:space="preserve">put in a list if </w:t>
      </w:r>
      <w:r w:rsidR="00C5503B" w:rsidRPr="009E0FBF">
        <w:rPr>
          <w:noProof/>
          <w:lang w:val="en-GB"/>
        </w:rPr>
        <w:t xml:space="preserve">we want to select </w:t>
      </w:r>
      <w:r w:rsidR="00A650B9" w:rsidRPr="009E0FBF">
        <w:rPr>
          <w:noProof/>
          <w:lang w:val="en-GB"/>
        </w:rPr>
        <w:t xml:space="preserve">more than one of them. If we just want to select rows of a single </w:t>
      </w:r>
      <w:r w:rsidR="00924C76" w:rsidRPr="009E0FBF">
        <w:rPr>
          <w:noProof/>
          <w:lang w:val="en-GB"/>
        </w:rPr>
        <w:t>label, we can put the label</w:t>
      </w:r>
      <w:r w:rsidR="00274F23">
        <w:rPr>
          <w:noProof/>
          <w:lang w:val="en-GB"/>
        </w:rPr>
        <w:t xml:space="preserve"> as </w:t>
      </w:r>
      <w:r w:rsidR="00436ACB">
        <w:rPr>
          <w:noProof/>
          <w:lang w:val="en-GB"/>
        </w:rPr>
        <w:t xml:space="preserve">a </w:t>
      </w:r>
      <w:r w:rsidR="00274F23">
        <w:rPr>
          <w:noProof/>
          <w:lang w:val="en-GB"/>
        </w:rPr>
        <w:t>string</w:t>
      </w:r>
      <w:r w:rsidR="00924C76" w:rsidRPr="009E0FBF">
        <w:rPr>
          <w:noProof/>
          <w:lang w:val="en-GB"/>
        </w:rPr>
        <w:t xml:space="preserve"> </w:t>
      </w:r>
      <w:r w:rsidR="00557956" w:rsidRPr="009E0FBF">
        <w:rPr>
          <w:noProof/>
          <w:lang w:val="en-GB"/>
        </w:rPr>
        <w:t xml:space="preserve">in the </w:t>
      </w:r>
      <w:r w:rsidR="00557956" w:rsidRPr="009E0FBF">
        <w:rPr>
          <w:rFonts w:ascii="Consolas" w:hAnsi="Consolas"/>
          <w:noProof/>
          <w:lang w:val="en-GB"/>
        </w:rPr>
        <w:t>.loc</w:t>
      </w:r>
      <w:r w:rsidR="00557956" w:rsidRPr="009E0FBF">
        <w:rPr>
          <w:noProof/>
          <w:lang w:val="en-GB"/>
        </w:rPr>
        <w:t xml:space="preserve"> attribute </w:t>
      </w:r>
      <w:r w:rsidR="00924C76" w:rsidRPr="009E0FBF">
        <w:rPr>
          <w:noProof/>
          <w:lang w:val="en-GB"/>
        </w:rPr>
        <w:t>directly</w:t>
      </w:r>
      <w:r w:rsidR="00557956" w:rsidRPr="009E0FBF">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F5469B" w:rsidRPr="000A7171" w14:paraId="3447CA53" w14:textId="77777777" w:rsidTr="007D3BA3">
        <w:tc>
          <w:tcPr>
            <w:tcW w:w="9017" w:type="dxa"/>
          </w:tcPr>
          <w:p w14:paraId="55343CC9" w14:textId="0E78270E" w:rsidR="00F5469B" w:rsidRPr="009E0FBF" w:rsidRDefault="00F5469B" w:rsidP="007D3BA3">
            <w:pPr>
              <w:pStyle w:val="BodyText"/>
              <w:rPr>
                <w:noProof/>
                <w:lang w:val="en-GB"/>
              </w:rPr>
            </w:pPr>
            <w:r w:rsidRPr="009E0FBF">
              <w:rPr>
                <w:b/>
                <w:bCs/>
                <w:noProof/>
                <w:lang w:val="en-GB"/>
              </w:rPr>
              <w:t xml:space="preserve">Example (Cont’d): </w:t>
            </w:r>
            <w:r w:rsidRPr="009E0FBF">
              <w:rPr>
                <w:noProof/>
                <w:lang w:val="en-GB"/>
              </w:rPr>
              <w:t xml:space="preserve">Suppose we would like to </w:t>
            </w:r>
            <w:r w:rsidR="007D498F" w:rsidRPr="009E0FBF">
              <w:rPr>
                <w:noProof/>
                <w:lang w:val="en-GB"/>
              </w:rPr>
              <w:t xml:space="preserve">select all the observations </w:t>
            </w:r>
            <w:r w:rsidR="004C48D0" w:rsidRPr="009E0FBF">
              <w:rPr>
                <w:noProof/>
                <w:lang w:val="en-GB"/>
              </w:rPr>
              <w:t xml:space="preserve">that are </w:t>
            </w:r>
            <w:r w:rsidR="00CE131D" w:rsidRPr="009E0FBF">
              <w:rPr>
                <w:noProof/>
                <w:lang w:val="en-GB"/>
              </w:rPr>
              <w:t xml:space="preserve">30 years </w:t>
            </w:r>
            <w:r w:rsidR="004C48D0" w:rsidRPr="009E0FBF">
              <w:rPr>
                <w:noProof/>
                <w:lang w:val="en-GB"/>
              </w:rPr>
              <w:t xml:space="preserve">of age or younger </w:t>
            </w:r>
            <w:r w:rsidR="007D498F" w:rsidRPr="009E0FBF">
              <w:rPr>
                <w:noProof/>
                <w:lang w:val="en-GB"/>
              </w:rPr>
              <w:t xml:space="preserve">from </w:t>
            </w:r>
            <w:r w:rsidRPr="009E0FBF">
              <w:rPr>
                <w:noProof/>
                <w:lang w:val="en-GB"/>
              </w:rPr>
              <w:t>the US Census data.</w:t>
            </w:r>
          </w:p>
          <w:p w14:paraId="500CD425" w14:textId="2403D917" w:rsidR="00F5469B" w:rsidRPr="009E0FBF" w:rsidRDefault="00694AB7" w:rsidP="007D3BA3">
            <w:pPr>
              <w:pStyle w:val="Figure-Image-Upper"/>
              <w:rPr>
                <w:lang w:val="en-GB"/>
              </w:rPr>
            </w:pPr>
            <w:r w:rsidRPr="009E0FBF">
              <w:drawing>
                <wp:inline distT="0" distB="0" distL="0" distR="0" wp14:anchorId="42AC0A31" wp14:editId="02317B8E">
                  <wp:extent cx="5580000" cy="1458380"/>
                  <wp:effectExtent l="19050" t="19050" r="2095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803" t="35081" r="2368" b="26886"/>
                          <a:stretch/>
                        </pic:blipFill>
                        <pic:spPr bwMode="auto">
                          <a:xfrm>
                            <a:off x="0" y="0"/>
                            <a:ext cx="5580000" cy="145838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7336337" w14:textId="302F7628" w:rsidR="00F5469B" w:rsidRPr="009E0FBF" w:rsidRDefault="00F5469B" w:rsidP="007D3BA3">
            <w:pPr>
              <w:pStyle w:val="Caption"/>
              <w:rPr>
                <w:noProof/>
                <w:lang w:val="en-GB"/>
              </w:rPr>
            </w:pPr>
            <w:r w:rsidRPr="009E0FBF">
              <w:rPr>
                <w:noProof/>
                <w:lang w:val="en-GB"/>
              </w:rPr>
              <w:t>Figure 4.</w:t>
            </w:r>
            <w:r w:rsidR="00502442" w:rsidRPr="009C55C8">
              <w:rPr>
                <w:noProof/>
                <w:lang w:val="en-GB"/>
              </w:rPr>
              <w:fldChar w:fldCharType="begin"/>
            </w:r>
            <w:r w:rsidR="00502442" w:rsidRPr="009E0FBF">
              <w:rPr>
                <w:noProof/>
                <w:lang w:val="en-GB"/>
              </w:rPr>
              <w:instrText xml:space="preserve"> SEQ Figure \* ARABIC </w:instrText>
            </w:r>
            <w:r w:rsidR="00502442" w:rsidRPr="009C55C8">
              <w:rPr>
                <w:noProof/>
                <w:lang w:val="en-GB"/>
              </w:rPr>
              <w:fldChar w:fldCharType="separate"/>
            </w:r>
            <w:r w:rsidR="00B60DB2" w:rsidRPr="009E0FBF">
              <w:rPr>
                <w:noProof/>
                <w:lang w:val="en-GB"/>
              </w:rPr>
              <w:t>10</w:t>
            </w:r>
            <w:r w:rsidR="00502442" w:rsidRPr="009C55C8">
              <w:rPr>
                <w:noProof/>
                <w:lang w:val="en-GB"/>
              </w:rPr>
              <w:fldChar w:fldCharType="end"/>
            </w:r>
            <w:r w:rsidRPr="009E0FBF">
              <w:rPr>
                <w:noProof/>
                <w:lang w:val="en-GB"/>
              </w:rPr>
              <w:t xml:space="preserve"> Se</w:t>
            </w:r>
            <w:r w:rsidR="00694AB7" w:rsidRPr="009E0FBF">
              <w:rPr>
                <w:noProof/>
                <w:lang w:val="en-GB"/>
              </w:rPr>
              <w:t>lect</w:t>
            </w:r>
            <w:r w:rsidRPr="009E0FBF">
              <w:rPr>
                <w:noProof/>
                <w:lang w:val="en-GB"/>
              </w:rPr>
              <w:t xml:space="preserve">ing </w:t>
            </w:r>
            <w:r w:rsidR="000006EB" w:rsidRPr="009E0FBF">
              <w:rPr>
                <w:noProof/>
                <w:lang w:val="en-GB"/>
              </w:rPr>
              <w:t xml:space="preserve">Rows by </w:t>
            </w:r>
            <w:r w:rsidR="00C25AB0" w:rsidRPr="009E0FBF">
              <w:rPr>
                <w:noProof/>
                <w:lang w:val="en-GB"/>
              </w:rPr>
              <w:t xml:space="preserve">Single </w:t>
            </w:r>
            <w:r w:rsidRPr="009E0FBF">
              <w:rPr>
                <w:noProof/>
                <w:lang w:val="en-GB"/>
              </w:rPr>
              <w:t xml:space="preserve">Row </w:t>
            </w:r>
            <w:r w:rsidR="000006EB" w:rsidRPr="009E0FBF">
              <w:rPr>
                <w:noProof/>
                <w:lang w:val="en-GB"/>
              </w:rPr>
              <w:t>Label</w:t>
            </w:r>
          </w:p>
          <w:p w14:paraId="125CDD44" w14:textId="660B387B" w:rsidR="00F5469B" w:rsidRPr="009E0FBF" w:rsidRDefault="00880A16" w:rsidP="007D3BA3">
            <w:pPr>
              <w:pStyle w:val="BodyText"/>
              <w:rPr>
                <w:noProof/>
                <w:lang w:val="en-GB"/>
              </w:rPr>
            </w:pPr>
            <w:r w:rsidRPr="009E0FBF">
              <w:rPr>
                <w:noProof/>
                <w:lang w:val="en-GB"/>
              </w:rPr>
              <w:lastRenderedPageBreak/>
              <w:t xml:space="preserve">And if we </w:t>
            </w:r>
            <w:r w:rsidR="009E281B" w:rsidRPr="009E0FBF">
              <w:rPr>
                <w:noProof/>
                <w:lang w:val="en-GB"/>
              </w:rPr>
              <w:t xml:space="preserve">want </w:t>
            </w:r>
            <w:r w:rsidRPr="009E0FBF">
              <w:rPr>
                <w:noProof/>
                <w:lang w:val="en-GB"/>
              </w:rPr>
              <w:t xml:space="preserve">to </w:t>
            </w:r>
            <w:r w:rsidR="00B273FE" w:rsidRPr="009E0FBF">
              <w:rPr>
                <w:noProof/>
                <w:lang w:val="en-GB"/>
              </w:rPr>
              <w:t xml:space="preserve">select the youngest and oldest </w:t>
            </w:r>
            <w:r w:rsidR="009E281B" w:rsidRPr="009E0FBF">
              <w:rPr>
                <w:noProof/>
                <w:lang w:val="en-GB"/>
              </w:rPr>
              <w:t xml:space="preserve">age groups from </w:t>
            </w:r>
            <w:r w:rsidR="009E281B" w:rsidRPr="000C7708">
              <w:rPr>
                <w:rFonts w:ascii="Consolas" w:hAnsi="Consolas"/>
                <w:noProof/>
                <w:lang w:val="en-GB"/>
              </w:rPr>
              <w:t>census</w:t>
            </w:r>
            <w:r w:rsidR="009E281B" w:rsidRPr="009E0FBF">
              <w:rPr>
                <w:noProof/>
                <w:lang w:val="en-GB"/>
              </w:rPr>
              <w:t>, we will need to put the row labels in a list.</w:t>
            </w:r>
          </w:p>
          <w:p w14:paraId="0FA12996" w14:textId="4F748E6D" w:rsidR="00F5469B" w:rsidRPr="009C55C8" w:rsidRDefault="00C25AB0" w:rsidP="007D3BA3">
            <w:pPr>
              <w:pStyle w:val="Figure-Image-Upper"/>
              <w:rPr>
                <w:lang w:val="en-GB"/>
              </w:rPr>
            </w:pPr>
            <w:r w:rsidRPr="009C55C8">
              <w:drawing>
                <wp:inline distT="0" distB="0" distL="0" distR="0" wp14:anchorId="4588D22D" wp14:editId="4E0870B9">
                  <wp:extent cx="5580000" cy="2816397"/>
                  <wp:effectExtent l="19050" t="19050" r="20955" b="222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801" t="21510" r="2320" b="4996"/>
                          <a:stretch/>
                        </pic:blipFill>
                        <pic:spPr bwMode="auto">
                          <a:xfrm>
                            <a:off x="0" y="0"/>
                            <a:ext cx="5580000" cy="281639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2D80516" w14:textId="5C2270C8" w:rsidR="00F5469B" w:rsidRPr="009E0FBF" w:rsidRDefault="00F5469B" w:rsidP="002B3C63">
            <w:pPr>
              <w:pStyle w:val="Caption"/>
              <w:rPr>
                <w:noProof/>
                <w:lang w:val="en-GB"/>
              </w:rPr>
            </w:pPr>
            <w:r w:rsidRPr="009E0FBF">
              <w:rPr>
                <w:noProof/>
                <w:lang w:val="en-GB"/>
              </w:rPr>
              <w:t>Figure 4.</w:t>
            </w:r>
            <w:r w:rsidR="00502442" w:rsidRPr="009C55C8">
              <w:rPr>
                <w:noProof/>
                <w:lang w:val="en-GB"/>
              </w:rPr>
              <w:fldChar w:fldCharType="begin"/>
            </w:r>
            <w:r w:rsidR="00502442" w:rsidRPr="009E0FBF">
              <w:rPr>
                <w:noProof/>
                <w:lang w:val="en-GB"/>
              </w:rPr>
              <w:instrText xml:space="preserve"> SEQ Figure \* ARABIC </w:instrText>
            </w:r>
            <w:r w:rsidR="00502442" w:rsidRPr="009C55C8">
              <w:rPr>
                <w:noProof/>
                <w:lang w:val="en-GB"/>
              </w:rPr>
              <w:fldChar w:fldCharType="separate"/>
            </w:r>
            <w:r w:rsidR="00B60DB2" w:rsidRPr="009E0FBF">
              <w:rPr>
                <w:noProof/>
                <w:lang w:val="en-GB"/>
              </w:rPr>
              <w:t>11</w:t>
            </w:r>
            <w:r w:rsidR="00502442" w:rsidRPr="009C55C8">
              <w:rPr>
                <w:noProof/>
                <w:lang w:val="en-GB"/>
              </w:rPr>
              <w:fldChar w:fldCharType="end"/>
            </w:r>
            <w:r w:rsidRPr="009E0FBF">
              <w:rPr>
                <w:noProof/>
                <w:lang w:val="en-GB"/>
              </w:rPr>
              <w:t xml:space="preserve"> </w:t>
            </w:r>
            <w:r w:rsidR="00C25AB0" w:rsidRPr="009E0FBF">
              <w:rPr>
                <w:noProof/>
                <w:lang w:val="en-GB"/>
              </w:rPr>
              <w:t>Selecting Rows by Multiple Row Labels</w:t>
            </w:r>
          </w:p>
        </w:tc>
      </w:tr>
    </w:tbl>
    <w:p w14:paraId="2A74B6C7" w14:textId="77777777" w:rsidR="00E4008F" w:rsidRPr="009C55C8" w:rsidRDefault="00E4008F" w:rsidP="00E4008F">
      <w:pPr>
        <w:spacing w:before="240" w:after="120"/>
        <w:jc w:val="left"/>
        <w:rPr>
          <w:b/>
          <w:noProof/>
          <w:sz w:val="28"/>
        </w:rPr>
      </w:pPr>
      <w:r w:rsidRPr="009C55C8">
        <w:rPr>
          <w:b/>
          <w:noProof/>
          <w:sz w:val="28"/>
        </w:rPr>
        <w:lastRenderedPageBreak/>
        <w:t>Read</w:t>
      </w:r>
    </w:p>
    <w:p w14:paraId="5A94A7F7" w14:textId="280D35BA" w:rsidR="00E4008F" w:rsidRPr="009C55C8" w:rsidRDefault="00E4008F" w:rsidP="00107119">
      <w:pPr>
        <w:pStyle w:val="BodyText"/>
        <w:rPr>
          <w:noProof/>
          <w:lang w:val="en-GB"/>
        </w:rPr>
      </w:pPr>
      <w:r w:rsidRPr="009C55C8">
        <w:rPr>
          <w:noProof/>
          <w:lang w:val="en-GB"/>
        </w:rPr>
        <w:t xml:space="preserve">Refer to the links below for more details and examples on the </w:t>
      </w:r>
      <w:r w:rsidR="00B34965" w:rsidRPr="009C55C8">
        <w:rPr>
          <w:noProof/>
          <w:lang w:val="en-GB"/>
        </w:rPr>
        <w:t>attributes</w:t>
      </w:r>
      <w:r w:rsidRPr="009C55C8">
        <w:rPr>
          <w:noProof/>
          <w:lang w:val="en-GB"/>
        </w:rPr>
        <w:t xml:space="preserve"> </w:t>
      </w:r>
      <w:r w:rsidR="00B34965" w:rsidRPr="009C55C8">
        <w:rPr>
          <w:rFonts w:ascii="Consolas" w:hAnsi="Consolas"/>
          <w:noProof/>
          <w:lang w:val="en-GB"/>
        </w:rPr>
        <w:t>.set_index</w:t>
      </w:r>
      <w:r w:rsidRPr="009C55C8">
        <w:rPr>
          <w:rFonts w:ascii="Consolas" w:hAnsi="Consolas"/>
          <w:noProof/>
          <w:lang w:val="en-GB"/>
        </w:rPr>
        <w:t>()</w:t>
      </w:r>
      <w:r w:rsidRPr="009C55C8">
        <w:rPr>
          <w:noProof/>
          <w:lang w:val="en-GB"/>
        </w:rPr>
        <w:t xml:space="preserve"> and </w:t>
      </w:r>
      <w:r w:rsidR="00B34965" w:rsidRPr="009C55C8">
        <w:rPr>
          <w:rFonts w:ascii="Consolas" w:hAnsi="Consolas"/>
          <w:noProof/>
          <w:lang w:val="en-GB"/>
        </w:rPr>
        <w:t>.reset_index</w:t>
      </w:r>
      <w:r w:rsidRPr="009C55C8">
        <w:rPr>
          <w:rFonts w:ascii="Consolas" w:hAnsi="Consolas"/>
          <w:noProof/>
          <w:lang w:val="en-GB"/>
        </w:rPr>
        <w:t>()</w:t>
      </w:r>
      <w:r w:rsidRPr="009C55C8">
        <w:rPr>
          <w:noProof/>
          <w:lang w:val="en-GB"/>
        </w:rPr>
        <w:t xml:space="preserve"> of the </w:t>
      </w:r>
      <w:r w:rsidR="00B34965" w:rsidRPr="009C55C8">
        <w:rPr>
          <w:noProof/>
          <w:lang w:val="en-GB"/>
        </w:rPr>
        <w:t>pandas</w:t>
      </w:r>
      <w:r w:rsidRPr="009C55C8">
        <w:rPr>
          <w:noProof/>
          <w:lang w:val="en-GB"/>
        </w:rPr>
        <w:t xml:space="preserve"> package:</w:t>
      </w:r>
    </w:p>
    <w:p w14:paraId="07430A0B" w14:textId="304D8F29" w:rsidR="002553EC" w:rsidRPr="009C55C8" w:rsidRDefault="00C1123A" w:rsidP="00107119">
      <w:pPr>
        <w:pStyle w:val="BodyText"/>
        <w:rPr>
          <w:noProof/>
          <w:lang w:val="en-GB"/>
        </w:rPr>
      </w:pPr>
      <w:hyperlink r:id="rId29" w:history="1">
        <w:r w:rsidR="002553EC" w:rsidRPr="009C55C8">
          <w:rPr>
            <w:rStyle w:val="Hyperlink"/>
            <w:noProof/>
            <w:lang w:val="en-GB"/>
          </w:rPr>
          <w:t>https://pandas.pydata.org/pandas-docs/stable/reference/api/pandas.DataFrame.set_</w:t>
        </w:r>
        <w:r w:rsidR="002553EC" w:rsidRPr="009C55C8">
          <w:rPr>
            <w:rStyle w:val="Hyperlink"/>
            <w:rFonts w:ascii="Times New Roman" w:hAnsi="Times New Roman"/>
            <w:noProof/>
            <w:lang w:val="en-GB"/>
          </w:rPr>
          <w:t>‌</w:t>
        </w:r>
        <w:r w:rsidR="002553EC" w:rsidRPr="009C55C8">
          <w:rPr>
            <w:rStyle w:val="Hyperlink"/>
            <w:noProof/>
            <w:lang w:val="en-GB"/>
          </w:rPr>
          <w:t>index.html</w:t>
        </w:r>
      </w:hyperlink>
    </w:p>
    <w:p w14:paraId="2B16E1CE" w14:textId="2A79DDF4" w:rsidR="00E4008F" w:rsidRPr="009C55C8" w:rsidRDefault="00C1123A" w:rsidP="00107119">
      <w:pPr>
        <w:pStyle w:val="BodyText"/>
        <w:rPr>
          <w:noProof/>
          <w:lang w:val="en-GB"/>
        </w:rPr>
      </w:pPr>
      <w:hyperlink r:id="rId30" w:history="1">
        <w:r w:rsidR="00821B94" w:rsidRPr="009C55C8">
          <w:rPr>
            <w:rStyle w:val="Hyperlink"/>
            <w:noProof/>
            <w:lang w:val="en-GB"/>
          </w:rPr>
          <w:t>https://pandas.pydata.org/pandas-docs/stable/reference/api/pandas.DataFrame.</w:t>
        </w:r>
        <w:r w:rsidR="00821B94" w:rsidRPr="009C55C8">
          <w:rPr>
            <w:rStyle w:val="Hyperlink"/>
            <w:rFonts w:ascii="Times New Roman" w:hAnsi="Times New Roman"/>
            <w:noProof/>
            <w:lang w:val="en-GB"/>
          </w:rPr>
          <w:t>‌</w:t>
        </w:r>
        <w:r w:rsidR="00821B94" w:rsidRPr="009C55C8">
          <w:rPr>
            <w:rStyle w:val="Hyperlink"/>
            <w:noProof/>
            <w:lang w:val="en-GB"/>
          </w:rPr>
          <w:t>reset_index.html</w:t>
        </w:r>
      </w:hyperlink>
    </w:p>
    <w:p w14:paraId="03F286DA" w14:textId="77777777" w:rsidR="00107119" w:rsidRPr="009C55C8" w:rsidRDefault="00107119" w:rsidP="00107119">
      <w:pPr>
        <w:spacing w:before="240" w:after="120"/>
        <w:jc w:val="left"/>
        <w:rPr>
          <w:b/>
          <w:noProof/>
          <w:sz w:val="28"/>
        </w:rPr>
      </w:pPr>
      <w:r w:rsidRPr="009C55C8">
        <w:rPr>
          <w:b/>
          <w:noProof/>
          <w:sz w:val="28"/>
        </w:rPr>
        <w:t>Read</w:t>
      </w:r>
    </w:p>
    <w:p w14:paraId="0A2C1691" w14:textId="2C8B0C46" w:rsidR="00107119" w:rsidRPr="009C55C8" w:rsidRDefault="00107119" w:rsidP="00107119">
      <w:pPr>
        <w:pStyle w:val="BodyText"/>
        <w:rPr>
          <w:noProof/>
          <w:lang w:val="en-GB"/>
        </w:rPr>
      </w:pPr>
      <w:r w:rsidRPr="009C55C8">
        <w:rPr>
          <w:noProof/>
          <w:lang w:val="en-GB"/>
        </w:rPr>
        <w:t xml:space="preserve">Refer to the links below for more details and examples on the methods </w:t>
      </w:r>
      <w:r w:rsidRPr="009C55C8">
        <w:rPr>
          <w:rFonts w:ascii="Consolas" w:hAnsi="Consolas"/>
          <w:noProof/>
          <w:lang w:val="en-GB"/>
        </w:rPr>
        <w:t>.loc()</w:t>
      </w:r>
      <w:r w:rsidRPr="009C55C8">
        <w:rPr>
          <w:noProof/>
          <w:lang w:val="en-GB"/>
        </w:rPr>
        <w:t xml:space="preserve"> and </w:t>
      </w:r>
      <w:r w:rsidRPr="009C55C8">
        <w:rPr>
          <w:rFonts w:ascii="Consolas" w:hAnsi="Consolas"/>
          <w:noProof/>
          <w:lang w:val="en-GB"/>
        </w:rPr>
        <w:t>.iloc()</w:t>
      </w:r>
      <w:r w:rsidRPr="009C55C8">
        <w:rPr>
          <w:noProof/>
          <w:lang w:val="en-GB"/>
        </w:rPr>
        <w:t xml:space="preserve"> of the pandas package:</w:t>
      </w:r>
    </w:p>
    <w:p w14:paraId="0468157E" w14:textId="2044AD1D" w:rsidR="00107119" w:rsidRPr="009C55C8" w:rsidRDefault="00C1123A" w:rsidP="00107119">
      <w:pPr>
        <w:pStyle w:val="BodyText"/>
        <w:rPr>
          <w:noProof/>
          <w:lang w:val="en-GB"/>
        </w:rPr>
      </w:pPr>
      <w:hyperlink r:id="rId31" w:history="1">
        <w:r w:rsidR="00371B86" w:rsidRPr="009C55C8">
          <w:rPr>
            <w:rStyle w:val="Hyperlink"/>
            <w:noProof/>
            <w:lang w:val="en-GB"/>
          </w:rPr>
          <w:t>https://pandas.pydata.org/pandas-docs/stable/reference/api/pandas.DataFrame.loc.</w:t>
        </w:r>
        <w:r w:rsidR="00371B86" w:rsidRPr="009C55C8">
          <w:rPr>
            <w:rStyle w:val="Hyperlink"/>
            <w:rFonts w:ascii="Times New Roman" w:hAnsi="Times New Roman"/>
            <w:noProof/>
            <w:lang w:val="en-GB"/>
          </w:rPr>
          <w:t>‌</w:t>
        </w:r>
        <w:r w:rsidR="00371B86" w:rsidRPr="009C55C8">
          <w:rPr>
            <w:rStyle w:val="Hyperlink"/>
            <w:noProof/>
            <w:lang w:val="en-GB"/>
          </w:rPr>
          <w:t>html</w:t>
        </w:r>
      </w:hyperlink>
    </w:p>
    <w:p w14:paraId="1C291D72" w14:textId="05B1F25A" w:rsidR="00E108D8" w:rsidRPr="009C55C8" w:rsidRDefault="00C1123A" w:rsidP="00107119">
      <w:pPr>
        <w:pStyle w:val="BodyText"/>
        <w:rPr>
          <w:noProof/>
          <w:lang w:val="en-GB"/>
        </w:rPr>
      </w:pPr>
      <w:hyperlink r:id="rId32" w:history="1">
        <w:r w:rsidR="00C66073" w:rsidRPr="009C55C8">
          <w:rPr>
            <w:rStyle w:val="Hyperlink"/>
            <w:noProof/>
            <w:lang w:val="en-GB"/>
          </w:rPr>
          <w:t>https://pandas.pydata.org/pandas-docs/stable/reference/api/pandas.DataFrame.iloc.</w:t>
        </w:r>
        <w:r w:rsidR="00371B86" w:rsidRPr="009C55C8">
          <w:rPr>
            <w:rStyle w:val="Hyperlink"/>
            <w:rFonts w:ascii="Times New Roman" w:hAnsi="Times New Roman"/>
            <w:noProof/>
            <w:lang w:val="en-GB"/>
          </w:rPr>
          <w:t>‌</w:t>
        </w:r>
        <w:r w:rsidR="00C66073" w:rsidRPr="009C55C8">
          <w:rPr>
            <w:rStyle w:val="Hyperlink"/>
            <w:noProof/>
            <w:lang w:val="en-GB"/>
          </w:rPr>
          <w:t>html</w:t>
        </w:r>
      </w:hyperlink>
    </w:p>
    <w:p w14:paraId="1EAC4DE0" w14:textId="07DE4B01" w:rsidR="00D65CE2" w:rsidRPr="009C55C8" w:rsidRDefault="00D65CE2" w:rsidP="000762D6">
      <w:pPr>
        <w:pStyle w:val="Heading3"/>
        <w:tabs>
          <w:tab w:val="left" w:pos="709"/>
        </w:tabs>
        <w:rPr>
          <w:noProof/>
          <w:lang w:val="en-GB"/>
        </w:rPr>
      </w:pPr>
      <w:r w:rsidRPr="009C55C8">
        <w:rPr>
          <w:noProof/>
          <w:lang w:val="en-GB"/>
        </w:rPr>
        <w:lastRenderedPageBreak/>
        <w:t>2.3</w:t>
      </w:r>
      <w:r w:rsidRPr="009C55C8">
        <w:rPr>
          <w:noProof/>
          <w:lang w:val="en-GB"/>
        </w:rPr>
        <w:tab/>
        <w:t>Selecting Cells</w:t>
      </w:r>
      <w:r w:rsidR="008349D0" w:rsidRPr="009C55C8">
        <w:rPr>
          <w:noProof/>
          <w:lang w:val="en-GB"/>
        </w:rPr>
        <w:t xml:space="preserve"> by </w:t>
      </w:r>
      <w:r w:rsidR="00CC75C5" w:rsidRPr="009C55C8">
        <w:rPr>
          <w:noProof/>
          <w:lang w:val="en-GB"/>
        </w:rPr>
        <w:t>Position</w:t>
      </w:r>
      <w:r w:rsidR="00DC570D">
        <w:rPr>
          <w:noProof/>
          <w:lang w:val="en-GB"/>
        </w:rPr>
        <w:t>s</w:t>
      </w:r>
      <w:r w:rsidR="00BE36B0">
        <w:rPr>
          <w:noProof/>
          <w:lang w:val="en-GB"/>
        </w:rPr>
        <w:t xml:space="preserve"> and Indices</w:t>
      </w:r>
    </w:p>
    <w:p w14:paraId="758E1FD9" w14:textId="6FB9E194" w:rsidR="00FC59ED" w:rsidRPr="009C55C8" w:rsidRDefault="009C7EAE" w:rsidP="009C7EAE">
      <w:pPr>
        <w:pStyle w:val="BodyText"/>
        <w:rPr>
          <w:noProof/>
          <w:lang w:val="en-GB" w:eastAsia="en-SG"/>
        </w:rPr>
      </w:pPr>
      <w:r w:rsidRPr="009C55C8">
        <w:rPr>
          <w:noProof/>
          <w:lang w:val="en-GB" w:eastAsia="en-SG"/>
        </w:rPr>
        <w:t xml:space="preserve">To select elements in the DataFrame, we can specify both column and row labels in the </w:t>
      </w:r>
      <w:r w:rsidR="001317AB" w:rsidRPr="009C55C8">
        <w:rPr>
          <w:rFonts w:ascii="Consolas" w:hAnsi="Consolas"/>
          <w:noProof/>
          <w:lang w:val="en-GB" w:eastAsia="en-SG"/>
        </w:rPr>
        <w:t>.l</w:t>
      </w:r>
      <w:r w:rsidRPr="009C55C8">
        <w:rPr>
          <w:rFonts w:ascii="Consolas" w:hAnsi="Consolas"/>
          <w:noProof/>
          <w:lang w:val="en-GB" w:eastAsia="en-SG"/>
        </w:rPr>
        <w:t>oc</w:t>
      </w:r>
      <w:r w:rsidRPr="009C55C8">
        <w:rPr>
          <w:noProof/>
          <w:lang w:val="en-GB" w:eastAsia="en-SG"/>
        </w:rPr>
        <w:t xml:space="preserve"> </w:t>
      </w:r>
      <w:r w:rsidR="001317AB" w:rsidRPr="009C55C8">
        <w:rPr>
          <w:noProof/>
          <w:lang w:val="en-GB" w:eastAsia="en-SG"/>
        </w:rPr>
        <w:t>a</w:t>
      </w:r>
      <w:r w:rsidR="00414246" w:rsidRPr="009C55C8">
        <w:rPr>
          <w:noProof/>
          <w:lang w:val="en-GB" w:eastAsia="en-SG"/>
        </w:rPr>
        <w:t>ttribute</w:t>
      </w:r>
      <w:r w:rsidR="005B6EA4" w:rsidRPr="009C55C8">
        <w:rPr>
          <w:noProof/>
          <w:lang w:val="en-GB" w:eastAsia="en-SG"/>
        </w:rPr>
        <w:t>,</w:t>
      </w:r>
      <w:r w:rsidRPr="009C55C8">
        <w:rPr>
          <w:noProof/>
          <w:lang w:val="en-GB" w:eastAsia="en-SG"/>
        </w:rPr>
        <w:t xml:space="preserve"> or the position</w:t>
      </w:r>
      <w:r w:rsidR="000149AB" w:rsidRPr="009C55C8">
        <w:rPr>
          <w:noProof/>
          <w:lang w:val="en-GB" w:eastAsia="en-SG"/>
        </w:rPr>
        <w:t>s</w:t>
      </w:r>
      <w:r w:rsidRPr="009C55C8">
        <w:rPr>
          <w:noProof/>
          <w:lang w:val="en-GB" w:eastAsia="en-SG"/>
        </w:rPr>
        <w:t xml:space="preserve"> </w:t>
      </w:r>
      <w:r w:rsidR="000149AB" w:rsidRPr="009C55C8">
        <w:rPr>
          <w:noProof/>
          <w:lang w:val="en-GB" w:eastAsia="en-SG"/>
        </w:rPr>
        <w:t xml:space="preserve">in the </w:t>
      </w:r>
      <w:r w:rsidR="00414246" w:rsidRPr="009C55C8">
        <w:rPr>
          <w:rFonts w:ascii="Consolas" w:hAnsi="Consolas"/>
          <w:noProof/>
          <w:lang w:val="en-GB" w:eastAsia="en-SG"/>
        </w:rPr>
        <w:t>.i</w:t>
      </w:r>
      <w:r w:rsidR="000149AB" w:rsidRPr="009C55C8">
        <w:rPr>
          <w:rFonts w:ascii="Consolas" w:hAnsi="Consolas"/>
          <w:noProof/>
          <w:lang w:val="en-GB" w:eastAsia="en-SG"/>
        </w:rPr>
        <w:t>loc</w:t>
      </w:r>
      <w:r w:rsidR="000149AB" w:rsidRPr="009C55C8">
        <w:rPr>
          <w:noProof/>
          <w:lang w:val="en-GB" w:eastAsia="en-SG"/>
        </w:rPr>
        <w:t xml:space="preserve"> </w:t>
      </w:r>
      <w:r w:rsidR="00414246" w:rsidRPr="009C55C8">
        <w:rPr>
          <w:noProof/>
          <w:lang w:val="en-GB" w:eastAsia="en-SG"/>
        </w:rPr>
        <w:t>attribute</w:t>
      </w:r>
      <w:r w:rsidR="005B6EA4" w:rsidRPr="009C55C8">
        <w:rPr>
          <w:noProof/>
          <w:lang w:val="en-GB" w:eastAsia="en-SG"/>
        </w:rPr>
        <w:t>, or a combination of both</w:t>
      </w:r>
      <w:r w:rsidR="000149AB" w:rsidRPr="009C55C8">
        <w:rPr>
          <w:noProof/>
          <w:lang w:val="en-GB" w:eastAsia="en-SG"/>
        </w:rPr>
        <w:t>.</w:t>
      </w:r>
    </w:p>
    <w:p w14:paraId="74EF3A07" w14:textId="29195215" w:rsidR="0037418B" w:rsidRPr="009C55C8" w:rsidRDefault="00B111EE" w:rsidP="0037418B">
      <w:pPr>
        <w:pStyle w:val="BodyText"/>
        <w:rPr>
          <w:noProof/>
          <w:lang w:val="en-GB"/>
        </w:rPr>
      </w:pPr>
      <w:r w:rsidRPr="009C55C8">
        <w:rPr>
          <w:noProof/>
          <w:lang w:val="en-GB"/>
        </w:rPr>
        <w:t xml:space="preserve">Below is a syntax that </w:t>
      </w:r>
      <w:r w:rsidR="0037418B" w:rsidRPr="009C55C8">
        <w:rPr>
          <w:noProof/>
          <w:lang w:val="en-GB"/>
        </w:rPr>
        <w:t>use</w:t>
      </w:r>
      <w:r w:rsidRPr="009C55C8">
        <w:rPr>
          <w:noProof/>
          <w:lang w:val="en-GB"/>
        </w:rPr>
        <w:t>s</w:t>
      </w:r>
      <w:r w:rsidR="0037418B" w:rsidRPr="009C55C8">
        <w:rPr>
          <w:noProof/>
          <w:lang w:val="en-GB"/>
        </w:rPr>
        <w:t xml:space="preserve"> only the row and column indices for the cell selection</w:t>
      </w:r>
      <w:r w:rsidRPr="009C55C8">
        <w:rPr>
          <w:noProof/>
          <w:lang w:val="en-GB"/>
        </w:rPr>
        <w:t>.</w:t>
      </w:r>
      <w:r w:rsidR="0037418B" w:rsidRPr="009C55C8">
        <w:rPr>
          <w:noProof/>
          <w:lang w:val="en-GB"/>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5B6EA4" w:rsidRPr="000A7171" w14:paraId="4FB467B9" w14:textId="77777777" w:rsidTr="007D3BA3">
        <w:trPr>
          <w:jc w:val="right"/>
        </w:trPr>
        <w:tc>
          <w:tcPr>
            <w:tcW w:w="9017" w:type="dxa"/>
            <w:shd w:val="clear" w:color="auto" w:fill="D9D9D9" w:themeFill="background1" w:themeFillShade="D9"/>
            <w:vAlign w:val="center"/>
          </w:tcPr>
          <w:p w14:paraId="224BC43F" w14:textId="692071C0" w:rsidR="00992762" w:rsidRPr="009C55C8" w:rsidRDefault="00225D25" w:rsidP="00873197">
            <w:pPr>
              <w:pStyle w:val="Code"/>
              <w:ind w:left="31"/>
              <w:rPr>
                <w:noProof/>
                <w:color w:val="auto"/>
                <w:lang w:val="en-GB"/>
              </w:rPr>
            </w:pPr>
            <w:r w:rsidRPr="009C55C8">
              <w:rPr>
                <w:noProof/>
                <w:lang w:val="en-GB"/>
              </w:rPr>
              <w:t>DataFrame_name</w:t>
            </w:r>
            <w:r w:rsidR="005B6EA4" w:rsidRPr="009C55C8">
              <w:rPr>
                <w:noProof/>
                <w:color w:val="auto"/>
                <w:lang w:val="en-GB"/>
              </w:rPr>
              <w:t>.</w:t>
            </w:r>
            <w:r w:rsidR="005B6EA4" w:rsidRPr="009C55C8">
              <w:rPr>
                <w:noProof/>
                <w:color w:val="4F6228" w:themeColor="accent3" w:themeShade="80"/>
                <w:lang w:val="en-GB"/>
              </w:rPr>
              <w:t>iloc</w:t>
            </w:r>
            <w:r w:rsidR="005B6EA4" w:rsidRPr="009C55C8">
              <w:rPr>
                <w:noProof/>
                <w:color w:val="auto"/>
                <w:lang w:val="en-GB"/>
              </w:rPr>
              <w:t>[</w:t>
            </w:r>
            <w:r w:rsidR="005B6EA4" w:rsidRPr="009C55C8">
              <w:rPr>
                <w:noProof/>
                <w:color w:val="595959" w:themeColor="text1" w:themeTint="A6"/>
                <w:lang w:val="en-GB"/>
              </w:rPr>
              <w:t>row_</w:t>
            </w:r>
            <w:r w:rsidR="00454742" w:rsidRPr="009C55C8">
              <w:rPr>
                <w:noProof/>
                <w:color w:val="595959" w:themeColor="text1" w:themeTint="A6"/>
                <w:lang w:val="en-GB"/>
              </w:rPr>
              <w:t>start</w:t>
            </w:r>
            <w:r w:rsidR="00454742" w:rsidRPr="00725467">
              <w:rPr>
                <w:noProof/>
                <w:color w:val="auto"/>
                <w:lang w:val="en-GB"/>
              </w:rPr>
              <w:t>:</w:t>
            </w:r>
            <w:r w:rsidR="00454742" w:rsidRPr="009C55C8">
              <w:rPr>
                <w:noProof/>
                <w:color w:val="595959" w:themeColor="text1" w:themeTint="A6"/>
                <w:lang w:val="en-GB"/>
              </w:rPr>
              <w:t>row_end</w:t>
            </w:r>
            <w:r w:rsidR="00F9632C" w:rsidRPr="009C55C8">
              <w:rPr>
                <w:noProof/>
                <w:color w:val="auto"/>
                <w:lang w:val="en-GB"/>
              </w:rPr>
              <w:t xml:space="preserve">, </w:t>
            </w:r>
            <w:r w:rsidR="00F9632C" w:rsidRPr="009C55C8">
              <w:rPr>
                <w:noProof/>
                <w:color w:val="595959" w:themeColor="text1" w:themeTint="A6"/>
                <w:lang w:val="en-GB"/>
              </w:rPr>
              <w:t>col_</w:t>
            </w:r>
            <w:r w:rsidR="00C63726" w:rsidRPr="009C55C8">
              <w:rPr>
                <w:noProof/>
                <w:color w:val="595959" w:themeColor="text1" w:themeTint="A6"/>
                <w:lang w:val="en-GB"/>
              </w:rPr>
              <w:t>start</w:t>
            </w:r>
            <w:r w:rsidR="00454742" w:rsidRPr="00725467">
              <w:rPr>
                <w:noProof/>
                <w:color w:val="auto"/>
                <w:lang w:val="en-GB"/>
              </w:rPr>
              <w:t>:</w:t>
            </w:r>
            <w:r w:rsidR="00454742" w:rsidRPr="009C55C8">
              <w:rPr>
                <w:noProof/>
                <w:color w:val="595959" w:themeColor="text1" w:themeTint="A6"/>
                <w:lang w:val="en-GB"/>
              </w:rPr>
              <w:t>col_</w:t>
            </w:r>
            <w:r w:rsidR="00C63726" w:rsidRPr="009C55C8">
              <w:rPr>
                <w:noProof/>
                <w:color w:val="595959" w:themeColor="text1" w:themeTint="A6"/>
                <w:lang w:val="en-GB"/>
              </w:rPr>
              <w:t>end</w:t>
            </w:r>
            <w:r w:rsidR="005B6EA4" w:rsidRPr="009C55C8">
              <w:rPr>
                <w:noProof/>
                <w:color w:val="auto"/>
                <w:lang w:val="en-GB"/>
              </w:rPr>
              <w:t>]</w:t>
            </w:r>
          </w:p>
        </w:tc>
      </w:tr>
    </w:tbl>
    <w:p w14:paraId="276667E4" w14:textId="3182D450" w:rsidR="00D65CE2" w:rsidRPr="009C55C8" w:rsidRDefault="00C14960" w:rsidP="00DC14DC">
      <w:pPr>
        <w:pStyle w:val="BodyText"/>
        <w:rPr>
          <w:noProof/>
          <w:lang w:val="en-GB"/>
        </w:rPr>
      </w:pPr>
      <w:r w:rsidRPr="009C55C8">
        <w:rPr>
          <w:noProof/>
          <w:lang w:val="en-GB"/>
        </w:rPr>
        <w:t>We can also select cells by referring to the corresponding row and column labels</w:t>
      </w:r>
      <w:r w:rsidR="00D44F58" w:rsidRPr="009C55C8">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111EE" w:rsidRPr="000A7171" w14:paraId="0A56B598" w14:textId="77777777" w:rsidTr="007D3BA3">
        <w:trPr>
          <w:jc w:val="right"/>
        </w:trPr>
        <w:tc>
          <w:tcPr>
            <w:tcW w:w="9017" w:type="dxa"/>
            <w:shd w:val="clear" w:color="auto" w:fill="D9D9D9" w:themeFill="background1" w:themeFillShade="D9"/>
            <w:vAlign w:val="center"/>
          </w:tcPr>
          <w:p w14:paraId="049CB19E" w14:textId="5BE04D2E" w:rsidR="00B111EE" w:rsidRPr="009C55C8" w:rsidRDefault="00225D25" w:rsidP="00D44F58">
            <w:pPr>
              <w:pStyle w:val="Code"/>
              <w:tabs>
                <w:tab w:val="left" w:pos="6557"/>
              </w:tabs>
              <w:ind w:left="31"/>
              <w:rPr>
                <w:noProof/>
                <w:color w:val="auto"/>
                <w:lang w:val="en-GB"/>
              </w:rPr>
            </w:pPr>
            <w:r w:rsidRPr="009C55C8">
              <w:rPr>
                <w:noProof/>
                <w:lang w:val="en-GB"/>
              </w:rPr>
              <w:t>DataFrame_name</w:t>
            </w:r>
            <w:r w:rsidR="00B111EE" w:rsidRPr="009C55C8">
              <w:rPr>
                <w:noProof/>
                <w:color w:val="auto"/>
                <w:lang w:val="en-GB"/>
              </w:rPr>
              <w:t>.</w:t>
            </w:r>
            <w:r w:rsidR="00B111EE" w:rsidRPr="009C55C8">
              <w:rPr>
                <w:noProof/>
                <w:color w:val="4F6228" w:themeColor="accent3" w:themeShade="80"/>
                <w:lang w:val="en-GB"/>
              </w:rPr>
              <w:t>loc</w:t>
            </w:r>
            <w:r w:rsidR="00B111EE" w:rsidRPr="009C55C8">
              <w:rPr>
                <w:noProof/>
                <w:color w:val="auto"/>
                <w:lang w:val="en-GB"/>
              </w:rPr>
              <w:t>[["</w:t>
            </w:r>
            <w:r w:rsidR="00B111EE" w:rsidRPr="009C55C8">
              <w:rPr>
                <w:noProof/>
                <w:color w:val="215868" w:themeColor="accent5" w:themeShade="80"/>
                <w:lang w:val="en-GB"/>
              </w:rPr>
              <w:t>row_labels</w:t>
            </w:r>
            <w:r w:rsidR="00B111EE" w:rsidRPr="009C55C8">
              <w:rPr>
                <w:noProof/>
                <w:color w:val="auto"/>
                <w:lang w:val="en-GB"/>
              </w:rPr>
              <w:t>"], ["</w:t>
            </w:r>
            <w:r w:rsidR="00B111EE" w:rsidRPr="009C55C8">
              <w:rPr>
                <w:noProof/>
                <w:color w:val="215868" w:themeColor="accent5" w:themeShade="80"/>
                <w:lang w:val="en-GB"/>
              </w:rPr>
              <w:t>col_labels</w:t>
            </w:r>
            <w:r w:rsidR="00B111EE" w:rsidRPr="009C55C8">
              <w:rPr>
                <w:noProof/>
                <w:color w:val="auto"/>
                <w:lang w:val="en-GB"/>
              </w:rPr>
              <w:t>"]]</w:t>
            </w:r>
          </w:p>
        </w:tc>
      </w:tr>
    </w:tbl>
    <w:p w14:paraId="04DA7313" w14:textId="25201855" w:rsidR="00D44F58" w:rsidRPr="009C55C8" w:rsidRDefault="003E372D" w:rsidP="00D44F58">
      <w:pPr>
        <w:pStyle w:val="BodyText"/>
        <w:rPr>
          <w:noProof/>
          <w:lang w:val="en-GB"/>
        </w:rPr>
      </w:pPr>
      <w:r w:rsidRPr="009C55C8">
        <w:rPr>
          <w:noProof/>
          <w:lang w:val="en-GB"/>
        </w:rPr>
        <w:t xml:space="preserve">If we want to select the rows by index but the columns by labels, we can </w:t>
      </w:r>
      <w:r w:rsidR="00873197" w:rsidRPr="009C55C8">
        <w:rPr>
          <w:noProof/>
          <w:lang w:val="en-GB"/>
        </w:rPr>
        <w:t xml:space="preserve">use the index operator and </w:t>
      </w:r>
      <w:r w:rsidR="00873197" w:rsidRPr="009C55C8">
        <w:rPr>
          <w:rFonts w:ascii="Consolas" w:hAnsi="Consolas"/>
          <w:noProof/>
          <w:lang w:val="en-GB"/>
        </w:rPr>
        <w:t>.iloc</w:t>
      </w:r>
      <w:r w:rsidR="00873197" w:rsidRPr="009C55C8">
        <w:rPr>
          <w:noProof/>
          <w:lang w:val="en-GB"/>
        </w:rPr>
        <w:t xml:space="preserve"> attribute</w:t>
      </w:r>
      <w:r w:rsidR="00F41F18" w:rsidRPr="009C55C8">
        <w:rPr>
          <w:noProof/>
          <w:lang w:val="en-GB"/>
        </w:rPr>
        <w:t xml:space="preserve"> together</w:t>
      </w:r>
      <w:r w:rsidR="00873197" w:rsidRPr="009C55C8">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D44F58" w:rsidRPr="000A7171" w14:paraId="3319221A" w14:textId="77777777" w:rsidTr="007D3BA3">
        <w:trPr>
          <w:jc w:val="right"/>
        </w:trPr>
        <w:tc>
          <w:tcPr>
            <w:tcW w:w="9017" w:type="dxa"/>
            <w:shd w:val="clear" w:color="auto" w:fill="D9D9D9" w:themeFill="background1" w:themeFillShade="D9"/>
            <w:vAlign w:val="center"/>
          </w:tcPr>
          <w:p w14:paraId="28C1EFCC" w14:textId="00756F53" w:rsidR="00D44F58" w:rsidRPr="009C55C8" w:rsidRDefault="00225D25" w:rsidP="00873197">
            <w:pPr>
              <w:pStyle w:val="Code"/>
              <w:tabs>
                <w:tab w:val="left" w:pos="6557"/>
              </w:tabs>
              <w:ind w:left="31"/>
              <w:rPr>
                <w:noProof/>
                <w:color w:val="auto"/>
                <w:lang w:val="en-GB"/>
              </w:rPr>
            </w:pPr>
            <w:r w:rsidRPr="009C55C8">
              <w:rPr>
                <w:noProof/>
                <w:lang w:val="en-GB"/>
              </w:rPr>
              <w:t>DataFrame_name</w:t>
            </w:r>
            <w:r w:rsidR="00D44F58" w:rsidRPr="009C55C8">
              <w:rPr>
                <w:noProof/>
                <w:color w:val="auto"/>
                <w:lang w:val="en-GB"/>
              </w:rPr>
              <w:t>[["</w:t>
            </w:r>
            <w:r w:rsidR="00D44F58" w:rsidRPr="009C55C8">
              <w:rPr>
                <w:noProof/>
                <w:color w:val="215868" w:themeColor="accent5" w:themeShade="80"/>
                <w:lang w:val="en-GB"/>
              </w:rPr>
              <w:t>col_labels</w:t>
            </w:r>
            <w:r w:rsidR="00D44F58" w:rsidRPr="009C55C8">
              <w:rPr>
                <w:noProof/>
                <w:color w:val="auto"/>
                <w:lang w:val="en-GB"/>
              </w:rPr>
              <w:t>"]].</w:t>
            </w:r>
            <w:r w:rsidR="00D44F58" w:rsidRPr="009C55C8">
              <w:rPr>
                <w:noProof/>
                <w:color w:val="4F6228" w:themeColor="accent3" w:themeShade="80"/>
                <w:lang w:val="en-GB"/>
              </w:rPr>
              <w:t>iloc</w:t>
            </w:r>
            <w:r w:rsidR="00D44F58" w:rsidRPr="009C55C8">
              <w:rPr>
                <w:noProof/>
                <w:color w:val="auto"/>
                <w:lang w:val="en-GB"/>
              </w:rPr>
              <w:t>[</w:t>
            </w:r>
            <w:r w:rsidR="00D44F58" w:rsidRPr="009C55C8">
              <w:rPr>
                <w:noProof/>
                <w:color w:val="595959" w:themeColor="text1" w:themeTint="A6"/>
                <w:lang w:val="en-GB"/>
              </w:rPr>
              <w:t>row_start:row_end</w:t>
            </w:r>
            <w:r w:rsidR="00D44F58" w:rsidRPr="009C55C8">
              <w:rPr>
                <w:noProof/>
                <w:color w:val="auto"/>
                <w:lang w:val="en-GB"/>
              </w:rPr>
              <w:t>]</w:t>
            </w:r>
          </w:p>
        </w:tc>
      </w:tr>
    </w:tbl>
    <w:p w14:paraId="78D5E761" w14:textId="52DA28C9" w:rsidR="00873197" w:rsidRPr="009C55C8" w:rsidRDefault="00F41F18" w:rsidP="00873197">
      <w:pPr>
        <w:pStyle w:val="BodyText"/>
        <w:rPr>
          <w:noProof/>
          <w:lang w:val="en-GB"/>
        </w:rPr>
      </w:pPr>
      <w:r w:rsidRPr="009C55C8">
        <w:rPr>
          <w:noProof/>
          <w:lang w:val="en-GB"/>
        </w:rPr>
        <w:t xml:space="preserve">But if </w:t>
      </w:r>
      <w:r w:rsidR="00873197" w:rsidRPr="009C55C8">
        <w:rPr>
          <w:noProof/>
          <w:lang w:val="en-GB"/>
        </w:rPr>
        <w:t xml:space="preserve">we want to select the </w:t>
      </w:r>
      <w:r w:rsidRPr="009C55C8">
        <w:rPr>
          <w:noProof/>
          <w:lang w:val="en-GB"/>
        </w:rPr>
        <w:t>columns</w:t>
      </w:r>
      <w:r w:rsidR="00873197" w:rsidRPr="009C55C8">
        <w:rPr>
          <w:noProof/>
          <w:lang w:val="en-GB"/>
        </w:rPr>
        <w:t xml:space="preserve"> by index but the </w:t>
      </w:r>
      <w:r w:rsidRPr="009C55C8">
        <w:rPr>
          <w:noProof/>
          <w:lang w:val="en-GB"/>
        </w:rPr>
        <w:t>rows</w:t>
      </w:r>
      <w:r w:rsidR="00873197" w:rsidRPr="009C55C8">
        <w:rPr>
          <w:noProof/>
          <w:lang w:val="en-GB"/>
        </w:rPr>
        <w:t xml:space="preserve"> by labels, we </w:t>
      </w:r>
      <w:r w:rsidRPr="009C55C8">
        <w:rPr>
          <w:noProof/>
          <w:lang w:val="en-GB"/>
        </w:rPr>
        <w:t xml:space="preserve">need to </w:t>
      </w:r>
      <w:r w:rsidR="003B0CFE" w:rsidRPr="009C55C8">
        <w:rPr>
          <w:noProof/>
          <w:lang w:val="en-GB"/>
        </w:rPr>
        <w:t xml:space="preserve">use both </w:t>
      </w:r>
      <w:r w:rsidR="00873197" w:rsidRPr="009C55C8">
        <w:rPr>
          <w:noProof/>
          <w:lang w:val="en-GB"/>
        </w:rPr>
        <w:t xml:space="preserve">the </w:t>
      </w:r>
      <w:r w:rsidR="00722751" w:rsidRPr="009C55C8">
        <w:rPr>
          <w:rFonts w:ascii="Consolas" w:hAnsi="Consolas"/>
          <w:noProof/>
          <w:lang w:val="en-GB"/>
        </w:rPr>
        <w:t>.loc</w:t>
      </w:r>
      <w:r w:rsidR="00722751" w:rsidRPr="009C55C8">
        <w:rPr>
          <w:noProof/>
          <w:lang w:val="en-GB"/>
        </w:rPr>
        <w:t xml:space="preserve"> </w:t>
      </w:r>
      <w:r w:rsidR="00873197" w:rsidRPr="009C55C8">
        <w:rPr>
          <w:noProof/>
          <w:lang w:val="en-GB"/>
        </w:rPr>
        <w:t xml:space="preserve">and </w:t>
      </w:r>
      <w:r w:rsidR="00873197" w:rsidRPr="009C55C8">
        <w:rPr>
          <w:rFonts w:ascii="Consolas" w:hAnsi="Consolas"/>
          <w:noProof/>
          <w:lang w:val="en-GB"/>
        </w:rPr>
        <w:t>.iloc</w:t>
      </w:r>
      <w:r w:rsidR="00873197" w:rsidRPr="009C55C8">
        <w:rPr>
          <w:noProof/>
          <w:lang w:val="en-GB"/>
        </w:rPr>
        <w:t xml:space="preserve"> attribute</w:t>
      </w:r>
      <w:r w:rsidR="00722751" w:rsidRPr="009C55C8">
        <w:rPr>
          <w:noProof/>
          <w:lang w:val="en-GB"/>
        </w:rPr>
        <w:t>s</w:t>
      </w:r>
      <w:r w:rsidR="00873197" w:rsidRPr="009C55C8">
        <w:rPr>
          <w:noProof/>
          <w:lang w:val="en-GB"/>
        </w:rPr>
        <w: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873197" w:rsidRPr="000A7171" w14:paraId="5620F50E" w14:textId="77777777" w:rsidTr="007D3BA3">
        <w:trPr>
          <w:jc w:val="right"/>
        </w:trPr>
        <w:tc>
          <w:tcPr>
            <w:tcW w:w="9017" w:type="dxa"/>
            <w:shd w:val="clear" w:color="auto" w:fill="D9D9D9" w:themeFill="background1" w:themeFillShade="D9"/>
            <w:vAlign w:val="center"/>
          </w:tcPr>
          <w:p w14:paraId="2D093AC9" w14:textId="1FDD977A" w:rsidR="00873197" w:rsidRPr="009C55C8" w:rsidRDefault="00225D25" w:rsidP="007D3BA3">
            <w:pPr>
              <w:pStyle w:val="Code"/>
              <w:tabs>
                <w:tab w:val="left" w:pos="6557"/>
              </w:tabs>
              <w:ind w:left="456"/>
              <w:jc w:val="left"/>
              <w:rPr>
                <w:noProof/>
                <w:color w:val="auto"/>
                <w:lang w:val="en-GB"/>
              </w:rPr>
            </w:pPr>
            <w:r w:rsidRPr="009C55C8">
              <w:rPr>
                <w:noProof/>
                <w:lang w:val="en-GB"/>
              </w:rPr>
              <w:t>DataFrame_name</w:t>
            </w:r>
            <w:r w:rsidR="00873197" w:rsidRPr="009C55C8">
              <w:rPr>
                <w:noProof/>
                <w:color w:val="auto"/>
                <w:lang w:val="en-GB"/>
              </w:rPr>
              <w:t>.</w:t>
            </w:r>
            <w:r w:rsidR="00873197" w:rsidRPr="009C55C8">
              <w:rPr>
                <w:noProof/>
                <w:color w:val="4F6228" w:themeColor="accent3" w:themeShade="80"/>
                <w:lang w:val="en-GB"/>
              </w:rPr>
              <w:t>loc</w:t>
            </w:r>
            <w:r w:rsidR="00873197" w:rsidRPr="009C55C8">
              <w:rPr>
                <w:noProof/>
                <w:color w:val="auto"/>
                <w:lang w:val="en-GB"/>
              </w:rPr>
              <w:t>[["</w:t>
            </w:r>
            <w:r w:rsidR="00873197" w:rsidRPr="009C55C8">
              <w:rPr>
                <w:noProof/>
                <w:color w:val="215868" w:themeColor="accent5" w:themeShade="80"/>
                <w:lang w:val="en-GB"/>
              </w:rPr>
              <w:t>row_labels</w:t>
            </w:r>
            <w:r w:rsidR="00873197" w:rsidRPr="009C55C8">
              <w:rPr>
                <w:noProof/>
                <w:color w:val="auto"/>
                <w:lang w:val="en-GB"/>
              </w:rPr>
              <w:t>"]].</w:t>
            </w:r>
            <w:r w:rsidR="00873197" w:rsidRPr="009C55C8">
              <w:rPr>
                <w:noProof/>
                <w:color w:val="4F6228" w:themeColor="accent3" w:themeShade="80"/>
                <w:lang w:val="en-GB"/>
              </w:rPr>
              <w:t>iloc</w:t>
            </w:r>
            <w:r w:rsidR="00873197" w:rsidRPr="009C55C8">
              <w:rPr>
                <w:noProof/>
                <w:color w:val="auto"/>
                <w:lang w:val="en-GB"/>
              </w:rPr>
              <w:t>[</w:t>
            </w:r>
            <w:r w:rsidR="00873197" w:rsidRPr="009C55C8">
              <w:rPr>
                <w:noProof/>
                <w:color w:val="595959" w:themeColor="text1" w:themeTint="A6"/>
                <w:lang w:val="en-GB"/>
              </w:rPr>
              <w:t>:</w:t>
            </w:r>
            <w:r w:rsidR="00873197" w:rsidRPr="009C55C8">
              <w:rPr>
                <w:noProof/>
                <w:color w:val="auto"/>
                <w:lang w:val="en-GB"/>
              </w:rPr>
              <w:t xml:space="preserve">, </w:t>
            </w:r>
            <w:r w:rsidR="00873197" w:rsidRPr="009C55C8">
              <w:rPr>
                <w:noProof/>
                <w:color w:val="595959" w:themeColor="text1" w:themeTint="A6"/>
                <w:lang w:val="en-GB"/>
              </w:rPr>
              <w:t>col_start:col_end</w:t>
            </w:r>
            <w:r w:rsidR="00873197" w:rsidRPr="009C55C8">
              <w:rPr>
                <w:noProof/>
                <w:color w:val="auto"/>
                <w:lang w:val="en-GB"/>
              </w:rPr>
              <w:t>]</w:t>
            </w:r>
          </w:p>
        </w:tc>
      </w:tr>
    </w:tbl>
    <w:p w14:paraId="4A7D6362" w14:textId="4987C99B" w:rsidR="002C1C5C" w:rsidRPr="009C55C8" w:rsidRDefault="00EF6C03" w:rsidP="002C1C5C">
      <w:pPr>
        <w:pStyle w:val="BodyText"/>
        <w:rPr>
          <w:noProof/>
          <w:lang w:val="en-GB"/>
        </w:rPr>
      </w:pPr>
      <w:r w:rsidRPr="009C55C8">
        <w:rPr>
          <w:noProof/>
          <w:lang w:val="en-GB"/>
        </w:rPr>
        <w:t xml:space="preserve">While putting the row labels in the </w:t>
      </w:r>
      <w:r w:rsidRPr="009C55C8">
        <w:rPr>
          <w:rFonts w:ascii="Consolas" w:hAnsi="Consolas"/>
          <w:noProof/>
          <w:lang w:val="en-GB"/>
        </w:rPr>
        <w:t>.loc</w:t>
      </w:r>
      <w:r w:rsidRPr="009C55C8">
        <w:rPr>
          <w:noProof/>
          <w:lang w:val="en-GB"/>
        </w:rPr>
        <w:t xml:space="preserve"> attribute, we need to be aware that the </w:t>
      </w:r>
      <w:r w:rsidRPr="009C55C8">
        <w:rPr>
          <w:rFonts w:ascii="Consolas" w:hAnsi="Consolas"/>
          <w:noProof/>
          <w:lang w:val="en-GB"/>
        </w:rPr>
        <w:t>.iloc</w:t>
      </w:r>
      <w:r w:rsidRPr="009C55C8">
        <w:rPr>
          <w:noProof/>
          <w:lang w:val="en-GB"/>
        </w:rPr>
        <w:t xml:space="preserve"> attribute requires both the row and column indices. Since we do not intend to select the rows by index, we can use the open-end index </w:t>
      </w:r>
      <w:r w:rsidRPr="009C55C8">
        <w:rPr>
          <w:rFonts w:ascii="Consolas" w:hAnsi="Consolas"/>
          <w:noProof/>
          <w:lang w:val="en-GB"/>
        </w:rPr>
        <w:t>0:</w:t>
      </w:r>
      <w:r w:rsidRPr="009C55C8">
        <w:rPr>
          <w:noProof/>
          <w:lang w:val="en-GB"/>
        </w:rPr>
        <w:t xml:space="preserve"> </w:t>
      </w:r>
      <w:r w:rsidR="00781462">
        <w:rPr>
          <w:noProof/>
          <w:lang w:val="en-GB"/>
        </w:rPr>
        <w:t xml:space="preserve">or simply </w:t>
      </w:r>
      <w:r w:rsidR="00781462" w:rsidRPr="009C55C8">
        <w:rPr>
          <w:rFonts w:ascii="Consolas" w:hAnsi="Consolas"/>
          <w:noProof/>
          <w:lang w:val="en-GB"/>
        </w:rPr>
        <w:t>:</w:t>
      </w:r>
      <w:r w:rsidR="00F5613B">
        <w:rPr>
          <w:noProof/>
          <w:lang w:val="en-GB"/>
        </w:rPr>
        <w:t xml:space="preserve"> h</w:t>
      </w:r>
      <w:r w:rsidRPr="009C55C8">
        <w:rPr>
          <w:noProof/>
          <w:lang w:val="en-GB"/>
        </w:rPr>
        <w:t>ere.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2C1C5C" w:rsidRPr="000A7171" w14:paraId="4EFF40C4" w14:textId="77777777" w:rsidTr="007D3BA3">
        <w:tc>
          <w:tcPr>
            <w:tcW w:w="9017" w:type="dxa"/>
          </w:tcPr>
          <w:p w14:paraId="475A86E2" w14:textId="0150F145" w:rsidR="002C1C5C" w:rsidRPr="009C55C8" w:rsidRDefault="002C1C5C" w:rsidP="007D3BA3">
            <w:pPr>
              <w:pStyle w:val="BodyText"/>
              <w:rPr>
                <w:noProof/>
                <w:lang w:val="en-GB"/>
              </w:rPr>
            </w:pPr>
            <w:r w:rsidRPr="009C55C8">
              <w:rPr>
                <w:b/>
                <w:bCs/>
                <w:noProof/>
                <w:lang w:val="en-GB"/>
              </w:rPr>
              <w:t xml:space="preserve">Example (Cont’d): </w:t>
            </w:r>
            <w:r w:rsidRPr="009C55C8">
              <w:rPr>
                <w:noProof/>
                <w:lang w:val="en-GB"/>
              </w:rPr>
              <w:t xml:space="preserve">Suppose we would like to select </w:t>
            </w:r>
            <w:r w:rsidR="008C5814" w:rsidRPr="009C55C8">
              <w:rPr>
                <w:noProof/>
                <w:lang w:val="en-GB"/>
              </w:rPr>
              <w:t xml:space="preserve">the first </w:t>
            </w:r>
            <w:r w:rsidR="001F7585" w:rsidRPr="009C55C8">
              <w:rPr>
                <w:noProof/>
                <w:lang w:val="en-GB"/>
              </w:rPr>
              <w:t>five</w:t>
            </w:r>
            <w:r w:rsidRPr="009C55C8">
              <w:rPr>
                <w:noProof/>
                <w:lang w:val="en-GB"/>
              </w:rPr>
              <w:t xml:space="preserve"> observations </w:t>
            </w:r>
            <w:r w:rsidR="001F7585" w:rsidRPr="009C55C8">
              <w:rPr>
                <w:noProof/>
                <w:lang w:val="en-GB"/>
              </w:rPr>
              <w:t>of the first five variables</w:t>
            </w:r>
            <w:r w:rsidRPr="009C55C8">
              <w:rPr>
                <w:noProof/>
                <w:lang w:val="en-GB"/>
              </w:rPr>
              <w:t>.</w:t>
            </w:r>
          </w:p>
          <w:p w14:paraId="76F57599" w14:textId="563D1C8E" w:rsidR="002C1C5C" w:rsidRPr="009C55C8" w:rsidRDefault="00736062" w:rsidP="007D3BA3">
            <w:pPr>
              <w:pStyle w:val="Figure-Image-Upper"/>
              <w:rPr>
                <w:lang w:val="en-GB"/>
              </w:rPr>
            </w:pPr>
            <w:r w:rsidRPr="009C55C8">
              <w:drawing>
                <wp:inline distT="0" distB="0" distL="0" distR="0" wp14:anchorId="017D57FE" wp14:editId="6CB2CAA9">
                  <wp:extent cx="5580000" cy="1066872"/>
                  <wp:effectExtent l="19050" t="19050" r="20955"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8718" t="24540" r="2318" b="47590"/>
                          <a:stretch/>
                        </pic:blipFill>
                        <pic:spPr bwMode="auto">
                          <a:xfrm>
                            <a:off x="0" y="0"/>
                            <a:ext cx="5580000" cy="106687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1AD6532" w14:textId="06743EBB" w:rsidR="002C1C5C" w:rsidRPr="009C55C8" w:rsidRDefault="002C1C5C" w:rsidP="007D3BA3">
            <w:pPr>
              <w:pStyle w:val="Caption"/>
              <w:rPr>
                <w:noProof/>
                <w:lang w:val="en-GB"/>
              </w:rPr>
            </w:pPr>
            <w:r w:rsidRPr="009C55C8">
              <w:rPr>
                <w:noProof/>
                <w:lang w:val="en-GB"/>
              </w:rPr>
              <w:t>Figure 4.</w:t>
            </w:r>
            <w:r w:rsidR="00502442" w:rsidRPr="009C55C8">
              <w:rPr>
                <w:noProof/>
                <w:lang w:val="en-GB"/>
              </w:rPr>
              <w:fldChar w:fldCharType="begin"/>
            </w:r>
            <w:r w:rsidR="00502442" w:rsidRPr="009C55C8">
              <w:rPr>
                <w:noProof/>
                <w:lang w:val="en-GB"/>
              </w:rPr>
              <w:instrText xml:space="preserve"> SEQ Figure \* ARABIC </w:instrText>
            </w:r>
            <w:r w:rsidR="00502442" w:rsidRPr="009C55C8">
              <w:rPr>
                <w:noProof/>
                <w:lang w:val="en-GB"/>
              </w:rPr>
              <w:fldChar w:fldCharType="separate"/>
            </w:r>
            <w:r w:rsidR="00B60DB2" w:rsidRPr="009C55C8">
              <w:rPr>
                <w:noProof/>
                <w:lang w:val="en-GB"/>
              </w:rPr>
              <w:t>12</w:t>
            </w:r>
            <w:r w:rsidR="00502442" w:rsidRPr="009C55C8">
              <w:rPr>
                <w:noProof/>
                <w:lang w:val="en-GB"/>
              </w:rPr>
              <w:fldChar w:fldCharType="end"/>
            </w:r>
            <w:r w:rsidRPr="009C55C8">
              <w:rPr>
                <w:noProof/>
                <w:lang w:val="en-GB"/>
              </w:rPr>
              <w:t xml:space="preserve"> Selecting </w:t>
            </w:r>
            <w:r w:rsidR="007A368D" w:rsidRPr="009C55C8">
              <w:rPr>
                <w:noProof/>
                <w:lang w:val="en-GB"/>
              </w:rPr>
              <w:t>Cells Using Ind</w:t>
            </w:r>
            <w:r w:rsidR="002F0115">
              <w:rPr>
                <w:noProof/>
                <w:lang w:val="en-GB"/>
              </w:rPr>
              <w:t>ices</w:t>
            </w:r>
          </w:p>
          <w:p w14:paraId="340FF752" w14:textId="055A0DD4" w:rsidR="002C1C5C" w:rsidRPr="009C55C8" w:rsidRDefault="006F2A17" w:rsidP="007D3BA3">
            <w:pPr>
              <w:pStyle w:val="BodyText"/>
              <w:rPr>
                <w:noProof/>
                <w:lang w:val="en-GB"/>
              </w:rPr>
            </w:pPr>
            <w:r w:rsidRPr="009C55C8">
              <w:rPr>
                <w:noProof/>
                <w:lang w:val="en-GB"/>
              </w:rPr>
              <w:t xml:space="preserve">Such a selection </w:t>
            </w:r>
            <w:r w:rsidR="006C0D8E" w:rsidRPr="009C55C8">
              <w:rPr>
                <w:noProof/>
                <w:lang w:val="en-GB"/>
              </w:rPr>
              <w:t xml:space="preserve">only makes sense when we exactly know </w:t>
            </w:r>
            <w:r w:rsidR="009A0A3D" w:rsidRPr="009C55C8">
              <w:rPr>
                <w:noProof/>
                <w:lang w:val="en-GB"/>
              </w:rPr>
              <w:t xml:space="preserve">the positions of the </w:t>
            </w:r>
            <w:r w:rsidR="006C0D8E" w:rsidRPr="009C55C8">
              <w:rPr>
                <w:noProof/>
                <w:lang w:val="en-GB"/>
              </w:rPr>
              <w:t>variables and observations</w:t>
            </w:r>
            <w:r w:rsidR="002C1C5C" w:rsidRPr="009C55C8">
              <w:rPr>
                <w:noProof/>
                <w:lang w:val="en-GB"/>
              </w:rPr>
              <w:t>.</w:t>
            </w:r>
            <w:r w:rsidR="00AA296F" w:rsidRPr="009C55C8">
              <w:rPr>
                <w:noProof/>
                <w:lang w:val="en-GB"/>
              </w:rPr>
              <w:t xml:space="preserve"> More </w:t>
            </w:r>
            <w:r w:rsidR="002539A5" w:rsidRPr="009C55C8">
              <w:rPr>
                <w:noProof/>
                <w:lang w:val="en-GB"/>
              </w:rPr>
              <w:t xml:space="preserve">common is the selection </w:t>
            </w:r>
            <w:r w:rsidR="00066ECF" w:rsidRPr="009C55C8">
              <w:rPr>
                <w:noProof/>
                <w:lang w:val="en-GB"/>
              </w:rPr>
              <w:t xml:space="preserve">of cells </w:t>
            </w:r>
            <w:r w:rsidR="002539A5" w:rsidRPr="009C55C8">
              <w:rPr>
                <w:noProof/>
                <w:lang w:val="en-GB"/>
              </w:rPr>
              <w:t>based on labels.</w:t>
            </w:r>
            <w:r w:rsidR="00066ECF" w:rsidRPr="009C55C8">
              <w:rPr>
                <w:noProof/>
                <w:lang w:val="en-GB"/>
              </w:rPr>
              <w:t xml:space="preserve"> Suppose we would like to select </w:t>
            </w:r>
            <w:r w:rsidR="00C279FD" w:rsidRPr="009C55C8">
              <w:rPr>
                <w:noProof/>
                <w:lang w:val="en-GB"/>
              </w:rPr>
              <w:t xml:space="preserve">the </w:t>
            </w:r>
            <w:r w:rsidR="00066ECF" w:rsidRPr="009C55C8">
              <w:rPr>
                <w:noProof/>
                <w:lang w:val="en-GB"/>
              </w:rPr>
              <w:t>observ</w:t>
            </w:r>
            <w:r w:rsidR="00C279FD" w:rsidRPr="009C55C8">
              <w:rPr>
                <w:noProof/>
                <w:lang w:val="en-GB"/>
              </w:rPr>
              <w:t xml:space="preserve">ed values in </w:t>
            </w:r>
            <w:r w:rsidR="00C279FD" w:rsidRPr="009C55C8">
              <w:rPr>
                <w:rFonts w:ascii="Consolas" w:hAnsi="Consolas"/>
                <w:noProof/>
                <w:lang w:val="en-GB"/>
              </w:rPr>
              <w:t>workclass</w:t>
            </w:r>
            <w:r w:rsidR="00C279FD" w:rsidRPr="009C55C8">
              <w:rPr>
                <w:noProof/>
                <w:lang w:val="en-GB"/>
              </w:rPr>
              <w:t xml:space="preserve"> and </w:t>
            </w:r>
            <w:r w:rsidR="00C279FD" w:rsidRPr="009C55C8">
              <w:rPr>
                <w:rFonts w:ascii="Consolas" w:hAnsi="Consolas"/>
                <w:noProof/>
                <w:lang w:val="en-GB"/>
              </w:rPr>
              <w:t>income</w:t>
            </w:r>
            <w:r w:rsidR="00C279FD" w:rsidRPr="009C55C8">
              <w:rPr>
                <w:noProof/>
                <w:lang w:val="en-GB"/>
              </w:rPr>
              <w:t xml:space="preserve"> </w:t>
            </w:r>
            <w:r w:rsidR="00C26C6B" w:rsidRPr="009C55C8">
              <w:rPr>
                <w:noProof/>
                <w:lang w:val="en-GB"/>
              </w:rPr>
              <w:t>for all observations younger than 30 and older than 60 years old.</w:t>
            </w:r>
          </w:p>
          <w:p w14:paraId="638FDB8E" w14:textId="0BA1A0B2" w:rsidR="002C1C5C" w:rsidRPr="009C55C8" w:rsidRDefault="004F45FC" w:rsidP="007D3BA3">
            <w:pPr>
              <w:pStyle w:val="Figure-Image-Upper"/>
              <w:rPr>
                <w:lang w:val="en-GB"/>
              </w:rPr>
            </w:pPr>
            <w:r w:rsidRPr="009C55C8">
              <w:lastRenderedPageBreak/>
              <w:drawing>
                <wp:inline distT="0" distB="0" distL="0" distR="0" wp14:anchorId="529E8981" wp14:editId="22511FDB">
                  <wp:extent cx="5580000" cy="1957695"/>
                  <wp:effectExtent l="19050" t="19050" r="20955"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8706" t="24540" r="2261" b="24274"/>
                          <a:stretch/>
                        </pic:blipFill>
                        <pic:spPr bwMode="auto">
                          <a:xfrm>
                            <a:off x="0" y="0"/>
                            <a:ext cx="5580000" cy="195769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B21B00F" w14:textId="07C91B54" w:rsidR="002C1C5C" w:rsidRPr="009C55C8" w:rsidRDefault="002C1C5C" w:rsidP="007D3BA3">
            <w:pPr>
              <w:pStyle w:val="Caption"/>
              <w:rPr>
                <w:noProof/>
                <w:lang w:val="en-GB"/>
              </w:rPr>
            </w:pPr>
            <w:r w:rsidRPr="009C55C8">
              <w:rPr>
                <w:noProof/>
                <w:lang w:val="en-GB"/>
              </w:rPr>
              <w:t>Figure 4.</w:t>
            </w:r>
            <w:r w:rsidR="00502442" w:rsidRPr="009C55C8">
              <w:rPr>
                <w:noProof/>
                <w:lang w:val="en-GB"/>
              </w:rPr>
              <w:fldChar w:fldCharType="begin"/>
            </w:r>
            <w:r w:rsidR="00502442" w:rsidRPr="009C55C8">
              <w:rPr>
                <w:noProof/>
                <w:lang w:val="en-GB"/>
              </w:rPr>
              <w:instrText xml:space="preserve"> SEQ Figure \* ARABIC </w:instrText>
            </w:r>
            <w:r w:rsidR="00502442" w:rsidRPr="009C55C8">
              <w:rPr>
                <w:noProof/>
                <w:lang w:val="en-GB"/>
              </w:rPr>
              <w:fldChar w:fldCharType="separate"/>
            </w:r>
            <w:r w:rsidR="00B60DB2" w:rsidRPr="009C55C8">
              <w:rPr>
                <w:noProof/>
                <w:lang w:val="en-GB"/>
              </w:rPr>
              <w:t>13</w:t>
            </w:r>
            <w:r w:rsidR="00502442" w:rsidRPr="009C55C8">
              <w:rPr>
                <w:noProof/>
                <w:lang w:val="en-GB"/>
              </w:rPr>
              <w:fldChar w:fldCharType="end"/>
            </w:r>
            <w:r w:rsidRPr="009C55C8">
              <w:rPr>
                <w:noProof/>
                <w:lang w:val="en-GB"/>
              </w:rPr>
              <w:t xml:space="preserve"> Selecting </w:t>
            </w:r>
            <w:r w:rsidR="0033797A" w:rsidRPr="009C55C8">
              <w:rPr>
                <w:noProof/>
                <w:lang w:val="en-GB"/>
              </w:rPr>
              <w:t xml:space="preserve">Cells Using </w:t>
            </w:r>
            <w:r w:rsidRPr="009C55C8">
              <w:rPr>
                <w:noProof/>
                <w:lang w:val="en-GB"/>
              </w:rPr>
              <w:t xml:space="preserve">Row </w:t>
            </w:r>
            <w:r w:rsidR="0033797A" w:rsidRPr="009C55C8">
              <w:rPr>
                <w:noProof/>
                <w:lang w:val="en-GB"/>
              </w:rPr>
              <w:t xml:space="preserve">and Column </w:t>
            </w:r>
            <w:r w:rsidRPr="009C55C8">
              <w:rPr>
                <w:noProof/>
                <w:lang w:val="en-GB"/>
              </w:rPr>
              <w:t>Labels</w:t>
            </w:r>
          </w:p>
          <w:p w14:paraId="3C3BA907" w14:textId="3B5F6677" w:rsidR="00C26C6B" w:rsidRPr="009C55C8" w:rsidRDefault="004F45FC" w:rsidP="00C26C6B">
            <w:pPr>
              <w:pStyle w:val="BodyText"/>
              <w:rPr>
                <w:noProof/>
                <w:lang w:val="en-GB"/>
              </w:rPr>
            </w:pPr>
            <w:r w:rsidRPr="009C55C8">
              <w:rPr>
                <w:noProof/>
                <w:lang w:val="en-GB"/>
              </w:rPr>
              <w:t xml:space="preserve">Nevertheless, this </w:t>
            </w:r>
            <w:r w:rsidR="0057106A" w:rsidRPr="009C55C8">
              <w:rPr>
                <w:noProof/>
                <w:lang w:val="en-GB"/>
              </w:rPr>
              <w:t xml:space="preserve">selection method </w:t>
            </w:r>
            <w:r w:rsidRPr="009C55C8">
              <w:rPr>
                <w:noProof/>
                <w:lang w:val="en-GB"/>
              </w:rPr>
              <w:t xml:space="preserve">only works </w:t>
            </w:r>
            <w:r w:rsidR="0057106A" w:rsidRPr="009C55C8">
              <w:rPr>
                <w:noProof/>
                <w:lang w:val="en-GB"/>
              </w:rPr>
              <w:t xml:space="preserve">if </w:t>
            </w:r>
            <w:r w:rsidR="00A96CD2" w:rsidRPr="009C55C8">
              <w:rPr>
                <w:noProof/>
                <w:lang w:val="en-GB"/>
              </w:rPr>
              <w:t xml:space="preserve">the </w:t>
            </w:r>
            <w:r w:rsidR="0057106A" w:rsidRPr="009C55C8">
              <w:rPr>
                <w:noProof/>
                <w:lang w:val="en-GB"/>
              </w:rPr>
              <w:t xml:space="preserve">row labels </w:t>
            </w:r>
            <w:r w:rsidR="00A96CD2" w:rsidRPr="009C55C8">
              <w:rPr>
                <w:noProof/>
                <w:lang w:val="en-GB"/>
              </w:rPr>
              <w:t xml:space="preserve">are </w:t>
            </w:r>
            <w:r w:rsidR="0057106A" w:rsidRPr="009C55C8">
              <w:rPr>
                <w:noProof/>
                <w:lang w:val="en-GB"/>
              </w:rPr>
              <w:t xml:space="preserve">set and we can refer to them in the </w:t>
            </w:r>
            <w:r w:rsidR="0057106A" w:rsidRPr="009C55C8">
              <w:rPr>
                <w:rFonts w:ascii="Consolas" w:hAnsi="Consolas"/>
                <w:noProof/>
                <w:lang w:val="en-GB"/>
              </w:rPr>
              <w:t>.loc</w:t>
            </w:r>
            <w:r w:rsidR="003B16F1" w:rsidRPr="009C55C8">
              <w:rPr>
                <w:noProof/>
                <w:lang w:val="en-GB"/>
              </w:rPr>
              <w:t xml:space="preserve"> attribute. </w:t>
            </w:r>
            <w:r w:rsidR="005F7146" w:rsidRPr="009C55C8">
              <w:rPr>
                <w:noProof/>
                <w:lang w:val="en-GB"/>
              </w:rPr>
              <w:t xml:space="preserve">While column labels usually correspond to </w:t>
            </w:r>
            <w:r w:rsidR="009429C4" w:rsidRPr="009C55C8">
              <w:rPr>
                <w:noProof/>
                <w:lang w:val="en-GB"/>
              </w:rPr>
              <w:t>the variable names, row labels are not necessarily used as row index</w:t>
            </w:r>
            <w:r w:rsidR="002509F4" w:rsidRPr="009C55C8">
              <w:rPr>
                <w:noProof/>
                <w:lang w:val="en-GB"/>
              </w:rPr>
              <w:t xml:space="preserve"> in most of the datasets. The row positions are therefore more </w:t>
            </w:r>
            <w:r w:rsidR="00DD451D" w:rsidRPr="009C55C8">
              <w:rPr>
                <w:noProof/>
                <w:lang w:val="en-GB"/>
              </w:rPr>
              <w:t xml:space="preserve">useful in selecting </w:t>
            </w:r>
            <w:r w:rsidR="00416853" w:rsidRPr="009C55C8">
              <w:rPr>
                <w:noProof/>
                <w:lang w:val="en-GB"/>
              </w:rPr>
              <w:t>cells in a DataFrame.</w:t>
            </w:r>
            <w:r w:rsidR="00A96CD2" w:rsidRPr="009C55C8">
              <w:rPr>
                <w:noProof/>
                <w:lang w:val="en-GB"/>
              </w:rPr>
              <w:t xml:space="preserve"> Suppose we would now like to select the </w:t>
            </w:r>
            <w:r w:rsidR="00C161C3" w:rsidRPr="009C55C8">
              <w:rPr>
                <w:noProof/>
                <w:lang w:val="en-GB"/>
              </w:rPr>
              <w:t xml:space="preserve">observed values of </w:t>
            </w:r>
            <w:r w:rsidR="00C161C3" w:rsidRPr="009C55C8">
              <w:rPr>
                <w:rFonts w:ascii="Consolas" w:hAnsi="Consolas"/>
                <w:noProof/>
                <w:lang w:val="en-GB"/>
              </w:rPr>
              <w:t>workclass</w:t>
            </w:r>
            <w:r w:rsidR="00C161C3" w:rsidRPr="009C55C8">
              <w:rPr>
                <w:noProof/>
                <w:lang w:val="en-GB"/>
              </w:rPr>
              <w:t xml:space="preserve"> and </w:t>
            </w:r>
            <w:r w:rsidR="00C161C3" w:rsidRPr="009C55C8">
              <w:rPr>
                <w:rFonts w:ascii="Consolas" w:hAnsi="Consolas"/>
                <w:noProof/>
                <w:lang w:val="en-GB"/>
              </w:rPr>
              <w:t>income</w:t>
            </w:r>
            <w:r w:rsidR="00C161C3" w:rsidRPr="009C55C8">
              <w:rPr>
                <w:noProof/>
                <w:lang w:val="en-GB"/>
              </w:rPr>
              <w:t xml:space="preserve"> from the </w:t>
            </w:r>
            <w:r w:rsidR="00A96CD2" w:rsidRPr="009C55C8">
              <w:rPr>
                <w:noProof/>
                <w:lang w:val="en-GB"/>
              </w:rPr>
              <w:t>first 5 rows</w:t>
            </w:r>
            <w:r w:rsidR="00C161C3" w:rsidRPr="009C55C8">
              <w:rPr>
                <w:noProof/>
                <w:lang w:val="en-GB"/>
              </w:rPr>
              <w:t>.</w:t>
            </w:r>
          </w:p>
          <w:p w14:paraId="51C3CC76" w14:textId="77777777" w:rsidR="00416853" w:rsidRPr="009C55C8" w:rsidRDefault="00E62FBF" w:rsidP="00B530BA">
            <w:pPr>
              <w:pStyle w:val="Figure-Image-Upper"/>
              <w:rPr>
                <w:lang w:val="en-GB"/>
              </w:rPr>
            </w:pPr>
            <w:r w:rsidRPr="009C55C8">
              <w:drawing>
                <wp:inline distT="0" distB="0" distL="0" distR="0" wp14:anchorId="32369EF8" wp14:editId="0FD0034F">
                  <wp:extent cx="5580000" cy="1054934"/>
                  <wp:effectExtent l="19050" t="19050" r="20955"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8801" t="28221" r="2337" b="44256"/>
                          <a:stretch/>
                        </pic:blipFill>
                        <pic:spPr bwMode="auto">
                          <a:xfrm>
                            <a:off x="0" y="0"/>
                            <a:ext cx="5580000" cy="1054934"/>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F879D96" w14:textId="50138FB8" w:rsidR="00B530BA" w:rsidRPr="009C55C8" w:rsidRDefault="00B530BA" w:rsidP="00B530BA">
            <w:pPr>
              <w:pStyle w:val="Caption"/>
              <w:rPr>
                <w:noProof/>
                <w:lang w:val="en-GB"/>
              </w:rPr>
            </w:pPr>
            <w:r w:rsidRPr="009C55C8">
              <w:rPr>
                <w:noProof/>
                <w:lang w:val="en-GB"/>
              </w:rPr>
              <w:t>Figure 4.</w:t>
            </w:r>
            <w:r w:rsidR="00502442" w:rsidRPr="009C55C8">
              <w:rPr>
                <w:noProof/>
                <w:lang w:val="en-GB"/>
              </w:rPr>
              <w:fldChar w:fldCharType="begin"/>
            </w:r>
            <w:r w:rsidR="00502442" w:rsidRPr="009C55C8">
              <w:rPr>
                <w:noProof/>
                <w:lang w:val="en-GB"/>
              </w:rPr>
              <w:instrText xml:space="preserve"> SEQ Figure \* ARABIC </w:instrText>
            </w:r>
            <w:r w:rsidR="00502442" w:rsidRPr="009C55C8">
              <w:rPr>
                <w:noProof/>
                <w:lang w:val="en-GB"/>
              </w:rPr>
              <w:fldChar w:fldCharType="separate"/>
            </w:r>
            <w:r w:rsidR="00B60DB2" w:rsidRPr="009C55C8">
              <w:rPr>
                <w:noProof/>
                <w:lang w:val="en-GB"/>
              </w:rPr>
              <w:t>14</w:t>
            </w:r>
            <w:r w:rsidR="00502442" w:rsidRPr="009C55C8">
              <w:rPr>
                <w:noProof/>
                <w:lang w:val="en-GB"/>
              </w:rPr>
              <w:fldChar w:fldCharType="end"/>
            </w:r>
            <w:r w:rsidRPr="009C55C8">
              <w:rPr>
                <w:noProof/>
                <w:lang w:val="en-GB"/>
              </w:rPr>
              <w:t xml:space="preserve"> Selecting Cells by Row </w:t>
            </w:r>
            <w:r w:rsidR="00C161C3" w:rsidRPr="009C55C8">
              <w:rPr>
                <w:noProof/>
                <w:lang w:val="en-GB"/>
              </w:rPr>
              <w:t>Ind</w:t>
            </w:r>
            <w:r w:rsidR="00820289">
              <w:rPr>
                <w:noProof/>
                <w:lang w:val="en-GB"/>
              </w:rPr>
              <w:t>ices</w:t>
            </w:r>
            <w:r w:rsidR="00C161C3" w:rsidRPr="009C55C8">
              <w:rPr>
                <w:noProof/>
                <w:lang w:val="en-GB"/>
              </w:rPr>
              <w:t xml:space="preserve"> and Column </w:t>
            </w:r>
            <w:r w:rsidRPr="009C55C8">
              <w:rPr>
                <w:noProof/>
                <w:lang w:val="en-GB"/>
              </w:rPr>
              <w:t>Labels</w:t>
            </w:r>
          </w:p>
          <w:p w14:paraId="59A351CE" w14:textId="57C6109B" w:rsidR="00B530BA" w:rsidRPr="009C55C8" w:rsidRDefault="00C161C3" w:rsidP="00B530BA">
            <w:pPr>
              <w:pStyle w:val="BodyText"/>
              <w:rPr>
                <w:noProof/>
                <w:lang w:val="en-GB"/>
              </w:rPr>
            </w:pPr>
            <w:r w:rsidRPr="009C55C8">
              <w:rPr>
                <w:noProof/>
                <w:lang w:val="en-GB"/>
              </w:rPr>
              <w:t xml:space="preserve">If we want to select </w:t>
            </w:r>
            <w:r w:rsidR="00FF42E7" w:rsidRPr="009C55C8">
              <w:rPr>
                <w:noProof/>
                <w:lang w:val="en-GB"/>
              </w:rPr>
              <w:t xml:space="preserve">the observed values of the first two columns </w:t>
            </w:r>
            <w:r w:rsidR="00A348C9" w:rsidRPr="009C55C8">
              <w:rPr>
                <w:noProof/>
                <w:lang w:val="en-GB"/>
              </w:rPr>
              <w:t>from the o</w:t>
            </w:r>
            <w:r w:rsidR="00F75758" w:rsidRPr="009C55C8">
              <w:rPr>
                <w:noProof/>
                <w:lang w:val="en-GB"/>
              </w:rPr>
              <w:t xml:space="preserve">bservations </w:t>
            </w:r>
            <w:r w:rsidR="00DB6F84" w:rsidRPr="009C55C8">
              <w:rPr>
                <w:noProof/>
                <w:lang w:val="en-GB"/>
              </w:rPr>
              <w:t>younger than 30 years old</w:t>
            </w:r>
            <w:r w:rsidR="00C42A65" w:rsidRPr="009C55C8">
              <w:rPr>
                <w:noProof/>
                <w:lang w:val="en-GB"/>
              </w:rPr>
              <w:t xml:space="preserve">, we </w:t>
            </w:r>
            <w:r w:rsidR="00D67105" w:rsidRPr="009C55C8">
              <w:rPr>
                <w:noProof/>
                <w:lang w:val="en-GB"/>
              </w:rPr>
              <w:t xml:space="preserve">will have </w:t>
            </w:r>
            <w:r w:rsidR="00A348C9" w:rsidRPr="009C55C8">
              <w:rPr>
                <w:noProof/>
                <w:lang w:val="en-GB"/>
              </w:rPr>
              <w:t xml:space="preserve">to use the </w:t>
            </w:r>
            <w:r w:rsidR="00A348C9" w:rsidRPr="009C55C8">
              <w:rPr>
                <w:rFonts w:ascii="Consolas" w:hAnsi="Consolas"/>
                <w:noProof/>
                <w:lang w:val="en-GB"/>
              </w:rPr>
              <w:t>.iloc</w:t>
            </w:r>
            <w:r w:rsidR="00A348C9" w:rsidRPr="009C55C8">
              <w:rPr>
                <w:noProof/>
                <w:lang w:val="en-GB"/>
              </w:rPr>
              <w:t xml:space="preserve"> and </w:t>
            </w:r>
            <w:r w:rsidR="00A348C9" w:rsidRPr="009C55C8">
              <w:rPr>
                <w:rFonts w:ascii="Consolas" w:hAnsi="Consolas"/>
                <w:noProof/>
                <w:lang w:val="en-GB"/>
              </w:rPr>
              <w:t>.loc</w:t>
            </w:r>
            <w:r w:rsidR="00A348C9" w:rsidRPr="009C55C8">
              <w:rPr>
                <w:noProof/>
                <w:lang w:val="en-GB"/>
              </w:rPr>
              <w:t xml:space="preserve"> attributes at the same time.</w:t>
            </w:r>
          </w:p>
          <w:p w14:paraId="5CBBD45C" w14:textId="6A88D098" w:rsidR="00DB6F84" w:rsidRPr="009C55C8" w:rsidRDefault="007A2973" w:rsidP="00DB6F84">
            <w:pPr>
              <w:pStyle w:val="Figure-Image-Upper"/>
              <w:rPr>
                <w:lang w:val="en-GB"/>
              </w:rPr>
            </w:pPr>
            <w:r>
              <w:drawing>
                <wp:inline distT="0" distB="0" distL="0" distR="0" wp14:anchorId="1DB754E0" wp14:editId="444B7F42">
                  <wp:extent cx="5580000" cy="1588891"/>
                  <wp:effectExtent l="19050" t="19050" r="20955" b="1143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507" t="27421" r="2059" b="29773"/>
                          <a:stretch/>
                        </pic:blipFill>
                        <pic:spPr bwMode="auto">
                          <a:xfrm>
                            <a:off x="0" y="0"/>
                            <a:ext cx="5580000" cy="158889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0E6BD77" w14:textId="2612F49C" w:rsidR="00DB6F84" w:rsidRPr="009C55C8" w:rsidRDefault="00DB6F84" w:rsidP="00DB6F84">
            <w:pPr>
              <w:pStyle w:val="Caption"/>
              <w:rPr>
                <w:noProof/>
                <w:lang w:val="en-GB"/>
              </w:rPr>
            </w:pPr>
            <w:r w:rsidRPr="009C55C8">
              <w:rPr>
                <w:noProof/>
                <w:lang w:val="en-GB"/>
              </w:rPr>
              <w:t>Figure 4.</w:t>
            </w:r>
            <w:r w:rsidR="00502442" w:rsidRPr="009C55C8">
              <w:rPr>
                <w:noProof/>
                <w:lang w:val="en-GB"/>
              </w:rPr>
              <w:fldChar w:fldCharType="begin"/>
            </w:r>
            <w:r w:rsidR="00502442" w:rsidRPr="009C55C8">
              <w:rPr>
                <w:noProof/>
                <w:lang w:val="en-GB"/>
              </w:rPr>
              <w:instrText xml:space="preserve"> SEQ Figure \* ARABIC </w:instrText>
            </w:r>
            <w:r w:rsidR="00502442" w:rsidRPr="009C55C8">
              <w:rPr>
                <w:noProof/>
                <w:lang w:val="en-GB"/>
              </w:rPr>
              <w:fldChar w:fldCharType="separate"/>
            </w:r>
            <w:r w:rsidR="00B60DB2" w:rsidRPr="009C55C8">
              <w:rPr>
                <w:noProof/>
                <w:lang w:val="en-GB"/>
              </w:rPr>
              <w:t>15</w:t>
            </w:r>
            <w:r w:rsidR="00502442" w:rsidRPr="009C55C8">
              <w:rPr>
                <w:noProof/>
                <w:lang w:val="en-GB"/>
              </w:rPr>
              <w:fldChar w:fldCharType="end"/>
            </w:r>
            <w:r w:rsidRPr="009C55C8">
              <w:rPr>
                <w:noProof/>
                <w:lang w:val="en-GB"/>
              </w:rPr>
              <w:t xml:space="preserve"> Selecting Cells by Row </w:t>
            </w:r>
            <w:r w:rsidR="002929D1" w:rsidRPr="009C55C8">
              <w:rPr>
                <w:noProof/>
                <w:lang w:val="en-GB"/>
              </w:rPr>
              <w:t xml:space="preserve">Labels </w:t>
            </w:r>
            <w:r w:rsidRPr="009C55C8">
              <w:rPr>
                <w:noProof/>
                <w:lang w:val="en-GB"/>
              </w:rPr>
              <w:t xml:space="preserve">and Column </w:t>
            </w:r>
            <w:r w:rsidR="002929D1" w:rsidRPr="009C55C8">
              <w:rPr>
                <w:noProof/>
                <w:lang w:val="en-GB"/>
              </w:rPr>
              <w:t>Ind</w:t>
            </w:r>
            <w:r w:rsidR="00820289">
              <w:rPr>
                <w:noProof/>
                <w:lang w:val="en-GB"/>
              </w:rPr>
              <w:t>ices</w:t>
            </w:r>
          </w:p>
        </w:tc>
      </w:tr>
    </w:tbl>
    <w:p w14:paraId="2169D2D3" w14:textId="26273CD8" w:rsidR="00136F94" w:rsidRPr="009C55C8" w:rsidRDefault="00136F94" w:rsidP="00B0027F">
      <w:pPr>
        <w:pStyle w:val="Heading3"/>
        <w:tabs>
          <w:tab w:val="left" w:pos="709"/>
        </w:tabs>
        <w:rPr>
          <w:noProof/>
          <w:lang w:val="en-GB"/>
        </w:rPr>
      </w:pPr>
      <w:r w:rsidRPr="009C55C8">
        <w:rPr>
          <w:noProof/>
          <w:lang w:val="en-GB"/>
        </w:rPr>
        <w:lastRenderedPageBreak/>
        <w:t>2.4</w:t>
      </w:r>
      <w:r w:rsidRPr="009C55C8">
        <w:rPr>
          <w:noProof/>
          <w:lang w:val="en-GB"/>
        </w:rPr>
        <w:tab/>
        <w:t>Selecting Cells by Boolean Masking</w:t>
      </w:r>
    </w:p>
    <w:p w14:paraId="4540FD4F" w14:textId="1F753D7B" w:rsidR="000149AB" w:rsidRPr="009C55C8" w:rsidRDefault="009B6F45" w:rsidP="00554D19">
      <w:pPr>
        <w:pStyle w:val="BodyText"/>
        <w:rPr>
          <w:noProof/>
          <w:lang w:val="en-GB"/>
        </w:rPr>
      </w:pPr>
      <w:r w:rsidRPr="009C55C8">
        <w:rPr>
          <w:noProof/>
          <w:lang w:val="en-GB"/>
        </w:rPr>
        <w:t xml:space="preserve">In Chapter </w:t>
      </w:r>
      <w:r w:rsidR="009033E8" w:rsidRPr="009C55C8">
        <w:rPr>
          <w:noProof/>
          <w:lang w:val="en-GB"/>
        </w:rPr>
        <w:t xml:space="preserve">2.2 of Study Unit 3, we </w:t>
      </w:r>
      <w:r w:rsidR="00983064" w:rsidRPr="009C55C8">
        <w:rPr>
          <w:noProof/>
          <w:lang w:val="en-GB"/>
        </w:rPr>
        <w:t xml:space="preserve">learned how to use Boolean mask to subset a NumPy array. </w:t>
      </w:r>
      <w:r w:rsidR="002C6188" w:rsidRPr="009C55C8">
        <w:rPr>
          <w:noProof/>
          <w:lang w:val="en-GB"/>
        </w:rPr>
        <w:t xml:space="preserve">Here, we will apply the same technique to select cells from a DataFrame. </w:t>
      </w:r>
      <w:r w:rsidR="006641CD" w:rsidRPr="009C55C8">
        <w:rPr>
          <w:noProof/>
          <w:lang w:val="en-GB"/>
        </w:rPr>
        <w:t xml:space="preserve">A Boolean mask is an array where each of the values </w:t>
      </w:r>
      <w:r w:rsidR="00B0027F" w:rsidRPr="009C55C8">
        <w:rPr>
          <w:noProof/>
          <w:lang w:val="en-GB"/>
        </w:rPr>
        <w:t>is</w:t>
      </w:r>
      <w:r w:rsidR="006641CD" w:rsidRPr="009C55C8">
        <w:rPr>
          <w:noProof/>
          <w:lang w:val="en-GB"/>
        </w:rPr>
        <w:t xml:space="preserve"> </w:t>
      </w:r>
      <w:r w:rsidRPr="009C55C8">
        <w:rPr>
          <w:noProof/>
          <w:lang w:val="en-GB"/>
        </w:rPr>
        <w:t>either</w:t>
      </w:r>
      <w:r w:rsidR="006641CD" w:rsidRPr="009C55C8">
        <w:rPr>
          <w:noProof/>
          <w:lang w:val="en-GB"/>
        </w:rPr>
        <w:t xml:space="preserve"> </w:t>
      </w:r>
      <w:r w:rsidR="006641CD" w:rsidRPr="009C55C8">
        <w:rPr>
          <w:rFonts w:ascii="Consolas" w:hAnsi="Consolas"/>
          <w:noProof/>
          <w:lang w:val="en-GB"/>
        </w:rPr>
        <w:t>True</w:t>
      </w:r>
      <w:r w:rsidR="006641CD" w:rsidRPr="009C55C8">
        <w:rPr>
          <w:noProof/>
          <w:lang w:val="en-GB"/>
        </w:rPr>
        <w:t xml:space="preserve"> or </w:t>
      </w:r>
      <w:r w:rsidR="006641CD" w:rsidRPr="009C55C8">
        <w:rPr>
          <w:rFonts w:ascii="Consolas" w:hAnsi="Consolas"/>
          <w:noProof/>
          <w:lang w:val="en-GB"/>
        </w:rPr>
        <w:t>False</w:t>
      </w:r>
      <w:r w:rsidR="006641CD" w:rsidRPr="009C55C8">
        <w:rPr>
          <w:noProof/>
          <w:lang w:val="en-GB"/>
        </w:rPr>
        <w:t>. Th</w:t>
      </w:r>
      <w:r w:rsidR="00A15F73" w:rsidRPr="009C55C8">
        <w:rPr>
          <w:noProof/>
          <w:lang w:val="en-GB"/>
        </w:rPr>
        <w:t>e Boolean mask</w:t>
      </w:r>
      <w:r w:rsidR="006641CD" w:rsidRPr="009C55C8">
        <w:rPr>
          <w:noProof/>
          <w:lang w:val="en-GB"/>
        </w:rPr>
        <w:t xml:space="preserve"> array is overlaid on top of the data structure that we're querying. And any element aligned with a </w:t>
      </w:r>
      <w:r w:rsidR="006641CD" w:rsidRPr="009D0108">
        <w:rPr>
          <w:rFonts w:ascii="Consolas" w:hAnsi="Consolas"/>
          <w:noProof/>
          <w:lang w:val="en-GB"/>
        </w:rPr>
        <w:t>True</w:t>
      </w:r>
      <w:r w:rsidR="006641CD" w:rsidRPr="009C55C8">
        <w:rPr>
          <w:noProof/>
          <w:lang w:val="en-GB"/>
        </w:rPr>
        <w:t xml:space="preserve"> value will be selected, and any element aligned with a </w:t>
      </w:r>
      <w:r w:rsidR="006641CD" w:rsidRPr="009C55C8">
        <w:rPr>
          <w:rFonts w:ascii="Consolas" w:hAnsi="Consolas"/>
          <w:noProof/>
          <w:lang w:val="en-GB"/>
        </w:rPr>
        <w:t>False</w:t>
      </w:r>
      <w:r w:rsidR="006641CD" w:rsidRPr="009C55C8">
        <w:rPr>
          <w:noProof/>
          <w:lang w:val="en-GB"/>
        </w:rPr>
        <w:t xml:space="preserve"> value will not.</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1516CD" w:rsidRPr="000A7171" w14:paraId="7D41510D" w14:textId="77777777" w:rsidTr="007D3BA3">
        <w:trPr>
          <w:jc w:val="right"/>
        </w:trPr>
        <w:tc>
          <w:tcPr>
            <w:tcW w:w="9017" w:type="dxa"/>
            <w:shd w:val="clear" w:color="auto" w:fill="D9D9D9" w:themeFill="background1" w:themeFillShade="D9"/>
            <w:vAlign w:val="center"/>
          </w:tcPr>
          <w:p w14:paraId="43325706" w14:textId="096AAEDA" w:rsidR="001516CD" w:rsidRPr="009C55C8" w:rsidRDefault="00225D25" w:rsidP="007D3BA3">
            <w:pPr>
              <w:pStyle w:val="Code"/>
              <w:ind w:left="31"/>
              <w:rPr>
                <w:noProof/>
                <w:color w:val="auto"/>
                <w:lang w:val="en-GB"/>
              </w:rPr>
            </w:pPr>
            <w:r w:rsidRPr="009C55C8">
              <w:rPr>
                <w:noProof/>
                <w:lang w:val="en-GB"/>
              </w:rPr>
              <w:t>DataFrame_name</w:t>
            </w:r>
            <w:r w:rsidR="001516CD" w:rsidRPr="009C55C8">
              <w:rPr>
                <w:noProof/>
                <w:color w:val="auto"/>
                <w:lang w:val="en-GB"/>
              </w:rPr>
              <w:t>[</w:t>
            </w:r>
            <w:r w:rsidR="00207E63" w:rsidRPr="009C55C8">
              <w:rPr>
                <w:noProof/>
                <w:lang w:val="en-GB"/>
              </w:rPr>
              <w:t>Condition</w:t>
            </w:r>
            <w:r w:rsidR="001516CD" w:rsidRPr="009C55C8">
              <w:rPr>
                <w:noProof/>
                <w:color w:val="auto"/>
                <w:lang w:val="en-GB"/>
              </w:rPr>
              <w:t>]</w:t>
            </w:r>
          </w:p>
        </w:tc>
      </w:tr>
    </w:tbl>
    <w:p w14:paraId="6BDEEBCF" w14:textId="11E6FBC0" w:rsidR="0091345B" w:rsidRPr="009C55C8" w:rsidRDefault="008007F7" w:rsidP="00F146A0">
      <w:pPr>
        <w:pStyle w:val="BodyText"/>
        <w:rPr>
          <w:noProof/>
          <w:lang w:val="en-GB"/>
        </w:rPr>
      </w:pPr>
      <w:r w:rsidRPr="009C55C8">
        <w:rPr>
          <w:noProof/>
          <w:lang w:val="en-GB"/>
        </w:rPr>
        <w:t xml:space="preserve">We can also </w:t>
      </w:r>
      <w:r w:rsidR="00D57DC0" w:rsidRPr="009C55C8">
        <w:rPr>
          <w:noProof/>
          <w:lang w:val="en-GB"/>
        </w:rPr>
        <w:t xml:space="preserve">create more complex queries by </w:t>
      </w:r>
      <w:r w:rsidR="0091345B" w:rsidRPr="009C55C8">
        <w:rPr>
          <w:noProof/>
          <w:lang w:val="en-GB"/>
        </w:rPr>
        <w:t>us</w:t>
      </w:r>
      <w:r w:rsidR="00D57DC0" w:rsidRPr="009C55C8">
        <w:rPr>
          <w:noProof/>
          <w:lang w:val="en-GB"/>
        </w:rPr>
        <w:t>ing</w:t>
      </w:r>
      <w:r w:rsidR="0091345B" w:rsidRPr="009C55C8">
        <w:rPr>
          <w:noProof/>
          <w:lang w:val="en-GB"/>
        </w:rPr>
        <w:t xml:space="preserve"> </w:t>
      </w:r>
      <w:r w:rsidR="00A94DBD" w:rsidRPr="009C55C8">
        <w:rPr>
          <w:noProof/>
          <w:lang w:val="en-GB"/>
        </w:rPr>
        <w:t xml:space="preserve">bitwise </w:t>
      </w:r>
      <w:r w:rsidR="0091345B" w:rsidRPr="009C55C8">
        <w:rPr>
          <w:noProof/>
          <w:lang w:val="en-GB"/>
        </w:rPr>
        <w:t xml:space="preserve">logical operators to </w:t>
      </w:r>
      <w:r w:rsidRPr="009C55C8">
        <w:rPr>
          <w:noProof/>
          <w:lang w:val="en-GB"/>
        </w:rPr>
        <w:t>chain several conditions together.</w:t>
      </w:r>
      <w:r w:rsidR="00B640F2" w:rsidRPr="009C55C8">
        <w:rPr>
          <w:noProof/>
          <w:lang w:val="en-GB"/>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1345B" w:rsidRPr="000A7171" w14:paraId="785E5168" w14:textId="77777777" w:rsidTr="007D3BA3">
        <w:trPr>
          <w:jc w:val="right"/>
        </w:trPr>
        <w:tc>
          <w:tcPr>
            <w:tcW w:w="9017" w:type="dxa"/>
            <w:shd w:val="clear" w:color="auto" w:fill="D9D9D9" w:themeFill="background1" w:themeFillShade="D9"/>
            <w:vAlign w:val="center"/>
          </w:tcPr>
          <w:p w14:paraId="07D458C6" w14:textId="15666A2A" w:rsidR="0091345B" w:rsidRPr="009C55C8" w:rsidRDefault="00225D25" w:rsidP="007D3BA3">
            <w:pPr>
              <w:pStyle w:val="Code"/>
              <w:ind w:left="31"/>
              <w:rPr>
                <w:noProof/>
                <w:color w:val="auto"/>
                <w:lang w:val="en-GB"/>
              </w:rPr>
            </w:pPr>
            <w:r w:rsidRPr="009C55C8">
              <w:rPr>
                <w:noProof/>
                <w:lang w:val="en-GB"/>
              </w:rPr>
              <w:t>DataFrame_name</w:t>
            </w:r>
            <w:r w:rsidR="0091345B" w:rsidRPr="009C55C8">
              <w:rPr>
                <w:noProof/>
                <w:color w:val="auto"/>
                <w:lang w:val="en-GB"/>
              </w:rPr>
              <w:t>[</w:t>
            </w:r>
            <w:r w:rsidR="00AF5F0C" w:rsidRPr="009C55C8">
              <w:rPr>
                <w:noProof/>
                <w:color w:val="auto"/>
                <w:lang w:val="en-GB"/>
              </w:rPr>
              <w:t>(</w:t>
            </w:r>
            <w:r w:rsidR="0091345B" w:rsidRPr="009C55C8">
              <w:rPr>
                <w:noProof/>
                <w:lang w:val="en-GB"/>
              </w:rPr>
              <w:t>Condition1</w:t>
            </w:r>
            <w:r w:rsidR="00AF5F0C" w:rsidRPr="009C55C8">
              <w:rPr>
                <w:noProof/>
                <w:color w:val="auto"/>
                <w:lang w:val="en-GB"/>
              </w:rPr>
              <w:t>)</w:t>
            </w:r>
            <w:r w:rsidR="0091345B" w:rsidRPr="009C55C8">
              <w:rPr>
                <w:noProof/>
                <w:color w:val="auto"/>
                <w:lang w:val="en-GB"/>
              </w:rPr>
              <w:t xml:space="preserve"> </w:t>
            </w:r>
            <w:r w:rsidR="00A94DBD" w:rsidRPr="009C55C8">
              <w:rPr>
                <w:noProof/>
                <w:color w:val="auto"/>
                <w:lang w:val="en-GB"/>
              </w:rPr>
              <w:t>&amp;</w:t>
            </w:r>
            <w:r w:rsidR="00AF5F0C" w:rsidRPr="009C55C8">
              <w:rPr>
                <w:noProof/>
                <w:color w:val="auto"/>
                <w:lang w:val="en-GB"/>
              </w:rPr>
              <w:t>/</w:t>
            </w:r>
            <w:r w:rsidR="00A94DBD" w:rsidRPr="009C55C8">
              <w:rPr>
                <w:noProof/>
                <w:color w:val="auto"/>
                <w:lang w:val="en-GB"/>
              </w:rPr>
              <w:t>|</w:t>
            </w:r>
            <w:r w:rsidR="00AF5F0C" w:rsidRPr="009C55C8">
              <w:rPr>
                <w:noProof/>
                <w:color w:val="auto"/>
                <w:lang w:val="en-GB"/>
              </w:rPr>
              <w:t xml:space="preserve"> (</w:t>
            </w:r>
            <w:r w:rsidR="00AF5F0C" w:rsidRPr="009C55C8">
              <w:rPr>
                <w:noProof/>
                <w:lang w:val="en-GB"/>
              </w:rPr>
              <w:t>Condition2</w:t>
            </w:r>
            <w:r w:rsidR="00AF5F0C" w:rsidRPr="009C55C8">
              <w:rPr>
                <w:noProof/>
                <w:color w:val="auto"/>
                <w:lang w:val="en-GB"/>
              </w:rPr>
              <w:t>)</w:t>
            </w:r>
            <w:r w:rsidR="00C30DD4" w:rsidRPr="009C55C8">
              <w:rPr>
                <w:noProof/>
                <w:color w:val="auto"/>
                <w:lang w:val="en-GB"/>
              </w:rPr>
              <w:t xml:space="preserve"> &amp;/| …</w:t>
            </w:r>
            <w:r w:rsidR="0091345B" w:rsidRPr="009C55C8">
              <w:rPr>
                <w:noProof/>
                <w:color w:val="auto"/>
                <w:lang w:val="en-GB"/>
              </w:rPr>
              <w:t>]</w:t>
            </w:r>
          </w:p>
        </w:tc>
      </w:tr>
    </w:tbl>
    <w:p w14:paraId="53580252" w14:textId="7C942BF7" w:rsidR="00A900F6" w:rsidRPr="009C55C8" w:rsidRDefault="00D0346C" w:rsidP="0002708A">
      <w:pPr>
        <w:pStyle w:val="BodyText"/>
        <w:rPr>
          <w:noProof/>
          <w:lang w:val="en-GB"/>
        </w:rPr>
      </w:pPr>
      <w:r w:rsidRPr="009C55C8">
        <w:rPr>
          <w:noProof/>
          <w:lang w:val="en-GB"/>
        </w:rPr>
        <w:t xml:space="preserve">The bitwise logical operators are similar </w:t>
      </w:r>
      <w:r w:rsidR="0044177C" w:rsidRPr="009C55C8">
        <w:rPr>
          <w:noProof/>
          <w:lang w:val="en-GB"/>
        </w:rPr>
        <w:t>to the logi</w:t>
      </w:r>
      <w:r w:rsidR="00014E07" w:rsidRPr="009C55C8">
        <w:rPr>
          <w:noProof/>
          <w:lang w:val="en-GB"/>
        </w:rPr>
        <w:t xml:space="preserve">cal operators. Instead of </w:t>
      </w:r>
      <w:r w:rsidR="00F67928" w:rsidRPr="009C55C8">
        <w:rPr>
          <w:noProof/>
          <w:lang w:val="en-GB"/>
        </w:rPr>
        <w:t xml:space="preserve">writing </w:t>
      </w:r>
      <w:r w:rsidR="00F67928" w:rsidRPr="009C55C8">
        <w:rPr>
          <w:rFonts w:ascii="Consolas" w:hAnsi="Consolas"/>
          <w:noProof/>
          <w:lang w:val="en-GB"/>
        </w:rPr>
        <w:t>and</w:t>
      </w:r>
      <w:r w:rsidR="00F67928" w:rsidRPr="009C55C8">
        <w:rPr>
          <w:noProof/>
          <w:lang w:val="en-GB"/>
        </w:rPr>
        <w:t>/</w:t>
      </w:r>
      <w:r w:rsidR="00F67928" w:rsidRPr="009C55C8">
        <w:rPr>
          <w:rFonts w:ascii="Consolas" w:hAnsi="Consolas"/>
          <w:noProof/>
          <w:lang w:val="en-GB"/>
        </w:rPr>
        <w:t>or</w:t>
      </w:r>
      <w:r w:rsidR="00F67928" w:rsidRPr="009C55C8">
        <w:rPr>
          <w:noProof/>
          <w:lang w:val="en-GB"/>
        </w:rPr>
        <w:t xml:space="preserve">, we use </w:t>
      </w:r>
      <w:r w:rsidR="00F67928" w:rsidRPr="009C55C8">
        <w:rPr>
          <w:rFonts w:ascii="Consolas" w:hAnsi="Consolas"/>
          <w:noProof/>
          <w:lang w:val="en-GB"/>
        </w:rPr>
        <w:t>&amp;</w:t>
      </w:r>
      <w:r w:rsidR="00F67928" w:rsidRPr="009C55C8">
        <w:rPr>
          <w:noProof/>
          <w:lang w:val="en-GB"/>
        </w:rPr>
        <w:t xml:space="preserve"> (bitwise </w:t>
      </w:r>
      <w:r w:rsidR="00F67928" w:rsidRPr="009C55C8">
        <w:rPr>
          <w:rFonts w:ascii="Consolas" w:hAnsi="Consolas"/>
          <w:noProof/>
          <w:lang w:val="en-GB"/>
        </w:rPr>
        <w:t>and</w:t>
      </w:r>
      <w:r w:rsidR="00F67928" w:rsidRPr="009C55C8">
        <w:rPr>
          <w:noProof/>
          <w:lang w:val="en-GB"/>
        </w:rPr>
        <w:t>)</w:t>
      </w:r>
      <w:r w:rsidR="00DF3288" w:rsidRPr="009C55C8">
        <w:rPr>
          <w:noProof/>
          <w:lang w:val="en-GB"/>
        </w:rPr>
        <w:t>,</w:t>
      </w:r>
      <w:r w:rsidR="00F67928" w:rsidRPr="009C55C8">
        <w:rPr>
          <w:noProof/>
          <w:lang w:val="en-GB"/>
        </w:rPr>
        <w:t xml:space="preserve"> </w:t>
      </w:r>
      <w:r w:rsidR="00F67928" w:rsidRPr="009C55C8">
        <w:rPr>
          <w:rFonts w:ascii="Consolas" w:hAnsi="Consolas"/>
          <w:noProof/>
          <w:lang w:val="en-GB"/>
        </w:rPr>
        <w:t>|</w:t>
      </w:r>
      <w:r w:rsidR="00F67928" w:rsidRPr="009C55C8">
        <w:rPr>
          <w:noProof/>
          <w:lang w:val="en-GB"/>
        </w:rPr>
        <w:t xml:space="preserve"> (bitwise </w:t>
      </w:r>
      <w:r w:rsidR="00F67928" w:rsidRPr="009C55C8">
        <w:rPr>
          <w:rFonts w:ascii="Consolas" w:hAnsi="Consolas"/>
          <w:noProof/>
          <w:lang w:val="en-GB"/>
        </w:rPr>
        <w:t>or</w:t>
      </w:r>
      <w:r w:rsidR="00F67928" w:rsidRPr="009C55C8">
        <w:rPr>
          <w:noProof/>
          <w:lang w:val="en-GB"/>
        </w:rPr>
        <w:t>)</w:t>
      </w:r>
      <w:r w:rsidR="00DF3288" w:rsidRPr="009C55C8">
        <w:rPr>
          <w:noProof/>
          <w:lang w:val="en-GB"/>
        </w:rPr>
        <w:t xml:space="preserve">, or </w:t>
      </w:r>
      <w:r w:rsidR="00DF3288" w:rsidRPr="009C55C8">
        <w:rPr>
          <w:rFonts w:ascii="Consolas" w:hAnsi="Consolas"/>
          <w:noProof/>
          <w:lang w:val="en-GB"/>
        </w:rPr>
        <w:t>~</w:t>
      </w:r>
      <w:r w:rsidR="00DF3288" w:rsidRPr="009C55C8">
        <w:rPr>
          <w:noProof/>
          <w:lang w:val="en-GB"/>
        </w:rPr>
        <w:t xml:space="preserve"> (bitwise </w:t>
      </w:r>
      <w:r w:rsidR="00DF3288" w:rsidRPr="009C55C8">
        <w:rPr>
          <w:rFonts w:ascii="Consolas" w:hAnsi="Consolas"/>
          <w:noProof/>
          <w:lang w:val="en-GB"/>
        </w:rPr>
        <w:t>not</w:t>
      </w:r>
      <w:r w:rsidR="00DF3288" w:rsidRPr="009C55C8">
        <w:rPr>
          <w:noProof/>
          <w:lang w:val="en-GB"/>
        </w:rPr>
        <w:t xml:space="preserve">) to combine our </w:t>
      </w:r>
      <w:r w:rsidR="002C2FD6" w:rsidRPr="009C55C8">
        <w:rPr>
          <w:noProof/>
          <w:lang w:val="en-GB"/>
        </w:rPr>
        <w:t xml:space="preserve">conditions in the DataFrame queries. </w:t>
      </w:r>
      <w:r w:rsidR="009D6B8F" w:rsidRPr="009C55C8">
        <w:rPr>
          <w:noProof/>
          <w:lang w:val="en-GB"/>
        </w:rPr>
        <w:t xml:space="preserve">We can </w:t>
      </w:r>
      <w:r w:rsidR="00915DDB" w:rsidRPr="009C55C8">
        <w:rPr>
          <w:noProof/>
          <w:lang w:val="en-GB"/>
        </w:rPr>
        <w:t xml:space="preserve">also </w:t>
      </w:r>
      <w:r w:rsidR="009D6B8F" w:rsidRPr="009C55C8">
        <w:rPr>
          <w:noProof/>
          <w:lang w:val="en-GB"/>
        </w:rPr>
        <w:t xml:space="preserve">add the bitwise </w:t>
      </w:r>
      <w:r w:rsidR="009D6B8F" w:rsidRPr="009C55C8">
        <w:rPr>
          <w:rFonts w:ascii="Consolas" w:hAnsi="Consolas"/>
          <w:noProof/>
          <w:lang w:val="en-GB"/>
        </w:rPr>
        <w:t>not</w:t>
      </w:r>
      <w:r w:rsidR="009D6B8F" w:rsidRPr="009C55C8">
        <w:rPr>
          <w:noProof/>
          <w:lang w:val="en-GB"/>
        </w:rPr>
        <w:t xml:space="preserve"> operator to the above syntax if we want to negate </w:t>
      </w:r>
      <w:r w:rsidR="00A900F6" w:rsidRPr="009C55C8">
        <w:rPr>
          <w:noProof/>
          <w:lang w:val="en-GB"/>
        </w:rPr>
        <w:t>any condition.</w:t>
      </w:r>
    </w:p>
    <w:p w14:paraId="02B3DF8D" w14:textId="59147D81" w:rsidR="0094547C" w:rsidRPr="009C55C8" w:rsidRDefault="00F435FE" w:rsidP="0002708A">
      <w:pPr>
        <w:pStyle w:val="BodyText"/>
        <w:rPr>
          <w:noProof/>
          <w:lang w:val="en-GB"/>
        </w:rPr>
      </w:pPr>
      <w:r w:rsidRPr="009C55C8">
        <w:rPr>
          <w:noProof/>
          <w:lang w:val="en-GB"/>
        </w:rPr>
        <w:t xml:space="preserve">We need the bitwise logical operators here </w:t>
      </w:r>
      <w:r w:rsidR="00866FF2" w:rsidRPr="009C55C8">
        <w:rPr>
          <w:noProof/>
          <w:lang w:val="en-GB"/>
        </w:rPr>
        <w:t xml:space="preserve">because </w:t>
      </w:r>
      <w:r w:rsidR="00BE644F" w:rsidRPr="009C55C8">
        <w:rPr>
          <w:noProof/>
          <w:lang w:val="en-GB"/>
        </w:rPr>
        <w:t xml:space="preserve">we are actually </w:t>
      </w:r>
      <w:r w:rsidR="00AF66F3" w:rsidRPr="009C55C8">
        <w:rPr>
          <w:noProof/>
          <w:lang w:val="en-GB"/>
        </w:rPr>
        <w:t xml:space="preserve">creating a Boolean mask for </w:t>
      </w:r>
      <w:r w:rsidR="00866FF2" w:rsidRPr="009C55C8">
        <w:rPr>
          <w:noProof/>
          <w:lang w:val="en-GB"/>
        </w:rPr>
        <w:t xml:space="preserve">each condition within the index operator </w:t>
      </w:r>
      <w:r w:rsidR="00866FF2" w:rsidRPr="009C55C8">
        <w:rPr>
          <w:rFonts w:ascii="Consolas" w:hAnsi="Consolas"/>
          <w:noProof/>
          <w:lang w:val="en-GB"/>
        </w:rPr>
        <w:t>[]</w:t>
      </w:r>
      <w:r w:rsidR="00866FF2" w:rsidRPr="009C55C8">
        <w:rPr>
          <w:noProof/>
          <w:lang w:val="en-GB"/>
        </w:rPr>
        <w:t xml:space="preserve">. </w:t>
      </w:r>
      <w:r w:rsidR="00A06B5C" w:rsidRPr="009C55C8">
        <w:rPr>
          <w:noProof/>
          <w:lang w:val="en-GB"/>
        </w:rPr>
        <w:t>I</w:t>
      </w:r>
      <w:r w:rsidR="001C5070" w:rsidRPr="009C55C8">
        <w:rPr>
          <w:noProof/>
          <w:lang w:val="en-GB"/>
        </w:rPr>
        <w:t xml:space="preserve">f </w:t>
      </w:r>
      <w:r w:rsidR="00A06B5C" w:rsidRPr="009C55C8">
        <w:rPr>
          <w:noProof/>
          <w:lang w:val="en-GB"/>
        </w:rPr>
        <w:t xml:space="preserve">there are </w:t>
      </w:r>
      <w:r w:rsidR="001C5070" w:rsidRPr="009C55C8">
        <w:rPr>
          <w:noProof/>
          <w:lang w:val="en-GB"/>
        </w:rPr>
        <w:t xml:space="preserve">two conditions, </w:t>
      </w:r>
      <w:r w:rsidR="00A06B5C" w:rsidRPr="009C55C8">
        <w:rPr>
          <w:noProof/>
          <w:lang w:val="en-GB"/>
        </w:rPr>
        <w:t>two Boolean masks will be com</w:t>
      </w:r>
      <w:r w:rsidR="0080011A" w:rsidRPr="009C55C8">
        <w:rPr>
          <w:noProof/>
          <w:lang w:val="en-GB"/>
        </w:rPr>
        <w:t xml:space="preserve">pared </w:t>
      </w:r>
      <w:r w:rsidR="000E633F" w:rsidRPr="009C55C8">
        <w:rPr>
          <w:noProof/>
          <w:lang w:val="en-GB"/>
        </w:rPr>
        <w:t>elementwise by</w:t>
      </w:r>
      <w:r w:rsidR="001C5070" w:rsidRPr="009C55C8">
        <w:rPr>
          <w:noProof/>
          <w:lang w:val="en-GB"/>
        </w:rPr>
        <w:t xml:space="preserve"> </w:t>
      </w:r>
      <w:r w:rsidR="000E633F" w:rsidRPr="009C55C8">
        <w:rPr>
          <w:noProof/>
          <w:lang w:val="en-GB"/>
        </w:rPr>
        <w:t>t</w:t>
      </w:r>
      <w:r w:rsidR="001C5070" w:rsidRPr="009C55C8">
        <w:rPr>
          <w:noProof/>
          <w:lang w:val="en-GB"/>
        </w:rPr>
        <w:t>he bitwise operator</w:t>
      </w:r>
      <w:r w:rsidR="000004F8" w:rsidRPr="009C55C8">
        <w:rPr>
          <w:noProof/>
          <w:lang w:val="en-GB"/>
        </w:rPr>
        <w:t>.</w:t>
      </w:r>
      <w:r w:rsidR="001C5070" w:rsidRPr="009C55C8">
        <w:rPr>
          <w:noProof/>
          <w:lang w:val="en-GB"/>
        </w:rPr>
        <w:t xml:space="preserve"> </w:t>
      </w:r>
      <w:r w:rsidR="000004F8" w:rsidRPr="009C55C8">
        <w:rPr>
          <w:noProof/>
          <w:lang w:val="en-GB"/>
        </w:rPr>
        <w:t>The result of this comparison is in turn a Boolean mask as well.</w:t>
      </w:r>
    </w:p>
    <w:p w14:paraId="407F8219" w14:textId="5350B09A" w:rsidR="0002708A" w:rsidRPr="009C55C8" w:rsidRDefault="001516CD" w:rsidP="0002708A">
      <w:pPr>
        <w:pStyle w:val="BodyText"/>
        <w:rPr>
          <w:noProof/>
          <w:lang w:val="en-GB"/>
        </w:rPr>
      </w:pPr>
      <w:r w:rsidRPr="009C55C8">
        <w:rPr>
          <w:noProof/>
          <w:lang w:val="en-GB"/>
        </w:rPr>
        <w:t xml:space="preserve">Remember that each </w:t>
      </w:r>
      <w:r w:rsidR="00AF66F3" w:rsidRPr="009C55C8">
        <w:rPr>
          <w:noProof/>
          <w:lang w:val="en-GB"/>
        </w:rPr>
        <w:t>Boolean mask/</w:t>
      </w:r>
      <w:r w:rsidR="0055279A" w:rsidRPr="009C55C8">
        <w:rPr>
          <w:noProof/>
          <w:lang w:val="en-GB"/>
        </w:rPr>
        <w:t xml:space="preserve">condition needs </w:t>
      </w:r>
      <w:r w:rsidRPr="009C55C8">
        <w:rPr>
          <w:noProof/>
          <w:lang w:val="en-GB"/>
        </w:rPr>
        <w:t>to be encased in parentheses because of the order of operations.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02708A" w:rsidRPr="000A7171" w14:paraId="64B93F8F" w14:textId="77777777" w:rsidTr="007D3BA3">
        <w:tc>
          <w:tcPr>
            <w:tcW w:w="9017" w:type="dxa"/>
          </w:tcPr>
          <w:p w14:paraId="76AED384" w14:textId="483DBF55" w:rsidR="0002708A" w:rsidRPr="009C55C8" w:rsidRDefault="0002708A" w:rsidP="007D3BA3">
            <w:pPr>
              <w:pStyle w:val="BodyText"/>
              <w:rPr>
                <w:noProof/>
                <w:lang w:val="en-GB"/>
              </w:rPr>
            </w:pPr>
            <w:r w:rsidRPr="009C55C8">
              <w:rPr>
                <w:b/>
                <w:bCs/>
                <w:noProof/>
                <w:lang w:val="en-GB"/>
              </w:rPr>
              <w:t xml:space="preserve">Example (Cont’d): </w:t>
            </w:r>
            <w:r w:rsidRPr="009C55C8">
              <w:rPr>
                <w:noProof/>
                <w:lang w:val="en-GB"/>
              </w:rPr>
              <w:t>Suppose we would like to select th</w:t>
            </w:r>
            <w:r w:rsidR="0052469F" w:rsidRPr="009C55C8">
              <w:rPr>
                <w:noProof/>
                <w:lang w:val="en-GB"/>
              </w:rPr>
              <w:t>ose</w:t>
            </w:r>
            <w:r w:rsidRPr="009C55C8">
              <w:rPr>
                <w:noProof/>
                <w:lang w:val="en-GB"/>
              </w:rPr>
              <w:t xml:space="preserve"> observations </w:t>
            </w:r>
            <w:r w:rsidR="0052469F" w:rsidRPr="009C55C8">
              <w:rPr>
                <w:noProof/>
                <w:lang w:val="en-GB"/>
              </w:rPr>
              <w:t xml:space="preserve">that </w:t>
            </w:r>
            <w:r w:rsidR="00232D65" w:rsidRPr="009C55C8">
              <w:rPr>
                <w:noProof/>
                <w:lang w:val="en-GB"/>
              </w:rPr>
              <w:t>work more than 40 hours per week</w:t>
            </w:r>
            <w:r w:rsidRPr="009C55C8">
              <w:rPr>
                <w:noProof/>
                <w:lang w:val="en-GB"/>
              </w:rPr>
              <w:t>.</w:t>
            </w:r>
          </w:p>
          <w:p w14:paraId="2BF57860" w14:textId="383326C5" w:rsidR="0002708A" w:rsidRPr="009C55C8" w:rsidRDefault="00E11F78" w:rsidP="007D3BA3">
            <w:pPr>
              <w:pStyle w:val="Figure-Image-Upper"/>
              <w:rPr>
                <w:lang w:val="en-GB"/>
              </w:rPr>
            </w:pPr>
            <w:r w:rsidRPr="009C55C8">
              <w:lastRenderedPageBreak/>
              <w:drawing>
                <wp:inline distT="0" distB="0" distL="0" distR="0" wp14:anchorId="1D63222B" wp14:editId="43184F70">
                  <wp:extent cx="5580000" cy="2760565"/>
                  <wp:effectExtent l="19050" t="19050" r="2095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732" t="21837" r="2284" b="6029"/>
                          <a:stretch/>
                        </pic:blipFill>
                        <pic:spPr bwMode="auto">
                          <a:xfrm>
                            <a:off x="0" y="0"/>
                            <a:ext cx="5580000" cy="276056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317B373" w14:textId="58A4E875" w:rsidR="0002708A" w:rsidRPr="009C55C8" w:rsidRDefault="0002708A" w:rsidP="007D3BA3">
            <w:pPr>
              <w:pStyle w:val="Caption"/>
              <w:rPr>
                <w:noProof/>
                <w:lang w:val="en-GB"/>
              </w:rPr>
            </w:pPr>
            <w:r w:rsidRPr="009C55C8">
              <w:rPr>
                <w:noProof/>
                <w:lang w:val="en-GB"/>
              </w:rPr>
              <w:t>Figure 4.</w:t>
            </w:r>
            <w:r w:rsidR="00502442" w:rsidRPr="009C55C8">
              <w:rPr>
                <w:noProof/>
                <w:lang w:val="en-GB"/>
              </w:rPr>
              <w:fldChar w:fldCharType="begin"/>
            </w:r>
            <w:r w:rsidR="00502442" w:rsidRPr="009C55C8">
              <w:rPr>
                <w:noProof/>
                <w:lang w:val="en-GB"/>
              </w:rPr>
              <w:instrText xml:space="preserve"> SEQ Figure \* ARABIC </w:instrText>
            </w:r>
            <w:r w:rsidR="00502442" w:rsidRPr="009C55C8">
              <w:rPr>
                <w:noProof/>
                <w:lang w:val="en-GB"/>
              </w:rPr>
              <w:fldChar w:fldCharType="separate"/>
            </w:r>
            <w:r w:rsidR="00B60DB2" w:rsidRPr="009C55C8">
              <w:rPr>
                <w:noProof/>
                <w:lang w:val="en-GB"/>
              </w:rPr>
              <w:t>16</w:t>
            </w:r>
            <w:r w:rsidR="00502442" w:rsidRPr="009C55C8">
              <w:rPr>
                <w:noProof/>
                <w:lang w:val="en-GB"/>
              </w:rPr>
              <w:fldChar w:fldCharType="end"/>
            </w:r>
            <w:r w:rsidRPr="009C55C8">
              <w:rPr>
                <w:noProof/>
                <w:lang w:val="en-GB"/>
              </w:rPr>
              <w:t xml:space="preserve"> Selecting Cells </w:t>
            </w:r>
            <w:r w:rsidR="000C5271" w:rsidRPr="009C55C8">
              <w:rPr>
                <w:noProof/>
                <w:lang w:val="en-GB"/>
              </w:rPr>
              <w:t xml:space="preserve">by </w:t>
            </w:r>
            <w:r w:rsidR="006E0137" w:rsidRPr="009C55C8">
              <w:rPr>
                <w:noProof/>
                <w:lang w:val="en-GB"/>
              </w:rPr>
              <w:t>a Boolean Mask</w:t>
            </w:r>
          </w:p>
          <w:p w14:paraId="4A5FA01E" w14:textId="18011514" w:rsidR="00E11F78" w:rsidRPr="009C55C8" w:rsidRDefault="00B54E25" w:rsidP="00E11F78">
            <w:pPr>
              <w:pStyle w:val="BodyText"/>
              <w:rPr>
                <w:noProof/>
                <w:lang w:val="en-GB"/>
              </w:rPr>
            </w:pPr>
            <w:r w:rsidRPr="009C55C8">
              <w:rPr>
                <w:noProof/>
                <w:lang w:val="en-GB"/>
              </w:rPr>
              <w:t xml:space="preserve">The above syntax is a combination of two instructions. First, we create a Boolean mask to select </w:t>
            </w:r>
            <w:r w:rsidR="00E160CC" w:rsidRPr="009C55C8">
              <w:rPr>
                <w:noProof/>
                <w:lang w:val="en-GB"/>
              </w:rPr>
              <w:t xml:space="preserve">only those observations </w:t>
            </w:r>
            <w:r w:rsidR="00C030DF" w:rsidRPr="009C55C8">
              <w:rPr>
                <w:noProof/>
                <w:lang w:val="en-GB"/>
              </w:rPr>
              <w:t xml:space="preserve">where </w:t>
            </w:r>
            <w:r w:rsidR="00C030DF" w:rsidRPr="009C55C8">
              <w:rPr>
                <w:rFonts w:ascii="Consolas" w:hAnsi="Consolas"/>
                <w:noProof/>
                <w:lang w:val="en-GB"/>
              </w:rPr>
              <w:t>census["hours-per-week"] &gt; 40</w:t>
            </w:r>
            <w:r w:rsidR="00C030DF" w:rsidRPr="009C55C8">
              <w:rPr>
                <w:noProof/>
                <w:lang w:val="en-GB"/>
              </w:rPr>
              <w:t xml:space="preserve"> is </w:t>
            </w:r>
            <w:r w:rsidR="00E82BD2" w:rsidRPr="009C55C8">
              <w:rPr>
                <w:rFonts w:ascii="Consolas" w:hAnsi="Consolas"/>
                <w:noProof/>
                <w:lang w:val="en-GB"/>
              </w:rPr>
              <w:t>T</w:t>
            </w:r>
            <w:r w:rsidR="00C030DF" w:rsidRPr="009C55C8">
              <w:rPr>
                <w:rFonts w:ascii="Consolas" w:hAnsi="Consolas"/>
                <w:noProof/>
                <w:lang w:val="en-GB"/>
              </w:rPr>
              <w:t>rue</w:t>
            </w:r>
            <w:r w:rsidR="00C030DF" w:rsidRPr="009C55C8">
              <w:rPr>
                <w:noProof/>
                <w:lang w:val="en-GB"/>
              </w:rPr>
              <w:t xml:space="preserve">. </w:t>
            </w:r>
            <w:r w:rsidR="00690261" w:rsidRPr="009C55C8">
              <w:rPr>
                <w:noProof/>
                <w:lang w:val="en-GB"/>
              </w:rPr>
              <w:t xml:space="preserve">Recall that </w:t>
            </w:r>
            <w:r w:rsidR="00690261" w:rsidRPr="009C55C8">
              <w:rPr>
                <w:rFonts w:ascii="Consolas" w:hAnsi="Consolas"/>
                <w:noProof/>
                <w:lang w:val="en-GB"/>
              </w:rPr>
              <w:t>census["hours-per-week"]</w:t>
            </w:r>
            <w:r w:rsidR="00690261" w:rsidRPr="009C55C8">
              <w:rPr>
                <w:noProof/>
                <w:lang w:val="en-GB"/>
              </w:rPr>
              <w:t xml:space="preserve"> is actually a </w:t>
            </w:r>
            <w:r w:rsidR="00F20194" w:rsidRPr="009C55C8">
              <w:rPr>
                <w:noProof/>
                <w:lang w:val="en-GB"/>
              </w:rPr>
              <w:t xml:space="preserve">syntax to </w:t>
            </w:r>
            <w:r w:rsidR="00690261" w:rsidRPr="009C55C8">
              <w:rPr>
                <w:noProof/>
                <w:lang w:val="en-GB"/>
              </w:rPr>
              <w:t xml:space="preserve">select a </w:t>
            </w:r>
            <w:r w:rsidR="00F20194" w:rsidRPr="009C55C8">
              <w:rPr>
                <w:noProof/>
                <w:lang w:val="en-GB"/>
              </w:rPr>
              <w:t xml:space="preserve">specific column from the DataFrame. </w:t>
            </w:r>
            <w:r w:rsidR="00881BD0" w:rsidRPr="009C55C8">
              <w:rPr>
                <w:noProof/>
                <w:lang w:val="en-GB"/>
              </w:rPr>
              <w:t>So</w:t>
            </w:r>
            <w:r w:rsidR="00926963" w:rsidRPr="009C55C8">
              <w:rPr>
                <w:noProof/>
                <w:lang w:val="en-GB"/>
              </w:rPr>
              <w:t>,</w:t>
            </w:r>
            <w:r w:rsidR="00881BD0" w:rsidRPr="009C55C8">
              <w:rPr>
                <w:noProof/>
                <w:lang w:val="en-GB"/>
              </w:rPr>
              <w:t xml:space="preserve"> the condition </w:t>
            </w:r>
            <w:r w:rsidR="00926963" w:rsidRPr="009C55C8">
              <w:rPr>
                <w:noProof/>
                <w:lang w:val="en-GB"/>
              </w:rPr>
              <w:t xml:space="preserve">here </w:t>
            </w:r>
            <w:r w:rsidR="00881BD0" w:rsidRPr="009C55C8">
              <w:rPr>
                <w:noProof/>
                <w:lang w:val="en-GB"/>
              </w:rPr>
              <w:t xml:space="preserve">is to tell Python to select the column </w:t>
            </w:r>
            <w:r w:rsidR="00481FF2" w:rsidRPr="009C55C8">
              <w:rPr>
                <w:noProof/>
                <w:lang w:val="en-GB"/>
              </w:rPr>
              <w:t xml:space="preserve">named </w:t>
            </w:r>
            <w:r w:rsidR="00881BD0" w:rsidRPr="009C55C8">
              <w:rPr>
                <w:rFonts w:ascii="Consolas" w:hAnsi="Consolas"/>
                <w:noProof/>
                <w:lang w:val="en-GB"/>
              </w:rPr>
              <w:t>hours-per-week</w:t>
            </w:r>
            <w:r w:rsidR="00881BD0" w:rsidRPr="009C55C8">
              <w:rPr>
                <w:noProof/>
                <w:lang w:val="en-GB"/>
              </w:rPr>
              <w:t xml:space="preserve"> first and then </w:t>
            </w:r>
            <w:r w:rsidR="00926963" w:rsidRPr="009C55C8">
              <w:rPr>
                <w:noProof/>
                <w:lang w:val="en-GB"/>
              </w:rPr>
              <w:t xml:space="preserve">assign </w:t>
            </w:r>
            <w:r w:rsidR="00926963" w:rsidRPr="009E4530">
              <w:rPr>
                <w:rFonts w:ascii="Consolas" w:hAnsi="Consolas"/>
                <w:noProof/>
                <w:lang w:val="en-GB"/>
              </w:rPr>
              <w:t>True</w:t>
            </w:r>
            <w:r w:rsidR="00926963" w:rsidRPr="009C55C8">
              <w:rPr>
                <w:noProof/>
                <w:lang w:val="en-GB"/>
              </w:rPr>
              <w:t xml:space="preserve"> to those cases where the </w:t>
            </w:r>
            <w:r w:rsidR="00481FF2" w:rsidRPr="009C55C8">
              <w:rPr>
                <w:noProof/>
                <w:lang w:val="en-GB"/>
              </w:rPr>
              <w:t xml:space="preserve">observed </w:t>
            </w:r>
            <w:r w:rsidR="00926963" w:rsidRPr="009C55C8">
              <w:rPr>
                <w:noProof/>
                <w:lang w:val="en-GB"/>
              </w:rPr>
              <w:t xml:space="preserve">value is larger than 40. </w:t>
            </w:r>
            <w:r w:rsidR="00BD42C8" w:rsidRPr="009C55C8">
              <w:rPr>
                <w:noProof/>
                <w:lang w:val="en-GB"/>
              </w:rPr>
              <w:t>Th</w:t>
            </w:r>
            <w:r w:rsidR="00BE4A34" w:rsidRPr="009C55C8">
              <w:rPr>
                <w:noProof/>
                <w:lang w:val="en-GB"/>
              </w:rPr>
              <w:t>os</w:t>
            </w:r>
            <w:r w:rsidR="00BD42C8" w:rsidRPr="009C55C8">
              <w:rPr>
                <w:noProof/>
                <w:lang w:val="en-GB"/>
              </w:rPr>
              <w:t>e</w:t>
            </w:r>
            <w:r w:rsidR="00BE4A34" w:rsidRPr="009C55C8">
              <w:rPr>
                <w:noProof/>
                <w:lang w:val="en-GB"/>
              </w:rPr>
              <w:t xml:space="preserve"> row indices where</w:t>
            </w:r>
            <w:r w:rsidR="00BD42C8" w:rsidRPr="009C55C8">
              <w:rPr>
                <w:noProof/>
                <w:lang w:val="en-GB"/>
              </w:rPr>
              <w:t xml:space="preserve"> </w:t>
            </w:r>
            <w:r w:rsidR="008B3C6F" w:rsidRPr="009C55C8">
              <w:rPr>
                <w:noProof/>
                <w:lang w:val="en-GB"/>
              </w:rPr>
              <w:t xml:space="preserve">the Boolean mask </w:t>
            </w:r>
            <w:r w:rsidR="00BE4A34" w:rsidRPr="009C55C8">
              <w:rPr>
                <w:noProof/>
                <w:lang w:val="en-GB"/>
              </w:rPr>
              <w:t xml:space="preserve">is </w:t>
            </w:r>
            <w:r w:rsidR="00BE4A34" w:rsidRPr="009C55C8">
              <w:rPr>
                <w:rFonts w:ascii="Consolas" w:hAnsi="Consolas"/>
                <w:noProof/>
                <w:lang w:val="en-GB"/>
              </w:rPr>
              <w:t>True</w:t>
            </w:r>
            <w:r w:rsidR="00BE4A34" w:rsidRPr="009C55C8">
              <w:rPr>
                <w:noProof/>
                <w:lang w:val="en-GB"/>
              </w:rPr>
              <w:t xml:space="preserve"> </w:t>
            </w:r>
            <w:r w:rsidR="00BD42C8" w:rsidRPr="009C55C8">
              <w:rPr>
                <w:noProof/>
                <w:lang w:val="en-GB"/>
              </w:rPr>
              <w:t xml:space="preserve">will </w:t>
            </w:r>
            <w:r w:rsidR="008F6825" w:rsidRPr="009C55C8">
              <w:rPr>
                <w:noProof/>
                <w:lang w:val="en-GB"/>
              </w:rPr>
              <w:t xml:space="preserve">then be </w:t>
            </w:r>
            <w:r w:rsidR="00BE4A34" w:rsidRPr="009C55C8">
              <w:rPr>
                <w:noProof/>
                <w:lang w:val="en-GB"/>
              </w:rPr>
              <w:t xml:space="preserve">selected from </w:t>
            </w:r>
            <w:r w:rsidR="003F5B30" w:rsidRPr="009C55C8">
              <w:rPr>
                <w:noProof/>
                <w:lang w:val="en-GB"/>
              </w:rPr>
              <w:t xml:space="preserve">the DataFrame </w:t>
            </w:r>
            <w:r w:rsidR="003F5B30" w:rsidRPr="009C55C8">
              <w:rPr>
                <w:rFonts w:ascii="Consolas" w:hAnsi="Consolas"/>
                <w:noProof/>
                <w:lang w:val="en-GB"/>
              </w:rPr>
              <w:t>census</w:t>
            </w:r>
            <w:r w:rsidR="00E82BD2" w:rsidRPr="009C55C8">
              <w:rPr>
                <w:noProof/>
                <w:lang w:val="en-GB"/>
              </w:rPr>
              <w:t xml:space="preserve"> by the index operator </w:t>
            </w:r>
            <w:r w:rsidR="00E82BD2" w:rsidRPr="009C55C8">
              <w:rPr>
                <w:rFonts w:ascii="Consolas" w:hAnsi="Consolas"/>
                <w:noProof/>
                <w:lang w:val="en-GB"/>
              </w:rPr>
              <w:t>[]</w:t>
            </w:r>
            <w:r w:rsidR="008F6825" w:rsidRPr="009C55C8">
              <w:rPr>
                <w:noProof/>
                <w:lang w:val="en-GB"/>
              </w:rPr>
              <w:t>.</w:t>
            </w:r>
          </w:p>
          <w:p w14:paraId="139BE893" w14:textId="56A517DB" w:rsidR="008F6825" w:rsidRPr="009C55C8" w:rsidRDefault="004F64A4" w:rsidP="00E11F78">
            <w:pPr>
              <w:pStyle w:val="BodyText"/>
              <w:rPr>
                <w:noProof/>
                <w:lang w:val="en-GB"/>
              </w:rPr>
            </w:pPr>
            <w:r w:rsidRPr="009C55C8">
              <w:rPr>
                <w:noProof/>
                <w:lang w:val="en-GB"/>
              </w:rPr>
              <w:t xml:space="preserve">In the next query, we would like to select </w:t>
            </w:r>
            <w:r w:rsidR="003F3163" w:rsidRPr="009C55C8">
              <w:rPr>
                <w:noProof/>
                <w:lang w:val="en-GB"/>
              </w:rPr>
              <w:t>female respondents from the DataFrame that work more than 40 hours per week.</w:t>
            </w:r>
          </w:p>
          <w:p w14:paraId="60FF041B" w14:textId="27492D33" w:rsidR="0002708A" w:rsidRPr="009C55C8" w:rsidRDefault="00EF459B" w:rsidP="007D3BA3">
            <w:pPr>
              <w:pStyle w:val="Figure-Image-Upper"/>
              <w:rPr>
                <w:lang w:val="en-GB"/>
              </w:rPr>
            </w:pPr>
            <w:r w:rsidRPr="009C55C8">
              <w:drawing>
                <wp:inline distT="0" distB="0" distL="0" distR="0" wp14:anchorId="3D57D1BF" wp14:editId="6B1781B7">
                  <wp:extent cx="5580000" cy="2741478"/>
                  <wp:effectExtent l="19050" t="19050" r="20955"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8740" t="22996" r="2259" b="5354"/>
                          <a:stretch/>
                        </pic:blipFill>
                        <pic:spPr bwMode="auto">
                          <a:xfrm>
                            <a:off x="0" y="0"/>
                            <a:ext cx="5580000" cy="2741478"/>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24D5826" w14:textId="5FAE0773" w:rsidR="0002708A" w:rsidRPr="009C55C8" w:rsidRDefault="0002708A" w:rsidP="007D3BA3">
            <w:pPr>
              <w:pStyle w:val="Caption"/>
              <w:rPr>
                <w:noProof/>
                <w:lang w:val="en-GB"/>
              </w:rPr>
            </w:pPr>
            <w:r w:rsidRPr="009C55C8">
              <w:rPr>
                <w:noProof/>
                <w:lang w:val="en-GB"/>
              </w:rPr>
              <w:t>Figure 4.</w:t>
            </w:r>
            <w:r w:rsidR="00502442" w:rsidRPr="009C55C8">
              <w:rPr>
                <w:noProof/>
                <w:lang w:val="en-GB"/>
              </w:rPr>
              <w:fldChar w:fldCharType="begin"/>
            </w:r>
            <w:r w:rsidR="00502442" w:rsidRPr="009C55C8">
              <w:rPr>
                <w:noProof/>
                <w:lang w:val="en-GB"/>
              </w:rPr>
              <w:instrText xml:space="preserve"> SEQ Figure \* ARABIC </w:instrText>
            </w:r>
            <w:r w:rsidR="00502442" w:rsidRPr="009C55C8">
              <w:rPr>
                <w:noProof/>
                <w:lang w:val="en-GB"/>
              </w:rPr>
              <w:fldChar w:fldCharType="separate"/>
            </w:r>
            <w:r w:rsidR="00B60DB2" w:rsidRPr="009C55C8">
              <w:rPr>
                <w:noProof/>
                <w:lang w:val="en-GB"/>
              </w:rPr>
              <w:t>17</w:t>
            </w:r>
            <w:r w:rsidR="00502442" w:rsidRPr="009C55C8">
              <w:rPr>
                <w:noProof/>
                <w:lang w:val="en-GB"/>
              </w:rPr>
              <w:fldChar w:fldCharType="end"/>
            </w:r>
            <w:r w:rsidRPr="009C55C8">
              <w:rPr>
                <w:noProof/>
                <w:lang w:val="en-GB"/>
              </w:rPr>
              <w:t xml:space="preserve"> Selecting Cells </w:t>
            </w:r>
            <w:r w:rsidR="00BE4B3B" w:rsidRPr="009C55C8">
              <w:rPr>
                <w:noProof/>
                <w:lang w:val="en-GB"/>
              </w:rPr>
              <w:t>by Chaining Two Boolean Masks</w:t>
            </w:r>
          </w:p>
          <w:p w14:paraId="5C3B8990" w14:textId="6309CD55" w:rsidR="0002708A" w:rsidRPr="009C55C8" w:rsidRDefault="00120DD3" w:rsidP="007D3BA3">
            <w:pPr>
              <w:pStyle w:val="BodyText"/>
              <w:rPr>
                <w:noProof/>
                <w:lang w:val="en-GB"/>
              </w:rPr>
            </w:pPr>
            <w:r w:rsidRPr="009C55C8">
              <w:rPr>
                <w:noProof/>
                <w:lang w:val="en-GB"/>
              </w:rPr>
              <w:lastRenderedPageBreak/>
              <w:t>In t</w:t>
            </w:r>
            <w:r w:rsidR="0002708A" w:rsidRPr="009C55C8">
              <w:rPr>
                <w:noProof/>
                <w:lang w:val="en-GB"/>
              </w:rPr>
              <w:t>h</w:t>
            </w:r>
            <w:r w:rsidR="00D70201" w:rsidRPr="009C55C8">
              <w:rPr>
                <w:noProof/>
                <w:lang w:val="en-GB"/>
              </w:rPr>
              <w:t>e last query</w:t>
            </w:r>
            <w:r w:rsidRPr="009C55C8">
              <w:rPr>
                <w:noProof/>
                <w:lang w:val="en-GB"/>
              </w:rPr>
              <w:t>,</w:t>
            </w:r>
            <w:r w:rsidR="00D70201" w:rsidRPr="009C55C8">
              <w:rPr>
                <w:noProof/>
                <w:lang w:val="en-GB"/>
              </w:rPr>
              <w:t xml:space="preserve"> </w:t>
            </w:r>
            <w:r w:rsidR="00A345CF" w:rsidRPr="009C55C8">
              <w:rPr>
                <w:noProof/>
                <w:lang w:val="en-GB"/>
              </w:rPr>
              <w:t xml:space="preserve">we </w:t>
            </w:r>
            <w:r w:rsidRPr="009C55C8">
              <w:rPr>
                <w:noProof/>
                <w:lang w:val="en-GB"/>
              </w:rPr>
              <w:t xml:space="preserve">want </w:t>
            </w:r>
            <w:r w:rsidR="00A345CF" w:rsidRPr="009C55C8">
              <w:rPr>
                <w:noProof/>
                <w:lang w:val="en-GB"/>
              </w:rPr>
              <w:t xml:space="preserve">to select </w:t>
            </w:r>
            <w:r w:rsidR="00810FCA" w:rsidRPr="009C55C8">
              <w:rPr>
                <w:noProof/>
                <w:lang w:val="en-GB"/>
              </w:rPr>
              <w:t>female</w:t>
            </w:r>
            <w:r w:rsidR="00A345CF" w:rsidRPr="009C55C8">
              <w:rPr>
                <w:noProof/>
                <w:lang w:val="en-GB"/>
              </w:rPr>
              <w:t xml:space="preserve"> </w:t>
            </w:r>
            <w:r w:rsidR="00B72006" w:rsidRPr="009C55C8">
              <w:rPr>
                <w:noProof/>
                <w:lang w:val="en-GB"/>
              </w:rPr>
              <w:t xml:space="preserve">or non-white respondents </w:t>
            </w:r>
            <w:r w:rsidR="00A345CF" w:rsidRPr="009C55C8">
              <w:rPr>
                <w:noProof/>
                <w:lang w:val="en-GB"/>
              </w:rPr>
              <w:t>who work more than 40 hours per week</w:t>
            </w:r>
            <w:r w:rsidRPr="009C55C8">
              <w:rPr>
                <w:noProof/>
                <w:lang w:val="en-GB"/>
              </w:rPr>
              <w:t>.</w:t>
            </w:r>
          </w:p>
          <w:p w14:paraId="73193865" w14:textId="753EA147" w:rsidR="0002708A" w:rsidRPr="009C55C8" w:rsidRDefault="0063296A" w:rsidP="007D3BA3">
            <w:pPr>
              <w:pStyle w:val="Figure-Image-Upper"/>
              <w:rPr>
                <w:lang w:val="en-GB"/>
              </w:rPr>
            </w:pPr>
            <w:r w:rsidRPr="009C55C8">
              <w:drawing>
                <wp:inline distT="0" distB="0" distL="0" distR="0" wp14:anchorId="7EBE221E" wp14:editId="61EBFA18">
                  <wp:extent cx="5580000" cy="2871496"/>
                  <wp:effectExtent l="19050" t="19050" r="20955"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8822" t="21176" r="2267" b="3861"/>
                          <a:stretch/>
                        </pic:blipFill>
                        <pic:spPr bwMode="auto">
                          <a:xfrm>
                            <a:off x="0" y="0"/>
                            <a:ext cx="5580000" cy="2871496"/>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F2C88CD" w14:textId="4E8AD1EE" w:rsidR="0002708A" w:rsidRPr="009C55C8" w:rsidRDefault="00CE2E79" w:rsidP="00DB29D7">
            <w:pPr>
              <w:pStyle w:val="Caption"/>
              <w:rPr>
                <w:noProof/>
                <w:lang w:val="en-GB"/>
              </w:rPr>
            </w:pPr>
            <w:r w:rsidRPr="009C55C8">
              <w:rPr>
                <w:noProof/>
                <w:lang w:val="en-GB"/>
              </w:rPr>
              <w:t>Figure 4.</w:t>
            </w:r>
            <w:r w:rsidR="00502442" w:rsidRPr="009C55C8">
              <w:rPr>
                <w:noProof/>
                <w:lang w:val="en-GB"/>
              </w:rPr>
              <w:fldChar w:fldCharType="begin"/>
            </w:r>
            <w:r w:rsidR="00502442" w:rsidRPr="009C55C8">
              <w:rPr>
                <w:noProof/>
                <w:lang w:val="en-GB"/>
              </w:rPr>
              <w:instrText xml:space="preserve"> SEQ Figure \* ARABIC </w:instrText>
            </w:r>
            <w:r w:rsidR="00502442" w:rsidRPr="009C55C8">
              <w:rPr>
                <w:noProof/>
                <w:lang w:val="en-GB"/>
              </w:rPr>
              <w:fldChar w:fldCharType="separate"/>
            </w:r>
            <w:r w:rsidR="00B60DB2" w:rsidRPr="009C55C8">
              <w:rPr>
                <w:noProof/>
                <w:lang w:val="en-GB"/>
              </w:rPr>
              <w:t>18</w:t>
            </w:r>
            <w:r w:rsidR="00502442" w:rsidRPr="009C55C8">
              <w:rPr>
                <w:noProof/>
                <w:lang w:val="en-GB"/>
              </w:rPr>
              <w:fldChar w:fldCharType="end"/>
            </w:r>
            <w:r w:rsidRPr="009C55C8">
              <w:rPr>
                <w:noProof/>
                <w:lang w:val="en-GB"/>
              </w:rPr>
              <w:t xml:space="preserve"> Selecting Cells by Chaining Multiple Boolean Masks</w:t>
            </w:r>
          </w:p>
          <w:p w14:paraId="2BD6A65E" w14:textId="54C6BBEB" w:rsidR="0063296A" w:rsidRPr="009C55C8" w:rsidRDefault="00E83078" w:rsidP="0063296A">
            <w:pPr>
              <w:pStyle w:val="BodyText"/>
              <w:rPr>
                <w:noProof/>
                <w:lang w:val="en-GB"/>
              </w:rPr>
            </w:pPr>
            <w:r w:rsidRPr="009C55C8">
              <w:rPr>
                <w:noProof/>
                <w:lang w:val="en-GB"/>
              </w:rPr>
              <w:t xml:space="preserve">In the first parentheses, we create a Boolean </w:t>
            </w:r>
            <w:r w:rsidR="00F314C3" w:rsidRPr="009C55C8">
              <w:rPr>
                <w:noProof/>
                <w:lang w:val="en-GB"/>
              </w:rPr>
              <w:t>m</w:t>
            </w:r>
            <w:r w:rsidRPr="009C55C8">
              <w:rPr>
                <w:noProof/>
                <w:lang w:val="en-GB"/>
              </w:rPr>
              <w:t xml:space="preserve">ask for observations </w:t>
            </w:r>
            <w:r w:rsidR="00573DCA" w:rsidRPr="009C55C8">
              <w:rPr>
                <w:noProof/>
                <w:lang w:val="en-GB"/>
              </w:rPr>
              <w:t xml:space="preserve">where </w:t>
            </w:r>
            <w:r w:rsidR="00573DCA" w:rsidRPr="009C55C8">
              <w:rPr>
                <w:rFonts w:ascii="Consolas" w:hAnsi="Consolas"/>
                <w:noProof/>
                <w:lang w:val="en-GB"/>
              </w:rPr>
              <w:t>gender</w:t>
            </w:r>
            <w:r w:rsidR="00573DCA" w:rsidRPr="009C55C8">
              <w:rPr>
                <w:noProof/>
                <w:lang w:val="en-GB"/>
              </w:rPr>
              <w:t xml:space="preserve"> is equal to </w:t>
            </w:r>
            <w:r w:rsidR="00573DCA" w:rsidRPr="009C55C8">
              <w:rPr>
                <w:rFonts w:ascii="Consolas" w:hAnsi="Consolas"/>
                <w:noProof/>
                <w:lang w:val="en-GB"/>
              </w:rPr>
              <w:t>"Female"</w:t>
            </w:r>
            <w:r w:rsidR="00573DCA" w:rsidRPr="009C55C8">
              <w:rPr>
                <w:noProof/>
                <w:lang w:val="en-GB"/>
              </w:rPr>
              <w:t xml:space="preserve">. In the second parentheses, </w:t>
            </w:r>
            <w:r w:rsidR="00F314C3" w:rsidRPr="009C55C8">
              <w:rPr>
                <w:noProof/>
                <w:lang w:val="en-GB"/>
              </w:rPr>
              <w:t xml:space="preserve">the Boolean mask is created for observations where </w:t>
            </w:r>
            <w:r w:rsidR="00F314C3" w:rsidRPr="009C55C8">
              <w:rPr>
                <w:rFonts w:ascii="Consolas" w:hAnsi="Consolas"/>
                <w:noProof/>
                <w:lang w:val="en-GB"/>
              </w:rPr>
              <w:t>race</w:t>
            </w:r>
            <w:r w:rsidR="00F314C3" w:rsidRPr="009C55C8">
              <w:rPr>
                <w:noProof/>
                <w:lang w:val="en-GB"/>
              </w:rPr>
              <w:t xml:space="preserve"> is </w:t>
            </w:r>
            <w:r w:rsidR="00F314C3" w:rsidRPr="009C55C8">
              <w:rPr>
                <w:i/>
                <w:iCs/>
                <w:noProof/>
                <w:lang w:val="en-GB"/>
              </w:rPr>
              <w:t>not</w:t>
            </w:r>
            <w:r w:rsidR="00F314C3" w:rsidRPr="009C55C8">
              <w:rPr>
                <w:noProof/>
                <w:lang w:val="en-GB"/>
              </w:rPr>
              <w:t xml:space="preserve"> </w:t>
            </w:r>
            <w:r w:rsidR="009F261F" w:rsidRPr="009C55C8">
              <w:rPr>
                <w:rFonts w:ascii="Consolas" w:hAnsi="Consolas"/>
                <w:noProof/>
                <w:lang w:val="en-GB"/>
              </w:rPr>
              <w:t>"W</w:t>
            </w:r>
            <w:r w:rsidR="00F314C3" w:rsidRPr="009C55C8">
              <w:rPr>
                <w:rFonts w:ascii="Consolas" w:hAnsi="Consolas"/>
                <w:noProof/>
                <w:lang w:val="en-GB"/>
              </w:rPr>
              <w:t>hite</w:t>
            </w:r>
            <w:r w:rsidR="009F261F" w:rsidRPr="009C55C8">
              <w:rPr>
                <w:rFonts w:ascii="Consolas" w:hAnsi="Consolas"/>
                <w:noProof/>
                <w:lang w:val="en-GB"/>
              </w:rPr>
              <w:t>"</w:t>
            </w:r>
            <w:r w:rsidR="00B95E83" w:rsidRPr="009C55C8">
              <w:rPr>
                <w:noProof/>
                <w:lang w:val="en-GB"/>
              </w:rPr>
              <w:t xml:space="preserve">. These two </w:t>
            </w:r>
            <w:r w:rsidR="00894C40" w:rsidRPr="009C55C8">
              <w:rPr>
                <w:noProof/>
                <w:lang w:val="en-GB"/>
              </w:rPr>
              <w:t xml:space="preserve">masks are compared by the </w:t>
            </w:r>
            <w:r w:rsidR="009F261F" w:rsidRPr="009C55C8">
              <w:rPr>
                <w:rFonts w:ascii="Consolas" w:hAnsi="Consolas"/>
                <w:noProof/>
                <w:lang w:val="en-GB"/>
              </w:rPr>
              <w:t>|</w:t>
            </w:r>
            <w:r w:rsidR="00851234" w:rsidRPr="009C55C8">
              <w:rPr>
                <w:noProof/>
                <w:lang w:val="en-GB"/>
              </w:rPr>
              <w:t xml:space="preserve"> </w:t>
            </w:r>
            <w:r w:rsidR="009F261F" w:rsidRPr="009C55C8">
              <w:rPr>
                <w:noProof/>
                <w:lang w:val="en-GB"/>
              </w:rPr>
              <w:t xml:space="preserve">(bitwise </w:t>
            </w:r>
            <w:r w:rsidR="009F261F" w:rsidRPr="009C55C8">
              <w:rPr>
                <w:rFonts w:ascii="Consolas" w:hAnsi="Consolas"/>
                <w:noProof/>
                <w:lang w:val="en-GB"/>
              </w:rPr>
              <w:t>or</w:t>
            </w:r>
            <w:r w:rsidR="009F261F" w:rsidRPr="009C55C8">
              <w:rPr>
                <w:noProof/>
                <w:lang w:val="en-GB"/>
              </w:rPr>
              <w:t xml:space="preserve">) </w:t>
            </w:r>
            <w:r w:rsidR="00851234" w:rsidRPr="009C55C8">
              <w:rPr>
                <w:noProof/>
                <w:lang w:val="en-GB"/>
              </w:rPr>
              <w:t xml:space="preserve">operator. The resulting Boolean mask will then be compared by a Boolean mask </w:t>
            </w:r>
            <w:r w:rsidR="00B91EA5" w:rsidRPr="009C55C8">
              <w:rPr>
                <w:noProof/>
                <w:lang w:val="en-GB"/>
              </w:rPr>
              <w:t xml:space="preserve">where the values in </w:t>
            </w:r>
            <w:r w:rsidR="00B91EA5" w:rsidRPr="009C55C8">
              <w:rPr>
                <w:rFonts w:ascii="Consolas" w:hAnsi="Consolas"/>
                <w:noProof/>
                <w:lang w:val="en-GB"/>
              </w:rPr>
              <w:t>hours-per-week</w:t>
            </w:r>
            <w:r w:rsidR="00B0027F" w:rsidRPr="009C55C8">
              <w:rPr>
                <w:noProof/>
                <w:lang w:val="en-GB"/>
              </w:rPr>
              <w:t xml:space="preserve"> </w:t>
            </w:r>
            <w:r w:rsidR="00091BC5">
              <w:rPr>
                <w:noProof/>
                <w:lang w:val="en-GB"/>
              </w:rPr>
              <w:t>are</w:t>
            </w:r>
            <w:r w:rsidR="00B91EA5" w:rsidRPr="009C55C8">
              <w:rPr>
                <w:noProof/>
                <w:lang w:val="en-GB"/>
              </w:rPr>
              <w:t xml:space="preserve"> larger than 40.</w:t>
            </w:r>
          </w:p>
        </w:tc>
      </w:tr>
    </w:tbl>
    <w:p w14:paraId="017E565F" w14:textId="77777777" w:rsidR="006A4963" w:rsidRPr="009C55C8" w:rsidRDefault="006A4963">
      <w:pPr>
        <w:rPr>
          <w:b/>
          <w:bCs/>
          <w:noProof/>
          <w:sz w:val="36"/>
          <w:szCs w:val="28"/>
        </w:rPr>
      </w:pPr>
      <w:r w:rsidRPr="009C55C8">
        <w:rPr>
          <w:noProof/>
        </w:rPr>
        <w:lastRenderedPageBreak/>
        <w:br w:type="page"/>
      </w:r>
    </w:p>
    <w:p w14:paraId="710757FC" w14:textId="39660870" w:rsidR="00E95411" w:rsidRDefault="00E95411" w:rsidP="00FE0B05">
      <w:pPr>
        <w:pStyle w:val="Heading2"/>
      </w:pPr>
      <w:r w:rsidRPr="009C55C8">
        <w:lastRenderedPageBreak/>
        <w:t>Chapter 3 Merge DataFrames</w:t>
      </w:r>
    </w:p>
    <w:p w14:paraId="1A5E806A" w14:textId="0B51EDA2" w:rsidR="00E805CA" w:rsidRPr="00E805CA" w:rsidRDefault="00E805CA" w:rsidP="00E805CA">
      <w:pPr>
        <w:pStyle w:val="BodyText"/>
        <w:rPr>
          <w:lang w:val="en-GB"/>
        </w:rPr>
      </w:pPr>
      <w:r>
        <w:rPr>
          <w:lang w:val="en-GB"/>
        </w:rPr>
        <w:t xml:space="preserve">Lesson Recording - </w:t>
      </w:r>
      <w:r w:rsidRPr="00E805CA">
        <w:rPr>
          <w:lang w:val="en-GB"/>
        </w:rPr>
        <w:t>Merge DataFrames in pandas</w:t>
      </w:r>
    </w:p>
    <w:p w14:paraId="41C75682" w14:textId="26AD64E6" w:rsidR="00E95411" w:rsidRPr="009C55C8" w:rsidRDefault="00977422" w:rsidP="00B0027F">
      <w:pPr>
        <w:pStyle w:val="Heading3"/>
        <w:tabs>
          <w:tab w:val="left" w:pos="709"/>
        </w:tabs>
        <w:rPr>
          <w:noProof/>
          <w:lang w:val="en-GB"/>
        </w:rPr>
      </w:pPr>
      <w:r w:rsidRPr="009C55C8">
        <w:rPr>
          <w:noProof/>
          <w:lang w:val="en-GB"/>
        </w:rPr>
        <w:t>3</w:t>
      </w:r>
      <w:r w:rsidR="00E95411" w:rsidRPr="009C55C8">
        <w:rPr>
          <w:noProof/>
          <w:lang w:val="en-GB"/>
        </w:rPr>
        <w:t>.1</w:t>
      </w:r>
      <w:r w:rsidR="00E95411" w:rsidRPr="009C55C8">
        <w:rPr>
          <w:noProof/>
          <w:lang w:val="en-GB"/>
        </w:rPr>
        <w:tab/>
        <w:t>Appending DataFrames by Rows</w:t>
      </w:r>
    </w:p>
    <w:p w14:paraId="174E8BBA" w14:textId="77777777" w:rsidR="00E95411" w:rsidRPr="009C55C8" w:rsidRDefault="00E95411" w:rsidP="00E95411">
      <w:pPr>
        <w:pStyle w:val="BodyText"/>
        <w:rPr>
          <w:noProof/>
          <w:lang w:val="en-GB"/>
        </w:rPr>
      </w:pPr>
      <w:r w:rsidRPr="009C55C8">
        <w:rPr>
          <w:noProof/>
          <w:lang w:val="en-GB"/>
        </w:rPr>
        <w:t>It often happens that multiple parties are actually collecting data for the same empirical study simultaneously. Eventually, their collected data must be merged together for analyses. Though the data could be collected at different locations or during different periods, they must consist of the same variables since the study is identical. Merging these datasets means to append their rows below each other to become one dataset.</w:t>
      </w:r>
    </w:p>
    <w:p w14:paraId="3B531186" w14:textId="77777777" w:rsidR="00E95411" w:rsidRPr="009C55C8" w:rsidRDefault="00E95411" w:rsidP="00E95411">
      <w:pPr>
        <w:pStyle w:val="Figure-Image-Upper"/>
        <w:rPr>
          <w:lang w:val="en-GB"/>
        </w:rPr>
      </w:pPr>
      <w:r w:rsidRPr="009C55C8">
        <w:drawing>
          <wp:inline distT="0" distB="0" distL="0" distR="0" wp14:anchorId="7ED2CA89" wp14:editId="77B0E77F">
            <wp:extent cx="5580000" cy="2044051"/>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0000" cy="2044051"/>
                    </a:xfrm>
                    <a:prstGeom prst="rect">
                      <a:avLst/>
                    </a:prstGeom>
                    <a:noFill/>
                  </pic:spPr>
                </pic:pic>
              </a:graphicData>
            </a:graphic>
          </wp:inline>
        </w:drawing>
      </w:r>
    </w:p>
    <w:p w14:paraId="7CD408EF" w14:textId="298892BC" w:rsidR="00E95411" w:rsidRPr="009C55C8" w:rsidRDefault="00E95411" w:rsidP="00E95411">
      <w:pPr>
        <w:pStyle w:val="Caption"/>
        <w:rPr>
          <w:noProof/>
          <w:lang w:val="en-GB"/>
        </w:rPr>
      </w:pPr>
      <w:r w:rsidRPr="009C55C8">
        <w:rPr>
          <w:noProof/>
          <w:lang w:val="en-GB"/>
        </w:rPr>
        <w:t>Figure 4.</w:t>
      </w:r>
      <w:r w:rsidRPr="009C55C8">
        <w:rPr>
          <w:noProof/>
          <w:lang w:val="en-GB"/>
        </w:rPr>
        <w:fldChar w:fldCharType="begin"/>
      </w:r>
      <w:r w:rsidRPr="009C55C8">
        <w:rPr>
          <w:noProof/>
          <w:lang w:val="en-GB"/>
        </w:rPr>
        <w:instrText xml:space="preserve"> SEQ Figure \* ARABIC </w:instrText>
      </w:r>
      <w:r w:rsidRPr="009C55C8">
        <w:rPr>
          <w:noProof/>
          <w:lang w:val="en-GB"/>
        </w:rPr>
        <w:fldChar w:fldCharType="separate"/>
      </w:r>
      <w:r w:rsidR="00B60DB2" w:rsidRPr="009C55C8">
        <w:rPr>
          <w:noProof/>
          <w:lang w:val="en-GB"/>
        </w:rPr>
        <w:t>19</w:t>
      </w:r>
      <w:r w:rsidRPr="009C55C8">
        <w:rPr>
          <w:noProof/>
          <w:lang w:val="en-GB"/>
        </w:rPr>
        <w:fldChar w:fldCharType="end"/>
      </w:r>
      <w:r w:rsidRPr="009C55C8">
        <w:rPr>
          <w:noProof/>
          <w:lang w:val="en-GB"/>
        </w:rPr>
        <w:t xml:space="preserve"> Concatenating Two Datasets with </w:t>
      </w:r>
      <w:r w:rsidR="005915F4">
        <w:rPr>
          <w:noProof/>
          <w:lang w:val="en-GB"/>
        </w:rPr>
        <w:t xml:space="preserve">Different </w:t>
      </w:r>
      <w:r w:rsidR="005915F4" w:rsidRPr="009C55C8">
        <w:rPr>
          <w:noProof/>
          <w:lang w:val="en-GB"/>
        </w:rPr>
        <w:t xml:space="preserve">Rows </w:t>
      </w:r>
      <w:r w:rsidR="005915F4">
        <w:rPr>
          <w:noProof/>
          <w:lang w:val="en-GB"/>
        </w:rPr>
        <w:t xml:space="preserve">but </w:t>
      </w:r>
      <w:r w:rsidRPr="009C55C8">
        <w:rPr>
          <w:noProof/>
          <w:lang w:val="en-GB"/>
        </w:rPr>
        <w:t>Identical Variables</w:t>
      </w:r>
    </w:p>
    <w:p w14:paraId="6D67AF0F" w14:textId="77777777" w:rsidR="00E95411" w:rsidRPr="009C55C8" w:rsidRDefault="00E95411" w:rsidP="00E95411">
      <w:pPr>
        <w:pStyle w:val="BodyText"/>
        <w:rPr>
          <w:noProof/>
          <w:lang w:val="en-GB"/>
        </w:rPr>
      </w:pPr>
      <w:r w:rsidRPr="009C55C8">
        <w:rPr>
          <w:noProof/>
          <w:lang w:val="en-GB"/>
        </w:rPr>
        <w:t xml:space="preserve">In Python, we can use the </w:t>
      </w:r>
      <w:r w:rsidRPr="009C55C8">
        <w:rPr>
          <w:rFonts w:ascii="Consolas" w:hAnsi="Consolas"/>
          <w:noProof/>
          <w:lang w:val="en-GB"/>
        </w:rPr>
        <w:t>.append()</w:t>
      </w:r>
      <w:r w:rsidRPr="009C55C8">
        <w:rPr>
          <w:noProof/>
          <w:lang w:val="en-GB"/>
        </w:rPr>
        <w:t xml:space="preserve"> method to merge two DataFrames with identical variables into 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E95411" w:rsidRPr="000A7171" w14:paraId="3488BABB" w14:textId="77777777" w:rsidTr="000762D6">
        <w:tc>
          <w:tcPr>
            <w:tcW w:w="9017" w:type="dxa"/>
            <w:shd w:val="clear" w:color="auto" w:fill="D9D9D9" w:themeFill="background1" w:themeFillShade="D9"/>
            <w:vAlign w:val="center"/>
          </w:tcPr>
          <w:p w14:paraId="3DB3C491" w14:textId="77777777" w:rsidR="00E95411" w:rsidRPr="009C55C8" w:rsidRDefault="00E95411" w:rsidP="000762D6">
            <w:pPr>
              <w:pStyle w:val="Code"/>
              <w:tabs>
                <w:tab w:val="left" w:pos="6557"/>
              </w:tabs>
              <w:ind w:left="33"/>
              <w:rPr>
                <w:noProof/>
                <w:lang w:val="en-GB"/>
              </w:rPr>
            </w:pPr>
            <w:r w:rsidRPr="009C55C8">
              <w:rPr>
                <w:noProof/>
                <w:lang w:val="en-GB"/>
              </w:rPr>
              <w:t>DataFrame_name</w:t>
            </w:r>
            <w:r w:rsidRPr="009C55C8">
              <w:rPr>
                <w:noProof/>
                <w:color w:val="auto"/>
                <w:lang w:val="en-GB"/>
              </w:rPr>
              <w:t>.</w:t>
            </w:r>
            <w:r w:rsidRPr="009C55C8">
              <w:rPr>
                <w:noProof/>
                <w:color w:val="76923C" w:themeColor="accent3" w:themeShade="BF"/>
                <w:lang w:val="en-GB"/>
              </w:rPr>
              <w:t>append</w:t>
            </w:r>
            <w:r w:rsidRPr="009C55C8">
              <w:rPr>
                <w:noProof/>
                <w:color w:val="auto"/>
                <w:lang w:val="en-GB"/>
              </w:rPr>
              <w:t>(</w:t>
            </w:r>
            <w:r w:rsidRPr="009C55C8">
              <w:rPr>
                <w:noProof/>
                <w:color w:val="595959" w:themeColor="text1" w:themeTint="A6"/>
                <w:lang w:val="en-GB"/>
              </w:rPr>
              <w:t>other</w:t>
            </w:r>
            <w:r w:rsidRPr="009C55C8">
              <w:rPr>
                <w:noProof/>
                <w:color w:val="auto"/>
                <w:lang w:val="en-GB"/>
              </w:rPr>
              <w:t xml:space="preserve"> = [</w:t>
            </w:r>
            <w:r w:rsidRPr="009C55C8">
              <w:rPr>
                <w:noProof/>
                <w:color w:val="595959" w:themeColor="text1" w:themeTint="A6"/>
                <w:lang w:val="en-GB"/>
              </w:rPr>
              <w:t>OtherDataFrames</w:t>
            </w:r>
            <w:r w:rsidRPr="009C55C8">
              <w:rPr>
                <w:noProof/>
                <w:color w:val="auto"/>
                <w:lang w:val="en-GB"/>
              </w:rPr>
              <w:t>])</w:t>
            </w:r>
          </w:p>
        </w:tc>
      </w:tr>
    </w:tbl>
    <w:p w14:paraId="7C70596B" w14:textId="77777777" w:rsidR="00E95411" w:rsidRPr="009C55C8" w:rsidRDefault="00E95411" w:rsidP="00E95411">
      <w:pPr>
        <w:pStyle w:val="BodyText"/>
        <w:rPr>
          <w:noProof/>
          <w:lang w:val="en-GB"/>
        </w:rPr>
      </w:pPr>
      <w:r w:rsidRPr="009C55C8">
        <w:rPr>
          <w:noProof/>
          <w:lang w:val="en-GB"/>
        </w:rPr>
        <w:t xml:space="preserve">The parameter </w:t>
      </w:r>
      <w:r w:rsidRPr="009C55C8">
        <w:rPr>
          <w:rFonts w:ascii="Consolas" w:hAnsi="Consolas"/>
          <w:noProof/>
          <w:lang w:val="en-GB"/>
        </w:rPr>
        <w:t>other</w:t>
      </w:r>
      <w:r w:rsidRPr="009C55C8">
        <w:rPr>
          <w:noProof/>
          <w:lang w:val="en-GB"/>
        </w:rPr>
        <w:t xml:space="preserve"> is used for the specification of those DataFrames to be appended to </w:t>
      </w:r>
      <w:r w:rsidRPr="009C55C8">
        <w:rPr>
          <w:rFonts w:ascii="Consolas" w:hAnsi="Consolas"/>
          <w:noProof/>
          <w:lang w:val="en-GB"/>
        </w:rPr>
        <w:t>DataFrame_name</w:t>
      </w:r>
      <w:r w:rsidRPr="009C55C8">
        <w:rPr>
          <w:noProof/>
          <w:lang w:val="en-GB"/>
        </w:rPr>
        <w:t xml:space="preserve"> eventually. If we only have one DataFrame to be assigned to the parameter </w:t>
      </w:r>
      <w:r w:rsidRPr="009C55C8">
        <w:rPr>
          <w:rFonts w:ascii="Consolas" w:hAnsi="Consolas"/>
          <w:noProof/>
          <w:lang w:val="en-GB"/>
        </w:rPr>
        <w:t>other</w:t>
      </w:r>
      <w:r w:rsidRPr="009C55C8">
        <w:rPr>
          <w:noProof/>
          <w:lang w:val="en-GB"/>
        </w:rPr>
        <w:t xml:space="preserve">, we simply put its name without quotation marks behind </w:t>
      </w:r>
      <w:r w:rsidRPr="009C55C8">
        <w:rPr>
          <w:rFonts w:ascii="Consolas" w:hAnsi="Consolas"/>
          <w:noProof/>
          <w:lang w:val="en-GB"/>
        </w:rPr>
        <w:t>other</w:t>
      </w:r>
      <w:r w:rsidRPr="00053567">
        <w:rPr>
          <w:noProof/>
          <w:lang w:val="en-GB"/>
        </w:rPr>
        <w:t xml:space="preserve"> </w:t>
      </w:r>
      <w:r w:rsidRPr="009C55C8">
        <w:rPr>
          <w:rFonts w:ascii="Consolas" w:hAnsi="Consolas"/>
          <w:noProof/>
          <w:lang w:val="en-GB"/>
        </w:rPr>
        <w:t>=</w:t>
      </w:r>
      <w:r w:rsidRPr="009C55C8">
        <w:rPr>
          <w:noProof/>
          <w:lang w:val="en-GB"/>
        </w:rPr>
        <w:t xml:space="preserve">. In the case of specifying multiple DataFrames to the parameter </w:t>
      </w:r>
      <w:r w:rsidRPr="009C55C8">
        <w:rPr>
          <w:rFonts w:ascii="Consolas" w:hAnsi="Consolas"/>
          <w:noProof/>
          <w:lang w:val="en-GB"/>
        </w:rPr>
        <w:t>other</w:t>
      </w:r>
      <w:r w:rsidRPr="009C55C8">
        <w:rPr>
          <w:noProof/>
          <w:lang w:val="en-GB"/>
        </w:rPr>
        <w:t>, we need to put their names in a list.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E95411" w:rsidRPr="000A7171" w14:paraId="5BB239F4" w14:textId="77777777" w:rsidTr="000762D6">
        <w:tc>
          <w:tcPr>
            <w:tcW w:w="9017" w:type="dxa"/>
          </w:tcPr>
          <w:p w14:paraId="7D2354A1" w14:textId="77777777" w:rsidR="00E95411" w:rsidRPr="009C55C8" w:rsidRDefault="00E95411" w:rsidP="000762D6">
            <w:pPr>
              <w:pStyle w:val="BodyText"/>
              <w:rPr>
                <w:noProof/>
                <w:lang w:val="en-GB"/>
              </w:rPr>
            </w:pPr>
            <w:r w:rsidRPr="009C55C8">
              <w:rPr>
                <w:b/>
                <w:bCs/>
                <w:noProof/>
                <w:lang w:val="en-GB"/>
              </w:rPr>
              <w:t>Example (Cont’d):</w:t>
            </w:r>
            <w:r w:rsidRPr="009C55C8">
              <w:rPr>
                <w:noProof/>
                <w:lang w:val="en-GB"/>
              </w:rPr>
              <w:t xml:space="preserve"> In order to study the different income groups in the US census data more efficiently, the data analysts have decided to split the dataset into two. Observatons with income “&lt;50K” will be saved in a new dataset named </w:t>
            </w:r>
            <w:r w:rsidRPr="009C55C8">
              <w:rPr>
                <w:noProof/>
                <w:lang w:val="en-GB"/>
              </w:rPr>
              <w:lastRenderedPageBreak/>
              <w:t>“census_low” and those with income “&gt;50K” are now saved in “census_high”. Now, after the datasets have been cleaned and studied separately, both datasets should be merged again for some joint analyses.</w:t>
            </w:r>
          </w:p>
          <w:p w14:paraId="4F72A0F2" w14:textId="77777777" w:rsidR="00E95411" w:rsidRPr="009C55C8" w:rsidRDefault="00E95411" w:rsidP="000762D6">
            <w:pPr>
              <w:pStyle w:val="Figure-Image-Upper"/>
              <w:rPr>
                <w:lang w:val="en-GB"/>
              </w:rPr>
            </w:pPr>
            <w:r w:rsidRPr="009C55C8">
              <w:drawing>
                <wp:inline distT="0" distB="0" distL="0" distR="0" wp14:anchorId="58ADEB8C" wp14:editId="23322FCE">
                  <wp:extent cx="5580000" cy="2891295"/>
                  <wp:effectExtent l="19050" t="19050" r="20955" b="2349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8868" t="20870" r="2377" b="3800"/>
                          <a:stretch/>
                        </pic:blipFill>
                        <pic:spPr bwMode="auto">
                          <a:xfrm>
                            <a:off x="0" y="0"/>
                            <a:ext cx="5580000" cy="2891295"/>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953283" w14:textId="5908F956" w:rsidR="00E95411" w:rsidRPr="009C55C8" w:rsidRDefault="00E95411" w:rsidP="000762D6">
            <w:pPr>
              <w:pStyle w:val="Caption"/>
              <w:rPr>
                <w:noProof/>
                <w:lang w:val="en-GB"/>
              </w:rPr>
            </w:pPr>
            <w:bookmarkStart w:id="26" w:name="_Ref62927946"/>
            <w:r w:rsidRPr="009C55C8">
              <w:rPr>
                <w:noProof/>
                <w:lang w:val="en-GB"/>
              </w:rPr>
              <w:t>Figure 4.</w:t>
            </w:r>
            <w:r w:rsidRPr="009C55C8">
              <w:rPr>
                <w:noProof/>
                <w:lang w:val="en-GB"/>
              </w:rPr>
              <w:fldChar w:fldCharType="begin"/>
            </w:r>
            <w:r w:rsidRPr="009C55C8">
              <w:rPr>
                <w:noProof/>
                <w:lang w:val="en-GB"/>
              </w:rPr>
              <w:instrText xml:space="preserve"> SEQ Figure \* ARABIC </w:instrText>
            </w:r>
            <w:r w:rsidRPr="009C55C8">
              <w:rPr>
                <w:noProof/>
                <w:lang w:val="en-GB"/>
              </w:rPr>
              <w:fldChar w:fldCharType="separate"/>
            </w:r>
            <w:r w:rsidR="00B60DB2" w:rsidRPr="009C55C8">
              <w:rPr>
                <w:noProof/>
                <w:lang w:val="en-GB"/>
              </w:rPr>
              <w:t>20</w:t>
            </w:r>
            <w:r w:rsidRPr="009C55C8">
              <w:rPr>
                <w:noProof/>
                <w:lang w:val="en-GB"/>
              </w:rPr>
              <w:fldChar w:fldCharType="end"/>
            </w:r>
            <w:bookmarkEnd w:id="26"/>
            <w:r w:rsidRPr="009C55C8">
              <w:rPr>
                <w:noProof/>
                <w:lang w:val="en-GB"/>
              </w:rPr>
              <w:t xml:space="preserve"> Appending Two DataFrames</w:t>
            </w:r>
          </w:p>
          <w:p w14:paraId="25BFBA30" w14:textId="451347D2" w:rsidR="00E95411" w:rsidRPr="009C55C8" w:rsidRDefault="00E95411" w:rsidP="000762D6">
            <w:pPr>
              <w:pStyle w:val="BodyText"/>
              <w:rPr>
                <w:noProof/>
                <w:lang w:val="en-GB"/>
              </w:rPr>
            </w:pPr>
            <w:r w:rsidRPr="009C55C8">
              <w:rPr>
                <w:noProof/>
                <w:lang w:val="en-GB"/>
              </w:rPr>
              <w:t xml:space="preserve">Note that we can also apply the </w:t>
            </w:r>
            <w:r w:rsidRPr="009C55C8">
              <w:rPr>
                <w:rFonts w:ascii="Consolas" w:hAnsi="Consolas"/>
                <w:noProof/>
                <w:lang w:val="en-GB"/>
              </w:rPr>
              <w:t>.append()</w:t>
            </w:r>
            <w:r w:rsidRPr="009C55C8">
              <w:rPr>
                <w:noProof/>
                <w:lang w:val="en-GB"/>
              </w:rPr>
              <w:t xml:space="preserve"> method on </w:t>
            </w:r>
            <w:r w:rsidRPr="009C55C8">
              <w:rPr>
                <w:rFonts w:ascii="Consolas" w:hAnsi="Consolas"/>
                <w:noProof/>
                <w:lang w:val="en-GB"/>
              </w:rPr>
              <w:t>census_low</w:t>
            </w:r>
            <w:r w:rsidRPr="009C55C8">
              <w:rPr>
                <w:noProof/>
                <w:lang w:val="en-GB"/>
              </w:rPr>
              <w:t xml:space="preserve"> directly. However, we must be very sure that we no longer need </w:t>
            </w:r>
            <w:r w:rsidRPr="009C55C8">
              <w:rPr>
                <w:rFonts w:ascii="Consolas" w:hAnsi="Consolas"/>
                <w:noProof/>
                <w:lang w:val="en-GB"/>
              </w:rPr>
              <w:t>census_low</w:t>
            </w:r>
            <w:r w:rsidRPr="009C55C8">
              <w:rPr>
                <w:noProof/>
                <w:lang w:val="en-GB"/>
              </w:rPr>
              <w:t xml:space="preserve"> with its original data since there is no way to retrieve its original content after the appending process, unless we</w:t>
            </w:r>
            <w:r w:rsidR="00420540">
              <w:rPr>
                <w:noProof/>
                <w:lang w:val="en-GB"/>
              </w:rPr>
              <w:t xml:space="preserve"> can</w:t>
            </w:r>
            <w:r w:rsidRPr="009C55C8">
              <w:rPr>
                <w:noProof/>
                <w:lang w:val="en-GB"/>
              </w:rPr>
              <w:t xml:space="preserve"> import the original dataset from an external source again. Furthermore, if we appended </w:t>
            </w:r>
            <w:r w:rsidRPr="009C55C8">
              <w:rPr>
                <w:rFonts w:ascii="Consolas" w:hAnsi="Consolas"/>
                <w:noProof/>
                <w:lang w:val="en-GB"/>
              </w:rPr>
              <w:t>census_</w:t>
            </w:r>
            <w:r w:rsidR="00A25679">
              <w:rPr>
                <w:rFonts w:ascii="Consolas" w:hAnsi="Consolas"/>
                <w:noProof/>
                <w:lang w:val="en-GB"/>
              </w:rPr>
              <w:t>high</w:t>
            </w:r>
            <w:r w:rsidR="00A25679" w:rsidRPr="009C55C8">
              <w:rPr>
                <w:noProof/>
                <w:lang w:val="en-GB"/>
              </w:rPr>
              <w:t xml:space="preserve"> </w:t>
            </w:r>
            <w:r w:rsidRPr="009C55C8">
              <w:rPr>
                <w:noProof/>
                <w:lang w:val="en-GB"/>
              </w:rPr>
              <w:t xml:space="preserve">to </w:t>
            </w:r>
            <w:r w:rsidRPr="009C55C8">
              <w:rPr>
                <w:rFonts w:ascii="Consolas" w:hAnsi="Consolas"/>
                <w:noProof/>
                <w:lang w:val="en-GB"/>
              </w:rPr>
              <w:t>census_low</w:t>
            </w:r>
            <w:r w:rsidRPr="009C55C8">
              <w:rPr>
                <w:noProof/>
                <w:lang w:val="en-GB"/>
              </w:rPr>
              <w:t xml:space="preserve"> directly and re-ran the same code out of whatever reasons, </w:t>
            </w:r>
            <w:r w:rsidRPr="009C55C8">
              <w:rPr>
                <w:rFonts w:ascii="Consolas" w:hAnsi="Consolas"/>
                <w:noProof/>
                <w:lang w:val="en-GB"/>
              </w:rPr>
              <w:t>census_low</w:t>
            </w:r>
            <w:r w:rsidRPr="009C55C8">
              <w:rPr>
                <w:noProof/>
                <w:lang w:val="en-GB"/>
              </w:rPr>
              <w:t xml:space="preserve"> would eventually contain the observations of </w:t>
            </w:r>
            <w:r w:rsidRPr="009C55C8">
              <w:rPr>
                <w:rFonts w:ascii="Consolas" w:hAnsi="Consolas"/>
                <w:noProof/>
                <w:lang w:val="en-GB"/>
              </w:rPr>
              <w:t>census_high</w:t>
            </w:r>
            <w:r w:rsidRPr="009C55C8">
              <w:rPr>
                <w:noProof/>
                <w:lang w:val="en-GB"/>
              </w:rPr>
              <w:t xml:space="preserve"> double. Therefore, in </w:t>
            </w:r>
            <w:r w:rsidRPr="00A25679">
              <w:rPr>
                <w:noProof/>
                <w:lang w:val="en-GB"/>
              </w:rPr>
              <w:fldChar w:fldCharType="begin"/>
            </w:r>
            <w:r w:rsidRPr="009C55C8">
              <w:rPr>
                <w:noProof/>
                <w:lang w:val="en-GB"/>
              </w:rPr>
              <w:instrText xml:space="preserve"> REF _Ref62927946 \h </w:instrText>
            </w:r>
            <w:r w:rsidRPr="00A25679">
              <w:rPr>
                <w:noProof/>
                <w:lang w:val="en-GB"/>
              </w:rPr>
            </w:r>
            <w:r w:rsidRPr="00A25679">
              <w:rPr>
                <w:noProof/>
                <w:lang w:val="en-GB"/>
              </w:rPr>
              <w:fldChar w:fldCharType="separate"/>
            </w:r>
            <w:r w:rsidR="00B60DB2" w:rsidRPr="009C55C8">
              <w:rPr>
                <w:noProof/>
                <w:lang w:val="en-GB"/>
              </w:rPr>
              <w:t>Figure 4.20</w:t>
            </w:r>
            <w:r w:rsidRPr="00A25679">
              <w:rPr>
                <w:noProof/>
                <w:lang w:val="en-GB"/>
              </w:rPr>
              <w:fldChar w:fldCharType="end"/>
            </w:r>
            <w:r w:rsidRPr="009C55C8">
              <w:rPr>
                <w:noProof/>
                <w:lang w:val="en-GB"/>
              </w:rPr>
              <w:t xml:space="preserve">, we first copy </w:t>
            </w:r>
            <w:r w:rsidRPr="009C55C8">
              <w:rPr>
                <w:rFonts w:ascii="Consolas" w:hAnsi="Consolas"/>
                <w:noProof/>
                <w:lang w:val="en-GB"/>
              </w:rPr>
              <w:t>census_low</w:t>
            </w:r>
            <w:r w:rsidRPr="009C55C8">
              <w:rPr>
                <w:noProof/>
                <w:lang w:val="en-GB"/>
              </w:rPr>
              <w:t xml:space="preserve"> to a new DataFrame named </w:t>
            </w:r>
            <w:r w:rsidRPr="009C55C8">
              <w:rPr>
                <w:rFonts w:ascii="Consolas" w:hAnsi="Consolas"/>
                <w:noProof/>
                <w:lang w:val="en-GB"/>
              </w:rPr>
              <w:t>census_new</w:t>
            </w:r>
            <w:r w:rsidRPr="009C55C8">
              <w:rPr>
                <w:noProof/>
                <w:lang w:val="en-GB"/>
              </w:rPr>
              <w:t xml:space="preserve">. And the </w:t>
            </w:r>
            <w:r w:rsidRPr="009C55C8">
              <w:rPr>
                <w:rFonts w:ascii="Consolas" w:hAnsi="Consolas"/>
                <w:noProof/>
                <w:lang w:val="en-GB"/>
              </w:rPr>
              <w:t>.append()</w:t>
            </w:r>
            <w:r w:rsidRPr="009C55C8">
              <w:rPr>
                <w:noProof/>
                <w:lang w:val="en-GB"/>
              </w:rPr>
              <w:t xml:space="preserve"> method is only applied on </w:t>
            </w:r>
            <w:r w:rsidRPr="009C55C8">
              <w:rPr>
                <w:rFonts w:ascii="Consolas" w:hAnsi="Consolas"/>
                <w:noProof/>
                <w:lang w:val="en-GB"/>
              </w:rPr>
              <w:t>census_new</w:t>
            </w:r>
            <w:r w:rsidRPr="009C55C8">
              <w:rPr>
                <w:noProof/>
                <w:lang w:val="en-GB"/>
              </w:rPr>
              <w:t>. Re-running the same code would not create mess in any of the involved DataFrame</w:t>
            </w:r>
            <w:r w:rsidR="00485930">
              <w:rPr>
                <w:noProof/>
                <w:lang w:val="en-GB"/>
              </w:rPr>
              <w:t>s</w:t>
            </w:r>
            <w:r w:rsidRPr="009C55C8">
              <w:rPr>
                <w:noProof/>
                <w:lang w:val="en-GB"/>
              </w:rPr>
              <w:t xml:space="preserve"> at all.</w:t>
            </w:r>
          </w:p>
          <w:p w14:paraId="47567ACF" w14:textId="4E62F4E3" w:rsidR="00E95411" w:rsidRPr="009C55C8" w:rsidRDefault="00E95411" w:rsidP="00B0027F">
            <w:pPr>
              <w:pStyle w:val="BodyText"/>
              <w:rPr>
                <w:noProof/>
                <w:lang w:val="en-GB"/>
              </w:rPr>
            </w:pPr>
            <w:r w:rsidRPr="009C55C8">
              <w:rPr>
                <w:noProof/>
                <w:lang w:val="en-GB"/>
              </w:rPr>
              <w:t xml:space="preserve">Logically, the observations in the merged DataFrame do not follow the same order as </w:t>
            </w:r>
            <w:r w:rsidRPr="009C55C8">
              <w:rPr>
                <w:rFonts w:ascii="Consolas" w:hAnsi="Consolas"/>
                <w:noProof/>
                <w:lang w:val="en-GB"/>
              </w:rPr>
              <w:t>census</w:t>
            </w:r>
            <w:r w:rsidRPr="009C55C8">
              <w:rPr>
                <w:noProof/>
                <w:lang w:val="en-GB"/>
              </w:rPr>
              <w:t xml:space="preserve"> since it does not play any role in this appending process at all.</w:t>
            </w:r>
          </w:p>
        </w:tc>
      </w:tr>
    </w:tbl>
    <w:p w14:paraId="5F662EEA" w14:textId="77777777" w:rsidR="00E95411" w:rsidRPr="00F327F3" w:rsidRDefault="00E95411" w:rsidP="00E95411">
      <w:pPr>
        <w:spacing w:before="240" w:after="120"/>
        <w:jc w:val="left"/>
        <w:rPr>
          <w:b/>
          <w:noProof/>
          <w:sz w:val="28"/>
        </w:rPr>
      </w:pPr>
      <w:r w:rsidRPr="00F327F3">
        <w:rPr>
          <w:b/>
          <w:noProof/>
          <w:sz w:val="28"/>
        </w:rPr>
        <w:lastRenderedPageBreak/>
        <w:t>Read</w:t>
      </w:r>
    </w:p>
    <w:p w14:paraId="6E22A8B6" w14:textId="18D754F2" w:rsidR="00E95411" w:rsidRPr="00F327F3" w:rsidRDefault="00E95411" w:rsidP="00E95411">
      <w:pPr>
        <w:pStyle w:val="BodyText"/>
        <w:rPr>
          <w:noProof/>
          <w:lang w:val="en-GB"/>
        </w:rPr>
      </w:pPr>
      <w:r w:rsidRPr="00F327F3">
        <w:rPr>
          <w:noProof/>
          <w:lang w:val="en-GB"/>
        </w:rPr>
        <w:t xml:space="preserve">Refer to the link below for more details and examples on the </w:t>
      </w:r>
      <w:r w:rsidRPr="00F327F3">
        <w:rPr>
          <w:rFonts w:ascii="Consolas" w:hAnsi="Consolas"/>
          <w:noProof/>
          <w:lang w:val="en-GB"/>
        </w:rPr>
        <w:t>.append()</w:t>
      </w:r>
      <w:r w:rsidRPr="00F327F3">
        <w:rPr>
          <w:noProof/>
          <w:lang w:val="en-GB"/>
        </w:rPr>
        <w:t xml:space="preserve"> method of the pandas package:</w:t>
      </w:r>
    </w:p>
    <w:p w14:paraId="42AF48ED" w14:textId="361C2122" w:rsidR="00E95411" w:rsidRPr="00F327F3" w:rsidRDefault="00C1123A" w:rsidP="00E95411">
      <w:pPr>
        <w:pStyle w:val="BodyText"/>
        <w:rPr>
          <w:noProof/>
          <w:lang w:val="en-GB"/>
        </w:rPr>
      </w:pPr>
      <w:hyperlink r:id="rId42" w:history="1">
        <w:r w:rsidR="00E95411" w:rsidRPr="00F327F3">
          <w:rPr>
            <w:rStyle w:val="Hyperlink"/>
            <w:noProof/>
            <w:lang w:val="en-GB"/>
          </w:rPr>
          <w:t>https://pandas.pydata.org/pandas-docs/stable/reference/api/pandas.DataFrame.</w:t>
        </w:r>
        <w:r w:rsidR="00E95411" w:rsidRPr="00F327F3">
          <w:rPr>
            <w:noProof/>
            <w:lang w:val="en-GB"/>
          </w:rPr>
          <w:t xml:space="preserve"> </w:t>
        </w:r>
        <w:r w:rsidR="00E95411" w:rsidRPr="00F327F3">
          <w:rPr>
            <w:rFonts w:ascii="Times New Roman" w:hAnsi="Times New Roman"/>
            <w:noProof/>
            <w:lang w:val="en-GB"/>
          </w:rPr>
          <w:t>‌</w:t>
        </w:r>
        <w:r w:rsidR="00E95411" w:rsidRPr="00F327F3">
          <w:rPr>
            <w:rStyle w:val="Hyperlink"/>
            <w:noProof/>
            <w:lang w:val="en-GB"/>
          </w:rPr>
          <w:t>append.html</w:t>
        </w:r>
      </w:hyperlink>
    </w:p>
    <w:p w14:paraId="598D7AD9" w14:textId="2056976C" w:rsidR="00E95411" w:rsidRPr="00F327F3" w:rsidRDefault="00724593" w:rsidP="00B0027F">
      <w:pPr>
        <w:pStyle w:val="Heading3"/>
        <w:tabs>
          <w:tab w:val="left" w:pos="709"/>
        </w:tabs>
        <w:rPr>
          <w:noProof/>
          <w:lang w:val="en-GB"/>
        </w:rPr>
      </w:pPr>
      <w:r w:rsidRPr="00F327F3">
        <w:rPr>
          <w:noProof/>
          <w:lang w:val="en-GB"/>
        </w:rPr>
        <w:t>3</w:t>
      </w:r>
      <w:r w:rsidR="00E95411" w:rsidRPr="00F327F3">
        <w:rPr>
          <w:noProof/>
          <w:lang w:val="en-GB"/>
        </w:rPr>
        <w:t>.2</w:t>
      </w:r>
      <w:r w:rsidR="00E95411" w:rsidRPr="00F327F3">
        <w:rPr>
          <w:noProof/>
          <w:lang w:val="en-GB"/>
        </w:rPr>
        <w:tab/>
        <w:t>Merging DataFrames with Different Shapes</w:t>
      </w:r>
    </w:p>
    <w:p w14:paraId="23AEAD00" w14:textId="3876031E" w:rsidR="00E95411" w:rsidRPr="00F327F3" w:rsidRDefault="00E95411" w:rsidP="00E95411">
      <w:pPr>
        <w:pStyle w:val="BodyText"/>
        <w:rPr>
          <w:noProof/>
          <w:lang w:val="en-GB"/>
        </w:rPr>
      </w:pPr>
      <w:r w:rsidRPr="00F327F3">
        <w:rPr>
          <w:noProof/>
          <w:lang w:val="en-GB"/>
        </w:rPr>
        <w:t xml:space="preserve">The </w:t>
      </w:r>
      <w:r w:rsidRPr="00F327F3">
        <w:rPr>
          <w:rFonts w:ascii="Consolas" w:hAnsi="Consolas"/>
          <w:noProof/>
          <w:lang w:val="en-GB"/>
        </w:rPr>
        <w:t>.append()</w:t>
      </w:r>
      <w:r w:rsidRPr="00F327F3">
        <w:rPr>
          <w:noProof/>
          <w:lang w:val="en-GB"/>
        </w:rPr>
        <w:t xml:space="preserve"> method introduced in Chapter </w:t>
      </w:r>
      <w:r w:rsidR="00724593" w:rsidRPr="00F327F3">
        <w:rPr>
          <w:noProof/>
          <w:lang w:val="en-GB"/>
        </w:rPr>
        <w:t>3</w:t>
      </w:r>
      <w:r w:rsidRPr="00F327F3">
        <w:rPr>
          <w:noProof/>
          <w:lang w:val="en-GB"/>
        </w:rPr>
        <w:t>.1 is applicable for merging two DataFrames with the same variables by rows. Nevertheless, there are other scenarios when merging multiple datasets in general.</w:t>
      </w:r>
    </w:p>
    <w:p w14:paraId="7F2FAE7D" w14:textId="6F00836A" w:rsidR="00E95411" w:rsidRPr="00F327F3" w:rsidRDefault="00E95411" w:rsidP="00E95411">
      <w:pPr>
        <w:pStyle w:val="BodyText"/>
        <w:rPr>
          <w:noProof/>
          <w:lang w:val="en-GB"/>
        </w:rPr>
      </w:pPr>
      <w:r w:rsidRPr="00F327F3">
        <w:rPr>
          <w:noProof/>
          <w:lang w:val="en-GB"/>
        </w:rPr>
        <w:t>Another rather uncomplicated scenario is that different variables are found across multiple DataFrames. But they contain the same observations.</w:t>
      </w:r>
    </w:p>
    <w:p w14:paraId="6345FB47" w14:textId="77777777" w:rsidR="00E95411" w:rsidRPr="00F327F3" w:rsidRDefault="00E95411" w:rsidP="00E95411">
      <w:pPr>
        <w:pStyle w:val="Figure-Image-Upper"/>
        <w:rPr>
          <w:lang w:val="en-GB"/>
        </w:rPr>
      </w:pPr>
      <w:r w:rsidRPr="00F327F3">
        <w:drawing>
          <wp:inline distT="0" distB="0" distL="0" distR="0" wp14:anchorId="5760B26C" wp14:editId="33A9C91A">
            <wp:extent cx="5580000" cy="2085816"/>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0000" cy="2085816"/>
                    </a:xfrm>
                    <a:prstGeom prst="rect">
                      <a:avLst/>
                    </a:prstGeom>
                    <a:noFill/>
                  </pic:spPr>
                </pic:pic>
              </a:graphicData>
            </a:graphic>
          </wp:inline>
        </w:drawing>
      </w:r>
    </w:p>
    <w:p w14:paraId="0EC5B507" w14:textId="562830AE" w:rsidR="00E95411" w:rsidRPr="00F327F3" w:rsidRDefault="00E95411" w:rsidP="00E95411">
      <w:pPr>
        <w:pStyle w:val="Caption"/>
        <w:rPr>
          <w:noProof/>
          <w:lang w:val="en-GB"/>
        </w:rPr>
      </w:pPr>
      <w:bookmarkStart w:id="27" w:name="_Ref63002523"/>
      <w:r w:rsidRPr="00F327F3">
        <w:rPr>
          <w:noProof/>
          <w:lang w:val="en-GB"/>
        </w:rPr>
        <w:t>Figure 4.</w:t>
      </w:r>
      <w:r w:rsidRPr="00F327F3">
        <w:rPr>
          <w:noProof/>
          <w:lang w:val="en-GB"/>
        </w:rPr>
        <w:fldChar w:fldCharType="begin"/>
      </w:r>
      <w:r w:rsidRPr="00F327F3">
        <w:rPr>
          <w:noProof/>
          <w:lang w:val="en-GB"/>
        </w:rPr>
        <w:instrText xml:space="preserve"> SEQ Figure \* ARABIC </w:instrText>
      </w:r>
      <w:r w:rsidRPr="00F327F3">
        <w:rPr>
          <w:noProof/>
          <w:lang w:val="en-GB"/>
        </w:rPr>
        <w:fldChar w:fldCharType="separate"/>
      </w:r>
      <w:r w:rsidR="00B60DB2" w:rsidRPr="00F327F3">
        <w:rPr>
          <w:noProof/>
          <w:lang w:val="en-GB"/>
        </w:rPr>
        <w:t>21</w:t>
      </w:r>
      <w:r w:rsidRPr="00F327F3">
        <w:rPr>
          <w:noProof/>
          <w:lang w:val="en-GB"/>
        </w:rPr>
        <w:fldChar w:fldCharType="end"/>
      </w:r>
      <w:bookmarkEnd w:id="27"/>
      <w:r w:rsidRPr="00F327F3">
        <w:rPr>
          <w:noProof/>
          <w:lang w:val="en-GB"/>
        </w:rPr>
        <w:t xml:space="preserve"> Concatenating Two Datasets with </w:t>
      </w:r>
      <w:r w:rsidR="00C96310">
        <w:rPr>
          <w:noProof/>
          <w:lang w:val="en-GB"/>
        </w:rPr>
        <w:t xml:space="preserve">Different </w:t>
      </w:r>
      <w:r w:rsidR="00C96310" w:rsidRPr="00F327F3">
        <w:rPr>
          <w:noProof/>
          <w:lang w:val="en-GB"/>
        </w:rPr>
        <w:t xml:space="preserve">Columns </w:t>
      </w:r>
      <w:r w:rsidR="00C96310">
        <w:rPr>
          <w:noProof/>
          <w:lang w:val="en-GB"/>
        </w:rPr>
        <w:t xml:space="preserve">but </w:t>
      </w:r>
      <w:r w:rsidRPr="00F327F3">
        <w:rPr>
          <w:noProof/>
          <w:lang w:val="en-GB"/>
        </w:rPr>
        <w:t>Identical Observations</w:t>
      </w:r>
    </w:p>
    <w:p w14:paraId="51BE860A" w14:textId="01BAF7BF" w:rsidR="00E95411" w:rsidRPr="00F327F3" w:rsidRDefault="00E95411" w:rsidP="00E95411">
      <w:pPr>
        <w:pStyle w:val="BodyText"/>
        <w:rPr>
          <w:noProof/>
          <w:lang w:val="en-GB"/>
        </w:rPr>
      </w:pPr>
      <w:r w:rsidRPr="00F327F3">
        <w:rPr>
          <w:noProof/>
          <w:lang w:val="en-GB"/>
        </w:rPr>
        <w:t xml:space="preserve">For merging DataFrames by columns, they need to have identical keys, which are usually the row labels of the DataFrames. As </w:t>
      </w:r>
      <w:r w:rsidRPr="00F327F3">
        <w:rPr>
          <w:noProof/>
          <w:lang w:val="en-GB"/>
        </w:rPr>
        <w:fldChar w:fldCharType="begin"/>
      </w:r>
      <w:r w:rsidRPr="00F327F3">
        <w:rPr>
          <w:noProof/>
          <w:lang w:val="en-GB"/>
        </w:rPr>
        <w:instrText xml:space="preserve"> REF _Ref63002523 \h </w:instrText>
      </w:r>
      <w:r w:rsidRPr="00F327F3">
        <w:rPr>
          <w:noProof/>
          <w:lang w:val="en-GB"/>
        </w:rPr>
      </w:r>
      <w:r w:rsidRPr="00F327F3">
        <w:rPr>
          <w:noProof/>
          <w:lang w:val="en-GB"/>
        </w:rPr>
        <w:fldChar w:fldCharType="separate"/>
      </w:r>
      <w:r w:rsidR="00B60DB2" w:rsidRPr="00F327F3">
        <w:rPr>
          <w:noProof/>
          <w:lang w:val="en-GB"/>
        </w:rPr>
        <w:t>Figure 4.21</w:t>
      </w:r>
      <w:r w:rsidRPr="00F327F3">
        <w:rPr>
          <w:noProof/>
          <w:lang w:val="en-GB"/>
        </w:rPr>
        <w:fldChar w:fldCharType="end"/>
      </w:r>
      <w:r w:rsidRPr="00F327F3">
        <w:rPr>
          <w:noProof/>
          <w:lang w:val="en-GB"/>
        </w:rPr>
        <w:t xml:space="preserve"> illustrates, Python can use the row labels of both DataFrames to match identical observations and append their values of all the available variables in both DataFrames in the same row.</w:t>
      </w:r>
    </w:p>
    <w:p w14:paraId="152905D4" w14:textId="77777777" w:rsidR="00E95411" w:rsidRPr="00F327F3" w:rsidRDefault="00E95411" w:rsidP="00E95411">
      <w:pPr>
        <w:pStyle w:val="BodyText"/>
        <w:rPr>
          <w:noProof/>
          <w:lang w:val="en-GB"/>
        </w:rPr>
      </w:pPr>
      <w:r w:rsidRPr="00F327F3">
        <w:rPr>
          <w:noProof/>
          <w:lang w:val="en-GB"/>
        </w:rPr>
        <w:t>A more complicated scenario is that we have multiple DataFrames with some common variables but completely different observations.</w:t>
      </w:r>
    </w:p>
    <w:p w14:paraId="61D14179" w14:textId="77777777" w:rsidR="00E95411" w:rsidRPr="00CF4B05" w:rsidRDefault="00E95411" w:rsidP="00E95411">
      <w:pPr>
        <w:pStyle w:val="Figure-Image-Upper"/>
        <w:rPr>
          <w:lang w:val="en-GB"/>
        </w:rPr>
      </w:pPr>
      <w:r w:rsidRPr="00CF4B05">
        <w:lastRenderedPageBreak/>
        <w:drawing>
          <wp:inline distT="0" distB="0" distL="0" distR="0" wp14:anchorId="1394CB8E" wp14:editId="4E51C9A5">
            <wp:extent cx="5580000" cy="2367498"/>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580000" cy="2367498"/>
                    </a:xfrm>
                    <a:prstGeom prst="rect">
                      <a:avLst/>
                    </a:prstGeom>
                    <a:noFill/>
                  </pic:spPr>
                </pic:pic>
              </a:graphicData>
            </a:graphic>
          </wp:inline>
        </w:drawing>
      </w:r>
    </w:p>
    <w:p w14:paraId="33C9A649" w14:textId="07834F06" w:rsidR="00E95411" w:rsidRPr="00CF4B05" w:rsidRDefault="00E95411" w:rsidP="00E95411">
      <w:pPr>
        <w:pStyle w:val="Caption"/>
        <w:rPr>
          <w:noProof/>
          <w:lang w:val="en-GB"/>
        </w:rPr>
      </w:pPr>
      <w:bookmarkStart w:id="28" w:name="_Ref63002015"/>
      <w:r w:rsidRPr="00CF4B05">
        <w:rPr>
          <w:noProof/>
          <w:lang w:val="en-GB"/>
        </w:rPr>
        <w:t>Figure 4.</w:t>
      </w:r>
      <w:r w:rsidRPr="00CF4B05">
        <w:rPr>
          <w:noProof/>
          <w:lang w:val="en-GB"/>
        </w:rPr>
        <w:fldChar w:fldCharType="begin"/>
      </w:r>
      <w:r w:rsidRPr="00CF4B05">
        <w:rPr>
          <w:noProof/>
          <w:lang w:val="en-GB"/>
        </w:rPr>
        <w:instrText xml:space="preserve"> SEQ Figure \* ARABIC </w:instrText>
      </w:r>
      <w:r w:rsidRPr="00CF4B05">
        <w:rPr>
          <w:noProof/>
          <w:lang w:val="en-GB"/>
        </w:rPr>
        <w:fldChar w:fldCharType="separate"/>
      </w:r>
      <w:r w:rsidR="00B60DB2" w:rsidRPr="00CF4B05">
        <w:rPr>
          <w:noProof/>
          <w:lang w:val="en-GB"/>
        </w:rPr>
        <w:t>22</w:t>
      </w:r>
      <w:r w:rsidRPr="00CF4B05">
        <w:rPr>
          <w:noProof/>
          <w:lang w:val="en-GB"/>
        </w:rPr>
        <w:fldChar w:fldCharType="end"/>
      </w:r>
      <w:bookmarkEnd w:id="28"/>
      <w:r w:rsidRPr="00CF4B05">
        <w:rPr>
          <w:noProof/>
          <w:lang w:val="en-GB"/>
        </w:rPr>
        <w:t xml:space="preserve"> </w:t>
      </w:r>
      <w:r w:rsidR="00D60EF1">
        <w:rPr>
          <w:noProof/>
          <w:lang w:val="en-GB"/>
        </w:rPr>
        <w:t>Outer Join</w:t>
      </w:r>
      <w:r w:rsidRPr="00CF4B05">
        <w:rPr>
          <w:noProof/>
          <w:lang w:val="en-GB"/>
        </w:rPr>
        <w:t xml:space="preserve"> Two Datasets with Some Common Variables</w:t>
      </w:r>
    </w:p>
    <w:p w14:paraId="59FD0480" w14:textId="77777777" w:rsidR="00E95411" w:rsidRPr="00CF4B05" w:rsidRDefault="00E95411" w:rsidP="00E95411">
      <w:pPr>
        <w:pStyle w:val="Figure-Image-Upper"/>
        <w:rPr>
          <w:lang w:val="en-GB"/>
        </w:rPr>
      </w:pPr>
      <w:r w:rsidRPr="00CF4B05">
        <w:drawing>
          <wp:inline distT="0" distB="0" distL="0" distR="0" wp14:anchorId="32B1AE96" wp14:editId="65837CB1">
            <wp:extent cx="3844800" cy="2394000"/>
            <wp:effectExtent l="0" t="0" r="381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44800" cy="2394000"/>
                    </a:xfrm>
                    <a:prstGeom prst="rect">
                      <a:avLst/>
                    </a:prstGeom>
                    <a:noFill/>
                  </pic:spPr>
                </pic:pic>
              </a:graphicData>
            </a:graphic>
          </wp:inline>
        </w:drawing>
      </w:r>
    </w:p>
    <w:p w14:paraId="5AA2955D" w14:textId="30E67492" w:rsidR="00E95411" w:rsidRPr="00CF4B05" w:rsidRDefault="00E95411" w:rsidP="00E95411">
      <w:pPr>
        <w:pStyle w:val="Caption"/>
        <w:rPr>
          <w:noProof/>
          <w:lang w:val="en-GB"/>
        </w:rPr>
      </w:pPr>
      <w:bookmarkStart w:id="29" w:name="_Ref63002595"/>
      <w:r w:rsidRPr="00CF4B05">
        <w:rPr>
          <w:noProof/>
          <w:lang w:val="en-GB"/>
        </w:rPr>
        <w:t>Figure 4.</w:t>
      </w:r>
      <w:r w:rsidRPr="00CF4B05">
        <w:rPr>
          <w:noProof/>
          <w:lang w:val="en-GB"/>
        </w:rPr>
        <w:fldChar w:fldCharType="begin"/>
      </w:r>
      <w:r w:rsidRPr="00CF4B05">
        <w:rPr>
          <w:noProof/>
          <w:lang w:val="en-GB"/>
        </w:rPr>
        <w:instrText xml:space="preserve"> SEQ Figure \* ARABIC </w:instrText>
      </w:r>
      <w:r w:rsidRPr="00CF4B05">
        <w:rPr>
          <w:noProof/>
          <w:lang w:val="en-GB"/>
        </w:rPr>
        <w:fldChar w:fldCharType="separate"/>
      </w:r>
      <w:r w:rsidR="00B60DB2" w:rsidRPr="00CF4B05">
        <w:rPr>
          <w:noProof/>
          <w:lang w:val="en-GB"/>
        </w:rPr>
        <w:t>23</w:t>
      </w:r>
      <w:r w:rsidRPr="00CF4B05">
        <w:rPr>
          <w:noProof/>
          <w:lang w:val="en-GB"/>
        </w:rPr>
        <w:fldChar w:fldCharType="end"/>
      </w:r>
      <w:bookmarkEnd w:id="29"/>
      <w:r w:rsidRPr="00CF4B05">
        <w:rPr>
          <w:noProof/>
          <w:lang w:val="en-GB"/>
        </w:rPr>
        <w:t xml:space="preserve"> </w:t>
      </w:r>
      <w:r w:rsidR="00D60EF1">
        <w:rPr>
          <w:noProof/>
          <w:lang w:val="en-GB"/>
        </w:rPr>
        <w:t>Inner Join</w:t>
      </w:r>
      <w:r w:rsidRPr="00CF4B05">
        <w:rPr>
          <w:noProof/>
          <w:lang w:val="en-GB"/>
        </w:rPr>
        <w:t xml:space="preserve"> Two Datasets with Some Common Variables</w:t>
      </w:r>
    </w:p>
    <w:p w14:paraId="2A48FC16" w14:textId="341FA5C4" w:rsidR="00E95411" w:rsidRPr="00CF4B05" w:rsidRDefault="00E95411" w:rsidP="00E95411">
      <w:pPr>
        <w:pStyle w:val="BodyText"/>
        <w:rPr>
          <w:noProof/>
          <w:lang w:val="en-GB"/>
        </w:rPr>
      </w:pPr>
      <w:r w:rsidRPr="00CF4B05">
        <w:rPr>
          <w:noProof/>
          <w:lang w:val="en-GB"/>
        </w:rPr>
        <w:t xml:space="preserve">When merging DataFrames with some common variables, we may obtain two possible results: The output dataset contains either all available columns or only the common variables across all the DataFrames. In </w:t>
      </w:r>
      <w:r w:rsidRPr="00CF4B05">
        <w:rPr>
          <w:noProof/>
          <w:lang w:val="en-GB"/>
        </w:rPr>
        <w:fldChar w:fldCharType="begin"/>
      </w:r>
      <w:r w:rsidRPr="00CF4B05">
        <w:rPr>
          <w:noProof/>
          <w:lang w:val="en-GB"/>
        </w:rPr>
        <w:instrText xml:space="preserve"> REF _Ref63002015 \h </w:instrText>
      </w:r>
      <w:r w:rsidRPr="00CF4B05">
        <w:rPr>
          <w:noProof/>
          <w:lang w:val="en-GB"/>
        </w:rPr>
      </w:r>
      <w:r w:rsidRPr="00CF4B05">
        <w:rPr>
          <w:noProof/>
          <w:lang w:val="en-GB"/>
        </w:rPr>
        <w:fldChar w:fldCharType="separate"/>
      </w:r>
      <w:r w:rsidR="00B60DB2" w:rsidRPr="00CF4B05">
        <w:rPr>
          <w:noProof/>
          <w:lang w:val="en-GB"/>
        </w:rPr>
        <w:t>Figure 4.22</w:t>
      </w:r>
      <w:r w:rsidRPr="00CF4B05">
        <w:rPr>
          <w:noProof/>
          <w:lang w:val="en-GB"/>
        </w:rPr>
        <w:fldChar w:fldCharType="end"/>
      </w:r>
      <w:r w:rsidRPr="00CF4B05">
        <w:rPr>
          <w:noProof/>
          <w:lang w:val="en-GB"/>
        </w:rPr>
        <w:t xml:space="preserve">, observation with row label 2 has only got values for </w:t>
      </w:r>
      <w:r w:rsidRPr="00CF4B05">
        <w:rPr>
          <w:rFonts w:ascii="Consolas" w:hAnsi="Consolas"/>
          <w:noProof/>
          <w:lang w:val="en-GB"/>
        </w:rPr>
        <w:t>Variable 1</w:t>
      </w:r>
      <w:r w:rsidRPr="00CF4B05">
        <w:rPr>
          <w:noProof/>
          <w:lang w:val="en-GB"/>
        </w:rPr>
        <w:t xml:space="preserve"> and </w:t>
      </w:r>
      <w:r w:rsidRPr="00CF4B05">
        <w:rPr>
          <w:rFonts w:ascii="Consolas" w:hAnsi="Consolas"/>
          <w:noProof/>
          <w:lang w:val="en-GB"/>
        </w:rPr>
        <w:t>Variable 2</w:t>
      </w:r>
      <w:r w:rsidRPr="00CF4B05">
        <w:rPr>
          <w:noProof/>
          <w:lang w:val="en-GB"/>
        </w:rPr>
        <w:t xml:space="preserve">. As a result, the value for </w:t>
      </w:r>
      <w:r w:rsidRPr="00CF4B05">
        <w:rPr>
          <w:rFonts w:ascii="Consolas" w:hAnsi="Consolas"/>
          <w:noProof/>
          <w:lang w:val="en-GB"/>
        </w:rPr>
        <w:t>Variable 3</w:t>
      </w:r>
      <w:r w:rsidRPr="00CF4B05">
        <w:rPr>
          <w:noProof/>
          <w:lang w:val="en-GB"/>
        </w:rPr>
        <w:t xml:space="preserve"> of this row in the final DataFrame will be a missing value. This type of merging is called the </w:t>
      </w:r>
      <w:r w:rsidRPr="00CF4B05">
        <w:rPr>
          <w:i/>
          <w:iCs/>
          <w:noProof/>
          <w:lang w:val="en-GB"/>
        </w:rPr>
        <w:t>outer join</w:t>
      </w:r>
      <w:r w:rsidRPr="00CF4B05">
        <w:rPr>
          <w:noProof/>
          <w:lang w:val="en-GB"/>
        </w:rPr>
        <w:t xml:space="preserve">. But in </w:t>
      </w:r>
      <w:r w:rsidRPr="00CF4B05">
        <w:rPr>
          <w:noProof/>
          <w:lang w:val="en-GB"/>
        </w:rPr>
        <w:fldChar w:fldCharType="begin"/>
      </w:r>
      <w:r w:rsidRPr="00CF4B05">
        <w:rPr>
          <w:noProof/>
          <w:lang w:val="en-GB"/>
        </w:rPr>
        <w:instrText xml:space="preserve"> REF _Ref63002595 \h </w:instrText>
      </w:r>
      <w:r w:rsidRPr="00CF4B05">
        <w:rPr>
          <w:noProof/>
          <w:lang w:val="en-GB"/>
        </w:rPr>
      </w:r>
      <w:r w:rsidRPr="00CF4B05">
        <w:rPr>
          <w:noProof/>
          <w:lang w:val="en-GB"/>
        </w:rPr>
        <w:fldChar w:fldCharType="separate"/>
      </w:r>
      <w:r w:rsidR="00B60DB2" w:rsidRPr="00CF4B05">
        <w:rPr>
          <w:noProof/>
          <w:lang w:val="en-GB"/>
        </w:rPr>
        <w:t>Figure 4.23</w:t>
      </w:r>
      <w:r w:rsidRPr="00CF4B05">
        <w:rPr>
          <w:noProof/>
          <w:lang w:val="en-GB"/>
        </w:rPr>
        <w:fldChar w:fldCharType="end"/>
      </w:r>
      <w:r w:rsidRPr="00CF4B05">
        <w:rPr>
          <w:noProof/>
          <w:lang w:val="en-GB"/>
        </w:rPr>
        <w:t xml:space="preserve">, the final DataFrame only consists of </w:t>
      </w:r>
      <w:r w:rsidRPr="00CF4B05">
        <w:rPr>
          <w:rFonts w:ascii="Consolas" w:hAnsi="Consolas"/>
          <w:noProof/>
          <w:lang w:val="en-GB"/>
        </w:rPr>
        <w:t>Variable 1</w:t>
      </w:r>
      <w:r w:rsidRPr="00CF4B05">
        <w:rPr>
          <w:noProof/>
          <w:lang w:val="en-GB"/>
        </w:rPr>
        <w:t xml:space="preserve"> since it is the only common variable in both DataFrames. This type of merging is called the </w:t>
      </w:r>
      <w:r w:rsidRPr="00CF4B05">
        <w:rPr>
          <w:i/>
          <w:iCs/>
          <w:noProof/>
          <w:lang w:val="en-GB"/>
        </w:rPr>
        <w:t>inner join</w:t>
      </w:r>
      <w:r w:rsidRPr="00CF4B05">
        <w:rPr>
          <w:noProof/>
          <w:lang w:val="en-GB"/>
        </w:rPr>
        <w:t>.</w:t>
      </w:r>
    </w:p>
    <w:p w14:paraId="4CFB8FAA" w14:textId="77777777" w:rsidR="00E95411" w:rsidRPr="00CF4B05" w:rsidRDefault="00E95411" w:rsidP="00E95411">
      <w:pPr>
        <w:pStyle w:val="BodyText"/>
        <w:rPr>
          <w:noProof/>
          <w:lang w:val="en-GB"/>
        </w:rPr>
      </w:pPr>
      <w:r w:rsidRPr="00CF4B05">
        <w:rPr>
          <w:noProof/>
          <w:lang w:val="en-GB"/>
        </w:rPr>
        <w:t>Similarly, we may also get multiple DataFrames with some common observations but totally different variables.</w:t>
      </w:r>
    </w:p>
    <w:p w14:paraId="69C34505" w14:textId="77777777" w:rsidR="00E95411" w:rsidRPr="00CF4B05" w:rsidRDefault="00E95411" w:rsidP="00E95411">
      <w:pPr>
        <w:pStyle w:val="Figure-Image-Upper"/>
        <w:rPr>
          <w:lang w:val="en-GB"/>
        </w:rPr>
      </w:pPr>
      <w:r w:rsidRPr="00CF4B05">
        <w:lastRenderedPageBreak/>
        <w:drawing>
          <wp:inline distT="0" distB="0" distL="0" distR="0" wp14:anchorId="00538818" wp14:editId="1F98A284">
            <wp:extent cx="5580000" cy="1870583"/>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000" cy="1870583"/>
                    </a:xfrm>
                    <a:prstGeom prst="rect">
                      <a:avLst/>
                    </a:prstGeom>
                    <a:noFill/>
                  </pic:spPr>
                </pic:pic>
              </a:graphicData>
            </a:graphic>
          </wp:inline>
        </w:drawing>
      </w:r>
    </w:p>
    <w:p w14:paraId="033BCFF9" w14:textId="126801AB" w:rsidR="00E95411" w:rsidRPr="00CF4B05" w:rsidRDefault="00E95411" w:rsidP="00E95411">
      <w:pPr>
        <w:pStyle w:val="Caption"/>
        <w:rPr>
          <w:noProof/>
          <w:lang w:val="en-GB"/>
        </w:rPr>
      </w:pPr>
      <w:bookmarkStart w:id="30" w:name="_Ref63003415"/>
      <w:r w:rsidRPr="00CF4B05">
        <w:rPr>
          <w:noProof/>
          <w:lang w:val="en-GB"/>
        </w:rPr>
        <w:t>Figure 4.</w:t>
      </w:r>
      <w:r w:rsidRPr="00CF4B05">
        <w:rPr>
          <w:noProof/>
          <w:lang w:val="en-GB"/>
        </w:rPr>
        <w:fldChar w:fldCharType="begin"/>
      </w:r>
      <w:r w:rsidRPr="00CF4B05">
        <w:rPr>
          <w:noProof/>
          <w:lang w:val="en-GB"/>
        </w:rPr>
        <w:instrText xml:space="preserve"> SEQ Figure \* ARABIC </w:instrText>
      </w:r>
      <w:r w:rsidRPr="00CF4B05">
        <w:rPr>
          <w:noProof/>
          <w:lang w:val="en-GB"/>
        </w:rPr>
        <w:fldChar w:fldCharType="separate"/>
      </w:r>
      <w:r w:rsidR="00B60DB2" w:rsidRPr="00CF4B05">
        <w:rPr>
          <w:noProof/>
          <w:lang w:val="en-GB"/>
        </w:rPr>
        <w:t>24</w:t>
      </w:r>
      <w:r w:rsidRPr="00CF4B05">
        <w:rPr>
          <w:noProof/>
          <w:lang w:val="en-GB"/>
        </w:rPr>
        <w:fldChar w:fldCharType="end"/>
      </w:r>
      <w:bookmarkEnd w:id="30"/>
      <w:r w:rsidRPr="00CF4B05">
        <w:rPr>
          <w:noProof/>
          <w:lang w:val="en-GB"/>
        </w:rPr>
        <w:t xml:space="preserve"> </w:t>
      </w:r>
      <w:r w:rsidR="00D60EF1">
        <w:rPr>
          <w:noProof/>
          <w:lang w:val="en-GB"/>
        </w:rPr>
        <w:t>Outer Join</w:t>
      </w:r>
      <w:r w:rsidRPr="00CF4B05">
        <w:rPr>
          <w:noProof/>
          <w:lang w:val="en-GB"/>
        </w:rPr>
        <w:t xml:space="preserve"> Two Datasets with Some Common Observations</w:t>
      </w:r>
    </w:p>
    <w:p w14:paraId="28A6404D" w14:textId="77777777" w:rsidR="00E95411" w:rsidRPr="00CA5B96" w:rsidRDefault="00E95411" w:rsidP="00E95411">
      <w:pPr>
        <w:pStyle w:val="Figure-Image-Upper"/>
        <w:rPr>
          <w:lang w:val="en-GB"/>
        </w:rPr>
      </w:pPr>
      <w:r w:rsidRPr="00CA5B96">
        <w:drawing>
          <wp:inline distT="0" distB="0" distL="0" distR="0" wp14:anchorId="3D9F525C" wp14:editId="24276253">
            <wp:extent cx="5580000" cy="1479221"/>
            <wp:effectExtent l="0" t="0" r="1905"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000" cy="1479221"/>
                    </a:xfrm>
                    <a:prstGeom prst="rect">
                      <a:avLst/>
                    </a:prstGeom>
                    <a:noFill/>
                  </pic:spPr>
                </pic:pic>
              </a:graphicData>
            </a:graphic>
          </wp:inline>
        </w:drawing>
      </w:r>
    </w:p>
    <w:p w14:paraId="0CFD9056" w14:textId="320D1DAA" w:rsidR="00E95411" w:rsidRPr="00CA5B96" w:rsidRDefault="00E95411" w:rsidP="00E95411">
      <w:pPr>
        <w:pStyle w:val="Caption"/>
        <w:rPr>
          <w:noProof/>
          <w:lang w:val="en-GB"/>
        </w:rPr>
      </w:pPr>
      <w:bookmarkStart w:id="31" w:name="_Ref63003900"/>
      <w:r w:rsidRPr="00CA5B96">
        <w:rPr>
          <w:noProof/>
          <w:lang w:val="en-GB"/>
        </w:rPr>
        <w:t>Figure 4.</w:t>
      </w:r>
      <w:r w:rsidRPr="00CA5B96">
        <w:rPr>
          <w:noProof/>
          <w:lang w:val="en-GB"/>
        </w:rPr>
        <w:fldChar w:fldCharType="begin"/>
      </w:r>
      <w:r w:rsidRPr="00CA5B96">
        <w:rPr>
          <w:noProof/>
          <w:lang w:val="en-GB"/>
        </w:rPr>
        <w:instrText xml:space="preserve"> SEQ Figure \* ARABIC </w:instrText>
      </w:r>
      <w:r w:rsidRPr="00CA5B96">
        <w:rPr>
          <w:noProof/>
          <w:lang w:val="en-GB"/>
        </w:rPr>
        <w:fldChar w:fldCharType="separate"/>
      </w:r>
      <w:r w:rsidR="00B60DB2" w:rsidRPr="00CA5B96">
        <w:rPr>
          <w:noProof/>
          <w:lang w:val="en-GB"/>
        </w:rPr>
        <w:t>25</w:t>
      </w:r>
      <w:r w:rsidRPr="00CA5B96">
        <w:rPr>
          <w:noProof/>
          <w:lang w:val="en-GB"/>
        </w:rPr>
        <w:fldChar w:fldCharType="end"/>
      </w:r>
      <w:bookmarkEnd w:id="31"/>
      <w:r w:rsidRPr="00CA5B96">
        <w:rPr>
          <w:noProof/>
          <w:lang w:val="en-GB"/>
        </w:rPr>
        <w:t xml:space="preserve"> </w:t>
      </w:r>
      <w:r w:rsidR="00D0644E">
        <w:rPr>
          <w:noProof/>
          <w:lang w:val="en-GB"/>
        </w:rPr>
        <w:t xml:space="preserve">Inner Join </w:t>
      </w:r>
      <w:r w:rsidRPr="00CA5B96">
        <w:rPr>
          <w:noProof/>
          <w:lang w:val="en-GB"/>
        </w:rPr>
        <w:t>Two Datasets with Some Common Observations</w:t>
      </w:r>
    </w:p>
    <w:p w14:paraId="7696ECDC" w14:textId="7336A7DD" w:rsidR="00E95411" w:rsidRPr="00CA5B96" w:rsidRDefault="00E95411" w:rsidP="00E95411">
      <w:pPr>
        <w:pStyle w:val="BodyText"/>
        <w:rPr>
          <w:noProof/>
          <w:lang w:val="en-GB"/>
        </w:rPr>
      </w:pPr>
      <w:r w:rsidRPr="00CA5B96">
        <w:rPr>
          <w:noProof/>
          <w:lang w:val="en-GB"/>
        </w:rPr>
        <w:t xml:space="preserve">Same as in </w:t>
      </w:r>
      <w:r w:rsidRPr="00CA5B96">
        <w:rPr>
          <w:noProof/>
          <w:lang w:val="en-GB"/>
        </w:rPr>
        <w:fldChar w:fldCharType="begin"/>
      </w:r>
      <w:r w:rsidRPr="00CA5B96">
        <w:rPr>
          <w:noProof/>
          <w:lang w:val="en-GB"/>
        </w:rPr>
        <w:instrText xml:space="preserve"> REF _Ref63002015 \h </w:instrText>
      </w:r>
      <w:r w:rsidRPr="00CA5B96">
        <w:rPr>
          <w:noProof/>
          <w:lang w:val="en-GB"/>
        </w:rPr>
      </w:r>
      <w:r w:rsidRPr="00CA5B96">
        <w:rPr>
          <w:noProof/>
          <w:lang w:val="en-GB"/>
        </w:rPr>
        <w:fldChar w:fldCharType="separate"/>
      </w:r>
      <w:r w:rsidR="00B60DB2" w:rsidRPr="00CA5B96">
        <w:rPr>
          <w:noProof/>
          <w:lang w:val="en-GB"/>
        </w:rPr>
        <w:t>Figure 4.22</w:t>
      </w:r>
      <w:r w:rsidRPr="00CA5B96">
        <w:rPr>
          <w:noProof/>
          <w:lang w:val="en-GB"/>
        </w:rPr>
        <w:fldChar w:fldCharType="end"/>
      </w:r>
      <w:r w:rsidRPr="00CA5B96">
        <w:rPr>
          <w:noProof/>
          <w:lang w:val="en-GB"/>
        </w:rPr>
        <w:t xml:space="preserve"> and </w:t>
      </w:r>
      <w:r w:rsidRPr="00CA5B96">
        <w:rPr>
          <w:noProof/>
          <w:lang w:val="en-GB"/>
        </w:rPr>
        <w:fldChar w:fldCharType="begin"/>
      </w:r>
      <w:r w:rsidRPr="00CA5B96">
        <w:rPr>
          <w:noProof/>
          <w:lang w:val="en-GB"/>
        </w:rPr>
        <w:instrText xml:space="preserve"> REF _Ref63002595 \h </w:instrText>
      </w:r>
      <w:r w:rsidRPr="00CA5B96">
        <w:rPr>
          <w:noProof/>
          <w:lang w:val="en-GB"/>
        </w:rPr>
      </w:r>
      <w:r w:rsidRPr="00CA5B96">
        <w:rPr>
          <w:noProof/>
          <w:lang w:val="en-GB"/>
        </w:rPr>
        <w:fldChar w:fldCharType="separate"/>
      </w:r>
      <w:r w:rsidR="00B60DB2" w:rsidRPr="00CA5B96">
        <w:rPr>
          <w:noProof/>
          <w:lang w:val="en-GB"/>
        </w:rPr>
        <w:t>Figure 4.23</w:t>
      </w:r>
      <w:r w:rsidRPr="00CA5B96">
        <w:rPr>
          <w:noProof/>
          <w:lang w:val="en-GB"/>
        </w:rPr>
        <w:fldChar w:fldCharType="end"/>
      </w:r>
      <w:r w:rsidRPr="00CA5B96">
        <w:rPr>
          <w:noProof/>
          <w:lang w:val="en-GB"/>
        </w:rPr>
        <w:t xml:space="preserve">, we have two possible results here too: The output dataset contains either all available rows (outer join) or only the common rows across all the DataFrames (inner join). In </w:t>
      </w:r>
      <w:r w:rsidRPr="00CA5B96">
        <w:rPr>
          <w:noProof/>
          <w:lang w:val="en-GB"/>
        </w:rPr>
        <w:fldChar w:fldCharType="begin"/>
      </w:r>
      <w:r w:rsidRPr="00CA5B96">
        <w:rPr>
          <w:noProof/>
          <w:lang w:val="en-GB"/>
        </w:rPr>
        <w:instrText xml:space="preserve"> REF _Ref63003415 \h  \* MERGEFORMAT </w:instrText>
      </w:r>
      <w:r w:rsidRPr="00CA5B96">
        <w:rPr>
          <w:noProof/>
          <w:lang w:val="en-GB"/>
        </w:rPr>
      </w:r>
      <w:r w:rsidRPr="00CA5B96">
        <w:rPr>
          <w:noProof/>
          <w:lang w:val="en-GB"/>
        </w:rPr>
        <w:fldChar w:fldCharType="separate"/>
      </w:r>
      <w:r w:rsidR="00B60DB2" w:rsidRPr="00CA5B96">
        <w:rPr>
          <w:noProof/>
          <w:lang w:val="en-GB"/>
        </w:rPr>
        <w:t>Figure 4.24</w:t>
      </w:r>
      <w:r w:rsidRPr="00CA5B96">
        <w:rPr>
          <w:noProof/>
          <w:lang w:val="en-GB"/>
        </w:rPr>
        <w:fldChar w:fldCharType="end"/>
      </w:r>
      <w:r w:rsidRPr="00CA5B96">
        <w:rPr>
          <w:noProof/>
          <w:lang w:val="en-GB"/>
        </w:rPr>
        <w:t xml:space="preserve">, observation with row label 2 has only got values for </w:t>
      </w:r>
      <w:r w:rsidRPr="00CA5B96">
        <w:rPr>
          <w:rFonts w:ascii="Consolas" w:hAnsi="Consolas"/>
          <w:noProof/>
          <w:lang w:val="en-GB"/>
        </w:rPr>
        <w:t>Variable 1</w:t>
      </w:r>
      <w:r w:rsidRPr="00CA5B96">
        <w:rPr>
          <w:noProof/>
          <w:lang w:val="en-GB"/>
        </w:rPr>
        <w:t xml:space="preserve">, </w:t>
      </w:r>
      <w:bookmarkStart w:id="32" w:name="_Hlk63003830"/>
      <w:r w:rsidRPr="00CA5B96">
        <w:rPr>
          <w:rFonts w:ascii="Consolas" w:hAnsi="Consolas"/>
          <w:noProof/>
          <w:lang w:val="en-GB"/>
        </w:rPr>
        <w:t>Variable 2</w:t>
      </w:r>
      <w:bookmarkEnd w:id="32"/>
      <w:r w:rsidRPr="00CA5B96">
        <w:rPr>
          <w:noProof/>
          <w:lang w:val="en-GB"/>
        </w:rPr>
        <w:t xml:space="preserve">, and </w:t>
      </w:r>
      <w:r w:rsidRPr="00CA5B96">
        <w:rPr>
          <w:rFonts w:ascii="Consolas" w:hAnsi="Consolas"/>
          <w:noProof/>
          <w:lang w:val="en-GB"/>
        </w:rPr>
        <w:t>Variable 3</w:t>
      </w:r>
      <w:r w:rsidRPr="00CA5B96">
        <w:rPr>
          <w:noProof/>
          <w:lang w:val="en-GB"/>
        </w:rPr>
        <w:t xml:space="preserve">. As a result, the values for </w:t>
      </w:r>
      <w:r w:rsidRPr="00CA5B96">
        <w:rPr>
          <w:rFonts w:ascii="Consolas" w:hAnsi="Consolas"/>
          <w:noProof/>
          <w:lang w:val="en-GB"/>
        </w:rPr>
        <w:t>Variable 4</w:t>
      </w:r>
      <w:r w:rsidRPr="00CA5B96">
        <w:rPr>
          <w:noProof/>
          <w:lang w:val="en-GB"/>
        </w:rPr>
        <w:t xml:space="preserve"> to </w:t>
      </w:r>
      <w:r w:rsidRPr="00CA5B96">
        <w:rPr>
          <w:rFonts w:ascii="Consolas" w:hAnsi="Consolas"/>
          <w:noProof/>
          <w:lang w:val="en-GB"/>
        </w:rPr>
        <w:t>Variable 6</w:t>
      </w:r>
      <w:r w:rsidRPr="00CA5B96">
        <w:rPr>
          <w:noProof/>
          <w:lang w:val="en-GB"/>
        </w:rPr>
        <w:t xml:space="preserve"> of this row in the final DataFrame are entirely missing values. In </w:t>
      </w:r>
      <w:r w:rsidRPr="00CA5B96">
        <w:rPr>
          <w:noProof/>
          <w:lang w:val="en-GB"/>
        </w:rPr>
        <w:fldChar w:fldCharType="begin"/>
      </w:r>
      <w:r w:rsidRPr="00CA5B96">
        <w:rPr>
          <w:noProof/>
          <w:lang w:val="en-GB"/>
        </w:rPr>
        <w:instrText xml:space="preserve"> REF _Ref63003900 \h </w:instrText>
      </w:r>
      <w:r w:rsidRPr="00CA5B96">
        <w:rPr>
          <w:noProof/>
          <w:lang w:val="en-GB"/>
        </w:rPr>
      </w:r>
      <w:r w:rsidRPr="00CA5B96">
        <w:rPr>
          <w:noProof/>
          <w:lang w:val="en-GB"/>
        </w:rPr>
        <w:fldChar w:fldCharType="separate"/>
      </w:r>
      <w:r w:rsidR="00B60DB2" w:rsidRPr="00CA5B96">
        <w:rPr>
          <w:noProof/>
          <w:lang w:val="en-GB"/>
        </w:rPr>
        <w:t>Figure 4.25</w:t>
      </w:r>
      <w:r w:rsidRPr="00CA5B96">
        <w:rPr>
          <w:noProof/>
          <w:lang w:val="en-GB"/>
        </w:rPr>
        <w:fldChar w:fldCharType="end"/>
      </w:r>
      <w:r w:rsidRPr="00CA5B96">
        <w:rPr>
          <w:noProof/>
          <w:lang w:val="en-GB"/>
        </w:rPr>
        <w:t xml:space="preserve">, the final DataFrame only consists of observation with </w:t>
      </w:r>
      <w:r w:rsidRPr="00CA5B96">
        <w:rPr>
          <w:rFonts w:ascii="Consolas" w:hAnsi="Consolas"/>
          <w:noProof/>
          <w:lang w:val="en-GB"/>
        </w:rPr>
        <w:t>ID</w:t>
      </w:r>
      <w:r w:rsidRPr="009823CC">
        <w:rPr>
          <w:noProof/>
          <w:lang w:val="en-GB"/>
        </w:rPr>
        <w:t xml:space="preserve"> </w:t>
      </w:r>
      <w:r w:rsidRPr="00CA5B96">
        <w:rPr>
          <w:rFonts w:ascii="Consolas" w:hAnsi="Consolas"/>
          <w:noProof/>
          <w:lang w:val="en-GB"/>
        </w:rPr>
        <w:t>=</w:t>
      </w:r>
      <w:r w:rsidR="009823CC" w:rsidRPr="009823CC">
        <w:rPr>
          <w:noProof/>
          <w:lang w:val="en-GB"/>
        </w:rPr>
        <w:t xml:space="preserve"> </w:t>
      </w:r>
      <w:r w:rsidRPr="00CA5B96">
        <w:rPr>
          <w:rFonts w:ascii="Consolas" w:hAnsi="Consolas"/>
          <w:noProof/>
          <w:lang w:val="en-GB"/>
        </w:rPr>
        <w:t>1</w:t>
      </w:r>
      <w:r w:rsidRPr="00CA5B96">
        <w:rPr>
          <w:noProof/>
          <w:lang w:val="en-GB"/>
        </w:rPr>
        <w:t xml:space="preserve"> since it is the only common observation in both DataFrames.</w:t>
      </w:r>
    </w:p>
    <w:p w14:paraId="1709A7EA" w14:textId="36E289C7" w:rsidR="00E95411" w:rsidRPr="00CA5B96" w:rsidRDefault="00E95411" w:rsidP="00E95411">
      <w:pPr>
        <w:pStyle w:val="BodyText"/>
        <w:rPr>
          <w:noProof/>
          <w:lang w:val="en-GB"/>
        </w:rPr>
      </w:pPr>
      <w:r w:rsidRPr="00CA5B96">
        <w:rPr>
          <w:noProof/>
          <w:lang w:val="en-GB"/>
        </w:rPr>
        <w:t xml:space="preserve">In the last scenario, the multiple DataFrames to be merged have some common variables and observations. But there are also variables and observations that can only be found in either one of them. If we choose outer join to merge them, the result will be like the output dataset in </w:t>
      </w:r>
      <w:r w:rsidRPr="00CA5B96">
        <w:rPr>
          <w:noProof/>
          <w:lang w:val="en-GB"/>
        </w:rPr>
        <w:fldChar w:fldCharType="begin"/>
      </w:r>
      <w:r w:rsidRPr="00CA5B96">
        <w:rPr>
          <w:noProof/>
          <w:lang w:val="en-GB"/>
        </w:rPr>
        <w:instrText xml:space="preserve"> REF _Ref63004023 \h </w:instrText>
      </w:r>
      <w:r w:rsidRPr="00CA5B96">
        <w:rPr>
          <w:noProof/>
          <w:lang w:val="en-GB"/>
        </w:rPr>
      </w:r>
      <w:r w:rsidRPr="00CA5B96">
        <w:rPr>
          <w:noProof/>
          <w:lang w:val="en-GB"/>
        </w:rPr>
        <w:fldChar w:fldCharType="separate"/>
      </w:r>
      <w:r w:rsidR="00B60DB2" w:rsidRPr="00CA5B96">
        <w:rPr>
          <w:noProof/>
          <w:lang w:val="en-GB"/>
        </w:rPr>
        <w:t>Figure 4.26</w:t>
      </w:r>
      <w:r w:rsidRPr="00CA5B96">
        <w:rPr>
          <w:noProof/>
          <w:lang w:val="en-GB"/>
        </w:rPr>
        <w:fldChar w:fldCharType="end"/>
      </w:r>
      <w:r w:rsidRPr="00CA5B96">
        <w:rPr>
          <w:noProof/>
          <w:lang w:val="en-GB"/>
        </w:rPr>
        <w:t>.</w:t>
      </w:r>
    </w:p>
    <w:p w14:paraId="687B7660" w14:textId="77777777" w:rsidR="00E95411" w:rsidRPr="00CA5B96" w:rsidRDefault="00E95411" w:rsidP="00E95411">
      <w:pPr>
        <w:pStyle w:val="Figure-Image-Upper"/>
        <w:rPr>
          <w:lang w:val="en-GB"/>
        </w:rPr>
      </w:pPr>
      <w:r w:rsidRPr="00CA5B96">
        <w:lastRenderedPageBreak/>
        <w:drawing>
          <wp:inline distT="0" distB="0" distL="0" distR="0" wp14:anchorId="15F3C7E5" wp14:editId="44486971">
            <wp:extent cx="5580000" cy="2070139"/>
            <wp:effectExtent l="0" t="0" r="190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0000" cy="2070139"/>
                    </a:xfrm>
                    <a:prstGeom prst="rect">
                      <a:avLst/>
                    </a:prstGeom>
                    <a:noFill/>
                  </pic:spPr>
                </pic:pic>
              </a:graphicData>
            </a:graphic>
          </wp:inline>
        </w:drawing>
      </w:r>
    </w:p>
    <w:p w14:paraId="63792DD2" w14:textId="0723C94A" w:rsidR="00E95411" w:rsidRPr="00CA5B96" w:rsidRDefault="00E95411" w:rsidP="00E95411">
      <w:pPr>
        <w:pStyle w:val="Caption"/>
        <w:rPr>
          <w:noProof/>
          <w:lang w:val="en-GB"/>
        </w:rPr>
      </w:pPr>
      <w:bookmarkStart w:id="33" w:name="_Ref63004023"/>
      <w:r w:rsidRPr="00CA5B96">
        <w:rPr>
          <w:noProof/>
          <w:lang w:val="en-GB"/>
        </w:rPr>
        <w:t>Figure 4.</w:t>
      </w:r>
      <w:r w:rsidRPr="00CA5B96">
        <w:rPr>
          <w:noProof/>
          <w:lang w:val="en-GB"/>
        </w:rPr>
        <w:fldChar w:fldCharType="begin"/>
      </w:r>
      <w:r w:rsidRPr="00CA5B96">
        <w:rPr>
          <w:noProof/>
          <w:lang w:val="en-GB"/>
        </w:rPr>
        <w:instrText xml:space="preserve"> SEQ Figure \* ARABIC </w:instrText>
      </w:r>
      <w:r w:rsidRPr="00CA5B96">
        <w:rPr>
          <w:noProof/>
          <w:lang w:val="en-GB"/>
        </w:rPr>
        <w:fldChar w:fldCharType="separate"/>
      </w:r>
      <w:r w:rsidR="00B60DB2" w:rsidRPr="00CA5B96">
        <w:rPr>
          <w:noProof/>
          <w:lang w:val="en-GB"/>
        </w:rPr>
        <w:t>26</w:t>
      </w:r>
      <w:r w:rsidRPr="00CA5B96">
        <w:rPr>
          <w:noProof/>
          <w:lang w:val="en-GB"/>
        </w:rPr>
        <w:fldChar w:fldCharType="end"/>
      </w:r>
      <w:bookmarkEnd w:id="33"/>
      <w:r w:rsidRPr="00CA5B96">
        <w:rPr>
          <w:noProof/>
          <w:lang w:val="en-GB"/>
        </w:rPr>
        <w:t xml:space="preserve"> </w:t>
      </w:r>
      <w:r w:rsidR="009E4111">
        <w:rPr>
          <w:noProof/>
          <w:lang w:val="en-GB"/>
        </w:rPr>
        <w:t>Outer Join</w:t>
      </w:r>
      <w:r w:rsidRPr="00CA5B96">
        <w:rPr>
          <w:noProof/>
          <w:lang w:val="en-GB"/>
        </w:rPr>
        <w:t xml:space="preserve"> Two Datasets with Different Shapes</w:t>
      </w:r>
    </w:p>
    <w:p w14:paraId="3ADFAF2D" w14:textId="77777777" w:rsidR="00E95411" w:rsidRPr="00CA5B96" w:rsidRDefault="00E95411" w:rsidP="00E95411">
      <w:pPr>
        <w:pStyle w:val="BodyText"/>
        <w:rPr>
          <w:noProof/>
          <w:lang w:val="en-GB"/>
        </w:rPr>
      </w:pPr>
      <w:r w:rsidRPr="00CA5B96">
        <w:rPr>
          <w:noProof/>
          <w:lang w:val="en-GB"/>
        </w:rPr>
        <w:t xml:space="preserve">The values of all available cells in either one of the original DataFrames will be taken over in the final DataFrame. Cells that were originally unavailable in both DataFrames such as </w:t>
      </w:r>
      <w:r w:rsidRPr="00CA5B96">
        <w:rPr>
          <w:rFonts w:ascii="Consolas" w:hAnsi="Consolas"/>
          <w:noProof/>
          <w:lang w:val="en-GB"/>
        </w:rPr>
        <w:t>Value23</w:t>
      </w:r>
      <w:r w:rsidRPr="00CA5B96">
        <w:rPr>
          <w:noProof/>
          <w:lang w:val="en-GB"/>
        </w:rPr>
        <w:t xml:space="preserve"> will become missing data. </w:t>
      </w:r>
    </w:p>
    <w:p w14:paraId="32501BAD" w14:textId="34E3915D" w:rsidR="00E95411" w:rsidRPr="00CA5B96" w:rsidRDefault="00E95411" w:rsidP="00E95411">
      <w:pPr>
        <w:pStyle w:val="BodyText"/>
        <w:rPr>
          <w:noProof/>
          <w:lang w:val="en-GB"/>
        </w:rPr>
      </w:pPr>
      <w:r w:rsidRPr="00CA5B96">
        <w:rPr>
          <w:noProof/>
          <w:lang w:val="en-GB"/>
        </w:rPr>
        <w:t>On the other hand, if we choose inner join to merge them, the result will be like the output dataset in</w:t>
      </w:r>
      <w:r w:rsidR="00A65836" w:rsidRPr="00CA5B96">
        <w:rPr>
          <w:noProof/>
          <w:lang w:val="en-GB"/>
        </w:rPr>
        <w:t xml:space="preserve"> </w:t>
      </w:r>
      <w:r w:rsidR="00A65836" w:rsidRPr="00CA5B96">
        <w:rPr>
          <w:noProof/>
          <w:lang w:val="en-GB"/>
        </w:rPr>
        <w:fldChar w:fldCharType="begin"/>
      </w:r>
      <w:r w:rsidR="00A65836" w:rsidRPr="00CA5B96">
        <w:rPr>
          <w:noProof/>
          <w:lang w:val="en-GB"/>
        </w:rPr>
        <w:instrText xml:space="preserve"> REF _Ref63183592 \h </w:instrText>
      </w:r>
      <w:r w:rsidR="00A65836" w:rsidRPr="00CA5B96">
        <w:rPr>
          <w:noProof/>
          <w:lang w:val="en-GB"/>
        </w:rPr>
      </w:r>
      <w:r w:rsidR="00A65836" w:rsidRPr="00CA5B96">
        <w:rPr>
          <w:noProof/>
          <w:lang w:val="en-GB"/>
        </w:rPr>
        <w:fldChar w:fldCharType="separate"/>
      </w:r>
      <w:r w:rsidR="00A65836" w:rsidRPr="00CA5B96">
        <w:rPr>
          <w:noProof/>
          <w:lang w:val="en-GB"/>
        </w:rPr>
        <w:t>Figure 4.27</w:t>
      </w:r>
      <w:r w:rsidR="00A65836" w:rsidRPr="00CA5B96">
        <w:rPr>
          <w:noProof/>
          <w:lang w:val="en-GB"/>
        </w:rPr>
        <w:fldChar w:fldCharType="end"/>
      </w:r>
      <w:r w:rsidRPr="00CA5B96">
        <w:rPr>
          <w:noProof/>
          <w:lang w:val="en-GB"/>
        </w:rPr>
        <w:t>.</w:t>
      </w:r>
    </w:p>
    <w:p w14:paraId="46429CE1" w14:textId="77777777" w:rsidR="00E95411" w:rsidRPr="00CA5B96" w:rsidRDefault="00E95411" w:rsidP="00E95411">
      <w:pPr>
        <w:pStyle w:val="Figure-Image-Upper"/>
        <w:rPr>
          <w:lang w:val="en-GB"/>
        </w:rPr>
      </w:pPr>
      <w:r w:rsidRPr="00CA5B96">
        <w:drawing>
          <wp:inline distT="0" distB="0" distL="0" distR="0" wp14:anchorId="2901F84E" wp14:editId="4B9FA386">
            <wp:extent cx="3819600" cy="208800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9600" cy="2088000"/>
                    </a:xfrm>
                    <a:prstGeom prst="rect">
                      <a:avLst/>
                    </a:prstGeom>
                    <a:noFill/>
                  </pic:spPr>
                </pic:pic>
              </a:graphicData>
            </a:graphic>
          </wp:inline>
        </w:drawing>
      </w:r>
    </w:p>
    <w:p w14:paraId="04894633" w14:textId="2A4517B2" w:rsidR="00E95411" w:rsidRPr="00CA5B96" w:rsidRDefault="00E95411" w:rsidP="00E95411">
      <w:pPr>
        <w:pStyle w:val="Caption"/>
        <w:rPr>
          <w:noProof/>
          <w:lang w:val="en-GB"/>
        </w:rPr>
      </w:pPr>
      <w:bookmarkStart w:id="34" w:name="_Ref63183592"/>
      <w:r w:rsidRPr="00CA5B96">
        <w:rPr>
          <w:noProof/>
          <w:lang w:val="en-GB"/>
        </w:rPr>
        <w:t>Figure 4.</w:t>
      </w:r>
      <w:r w:rsidRPr="00CA5B96">
        <w:rPr>
          <w:noProof/>
          <w:lang w:val="en-GB"/>
        </w:rPr>
        <w:fldChar w:fldCharType="begin"/>
      </w:r>
      <w:r w:rsidRPr="00CA5B96">
        <w:rPr>
          <w:noProof/>
          <w:lang w:val="en-GB"/>
        </w:rPr>
        <w:instrText xml:space="preserve"> SEQ Figure \* ARABIC </w:instrText>
      </w:r>
      <w:r w:rsidRPr="00CA5B96">
        <w:rPr>
          <w:noProof/>
          <w:lang w:val="en-GB"/>
        </w:rPr>
        <w:fldChar w:fldCharType="separate"/>
      </w:r>
      <w:r w:rsidR="00B60DB2" w:rsidRPr="00CA5B96">
        <w:rPr>
          <w:noProof/>
          <w:lang w:val="en-GB"/>
        </w:rPr>
        <w:t>27</w:t>
      </w:r>
      <w:r w:rsidRPr="00CA5B96">
        <w:rPr>
          <w:noProof/>
          <w:lang w:val="en-GB"/>
        </w:rPr>
        <w:fldChar w:fldCharType="end"/>
      </w:r>
      <w:bookmarkEnd w:id="34"/>
      <w:r w:rsidRPr="00CA5B96">
        <w:rPr>
          <w:noProof/>
          <w:lang w:val="en-GB"/>
        </w:rPr>
        <w:t xml:space="preserve"> </w:t>
      </w:r>
      <w:r w:rsidR="009E4111">
        <w:rPr>
          <w:noProof/>
          <w:lang w:val="en-GB"/>
        </w:rPr>
        <w:t>Inner Join</w:t>
      </w:r>
      <w:r w:rsidRPr="00CA5B96">
        <w:rPr>
          <w:noProof/>
          <w:lang w:val="en-GB"/>
        </w:rPr>
        <w:t xml:space="preserve"> Two Datasets with Different Shapes</w:t>
      </w:r>
    </w:p>
    <w:p w14:paraId="2156B991" w14:textId="77777777" w:rsidR="00E95411" w:rsidRPr="00CA5B96" w:rsidRDefault="00E95411" w:rsidP="00E95411">
      <w:pPr>
        <w:pStyle w:val="BodyText"/>
        <w:rPr>
          <w:noProof/>
          <w:lang w:val="en-GB"/>
        </w:rPr>
      </w:pPr>
      <w:r w:rsidRPr="00CA5B96">
        <w:rPr>
          <w:noProof/>
          <w:lang w:val="en-GB"/>
        </w:rPr>
        <w:t xml:space="preserve">Since </w:t>
      </w:r>
      <w:r w:rsidRPr="00CA5B96">
        <w:rPr>
          <w:rFonts w:ascii="Consolas" w:hAnsi="Consolas"/>
          <w:noProof/>
          <w:lang w:val="en-GB"/>
        </w:rPr>
        <w:t>Value11</w:t>
      </w:r>
      <w:r w:rsidRPr="00CA5B96">
        <w:rPr>
          <w:noProof/>
          <w:lang w:val="en-GB"/>
        </w:rPr>
        <w:t xml:space="preserve"> is the only common cell in both DataFrames, it will also be the only cell in the output DataFrame.</w:t>
      </w:r>
    </w:p>
    <w:p w14:paraId="1719BB82" w14:textId="3185B5E0" w:rsidR="00E95411" w:rsidRPr="00CA5B96" w:rsidRDefault="00E95411" w:rsidP="00E95411">
      <w:pPr>
        <w:pStyle w:val="BodyText"/>
        <w:rPr>
          <w:rFonts w:eastAsia="PMingLiU"/>
          <w:noProof/>
          <w:lang w:val="en-GB" w:eastAsia="zh-TW"/>
        </w:rPr>
      </w:pPr>
      <w:r w:rsidRPr="00CA5B96">
        <w:rPr>
          <w:noProof/>
          <w:lang w:val="en-GB"/>
        </w:rPr>
        <w:t xml:space="preserve">In </w:t>
      </w:r>
      <w:r w:rsidRPr="00CA5B96">
        <w:rPr>
          <w:rFonts w:eastAsia="PMingLiU"/>
          <w:noProof/>
          <w:lang w:val="en-GB" w:eastAsia="zh-TW"/>
        </w:rPr>
        <w:t xml:space="preserve">Python, we can use the </w:t>
      </w:r>
      <w:r w:rsidRPr="00CA5B96">
        <w:rPr>
          <w:rFonts w:ascii="Consolas" w:eastAsia="PMingLiU" w:hAnsi="Consolas"/>
          <w:noProof/>
          <w:lang w:val="en-GB" w:eastAsia="zh-TW"/>
        </w:rPr>
        <w:t>concat()</w:t>
      </w:r>
      <w:r w:rsidRPr="00CA5B96">
        <w:rPr>
          <w:rFonts w:eastAsia="PMingLiU"/>
          <w:noProof/>
          <w:lang w:val="en-GB" w:eastAsia="zh-TW"/>
        </w:rPr>
        <w:t xml:space="preserve"> </w:t>
      </w:r>
      <w:r w:rsidR="00286627">
        <w:rPr>
          <w:rFonts w:eastAsia="PMingLiU"/>
          <w:noProof/>
          <w:lang w:val="en-GB" w:eastAsia="zh-TW"/>
        </w:rPr>
        <w:t>function</w:t>
      </w:r>
      <w:r w:rsidRPr="00CA5B96">
        <w:rPr>
          <w:rFonts w:eastAsia="PMingLiU"/>
          <w:noProof/>
          <w:lang w:val="en-GB" w:eastAsia="zh-TW"/>
        </w:rPr>
        <w:t xml:space="preserve"> to merge multiple DataFrames in all the above-described scenarios. It is a rather complex method, and we will only list out the most commonly used parameters in our syntax introduction. For details, please refer to </w:t>
      </w:r>
      <w:hyperlink r:id="rId50" w:history="1">
        <w:r w:rsidRPr="00CA5B96">
          <w:rPr>
            <w:rStyle w:val="Hyperlink"/>
            <w:noProof/>
            <w:lang w:val="en-GB"/>
          </w:rPr>
          <w:t>https://pandas.pydata.org/pandas-docs/stable/reference/api/pandas.concat.html</w:t>
        </w:r>
      </w:hyperlink>
      <w:r w:rsidRPr="00CA5B96">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E95411" w:rsidRPr="000A7171" w14:paraId="62E6DFF5" w14:textId="77777777" w:rsidTr="000762D6">
        <w:tc>
          <w:tcPr>
            <w:tcW w:w="9017" w:type="dxa"/>
            <w:shd w:val="clear" w:color="auto" w:fill="D9D9D9" w:themeFill="background1" w:themeFillShade="D9"/>
            <w:vAlign w:val="center"/>
          </w:tcPr>
          <w:p w14:paraId="513B16CF" w14:textId="77777777" w:rsidR="00E95411" w:rsidRPr="00CA5B96" w:rsidRDefault="00E95411" w:rsidP="000762D6">
            <w:pPr>
              <w:pStyle w:val="Code"/>
              <w:tabs>
                <w:tab w:val="left" w:pos="6557"/>
              </w:tabs>
              <w:ind w:left="29"/>
              <w:rPr>
                <w:noProof/>
                <w:lang w:val="en-GB"/>
              </w:rPr>
            </w:pPr>
            <w:r w:rsidRPr="00CA5B96">
              <w:rPr>
                <w:noProof/>
                <w:lang w:val="en-GB"/>
              </w:rPr>
              <w:t>finalDF_name</w:t>
            </w:r>
            <w:r w:rsidRPr="00CA5B96">
              <w:rPr>
                <w:noProof/>
                <w:color w:val="595959" w:themeColor="text1" w:themeTint="A6"/>
                <w:lang w:val="en-GB"/>
              </w:rPr>
              <w:t xml:space="preserve"> = </w:t>
            </w:r>
            <w:r w:rsidRPr="00CA5B96">
              <w:rPr>
                <w:noProof/>
                <w:lang w:val="en-GB"/>
              </w:rPr>
              <w:t>pd</w:t>
            </w:r>
            <w:r w:rsidRPr="00CA5B96">
              <w:rPr>
                <w:noProof/>
                <w:color w:val="auto"/>
                <w:lang w:val="en-GB"/>
              </w:rPr>
              <w:t>.</w:t>
            </w:r>
            <w:r w:rsidRPr="00CA5B96">
              <w:rPr>
                <w:noProof/>
                <w:color w:val="76923C" w:themeColor="accent3" w:themeShade="BF"/>
                <w:lang w:val="en-GB"/>
              </w:rPr>
              <w:t>concat</w:t>
            </w:r>
            <w:r w:rsidRPr="00CA5B96">
              <w:rPr>
                <w:noProof/>
                <w:color w:val="auto"/>
                <w:lang w:val="en-GB"/>
              </w:rPr>
              <w:t>(</w:t>
            </w:r>
            <w:r w:rsidRPr="00CA5B96">
              <w:rPr>
                <w:noProof/>
                <w:color w:val="595959" w:themeColor="text1" w:themeTint="A6"/>
                <w:lang w:val="en-GB"/>
              </w:rPr>
              <w:t>objs</w:t>
            </w:r>
            <w:r w:rsidRPr="00CA5B96">
              <w:rPr>
                <w:noProof/>
                <w:color w:val="auto"/>
                <w:lang w:val="en-GB"/>
              </w:rPr>
              <w:t xml:space="preserve">, </w:t>
            </w:r>
            <w:r w:rsidRPr="00CA5B96">
              <w:rPr>
                <w:noProof/>
                <w:color w:val="595959" w:themeColor="text1" w:themeTint="A6"/>
                <w:lang w:val="en-GB"/>
              </w:rPr>
              <w:t>axis</w:t>
            </w:r>
            <w:r w:rsidRPr="00CA5B96">
              <w:rPr>
                <w:noProof/>
                <w:color w:val="auto"/>
                <w:lang w:val="en-GB"/>
              </w:rPr>
              <w:t xml:space="preserve">, </w:t>
            </w:r>
            <w:r w:rsidRPr="00CA5B96">
              <w:rPr>
                <w:noProof/>
                <w:color w:val="595959" w:themeColor="text1" w:themeTint="A6"/>
                <w:lang w:val="en-GB"/>
              </w:rPr>
              <w:t>join</w:t>
            </w:r>
            <w:r w:rsidRPr="00CA5B96">
              <w:rPr>
                <w:noProof/>
                <w:color w:val="auto"/>
                <w:lang w:val="en-GB"/>
              </w:rPr>
              <w:t>)</w:t>
            </w:r>
          </w:p>
        </w:tc>
      </w:tr>
    </w:tbl>
    <w:p w14:paraId="4E2AB543" w14:textId="30C7225B" w:rsidR="00E95411" w:rsidRPr="00CA5B96" w:rsidRDefault="00E95411" w:rsidP="00E95411">
      <w:pPr>
        <w:pStyle w:val="BodyText"/>
        <w:rPr>
          <w:noProof/>
          <w:lang w:val="en-GB"/>
        </w:rPr>
      </w:pPr>
      <w:r w:rsidRPr="00CA5B96">
        <w:rPr>
          <w:noProof/>
          <w:lang w:val="en-GB"/>
        </w:rPr>
        <w:lastRenderedPageBreak/>
        <w:t xml:space="preserve">The parameter </w:t>
      </w:r>
      <w:r w:rsidRPr="00CA5B96">
        <w:rPr>
          <w:rFonts w:ascii="Consolas" w:hAnsi="Consolas"/>
          <w:noProof/>
          <w:lang w:val="en-GB"/>
        </w:rPr>
        <w:t>objs</w:t>
      </w:r>
      <w:r w:rsidRPr="00CA5B96">
        <w:rPr>
          <w:noProof/>
          <w:lang w:val="en-GB"/>
        </w:rPr>
        <w:t xml:space="preserve"> is used for the specification of all the DataFrames to be concatenated. Be reminded that we need to put the </w:t>
      </w:r>
      <w:r w:rsidR="007221F9" w:rsidRPr="00CA5B96">
        <w:rPr>
          <w:noProof/>
          <w:lang w:val="en-GB"/>
        </w:rPr>
        <w:t xml:space="preserve">names </w:t>
      </w:r>
      <w:r w:rsidR="007221F9">
        <w:rPr>
          <w:noProof/>
          <w:lang w:val="en-GB"/>
        </w:rPr>
        <w:t xml:space="preserve">of the </w:t>
      </w:r>
      <w:r w:rsidRPr="00CA5B96">
        <w:rPr>
          <w:noProof/>
          <w:lang w:val="en-GB"/>
        </w:rPr>
        <w:t>DataFrame</w:t>
      </w:r>
      <w:r w:rsidR="007221F9">
        <w:rPr>
          <w:noProof/>
          <w:lang w:val="en-GB"/>
        </w:rPr>
        <w:t>s</w:t>
      </w:r>
      <w:r w:rsidRPr="00CA5B96">
        <w:rPr>
          <w:noProof/>
          <w:lang w:val="en-GB"/>
        </w:rPr>
        <w:t xml:space="preserve"> in a list. The parameter </w:t>
      </w:r>
      <w:r w:rsidRPr="00CA5B96">
        <w:rPr>
          <w:rFonts w:ascii="Consolas" w:hAnsi="Consolas"/>
          <w:noProof/>
          <w:lang w:val="en-GB"/>
        </w:rPr>
        <w:t>axis</w:t>
      </w:r>
      <w:r w:rsidRPr="00CA5B96">
        <w:rPr>
          <w:noProof/>
          <w:lang w:val="en-GB"/>
        </w:rPr>
        <w:t xml:space="preserve"> is the direction along which the concatenation should take place. If </w:t>
      </w:r>
      <w:r w:rsidRPr="00CA5B96">
        <w:rPr>
          <w:rFonts w:ascii="Consolas" w:hAnsi="Consolas"/>
          <w:noProof/>
          <w:lang w:val="en-GB"/>
        </w:rPr>
        <w:t>axis</w:t>
      </w:r>
      <w:r w:rsidR="00D97432" w:rsidRPr="009823CC">
        <w:rPr>
          <w:noProof/>
          <w:lang w:val="en-GB"/>
        </w:rPr>
        <w:t xml:space="preserve"> </w:t>
      </w:r>
      <w:r w:rsidRPr="00CA5B96">
        <w:rPr>
          <w:rFonts w:ascii="Consolas" w:hAnsi="Consolas"/>
          <w:noProof/>
          <w:lang w:val="en-GB"/>
        </w:rPr>
        <w:t>=</w:t>
      </w:r>
      <w:r w:rsidR="00D97432" w:rsidRPr="009823CC">
        <w:rPr>
          <w:noProof/>
          <w:lang w:val="en-GB"/>
        </w:rPr>
        <w:t xml:space="preserve"> </w:t>
      </w:r>
      <w:r w:rsidRPr="00CA5B96">
        <w:rPr>
          <w:rFonts w:ascii="Consolas" w:hAnsi="Consolas"/>
          <w:noProof/>
          <w:lang w:val="en-GB"/>
        </w:rPr>
        <w:t>0</w:t>
      </w:r>
      <w:r w:rsidRPr="00CA5B96">
        <w:rPr>
          <w:noProof/>
          <w:lang w:val="en-GB"/>
        </w:rPr>
        <w:t xml:space="preserve">, the DataFrames will be concatenated below one another, and the concatenation will take place beside one another if </w:t>
      </w:r>
      <w:r w:rsidRPr="00CA5B96">
        <w:rPr>
          <w:rFonts w:ascii="Consolas" w:hAnsi="Consolas"/>
          <w:noProof/>
          <w:lang w:val="en-GB"/>
        </w:rPr>
        <w:t>axis</w:t>
      </w:r>
      <w:r w:rsidR="00D97432" w:rsidRPr="009823CC">
        <w:rPr>
          <w:noProof/>
          <w:lang w:val="en-GB"/>
        </w:rPr>
        <w:t xml:space="preserve"> </w:t>
      </w:r>
      <w:r w:rsidRPr="00CA5B96">
        <w:rPr>
          <w:rFonts w:ascii="Consolas" w:hAnsi="Consolas"/>
          <w:noProof/>
          <w:lang w:val="en-GB"/>
        </w:rPr>
        <w:t>=</w:t>
      </w:r>
      <w:r w:rsidR="00D97432" w:rsidRPr="009823CC">
        <w:rPr>
          <w:noProof/>
          <w:lang w:val="en-GB"/>
        </w:rPr>
        <w:t xml:space="preserve"> </w:t>
      </w:r>
      <w:r w:rsidRPr="00CA5B96">
        <w:rPr>
          <w:rFonts w:ascii="Consolas" w:hAnsi="Consolas"/>
          <w:noProof/>
          <w:lang w:val="en-GB"/>
        </w:rPr>
        <w:t>1</w:t>
      </w:r>
      <w:r w:rsidRPr="00CA5B96">
        <w:rPr>
          <w:noProof/>
          <w:lang w:val="en-GB"/>
        </w:rPr>
        <w:t>. The default value here is 0. With the join parameter</w:t>
      </w:r>
      <w:r w:rsidR="00B0027F" w:rsidRPr="00827158">
        <w:rPr>
          <w:noProof/>
          <w:lang w:val="en-GB"/>
        </w:rPr>
        <w:t>,</w:t>
      </w:r>
      <w:r w:rsidRPr="00CA5B96">
        <w:rPr>
          <w:noProof/>
          <w:lang w:val="en-GB"/>
        </w:rPr>
        <w:t xml:space="preserve"> we can choose to carry out an outer join or inner join. The possible values here are </w:t>
      </w:r>
      <w:r w:rsidRPr="00CA5B96">
        <w:rPr>
          <w:rFonts w:ascii="Consolas" w:hAnsi="Consolas"/>
          <w:noProof/>
          <w:lang w:val="en-GB"/>
        </w:rPr>
        <w:t>"outer"</w:t>
      </w:r>
      <w:r w:rsidRPr="00CA5B96">
        <w:rPr>
          <w:noProof/>
          <w:lang w:val="en-GB"/>
        </w:rPr>
        <w:t xml:space="preserve"> and </w:t>
      </w:r>
      <w:r w:rsidRPr="00CA5B96">
        <w:rPr>
          <w:rFonts w:ascii="Consolas" w:hAnsi="Consolas"/>
          <w:noProof/>
          <w:lang w:val="en-GB"/>
        </w:rPr>
        <w:t>"inner"</w:t>
      </w:r>
      <w:r w:rsidRPr="00CA5B96">
        <w:rPr>
          <w:noProof/>
          <w:lang w:val="en-GB"/>
        </w:rPr>
        <w:t xml:space="preserve">, written as string. If we omit this parameter, “outer” will be considered. The resulting DataFrame will be assigned to the object named </w:t>
      </w:r>
      <w:r w:rsidRPr="00CA5B96">
        <w:rPr>
          <w:rFonts w:ascii="Consolas" w:hAnsi="Consolas"/>
          <w:noProof/>
          <w:lang w:val="en-GB"/>
        </w:rPr>
        <w:t>finalDF_name</w:t>
      </w:r>
      <w:r w:rsidRPr="00CA5B96">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E95411" w:rsidRPr="000A7171" w14:paraId="59C93FA2" w14:textId="77777777" w:rsidTr="000762D6">
        <w:tc>
          <w:tcPr>
            <w:tcW w:w="9017" w:type="dxa"/>
          </w:tcPr>
          <w:p w14:paraId="57789D76" w14:textId="77777777" w:rsidR="00E95411" w:rsidRPr="00CA5B96" w:rsidRDefault="00E95411" w:rsidP="000762D6">
            <w:pPr>
              <w:pStyle w:val="BodyText"/>
              <w:rPr>
                <w:noProof/>
                <w:lang w:val="en-GB"/>
              </w:rPr>
            </w:pPr>
            <w:r w:rsidRPr="00CA5B96">
              <w:rPr>
                <w:b/>
                <w:bCs/>
                <w:noProof/>
                <w:lang w:val="en-GB"/>
              </w:rPr>
              <w:t>Example (Cont’d):</w:t>
            </w:r>
            <w:r w:rsidRPr="00CA5B96">
              <w:rPr>
                <w:noProof/>
                <w:lang w:val="en-GB"/>
              </w:rPr>
              <w:t xml:space="preserve"> We have three sub-DataFrames of the US census study. The first one named </w:t>
            </w:r>
            <w:r w:rsidRPr="00CA5B96">
              <w:rPr>
                <w:rFonts w:ascii="Consolas" w:hAnsi="Consolas"/>
                <w:noProof/>
                <w:lang w:val="en-GB"/>
              </w:rPr>
              <w:t>census_ym</w:t>
            </w:r>
            <w:r w:rsidRPr="00CA5B96">
              <w:rPr>
                <w:noProof/>
                <w:lang w:val="en-GB"/>
              </w:rPr>
              <w:t xml:space="preserve"> contains all male observations. However, it has only two variables: </w:t>
            </w:r>
            <w:r w:rsidRPr="00CA5B96">
              <w:rPr>
                <w:rFonts w:ascii="Consolas" w:hAnsi="Consolas"/>
                <w:noProof/>
                <w:lang w:val="en-GB"/>
              </w:rPr>
              <w:t>gender</w:t>
            </w:r>
            <w:r w:rsidRPr="00CA5B96">
              <w:rPr>
                <w:noProof/>
                <w:lang w:val="en-GB"/>
              </w:rPr>
              <w:t xml:space="preserve"> and </w:t>
            </w:r>
            <w:r w:rsidRPr="00CA5B96">
              <w:rPr>
                <w:rFonts w:ascii="Consolas" w:hAnsi="Consolas"/>
                <w:noProof/>
                <w:lang w:val="en-GB"/>
              </w:rPr>
              <w:t>income</w:t>
            </w:r>
            <w:r w:rsidRPr="00CA5B96">
              <w:rPr>
                <w:noProof/>
                <w:lang w:val="en-GB"/>
              </w:rPr>
              <w:t xml:space="preserve">. The second DataFrame named </w:t>
            </w:r>
            <w:r w:rsidRPr="00CA5B96">
              <w:rPr>
                <w:rFonts w:ascii="Consolas" w:hAnsi="Consolas"/>
                <w:noProof/>
                <w:lang w:val="en-GB"/>
              </w:rPr>
              <w:t>census_yf</w:t>
            </w:r>
            <w:r w:rsidRPr="00CA5B96">
              <w:rPr>
                <w:noProof/>
                <w:lang w:val="en-GB"/>
              </w:rPr>
              <w:t xml:space="preserve"> has the same variables, but it contains only female observations. The third DataFrame is called </w:t>
            </w:r>
            <w:r w:rsidRPr="00CA5B96">
              <w:rPr>
                <w:rFonts w:ascii="Consolas" w:hAnsi="Consolas"/>
                <w:noProof/>
                <w:lang w:val="en-GB"/>
              </w:rPr>
              <w:t>census_x</w:t>
            </w:r>
            <w:r w:rsidRPr="00CA5B96">
              <w:rPr>
                <w:noProof/>
                <w:lang w:val="en-GB"/>
              </w:rPr>
              <w:t xml:space="preserve">. It contains all observations and all the variables of </w:t>
            </w:r>
            <w:r w:rsidRPr="00E0770B">
              <w:rPr>
                <w:rFonts w:ascii="Consolas" w:hAnsi="Consolas"/>
                <w:noProof/>
                <w:lang w:val="en-GB"/>
              </w:rPr>
              <w:t>census</w:t>
            </w:r>
            <w:r w:rsidRPr="00CA5B96">
              <w:rPr>
                <w:noProof/>
                <w:lang w:val="en-GB"/>
              </w:rPr>
              <w:t xml:space="preserve"> except </w:t>
            </w:r>
            <w:r w:rsidRPr="00CA5B96">
              <w:rPr>
                <w:rFonts w:ascii="Consolas" w:hAnsi="Consolas"/>
                <w:noProof/>
                <w:lang w:val="en-GB"/>
              </w:rPr>
              <w:t>income</w:t>
            </w:r>
            <w:r w:rsidRPr="00CA5B96">
              <w:rPr>
                <w:noProof/>
                <w:lang w:val="en-GB"/>
              </w:rPr>
              <w:t xml:space="preserve"> and </w:t>
            </w:r>
            <w:r w:rsidRPr="00CA5B96">
              <w:rPr>
                <w:rFonts w:ascii="Consolas" w:hAnsi="Consolas"/>
                <w:noProof/>
                <w:lang w:val="en-GB"/>
              </w:rPr>
              <w:t>gender</w:t>
            </w:r>
            <w:r w:rsidRPr="00CA5B96">
              <w:rPr>
                <w:noProof/>
                <w:lang w:val="en-GB"/>
              </w:rPr>
              <w:t>.</w:t>
            </w:r>
          </w:p>
          <w:p w14:paraId="493D94B4" w14:textId="77777777" w:rsidR="00E95411" w:rsidRPr="00CA5B96" w:rsidRDefault="00E95411" w:rsidP="000762D6">
            <w:pPr>
              <w:pStyle w:val="BodyText"/>
              <w:rPr>
                <w:noProof/>
                <w:lang w:val="en-GB"/>
              </w:rPr>
            </w:pPr>
            <w:r w:rsidRPr="00CA5B96">
              <w:rPr>
                <w:noProof/>
                <w:lang w:val="en-GB"/>
              </w:rPr>
              <w:t xml:space="preserve">Suppose we concatenate </w:t>
            </w:r>
            <w:r w:rsidRPr="00CA5B96">
              <w:rPr>
                <w:rFonts w:ascii="Consolas" w:hAnsi="Consolas"/>
                <w:noProof/>
                <w:lang w:val="en-GB"/>
              </w:rPr>
              <w:t>census_ym</w:t>
            </w:r>
            <w:r w:rsidRPr="00CA5B96">
              <w:rPr>
                <w:noProof/>
                <w:lang w:val="en-GB"/>
              </w:rPr>
              <w:t xml:space="preserve"> and </w:t>
            </w:r>
            <w:r w:rsidRPr="00CA5B96">
              <w:rPr>
                <w:rFonts w:ascii="Consolas" w:hAnsi="Consolas"/>
                <w:noProof/>
                <w:lang w:val="en-GB"/>
              </w:rPr>
              <w:t>census_x</w:t>
            </w:r>
            <w:r w:rsidRPr="00CA5B96">
              <w:rPr>
                <w:noProof/>
                <w:lang w:val="en-GB"/>
              </w:rPr>
              <w:t xml:space="preserve"> first. The resulting DataFrame will contain all observations and all variables from the original census dataset.</w:t>
            </w:r>
          </w:p>
          <w:p w14:paraId="5A7E9940" w14:textId="77777777" w:rsidR="00E95411" w:rsidRPr="00CA5B96" w:rsidRDefault="00E95411" w:rsidP="000762D6">
            <w:pPr>
              <w:pStyle w:val="Figure-Image-Upper"/>
              <w:rPr>
                <w:lang w:val="en-GB"/>
              </w:rPr>
            </w:pPr>
            <w:r w:rsidRPr="00CA5B96">
              <w:drawing>
                <wp:inline distT="0" distB="0" distL="0" distR="0" wp14:anchorId="465127B1" wp14:editId="326C8D3D">
                  <wp:extent cx="5580000" cy="2869671"/>
                  <wp:effectExtent l="19050" t="19050" r="20955" b="260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8861" t="20581" r="2366" b="4635"/>
                          <a:stretch/>
                        </pic:blipFill>
                        <pic:spPr bwMode="auto">
                          <a:xfrm>
                            <a:off x="0" y="0"/>
                            <a:ext cx="5580000" cy="286967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5CA209D" w14:textId="6BE02D3C" w:rsidR="00E95411" w:rsidRPr="00CA5B96" w:rsidRDefault="00E95411" w:rsidP="000762D6">
            <w:pPr>
              <w:pStyle w:val="Caption"/>
              <w:rPr>
                <w:noProof/>
                <w:lang w:val="en-GB"/>
              </w:rPr>
            </w:pPr>
            <w:r w:rsidRPr="00CA5B96">
              <w:rPr>
                <w:noProof/>
                <w:lang w:val="en-GB"/>
              </w:rPr>
              <w:t>Figure 4.</w:t>
            </w:r>
            <w:r w:rsidRPr="00CA5B96">
              <w:rPr>
                <w:noProof/>
                <w:lang w:val="en-GB"/>
              </w:rPr>
              <w:fldChar w:fldCharType="begin"/>
            </w:r>
            <w:r w:rsidRPr="00CA5B96">
              <w:rPr>
                <w:noProof/>
                <w:lang w:val="en-GB"/>
              </w:rPr>
              <w:instrText xml:space="preserve"> SEQ Figure \* ARABIC </w:instrText>
            </w:r>
            <w:r w:rsidRPr="00CA5B96">
              <w:rPr>
                <w:noProof/>
                <w:lang w:val="en-GB"/>
              </w:rPr>
              <w:fldChar w:fldCharType="separate"/>
            </w:r>
            <w:r w:rsidR="00B60DB2" w:rsidRPr="00CA5B96">
              <w:rPr>
                <w:noProof/>
                <w:lang w:val="en-GB"/>
              </w:rPr>
              <w:t>28</w:t>
            </w:r>
            <w:r w:rsidRPr="00CA5B96">
              <w:rPr>
                <w:noProof/>
                <w:lang w:val="en-GB"/>
              </w:rPr>
              <w:fldChar w:fldCharType="end"/>
            </w:r>
            <w:r w:rsidRPr="00CA5B96">
              <w:rPr>
                <w:noProof/>
                <w:lang w:val="en-GB"/>
              </w:rPr>
              <w:t xml:space="preserve"> Concatenating Two DataFrames with Different Shapes by Outer Join</w:t>
            </w:r>
          </w:p>
          <w:p w14:paraId="7652043E" w14:textId="77777777" w:rsidR="00E95411" w:rsidRPr="00CA5B96" w:rsidRDefault="00E95411" w:rsidP="000762D6">
            <w:pPr>
              <w:pStyle w:val="BodyText"/>
              <w:rPr>
                <w:noProof/>
                <w:lang w:val="en-GB"/>
              </w:rPr>
            </w:pPr>
            <w:r w:rsidRPr="00CA5B96">
              <w:rPr>
                <w:noProof/>
                <w:lang w:val="en-GB"/>
              </w:rPr>
              <w:lastRenderedPageBreak/>
              <w:t xml:space="preserve">Nevertheless, we can see in the fifth row, the value of the observation with row index 4 in the variable gender is </w:t>
            </w:r>
            <w:r w:rsidRPr="00CA5B96">
              <w:rPr>
                <w:rFonts w:ascii="Consolas" w:hAnsi="Consolas"/>
                <w:noProof/>
                <w:lang w:val="en-GB"/>
              </w:rPr>
              <w:t>NaN</w:t>
            </w:r>
            <w:r w:rsidRPr="00CA5B96">
              <w:rPr>
                <w:noProof/>
                <w:lang w:val="en-GB"/>
              </w:rPr>
              <w:t xml:space="preserve">. We can conclude that this observation does not exist in </w:t>
            </w:r>
            <w:r w:rsidRPr="00CA5B96">
              <w:rPr>
                <w:rFonts w:ascii="Consolas" w:hAnsi="Consolas"/>
                <w:noProof/>
                <w:lang w:val="en-GB"/>
              </w:rPr>
              <w:t>census_ym</w:t>
            </w:r>
            <w:r w:rsidRPr="00CA5B96">
              <w:rPr>
                <w:noProof/>
                <w:lang w:val="en-GB"/>
              </w:rPr>
              <w:t xml:space="preserve"> since it is a female observation.</w:t>
            </w:r>
          </w:p>
          <w:p w14:paraId="4379BD3A" w14:textId="77777777" w:rsidR="00E95411" w:rsidRPr="00CA5B96" w:rsidRDefault="00E95411" w:rsidP="000762D6">
            <w:pPr>
              <w:pStyle w:val="BodyText"/>
              <w:rPr>
                <w:noProof/>
                <w:lang w:val="en-GB"/>
              </w:rPr>
            </w:pPr>
            <w:r w:rsidRPr="00CA5B96">
              <w:rPr>
                <w:noProof/>
                <w:lang w:val="en-GB"/>
              </w:rPr>
              <w:t xml:space="preserve">However, if we concatenate them with inner join, this observation will not exist in the final DataFrame </w:t>
            </w:r>
            <w:r w:rsidRPr="00CA5B96">
              <w:rPr>
                <w:rFonts w:ascii="Consolas" w:hAnsi="Consolas"/>
                <w:noProof/>
                <w:lang w:val="en-GB"/>
              </w:rPr>
              <w:t>census_final</w:t>
            </w:r>
            <w:r w:rsidRPr="00CA5B96">
              <w:rPr>
                <w:noProof/>
                <w:lang w:val="en-GB"/>
              </w:rPr>
              <w:t>.</w:t>
            </w:r>
          </w:p>
          <w:p w14:paraId="305D39E8" w14:textId="77777777" w:rsidR="00E95411" w:rsidRPr="00CA5B96" w:rsidRDefault="00E95411" w:rsidP="000762D6">
            <w:pPr>
              <w:pStyle w:val="Figure-Image-Upper"/>
              <w:rPr>
                <w:lang w:val="en-GB"/>
              </w:rPr>
            </w:pPr>
            <w:r w:rsidRPr="00CA5B96">
              <w:drawing>
                <wp:inline distT="0" distB="0" distL="0" distR="0" wp14:anchorId="09733222" wp14:editId="2356F515">
                  <wp:extent cx="5580000" cy="2873669"/>
                  <wp:effectExtent l="19050" t="19050" r="20955" b="222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844" t="20654" r="2384" b="4460"/>
                          <a:stretch/>
                        </pic:blipFill>
                        <pic:spPr bwMode="auto">
                          <a:xfrm>
                            <a:off x="0" y="0"/>
                            <a:ext cx="5580000" cy="287366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38338F9" w14:textId="28BACD7B" w:rsidR="00E95411" w:rsidRPr="00CA5B96" w:rsidRDefault="00E95411" w:rsidP="000762D6">
            <w:pPr>
              <w:pStyle w:val="Caption"/>
              <w:rPr>
                <w:noProof/>
                <w:lang w:val="en-GB"/>
              </w:rPr>
            </w:pPr>
            <w:bookmarkStart w:id="35" w:name="_Ref63020246"/>
            <w:r w:rsidRPr="00CA5B96">
              <w:rPr>
                <w:noProof/>
                <w:lang w:val="en-GB"/>
              </w:rPr>
              <w:t>Figure 4.</w:t>
            </w:r>
            <w:r w:rsidRPr="00CA5B96">
              <w:rPr>
                <w:noProof/>
                <w:lang w:val="en-GB"/>
              </w:rPr>
              <w:fldChar w:fldCharType="begin"/>
            </w:r>
            <w:r w:rsidRPr="00CA5B96">
              <w:rPr>
                <w:noProof/>
                <w:lang w:val="en-GB"/>
              </w:rPr>
              <w:instrText xml:space="preserve"> SEQ Figure \* ARABIC </w:instrText>
            </w:r>
            <w:r w:rsidRPr="00CA5B96">
              <w:rPr>
                <w:noProof/>
                <w:lang w:val="en-GB"/>
              </w:rPr>
              <w:fldChar w:fldCharType="separate"/>
            </w:r>
            <w:r w:rsidR="00B60DB2" w:rsidRPr="00CA5B96">
              <w:rPr>
                <w:noProof/>
                <w:lang w:val="en-GB"/>
              </w:rPr>
              <w:t>29</w:t>
            </w:r>
            <w:r w:rsidRPr="00CA5B96">
              <w:rPr>
                <w:noProof/>
                <w:lang w:val="en-GB"/>
              </w:rPr>
              <w:fldChar w:fldCharType="end"/>
            </w:r>
            <w:bookmarkEnd w:id="35"/>
            <w:r w:rsidRPr="00CA5B96">
              <w:rPr>
                <w:noProof/>
                <w:lang w:val="en-GB"/>
              </w:rPr>
              <w:t xml:space="preserve"> Concatenating Two DataFrames with Different Shapes by Inner Join</w:t>
            </w:r>
          </w:p>
          <w:p w14:paraId="5C2D6B11" w14:textId="6FF1B7A1" w:rsidR="00E95411" w:rsidRPr="00CA5B96" w:rsidRDefault="00E95411" w:rsidP="000762D6">
            <w:pPr>
              <w:pStyle w:val="BodyText"/>
              <w:rPr>
                <w:noProof/>
                <w:lang w:val="en-GB"/>
              </w:rPr>
            </w:pPr>
            <w:r w:rsidRPr="00CA5B96">
              <w:rPr>
                <w:noProof/>
                <w:lang w:val="en-GB"/>
              </w:rPr>
              <w:fldChar w:fldCharType="begin"/>
            </w:r>
            <w:r w:rsidRPr="00CA5B96">
              <w:rPr>
                <w:noProof/>
                <w:lang w:val="en-GB"/>
              </w:rPr>
              <w:instrText xml:space="preserve"> REF _Ref63020246 \h </w:instrText>
            </w:r>
            <w:r w:rsidRPr="00CA5B96">
              <w:rPr>
                <w:noProof/>
                <w:lang w:val="en-GB"/>
              </w:rPr>
            </w:r>
            <w:r w:rsidRPr="00CA5B96">
              <w:rPr>
                <w:noProof/>
                <w:lang w:val="en-GB"/>
              </w:rPr>
              <w:fldChar w:fldCharType="separate"/>
            </w:r>
            <w:r w:rsidR="00B60DB2" w:rsidRPr="00CA5B96">
              <w:rPr>
                <w:noProof/>
                <w:lang w:val="en-GB"/>
              </w:rPr>
              <w:t>Figure 4.29</w:t>
            </w:r>
            <w:r w:rsidRPr="00CA5B96">
              <w:rPr>
                <w:noProof/>
                <w:lang w:val="en-GB"/>
              </w:rPr>
              <w:fldChar w:fldCharType="end"/>
            </w:r>
            <w:r w:rsidRPr="00CA5B96">
              <w:rPr>
                <w:noProof/>
                <w:lang w:val="en-GB"/>
              </w:rPr>
              <w:t xml:space="preserve"> shows that the observation with row index 4 is not included in the final DataFrame </w:t>
            </w:r>
            <w:r w:rsidRPr="00CA5B96">
              <w:rPr>
                <w:rFonts w:ascii="Consolas" w:hAnsi="Consolas"/>
                <w:noProof/>
                <w:lang w:val="en-GB"/>
              </w:rPr>
              <w:t>census_final</w:t>
            </w:r>
            <w:r w:rsidRPr="00CA5B96">
              <w:rPr>
                <w:noProof/>
                <w:lang w:val="en-GB"/>
              </w:rPr>
              <w:t xml:space="preserve">. Furthermore, the number of rows here is 32,650, the number of rows in </w:t>
            </w:r>
            <w:r w:rsidRPr="00CA5B96">
              <w:rPr>
                <w:rFonts w:ascii="Consolas" w:hAnsi="Consolas"/>
                <w:noProof/>
                <w:lang w:val="en-GB"/>
              </w:rPr>
              <w:t>census_ym</w:t>
            </w:r>
            <w:r w:rsidRPr="00CA5B96">
              <w:rPr>
                <w:noProof/>
                <w:lang w:val="en-GB"/>
              </w:rPr>
              <w:t xml:space="preserve">, instead of 48,842, the number of rows in </w:t>
            </w:r>
            <w:r w:rsidRPr="00CA5B96">
              <w:rPr>
                <w:rFonts w:ascii="Consolas" w:hAnsi="Consolas"/>
                <w:noProof/>
                <w:lang w:val="en-GB"/>
              </w:rPr>
              <w:t>census_x</w:t>
            </w:r>
            <w:r w:rsidRPr="00CA5B96">
              <w:rPr>
                <w:noProof/>
                <w:lang w:val="en-GB"/>
              </w:rPr>
              <w:t xml:space="preserve">. </w:t>
            </w:r>
          </w:p>
          <w:p w14:paraId="5571575F" w14:textId="77777777" w:rsidR="00E95411" w:rsidRPr="00CA5B96" w:rsidRDefault="00E95411" w:rsidP="000762D6">
            <w:pPr>
              <w:pStyle w:val="BodyText"/>
              <w:rPr>
                <w:noProof/>
                <w:lang w:val="en-GB"/>
              </w:rPr>
            </w:pPr>
            <w:r w:rsidRPr="00CA5B96">
              <w:rPr>
                <w:noProof/>
                <w:lang w:val="en-GB"/>
              </w:rPr>
              <w:t xml:space="preserve">To reconstruct the original </w:t>
            </w:r>
            <w:r w:rsidRPr="00CA5B96">
              <w:rPr>
                <w:rFonts w:ascii="Consolas" w:hAnsi="Consolas"/>
                <w:noProof/>
                <w:lang w:val="en-GB"/>
              </w:rPr>
              <w:t>census</w:t>
            </w:r>
            <w:r w:rsidRPr="00CA5B96">
              <w:rPr>
                <w:noProof/>
                <w:lang w:val="en-GB"/>
              </w:rPr>
              <w:t xml:space="preserve"> DataFrame, we can first concatenate </w:t>
            </w:r>
            <w:r w:rsidRPr="00CA5B96">
              <w:rPr>
                <w:rFonts w:ascii="Consolas" w:hAnsi="Consolas"/>
                <w:noProof/>
                <w:lang w:val="en-GB"/>
              </w:rPr>
              <w:t>census_ym</w:t>
            </w:r>
            <w:r w:rsidRPr="00CA5B96">
              <w:rPr>
                <w:noProof/>
                <w:lang w:val="en-GB"/>
              </w:rPr>
              <w:t xml:space="preserve"> and </w:t>
            </w:r>
            <w:r w:rsidRPr="00CA5B96">
              <w:rPr>
                <w:rFonts w:ascii="Consolas" w:hAnsi="Consolas"/>
                <w:noProof/>
                <w:lang w:val="en-GB"/>
              </w:rPr>
              <w:t>census_yf</w:t>
            </w:r>
            <w:r w:rsidRPr="00CA5B96">
              <w:rPr>
                <w:noProof/>
                <w:lang w:val="en-GB"/>
              </w:rPr>
              <w:t>.</w:t>
            </w:r>
          </w:p>
          <w:p w14:paraId="7831BC70" w14:textId="77777777" w:rsidR="00E95411" w:rsidRPr="00A31114" w:rsidRDefault="00E95411" w:rsidP="000762D6">
            <w:pPr>
              <w:pStyle w:val="Figure-Image-Upper"/>
              <w:rPr>
                <w:lang w:val="en-GB"/>
              </w:rPr>
            </w:pPr>
            <w:r w:rsidRPr="00A31114">
              <w:drawing>
                <wp:inline distT="0" distB="0" distL="0" distR="0" wp14:anchorId="5A04D8FB" wp14:editId="0704F16D">
                  <wp:extent cx="5580000" cy="2080812"/>
                  <wp:effectExtent l="19050" t="19050" r="20955" b="152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8849" t="24001" r="2363" b="21762"/>
                          <a:stretch/>
                        </pic:blipFill>
                        <pic:spPr bwMode="auto">
                          <a:xfrm>
                            <a:off x="0" y="0"/>
                            <a:ext cx="5580000" cy="208081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717083B" w14:textId="67E8FE5C" w:rsidR="00E95411" w:rsidRPr="00CA5B96" w:rsidRDefault="00E95411" w:rsidP="000762D6">
            <w:pPr>
              <w:pStyle w:val="Caption"/>
              <w:rPr>
                <w:noProof/>
                <w:lang w:val="en-GB"/>
              </w:rPr>
            </w:pPr>
            <w:r w:rsidRPr="00CA5B96">
              <w:rPr>
                <w:noProof/>
                <w:lang w:val="en-GB"/>
              </w:rPr>
              <w:t>Figure 4.</w:t>
            </w:r>
            <w:r w:rsidRPr="00A31114">
              <w:rPr>
                <w:noProof/>
                <w:lang w:val="en-GB"/>
              </w:rPr>
              <w:fldChar w:fldCharType="begin"/>
            </w:r>
            <w:r w:rsidRPr="00CA5B96">
              <w:rPr>
                <w:noProof/>
                <w:lang w:val="en-GB"/>
              </w:rPr>
              <w:instrText xml:space="preserve"> SEQ Figure \* ARABIC </w:instrText>
            </w:r>
            <w:r w:rsidRPr="00A31114">
              <w:rPr>
                <w:noProof/>
                <w:lang w:val="en-GB"/>
              </w:rPr>
              <w:fldChar w:fldCharType="separate"/>
            </w:r>
            <w:r w:rsidR="00B60DB2" w:rsidRPr="00CA5B96">
              <w:rPr>
                <w:noProof/>
                <w:lang w:val="en-GB"/>
              </w:rPr>
              <w:t>30</w:t>
            </w:r>
            <w:r w:rsidRPr="00A31114">
              <w:rPr>
                <w:noProof/>
                <w:lang w:val="en-GB"/>
              </w:rPr>
              <w:fldChar w:fldCharType="end"/>
            </w:r>
            <w:r w:rsidRPr="00CA5B96">
              <w:rPr>
                <w:noProof/>
                <w:lang w:val="en-GB"/>
              </w:rPr>
              <w:t xml:space="preserve"> Concatenating Two DataFrames with Same Variables by Rows</w:t>
            </w:r>
          </w:p>
          <w:p w14:paraId="39A37682" w14:textId="77777777" w:rsidR="00E95411" w:rsidRPr="00CA5B96" w:rsidRDefault="00E95411" w:rsidP="000762D6">
            <w:pPr>
              <w:pStyle w:val="BodyText"/>
              <w:rPr>
                <w:noProof/>
                <w:lang w:val="en-GB"/>
              </w:rPr>
            </w:pPr>
            <w:r w:rsidRPr="00CA5B96">
              <w:rPr>
                <w:noProof/>
                <w:lang w:val="en-GB"/>
              </w:rPr>
              <w:lastRenderedPageBreak/>
              <w:t xml:space="preserve">We can see from the output that the resulting DataFrame </w:t>
            </w:r>
            <w:r w:rsidRPr="00CA5B96">
              <w:rPr>
                <w:rFonts w:ascii="Consolas" w:hAnsi="Consolas"/>
                <w:noProof/>
                <w:lang w:val="en-GB"/>
              </w:rPr>
              <w:t>census_yg</w:t>
            </w:r>
            <w:r w:rsidRPr="00CA5B96">
              <w:rPr>
                <w:noProof/>
                <w:lang w:val="en-GB"/>
              </w:rPr>
              <w:t xml:space="preserve"> has 48,842 rows, which corresponds to the number of rows in </w:t>
            </w:r>
            <w:r w:rsidRPr="00CA5B96">
              <w:rPr>
                <w:rFonts w:ascii="Consolas" w:hAnsi="Consolas"/>
                <w:noProof/>
                <w:lang w:val="en-GB"/>
              </w:rPr>
              <w:t>census</w:t>
            </w:r>
            <w:r w:rsidRPr="00CA5B96">
              <w:rPr>
                <w:noProof/>
                <w:lang w:val="en-GB"/>
              </w:rPr>
              <w:t xml:space="preserve">. The DataFrame </w:t>
            </w:r>
            <w:r w:rsidRPr="00CA5B96">
              <w:rPr>
                <w:rFonts w:ascii="Consolas" w:hAnsi="Consolas"/>
                <w:noProof/>
                <w:lang w:val="en-GB"/>
              </w:rPr>
              <w:t>census_yg</w:t>
            </w:r>
            <w:r w:rsidRPr="00CA5B96">
              <w:rPr>
                <w:noProof/>
                <w:lang w:val="en-GB"/>
              </w:rPr>
              <w:t xml:space="preserve"> can now be merged with </w:t>
            </w:r>
            <w:r w:rsidRPr="00CA5B96">
              <w:rPr>
                <w:rFonts w:ascii="Consolas" w:hAnsi="Consolas"/>
                <w:noProof/>
                <w:lang w:val="en-GB"/>
              </w:rPr>
              <w:t>census_x</w:t>
            </w:r>
            <w:r w:rsidRPr="00CA5B96">
              <w:rPr>
                <w:noProof/>
                <w:lang w:val="en-GB"/>
              </w:rPr>
              <w:t>.</w:t>
            </w:r>
          </w:p>
          <w:p w14:paraId="4F06201C" w14:textId="77777777" w:rsidR="00E95411" w:rsidRPr="00A31114" w:rsidRDefault="00E95411" w:rsidP="000762D6">
            <w:pPr>
              <w:pStyle w:val="Figure-Image-Upper"/>
              <w:rPr>
                <w:lang w:val="en-GB"/>
              </w:rPr>
            </w:pPr>
            <w:r w:rsidRPr="00A31114">
              <w:drawing>
                <wp:inline distT="0" distB="0" distL="0" distR="0" wp14:anchorId="63AE86B6" wp14:editId="3972E316">
                  <wp:extent cx="5580000" cy="2879178"/>
                  <wp:effectExtent l="19050" t="19050" r="20955" b="165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8842" t="21053" r="2386" b="3916"/>
                          <a:stretch/>
                        </pic:blipFill>
                        <pic:spPr bwMode="auto">
                          <a:xfrm>
                            <a:off x="0" y="0"/>
                            <a:ext cx="5580000" cy="2879178"/>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90AA591" w14:textId="6BFBCC1E" w:rsidR="00E95411" w:rsidRPr="00CA5B96" w:rsidRDefault="00E95411" w:rsidP="000762D6">
            <w:pPr>
              <w:pStyle w:val="Caption"/>
              <w:rPr>
                <w:noProof/>
                <w:lang w:val="en-GB"/>
              </w:rPr>
            </w:pPr>
            <w:r w:rsidRPr="00CA5B96">
              <w:rPr>
                <w:noProof/>
                <w:lang w:val="en-GB"/>
              </w:rPr>
              <w:t>Figure 4.</w:t>
            </w:r>
            <w:r w:rsidRPr="00A31114">
              <w:rPr>
                <w:noProof/>
                <w:lang w:val="en-GB"/>
              </w:rPr>
              <w:fldChar w:fldCharType="begin"/>
            </w:r>
            <w:r w:rsidRPr="00CA5B96">
              <w:rPr>
                <w:noProof/>
                <w:lang w:val="en-GB"/>
              </w:rPr>
              <w:instrText xml:space="preserve"> SEQ Figure \* ARABIC </w:instrText>
            </w:r>
            <w:r w:rsidRPr="00A31114">
              <w:rPr>
                <w:noProof/>
                <w:lang w:val="en-GB"/>
              </w:rPr>
              <w:fldChar w:fldCharType="separate"/>
            </w:r>
            <w:r w:rsidR="00B60DB2" w:rsidRPr="00CA5B96">
              <w:rPr>
                <w:noProof/>
                <w:lang w:val="en-GB"/>
              </w:rPr>
              <w:t>31</w:t>
            </w:r>
            <w:r w:rsidRPr="00A31114">
              <w:rPr>
                <w:noProof/>
                <w:lang w:val="en-GB"/>
              </w:rPr>
              <w:fldChar w:fldCharType="end"/>
            </w:r>
            <w:r w:rsidRPr="00CA5B96">
              <w:rPr>
                <w:noProof/>
                <w:lang w:val="en-GB"/>
              </w:rPr>
              <w:t xml:space="preserve"> Concatenating Two DataFrames with Same Observations by Columns</w:t>
            </w:r>
          </w:p>
          <w:p w14:paraId="687E8BE2" w14:textId="77777777" w:rsidR="00E95411" w:rsidRPr="00CA5B96" w:rsidRDefault="00E95411" w:rsidP="000762D6">
            <w:pPr>
              <w:pStyle w:val="BodyText"/>
              <w:rPr>
                <w:noProof/>
                <w:lang w:val="en-GB"/>
              </w:rPr>
            </w:pPr>
            <w:r w:rsidRPr="00CA5B96">
              <w:rPr>
                <w:noProof/>
                <w:lang w:val="en-GB"/>
              </w:rPr>
              <w:t xml:space="preserve">As we can see, the rows in the final DataFrame </w:t>
            </w:r>
            <w:r w:rsidRPr="00CA5B96">
              <w:rPr>
                <w:rFonts w:ascii="Consolas" w:hAnsi="Consolas"/>
                <w:noProof/>
                <w:lang w:val="en-GB"/>
              </w:rPr>
              <w:t>census_final</w:t>
            </w:r>
            <w:r w:rsidRPr="00CA5B96">
              <w:rPr>
                <w:noProof/>
                <w:lang w:val="en-GB"/>
              </w:rPr>
              <w:t xml:space="preserve"> are sorted by the row indices automatically.</w:t>
            </w:r>
          </w:p>
        </w:tc>
      </w:tr>
    </w:tbl>
    <w:p w14:paraId="189AFE39" w14:textId="77777777" w:rsidR="00E95411" w:rsidRPr="00A31114" w:rsidRDefault="00E95411" w:rsidP="00E95411">
      <w:pPr>
        <w:spacing w:before="240" w:after="120"/>
        <w:jc w:val="left"/>
        <w:rPr>
          <w:b/>
          <w:noProof/>
          <w:sz w:val="28"/>
        </w:rPr>
      </w:pPr>
      <w:r w:rsidRPr="00A31114">
        <w:rPr>
          <w:b/>
          <w:noProof/>
          <w:sz w:val="28"/>
        </w:rPr>
        <w:lastRenderedPageBreak/>
        <w:t>Read</w:t>
      </w:r>
    </w:p>
    <w:p w14:paraId="0D17986B" w14:textId="77777777" w:rsidR="00E95411" w:rsidRPr="00A31114" w:rsidRDefault="00E95411" w:rsidP="00E95411">
      <w:pPr>
        <w:pStyle w:val="BodyText"/>
        <w:rPr>
          <w:noProof/>
          <w:lang w:val="en-GB"/>
        </w:rPr>
      </w:pPr>
      <w:r w:rsidRPr="00A31114">
        <w:rPr>
          <w:noProof/>
          <w:lang w:val="en-GB"/>
        </w:rPr>
        <w:t>Refer to the three links below for more details and examples on merging DataFrames using the pandas package:</w:t>
      </w:r>
    </w:p>
    <w:p w14:paraId="5D3EEDD4" w14:textId="35D29C9A" w:rsidR="00E95411" w:rsidRPr="00A31114" w:rsidRDefault="00C1123A" w:rsidP="00E95411">
      <w:pPr>
        <w:pStyle w:val="BodyText"/>
        <w:rPr>
          <w:rStyle w:val="Hyperlink"/>
          <w:noProof/>
          <w:lang w:val="en-GB"/>
        </w:rPr>
      </w:pPr>
      <w:hyperlink r:id="rId55" w:history="1">
        <w:r w:rsidR="00E95411" w:rsidRPr="00A31114">
          <w:rPr>
            <w:rStyle w:val="Hyperlink"/>
            <w:noProof/>
            <w:lang w:val="en-GB"/>
          </w:rPr>
          <w:t>https://pandas.pydata.org/pandas-docs/stable/user_guide/merging.html</w:t>
        </w:r>
      </w:hyperlink>
    </w:p>
    <w:p w14:paraId="5236B741" w14:textId="38695F89" w:rsidR="00E95411" w:rsidRPr="00A31114" w:rsidRDefault="00E95411" w:rsidP="00E95411">
      <w:pPr>
        <w:pStyle w:val="BodyText"/>
        <w:rPr>
          <w:noProof/>
          <w:lang w:val="en-GB"/>
        </w:rPr>
      </w:pPr>
      <w:r w:rsidRPr="00A31114">
        <w:rPr>
          <w:noProof/>
          <w:lang w:val="en-GB"/>
        </w:rPr>
        <w:t xml:space="preserve">Refer to the three links below for more details and examples on concatenating DataFrames using the </w:t>
      </w:r>
      <w:r w:rsidRPr="00A31114">
        <w:rPr>
          <w:rFonts w:ascii="Consolas" w:hAnsi="Consolas"/>
          <w:noProof/>
          <w:lang w:val="en-GB"/>
        </w:rPr>
        <w:t>concat()</w:t>
      </w:r>
      <w:r w:rsidRPr="00A31114">
        <w:rPr>
          <w:noProof/>
          <w:lang w:val="en-GB"/>
        </w:rPr>
        <w:t xml:space="preserve"> function of the pandas package:</w:t>
      </w:r>
    </w:p>
    <w:p w14:paraId="18211F45" w14:textId="6BCE839A" w:rsidR="00E95411" w:rsidRPr="00A31114" w:rsidRDefault="00C1123A" w:rsidP="00E95411">
      <w:pPr>
        <w:pStyle w:val="BodyText"/>
        <w:rPr>
          <w:noProof/>
          <w:lang w:val="en-GB"/>
        </w:rPr>
      </w:pPr>
      <w:hyperlink r:id="rId56" w:history="1">
        <w:r w:rsidR="00E95411" w:rsidRPr="00A31114">
          <w:rPr>
            <w:rStyle w:val="Hyperlink"/>
            <w:noProof/>
            <w:lang w:val="en-GB"/>
          </w:rPr>
          <w:t>https://pandas.pydata.org/pandas-docs/stable/reference/api/pandas.concat.html</w:t>
        </w:r>
      </w:hyperlink>
    </w:p>
    <w:p w14:paraId="49B947B3" w14:textId="77777777" w:rsidR="00E95411" w:rsidRPr="00A31114" w:rsidRDefault="00E95411" w:rsidP="00E95411">
      <w:pPr>
        <w:pStyle w:val="BodyText"/>
        <w:rPr>
          <w:noProof/>
          <w:lang w:val="en-GB"/>
        </w:rPr>
      </w:pPr>
    </w:p>
    <w:p w14:paraId="64006941" w14:textId="77777777" w:rsidR="00E95411" w:rsidRPr="00A31114" w:rsidRDefault="00E95411" w:rsidP="00E95411">
      <w:pPr>
        <w:rPr>
          <w:rFonts w:eastAsia="PMingLiU"/>
          <w:noProof/>
          <w:lang w:eastAsia="zh-TW"/>
        </w:rPr>
      </w:pPr>
      <w:r w:rsidRPr="00A31114">
        <w:rPr>
          <w:rFonts w:eastAsia="PMingLiU"/>
          <w:noProof/>
          <w:lang w:eastAsia="zh-TW"/>
        </w:rPr>
        <w:br w:type="page"/>
      </w:r>
    </w:p>
    <w:p w14:paraId="41654A85" w14:textId="7A6095E2" w:rsidR="00400BEC" w:rsidRDefault="00400BEC" w:rsidP="00FE0B05">
      <w:pPr>
        <w:pStyle w:val="Heading2"/>
      </w:pPr>
      <w:r w:rsidRPr="00A31114">
        <w:lastRenderedPageBreak/>
        <w:t xml:space="preserve">Chapter </w:t>
      </w:r>
      <w:r w:rsidR="00587CD0" w:rsidRPr="00A31114">
        <w:t>4</w:t>
      </w:r>
      <w:r w:rsidRPr="00A31114">
        <w:t xml:space="preserve"> </w:t>
      </w:r>
      <w:r w:rsidR="00AD1DE8" w:rsidRPr="00A31114">
        <w:t>Missing Data</w:t>
      </w:r>
      <w:r w:rsidR="009A06EF" w:rsidRPr="00A31114">
        <w:t xml:space="preserve"> and Outliers</w:t>
      </w:r>
    </w:p>
    <w:p w14:paraId="6662E6E0" w14:textId="5E3EF7E2" w:rsidR="00E805CA" w:rsidRPr="00E805CA" w:rsidRDefault="00E805CA" w:rsidP="00E805CA">
      <w:pPr>
        <w:pStyle w:val="BodyText"/>
        <w:rPr>
          <w:lang w:val="en-GB"/>
        </w:rPr>
      </w:pPr>
      <w:r>
        <w:rPr>
          <w:lang w:val="en-GB"/>
        </w:rPr>
        <w:t xml:space="preserve">Lesson Recordings - </w:t>
      </w:r>
      <w:r w:rsidRPr="00E805CA">
        <w:rPr>
          <w:lang w:val="en-GB"/>
        </w:rPr>
        <w:t>Missing Data and Outliers in pandas DataFrames</w:t>
      </w:r>
    </w:p>
    <w:p w14:paraId="36E1182D" w14:textId="52F6B01B" w:rsidR="005B0DD5" w:rsidRPr="00A31114" w:rsidRDefault="00843E8C" w:rsidP="00D77217">
      <w:pPr>
        <w:pStyle w:val="BodyText"/>
        <w:rPr>
          <w:noProof/>
          <w:lang w:val="en-GB"/>
        </w:rPr>
      </w:pPr>
      <w:r w:rsidRPr="00A31114">
        <w:rPr>
          <w:noProof/>
          <w:lang w:val="en-GB"/>
        </w:rPr>
        <w:t xml:space="preserve">In empirical studies, </w:t>
      </w:r>
      <w:r w:rsidR="008C1FB6" w:rsidRPr="00A31114">
        <w:rPr>
          <w:noProof/>
          <w:lang w:val="en-GB"/>
        </w:rPr>
        <w:t>it often occurs that a</w:t>
      </w:r>
      <w:r w:rsidR="000858A1" w:rsidRPr="00A31114">
        <w:rPr>
          <w:noProof/>
          <w:lang w:val="en-GB"/>
        </w:rPr>
        <w:t>n observed</w:t>
      </w:r>
      <w:r w:rsidR="008C1FB6" w:rsidRPr="00A31114">
        <w:rPr>
          <w:noProof/>
          <w:lang w:val="en-GB"/>
        </w:rPr>
        <w:t xml:space="preserve"> value </w:t>
      </w:r>
      <w:r w:rsidR="000858A1" w:rsidRPr="00A31114">
        <w:rPr>
          <w:noProof/>
          <w:lang w:val="en-GB"/>
        </w:rPr>
        <w:t xml:space="preserve">of a variable is missing. </w:t>
      </w:r>
      <w:r w:rsidR="0011312A" w:rsidRPr="00A31114">
        <w:rPr>
          <w:noProof/>
          <w:lang w:val="en-GB"/>
        </w:rPr>
        <w:t xml:space="preserve">There are many reasons </w:t>
      </w:r>
      <w:r w:rsidR="00AE2AD0" w:rsidRPr="00A31114">
        <w:rPr>
          <w:noProof/>
          <w:lang w:val="en-GB"/>
        </w:rPr>
        <w:t>for missing</w:t>
      </w:r>
      <w:r w:rsidR="000858A1" w:rsidRPr="00A31114">
        <w:rPr>
          <w:noProof/>
          <w:lang w:val="en-GB"/>
        </w:rPr>
        <w:t xml:space="preserve"> data</w:t>
      </w:r>
      <w:r w:rsidR="0011312A" w:rsidRPr="00A31114">
        <w:rPr>
          <w:noProof/>
          <w:lang w:val="en-GB"/>
        </w:rPr>
        <w:t xml:space="preserve">: defective measurement tools, </w:t>
      </w:r>
      <w:r w:rsidR="007D3BA3" w:rsidRPr="00A31114">
        <w:rPr>
          <w:noProof/>
          <w:lang w:val="en-GB"/>
        </w:rPr>
        <w:t>withdrawal</w:t>
      </w:r>
      <w:r w:rsidR="00767E18" w:rsidRPr="00A31114">
        <w:rPr>
          <w:noProof/>
          <w:lang w:val="en-GB"/>
        </w:rPr>
        <w:t xml:space="preserve"> </w:t>
      </w:r>
      <w:r w:rsidR="007D3BA3" w:rsidRPr="00A31114">
        <w:rPr>
          <w:noProof/>
          <w:lang w:val="en-GB"/>
        </w:rPr>
        <w:t>from the study</w:t>
      </w:r>
      <w:r w:rsidR="00767E18" w:rsidRPr="00A31114">
        <w:rPr>
          <w:noProof/>
          <w:lang w:val="en-GB"/>
        </w:rPr>
        <w:t xml:space="preserve">, </w:t>
      </w:r>
      <w:r w:rsidR="00EA40B4" w:rsidRPr="00A31114">
        <w:rPr>
          <w:noProof/>
          <w:lang w:val="en-GB"/>
        </w:rPr>
        <w:t>refus</w:t>
      </w:r>
      <w:r w:rsidR="007D3BA3" w:rsidRPr="00A31114">
        <w:rPr>
          <w:noProof/>
          <w:lang w:val="en-GB"/>
        </w:rPr>
        <w:t>al</w:t>
      </w:r>
      <w:r w:rsidR="00EA40B4" w:rsidRPr="00A31114">
        <w:rPr>
          <w:noProof/>
          <w:lang w:val="en-GB"/>
        </w:rPr>
        <w:t xml:space="preserve"> of responses to sensitive questions, etc. </w:t>
      </w:r>
      <w:r w:rsidR="00D77217" w:rsidRPr="00A31114">
        <w:rPr>
          <w:noProof/>
          <w:lang w:val="en-GB"/>
        </w:rPr>
        <w:t xml:space="preserve">In </w:t>
      </w:r>
      <w:r w:rsidR="005B0DD5" w:rsidRPr="00A31114">
        <w:rPr>
          <w:noProof/>
          <w:lang w:val="en-GB"/>
        </w:rPr>
        <w:t xml:space="preserve">Python, </w:t>
      </w:r>
      <w:r w:rsidR="00D77217" w:rsidRPr="00A31114">
        <w:rPr>
          <w:noProof/>
          <w:lang w:val="en-GB"/>
        </w:rPr>
        <w:t xml:space="preserve">there is </w:t>
      </w:r>
      <w:r w:rsidR="005B0DD5" w:rsidRPr="00A31114">
        <w:rPr>
          <w:noProof/>
          <w:lang w:val="en-GB"/>
        </w:rPr>
        <w:t xml:space="preserve">the </w:t>
      </w:r>
      <w:r w:rsidR="005B0DD5" w:rsidRPr="00A31114">
        <w:rPr>
          <w:rFonts w:ascii="Consolas" w:hAnsi="Consolas"/>
          <w:noProof/>
          <w:lang w:val="en-GB"/>
        </w:rPr>
        <w:t>None</w:t>
      </w:r>
      <w:r w:rsidR="00125466" w:rsidRPr="00A31114">
        <w:rPr>
          <w:rFonts w:ascii="Consolas" w:hAnsi="Consolas"/>
          <w:noProof/>
          <w:lang w:val="en-GB"/>
        </w:rPr>
        <w:t>T</w:t>
      </w:r>
      <w:r w:rsidR="005B0DD5" w:rsidRPr="00A31114">
        <w:rPr>
          <w:rFonts w:ascii="Consolas" w:hAnsi="Consolas"/>
          <w:noProof/>
          <w:lang w:val="en-GB"/>
        </w:rPr>
        <w:t>ype</w:t>
      </w:r>
      <w:r w:rsidR="005B0DD5" w:rsidRPr="00A31114">
        <w:rPr>
          <w:noProof/>
          <w:lang w:val="en-GB"/>
        </w:rPr>
        <w:t xml:space="preserve"> to indicate </w:t>
      </w:r>
      <w:r w:rsidR="00D77217" w:rsidRPr="00A31114">
        <w:rPr>
          <w:noProof/>
          <w:lang w:val="en-GB"/>
        </w:rPr>
        <w:t xml:space="preserve">missing </w:t>
      </w:r>
      <w:r w:rsidR="005B0DD5" w:rsidRPr="00A31114">
        <w:rPr>
          <w:noProof/>
          <w:lang w:val="en-GB"/>
        </w:rPr>
        <w:t xml:space="preserve">data. </w:t>
      </w:r>
      <w:r w:rsidR="00D77217" w:rsidRPr="00A31114">
        <w:rPr>
          <w:noProof/>
          <w:lang w:val="en-GB"/>
        </w:rPr>
        <w:t>Different packages hav</w:t>
      </w:r>
      <w:r w:rsidR="004337BE" w:rsidRPr="00A31114">
        <w:rPr>
          <w:noProof/>
          <w:lang w:val="en-GB"/>
        </w:rPr>
        <w:t xml:space="preserve">e different ways to display a missing value. For instance, </w:t>
      </w:r>
      <w:r w:rsidR="00062344">
        <w:rPr>
          <w:noProof/>
          <w:lang w:val="en-GB"/>
        </w:rPr>
        <w:t>p</w:t>
      </w:r>
      <w:r w:rsidR="005B0DD5" w:rsidRPr="00A31114">
        <w:rPr>
          <w:noProof/>
          <w:lang w:val="en-GB"/>
        </w:rPr>
        <w:t xml:space="preserve">andas uses a special floating-point value for missing values, </w:t>
      </w:r>
      <w:r w:rsidR="004337BE" w:rsidRPr="00A31114">
        <w:rPr>
          <w:noProof/>
          <w:lang w:val="en-GB"/>
        </w:rPr>
        <w:t xml:space="preserve">and </w:t>
      </w:r>
      <w:r w:rsidR="005B0DD5" w:rsidRPr="00A31114">
        <w:rPr>
          <w:noProof/>
          <w:lang w:val="en-GB"/>
        </w:rPr>
        <w:t>Num</w:t>
      </w:r>
      <w:r w:rsidR="004337BE" w:rsidRPr="00A31114">
        <w:rPr>
          <w:noProof/>
          <w:lang w:val="en-GB"/>
        </w:rPr>
        <w:t>P</w:t>
      </w:r>
      <w:r w:rsidR="005B0DD5" w:rsidRPr="00A31114">
        <w:rPr>
          <w:noProof/>
          <w:lang w:val="en-GB"/>
        </w:rPr>
        <w:t xml:space="preserve">y </w:t>
      </w:r>
      <w:r w:rsidR="004337BE" w:rsidRPr="00A31114">
        <w:rPr>
          <w:noProof/>
          <w:lang w:val="en-GB"/>
        </w:rPr>
        <w:t xml:space="preserve">uses </w:t>
      </w:r>
      <w:r w:rsidR="004337BE" w:rsidRPr="00A31114">
        <w:rPr>
          <w:rFonts w:ascii="Consolas" w:hAnsi="Consolas"/>
          <w:noProof/>
          <w:lang w:val="en-GB"/>
        </w:rPr>
        <w:t>NaN</w:t>
      </w:r>
      <w:r w:rsidR="004337BE" w:rsidRPr="00A31114">
        <w:rPr>
          <w:noProof/>
          <w:lang w:val="en-GB"/>
        </w:rPr>
        <w:t xml:space="preserve"> </w:t>
      </w:r>
      <w:r w:rsidR="005B0DD5" w:rsidRPr="00A31114">
        <w:rPr>
          <w:noProof/>
          <w:lang w:val="en-GB"/>
        </w:rPr>
        <w:t xml:space="preserve">which stands for </w:t>
      </w:r>
      <w:r w:rsidR="00B152B2" w:rsidRPr="00A31114">
        <w:rPr>
          <w:noProof/>
          <w:lang w:val="en-GB"/>
        </w:rPr>
        <w:t>“</w:t>
      </w:r>
      <w:r w:rsidR="00B152B2" w:rsidRPr="00A31114">
        <w:rPr>
          <w:noProof/>
          <w:u w:val="single"/>
          <w:lang w:val="en-GB"/>
        </w:rPr>
        <w:t>N</w:t>
      </w:r>
      <w:r w:rsidR="005B0DD5" w:rsidRPr="00A31114">
        <w:rPr>
          <w:noProof/>
          <w:lang w:val="en-GB"/>
        </w:rPr>
        <w:t xml:space="preserve">ot </w:t>
      </w:r>
      <w:r w:rsidR="005B0DD5" w:rsidRPr="00A31114">
        <w:rPr>
          <w:noProof/>
          <w:u w:val="single"/>
          <w:lang w:val="en-GB"/>
        </w:rPr>
        <w:t>a</w:t>
      </w:r>
      <w:r w:rsidR="005B0DD5" w:rsidRPr="00A31114">
        <w:rPr>
          <w:noProof/>
          <w:lang w:val="en-GB"/>
        </w:rPr>
        <w:t xml:space="preserve"> </w:t>
      </w:r>
      <w:r w:rsidR="00B152B2" w:rsidRPr="00A31114">
        <w:rPr>
          <w:noProof/>
          <w:u w:val="single"/>
          <w:lang w:val="en-GB"/>
        </w:rPr>
        <w:t>N</w:t>
      </w:r>
      <w:r w:rsidR="005B0DD5" w:rsidRPr="00A31114">
        <w:rPr>
          <w:noProof/>
          <w:lang w:val="en-GB"/>
        </w:rPr>
        <w:t>umber</w:t>
      </w:r>
      <w:r w:rsidR="00B152B2" w:rsidRPr="00A31114">
        <w:rPr>
          <w:noProof/>
          <w:lang w:val="en-GB"/>
        </w:rPr>
        <w:t>”</w:t>
      </w:r>
      <w:r w:rsidR="005B0DD5" w:rsidRPr="00A31114">
        <w:rPr>
          <w:noProof/>
          <w:lang w:val="en-GB"/>
        </w:rPr>
        <w:t>.</w:t>
      </w:r>
    </w:p>
    <w:p w14:paraId="65F46933" w14:textId="1A9895E2" w:rsidR="007C5517" w:rsidRPr="00A31114" w:rsidRDefault="007C5517" w:rsidP="005B0DD5">
      <w:pPr>
        <w:pStyle w:val="BodyText"/>
        <w:rPr>
          <w:noProof/>
          <w:lang w:val="en-GB"/>
        </w:rPr>
      </w:pPr>
      <w:r w:rsidRPr="00A31114">
        <w:rPr>
          <w:noProof/>
          <w:lang w:val="en-GB"/>
        </w:rPr>
        <w:t>Missing data are not d</w:t>
      </w:r>
      <w:r w:rsidR="009C6D00" w:rsidRPr="00A31114">
        <w:rPr>
          <w:noProof/>
          <w:lang w:val="en-GB"/>
        </w:rPr>
        <w:t xml:space="preserve">esirable for data analytics since </w:t>
      </w:r>
      <w:r w:rsidR="00EC14F2" w:rsidRPr="00A31114">
        <w:rPr>
          <w:noProof/>
          <w:lang w:val="en-GB"/>
        </w:rPr>
        <w:t xml:space="preserve">they </w:t>
      </w:r>
      <w:r w:rsidR="00A03D3B" w:rsidRPr="00A31114">
        <w:rPr>
          <w:noProof/>
          <w:lang w:val="en-GB"/>
        </w:rPr>
        <w:t xml:space="preserve">cannot be </w:t>
      </w:r>
      <w:r w:rsidR="009B09DF" w:rsidRPr="00A31114">
        <w:rPr>
          <w:noProof/>
          <w:lang w:val="en-GB"/>
        </w:rPr>
        <w:t>included</w:t>
      </w:r>
      <w:r w:rsidR="00A03D3B" w:rsidRPr="00A31114">
        <w:rPr>
          <w:noProof/>
          <w:lang w:val="en-GB"/>
        </w:rPr>
        <w:t xml:space="preserve"> in constructing models</w:t>
      </w:r>
      <w:r w:rsidR="009B09DF" w:rsidRPr="00A31114">
        <w:rPr>
          <w:noProof/>
          <w:lang w:val="en-GB"/>
        </w:rPr>
        <w:t xml:space="preserve">, forecasting, </w:t>
      </w:r>
      <w:r w:rsidR="002923AE" w:rsidRPr="00A31114">
        <w:rPr>
          <w:noProof/>
          <w:lang w:val="en-GB"/>
        </w:rPr>
        <w:t>etc.</w:t>
      </w:r>
      <w:r w:rsidR="009406FE" w:rsidRPr="00A31114">
        <w:rPr>
          <w:noProof/>
          <w:lang w:val="en-GB"/>
        </w:rPr>
        <w:t xml:space="preserve"> </w:t>
      </w:r>
      <w:r w:rsidR="00B57F91" w:rsidRPr="00A31114">
        <w:rPr>
          <w:noProof/>
          <w:lang w:val="en-GB"/>
        </w:rPr>
        <w:t>S</w:t>
      </w:r>
      <w:r w:rsidR="00591B21" w:rsidRPr="00A31114">
        <w:rPr>
          <w:noProof/>
          <w:lang w:val="en-GB"/>
        </w:rPr>
        <w:t>tatistical estimation</w:t>
      </w:r>
      <w:r w:rsidR="00B57F91" w:rsidRPr="00A31114">
        <w:rPr>
          <w:noProof/>
          <w:lang w:val="en-GB"/>
        </w:rPr>
        <w:t xml:space="preserve"> </w:t>
      </w:r>
      <w:r w:rsidR="00F27EC6" w:rsidRPr="00A31114">
        <w:rPr>
          <w:noProof/>
          <w:lang w:val="en-GB"/>
        </w:rPr>
        <w:t xml:space="preserve">of parameters </w:t>
      </w:r>
      <w:r w:rsidR="00B57F91" w:rsidRPr="00A31114">
        <w:rPr>
          <w:noProof/>
          <w:lang w:val="en-GB"/>
        </w:rPr>
        <w:t>can be biased</w:t>
      </w:r>
      <w:r w:rsidR="00591B21" w:rsidRPr="00A31114">
        <w:rPr>
          <w:noProof/>
          <w:lang w:val="en-GB"/>
        </w:rPr>
        <w:t xml:space="preserve">. </w:t>
      </w:r>
      <w:r w:rsidR="007D3BA3" w:rsidRPr="00A31114">
        <w:rPr>
          <w:noProof/>
          <w:lang w:val="en-GB"/>
        </w:rPr>
        <w:t xml:space="preserve">In pandas, when we use statistical functions on DataFrames, missing values are typically ignored by these functions. As a result, the execution of the code will not be interrupted, but the computation of these functions </w:t>
      </w:r>
      <w:r w:rsidR="00B17B2B">
        <w:rPr>
          <w:noProof/>
          <w:lang w:val="en-GB"/>
        </w:rPr>
        <w:t xml:space="preserve">could </w:t>
      </w:r>
      <w:r w:rsidR="007D3BA3" w:rsidRPr="00A31114">
        <w:rPr>
          <w:noProof/>
          <w:lang w:val="en-GB"/>
        </w:rPr>
        <w:t xml:space="preserve">be </w:t>
      </w:r>
      <w:r w:rsidR="00B17B2B">
        <w:rPr>
          <w:noProof/>
          <w:lang w:val="en-GB"/>
        </w:rPr>
        <w:t xml:space="preserve">due to </w:t>
      </w:r>
      <w:r w:rsidR="00F921D3">
        <w:rPr>
          <w:noProof/>
          <w:lang w:val="en-GB"/>
        </w:rPr>
        <w:t xml:space="preserve">unequal </w:t>
      </w:r>
      <w:r w:rsidR="007D3BA3" w:rsidRPr="00A31114">
        <w:rPr>
          <w:noProof/>
          <w:lang w:val="en-GB"/>
        </w:rPr>
        <w:t>underlying sample size</w:t>
      </w:r>
      <w:r w:rsidR="00F921D3">
        <w:rPr>
          <w:noProof/>
          <w:lang w:val="en-GB"/>
        </w:rPr>
        <w:t>s</w:t>
      </w:r>
      <w:r w:rsidR="007D3BA3" w:rsidRPr="00A31114">
        <w:rPr>
          <w:noProof/>
          <w:lang w:val="en-GB"/>
        </w:rPr>
        <w:t xml:space="preserve"> for each variable.</w:t>
      </w:r>
    </w:p>
    <w:p w14:paraId="0DB10D33" w14:textId="03F6D342" w:rsidR="00802C52" w:rsidRPr="00A31114" w:rsidRDefault="00587CD0" w:rsidP="00B0027F">
      <w:pPr>
        <w:pStyle w:val="Heading3"/>
        <w:tabs>
          <w:tab w:val="left" w:pos="709"/>
        </w:tabs>
        <w:rPr>
          <w:noProof/>
          <w:lang w:val="en-GB"/>
        </w:rPr>
      </w:pPr>
      <w:r w:rsidRPr="00A31114">
        <w:rPr>
          <w:noProof/>
          <w:lang w:val="en-GB"/>
        </w:rPr>
        <w:t>4</w:t>
      </w:r>
      <w:r w:rsidR="00802C52" w:rsidRPr="00A31114">
        <w:rPr>
          <w:noProof/>
          <w:lang w:val="en-GB"/>
        </w:rPr>
        <w:t>.1</w:t>
      </w:r>
      <w:r w:rsidR="00802C52" w:rsidRPr="00A31114">
        <w:rPr>
          <w:noProof/>
          <w:lang w:val="en-GB"/>
        </w:rPr>
        <w:tab/>
      </w:r>
      <w:r w:rsidR="00A15FDF" w:rsidRPr="00A31114">
        <w:rPr>
          <w:noProof/>
          <w:lang w:val="en-GB"/>
        </w:rPr>
        <w:t>Identifying Missing Values</w:t>
      </w:r>
    </w:p>
    <w:p w14:paraId="2472041A" w14:textId="54D099B7" w:rsidR="00E07AC0" w:rsidRPr="00A31114" w:rsidRDefault="00F80E09" w:rsidP="005B0DD5">
      <w:pPr>
        <w:pStyle w:val="BodyText"/>
        <w:rPr>
          <w:noProof/>
          <w:lang w:val="en-GB"/>
        </w:rPr>
      </w:pPr>
      <w:r w:rsidRPr="00A31114">
        <w:rPr>
          <w:noProof/>
          <w:lang w:val="en-GB"/>
        </w:rPr>
        <w:t>Most of the time</w:t>
      </w:r>
      <w:r w:rsidR="00B0027F" w:rsidRPr="0001265D">
        <w:rPr>
          <w:noProof/>
          <w:lang w:val="en-GB"/>
        </w:rPr>
        <w:t>,</w:t>
      </w:r>
      <w:r w:rsidR="008E51B0" w:rsidRPr="00A31114">
        <w:rPr>
          <w:noProof/>
          <w:lang w:val="en-GB"/>
        </w:rPr>
        <w:t xml:space="preserve"> we </w:t>
      </w:r>
      <w:r w:rsidR="005C3BF1" w:rsidRPr="00A31114">
        <w:rPr>
          <w:noProof/>
          <w:lang w:val="en-GB"/>
        </w:rPr>
        <w:t xml:space="preserve">have to work with </w:t>
      </w:r>
      <w:r w:rsidR="00D64254" w:rsidRPr="00A31114">
        <w:rPr>
          <w:noProof/>
          <w:lang w:val="en-GB"/>
        </w:rPr>
        <w:t>dataset</w:t>
      </w:r>
      <w:r w:rsidR="005C3BF1" w:rsidRPr="00A31114">
        <w:rPr>
          <w:noProof/>
          <w:lang w:val="en-GB"/>
        </w:rPr>
        <w:t>s</w:t>
      </w:r>
      <w:r w:rsidR="00D64254" w:rsidRPr="00A31114">
        <w:rPr>
          <w:noProof/>
          <w:lang w:val="en-GB"/>
        </w:rPr>
        <w:t xml:space="preserve"> </w:t>
      </w:r>
      <w:r w:rsidR="005C3BF1" w:rsidRPr="00A31114">
        <w:rPr>
          <w:noProof/>
          <w:lang w:val="en-GB"/>
        </w:rPr>
        <w:t xml:space="preserve">provided from </w:t>
      </w:r>
      <w:r w:rsidR="00D64254" w:rsidRPr="00A31114">
        <w:rPr>
          <w:noProof/>
          <w:lang w:val="en-GB"/>
        </w:rPr>
        <w:t>external source</w:t>
      </w:r>
      <w:r w:rsidR="005C3BF1" w:rsidRPr="00A31114">
        <w:rPr>
          <w:noProof/>
          <w:lang w:val="en-GB"/>
        </w:rPr>
        <w:t xml:space="preserve">s, </w:t>
      </w:r>
      <w:r w:rsidR="00D64254" w:rsidRPr="00A31114">
        <w:rPr>
          <w:noProof/>
          <w:lang w:val="en-GB"/>
        </w:rPr>
        <w:t>and</w:t>
      </w:r>
      <w:r w:rsidR="005C3BF1" w:rsidRPr="00A31114">
        <w:rPr>
          <w:noProof/>
          <w:lang w:val="en-GB"/>
        </w:rPr>
        <w:t xml:space="preserve"> </w:t>
      </w:r>
      <w:r w:rsidR="006378B6" w:rsidRPr="00A31114">
        <w:rPr>
          <w:noProof/>
          <w:lang w:val="en-GB"/>
        </w:rPr>
        <w:t xml:space="preserve">missing values can be referred very differently. </w:t>
      </w:r>
      <w:r w:rsidR="0074456B" w:rsidRPr="00A31114">
        <w:rPr>
          <w:noProof/>
          <w:lang w:val="en-GB"/>
        </w:rPr>
        <w:t>The reasons of such discrepanc</w:t>
      </w:r>
      <w:r w:rsidR="002A74B9" w:rsidRPr="00A31114">
        <w:rPr>
          <w:noProof/>
          <w:lang w:val="en-GB"/>
        </w:rPr>
        <w:t>ies</w:t>
      </w:r>
      <w:r w:rsidR="0074456B" w:rsidRPr="00A31114">
        <w:rPr>
          <w:noProof/>
          <w:lang w:val="en-GB"/>
        </w:rPr>
        <w:t xml:space="preserve"> could be </w:t>
      </w:r>
      <w:r w:rsidR="00E729D3" w:rsidRPr="00A31114">
        <w:rPr>
          <w:noProof/>
          <w:lang w:val="en-GB"/>
        </w:rPr>
        <w:t>typ</w:t>
      </w:r>
      <w:r w:rsidR="00DC29CC" w:rsidRPr="00A31114">
        <w:rPr>
          <w:noProof/>
          <w:lang w:val="en-GB"/>
        </w:rPr>
        <w:t>ing errors</w:t>
      </w:r>
      <w:r w:rsidR="00E729D3" w:rsidRPr="00A31114">
        <w:rPr>
          <w:noProof/>
          <w:lang w:val="en-GB"/>
        </w:rPr>
        <w:t xml:space="preserve">, or </w:t>
      </w:r>
      <w:r w:rsidR="0074456B" w:rsidRPr="00A31114">
        <w:rPr>
          <w:noProof/>
          <w:lang w:val="en-GB"/>
        </w:rPr>
        <w:t xml:space="preserve">the </w:t>
      </w:r>
      <w:r w:rsidR="008F57EF" w:rsidRPr="00A31114">
        <w:rPr>
          <w:noProof/>
          <w:lang w:val="en-GB"/>
        </w:rPr>
        <w:t xml:space="preserve">varying </w:t>
      </w:r>
      <w:r w:rsidR="00932CC6" w:rsidRPr="00A31114">
        <w:rPr>
          <w:noProof/>
          <w:lang w:val="en-GB"/>
        </w:rPr>
        <w:t xml:space="preserve">habit of the data </w:t>
      </w:r>
      <w:r w:rsidR="00D124E5" w:rsidRPr="00A31114">
        <w:rPr>
          <w:noProof/>
          <w:lang w:val="en-GB"/>
        </w:rPr>
        <w:t>collectors</w:t>
      </w:r>
      <w:r w:rsidR="00BE6E04" w:rsidRPr="00A31114">
        <w:rPr>
          <w:noProof/>
          <w:lang w:val="en-GB"/>
        </w:rPr>
        <w:t xml:space="preserve"> when entering missing values, or</w:t>
      </w:r>
      <w:r w:rsidR="00E729D3" w:rsidRPr="00A31114">
        <w:rPr>
          <w:noProof/>
          <w:lang w:val="en-GB"/>
        </w:rPr>
        <w:t xml:space="preserve"> the limitation of the </w:t>
      </w:r>
      <w:r w:rsidR="0092694E" w:rsidRPr="00A31114">
        <w:rPr>
          <w:noProof/>
          <w:lang w:val="en-GB"/>
        </w:rPr>
        <w:t>software used for data entry, etc</w:t>
      </w:r>
      <w:r w:rsidR="002A74B9" w:rsidRPr="00A31114">
        <w:rPr>
          <w:noProof/>
          <w:lang w:val="en-GB"/>
        </w:rPr>
        <w:t xml:space="preserve">. </w:t>
      </w:r>
      <w:r w:rsidR="00225D25" w:rsidRPr="00A31114">
        <w:rPr>
          <w:noProof/>
          <w:lang w:val="en-GB"/>
        </w:rPr>
        <w:t xml:space="preserve">In pandas, </w:t>
      </w:r>
      <w:r w:rsidR="00712E78" w:rsidRPr="00A31114">
        <w:rPr>
          <w:noProof/>
          <w:lang w:val="en-GB"/>
        </w:rPr>
        <w:t>readers</w:t>
      </w:r>
      <w:r w:rsidR="009322C7" w:rsidRPr="00A31114">
        <w:rPr>
          <w:noProof/>
          <w:lang w:val="en-GB"/>
        </w:rPr>
        <w:t xml:space="preserve"> such as</w:t>
      </w:r>
      <w:r w:rsidR="00AB5E06" w:rsidRPr="00A31114">
        <w:rPr>
          <w:noProof/>
          <w:lang w:val="en-GB"/>
        </w:rPr>
        <w:t xml:space="preserve"> </w:t>
      </w:r>
      <w:r w:rsidR="00225D25" w:rsidRPr="00A31114">
        <w:rPr>
          <w:noProof/>
          <w:lang w:val="en-GB"/>
        </w:rPr>
        <w:t xml:space="preserve">the </w:t>
      </w:r>
      <w:r w:rsidR="00225D25" w:rsidRPr="00A31114">
        <w:rPr>
          <w:rFonts w:ascii="Consolas" w:hAnsi="Consolas"/>
          <w:noProof/>
          <w:lang w:val="en-GB"/>
        </w:rPr>
        <w:t>read_csv()</w:t>
      </w:r>
      <w:r w:rsidR="00225D25" w:rsidRPr="00A31114">
        <w:rPr>
          <w:noProof/>
          <w:lang w:val="en-GB"/>
        </w:rPr>
        <w:t xml:space="preserve"> function </w:t>
      </w:r>
      <w:r w:rsidR="009050E1" w:rsidRPr="00A31114">
        <w:rPr>
          <w:noProof/>
          <w:lang w:val="en-GB"/>
        </w:rPr>
        <w:t xml:space="preserve">provide two parameters, </w:t>
      </w:r>
      <w:r w:rsidR="009050E1" w:rsidRPr="00A31114">
        <w:rPr>
          <w:rFonts w:ascii="Consolas" w:hAnsi="Consolas"/>
          <w:noProof/>
          <w:lang w:val="en-GB"/>
        </w:rPr>
        <w:t>na_filter</w:t>
      </w:r>
      <w:r w:rsidR="009050E1" w:rsidRPr="00A31114">
        <w:rPr>
          <w:noProof/>
          <w:lang w:val="en-GB"/>
        </w:rPr>
        <w:t xml:space="preserve"> and</w:t>
      </w:r>
      <w:r w:rsidR="00C50AD0" w:rsidRPr="00A31114">
        <w:rPr>
          <w:rFonts w:ascii="Consolas" w:hAnsi="Consolas"/>
          <w:noProof/>
          <w:lang w:val="en-GB"/>
        </w:rPr>
        <w:t xml:space="preserve"> na_values</w:t>
      </w:r>
      <w:r w:rsidR="00C50AD0" w:rsidRPr="00A31114">
        <w:rPr>
          <w:noProof/>
          <w:lang w:val="en-GB"/>
        </w:rPr>
        <w:t xml:space="preserve">, </w:t>
      </w:r>
      <w:r w:rsidR="00225D25" w:rsidRPr="00A31114">
        <w:rPr>
          <w:noProof/>
          <w:lang w:val="en-GB"/>
        </w:rPr>
        <w:t xml:space="preserve">to </w:t>
      </w:r>
      <w:r w:rsidR="009E35DB" w:rsidRPr="00A31114">
        <w:rPr>
          <w:noProof/>
          <w:lang w:val="en-GB"/>
        </w:rPr>
        <w:t xml:space="preserve">convert certain strings to </w:t>
      </w:r>
      <w:r w:rsidR="00225D25" w:rsidRPr="00A31114">
        <w:rPr>
          <w:noProof/>
          <w:lang w:val="en-GB"/>
        </w:rPr>
        <w:t>missing values</w:t>
      </w:r>
      <w:r w:rsidR="000D4F37" w:rsidRPr="00A31114">
        <w:rPr>
          <w:noProof/>
          <w:lang w:val="en-GB"/>
        </w:rPr>
        <w:t xml:space="preserve"> </w:t>
      </w:r>
      <w:r w:rsidR="00967CF5" w:rsidRPr="00A31114">
        <w:rPr>
          <w:noProof/>
          <w:lang w:val="en-GB"/>
        </w:rPr>
        <w:t xml:space="preserve">directly while </w:t>
      </w:r>
      <w:r w:rsidR="000D4F37" w:rsidRPr="00A31114">
        <w:rPr>
          <w:noProof/>
          <w:lang w:val="en-GB"/>
        </w:rPr>
        <w:t>the</w:t>
      </w:r>
      <w:r w:rsidR="008257A7">
        <w:rPr>
          <w:noProof/>
          <w:lang w:val="en-GB"/>
        </w:rPr>
        <w:t xml:space="preserve"> data</w:t>
      </w:r>
      <w:r w:rsidR="000D4F37" w:rsidRPr="00A31114">
        <w:rPr>
          <w:noProof/>
          <w:lang w:val="en-GB"/>
        </w:rPr>
        <w:t xml:space="preserve"> are</w:t>
      </w:r>
      <w:r w:rsidR="009322C7" w:rsidRPr="00A31114">
        <w:rPr>
          <w:noProof/>
          <w:lang w:val="en-GB"/>
        </w:rPr>
        <w:t xml:space="preserve"> being </w:t>
      </w:r>
      <w:r w:rsidR="00AC6372" w:rsidRPr="00A31114">
        <w:rPr>
          <w:noProof/>
          <w:lang w:val="en-GB"/>
        </w:rPr>
        <w:t>converted to pandas DataFrame</w:t>
      </w:r>
      <w:r w:rsidR="00225D25" w:rsidRPr="00A31114">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225D25" w:rsidRPr="000A7171" w14:paraId="39CADB91" w14:textId="77777777" w:rsidTr="000B244D">
        <w:tc>
          <w:tcPr>
            <w:tcW w:w="9017" w:type="dxa"/>
            <w:shd w:val="clear" w:color="auto" w:fill="D9D9D9" w:themeFill="background1" w:themeFillShade="D9"/>
            <w:vAlign w:val="center"/>
          </w:tcPr>
          <w:p w14:paraId="7C7F46C5" w14:textId="6486367E" w:rsidR="00225D25" w:rsidRPr="00A31114" w:rsidRDefault="00225D25" w:rsidP="00225D25">
            <w:pPr>
              <w:pStyle w:val="Code"/>
              <w:tabs>
                <w:tab w:val="left" w:pos="6557"/>
              </w:tabs>
              <w:ind w:left="4004" w:hanging="3827"/>
              <w:jc w:val="left"/>
              <w:rPr>
                <w:noProof/>
                <w:lang w:val="en-GB"/>
              </w:rPr>
            </w:pPr>
            <w:r w:rsidRPr="00A31114">
              <w:rPr>
                <w:noProof/>
                <w:lang w:val="en-GB"/>
              </w:rPr>
              <w:t>DataFrame_name</w:t>
            </w:r>
            <w:r w:rsidRPr="00A31114">
              <w:rPr>
                <w:noProof/>
                <w:color w:val="auto"/>
                <w:lang w:val="en-GB"/>
              </w:rPr>
              <w:t xml:space="preserve"> = </w:t>
            </w:r>
            <w:r w:rsidRPr="00A31114">
              <w:rPr>
                <w:noProof/>
                <w:color w:val="5F497A" w:themeColor="accent4" w:themeShade="BF"/>
                <w:lang w:val="en-GB"/>
              </w:rPr>
              <w:t>pd</w:t>
            </w:r>
            <w:r w:rsidRPr="00A31114">
              <w:rPr>
                <w:noProof/>
                <w:color w:val="auto"/>
                <w:lang w:val="en-GB"/>
              </w:rPr>
              <w:t>.</w:t>
            </w:r>
            <w:r w:rsidRPr="00A31114">
              <w:rPr>
                <w:noProof/>
                <w:color w:val="76923C" w:themeColor="accent3" w:themeShade="BF"/>
                <w:lang w:val="en-GB"/>
              </w:rPr>
              <w:t>read_csv</w:t>
            </w:r>
            <w:r w:rsidRPr="00A31114">
              <w:rPr>
                <w:noProof/>
                <w:color w:val="auto"/>
                <w:lang w:val="en-GB"/>
              </w:rPr>
              <w:t>("</w:t>
            </w:r>
            <w:r w:rsidRPr="00A31114">
              <w:rPr>
                <w:noProof/>
                <w:color w:val="215868" w:themeColor="accent5" w:themeShade="80"/>
                <w:lang w:val="en-GB"/>
              </w:rPr>
              <w:t>csv_file_name.csv</w:t>
            </w:r>
            <w:r w:rsidRPr="00A31114">
              <w:rPr>
                <w:noProof/>
                <w:color w:val="auto"/>
                <w:lang w:val="en-GB"/>
              </w:rPr>
              <w:t xml:space="preserve">", </w:t>
            </w:r>
            <w:r w:rsidRPr="00A31114">
              <w:rPr>
                <w:noProof/>
                <w:color w:val="595959" w:themeColor="text1" w:themeTint="A6"/>
                <w:lang w:val="en-GB"/>
              </w:rPr>
              <w:t>na_values</w:t>
            </w:r>
            <w:r w:rsidRPr="00A31114">
              <w:rPr>
                <w:noProof/>
                <w:color w:val="auto"/>
                <w:lang w:val="en-GB"/>
              </w:rPr>
              <w:t xml:space="preserve"> = "</w:t>
            </w:r>
            <w:r w:rsidRPr="00A31114">
              <w:rPr>
                <w:noProof/>
                <w:color w:val="215868" w:themeColor="accent5" w:themeShade="80"/>
                <w:lang w:val="en-GB"/>
              </w:rPr>
              <w:t>na_string</w:t>
            </w:r>
            <w:r w:rsidRPr="00A31114">
              <w:rPr>
                <w:noProof/>
                <w:color w:val="auto"/>
                <w:lang w:val="en-GB"/>
              </w:rPr>
              <w:t xml:space="preserve">", </w:t>
            </w:r>
            <w:r w:rsidRPr="00A31114">
              <w:rPr>
                <w:noProof/>
                <w:color w:val="595959" w:themeColor="text1" w:themeTint="A6"/>
                <w:lang w:val="en-GB"/>
              </w:rPr>
              <w:t>na_filer</w:t>
            </w:r>
            <w:r w:rsidRPr="00A31114">
              <w:rPr>
                <w:noProof/>
                <w:color w:val="auto"/>
                <w:lang w:val="en-GB"/>
              </w:rPr>
              <w:t xml:space="preserve"> = </w:t>
            </w:r>
            <w:r w:rsidRPr="00A31114">
              <w:rPr>
                <w:noProof/>
                <w:lang w:val="en-GB"/>
              </w:rPr>
              <w:t>True/False</w:t>
            </w:r>
            <w:r w:rsidRPr="00A31114">
              <w:rPr>
                <w:noProof/>
                <w:color w:val="auto"/>
                <w:lang w:val="en-GB"/>
              </w:rPr>
              <w:t>)</w:t>
            </w:r>
          </w:p>
        </w:tc>
      </w:tr>
    </w:tbl>
    <w:p w14:paraId="58E66A89" w14:textId="4AD03B6A" w:rsidR="005B0DD5" w:rsidRPr="0001265D" w:rsidRDefault="00D87E0B" w:rsidP="00A3343B">
      <w:pPr>
        <w:pStyle w:val="BodyText"/>
        <w:rPr>
          <w:noProof/>
          <w:lang w:val="en-GB"/>
        </w:rPr>
      </w:pPr>
      <w:r w:rsidRPr="00A31114">
        <w:rPr>
          <w:noProof/>
          <w:lang w:val="en-GB"/>
        </w:rPr>
        <w:t xml:space="preserve">The default value of the </w:t>
      </w:r>
      <w:r w:rsidRPr="00A31114">
        <w:rPr>
          <w:rFonts w:ascii="Consolas" w:hAnsi="Consolas"/>
          <w:noProof/>
          <w:lang w:val="en-GB"/>
        </w:rPr>
        <w:t>na_filter</w:t>
      </w:r>
      <w:r w:rsidRPr="00A31114">
        <w:rPr>
          <w:noProof/>
          <w:lang w:val="en-GB"/>
        </w:rPr>
        <w:t xml:space="preserve"> parameter is </w:t>
      </w:r>
      <w:r w:rsidRPr="00A31114">
        <w:rPr>
          <w:rFonts w:ascii="Consolas" w:hAnsi="Consolas"/>
          <w:noProof/>
          <w:lang w:val="en-GB"/>
        </w:rPr>
        <w:t>True</w:t>
      </w:r>
      <w:r w:rsidRPr="00A31114">
        <w:rPr>
          <w:noProof/>
          <w:lang w:val="en-GB"/>
        </w:rPr>
        <w:t>. In this case,</w:t>
      </w:r>
      <w:r w:rsidR="00A966D6" w:rsidRPr="00A31114">
        <w:rPr>
          <w:noProof/>
          <w:lang w:val="en-GB"/>
        </w:rPr>
        <w:t xml:space="preserve"> pandas will convert all </w:t>
      </w:r>
      <w:r w:rsidR="005B0DD5" w:rsidRPr="00A31114">
        <w:rPr>
          <w:noProof/>
          <w:lang w:val="en-GB"/>
        </w:rPr>
        <w:t>white space</w:t>
      </w:r>
      <w:r w:rsidR="00A966D6" w:rsidRPr="00A31114">
        <w:rPr>
          <w:noProof/>
          <w:lang w:val="en-GB"/>
        </w:rPr>
        <w:t>s</w:t>
      </w:r>
      <w:r w:rsidR="00CF129E" w:rsidRPr="00A31114">
        <w:rPr>
          <w:noProof/>
          <w:lang w:val="en-GB"/>
        </w:rPr>
        <w:t xml:space="preserve"> </w:t>
      </w:r>
      <w:r w:rsidR="00CF129E" w:rsidRPr="00A31114">
        <w:rPr>
          <w:rFonts w:ascii="Consolas" w:hAnsi="Consolas"/>
          <w:noProof/>
          <w:lang w:val="en-GB"/>
        </w:rPr>
        <w:t>""</w:t>
      </w:r>
      <w:r w:rsidR="00CF129E" w:rsidRPr="00A31114">
        <w:rPr>
          <w:noProof/>
          <w:lang w:val="en-GB"/>
        </w:rPr>
        <w:t xml:space="preserve"> to </w:t>
      </w:r>
      <w:r w:rsidR="00CF129E" w:rsidRPr="00A31114">
        <w:rPr>
          <w:rFonts w:ascii="Consolas" w:hAnsi="Consolas"/>
          <w:noProof/>
          <w:lang w:val="en-GB"/>
        </w:rPr>
        <w:t>NaN</w:t>
      </w:r>
      <w:r w:rsidR="00A3343B" w:rsidRPr="00A31114">
        <w:rPr>
          <w:noProof/>
          <w:lang w:val="en-GB"/>
        </w:rPr>
        <w:t>.</w:t>
      </w:r>
      <w:r w:rsidR="005B0DD5" w:rsidRPr="00A31114">
        <w:rPr>
          <w:noProof/>
          <w:lang w:val="en-GB"/>
        </w:rPr>
        <w:t xml:space="preserve"> </w:t>
      </w:r>
      <w:r w:rsidR="00CF129E" w:rsidRPr="00A31114">
        <w:rPr>
          <w:noProof/>
          <w:lang w:val="en-GB"/>
        </w:rPr>
        <w:t xml:space="preserve">However, </w:t>
      </w:r>
      <w:r w:rsidR="00DE7830" w:rsidRPr="00A31114">
        <w:rPr>
          <w:noProof/>
          <w:lang w:val="en-GB"/>
        </w:rPr>
        <w:t xml:space="preserve">there </w:t>
      </w:r>
      <w:r w:rsidR="004308B6" w:rsidRPr="00A31114">
        <w:rPr>
          <w:noProof/>
          <w:lang w:val="en-GB"/>
        </w:rPr>
        <w:t xml:space="preserve">could be situations </w:t>
      </w:r>
      <w:r w:rsidR="00DE7830" w:rsidRPr="00A31114">
        <w:rPr>
          <w:noProof/>
          <w:lang w:val="en-GB"/>
        </w:rPr>
        <w:t xml:space="preserve">where </w:t>
      </w:r>
      <w:r w:rsidR="005B0DD5" w:rsidRPr="00A31114">
        <w:rPr>
          <w:noProof/>
          <w:lang w:val="en-GB"/>
        </w:rPr>
        <w:t>white space is an actual value of interest</w:t>
      </w:r>
      <w:r w:rsidR="00A3343B" w:rsidRPr="00A31114">
        <w:rPr>
          <w:noProof/>
          <w:lang w:val="en-GB"/>
        </w:rPr>
        <w:t xml:space="preserve"> and not a missing</w:t>
      </w:r>
      <w:r w:rsidR="00B0027F" w:rsidRPr="0001265D">
        <w:rPr>
          <w:noProof/>
          <w:lang w:val="en-GB"/>
        </w:rPr>
        <w:t xml:space="preserve"> value</w:t>
      </w:r>
      <w:r w:rsidR="00DE7830" w:rsidRPr="0001265D">
        <w:rPr>
          <w:noProof/>
          <w:lang w:val="en-GB"/>
        </w:rPr>
        <w:t xml:space="preserve">. </w:t>
      </w:r>
      <w:r w:rsidR="004308B6" w:rsidRPr="0001265D">
        <w:rPr>
          <w:noProof/>
          <w:lang w:val="en-GB"/>
        </w:rPr>
        <w:t>The</w:t>
      </w:r>
      <w:r w:rsidR="00A3343B" w:rsidRPr="0001265D">
        <w:rPr>
          <w:noProof/>
          <w:lang w:val="en-GB"/>
        </w:rPr>
        <w:t xml:space="preserve"> filter should </w:t>
      </w:r>
      <w:r w:rsidR="004308B6" w:rsidRPr="0001265D">
        <w:rPr>
          <w:noProof/>
          <w:lang w:val="en-GB"/>
        </w:rPr>
        <w:t xml:space="preserve">then </w:t>
      </w:r>
      <w:r w:rsidR="00A3343B" w:rsidRPr="0001265D">
        <w:rPr>
          <w:noProof/>
          <w:lang w:val="en-GB"/>
        </w:rPr>
        <w:t xml:space="preserve">be turned off and the value </w:t>
      </w:r>
      <w:r w:rsidR="00495221">
        <w:rPr>
          <w:noProof/>
          <w:lang w:val="en-GB"/>
        </w:rPr>
        <w:t>would be</w:t>
      </w:r>
      <w:r w:rsidR="00A3343B" w:rsidRPr="0001265D">
        <w:rPr>
          <w:noProof/>
          <w:lang w:val="en-GB"/>
        </w:rPr>
        <w:t xml:space="preserve"> </w:t>
      </w:r>
      <w:r w:rsidR="00A3343B" w:rsidRPr="0001265D">
        <w:rPr>
          <w:rFonts w:ascii="Consolas" w:hAnsi="Consolas"/>
          <w:noProof/>
          <w:lang w:val="en-GB"/>
        </w:rPr>
        <w:t>False</w:t>
      </w:r>
      <w:r w:rsidR="005B0DD5" w:rsidRPr="0001265D">
        <w:rPr>
          <w:noProof/>
          <w:lang w:val="en-GB"/>
        </w:rPr>
        <w:t>.</w:t>
      </w:r>
      <w:r w:rsidR="00A3343B" w:rsidRPr="0001265D">
        <w:rPr>
          <w:noProof/>
          <w:lang w:val="en-GB"/>
        </w:rPr>
        <w:t xml:space="preserve"> </w:t>
      </w:r>
    </w:p>
    <w:p w14:paraId="02DADF5B" w14:textId="5AB4D658" w:rsidR="005F02FD" w:rsidRPr="00514BCC" w:rsidRDefault="007C4355" w:rsidP="005F02FD">
      <w:pPr>
        <w:pStyle w:val="BodyText"/>
        <w:rPr>
          <w:noProof/>
          <w:lang w:val="en-GB"/>
        </w:rPr>
      </w:pPr>
      <w:r w:rsidRPr="0001265D">
        <w:rPr>
          <w:noProof/>
          <w:lang w:val="en-GB"/>
        </w:rPr>
        <w:lastRenderedPageBreak/>
        <w:t xml:space="preserve">With the parameter </w:t>
      </w:r>
      <w:r w:rsidRPr="0001265D">
        <w:rPr>
          <w:rFonts w:ascii="Consolas" w:hAnsi="Consolas"/>
          <w:noProof/>
          <w:lang w:val="en-GB"/>
        </w:rPr>
        <w:t>na_values</w:t>
      </w:r>
      <w:r w:rsidR="00B0027F" w:rsidRPr="00514BCC">
        <w:rPr>
          <w:noProof/>
          <w:lang w:val="en-GB"/>
        </w:rPr>
        <w:t>,</w:t>
      </w:r>
      <w:r w:rsidRPr="00514BCC">
        <w:rPr>
          <w:noProof/>
          <w:lang w:val="en-GB"/>
        </w:rPr>
        <w:t xml:space="preserve"> we can </w:t>
      </w:r>
      <w:r w:rsidR="00F4266C" w:rsidRPr="00514BCC">
        <w:rPr>
          <w:noProof/>
          <w:lang w:val="en-GB"/>
        </w:rPr>
        <w:t>declare</w:t>
      </w:r>
      <w:r w:rsidR="00232A7D" w:rsidRPr="00514BCC">
        <w:rPr>
          <w:noProof/>
          <w:lang w:val="en-GB"/>
        </w:rPr>
        <w:t xml:space="preserve"> </w:t>
      </w:r>
      <w:r w:rsidR="00645CD6" w:rsidRPr="00514BCC">
        <w:rPr>
          <w:noProof/>
          <w:lang w:val="en-GB"/>
        </w:rPr>
        <w:t xml:space="preserve">certain </w:t>
      </w:r>
      <w:r w:rsidRPr="00514BCC">
        <w:rPr>
          <w:noProof/>
          <w:lang w:val="en-GB"/>
        </w:rPr>
        <w:t>strings from our DataFrame</w:t>
      </w:r>
      <w:r w:rsidR="00682CEA" w:rsidRPr="00514BCC">
        <w:rPr>
          <w:noProof/>
          <w:lang w:val="en-GB"/>
        </w:rPr>
        <w:t xml:space="preserve"> to be</w:t>
      </w:r>
      <w:r w:rsidRPr="00514BCC">
        <w:rPr>
          <w:noProof/>
          <w:lang w:val="en-GB"/>
        </w:rPr>
        <w:t xml:space="preserve"> </w:t>
      </w:r>
      <w:r w:rsidR="00232A7D" w:rsidRPr="00514BCC">
        <w:rPr>
          <w:noProof/>
          <w:lang w:val="en-GB"/>
        </w:rPr>
        <w:t xml:space="preserve">recognised </w:t>
      </w:r>
      <w:r w:rsidR="00645CD6" w:rsidRPr="00514BCC">
        <w:rPr>
          <w:noProof/>
          <w:lang w:val="en-GB"/>
        </w:rPr>
        <w:t xml:space="preserve">as </w:t>
      </w:r>
      <w:r w:rsidRPr="00514BCC">
        <w:rPr>
          <w:noProof/>
          <w:lang w:val="en-GB"/>
        </w:rPr>
        <w:t xml:space="preserve">missing values. </w:t>
      </w:r>
      <w:r w:rsidR="00645CD6" w:rsidRPr="00514BCC">
        <w:rPr>
          <w:noProof/>
          <w:lang w:val="en-GB"/>
        </w:rPr>
        <w:t>By default</w:t>
      </w:r>
      <w:r w:rsidRPr="00514BCC">
        <w:rPr>
          <w:noProof/>
          <w:lang w:val="en-GB"/>
        </w:rPr>
        <w:t>, strings</w:t>
      </w:r>
      <w:r w:rsidR="00645CD6" w:rsidRPr="00514BCC">
        <w:rPr>
          <w:noProof/>
          <w:lang w:val="en-GB"/>
        </w:rPr>
        <w:t xml:space="preserve"> like</w:t>
      </w:r>
      <w:r w:rsidRPr="00514BCC">
        <w:rPr>
          <w:noProof/>
          <w:lang w:val="en-GB"/>
        </w:rPr>
        <w:t xml:space="preserve"> </w:t>
      </w:r>
      <w:r w:rsidRPr="00514BCC">
        <w:rPr>
          <w:rFonts w:ascii="Consolas" w:hAnsi="Consolas"/>
          <w:noProof/>
          <w:lang w:val="en-GB"/>
        </w:rPr>
        <w:t>""</w:t>
      </w:r>
      <w:r w:rsidRPr="00514BCC">
        <w:rPr>
          <w:noProof/>
          <w:lang w:val="en-GB"/>
        </w:rPr>
        <w:t xml:space="preserve">, </w:t>
      </w:r>
      <w:r w:rsidRPr="00514BCC">
        <w:rPr>
          <w:rFonts w:ascii="Consolas" w:hAnsi="Consolas"/>
          <w:noProof/>
          <w:lang w:val="en-GB"/>
        </w:rPr>
        <w:t>"#N/A"</w:t>
      </w:r>
      <w:r w:rsidRPr="00514BCC">
        <w:rPr>
          <w:noProof/>
          <w:lang w:val="en-GB"/>
        </w:rPr>
        <w:t xml:space="preserve">, </w:t>
      </w:r>
      <w:r w:rsidRPr="00514BCC">
        <w:rPr>
          <w:rFonts w:ascii="Consolas" w:hAnsi="Consolas"/>
          <w:noProof/>
          <w:lang w:val="en-GB"/>
        </w:rPr>
        <w:t>"#N/A N/A"</w:t>
      </w:r>
      <w:r w:rsidRPr="00514BCC">
        <w:rPr>
          <w:noProof/>
          <w:lang w:val="en-GB"/>
        </w:rPr>
        <w:t xml:space="preserve">, </w:t>
      </w:r>
      <w:r w:rsidRPr="00514BCC">
        <w:rPr>
          <w:rFonts w:ascii="Consolas" w:hAnsi="Consolas"/>
          <w:noProof/>
          <w:lang w:val="en-GB"/>
        </w:rPr>
        <w:t>"#NA"</w:t>
      </w:r>
      <w:r w:rsidRPr="00514BCC">
        <w:rPr>
          <w:noProof/>
          <w:lang w:val="en-GB"/>
        </w:rPr>
        <w:t xml:space="preserve">, </w:t>
      </w:r>
      <w:r w:rsidRPr="00514BCC">
        <w:rPr>
          <w:rFonts w:ascii="Consolas" w:hAnsi="Consolas"/>
          <w:noProof/>
          <w:lang w:val="en-GB"/>
        </w:rPr>
        <w:t>"-1.#IND"</w:t>
      </w:r>
      <w:r w:rsidRPr="00514BCC">
        <w:rPr>
          <w:noProof/>
          <w:lang w:val="en-GB"/>
        </w:rPr>
        <w:t xml:space="preserve">, </w:t>
      </w:r>
      <w:r w:rsidRPr="00514BCC">
        <w:rPr>
          <w:rFonts w:ascii="Consolas" w:hAnsi="Consolas"/>
          <w:noProof/>
          <w:lang w:val="en-GB"/>
        </w:rPr>
        <w:t>"-1.#QNAN"</w:t>
      </w:r>
      <w:r w:rsidRPr="00514BCC">
        <w:rPr>
          <w:noProof/>
          <w:lang w:val="en-GB"/>
        </w:rPr>
        <w:t xml:space="preserve">, </w:t>
      </w:r>
      <w:r w:rsidRPr="00514BCC">
        <w:rPr>
          <w:rFonts w:ascii="Consolas" w:hAnsi="Consolas"/>
          <w:noProof/>
          <w:lang w:val="en-GB"/>
        </w:rPr>
        <w:t>"-NaN"</w:t>
      </w:r>
      <w:r w:rsidRPr="00514BCC">
        <w:rPr>
          <w:noProof/>
          <w:lang w:val="en-GB"/>
        </w:rPr>
        <w:t xml:space="preserve">, </w:t>
      </w:r>
      <w:r w:rsidRPr="00514BCC">
        <w:rPr>
          <w:rFonts w:ascii="Consolas" w:hAnsi="Consolas"/>
          <w:noProof/>
          <w:lang w:val="en-GB"/>
        </w:rPr>
        <w:t>"-nan"</w:t>
      </w:r>
      <w:r w:rsidRPr="00514BCC">
        <w:rPr>
          <w:noProof/>
          <w:lang w:val="en-GB"/>
        </w:rPr>
        <w:t xml:space="preserve">, </w:t>
      </w:r>
      <w:r w:rsidRPr="00514BCC">
        <w:rPr>
          <w:rFonts w:ascii="Consolas" w:hAnsi="Consolas"/>
          <w:noProof/>
          <w:lang w:val="en-GB"/>
        </w:rPr>
        <w:t>"1.#IND"</w:t>
      </w:r>
      <w:r w:rsidRPr="00514BCC">
        <w:rPr>
          <w:noProof/>
          <w:lang w:val="en-GB"/>
        </w:rPr>
        <w:t xml:space="preserve">, </w:t>
      </w:r>
      <w:r w:rsidRPr="00514BCC">
        <w:rPr>
          <w:rFonts w:ascii="Consolas" w:hAnsi="Consolas"/>
          <w:noProof/>
          <w:lang w:val="en-GB"/>
        </w:rPr>
        <w:t>"1.#QNAN"</w:t>
      </w:r>
      <w:r w:rsidRPr="00514BCC">
        <w:rPr>
          <w:noProof/>
          <w:lang w:val="en-GB"/>
        </w:rPr>
        <w:t xml:space="preserve">, </w:t>
      </w:r>
      <w:r w:rsidRPr="00514BCC">
        <w:rPr>
          <w:rFonts w:ascii="Consolas" w:hAnsi="Consolas"/>
          <w:noProof/>
          <w:lang w:val="en-GB"/>
        </w:rPr>
        <w:t>"N/A"</w:t>
      </w:r>
      <w:r w:rsidRPr="00514BCC">
        <w:rPr>
          <w:noProof/>
          <w:lang w:val="en-GB"/>
        </w:rPr>
        <w:t xml:space="preserve">, </w:t>
      </w:r>
      <w:r w:rsidRPr="00514BCC">
        <w:rPr>
          <w:rFonts w:ascii="Consolas" w:hAnsi="Consolas"/>
          <w:noProof/>
          <w:lang w:val="en-GB"/>
        </w:rPr>
        <w:t>"NA"</w:t>
      </w:r>
      <w:r w:rsidRPr="00514BCC">
        <w:rPr>
          <w:noProof/>
          <w:lang w:val="en-GB"/>
        </w:rPr>
        <w:t xml:space="preserve">, </w:t>
      </w:r>
      <w:r w:rsidRPr="00514BCC">
        <w:rPr>
          <w:rFonts w:ascii="Consolas" w:hAnsi="Consolas"/>
          <w:noProof/>
          <w:lang w:val="en-GB"/>
        </w:rPr>
        <w:t>"NULL"</w:t>
      </w:r>
      <w:r w:rsidRPr="00514BCC">
        <w:rPr>
          <w:noProof/>
          <w:lang w:val="en-GB"/>
        </w:rPr>
        <w:t xml:space="preserve">, </w:t>
      </w:r>
      <w:r w:rsidRPr="00514BCC">
        <w:rPr>
          <w:rFonts w:ascii="Consolas" w:hAnsi="Consolas"/>
          <w:noProof/>
          <w:lang w:val="en-GB"/>
        </w:rPr>
        <w:t>"NaN"</w:t>
      </w:r>
      <w:r w:rsidRPr="00514BCC">
        <w:rPr>
          <w:noProof/>
          <w:lang w:val="en-GB"/>
        </w:rPr>
        <w:t xml:space="preserve">, </w:t>
      </w:r>
      <w:r w:rsidRPr="00514BCC">
        <w:rPr>
          <w:rFonts w:ascii="Consolas" w:hAnsi="Consolas"/>
          <w:noProof/>
          <w:lang w:val="en-GB"/>
        </w:rPr>
        <w:t>"n/a"</w:t>
      </w:r>
      <w:r w:rsidRPr="00514BCC">
        <w:rPr>
          <w:noProof/>
          <w:lang w:val="en-GB"/>
        </w:rPr>
        <w:t xml:space="preserve">, </w:t>
      </w:r>
      <w:r w:rsidRPr="00514BCC">
        <w:rPr>
          <w:rFonts w:ascii="Consolas" w:hAnsi="Consolas"/>
          <w:noProof/>
          <w:lang w:val="en-GB"/>
        </w:rPr>
        <w:t>"nan"</w:t>
      </w:r>
      <w:r w:rsidRPr="00514BCC">
        <w:rPr>
          <w:noProof/>
          <w:lang w:val="en-GB"/>
        </w:rPr>
        <w:t xml:space="preserve">, </w:t>
      </w:r>
      <w:r w:rsidRPr="00514BCC">
        <w:rPr>
          <w:rFonts w:ascii="Consolas" w:hAnsi="Consolas"/>
          <w:noProof/>
          <w:lang w:val="en-GB"/>
        </w:rPr>
        <w:t>"null"</w:t>
      </w:r>
      <w:r w:rsidR="00645CD6" w:rsidRPr="00514BCC">
        <w:rPr>
          <w:noProof/>
          <w:lang w:val="en-GB"/>
        </w:rPr>
        <w:t xml:space="preserve"> are treated as missing values and </w:t>
      </w:r>
      <w:r w:rsidR="00AE1B72" w:rsidRPr="00514BCC">
        <w:rPr>
          <w:noProof/>
          <w:lang w:val="en-GB"/>
        </w:rPr>
        <w:t>do not need to be</w:t>
      </w:r>
      <w:r w:rsidR="0044008A" w:rsidRPr="00514BCC">
        <w:rPr>
          <w:noProof/>
          <w:lang w:val="en-GB"/>
        </w:rPr>
        <w:t xml:space="preserve"> </w:t>
      </w:r>
      <w:r w:rsidR="00F4266C" w:rsidRPr="00514BCC">
        <w:rPr>
          <w:noProof/>
          <w:lang w:val="en-GB"/>
        </w:rPr>
        <w:t>specif</w:t>
      </w:r>
      <w:r w:rsidR="00B0027F" w:rsidRPr="003667B2">
        <w:rPr>
          <w:noProof/>
          <w:lang w:val="en-GB"/>
        </w:rPr>
        <w:t>ied</w:t>
      </w:r>
      <w:r w:rsidR="00F4266C" w:rsidRPr="00514BCC">
        <w:rPr>
          <w:noProof/>
          <w:lang w:val="en-GB"/>
        </w:rPr>
        <w:t xml:space="preserve"> </w:t>
      </w:r>
      <w:r w:rsidR="00AE1B72" w:rsidRPr="00514BCC">
        <w:rPr>
          <w:noProof/>
          <w:lang w:val="en-GB"/>
        </w:rPr>
        <w:t xml:space="preserve">explicitly </w:t>
      </w:r>
      <w:r w:rsidR="00BC2E80" w:rsidRPr="00514BCC">
        <w:rPr>
          <w:noProof/>
          <w:lang w:val="en-GB"/>
        </w:rPr>
        <w:t>with</w:t>
      </w:r>
      <w:r w:rsidR="00AE1B72" w:rsidRPr="00514BCC">
        <w:rPr>
          <w:noProof/>
          <w:lang w:val="en-GB"/>
        </w:rPr>
        <w:t xml:space="preserve"> this parameter.</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5506D9" w:rsidRPr="000A7171" w14:paraId="0C490BA4" w14:textId="77777777" w:rsidTr="000B244D">
        <w:tc>
          <w:tcPr>
            <w:tcW w:w="9017" w:type="dxa"/>
          </w:tcPr>
          <w:p w14:paraId="313E9807" w14:textId="14447EFA" w:rsidR="005506D9" w:rsidRPr="00514BCC" w:rsidRDefault="005506D9" w:rsidP="000B244D">
            <w:pPr>
              <w:pStyle w:val="BodyText"/>
              <w:rPr>
                <w:noProof/>
                <w:lang w:val="en-GB"/>
              </w:rPr>
            </w:pPr>
            <w:r w:rsidRPr="00514BCC">
              <w:rPr>
                <w:b/>
                <w:bCs/>
                <w:noProof/>
                <w:lang w:val="en-GB"/>
              </w:rPr>
              <w:t>Example (Cont’d):</w:t>
            </w:r>
            <w:r w:rsidRPr="00514BCC">
              <w:rPr>
                <w:noProof/>
                <w:lang w:val="en-GB"/>
              </w:rPr>
              <w:t xml:space="preserve"> From </w:t>
            </w:r>
            <w:r w:rsidRPr="003667B2">
              <w:rPr>
                <w:noProof/>
                <w:lang w:val="en-GB"/>
              </w:rPr>
              <w:fldChar w:fldCharType="begin"/>
            </w:r>
            <w:r w:rsidRPr="00514BCC">
              <w:rPr>
                <w:noProof/>
                <w:lang w:val="en-GB"/>
              </w:rPr>
              <w:instrText xml:space="preserve"> REF _Ref62251183 \h </w:instrText>
            </w:r>
            <w:r w:rsidRPr="003667B2">
              <w:rPr>
                <w:noProof/>
                <w:lang w:val="en-GB"/>
              </w:rPr>
            </w:r>
            <w:r w:rsidRPr="003667B2">
              <w:rPr>
                <w:noProof/>
                <w:lang w:val="en-GB"/>
              </w:rPr>
              <w:fldChar w:fldCharType="separate"/>
            </w:r>
            <w:r w:rsidR="00B60DB2" w:rsidRPr="00514BCC">
              <w:rPr>
                <w:noProof/>
                <w:lang w:val="en-GB"/>
              </w:rPr>
              <w:t>Figure 4.1</w:t>
            </w:r>
            <w:r w:rsidRPr="003667B2">
              <w:rPr>
                <w:noProof/>
                <w:lang w:val="en-GB"/>
              </w:rPr>
              <w:fldChar w:fldCharType="end"/>
            </w:r>
            <w:r w:rsidRPr="00514BCC">
              <w:rPr>
                <w:noProof/>
                <w:lang w:val="en-GB"/>
              </w:rPr>
              <w:t xml:space="preserve"> and </w:t>
            </w:r>
            <w:r w:rsidRPr="003667B2">
              <w:rPr>
                <w:noProof/>
                <w:lang w:val="en-GB"/>
              </w:rPr>
              <w:fldChar w:fldCharType="begin"/>
            </w:r>
            <w:r w:rsidRPr="00514BCC">
              <w:rPr>
                <w:noProof/>
                <w:lang w:val="en-GB"/>
              </w:rPr>
              <w:instrText xml:space="preserve"> REF _Ref62165173 \h </w:instrText>
            </w:r>
            <w:r w:rsidRPr="003667B2">
              <w:rPr>
                <w:noProof/>
                <w:lang w:val="en-GB"/>
              </w:rPr>
            </w:r>
            <w:r w:rsidRPr="003667B2">
              <w:rPr>
                <w:noProof/>
                <w:lang w:val="en-GB"/>
              </w:rPr>
              <w:fldChar w:fldCharType="separate"/>
            </w:r>
            <w:r w:rsidR="00B60DB2" w:rsidRPr="00514BCC">
              <w:rPr>
                <w:noProof/>
                <w:lang w:val="en-GB"/>
              </w:rPr>
              <w:t>Figure 4.2</w:t>
            </w:r>
            <w:r w:rsidRPr="003667B2">
              <w:rPr>
                <w:noProof/>
                <w:lang w:val="en-GB"/>
              </w:rPr>
              <w:fldChar w:fldCharType="end"/>
            </w:r>
            <w:r w:rsidRPr="00514BCC">
              <w:rPr>
                <w:noProof/>
                <w:lang w:val="en-GB"/>
              </w:rPr>
              <w:t xml:space="preserve">, we can </w:t>
            </w:r>
            <w:r w:rsidR="00A22D8D" w:rsidRPr="00514BCC">
              <w:rPr>
                <w:noProof/>
                <w:lang w:val="en-GB"/>
              </w:rPr>
              <w:t xml:space="preserve">recognise that </w:t>
            </w:r>
            <w:r w:rsidR="002F46FC" w:rsidRPr="00514BCC">
              <w:rPr>
                <w:noProof/>
                <w:lang w:val="en-GB"/>
              </w:rPr>
              <w:t xml:space="preserve">question marks are used </w:t>
            </w:r>
            <w:r w:rsidR="00A22D8D" w:rsidRPr="00514BCC">
              <w:rPr>
                <w:noProof/>
                <w:lang w:val="en-GB"/>
              </w:rPr>
              <w:t>to indicate missing values</w:t>
            </w:r>
            <w:r w:rsidR="002F46FC" w:rsidRPr="00514BCC">
              <w:rPr>
                <w:noProof/>
                <w:lang w:val="en-GB"/>
              </w:rPr>
              <w:t xml:space="preserve"> in the US Adult Census dataset</w:t>
            </w:r>
            <w:r w:rsidR="00A22D8D" w:rsidRPr="00514BCC">
              <w:rPr>
                <w:noProof/>
                <w:lang w:val="en-GB"/>
              </w:rPr>
              <w:t xml:space="preserve">. Suppose we </w:t>
            </w:r>
            <w:r w:rsidR="0031701E" w:rsidRPr="00514BCC">
              <w:rPr>
                <w:noProof/>
                <w:lang w:val="en-GB"/>
              </w:rPr>
              <w:t xml:space="preserve">would like to declare every cell </w:t>
            </w:r>
            <w:r w:rsidR="00E17BFB" w:rsidRPr="00514BCC">
              <w:rPr>
                <w:noProof/>
                <w:lang w:val="en-GB"/>
              </w:rPr>
              <w:t>that contains a</w:t>
            </w:r>
            <w:r w:rsidR="00E132FF" w:rsidRPr="00514BCC">
              <w:rPr>
                <w:noProof/>
                <w:lang w:val="en-GB"/>
              </w:rPr>
              <w:t xml:space="preserve"> </w:t>
            </w:r>
            <w:r w:rsidR="00D33A5F" w:rsidRPr="00514BCC">
              <w:rPr>
                <w:noProof/>
                <w:lang w:val="en-GB"/>
              </w:rPr>
              <w:t xml:space="preserve">question mark </w:t>
            </w:r>
            <w:r w:rsidR="00E132FF" w:rsidRPr="00514BCC">
              <w:rPr>
                <w:noProof/>
                <w:lang w:val="en-GB"/>
              </w:rPr>
              <w:t xml:space="preserve">solely </w:t>
            </w:r>
            <w:r w:rsidR="0031701E" w:rsidRPr="00514BCC">
              <w:rPr>
                <w:noProof/>
                <w:lang w:val="en-GB"/>
              </w:rPr>
              <w:t>as a missing value</w:t>
            </w:r>
            <w:r w:rsidR="00AE16B5" w:rsidRPr="00514BCC">
              <w:rPr>
                <w:noProof/>
                <w:lang w:val="en-GB"/>
              </w:rPr>
              <w:t>.</w:t>
            </w:r>
          </w:p>
          <w:p w14:paraId="495B10D2" w14:textId="716FABB2" w:rsidR="005506D9" w:rsidRPr="003667B2" w:rsidRDefault="00CA7B81" w:rsidP="000B244D">
            <w:pPr>
              <w:pStyle w:val="Figure-Image-Upper"/>
              <w:rPr>
                <w:lang w:val="en-GB"/>
              </w:rPr>
            </w:pPr>
            <w:r w:rsidRPr="003667B2">
              <w:drawing>
                <wp:inline distT="0" distB="0" distL="0" distR="0" wp14:anchorId="641AD0CF" wp14:editId="3FB6D5F3">
                  <wp:extent cx="5580000" cy="2873330"/>
                  <wp:effectExtent l="19050" t="19050" r="20955"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799" t="21137" r="2320" b="3880"/>
                          <a:stretch/>
                        </pic:blipFill>
                        <pic:spPr bwMode="auto">
                          <a:xfrm>
                            <a:off x="0" y="0"/>
                            <a:ext cx="5580000" cy="287333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5A135AF" w14:textId="3DC73A86" w:rsidR="005506D9" w:rsidRPr="00514BCC" w:rsidRDefault="005506D9" w:rsidP="000B244D">
            <w:pPr>
              <w:pStyle w:val="Caption"/>
              <w:rPr>
                <w:noProof/>
                <w:lang w:val="en-GB"/>
              </w:rPr>
            </w:pPr>
            <w:bookmarkStart w:id="36" w:name="_Ref62678380"/>
            <w:r w:rsidRPr="00514BCC">
              <w:rPr>
                <w:noProof/>
                <w:lang w:val="en-GB"/>
              </w:rPr>
              <w:t>Figure 4.</w:t>
            </w:r>
            <w:r w:rsidR="00502442" w:rsidRPr="003667B2">
              <w:rPr>
                <w:noProof/>
                <w:lang w:val="en-GB"/>
              </w:rPr>
              <w:fldChar w:fldCharType="begin"/>
            </w:r>
            <w:r w:rsidR="00502442" w:rsidRPr="00514BCC">
              <w:rPr>
                <w:noProof/>
                <w:lang w:val="en-GB"/>
              </w:rPr>
              <w:instrText xml:space="preserve"> SEQ Figure \* ARABIC </w:instrText>
            </w:r>
            <w:r w:rsidR="00502442" w:rsidRPr="003667B2">
              <w:rPr>
                <w:noProof/>
                <w:lang w:val="en-GB"/>
              </w:rPr>
              <w:fldChar w:fldCharType="separate"/>
            </w:r>
            <w:r w:rsidR="00B60DB2" w:rsidRPr="00514BCC">
              <w:rPr>
                <w:noProof/>
                <w:lang w:val="en-GB"/>
              </w:rPr>
              <w:t>32</w:t>
            </w:r>
            <w:r w:rsidR="00502442" w:rsidRPr="003667B2">
              <w:rPr>
                <w:noProof/>
                <w:lang w:val="en-GB"/>
              </w:rPr>
              <w:fldChar w:fldCharType="end"/>
            </w:r>
            <w:bookmarkEnd w:id="36"/>
            <w:r w:rsidRPr="00514BCC">
              <w:rPr>
                <w:noProof/>
                <w:lang w:val="en-GB"/>
              </w:rPr>
              <w:t xml:space="preserve"> </w:t>
            </w:r>
            <w:r w:rsidR="00A41111" w:rsidRPr="00514BCC">
              <w:rPr>
                <w:noProof/>
                <w:lang w:val="en-GB"/>
              </w:rPr>
              <w:t xml:space="preserve">Declaring Specific Strings as Missing Values While </w:t>
            </w:r>
            <w:r w:rsidRPr="00514BCC">
              <w:rPr>
                <w:noProof/>
                <w:lang w:val="en-GB"/>
              </w:rPr>
              <w:t>Importing Data</w:t>
            </w:r>
          </w:p>
          <w:p w14:paraId="7C3805F2" w14:textId="3B339236" w:rsidR="005506D9" w:rsidRPr="00514BCC" w:rsidRDefault="00203FD6" w:rsidP="000B244D">
            <w:pPr>
              <w:pStyle w:val="BodyText"/>
              <w:rPr>
                <w:noProof/>
                <w:lang w:val="en-GB"/>
              </w:rPr>
            </w:pPr>
            <w:r w:rsidRPr="00514BCC">
              <w:rPr>
                <w:noProof/>
                <w:lang w:val="en-GB"/>
              </w:rPr>
              <w:t xml:space="preserve">In the </w:t>
            </w:r>
            <w:r w:rsidRPr="00514BCC">
              <w:rPr>
                <w:rFonts w:ascii="Consolas" w:hAnsi="Consolas"/>
                <w:noProof/>
                <w:lang w:val="en-GB"/>
              </w:rPr>
              <w:t>read_csv()</w:t>
            </w:r>
            <w:r w:rsidRPr="00514BCC">
              <w:rPr>
                <w:noProof/>
                <w:lang w:val="en-GB"/>
              </w:rPr>
              <w:t xml:space="preserve"> function, we specify a single question mark as string that should be </w:t>
            </w:r>
            <w:r w:rsidR="00B64945" w:rsidRPr="00514BCC">
              <w:rPr>
                <w:noProof/>
                <w:lang w:val="en-GB"/>
              </w:rPr>
              <w:t>identified as a missing value</w:t>
            </w:r>
            <w:r w:rsidRPr="00514BCC">
              <w:rPr>
                <w:noProof/>
                <w:lang w:val="en-GB"/>
              </w:rPr>
              <w:t xml:space="preserve"> </w:t>
            </w:r>
            <w:r w:rsidR="00B64945" w:rsidRPr="00514BCC">
              <w:rPr>
                <w:noProof/>
                <w:lang w:val="en-GB"/>
              </w:rPr>
              <w:t xml:space="preserve">in the </w:t>
            </w:r>
            <w:r w:rsidR="00B64945" w:rsidRPr="00514BCC">
              <w:rPr>
                <w:rFonts w:ascii="Consolas" w:hAnsi="Consolas"/>
                <w:noProof/>
                <w:lang w:val="en-GB"/>
              </w:rPr>
              <w:t>census</w:t>
            </w:r>
            <w:r w:rsidR="00B64945" w:rsidRPr="00514BCC">
              <w:rPr>
                <w:noProof/>
                <w:lang w:val="en-GB"/>
              </w:rPr>
              <w:t xml:space="preserve"> DataFrame. In </w:t>
            </w:r>
            <w:r w:rsidR="00B64945" w:rsidRPr="003667B2">
              <w:rPr>
                <w:noProof/>
                <w:lang w:val="en-GB"/>
              </w:rPr>
              <w:fldChar w:fldCharType="begin"/>
            </w:r>
            <w:r w:rsidR="00B64945" w:rsidRPr="00514BCC">
              <w:rPr>
                <w:noProof/>
                <w:lang w:val="en-GB"/>
              </w:rPr>
              <w:instrText xml:space="preserve"> REF _Ref62678380 \h </w:instrText>
            </w:r>
            <w:r w:rsidR="00B64945" w:rsidRPr="003667B2">
              <w:rPr>
                <w:noProof/>
                <w:lang w:val="en-GB"/>
              </w:rPr>
            </w:r>
            <w:r w:rsidR="00B64945" w:rsidRPr="003667B2">
              <w:rPr>
                <w:noProof/>
                <w:lang w:val="en-GB"/>
              </w:rPr>
              <w:fldChar w:fldCharType="separate"/>
            </w:r>
            <w:r w:rsidR="00B60DB2" w:rsidRPr="00514BCC">
              <w:rPr>
                <w:noProof/>
                <w:lang w:val="en-GB"/>
              </w:rPr>
              <w:t>Figure 4.32</w:t>
            </w:r>
            <w:r w:rsidR="00B64945" w:rsidRPr="003667B2">
              <w:rPr>
                <w:noProof/>
                <w:lang w:val="en-GB"/>
              </w:rPr>
              <w:fldChar w:fldCharType="end"/>
            </w:r>
            <w:r w:rsidR="00B64945" w:rsidRPr="00514BCC">
              <w:rPr>
                <w:noProof/>
                <w:lang w:val="en-GB"/>
              </w:rPr>
              <w:t xml:space="preserve">, we can see that the </w:t>
            </w:r>
            <w:r w:rsidR="0078505C" w:rsidRPr="00514BCC">
              <w:rPr>
                <w:noProof/>
                <w:lang w:val="en-GB"/>
              </w:rPr>
              <w:t xml:space="preserve">values for </w:t>
            </w:r>
            <w:r w:rsidR="0078505C" w:rsidRPr="00514BCC">
              <w:rPr>
                <w:rFonts w:ascii="Consolas" w:hAnsi="Consolas"/>
                <w:noProof/>
                <w:lang w:val="en-GB"/>
              </w:rPr>
              <w:t>workclass</w:t>
            </w:r>
            <w:r w:rsidR="0078505C" w:rsidRPr="00514BCC">
              <w:rPr>
                <w:noProof/>
                <w:lang w:val="en-GB"/>
              </w:rPr>
              <w:t xml:space="preserve"> and </w:t>
            </w:r>
            <w:r w:rsidR="0078505C" w:rsidRPr="00514BCC">
              <w:rPr>
                <w:rFonts w:ascii="Consolas" w:hAnsi="Consolas"/>
                <w:noProof/>
                <w:lang w:val="en-GB"/>
              </w:rPr>
              <w:t>occupation</w:t>
            </w:r>
            <w:r w:rsidR="0078505C" w:rsidRPr="00514BCC">
              <w:rPr>
                <w:noProof/>
                <w:lang w:val="en-GB"/>
              </w:rPr>
              <w:t xml:space="preserve"> in the fifth row are now </w:t>
            </w:r>
            <w:r w:rsidR="0078505C" w:rsidRPr="00514BCC">
              <w:rPr>
                <w:rFonts w:ascii="Consolas" w:hAnsi="Consolas"/>
                <w:noProof/>
                <w:lang w:val="en-GB"/>
              </w:rPr>
              <w:t>NaN</w:t>
            </w:r>
            <w:r w:rsidR="00227B91" w:rsidRPr="00514BCC">
              <w:rPr>
                <w:noProof/>
                <w:lang w:val="en-GB"/>
              </w:rPr>
              <w:t xml:space="preserve">, whereas in </w:t>
            </w:r>
            <w:r w:rsidR="00227B91" w:rsidRPr="003667B2">
              <w:rPr>
                <w:noProof/>
                <w:lang w:val="en-GB"/>
              </w:rPr>
              <w:fldChar w:fldCharType="begin"/>
            </w:r>
            <w:r w:rsidR="00227B91" w:rsidRPr="00514BCC">
              <w:rPr>
                <w:noProof/>
                <w:lang w:val="en-GB"/>
              </w:rPr>
              <w:instrText xml:space="preserve"> REF _Ref62251183 \h </w:instrText>
            </w:r>
            <w:r w:rsidR="00227B91" w:rsidRPr="003667B2">
              <w:rPr>
                <w:noProof/>
                <w:lang w:val="en-GB"/>
              </w:rPr>
            </w:r>
            <w:r w:rsidR="00227B91" w:rsidRPr="003667B2">
              <w:rPr>
                <w:noProof/>
                <w:lang w:val="en-GB"/>
              </w:rPr>
              <w:fldChar w:fldCharType="separate"/>
            </w:r>
            <w:r w:rsidR="00B60DB2" w:rsidRPr="00514BCC">
              <w:rPr>
                <w:noProof/>
                <w:lang w:val="en-GB"/>
              </w:rPr>
              <w:t>Figure 4.1</w:t>
            </w:r>
            <w:r w:rsidR="00227B91" w:rsidRPr="003667B2">
              <w:rPr>
                <w:noProof/>
                <w:lang w:val="en-GB"/>
              </w:rPr>
              <w:fldChar w:fldCharType="end"/>
            </w:r>
            <w:r w:rsidR="00227B91" w:rsidRPr="00514BCC">
              <w:rPr>
                <w:noProof/>
                <w:lang w:val="en-GB"/>
              </w:rPr>
              <w:t xml:space="preserve">, they were simply </w:t>
            </w:r>
            <w:r w:rsidR="000A323A" w:rsidRPr="00514BCC">
              <w:rPr>
                <w:rFonts w:ascii="Consolas" w:hAnsi="Consolas"/>
                <w:noProof/>
                <w:lang w:val="en-GB"/>
              </w:rPr>
              <w:t>"?"</w:t>
            </w:r>
            <w:r w:rsidR="00227B91" w:rsidRPr="00514BCC">
              <w:rPr>
                <w:noProof/>
                <w:lang w:val="en-GB"/>
              </w:rPr>
              <w:t>.</w:t>
            </w:r>
          </w:p>
        </w:tc>
      </w:tr>
    </w:tbl>
    <w:p w14:paraId="48AF3FD4" w14:textId="77777777" w:rsidR="0027515C" w:rsidRPr="003667B2" w:rsidRDefault="0027515C" w:rsidP="0027515C">
      <w:pPr>
        <w:spacing w:before="240" w:after="120"/>
        <w:jc w:val="left"/>
        <w:rPr>
          <w:b/>
          <w:noProof/>
          <w:sz w:val="28"/>
        </w:rPr>
      </w:pPr>
      <w:r w:rsidRPr="003667B2">
        <w:rPr>
          <w:b/>
          <w:noProof/>
          <w:sz w:val="28"/>
        </w:rPr>
        <w:t>Read</w:t>
      </w:r>
    </w:p>
    <w:p w14:paraId="28B057AD" w14:textId="176EF7D4" w:rsidR="0027515C" w:rsidRPr="003667B2" w:rsidRDefault="0027515C" w:rsidP="0027515C">
      <w:pPr>
        <w:pStyle w:val="BodyText"/>
        <w:rPr>
          <w:noProof/>
          <w:lang w:val="en-GB"/>
        </w:rPr>
      </w:pPr>
      <w:r w:rsidRPr="003667B2">
        <w:rPr>
          <w:noProof/>
          <w:lang w:val="en-GB"/>
        </w:rPr>
        <w:t xml:space="preserve">Refer to the link below for more details and examples on the </w:t>
      </w:r>
      <w:r w:rsidR="000A323A" w:rsidRPr="003667B2">
        <w:rPr>
          <w:noProof/>
          <w:lang w:val="en-GB"/>
        </w:rPr>
        <w:t xml:space="preserve">parameters </w:t>
      </w:r>
      <w:r w:rsidR="006A318E" w:rsidRPr="003667B2">
        <w:rPr>
          <w:noProof/>
          <w:lang w:val="en-GB"/>
        </w:rPr>
        <w:t xml:space="preserve">associated to missing values </w:t>
      </w:r>
      <w:r w:rsidR="00A71260" w:rsidRPr="003667B2">
        <w:rPr>
          <w:noProof/>
          <w:lang w:val="en-GB"/>
        </w:rPr>
        <w:t>in</w:t>
      </w:r>
      <w:r w:rsidRPr="003667B2">
        <w:rPr>
          <w:noProof/>
          <w:lang w:val="en-GB"/>
        </w:rPr>
        <w:t xml:space="preserve"> the </w:t>
      </w:r>
      <w:r w:rsidR="006A318E" w:rsidRPr="003667B2">
        <w:rPr>
          <w:rFonts w:ascii="Consolas" w:hAnsi="Consolas"/>
          <w:noProof/>
          <w:lang w:val="en-GB"/>
        </w:rPr>
        <w:t>read_csv()</w:t>
      </w:r>
      <w:r w:rsidR="006A318E" w:rsidRPr="003667B2">
        <w:rPr>
          <w:noProof/>
          <w:lang w:val="en-GB"/>
        </w:rPr>
        <w:t xml:space="preserve"> function</w:t>
      </w:r>
      <w:r w:rsidR="00A71260" w:rsidRPr="003667B2">
        <w:rPr>
          <w:noProof/>
          <w:lang w:val="en-GB"/>
        </w:rPr>
        <w:t xml:space="preserve"> of the pandas package</w:t>
      </w:r>
      <w:r w:rsidRPr="003667B2">
        <w:rPr>
          <w:noProof/>
          <w:lang w:val="en-GB"/>
        </w:rPr>
        <w:t>:</w:t>
      </w:r>
    </w:p>
    <w:p w14:paraId="102061FD" w14:textId="447CFB3B" w:rsidR="0027515C" w:rsidRPr="003667B2" w:rsidRDefault="00C1123A" w:rsidP="0027515C">
      <w:pPr>
        <w:pStyle w:val="BodyText"/>
        <w:rPr>
          <w:noProof/>
          <w:lang w:val="en-GB"/>
        </w:rPr>
      </w:pPr>
      <w:hyperlink r:id="rId58" w:history="1">
        <w:r w:rsidR="005547A6" w:rsidRPr="003667B2">
          <w:rPr>
            <w:rStyle w:val="Hyperlink"/>
            <w:noProof/>
            <w:lang w:val="en-GB"/>
          </w:rPr>
          <w:t>https://pandas.pydata.org/pandas-docs/stable/reference/api/pandas.read_csv.html</w:t>
        </w:r>
      </w:hyperlink>
    </w:p>
    <w:p w14:paraId="0C966F3B" w14:textId="7207441E" w:rsidR="00E300B2" w:rsidRPr="003667B2" w:rsidRDefault="00467229" w:rsidP="009C239F">
      <w:pPr>
        <w:pStyle w:val="Heading3"/>
        <w:tabs>
          <w:tab w:val="left" w:pos="709"/>
        </w:tabs>
        <w:rPr>
          <w:noProof/>
          <w:lang w:val="en-GB"/>
        </w:rPr>
      </w:pPr>
      <w:r w:rsidRPr="003667B2">
        <w:rPr>
          <w:noProof/>
          <w:lang w:val="en-GB"/>
        </w:rPr>
        <w:lastRenderedPageBreak/>
        <w:t>4</w:t>
      </w:r>
      <w:r w:rsidR="00E300B2" w:rsidRPr="003667B2">
        <w:rPr>
          <w:noProof/>
          <w:lang w:val="en-GB"/>
        </w:rPr>
        <w:t>.2</w:t>
      </w:r>
      <w:r w:rsidR="00E300B2" w:rsidRPr="003667B2">
        <w:rPr>
          <w:noProof/>
          <w:lang w:val="en-GB"/>
        </w:rPr>
        <w:tab/>
      </w:r>
      <w:r w:rsidR="00E26D88" w:rsidRPr="003667B2">
        <w:rPr>
          <w:noProof/>
          <w:lang w:val="en-GB"/>
        </w:rPr>
        <w:t>Locating</w:t>
      </w:r>
      <w:r w:rsidR="007B3B77" w:rsidRPr="003667B2">
        <w:rPr>
          <w:noProof/>
          <w:lang w:val="en-GB"/>
        </w:rPr>
        <w:t xml:space="preserve"> Missing </w:t>
      </w:r>
      <w:r w:rsidR="00083300" w:rsidRPr="003667B2">
        <w:rPr>
          <w:noProof/>
          <w:lang w:val="en-GB"/>
        </w:rPr>
        <w:t>Values</w:t>
      </w:r>
    </w:p>
    <w:p w14:paraId="3CD566BE" w14:textId="7B4BD3F0" w:rsidR="00AD1DE8" w:rsidRPr="003667B2" w:rsidRDefault="000B244D" w:rsidP="002C535B">
      <w:pPr>
        <w:pStyle w:val="BodyText"/>
        <w:rPr>
          <w:noProof/>
          <w:lang w:val="en-GB"/>
        </w:rPr>
      </w:pPr>
      <w:r w:rsidRPr="003667B2">
        <w:rPr>
          <w:noProof/>
          <w:lang w:val="en-GB"/>
        </w:rPr>
        <w:t xml:space="preserve">In Chapter </w:t>
      </w:r>
      <w:r w:rsidR="00467229" w:rsidRPr="003667B2">
        <w:rPr>
          <w:noProof/>
          <w:lang w:val="en-GB"/>
        </w:rPr>
        <w:t>4</w:t>
      </w:r>
      <w:r w:rsidRPr="003667B2">
        <w:rPr>
          <w:noProof/>
          <w:lang w:val="en-GB"/>
        </w:rPr>
        <w:t xml:space="preserve">.1, we learned </w:t>
      </w:r>
      <w:r w:rsidR="00E26D88" w:rsidRPr="003667B2">
        <w:rPr>
          <w:noProof/>
          <w:lang w:val="en-GB"/>
        </w:rPr>
        <w:t>that</w:t>
      </w:r>
      <w:r w:rsidRPr="003667B2">
        <w:rPr>
          <w:noProof/>
          <w:lang w:val="en-GB"/>
        </w:rPr>
        <w:t xml:space="preserve"> the parameters in the </w:t>
      </w:r>
      <w:r w:rsidRPr="003667B2">
        <w:rPr>
          <w:rFonts w:ascii="Consolas" w:hAnsi="Consolas"/>
          <w:noProof/>
          <w:lang w:val="en-GB"/>
        </w:rPr>
        <w:t>read_csv()</w:t>
      </w:r>
      <w:r w:rsidRPr="003667B2">
        <w:rPr>
          <w:noProof/>
          <w:lang w:val="en-GB"/>
        </w:rPr>
        <w:t xml:space="preserve"> function </w:t>
      </w:r>
      <w:r w:rsidR="00E26D88" w:rsidRPr="003667B2">
        <w:rPr>
          <w:noProof/>
          <w:lang w:val="en-GB"/>
        </w:rPr>
        <w:t xml:space="preserve">can </w:t>
      </w:r>
      <w:r w:rsidRPr="003667B2">
        <w:rPr>
          <w:noProof/>
          <w:lang w:val="en-GB"/>
        </w:rPr>
        <w:t xml:space="preserve">instruct Python to indicate missing values clearly with </w:t>
      </w:r>
      <w:r w:rsidRPr="003667B2">
        <w:rPr>
          <w:rFonts w:ascii="Consolas" w:hAnsi="Consolas"/>
          <w:noProof/>
          <w:lang w:val="en-GB"/>
        </w:rPr>
        <w:t>NaN</w:t>
      </w:r>
      <w:r w:rsidRPr="003667B2">
        <w:rPr>
          <w:noProof/>
          <w:lang w:val="en-GB"/>
        </w:rPr>
        <w:t xml:space="preserve"> in the DataFrame. </w:t>
      </w:r>
      <w:r w:rsidR="00E26D88" w:rsidRPr="003667B2">
        <w:rPr>
          <w:noProof/>
          <w:lang w:val="en-GB"/>
        </w:rPr>
        <w:t xml:space="preserve">Though they will become uniquely identifiable, </w:t>
      </w:r>
      <w:r w:rsidRPr="003667B2">
        <w:rPr>
          <w:noProof/>
          <w:lang w:val="en-GB"/>
        </w:rPr>
        <w:t>it is n</w:t>
      </w:r>
      <w:r w:rsidR="009E7F81">
        <w:rPr>
          <w:noProof/>
          <w:lang w:val="en-GB"/>
        </w:rPr>
        <w:t>either</w:t>
      </w:r>
      <w:r w:rsidRPr="003667B2">
        <w:rPr>
          <w:noProof/>
          <w:lang w:val="en-GB"/>
        </w:rPr>
        <w:t xml:space="preserve"> easy to </w:t>
      </w:r>
      <w:r w:rsidR="00E26D88" w:rsidRPr="003667B2">
        <w:rPr>
          <w:noProof/>
          <w:lang w:val="en-GB"/>
        </w:rPr>
        <w:t>locate</w:t>
      </w:r>
      <w:r w:rsidRPr="003667B2">
        <w:rPr>
          <w:noProof/>
          <w:lang w:val="en-GB"/>
        </w:rPr>
        <w:t xml:space="preserve"> the</w:t>
      </w:r>
      <w:r w:rsidR="00E26D88" w:rsidRPr="003667B2">
        <w:rPr>
          <w:noProof/>
          <w:lang w:val="en-GB"/>
        </w:rPr>
        <w:t>ir position</w:t>
      </w:r>
      <w:r w:rsidR="005D02C0">
        <w:rPr>
          <w:noProof/>
          <w:lang w:val="en-GB"/>
        </w:rPr>
        <w:t>s</w:t>
      </w:r>
      <w:r w:rsidR="00E26D88" w:rsidRPr="003667B2">
        <w:rPr>
          <w:noProof/>
          <w:lang w:val="en-GB"/>
        </w:rPr>
        <w:t xml:space="preserve">, </w:t>
      </w:r>
      <w:r w:rsidR="009E7F81">
        <w:rPr>
          <w:noProof/>
          <w:lang w:val="en-GB"/>
        </w:rPr>
        <w:t>n</w:t>
      </w:r>
      <w:r w:rsidR="00E26D88" w:rsidRPr="003667B2">
        <w:rPr>
          <w:noProof/>
          <w:lang w:val="en-GB"/>
        </w:rPr>
        <w:t xml:space="preserve">or to </w:t>
      </w:r>
      <w:r w:rsidR="00F72341">
        <w:rPr>
          <w:noProof/>
          <w:lang w:val="en-GB"/>
        </w:rPr>
        <w:t>detect</w:t>
      </w:r>
      <w:r w:rsidR="00E26D88" w:rsidRPr="003667B2">
        <w:rPr>
          <w:noProof/>
          <w:lang w:val="en-GB"/>
        </w:rPr>
        <w:t xml:space="preserve"> their existence,</w:t>
      </w:r>
      <w:r w:rsidRPr="003667B2">
        <w:rPr>
          <w:noProof/>
          <w:lang w:val="en-GB"/>
        </w:rPr>
        <w:t xml:space="preserve"> if the dataset contains a large number o</w:t>
      </w:r>
      <w:r w:rsidR="00B0027F" w:rsidRPr="003667B2">
        <w:rPr>
          <w:noProof/>
          <w:lang w:val="en-GB"/>
        </w:rPr>
        <w:t>f</w:t>
      </w:r>
      <w:r w:rsidRPr="003667B2">
        <w:rPr>
          <w:noProof/>
          <w:lang w:val="en-GB"/>
        </w:rPr>
        <w:t xml:space="preserve"> rows and column</w:t>
      </w:r>
      <w:r w:rsidR="00F72341">
        <w:rPr>
          <w:noProof/>
          <w:lang w:val="en-GB"/>
        </w:rPr>
        <w:t>s</w:t>
      </w:r>
      <w:r w:rsidRPr="003667B2">
        <w:rPr>
          <w:noProof/>
          <w:lang w:val="en-GB"/>
        </w:rPr>
        <w:t xml:space="preserve">. One way to </w:t>
      </w:r>
      <w:r w:rsidR="00E26D88" w:rsidRPr="003667B2">
        <w:rPr>
          <w:noProof/>
          <w:lang w:val="en-GB"/>
        </w:rPr>
        <w:t>find out their existence and positions</w:t>
      </w:r>
      <w:r w:rsidRPr="003667B2">
        <w:rPr>
          <w:noProof/>
          <w:lang w:val="en-GB"/>
        </w:rPr>
        <w:t xml:space="preserve"> is to count the </w:t>
      </w:r>
      <w:r w:rsidRPr="003667B2">
        <w:rPr>
          <w:rFonts w:ascii="Consolas" w:hAnsi="Consolas"/>
          <w:noProof/>
          <w:lang w:val="en-GB"/>
        </w:rPr>
        <w:t>NaN</w:t>
      </w:r>
      <w:r w:rsidRPr="003667B2">
        <w:rPr>
          <w:noProof/>
          <w:lang w:val="en-GB"/>
        </w:rPr>
        <w:t xml:space="preserve">s in each </w:t>
      </w:r>
      <w:r w:rsidR="00C206AE" w:rsidRPr="003667B2">
        <w:rPr>
          <w:noProof/>
          <w:lang w:val="en-GB"/>
        </w:rPr>
        <w:t xml:space="preserve">row and each </w:t>
      </w:r>
      <w:r w:rsidRPr="003667B2">
        <w:rPr>
          <w:noProof/>
          <w:lang w:val="en-GB"/>
        </w:rPr>
        <w:t>column.</w:t>
      </w:r>
      <w:r w:rsidR="00006B23" w:rsidRPr="003667B2">
        <w:rPr>
          <w:noProof/>
          <w:lang w:val="en-GB"/>
        </w:rPr>
        <w:t xml:space="preserve"> </w:t>
      </w:r>
    </w:p>
    <w:p w14:paraId="793B7D45" w14:textId="65947EA9" w:rsidR="00C206AE" w:rsidRPr="00040253" w:rsidRDefault="000610B1" w:rsidP="002C535B">
      <w:pPr>
        <w:pStyle w:val="BodyText"/>
        <w:rPr>
          <w:noProof/>
          <w:lang w:val="en-GB"/>
        </w:rPr>
      </w:pPr>
      <w:r w:rsidRPr="003667B2">
        <w:rPr>
          <w:noProof/>
          <w:lang w:val="en-GB"/>
        </w:rPr>
        <w:t>If</w:t>
      </w:r>
      <w:r w:rsidR="00C206AE" w:rsidRPr="003667B2">
        <w:rPr>
          <w:noProof/>
          <w:lang w:val="en-GB"/>
        </w:rPr>
        <w:t xml:space="preserve"> the number of </w:t>
      </w:r>
      <w:r w:rsidR="00C206AE" w:rsidRPr="003667B2">
        <w:rPr>
          <w:rFonts w:ascii="Consolas" w:hAnsi="Consolas"/>
          <w:noProof/>
          <w:lang w:val="en-GB"/>
        </w:rPr>
        <w:t>NaN</w:t>
      </w:r>
      <w:r w:rsidR="003B0E7D" w:rsidRPr="003B0E7D">
        <w:rPr>
          <w:noProof/>
          <w:lang w:val="en-GB"/>
        </w:rPr>
        <w:t>s</w:t>
      </w:r>
      <w:r w:rsidR="00C206AE" w:rsidRPr="003667B2">
        <w:rPr>
          <w:noProof/>
          <w:lang w:val="en-GB"/>
        </w:rPr>
        <w:t xml:space="preserve"> in </w:t>
      </w:r>
      <w:r w:rsidRPr="003667B2">
        <w:rPr>
          <w:noProof/>
          <w:lang w:val="en-GB"/>
        </w:rPr>
        <w:t xml:space="preserve">a </w:t>
      </w:r>
      <w:r w:rsidR="00C206AE" w:rsidRPr="003667B2">
        <w:rPr>
          <w:noProof/>
          <w:lang w:val="en-GB"/>
        </w:rPr>
        <w:t>column</w:t>
      </w:r>
      <w:r w:rsidRPr="003667B2">
        <w:rPr>
          <w:noProof/>
          <w:lang w:val="en-GB"/>
        </w:rPr>
        <w:t xml:space="preserve"> is larger </w:t>
      </w:r>
      <w:r w:rsidR="00C206AE" w:rsidRPr="003667B2">
        <w:rPr>
          <w:noProof/>
          <w:lang w:val="en-GB"/>
        </w:rPr>
        <w:t>than zero, we have then identif</w:t>
      </w:r>
      <w:r w:rsidR="00C71717" w:rsidRPr="003667B2">
        <w:rPr>
          <w:noProof/>
          <w:lang w:val="en-GB"/>
        </w:rPr>
        <w:t xml:space="preserve">ied </w:t>
      </w:r>
      <w:r w:rsidRPr="003667B2">
        <w:rPr>
          <w:noProof/>
          <w:lang w:val="en-GB"/>
        </w:rPr>
        <w:t xml:space="preserve">the variables in which missing values </w:t>
      </w:r>
      <w:r w:rsidR="00467229" w:rsidRPr="003667B2">
        <w:rPr>
          <w:noProof/>
          <w:lang w:val="en-GB"/>
        </w:rPr>
        <w:t>exist and</w:t>
      </w:r>
      <w:r w:rsidRPr="003667B2">
        <w:rPr>
          <w:noProof/>
          <w:lang w:val="en-GB"/>
        </w:rPr>
        <w:t xml:space="preserve"> including these variables </w:t>
      </w:r>
      <w:r w:rsidR="00C71717" w:rsidRPr="003667B2">
        <w:rPr>
          <w:noProof/>
          <w:lang w:val="en-GB"/>
        </w:rPr>
        <w:t>may create biasedness in our analytics tasks.</w:t>
      </w:r>
      <w:r w:rsidRPr="003667B2">
        <w:rPr>
          <w:noProof/>
          <w:lang w:val="en-GB"/>
        </w:rPr>
        <w:t xml:space="preserve"> And if the number </w:t>
      </w:r>
      <w:r w:rsidR="00B0027F" w:rsidRPr="00040253">
        <w:rPr>
          <w:noProof/>
          <w:lang w:val="en-GB"/>
        </w:rPr>
        <w:t>of</w:t>
      </w:r>
      <w:r w:rsidRPr="00040253">
        <w:rPr>
          <w:noProof/>
          <w:lang w:val="en-GB"/>
        </w:rPr>
        <w:t xml:space="preserve"> </w:t>
      </w:r>
      <w:r w:rsidRPr="00040253">
        <w:rPr>
          <w:rFonts w:ascii="Consolas" w:hAnsi="Consolas"/>
          <w:noProof/>
          <w:lang w:val="en-GB"/>
        </w:rPr>
        <w:t>NaN</w:t>
      </w:r>
      <w:r w:rsidR="00085B45" w:rsidRPr="003B0E7D">
        <w:rPr>
          <w:noProof/>
          <w:lang w:val="en-GB"/>
        </w:rPr>
        <w:t>s</w:t>
      </w:r>
      <w:r w:rsidRPr="00040253">
        <w:rPr>
          <w:noProof/>
          <w:lang w:val="en-GB"/>
        </w:rPr>
        <w:t xml:space="preserve"> in a variable is large, we can also conclude that the variable may not contain sufficient data for reliable analyses.</w:t>
      </w:r>
      <w:r w:rsidR="00C66FF1" w:rsidRPr="00040253">
        <w:rPr>
          <w:noProof/>
          <w:lang w:val="en-GB"/>
        </w:rPr>
        <w:t xml:space="preserve"> Equivalently, we can apply the same approach to rows. If the number of </w:t>
      </w:r>
      <w:r w:rsidR="00C66FF1" w:rsidRPr="00040253">
        <w:rPr>
          <w:rFonts w:ascii="Consolas" w:hAnsi="Consolas"/>
          <w:noProof/>
          <w:lang w:val="en-GB"/>
        </w:rPr>
        <w:t>NaN</w:t>
      </w:r>
      <w:r w:rsidR="00CA66F6" w:rsidRPr="003B0E7D">
        <w:rPr>
          <w:noProof/>
          <w:lang w:val="en-GB"/>
        </w:rPr>
        <w:t>s</w:t>
      </w:r>
      <w:r w:rsidR="00C66FF1" w:rsidRPr="00040253">
        <w:rPr>
          <w:noProof/>
          <w:lang w:val="en-GB"/>
        </w:rPr>
        <w:t xml:space="preserve"> in a row is large, we know that missing values do not only exist for this observation, it may also not be carrying much information for our analyses.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3B749B" w:rsidRPr="000A7171" w14:paraId="0D08EF35" w14:textId="77777777" w:rsidTr="000B244D">
        <w:tc>
          <w:tcPr>
            <w:tcW w:w="9017" w:type="dxa"/>
            <w:shd w:val="clear" w:color="auto" w:fill="D9D9D9" w:themeFill="background1" w:themeFillShade="D9"/>
            <w:vAlign w:val="center"/>
          </w:tcPr>
          <w:p w14:paraId="6FDE7339" w14:textId="77777777" w:rsidR="003B749B" w:rsidRPr="00040253" w:rsidRDefault="003B749B" w:rsidP="00E26D88">
            <w:pPr>
              <w:pStyle w:val="Code"/>
              <w:tabs>
                <w:tab w:val="left" w:pos="6557"/>
              </w:tabs>
              <w:ind w:left="35"/>
              <w:rPr>
                <w:noProof/>
                <w:color w:val="auto"/>
                <w:lang w:val="en-GB"/>
              </w:rPr>
            </w:pPr>
            <w:r w:rsidRPr="00040253">
              <w:rPr>
                <w:noProof/>
                <w:lang w:val="en-GB"/>
              </w:rPr>
              <w:t>DataFrame_name</w:t>
            </w:r>
            <w:r w:rsidR="00E26D88" w:rsidRPr="00040253">
              <w:rPr>
                <w:noProof/>
                <w:color w:val="auto"/>
                <w:lang w:val="en-GB"/>
              </w:rPr>
              <w:t>.</w:t>
            </w:r>
            <w:r w:rsidR="00E26D88" w:rsidRPr="00040253">
              <w:rPr>
                <w:noProof/>
                <w:color w:val="76923C" w:themeColor="accent3" w:themeShade="BF"/>
                <w:lang w:val="en-GB"/>
              </w:rPr>
              <w:t>isnull</w:t>
            </w:r>
            <w:r w:rsidR="00E26D88" w:rsidRPr="00040253">
              <w:rPr>
                <w:noProof/>
                <w:color w:val="auto"/>
                <w:lang w:val="en-GB"/>
              </w:rPr>
              <w:t>().</w:t>
            </w:r>
            <w:r w:rsidR="00E26D88" w:rsidRPr="00040253">
              <w:rPr>
                <w:noProof/>
                <w:color w:val="76923C" w:themeColor="accent3" w:themeShade="BF"/>
                <w:lang w:val="en-GB"/>
              </w:rPr>
              <w:t>sum</w:t>
            </w:r>
            <w:r w:rsidR="00E26D88" w:rsidRPr="00040253">
              <w:rPr>
                <w:noProof/>
                <w:color w:val="auto"/>
                <w:lang w:val="en-GB"/>
              </w:rPr>
              <w:t>(</w:t>
            </w:r>
            <w:r w:rsidR="002A2EB7" w:rsidRPr="00040253">
              <w:rPr>
                <w:noProof/>
                <w:color w:val="595959" w:themeColor="text1" w:themeTint="A6"/>
                <w:lang w:val="en-GB"/>
              </w:rPr>
              <w:t>axis</w:t>
            </w:r>
            <w:r w:rsidR="002A2EB7" w:rsidRPr="00040253">
              <w:rPr>
                <w:noProof/>
                <w:color w:val="auto"/>
                <w:lang w:val="en-GB"/>
              </w:rPr>
              <w:t xml:space="preserve"> = </w:t>
            </w:r>
            <w:r w:rsidR="002A2EB7" w:rsidRPr="00040253">
              <w:rPr>
                <w:noProof/>
                <w:color w:val="595959" w:themeColor="text1" w:themeTint="A6"/>
                <w:lang w:val="en-GB"/>
              </w:rPr>
              <w:t>0</w:t>
            </w:r>
            <w:r w:rsidR="00E26D88" w:rsidRPr="00040253">
              <w:rPr>
                <w:noProof/>
                <w:color w:val="auto"/>
                <w:lang w:val="en-GB"/>
              </w:rPr>
              <w:t>)</w:t>
            </w:r>
          </w:p>
          <w:p w14:paraId="484EAB28" w14:textId="09303F66" w:rsidR="002A2EB7" w:rsidRPr="00040253" w:rsidRDefault="002A2EB7" w:rsidP="002A2EB7">
            <w:pPr>
              <w:pStyle w:val="Code"/>
              <w:tabs>
                <w:tab w:val="left" w:pos="6557"/>
              </w:tabs>
              <w:ind w:left="35"/>
              <w:rPr>
                <w:noProof/>
                <w:lang w:val="en-GB"/>
              </w:rPr>
            </w:pPr>
            <w:r w:rsidRPr="00040253">
              <w:rPr>
                <w:noProof/>
                <w:lang w:val="en-GB"/>
              </w:rPr>
              <w:t>DataFrame_name</w:t>
            </w:r>
            <w:r w:rsidRPr="00040253">
              <w:rPr>
                <w:noProof/>
                <w:color w:val="auto"/>
                <w:lang w:val="en-GB"/>
              </w:rPr>
              <w:t>.</w:t>
            </w:r>
            <w:r w:rsidRPr="00040253">
              <w:rPr>
                <w:noProof/>
                <w:color w:val="76923C" w:themeColor="accent3" w:themeShade="BF"/>
                <w:lang w:val="en-GB"/>
              </w:rPr>
              <w:t>isnull</w:t>
            </w:r>
            <w:r w:rsidRPr="00040253">
              <w:rPr>
                <w:noProof/>
                <w:color w:val="auto"/>
                <w:lang w:val="en-GB"/>
              </w:rPr>
              <w:t>().</w:t>
            </w:r>
            <w:r w:rsidRPr="00040253">
              <w:rPr>
                <w:noProof/>
                <w:color w:val="76923C" w:themeColor="accent3" w:themeShade="BF"/>
                <w:lang w:val="en-GB"/>
              </w:rPr>
              <w:t>sum</w:t>
            </w:r>
            <w:r w:rsidRPr="00040253">
              <w:rPr>
                <w:noProof/>
                <w:color w:val="auto"/>
                <w:lang w:val="en-GB"/>
              </w:rPr>
              <w:t>(</w:t>
            </w:r>
            <w:r w:rsidRPr="00040253">
              <w:rPr>
                <w:noProof/>
                <w:color w:val="595959" w:themeColor="text1" w:themeTint="A6"/>
                <w:lang w:val="en-GB"/>
              </w:rPr>
              <w:t>axis</w:t>
            </w:r>
            <w:r w:rsidRPr="00040253">
              <w:rPr>
                <w:noProof/>
                <w:color w:val="auto"/>
                <w:lang w:val="en-GB"/>
              </w:rPr>
              <w:t xml:space="preserve"> = </w:t>
            </w:r>
            <w:r w:rsidRPr="00040253">
              <w:rPr>
                <w:noProof/>
                <w:color w:val="595959" w:themeColor="text1" w:themeTint="A6"/>
                <w:lang w:val="en-GB"/>
              </w:rPr>
              <w:t>1</w:t>
            </w:r>
            <w:r w:rsidRPr="00040253">
              <w:rPr>
                <w:noProof/>
                <w:color w:val="auto"/>
                <w:lang w:val="en-GB"/>
              </w:rPr>
              <w:t>)</w:t>
            </w:r>
          </w:p>
        </w:tc>
      </w:tr>
    </w:tbl>
    <w:p w14:paraId="5CE13F85" w14:textId="7CFE733D" w:rsidR="003B749B" w:rsidRPr="00040253" w:rsidRDefault="003B749B" w:rsidP="002C535B">
      <w:pPr>
        <w:pStyle w:val="BodyText"/>
        <w:rPr>
          <w:noProof/>
          <w:lang w:val="en-GB"/>
        </w:rPr>
      </w:pPr>
      <w:r w:rsidRPr="00040253">
        <w:rPr>
          <w:noProof/>
          <w:lang w:val="en-GB"/>
        </w:rPr>
        <w:t>T</w:t>
      </w:r>
      <w:r w:rsidR="00E26D88" w:rsidRPr="00040253">
        <w:rPr>
          <w:noProof/>
          <w:lang w:val="en-GB"/>
        </w:rPr>
        <w:t xml:space="preserve">he above syntax is in fact a Boolean masking. It contains two methods of the pandas package. The </w:t>
      </w:r>
      <w:r w:rsidR="00E87E9D" w:rsidRPr="00040253">
        <w:rPr>
          <w:rFonts w:ascii="Consolas" w:hAnsi="Consolas"/>
          <w:noProof/>
          <w:lang w:val="en-GB"/>
        </w:rPr>
        <w:t>.i</w:t>
      </w:r>
      <w:r w:rsidR="00E26D88" w:rsidRPr="00040253">
        <w:rPr>
          <w:rFonts w:ascii="Consolas" w:hAnsi="Consolas"/>
          <w:noProof/>
          <w:lang w:val="en-GB"/>
        </w:rPr>
        <w:t>snull()</w:t>
      </w:r>
      <w:r w:rsidR="00E26D88" w:rsidRPr="00040253">
        <w:rPr>
          <w:noProof/>
          <w:lang w:val="en-GB"/>
        </w:rPr>
        <w:t xml:space="preserve"> method </w:t>
      </w:r>
      <w:r w:rsidR="00C206AE" w:rsidRPr="00040253">
        <w:rPr>
          <w:noProof/>
          <w:lang w:val="en-GB"/>
        </w:rPr>
        <w:t>instructs</w:t>
      </w:r>
      <w:r w:rsidR="00E26D88" w:rsidRPr="00040253">
        <w:rPr>
          <w:noProof/>
          <w:lang w:val="en-GB"/>
        </w:rPr>
        <w:t xml:space="preserve"> Python to check every cell of the DataFrame and then return </w:t>
      </w:r>
      <w:r w:rsidR="00E26D88" w:rsidRPr="00040253">
        <w:rPr>
          <w:rFonts w:ascii="Consolas" w:hAnsi="Consolas"/>
          <w:noProof/>
          <w:lang w:val="en-GB"/>
        </w:rPr>
        <w:t>True</w:t>
      </w:r>
      <w:r w:rsidR="00E26D88" w:rsidRPr="00040253">
        <w:rPr>
          <w:noProof/>
          <w:lang w:val="en-GB"/>
        </w:rPr>
        <w:t xml:space="preserve"> if it is an </w:t>
      </w:r>
      <w:r w:rsidR="00E26D88" w:rsidRPr="00040253">
        <w:rPr>
          <w:rFonts w:ascii="Consolas" w:hAnsi="Consolas"/>
          <w:noProof/>
          <w:lang w:val="en-GB"/>
        </w:rPr>
        <w:t>NaN</w:t>
      </w:r>
      <w:r w:rsidR="00E26D88" w:rsidRPr="00040253">
        <w:rPr>
          <w:noProof/>
          <w:lang w:val="en-GB"/>
        </w:rPr>
        <w:t xml:space="preserve">. Subsequently, Python </w:t>
      </w:r>
      <w:r w:rsidR="00C206AE" w:rsidRPr="00040253">
        <w:rPr>
          <w:noProof/>
          <w:lang w:val="en-GB"/>
        </w:rPr>
        <w:t>should</w:t>
      </w:r>
      <w:r w:rsidR="00E26D88" w:rsidRPr="00040253">
        <w:rPr>
          <w:noProof/>
          <w:lang w:val="en-GB"/>
        </w:rPr>
        <w:t xml:space="preserve"> return the sum of each </w:t>
      </w:r>
      <w:r w:rsidR="00455053" w:rsidRPr="00040253">
        <w:rPr>
          <w:noProof/>
          <w:lang w:val="en-GB"/>
        </w:rPr>
        <w:t xml:space="preserve">row or each </w:t>
      </w:r>
      <w:r w:rsidR="00E26D88" w:rsidRPr="00040253">
        <w:rPr>
          <w:noProof/>
          <w:lang w:val="en-GB"/>
        </w:rPr>
        <w:t>column</w:t>
      </w:r>
      <w:r w:rsidR="00FE114E">
        <w:rPr>
          <w:noProof/>
          <w:lang w:val="en-GB"/>
        </w:rPr>
        <w:t xml:space="preserve"> of the Boolean mask</w:t>
      </w:r>
      <w:r w:rsidR="00E26D88" w:rsidRPr="00040253">
        <w:rPr>
          <w:noProof/>
          <w:lang w:val="en-GB"/>
        </w:rPr>
        <w:t xml:space="preserve">. </w:t>
      </w:r>
      <w:r w:rsidR="00455053" w:rsidRPr="00040253">
        <w:rPr>
          <w:noProof/>
          <w:lang w:val="en-GB"/>
        </w:rPr>
        <w:t xml:space="preserve">If the parameter axis is set to 0, the values in a column will be added up together. And if </w:t>
      </w:r>
      <w:r w:rsidR="00455053" w:rsidRPr="00040253">
        <w:rPr>
          <w:rFonts w:ascii="Consolas" w:hAnsi="Consolas"/>
          <w:noProof/>
          <w:lang w:val="en-GB"/>
        </w:rPr>
        <w:t>axis</w:t>
      </w:r>
      <w:r w:rsidR="00455053" w:rsidRPr="00540875">
        <w:rPr>
          <w:noProof/>
          <w:lang w:val="en-GB"/>
        </w:rPr>
        <w:t xml:space="preserve"> </w:t>
      </w:r>
      <w:r w:rsidR="00455053" w:rsidRPr="00040253">
        <w:rPr>
          <w:rFonts w:ascii="Consolas" w:hAnsi="Consolas"/>
          <w:noProof/>
          <w:lang w:val="en-GB"/>
        </w:rPr>
        <w:t>=</w:t>
      </w:r>
      <w:r w:rsidR="00455053" w:rsidRPr="00540875">
        <w:rPr>
          <w:noProof/>
          <w:lang w:val="en-GB"/>
        </w:rPr>
        <w:t xml:space="preserve"> </w:t>
      </w:r>
      <w:r w:rsidR="00455053" w:rsidRPr="00040253">
        <w:rPr>
          <w:rFonts w:ascii="Consolas" w:hAnsi="Consolas"/>
          <w:noProof/>
          <w:lang w:val="en-GB"/>
        </w:rPr>
        <w:t>1</w:t>
      </w:r>
      <w:r w:rsidR="00455053" w:rsidRPr="00040253">
        <w:rPr>
          <w:noProof/>
          <w:lang w:val="en-GB"/>
        </w:rPr>
        <w:t xml:space="preserve">, we will obtain the sum of the row instead. </w:t>
      </w:r>
      <w:r w:rsidR="00733EF6" w:rsidRPr="00040253">
        <w:rPr>
          <w:noProof/>
          <w:lang w:val="en-GB"/>
        </w:rPr>
        <w:t xml:space="preserve">The default axis here is 0. </w:t>
      </w:r>
      <w:r w:rsidR="00E26D88" w:rsidRPr="00040253">
        <w:rPr>
          <w:noProof/>
          <w:lang w:val="en-GB"/>
        </w:rPr>
        <w:t xml:space="preserve">Since </w:t>
      </w:r>
      <w:r w:rsidR="00C206AE" w:rsidRPr="00040253">
        <w:rPr>
          <w:rFonts w:ascii="Consolas" w:hAnsi="Consolas"/>
          <w:noProof/>
          <w:lang w:val="en-GB"/>
        </w:rPr>
        <w:t>True</w:t>
      </w:r>
      <w:r w:rsidR="00E26D88" w:rsidRPr="00040253">
        <w:rPr>
          <w:noProof/>
          <w:lang w:val="en-GB"/>
        </w:rPr>
        <w:t xml:space="preserve"> </w:t>
      </w:r>
      <w:r w:rsidR="00E3665B" w:rsidRPr="00040253">
        <w:rPr>
          <w:noProof/>
          <w:lang w:val="en-GB"/>
        </w:rPr>
        <w:t xml:space="preserve">is </w:t>
      </w:r>
      <w:r w:rsidR="00E26D88" w:rsidRPr="00040253">
        <w:rPr>
          <w:noProof/>
          <w:lang w:val="en-GB"/>
        </w:rPr>
        <w:t xml:space="preserve">usually represented by 1 and </w:t>
      </w:r>
      <w:r w:rsidR="00E26D88" w:rsidRPr="00040253">
        <w:rPr>
          <w:rFonts w:ascii="Consolas" w:hAnsi="Consolas"/>
          <w:noProof/>
          <w:lang w:val="en-GB"/>
        </w:rPr>
        <w:t>False</w:t>
      </w:r>
      <w:r w:rsidR="00E26D88" w:rsidRPr="00040253">
        <w:rPr>
          <w:noProof/>
          <w:lang w:val="en-GB"/>
        </w:rPr>
        <w:t xml:space="preserve"> by 0 </w:t>
      </w:r>
      <w:r w:rsidR="00E3665B" w:rsidRPr="00040253">
        <w:rPr>
          <w:noProof/>
          <w:lang w:val="en-GB"/>
        </w:rPr>
        <w:t xml:space="preserve">when </w:t>
      </w:r>
      <w:r w:rsidR="00E26D88" w:rsidRPr="00040253">
        <w:rPr>
          <w:noProof/>
          <w:lang w:val="en-GB"/>
        </w:rPr>
        <w:t xml:space="preserve">converting a Boolean variable to a numeric value, </w:t>
      </w:r>
      <w:r w:rsidR="00E3665B" w:rsidRPr="00040253">
        <w:rPr>
          <w:noProof/>
          <w:lang w:val="en-GB"/>
        </w:rPr>
        <w:t xml:space="preserve">the sum of </w:t>
      </w:r>
      <w:r w:rsidR="00C206AE" w:rsidRPr="00040253">
        <w:rPr>
          <w:noProof/>
          <w:lang w:val="en-GB"/>
        </w:rPr>
        <w:t xml:space="preserve">a </w:t>
      </w:r>
      <w:r w:rsidR="00733EF6" w:rsidRPr="00040253">
        <w:rPr>
          <w:noProof/>
          <w:lang w:val="en-GB"/>
        </w:rPr>
        <w:t xml:space="preserve">row or a </w:t>
      </w:r>
      <w:r w:rsidR="00E3665B" w:rsidRPr="00040253">
        <w:rPr>
          <w:noProof/>
          <w:lang w:val="en-GB"/>
        </w:rPr>
        <w:t xml:space="preserve">column </w:t>
      </w:r>
      <w:r w:rsidR="00C206AE" w:rsidRPr="00040253">
        <w:rPr>
          <w:noProof/>
          <w:lang w:val="en-GB"/>
        </w:rPr>
        <w:t xml:space="preserve">with only Boolean values </w:t>
      </w:r>
      <w:r w:rsidR="00733EF6" w:rsidRPr="00040253">
        <w:rPr>
          <w:noProof/>
          <w:lang w:val="en-GB"/>
        </w:rPr>
        <w:t xml:space="preserve">will </w:t>
      </w:r>
      <w:r w:rsidR="00E3665B" w:rsidRPr="00040253">
        <w:rPr>
          <w:noProof/>
          <w:lang w:val="en-GB"/>
        </w:rPr>
        <w:t xml:space="preserve">therefore </w:t>
      </w:r>
      <w:r w:rsidR="00733EF6" w:rsidRPr="00040253">
        <w:rPr>
          <w:noProof/>
          <w:lang w:val="en-GB"/>
        </w:rPr>
        <w:t xml:space="preserve">be </w:t>
      </w:r>
      <w:r w:rsidR="002A4EA9" w:rsidRPr="00040253">
        <w:rPr>
          <w:noProof/>
          <w:lang w:val="en-GB"/>
        </w:rPr>
        <w:t>the same as</w:t>
      </w:r>
      <w:r w:rsidR="00E3665B" w:rsidRPr="00040253">
        <w:rPr>
          <w:noProof/>
          <w:lang w:val="en-GB"/>
        </w:rPr>
        <w:t xml:space="preserve"> counting the occurrence of </w:t>
      </w:r>
      <w:r w:rsidR="00E3665B" w:rsidRPr="00040253">
        <w:rPr>
          <w:rFonts w:ascii="Consolas" w:hAnsi="Consolas"/>
          <w:noProof/>
          <w:lang w:val="en-GB"/>
        </w:rPr>
        <w:t>True</w:t>
      </w:r>
      <w:r w:rsidR="00E3665B" w:rsidRPr="00040253">
        <w:rPr>
          <w:noProof/>
          <w:lang w:val="en-GB"/>
        </w:rPr>
        <w:t xml:space="preserve"> in it.</w:t>
      </w:r>
    </w:p>
    <w:p w14:paraId="04A3E6BE" w14:textId="01BE6123" w:rsidR="000610B1" w:rsidRPr="00040253" w:rsidRDefault="000610B1" w:rsidP="002C535B">
      <w:pPr>
        <w:pStyle w:val="BodyText"/>
        <w:rPr>
          <w:noProof/>
          <w:lang w:val="en-GB"/>
        </w:rPr>
      </w:pPr>
      <w:r w:rsidRPr="00040253">
        <w:rPr>
          <w:noProof/>
          <w:lang w:val="en-GB"/>
        </w:rPr>
        <w:t xml:space="preserve">If our intension is just to check the existence of missing values, we can </w:t>
      </w:r>
      <w:r w:rsidR="00C66FF1" w:rsidRPr="00040253">
        <w:rPr>
          <w:noProof/>
          <w:lang w:val="en-GB"/>
        </w:rPr>
        <w:t xml:space="preserve">use </w:t>
      </w:r>
      <w:r w:rsidRPr="00040253">
        <w:rPr>
          <w:noProof/>
          <w:lang w:val="en-GB"/>
        </w:rPr>
        <w:t xml:space="preserve">the </w:t>
      </w:r>
      <w:r w:rsidR="00C66FF1" w:rsidRPr="00040253">
        <w:rPr>
          <w:rFonts w:ascii="Consolas" w:hAnsi="Consolas"/>
          <w:noProof/>
          <w:lang w:val="en-GB"/>
        </w:rPr>
        <w:t>.any()</w:t>
      </w:r>
      <w:r w:rsidR="00C66FF1" w:rsidRPr="00040253">
        <w:rPr>
          <w:noProof/>
          <w:lang w:val="en-GB"/>
        </w:rPr>
        <w:t xml:space="preserve"> method instead. The </w:t>
      </w:r>
      <w:r w:rsidR="00C66FF1" w:rsidRPr="00040253">
        <w:rPr>
          <w:rFonts w:ascii="Consolas" w:hAnsi="Consolas"/>
          <w:noProof/>
          <w:lang w:val="en-GB"/>
        </w:rPr>
        <w:t>.any()</w:t>
      </w:r>
      <w:r w:rsidR="00C66FF1" w:rsidRPr="00040253">
        <w:rPr>
          <w:noProof/>
          <w:lang w:val="en-GB"/>
        </w:rPr>
        <w:t xml:space="preserve"> method </w:t>
      </w:r>
      <w:r w:rsidR="00733EF6" w:rsidRPr="00040253">
        <w:rPr>
          <w:noProof/>
          <w:lang w:val="en-GB"/>
        </w:rPr>
        <w:t xml:space="preserve">will </w:t>
      </w:r>
      <w:r w:rsidR="00C66FF1" w:rsidRPr="00040253">
        <w:rPr>
          <w:noProof/>
          <w:lang w:val="en-GB"/>
        </w:rPr>
        <w:t xml:space="preserve">return </w:t>
      </w:r>
      <w:r w:rsidR="00C66FF1" w:rsidRPr="00040253">
        <w:rPr>
          <w:rFonts w:ascii="Consolas" w:hAnsi="Consolas"/>
          <w:noProof/>
          <w:lang w:val="en-GB"/>
        </w:rPr>
        <w:t>True</w:t>
      </w:r>
      <w:r w:rsidR="00C66FF1" w:rsidRPr="00040253">
        <w:rPr>
          <w:noProof/>
          <w:lang w:val="en-GB"/>
        </w:rPr>
        <w:t xml:space="preserve"> if </w:t>
      </w:r>
      <w:r w:rsidR="00733EF6" w:rsidRPr="00040253">
        <w:rPr>
          <w:noProof/>
          <w:lang w:val="en-GB"/>
        </w:rPr>
        <w:t xml:space="preserve">at least one of the elements in </w:t>
      </w:r>
      <w:r w:rsidR="00C66FF1" w:rsidRPr="00040253">
        <w:rPr>
          <w:noProof/>
          <w:lang w:val="en-GB"/>
        </w:rPr>
        <w:t xml:space="preserve">the array returned by the </w:t>
      </w:r>
      <w:r w:rsidR="00C66FF1" w:rsidRPr="00040253">
        <w:rPr>
          <w:rFonts w:ascii="Consolas" w:hAnsi="Consolas"/>
          <w:noProof/>
          <w:lang w:val="en-GB"/>
        </w:rPr>
        <w:t>.isnull()</w:t>
      </w:r>
      <w:r w:rsidR="00C66FF1" w:rsidRPr="00040253">
        <w:rPr>
          <w:noProof/>
          <w:lang w:val="en-GB"/>
        </w:rPr>
        <w:t xml:space="preserve"> method </w:t>
      </w:r>
      <w:r w:rsidR="00733EF6" w:rsidRPr="00040253">
        <w:rPr>
          <w:noProof/>
          <w:lang w:val="en-GB"/>
        </w:rPr>
        <w:t>is</w:t>
      </w:r>
      <w:r w:rsidR="00C66FF1" w:rsidRPr="00040253">
        <w:rPr>
          <w:noProof/>
          <w:lang w:val="en-GB"/>
        </w:rPr>
        <w:t xml:space="preserve"> </w:t>
      </w:r>
      <w:r w:rsidR="00C66FF1" w:rsidRPr="00040253">
        <w:rPr>
          <w:rFonts w:ascii="Consolas" w:hAnsi="Consolas"/>
          <w:noProof/>
          <w:lang w:val="en-GB"/>
        </w:rPr>
        <w:t>True</w:t>
      </w:r>
      <w:r w:rsidR="00C66FF1" w:rsidRPr="00040253">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2A2EB7" w:rsidRPr="000A7171" w14:paraId="33B798D6" w14:textId="77777777" w:rsidTr="009858A7">
        <w:tc>
          <w:tcPr>
            <w:tcW w:w="9017" w:type="dxa"/>
            <w:shd w:val="clear" w:color="auto" w:fill="D9D9D9" w:themeFill="background1" w:themeFillShade="D9"/>
            <w:vAlign w:val="center"/>
          </w:tcPr>
          <w:p w14:paraId="0BDC9861" w14:textId="3D4370C4" w:rsidR="00195498" w:rsidRPr="00040253" w:rsidRDefault="00195498" w:rsidP="002A2EB7">
            <w:pPr>
              <w:pStyle w:val="Code"/>
              <w:tabs>
                <w:tab w:val="left" w:pos="6557"/>
              </w:tabs>
              <w:ind w:left="35"/>
              <w:rPr>
                <w:noProof/>
                <w:color w:val="auto"/>
                <w:lang w:val="en-GB"/>
              </w:rPr>
            </w:pPr>
            <w:r w:rsidRPr="00040253">
              <w:rPr>
                <w:noProof/>
                <w:lang w:val="en-GB"/>
              </w:rPr>
              <w:t>DataFrame_name</w:t>
            </w:r>
            <w:r w:rsidRPr="00040253">
              <w:rPr>
                <w:noProof/>
                <w:color w:val="auto"/>
                <w:lang w:val="en-GB"/>
              </w:rPr>
              <w:t>.</w:t>
            </w:r>
            <w:r w:rsidRPr="00040253">
              <w:rPr>
                <w:noProof/>
                <w:color w:val="76923C" w:themeColor="accent3" w:themeShade="BF"/>
                <w:lang w:val="en-GB"/>
              </w:rPr>
              <w:t>isnull</w:t>
            </w:r>
            <w:r w:rsidRPr="00040253">
              <w:rPr>
                <w:noProof/>
                <w:color w:val="auto"/>
                <w:lang w:val="en-GB"/>
              </w:rPr>
              <w:t>().</w:t>
            </w:r>
            <w:r w:rsidRPr="00040253">
              <w:rPr>
                <w:noProof/>
                <w:color w:val="76923C" w:themeColor="accent3" w:themeShade="BF"/>
                <w:lang w:val="en-GB"/>
              </w:rPr>
              <w:t>any</w:t>
            </w:r>
            <w:r w:rsidRPr="00040253">
              <w:rPr>
                <w:noProof/>
                <w:color w:val="auto"/>
                <w:lang w:val="en-GB"/>
              </w:rPr>
              <w:t>(</w:t>
            </w:r>
            <w:r w:rsidRPr="00040253">
              <w:rPr>
                <w:noProof/>
                <w:color w:val="595959" w:themeColor="text1" w:themeTint="A6"/>
                <w:lang w:val="en-GB"/>
              </w:rPr>
              <w:t>axis</w:t>
            </w:r>
            <w:r w:rsidRPr="00040253">
              <w:rPr>
                <w:noProof/>
                <w:color w:val="auto"/>
                <w:lang w:val="en-GB"/>
              </w:rPr>
              <w:t xml:space="preserve"> = </w:t>
            </w:r>
            <w:r w:rsidRPr="00040253">
              <w:rPr>
                <w:noProof/>
                <w:color w:val="595959" w:themeColor="text1" w:themeTint="A6"/>
                <w:lang w:val="en-GB"/>
              </w:rPr>
              <w:t>0</w:t>
            </w:r>
            <w:r w:rsidRPr="00040253">
              <w:rPr>
                <w:noProof/>
                <w:color w:val="auto"/>
                <w:lang w:val="en-GB"/>
              </w:rPr>
              <w:t>)</w:t>
            </w:r>
          </w:p>
          <w:p w14:paraId="14484624" w14:textId="17D9714F" w:rsidR="002A2EB7" w:rsidRPr="00040253" w:rsidRDefault="002A2EB7" w:rsidP="002A2EB7">
            <w:pPr>
              <w:pStyle w:val="Code"/>
              <w:tabs>
                <w:tab w:val="left" w:pos="6557"/>
              </w:tabs>
              <w:ind w:left="35"/>
              <w:rPr>
                <w:noProof/>
                <w:lang w:val="en-GB"/>
              </w:rPr>
            </w:pPr>
            <w:r w:rsidRPr="00040253">
              <w:rPr>
                <w:noProof/>
                <w:lang w:val="en-GB"/>
              </w:rPr>
              <w:t>DataFrame_name</w:t>
            </w:r>
            <w:r w:rsidRPr="00040253">
              <w:rPr>
                <w:noProof/>
                <w:color w:val="auto"/>
                <w:lang w:val="en-GB"/>
              </w:rPr>
              <w:t>.</w:t>
            </w:r>
            <w:r w:rsidRPr="00040253">
              <w:rPr>
                <w:noProof/>
                <w:color w:val="76923C" w:themeColor="accent3" w:themeShade="BF"/>
                <w:lang w:val="en-GB"/>
              </w:rPr>
              <w:t>isnull</w:t>
            </w:r>
            <w:r w:rsidRPr="00040253">
              <w:rPr>
                <w:noProof/>
                <w:color w:val="auto"/>
                <w:lang w:val="en-GB"/>
              </w:rPr>
              <w:t>().</w:t>
            </w:r>
            <w:r w:rsidRPr="00040253">
              <w:rPr>
                <w:noProof/>
                <w:color w:val="76923C" w:themeColor="accent3" w:themeShade="BF"/>
                <w:lang w:val="en-GB"/>
              </w:rPr>
              <w:t>any</w:t>
            </w:r>
            <w:r w:rsidRPr="00040253">
              <w:rPr>
                <w:noProof/>
                <w:color w:val="auto"/>
                <w:lang w:val="en-GB"/>
              </w:rPr>
              <w:t>(</w:t>
            </w:r>
            <w:r w:rsidRPr="00040253">
              <w:rPr>
                <w:noProof/>
                <w:color w:val="595959" w:themeColor="text1" w:themeTint="A6"/>
                <w:lang w:val="en-GB"/>
              </w:rPr>
              <w:t>axis</w:t>
            </w:r>
            <w:r w:rsidRPr="00040253">
              <w:rPr>
                <w:noProof/>
                <w:color w:val="auto"/>
                <w:lang w:val="en-GB"/>
              </w:rPr>
              <w:t xml:space="preserve"> = </w:t>
            </w:r>
            <w:r w:rsidRPr="00040253">
              <w:rPr>
                <w:noProof/>
                <w:color w:val="595959" w:themeColor="text1" w:themeTint="A6"/>
                <w:lang w:val="en-GB"/>
              </w:rPr>
              <w:t>1</w:t>
            </w:r>
            <w:r w:rsidRPr="00040253">
              <w:rPr>
                <w:noProof/>
                <w:color w:val="auto"/>
                <w:lang w:val="en-GB"/>
              </w:rPr>
              <w:t>)</w:t>
            </w:r>
          </w:p>
        </w:tc>
      </w:tr>
    </w:tbl>
    <w:p w14:paraId="4C707B9D" w14:textId="7FC0A7CA" w:rsidR="00004BDE" w:rsidRPr="00040253" w:rsidRDefault="00B2633A" w:rsidP="002C535B">
      <w:pPr>
        <w:pStyle w:val="BodyText"/>
        <w:rPr>
          <w:noProof/>
          <w:lang w:val="en-GB"/>
        </w:rPr>
      </w:pPr>
      <w:r w:rsidRPr="00040253">
        <w:rPr>
          <w:noProof/>
          <w:lang w:val="en-GB"/>
        </w:rPr>
        <w:lastRenderedPageBreak/>
        <w:t xml:space="preserve">We can retrieve the indices of the rows </w:t>
      </w:r>
      <w:r w:rsidR="0035381E" w:rsidRPr="00040253">
        <w:rPr>
          <w:noProof/>
          <w:lang w:val="en-GB"/>
        </w:rPr>
        <w:t>or</w:t>
      </w:r>
      <w:r w:rsidRPr="00040253">
        <w:rPr>
          <w:noProof/>
          <w:lang w:val="en-GB"/>
        </w:rPr>
        <w:t xml:space="preserve"> columns with missing data by </w:t>
      </w:r>
      <w:r w:rsidR="0021638A" w:rsidRPr="00040253">
        <w:rPr>
          <w:noProof/>
          <w:lang w:val="en-GB"/>
        </w:rPr>
        <w:t xml:space="preserve">applying </w:t>
      </w:r>
      <w:r w:rsidRPr="00040253">
        <w:rPr>
          <w:noProof/>
          <w:lang w:val="en-GB"/>
        </w:rPr>
        <w:t xml:space="preserve">the </w:t>
      </w:r>
      <w:r w:rsidRPr="00942132">
        <w:rPr>
          <w:rFonts w:ascii="Consolas" w:hAnsi="Consolas"/>
          <w:noProof/>
          <w:lang w:val="en-GB"/>
        </w:rPr>
        <w:t>.index</w:t>
      </w:r>
      <w:r w:rsidRPr="00040253">
        <w:rPr>
          <w:noProof/>
          <w:lang w:val="en-GB"/>
        </w:rPr>
        <w:t xml:space="preserve"> </w:t>
      </w:r>
      <w:r w:rsidR="000B5AA4" w:rsidRPr="00040253">
        <w:rPr>
          <w:noProof/>
          <w:lang w:val="en-GB"/>
        </w:rPr>
        <w:t>method</w:t>
      </w:r>
      <w:r w:rsidR="0021638A" w:rsidRPr="00040253">
        <w:rPr>
          <w:noProof/>
          <w:lang w:val="en-GB"/>
        </w:rPr>
        <w:t xml:space="preserve"> on the resulting object from the syntax above</w:t>
      </w:r>
      <w:r w:rsidR="000B5AA4" w:rsidRPr="00040253">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0B5AA4" w:rsidRPr="000A7171" w14:paraId="5C243BD0" w14:textId="77777777" w:rsidTr="009858A7">
        <w:tc>
          <w:tcPr>
            <w:tcW w:w="9017" w:type="dxa"/>
            <w:shd w:val="clear" w:color="auto" w:fill="D9D9D9" w:themeFill="background1" w:themeFillShade="D9"/>
            <w:vAlign w:val="center"/>
          </w:tcPr>
          <w:p w14:paraId="73DBB3BF" w14:textId="4566B6ED" w:rsidR="000B5AA4" w:rsidRPr="00040253" w:rsidRDefault="000B5AA4" w:rsidP="00543E08">
            <w:pPr>
              <w:pStyle w:val="Code"/>
              <w:tabs>
                <w:tab w:val="left" w:pos="6557"/>
              </w:tabs>
              <w:ind w:left="1307"/>
              <w:jc w:val="left"/>
              <w:rPr>
                <w:noProof/>
                <w:color w:val="auto"/>
                <w:lang w:val="en-GB"/>
              </w:rPr>
            </w:pPr>
            <w:r w:rsidRPr="00040253">
              <w:rPr>
                <w:noProof/>
                <w:lang w:val="en-GB"/>
              </w:rPr>
              <w:t>object_name</w:t>
            </w:r>
            <w:r w:rsidRPr="00040253">
              <w:rPr>
                <w:noProof/>
                <w:color w:val="auto"/>
                <w:lang w:val="en-GB"/>
              </w:rPr>
              <w:t xml:space="preserve"> = </w:t>
            </w:r>
            <w:r w:rsidRPr="00040253">
              <w:rPr>
                <w:noProof/>
                <w:lang w:val="en-GB"/>
              </w:rPr>
              <w:t>DataFrame_name</w:t>
            </w:r>
            <w:r w:rsidRPr="00040253">
              <w:rPr>
                <w:noProof/>
                <w:color w:val="auto"/>
                <w:lang w:val="en-GB"/>
              </w:rPr>
              <w:t>.</w:t>
            </w:r>
            <w:r w:rsidRPr="00040253">
              <w:rPr>
                <w:noProof/>
                <w:color w:val="76923C" w:themeColor="accent3" w:themeShade="BF"/>
                <w:lang w:val="en-GB"/>
              </w:rPr>
              <w:t>isnull</w:t>
            </w:r>
            <w:r w:rsidRPr="00040253">
              <w:rPr>
                <w:noProof/>
                <w:color w:val="auto"/>
                <w:lang w:val="en-GB"/>
              </w:rPr>
              <w:t>().</w:t>
            </w:r>
            <w:r w:rsidRPr="00040253">
              <w:rPr>
                <w:noProof/>
                <w:color w:val="76923C" w:themeColor="accent3" w:themeShade="BF"/>
                <w:lang w:val="en-GB"/>
              </w:rPr>
              <w:t>any</w:t>
            </w:r>
            <w:r w:rsidRPr="00040253">
              <w:rPr>
                <w:noProof/>
                <w:color w:val="auto"/>
                <w:lang w:val="en-GB"/>
              </w:rPr>
              <w:t>()</w:t>
            </w:r>
          </w:p>
          <w:p w14:paraId="4E8B96C7" w14:textId="22E9FAE3" w:rsidR="000B5AA4" w:rsidRPr="00040253" w:rsidRDefault="00516849" w:rsidP="00543E08">
            <w:pPr>
              <w:pStyle w:val="Code"/>
              <w:tabs>
                <w:tab w:val="left" w:pos="6557"/>
              </w:tabs>
              <w:ind w:left="1307"/>
              <w:jc w:val="left"/>
              <w:rPr>
                <w:noProof/>
                <w:color w:val="auto"/>
                <w:lang w:val="en-GB"/>
              </w:rPr>
            </w:pPr>
            <w:r w:rsidRPr="00040253">
              <w:rPr>
                <w:noProof/>
                <w:lang w:val="en-GB"/>
              </w:rPr>
              <w:t>object_name</w:t>
            </w:r>
            <w:r w:rsidRPr="00040253">
              <w:rPr>
                <w:noProof/>
                <w:color w:val="auto"/>
                <w:lang w:val="en-GB"/>
              </w:rPr>
              <w:t>[</w:t>
            </w:r>
            <w:r w:rsidRPr="00040253">
              <w:rPr>
                <w:noProof/>
                <w:lang w:val="en-GB"/>
              </w:rPr>
              <w:t>object_name</w:t>
            </w:r>
            <w:r w:rsidR="00E2721F" w:rsidRPr="00040253">
              <w:rPr>
                <w:noProof/>
                <w:color w:val="auto"/>
                <w:lang w:val="en-GB"/>
              </w:rPr>
              <w:t xml:space="preserve"> == </w:t>
            </w:r>
            <w:r w:rsidR="00E2721F" w:rsidRPr="002172B9">
              <w:rPr>
                <w:noProof/>
                <w:color w:val="595959" w:themeColor="text1" w:themeTint="A6"/>
                <w:lang w:val="en-GB"/>
              </w:rPr>
              <w:t>True</w:t>
            </w:r>
            <w:r w:rsidR="00E2721F" w:rsidRPr="00040253">
              <w:rPr>
                <w:noProof/>
                <w:color w:val="auto"/>
                <w:lang w:val="en-GB"/>
              </w:rPr>
              <w:t>].</w:t>
            </w:r>
            <w:r w:rsidR="00E2721F" w:rsidRPr="002172B9">
              <w:rPr>
                <w:noProof/>
                <w:color w:val="76923C" w:themeColor="accent3" w:themeShade="BF"/>
                <w:lang w:val="en-GB"/>
              </w:rPr>
              <w:t>index</w:t>
            </w:r>
          </w:p>
        </w:tc>
      </w:tr>
    </w:tbl>
    <w:p w14:paraId="0BE8342A" w14:textId="317892F0" w:rsidR="00E3665B" w:rsidRPr="00040253" w:rsidRDefault="00C71717" w:rsidP="002C535B">
      <w:pPr>
        <w:pStyle w:val="BodyText"/>
        <w:rPr>
          <w:noProof/>
          <w:lang w:val="en-GB"/>
        </w:rPr>
      </w:pPr>
      <w:r w:rsidRPr="00040253">
        <w:rPr>
          <w:noProof/>
          <w:lang w:val="en-GB"/>
        </w:rPr>
        <w:t>Counting</w:t>
      </w:r>
      <w:r w:rsidR="00D70B8F" w:rsidRPr="00040253">
        <w:rPr>
          <w:noProof/>
          <w:lang w:val="en-GB"/>
        </w:rPr>
        <w:t xml:space="preserve"> the</w:t>
      </w:r>
      <w:r w:rsidRPr="00040253">
        <w:rPr>
          <w:noProof/>
          <w:lang w:val="en-GB"/>
        </w:rPr>
        <w:t xml:space="preserve"> </w:t>
      </w:r>
      <w:r w:rsidRPr="00040253">
        <w:rPr>
          <w:rFonts w:ascii="Consolas" w:hAnsi="Consolas"/>
          <w:noProof/>
          <w:lang w:val="en-GB"/>
        </w:rPr>
        <w:t>NaN</w:t>
      </w:r>
      <w:r w:rsidR="00D70B8F" w:rsidRPr="00040253">
        <w:rPr>
          <w:noProof/>
          <w:lang w:val="en-GB"/>
        </w:rPr>
        <w:t>s</w:t>
      </w:r>
      <w:r w:rsidRPr="00040253">
        <w:rPr>
          <w:noProof/>
          <w:lang w:val="en-GB"/>
        </w:rPr>
        <w:t xml:space="preserve"> in columns has </w:t>
      </w:r>
      <w:r w:rsidR="00733EF6" w:rsidRPr="00040253">
        <w:rPr>
          <w:noProof/>
          <w:lang w:val="en-GB"/>
        </w:rPr>
        <w:t xml:space="preserve">actually </w:t>
      </w:r>
      <w:r w:rsidR="00D70B8F" w:rsidRPr="00040253">
        <w:rPr>
          <w:noProof/>
          <w:lang w:val="en-GB"/>
        </w:rPr>
        <w:t xml:space="preserve">a </w:t>
      </w:r>
      <w:r w:rsidRPr="00040253">
        <w:rPr>
          <w:noProof/>
          <w:lang w:val="en-GB"/>
        </w:rPr>
        <w:t>different meaning than counting them in row</w:t>
      </w:r>
      <w:r w:rsidR="00566DF7" w:rsidRPr="00040253">
        <w:rPr>
          <w:noProof/>
          <w:lang w:val="en-GB"/>
        </w:rPr>
        <w:t>s</w:t>
      </w:r>
      <w:r w:rsidRPr="00040253">
        <w:rPr>
          <w:noProof/>
          <w:lang w:val="en-GB"/>
        </w:rPr>
        <w:t xml:space="preserve">. </w:t>
      </w:r>
      <w:r w:rsidR="00566DF7" w:rsidRPr="00040253">
        <w:rPr>
          <w:noProof/>
          <w:lang w:val="en-GB"/>
        </w:rPr>
        <w:t xml:space="preserve">When we count the number of </w:t>
      </w:r>
      <w:r w:rsidR="00566DF7" w:rsidRPr="00040253">
        <w:rPr>
          <w:rFonts w:ascii="Consolas" w:hAnsi="Consolas"/>
          <w:noProof/>
          <w:lang w:val="en-GB"/>
        </w:rPr>
        <w:t>NaN</w:t>
      </w:r>
      <w:r w:rsidR="000D673A" w:rsidRPr="00040253">
        <w:rPr>
          <w:noProof/>
          <w:lang w:val="en-GB"/>
        </w:rPr>
        <w:t>s</w:t>
      </w:r>
      <w:r w:rsidR="00566DF7" w:rsidRPr="00040253">
        <w:rPr>
          <w:noProof/>
          <w:lang w:val="en-GB"/>
        </w:rPr>
        <w:t xml:space="preserve"> in columns, we are checking on the existence of missing values in each variable. If they exist, we may need different approaches to </w:t>
      </w:r>
      <w:r w:rsidR="00D70B8F" w:rsidRPr="00040253">
        <w:rPr>
          <w:noProof/>
          <w:lang w:val="en-GB"/>
        </w:rPr>
        <w:t>adjust the data</w:t>
      </w:r>
      <w:r w:rsidR="00566DF7" w:rsidRPr="00040253">
        <w:rPr>
          <w:noProof/>
          <w:lang w:val="en-GB"/>
        </w:rPr>
        <w:t xml:space="preserve"> for different types of variable. For instance, if they exist in a numeric variable, we can replace the missing values by </w:t>
      </w:r>
      <w:r w:rsidR="00D70B8F" w:rsidRPr="00040253">
        <w:rPr>
          <w:noProof/>
          <w:lang w:val="en-GB"/>
        </w:rPr>
        <w:t xml:space="preserve">zero or </w:t>
      </w:r>
      <w:r w:rsidR="00947587" w:rsidRPr="00040253">
        <w:rPr>
          <w:noProof/>
          <w:lang w:val="en-GB"/>
        </w:rPr>
        <w:t xml:space="preserve">by </w:t>
      </w:r>
      <w:r w:rsidR="00566DF7" w:rsidRPr="00040253">
        <w:rPr>
          <w:noProof/>
          <w:lang w:val="en-GB"/>
        </w:rPr>
        <w:t xml:space="preserve">the mean of the variables. And if a text variable contains missing data, we may add a response category such as </w:t>
      </w:r>
      <w:r w:rsidR="00405DCB" w:rsidRPr="00040253">
        <w:rPr>
          <w:noProof/>
          <w:lang w:val="en-GB"/>
        </w:rPr>
        <w:t>“n</w:t>
      </w:r>
      <w:r w:rsidR="00566DF7" w:rsidRPr="00040253">
        <w:rPr>
          <w:noProof/>
          <w:lang w:val="en-GB"/>
        </w:rPr>
        <w:t xml:space="preserve">o </w:t>
      </w:r>
      <w:r w:rsidR="00405DCB" w:rsidRPr="00040253">
        <w:rPr>
          <w:noProof/>
          <w:lang w:val="en-GB"/>
        </w:rPr>
        <w:t>r</w:t>
      </w:r>
      <w:r w:rsidR="00566DF7" w:rsidRPr="00040253">
        <w:rPr>
          <w:noProof/>
          <w:lang w:val="en-GB"/>
        </w:rPr>
        <w:t>eply”</w:t>
      </w:r>
      <w:r w:rsidR="00405DCB" w:rsidRPr="00040253">
        <w:rPr>
          <w:noProof/>
          <w:lang w:val="en-GB"/>
        </w:rPr>
        <w:t xml:space="preserve"> to it</w:t>
      </w:r>
      <w:r w:rsidR="00566DF7" w:rsidRPr="00040253">
        <w:rPr>
          <w:noProof/>
          <w:lang w:val="en-GB"/>
        </w:rPr>
        <w:t xml:space="preserve">. We can also choose to neglect </w:t>
      </w:r>
      <w:r w:rsidR="00405DCB" w:rsidRPr="00040253">
        <w:rPr>
          <w:noProof/>
          <w:lang w:val="en-GB"/>
        </w:rPr>
        <w:t>them</w:t>
      </w:r>
      <w:r w:rsidR="00566DF7" w:rsidRPr="00040253">
        <w:rPr>
          <w:noProof/>
          <w:lang w:val="en-GB"/>
        </w:rPr>
        <w:t xml:space="preserve"> if the variable is irrelevant </w:t>
      </w:r>
      <w:r w:rsidR="00405DCB" w:rsidRPr="00040253">
        <w:rPr>
          <w:noProof/>
          <w:lang w:val="en-GB"/>
        </w:rPr>
        <w:t xml:space="preserve">for </w:t>
      </w:r>
      <w:r w:rsidR="00566DF7" w:rsidRPr="00040253">
        <w:rPr>
          <w:noProof/>
          <w:lang w:val="en-GB"/>
        </w:rPr>
        <w:t>our analyses of the data.</w:t>
      </w:r>
    </w:p>
    <w:p w14:paraId="66D5D8E5" w14:textId="686F11EB" w:rsidR="00B60755" w:rsidRPr="00040253" w:rsidRDefault="00566DF7" w:rsidP="00B60755">
      <w:pPr>
        <w:pStyle w:val="BodyText"/>
        <w:rPr>
          <w:noProof/>
          <w:lang w:val="en-GB"/>
        </w:rPr>
      </w:pPr>
      <w:r w:rsidRPr="00040253">
        <w:rPr>
          <w:noProof/>
          <w:lang w:val="en-GB"/>
        </w:rPr>
        <w:t>By counting</w:t>
      </w:r>
      <w:r w:rsidR="00D70B8F" w:rsidRPr="00040253">
        <w:rPr>
          <w:noProof/>
          <w:lang w:val="en-GB"/>
        </w:rPr>
        <w:t xml:space="preserve"> the</w:t>
      </w:r>
      <w:r w:rsidRPr="00040253">
        <w:rPr>
          <w:noProof/>
          <w:lang w:val="en-GB"/>
        </w:rPr>
        <w:t xml:space="preserve"> </w:t>
      </w:r>
      <w:r w:rsidRPr="00040253">
        <w:rPr>
          <w:rFonts w:ascii="Consolas" w:hAnsi="Consolas"/>
          <w:noProof/>
          <w:lang w:val="en-GB"/>
        </w:rPr>
        <w:t>NaN</w:t>
      </w:r>
      <w:r w:rsidR="000847DA" w:rsidRPr="00040253">
        <w:rPr>
          <w:noProof/>
          <w:lang w:val="en-GB"/>
        </w:rPr>
        <w:t>s</w:t>
      </w:r>
      <w:r w:rsidRPr="00040253">
        <w:rPr>
          <w:noProof/>
          <w:lang w:val="en-GB"/>
        </w:rPr>
        <w:t xml:space="preserve"> in rows, however, we </w:t>
      </w:r>
      <w:r w:rsidR="00EE02CC" w:rsidRPr="00040253">
        <w:rPr>
          <w:noProof/>
          <w:lang w:val="en-GB"/>
        </w:rPr>
        <w:t>inten</w:t>
      </w:r>
      <w:r w:rsidR="00B0027F" w:rsidRPr="00040253">
        <w:rPr>
          <w:noProof/>
          <w:lang w:val="en-GB"/>
        </w:rPr>
        <w:t>d</w:t>
      </w:r>
      <w:r w:rsidR="00EE02CC" w:rsidRPr="00040253">
        <w:rPr>
          <w:noProof/>
          <w:lang w:val="en-GB"/>
        </w:rPr>
        <w:t xml:space="preserve"> </w:t>
      </w:r>
      <w:r w:rsidRPr="00040253">
        <w:rPr>
          <w:noProof/>
          <w:lang w:val="en-GB"/>
        </w:rPr>
        <w:t xml:space="preserve">to identify those observations with missing values in </w:t>
      </w:r>
      <w:r w:rsidR="005E09D0" w:rsidRPr="00040253">
        <w:rPr>
          <w:noProof/>
          <w:lang w:val="en-GB"/>
        </w:rPr>
        <w:t xml:space="preserve">at least one </w:t>
      </w:r>
      <w:r w:rsidRPr="00040253">
        <w:rPr>
          <w:noProof/>
          <w:lang w:val="en-GB"/>
        </w:rPr>
        <w:t>of the variable</w:t>
      </w:r>
      <w:r w:rsidR="00EE02CC" w:rsidRPr="00040253">
        <w:rPr>
          <w:noProof/>
          <w:lang w:val="en-GB"/>
        </w:rPr>
        <w:t>s</w:t>
      </w:r>
      <w:r w:rsidRPr="00040253">
        <w:rPr>
          <w:noProof/>
          <w:lang w:val="en-GB"/>
        </w:rPr>
        <w:t xml:space="preserve">. Depending on the analyses and </w:t>
      </w:r>
      <w:r w:rsidR="00EE02CC" w:rsidRPr="00040253">
        <w:rPr>
          <w:noProof/>
          <w:lang w:val="en-GB"/>
        </w:rPr>
        <w:t xml:space="preserve">the </w:t>
      </w:r>
      <w:r w:rsidRPr="00040253">
        <w:rPr>
          <w:noProof/>
          <w:lang w:val="en-GB"/>
        </w:rPr>
        <w:t>importance of the observation, we c</w:t>
      </w:r>
      <w:r w:rsidR="00405DCB" w:rsidRPr="00040253">
        <w:rPr>
          <w:noProof/>
          <w:lang w:val="en-GB"/>
        </w:rPr>
        <w:t xml:space="preserve">an choose to </w:t>
      </w:r>
      <w:r w:rsidR="00EE02CC" w:rsidRPr="00040253">
        <w:rPr>
          <w:noProof/>
          <w:lang w:val="en-GB"/>
        </w:rPr>
        <w:t xml:space="preserve">delete the observation or to </w:t>
      </w:r>
      <w:r w:rsidR="00405DCB" w:rsidRPr="00040253">
        <w:rPr>
          <w:noProof/>
          <w:lang w:val="en-GB"/>
        </w:rPr>
        <w:t xml:space="preserve">apply the </w:t>
      </w:r>
      <w:r w:rsidR="00EE02CC" w:rsidRPr="00040253">
        <w:rPr>
          <w:noProof/>
          <w:lang w:val="en-GB"/>
        </w:rPr>
        <w:t>appropriate data adjustments</w:t>
      </w:r>
      <w:r w:rsidR="00405DCB" w:rsidRPr="00040253">
        <w:rPr>
          <w:noProof/>
          <w:lang w:val="en-GB"/>
        </w:rPr>
        <w:t xml:space="preserve"> </w:t>
      </w:r>
      <w:r w:rsidR="00EE02CC" w:rsidRPr="00040253">
        <w:rPr>
          <w:noProof/>
          <w:lang w:val="en-GB"/>
        </w:rPr>
        <w:t>to the affected columns.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B60755" w:rsidRPr="000A7171" w14:paraId="3FF805EE" w14:textId="77777777" w:rsidTr="009858A7">
        <w:tc>
          <w:tcPr>
            <w:tcW w:w="9017" w:type="dxa"/>
          </w:tcPr>
          <w:p w14:paraId="34EEA534" w14:textId="3F47A513" w:rsidR="00B60755" w:rsidRPr="00040253" w:rsidRDefault="00B60755" w:rsidP="009858A7">
            <w:pPr>
              <w:pStyle w:val="BodyText"/>
              <w:rPr>
                <w:noProof/>
                <w:lang w:val="en-GB"/>
              </w:rPr>
            </w:pPr>
            <w:r w:rsidRPr="00040253">
              <w:rPr>
                <w:b/>
                <w:bCs/>
                <w:noProof/>
                <w:lang w:val="en-GB"/>
              </w:rPr>
              <w:t>Example (Cont’d):</w:t>
            </w:r>
            <w:r w:rsidRPr="00040253">
              <w:rPr>
                <w:noProof/>
                <w:lang w:val="en-GB"/>
              </w:rPr>
              <w:t xml:space="preserve"> From</w:t>
            </w:r>
            <w:r w:rsidR="00733EF6" w:rsidRPr="00040253">
              <w:rPr>
                <w:noProof/>
                <w:lang w:val="en-GB"/>
              </w:rPr>
              <w:t xml:space="preserve"> </w:t>
            </w:r>
            <w:r w:rsidR="00733EF6" w:rsidRPr="00040253">
              <w:rPr>
                <w:noProof/>
                <w:lang w:val="en-GB"/>
              </w:rPr>
              <w:fldChar w:fldCharType="begin"/>
            </w:r>
            <w:r w:rsidR="00733EF6" w:rsidRPr="00040253">
              <w:rPr>
                <w:noProof/>
                <w:lang w:val="en-GB"/>
              </w:rPr>
              <w:instrText xml:space="preserve"> REF _Ref62678380 \h </w:instrText>
            </w:r>
            <w:r w:rsidR="00733EF6" w:rsidRPr="00040253">
              <w:rPr>
                <w:noProof/>
                <w:lang w:val="en-GB"/>
              </w:rPr>
            </w:r>
            <w:r w:rsidR="00733EF6" w:rsidRPr="00040253">
              <w:rPr>
                <w:noProof/>
                <w:lang w:val="en-GB"/>
              </w:rPr>
              <w:fldChar w:fldCharType="separate"/>
            </w:r>
            <w:r w:rsidR="00B60DB2" w:rsidRPr="00040253">
              <w:rPr>
                <w:noProof/>
                <w:lang w:val="en-GB"/>
              </w:rPr>
              <w:t>Figure 4.32</w:t>
            </w:r>
            <w:r w:rsidR="00733EF6" w:rsidRPr="00040253">
              <w:rPr>
                <w:noProof/>
                <w:lang w:val="en-GB"/>
              </w:rPr>
              <w:fldChar w:fldCharType="end"/>
            </w:r>
            <w:r w:rsidRPr="00040253">
              <w:rPr>
                <w:noProof/>
                <w:lang w:val="en-GB"/>
              </w:rPr>
              <w:t xml:space="preserve">, we </w:t>
            </w:r>
            <w:r w:rsidR="00733EF6" w:rsidRPr="00040253">
              <w:rPr>
                <w:noProof/>
                <w:lang w:val="en-GB"/>
              </w:rPr>
              <w:t xml:space="preserve">can identify two missing values </w:t>
            </w:r>
            <w:r w:rsidR="006A2059" w:rsidRPr="00040253">
              <w:rPr>
                <w:noProof/>
                <w:lang w:val="en-GB"/>
              </w:rPr>
              <w:t xml:space="preserve">in </w:t>
            </w:r>
            <w:r w:rsidR="006A2059" w:rsidRPr="00040253">
              <w:rPr>
                <w:rFonts w:ascii="Consolas" w:hAnsi="Consolas"/>
                <w:noProof/>
                <w:lang w:val="en-GB"/>
              </w:rPr>
              <w:t>workclass</w:t>
            </w:r>
            <w:r w:rsidR="006A2059" w:rsidRPr="00040253">
              <w:rPr>
                <w:noProof/>
                <w:lang w:val="en-GB"/>
              </w:rPr>
              <w:t xml:space="preserve"> and </w:t>
            </w:r>
            <w:r w:rsidR="006A2059" w:rsidRPr="00040253">
              <w:rPr>
                <w:rFonts w:ascii="Consolas" w:hAnsi="Consolas"/>
                <w:noProof/>
                <w:lang w:val="en-GB"/>
              </w:rPr>
              <w:t>occupation</w:t>
            </w:r>
            <w:r w:rsidR="006A2059" w:rsidRPr="00040253">
              <w:rPr>
                <w:noProof/>
                <w:lang w:val="en-GB"/>
              </w:rPr>
              <w:t xml:space="preserve"> for </w:t>
            </w:r>
            <w:r w:rsidR="00733EF6" w:rsidRPr="00040253">
              <w:rPr>
                <w:noProof/>
                <w:lang w:val="en-GB"/>
              </w:rPr>
              <w:t>the fifth observation.</w:t>
            </w:r>
            <w:r w:rsidR="00A908F2" w:rsidRPr="00040253">
              <w:rPr>
                <w:noProof/>
                <w:lang w:val="en-GB"/>
              </w:rPr>
              <w:t xml:space="preserve"> </w:t>
            </w:r>
            <w:r w:rsidR="00806607" w:rsidRPr="00040253">
              <w:rPr>
                <w:noProof/>
                <w:lang w:val="en-GB"/>
              </w:rPr>
              <w:t>Now w</w:t>
            </w:r>
            <w:r w:rsidR="00A908F2" w:rsidRPr="00040253">
              <w:rPr>
                <w:noProof/>
                <w:lang w:val="en-GB"/>
              </w:rPr>
              <w:t xml:space="preserve">e would like </w:t>
            </w:r>
            <w:r w:rsidR="00E51885" w:rsidRPr="00040253">
              <w:rPr>
                <w:noProof/>
                <w:lang w:val="en-GB"/>
              </w:rPr>
              <w:t>to find</w:t>
            </w:r>
            <w:r w:rsidR="00A908F2" w:rsidRPr="00040253">
              <w:rPr>
                <w:noProof/>
                <w:lang w:val="en-GB"/>
              </w:rPr>
              <w:t xml:space="preserve"> out whether there are </w:t>
            </w:r>
            <w:r w:rsidR="00806607" w:rsidRPr="00040253">
              <w:rPr>
                <w:noProof/>
                <w:lang w:val="en-GB"/>
              </w:rPr>
              <w:t xml:space="preserve">more </w:t>
            </w:r>
            <w:r w:rsidR="00A908F2" w:rsidRPr="00040253">
              <w:rPr>
                <w:noProof/>
                <w:lang w:val="en-GB"/>
              </w:rPr>
              <w:t xml:space="preserve">missing </w:t>
            </w:r>
            <w:r w:rsidR="00806607" w:rsidRPr="00040253">
              <w:rPr>
                <w:noProof/>
                <w:lang w:val="en-GB"/>
              </w:rPr>
              <w:t>values in the</w:t>
            </w:r>
            <w:r w:rsidR="00730091" w:rsidRPr="00040253">
              <w:rPr>
                <w:noProof/>
                <w:lang w:val="en-GB"/>
              </w:rPr>
              <w:t xml:space="preserve">se two </w:t>
            </w:r>
            <w:r w:rsidR="004B6061" w:rsidRPr="00040253">
              <w:rPr>
                <w:noProof/>
                <w:lang w:val="en-GB"/>
              </w:rPr>
              <w:t xml:space="preserve">and other </w:t>
            </w:r>
            <w:r w:rsidR="00730091" w:rsidRPr="00040253">
              <w:rPr>
                <w:noProof/>
                <w:lang w:val="en-GB"/>
              </w:rPr>
              <w:t>variables</w:t>
            </w:r>
            <w:r w:rsidR="00A908F2" w:rsidRPr="00040253">
              <w:rPr>
                <w:noProof/>
                <w:lang w:val="en-GB"/>
              </w:rPr>
              <w:t>.</w:t>
            </w:r>
          </w:p>
          <w:p w14:paraId="4F425538" w14:textId="5D3FA957" w:rsidR="00B278C4" w:rsidRPr="00947157" w:rsidRDefault="00E51885" w:rsidP="00B278C4">
            <w:pPr>
              <w:pStyle w:val="Figure-Image-Upper"/>
              <w:rPr>
                <w:lang w:val="en-GB"/>
              </w:rPr>
            </w:pPr>
            <w:r w:rsidRPr="00947157">
              <w:drawing>
                <wp:inline distT="0" distB="0" distL="0" distR="0" wp14:anchorId="6E504AEA" wp14:editId="51B16A49">
                  <wp:extent cx="5580000" cy="2601910"/>
                  <wp:effectExtent l="19050" t="19050" r="20955" b="273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834" t="22222" r="2282" b="9876"/>
                          <a:stretch/>
                        </pic:blipFill>
                        <pic:spPr bwMode="auto">
                          <a:xfrm>
                            <a:off x="0" y="0"/>
                            <a:ext cx="5580000" cy="260191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ECC263A" w14:textId="0C8931F7" w:rsidR="00B278C4" w:rsidRPr="00040253" w:rsidRDefault="00B278C4" w:rsidP="00B278C4">
            <w:pPr>
              <w:pStyle w:val="Caption"/>
              <w:rPr>
                <w:noProof/>
                <w:lang w:val="en-GB"/>
              </w:rPr>
            </w:pPr>
            <w:r w:rsidRPr="00040253">
              <w:rPr>
                <w:noProof/>
                <w:lang w:val="en-GB"/>
              </w:rPr>
              <w:t>Figure 4.</w:t>
            </w:r>
            <w:r w:rsidR="00502442" w:rsidRPr="00947157">
              <w:rPr>
                <w:noProof/>
                <w:lang w:val="en-GB"/>
              </w:rPr>
              <w:fldChar w:fldCharType="begin"/>
            </w:r>
            <w:r w:rsidR="00502442" w:rsidRPr="00040253">
              <w:rPr>
                <w:noProof/>
                <w:lang w:val="en-GB"/>
              </w:rPr>
              <w:instrText xml:space="preserve"> SEQ Figure \* ARABIC </w:instrText>
            </w:r>
            <w:r w:rsidR="00502442" w:rsidRPr="00947157">
              <w:rPr>
                <w:noProof/>
                <w:lang w:val="en-GB"/>
              </w:rPr>
              <w:fldChar w:fldCharType="separate"/>
            </w:r>
            <w:r w:rsidR="00B60DB2" w:rsidRPr="00040253">
              <w:rPr>
                <w:noProof/>
                <w:lang w:val="en-GB"/>
              </w:rPr>
              <w:t>33</w:t>
            </w:r>
            <w:r w:rsidR="00502442" w:rsidRPr="00947157">
              <w:rPr>
                <w:noProof/>
                <w:lang w:val="en-GB"/>
              </w:rPr>
              <w:fldChar w:fldCharType="end"/>
            </w:r>
            <w:r w:rsidRPr="00040253">
              <w:rPr>
                <w:noProof/>
                <w:lang w:val="en-GB"/>
              </w:rPr>
              <w:t xml:space="preserve"> </w:t>
            </w:r>
            <w:r w:rsidR="00FC52C5" w:rsidRPr="00040253">
              <w:rPr>
                <w:noProof/>
                <w:lang w:val="en-GB"/>
              </w:rPr>
              <w:t xml:space="preserve">Counting </w:t>
            </w:r>
            <w:r w:rsidR="006E6DE1" w:rsidRPr="00040253">
              <w:rPr>
                <w:noProof/>
                <w:lang w:val="en-GB"/>
              </w:rPr>
              <w:t>the Number of Missing Values in Each Variable</w:t>
            </w:r>
          </w:p>
          <w:p w14:paraId="262CE564" w14:textId="3C59A566" w:rsidR="00B278C4" w:rsidRPr="00040253" w:rsidRDefault="007F6985" w:rsidP="009858A7">
            <w:pPr>
              <w:pStyle w:val="BodyText"/>
              <w:rPr>
                <w:noProof/>
                <w:lang w:val="en-GB"/>
              </w:rPr>
            </w:pPr>
            <w:r w:rsidRPr="00040253">
              <w:rPr>
                <w:noProof/>
                <w:lang w:val="en-GB"/>
              </w:rPr>
              <w:lastRenderedPageBreak/>
              <w:t xml:space="preserve">The </w:t>
            </w:r>
            <w:r w:rsidR="007F02E8" w:rsidRPr="00040253">
              <w:rPr>
                <w:noProof/>
                <w:lang w:val="en-GB"/>
              </w:rPr>
              <w:t>output</w:t>
            </w:r>
            <w:r w:rsidRPr="00040253">
              <w:rPr>
                <w:noProof/>
                <w:lang w:val="en-GB"/>
              </w:rPr>
              <w:t xml:space="preserve"> show</w:t>
            </w:r>
            <w:r w:rsidR="007F02E8" w:rsidRPr="00040253">
              <w:rPr>
                <w:noProof/>
                <w:lang w:val="en-GB"/>
              </w:rPr>
              <w:t>s</w:t>
            </w:r>
            <w:r w:rsidRPr="00040253">
              <w:rPr>
                <w:noProof/>
                <w:lang w:val="en-GB"/>
              </w:rPr>
              <w:t xml:space="preserve"> that </w:t>
            </w:r>
            <w:r w:rsidR="00FB1D81" w:rsidRPr="00040253">
              <w:rPr>
                <w:rFonts w:ascii="Consolas" w:hAnsi="Consolas"/>
                <w:noProof/>
                <w:lang w:val="en-GB"/>
              </w:rPr>
              <w:t>workclass</w:t>
            </w:r>
            <w:r w:rsidR="00FB1D81" w:rsidRPr="00040253">
              <w:rPr>
                <w:noProof/>
                <w:lang w:val="en-GB"/>
              </w:rPr>
              <w:t xml:space="preserve">, </w:t>
            </w:r>
            <w:r w:rsidR="00FB1D81" w:rsidRPr="00040253">
              <w:rPr>
                <w:rFonts w:ascii="Consolas" w:hAnsi="Consolas"/>
                <w:noProof/>
                <w:lang w:val="en-GB"/>
              </w:rPr>
              <w:t>occupation</w:t>
            </w:r>
            <w:r w:rsidR="00FB1D81" w:rsidRPr="00040253">
              <w:rPr>
                <w:noProof/>
                <w:lang w:val="en-GB"/>
              </w:rPr>
              <w:t xml:space="preserve">, and </w:t>
            </w:r>
            <w:r w:rsidR="00FB1D81" w:rsidRPr="00040253">
              <w:rPr>
                <w:rFonts w:ascii="Consolas" w:hAnsi="Consolas"/>
                <w:noProof/>
                <w:lang w:val="en-GB"/>
              </w:rPr>
              <w:t>native-count</w:t>
            </w:r>
            <w:r w:rsidR="007F02E8" w:rsidRPr="00040253">
              <w:rPr>
                <w:rFonts w:ascii="Consolas" w:hAnsi="Consolas"/>
                <w:noProof/>
                <w:lang w:val="en-GB"/>
              </w:rPr>
              <w:t>r</w:t>
            </w:r>
            <w:r w:rsidR="00FB1D81" w:rsidRPr="00040253">
              <w:rPr>
                <w:rFonts w:ascii="Consolas" w:hAnsi="Consolas"/>
                <w:noProof/>
                <w:lang w:val="en-GB"/>
              </w:rPr>
              <w:t>y</w:t>
            </w:r>
            <w:r w:rsidR="00FB1D81" w:rsidRPr="00040253">
              <w:rPr>
                <w:noProof/>
                <w:lang w:val="en-GB"/>
              </w:rPr>
              <w:t xml:space="preserve"> are the </w:t>
            </w:r>
            <w:r w:rsidR="00223015" w:rsidRPr="00040253">
              <w:rPr>
                <w:noProof/>
                <w:lang w:val="en-GB"/>
              </w:rPr>
              <w:t xml:space="preserve">three </w:t>
            </w:r>
            <w:r w:rsidR="00FB1D81" w:rsidRPr="00040253">
              <w:rPr>
                <w:noProof/>
                <w:lang w:val="en-GB"/>
              </w:rPr>
              <w:t xml:space="preserve">variables </w:t>
            </w:r>
            <w:r w:rsidR="00223015" w:rsidRPr="00040253">
              <w:rPr>
                <w:noProof/>
                <w:lang w:val="en-GB"/>
              </w:rPr>
              <w:t xml:space="preserve">with missing data. </w:t>
            </w:r>
            <w:r w:rsidR="008D50A4" w:rsidRPr="00040253">
              <w:rPr>
                <w:noProof/>
                <w:lang w:val="en-GB"/>
              </w:rPr>
              <w:t>The</w:t>
            </w:r>
            <w:r w:rsidR="00A0151F" w:rsidRPr="00040253">
              <w:rPr>
                <w:noProof/>
                <w:lang w:val="en-GB"/>
              </w:rPr>
              <w:t>ir</w:t>
            </w:r>
            <w:r w:rsidR="008D50A4" w:rsidRPr="00040253">
              <w:rPr>
                <w:noProof/>
                <w:lang w:val="en-GB"/>
              </w:rPr>
              <w:t xml:space="preserve"> </w:t>
            </w:r>
            <w:r w:rsidR="00A0151F" w:rsidRPr="00040253">
              <w:rPr>
                <w:noProof/>
                <w:lang w:val="en-GB"/>
              </w:rPr>
              <w:t xml:space="preserve">proportions of missing data </w:t>
            </w:r>
            <w:r w:rsidR="0074484E" w:rsidRPr="00040253">
              <w:rPr>
                <w:noProof/>
                <w:lang w:val="en-GB"/>
              </w:rPr>
              <w:t>are</w:t>
            </w:r>
            <w:r w:rsidR="00C321B1" w:rsidRPr="00040253">
              <w:rPr>
                <w:noProof/>
                <w:lang w:val="en-GB"/>
              </w:rPr>
              <w:t xml:space="preserve"> 2,799</w:t>
            </w:r>
            <w:r w:rsidR="0074484E" w:rsidRPr="00040253">
              <w:rPr>
                <w:noProof/>
                <w:lang w:val="en-GB"/>
              </w:rPr>
              <w:t xml:space="preserve"> </w:t>
            </w:r>
            <w:r w:rsidR="00C321B1" w:rsidRPr="00040253">
              <w:rPr>
                <w:noProof/>
                <w:lang w:val="en-GB"/>
              </w:rPr>
              <w:t>(</w:t>
            </w:r>
            <w:r w:rsidR="0074484E" w:rsidRPr="00040253">
              <w:rPr>
                <w:noProof/>
                <w:lang w:val="en-GB"/>
              </w:rPr>
              <w:t>5.7%</w:t>
            </w:r>
            <w:r w:rsidR="00C321B1" w:rsidRPr="00040253">
              <w:rPr>
                <w:noProof/>
                <w:lang w:val="en-GB"/>
              </w:rPr>
              <w:t>)</w:t>
            </w:r>
            <w:r w:rsidR="0074484E" w:rsidRPr="00040253">
              <w:rPr>
                <w:noProof/>
                <w:lang w:val="en-GB"/>
              </w:rPr>
              <w:t xml:space="preserve">, </w:t>
            </w:r>
            <w:r w:rsidR="00C321B1" w:rsidRPr="00040253">
              <w:rPr>
                <w:noProof/>
                <w:lang w:val="en-GB"/>
              </w:rPr>
              <w:t>2,809 (</w:t>
            </w:r>
            <w:r w:rsidR="0074484E" w:rsidRPr="00040253">
              <w:rPr>
                <w:noProof/>
                <w:lang w:val="en-GB"/>
              </w:rPr>
              <w:t>5.7%</w:t>
            </w:r>
            <w:r w:rsidR="00C321B1" w:rsidRPr="00040253">
              <w:rPr>
                <w:noProof/>
                <w:lang w:val="en-GB"/>
              </w:rPr>
              <w:t>)</w:t>
            </w:r>
            <w:r w:rsidR="0074484E" w:rsidRPr="00040253">
              <w:rPr>
                <w:noProof/>
                <w:lang w:val="en-GB"/>
              </w:rPr>
              <w:t xml:space="preserve"> and </w:t>
            </w:r>
            <w:r w:rsidR="00C321B1" w:rsidRPr="00040253">
              <w:rPr>
                <w:noProof/>
                <w:lang w:val="en-GB"/>
              </w:rPr>
              <w:t>857 (</w:t>
            </w:r>
            <w:r w:rsidR="0074484E" w:rsidRPr="00040253">
              <w:rPr>
                <w:noProof/>
                <w:lang w:val="en-GB"/>
              </w:rPr>
              <w:t>1.8%</w:t>
            </w:r>
            <w:r w:rsidR="00C321B1" w:rsidRPr="00040253">
              <w:rPr>
                <w:noProof/>
                <w:lang w:val="en-GB"/>
              </w:rPr>
              <w:t>)</w:t>
            </w:r>
            <w:r w:rsidR="005562D8" w:rsidRPr="00040253">
              <w:rPr>
                <w:noProof/>
                <w:lang w:val="en-GB"/>
              </w:rPr>
              <w:t xml:space="preserve"> out of 48</w:t>
            </w:r>
            <w:r w:rsidR="00542650" w:rsidRPr="00040253">
              <w:rPr>
                <w:noProof/>
                <w:lang w:val="en-GB"/>
              </w:rPr>
              <w:t>,</w:t>
            </w:r>
            <w:r w:rsidR="005562D8" w:rsidRPr="00040253">
              <w:rPr>
                <w:noProof/>
                <w:lang w:val="en-GB"/>
              </w:rPr>
              <w:t>8</w:t>
            </w:r>
            <w:r w:rsidR="00542650" w:rsidRPr="00040253">
              <w:rPr>
                <w:noProof/>
                <w:lang w:val="en-GB"/>
              </w:rPr>
              <w:t>42 observations, respectively</w:t>
            </w:r>
            <w:r w:rsidR="0074484E" w:rsidRPr="00040253">
              <w:rPr>
                <w:noProof/>
                <w:lang w:val="en-GB"/>
              </w:rPr>
              <w:t xml:space="preserve">. </w:t>
            </w:r>
            <w:r w:rsidR="00E9575F" w:rsidRPr="00040253">
              <w:rPr>
                <w:noProof/>
                <w:lang w:val="en-GB"/>
              </w:rPr>
              <w:t xml:space="preserve">We need </w:t>
            </w:r>
            <w:r w:rsidR="00377F3E" w:rsidRPr="00040253">
              <w:rPr>
                <w:noProof/>
                <w:lang w:val="en-GB"/>
              </w:rPr>
              <w:t xml:space="preserve">to </w:t>
            </w:r>
            <w:r w:rsidR="00E9575F" w:rsidRPr="00040253">
              <w:rPr>
                <w:noProof/>
                <w:lang w:val="en-GB"/>
              </w:rPr>
              <w:t xml:space="preserve">further </w:t>
            </w:r>
            <w:r w:rsidR="00377F3E" w:rsidRPr="00040253">
              <w:rPr>
                <w:noProof/>
                <w:lang w:val="en-GB"/>
              </w:rPr>
              <w:t>study th</w:t>
            </w:r>
            <w:r w:rsidR="00DA0BE8" w:rsidRPr="00040253">
              <w:rPr>
                <w:noProof/>
                <w:lang w:val="en-GB"/>
              </w:rPr>
              <w:t>e</w:t>
            </w:r>
            <w:r w:rsidR="00377F3E" w:rsidRPr="00040253">
              <w:rPr>
                <w:noProof/>
                <w:lang w:val="en-GB"/>
              </w:rPr>
              <w:t xml:space="preserve">se observations to conclude on the adjustment </w:t>
            </w:r>
            <w:r w:rsidR="00357199" w:rsidRPr="00040253">
              <w:rPr>
                <w:noProof/>
                <w:lang w:val="en-GB"/>
              </w:rPr>
              <w:t xml:space="preserve">we shall apply on </w:t>
            </w:r>
            <w:r w:rsidR="00DA0BE8" w:rsidRPr="00040253">
              <w:rPr>
                <w:noProof/>
                <w:lang w:val="en-GB"/>
              </w:rPr>
              <w:t>the missing values.</w:t>
            </w:r>
            <w:r w:rsidR="00B1625D" w:rsidRPr="00040253">
              <w:rPr>
                <w:noProof/>
                <w:lang w:val="en-GB"/>
              </w:rPr>
              <w:t xml:space="preserve"> For this purpose, we shall </w:t>
            </w:r>
            <w:r w:rsidR="00D117AA" w:rsidRPr="00040253">
              <w:rPr>
                <w:noProof/>
                <w:lang w:val="en-GB"/>
              </w:rPr>
              <w:t>find out all the observations, or the</w:t>
            </w:r>
            <w:r w:rsidR="003C7BF1" w:rsidRPr="00040253">
              <w:rPr>
                <w:noProof/>
                <w:lang w:val="en-GB"/>
              </w:rPr>
              <w:t>ir</w:t>
            </w:r>
            <w:r w:rsidR="00D117AA" w:rsidRPr="00040253">
              <w:rPr>
                <w:noProof/>
                <w:lang w:val="en-GB"/>
              </w:rPr>
              <w:t xml:space="preserve"> row ind</w:t>
            </w:r>
            <w:r w:rsidR="003C7BF1" w:rsidRPr="00040253">
              <w:rPr>
                <w:noProof/>
                <w:lang w:val="en-GB"/>
              </w:rPr>
              <w:t>ices</w:t>
            </w:r>
            <w:r w:rsidR="00D117AA" w:rsidRPr="00040253">
              <w:rPr>
                <w:noProof/>
                <w:lang w:val="en-GB"/>
              </w:rPr>
              <w:t>, with at least one missing value</w:t>
            </w:r>
            <w:r w:rsidR="00FC52C5" w:rsidRPr="00040253">
              <w:rPr>
                <w:noProof/>
                <w:lang w:val="en-GB"/>
              </w:rPr>
              <w:t>.</w:t>
            </w:r>
            <w:r w:rsidR="00B1625D" w:rsidRPr="00040253">
              <w:rPr>
                <w:noProof/>
                <w:lang w:val="en-GB"/>
              </w:rPr>
              <w:t xml:space="preserve"> </w:t>
            </w:r>
          </w:p>
          <w:p w14:paraId="424497D4" w14:textId="7A605879" w:rsidR="00B60755" w:rsidRPr="00947157" w:rsidRDefault="00806607" w:rsidP="009858A7">
            <w:pPr>
              <w:pStyle w:val="Figure-Image-Upper"/>
              <w:rPr>
                <w:lang w:val="en-GB"/>
              </w:rPr>
            </w:pPr>
            <w:r w:rsidRPr="00947157">
              <w:drawing>
                <wp:inline distT="0" distB="0" distL="0" distR="0" wp14:anchorId="5D2F24B9" wp14:editId="0F53B3E6">
                  <wp:extent cx="5580000" cy="2016480"/>
                  <wp:effectExtent l="19050" t="19050" r="20955" b="222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832" t="26994" r="2282" b="20381"/>
                          <a:stretch/>
                        </pic:blipFill>
                        <pic:spPr bwMode="auto">
                          <a:xfrm>
                            <a:off x="0" y="0"/>
                            <a:ext cx="5580000" cy="201648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C8174FC" w14:textId="15CE2601" w:rsidR="00B60755" w:rsidRPr="00040253" w:rsidRDefault="00B60755" w:rsidP="009858A7">
            <w:pPr>
              <w:pStyle w:val="Caption"/>
              <w:rPr>
                <w:noProof/>
                <w:lang w:val="en-GB"/>
              </w:rPr>
            </w:pPr>
            <w:bookmarkStart w:id="37" w:name="_Ref62729891"/>
            <w:r w:rsidRPr="00040253">
              <w:rPr>
                <w:noProof/>
                <w:lang w:val="en-GB"/>
              </w:rPr>
              <w:t>Figure 4.</w:t>
            </w:r>
            <w:r w:rsidR="00502442" w:rsidRPr="00947157">
              <w:rPr>
                <w:noProof/>
                <w:lang w:val="en-GB"/>
              </w:rPr>
              <w:fldChar w:fldCharType="begin"/>
            </w:r>
            <w:r w:rsidR="00502442" w:rsidRPr="00040253">
              <w:rPr>
                <w:noProof/>
                <w:lang w:val="en-GB"/>
              </w:rPr>
              <w:instrText xml:space="preserve"> SEQ Figure \* ARABIC </w:instrText>
            </w:r>
            <w:r w:rsidR="00502442" w:rsidRPr="00947157">
              <w:rPr>
                <w:noProof/>
                <w:lang w:val="en-GB"/>
              </w:rPr>
              <w:fldChar w:fldCharType="separate"/>
            </w:r>
            <w:r w:rsidR="00B60DB2" w:rsidRPr="00040253">
              <w:rPr>
                <w:noProof/>
                <w:lang w:val="en-GB"/>
              </w:rPr>
              <w:t>34</w:t>
            </w:r>
            <w:r w:rsidR="00502442" w:rsidRPr="00947157">
              <w:rPr>
                <w:noProof/>
                <w:lang w:val="en-GB"/>
              </w:rPr>
              <w:fldChar w:fldCharType="end"/>
            </w:r>
            <w:bookmarkEnd w:id="37"/>
            <w:r w:rsidRPr="00040253">
              <w:rPr>
                <w:noProof/>
                <w:lang w:val="en-GB"/>
              </w:rPr>
              <w:t xml:space="preserve"> </w:t>
            </w:r>
            <w:r w:rsidR="006E6DE1" w:rsidRPr="00040253">
              <w:rPr>
                <w:noProof/>
                <w:lang w:val="en-GB"/>
              </w:rPr>
              <w:t xml:space="preserve">Identifying </w:t>
            </w:r>
            <w:r w:rsidR="00C40921" w:rsidRPr="00040253">
              <w:rPr>
                <w:noProof/>
                <w:lang w:val="en-GB"/>
              </w:rPr>
              <w:t>Observations with Missing Values</w:t>
            </w:r>
          </w:p>
          <w:p w14:paraId="38FD32E9" w14:textId="1E8CD708" w:rsidR="00B60755" w:rsidRPr="00040253" w:rsidRDefault="00C40921" w:rsidP="009858A7">
            <w:pPr>
              <w:pStyle w:val="BodyText"/>
              <w:rPr>
                <w:noProof/>
                <w:lang w:val="en-GB"/>
              </w:rPr>
            </w:pPr>
            <w:r w:rsidRPr="00040253">
              <w:rPr>
                <w:noProof/>
                <w:lang w:val="en-GB"/>
              </w:rPr>
              <w:t>The output generated in</w:t>
            </w:r>
            <w:r w:rsidR="00276C65" w:rsidRPr="00040253">
              <w:rPr>
                <w:noProof/>
                <w:lang w:val="en-GB"/>
              </w:rPr>
              <w:t xml:space="preserve"> </w:t>
            </w:r>
            <w:r w:rsidR="00276C65" w:rsidRPr="00947157">
              <w:rPr>
                <w:noProof/>
                <w:lang w:val="en-GB"/>
              </w:rPr>
              <w:fldChar w:fldCharType="begin"/>
            </w:r>
            <w:r w:rsidR="00276C65" w:rsidRPr="00040253">
              <w:rPr>
                <w:noProof/>
                <w:lang w:val="en-GB"/>
              </w:rPr>
              <w:instrText xml:space="preserve"> REF _Ref62729891 \h </w:instrText>
            </w:r>
            <w:r w:rsidR="00276C65" w:rsidRPr="00947157">
              <w:rPr>
                <w:noProof/>
                <w:lang w:val="en-GB"/>
              </w:rPr>
            </w:r>
            <w:r w:rsidR="00276C65" w:rsidRPr="00947157">
              <w:rPr>
                <w:noProof/>
                <w:lang w:val="en-GB"/>
              </w:rPr>
              <w:fldChar w:fldCharType="separate"/>
            </w:r>
            <w:r w:rsidR="00B60DB2" w:rsidRPr="00040253">
              <w:rPr>
                <w:noProof/>
                <w:lang w:val="en-GB"/>
              </w:rPr>
              <w:t>Figure 4.34</w:t>
            </w:r>
            <w:r w:rsidR="00276C65" w:rsidRPr="00947157">
              <w:rPr>
                <w:noProof/>
                <w:lang w:val="en-GB"/>
              </w:rPr>
              <w:fldChar w:fldCharType="end"/>
            </w:r>
            <w:r w:rsidR="00276C65" w:rsidRPr="00040253">
              <w:rPr>
                <w:noProof/>
                <w:lang w:val="en-GB"/>
              </w:rPr>
              <w:t xml:space="preserve"> </w:t>
            </w:r>
            <w:r w:rsidRPr="00040253">
              <w:rPr>
                <w:noProof/>
                <w:lang w:val="en-GB"/>
              </w:rPr>
              <w:t xml:space="preserve">is rather not satisfactory since </w:t>
            </w:r>
            <w:r w:rsidR="00063833" w:rsidRPr="00040253">
              <w:rPr>
                <w:noProof/>
                <w:lang w:val="en-GB"/>
              </w:rPr>
              <w:t>we only see</w:t>
            </w:r>
            <w:r w:rsidR="00733D05" w:rsidRPr="00040253">
              <w:rPr>
                <w:noProof/>
                <w:lang w:val="en-GB"/>
              </w:rPr>
              <w:t xml:space="preserve"> the returned Boolean value </w:t>
            </w:r>
            <w:r w:rsidR="001728FF" w:rsidRPr="00040253">
              <w:rPr>
                <w:noProof/>
                <w:lang w:val="en-GB"/>
              </w:rPr>
              <w:t xml:space="preserve">from the chained methods </w:t>
            </w:r>
            <w:r w:rsidR="001728FF" w:rsidRPr="00040253">
              <w:rPr>
                <w:rFonts w:ascii="Consolas" w:hAnsi="Consolas"/>
                <w:noProof/>
                <w:lang w:val="en-GB"/>
              </w:rPr>
              <w:t>.isnull().any(axis</w:t>
            </w:r>
            <w:r w:rsidR="001728FF" w:rsidRPr="00910CFB">
              <w:rPr>
                <w:noProof/>
                <w:lang w:val="en-GB"/>
              </w:rPr>
              <w:t xml:space="preserve"> </w:t>
            </w:r>
            <w:r w:rsidR="001728FF" w:rsidRPr="00040253">
              <w:rPr>
                <w:rFonts w:ascii="Consolas" w:hAnsi="Consolas"/>
                <w:noProof/>
                <w:lang w:val="en-GB"/>
              </w:rPr>
              <w:t>=</w:t>
            </w:r>
            <w:r w:rsidR="001728FF" w:rsidRPr="00910CFB">
              <w:rPr>
                <w:noProof/>
                <w:lang w:val="en-GB"/>
              </w:rPr>
              <w:t xml:space="preserve"> </w:t>
            </w:r>
            <w:r w:rsidR="001728FF" w:rsidRPr="00040253">
              <w:rPr>
                <w:rFonts w:ascii="Consolas" w:hAnsi="Consolas"/>
                <w:noProof/>
                <w:lang w:val="en-GB"/>
              </w:rPr>
              <w:t>1)</w:t>
            </w:r>
            <w:r w:rsidR="001728FF" w:rsidRPr="00040253">
              <w:rPr>
                <w:noProof/>
                <w:lang w:val="en-GB"/>
              </w:rPr>
              <w:t xml:space="preserve">. </w:t>
            </w:r>
            <w:r w:rsidR="004B6B69" w:rsidRPr="00040253">
              <w:rPr>
                <w:noProof/>
                <w:lang w:val="en-GB"/>
              </w:rPr>
              <w:t xml:space="preserve">Furthermore, </w:t>
            </w:r>
            <w:r w:rsidR="00793E00" w:rsidRPr="00040253">
              <w:rPr>
                <w:noProof/>
                <w:lang w:val="en-GB"/>
              </w:rPr>
              <w:t xml:space="preserve">it is only </w:t>
            </w:r>
            <w:r w:rsidR="006E2434" w:rsidRPr="00040253">
              <w:rPr>
                <w:noProof/>
                <w:lang w:val="en-GB"/>
              </w:rPr>
              <w:t xml:space="preserve">useful </w:t>
            </w:r>
            <w:r w:rsidR="00793E00" w:rsidRPr="00040253">
              <w:rPr>
                <w:noProof/>
                <w:lang w:val="en-GB"/>
              </w:rPr>
              <w:t xml:space="preserve">to us if </w:t>
            </w:r>
            <w:r w:rsidR="008F709E" w:rsidRPr="00040253">
              <w:rPr>
                <w:noProof/>
                <w:lang w:val="en-GB"/>
              </w:rPr>
              <w:t xml:space="preserve">the rows </w:t>
            </w:r>
            <w:r w:rsidR="006E2434" w:rsidRPr="00040253">
              <w:rPr>
                <w:noProof/>
                <w:lang w:val="en-GB"/>
              </w:rPr>
              <w:t xml:space="preserve">with missing values are selected from </w:t>
            </w:r>
            <w:r w:rsidR="00793E00" w:rsidRPr="00040253">
              <w:rPr>
                <w:noProof/>
                <w:lang w:val="en-GB"/>
              </w:rPr>
              <w:t>the</w:t>
            </w:r>
            <w:r w:rsidR="00CD3B69" w:rsidRPr="00040253">
              <w:rPr>
                <w:noProof/>
                <w:lang w:val="en-GB"/>
              </w:rPr>
              <w:t xml:space="preserve"> DataFrame</w:t>
            </w:r>
            <w:r w:rsidR="00B60755" w:rsidRPr="00040253">
              <w:rPr>
                <w:noProof/>
                <w:lang w:val="en-GB"/>
              </w:rPr>
              <w:t>.</w:t>
            </w:r>
            <w:r w:rsidR="00276C65" w:rsidRPr="00040253">
              <w:rPr>
                <w:noProof/>
                <w:lang w:val="en-GB"/>
              </w:rPr>
              <w:t xml:space="preserve"> </w:t>
            </w:r>
            <w:r w:rsidR="00E3739C" w:rsidRPr="00040253">
              <w:rPr>
                <w:noProof/>
                <w:lang w:val="en-GB"/>
              </w:rPr>
              <w:t>As a result, we need</w:t>
            </w:r>
            <w:r w:rsidR="00C11135" w:rsidRPr="00040253">
              <w:rPr>
                <w:noProof/>
                <w:lang w:val="en-GB"/>
              </w:rPr>
              <w:t xml:space="preserve"> to filter </w:t>
            </w:r>
            <w:r w:rsidR="00C11135" w:rsidRPr="00377C3C">
              <w:rPr>
                <w:rFonts w:ascii="Consolas" w:hAnsi="Consolas"/>
                <w:noProof/>
                <w:lang w:val="en-GB"/>
              </w:rPr>
              <w:t>census</w:t>
            </w:r>
            <w:r w:rsidR="00C11135" w:rsidRPr="00040253">
              <w:rPr>
                <w:noProof/>
                <w:lang w:val="en-GB"/>
              </w:rPr>
              <w:t xml:space="preserve"> with the </w:t>
            </w:r>
            <w:r w:rsidR="003001A8" w:rsidRPr="00040253">
              <w:rPr>
                <w:noProof/>
                <w:lang w:val="en-GB"/>
              </w:rPr>
              <w:t>results above.</w:t>
            </w:r>
          </w:p>
          <w:p w14:paraId="48A1BBE2" w14:textId="77777777" w:rsidR="003001A8" w:rsidRPr="00947157" w:rsidRDefault="00E5668E" w:rsidP="00E5668E">
            <w:pPr>
              <w:pStyle w:val="Figure-Image-Upper"/>
              <w:rPr>
                <w:lang w:val="en-GB"/>
              </w:rPr>
            </w:pPr>
            <w:r w:rsidRPr="00947157">
              <w:drawing>
                <wp:inline distT="0" distB="0" distL="0" distR="0" wp14:anchorId="488210AA" wp14:editId="3C2F34E0">
                  <wp:extent cx="5580000" cy="2869552"/>
                  <wp:effectExtent l="19050" t="19050" r="20955"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844" t="20723" r="2364" b="4479"/>
                          <a:stretch/>
                        </pic:blipFill>
                        <pic:spPr bwMode="auto">
                          <a:xfrm>
                            <a:off x="0" y="0"/>
                            <a:ext cx="5580000" cy="286955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2D4E7D3" w14:textId="2277BBDE" w:rsidR="00E5668E" w:rsidRPr="00040253" w:rsidRDefault="00E5668E" w:rsidP="00E5668E">
            <w:pPr>
              <w:pStyle w:val="Caption"/>
              <w:rPr>
                <w:noProof/>
                <w:lang w:val="en-GB"/>
              </w:rPr>
            </w:pPr>
            <w:bookmarkStart w:id="38" w:name="_Ref62746415"/>
            <w:r w:rsidRPr="00040253">
              <w:rPr>
                <w:noProof/>
                <w:lang w:val="en-GB"/>
              </w:rPr>
              <w:t>Figure 4.</w:t>
            </w:r>
            <w:r w:rsidR="00502442" w:rsidRPr="00947157">
              <w:rPr>
                <w:noProof/>
                <w:lang w:val="en-GB"/>
              </w:rPr>
              <w:fldChar w:fldCharType="begin"/>
            </w:r>
            <w:r w:rsidR="00502442" w:rsidRPr="00040253">
              <w:rPr>
                <w:noProof/>
                <w:lang w:val="en-GB"/>
              </w:rPr>
              <w:instrText xml:space="preserve"> SEQ Figure \* ARABIC </w:instrText>
            </w:r>
            <w:r w:rsidR="00502442" w:rsidRPr="00947157">
              <w:rPr>
                <w:noProof/>
                <w:lang w:val="en-GB"/>
              </w:rPr>
              <w:fldChar w:fldCharType="separate"/>
            </w:r>
            <w:r w:rsidR="00B60DB2" w:rsidRPr="00040253">
              <w:rPr>
                <w:noProof/>
                <w:lang w:val="en-GB"/>
              </w:rPr>
              <w:t>35</w:t>
            </w:r>
            <w:r w:rsidR="00502442" w:rsidRPr="00947157">
              <w:rPr>
                <w:noProof/>
                <w:lang w:val="en-GB"/>
              </w:rPr>
              <w:fldChar w:fldCharType="end"/>
            </w:r>
            <w:bookmarkEnd w:id="38"/>
            <w:r w:rsidRPr="00040253">
              <w:rPr>
                <w:noProof/>
                <w:lang w:val="en-GB"/>
              </w:rPr>
              <w:t xml:space="preserve"> </w:t>
            </w:r>
            <w:r w:rsidR="00A14AA6" w:rsidRPr="00040253">
              <w:rPr>
                <w:noProof/>
                <w:lang w:val="en-GB"/>
              </w:rPr>
              <w:t>Selecting</w:t>
            </w:r>
            <w:r w:rsidRPr="00040253">
              <w:rPr>
                <w:noProof/>
                <w:lang w:val="en-GB"/>
              </w:rPr>
              <w:t xml:space="preserve"> Observations with Missing Values</w:t>
            </w:r>
            <w:r w:rsidR="00341160">
              <w:rPr>
                <w:noProof/>
                <w:lang w:val="en-GB"/>
              </w:rPr>
              <w:t xml:space="preserve"> from a DataFrame</w:t>
            </w:r>
          </w:p>
          <w:p w14:paraId="6C15BA21" w14:textId="08E47B4E" w:rsidR="00583B43" w:rsidRPr="00040253" w:rsidRDefault="006F3A22" w:rsidP="00E5668E">
            <w:pPr>
              <w:pStyle w:val="BodyText"/>
              <w:rPr>
                <w:noProof/>
                <w:lang w:val="en-GB"/>
              </w:rPr>
            </w:pPr>
            <w:r w:rsidRPr="00040253">
              <w:rPr>
                <w:noProof/>
                <w:lang w:val="en-GB"/>
              </w:rPr>
              <w:lastRenderedPageBreak/>
              <w:t>F</w:t>
            </w:r>
            <w:r w:rsidR="00317BF4" w:rsidRPr="00040253">
              <w:rPr>
                <w:noProof/>
                <w:lang w:val="en-GB"/>
              </w:rPr>
              <w:t xml:space="preserve">irst, we </w:t>
            </w:r>
            <w:r w:rsidR="00625439" w:rsidRPr="00040253">
              <w:rPr>
                <w:noProof/>
                <w:lang w:val="en-GB"/>
              </w:rPr>
              <w:t>save</w:t>
            </w:r>
            <w:r w:rsidR="00317BF4" w:rsidRPr="00040253">
              <w:rPr>
                <w:noProof/>
                <w:lang w:val="en-GB"/>
              </w:rPr>
              <w:t xml:space="preserve"> the </w:t>
            </w:r>
            <w:r w:rsidR="00E5668E" w:rsidRPr="00040253">
              <w:rPr>
                <w:noProof/>
                <w:lang w:val="en-GB"/>
              </w:rPr>
              <w:t xml:space="preserve">output generated in </w:t>
            </w:r>
            <w:r w:rsidR="00E5668E" w:rsidRPr="00947157">
              <w:rPr>
                <w:noProof/>
                <w:lang w:val="en-GB"/>
              </w:rPr>
              <w:fldChar w:fldCharType="begin"/>
            </w:r>
            <w:r w:rsidR="00E5668E" w:rsidRPr="00040253">
              <w:rPr>
                <w:noProof/>
                <w:lang w:val="en-GB"/>
              </w:rPr>
              <w:instrText xml:space="preserve"> REF _Ref62729891 \h </w:instrText>
            </w:r>
            <w:r w:rsidR="00E5668E" w:rsidRPr="00947157">
              <w:rPr>
                <w:noProof/>
                <w:lang w:val="en-GB"/>
              </w:rPr>
            </w:r>
            <w:r w:rsidR="00E5668E" w:rsidRPr="00947157">
              <w:rPr>
                <w:noProof/>
                <w:lang w:val="en-GB"/>
              </w:rPr>
              <w:fldChar w:fldCharType="separate"/>
            </w:r>
            <w:r w:rsidR="00B60DB2" w:rsidRPr="00040253">
              <w:rPr>
                <w:noProof/>
                <w:lang w:val="en-GB"/>
              </w:rPr>
              <w:t>Figure 4.34</w:t>
            </w:r>
            <w:r w:rsidR="00E5668E" w:rsidRPr="00947157">
              <w:rPr>
                <w:noProof/>
                <w:lang w:val="en-GB"/>
              </w:rPr>
              <w:fldChar w:fldCharType="end"/>
            </w:r>
            <w:r w:rsidR="00E5668E" w:rsidRPr="00040253">
              <w:rPr>
                <w:noProof/>
                <w:lang w:val="en-GB"/>
              </w:rPr>
              <w:t xml:space="preserve"> </w:t>
            </w:r>
            <w:r w:rsidR="002053C9" w:rsidRPr="00040253">
              <w:rPr>
                <w:noProof/>
                <w:lang w:val="en-GB"/>
              </w:rPr>
              <w:t>as</w:t>
            </w:r>
            <w:r w:rsidR="009352E4" w:rsidRPr="00040253">
              <w:rPr>
                <w:noProof/>
                <w:lang w:val="en-GB"/>
              </w:rPr>
              <w:t xml:space="preserve"> an object named</w:t>
            </w:r>
            <w:r w:rsidR="002053C9" w:rsidRPr="00040253">
              <w:rPr>
                <w:noProof/>
                <w:lang w:val="en-GB"/>
              </w:rPr>
              <w:t xml:space="preserve"> </w:t>
            </w:r>
            <w:r w:rsidR="002165E1" w:rsidRPr="00040253">
              <w:rPr>
                <w:rFonts w:ascii="Consolas" w:hAnsi="Consolas"/>
                <w:noProof/>
                <w:lang w:val="en-GB"/>
              </w:rPr>
              <w:t>missrow</w:t>
            </w:r>
            <w:r w:rsidR="002165E1" w:rsidRPr="00040253">
              <w:rPr>
                <w:noProof/>
                <w:lang w:val="en-GB"/>
              </w:rPr>
              <w:t xml:space="preserve">. </w:t>
            </w:r>
            <w:r w:rsidRPr="00040253">
              <w:rPr>
                <w:noProof/>
                <w:lang w:val="en-GB"/>
              </w:rPr>
              <w:t>After that</w:t>
            </w:r>
            <w:r w:rsidR="002165E1" w:rsidRPr="00040253">
              <w:rPr>
                <w:noProof/>
                <w:lang w:val="en-GB"/>
              </w:rPr>
              <w:t xml:space="preserve">, we use a Boolean mask to select only those </w:t>
            </w:r>
            <w:r w:rsidR="00B352BA" w:rsidRPr="00040253">
              <w:rPr>
                <w:noProof/>
                <w:lang w:val="en-GB"/>
              </w:rPr>
              <w:t>“</w:t>
            </w:r>
            <w:r w:rsidR="00B352BA" w:rsidRPr="00040253">
              <w:rPr>
                <w:rFonts w:ascii="Consolas" w:hAnsi="Consolas"/>
                <w:noProof/>
                <w:lang w:val="en-GB"/>
              </w:rPr>
              <w:t>True</w:t>
            </w:r>
            <w:r w:rsidR="00B352BA" w:rsidRPr="00040253">
              <w:rPr>
                <w:noProof/>
                <w:lang w:val="en-GB"/>
              </w:rPr>
              <w:t>” observations</w:t>
            </w:r>
            <w:r w:rsidR="00031DC2" w:rsidRPr="00040253">
              <w:rPr>
                <w:noProof/>
                <w:lang w:val="en-GB"/>
              </w:rPr>
              <w:t xml:space="preserve"> from </w:t>
            </w:r>
            <w:r w:rsidR="00031DC2" w:rsidRPr="00040253">
              <w:rPr>
                <w:rFonts w:ascii="Consolas" w:hAnsi="Consolas"/>
                <w:noProof/>
                <w:lang w:val="en-GB"/>
              </w:rPr>
              <w:t>missrow</w:t>
            </w:r>
            <w:r w:rsidR="00B40808" w:rsidRPr="00040253">
              <w:rPr>
                <w:noProof/>
                <w:lang w:val="en-GB"/>
              </w:rPr>
              <w:t xml:space="preserve">, </w:t>
            </w:r>
            <w:r w:rsidR="00256005">
              <w:rPr>
                <w:noProof/>
                <w:lang w:val="en-GB"/>
              </w:rPr>
              <w:t xml:space="preserve">and </w:t>
            </w:r>
            <w:r w:rsidR="00D41391" w:rsidRPr="00040253">
              <w:rPr>
                <w:noProof/>
                <w:lang w:val="en-GB"/>
              </w:rPr>
              <w:t xml:space="preserve">the </w:t>
            </w:r>
            <w:r w:rsidR="009859BC" w:rsidRPr="00040253">
              <w:rPr>
                <w:rFonts w:ascii="Consolas" w:hAnsi="Consolas"/>
                <w:noProof/>
                <w:lang w:val="en-GB"/>
              </w:rPr>
              <w:t>.index</w:t>
            </w:r>
            <w:r w:rsidR="009859BC" w:rsidRPr="00040253">
              <w:rPr>
                <w:noProof/>
                <w:lang w:val="en-GB"/>
              </w:rPr>
              <w:t xml:space="preserve"> </w:t>
            </w:r>
            <w:r w:rsidR="00D41391" w:rsidRPr="00040253">
              <w:rPr>
                <w:noProof/>
                <w:lang w:val="en-GB"/>
              </w:rPr>
              <w:t xml:space="preserve">method </w:t>
            </w:r>
            <w:r w:rsidR="0014259D">
              <w:rPr>
                <w:noProof/>
                <w:lang w:val="en-GB"/>
              </w:rPr>
              <w:t xml:space="preserve">will </w:t>
            </w:r>
            <w:r w:rsidR="0071227E" w:rsidRPr="00040253">
              <w:rPr>
                <w:noProof/>
                <w:lang w:val="en-GB"/>
              </w:rPr>
              <w:t xml:space="preserve">then </w:t>
            </w:r>
            <w:r w:rsidR="00B40808" w:rsidRPr="00040253">
              <w:rPr>
                <w:noProof/>
                <w:lang w:val="en-GB"/>
              </w:rPr>
              <w:t>return the corresponding row indices to us for selection.</w:t>
            </w:r>
            <w:r w:rsidR="004F5C65" w:rsidRPr="00040253">
              <w:rPr>
                <w:noProof/>
                <w:lang w:val="en-GB"/>
              </w:rPr>
              <w:t xml:space="preserve"> Eventually, we apply these </w:t>
            </w:r>
            <w:r w:rsidR="00D83BCA" w:rsidRPr="00040253">
              <w:rPr>
                <w:noProof/>
                <w:lang w:val="en-GB"/>
              </w:rPr>
              <w:t xml:space="preserve">row </w:t>
            </w:r>
            <w:r w:rsidR="004F5C65" w:rsidRPr="00040253">
              <w:rPr>
                <w:noProof/>
                <w:lang w:val="en-GB"/>
              </w:rPr>
              <w:t xml:space="preserve">indices </w:t>
            </w:r>
            <w:r w:rsidR="00D83BCA" w:rsidRPr="00040253">
              <w:rPr>
                <w:noProof/>
                <w:lang w:val="en-GB"/>
              </w:rPr>
              <w:t xml:space="preserve">to subset </w:t>
            </w:r>
            <w:r w:rsidR="00D83BCA" w:rsidRPr="00040253">
              <w:rPr>
                <w:rFonts w:ascii="Consolas" w:hAnsi="Consolas"/>
                <w:noProof/>
                <w:lang w:val="en-GB"/>
              </w:rPr>
              <w:t>census</w:t>
            </w:r>
            <w:r w:rsidR="00D83BCA" w:rsidRPr="00040253">
              <w:rPr>
                <w:noProof/>
                <w:lang w:val="en-GB"/>
              </w:rPr>
              <w:t xml:space="preserve">. </w:t>
            </w:r>
            <w:r w:rsidR="00583B43" w:rsidRPr="00040253">
              <w:rPr>
                <w:noProof/>
                <w:lang w:val="en-GB"/>
              </w:rPr>
              <w:t xml:space="preserve">If we wish to </w:t>
            </w:r>
            <w:r w:rsidR="008A7E8F" w:rsidRPr="00040253">
              <w:rPr>
                <w:noProof/>
                <w:lang w:val="en-GB"/>
              </w:rPr>
              <w:t>work on this subset of the DataFrame</w:t>
            </w:r>
            <w:r w:rsidR="00DE738C" w:rsidRPr="00040253">
              <w:rPr>
                <w:noProof/>
                <w:lang w:val="en-GB"/>
              </w:rPr>
              <w:t xml:space="preserve"> further</w:t>
            </w:r>
            <w:r w:rsidR="008A7E8F" w:rsidRPr="00040253">
              <w:rPr>
                <w:noProof/>
                <w:lang w:val="en-GB"/>
              </w:rPr>
              <w:t xml:space="preserve">, we can </w:t>
            </w:r>
            <w:r w:rsidR="0077731C" w:rsidRPr="00040253">
              <w:rPr>
                <w:noProof/>
                <w:lang w:val="en-GB"/>
              </w:rPr>
              <w:t xml:space="preserve">also </w:t>
            </w:r>
            <w:r w:rsidR="008A7E8F" w:rsidRPr="00040253">
              <w:rPr>
                <w:noProof/>
                <w:lang w:val="en-GB"/>
              </w:rPr>
              <w:t xml:space="preserve">assign it to an object </w:t>
            </w:r>
            <w:r w:rsidR="002140F3" w:rsidRPr="00040253">
              <w:rPr>
                <w:noProof/>
                <w:lang w:val="en-GB"/>
              </w:rPr>
              <w:t>in the second line</w:t>
            </w:r>
            <w:r w:rsidR="00A1777A" w:rsidRPr="00040253">
              <w:rPr>
                <w:noProof/>
                <w:lang w:val="en-GB"/>
              </w:rPr>
              <w:t xml:space="preserve"> of our code</w:t>
            </w:r>
            <w:r w:rsidR="002140F3" w:rsidRPr="00040253">
              <w:rPr>
                <w:noProof/>
                <w:lang w:val="en-GB"/>
              </w:rPr>
              <w:t>.</w:t>
            </w:r>
          </w:p>
          <w:p w14:paraId="6D71C0A2" w14:textId="776B19BF" w:rsidR="00E5668E" w:rsidRPr="00040253" w:rsidRDefault="00A93B12" w:rsidP="00E5668E">
            <w:pPr>
              <w:pStyle w:val="BodyText"/>
              <w:rPr>
                <w:noProof/>
                <w:lang w:val="en-GB"/>
              </w:rPr>
            </w:pPr>
            <w:r w:rsidRPr="00040253">
              <w:rPr>
                <w:noProof/>
                <w:lang w:val="en-GB"/>
              </w:rPr>
              <w:t>Taken f</w:t>
            </w:r>
            <w:r w:rsidR="00D83BCA" w:rsidRPr="00040253">
              <w:rPr>
                <w:noProof/>
                <w:lang w:val="en-GB"/>
              </w:rPr>
              <w:t>rom</w:t>
            </w:r>
            <w:r w:rsidR="00583B43" w:rsidRPr="00040253">
              <w:rPr>
                <w:noProof/>
                <w:lang w:val="en-GB"/>
              </w:rPr>
              <w:t xml:space="preserve"> </w:t>
            </w:r>
            <w:r w:rsidR="00583B43" w:rsidRPr="00947157">
              <w:rPr>
                <w:noProof/>
                <w:lang w:val="en-GB"/>
              </w:rPr>
              <w:fldChar w:fldCharType="begin"/>
            </w:r>
            <w:r w:rsidR="00583B43" w:rsidRPr="00040253">
              <w:rPr>
                <w:noProof/>
                <w:lang w:val="en-GB"/>
              </w:rPr>
              <w:instrText xml:space="preserve"> REF _Ref62746415 \h </w:instrText>
            </w:r>
            <w:r w:rsidR="00583B43" w:rsidRPr="00947157">
              <w:rPr>
                <w:noProof/>
                <w:lang w:val="en-GB"/>
              </w:rPr>
            </w:r>
            <w:r w:rsidR="00583B43" w:rsidRPr="00947157">
              <w:rPr>
                <w:noProof/>
                <w:lang w:val="en-GB"/>
              </w:rPr>
              <w:fldChar w:fldCharType="separate"/>
            </w:r>
            <w:r w:rsidR="00B60DB2" w:rsidRPr="00040253">
              <w:rPr>
                <w:noProof/>
                <w:lang w:val="en-GB"/>
              </w:rPr>
              <w:t>Figure 4.35</w:t>
            </w:r>
            <w:r w:rsidR="00583B43" w:rsidRPr="00947157">
              <w:rPr>
                <w:noProof/>
                <w:lang w:val="en-GB"/>
              </w:rPr>
              <w:fldChar w:fldCharType="end"/>
            </w:r>
            <w:r w:rsidR="00D83BCA" w:rsidRPr="00040253">
              <w:rPr>
                <w:noProof/>
                <w:lang w:val="en-GB"/>
              </w:rPr>
              <w:t xml:space="preserve">, </w:t>
            </w:r>
            <w:r w:rsidR="000121CC" w:rsidRPr="00040253">
              <w:rPr>
                <w:noProof/>
                <w:lang w:val="en-GB"/>
              </w:rPr>
              <w:t xml:space="preserve">there are a total of 3620 rows </w:t>
            </w:r>
            <w:r w:rsidR="0078124A" w:rsidRPr="00040253">
              <w:rPr>
                <w:noProof/>
                <w:lang w:val="en-GB"/>
              </w:rPr>
              <w:t>with</w:t>
            </w:r>
            <w:r w:rsidR="009370F4" w:rsidRPr="00040253">
              <w:rPr>
                <w:noProof/>
                <w:lang w:val="en-GB"/>
              </w:rPr>
              <w:t xml:space="preserve"> at least one missing value in </w:t>
            </w:r>
            <w:r w:rsidR="009370F4" w:rsidRPr="00040253">
              <w:rPr>
                <w:rFonts w:ascii="Consolas" w:hAnsi="Consolas"/>
                <w:noProof/>
                <w:lang w:val="en-GB"/>
              </w:rPr>
              <w:t>workclass</w:t>
            </w:r>
            <w:r w:rsidR="009370F4" w:rsidRPr="00040253">
              <w:rPr>
                <w:noProof/>
                <w:lang w:val="en-GB"/>
              </w:rPr>
              <w:t xml:space="preserve">, </w:t>
            </w:r>
            <w:r w:rsidR="009370F4" w:rsidRPr="00040253">
              <w:rPr>
                <w:rFonts w:ascii="Consolas" w:hAnsi="Consolas"/>
                <w:noProof/>
                <w:lang w:val="en-GB"/>
              </w:rPr>
              <w:t>occupation</w:t>
            </w:r>
            <w:r w:rsidR="009370F4" w:rsidRPr="00040253">
              <w:rPr>
                <w:noProof/>
                <w:lang w:val="en-GB"/>
              </w:rPr>
              <w:t xml:space="preserve">, and </w:t>
            </w:r>
            <w:r w:rsidR="009370F4" w:rsidRPr="00040253">
              <w:rPr>
                <w:rFonts w:ascii="Consolas" w:hAnsi="Consolas"/>
                <w:noProof/>
                <w:lang w:val="en-GB"/>
              </w:rPr>
              <w:t>native-country</w:t>
            </w:r>
            <w:r w:rsidR="009370F4" w:rsidRPr="00040253">
              <w:rPr>
                <w:noProof/>
                <w:lang w:val="en-GB"/>
              </w:rPr>
              <w:t xml:space="preserve">. We can </w:t>
            </w:r>
            <w:r w:rsidR="0078124A" w:rsidRPr="00040253">
              <w:rPr>
                <w:noProof/>
                <w:lang w:val="en-GB"/>
              </w:rPr>
              <w:t>now</w:t>
            </w:r>
            <w:r w:rsidR="005F68A4" w:rsidRPr="00040253">
              <w:rPr>
                <w:noProof/>
                <w:lang w:val="en-GB"/>
              </w:rPr>
              <w:t xml:space="preserve"> </w:t>
            </w:r>
            <w:r w:rsidR="00FA232A" w:rsidRPr="00040253">
              <w:rPr>
                <w:noProof/>
                <w:lang w:val="en-GB"/>
              </w:rPr>
              <w:t xml:space="preserve">study the </w:t>
            </w:r>
            <w:r w:rsidR="005F68A4" w:rsidRPr="00040253">
              <w:rPr>
                <w:noProof/>
                <w:lang w:val="en-GB"/>
              </w:rPr>
              <w:t xml:space="preserve">data </w:t>
            </w:r>
            <w:r w:rsidR="00FA232A" w:rsidRPr="00040253">
              <w:rPr>
                <w:noProof/>
                <w:lang w:val="en-GB"/>
              </w:rPr>
              <w:t>of these observations and decide on the adjustment measures</w:t>
            </w:r>
            <w:r w:rsidR="0078124A" w:rsidRPr="00040253">
              <w:rPr>
                <w:noProof/>
                <w:lang w:val="en-GB"/>
              </w:rPr>
              <w:t xml:space="preserve"> subsequently</w:t>
            </w:r>
            <w:r w:rsidR="005F68A4" w:rsidRPr="00040253">
              <w:rPr>
                <w:noProof/>
                <w:lang w:val="en-GB"/>
              </w:rPr>
              <w:t xml:space="preserve">. </w:t>
            </w:r>
          </w:p>
        </w:tc>
      </w:tr>
    </w:tbl>
    <w:p w14:paraId="5A5D311F" w14:textId="77777777" w:rsidR="00E656D5" w:rsidRPr="00947157" w:rsidRDefault="00E656D5" w:rsidP="00E656D5">
      <w:pPr>
        <w:spacing w:before="240" w:after="120"/>
        <w:jc w:val="left"/>
        <w:rPr>
          <w:b/>
          <w:noProof/>
          <w:sz w:val="28"/>
        </w:rPr>
      </w:pPr>
      <w:r w:rsidRPr="00947157">
        <w:rPr>
          <w:b/>
          <w:noProof/>
          <w:sz w:val="28"/>
        </w:rPr>
        <w:lastRenderedPageBreak/>
        <w:t>Read</w:t>
      </w:r>
    </w:p>
    <w:p w14:paraId="443257A4" w14:textId="5E820B5D" w:rsidR="00E656D5" w:rsidRPr="00947157" w:rsidRDefault="00E656D5" w:rsidP="00E656D5">
      <w:pPr>
        <w:pStyle w:val="BodyText"/>
        <w:rPr>
          <w:noProof/>
          <w:lang w:val="en-GB"/>
        </w:rPr>
      </w:pPr>
      <w:r w:rsidRPr="00947157">
        <w:rPr>
          <w:noProof/>
          <w:lang w:val="en-GB"/>
        </w:rPr>
        <w:t xml:space="preserve">Refer to the link below for more details and examples on the </w:t>
      </w:r>
      <w:r w:rsidR="00821B94" w:rsidRPr="00947157">
        <w:rPr>
          <w:rFonts w:ascii="Consolas" w:hAnsi="Consolas"/>
          <w:noProof/>
          <w:lang w:val="en-GB"/>
        </w:rPr>
        <w:t>.isnull()</w:t>
      </w:r>
      <w:r w:rsidR="003744D1" w:rsidRPr="00947157">
        <w:rPr>
          <w:rFonts w:ascii="Consolas" w:hAnsi="Consolas"/>
          <w:noProof/>
          <w:lang w:val="en-GB"/>
        </w:rPr>
        <w:t xml:space="preserve"> </w:t>
      </w:r>
      <w:r w:rsidR="00CB60BF" w:rsidRPr="00947157">
        <w:rPr>
          <w:noProof/>
          <w:lang w:val="en-GB"/>
        </w:rPr>
        <w:t>method</w:t>
      </w:r>
      <w:r w:rsidR="003744D1" w:rsidRPr="00947157">
        <w:rPr>
          <w:noProof/>
          <w:lang w:val="en-GB"/>
        </w:rPr>
        <w:t xml:space="preserve"> o</w:t>
      </w:r>
      <w:r w:rsidRPr="00947157">
        <w:rPr>
          <w:noProof/>
          <w:lang w:val="en-GB"/>
        </w:rPr>
        <w:t xml:space="preserve">f the </w:t>
      </w:r>
      <w:r w:rsidR="00CB60BF" w:rsidRPr="00947157">
        <w:rPr>
          <w:noProof/>
          <w:lang w:val="en-GB"/>
        </w:rPr>
        <w:t>pandas</w:t>
      </w:r>
      <w:r w:rsidRPr="00947157">
        <w:rPr>
          <w:noProof/>
          <w:lang w:val="en-GB"/>
        </w:rPr>
        <w:t xml:space="preserve"> package:</w:t>
      </w:r>
    </w:p>
    <w:p w14:paraId="79AB7CD0" w14:textId="363A9D06" w:rsidR="00D91001" w:rsidRPr="00947157" w:rsidRDefault="00C1123A" w:rsidP="00010F46">
      <w:pPr>
        <w:pStyle w:val="BodyText"/>
        <w:rPr>
          <w:noProof/>
          <w:lang w:val="en-GB"/>
        </w:rPr>
      </w:pPr>
      <w:hyperlink r:id="rId62" w:history="1">
        <w:r w:rsidR="00541821" w:rsidRPr="00947157">
          <w:rPr>
            <w:rStyle w:val="Hyperlink"/>
            <w:noProof/>
            <w:lang w:val="en-GB"/>
          </w:rPr>
          <w:t>https://pandas.pydata.org/pandas-docs/stable/reference/api/pandas.DataFrame.</w:t>
        </w:r>
        <w:r w:rsidR="00541821" w:rsidRPr="00947157">
          <w:rPr>
            <w:rStyle w:val="Hyperlink"/>
            <w:rFonts w:ascii="Times New Roman" w:hAnsi="Times New Roman"/>
            <w:noProof/>
            <w:lang w:val="en-GB"/>
          </w:rPr>
          <w:t>‌</w:t>
        </w:r>
        <w:r w:rsidR="00541821" w:rsidRPr="00947157">
          <w:rPr>
            <w:rStyle w:val="Hyperlink"/>
            <w:noProof/>
            <w:lang w:val="en-GB"/>
          </w:rPr>
          <w:t>isnull.html</w:t>
        </w:r>
      </w:hyperlink>
    </w:p>
    <w:p w14:paraId="268D5BB8" w14:textId="77777777" w:rsidR="00690473" w:rsidRPr="00947157" w:rsidRDefault="00690473" w:rsidP="00690473">
      <w:pPr>
        <w:pStyle w:val="BodyText"/>
        <w:rPr>
          <w:noProof/>
          <w:lang w:val="en-GB"/>
        </w:rPr>
      </w:pPr>
      <w:r w:rsidRPr="00947157">
        <w:rPr>
          <w:noProof/>
          <w:lang w:val="en-GB"/>
        </w:rPr>
        <w:t xml:space="preserve">Refer to the link below for more details and examples on the </w:t>
      </w:r>
      <w:r w:rsidRPr="00947157">
        <w:rPr>
          <w:rFonts w:ascii="Consolas" w:hAnsi="Consolas"/>
          <w:noProof/>
          <w:lang w:val="en-GB"/>
        </w:rPr>
        <w:t xml:space="preserve">.sum() </w:t>
      </w:r>
      <w:r w:rsidRPr="00947157">
        <w:rPr>
          <w:noProof/>
          <w:lang w:val="en-GB"/>
        </w:rPr>
        <w:t>method of the pandas package:</w:t>
      </w:r>
    </w:p>
    <w:p w14:paraId="18046701" w14:textId="01A6CDE5" w:rsidR="00690473" w:rsidRPr="00947157" w:rsidRDefault="00C1123A" w:rsidP="00690473">
      <w:pPr>
        <w:pStyle w:val="BodyText"/>
        <w:rPr>
          <w:noProof/>
          <w:lang w:val="en-GB"/>
        </w:rPr>
      </w:pPr>
      <w:hyperlink r:id="rId63" w:history="1">
        <w:r w:rsidR="006C3D13" w:rsidRPr="00947157">
          <w:rPr>
            <w:rStyle w:val="Hyperlink"/>
            <w:noProof/>
            <w:lang w:val="en-GB"/>
          </w:rPr>
          <w:t>https://pandas.pydata.org/pandas-docs/stable/reference/api/pandas.DataFrame.sum.</w:t>
        </w:r>
        <w:r w:rsidR="006C3D13" w:rsidRPr="00947157">
          <w:rPr>
            <w:rStyle w:val="Hyperlink"/>
            <w:rFonts w:ascii="Times New Roman" w:hAnsi="Times New Roman"/>
            <w:noProof/>
            <w:lang w:val="en-GB"/>
          </w:rPr>
          <w:t>‌</w:t>
        </w:r>
        <w:r w:rsidR="006C3D13" w:rsidRPr="00947157">
          <w:rPr>
            <w:rStyle w:val="Hyperlink"/>
            <w:noProof/>
            <w:lang w:val="en-GB"/>
          </w:rPr>
          <w:t>html</w:t>
        </w:r>
      </w:hyperlink>
    </w:p>
    <w:p w14:paraId="34F325BF" w14:textId="4C34E106" w:rsidR="00A91C9E" w:rsidRPr="00947157" w:rsidRDefault="00A91C9E" w:rsidP="00A91C9E">
      <w:pPr>
        <w:pStyle w:val="BodyText"/>
        <w:rPr>
          <w:noProof/>
          <w:lang w:val="en-GB"/>
        </w:rPr>
      </w:pPr>
      <w:r w:rsidRPr="00947157">
        <w:rPr>
          <w:noProof/>
          <w:lang w:val="en-GB"/>
        </w:rPr>
        <w:t xml:space="preserve">Refer to the link below for more details and examples on the </w:t>
      </w:r>
      <w:r w:rsidRPr="00947157">
        <w:rPr>
          <w:rFonts w:ascii="Consolas" w:hAnsi="Consolas"/>
          <w:noProof/>
          <w:lang w:val="en-GB"/>
        </w:rPr>
        <w:t xml:space="preserve">.any() </w:t>
      </w:r>
      <w:r w:rsidRPr="00947157">
        <w:rPr>
          <w:noProof/>
          <w:lang w:val="en-GB"/>
        </w:rPr>
        <w:t>method of the pandas package:</w:t>
      </w:r>
    </w:p>
    <w:p w14:paraId="4ED79BCE" w14:textId="77356E14" w:rsidR="00A91C9E" w:rsidRPr="00947157" w:rsidRDefault="00C1123A" w:rsidP="00010F46">
      <w:pPr>
        <w:pStyle w:val="BodyText"/>
        <w:rPr>
          <w:noProof/>
          <w:lang w:val="en-GB"/>
        </w:rPr>
      </w:pPr>
      <w:hyperlink r:id="rId64" w:history="1">
        <w:r w:rsidR="00A91C9E" w:rsidRPr="00947157">
          <w:rPr>
            <w:rStyle w:val="Hyperlink"/>
            <w:noProof/>
            <w:lang w:val="en-GB"/>
          </w:rPr>
          <w:t>https://pandas.pydata.org/pandas-docs/stable/reference/api/pandas.DataFrame.any.</w:t>
        </w:r>
        <w:r w:rsidR="00A91C9E" w:rsidRPr="00947157">
          <w:rPr>
            <w:rStyle w:val="Hyperlink"/>
            <w:rFonts w:ascii="Times New Roman" w:hAnsi="Times New Roman"/>
            <w:noProof/>
            <w:lang w:val="en-GB"/>
          </w:rPr>
          <w:t>‌</w:t>
        </w:r>
        <w:r w:rsidR="00A91C9E" w:rsidRPr="00947157">
          <w:rPr>
            <w:rStyle w:val="Hyperlink"/>
            <w:noProof/>
            <w:lang w:val="en-GB"/>
          </w:rPr>
          <w:t>html</w:t>
        </w:r>
      </w:hyperlink>
    </w:p>
    <w:p w14:paraId="3D406C87" w14:textId="5F266AB1" w:rsidR="00010F46" w:rsidRPr="00947157" w:rsidRDefault="00010F46" w:rsidP="00010F46">
      <w:pPr>
        <w:pStyle w:val="BodyText"/>
        <w:rPr>
          <w:noProof/>
          <w:lang w:val="en-GB"/>
        </w:rPr>
      </w:pPr>
      <w:r w:rsidRPr="00947157">
        <w:rPr>
          <w:noProof/>
          <w:lang w:val="en-GB"/>
        </w:rPr>
        <w:t xml:space="preserve">Refer to the link below for the </w:t>
      </w:r>
      <w:r w:rsidR="00376B0E" w:rsidRPr="00947157">
        <w:rPr>
          <w:rFonts w:ascii="Consolas" w:hAnsi="Consolas"/>
          <w:noProof/>
          <w:lang w:val="en-GB"/>
        </w:rPr>
        <w:t>index</w:t>
      </w:r>
      <w:r w:rsidRPr="00947157">
        <w:rPr>
          <w:rFonts w:ascii="Consolas" w:hAnsi="Consolas"/>
          <w:noProof/>
          <w:lang w:val="en-GB"/>
        </w:rPr>
        <w:t xml:space="preserve">() </w:t>
      </w:r>
      <w:r w:rsidR="00376B0E" w:rsidRPr="00947157">
        <w:rPr>
          <w:noProof/>
          <w:lang w:val="en-GB"/>
        </w:rPr>
        <w:t>method</w:t>
      </w:r>
      <w:r w:rsidRPr="00947157">
        <w:rPr>
          <w:noProof/>
          <w:lang w:val="en-GB"/>
        </w:rPr>
        <w:t xml:space="preserve"> of the </w:t>
      </w:r>
      <w:r w:rsidR="00376B0E" w:rsidRPr="00947157">
        <w:rPr>
          <w:noProof/>
          <w:lang w:val="en-GB"/>
        </w:rPr>
        <w:t>pandas</w:t>
      </w:r>
      <w:r w:rsidRPr="00947157">
        <w:rPr>
          <w:noProof/>
          <w:lang w:val="en-GB"/>
        </w:rPr>
        <w:t xml:space="preserve"> package:</w:t>
      </w:r>
    </w:p>
    <w:p w14:paraId="74B234D8" w14:textId="57CCF5B1" w:rsidR="00721CD8" w:rsidRPr="00947157" w:rsidRDefault="00C1123A" w:rsidP="0027515C">
      <w:pPr>
        <w:pStyle w:val="BodyText"/>
        <w:rPr>
          <w:noProof/>
          <w:lang w:val="en-GB"/>
        </w:rPr>
      </w:pPr>
      <w:hyperlink r:id="rId65" w:history="1">
        <w:r w:rsidR="00F56169" w:rsidRPr="00947157">
          <w:rPr>
            <w:rStyle w:val="Hyperlink"/>
            <w:noProof/>
            <w:lang w:val="en-GB"/>
          </w:rPr>
          <w:t>https://pandas.pydata.org/pandas-docs/stable/reference/api/pandas.DataFrame.</w:t>
        </w:r>
        <w:r w:rsidR="00F56169" w:rsidRPr="00947157">
          <w:rPr>
            <w:rStyle w:val="Hyperlink"/>
            <w:rFonts w:ascii="Times New Roman" w:hAnsi="Times New Roman"/>
            <w:noProof/>
            <w:lang w:val="en-GB"/>
          </w:rPr>
          <w:t>‌</w:t>
        </w:r>
        <w:r w:rsidR="00F56169" w:rsidRPr="00947157">
          <w:rPr>
            <w:rStyle w:val="Hyperlink"/>
            <w:noProof/>
            <w:lang w:val="en-GB"/>
          </w:rPr>
          <w:t>index.html</w:t>
        </w:r>
      </w:hyperlink>
    </w:p>
    <w:p w14:paraId="25C2FF99" w14:textId="5CBD85C7" w:rsidR="00FC1719" w:rsidRPr="00947157" w:rsidRDefault="003365B1" w:rsidP="007D7584">
      <w:pPr>
        <w:pStyle w:val="Heading3"/>
        <w:tabs>
          <w:tab w:val="left" w:pos="709"/>
        </w:tabs>
        <w:rPr>
          <w:noProof/>
          <w:lang w:val="en-GB"/>
        </w:rPr>
      </w:pPr>
      <w:r w:rsidRPr="00947157">
        <w:rPr>
          <w:noProof/>
          <w:lang w:val="en-GB"/>
        </w:rPr>
        <w:lastRenderedPageBreak/>
        <w:t>4</w:t>
      </w:r>
      <w:r w:rsidR="00FC1719" w:rsidRPr="00947157">
        <w:rPr>
          <w:noProof/>
          <w:lang w:val="en-GB"/>
        </w:rPr>
        <w:t>.3</w:t>
      </w:r>
      <w:r w:rsidR="00FC1719" w:rsidRPr="00947157">
        <w:rPr>
          <w:noProof/>
          <w:lang w:val="en-GB"/>
        </w:rPr>
        <w:tab/>
      </w:r>
      <w:r w:rsidR="00083300" w:rsidRPr="00947157">
        <w:rPr>
          <w:noProof/>
          <w:lang w:val="en-GB"/>
        </w:rPr>
        <w:t>Replacing</w:t>
      </w:r>
      <w:r w:rsidR="00FC1719" w:rsidRPr="00947157">
        <w:rPr>
          <w:noProof/>
          <w:lang w:val="en-GB"/>
        </w:rPr>
        <w:t xml:space="preserve"> Missing </w:t>
      </w:r>
      <w:r w:rsidR="00083300" w:rsidRPr="00947157">
        <w:rPr>
          <w:noProof/>
          <w:lang w:val="en-GB"/>
        </w:rPr>
        <w:t>Values</w:t>
      </w:r>
    </w:p>
    <w:p w14:paraId="74463531" w14:textId="25373775" w:rsidR="00E2576E" w:rsidRPr="00882D2B" w:rsidRDefault="00723001" w:rsidP="00FC1719">
      <w:pPr>
        <w:pStyle w:val="BodyText"/>
        <w:rPr>
          <w:noProof/>
          <w:lang w:val="en-GB"/>
        </w:rPr>
      </w:pPr>
      <w:r w:rsidRPr="00947157">
        <w:rPr>
          <w:noProof/>
          <w:lang w:val="en-GB"/>
        </w:rPr>
        <w:t xml:space="preserve">After </w:t>
      </w:r>
      <w:r w:rsidR="00D51BE1" w:rsidRPr="00947157">
        <w:rPr>
          <w:noProof/>
          <w:lang w:val="en-GB"/>
        </w:rPr>
        <w:t xml:space="preserve">checking the existence </w:t>
      </w:r>
      <w:r w:rsidR="00C26026" w:rsidRPr="00947157">
        <w:rPr>
          <w:noProof/>
          <w:lang w:val="en-GB"/>
        </w:rPr>
        <w:t xml:space="preserve">of missing values in a DataFrame </w:t>
      </w:r>
      <w:r w:rsidR="00D51BE1" w:rsidRPr="00947157">
        <w:rPr>
          <w:noProof/>
          <w:lang w:val="en-GB"/>
        </w:rPr>
        <w:t xml:space="preserve">and </w:t>
      </w:r>
      <w:r w:rsidRPr="00947157">
        <w:rPr>
          <w:noProof/>
          <w:lang w:val="en-GB"/>
        </w:rPr>
        <w:t>locating</w:t>
      </w:r>
      <w:r w:rsidR="00C26026" w:rsidRPr="00947157">
        <w:rPr>
          <w:noProof/>
          <w:lang w:val="en-GB"/>
        </w:rPr>
        <w:t xml:space="preserve"> them</w:t>
      </w:r>
      <w:r w:rsidRPr="00947157">
        <w:rPr>
          <w:noProof/>
          <w:lang w:val="en-GB"/>
        </w:rPr>
        <w:t xml:space="preserve">, we </w:t>
      </w:r>
      <w:r w:rsidR="00167463" w:rsidRPr="00947157">
        <w:rPr>
          <w:noProof/>
          <w:lang w:val="en-GB"/>
        </w:rPr>
        <w:t xml:space="preserve">should </w:t>
      </w:r>
      <w:r w:rsidR="00BA2D3D" w:rsidRPr="00947157">
        <w:rPr>
          <w:noProof/>
          <w:lang w:val="en-GB"/>
        </w:rPr>
        <w:t xml:space="preserve">decide on </w:t>
      </w:r>
      <w:r w:rsidR="00330E24" w:rsidRPr="00947157">
        <w:rPr>
          <w:noProof/>
          <w:lang w:val="en-GB"/>
        </w:rPr>
        <w:t xml:space="preserve">how </w:t>
      </w:r>
      <w:r w:rsidR="00BA2D3D" w:rsidRPr="00947157">
        <w:rPr>
          <w:noProof/>
          <w:lang w:val="en-GB"/>
        </w:rPr>
        <w:t xml:space="preserve">to </w:t>
      </w:r>
      <w:r w:rsidR="00330E24" w:rsidRPr="00947157">
        <w:rPr>
          <w:noProof/>
          <w:lang w:val="en-GB"/>
        </w:rPr>
        <w:t xml:space="preserve">deal with them. Usually, we can consider </w:t>
      </w:r>
      <w:r w:rsidR="00566167" w:rsidRPr="00947157">
        <w:rPr>
          <w:noProof/>
          <w:lang w:val="en-GB"/>
        </w:rPr>
        <w:t>deleting</w:t>
      </w:r>
      <w:r w:rsidR="00167463" w:rsidRPr="00947157">
        <w:rPr>
          <w:noProof/>
          <w:lang w:val="en-GB"/>
        </w:rPr>
        <w:t xml:space="preserve"> the entire observation</w:t>
      </w:r>
      <w:r w:rsidR="00B0027F" w:rsidRPr="00882D2B">
        <w:rPr>
          <w:noProof/>
          <w:lang w:val="en-GB"/>
        </w:rPr>
        <w:t>s</w:t>
      </w:r>
      <w:r w:rsidR="00167463" w:rsidRPr="00882D2B">
        <w:rPr>
          <w:noProof/>
          <w:lang w:val="en-GB"/>
        </w:rPr>
        <w:t>, replacing them by other values, or simply ignor</w:t>
      </w:r>
      <w:r w:rsidR="00566167" w:rsidRPr="00882D2B">
        <w:rPr>
          <w:noProof/>
          <w:lang w:val="en-GB"/>
        </w:rPr>
        <w:t>ing</w:t>
      </w:r>
      <w:r w:rsidR="00167463" w:rsidRPr="00882D2B">
        <w:rPr>
          <w:noProof/>
          <w:lang w:val="en-GB"/>
        </w:rPr>
        <w:t xml:space="preserve"> them.</w:t>
      </w:r>
    </w:p>
    <w:p w14:paraId="48D8B92D" w14:textId="1C7B5C1C" w:rsidR="00167463" w:rsidRPr="00882D2B" w:rsidRDefault="00566167" w:rsidP="00FC1719">
      <w:pPr>
        <w:pStyle w:val="BodyText"/>
        <w:rPr>
          <w:noProof/>
          <w:lang w:val="en-GB"/>
        </w:rPr>
      </w:pPr>
      <w:r w:rsidRPr="00882D2B">
        <w:rPr>
          <w:noProof/>
          <w:lang w:val="en-GB"/>
        </w:rPr>
        <w:t xml:space="preserve">To delete </w:t>
      </w:r>
      <w:r w:rsidR="00541AD4" w:rsidRPr="00882D2B">
        <w:rPr>
          <w:noProof/>
          <w:lang w:val="en-GB"/>
        </w:rPr>
        <w:t xml:space="preserve">an entire row </w:t>
      </w:r>
      <w:r w:rsidR="004763EA" w:rsidRPr="00882D2B">
        <w:rPr>
          <w:noProof/>
          <w:lang w:val="en-GB"/>
        </w:rPr>
        <w:t xml:space="preserve">with missing values </w:t>
      </w:r>
      <w:r w:rsidR="00541AD4" w:rsidRPr="00882D2B">
        <w:rPr>
          <w:noProof/>
          <w:lang w:val="en-GB"/>
        </w:rPr>
        <w:t xml:space="preserve">from the DataFrame, we </w:t>
      </w:r>
      <w:r w:rsidR="00D51BE1" w:rsidRPr="00882D2B">
        <w:rPr>
          <w:noProof/>
          <w:lang w:val="en-GB"/>
        </w:rPr>
        <w:t>have two options</w:t>
      </w:r>
      <w:r w:rsidR="004763EA" w:rsidRPr="00882D2B">
        <w:rPr>
          <w:noProof/>
          <w:lang w:val="en-GB"/>
        </w:rPr>
        <w:t>: the</w:t>
      </w:r>
      <w:r w:rsidR="00A56223" w:rsidRPr="00882D2B">
        <w:rPr>
          <w:noProof/>
          <w:lang w:val="en-GB"/>
        </w:rPr>
        <w:t xml:space="preserve"> </w:t>
      </w:r>
      <w:r w:rsidR="004763EA" w:rsidRPr="00882D2B">
        <w:rPr>
          <w:rFonts w:ascii="Consolas" w:hAnsi="Consolas"/>
          <w:noProof/>
          <w:lang w:val="en-GB"/>
        </w:rPr>
        <w:t>.drop()</w:t>
      </w:r>
      <w:r w:rsidR="004763EA" w:rsidRPr="00882D2B">
        <w:rPr>
          <w:noProof/>
          <w:lang w:val="en-GB"/>
        </w:rPr>
        <w:t xml:space="preserve"> </w:t>
      </w:r>
      <w:r w:rsidR="00697FF1" w:rsidRPr="00882D2B">
        <w:rPr>
          <w:noProof/>
          <w:lang w:val="en-GB"/>
        </w:rPr>
        <w:t xml:space="preserve">and </w:t>
      </w:r>
      <w:r w:rsidR="00697FF1" w:rsidRPr="00882D2B">
        <w:rPr>
          <w:rFonts w:ascii="Consolas" w:hAnsi="Consolas"/>
          <w:noProof/>
          <w:lang w:val="en-GB"/>
        </w:rPr>
        <w:t>.dropna()</w:t>
      </w:r>
      <w:r w:rsidR="00697FF1" w:rsidRPr="00882D2B">
        <w:rPr>
          <w:noProof/>
          <w:lang w:val="en-GB"/>
        </w:rPr>
        <w:t xml:space="preserve"> </w:t>
      </w:r>
      <w:r w:rsidR="00044B20" w:rsidRPr="00882D2B">
        <w:rPr>
          <w:noProof/>
          <w:lang w:val="en-GB"/>
        </w:rPr>
        <w:t>methods.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697FF1" w:rsidRPr="000A7171" w14:paraId="0F27322C" w14:textId="77777777" w:rsidTr="009858A7">
        <w:tc>
          <w:tcPr>
            <w:tcW w:w="9017" w:type="dxa"/>
            <w:shd w:val="clear" w:color="auto" w:fill="D9D9D9" w:themeFill="background1" w:themeFillShade="D9"/>
            <w:vAlign w:val="center"/>
          </w:tcPr>
          <w:p w14:paraId="174D64F8" w14:textId="77777777" w:rsidR="00697FF1" w:rsidRPr="00882D2B" w:rsidRDefault="00697FF1" w:rsidP="009858A7">
            <w:pPr>
              <w:pStyle w:val="Code"/>
              <w:tabs>
                <w:tab w:val="left" w:pos="6557"/>
              </w:tabs>
              <w:ind w:left="35"/>
              <w:rPr>
                <w:noProof/>
                <w:color w:val="auto"/>
                <w:lang w:val="en-GB"/>
              </w:rPr>
            </w:pPr>
            <w:r w:rsidRPr="00882D2B">
              <w:rPr>
                <w:noProof/>
                <w:lang w:val="en-GB"/>
              </w:rPr>
              <w:t>DataFrame_name</w:t>
            </w:r>
            <w:r w:rsidRPr="00882D2B">
              <w:rPr>
                <w:noProof/>
                <w:color w:val="auto"/>
                <w:lang w:val="en-GB"/>
              </w:rPr>
              <w:t>.</w:t>
            </w:r>
            <w:r w:rsidRPr="00882D2B">
              <w:rPr>
                <w:noProof/>
                <w:color w:val="76923C" w:themeColor="accent3" w:themeShade="BF"/>
                <w:lang w:val="en-GB"/>
              </w:rPr>
              <w:t>drop</w:t>
            </w:r>
            <w:r w:rsidRPr="00882D2B">
              <w:rPr>
                <w:noProof/>
                <w:color w:val="auto"/>
                <w:lang w:val="en-GB"/>
              </w:rPr>
              <w:t>(</w:t>
            </w:r>
            <w:r w:rsidRPr="00882D2B">
              <w:rPr>
                <w:noProof/>
                <w:color w:val="595959" w:themeColor="text1" w:themeTint="A6"/>
                <w:lang w:val="en-GB"/>
              </w:rPr>
              <w:t>axis = 0</w:t>
            </w:r>
            <w:r w:rsidRPr="00882D2B">
              <w:rPr>
                <w:noProof/>
                <w:color w:val="auto"/>
                <w:lang w:val="en-GB"/>
              </w:rPr>
              <w:t xml:space="preserve">, </w:t>
            </w:r>
            <w:r w:rsidRPr="00882D2B">
              <w:rPr>
                <w:noProof/>
                <w:color w:val="595959" w:themeColor="text1" w:themeTint="A6"/>
                <w:lang w:val="en-GB"/>
              </w:rPr>
              <w:t xml:space="preserve">index = </w:t>
            </w:r>
            <w:r w:rsidRPr="00882D2B">
              <w:rPr>
                <w:noProof/>
                <w:color w:val="auto"/>
                <w:lang w:val="en-GB"/>
              </w:rPr>
              <w:t>[</w:t>
            </w:r>
            <w:r w:rsidRPr="00882D2B">
              <w:rPr>
                <w:noProof/>
                <w:color w:val="595959" w:themeColor="text1" w:themeTint="A6"/>
                <w:lang w:val="en-GB"/>
              </w:rPr>
              <w:t>index1</w:t>
            </w:r>
            <w:r w:rsidRPr="00882D2B">
              <w:rPr>
                <w:noProof/>
                <w:color w:val="auto"/>
                <w:lang w:val="en-GB"/>
              </w:rPr>
              <w:t xml:space="preserve">, </w:t>
            </w:r>
            <w:r w:rsidRPr="00882D2B">
              <w:rPr>
                <w:noProof/>
                <w:color w:val="595959" w:themeColor="text1" w:themeTint="A6"/>
                <w:lang w:val="en-GB"/>
              </w:rPr>
              <w:t>index2</w:t>
            </w:r>
            <w:r w:rsidRPr="00882D2B">
              <w:rPr>
                <w:noProof/>
                <w:color w:val="auto"/>
                <w:lang w:val="en-GB"/>
              </w:rPr>
              <w:t>,</w:t>
            </w:r>
            <w:r w:rsidRPr="00882D2B">
              <w:rPr>
                <w:noProof/>
                <w:color w:val="595959" w:themeColor="text1" w:themeTint="A6"/>
                <w:lang w:val="en-GB"/>
              </w:rPr>
              <w:t xml:space="preserve"> …</w:t>
            </w:r>
            <w:r w:rsidRPr="00882D2B">
              <w:rPr>
                <w:noProof/>
                <w:color w:val="auto"/>
                <w:lang w:val="en-GB"/>
              </w:rPr>
              <w:t>])</w:t>
            </w:r>
          </w:p>
        </w:tc>
      </w:tr>
    </w:tbl>
    <w:p w14:paraId="50D55F7F" w14:textId="498E2B31" w:rsidR="00697FF1" w:rsidRPr="00882D2B" w:rsidRDefault="008F0ECD" w:rsidP="00FC1719">
      <w:pPr>
        <w:pStyle w:val="BodyText"/>
        <w:rPr>
          <w:noProof/>
          <w:lang w:val="en-GB"/>
        </w:rPr>
      </w:pPr>
      <w:r w:rsidRPr="00882D2B">
        <w:rPr>
          <w:noProof/>
          <w:lang w:val="en-GB"/>
        </w:rPr>
        <w:t xml:space="preserve">With the </w:t>
      </w:r>
      <w:r w:rsidRPr="00882D2B">
        <w:rPr>
          <w:rFonts w:ascii="Consolas" w:hAnsi="Consolas"/>
          <w:noProof/>
          <w:lang w:val="en-GB"/>
        </w:rPr>
        <w:t>.drop()</w:t>
      </w:r>
      <w:r w:rsidRPr="00882D2B">
        <w:rPr>
          <w:noProof/>
          <w:lang w:val="en-GB"/>
        </w:rPr>
        <w:t xml:space="preserve"> method, w</w:t>
      </w:r>
      <w:r w:rsidR="009F07A1" w:rsidRPr="00882D2B">
        <w:rPr>
          <w:noProof/>
          <w:lang w:val="en-GB"/>
        </w:rPr>
        <w:t xml:space="preserve">e can delete an entire row or column </w:t>
      </w:r>
      <w:r w:rsidR="00A963A8" w:rsidRPr="00882D2B">
        <w:rPr>
          <w:noProof/>
          <w:lang w:val="en-GB"/>
        </w:rPr>
        <w:t xml:space="preserve">by specifying the </w:t>
      </w:r>
      <w:r w:rsidR="00AD34CB" w:rsidRPr="00882D2B">
        <w:rPr>
          <w:noProof/>
          <w:lang w:val="en-GB"/>
        </w:rPr>
        <w:t xml:space="preserve">corresponding </w:t>
      </w:r>
      <w:r w:rsidR="00A963A8" w:rsidRPr="00882D2B">
        <w:rPr>
          <w:noProof/>
          <w:lang w:val="en-GB"/>
        </w:rPr>
        <w:t>indices</w:t>
      </w:r>
      <w:r w:rsidR="00463DD2" w:rsidRPr="00882D2B">
        <w:rPr>
          <w:noProof/>
          <w:lang w:val="en-GB"/>
        </w:rPr>
        <w:t xml:space="preserve"> resulting from the</w:t>
      </w:r>
      <w:r w:rsidR="00BA40B4" w:rsidRPr="00882D2B">
        <w:rPr>
          <w:noProof/>
          <w:lang w:val="en-GB"/>
        </w:rPr>
        <w:t xml:space="preserve"> </w:t>
      </w:r>
      <w:r w:rsidR="00BB473A" w:rsidRPr="00882D2B">
        <w:rPr>
          <w:noProof/>
          <w:lang w:val="en-GB"/>
        </w:rPr>
        <w:t>localisation</w:t>
      </w:r>
      <w:r w:rsidR="00BA40B4" w:rsidRPr="00882D2B">
        <w:rPr>
          <w:noProof/>
          <w:lang w:val="en-GB"/>
        </w:rPr>
        <w:t xml:space="preserve"> </w:t>
      </w:r>
      <w:r w:rsidR="00463DD2" w:rsidRPr="00882D2B">
        <w:rPr>
          <w:noProof/>
          <w:lang w:val="en-GB"/>
        </w:rPr>
        <w:t>methods</w:t>
      </w:r>
      <w:r w:rsidR="00CF6797" w:rsidRPr="00882D2B">
        <w:rPr>
          <w:noProof/>
          <w:lang w:val="en-GB"/>
        </w:rPr>
        <w:t xml:space="preserve"> introduced in Chapter </w:t>
      </w:r>
      <w:r w:rsidR="003365B1" w:rsidRPr="00882D2B">
        <w:rPr>
          <w:noProof/>
          <w:lang w:val="en-GB"/>
        </w:rPr>
        <w:t>4</w:t>
      </w:r>
      <w:r w:rsidR="00CF6797" w:rsidRPr="00882D2B">
        <w:rPr>
          <w:noProof/>
          <w:lang w:val="en-GB"/>
        </w:rPr>
        <w:t>.2</w:t>
      </w:r>
      <w:r w:rsidR="00A963A8" w:rsidRPr="00882D2B">
        <w:rPr>
          <w:noProof/>
          <w:lang w:val="en-GB"/>
        </w:rPr>
        <w:t xml:space="preserve">. </w:t>
      </w:r>
      <w:r w:rsidR="002119FA" w:rsidRPr="00882D2B">
        <w:rPr>
          <w:noProof/>
          <w:lang w:val="en-GB"/>
        </w:rPr>
        <w:t xml:space="preserve">The parameter </w:t>
      </w:r>
      <w:r w:rsidR="002119FA" w:rsidRPr="00882D2B">
        <w:rPr>
          <w:rFonts w:ascii="Consolas" w:hAnsi="Consolas"/>
          <w:noProof/>
          <w:lang w:val="en-GB"/>
        </w:rPr>
        <w:t>axis</w:t>
      </w:r>
      <w:r w:rsidR="002119FA" w:rsidRPr="00882D2B">
        <w:rPr>
          <w:noProof/>
          <w:lang w:val="en-GB"/>
        </w:rPr>
        <w:t xml:space="preserve"> </w:t>
      </w:r>
      <w:r w:rsidR="00023246" w:rsidRPr="00882D2B">
        <w:rPr>
          <w:noProof/>
          <w:lang w:val="en-GB"/>
        </w:rPr>
        <w:t xml:space="preserve">indicates whether rows </w:t>
      </w:r>
      <w:r w:rsidR="00A5348F" w:rsidRPr="00882D2B">
        <w:rPr>
          <w:noProof/>
          <w:lang w:val="en-GB"/>
        </w:rPr>
        <w:t xml:space="preserve">(0) </w:t>
      </w:r>
      <w:r w:rsidR="00023246" w:rsidRPr="00882D2B">
        <w:rPr>
          <w:noProof/>
          <w:lang w:val="en-GB"/>
        </w:rPr>
        <w:t xml:space="preserve">or columns </w:t>
      </w:r>
      <w:r w:rsidR="00A5348F" w:rsidRPr="00882D2B">
        <w:rPr>
          <w:noProof/>
          <w:lang w:val="en-GB"/>
        </w:rPr>
        <w:t xml:space="preserve">(1) </w:t>
      </w:r>
      <w:r w:rsidR="00023246" w:rsidRPr="00882D2B">
        <w:rPr>
          <w:noProof/>
          <w:lang w:val="en-GB"/>
        </w:rPr>
        <w:t>should be dropped.</w:t>
      </w:r>
    </w:p>
    <w:p w14:paraId="58CCCD5E" w14:textId="0A3314BE" w:rsidR="00A5348F" w:rsidRPr="00882D2B" w:rsidRDefault="00A5348F" w:rsidP="00FC1719">
      <w:pPr>
        <w:pStyle w:val="BodyText"/>
        <w:rPr>
          <w:noProof/>
          <w:lang w:val="en-GB"/>
        </w:rPr>
      </w:pPr>
      <w:r w:rsidRPr="00882D2B">
        <w:rPr>
          <w:noProof/>
          <w:lang w:val="en-GB"/>
        </w:rPr>
        <w:t xml:space="preserve">The </w:t>
      </w:r>
      <w:r w:rsidRPr="00882D2B">
        <w:rPr>
          <w:rFonts w:ascii="Consolas" w:hAnsi="Consolas"/>
          <w:noProof/>
          <w:lang w:val="en-GB"/>
        </w:rPr>
        <w:t>.dropna()</w:t>
      </w:r>
      <w:r w:rsidRPr="00882D2B">
        <w:rPr>
          <w:noProof/>
          <w:lang w:val="en-GB"/>
        </w:rPr>
        <w:t xml:space="preserve"> method</w:t>
      </w:r>
      <w:r w:rsidR="006B0C79" w:rsidRPr="00882D2B">
        <w:rPr>
          <w:noProof/>
          <w:lang w:val="en-GB"/>
        </w:rPr>
        <w:t xml:space="preserve"> combin</w:t>
      </w:r>
      <w:r w:rsidR="002E6D10" w:rsidRPr="00882D2B">
        <w:rPr>
          <w:noProof/>
          <w:lang w:val="en-GB"/>
        </w:rPr>
        <w:t>es</w:t>
      </w:r>
      <w:r w:rsidR="006B0C79" w:rsidRPr="00882D2B">
        <w:rPr>
          <w:noProof/>
          <w:lang w:val="en-GB"/>
        </w:rPr>
        <w:t xml:space="preserve"> </w:t>
      </w:r>
      <w:r w:rsidR="002E6D10" w:rsidRPr="00882D2B">
        <w:rPr>
          <w:noProof/>
          <w:lang w:val="en-GB"/>
        </w:rPr>
        <w:t>the loca</w:t>
      </w:r>
      <w:r w:rsidR="00BB473A" w:rsidRPr="00882D2B">
        <w:rPr>
          <w:noProof/>
          <w:lang w:val="en-GB"/>
        </w:rPr>
        <w:t>lisa</w:t>
      </w:r>
      <w:r w:rsidR="002E6D10" w:rsidRPr="00882D2B">
        <w:rPr>
          <w:noProof/>
          <w:lang w:val="en-GB"/>
        </w:rPr>
        <w:t xml:space="preserve">tion and </w:t>
      </w:r>
      <w:r w:rsidR="00867768" w:rsidRPr="00882D2B">
        <w:rPr>
          <w:noProof/>
          <w:lang w:val="en-GB"/>
        </w:rPr>
        <w:t>removal of rows or columns with missing data in a single function.</w:t>
      </w:r>
      <w:r w:rsidR="001127B3" w:rsidRPr="00882D2B">
        <w:rPr>
          <w:noProof/>
          <w:lang w:val="en-GB"/>
        </w:rPr>
        <w:t xml:space="preserve"> It</w:t>
      </w:r>
      <w:r w:rsidR="00491605" w:rsidRPr="00882D2B">
        <w:rPr>
          <w:noProof/>
          <w:lang w:val="en-GB"/>
        </w:rPr>
        <w:t>s usage</w:t>
      </w:r>
      <w:r w:rsidR="001127B3" w:rsidRPr="00882D2B">
        <w:rPr>
          <w:noProof/>
          <w:lang w:val="en-GB"/>
        </w:rPr>
        <w:t xml:space="preserve"> is rather convenient since we </w:t>
      </w:r>
      <w:r w:rsidR="00491605" w:rsidRPr="00882D2B">
        <w:rPr>
          <w:noProof/>
          <w:lang w:val="en-GB"/>
        </w:rPr>
        <w:t xml:space="preserve">can </w:t>
      </w:r>
      <w:r w:rsidR="006D17C5" w:rsidRPr="00882D2B">
        <w:rPr>
          <w:noProof/>
          <w:lang w:val="en-GB"/>
        </w:rPr>
        <w:t>omit using</w:t>
      </w:r>
      <w:r w:rsidR="002F6379" w:rsidRPr="00882D2B">
        <w:rPr>
          <w:noProof/>
          <w:lang w:val="en-GB"/>
        </w:rPr>
        <w:t xml:space="preserve"> </w:t>
      </w:r>
      <w:r w:rsidR="001127B3" w:rsidRPr="00882D2B">
        <w:rPr>
          <w:noProof/>
          <w:lang w:val="en-GB"/>
        </w:rPr>
        <w:t xml:space="preserve">the </w:t>
      </w:r>
      <w:r w:rsidR="001127B3" w:rsidRPr="00882D2B">
        <w:rPr>
          <w:rFonts w:ascii="Consolas" w:hAnsi="Consolas"/>
          <w:noProof/>
          <w:lang w:val="en-GB"/>
        </w:rPr>
        <w:t>.isnull().any()</w:t>
      </w:r>
      <w:r w:rsidR="001127B3" w:rsidRPr="00882D2B">
        <w:rPr>
          <w:noProof/>
          <w:lang w:val="en-GB"/>
        </w:rPr>
        <w:t xml:space="preserve"> </w:t>
      </w:r>
      <w:r w:rsidR="006D17C5" w:rsidRPr="00882D2B">
        <w:rPr>
          <w:noProof/>
          <w:lang w:val="en-GB"/>
        </w:rPr>
        <w:t xml:space="preserve">and </w:t>
      </w:r>
      <w:r w:rsidR="001127B3" w:rsidRPr="00882D2B">
        <w:rPr>
          <w:rFonts w:ascii="Consolas" w:hAnsi="Consolas"/>
          <w:noProof/>
          <w:lang w:val="en-GB"/>
        </w:rPr>
        <w:t>.index()</w:t>
      </w:r>
      <w:r w:rsidR="002F6379" w:rsidRPr="00882D2B">
        <w:rPr>
          <w:noProof/>
          <w:lang w:val="en-GB"/>
        </w:rPr>
        <w:t xml:space="preserve"> </w:t>
      </w:r>
      <w:r w:rsidR="006D17C5" w:rsidRPr="00882D2B">
        <w:rPr>
          <w:noProof/>
          <w:lang w:val="en-GB"/>
        </w:rPr>
        <w:t xml:space="preserve">methods </w:t>
      </w:r>
      <w:r w:rsidR="002F6379" w:rsidRPr="00882D2B">
        <w:rPr>
          <w:noProof/>
          <w:lang w:val="en-GB"/>
        </w:rPr>
        <w:t>before dropping the</w:t>
      </w:r>
      <w:r w:rsidR="00FD18BF">
        <w:rPr>
          <w:noProof/>
          <w:lang w:val="en-GB"/>
        </w:rPr>
        <w:t xml:space="preserve"> </w:t>
      </w:r>
      <w:r w:rsidR="002F6379" w:rsidRPr="00882D2B">
        <w:rPr>
          <w:noProof/>
          <w:lang w:val="en-GB"/>
        </w:rPr>
        <w:t xml:space="preserve">corresponding </w:t>
      </w:r>
      <w:r w:rsidR="00491605" w:rsidRPr="00882D2B">
        <w:rPr>
          <w:noProof/>
          <w:lang w:val="en-GB"/>
        </w:rPr>
        <w:t>observations or variables.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BD2D29" w:rsidRPr="000A7171" w14:paraId="58C09539" w14:textId="77777777" w:rsidTr="009858A7">
        <w:tc>
          <w:tcPr>
            <w:tcW w:w="9017" w:type="dxa"/>
            <w:shd w:val="clear" w:color="auto" w:fill="D9D9D9" w:themeFill="background1" w:themeFillShade="D9"/>
            <w:vAlign w:val="center"/>
          </w:tcPr>
          <w:p w14:paraId="18D5AFA9" w14:textId="33364420" w:rsidR="00BD2D29" w:rsidRPr="00882D2B" w:rsidRDefault="00BD2D29" w:rsidP="00EA498B">
            <w:pPr>
              <w:pStyle w:val="Code"/>
              <w:tabs>
                <w:tab w:val="left" w:pos="6557"/>
              </w:tabs>
              <w:ind w:left="35"/>
              <w:rPr>
                <w:noProof/>
                <w:color w:val="auto"/>
                <w:lang w:val="en-GB"/>
              </w:rPr>
            </w:pPr>
            <w:r w:rsidRPr="00882D2B">
              <w:rPr>
                <w:noProof/>
                <w:lang w:val="en-GB"/>
              </w:rPr>
              <w:t>DataFrame_name</w:t>
            </w:r>
            <w:r w:rsidRPr="00882D2B">
              <w:rPr>
                <w:noProof/>
                <w:color w:val="auto"/>
                <w:lang w:val="en-GB"/>
              </w:rPr>
              <w:t>.</w:t>
            </w:r>
            <w:r w:rsidR="0011704A" w:rsidRPr="00882D2B">
              <w:rPr>
                <w:noProof/>
                <w:color w:val="76923C" w:themeColor="accent3" w:themeShade="BF"/>
                <w:lang w:val="en-GB"/>
              </w:rPr>
              <w:t>dropna</w:t>
            </w:r>
            <w:r w:rsidRPr="00882D2B">
              <w:rPr>
                <w:noProof/>
                <w:color w:val="auto"/>
                <w:lang w:val="en-GB"/>
              </w:rPr>
              <w:t>(</w:t>
            </w:r>
            <w:r w:rsidRPr="00882D2B">
              <w:rPr>
                <w:noProof/>
                <w:color w:val="595959" w:themeColor="text1" w:themeTint="A6"/>
                <w:lang w:val="en-GB"/>
              </w:rPr>
              <w:t>axis</w:t>
            </w:r>
            <w:r w:rsidRPr="00882D2B">
              <w:rPr>
                <w:noProof/>
                <w:color w:val="auto"/>
                <w:lang w:val="en-GB"/>
              </w:rPr>
              <w:t xml:space="preserve"> = </w:t>
            </w:r>
            <w:r w:rsidRPr="00882D2B">
              <w:rPr>
                <w:noProof/>
                <w:color w:val="595959" w:themeColor="text1" w:themeTint="A6"/>
                <w:lang w:val="en-GB"/>
              </w:rPr>
              <w:t>0</w:t>
            </w:r>
            <w:r w:rsidR="0011704A" w:rsidRPr="00882D2B">
              <w:rPr>
                <w:noProof/>
                <w:color w:val="595959" w:themeColor="text1" w:themeTint="A6"/>
                <w:lang w:val="en-GB"/>
              </w:rPr>
              <w:t xml:space="preserve">, </w:t>
            </w:r>
            <w:r w:rsidR="00EA498B" w:rsidRPr="00882D2B">
              <w:rPr>
                <w:noProof/>
                <w:color w:val="595959" w:themeColor="text1" w:themeTint="A6"/>
                <w:lang w:val="en-GB"/>
              </w:rPr>
              <w:t>how</w:t>
            </w:r>
            <w:r w:rsidR="00EA498B" w:rsidRPr="00882D2B">
              <w:rPr>
                <w:noProof/>
                <w:color w:val="auto"/>
                <w:lang w:val="en-GB"/>
              </w:rPr>
              <w:t xml:space="preserve"> = "</w:t>
            </w:r>
            <w:r w:rsidR="00EA498B" w:rsidRPr="00882D2B">
              <w:rPr>
                <w:noProof/>
                <w:color w:val="215868" w:themeColor="accent5" w:themeShade="80"/>
                <w:lang w:val="en-GB"/>
              </w:rPr>
              <w:t>any</w:t>
            </w:r>
            <w:r w:rsidR="00EA498B" w:rsidRPr="00882D2B">
              <w:rPr>
                <w:noProof/>
                <w:color w:val="auto"/>
                <w:lang w:val="en-GB"/>
              </w:rPr>
              <w:t>"/"</w:t>
            </w:r>
            <w:r w:rsidR="00EA498B" w:rsidRPr="00882D2B">
              <w:rPr>
                <w:noProof/>
                <w:color w:val="215868" w:themeColor="accent5" w:themeShade="80"/>
                <w:lang w:val="en-GB"/>
              </w:rPr>
              <w:t>all</w:t>
            </w:r>
            <w:r w:rsidR="00EA498B" w:rsidRPr="00882D2B">
              <w:rPr>
                <w:noProof/>
                <w:color w:val="auto"/>
                <w:lang w:val="en-GB"/>
              </w:rPr>
              <w:t>"</w:t>
            </w:r>
            <w:r w:rsidRPr="00882D2B">
              <w:rPr>
                <w:noProof/>
                <w:color w:val="auto"/>
                <w:lang w:val="en-GB"/>
              </w:rPr>
              <w:t>)</w:t>
            </w:r>
          </w:p>
        </w:tc>
      </w:tr>
    </w:tbl>
    <w:p w14:paraId="7280F41A" w14:textId="07DEAF69" w:rsidR="00CF256B" w:rsidRPr="004E38DC" w:rsidRDefault="00DE613C" w:rsidP="00FC1719">
      <w:pPr>
        <w:pStyle w:val="BodyText"/>
        <w:rPr>
          <w:noProof/>
          <w:lang w:val="en-GB"/>
        </w:rPr>
      </w:pPr>
      <w:r w:rsidRPr="004E38DC">
        <w:rPr>
          <w:noProof/>
          <w:lang w:val="en-GB"/>
        </w:rPr>
        <w:t xml:space="preserve">The </w:t>
      </w:r>
      <w:r w:rsidR="00C2021C" w:rsidRPr="004E38DC">
        <w:rPr>
          <w:rFonts w:ascii="Consolas" w:hAnsi="Consolas"/>
          <w:noProof/>
          <w:lang w:val="en-GB"/>
        </w:rPr>
        <w:t>axis</w:t>
      </w:r>
      <w:r w:rsidR="00C2021C" w:rsidRPr="004E38DC">
        <w:rPr>
          <w:noProof/>
          <w:lang w:val="en-GB"/>
        </w:rPr>
        <w:t xml:space="preserve"> parameter</w:t>
      </w:r>
      <w:r w:rsidRPr="004E38DC">
        <w:rPr>
          <w:noProof/>
          <w:lang w:val="en-GB"/>
        </w:rPr>
        <w:t xml:space="preserve"> </w:t>
      </w:r>
      <w:r w:rsidR="000A3D4C" w:rsidRPr="004E38DC">
        <w:rPr>
          <w:noProof/>
          <w:lang w:val="en-GB"/>
        </w:rPr>
        <w:t xml:space="preserve">in pandas functions or methods </w:t>
      </w:r>
      <w:r w:rsidR="00C3061D" w:rsidRPr="004E38DC">
        <w:rPr>
          <w:noProof/>
          <w:lang w:val="en-GB"/>
        </w:rPr>
        <w:t xml:space="preserve">should not be </w:t>
      </w:r>
      <w:r w:rsidR="00600B11" w:rsidRPr="004E38DC">
        <w:rPr>
          <w:noProof/>
          <w:lang w:val="en-GB"/>
        </w:rPr>
        <w:t xml:space="preserve">a stranger </w:t>
      </w:r>
      <w:r w:rsidR="00C3061D" w:rsidRPr="004E38DC">
        <w:rPr>
          <w:noProof/>
          <w:lang w:val="en-GB"/>
        </w:rPr>
        <w:t xml:space="preserve">to us </w:t>
      </w:r>
      <w:r w:rsidR="00600B11" w:rsidRPr="004E38DC">
        <w:rPr>
          <w:noProof/>
          <w:lang w:val="en-GB"/>
        </w:rPr>
        <w:t xml:space="preserve">anymore. With the </w:t>
      </w:r>
      <w:r w:rsidR="00600B11" w:rsidRPr="004E38DC">
        <w:rPr>
          <w:rFonts w:ascii="Consolas" w:hAnsi="Consolas"/>
          <w:noProof/>
          <w:lang w:val="en-GB"/>
        </w:rPr>
        <w:t>how</w:t>
      </w:r>
      <w:r w:rsidR="00600B11" w:rsidRPr="004E38DC">
        <w:rPr>
          <w:noProof/>
          <w:lang w:val="en-GB"/>
        </w:rPr>
        <w:t xml:space="preserve"> parameter, however, we can </w:t>
      </w:r>
      <w:r w:rsidR="005D0FED" w:rsidRPr="004E38DC">
        <w:rPr>
          <w:noProof/>
          <w:lang w:val="en-GB"/>
        </w:rPr>
        <w:t xml:space="preserve">instruct Python to drop an observation with only </w:t>
      </w:r>
      <w:r w:rsidR="00ED243F" w:rsidRPr="004E38DC">
        <w:rPr>
          <w:noProof/>
          <w:lang w:val="en-GB"/>
        </w:rPr>
        <w:t xml:space="preserve">missing values in </w:t>
      </w:r>
      <w:r w:rsidR="00A27FAF" w:rsidRPr="004E38DC">
        <w:rPr>
          <w:noProof/>
          <w:lang w:val="en-GB"/>
        </w:rPr>
        <w:t xml:space="preserve">all </w:t>
      </w:r>
      <w:r w:rsidR="00ED243F" w:rsidRPr="004E38DC">
        <w:rPr>
          <w:noProof/>
          <w:lang w:val="en-GB"/>
        </w:rPr>
        <w:t>variables (</w:t>
      </w:r>
      <w:r w:rsidR="00ED243F" w:rsidRPr="004E38DC">
        <w:rPr>
          <w:rFonts w:ascii="Consolas" w:hAnsi="Consolas"/>
          <w:noProof/>
          <w:lang w:val="en-GB"/>
        </w:rPr>
        <w:t>all</w:t>
      </w:r>
      <w:r w:rsidR="00ED243F" w:rsidRPr="004E38DC">
        <w:rPr>
          <w:noProof/>
          <w:lang w:val="en-GB"/>
        </w:rPr>
        <w:t>)</w:t>
      </w:r>
      <w:r w:rsidR="00CF501B" w:rsidRPr="004E38DC">
        <w:rPr>
          <w:noProof/>
          <w:lang w:val="en-GB"/>
        </w:rPr>
        <w:t>,</w:t>
      </w:r>
      <w:r w:rsidR="00ED243F" w:rsidRPr="004E38DC">
        <w:rPr>
          <w:noProof/>
          <w:lang w:val="en-GB"/>
        </w:rPr>
        <w:t xml:space="preserve"> or to drop an observation with at least one missing value in any variable (</w:t>
      </w:r>
      <w:r w:rsidR="00ED243F" w:rsidRPr="004E38DC">
        <w:rPr>
          <w:rFonts w:ascii="Consolas" w:hAnsi="Consolas"/>
          <w:noProof/>
          <w:lang w:val="en-GB"/>
        </w:rPr>
        <w:t>any</w:t>
      </w:r>
      <w:r w:rsidR="00ED243F" w:rsidRPr="004E38DC">
        <w:rPr>
          <w:noProof/>
          <w:lang w:val="en-GB"/>
        </w:rPr>
        <w:t>).</w:t>
      </w:r>
    </w:p>
    <w:p w14:paraId="4B2F629F" w14:textId="609AEA23" w:rsidR="00662145" w:rsidRPr="004E38DC" w:rsidRDefault="00CF501B" w:rsidP="00662145">
      <w:pPr>
        <w:pStyle w:val="BodyText"/>
        <w:rPr>
          <w:noProof/>
          <w:lang w:val="en-GB"/>
        </w:rPr>
      </w:pPr>
      <w:r w:rsidRPr="004E38DC">
        <w:rPr>
          <w:noProof/>
          <w:lang w:val="en-GB"/>
        </w:rPr>
        <w:t xml:space="preserve">The </w:t>
      </w:r>
      <w:r w:rsidR="005D5679" w:rsidRPr="004E38DC">
        <w:rPr>
          <w:noProof/>
          <w:lang w:val="en-GB"/>
        </w:rPr>
        <w:t xml:space="preserve">drawback of the </w:t>
      </w:r>
      <w:r w:rsidR="005D5679" w:rsidRPr="004E38DC">
        <w:rPr>
          <w:rFonts w:ascii="Consolas" w:hAnsi="Consolas"/>
          <w:noProof/>
          <w:lang w:val="en-GB"/>
        </w:rPr>
        <w:t>.dropna()</w:t>
      </w:r>
      <w:r w:rsidR="005D5679" w:rsidRPr="004E38DC">
        <w:rPr>
          <w:noProof/>
          <w:lang w:val="en-GB"/>
        </w:rPr>
        <w:t xml:space="preserve"> method is the </w:t>
      </w:r>
      <w:r w:rsidR="00263346" w:rsidRPr="004E38DC">
        <w:rPr>
          <w:noProof/>
          <w:lang w:val="en-GB"/>
        </w:rPr>
        <w:t>equal</w:t>
      </w:r>
      <w:r w:rsidR="005D5679" w:rsidRPr="004E38DC">
        <w:rPr>
          <w:noProof/>
          <w:lang w:val="en-GB"/>
        </w:rPr>
        <w:t xml:space="preserve"> treatment </w:t>
      </w:r>
      <w:r w:rsidR="00E14D13" w:rsidRPr="004E38DC">
        <w:rPr>
          <w:noProof/>
          <w:lang w:val="en-GB"/>
        </w:rPr>
        <w:t>for</w:t>
      </w:r>
      <w:r w:rsidR="005D5679" w:rsidRPr="004E38DC">
        <w:rPr>
          <w:noProof/>
          <w:lang w:val="en-GB"/>
        </w:rPr>
        <w:t xml:space="preserve"> </w:t>
      </w:r>
      <w:r w:rsidR="002A7612" w:rsidRPr="004E38DC">
        <w:rPr>
          <w:noProof/>
          <w:lang w:val="en-GB"/>
        </w:rPr>
        <w:t xml:space="preserve">all </w:t>
      </w:r>
      <w:r w:rsidR="005D5679" w:rsidRPr="004E38DC">
        <w:rPr>
          <w:noProof/>
          <w:lang w:val="en-GB"/>
        </w:rPr>
        <w:t xml:space="preserve">missing values throughout the entire dataset. </w:t>
      </w:r>
      <w:r w:rsidR="002A7612" w:rsidRPr="004E38DC">
        <w:rPr>
          <w:noProof/>
          <w:lang w:val="en-GB"/>
        </w:rPr>
        <w:t xml:space="preserve">As mentioned in the </w:t>
      </w:r>
      <w:r w:rsidR="000839FD" w:rsidRPr="004E38DC">
        <w:rPr>
          <w:noProof/>
          <w:lang w:val="en-GB"/>
        </w:rPr>
        <w:t>previous chapters</w:t>
      </w:r>
      <w:r w:rsidR="002A7612" w:rsidRPr="004E38DC">
        <w:rPr>
          <w:noProof/>
          <w:lang w:val="en-GB"/>
        </w:rPr>
        <w:t xml:space="preserve">, </w:t>
      </w:r>
      <w:r w:rsidR="000839FD" w:rsidRPr="004E38DC">
        <w:rPr>
          <w:noProof/>
          <w:lang w:val="en-GB"/>
        </w:rPr>
        <w:t xml:space="preserve">we </w:t>
      </w:r>
      <w:r w:rsidR="00975335" w:rsidRPr="004E38DC">
        <w:rPr>
          <w:noProof/>
          <w:lang w:val="en-GB"/>
        </w:rPr>
        <w:t>have multiple ways to</w:t>
      </w:r>
      <w:r w:rsidR="000839FD" w:rsidRPr="004E38DC">
        <w:rPr>
          <w:noProof/>
          <w:lang w:val="en-GB"/>
        </w:rPr>
        <w:t xml:space="preserve"> adjust missing data </w:t>
      </w:r>
      <w:r w:rsidR="004A759E" w:rsidRPr="004E38DC">
        <w:rPr>
          <w:noProof/>
          <w:lang w:val="en-GB"/>
        </w:rPr>
        <w:t xml:space="preserve">for </w:t>
      </w:r>
      <w:r w:rsidR="000839FD" w:rsidRPr="004E38DC">
        <w:rPr>
          <w:noProof/>
          <w:lang w:val="en-GB"/>
        </w:rPr>
        <w:t xml:space="preserve">different </w:t>
      </w:r>
      <w:r w:rsidR="004A759E" w:rsidRPr="004E38DC">
        <w:rPr>
          <w:noProof/>
          <w:lang w:val="en-GB"/>
        </w:rPr>
        <w:t xml:space="preserve">types of </w:t>
      </w:r>
      <w:r w:rsidR="000839FD" w:rsidRPr="004E38DC">
        <w:rPr>
          <w:noProof/>
          <w:lang w:val="en-GB"/>
        </w:rPr>
        <w:t>variable</w:t>
      </w:r>
      <w:r w:rsidR="004A759E" w:rsidRPr="004E38DC">
        <w:rPr>
          <w:noProof/>
          <w:lang w:val="en-GB"/>
        </w:rPr>
        <w:t xml:space="preserve">. And depending on the </w:t>
      </w:r>
      <w:r w:rsidR="00AA7759" w:rsidRPr="004E38DC">
        <w:rPr>
          <w:noProof/>
          <w:lang w:val="en-GB"/>
        </w:rPr>
        <w:t>observ</w:t>
      </w:r>
      <w:r w:rsidR="002E1D5E" w:rsidRPr="004E38DC">
        <w:rPr>
          <w:noProof/>
          <w:lang w:val="en-GB"/>
        </w:rPr>
        <w:t xml:space="preserve">ed values of other variables, </w:t>
      </w:r>
      <w:r w:rsidR="00D50CF7" w:rsidRPr="004E38DC">
        <w:rPr>
          <w:noProof/>
          <w:lang w:val="en-GB"/>
        </w:rPr>
        <w:t xml:space="preserve">we may </w:t>
      </w:r>
      <w:r w:rsidR="004D3BD3" w:rsidRPr="004E38DC">
        <w:rPr>
          <w:noProof/>
          <w:lang w:val="en-GB"/>
        </w:rPr>
        <w:t xml:space="preserve">also </w:t>
      </w:r>
      <w:r w:rsidR="00D50CF7" w:rsidRPr="004E38DC">
        <w:rPr>
          <w:noProof/>
          <w:lang w:val="en-GB"/>
        </w:rPr>
        <w:t xml:space="preserve">want to keep </w:t>
      </w:r>
      <w:r w:rsidR="002E1D5E" w:rsidRPr="004E38DC">
        <w:rPr>
          <w:noProof/>
          <w:lang w:val="en-GB"/>
        </w:rPr>
        <w:t xml:space="preserve">some of the rows with </w:t>
      </w:r>
      <w:r w:rsidR="00C322E2" w:rsidRPr="004E38DC">
        <w:rPr>
          <w:noProof/>
          <w:lang w:val="en-GB"/>
        </w:rPr>
        <w:t>missing data</w:t>
      </w:r>
      <w:r w:rsidR="00D50CF7" w:rsidRPr="004E38DC">
        <w:rPr>
          <w:noProof/>
          <w:lang w:val="en-GB"/>
        </w:rPr>
        <w:t xml:space="preserve"> </w:t>
      </w:r>
      <w:r w:rsidR="004D3BD3" w:rsidRPr="004E38DC">
        <w:rPr>
          <w:noProof/>
          <w:lang w:val="en-GB"/>
        </w:rPr>
        <w:t xml:space="preserve">while </w:t>
      </w:r>
      <w:r w:rsidR="00D50CF7" w:rsidRPr="004E38DC">
        <w:rPr>
          <w:noProof/>
          <w:lang w:val="en-GB"/>
        </w:rPr>
        <w:t>delet</w:t>
      </w:r>
      <w:r w:rsidR="004D3BD3" w:rsidRPr="004E38DC">
        <w:rPr>
          <w:noProof/>
          <w:lang w:val="en-GB"/>
        </w:rPr>
        <w:t>ing</w:t>
      </w:r>
      <w:r w:rsidR="00D50CF7" w:rsidRPr="004E38DC">
        <w:rPr>
          <w:noProof/>
          <w:lang w:val="en-GB"/>
        </w:rPr>
        <w:t xml:space="preserve"> others.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662145" w:rsidRPr="000A7171" w14:paraId="65C574A1" w14:textId="77777777" w:rsidTr="009858A7">
        <w:tc>
          <w:tcPr>
            <w:tcW w:w="9017" w:type="dxa"/>
          </w:tcPr>
          <w:p w14:paraId="73E73E28" w14:textId="7FAE6DB1" w:rsidR="00662145" w:rsidRPr="004E38DC" w:rsidRDefault="00662145" w:rsidP="009858A7">
            <w:pPr>
              <w:pStyle w:val="BodyText"/>
              <w:rPr>
                <w:noProof/>
                <w:lang w:val="en-GB"/>
              </w:rPr>
            </w:pPr>
            <w:r w:rsidRPr="004E38DC">
              <w:rPr>
                <w:b/>
                <w:bCs/>
                <w:noProof/>
                <w:lang w:val="en-GB"/>
              </w:rPr>
              <w:t>Example (Cont’d):</w:t>
            </w:r>
            <w:r w:rsidRPr="004E38DC">
              <w:rPr>
                <w:noProof/>
                <w:lang w:val="en-GB"/>
              </w:rPr>
              <w:t xml:space="preserve"> </w:t>
            </w:r>
            <w:r w:rsidR="0053693E" w:rsidRPr="004E38DC">
              <w:rPr>
                <w:noProof/>
                <w:lang w:val="en-GB"/>
              </w:rPr>
              <w:t xml:space="preserve">Now </w:t>
            </w:r>
            <w:r w:rsidR="002F78F2" w:rsidRPr="004E38DC">
              <w:rPr>
                <w:noProof/>
                <w:lang w:val="en-GB"/>
              </w:rPr>
              <w:t xml:space="preserve">we would like to remove </w:t>
            </w:r>
            <w:r w:rsidR="0053693E" w:rsidRPr="004E38DC">
              <w:rPr>
                <w:noProof/>
                <w:lang w:val="en-GB"/>
              </w:rPr>
              <w:t xml:space="preserve">all </w:t>
            </w:r>
            <w:r w:rsidR="00F767A5" w:rsidRPr="004E38DC">
              <w:rPr>
                <w:noProof/>
                <w:lang w:val="en-GB"/>
              </w:rPr>
              <w:t>the rows</w:t>
            </w:r>
            <w:r w:rsidR="00685913" w:rsidRPr="004E38DC">
              <w:rPr>
                <w:noProof/>
                <w:lang w:val="en-GB"/>
              </w:rPr>
              <w:t xml:space="preserve"> with missing values using the </w:t>
            </w:r>
            <w:r w:rsidR="00685913" w:rsidRPr="004E38DC">
              <w:rPr>
                <w:rFonts w:ascii="Consolas" w:hAnsi="Consolas"/>
                <w:noProof/>
                <w:lang w:val="en-GB"/>
              </w:rPr>
              <w:t>.drop()</w:t>
            </w:r>
            <w:r w:rsidR="00685913" w:rsidRPr="004E38DC">
              <w:rPr>
                <w:noProof/>
                <w:lang w:val="en-GB"/>
              </w:rPr>
              <w:t xml:space="preserve"> method</w:t>
            </w:r>
            <w:r w:rsidRPr="004E38DC">
              <w:rPr>
                <w:noProof/>
                <w:lang w:val="en-GB"/>
              </w:rPr>
              <w:t>.</w:t>
            </w:r>
          </w:p>
          <w:p w14:paraId="094880EA" w14:textId="6775D798" w:rsidR="00662145" w:rsidRPr="004E38DC" w:rsidRDefault="00797501" w:rsidP="009858A7">
            <w:pPr>
              <w:pStyle w:val="Figure-Image-Upper"/>
              <w:rPr>
                <w:lang w:val="en-GB"/>
              </w:rPr>
            </w:pPr>
            <w:r w:rsidRPr="004E38DC">
              <w:lastRenderedPageBreak/>
              <w:drawing>
                <wp:inline distT="0" distB="0" distL="0" distR="0" wp14:anchorId="2EDCC833" wp14:editId="63C999A0">
                  <wp:extent cx="5580000" cy="2740738"/>
                  <wp:effectExtent l="19050" t="19050" r="20955" b="215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788" t="21385" r="2332" b="7094"/>
                          <a:stretch/>
                        </pic:blipFill>
                        <pic:spPr bwMode="auto">
                          <a:xfrm>
                            <a:off x="0" y="0"/>
                            <a:ext cx="5580000" cy="2740738"/>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D865891" w14:textId="003C82BF" w:rsidR="00662145" w:rsidRPr="004E38DC" w:rsidRDefault="00662145" w:rsidP="009858A7">
            <w:pPr>
              <w:pStyle w:val="Caption"/>
              <w:rPr>
                <w:noProof/>
                <w:lang w:val="en-GB"/>
              </w:rPr>
            </w:pPr>
            <w:r w:rsidRPr="004E38DC">
              <w:rPr>
                <w:noProof/>
                <w:lang w:val="en-GB"/>
              </w:rPr>
              <w:t>Figure 4.</w:t>
            </w:r>
            <w:r w:rsidR="00502442" w:rsidRPr="004E38DC">
              <w:rPr>
                <w:noProof/>
                <w:lang w:val="en-GB"/>
              </w:rPr>
              <w:fldChar w:fldCharType="begin"/>
            </w:r>
            <w:r w:rsidR="00502442" w:rsidRPr="004E38DC">
              <w:rPr>
                <w:noProof/>
                <w:lang w:val="en-GB"/>
              </w:rPr>
              <w:instrText xml:space="preserve"> SEQ Figure \* ARABIC </w:instrText>
            </w:r>
            <w:r w:rsidR="00502442" w:rsidRPr="004E38DC">
              <w:rPr>
                <w:noProof/>
                <w:lang w:val="en-GB"/>
              </w:rPr>
              <w:fldChar w:fldCharType="separate"/>
            </w:r>
            <w:r w:rsidR="00B60DB2" w:rsidRPr="004E38DC">
              <w:rPr>
                <w:noProof/>
                <w:lang w:val="en-GB"/>
              </w:rPr>
              <w:t>36</w:t>
            </w:r>
            <w:r w:rsidR="00502442" w:rsidRPr="004E38DC">
              <w:rPr>
                <w:noProof/>
                <w:lang w:val="en-GB"/>
              </w:rPr>
              <w:fldChar w:fldCharType="end"/>
            </w:r>
            <w:r w:rsidRPr="004E38DC">
              <w:rPr>
                <w:noProof/>
                <w:lang w:val="en-GB"/>
              </w:rPr>
              <w:t xml:space="preserve"> </w:t>
            </w:r>
            <w:r w:rsidR="00EF1687" w:rsidRPr="004E38DC">
              <w:rPr>
                <w:noProof/>
                <w:lang w:val="en-GB"/>
              </w:rPr>
              <w:t xml:space="preserve">Dropping Observations with </w:t>
            </w:r>
            <w:r w:rsidRPr="004E38DC">
              <w:rPr>
                <w:noProof/>
                <w:lang w:val="en-GB"/>
              </w:rPr>
              <w:t xml:space="preserve">Missing Values </w:t>
            </w:r>
            <w:r w:rsidR="00EA5945" w:rsidRPr="004E38DC">
              <w:rPr>
                <w:noProof/>
                <w:lang w:val="en-GB"/>
              </w:rPr>
              <w:t xml:space="preserve">Using </w:t>
            </w:r>
            <w:r w:rsidR="00EA5945" w:rsidRPr="004E38DC">
              <w:rPr>
                <w:rFonts w:ascii="Consolas" w:hAnsi="Consolas"/>
                <w:noProof/>
                <w:lang w:val="en-GB"/>
              </w:rPr>
              <w:t>.drop()</w:t>
            </w:r>
            <w:r w:rsidR="00EA5945" w:rsidRPr="004E38DC">
              <w:rPr>
                <w:noProof/>
                <w:lang w:val="en-GB"/>
              </w:rPr>
              <w:t xml:space="preserve"> Method</w:t>
            </w:r>
          </w:p>
          <w:p w14:paraId="6B6C2AB9" w14:textId="0BF1697C" w:rsidR="00D673F3" w:rsidRPr="004E38DC" w:rsidRDefault="00662145" w:rsidP="009858A7">
            <w:pPr>
              <w:pStyle w:val="BodyText"/>
              <w:rPr>
                <w:noProof/>
                <w:lang w:val="en-GB"/>
              </w:rPr>
            </w:pPr>
            <w:r w:rsidRPr="004E38DC">
              <w:rPr>
                <w:noProof/>
                <w:lang w:val="en-GB"/>
              </w:rPr>
              <w:t xml:space="preserve">The </w:t>
            </w:r>
            <w:r w:rsidR="00141CF2" w:rsidRPr="004E38DC">
              <w:rPr>
                <w:rFonts w:ascii="Consolas" w:hAnsi="Consolas"/>
                <w:noProof/>
                <w:lang w:val="en-GB"/>
              </w:rPr>
              <w:t>missrow</w:t>
            </w:r>
            <w:r w:rsidR="00141CF2" w:rsidRPr="004E38DC">
              <w:rPr>
                <w:noProof/>
                <w:lang w:val="en-GB"/>
              </w:rPr>
              <w:t xml:space="preserve"> object is </w:t>
            </w:r>
            <w:r w:rsidR="00D673F3" w:rsidRPr="004E38DC">
              <w:rPr>
                <w:noProof/>
                <w:lang w:val="en-GB"/>
              </w:rPr>
              <w:t xml:space="preserve">still the same one created in </w:t>
            </w:r>
            <w:r w:rsidR="00D673F3" w:rsidRPr="004E38DC">
              <w:rPr>
                <w:noProof/>
                <w:lang w:val="en-GB"/>
              </w:rPr>
              <w:fldChar w:fldCharType="begin"/>
            </w:r>
            <w:r w:rsidR="00D673F3" w:rsidRPr="004E38DC">
              <w:rPr>
                <w:noProof/>
                <w:lang w:val="en-GB"/>
              </w:rPr>
              <w:instrText xml:space="preserve"> REF _Ref62746415 \h </w:instrText>
            </w:r>
            <w:r w:rsidR="00D673F3" w:rsidRPr="004E38DC">
              <w:rPr>
                <w:noProof/>
                <w:lang w:val="en-GB"/>
              </w:rPr>
            </w:r>
            <w:r w:rsidR="00D673F3" w:rsidRPr="004E38DC">
              <w:rPr>
                <w:noProof/>
                <w:lang w:val="en-GB"/>
              </w:rPr>
              <w:fldChar w:fldCharType="separate"/>
            </w:r>
            <w:r w:rsidR="00B60DB2" w:rsidRPr="004E38DC">
              <w:rPr>
                <w:noProof/>
                <w:lang w:val="en-GB"/>
              </w:rPr>
              <w:t>Figure 4.35</w:t>
            </w:r>
            <w:r w:rsidR="00D673F3" w:rsidRPr="004E38DC">
              <w:rPr>
                <w:noProof/>
                <w:lang w:val="en-GB"/>
              </w:rPr>
              <w:fldChar w:fldCharType="end"/>
            </w:r>
            <w:r w:rsidR="00144FDF" w:rsidRPr="004E38DC">
              <w:rPr>
                <w:noProof/>
                <w:lang w:val="en-GB"/>
              </w:rPr>
              <w:t>,</w:t>
            </w:r>
            <w:r w:rsidR="00D673F3" w:rsidRPr="004E38DC">
              <w:rPr>
                <w:noProof/>
                <w:lang w:val="en-GB"/>
              </w:rPr>
              <w:t xml:space="preserve"> </w:t>
            </w:r>
            <w:r w:rsidR="00144FDF" w:rsidRPr="004E38DC">
              <w:rPr>
                <w:noProof/>
                <w:lang w:val="en-GB"/>
              </w:rPr>
              <w:t>and t</w:t>
            </w:r>
            <w:r w:rsidR="00022456" w:rsidRPr="004E38DC">
              <w:rPr>
                <w:noProof/>
                <w:lang w:val="en-GB"/>
              </w:rPr>
              <w:t xml:space="preserve">he </w:t>
            </w:r>
            <w:r w:rsidR="00625021" w:rsidRPr="004E38DC">
              <w:rPr>
                <w:noProof/>
                <w:lang w:val="en-GB"/>
              </w:rPr>
              <w:t xml:space="preserve">indices </w:t>
            </w:r>
            <w:r w:rsidR="00022456" w:rsidRPr="004E38DC">
              <w:rPr>
                <w:noProof/>
                <w:lang w:val="en-GB"/>
              </w:rPr>
              <w:t xml:space="preserve">assigned to the </w:t>
            </w:r>
            <w:r w:rsidR="007C6CC9" w:rsidRPr="004E38DC">
              <w:rPr>
                <w:rFonts w:ascii="Consolas" w:hAnsi="Consolas"/>
                <w:noProof/>
                <w:lang w:val="en-GB"/>
              </w:rPr>
              <w:t>index</w:t>
            </w:r>
            <w:r w:rsidR="007C6CC9" w:rsidRPr="004E38DC">
              <w:rPr>
                <w:noProof/>
                <w:lang w:val="en-GB"/>
              </w:rPr>
              <w:t xml:space="preserve"> </w:t>
            </w:r>
            <w:r w:rsidR="00022456" w:rsidRPr="004E38DC">
              <w:rPr>
                <w:noProof/>
                <w:lang w:val="en-GB"/>
              </w:rPr>
              <w:t xml:space="preserve">parameter in the </w:t>
            </w:r>
            <w:r w:rsidR="00022456" w:rsidRPr="004E38DC">
              <w:rPr>
                <w:rFonts w:ascii="Consolas" w:hAnsi="Consolas"/>
                <w:noProof/>
                <w:lang w:val="en-GB"/>
              </w:rPr>
              <w:t>.drop()</w:t>
            </w:r>
            <w:r w:rsidR="00022456" w:rsidRPr="004E38DC">
              <w:rPr>
                <w:noProof/>
                <w:lang w:val="en-GB"/>
              </w:rPr>
              <w:t xml:space="preserve"> method </w:t>
            </w:r>
            <w:r w:rsidR="00B0027F" w:rsidRPr="004E38DC">
              <w:rPr>
                <w:noProof/>
                <w:lang w:val="en-GB"/>
              </w:rPr>
              <w:t>are</w:t>
            </w:r>
            <w:r w:rsidR="00022456" w:rsidRPr="004E38DC">
              <w:rPr>
                <w:noProof/>
                <w:lang w:val="en-GB"/>
              </w:rPr>
              <w:t xml:space="preserve"> </w:t>
            </w:r>
            <w:r w:rsidR="0017699C" w:rsidRPr="004E38DC">
              <w:rPr>
                <w:noProof/>
                <w:lang w:val="en-GB"/>
              </w:rPr>
              <w:t xml:space="preserve">determined by </w:t>
            </w:r>
            <w:r w:rsidR="00BC4661" w:rsidRPr="004E38DC">
              <w:rPr>
                <w:noProof/>
                <w:lang w:val="en-GB"/>
              </w:rPr>
              <w:t xml:space="preserve">the same syntax </w:t>
            </w:r>
            <w:r w:rsidR="0017699C" w:rsidRPr="004E38DC">
              <w:rPr>
                <w:noProof/>
                <w:lang w:val="en-GB"/>
              </w:rPr>
              <w:t xml:space="preserve">used in the index operator for </w:t>
            </w:r>
            <w:r w:rsidR="0017699C" w:rsidRPr="004E38DC">
              <w:rPr>
                <w:rFonts w:ascii="Consolas" w:hAnsi="Consolas"/>
                <w:noProof/>
                <w:lang w:val="en-GB"/>
              </w:rPr>
              <w:t>missrow</w:t>
            </w:r>
            <w:r w:rsidR="0017699C" w:rsidRPr="004E38DC">
              <w:rPr>
                <w:noProof/>
                <w:lang w:val="en-GB"/>
              </w:rPr>
              <w:t xml:space="preserve"> in the same figure.</w:t>
            </w:r>
          </w:p>
          <w:p w14:paraId="7750A7FC" w14:textId="77777777" w:rsidR="00662145" w:rsidRPr="004E38DC" w:rsidRDefault="00625021" w:rsidP="009858A7">
            <w:pPr>
              <w:pStyle w:val="BodyText"/>
              <w:rPr>
                <w:noProof/>
                <w:lang w:val="en-GB"/>
              </w:rPr>
            </w:pPr>
            <w:r w:rsidRPr="004E38DC">
              <w:rPr>
                <w:noProof/>
                <w:lang w:val="en-GB"/>
              </w:rPr>
              <w:t xml:space="preserve">We can obtain the same result using the </w:t>
            </w:r>
            <w:r w:rsidRPr="004E38DC">
              <w:rPr>
                <w:rFonts w:ascii="Consolas" w:hAnsi="Consolas"/>
                <w:noProof/>
                <w:lang w:val="en-GB"/>
              </w:rPr>
              <w:t>.dropna()</w:t>
            </w:r>
            <w:r w:rsidRPr="004E38DC">
              <w:rPr>
                <w:noProof/>
                <w:lang w:val="en-GB"/>
              </w:rPr>
              <w:t xml:space="preserve"> function</w:t>
            </w:r>
            <w:r w:rsidR="00662145" w:rsidRPr="004E38DC">
              <w:rPr>
                <w:noProof/>
                <w:lang w:val="en-GB"/>
              </w:rPr>
              <w:t>.</w:t>
            </w:r>
          </w:p>
          <w:p w14:paraId="45941A77" w14:textId="77777777" w:rsidR="00625021" w:rsidRPr="004E38DC" w:rsidRDefault="00EA5945" w:rsidP="00EA5945">
            <w:pPr>
              <w:pStyle w:val="Figure-Image-Upper"/>
              <w:rPr>
                <w:lang w:val="en-GB"/>
              </w:rPr>
            </w:pPr>
            <w:r w:rsidRPr="004E38DC">
              <w:drawing>
                <wp:inline distT="0" distB="0" distL="0" distR="0" wp14:anchorId="1F5A7548" wp14:editId="7B02517F">
                  <wp:extent cx="5580000" cy="2765311"/>
                  <wp:effectExtent l="19050" t="19050" r="20955"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8783" t="20778" r="2366" b="7085"/>
                          <a:stretch/>
                        </pic:blipFill>
                        <pic:spPr bwMode="auto">
                          <a:xfrm>
                            <a:off x="0" y="0"/>
                            <a:ext cx="5580000" cy="276531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DA1083A" w14:textId="6AFCC802" w:rsidR="00EA5945" w:rsidRPr="004E38DC" w:rsidRDefault="00EA5945" w:rsidP="00EA5945">
            <w:pPr>
              <w:pStyle w:val="Caption"/>
              <w:rPr>
                <w:noProof/>
                <w:lang w:val="en-GB"/>
              </w:rPr>
            </w:pPr>
            <w:r w:rsidRPr="004E38DC">
              <w:rPr>
                <w:noProof/>
                <w:lang w:val="en-GB"/>
              </w:rPr>
              <w:t>Figure 4.</w:t>
            </w:r>
            <w:r w:rsidR="00502442" w:rsidRPr="004E38DC">
              <w:rPr>
                <w:noProof/>
                <w:lang w:val="en-GB"/>
              </w:rPr>
              <w:fldChar w:fldCharType="begin"/>
            </w:r>
            <w:r w:rsidR="00502442" w:rsidRPr="004E38DC">
              <w:rPr>
                <w:noProof/>
                <w:lang w:val="en-GB"/>
              </w:rPr>
              <w:instrText xml:space="preserve"> SEQ Figure \* ARABIC </w:instrText>
            </w:r>
            <w:r w:rsidR="00502442" w:rsidRPr="004E38DC">
              <w:rPr>
                <w:noProof/>
                <w:lang w:val="en-GB"/>
              </w:rPr>
              <w:fldChar w:fldCharType="separate"/>
            </w:r>
            <w:r w:rsidR="00B60DB2" w:rsidRPr="004E38DC">
              <w:rPr>
                <w:noProof/>
                <w:lang w:val="en-GB"/>
              </w:rPr>
              <w:t>37</w:t>
            </w:r>
            <w:r w:rsidR="00502442" w:rsidRPr="004E38DC">
              <w:rPr>
                <w:noProof/>
                <w:lang w:val="en-GB"/>
              </w:rPr>
              <w:fldChar w:fldCharType="end"/>
            </w:r>
            <w:r w:rsidRPr="004E38DC">
              <w:rPr>
                <w:noProof/>
                <w:lang w:val="en-GB"/>
              </w:rPr>
              <w:t xml:space="preserve"> Dropping Observations with Missing Values Using </w:t>
            </w:r>
            <w:r w:rsidRPr="004E38DC">
              <w:rPr>
                <w:rFonts w:ascii="Consolas" w:hAnsi="Consolas"/>
                <w:noProof/>
                <w:lang w:val="en-GB"/>
              </w:rPr>
              <w:t>.dropna()</w:t>
            </w:r>
            <w:r w:rsidRPr="004E38DC">
              <w:rPr>
                <w:noProof/>
                <w:lang w:val="en-GB"/>
              </w:rPr>
              <w:t xml:space="preserve"> Method</w:t>
            </w:r>
          </w:p>
        </w:tc>
      </w:tr>
    </w:tbl>
    <w:p w14:paraId="6CC992C5" w14:textId="60D763F3" w:rsidR="003F3046" w:rsidRPr="004E38DC" w:rsidRDefault="009A578C" w:rsidP="00FF6D72">
      <w:pPr>
        <w:pStyle w:val="BodyText"/>
        <w:rPr>
          <w:noProof/>
          <w:lang w:val="en-GB"/>
        </w:rPr>
      </w:pPr>
      <w:r w:rsidRPr="004E38DC">
        <w:rPr>
          <w:noProof/>
          <w:lang w:val="en-GB"/>
        </w:rPr>
        <w:lastRenderedPageBreak/>
        <w:t>Another possibility in dealing with missing values is to replace them by a</w:t>
      </w:r>
      <w:r w:rsidR="00C42B04" w:rsidRPr="004E38DC">
        <w:rPr>
          <w:noProof/>
          <w:lang w:val="en-GB"/>
        </w:rPr>
        <w:t xml:space="preserve"> pre-defined value. </w:t>
      </w:r>
      <w:r w:rsidR="007E3F71" w:rsidRPr="004E38DC">
        <w:rPr>
          <w:noProof/>
          <w:lang w:val="en-GB"/>
        </w:rPr>
        <w:t xml:space="preserve">The most common values used for such purpose are 0 or the </w:t>
      </w:r>
      <w:r w:rsidR="005A76B0" w:rsidRPr="004E38DC">
        <w:rPr>
          <w:noProof/>
          <w:lang w:val="en-GB"/>
        </w:rPr>
        <w:t xml:space="preserve">variable </w:t>
      </w:r>
      <w:r w:rsidR="007E3F71" w:rsidRPr="004E38DC">
        <w:rPr>
          <w:noProof/>
          <w:lang w:val="en-GB"/>
        </w:rPr>
        <w:t xml:space="preserve">mean. </w:t>
      </w:r>
      <w:r w:rsidR="00197971" w:rsidRPr="004E38DC">
        <w:rPr>
          <w:noProof/>
          <w:lang w:val="en-GB"/>
        </w:rPr>
        <w:t>Some literatures also suggest more sophisticated approaches such as interpolation, extrapolation</w:t>
      </w:r>
      <w:r w:rsidR="005A76B0" w:rsidRPr="004E38DC">
        <w:rPr>
          <w:noProof/>
          <w:lang w:val="en-GB"/>
        </w:rPr>
        <w:t>,</w:t>
      </w:r>
      <w:r w:rsidR="00197971" w:rsidRPr="004E38DC">
        <w:rPr>
          <w:noProof/>
          <w:lang w:val="en-GB"/>
        </w:rPr>
        <w:t xml:space="preserve"> or estimation. </w:t>
      </w:r>
      <w:r w:rsidR="00FF6D72" w:rsidRPr="004E38DC">
        <w:rPr>
          <w:noProof/>
          <w:lang w:val="en-GB"/>
        </w:rPr>
        <w:t>In Python, t</w:t>
      </w:r>
      <w:r w:rsidR="004F3C6C" w:rsidRPr="004E38DC">
        <w:rPr>
          <w:noProof/>
          <w:lang w:val="en-GB"/>
        </w:rPr>
        <w:t xml:space="preserve">he </w:t>
      </w:r>
      <w:r w:rsidR="00784B3E" w:rsidRPr="004E38DC">
        <w:rPr>
          <w:noProof/>
          <w:lang w:val="en-GB"/>
        </w:rPr>
        <w:t>pandas</w:t>
      </w:r>
      <w:r w:rsidR="004F3C6C" w:rsidRPr="004E38DC">
        <w:rPr>
          <w:noProof/>
          <w:lang w:val="en-GB"/>
        </w:rPr>
        <w:t xml:space="preserve"> </w:t>
      </w:r>
      <w:r w:rsidR="00FB6C28" w:rsidRPr="004E38DC">
        <w:rPr>
          <w:noProof/>
          <w:lang w:val="en-GB"/>
        </w:rPr>
        <w:t xml:space="preserve">package </w:t>
      </w:r>
      <w:r w:rsidR="00031F9A" w:rsidRPr="004E38DC">
        <w:rPr>
          <w:noProof/>
          <w:lang w:val="en-GB"/>
        </w:rPr>
        <w:t>facilitates</w:t>
      </w:r>
      <w:r w:rsidR="00CE6782" w:rsidRPr="004E38DC">
        <w:rPr>
          <w:noProof/>
          <w:lang w:val="en-GB"/>
        </w:rPr>
        <w:t xml:space="preserve"> replace</w:t>
      </w:r>
      <w:r w:rsidR="00FB6C28" w:rsidRPr="004E38DC">
        <w:rPr>
          <w:noProof/>
          <w:lang w:val="en-GB"/>
        </w:rPr>
        <w:t>ment of</w:t>
      </w:r>
      <w:r w:rsidR="00CE6782" w:rsidRPr="004E38DC">
        <w:rPr>
          <w:noProof/>
          <w:lang w:val="en-GB"/>
        </w:rPr>
        <w:t xml:space="preserve"> missing values </w:t>
      </w:r>
      <w:r w:rsidR="00FB6C28" w:rsidRPr="004E38DC">
        <w:rPr>
          <w:noProof/>
          <w:lang w:val="en-GB"/>
        </w:rPr>
        <w:t xml:space="preserve">by the </w:t>
      </w:r>
      <w:r w:rsidR="00FB6C28" w:rsidRPr="004E38DC">
        <w:rPr>
          <w:rFonts w:ascii="Consolas" w:hAnsi="Consolas"/>
          <w:noProof/>
          <w:lang w:val="en-GB"/>
        </w:rPr>
        <w:t>.fillna()</w:t>
      </w:r>
      <w:r w:rsidR="00FB6C28" w:rsidRPr="004E38DC">
        <w:rPr>
          <w:noProof/>
          <w:lang w:val="en-GB"/>
        </w:rPr>
        <w:t xml:space="preserve"> method</w:t>
      </w:r>
      <w:r w:rsidR="00E55267" w:rsidRPr="004E38DC">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784C6A" w:rsidRPr="000A7171" w14:paraId="3F035579" w14:textId="77777777" w:rsidTr="009858A7">
        <w:tc>
          <w:tcPr>
            <w:tcW w:w="9017" w:type="dxa"/>
            <w:shd w:val="clear" w:color="auto" w:fill="D9D9D9" w:themeFill="background1" w:themeFillShade="D9"/>
            <w:vAlign w:val="center"/>
          </w:tcPr>
          <w:p w14:paraId="2D3C63F5" w14:textId="77777777" w:rsidR="00784C6A" w:rsidRPr="004E38DC" w:rsidRDefault="00784C6A" w:rsidP="005D7922">
            <w:pPr>
              <w:pStyle w:val="Code"/>
              <w:tabs>
                <w:tab w:val="left" w:pos="6557"/>
              </w:tabs>
              <w:ind w:left="743"/>
              <w:jc w:val="left"/>
              <w:rPr>
                <w:noProof/>
                <w:color w:val="auto"/>
                <w:lang w:val="en-GB"/>
              </w:rPr>
            </w:pPr>
            <w:r w:rsidRPr="004E38DC">
              <w:rPr>
                <w:noProof/>
                <w:lang w:val="en-GB"/>
              </w:rPr>
              <w:lastRenderedPageBreak/>
              <w:t>DataFrame_name</w:t>
            </w:r>
            <w:r w:rsidRPr="004E38DC">
              <w:rPr>
                <w:noProof/>
                <w:color w:val="auto"/>
                <w:lang w:val="en-GB"/>
              </w:rPr>
              <w:t>.</w:t>
            </w:r>
            <w:r w:rsidRPr="004E38DC">
              <w:rPr>
                <w:noProof/>
                <w:color w:val="76923C" w:themeColor="accent3" w:themeShade="BF"/>
                <w:lang w:val="en-GB"/>
              </w:rPr>
              <w:t>fillna</w:t>
            </w:r>
            <w:r w:rsidRPr="004E38DC">
              <w:rPr>
                <w:noProof/>
                <w:color w:val="auto"/>
                <w:lang w:val="en-GB"/>
              </w:rPr>
              <w:t>(</w:t>
            </w:r>
            <w:r w:rsidR="004A2EAE" w:rsidRPr="004E38DC">
              <w:rPr>
                <w:noProof/>
                <w:color w:val="595959" w:themeColor="text1" w:themeTint="A6"/>
                <w:lang w:val="en-GB"/>
              </w:rPr>
              <w:t xml:space="preserve">value </w:t>
            </w:r>
            <w:r w:rsidR="004A2EAE" w:rsidRPr="004E38DC">
              <w:rPr>
                <w:noProof/>
                <w:color w:val="auto"/>
                <w:lang w:val="en-GB"/>
              </w:rPr>
              <w:t xml:space="preserve">= </w:t>
            </w:r>
            <w:r w:rsidR="0011692A" w:rsidRPr="004E38DC">
              <w:rPr>
                <w:noProof/>
                <w:color w:val="595959" w:themeColor="text1" w:themeTint="A6"/>
                <w:lang w:val="en-GB"/>
              </w:rPr>
              <w:t>repl_value</w:t>
            </w:r>
            <w:r w:rsidRPr="004E38DC">
              <w:rPr>
                <w:noProof/>
                <w:color w:val="auto"/>
                <w:lang w:val="en-GB"/>
              </w:rPr>
              <w:t>)</w:t>
            </w:r>
          </w:p>
          <w:p w14:paraId="49C8FF9F" w14:textId="33391909" w:rsidR="004A2EAE" w:rsidRPr="004E38DC" w:rsidRDefault="004A2EAE" w:rsidP="005D7922">
            <w:pPr>
              <w:pStyle w:val="Code"/>
              <w:tabs>
                <w:tab w:val="left" w:pos="6557"/>
              </w:tabs>
              <w:ind w:left="743"/>
              <w:jc w:val="left"/>
              <w:rPr>
                <w:noProof/>
                <w:color w:val="auto"/>
                <w:lang w:val="en-GB"/>
              </w:rPr>
            </w:pPr>
            <w:r w:rsidRPr="004E38DC">
              <w:rPr>
                <w:noProof/>
                <w:lang w:val="en-GB"/>
              </w:rPr>
              <w:t>DataFrame_name</w:t>
            </w:r>
            <w:r w:rsidR="005D7922" w:rsidRPr="004E38DC">
              <w:rPr>
                <w:noProof/>
                <w:color w:val="auto"/>
                <w:lang w:val="en-GB"/>
              </w:rPr>
              <w:t>["</w:t>
            </w:r>
            <w:r w:rsidR="005D7922" w:rsidRPr="004E38DC">
              <w:rPr>
                <w:noProof/>
                <w:color w:val="215868" w:themeColor="accent5" w:themeShade="80"/>
                <w:lang w:val="en-GB"/>
              </w:rPr>
              <w:t>column_label</w:t>
            </w:r>
            <w:r w:rsidR="005D7922" w:rsidRPr="004E38DC">
              <w:rPr>
                <w:noProof/>
                <w:color w:val="auto"/>
                <w:lang w:val="en-GB"/>
              </w:rPr>
              <w:t>"]</w:t>
            </w:r>
            <w:r w:rsidRPr="004E38DC">
              <w:rPr>
                <w:noProof/>
                <w:color w:val="auto"/>
                <w:lang w:val="en-GB"/>
              </w:rPr>
              <w:t>.</w:t>
            </w:r>
            <w:r w:rsidRPr="004E38DC">
              <w:rPr>
                <w:noProof/>
                <w:color w:val="76923C" w:themeColor="accent3" w:themeShade="BF"/>
                <w:lang w:val="en-GB"/>
              </w:rPr>
              <w:t>fillna</w:t>
            </w:r>
            <w:r w:rsidRPr="004E38DC">
              <w:rPr>
                <w:noProof/>
                <w:color w:val="auto"/>
                <w:lang w:val="en-GB"/>
              </w:rPr>
              <w:t>(</w:t>
            </w:r>
            <w:r w:rsidRPr="004E38DC">
              <w:rPr>
                <w:noProof/>
                <w:color w:val="595959" w:themeColor="text1" w:themeTint="A6"/>
                <w:lang w:val="en-GB"/>
              </w:rPr>
              <w:t xml:space="preserve">value </w:t>
            </w:r>
            <w:r w:rsidRPr="004E38DC">
              <w:rPr>
                <w:noProof/>
                <w:color w:val="auto"/>
                <w:lang w:val="en-GB"/>
              </w:rPr>
              <w:t xml:space="preserve">= </w:t>
            </w:r>
            <w:r w:rsidRPr="004E38DC">
              <w:rPr>
                <w:noProof/>
                <w:color w:val="595959" w:themeColor="text1" w:themeTint="A6"/>
                <w:lang w:val="en-GB"/>
              </w:rPr>
              <w:t>repl_value</w:t>
            </w:r>
            <w:r w:rsidRPr="004E38DC">
              <w:rPr>
                <w:noProof/>
                <w:color w:val="auto"/>
                <w:lang w:val="en-GB"/>
              </w:rPr>
              <w:t>)</w:t>
            </w:r>
          </w:p>
        </w:tc>
      </w:tr>
    </w:tbl>
    <w:p w14:paraId="6099471D" w14:textId="5EAD0091" w:rsidR="006B6D4E" w:rsidRPr="004E38DC" w:rsidRDefault="00DF0C3E" w:rsidP="006B6D4E">
      <w:pPr>
        <w:pStyle w:val="BodyText"/>
        <w:rPr>
          <w:noProof/>
          <w:lang w:val="en-GB"/>
        </w:rPr>
      </w:pPr>
      <w:r w:rsidRPr="004E38DC">
        <w:rPr>
          <w:noProof/>
          <w:lang w:val="en-GB"/>
        </w:rPr>
        <w:t xml:space="preserve">Basically, if we apply the </w:t>
      </w:r>
      <w:r w:rsidRPr="004E38DC">
        <w:rPr>
          <w:rFonts w:ascii="Consolas" w:hAnsi="Consolas"/>
          <w:noProof/>
          <w:lang w:val="en-GB"/>
        </w:rPr>
        <w:t>.fillna()</w:t>
      </w:r>
      <w:r w:rsidRPr="004E38DC">
        <w:rPr>
          <w:noProof/>
          <w:lang w:val="en-GB"/>
        </w:rPr>
        <w:t xml:space="preserve"> method on the entire DataFrame, it will replace all missing values that Python could find with the value specified in the parameter. </w:t>
      </w:r>
      <w:r w:rsidR="00477D84" w:rsidRPr="004E38DC">
        <w:rPr>
          <w:noProof/>
          <w:lang w:val="en-GB"/>
        </w:rPr>
        <w:t>But</w:t>
      </w:r>
      <w:r w:rsidRPr="004E38DC">
        <w:rPr>
          <w:noProof/>
          <w:lang w:val="en-GB"/>
        </w:rPr>
        <w:t xml:space="preserve"> </w:t>
      </w:r>
      <w:r w:rsidR="00477D84" w:rsidRPr="004E38DC">
        <w:rPr>
          <w:noProof/>
          <w:lang w:val="en-GB"/>
        </w:rPr>
        <w:t xml:space="preserve">if we specify a </w:t>
      </w:r>
      <w:r w:rsidRPr="004E38DC">
        <w:rPr>
          <w:noProof/>
          <w:lang w:val="en-GB"/>
        </w:rPr>
        <w:t>column in the DataFrame</w:t>
      </w:r>
      <w:r w:rsidR="00F5410C" w:rsidRPr="004E38DC">
        <w:rPr>
          <w:noProof/>
          <w:lang w:val="en-GB"/>
        </w:rPr>
        <w:t xml:space="preserve"> and attach the </w:t>
      </w:r>
      <w:r w:rsidR="00F5410C" w:rsidRPr="004E38DC">
        <w:rPr>
          <w:rFonts w:ascii="Consolas" w:hAnsi="Consolas"/>
          <w:noProof/>
          <w:lang w:val="en-GB"/>
        </w:rPr>
        <w:t>.fillna</w:t>
      </w:r>
      <w:r w:rsidR="009C492F" w:rsidRPr="004E38DC">
        <w:rPr>
          <w:rFonts w:ascii="Consolas" w:hAnsi="Consolas"/>
          <w:noProof/>
          <w:lang w:val="en-GB"/>
        </w:rPr>
        <w:t>()</w:t>
      </w:r>
      <w:r w:rsidR="00F5410C" w:rsidRPr="004E38DC">
        <w:rPr>
          <w:noProof/>
          <w:lang w:val="en-GB"/>
        </w:rPr>
        <w:t xml:space="preserve"> method to it, only the missing values found in the corresponding variable will be replaced</w:t>
      </w:r>
      <w:r w:rsidRPr="004E38DC">
        <w:rPr>
          <w:noProof/>
          <w:lang w:val="en-GB"/>
        </w:rPr>
        <w:t>.</w:t>
      </w:r>
      <w:r w:rsidR="009C492F" w:rsidRPr="004E38DC">
        <w:rPr>
          <w:noProof/>
          <w:lang w:val="en-GB"/>
        </w:rPr>
        <w:t xml:space="preserve"> By doing this, we can treat missing data </w:t>
      </w:r>
      <w:r w:rsidR="006B6D4E" w:rsidRPr="004E38DC">
        <w:rPr>
          <w:noProof/>
          <w:lang w:val="en-GB"/>
        </w:rPr>
        <w:t>in</w:t>
      </w:r>
      <w:r w:rsidR="009C492F" w:rsidRPr="004E38DC">
        <w:rPr>
          <w:noProof/>
          <w:lang w:val="en-GB"/>
        </w:rPr>
        <w:t xml:space="preserve"> </w:t>
      </w:r>
      <w:r w:rsidR="006B6D4E" w:rsidRPr="004E38DC">
        <w:rPr>
          <w:noProof/>
          <w:lang w:val="en-GB"/>
        </w:rPr>
        <w:t xml:space="preserve">various </w:t>
      </w:r>
      <w:r w:rsidR="009C492F" w:rsidRPr="004E38DC">
        <w:rPr>
          <w:noProof/>
          <w:lang w:val="en-GB"/>
        </w:rPr>
        <w:t xml:space="preserve">variable types </w:t>
      </w:r>
      <w:r w:rsidR="006B6D4E" w:rsidRPr="004E38DC">
        <w:rPr>
          <w:noProof/>
          <w:lang w:val="en-GB"/>
        </w:rPr>
        <w:t>differently.</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6B6D4E" w:rsidRPr="000A7171" w14:paraId="3795C63F" w14:textId="77777777" w:rsidTr="009858A7">
        <w:tc>
          <w:tcPr>
            <w:tcW w:w="9017" w:type="dxa"/>
          </w:tcPr>
          <w:p w14:paraId="734A040A" w14:textId="0A6C7F0A" w:rsidR="006B6D4E" w:rsidRPr="004E38DC" w:rsidRDefault="006B6D4E" w:rsidP="009858A7">
            <w:pPr>
              <w:pStyle w:val="BodyText"/>
              <w:rPr>
                <w:noProof/>
                <w:lang w:val="en-GB"/>
              </w:rPr>
            </w:pPr>
            <w:r w:rsidRPr="004E38DC">
              <w:rPr>
                <w:b/>
                <w:bCs/>
                <w:noProof/>
                <w:lang w:val="en-GB"/>
              </w:rPr>
              <w:t>Example (Cont’d):</w:t>
            </w:r>
            <w:r w:rsidRPr="004E38DC">
              <w:rPr>
                <w:noProof/>
                <w:lang w:val="en-GB"/>
              </w:rPr>
              <w:t xml:space="preserve"> </w:t>
            </w:r>
            <w:r w:rsidR="00695A52" w:rsidRPr="004E38DC">
              <w:rPr>
                <w:noProof/>
                <w:lang w:val="en-GB"/>
              </w:rPr>
              <w:t xml:space="preserve">Suppose we </w:t>
            </w:r>
            <w:r w:rsidR="00CD0E38" w:rsidRPr="004E38DC">
              <w:rPr>
                <w:noProof/>
                <w:lang w:val="en-GB"/>
              </w:rPr>
              <w:t xml:space="preserve">decide to simply </w:t>
            </w:r>
            <w:r w:rsidR="00695A52" w:rsidRPr="004E38DC">
              <w:rPr>
                <w:noProof/>
                <w:lang w:val="en-GB"/>
              </w:rPr>
              <w:t xml:space="preserve">replace all missing values in the </w:t>
            </w:r>
            <w:r w:rsidR="00CD0E38" w:rsidRPr="004E38DC">
              <w:rPr>
                <w:noProof/>
                <w:lang w:val="en-GB"/>
              </w:rPr>
              <w:t xml:space="preserve">DataFrame </w:t>
            </w:r>
            <w:r w:rsidR="00CD0E38" w:rsidRPr="004E38DC">
              <w:rPr>
                <w:rFonts w:ascii="Consolas" w:hAnsi="Consolas"/>
                <w:noProof/>
                <w:lang w:val="en-GB"/>
              </w:rPr>
              <w:t>census</w:t>
            </w:r>
            <w:r w:rsidR="00CD0E38" w:rsidRPr="004E38DC">
              <w:rPr>
                <w:noProof/>
                <w:lang w:val="en-GB"/>
              </w:rPr>
              <w:t xml:space="preserve"> by 0</w:t>
            </w:r>
            <w:r w:rsidRPr="004E38DC">
              <w:rPr>
                <w:noProof/>
                <w:lang w:val="en-GB"/>
              </w:rPr>
              <w:t>.</w:t>
            </w:r>
          </w:p>
          <w:p w14:paraId="7989F209" w14:textId="028B8D5B" w:rsidR="006B6D4E" w:rsidRPr="004E38DC" w:rsidRDefault="002723C5" w:rsidP="009858A7">
            <w:pPr>
              <w:pStyle w:val="Figure-Image-Upper"/>
              <w:rPr>
                <w:lang w:val="en-GB"/>
              </w:rPr>
            </w:pPr>
            <w:r w:rsidRPr="004E38DC">
              <w:drawing>
                <wp:inline distT="0" distB="0" distL="0" distR="0" wp14:anchorId="3EBA9288" wp14:editId="4BFB5C45">
                  <wp:extent cx="5580000" cy="2750473"/>
                  <wp:effectExtent l="19050" t="19050" r="20955" b="1206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8781" t="22608" r="2320" b="5600"/>
                          <a:stretch/>
                        </pic:blipFill>
                        <pic:spPr bwMode="auto">
                          <a:xfrm>
                            <a:off x="0" y="0"/>
                            <a:ext cx="5580000" cy="275047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3C172D98" w14:textId="074C4DE5" w:rsidR="006B6D4E" w:rsidRPr="004E38DC" w:rsidRDefault="006B6D4E" w:rsidP="009858A7">
            <w:pPr>
              <w:pStyle w:val="Caption"/>
              <w:rPr>
                <w:noProof/>
                <w:lang w:val="en-GB"/>
              </w:rPr>
            </w:pPr>
            <w:r w:rsidRPr="004E38DC">
              <w:rPr>
                <w:noProof/>
                <w:lang w:val="en-GB"/>
              </w:rPr>
              <w:t>Figure 4.</w:t>
            </w:r>
            <w:r w:rsidR="00502442" w:rsidRPr="004E38DC">
              <w:rPr>
                <w:noProof/>
                <w:lang w:val="en-GB"/>
              </w:rPr>
              <w:fldChar w:fldCharType="begin"/>
            </w:r>
            <w:r w:rsidR="00502442" w:rsidRPr="004E38DC">
              <w:rPr>
                <w:noProof/>
                <w:lang w:val="en-GB"/>
              </w:rPr>
              <w:instrText xml:space="preserve"> SEQ Figure \* ARABIC </w:instrText>
            </w:r>
            <w:r w:rsidR="00502442" w:rsidRPr="004E38DC">
              <w:rPr>
                <w:noProof/>
                <w:lang w:val="en-GB"/>
              </w:rPr>
              <w:fldChar w:fldCharType="separate"/>
            </w:r>
            <w:r w:rsidR="00B60DB2" w:rsidRPr="004E38DC">
              <w:rPr>
                <w:noProof/>
                <w:lang w:val="en-GB"/>
              </w:rPr>
              <w:t>38</w:t>
            </w:r>
            <w:r w:rsidR="00502442" w:rsidRPr="004E38DC">
              <w:rPr>
                <w:noProof/>
                <w:lang w:val="en-GB"/>
              </w:rPr>
              <w:fldChar w:fldCharType="end"/>
            </w:r>
            <w:r w:rsidRPr="004E38DC">
              <w:rPr>
                <w:noProof/>
                <w:lang w:val="en-GB"/>
              </w:rPr>
              <w:t xml:space="preserve"> </w:t>
            </w:r>
            <w:r w:rsidR="002723C5" w:rsidRPr="004E38DC">
              <w:rPr>
                <w:noProof/>
                <w:lang w:val="en-GB"/>
              </w:rPr>
              <w:t xml:space="preserve">Replacing </w:t>
            </w:r>
            <w:r w:rsidRPr="004E38DC">
              <w:rPr>
                <w:noProof/>
                <w:lang w:val="en-GB"/>
              </w:rPr>
              <w:t xml:space="preserve">Missing Values </w:t>
            </w:r>
            <w:r w:rsidR="002723C5" w:rsidRPr="004E38DC">
              <w:rPr>
                <w:noProof/>
                <w:lang w:val="en-GB"/>
              </w:rPr>
              <w:t xml:space="preserve">by 0 </w:t>
            </w:r>
            <w:r w:rsidRPr="004E38DC">
              <w:rPr>
                <w:noProof/>
                <w:lang w:val="en-GB"/>
              </w:rPr>
              <w:t xml:space="preserve">in </w:t>
            </w:r>
            <w:r w:rsidR="002723C5" w:rsidRPr="004E38DC">
              <w:rPr>
                <w:noProof/>
                <w:lang w:val="en-GB"/>
              </w:rPr>
              <w:t>the Entire DataFrame</w:t>
            </w:r>
          </w:p>
          <w:p w14:paraId="603CF077" w14:textId="41FD2731" w:rsidR="006B6D4E" w:rsidRPr="004E38DC" w:rsidRDefault="006B6D4E" w:rsidP="009858A7">
            <w:pPr>
              <w:pStyle w:val="BodyText"/>
              <w:rPr>
                <w:noProof/>
                <w:lang w:val="en-GB"/>
              </w:rPr>
            </w:pPr>
            <w:r w:rsidRPr="004E38DC">
              <w:rPr>
                <w:noProof/>
                <w:lang w:val="en-GB"/>
              </w:rPr>
              <w:t>The output shows that</w:t>
            </w:r>
            <w:r w:rsidR="00D670B0" w:rsidRPr="004E38DC">
              <w:rPr>
                <w:noProof/>
                <w:lang w:val="en-GB"/>
              </w:rPr>
              <w:t xml:space="preserve"> all the missing data (</w:t>
            </w:r>
            <w:r w:rsidR="00D670B0" w:rsidRPr="004E38DC">
              <w:rPr>
                <w:rFonts w:ascii="Consolas" w:hAnsi="Consolas"/>
                <w:noProof/>
                <w:lang w:val="en-GB"/>
              </w:rPr>
              <w:t>NaN</w:t>
            </w:r>
            <w:r w:rsidR="00D670B0" w:rsidRPr="004E38DC">
              <w:rPr>
                <w:noProof/>
                <w:lang w:val="en-GB"/>
              </w:rPr>
              <w:t>) in row 5 are now replaced by 0</w:t>
            </w:r>
            <w:r w:rsidRPr="004E38DC">
              <w:rPr>
                <w:noProof/>
                <w:lang w:val="en-GB"/>
              </w:rPr>
              <w:t xml:space="preserve">. </w:t>
            </w:r>
            <w:r w:rsidR="00D670B0" w:rsidRPr="004E38DC">
              <w:rPr>
                <w:noProof/>
                <w:lang w:val="en-GB"/>
              </w:rPr>
              <w:t xml:space="preserve">Nevertheless, it looks rather odd to have a </w:t>
            </w:r>
            <w:r w:rsidR="00AC70E4" w:rsidRPr="004E38DC">
              <w:rPr>
                <w:noProof/>
                <w:lang w:val="en-GB"/>
              </w:rPr>
              <w:t xml:space="preserve">value 0 in the variables </w:t>
            </w:r>
            <w:r w:rsidR="00AC70E4" w:rsidRPr="004E38DC">
              <w:rPr>
                <w:rFonts w:ascii="Consolas" w:hAnsi="Consolas"/>
                <w:noProof/>
                <w:lang w:val="en-GB"/>
              </w:rPr>
              <w:t>workclass</w:t>
            </w:r>
            <w:r w:rsidR="00AC70E4" w:rsidRPr="004E38DC">
              <w:rPr>
                <w:noProof/>
                <w:lang w:val="en-GB"/>
              </w:rPr>
              <w:t xml:space="preserve"> and </w:t>
            </w:r>
            <w:r w:rsidR="00AC70E4" w:rsidRPr="004E38DC">
              <w:rPr>
                <w:rFonts w:ascii="Consolas" w:hAnsi="Consolas"/>
                <w:noProof/>
                <w:lang w:val="en-GB"/>
              </w:rPr>
              <w:t>occupation</w:t>
            </w:r>
            <w:r w:rsidR="00AC70E4" w:rsidRPr="004E38DC">
              <w:rPr>
                <w:noProof/>
                <w:lang w:val="en-GB"/>
              </w:rPr>
              <w:t xml:space="preserve">. As a result, instead of </w:t>
            </w:r>
            <w:r w:rsidR="00243FAB" w:rsidRPr="004E38DC">
              <w:rPr>
                <w:noProof/>
                <w:lang w:val="en-GB"/>
              </w:rPr>
              <w:t>replacing them by 0, we would rather replacing them with the string “</w:t>
            </w:r>
            <w:r w:rsidR="00243FAB" w:rsidRPr="004E38DC">
              <w:rPr>
                <w:rFonts w:ascii="Consolas" w:hAnsi="Consolas"/>
                <w:noProof/>
                <w:lang w:val="en-GB"/>
              </w:rPr>
              <w:t>Unknown</w:t>
            </w:r>
            <w:r w:rsidR="00243FAB" w:rsidRPr="004E38DC">
              <w:rPr>
                <w:noProof/>
                <w:lang w:val="en-GB"/>
              </w:rPr>
              <w:t>”.</w:t>
            </w:r>
          </w:p>
          <w:p w14:paraId="1CE1F3AD" w14:textId="4A868751" w:rsidR="006B6D4E" w:rsidRPr="004E38DC" w:rsidRDefault="0035724E" w:rsidP="009858A7">
            <w:pPr>
              <w:pStyle w:val="Figure-Image-Upper"/>
              <w:rPr>
                <w:lang w:val="en-GB"/>
              </w:rPr>
            </w:pPr>
            <w:r w:rsidRPr="004E38DC">
              <w:lastRenderedPageBreak/>
              <w:drawing>
                <wp:inline distT="0" distB="0" distL="0" distR="0" wp14:anchorId="26020CD6" wp14:editId="3F885689">
                  <wp:extent cx="5580000" cy="2089233"/>
                  <wp:effectExtent l="19050" t="19050" r="20955" b="2540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8786" t="27593" r="2361" b="17906"/>
                          <a:stretch/>
                        </pic:blipFill>
                        <pic:spPr bwMode="auto">
                          <a:xfrm>
                            <a:off x="0" y="0"/>
                            <a:ext cx="5580000" cy="208923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34E03A6" w14:textId="14B4ED4A" w:rsidR="006B6D4E" w:rsidRPr="004E38DC" w:rsidRDefault="006B6D4E" w:rsidP="009858A7">
            <w:pPr>
              <w:pStyle w:val="Caption"/>
              <w:rPr>
                <w:noProof/>
                <w:lang w:val="en-GB"/>
              </w:rPr>
            </w:pPr>
            <w:r w:rsidRPr="004E38DC">
              <w:rPr>
                <w:noProof/>
                <w:lang w:val="en-GB"/>
              </w:rPr>
              <w:t>Figure 4.</w:t>
            </w:r>
            <w:r w:rsidR="00502442" w:rsidRPr="004E38DC">
              <w:rPr>
                <w:noProof/>
                <w:lang w:val="en-GB"/>
              </w:rPr>
              <w:fldChar w:fldCharType="begin"/>
            </w:r>
            <w:r w:rsidR="00502442" w:rsidRPr="004E38DC">
              <w:rPr>
                <w:noProof/>
                <w:lang w:val="en-GB"/>
              </w:rPr>
              <w:instrText xml:space="preserve"> SEQ Figure \* ARABIC </w:instrText>
            </w:r>
            <w:r w:rsidR="00502442" w:rsidRPr="004E38DC">
              <w:rPr>
                <w:noProof/>
                <w:lang w:val="en-GB"/>
              </w:rPr>
              <w:fldChar w:fldCharType="separate"/>
            </w:r>
            <w:r w:rsidR="00B60DB2" w:rsidRPr="004E38DC">
              <w:rPr>
                <w:noProof/>
                <w:lang w:val="en-GB"/>
              </w:rPr>
              <w:t>39</w:t>
            </w:r>
            <w:r w:rsidR="00502442" w:rsidRPr="004E38DC">
              <w:rPr>
                <w:noProof/>
                <w:lang w:val="en-GB"/>
              </w:rPr>
              <w:fldChar w:fldCharType="end"/>
            </w:r>
            <w:r w:rsidRPr="004E38DC">
              <w:rPr>
                <w:noProof/>
                <w:lang w:val="en-GB"/>
              </w:rPr>
              <w:t xml:space="preserve"> </w:t>
            </w:r>
            <w:r w:rsidR="009C73A7" w:rsidRPr="004E38DC">
              <w:rPr>
                <w:noProof/>
                <w:lang w:val="en-GB"/>
              </w:rPr>
              <w:t>Replacing Missing Values by “Unknown” in Specific Columns</w:t>
            </w:r>
          </w:p>
          <w:p w14:paraId="7A3753C6" w14:textId="632160E6" w:rsidR="006B6D4E" w:rsidRPr="004E38DC" w:rsidRDefault="00F0089D" w:rsidP="009858A7">
            <w:pPr>
              <w:pStyle w:val="BodyText"/>
              <w:rPr>
                <w:noProof/>
                <w:lang w:val="en-GB"/>
              </w:rPr>
            </w:pPr>
            <w:r w:rsidRPr="004E38DC">
              <w:rPr>
                <w:noProof/>
                <w:lang w:val="en-GB"/>
              </w:rPr>
              <w:t xml:space="preserve">In the first line, we </w:t>
            </w:r>
            <w:r w:rsidR="00F079D2" w:rsidRPr="004E38DC">
              <w:rPr>
                <w:noProof/>
                <w:lang w:val="en-GB"/>
              </w:rPr>
              <w:t>apply</w:t>
            </w:r>
            <w:r w:rsidRPr="004E38DC">
              <w:rPr>
                <w:noProof/>
                <w:lang w:val="en-GB"/>
              </w:rPr>
              <w:t xml:space="preserve"> the same chained methods </w:t>
            </w:r>
            <w:r w:rsidR="00727AAF" w:rsidRPr="004E38DC">
              <w:rPr>
                <w:rFonts w:ascii="Consolas" w:hAnsi="Consolas"/>
                <w:noProof/>
                <w:lang w:val="en-GB"/>
              </w:rPr>
              <w:t>.isnull().any(axis = 0)</w:t>
            </w:r>
            <w:r w:rsidRPr="004E38DC">
              <w:rPr>
                <w:noProof/>
                <w:lang w:val="en-GB"/>
              </w:rPr>
              <w:t xml:space="preserve"> </w:t>
            </w:r>
            <w:r w:rsidR="00D42135" w:rsidRPr="004E38DC">
              <w:rPr>
                <w:noProof/>
                <w:lang w:val="en-GB"/>
              </w:rPr>
              <w:t xml:space="preserve">on the DataFrame </w:t>
            </w:r>
            <w:r w:rsidR="00D42135" w:rsidRPr="004E38DC">
              <w:rPr>
                <w:rFonts w:ascii="Consolas" w:hAnsi="Consolas"/>
                <w:noProof/>
                <w:lang w:val="en-GB"/>
              </w:rPr>
              <w:t>census</w:t>
            </w:r>
            <w:r w:rsidR="00D42135" w:rsidRPr="004E38DC">
              <w:rPr>
                <w:noProof/>
                <w:lang w:val="en-GB"/>
              </w:rPr>
              <w:t xml:space="preserve"> to detect the existence of missing values in each column. In the second line, we </w:t>
            </w:r>
            <w:r w:rsidR="00CC3C19" w:rsidRPr="004E38DC">
              <w:rPr>
                <w:noProof/>
                <w:lang w:val="en-GB"/>
              </w:rPr>
              <w:t>select only those columns where the return</w:t>
            </w:r>
            <w:r w:rsidR="00F079D2" w:rsidRPr="004E38DC">
              <w:rPr>
                <w:noProof/>
                <w:lang w:val="en-GB"/>
              </w:rPr>
              <w:t>ed</w:t>
            </w:r>
            <w:r w:rsidR="00CC3C19" w:rsidRPr="004E38DC">
              <w:rPr>
                <w:noProof/>
                <w:lang w:val="en-GB"/>
              </w:rPr>
              <w:t xml:space="preserve"> values from the first line are</w:t>
            </w:r>
            <w:r w:rsidR="006B6D4E" w:rsidRPr="004E38DC">
              <w:rPr>
                <w:noProof/>
                <w:lang w:val="en-GB"/>
              </w:rPr>
              <w:t xml:space="preserve"> </w:t>
            </w:r>
            <w:r w:rsidR="00CC3C19" w:rsidRPr="004E38DC">
              <w:rPr>
                <w:rFonts w:ascii="Consolas" w:hAnsi="Consolas"/>
                <w:noProof/>
                <w:lang w:val="en-GB"/>
              </w:rPr>
              <w:t>True</w:t>
            </w:r>
            <w:r w:rsidR="00CC3C19" w:rsidRPr="004E38DC">
              <w:rPr>
                <w:noProof/>
                <w:lang w:val="en-GB"/>
              </w:rPr>
              <w:t xml:space="preserve"> using the </w:t>
            </w:r>
            <w:r w:rsidR="00CC3C19" w:rsidRPr="004E38DC">
              <w:rPr>
                <w:rFonts w:ascii="Consolas" w:hAnsi="Consolas"/>
                <w:noProof/>
                <w:lang w:val="en-GB"/>
              </w:rPr>
              <w:t>.index</w:t>
            </w:r>
            <w:r w:rsidR="00CC3C19" w:rsidRPr="004E38DC">
              <w:rPr>
                <w:noProof/>
                <w:lang w:val="en-GB"/>
              </w:rPr>
              <w:t xml:space="preserve"> method</w:t>
            </w:r>
            <w:r w:rsidR="00E73863" w:rsidRPr="004E38DC">
              <w:rPr>
                <w:noProof/>
                <w:lang w:val="en-GB"/>
              </w:rPr>
              <w:t>.</w:t>
            </w:r>
            <w:r w:rsidR="00CC3C19" w:rsidRPr="004E38DC">
              <w:rPr>
                <w:noProof/>
                <w:lang w:val="en-GB"/>
              </w:rPr>
              <w:t xml:space="preserve"> </w:t>
            </w:r>
            <w:r w:rsidR="00E73863" w:rsidRPr="004E38DC">
              <w:rPr>
                <w:noProof/>
                <w:lang w:val="en-GB"/>
              </w:rPr>
              <w:t>W</w:t>
            </w:r>
            <w:r w:rsidR="00727AAF" w:rsidRPr="004E38DC">
              <w:rPr>
                <w:noProof/>
                <w:lang w:val="en-GB"/>
              </w:rPr>
              <w:t xml:space="preserve">e then apply the </w:t>
            </w:r>
            <w:r w:rsidR="00727AAF" w:rsidRPr="004E38DC">
              <w:rPr>
                <w:rFonts w:ascii="Consolas" w:hAnsi="Consolas"/>
                <w:noProof/>
                <w:lang w:val="en-GB"/>
              </w:rPr>
              <w:t>.fillna()</w:t>
            </w:r>
            <w:r w:rsidR="00727AAF" w:rsidRPr="004E38DC">
              <w:rPr>
                <w:noProof/>
                <w:lang w:val="en-GB"/>
              </w:rPr>
              <w:t xml:space="preserve"> method to replace the missing values</w:t>
            </w:r>
            <w:r w:rsidR="00623CC2" w:rsidRPr="004E38DC">
              <w:rPr>
                <w:noProof/>
                <w:lang w:val="en-GB"/>
              </w:rPr>
              <w:t xml:space="preserve"> by “</w:t>
            </w:r>
            <w:r w:rsidR="00623CC2" w:rsidRPr="004E38DC">
              <w:rPr>
                <w:rFonts w:ascii="Consolas" w:hAnsi="Consolas"/>
                <w:noProof/>
                <w:lang w:val="en-GB"/>
              </w:rPr>
              <w:t>Unknown</w:t>
            </w:r>
            <w:r w:rsidR="00623CC2" w:rsidRPr="004E38DC">
              <w:rPr>
                <w:noProof/>
                <w:lang w:val="en-GB"/>
              </w:rPr>
              <w:t>”</w:t>
            </w:r>
            <w:r w:rsidR="009935B0">
              <w:rPr>
                <w:noProof/>
                <w:lang w:val="en-GB"/>
              </w:rPr>
              <w:t>,</w:t>
            </w:r>
            <w:r w:rsidR="0069346D">
              <w:rPr>
                <w:noProof/>
                <w:lang w:val="en-GB"/>
              </w:rPr>
              <w:t xml:space="preserve"> which is </w:t>
            </w:r>
            <w:r w:rsidR="00623CC2" w:rsidRPr="004E38DC">
              <w:rPr>
                <w:noProof/>
                <w:lang w:val="en-GB"/>
              </w:rPr>
              <w:t xml:space="preserve">the </w:t>
            </w:r>
            <w:r w:rsidR="00727AAF" w:rsidRPr="004E38DC">
              <w:rPr>
                <w:noProof/>
                <w:lang w:val="en-GB"/>
              </w:rPr>
              <w:t xml:space="preserve">replacement </w:t>
            </w:r>
            <w:r w:rsidR="00987E7F" w:rsidRPr="004E38DC">
              <w:rPr>
                <w:noProof/>
                <w:lang w:val="en-GB"/>
              </w:rPr>
              <w:t>string</w:t>
            </w:r>
            <w:r w:rsidR="00727AAF" w:rsidRPr="004E38DC">
              <w:rPr>
                <w:noProof/>
                <w:lang w:val="en-GB"/>
              </w:rPr>
              <w:t xml:space="preserve"> </w:t>
            </w:r>
            <w:r w:rsidR="00987E7F" w:rsidRPr="004E38DC">
              <w:rPr>
                <w:noProof/>
                <w:lang w:val="en-GB"/>
              </w:rPr>
              <w:t>assigned to</w:t>
            </w:r>
            <w:r w:rsidR="00727AAF" w:rsidRPr="004E38DC">
              <w:rPr>
                <w:noProof/>
                <w:lang w:val="en-GB"/>
              </w:rPr>
              <w:t xml:space="preserve"> the parameter </w:t>
            </w:r>
            <w:r w:rsidR="00623CC2" w:rsidRPr="004E38DC">
              <w:rPr>
                <w:rFonts w:ascii="Consolas" w:hAnsi="Consolas"/>
                <w:noProof/>
                <w:lang w:val="en-GB"/>
              </w:rPr>
              <w:t>value</w:t>
            </w:r>
            <w:r w:rsidR="00623CC2" w:rsidRPr="004E38DC">
              <w:rPr>
                <w:noProof/>
                <w:lang w:val="en-GB"/>
              </w:rPr>
              <w:t>.</w:t>
            </w:r>
          </w:p>
        </w:tc>
      </w:tr>
    </w:tbl>
    <w:p w14:paraId="16805F6D" w14:textId="77777777" w:rsidR="00A650D3" w:rsidRPr="004E38DC" w:rsidRDefault="00A650D3" w:rsidP="00A650D3">
      <w:pPr>
        <w:spacing w:before="240" w:after="120"/>
        <w:jc w:val="left"/>
        <w:rPr>
          <w:b/>
          <w:noProof/>
          <w:sz w:val="28"/>
        </w:rPr>
      </w:pPr>
      <w:r w:rsidRPr="004E38DC">
        <w:rPr>
          <w:b/>
          <w:noProof/>
          <w:sz w:val="28"/>
        </w:rPr>
        <w:lastRenderedPageBreak/>
        <w:t>Read</w:t>
      </w:r>
    </w:p>
    <w:p w14:paraId="55D98E52" w14:textId="145B36C9" w:rsidR="00A650D3" w:rsidRPr="004E38DC" w:rsidRDefault="00A650D3" w:rsidP="00A650D3">
      <w:pPr>
        <w:pStyle w:val="BodyText"/>
        <w:rPr>
          <w:noProof/>
          <w:lang w:val="en-GB"/>
        </w:rPr>
      </w:pPr>
      <w:r w:rsidRPr="004E38DC">
        <w:rPr>
          <w:noProof/>
          <w:lang w:val="en-GB"/>
        </w:rPr>
        <w:t xml:space="preserve">Refer to the link below for more details and examples on the </w:t>
      </w:r>
      <w:r w:rsidRPr="004E38DC">
        <w:rPr>
          <w:rFonts w:ascii="Consolas" w:hAnsi="Consolas"/>
          <w:noProof/>
          <w:lang w:val="en-GB"/>
        </w:rPr>
        <w:t>.</w:t>
      </w:r>
      <w:r w:rsidR="006E52A3" w:rsidRPr="004E38DC">
        <w:rPr>
          <w:rFonts w:ascii="Consolas" w:hAnsi="Consolas"/>
          <w:noProof/>
          <w:lang w:val="en-GB"/>
        </w:rPr>
        <w:t>drop</w:t>
      </w:r>
      <w:r w:rsidRPr="004E38DC">
        <w:rPr>
          <w:rFonts w:ascii="Consolas" w:hAnsi="Consolas"/>
          <w:noProof/>
          <w:lang w:val="en-GB"/>
        </w:rPr>
        <w:t xml:space="preserve">() </w:t>
      </w:r>
      <w:r w:rsidRPr="004E38DC">
        <w:rPr>
          <w:noProof/>
          <w:lang w:val="en-GB"/>
        </w:rPr>
        <w:t>method of the pandas package:</w:t>
      </w:r>
    </w:p>
    <w:p w14:paraId="1635C2B3" w14:textId="7BFFF3C4" w:rsidR="00A650D3" w:rsidRPr="004E38DC" w:rsidRDefault="00C1123A" w:rsidP="00A650D3">
      <w:pPr>
        <w:pStyle w:val="BodyText"/>
        <w:rPr>
          <w:noProof/>
          <w:lang w:val="en-GB"/>
        </w:rPr>
      </w:pPr>
      <w:hyperlink r:id="rId70" w:history="1">
        <w:r w:rsidR="00D63F2E" w:rsidRPr="004E38DC">
          <w:rPr>
            <w:rStyle w:val="Hyperlink"/>
            <w:noProof/>
            <w:lang w:val="en-GB"/>
          </w:rPr>
          <w:t>https://pandas.pydata.org/pandas-docs/stable/reference/api/pandas.DataFrame.drop.</w:t>
        </w:r>
        <w:r w:rsidR="00D63F2E" w:rsidRPr="004E38DC">
          <w:rPr>
            <w:rStyle w:val="Hyperlink"/>
            <w:rFonts w:ascii="Times New Roman" w:hAnsi="Times New Roman"/>
            <w:noProof/>
            <w:lang w:val="en-GB"/>
          </w:rPr>
          <w:t>‌</w:t>
        </w:r>
        <w:r w:rsidR="00D63F2E" w:rsidRPr="004E38DC">
          <w:rPr>
            <w:rStyle w:val="Hyperlink"/>
            <w:noProof/>
            <w:lang w:val="en-GB"/>
          </w:rPr>
          <w:t>html</w:t>
        </w:r>
      </w:hyperlink>
    </w:p>
    <w:p w14:paraId="277AF783" w14:textId="43AA9ADC" w:rsidR="00A650D3" w:rsidRPr="004E38DC" w:rsidRDefault="00A650D3" w:rsidP="00A650D3">
      <w:pPr>
        <w:pStyle w:val="BodyText"/>
        <w:rPr>
          <w:noProof/>
          <w:lang w:val="en-GB"/>
        </w:rPr>
      </w:pPr>
      <w:r w:rsidRPr="004E38DC">
        <w:rPr>
          <w:noProof/>
          <w:lang w:val="en-GB"/>
        </w:rPr>
        <w:t xml:space="preserve">Refer to the link below for more details and examples on the </w:t>
      </w:r>
      <w:r w:rsidRPr="004E38DC">
        <w:rPr>
          <w:rFonts w:ascii="Consolas" w:hAnsi="Consolas"/>
          <w:noProof/>
          <w:lang w:val="en-GB"/>
        </w:rPr>
        <w:t>.</w:t>
      </w:r>
      <w:r w:rsidR="00D63F2E" w:rsidRPr="004E38DC">
        <w:rPr>
          <w:rFonts w:ascii="Consolas" w:hAnsi="Consolas"/>
          <w:noProof/>
          <w:lang w:val="en-GB"/>
        </w:rPr>
        <w:t>dropna</w:t>
      </w:r>
      <w:r w:rsidRPr="004E38DC">
        <w:rPr>
          <w:rFonts w:ascii="Consolas" w:hAnsi="Consolas"/>
          <w:noProof/>
          <w:lang w:val="en-GB"/>
        </w:rPr>
        <w:t xml:space="preserve">() </w:t>
      </w:r>
      <w:r w:rsidRPr="004E38DC">
        <w:rPr>
          <w:noProof/>
          <w:lang w:val="en-GB"/>
        </w:rPr>
        <w:t>method of the pandas package:</w:t>
      </w:r>
    </w:p>
    <w:p w14:paraId="3376360E" w14:textId="253795C6" w:rsidR="00A650D3" w:rsidRPr="004E38DC" w:rsidRDefault="00C1123A" w:rsidP="00A650D3">
      <w:pPr>
        <w:pStyle w:val="BodyText"/>
        <w:rPr>
          <w:noProof/>
          <w:lang w:val="en-GB"/>
        </w:rPr>
      </w:pPr>
      <w:hyperlink r:id="rId71" w:history="1">
        <w:r w:rsidR="00A770CC" w:rsidRPr="004E38DC">
          <w:rPr>
            <w:rStyle w:val="Hyperlink"/>
            <w:noProof/>
            <w:lang w:val="en-GB"/>
          </w:rPr>
          <w:t>https://pandas.pydata.org/pandas-docs/stable/reference/api/pandas.DataFrame.</w:t>
        </w:r>
        <w:r w:rsidR="00A770CC" w:rsidRPr="004E38DC">
          <w:rPr>
            <w:rStyle w:val="Hyperlink"/>
            <w:rFonts w:ascii="Times New Roman" w:hAnsi="Times New Roman"/>
            <w:noProof/>
            <w:lang w:val="en-GB"/>
          </w:rPr>
          <w:t>‌</w:t>
        </w:r>
        <w:r w:rsidR="00A770CC" w:rsidRPr="004E38DC">
          <w:rPr>
            <w:rStyle w:val="Hyperlink"/>
            <w:noProof/>
            <w:lang w:val="en-GB"/>
          </w:rPr>
          <w:t>dropna.html</w:t>
        </w:r>
      </w:hyperlink>
    </w:p>
    <w:p w14:paraId="59048C47" w14:textId="395B482D" w:rsidR="00A650D3" w:rsidRPr="004E38DC" w:rsidRDefault="00A650D3" w:rsidP="00A650D3">
      <w:pPr>
        <w:pStyle w:val="BodyText"/>
        <w:rPr>
          <w:noProof/>
          <w:lang w:val="en-GB"/>
        </w:rPr>
      </w:pPr>
      <w:r w:rsidRPr="004E38DC">
        <w:rPr>
          <w:noProof/>
          <w:lang w:val="en-GB"/>
        </w:rPr>
        <w:t xml:space="preserve">Refer to the link below for more details and examples on the </w:t>
      </w:r>
      <w:r w:rsidRPr="004E38DC">
        <w:rPr>
          <w:rFonts w:ascii="Consolas" w:hAnsi="Consolas"/>
          <w:noProof/>
          <w:lang w:val="en-GB"/>
        </w:rPr>
        <w:t>.</w:t>
      </w:r>
      <w:r w:rsidR="00A770CC" w:rsidRPr="004E38DC">
        <w:rPr>
          <w:rFonts w:ascii="Consolas" w:hAnsi="Consolas"/>
          <w:noProof/>
          <w:lang w:val="en-GB"/>
        </w:rPr>
        <w:t>fillna</w:t>
      </w:r>
      <w:r w:rsidRPr="004E38DC">
        <w:rPr>
          <w:rFonts w:ascii="Consolas" w:hAnsi="Consolas"/>
          <w:noProof/>
          <w:lang w:val="en-GB"/>
        </w:rPr>
        <w:t xml:space="preserve">() </w:t>
      </w:r>
      <w:r w:rsidRPr="004E38DC">
        <w:rPr>
          <w:noProof/>
          <w:lang w:val="en-GB"/>
        </w:rPr>
        <w:t>method of the pandas package:</w:t>
      </w:r>
    </w:p>
    <w:p w14:paraId="1E866DCA" w14:textId="6079923D" w:rsidR="00A650D3" w:rsidRPr="004E38DC" w:rsidRDefault="00C1123A" w:rsidP="00A650D3">
      <w:pPr>
        <w:pStyle w:val="BodyText"/>
        <w:rPr>
          <w:noProof/>
          <w:lang w:val="en-GB"/>
        </w:rPr>
      </w:pPr>
      <w:hyperlink r:id="rId72" w:history="1">
        <w:r w:rsidR="002B330C" w:rsidRPr="004E38DC">
          <w:rPr>
            <w:rStyle w:val="Hyperlink"/>
            <w:noProof/>
            <w:lang w:val="en-GB"/>
          </w:rPr>
          <w:t>https://pandas.pydata.org/pandas-docs/stable/reference/api/pandas.DataFrame.fillna.</w:t>
        </w:r>
        <w:r w:rsidR="002B330C" w:rsidRPr="004E38DC">
          <w:rPr>
            <w:rStyle w:val="Hyperlink"/>
            <w:rFonts w:ascii="Times New Roman" w:hAnsi="Times New Roman"/>
            <w:noProof/>
            <w:lang w:val="en-GB"/>
          </w:rPr>
          <w:t>‌</w:t>
        </w:r>
        <w:r w:rsidR="002B330C" w:rsidRPr="004E38DC">
          <w:rPr>
            <w:rStyle w:val="Hyperlink"/>
            <w:noProof/>
            <w:lang w:val="en-GB"/>
          </w:rPr>
          <w:t>html</w:t>
        </w:r>
      </w:hyperlink>
    </w:p>
    <w:p w14:paraId="669DAA79" w14:textId="11327784" w:rsidR="009A06EF" w:rsidRPr="004E38DC" w:rsidRDefault="00C0786A" w:rsidP="00D35019">
      <w:pPr>
        <w:pStyle w:val="Heading3"/>
        <w:tabs>
          <w:tab w:val="left" w:pos="709"/>
        </w:tabs>
        <w:rPr>
          <w:noProof/>
          <w:lang w:val="en-GB"/>
        </w:rPr>
      </w:pPr>
      <w:r w:rsidRPr="004E38DC">
        <w:rPr>
          <w:noProof/>
          <w:lang w:val="en-GB"/>
        </w:rPr>
        <w:lastRenderedPageBreak/>
        <w:t>4</w:t>
      </w:r>
      <w:r w:rsidR="009A06EF" w:rsidRPr="004E38DC">
        <w:rPr>
          <w:noProof/>
          <w:lang w:val="en-GB"/>
        </w:rPr>
        <w:t>.4</w:t>
      </w:r>
      <w:r w:rsidR="009A06EF" w:rsidRPr="004E38DC">
        <w:rPr>
          <w:noProof/>
          <w:lang w:val="en-GB"/>
        </w:rPr>
        <w:tab/>
      </w:r>
      <w:r w:rsidR="00F71615" w:rsidRPr="004E38DC">
        <w:rPr>
          <w:noProof/>
          <w:lang w:val="en-GB"/>
        </w:rPr>
        <w:t xml:space="preserve">Detecting </w:t>
      </w:r>
      <w:r w:rsidR="00830366" w:rsidRPr="004E38DC">
        <w:rPr>
          <w:noProof/>
          <w:lang w:val="en-GB"/>
        </w:rPr>
        <w:t xml:space="preserve">and Removing </w:t>
      </w:r>
      <w:r w:rsidR="009A06EF" w:rsidRPr="004E38DC">
        <w:rPr>
          <w:noProof/>
          <w:lang w:val="en-GB"/>
        </w:rPr>
        <w:t>Outliers</w:t>
      </w:r>
    </w:p>
    <w:p w14:paraId="49A1E0F0" w14:textId="77777777" w:rsidR="009A06EF" w:rsidRPr="004E38DC" w:rsidRDefault="009A06EF" w:rsidP="009A06EF">
      <w:pPr>
        <w:pStyle w:val="BodyText"/>
        <w:rPr>
          <w:noProof/>
          <w:lang w:val="en-GB"/>
        </w:rPr>
      </w:pPr>
      <w:r w:rsidRPr="004E38DC">
        <w:rPr>
          <w:noProof/>
          <w:lang w:val="en-GB"/>
        </w:rPr>
        <w:t>Beside missing data, outliers are data that may cause biasedness in the estimation of statistical parameters and hence the goodness of fit of the models. Since biased estimates are undesirable, it is important to identify them and undertake appropriate adjustments before conducting any analysis.</w:t>
      </w:r>
    </w:p>
    <w:p w14:paraId="623F3020" w14:textId="02118766" w:rsidR="009A06EF" w:rsidRPr="004E38DC" w:rsidRDefault="009A06EF" w:rsidP="009A06EF">
      <w:pPr>
        <w:pStyle w:val="BodyText"/>
        <w:rPr>
          <w:rFonts w:eastAsia="PMingLiU"/>
          <w:noProof/>
          <w:lang w:val="en-GB" w:eastAsia="zh-TW"/>
        </w:rPr>
      </w:pPr>
      <w:r w:rsidRPr="004E38DC">
        <w:rPr>
          <w:rFonts w:eastAsia="PMingLiU"/>
          <w:noProof/>
          <w:lang w:val="en-GB" w:eastAsia="zh-TW"/>
        </w:rPr>
        <w:t>Basically, we can use statistics such as the interquartile range (IQR) to detect the existence of outliers in a variable. Furthermore, visualisation like boxplots or histogram can also be useful to examine the distribution</w:t>
      </w:r>
      <w:r w:rsidR="00DC49A6">
        <w:rPr>
          <w:rFonts w:eastAsia="PMingLiU"/>
          <w:noProof/>
          <w:lang w:val="en-GB" w:eastAsia="zh-TW"/>
        </w:rPr>
        <w:t xml:space="preserve"> of the </w:t>
      </w:r>
      <w:r w:rsidR="00DC49A6" w:rsidRPr="004E38DC">
        <w:rPr>
          <w:rFonts w:eastAsia="PMingLiU"/>
          <w:noProof/>
          <w:lang w:val="en-GB" w:eastAsia="zh-TW"/>
        </w:rPr>
        <w:t>variables</w:t>
      </w:r>
      <w:r w:rsidRPr="004E38DC">
        <w:rPr>
          <w:rFonts w:eastAsia="PMingLiU"/>
          <w:noProof/>
          <w:lang w:val="en-GB" w:eastAsia="zh-TW"/>
        </w:rPr>
        <w:t>.</w:t>
      </w:r>
    </w:p>
    <w:p w14:paraId="2D262CC5" w14:textId="0657EE04" w:rsidR="009A06EF" w:rsidRPr="004E38DC" w:rsidRDefault="009A06EF" w:rsidP="009A06EF">
      <w:pPr>
        <w:pStyle w:val="BodyText"/>
        <w:rPr>
          <w:rFonts w:eastAsia="PMingLiU"/>
          <w:noProof/>
          <w:lang w:val="en-GB" w:eastAsia="zh-TW"/>
        </w:rPr>
      </w:pPr>
      <w:r w:rsidRPr="004E38DC">
        <w:rPr>
          <w:rFonts w:eastAsia="PMingLiU"/>
          <w:noProof/>
          <w:lang w:val="en-GB" w:eastAsia="zh-TW"/>
        </w:rPr>
        <w:t xml:space="preserve">In Chapter 3.2 of Study Unit 3, we </w:t>
      </w:r>
      <w:r w:rsidR="005560FB">
        <w:rPr>
          <w:rFonts w:eastAsia="PMingLiU"/>
          <w:noProof/>
          <w:lang w:val="en-GB" w:eastAsia="zh-TW"/>
        </w:rPr>
        <w:t xml:space="preserve">have </w:t>
      </w:r>
      <w:r w:rsidRPr="004E38DC">
        <w:rPr>
          <w:rFonts w:eastAsia="PMingLiU"/>
          <w:noProof/>
          <w:lang w:val="en-GB" w:eastAsia="zh-TW"/>
        </w:rPr>
        <w:t>learn</w:t>
      </w:r>
      <w:r w:rsidR="005560FB">
        <w:rPr>
          <w:rFonts w:eastAsia="PMingLiU"/>
          <w:noProof/>
          <w:lang w:val="en-GB" w:eastAsia="zh-TW"/>
        </w:rPr>
        <w:t>ed</w:t>
      </w:r>
      <w:r w:rsidRPr="004E38DC">
        <w:rPr>
          <w:rFonts w:eastAsia="PMingLiU"/>
          <w:noProof/>
          <w:lang w:val="en-GB" w:eastAsia="zh-TW"/>
        </w:rPr>
        <w:t xml:space="preserve"> how to use the sub-package matplotlib.pyplot to draw histogram in Python. The </w:t>
      </w:r>
      <w:r w:rsidRPr="004E38DC">
        <w:rPr>
          <w:rFonts w:ascii="Consolas" w:eastAsia="PMingLiU" w:hAnsi="Consolas"/>
          <w:noProof/>
          <w:lang w:val="en-GB" w:eastAsia="zh-TW"/>
        </w:rPr>
        <w:t>boxplot()</w:t>
      </w:r>
      <w:r w:rsidRPr="004E38DC">
        <w:rPr>
          <w:rFonts w:eastAsia="PMingLiU"/>
          <w:noProof/>
          <w:lang w:val="en-GB" w:eastAsia="zh-TW"/>
        </w:rPr>
        <w:t xml:space="preserve"> function from the same sub-package facilitates the creation of boxplot</w:t>
      </w:r>
      <w:r w:rsidR="00C24A40">
        <w:rPr>
          <w:rFonts w:eastAsia="PMingLiU"/>
          <w:noProof/>
          <w:lang w:val="en-GB" w:eastAsia="zh-TW"/>
        </w:rPr>
        <w:t>s</w:t>
      </w:r>
      <w:r w:rsidRPr="004E38DC">
        <w:rPr>
          <w:rFonts w:eastAsia="PMingLiU"/>
          <w:noProof/>
          <w:lang w:val="en-GB" w:eastAsia="zh-TW"/>
        </w:rPr>
        <w:t xml:space="preserve"> for outlier detection.</w:t>
      </w:r>
    </w:p>
    <w:p w14:paraId="2C903FAF" w14:textId="77777777" w:rsidR="009A06EF" w:rsidRPr="004E38DC" w:rsidRDefault="009A06EF" w:rsidP="009A06EF">
      <w:pPr>
        <w:pStyle w:val="BodyText"/>
        <w:rPr>
          <w:rFonts w:eastAsia="PMingLiU"/>
          <w:noProof/>
          <w:lang w:val="en-GB" w:eastAsia="zh-TW"/>
        </w:rPr>
      </w:pPr>
      <w:r w:rsidRPr="004E38DC">
        <w:rPr>
          <w:rFonts w:eastAsia="PMingLiU"/>
          <w:noProof/>
          <w:lang w:val="en-GB" w:eastAsia="zh-TW"/>
        </w:rPr>
        <w:t xml:space="preserve">To compute the interquartile range, we can use the </w:t>
      </w:r>
      <w:r w:rsidRPr="004E38DC">
        <w:rPr>
          <w:rFonts w:ascii="Consolas" w:eastAsia="PMingLiU" w:hAnsi="Consolas"/>
          <w:noProof/>
          <w:lang w:val="en-GB" w:eastAsia="zh-TW"/>
        </w:rPr>
        <w:t>.quantile()</w:t>
      </w:r>
      <w:r w:rsidRPr="004E38DC">
        <w:rPr>
          <w:rFonts w:eastAsia="PMingLiU"/>
          <w:noProof/>
          <w:lang w:val="en-GB" w:eastAsia="zh-TW"/>
        </w:rPr>
        <w:t xml:space="preserve"> method to determine the first and third quartiles of the variable.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A06EF" w:rsidRPr="000A7171" w14:paraId="3F7B0DFC" w14:textId="77777777" w:rsidTr="000762D6">
        <w:tc>
          <w:tcPr>
            <w:tcW w:w="9017" w:type="dxa"/>
            <w:shd w:val="clear" w:color="auto" w:fill="D9D9D9" w:themeFill="background1" w:themeFillShade="D9"/>
            <w:vAlign w:val="center"/>
          </w:tcPr>
          <w:p w14:paraId="34E7E64E" w14:textId="77777777" w:rsidR="009A06EF" w:rsidRPr="004E38DC" w:rsidRDefault="009A06EF" w:rsidP="000762D6">
            <w:pPr>
              <w:pStyle w:val="Code"/>
              <w:tabs>
                <w:tab w:val="left" w:pos="6557"/>
              </w:tabs>
              <w:ind w:left="36"/>
              <w:rPr>
                <w:noProof/>
                <w:color w:val="auto"/>
                <w:lang w:val="en-GB"/>
              </w:rPr>
            </w:pPr>
            <w:r w:rsidRPr="004E38DC">
              <w:rPr>
                <w:noProof/>
                <w:lang w:val="en-GB"/>
              </w:rPr>
              <w:t>DataFrame_name</w:t>
            </w:r>
            <w:r w:rsidRPr="004E38DC">
              <w:rPr>
                <w:noProof/>
                <w:color w:val="auto"/>
                <w:lang w:val="en-GB"/>
              </w:rPr>
              <w:t>["</w:t>
            </w:r>
            <w:r w:rsidRPr="004E38DC">
              <w:rPr>
                <w:noProof/>
                <w:color w:val="215868" w:themeColor="accent5" w:themeShade="80"/>
                <w:lang w:val="en-GB"/>
              </w:rPr>
              <w:t>column_label</w:t>
            </w:r>
            <w:r w:rsidRPr="004E38DC">
              <w:rPr>
                <w:noProof/>
                <w:color w:val="auto"/>
                <w:lang w:val="en-GB"/>
              </w:rPr>
              <w:t>"].</w:t>
            </w:r>
            <w:r w:rsidRPr="004E38DC">
              <w:rPr>
                <w:noProof/>
                <w:color w:val="76923C" w:themeColor="accent3" w:themeShade="BF"/>
                <w:lang w:val="en-GB"/>
              </w:rPr>
              <w:t>quantile</w:t>
            </w:r>
            <w:r w:rsidRPr="004E38DC">
              <w:rPr>
                <w:noProof/>
                <w:color w:val="auto"/>
                <w:lang w:val="en-GB"/>
              </w:rPr>
              <w:t>(</w:t>
            </w:r>
            <w:r w:rsidRPr="004E38DC">
              <w:rPr>
                <w:noProof/>
                <w:color w:val="595959" w:themeColor="text1" w:themeTint="A6"/>
                <w:lang w:val="en-GB"/>
              </w:rPr>
              <w:t xml:space="preserve">q </w:t>
            </w:r>
            <w:r w:rsidRPr="004E38DC">
              <w:rPr>
                <w:noProof/>
                <w:color w:val="auto"/>
                <w:lang w:val="en-GB"/>
              </w:rPr>
              <w:t xml:space="preserve">= </w:t>
            </w:r>
            <w:r w:rsidRPr="004E38DC">
              <w:rPr>
                <w:noProof/>
                <w:color w:val="595959" w:themeColor="text1" w:themeTint="A6"/>
                <w:lang w:val="en-GB"/>
              </w:rPr>
              <w:t>quantile</w:t>
            </w:r>
            <w:r w:rsidRPr="004E38DC">
              <w:rPr>
                <w:noProof/>
                <w:color w:val="auto"/>
                <w:lang w:val="en-GB"/>
              </w:rPr>
              <w:t>)</w:t>
            </w:r>
          </w:p>
        </w:tc>
      </w:tr>
    </w:tbl>
    <w:p w14:paraId="6ED4599B" w14:textId="7FA13747" w:rsidR="009A06EF" w:rsidRPr="00DC49A6" w:rsidRDefault="009A06EF" w:rsidP="009A06EF">
      <w:pPr>
        <w:pStyle w:val="BodyText"/>
        <w:rPr>
          <w:noProof/>
          <w:lang w:val="en-GB"/>
        </w:rPr>
      </w:pPr>
      <w:r w:rsidRPr="00DC49A6">
        <w:rPr>
          <w:noProof/>
          <w:lang w:val="en-GB"/>
        </w:rPr>
        <w:t xml:space="preserve">With the parameter </w:t>
      </w:r>
      <w:r w:rsidRPr="00DC49A6">
        <w:rPr>
          <w:rFonts w:ascii="Consolas" w:hAnsi="Consolas"/>
          <w:noProof/>
          <w:lang w:val="en-GB"/>
        </w:rPr>
        <w:t>q</w:t>
      </w:r>
      <w:r w:rsidRPr="00DC49A6">
        <w:rPr>
          <w:noProof/>
          <w:lang w:val="en-GB"/>
        </w:rPr>
        <w:t xml:space="preserve">, which </w:t>
      </w:r>
      <w:r w:rsidR="00CB623A">
        <w:rPr>
          <w:noProof/>
          <w:lang w:val="en-GB"/>
        </w:rPr>
        <w:t xml:space="preserve">is </w:t>
      </w:r>
      <w:r w:rsidRPr="00DC49A6">
        <w:rPr>
          <w:noProof/>
          <w:lang w:val="en-GB"/>
        </w:rPr>
        <w:t xml:space="preserve">a value between 0 and 1, we can define the quantile of the distribution </w:t>
      </w:r>
      <w:r w:rsidR="00363AEF">
        <w:rPr>
          <w:noProof/>
          <w:lang w:val="en-GB"/>
        </w:rPr>
        <w:t xml:space="preserve">that </w:t>
      </w:r>
      <w:r w:rsidRPr="00DC49A6">
        <w:rPr>
          <w:noProof/>
          <w:lang w:val="en-GB"/>
        </w:rPr>
        <w:t xml:space="preserve">the </w:t>
      </w:r>
      <w:r w:rsidRPr="00DC49A6">
        <w:rPr>
          <w:rFonts w:ascii="Consolas" w:hAnsi="Consolas"/>
          <w:noProof/>
          <w:lang w:val="en-GB"/>
        </w:rPr>
        <w:t>.</w:t>
      </w:r>
      <w:r w:rsidR="00FE114E" w:rsidRPr="00DC49A6">
        <w:rPr>
          <w:rFonts w:ascii="Consolas" w:hAnsi="Consolas"/>
          <w:noProof/>
          <w:lang w:val="en-GB"/>
        </w:rPr>
        <w:t>qua</w:t>
      </w:r>
      <w:r w:rsidR="00FE114E">
        <w:rPr>
          <w:rFonts w:ascii="Consolas" w:hAnsi="Consolas"/>
          <w:noProof/>
          <w:lang w:val="en-GB"/>
        </w:rPr>
        <w:t>n</w:t>
      </w:r>
      <w:r w:rsidR="00FE114E" w:rsidRPr="00DC49A6">
        <w:rPr>
          <w:rFonts w:ascii="Consolas" w:hAnsi="Consolas"/>
          <w:noProof/>
          <w:lang w:val="en-GB"/>
        </w:rPr>
        <w:t>tile</w:t>
      </w:r>
      <w:r w:rsidRPr="00DC49A6">
        <w:rPr>
          <w:rFonts w:ascii="Consolas" w:hAnsi="Consolas"/>
          <w:noProof/>
          <w:lang w:val="en-GB"/>
        </w:rPr>
        <w:t>()</w:t>
      </w:r>
      <w:r w:rsidRPr="00DC49A6">
        <w:rPr>
          <w:noProof/>
          <w:lang w:val="en-GB"/>
        </w:rPr>
        <w:t xml:space="preserve"> method </w:t>
      </w:r>
      <w:r w:rsidR="00363AEF">
        <w:rPr>
          <w:noProof/>
          <w:lang w:val="en-GB"/>
        </w:rPr>
        <w:t xml:space="preserve">should </w:t>
      </w:r>
      <w:r w:rsidRPr="00DC49A6">
        <w:rPr>
          <w:noProof/>
          <w:lang w:val="en-GB"/>
        </w:rPr>
        <w:t>return to us. Once the 0.25 and 0.75 quantiles of the target variable</w:t>
      </w:r>
      <w:r w:rsidR="00C754DD">
        <w:rPr>
          <w:noProof/>
          <w:lang w:val="en-GB"/>
        </w:rPr>
        <w:t xml:space="preserve"> is </w:t>
      </w:r>
      <w:r w:rsidR="00C754DD" w:rsidRPr="00DC49A6">
        <w:rPr>
          <w:noProof/>
          <w:lang w:val="en-GB"/>
        </w:rPr>
        <w:t>obtained</w:t>
      </w:r>
      <w:r w:rsidRPr="00DC49A6">
        <w:rPr>
          <w:noProof/>
          <w:lang w:val="en-GB"/>
        </w:rPr>
        <w:t xml:space="preserve">, the interquartile range </w:t>
      </w:r>
      <w:r w:rsidR="00965951" w:rsidRPr="00DC49A6">
        <w:rPr>
          <w:rFonts w:ascii="Consolas" w:hAnsi="Consolas"/>
          <w:noProof/>
          <w:lang w:val="en-GB"/>
        </w:rPr>
        <w:t>iqr</w:t>
      </w:r>
      <w:r w:rsidR="00965951" w:rsidRPr="00DC49A6">
        <w:rPr>
          <w:noProof/>
          <w:lang w:val="en-GB"/>
        </w:rPr>
        <w:t xml:space="preserve"> </w:t>
      </w:r>
      <w:r w:rsidRPr="00DC49A6">
        <w:rPr>
          <w:noProof/>
          <w:lang w:val="en-GB"/>
        </w:rPr>
        <w:t xml:space="preserve">can be computed by </w:t>
      </w:r>
      <w:bookmarkStart w:id="39" w:name="_Hlk68022161"/>
      <w:r w:rsidRPr="00DC49A6">
        <w:rPr>
          <w:rFonts w:ascii="Consolas" w:hAnsi="Consolas"/>
          <w:noProof/>
          <w:lang w:val="en-GB"/>
        </w:rPr>
        <w:t>iqr</w:t>
      </w:r>
      <w:bookmarkEnd w:id="39"/>
      <w:r w:rsidRPr="00DC49A6">
        <w:rPr>
          <w:rFonts w:ascii="Consolas" w:hAnsi="Consolas"/>
          <w:noProof/>
          <w:lang w:val="en-GB"/>
        </w:rPr>
        <w:t xml:space="preserve"> = q3 – q1</w:t>
      </w:r>
      <w:r w:rsidRPr="00DC49A6">
        <w:rPr>
          <w:noProof/>
          <w:lang w:val="en-GB"/>
        </w:rPr>
        <w:t xml:space="preserve">. An observation </w:t>
      </w:r>
      <w:r w:rsidRPr="00DC49A6">
        <w:rPr>
          <w:rFonts w:ascii="Consolas" w:hAnsi="Consolas"/>
          <w:noProof/>
          <w:lang w:val="en-GB"/>
        </w:rPr>
        <w:t>y</w:t>
      </w:r>
      <w:r w:rsidRPr="00DC49A6">
        <w:rPr>
          <w:noProof/>
          <w:lang w:val="en-GB"/>
        </w:rPr>
        <w:t xml:space="preserve"> is considered as outlier if </w:t>
      </w:r>
      <w:r w:rsidRPr="00DC49A6">
        <w:rPr>
          <w:rFonts w:ascii="Consolas" w:hAnsi="Consolas"/>
          <w:noProof/>
          <w:lang w:val="en-GB"/>
        </w:rPr>
        <w:t>y &lt; q1 – 1.5 * iqr</w:t>
      </w:r>
      <w:r w:rsidRPr="00DC49A6">
        <w:rPr>
          <w:noProof/>
          <w:lang w:val="en-GB"/>
        </w:rPr>
        <w:t xml:space="preserve"> or </w:t>
      </w:r>
      <w:r w:rsidRPr="00DC49A6">
        <w:rPr>
          <w:rFonts w:ascii="Consolas" w:hAnsi="Consolas"/>
          <w:noProof/>
          <w:lang w:val="en-GB"/>
        </w:rPr>
        <w:t>y &gt; q3 + 1.5 * iqr</w:t>
      </w:r>
      <w:r w:rsidRPr="00DC49A6">
        <w:rPr>
          <w:noProof/>
          <w:lang w:val="en-GB"/>
        </w:rPr>
        <w:t>.</w:t>
      </w:r>
    </w:p>
    <w:p w14:paraId="637E8013" w14:textId="782E9912" w:rsidR="009A06EF" w:rsidRPr="00DC49A6" w:rsidRDefault="009A06EF" w:rsidP="009A06EF">
      <w:pPr>
        <w:pStyle w:val="BodyText"/>
        <w:rPr>
          <w:noProof/>
          <w:lang w:val="en-GB"/>
        </w:rPr>
      </w:pPr>
      <w:r w:rsidRPr="00DC49A6">
        <w:rPr>
          <w:noProof/>
          <w:lang w:val="en-GB"/>
        </w:rPr>
        <w:t>The usual practi</w:t>
      </w:r>
      <w:r w:rsidR="000762D6" w:rsidRPr="00DC49A6">
        <w:rPr>
          <w:noProof/>
          <w:lang w:val="en-GB"/>
        </w:rPr>
        <w:t>c</w:t>
      </w:r>
      <w:r w:rsidRPr="00DC49A6">
        <w:rPr>
          <w:noProof/>
          <w:lang w:val="en-GB"/>
        </w:rPr>
        <w:t xml:space="preserve">e in dealing with outliers is to remove them from the dataset. In Python, it suffices to </w:t>
      </w:r>
      <w:r w:rsidR="000B0BC8">
        <w:rPr>
          <w:noProof/>
          <w:lang w:val="en-GB"/>
        </w:rPr>
        <w:t>keep</w:t>
      </w:r>
      <w:r w:rsidRPr="00DC49A6">
        <w:rPr>
          <w:noProof/>
          <w:lang w:val="en-GB"/>
        </w:rPr>
        <w:t xml:space="preserve"> observations that do not contain outliers in the target variable. The syntax below generates a subset of rows that do not fulfil the </w:t>
      </w:r>
      <w:r w:rsidR="00377426">
        <w:rPr>
          <w:noProof/>
          <w:lang w:val="en-GB"/>
        </w:rPr>
        <w:t>above outlier</w:t>
      </w:r>
      <w:r w:rsidRPr="00DC49A6">
        <w:rPr>
          <w:noProof/>
          <w:lang w:val="en-GB"/>
        </w:rPr>
        <w:t xml:space="preserve"> 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A06EF" w:rsidRPr="000A7171" w14:paraId="493D9C20" w14:textId="77777777" w:rsidTr="000762D6">
        <w:tc>
          <w:tcPr>
            <w:tcW w:w="9017" w:type="dxa"/>
            <w:shd w:val="clear" w:color="auto" w:fill="D9D9D9" w:themeFill="background1" w:themeFillShade="D9"/>
            <w:vAlign w:val="center"/>
          </w:tcPr>
          <w:p w14:paraId="070440FB" w14:textId="66D2AE81" w:rsidR="009A06EF" w:rsidRPr="00DC49A6" w:rsidRDefault="009A06EF" w:rsidP="000762D6">
            <w:pPr>
              <w:pStyle w:val="Code"/>
              <w:ind w:left="36"/>
              <w:rPr>
                <w:noProof/>
                <w:color w:val="auto"/>
                <w:lang w:val="en-GB"/>
              </w:rPr>
            </w:pPr>
            <w:r w:rsidRPr="00DC49A6">
              <w:rPr>
                <w:noProof/>
                <w:lang w:val="en-GB"/>
              </w:rPr>
              <w:t>DF</w:t>
            </w:r>
            <w:r w:rsidRPr="00DC49A6">
              <w:rPr>
                <w:noProof/>
                <w:color w:val="auto"/>
                <w:lang w:val="en-GB"/>
              </w:rPr>
              <w:t>[~((</w:t>
            </w:r>
            <w:r w:rsidRPr="00DC49A6">
              <w:rPr>
                <w:noProof/>
                <w:lang w:val="en-GB"/>
              </w:rPr>
              <w:t>DF</w:t>
            </w:r>
            <w:r w:rsidRPr="00DC49A6">
              <w:rPr>
                <w:noProof/>
                <w:color w:val="auto"/>
                <w:lang w:val="en-GB"/>
              </w:rPr>
              <w:t>["</w:t>
            </w:r>
            <w:r w:rsidRPr="00DC49A6">
              <w:rPr>
                <w:noProof/>
                <w:color w:val="215868" w:themeColor="accent5" w:themeShade="80"/>
                <w:lang w:val="en-GB"/>
              </w:rPr>
              <w:t>Col</w:t>
            </w:r>
            <w:r w:rsidRPr="00DC49A6">
              <w:rPr>
                <w:noProof/>
                <w:color w:val="auto"/>
                <w:lang w:val="en-GB"/>
              </w:rPr>
              <w:t xml:space="preserve">"] &lt; </w:t>
            </w:r>
            <w:r w:rsidRPr="00DC49A6">
              <w:rPr>
                <w:noProof/>
                <w:lang w:val="en-GB"/>
              </w:rPr>
              <w:t>q1</w:t>
            </w:r>
            <w:r w:rsidRPr="00DC49A6">
              <w:rPr>
                <w:noProof/>
                <w:color w:val="auto"/>
                <w:lang w:val="en-GB"/>
              </w:rPr>
              <w:t xml:space="preserve"> – 1.5 * </w:t>
            </w:r>
            <w:r w:rsidRPr="00DC49A6">
              <w:rPr>
                <w:noProof/>
                <w:lang w:val="en-GB"/>
              </w:rPr>
              <w:t>iqr</w:t>
            </w:r>
            <w:r w:rsidRPr="00DC49A6">
              <w:rPr>
                <w:noProof/>
                <w:color w:val="auto"/>
                <w:lang w:val="en-GB"/>
              </w:rPr>
              <w:t>) | (</w:t>
            </w:r>
            <w:r w:rsidRPr="00DC49A6">
              <w:rPr>
                <w:noProof/>
                <w:lang w:val="en-GB"/>
              </w:rPr>
              <w:t>DF</w:t>
            </w:r>
            <w:r w:rsidRPr="00DC49A6">
              <w:rPr>
                <w:noProof/>
                <w:color w:val="auto"/>
                <w:lang w:val="en-GB"/>
              </w:rPr>
              <w:t>["</w:t>
            </w:r>
            <w:r w:rsidRPr="00DC49A6">
              <w:rPr>
                <w:noProof/>
                <w:color w:val="215868" w:themeColor="accent5" w:themeShade="80"/>
                <w:lang w:val="en-GB"/>
              </w:rPr>
              <w:t>Col</w:t>
            </w:r>
            <w:r w:rsidRPr="00DC49A6">
              <w:rPr>
                <w:noProof/>
                <w:color w:val="auto"/>
                <w:lang w:val="en-GB"/>
              </w:rPr>
              <w:t xml:space="preserve">"] </w:t>
            </w:r>
            <w:r w:rsidR="00FE114E">
              <w:rPr>
                <w:noProof/>
                <w:color w:val="auto"/>
                <w:lang w:val="en-GB"/>
              </w:rPr>
              <w:t>&gt;</w:t>
            </w:r>
            <w:r w:rsidR="00FE114E" w:rsidRPr="00DC49A6">
              <w:rPr>
                <w:noProof/>
                <w:color w:val="auto"/>
                <w:lang w:val="en-GB"/>
              </w:rPr>
              <w:t xml:space="preserve"> </w:t>
            </w:r>
            <w:r w:rsidRPr="00DC49A6">
              <w:rPr>
                <w:noProof/>
                <w:lang w:val="en-GB"/>
              </w:rPr>
              <w:t>q3</w:t>
            </w:r>
            <w:r w:rsidRPr="00DC49A6">
              <w:rPr>
                <w:noProof/>
                <w:color w:val="auto"/>
                <w:lang w:val="en-GB"/>
              </w:rPr>
              <w:t xml:space="preserve"> + 1.5 * </w:t>
            </w:r>
            <w:r w:rsidRPr="00DC49A6">
              <w:rPr>
                <w:noProof/>
                <w:lang w:val="en-GB"/>
              </w:rPr>
              <w:t>iqr</w:t>
            </w:r>
            <w:r w:rsidRPr="00DC49A6">
              <w:rPr>
                <w:noProof/>
                <w:color w:val="auto"/>
                <w:lang w:val="en-GB"/>
              </w:rPr>
              <w:t>))]</w:t>
            </w:r>
          </w:p>
        </w:tc>
      </w:tr>
    </w:tbl>
    <w:p w14:paraId="5B9B4147" w14:textId="77777777" w:rsidR="009A06EF" w:rsidRPr="00B80AD8" w:rsidRDefault="009A06EF" w:rsidP="009A06EF">
      <w:pPr>
        <w:pStyle w:val="BodyText"/>
        <w:rPr>
          <w:noProof/>
          <w:lang w:val="en-GB"/>
        </w:rPr>
      </w:pPr>
      <w:r w:rsidRPr="00B80AD8">
        <w:rPr>
          <w:noProof/>
          <w:lang w:val="en-GB"/>
        </w:rPr>
        <w:t xml:space="preserve">Note that </w:t>
      </w:r>
      <w:r w:rsidRPr="00B80AD8">
        <w:rPr>
          <w:rFonts w:ascii="Consolas" w:hAnsi="Consolas"/>
          <w:noProof/>
          <w:lang w:val="en-GB"/>
        </w:rPr>
        <w:t>DF</w:t>
      </w:r>
      <w:r w:rsidRPr="00B80AD8">
        <w:rPr>
          <w:noProof/>
          <w:lang w:val="en-GB"/>
        </w:rPr>
        <w:t xml:space="preserve"> represents the </w:t>
      </w:r>
      <w:r w:rsidRPr="00B80AD8">
        <w:rPr>
          <w:rFonts w:ascii="Consolas" w:hAnsi="Consolas"/>
          <w:noProof/>
          <w:lang w:val="en-GB"/>
        </w:rPr>
        <w:t>DataFrame_Name</w:t>
      </w:r>
      <w:r w:rsidRPr="00B80AD8">
        <w:rPr>
          <w:noProof/>
          <w:lang w:val="en-GB"/>
        </w:rPr>
        <w:t xml:space="preserve"> and </w:t>
      </w:r>
      <w:r w:rsidRPr="00B80AD8">
        <w:rPr>
          <w:rFonts w:ascii="Consolas" w:hAnsi="Consolas"/>
          <w:noProof/>
          <w:lang w:val="en-GB"/>
        </w:rPr>
        <w:t>Col</w:t>
      </w:r>
      <w:r w:rsidRPr="00B80AD8">
        <w:rPr>
          <w:noProof/>
          <w:lang w:val="en-GB"/>
        </w:rPr>
        <w:t xml:space="preserve"> is the </w:t>
      </w:r>
      <w:r w:rsidRPr="00B80AD8">
        <w:rPr>
          <w:rFonts w:ascii="Consolas" w:hAnsi="Consolas"/>
          <w:noProof/>
          <w:lang w:val="en-GB"/>
        </w:rPr>
        <w:t>column_label</w:t>
      </w:r>
      <w:r w:rsidRPr="00B80AD8">
        <w:rPr>
          <w:noProof/>
          <w:lang w:val="en-GB"/>
        </w:rPr>
        <w:t>. The condition left from the bitwise or operator “</w:t>
      </w:r>
      <w:r w:rsidRPr="00B80AD8">
        <w:rPr>
          <w:rFonts w:ascii="Consolas" w:hAnsi="Consolas"/>
          <w:noProof/>
          <w:lang w:val="en-GB"/>
        </w:rPr>
        <w:t>|</w:t>
      </w:r>
      <w:r w:rsidRPr="00B80AD8">
        <w:rPr>
          <w:noProof/>
          <w:lang w:val="en-GB"/>
        </w:rPr>
        <w:t>” selects all observations with values in “</w:t>
      </w:r>
      <w:r w:rsidRPr="00B80AD8">
        <w:rPr>
          <w:rFonts w:ascii="Consolas" w:hAnsi="Consolas"/>
          <w:noProof/>
          <w:lang w:val="en-GB"/>
        </w:rPr>
        <w:t>Col</w:t>
      </w:r>
      <w:r w:rsidRPr="00B80AD8">
        <w:rPr>
          <w:noProof/>
          <w:lang w:val="en-GB"/>
        </w:rPr>
        <w:t xml:space="preserve">“ smaller than </w:t>
      </w:r>
      <w:r w:rsidRPr="00B80AD8">
        <w:rPr>
          <w:rFonts w:ascii="Consolas" w:hAnsi="Consolas"/>
          <w:noProof/>
          <w:lang w:val="en-GB"/>
        </w:rPr>
        <w:t>q1 – 1.5 * iqr</w:t>
      </w:r>
      <w:r w:rsidRPr="00B80AD8">
        <w:rPr>
          <w:noProof/>
          <w:lang w:val="en-GB"/>
        </w:rPr>
        <w:t xml:space="preserve"> whereas the condition right from it selects those observations larger than </w:t>
      </w:r>
      <w:r w:rsidRPr="00B80AD8">
        <w:rPr>
          <w:rFonts w:ascii="Consolas" w:hAnsi="Consolas"/>
          <w:noProof/>
          <w:lang w:val="en-GB"/>
        </w:rPr>
        <w:t>q3 + 1.5 * iqr</w:t>
      </w:r>
      <w:r w:rsidRPr="00B80AD8">
        <w:rPr>
          <w:noProof/>
          <w:lang w:val="en-GB"/>
        </w:rPr>
        <w:t xml:space="preserve">. Nevertheless, this would be the combined condition to select all the outliers. To invert the selection, we need to put the bitwise </w:t>
      </w:r>
      <w:r w:rsidRPr="00B80AD8">
        <w:rPr>
          <w:noProof/>
          <w:lang w:val="en-GB"/>
        </w:rPr>
        <w:lastRenderedPageBreak/>
        <w:t>not operator “</w:t>
      </w:r>
      <w:r w:rsidRPr="00B80AD8">
        <w:rPr>
          <w:rFonts w:ascii="Consolas" w:hAnsi="Consolas"/>
          <w:noProof/>
          <w:lang w:val="en-GB"/>
        </w:rPr>
        <w:t>~</w:t>
      </w:r>
      <w:r w:rsidRPr="00B80AD8">
        <w:rPr>
          <w:noProof/>
          <w:lang w:val="en-GB"/>
        </w:rPr>
        <w:t>” before the entire condition, which must then be put in a pair of parentheses.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9A06EF" w:rsidRPr="000A7171" w14:paraId="38ED32D9" w14:textId="77777777" w:rsidTr="000762D6">
        <w:tc>
          <w:tcPr>
            <w:tcW w:w="9017" w:type="dxa"/>
          </w:tcPr>
          <w:p w14:paraId="6E242FD6" w14:textId="4A474FE3" w:rsidR="009A06EF" w:rsidRPr="00B80AD8" w:rsidRDefault="009A06EF" w:rsidP="000762D6">
            <w:pPr>
              <w:pStyle w:val="BodyText"/>
              <w:rPr>
                <w:noProof/>
                <w:lang w:val="en-GB"/>
              </w:rPr>
            </w:pPr>
            <w:r w:rsidRPr="00B80AD8">
              <w:rPr>
                <w:b/>
                <w:bCs/>
                <w:noProof/>
                <w:lang w:val="en-GB"/>
              </w:rPr>
              <w:t>Example (Cont’d):</w:t>
            </w:r>
            <w:r w:rsidRPr="00B80AD8">
              <w:rPr>
                <w:noProof/>
                <w:lang w:val="en-GB"/>
              </w:rPr>
              <w:t xml:space="preserve"> </w:t>
            </w:r>
            <w:r w:rsidR="00FC3233">
              <w:rPr>
                <w:noProof/>
                <w:lang w:val="en-GB"/>
              </w:rPr>
              <w:t>In the following</w:t>
            </w:r>
            <w:r w:rsidR="00332BC8">
              <w:rPr>
                <w:noProof/>
                <w:lang w:val="en-GB"/>
              </w:rPr>
              <w:t xml:space="preserve">, we </w:t>
            </w:r>
            <w:r w:rsidR="00FC3233">
              <w:rPr>
                <w:noProof/>
                <w:lang w:val="en-GB"/>
              </w:rPr>
              <w:t xml:space="preserve">will </w:t>
            </w:r>
            <w:r w:rsidR="00332BC8">
              <w:rPr>
                <w:noProof/>
                <w:lang w:val="en-GB"/>
              </w:rPr>
              <w:t xml:space="preserve">use the </w:t>
            </w:r>
            <w:r w:rsidR="00BC09FB">
              <w:rPr>
                <w:noProof/>
                <w:lang w:val="en-GB"/>
              </w:rPr>
              <w:t xml:space="preserve">aforementioned </w:t>
            </w:r>
            <w:r w:rsidR="00FC3233">
              <w:rPr>
                <w:noProof/>
                <w:lang w:val="en-GB"/>
              </w:rPr>
              <w:t>interquartile range</w:t>
            </w:r>
            <w:r w:rsidR="00E71939">
              <w:rPr>
                <w:noProof/>
                <w:lang w:val="en-GB"/>
              </w:rPr>
              <w:t xml:space="preserve"> </w:t>
            </w:r>
            <w:r w:rsidR="00581E31">
              <w:rPr>
                <w:noProof/>
                <w:lang w:val="en-GB"/>
              </w:rPr>
              <w:t xml:space="preserve">rule </w:t>
            </w:r>
            <w:r w:rsidR="00E71939">
              <w:rPr>
                <w:noProof/>
                <w:lang w:val="en-GB"/>
              </w:rPr>
              <w:t xml:space="preserve">to detect outliers </w:t>
            </w:r>
            <w:r w:rsidR="00C76AD7">
              <w:rPr>
                <w:noProof/>
                <w:lang w:val="en-GB"/>
              </w:rPr>
              <w:t xml:space="preserve">in the variable </w:t>
            </w:r>
            <w:r w:rsidR="00C76AD7" w:rsidRPr="00323639">
              <w:rPr>
                <w:rFonts w:ascii="Consolas" w:hAnsi="Consolas"/>
                <w:noProof/>
                <w:lang w:val="en-GB"/>
              </w:rPr>
              <w:t>hours-per-week</w:t>
            </w:r>
            <w:r w:rsidR="00C76AD7">
              <w:rPr>
                <w:noProof/>
                <w:lang w:val="en-GB"/>
              </w:rPr>
              <w:t xml:space="preserve">, </w:t>
            </w:r>
            <w:r w:rsidR="006C4A6C">
              <w:rPr>
                <w:noProof/>
                <w:lang w:val="en-GB"/>
              </w:rPr>
              <w:t xml:space="preserve">i.e. observations with extraordinary high or low </w:t>
            </w:r>
            <w:r w:rsidR="00C76AD7">
              <w:rPr>
                <w:noProof/>
                <w:lang w:val="en-GB"/>
              </w:rPr>
              <w:t xml:space="preserve">number of </w:t>
            </w:r>
            <w:r w:rsidR="00581E31">
              <w:rPr>
                <w:noProof/>
                <w:lang w:val="en-GB"/>
              </w:rPr>
              <w:t xml:space="preserve">working </w:t>
            </w:r>
            <w:r w:rsidR="00C76AD7">
              <w:rPr>
                <w:noProof/>
                <w:lang w:val="en-GB"/>
              </w:rPr>
              <w:t>hours</w:t>
            </w:r>
            <w:r w:rsidRPr="00B80AD8">
              <w:rPr>
                <w:noProof/>
                <w:lang w:val="en-GB"/>
              </w:rPr>
              <w:t>.</w:t>
            </w:r>
          </w:p>
          <w:p w14:paraId="7D4C05EC" w14:textId="77777777" w:rsidR="009A06EF" w:rsidRPr="00B80AD8" w:rsidRDefault="009A06EF" w:rsidP="000762D6">
            <w:pPr>
              <w:pStyle w:val="Figure-Image-Upper"/>
              <w:rPr>
                <w:lang w:val="en-GB"/>
              </w:rPr>
            </w:pPr>
            <w:r w:rsidRPr="00B80AD8">
              <w:drawing>
                <wp:inline distT="0" distB="0" distL="0" distR="0" wp14:anchorId="209C9879" wp14:editId="32921AC5">
                  <wp:extent cx="5580000" cy="1848878"/>
                  <wp:effectExtent l="19050" t="19050" r="20955" b="184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8755" t="25959" r="2284" b="25744"/>
                          <a:stretch/>
                        </pic:blipFill>
                        <pic:spPr bwMode="auto">
                          <a:xfrm>
                            <a:off x="0" y="0"/>
                            <a:ext cx="5580000" cy="1848878"/>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88C1F33" w14:textId="130CD132" w:rsidR="009A06EF" w:rsidRPr="00B80AD8" w:rsidRDefault="009A06EF" w:rsidP="000762D6">
            <w:pPr>
              <w:pStyle w:val="Caption"/>
              <w:rPr>
                <w:noProof/>
                <w:lang w:val="en-GB"/>
              </w:rPr>
            </w:pPr>
            <w:bookmarkStart w:id="40" w:name="_Ref63109167"/>
            <w:r w:rsidRPr="00B80AD8">
              <w:rPr>
                <w:noProof/>
                <w:lang w:val="en-GB"/>
              </w:rPr>
              <w:t>Figure 4.</w:t>
            </w:r>
            <w:r w:rsidRPr="00B80AD8">
              <w:rPr>
                <w:noProof/>
                <w:lang w:val="en-GB"/>
              </w:rPr>
              <w:fldChar w:fldCharType="begin"/>
            </w:r>
            <w:r w:rsidRPr="00B80AD8">
              <w:rPr>
                <w:noProof/>
                <w:lang w:val="en-GB"/>
              </w:rPr>
              <w:instrText xml:space="preserve"> SEQ Figure \* ARABIC </w:instrText>
            </w:r>
            <w:r w:rsidRPr="00B80AD8">
              <w:rPr>
                <w:noProof/>
                <w:lang w:val="en-GB"/>
              </w:rPr>
              <w:fldChar w:fldCharType="separate"/>
            </w:r>
            <w:r w:rsidR="00B60DB2" w:rsidRPr="00B80AD8">
              <w:rPr>
                <w:noProof/>
                <w:lang w:val="en-GB"/>
              </w:rPr>
              <w:t>40</w:t>
            </w:r>
            <w:r w:rsidRPr="00B80AD8">
              <w:rPr>
                <w:noProof/>
                <w:lang w:val="en-GB"/>
              </w:rPr>
              <w:fldChar w:fldCharType="end"/>
            </w:r>
            <w:bookmarkEnd w:id="40"/>
            <w:r w:rsidRPr="00B80AD8">
              <w:rPr>
                <w:noProof/>
                <w:lang w:val="en-GB"/>
              </w:rPr>
              <w:t xml:space="preserve"> Computing Criteria </w:t>
            </w:r>
            <w:r w:rsidR="005D6200">
              <w:rPr>
                <w:noProof/>
                <w:lang w:val="en-GB"/>
              </w:rPr>
              <w:t>for</w:t>
            </w:r>
            <w:r w:rsidRPr="00B80AD8">
              <w:rPr>
                <w:noProof/>
                <w:lang w:val="en-GB"/>
              </w:rPr>
              <w:t xml:space="preserve"> Outlier</w:t>
            </w:r>
            <w:r w:rsidR="005D6200">
              <w:rPr>
                <w:noProof/>
                <w:lang w:val="en-GB"/>
              </w:rPr>
              <w:t xml:space="preserve"> Detection</w:t>
            </w:r>
            <w:r w:rsidRPr="00B80AD8">
              <w:rPr>
                <w:noProof/>
                <w:lang w:val="en-GB"/>
              </w:rPr>
              <w:t xml:space="preserve"> </w:t>
            </w:r>
            <w:r w:rsidR="00FF3871">
              <w:rPr>
                <w:noProof/>
                <w:lang w:val="en-GB"/>
              </w:rPr>
              <w:t>in</w:t>
            </w:r>
            <w:r w:rsidRPr="00B80AD8">
              <w:rPr>
                <w:noProof/>
                <w:lang w:val="en-GB"/>
              </w:rPr>
              <w:t xml:space="preserve"> a Numeric Variable</w:t>
            </w:r>
          </w:p>
          <w:p w14:paraId="6295DA17" w14:textId="6834FBA4" w:rsidR="009A06EF" w:rsidRPr="00B80AD8" w:rsidRDefault="009A06EF" w:rsidP="000762D6">
            <w:pPr>
              <w:pStyle w:val="BodyText"/>
              <w:rPr>
                <w:noProof/>
                <w:lang w:val="en-GB"/>
              </w:rPr>
            </w:pPr>
            <w:r w:rsidRPr="00B80AD8">
              <w:rPr>
                <w:noProof/>
                <w:lang w:val="en-GB"/>
              </w:rPr>
              <w:t xml:space="preserve">Based on the results in </w:t>
            </w:r>
            <w:r w:rsidRPr="00B80AD8">
              <w:rPr>
                <w:noProof/>
                <w:lang w:val="en-GB"/>
              </w:rPr>
              <w:fldChar w:fldCharType="begin"/>
            </w:r>
            <w:r w:rsidRPr="00B80AD8">
              <w:rPr>
                <w:noProof/>
                <w:lang w:val="en-GB"/>
              </w:rPr>
              <w:instrText xml:space="preserve"> REF _Ref63109167 \h </w:instrText>
            </w:r>
            <w:r w:rsidRPr="00B80AD8">
              <w:rPr>
                <w:noProof/>
                <w:lang w:val="en-GB"/>
              </w:rPr>
            </w:r>
            <w:r w:rsidRPr="00B80AD8">
              <w:rPr>
                <w:noProof/>
                <w:lang w:val="en-GB"/>
              </w:rPr>
              <w:fldChar w:fldCharType="separate"/>
            </w:r>
            <w:r w:rsidR="00B60DB2" w:rsidRPr="00B80AD8">
              <w:rPr>
                <w:noProof/>
                <w:lang w:val="en-GB"/>
              </w:rPr>
              <w:t>Figure 4.40</w:t>
            </w:r>
            <w:r w:rsidRPr="00B80AD8">
              <w:rPr>
                <w:noProof/>
                <w:lang w:val="en-GB"/>
              </w:rPr>
              <w:fldChar w:fldCharType="end"/>
            </w:r>
            <w:r w:rsidRPr="00B80AD8">
              <w:rPr>
                <w:noProof/>
                <w:lang w:val="en-GB"/>
              </w:rPr>
              <w:t xml:space="preserve">, half of the sample works between 40 </w:t>
            </w:r>
            <w:r w:rsidR="00DE011A" w:rsidRPr="00323639">
              <w:rPr>
                <w:noProof/>
                <w:lang w:val="en-GB"/>
              </w:rPr>
              <w:t>and</w:t>
            </w:r>
            <w:r w:rsidRPr="00B80AD8">
              <w:rPr>
                <w:noProof/>
                <w:lang w:val="en-GB"/>
              </w:rPr>
              <w:t xml:space="preserve"> 45 hours weekly on average. The corresponding upper and lower thresholds to differentiate outliers from “normal” data are 32.5 and 52.5, respectively.</w:t>
            </w:r>
          </w:p>
          <w:p w14:paraId="29DC9A25" w14:textId="77777777" w:rsidR="009A06EF" w:rsidRPr="00B80AD8" w:rsidRDefault="009A06EF" w:rsidP="000762D6">
            <w:pPr>
              <w:pStyle w:val="BodyText"/>
              <w:rPr>
                <w:noProof/>
                <w:lang w:val="en-GB"/>
              </w:rPr>
            </w:pPr>
            <w:r w:rsidRPr="00B80AD8">
              <w:rPr>
                <w:noProof/>
                <w:lang w:val="en-GB"/>
              </w:rPr>
              <w:t>In the next step, we can select those outlier observations for checking before dropping them from the DataFrame eventually.</w:t>
            </w:r>
          </w:p>
          <w:p w14:paraId="0F12459A" w14:textId="77777777" w:rsidR="009A06EF" w:rsidRPr="00323639" w:rsidRDefault="009A06EF" w:rsidP="000762D6">
            <w:pPr>
              <w:pStyle w:val="Figure-Image-Upper"/>
              <w:rPr>
                <w:lang w:val="en-GB"/>
              </w:rPr>
            </w:pPr>
            <w:r w:rsidRPr="00323639">
              <w:drawing>
                <wp:inline distT="0" distB="0" distL="0" distR="0" wp14:anchorId="2A19D5FA" wp14:editId="3C32AC91">
                  <wp:extent cx="5580000" cy="2770361"/>
                  <wp:effectExtent l="19050" t="19050" r="20955"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8753" t="23586" r="2353" b="4108"/>
                          <a:stretch/>
                        </pic:blipFill>
                        <pic:spPr bwMode="auto">
                          <a:xfrm>
                            <a:off x="0" y="0"/>
                            <a:ext cx="5580000" cy="277036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B04D559" w14:textId="2EAA2F79" w:rsidR="009A06EF" w:rsidRPr="00B80AD8" w:rsidRDefault="009A06EF" w:rsidP="000762D6">
            <w:pPr>
              <w:pStyle w:val="Caption"/>
              <w:rPr>
                <w:noProof/>
                <w:lang w:val="en-GB"/>
              </w:rPr>
            </w:pPr>
            <w:bookmarkStart w:id="41" w:name="_Ref63109903"/>
            <w:r w:rsidRPr="00B80AD8">
              <w:rPr>
                <w:noProof/>
                <w:lang w:val="en-GB"/>
              </w:rPr>
              <w:t>Figure 4.</w:t>
            </w:r>
            <w:r w:rsidRPr="00323639">
              <w:rPr>
                <w:noProof/>
                <w:lang w:val="en-GB"/>
              </w:rPr>
              <w:fldChar w:fldCharType="begin"/>
            </w:r>
            <w:r w:rsidRPr="00B80AD8">
              <w:rPr>
                <w:noProof/>
                <w:lang w:val="en-GB"/>
              </w:rPr>
              <w:instrText xml:space="preserve"> SEQ Figure \* ARABIC </w:instrText>
            </w:r>
            <w:r w:rsidRPr="00323639">
              <w:rPr>
                <w:noProof/>
                <w:lang w:val="en-GB"/>
              </w:rPr>
              <w:fldChar w:fldCharType="separate"/>
            </w:r>
            <w:r w:rsidR="00B60DB2" w:rsidRPr="00B80AD8">
              <w:rPr>
                <w:noProof/>
                <w:lang w:val="en-GB"/>
              </w:rPr>
              <w:t>41</w:t>
            </w:r>
            <w:r w:rsidRPr="00323639">
              <w:rPr>
                <w:noProof/>
                <w:lang w:val="en-GB"/>
              </w:rPr>
              <w:fldChar w:fldCharType="end"/>
            </w:r>
            <w:bookmarkEnd w:id="41"/>
            <w:r w:rsidRPr="00B80AD8">
              <w:rPr>
                <w:noProof/>
                <w:lang w:val="en-GB"/>
              </w:rPr>
              <w:t xml:space="preserve"> Selected Outlier Observations from a DataFrame</w:t>
            </w:r>
          </w:p>
          <w:p w14:paraId="13799E36" w14:textId="2C57F213" w:rsidR="009A06EF" w:rsidRPr="00B80AD8" w:rsidRDefault="009A06EF" w:rsidP="000762D6">
            <w:pPr>
              <w:pStyle w:val="BodyText"/>
              <w:rPr>
                <w:noProof/>
                <w:lang w:val="en-GB"/>
              </w:rPr>
            </w:pPr>
            <w:r w:rsidRPr="00B80AD8">
              <w:rPr>
                <w:noProof/>
                <w:lang w:val="en-GB"/>
              </w:rPr>
              <w:lastRenderedPageBreak/>
              <w:t xml:space="preserve">Before dropping those outlier observations from the DataFrame, we shall actually study them more carefully. For instance, the observation with row index 48829 works for 60 hours per week, which is much higher than the third quartile of the data. But according to the variable </w:t>
            </w:r>
            <w:r w:rsidRPr="00B80AD8">
              <w:rPr>
                <w:rFonts w:ascii="Consolas" w:hAnsi="Consolas"/>
                <w:noProof/>
                <w:lang w:val="en-GB"/>
              </w:rPr>
              <w:t>workclass</w:t>
            </w:r>
            <w:r w:rsidRPr="00B80AD8">
              <w:rPr>
                <w:noProof/>
                <w:lang w:val="en-GB"/>
              </w:rPr>
              <w:t xml:space="preserve">, he is self-employed. From this perspective, his average weekly working hours seem sensible. Hence, this observation could be useful for further analyses. </w:t>
            </w:r>
          </w:p>
          <w:p w14:paraId="3BB74027" w14:textId="77777777" w:rsidR="009A06EF" w:rsidRPr="00B80AD8" w:rsidRDefault="009A06EF" w:rsidP="000762D6">
            <w:pPr>
              <w:pStyle w:val="BodyText"/>
              <w:rPr>
                <w:noProof/>
                <w:lang w:val="en-GB"/>
              </w:rPr>
            </w:pPr>
            <w:r w:rsidRPr="00B80AD8">
              <w:rPr>
                <w:noProof/>
                <w:lang w:val="en-GB"/>
              </w:rPr>
              <w:t xml:space="preserve">Nevertheless, in order to show how the syntax works, we will still drop all the outlier observations from </w:t>
            </w:r>
            <w:r w:rsidRPr="00B80AD8">
              <w:rPr>
                <w:rFonts w:ascii="Consolas" w:hAnsi="Consolas"/>
                <w:noProof/>
                <w:lang w:val="en-GB"/>
              </w:rPr>
              <w:t>census</w:t>
            </w:r>
            <w:r w:rsidRPr="00B80AD8">
              <w:rPr>
                <w:noProof/>
                <w:lang w:val="en-GB"/>
              </w:rPr>
              <w:t xml:space="preserve"> that fulfil the above criteria by the following program.</w:t>
            </w:r>
          </w:p>
          <w:p w14:paraId="0024FD66" w14:textId="77777777" w:rsidR="009A06EF" w:rsidRPr="00323639" w:rsidRDefault="009A06EF" w:rsidP="000762D6">
            <w:pPr>
              <w:pStyle w:val="Figure-Image-Upper"/>
              <w:rPr>
                <w:lang w:val="en-GB"/>
              </w:rPr>
            </w:pPr>
            <w:r w:rsidRPr="00323639">
              <w:drawing>
                <wp:inline distT="0" distB="0" distL="0" distR="0" wp14:anchorId="7F12FADB" wp14:editId="162EAF01">
                  <wp:extent cx="5580000" cy="2845172"/>
                  <wp:effectExtent l="19050" t="19050" r="20955" b="127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8773" t="20596" r="2357" b="5168"/>
                          <a:stretch/>
                        </pic:blipFill>
                        <pic:spPr bwMode="auto">
                          <a:xfrm>
                            <a:off x="0" y="0"/>
                            <a:ext cx="5580000" cy="284517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619F4BE" w14:textId="1F13C6BB" w:rsidR="009A06EF" w:rsidRPr="00B80AD8" w:rsidRDefault="009A06EF" w:rsidP="000762D6">
            <w:pPr>
              <w:pStyle w:val="Caption"/>
              <w:rPr>
                <w:noProof/>
                <w:lang w:val="en-GB"/>
              </w:rPr>
            </w:pPr>
            <w:r w:rsidRPr="00B80AD8">
              <w:rPr>
                <w:noProof/>
                <w:lang w:val="en-GB"/>
              </w:rPr>
              <w:t>Figure 4.</w:t>
            </w:r>
            <w:r w:rsidRPr="00323639">
              <w:rPr>
                <w:noProof/>
                <w:lang w:val="en-GB"/>
              </w:rPr>
              <w:fldChar w:fldCharType="begin"/>
            </w:r>
            <w:r w:rsidRPr="00B80AD8">
              <w:rPr>
                <w:noProof/>
                <w:lang w:val="en-GB"/>
              </w:rPr>
              <w:instrText xml:space="preserve"> SEQ Figure \* ARABIC </w:instrText>
            </w:r>
            <w:r w:rsidRPr="00323639">
              <w:rPr>
                <w:noProof/>
                <w:lang w:val="en-GB"/>
              </w:rPr>
              <w:fldChar w:fldCharType="separate"/>
            </w:r>
            <w:r w:rsidR="00B60DB2" w:rsidRPr="00B80AD8">
              <w:rPr>
                <w:noProof/>
                <w:lang w:val="en-GB"/>
              </w:rPr>
              <w:t>42</w:t>
            </w:r>
            <w:r w:rsidRPr="00323639">
              <w:rPr>
                <w:noProof/>
                <w:lang w:val="en-GB"/>
              </w:rPr>
              <w:fldChar w:fldCharType="end"/>
            </w:r>
            <w:r w:rsidRPr="00B80AD8">
              <w:rPr>
                <w:noProof/>
                <w:lang w:val="en-GB"/>
              </w:rPr>
              <w:t xml:space="preserve"> Selected Non-Outlier Observations from a DataFrame</w:t>
            </w:r>
          </w:p>
          <w:p w14:paraId="4CCEE9D3" w14:textId="53A6C148" w:rsidR="009A06EF" w:rsidRPr="00B80AD8" w:rsidRDefault="009A06EF" w:rsidP="000762D6">
            <w:pPr>
              <w:pStyle w:val="BodyText"/>
              <w:rPr>
                <w:noProof/>
                <w:lang w:val="en-GB"/>
              </w:rPr>
            </w:pPr>
            <w:r w:rsidRPr="00B80AD8">
              <w:rPr>
                <w:noProof/>
                <w:lang w:val="en-GB"/>
              </w:rPr>
              <w:t xml:space="preserve">The construction of the syntax for selecting those non-outliers </w:t>
            </w:r>
            <w:r w:rsidR="00DE011A" w:rsidRPr="00323639">
              <w:rPr>
                <w:noProof/>
                <w:lang w:val="en-GB"/>
              </w:rPr>
              <w:t>is</w:t>
            </w:r>
            <w:r w:rsidRPr="00B80AD8">
              <w:rPr>
                <w:noProof/>
                <w:lang w:val="en-GB"/>
              </w:rPr>
              <w:t xml:space="preserve"> rather straightforward. All we need to do is to place a bitwise not operator “</w:t>
            </w:r>
            <w:r w:rsidRPr="00B80AD8">
              <w:rPr>
                <w:rFonts w:ascii="Consolas" w:hAnsi="Consolas"/>
                <w:noProof/>
                <w:lang w:val="en-GB"/>
              </w:rPr>
              <w:t>~</w:t>
            </w:r>
            <w:r w:rsidRPr="00B80AD8">
              <w:rPr>
                <w:noProof/>
                <w:lang w:val="en-GB"/>
              </w:rPr>
              <w:t>” in front of the entire selection condition for the outliers that is now wrapped up in a round bracket.</w:t>
            </w:r>
          </w:p>
        </w:tc>
      </w:tr>
    </w:tbl>
    <w:p w14:paraId="7EC47795" w14:textId="77777777" w:rsidR="009A06EF" w:rsidRPr="009E0FC1" w:rsidRDefault="009A06EF" w:rsidP="009A06EF">
      <w:pPr>
        <w:spacing w:before="240" w:after="120"/>
        <w:jc w:val="left"/>
        <w:rPr>
          <w:b/>
          <w:noProof/>
          <w:sz w:val="28"/>
        </w:rPr>
      </w:pPr>
      <w:r w:rsidRPr="009E0FC1">
        <w:rPr>
          <w:b/>
          <w:noProof/>
          <w:sz w:val="28"/>
        </w:rPr>
        <w:lastRenderedPageBreak/>
        <w:t>Read</w:t>
      </w:r>
    </w:p>
    <w:p w14:paraId="522C9DA4" w14:textId="77777777" w:rsidR="009A06EF" w:rsidRPr="009E0FC1" w:rsidRDefault="009A06EF" w:rsidP="009A06EF">
      <w:pPr>
        <w:pStyle w:val="BodyText"/>
        <w:rPr>
          <w:noProof/>
          <w:lang w:val="en-GB"/>
        </w:rPr>
      </w:pPr>
      <w:r w:rsidRPr="009E0FC1">
        <w:rPr>
          <w:noProof/>
          <w:lang w:val="en-GB"/>
        </w:rPr>
        <w:t xml:space="preserve">Refer to the link below for more details and examples on the </w:t>
      </w:r>
      <w:r w:rsidRPr="009E0FC1">
        <w:rPr>
          <w:rFonts w:ascii="Consolas" w:hAnsi="Consolas"/>
          <w:noProof/>
          <w:lang w:val="en-GB"/>
        </w:rPr>
        <w:t xml:space="preserve">.quantile() </w:t>
      </w:r>
      <w:r w:rsidRPr="009E0FC1">
        <w:rPr>
          <w:noProof/>
          <w:lang w:val="en-GB"/>
        </w:rPr>
        <w:t>method of the pandas package:</w:t>
      </w:r>
    </w:p>
    <w:p w14:paraId="14A88901" w14:textId="54BBAB01" w:rsidR="009A06EF" w:rsidRPr="009E0FC1" w:rsidRDefault="00C1123A" w:rsidP="009A06EF">
      <w:pPr>
        <w:pStyle w:val="BodyText"/>
        <w:rPr>
          <w:noProof/>
          <w:lang w:val="en-GB"/>
        </w:rPr>
      </w:pPr>
      <w:hyperlink r:id="rId76" w:history="1">
        <w:r w:rsidR="009A06EF" w:rsidRPr="009E0FC1">
          <w:rPr>
            <w:rStyle w:val="Hyperlink"/>
            <w:noProof/>
            <w:lang w:val="en-GB"/>
          </w:rPr>
          <w:t>https://pandas.pydata.org/pandas-docs/stable/reference/api/pandas.DataFrame.</w:t>
        </w:r>
        <w:r w:rsidR="009A06EF" w:rsidRPr="009E0FC1">
          <w:rPr>
            <w:rFonts w:ascii="Times New Roman" w:hAnsi="Times New Roman"/>
            <w:noProof/>
            <w:lang w:val="en-GB"/>
          </w:rPr>
          <w:t xml:space="preserve"> </w:t>
        </w:r>
        <w:r w:rsidR="009A06EF" w:rsidRPr="009E0FC1">
          <w:rPr>
            <w:rStyle w:val="Hyperlink"/>
            <w:rFonts w:ascii="Times New Roman" w:hAnsi="Times New Roman"/>
            <w:noProof/>
            <w:lang w:val="en-GB"/>
          </w:rPr>
          <w:t>‌</w:t>
        </w:r>
        <w:r w:rsidR="009A06EF" w:rsidRPr="009E0FC1">
          <w:rPr>
            <w:rStyle w:val="Hyperlink"/>
            <w:noProof/>
            <w:lang w:val="en-GB"/>
          </w:rPr>
          <w:t>quantile.html</w:t>
        </w:r>
      </w:hyperlink>
    </w:p>
    <w:p w14:paraId="0E5AB50C" w14:textId="398AD984" w:rsidR="009A4569" w:rsidRPr="009E0FC1" w:rsidRDefault="009A4569" w:rsidP="00A17919">
      <w:pPr>
        <w:jc w:val="both"/>
        <w:rPr>
          <w:rFonts w:eastAsia="PMingLiU"/>
          <w:noProof/>
          <w:lang w:eastAsia="zh-TW"/>
        </w:rPr>
      </w:pPr>
      <w:r w:rsidRPr="009E0FC1">
        <w:rPr>
          <w:rFonts w:eastAsia="PMingLiU"/>
          <w:noProof/>
          <w:lang w:eastAsia="zh-TW"/>
        </w:rPr>
        <w:br w:type="page"/>
      </w:r>
    </w:p>
    <w:p w14:paraId="38071FAA" w14:textId="30B87125" w:rsidR="000D4546" w:rsidRDefault="000D4546" w:rsidP="00FE0B05">
      <w:pPr>
        <w:pStyle w:val="Heading2"/>
      </w:pPr>
      <w:r w:rsidRPr="009E0FC1">
        <w:lastRenderedPageBreak/>
        <w:t xml:space="preserve">Chapter 5 </w:t>
      </w:r>
      <w:r w:rsidR="00BE04A5" w:rsidRPr="009E0FC1">
        <w:t>Data</w:t>
      </w:r>
      <w:r w:rsidR="00B06E40" w:rsidRPr="009E0FC1">
        <w:t xml:space="preserve"> Modification</w:t>
      </w:r>
    </w:p>
    <w:p w14:paraId="2ED95C54" w14:textId="474EFDA0" w:rsidR="00E805CA" w:rsidRPr="00E805CA" w:rsidRDefault="00E805CA" w:rsidP="00E805CA">
      <w:pPr>
        <w:pStyle w:val="BodyText"/>
        <w:rPr>
          <w:lang w:val="en-GB"/>
        </w:rPr>
      </w:pPr>
      <w:r>
        <w:rPr>
          <w:lang w:val="en-GB"/>
        </w:rPr>
        <w:t xml:space="preserve">Lesson Recording - </w:t>
      </w:r>
      <w:r w:rsidRPr="00E805CA">
        <w:rPr>
          <w:lang w:val="en-GB"/>
        </w:rPr>
        <w:t>Data Modification in pandas</w:t>
      </w:r>
    </w:p>
    <w:p w14:paraId="40CC5B17" w14:textId="62811D4B" w:rsidR="000D4546" w:rsidRPr="009E0FC1" w:rsidRDefault="00BE04A5" w:rsidP="00DE011A">
      <w:pPr>
        <w:pStyle w:val="Heading3"/>
        <w:tabs>
          <w:tab w:val="left" w:pos="709"/>
        </w:tabs>
        <w:rPr>
          <w:noProof/>
          <w:lang w:val="en-GB"/>
        </w:rPr>
      </w:pPr>
      <w:r w:rsidRPr="009E0FC1">
        <w:rPr>
          <w:noProof/>
          <w:lang w:val="en-GB"/>
        </w:rPr>
        <w:t>5</w:t>
      </w:r>
      <w:r w:rsidR="000D4546" w:rsidRPr="009E0FC1">
        <w:rPr>
          <w:noProof/>
          <w:lang w:val="en-GB"/>
        </w:rPr>
        <w:t>.</w:t>
      </w:r>
      <w:r w:rsidR="00E5713A" w:rsidRPr="009E0FC1">
        <w:rPr>
          <w:noProof/>
          <w:lang w:val="en-GB"/>
        </w:rPr>
        <w:t>1</w:t>
      </w:r>
      <w:r w:rsidR="000D4546" w:rsidRPr="009E0FC1">
        <w:rPr>
          <w:noProof/>
          <w:lang w:val="en-GB"/>
        </w:rPr>
        <w:tab/>
      </w:r>
      <w:r w:rsidR="00B645D2" w:rsidRPr="009E0FC1">
        <w:rPr>
          <w:noProof/>
          <w:lang w:val="en-GB"/>
        </w:rPr>
        <w:t>Sorting Data</w:t>
      </w:r>
    </w:p>
    <w:p w14:paraId="7ACF544C" w14:textId="24E40D03" w:rsidR="000D4546" w:rsidRPr="00DA329C" w:rsidRDefault="0072273F" w:rsidP="00455232">
      <w:pPr>
        <w:pStyle w:val="BodyText"/>
        <w:rPr>
          <w:noProof/>
          <w:lang w:val="en-GB"/>
        </w:rPr>
      </w:pPr>
      <w:r w:rsidRPr="009E0FC1">
        <w:rPr>
          <w:noProof/>
          <w:lang w:val="en-GB"/>
        </w:rPr>
        <w:t>T</w:t>
      </w:r>
      <w:r w:rsidR="005453CC" w:rsidRPr="009E0FC1">
        <w:rPr>
          <w:noProof/>
          <w:lang w:val="en-GB"/>
        </w:rPr>
        <w:t xml:space="preserve">he </w:t>
      </w:r>
      <w:r w:rsidRPr="009E0FC1">
        <w:rPr>
          <w:noProof/>
          <w:lang w:val="en-GB"/>
        </w:rPr>
        <w:t xml:space="preserve">order of the observations in a </w:t>
      </w:r>
      <w:r w:rsidR="005453CC" w:rsidRPr="009E0FC1">
        <w:rPr>
          <w:noProof/>
          <w:lang w:val="en-GB"/>
        </w:rPr>
        <w:t xml:space="preserve">DataFrame </w:t>
      </w:r>
      <w:r w:rsidRPr="009E0FC1">
        <w:rPr>
          <w:noProof/>
          <w:lang w:val="en-GB"/>
        </w:rPr>
        <w:t xml:space="preserve">is </w:t>
      </w:r>
      <w:r w:rsidR="000A05E3" w:rsidRPr="009E0FC1">
        <w:rPr>
          <w:noProof/>
          <w:lang w:val="en-GB"/>
        </w:rPr>
        <w:t xml:space="preserve">usually </w:t>
      </w:r>
      <w:r w:rsidR="00223893" w:rsidRPr="009E0FC1">
        <w:rPr>
          <w:noProof/>
          <w:lang w:val="en-GB"/>
        </w:rPr>
        <w:t xml:space="preserve">rather arbitrary </w:t>
      </w:r>
      <w:r w:rsidR="000A05E3" w:rsidRPr="009E0FC1">
        <w:rPr>
          <w:noProof/>
          <w:lang w:val="en-GB"/>
        </w:rPr>
        <w:t>and random</w:t>
      </w:r>
      <w:r w:rsidR="00223893" w:rsidRPr="009E0FC1">
        <w:rPr>
          <w:noProof/>
          <w:lang w:val="en-GB"/>
        </w:rPr>
        <w:t xml:space="preserve">. </w:t>
      </w:r>
      <w:r w:rsidR="00455232" w:rsidRPr="009E0FC1">
        <w:rPr>
          <w:noProof/>
          <w:lang w:val="en-GB"/>
        </w:rPr>
        <w:t xml:space="preserve">It </w:t>
      </w:r>
      <w:r w:rsidR="00223893" w:rsidRPr="009E0FC1">
        <w:rPr>
          <w:noProof/>
          <w:lang w:val="en-GB"/>
        </w:rPr>
        <w:t xml:space="preserve">can </w:t>
      </w:r>
      <w:r w:rsidR="00455232" w:rsidRPr="009E0FC1">
        <w:rPr>
          <w:noProof/>
          <w:lang w:val="en-GB"/>
        </w:rPr>
        <w:t xml:space="preserve">be </w:t>
      </w:r>
      <w:r w:rsidR="00E5713A" w:rsidRPr="009E0FC1">
        <w:rPr>
          <w:noProof/>
          <w:lang w:val="en-GB"/>
        </w:rPr>
        <w:t>a</w:t>
      </w:r>
      <w:r w:rsidR="00DA7B13" w:rsidRPr="009E0FC1">
        <w:rPr>
          <w:noProof/>
          <w:lang w:val="en-GB"/>
        </w:rPr>
        <w:t xml:space="preserve"> </w:t>
      </w:r>
      <w:r w:rsidR="00E7452C" w:rsidRPr="009E0FC1">
        <w:rPr>
          <w:noProof/>
          <w:lang w:val="en-GB"/>
        </w:rPr>
        <w:t>result</w:t>
      </w:r>
      <w:r w:rsidR="00DA7B13" w:rsidRPr="009E0FC1">
        <w:rPr>
          <w:noProof/>
          <w:lang w:val="en-GB"/>
        </w:rPr>
        <w:t xml:space="preserve"> of </w:t>
      </w:r>
      <w:r w:rsidR="00455232" w:rsidRPr="009E0FC1">
        <w:rPr>
          <w:noProof/>
          <w:lang w:val="en-GB"/>
        </w:rPr>
        <w:t xml:space="preserve">the sequence </w:t>
      </w:r>
      <w:r w:rsidR="00BF56C5" w:rsidRPr="009E0FC1">
        <w:rPr>
          <w:noProof/>
          <w:lang w:val="en-GB"/>
        </w:rPr>
        <w:t>in which the data were collected or recorded</w:t>
      </w:r>
      <w:r w:rsidR="00E7452C" w:rsidRPr="009E0FC1">
        <w:rPr>
          <w:noProof/>
          <w:lang w:val="en-GB"/>
        </w:rPr>
        <w:t xml:space="preserve">, or </w:t>
      </w:r>
      <w:r w:rsidR="003E7670" w:rsidRPr="009E0FC1">
        <w:rPr>
          <w:noProof/>
          <w:lang w:val="en-GB"/>
        </w:rPr>
        <w:t xml:space="preserve">in which they were merged. </w:t>
      </w:r>
      <w:r w:rsidR="00E5713A" w:rsidRPr="009E0FC1">
        <w:rPr>
          <w:noProof/>
          <w:lang w:val="en-GB"/>
        </w:rPr>
        <w:t xml:space="preserve">Sometimes, </w:t>
      </w:r>
      <w:r w:rsidR="00AF505E" w:rsidRPr="009E0FC1">
        <w:rPr>
          <w:noProof/>
          <w:lang w:val="en-GB"/>
        </w:rPr>
        <w:t>we may want to sort the</w:t>
      </w:r>
      <w:r w:rsidR="00E5713A" w:rsidRPr="009E0FC1">
        <w:rPr>
          <w:noProof/>
          <w:lang w:val="en-GB"/>
        </w:rPr>
        <w:t xml:space="preserve"> data</w:t>
      </w:r>
      <w:r w:rsidR="00AF505E" w:rsidRPr="009E0FC1">
        <w:rPr>
          <w:noProof/>
          <w:lang w:val="en-GB"/>
        </w:rPr>
        <w:t xml:space="preserve"> according </w:t>
      </w:r>
      <w:r w:rsidR="00E26C97" w:rsidRPr="009E0FC1">
        <w:rPr>
          <w:noProof/>
          <w:lang w:val="en-GB"/>
        </w:rPr>
        <w:t>to values of some variables</w:t>
      </w:r>
      <w:r w:rsidR="00E5713A" w:rsidRPr="009E0FC1">
        <w:rPr>
          <w:noProof/>
          <w:lang w:val="en-GB"/>
        </w:rPr>
        <w:t xml:space="preserve"> for better understanding</w:t>
      </w:r>
      <w:r w:rsidR="00E26C97" w:rsidRPr="009E0FC1">
        <w:rPr>
          <w:noProof/>
          <w:lang w:val="en-GB"/>
        </w:rPr>
        <w:t xml:space="preserve">. For instance, we may want to sort </w:t>
      </w:r>
      <w:r w:rsidR="00477934" w:rsidRPr="009E0FC1">
        <w:rPr>
          <w:noProof/>
          <w:lang w:val="en-GB"/>
        </w:rPr>
        <w:t>a</w:t>
      </w:r>
      <w:r w:rsidR="00C22E4A" w:rsidRPr="009E0FC1">
        <w:rPr>
          <w:noProof/>
          <w:lang w:val="en-GB"/>
        </w:rPr>
        <w:t>n</w:t>
      </w:r>
      <w:r w:rsidR="00477934" w:rsidRPr="009E0FC1">
        <w:rPr>
          <w:noProof/>
          <w:lang w:val="en-GB"/>
        </w:rPr>
        <w:t xml:space="preserve"> </w:t>
      </w:r>
      <w:r w:rsidR="00C22E4A" w:rsidRPr="009E0FC1">
        <w:rPr>
          <w:noProof/>
          <w:lang w:val="en-GB"/>
        </w:rPr>
        <w:t xml:space="preserve">employee </w:t>
      </w:r>
      <w:r w:rsidR="00477934" w:rsidRPr="009E0FC1">
        <w:rPr>
          <w:noProof/>
          <w:lang w:val="en-GB"/>
        </w:rPr>
        <w:t xml:space="preserve">dataset </w:t>
      </w:r>
      <w:r w:rsidR="0016335C" w:rsidRPr="009E0FC1">
        <w:rPr>
          <w:noProof/>
          <w:lang w:val="en-GB"/>
        </w:rPr>
        <w:t xml:space="preserve">by </w:t>
      </w:r>
      <w:r w:rsidR="00CC7BDE">
        <w:rPr>
          <w:noProof/>
          <w:lang w:val="en-GB"/>
        </w:rPr>
        <w:t>the</w:t>
      </w:r>
      <w:r w:rsidR="00DE011A" w:rsidRPr="00DA329C">
        <w:rPr>
          <w:noProof/>
          <w:lang w:val="en-GB"/>
        </w:rPr>
        <w:t xml:space="preserve"> </w:t>
      </w:r>
      <w:r w:rsidR="0016335C" w:rsidRPr="00DA329C">
        <w:rPr>
          <w:noProof/>
          <w:lang w:val="en-GB"/>
        </w:rPr>
        <w:t>rank</w:t>
      </w:r>
      <w:r w:rsidR="00651133" w:rsidRPr="00DA329C">
        <w:rPr>
          <w:noProof/>
          <w:lang w:val="en-GB"/>
        </w:rPr>
        <w:t xml:space="preserve"> </w:t>
      </w:r>
      <w:r w:rsidR="00CC7BDE">
        <w:rPr>
          <w:noProof/>
          <w:lang w:val="en-GB"/>
        </w:rPr>
        <w:t xml:space="preserve">of the employees </w:t>
      </w:r>
      <w:r w:rsidR="00651133" w:rsidRPr="00DA329C">
        <w:rPr>
          <w:noProof/>
          <w:lang w:val="en-GB"/>
        </w:rPr>
        <w:t>in the organisation</w:t>
      </w:r>
      <w:r w:rsidR="00195587" w:rsidRPr="00DA329C">
        <w:rPr>
          <w:noProof/>
          <w:lang w:val="en-GB"/>
        </w:rPr>
        <w:t>.</w:t>
      </w:r>
      <w:r w:rsidR="00E26C97" w:rsidRPr="00DA329C">
        <w:rPr>
          <w:noProof/>
          <w:lang w:val="en-GB"/>
        </w:rPr>
        <w:t xml:space="preserve"> </w:t>
      </w:r>
      <w:r w:rsidR="002B1886" w:rsidRPr="00DA329C">
        <w:rPr>
          <w:noProof/>
          <w:lang w:val="en-GB"/>
        </w:rPr>
        <w:t xml:space="preserve">In Python, the </w:t>
      </w:r>
      <w:r w:rsidR="002B1886" w:rsidRPr="00DA329C">
        <w:rPr>
          <w:rFonts w:ascii="Consolas" w:hAnsi="Consolas"/>
          <w:noProof/>
          <w:lang w:val="en-GB"/>
        </w:rPr>
        <w:t>.sort</w:t>
      </w:r>
      <w:r w:rsidR="00CA5F52" w:rsidRPr="00DA329C">
        <w:rPr>
          <w:rFonts w:ascii="Consolas" w:hAnsi="Consolas"/>
          <w:noProof/>
          <w:lang w:val="en-GB"/>
        </w:rPr>
        <w:t>_values</w:t>
      </w:r>
      <w:r w:rsidR="002B1886" w:rsidRPr="00DA329C">
        <w:rPr>
          <w:rFonts w:ascii="Consolas" w:hAnsi="Consolas"/>
          <w:noProof/>
          <w:lang w:val="en-GB"/>
        </w:rPr>
        <w:t>()</w:t>
      </w:r>
      <w:r w:rsidR="00CA5F52" w:rsidRPr="00DA329C">
        <w:rPr>
          <w:noProof/>
          <w:lang w:val="en-GB"/>
        </w:rPr>
        <w:t xml:space="preserve"> method </w:t>
      </w:r>
      <w:r w:rsidR="00E56872" w:rsidRPr="00DA329C">
        <w:rPr>
          <w:noProof/>
          <w:lang w:val="en-GB"/>
        </w:rPr>
        <w:t>from the pandas package helps us to rearrange the order of the rows in a DataFrame.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1521FE" w:rsidRPr="000A7171" w14:paraId="2B7B3A60" w14:textId="77777777" w:rsidTr="009858A7">
        <w:tc>
          <w:tcPr>
            <w:tcW w:w="9017" w:type="dxa"/>
            <w:shd w:val="clear" w:color="auto" w:fill="D9D9D9" w:themeFill="background1" w:themeFillShade="D9"/>
            <w:vAlign w:val="center"/>
          </w:tcPr>
          <w:p w14:paraId="3F834F05" w14:textId="25EC5CB0" w:rsidR="001521FE" w:rsidRPr="00DA329C" w:rsidRDefault="001521FE" w:rsidP="009858A7">
            <w:pPr>
              <w:pStyle w:val="Code"/>
              <w:tabs>
                <w:tab w:val="left" w:pos="6557"/>
              </w:tabs>
              <w:ind w:left="33"/>
              <w:rPr>
                <w:noProof/>
                <w:lang w:val="en-GB"/>
              </w:rPr>
            </w:pPr>
            <w:r w:rsidRPr="00DA329C">
              <w:rPr>
                <w:noProof/>
                <w:lang w:val="en-GB"/>
              </w:rPr>
              <w:t>DataFrame_name</w:t>
            </w:r>
            <w:r w:rsidRPr="00DA329C">
              <w:rPr>
                <w:noProof/>
                <w:color w:val="auto"/>
                <w:lang w:val="en-GB"/>
              </w:rPr>
              <w:t>.</w:t>
            </w:r>
            <w:r w:rsidR="00E32FC4" w:rsidRPr="00DA329C">
              <w:rPr>
                <w:noProof/>
                <w:color w:val="76923C" w:themeColor="accent3" w:themeShade="BF"/>
                <w:lang w:val="en-GB"/>
              </w:rPr>
              <w:t>sort_values</w:t>
            </w:r>
            <w:r w:rsidRPr="00DA329C">
              <w:rPr>
                <w:noProof/>
                <w:color w:val="auto"/>
                <w:lang w:val="en-GB"/>
              </w:rPr>
              <w:t>(</w:t>
            </w:r>
            <w:r w:rsidRPr="00DA329C">
              <w:rPr>
                <w:noProof/>
                <w:color w:val="595959" w:themeColor="text1" w:themeTint="A6"/>
                <w:lang w:val="en-GB"/>
              </w:rPr>
              <w:t>by</w:t>
            </w:r>
            <w:r w:rsidRPr="00DA329C">
              <w:rPr>
                <w:noProof/>
                <w:color w:val="auto"/>
                <w:lang w:val="en-GB"/>
              </w:rPr>
              <w:t xml:space="preserve"> = [</w:t>
            </w:r>
            <w:r w:rsidRPr="00DA329C">
              <w:rPr>
                <w:noProof/>
                <w:color w:val="595959" w:themeColor="text1" w:themeTint="A6"/>
                <w:lang w:val="en-GB"/>
              </w:rPr>
              <w:t>List_of_</w:t>
            </w:r>
            <w:r w:rsidR="009F3DA7" w:rsidRPr="00DA329C">
              <w:rPr>
                <w:noProof/>
                <w:color w:val="595959" w:themeColor="text1" w:themeTint="A6"/>
                <w:lang w:val="en-GB"/>
              </w:rPr>
              <w:t>var_</w:t>
            </w:r>
            <w:r w:rsidR="00E8672F" w:rsidRPr="00DA329C">
              <w:rPr>
                <w:noProof/>
                <w:color w:val="595959" w:themeColor="text1" w:themeTint="A6"/>
                <w:lang w:val="en-GB"/>
              </w:rPr>
              <w:t>names</w:t>
            </w:r>
            <w:r w:rsidRPr="00DA329C">
              <w:rPr>
                <w:noProof/>
                <w:color w:val="auto"/>
                <w:lang w:val="en-GB"/>
              </w:rPr>
              <w:t>]</w:t>
            </w:r>
            <w:r w:rsidR="008550AF" w:rsidRPr="00DA329C">
              <w:rPr>
                <w:noProof/>
                <w:color w:val="595959" w:themeColor="text1" w:themeTint="A6"/>
                <w:lang w:val="en-GB"/>
              </w:rPr>
              <w:t>, ascending</w:t>
            </w:r>
            <w:r w:rsidRPr="00DA329C">
              <w:rPr>
                <w:noProof/>
                <w:color w:val="auto"/>
                <w:lang w:val="en-GB"/>
              </w:rPr>
              <w:t>)</w:t>
            </w:r>
          </w:p>
        </w:tc>
      </w:tr>
    </w:tbl>
    <w:p w14:paraId="5C9BF905" w14:textId="63359A22" w:rsidR="00B614D4" w:rsidRPr="006818A0" w:rsidRDefault="00F61D5F" w:rsidP="00B614D4">
      <w:pPr>
        <w:pStyle w:val="BodyText"/>
        <w:rPr>
          <w:noProof/>
          <w:lang w:val="en-GB"/>
        </w:rPr>
      </w:pPr>
      <w:r w:rsidRPr="00DA329C">
        <w:rPr>
          <w:noProof/>
          <w:lang w:val="en-GB"/>
        </w:rPr>
        <w:t>W</w:t>
      </w:r>
      <w:r w:rsidR="00070A13" w:rsidRPr="00DA329C">
        <w:rPr>
          <w:noProof/>
          <w:lang w:val="en-GB"/>
        </w:rPr>
        <w:t xml:space="preserve">e can </w:t>
      </w:r>
      <w:r w:rsidR="00E92EFA" w:rsidRPr="00DA329C">
        <w:rPr>
          <w:noProof/>
          <w:lang w:val="en-GB"/>
        </w:rPr>
        <w:t xml:space="preserve">provide a list of </w:t>
      </w:r>
      <w:r w:rsidRPr="00DA329C">
        <w:rPr>
          <w:noProof/>
          <w:lang w:val="en-GB"/>
        </w:rPr>
        <w:t xml:space="preserve">variable </w:t>
      </w:r>
      <w:r w:rsidR="00E92EFA" w:rsidRPr="00DA329C">
        <w:rPr>
          <w:noProof/>
          <w:lang w:val="en-GB"/>
        </w:rPr>
        <w:t xml:space="preserve">names to </w:t>
      </w:r>
      <w:r w:rsidRPr="00DA329C">
        <w:rPr>
          <w:noProof/>
          <w:lang w:val="en-GB"/>
        </w:rPr>
        <w:t xml:space="preserve">the parameter </w:t>
      </w:r>
      <w:r w:rsidR="004B7A8B" w:rsidRPr="00DA329C">
        <w:rPr>
          <w:noProof/>
          <w:lang w:val="en-GB"/>
        </w:rPr>
        <w:t xml:space="preserve">based on which the DataFrame will be sorted. </w:t>
      </w:r>
      <w:r w:rsidR="00CD7440" w:rsidRPr="00DA329C">
        <w:rPr>
          <w:noProof/>
          <w:lang w:val="en-GB"/>
        </w:rPr>
        <w:t xml:space="preserve">The sorting hierarchy </w:t>
      </w:r>
      <w:r w:rsidR="009F3DA7" w:rsidRPr="00DA329C">
        <w:rPr>
          <w:noProof/>
          <w:lang w:val="en-GB"/>
        </w:rPr>
        <w:t xml:space="preserve">among these </w:t>
      </w:r>
      <w:r w:rsidR="001F4CBE" w:rsidRPr="00DA329C">
        <w:rPr>
          <w:noProof/>
          <w:lang w:val="en-GB"/>
        </w:rPr>
        <w:t xml:space="preserve">variables </w:t>
      </w:r>
      <w:r w:rsidR="000D0C1E" w:rsidRPr="00DA329C">
        <w:rPr>
          <w:noProof/>
          <w:lang w:val="en-GB"/>
        </w:rPr>
        <w:t xml:space="preserve">drops </w:t>
      </w:r>
      <w:r w:rsidR="00D34E47" w:rsidRPr="00DA329C">
        <w:rPr>
          <w:noProof/>
          <w:lang w:val="en-GB"/>
        </w:rPr>
        <w:t xml:space="preserve">with the increasing index </w:t>
      </w:r>
      <w:r w:rsidR="003976B2" w:rsidRPr="00DA329C">
        <w:rPr>
          <w:noProof/>
          <w:lang w:val="en-GB"/>
        </w:rPr>
        <w:t>in the list.</w:t>
      </w:r>
      <w:r w:rsidR="00D34E47" w:rsidRPr="00DA329C">
        <w:rPr>
          <w:noProof/>
          <w:lang w:val="en-GB"/>
        </w:rPr>
        <w:t xml:space="preserve"> </w:t>
      </w:r>
      <w:r w:rsidR="005F07A7" w:rsidRPr="00DA329C">
        <w:rPr>
          <w:noProof/>
          <w:lang w:val="en-GB"/>
        </w:rPr>
        <w:t xml:space="preserve">If we set the parameter </w:t>
      </w:r>
      <w:r w:rsidR="005F07A7" w:rsidRPr="00DA329C">
        <w:rPr>
          <w:rFonts w:ascii="Consolas" w:hAnsi="Consolas"/>
          <w:noProof/>
          <w:lang w:val="en-GB"/>
        </w:rPr>
        <w:t>ascending</w:t>
      </w:r>
      <w:r w:rsidR="005F07A7" w:rsidRPr="00DA329C">
        <w:rPr>
          <w:noProof/>
          <w:lang w:val="en-GB"/>
        </w:rPr>
        <w:t xml:space="preserve"> to </w:t>
      </w:r>
      <w:r w:rsidR="005F07A7" w:rsidRPr="00DA329C">
        <w:rPr>
          <w:rFonts w:ascii="Consolas" w:hAnsi="Consolas"/>
          <w:noProof/>
          <w:lang w:val="en-GB"/>
        </w:rPr>
        <w:t>True</w:t>
      </w:r>
      <w:r w:rsidR="005F07A7" w:rsidRPr="00DA329C">
        <w:rPr>
          <w:noProof/>
          <w:lang w:val="en-GB"/>
        </w:rPr>
        <w:t xml:space="preserve">, the </w:t>
      </w:r>
      <w:r w:rsidR="00B7384F" w:rsidRPr="00DA329C">
        <w:rPr>
          <w:noProof/>
          <w:lang w:val="en-GB"/>
        </w:rPr>
        <w:t xml:space="preserve">values of the variables </w:t>
      </w:r>
      <w:r w:rsidR="009150F5" w:rsidRPr="00DA329C">
        <w:rPr>
          <w:noProof/>
          <w:lang w:val="en-GB"/>
        </w:rPr>
        <w:t xml:space="preserve">given in the parameter </w:t>
      </w:r>
      <w:r w:rsidR="00BB5122" w:rsidRPr="00DA329C">
        <w:rPr>
          <w:noProof/>
          <w:lang w:val="en-GB"/>
        </w:rPr>
        <w:t xml:space="preserve">will be sorted </w:t>
      </w:r>
      <w:r w:rsidR="00B7384F" w:rsidRPr="00DA329C">
        <w:rPr>
          <w:noProof/>
          <w:lang w:val="en-GB"/>
        </w:rPr>
        <w:t>in the ascending order</w:t>
      </w:r>
      <w:r w:rsidR="009150F5" w:rsidRPr="00DA329C">
        <w:rPr>
          <w:noProof/>
          <w:lang w:val="en-GB"/>
        </w:rPr>
        <w:t xml:space="preserve">, and </w:t>
      </w:r>
      <w:r w:rsidR="0099067B" w:rsidRPr="00DA329C">
        <w:rPr>
          <w:noProof/>
          <w:lang w:val="en-GB"/>
        </w:rPr>
        <w:t xml:space="preserve">they will </w:t>
      </w:r>
      <w:r w:rsidR="00DE011A" w:rsidRPr="006818A0">
        <w:rPr>
          <w:noProof/>
          <w:lang w:val="en-GB"/>
        </w:rPr>
        <w:t xml:space="preserve">be </w:t>
      </w:r>
      <w:r w:rsidR="0099067B" w:rsidRPr="006818A0">
        <w:rPr>
          <w:noProof/>
          <w:lang w:val="en-GB"/>
        </w:rPr>
        <w:t xml:space="preserve">sorted in the descending order if it is </w:t>
      </w:r>
      <w:r w:rsidR="0099067B" w:rsidRPr="006818A0">
        <w:rPr>
          <w:rFonts w:ascii="Consolas" w:hAnsi="Consolas"/>
          <w:noProof/>
          <w:lang w:val="en-GB"/>
        </w:rPr>
        <w:t>False</w:t>
      </w:r>
      <w:r w:rsidR="0099067B" w:rsidRPr="006818A0">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B614D4" w:rsidRPr="000A7171" w14:paraId="51D74E88" w14:textId="77777777" w:rsidTr="009858A7">
        <w:tc>
          <w:tcPr>
            <w:tcW w:w="9017" w:type="dxa"/>
          </w:tcPr>
          <w:p w14:paraId="66AD0E47" w14:textId="5A3B9D9F" w:rsidR="00B614D4" w:rsidRPr="006818A0" w:rsidRDefault="00B614D4" w:rsidP="009858A7">
            <w:pPr>
              <w:pStyle w:val="BodyText"/>
              <w:rPr>
                <w:noProof/>
                <w:lang w:val="en-GB"/>
              </w:rPr>
            </w:pPr>
            <w:r w:rsidRPr="006818A0">
              <w:rPr>
                <w:b/>
                <w:bCs/>
                <w:noProof/>
                <w:lang w:val="en-GB"/>
              </w:rPr>
              <w:t>Example (Cont’d):</w:t>
            </w:r>
            <w:r w:rsidRPr="006818A0">
              <w:rPr>
                <w:noProof/>
                <w:lang w:val="en-GB"/>
              </w:rPr>
              <w:t xml:space="preserve"> Suppose we </w:t>
            </w:r>
            <w:r w:rsidR="00D05C9B" w:rsidRPr="006818A0">
              <w:rPr>
                <w:noProof/>
                <w:lang w:val="en-GB"/>
              </w:rPr>
              <w:t xml:space="preserve">would like to study the relationship between </w:t>
            </w:r>
            <w:r w:rsidR="007F0C00" w:rsidRPr="006818A0">
              <w:rPr>
                <w:noProof/>
                <w:lang w:val="en-GB"/>
              </w:rPr>
              <w:t>the individual</w:t>
            </w:r>
            <w:r w:rsidR="00DE011A" w:rsidRPr="006818A0">
              <w:rPr>
                <w:noProof/>
                <w:lang w:val="en-GB"/>
              </w:rPr>
              <w:t>s’</w:t>
            </w:r>
            <w:r w:rsidR="007F0C00" w:rsidRPr="006818A0">
              <w:rPr>
                <w:noProof/>
                <w:lang w:val="en-GB"/>
              </w:rPr>
              <w:t xml:space="preserve"> </w:t>
            </w:r>
            <w:r w:rsidR="00D05C9B" w:rsidRPr="006818A0">
              <w:rPr>
                <w:noProof/>
                <w:lang w:val="en-GB"/>
              </w:rPr>
              <w:t xml:space="preserve">income and </w:t>
            </w:r>
            <w:r w:rsidR="00A13415" w:rsidRPr="006818A0">
              <w:rPr>
                <w:noProof/>
                <w:lang w:val="en-GB"/>
              </w:rPr>
              <w:t>their educational level</w:t>
            </w:r>
            <w:r w:rsidR="009C7295" w:rsidRPr="006818A0">
              <w:rPr>
                <w:noProof/>
                <w:lang w:val="en-GB"/>
              </w:rPr>
              <w:t xml:space="preserve">, which is </w:t>
            </w:r>
            <w:r w:rsidR="00455D61" w:rsidRPr="006818A0">
              <w:rPr>
                <w:noProof/>
                <w:lang w:val="en-GB"/>
              </w:rPr>
              <w:t>represented by t</w:t>
            </w:r>
            <w:r w:rsidR="009C7295" w:rsidRPr="006818A0">
              <w:rPr>
                <w:noProof/>
                <w:lang w:val="en-GB"/>
              </w:rPr>
              <w:t xml:space="preserve">he numeric variable </w:t>
            </w:r>
            <w:r w:rsidR="005658ED" w:rsidRPr="006818A0">
              <w:rPr>
                <w:rFonts w:ascii="Consolas" w:hAnsi="Consolas"/>
                <w:noProof/>
                <w:lang w:val="en-GB"/>
              </w:rPr>
              <w:t>educational-num</w:t>
            </w:r>
            <w:r w:rsidR="00455D61" w:rsidRPr="006818A0">
              <w:rPr>
                <w:noProof/>
                <w:lang w:val="en-GB"/>
              </w:rPr>
              <w:t xml:space="preserve"> in the DataFrame </w:t>
            </w:r>
            <w:r w:rsidR="00455D61" w:rsidRPr="006818A0">
              <w:rPr>
                <w:rFonts w:ascii="Consolas" w:hAnsi="Consolas"/>
                <w:noProof/>
                <w:lang w:val="en-GB"/>
              </w:rPr>
              <w:t>census</w:t>
            </w:r>
            <w:r w:rsidR="005955EA">
              <w:rPr>
                <w:noProof/>
                <w:lang w:val="en-GB"/>
              </w:rPr>
              <w:t xml:space="preserve">, </w:t>
            </w:r>
            <w:r w:rsidR="000B6789" w:rsidRPr="006818A0">
              <w:rPr>
                <w:noProof/>
                <w:lang w:val="en-GB"/>
              </w:rPr>
              <w:t>as well as their age.</w:t>
            </w:r>
            <w:r w:rsidR="00455D61" w:rsidRPr="006818A0">
              <w:rPr>
                <w:noProof/>
                <w:lang w:val="en-GB"/>
              </w:rPr>
              <w:t xml:space="preserve"> </w:t>
            </w:r>
            <w:r w:rsidR="00457369" w:rsidRPr="006818A0">
              <w:rPr>
                <w:noProof/>
                <w:lang w:val="en-GB"/>
              </w:rPr>
              <w:t xml:space="preserve">The </w:t>
            </w:r>
            <w:r w:rsidR="00455D61" w:rsidRPr="006818A0">
              <w:rPr>
                <w:noProof/>
                <w:lang w:val="en-GB"/>
              </w:rPr>
              <w:t xml:space="preserve">value in </w:t>
            </w:r>
            <w:r w:rsidR="00455D61" w:rsidRPr="006818A0">
              <w:rPr>
                <w:rFonts w:ascii="Consolas" w:hAnsi="Consolas"/>
                <w:noProof/>
                <w:lang w:val="en-GB"/>
              </w:rPr>
              <w:t>educational-num</w:t>
            </w:r>
            <w:r w:rsidR="007C202F" w:rsidRPr="006818A0">
              <w:rPr>
                <w:noProof/>
                <w:lang w:val="en-GB"/>
              </w:rPr>
              <w:t xml:space="preserve"> increases with</w:t>
            </w:r>
            <w:r w:rsidR="00455D61" w:rsidRPr="006818A0">
              <w:rPr>
                <w:noProof/>
                <w:lang w:val="en-GB"/>
              </w:rPr>
              <w:t xml:space="preserve"> </w:t>
            </w:r>
            <w:r w:rsidR="00457369" w:rsidRPr="006818A0">
              <w:rPr>
                <w:noProof/>
                <w:lang w:val="en-GB"/>
              </w:rPr>
              <w:t xml:space="preserve">the </w:t>
            </w:r>
            <w:r w:rsidR="005658ED" w:rsidRPr="006818A0">
              <w:rPr>
                <w:noProof/>
                <w:lang w:val="en-GB"/>
              </w:rPr>
              <w:t>educational level</w:t>
            </w:r>
            <w:r w:rsidR="00457369" w:rsidRPr="006818A0">
              <w:rPr>
                <w:noProof/>
                <w:lang w:val="en-GB"/>
              </w:rPr>
              <w:t xml:space="preserve"> </w:t>
            </w:r>
            <w:r w:rsidR="007C202F" w:rsidRPr="006818A0">
              <w:rPr>
                <w:noProof/>
                <w:lang w:val="en-GB"/>
              </w:rPr>
              <w:t xml:space="preserve">of the individual. </w:t>
            </w:r>
            <w:r w:rsidR="007F0C00" w:rsidRPr="006818A0">
              <w:rPr>
                <w:noProof/>
                <w:lang w:val="en-GB"/>
              </w:rPr>
              <w:t xml:space="preserve">For this purpose, </w:t>
            </w:r>
            <w:r w:rsidR="00945FB1" w:rsidRPr="006818A0">
              <w:rPr>
                <w:noProof/>
                <w:lang w:val="en-GB"/>
              </w:rPr>
              <w:t xml:space="preserve">we </w:t>
            </w:r>
            <w:r w:rsidR="00E425B2" w:rsidRPr="006818A0">
              <w:rPr>
                <w:noProof/>
                <w:lang w:val="en-GB"/>
              </w:rPr>
              <w:t xml:space="preserve">will sort </w:t>
            </w:r>
            <w:r w:rsidR="00945FB1" w:rsidRPr="006818A0">
              <w:rPr>
                <w:noProof/>
                <w:lang w:val="en-GB"/>
              </w:rPr>
              <w:t xml:space="preserve">the DataFrame </w:t>
            </w:r>
            <w:r w:rsidRPr="006818A0">
              <w:rPr>
                <w:rFonts w:ascii="Consolas" w:hAnsi="Consolas"/>
                <w:noProof/>
                <w:lang w:val="en-GB"/>
              </w:rPr>
              <w:t>census</w:t>
            </w:r>
            <w:r w:rsidRPr="006818A0">
              <w:rPr>
                <w:noProof/>
                <w:lang w:val="en-GB"/>
              </w:rPr>
              <w:t xml:space="preserve"> </w:t>
            </w:r>
            <w:r w:rsidR="0080569F" w:rsidRPr="006818A0">
              <w:rPr>
                <w:noProof/>
                <w:lang w:val="en-GB"/>
              </w:rPr>
              <w:t xml:space="preserve">first </w:t>
            </w:r>
            <w:r w:rsidR="00FB0942" w:rsidRPr="006818A0">
              <w:rPr>
                <w:noProof/>
                <w:lang w:val="en-GB"/>
              </w:rPr>
              <w:t xml:space="preserve">by </w:t>
            </w:r>
            <w:r w:rsidR="00F45A7F" w:rsidRPr="006818A0">
              <w:rPr>
                <w:rFonts w:ascii="Consolas" w:hAnsi="Consolas"/>
                <w:noProof/>
                <w:lang w:val="en-GB"/>
              </w:rPr>
              <w:t>educational-num</w:t>
            </w:r>
            <w:r w:rsidR="00FB0942" w:rsidRPr="006818A0">
              <w:rPr>
                <w:noProof/>
                <w:lang w:val="en-GB"/>
              </w:rPr>
              <w:t xml:space="preserve"> in the descending order</w:t>
            </w:r>
            <w:r w:rsidR="0080569F" w:rsidRPr="006818A0">
              <w:rPr>
                <w:noProof/>
                <w:lang w:val="en-GB"/>
              </w:rPr>
              <w:t xml:space="preserve"> and then by </w:t>
            </w:r>
            <w:r w:rsidR="0080569F" w:rsidRPr="006818A0">
              <w:rPr>
                <w:rFonts w:ascii="Consolas" w:hAnsi="Consolas"/>
                <w:noProof/>
                <w:lang w:val="en-GB"/>
              </w:rPr>
              <w:t>age</w:t>
            </w:r>
            <w:r w:rsidR="0080569F" w:rsidRPr="006818A0">
              <w:rPr>
                <w:noProof/>
                <w:lang w:val="en-GB"/>
              </w:rPr>
              <w:t xml:space="preserve"> in the ascending order</w:t>
            </w:r>
            <w:r w:rsidR="00945FB1" w:rsidRPr="006818A0">
              <w:rPr>
                <w:noProof/>
                <w:lang w:val="en-GB"/>
              </w:rPr>
              <w:t>.</w:t>
            </w:r>
            <w:r w:rsidR="00FB0942" w:rsidRPr="006818A0">
              <w:rPr>
                <w:noProof/>
                <w:lang w:val="en-GB"/>
              </w:rPr>
              <w:t xml:space="preserve"> </w:t>
            </w:r>
            <w:r w:rsidR="00D90929" w:rsidRPr="006818A0">
              <w:rPr>
                <w:noProof/>
                <w:lang w:val="en-GB"/>
              </w:rPr>
              <w:t>T</w:t>
            </w:r>
            <w:r w:rsidR="00FB0942" w:rsidRPr="006818A0">
              <w:rPr>
                <w:noProof/>
                <w:lang w:val="en-GB"/>
              </w:rPr>
              <w:t xml:space="preserve">hat is, </w:t>
            </w:r>
            <w:r w:rsidR="00DA4E56" w:rsidRPr="006818A0">
              <w:rPr>
                <w:noProof/>
                <w:lang w:val="en-GB"/>
              </w:rPr>
              <w:t xml:space="preserve">we will see </w:t>
            </w:r>
            <w:r w:rsidR="00FB0942" w:rsidRPr="006818A0">
              <w:rPr>
                <w:noProof/>
                <w:lang w:val="en-GB"/>
              </w:rPr>
              <w:t xml:space="preserve">observations with </w:t>
            </w:r>
            <w:r w:rsidR="00DA4E56" w:rsidRPr="006818A0">
              <w:rPr>
                <w:noProof/>
                <w:lang w:val="en-GB"/>
              </w:rPr>
              <w:t xml:space="preserve">the </w:t>
            </w:r>
            <w:r w:rsidR="00A23128" w:rsidRPr="006818A0">
              <w:rPr>
                <w:noProof/>
                <w:lang w:val="en-GB"/>
              </w:rPr>
              <w:t>highe</w:t>
            </w:r>
            <w:r w:rsidR="00DA4E56" w:rsidRPr="006818A0">
              <w:rPr>
                <w:noProof/>
                <w:lang w:val="en-GB"/>
              </w:rPr>
              <w:t>st</w:t>
            </w:r>
            <w:r w:rsidR="00A23128" w:rsidRPr="006818A0">
              <w:rPr>
                <w:noProof/>
                <w:lang w:val="en-GB"/>
              </w:rPr>
              <w:t xml:space="preserve"> educational level </w:t>
            </w:r>
            <w:r w:rsidR="00DA4E56" w:rsidRPr="006818A0">
              <w:rPr>
                <w:noProof/>
                <w:lang w:val="en-GB"/>
              </w:rPr>
              <w:t>firs</w:t>
            </w:r>
            <w:r w:rsidR="0050736A" w:rsidRPr="006818A0">
              <w:rPr>
                <w:noProof/>
                <w:lang w:val="en-GB"/>
              </w:rPr>
              <w:t xml:space="preserve">t, and observations with the lowest educational level </w:t>
            </w:r>
            <w:r w:rsidR="00D27B15" w:rsidRPr="006818A0">
              <w:rPr>
                <w:noProof/>
                <w:lang w:val="en-GB"/>
              </w:rPr>
              <w:t>will appear at the end.</w:t>
            </w:r>
            <w:r w:rsidR="0080569F" w:rsidRPr="006818A0">
              <w:rPr>
                <w:noProof/>
                <w:lang w:val="en-GB"/>
              </w:rPr>
              <w:t xml:space="preserve"> And </w:t>
            </w:r>
            <w:r w:rsidR="006F39D7" w:rsidRPr="006818A0">
              <w:rPr>
                <w:noProof/>
                <w:lang w:val="en-GB"/>
              </w:rPr>
              <w:t xml:space="preserve">in each educational level, </w:t>
            </w:r>
            <w:r w:rsidR="00E20199" w:rsidRPr="006818A0">
              <w:rPr>
                <w:noProof/>
                <w:lang w:val="en-GB"/>
              </w:rPr>
              <w:t xml:space="preserve">we will </w:t>
            </w:r>
            <w:r w:rsidR="00657A2C" w:rsidRPr="006818A0">
              <w:rPr>
                <w:noProof/>
                <w:lang w:val="en-GB"/>
              </w:rPr>
              <w:t xml:space="preserve">first </w:t>
            </w:r>
            <w:r w:rsidR="00E20199" w:rsidRPr="006818A0">
              <w:rPr>
                <w:noProof/>
                <w:lang w:val="en-GB"/>
              </w:rPr>
              <w:t>find the youngest individual</w:t>
            </w:r>
            <w:r w:rsidR="00A209F9" w:rsidRPr="006818A0">
              <w:rPr>
                <w:noProof/>
                <w:lang w:val="en-GB"/>
              </w:rPr>
              <w:t>,</w:t>
            </w:r>
            <w:r w:rsidR="00E20199" w:rsidRPr="006818A0">
              <w:rPr>
                <w:noProof/>
                <w:lang w:val="en-GB"/>
              </w:rPr>
              <w:t xml:space="preserve"> and </w:t>
            </w:r>
            <w:r w:rsidR="00657A2C" w:rsidRPr="006818A0">
              <w:rPr>
                <w:noProof/>
                <w:lang w:val="en-GB"/>
              </w:rPr>
              <w:t>the oldest individual</w:t>
            </w:r>
            <w:r w:rsidR="00254B9B" w:rsidRPr="006818A0">
              <w:rPr>
                <w:noProof/>
                <w:lang w:val="en-GB"/>
              </w:rPr>
              <w:t xml:space="preserve"> </w:t>
            </w:r>
            <w:r w:rsidR="00F62B9F" w:rsidRPr="006818A0">
              <w:rPr>
                <w:noProof/>
                <w:lang w:val="en-GB"/>
              </w:rPr>
              <w:t>will be put a</w:t>
            </w:r>
            <w:r w:rsidR="00FE2BD7" w:rsidRPr="006818A0">
              <w:rPr>
                <w:noProof/>
                <w:lang w:val="en-GB"/>
              </w:rPr>
              <w:t>s</w:t>
            </w:r>
            <w:r w:rsidR="00F62B9F" w:rsidRPr="006818A0">
              <w:rPr>
                <w:noProof/>
                <w:lang w:val="en-GB"/>
              </w:rPr>
              <w:t xml:space="preserve"> </w:t>
            </w:r>
            <w:r w:rsidR="00FE2BD7" w:rsidRPr="006818A0">
              <w:rPr>
                <w:noProof/>
                <w:lang w:val="en-GB"/>
              </w:rPr>
              <w:t xml:space="preserve">last in </w:t>
            </w:r>
            <w:r w:rsidR="00F62B9F" w:rsidRPr="006818A0">
              <w:rPr>
                <w:noProof/>
                <w:lang w:val="en-GB"/>
              </w:rPr>
              <w:t>the group</w:t>
            </w:r>
            <w:r w:rsidR="001B3C46" w:rsidRPr="006818A0">
              <w:rPr>
                <w:noProof/>
                <w:lang w:val="en-GB"/>
              </w:rPr>
              <w:t>.</w:t>
            </w:r>
          </w:p>
          <w:p w14:paraId="6487F59E" w14:textId="4B567C58" w:rsidR="00B614D4" w:rsidRPr="00103B90" w:rsidRDefault="00A209F9" w:rsidP="009858A7">
            <w:pPr>
              <w:pStyle w:val="Figure-Image-Upper"/>
              <w:rPr>
                <w:lang w:val="en-GB"/>
              </w:rPr>
            </w:pPr>
            <w:r w:rsidRPr="00103B90">
              <w:lastRenderedPageBreak/>
              <w:drawing>
                <wp:inline distT="0" distB="0" distL="0" distR="0" wp14:anchorId="4FED2385" wp14:editId="5D07FA2B">
                  <wp:extent cx="5580000" cy="2762267"/>
                  <wp:effectExtent l="19050" t="19050" r="20955"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8794" t="22763" r="2298" b="5129"/>
                          <a:stretch/>
                        </pic:blipFill>
                        <pic:spPr bwMode="auto">
                          <a:xfrm>
                            <a:off x="0" y="0"/>
                            <a:ext cx="5580000" cy="276226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EE6AC5A" w14:textId="05AB9C23" w:rsidR="00B614D4" w:rsidRPr="006818A0" w:rsidRDefault="00B614D4" w:rsidP="009858A7">
            <w:pPr>
              <w:pStyle w:val="Caption"/>
              <w:rPr>
                <w:noProof/>
                <w:lang w:val="en-GB"/>
              </w:rPr>
            </w:pPr>
            <w:r w:rsidRPr="006818A0">
              <w:rPr>
                <w:noProof/>
                <w:lang w:val="en-GB"/>
              </w:rPr>
              <w:t>Figure 4.</w:t>
            </w:r>
            <w:r w:rsidRPr="00103B90">
              <w:rPr>
                <w:noProof/>
                <w:lang w:val="en-GB"/>
              </w:rPr>
              <w:fldChar w:fldCharType="begin"/>
            </w:r>
            <w:r w:rsidRPr="006818A0">
              <w:rPr>
                <w:noProof/>
                <w:lang w:val="en-GB"/>
              </w:rPr>
              <w:instrText xml:space="preserve"> SEQ Figure \* ARABIC </w:instrText>
            </w:r>
            <w:r w:rsidRPr="00103B90">
              <w:rPr>
                <w:noProof/>
                <w:lang w:val="en-GB"/>
              </w:rPr>
              <w:fldChar w:fldCharType="separate"/>
            </w:r>
            <w:r w:rsidR="00B60DB2" w:rsidRPr="006818A0">
              <w:rPr>
                <w:noProof/>
                <w:lang w:val="en-GB"/>
              </w:rPr>
              <w:t>43</w:t>
            </w:r>
            <w:r w:rsidRPr="00103B90">
              <w:rPr>
                <w:noProof/>
                <w:lang w:val="en-GB"/>
              </w:rPr>
              <w:fldChar w:fldCharType="end"/>
            </w:r>
            <w:r w:rsidRPr="006818A0">
              <w:rPr>
                <w:noProof/>
                <w:lang w:val="en-GB"/>
              </w:rPr>
              <w:t xml:space="preserve"> </w:t>
            </w:r>
            <w:r w:rsidR="004D37E4" w:rsidRPr="006818A0">
              <w:rPr>
                <w:noProof/>
                <w:lang w:val="en-GB"/>
              </w:rPr>
              <w:t>Sor</w:t>
            </w:r>
            <w:r w:rsidRPr="006818A0">
              <w:rPr>
                <w:noProof/>
                <w:lang w:val="en-GB"/>
              </w:rPr>
              <w:t xml:space="preserve">ting </w:t>
            </w:r>
            <w:r w:rsidR="004D37E4" w:rsidRPr="006818A0">
              <w:rPr>
                <w:noProof/>
                <w:lang w:val="en-GB"/>
              </w:rPr>
              <w:t xml:space="preserve">a </w:t>
            </w:r>
            <w:r w:rsidRPr="006818A0">
              <w:rPr>
                <w:noProof/>
                <w:lang w:val="en-GB"/>
              </w:rPr>
              <w:t xml:space="preserve">DataFrames </w:t>
            </w:r>
            <w:r w:rsidR="004D37E4" w:rsidRPr="006818A0">
              <w:rPr>
                <w:noProof/>
                <w:lang w:val="en-GB"/>
              </w:rPr>
              <w:t>by Two Variables</w:t>
            </w:r>
          </w:p>
          <w:p w14:paraId="289AB325" w14:textId="5638E36B" w:rsidR="00B614D4" w:rsidRPr="006818A0" w:rsidRDefault="004D37E4" w:rsidP="009858A7">
            <w:pPr>
              <w:pStyle w:val="BodyText"/>
              <w:rPr>
                <w:noProof/>
                <w:lang w:val="en-GB"/>
              </w:rPr>
            </w:pPr>
            <w:r w:rsidRPr="006818A0">
              <w:rPr>
                <w:noProof/>
                <w:lang w:val="en-GB"/>
              </w:rPr>
              <w:t xml:space="preserve">In the above syntax, we </w:t>
            </w:r>
            <w:r w:rsidR="00AB6CF5" w:rsidRPr="006818A0">
              <w:rPr>
                <w:noProof/>
                <w:lang w:val="en-GB"/>
              </w:rPr>
              <w:t>used two variables for the sorting</w:t>
            </w:r>
            <w:r w:rsidR="0075037E" w:rsidRPr="006818A0">
              <w:rPr>
                <w:noProof/>
                <w:lang w:val="en-GB"/>
              </w:rPr>
              <w:t xml:space="preserve"> process. As mentioned, the sorting hierarchy decreases with the index of the variable name in the list. That is, the DataFrame will be </w:t>
            </w:r>
            <w:r w:rsidR="00991F74" w:rsidRPr="006818A0">
              <w:rPr>
                <w:noProof/>
                <w:lang w:val="en-GB"/>
              </w:rPr>
              <w:t xml:space="preserve">first </w:t>
            </w:r>
            <w:r w:rsidR="0075037E" w:rsidRPr="006818A0">
              <w:rPr>
                <w:noProof/>
                <w:lang w:val="en-GB"/>
              </w:rPr>
              <w:t xml:space="preserve">sorted by </w:t>
            </w:r>
            <w:r w:rsidR="0075037E" w:rsidRPr="006818A0">
              <w:rPr>
                <w:rFonts w:ascii="Consolas" w:hAnsi="Consolas"/>
                <w:noProof/>
                <w:lang w:val="en-GB"/>
              </w:rPr>
              <w:t>education-num</w:t>
            </w:r>
            <w:r w:rsidR="0075037E" w:rsidRPr="006818A0">
              <w:rPr>
                <w:noProof/>
                <w:lang w:val="en-GB"/>
              </w:rPr>
              <w:t xml:space="preserve">, </w:t>
            </w:r>
            <w:r w:rsidR="00991F74" w:rsidRPr="006818A0">
              <w:rPr>
                <w:noProof/>
                <w:lang w:val="en-GB"/>
              </w:rPr>
              <w:t xml:space="preserve">followed by </w:t>
            </w:r>
            <w:r w:rsidR="00991F74" w:rsidRPr="006818A0">
              <w:rPr>
                <w:rFonts w:ascii="Consolas" w:hAnsi="Consolas"/>
                <w:noProof/>
                <w:lang w:val="en-GB"/>
              </w:rPr>
              <w:t>age</w:t>
            </w:r>
            <w:r w:rsidR="00991F74" w:rsidRPr="006818A0">
              <w:rPr>
                <w:noProof/>
                <w:lang w:val="en-GB"/>
              </w:rPr>
              <w:t>.</w:t>
            </w:r>
            <w:r w:rsidRPr="006818A0">
              <w:rPr>
                <w:noProof/>
                <w:lang w:val="en-GB"/>
              </w:rPr>
              <w:t xml:space="preserve"> </w:t>
            </w:r>
            <w:r w:rsidR="009321D8" w:rsidRPr="006818A0">
              <w:rPr>
                <w:noProof/>
                <w:lang w:val="en-GB"/>
              </w:rPr>
              <w:t xml:space="preserve">As a result, we also need </w:t>
            </w:r>
            <w:r w:rsidR="00A50AC1" w:rsidRPr="006818A0">
              <w:rPr>
                <w:noProof/>
                <w:lang w:val="en-GB"/>
              </w:rPr>
              <w:t xml:space="preserve">a list of two Boolean values to instruct Python on how </w:t>
            </w:r>
            <w:r w:rsidR="004C7CB3" w:rsidRPr="006818A0">
              <w:rPr>
                <w:noProof/>
                <w:lang w:val="en-GB"/>
              </w:rPr>
              <w:t xml:space="preserve">each of the variables should be sorted. Here, </w:t>
            </w:r>
            <w:r w:rsidR="00747C8D" w:rsidRPr="006818A0">
              <w:rPr>
                <w:noProof/>
                <w:lang w:val="en-GB"/>
              </w:rPr>
              <w:t xml:space="preserve">we ask Python to sort </w:t>
            </w:r>
            <w:r w:rsidR="00747C8D" w:rsidRPr="006818A0">
              <w:rPr>
                <w:rFonts w:ascii="Consolas" w:hAnsi="Consolas"/>
                <w:noProof/>
                <w:lang w:val="en-GB"/>
              </w:rPr>
              <w:t>education-num</w:t>
            </w:r>
            <w:r w:rsidR="00747C8D" w:rsidRPr="006818A0">
              <w:rPr>
                <w:noProof/>
                <w:lang w:val="en-GB"/>
              </w:rPr>
              <w:t xml:space="preserve"> in the descending order (</w:t>
            </w:r>
            <w:r w:rsidR="00747C8D" w:rsidRPr="006818A0">
              <w:rPr>
                <w:rFonts w:ascii="Consolas" w:hAnsi="Consolas"/>
                <w:noProof/>
                <w:lang w:val="en-GB"/>
              </w:rPr>
              <w:t>False</w:t>
            </w:r>
            <w:r w:rsidR="00747C8D" w:rsidRPr="006818A0">
              <w:rPr>
                <w:noProof/>
                <w:lang w:val="en-GB"/>
              </w:rPr>
              <w:t xml:space="preserve">) and then </w:t>
            </w:r>
            <w:r w:rsidR="00747C8D" w:rsidRPr="006818A0">
              <w:rPr>
                <w:rFonts w:ascii="Consolas" w:hAnsi="Consolas"/>
                <w:noProof/>
                <w:lang w:val="en-GB"/>
              </w:rPr>
              <w:t>age</w:t>
            </w:r>
            <w:r w:rsidR="00747C8D" w:rsidRPr="006818A0">
              <w:rPr>
                <w:noProof/>
                <w:lang w:val="en-GB"/>
              </w:rPr>
              <w:t xml:space="preserve"> in the ascending order (</w:t>
            </w:r>
            <w:r w:rsidR="00747C8D" w:rsidRPr="006818A0">
              <w:rPr>
                <w:rFonts w:ascii="Consolas" w:hAnsi="Consolas"/>
                <w:noProof/>
                <w:lang w:val="en-GB"/>
              </w:rPr>
              <w:t>True</w:t>
            </w:r>
            <w:r w:rsidR="00747C8D" w:rsidRPr="006818A0">
              <w:rPr>
                <w:noProof/>
                <w:lang w:val="en-GB"/>
              </w:rPr>
              <w:t>).</w:t>
            </w:r>
          </w:p>
        </w:tc>
      </w:tr>
    </w:tbl>
    <w:p w14:paraId="2285B7D4" w14:textId="77777777" w:rsidR="00E630F8" w:rsidRPr="00103B90" w:rsidRDefault="00E630F8" w:rsidP="00E630F8">
      <w:pPr>
        <w:spacing w:before="240" w:after="120"/>
        <w:jc w:val="left"/>
        <w:rPr>
          <w:b/>
          <w:noProof/>
          <w:sz w:val="28"/>
        </w:rPr>
      </w:pPr>
      <w:r w:rsidRPr="00103B90">
        <w:rPr>
          <w:b/>
          <w:noProof/>
          <w:sz w:val="28"/>
        </w:rPr>
        <w:lastRenderedPageBreak/>
        <w:t>Read</w:t>
      </w:r>
    </w:p>
    <w:p w14:paraId="7EEA1295" w14:textId="1F2A8DBB" w:rsidR="00E630F8" w:rsidRPr="00103B90" w:rsidRDefault="00E630F8" w:rsidP="00E630F8">
      <w:pPr>
        <w:pStyle w:val="BodyText"/>
        <w:rPr>
          <w:noProof/>
          <w:lang w:val="en-GB"/>
        </w:rPr>
      </w:pPr>
      <w:r w:rsidRPr="00103B90">
        <w:rPr>
          <w:noProof/>
          <w:lang w:val="en-GB"/>
        </w:rPr>
        <w:t xml:space="preserve">Refer to the link below for more details and examples on the </w:t>
      </w:r>
      <w:r w:rsidRPr="00103B90">
        <w:rPr>
          <w:rFonts w:ascii="Consolas" w:hAnsi="Consolas"/>
          <w:noProof/>
          <w:lang w:val="en-GB"/>
        </w:rPr>
        <w:t>sort_values()</w:t>
      </w:r>
      <w:r w:rsidRPr="00103B90">
        <w:rPr>
          <w:noProof/>
          <w:lang w:val="en-GB"/>
        </w:rPr>
        <w:t xml:space="preserve"> </w:t>
      </w:r>
      <w:r w:rsidR="00616AE0" w:rsidRPr="00103B90">
        <w:rPr>
          <w:noProof/>
          <w:lang w:val="en-GB"/>
        </w:rPr>
        <w:t xml:space="preserve">function </w:t>
      </w:r>
      <w:r w:rsidRPr="00103B90">
        <w:rPr>
          <w:noProof/>
          <w:lang w:val="en-GB"/>
        </w:rPr>
        <w:t>of the pandas package:</w:t>
      </w:r>
    </w:p>
    <w:p w14:paraId="74D7E4C6" w14:textId="239198B9" w:rsidR="00E630F8" w:rsidRPr="00103B90" w:rsidRDefault="00C1123A" w:rsidP="00E630F8">
      <w:pPr>
        <w:pStyle w:val="BodyText"/>
        <w:rPr>
          <w:noProof/>
          <w:lang w:val="en-GB"/>
        </w:rPr>
      </w:pPr>
      <w:hyperlink r:id="rId78" w:history="1">
        <w:r w:rsidR="009805CC" w:rsidRPr="00103B90">
          <w:rPr>
            <w:rStyle w:val="Hyperlink"/>
            <w:noProof/>
            <w:lang w:val="en-GB"/>
          </w:rPr>
          <w:t>https://pandas.pydata.org/pandas-docs/stable/reference/api/pandas.DataFrame.sort_</w:t>
        </w:r>
        <w:r w:rsidR="009805CC" w:rsidRPr="00103B90">
          <w:rPr>
            <w:rStyle w:val="Hyperlink"/>
            <w:rFonts w:ascii="Times New Roman" w:hAnsi="Times New Roman"/>
            <w:noProof/>
            <w:lang w:val="en-GB"/>
          </w:rPr>
          <w:t>‌</w:t>
        </w:r>
        <w:r w:rsidR="009805CC" w:rsidRPr="00103B90">
          <w:rPr>
            <w:rStyle w:val="Hyperlink"/>
            <w:noProof/>
            <w:lang w:val="en-GB"/>
          </w:rPr>
          <w:t>values.html</w:t>
        </w:r>
      </w:hyperlink>
    </w:p>
    <w:p w14:paraId="35E9816C" w14:textId="3F72F97B" w:rsidR="00BB4566" w:rsidRPr="00103B90" w:rsidRDefault="00BB4566" w:rsidP="00D35019">
      <w:pPr>
        <w:pStyle w:val="Heading3"/>
        <w:tabs>
          <w:tab w:val="left" w:pos="709"/>
        </w:tabs>
        <w:rPr>
          <w:noProof/>
          <w:lang w:val="en-GB"/>
        </w:rPr>
      </w:pPr>
      <w:r w:rsidRPr="00103B90">
        <w:rPr>
          <w:noProof/>
          <w:lang w:val="en-GB"/>
        </w:rPr>
        <w:t>5.</w:t>
      </w:r>
      <w:r w:rsidR="003976B2" w:rsidRPr="00103B90">
        <w:rPr>
          <w:noProof/>
          <w:lang w:val="en-GB"/>
        </w:rPr>
        <w:t>2</w:t>
      </w:r>
      <w:r w:rsidRPr="00103B90">
        <w:rPr>
          <w:noProof/>
          <w:lang w:val="en-GB"/>
        </w:rPr>
        <w:tab/>
        <w:t>Discretisation</w:t>
      </w:r>
    </w:p>
    <w:p w14:paraId="4F5F8075" w14:textId="2BB19CA0" w:rsidR="008550AF" w:rsidRPr="00103B90" w:rsidRDefault="00BB4566" w:rsidP="008550AF">
      <w:pPr>
        <w:pStyle w:val="BodyText"/>
        <w:rPr>
          <w:noProof/>
          <w:lang w:val="en-GB"/>
        </w:rPr>
      </w:pPr>
      <w:r w:rsidRPr="00103B90">
        <w:rPr>
          <w:noProof/>
          <w:lang w:val="en-GB"/>
        </w:rPr>
        <w:t xml:space="preserve">Sometimes, we </w:t>
      </w:r>
      <w:r w:rsidR="00646C35" w:rsidRPr="00103B90">
        <w:rPr>
          <w:noProof/>
          <w:lang w:val="en-GB"/>
        </w:rPr>
        <w:t>need to</w:t>
      </w:r>
      <w:r w:rsidRPr="00103B90">
        <w:rPr>
          <w:noProof/>
          <w:lang w:val="en-GB"/>
        </w:rPr>
        <w:t xml:space="preserve"> bin continuous </w:t>
      </w:r>
      <w:r w:rsidR="004E4AA1" w:rsidRPr="00103B90">
        <w:rPr>
          <w:noProof/>
          <w:lang w:val="en-GB"/>
        </w:rPr>
        <w:t xml:space="preserve">variables into discrete intervals. Through discretisation, the variable </w:t>
      </w:r>
      <w:r w:rsidR="008D0BAF" w:rsidRPr="00103B90">
        <w:rPr>
          <w:noProof/>
          <w:lang w:val="en-GB"/>
        </w:rPr>
        <w:t>could be</w:t>
      </w:r>
      <w:r w:rsidR="004C1E5A" w:rsidRPr="00103B90">
        <w:rPr>
          <w:noProof/>
          <w:lang w:val="en-GB"/>
        </w:rPr>
        <w:t xml:space="preserve"> easier to understand</w:t>
      </w:r>
      <w:r w:rsidR="0081704D" w:rsidRPr="00103B90">
        <w:rPr>
          <w:noProof/>
          <w:lang w:val="en-GB"/>
        </w:rPr>
        <w:t xml:space="preserve"> </w:t>
      </w:r>
      <w:r w:rsidR="00646C35" w:rsidRPr="00103B90">
        <w:rPr>
          <w:noProof/>
          <w:lang w:val="en-GB"/>
        </w:rPr>
        <w:t xml:space="preserve">or </w:t>
      </w:r>
      <w:r w:rsidR="005B2FDC" w:rsidRPr="00103B90">
        <w:rPr>
          <w:noProof/>
          <w:lang w:val="en-GB"/>
        </w:rPr>
        <w:t xml:space="preserve">becomes compatible to some </w:t>
      </w:r>
      <w:r w:rsidR="00D91A8E" w:rsidRPr="00103B90">
        <w:rPr>
          <w:noProof/>
          <w:lang w:val="en-GB"/>
        </w:rPr>
        <w:t xml:space="preserve">specific analytics </w:t>
      </w:r>
      <w:r w:rsidR="005B2FDC" w:rsidRPr="00103B90">
        <w:rPr>
          <w:noProof/>
          <w:lang w:val="en-GB"/>
        </w:rPr>
        <w:t>model</w:t>
      </w:r>
      <w:r w:rsidR="00D91A8E" w:rsidRPr="00103B90">
        <w:rPr>
          <w:noProof/>
          <w:lang w:val="en-GB"/>
        </w:rPr>
        <w:t>s such as decision trees</w:t>
      </w:r>
      <w:r w:rsidR="004C1E5A" w:rsidRPr="00103B90">
        <w:rPr>
          <w:noProof/>
          <w:lang w:val="en-GB"/>
        </w:rPr>
        <w:t>.</w:t>
      </w:r>
      <w:r w:rsidR="000F600C" w:rsidRPr="00103B90">
        <w:rPr>
          <w:noProof/>
          <w:lang w:val="en-GB"/>
        </w:rPr>
        <w:t xml:space="preserve"> In the past, we may need to write lengthy program</w:t>
      </w:r>
      <w:r w:rsidR="00301EBC">
        <w:rPr>
          <w:noProof/>
          <w:lang w:val="en-GB"/>
        </w:rPr>
        <w:t>s</w:t>
      </w:r>
      <w:r w:rsidR="000F600C" w:rsidRPr="00103B90">
        <w:rPr>
          <w:noProof/>
          <w:lang w:val="en-GB"/>
        </w:rPr>
        <w:t xml:space="preserve"> with various number of </w:t>
      </w:r>
      <w:r w:rsidR="000F600C" w:rsidRPr="00103B90">
        <w:rPr>
          <w:rFonts w:ascii="Consolas" w:hAnsi="Consolas"/>
          <w:noProof/>
          <w:lang w:val="en-GB"/>
        </w:rPr>
        <w:t>if</w:t>
      </w:r>
      <w:r w:rsidR="000F600C" w:rsidRPr="00103B90">
        <w:rPr>
          <w:noProof/>
          <w:lang w:val="en-GB"/>
        </w:rPr>
        <w:t xml:space="preserve">-conditions for this purpose. In Python, we can use the </w:t>
      </w:r>
      <w:r w:rsidR="000F600C" w:rsidRPr="00103B90">
        <w:rPr>
          <w:rFonts w:ascii="Consolas" w:hAnsi="Consolas"/>
          <w:noProof/>
          <w:lang w:val="en-GB"/>
        </w:rPr>
        <w:t>cut()</w:t>
      </w:r>
      <w:r w:rsidR="000F600C" w:rsidRPr="00103B90">
        <w:rPr>
          <w:noProof/>
          <w:lang w:val="en-GB"/>
        </w:rPr>
        <w:t xml:space="preserve"> </w:t>
      </w:r>
      <w:r w:rsidR="00223EEA" w:rsidRPr="00103B90">
        <w:rPr>
          <w:noProof/>
          <w:lang w:val="en-GB"/>
        </w:rPr>
        <w:t xml:space="preserve">function </w:t>
      </w:r>
      <w:r w:rsidR="000F600C" w:rsidRPr="00103B90">
        <w:rPr>
          <w:noProof/>
          <w:lang w:val="en-GB"/>
        </w:rPr>
        <w:t xml:space="preserve">from the pandas </w:t>
      </w:r>
      <w:r w:rsidR="008550AF" w:rsidRPr="00103B90">
        <w:rPr>
          <w:noProof/>
          <w:lang w:val="en-GB"/>
        </w:rPr>
        <w:t xml:space="preserve">package </w:t>
      </w:r>
      <w:r w:rsidR="000F600C" w:rsidRPr="00103B90">
        <w:rPr>
          <w:noProof/>
          <w:lang w:val="en-GB"/>
        </w:rPr>
        <w:t xml:space="preserve">to </w:t>
      </w:r>
      <w:r w:rsidR="00B1182F" w:rsidRPr="00103B90">
        <w:rPr>
          <w:noProof/>
          <w:lang w:val="en-GB"/>
        </w:rPr>
        <w:t>discretise continuous variables</w:t>
      </w:r>
      <w:r w:rsidR="008550AF" w:rsidRPr="00103B90">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8550AF" w:rsidRPr="000A7171" w14:paraId="4D198565" w14:textId="77777777" w:rsidTr="009858A7">
        <w:tc>
          <w:tcPr>
            <w:tcW w:w="9017" w:type="dxa"/>
            <w:shd w:val="clear" w:color="auto" w:fill="D9D9D9" w:themeFill="background1" w:themeFillShade="D9"/>
            <w:vAlign w:val="center"/>
          </w:tcPr>
          <w:p w14:paraId="1DCFEF3C" w14:textId="1722A005" w:rsidR="008550AF" w:rsidRPr="00103B90" w:rsidRDefault="008550AF" w:rsidP="005B2E44">
            <w:pPr>
              <w:pStyle w:val="Code"/>
              <w:tabs>
                <w:tab w:val="left" w:pos="6557"/>
              </w:tabs>
              <w:ind w:left="4528" w:hanging="4492"/>
              <w:jc w:val="left"/>
              <w:rPr>
                <w:noProof/>
                <w:lang w:val="en-GB"/>
              </w:rPr>
            </w:pPr>
            <w:r w:rsidRPr="00103B90">
              <w:rPr>
                <w:noProof/>
                <w:lang w:val="en-GB"/>
              </w:rPr>
              <w:lastRenderedPageBreak/>
              <w:t>DataFrame_name</w:t>
            </w:r>
            <w:r w:rsidR="006C03A2" w:rsidRPr="00103B90">
              <w:rPr>
                <w:noProof/>
                <w:color w:val="auto"/>
                <w:lang w:val="en-GB"/>
              </w:rPr>
              <w:t>["</w:t>
            </w:r>
            <w:r w:rsidR="006C03A2" w:rsidRPr="00103B90">
              <w:rPr>
                <w:noProof/>
                <w:color w:val="215868" w:themeColor="accent5" w:themeShade="80"/>
                <w:lang w:val="en-GB"/>
              </w:rPr>
              <w:t>column</w:t>
            </w:r>
            <w:r w:rsidR="006C03A2" w:rsidRPr="00103B90">
              <w:rPr>
                <w:noProof/>
                <w:color w:val="auto"/>
                <w:lang w:val="en-GB"/>
              </w:rPr>
              <w:t xml:space="preserve">"] = </w:t>
            </w:r>
            <w:r w:rsidR="006C03A2" w:rsidRPr="00103B90">
              <w:rPr>
                <w:noProof/>
                <w:color w:val="5F497A" w:themeColor="accent4" w:themeShade="BF"/>
                <w:lang w:val="en-GB"/>
              </w:rPr>
              <w:t>pd</w:t>
            </w:r>
            <w:r w:rsidRPr="00103B90">
              <w:rPr>
                <w:noProof/>
                <w:color w:val="auto"/>
                <w:lang w:val="en-GB"/>
              </w:rPr>
              <w:t>.</w:t>
            </w:r>
            <w:r w:rsidR="00923377" w:rsidRPr="00103B90">
              <w:rPr>
                <w:noProof/>
                <w:color w:val="76923C" w:themeColor="accent3" w:themeShade="BF"/>
                <w:lang w:val="en-GB"/>
              </w:rPr>
              <w:t>cut</w:t>
            </w:r>
            <w:r w:rsidRPr="00103B90">
              <w:rPr>
                <w:noProof/>
                <w:color w:val="auto"/>
                <w:lang w:val="en-GB"/>
              </w:rPr>
              <w:t>(</w:t>
            </w:r>
            <w:r w:rsidR="00923377" w:rsidRPr="00103B90">
              <w:rPr>
                <w:noProof/>
                <w:color w:val="595959" w:themeColor="text1" w:themeTint="A6"/>
                <w:lang w:val="en-GB"/>
              </w:rPr>
              <w:t xml:space="preserve">x </w:t>
            </w:r>
            <w:r w:rsidRPr="00103B90">
              <w:rPr>
                <w:noProof/>
                <w:color w:val="auto"/>
                <w:lang w:val="en-GB"/>
              </w:rPr>
              <w:t xml:space="preserve">= </w:t>
            </w:r>
            <w:r w:rsidR="005B2E44" w:rsidRPr="00103B90">
              <w:rPr>
                <w:noProof/>
                <w:color w:val="595959" w:themeColor="text1" w:themeTint="A6"/>
                <w:lang w:val="en-GB"/>
              </w:rPr>
              <w:t>array</w:t>
            </w:r>
            <w:r w:rsidRPr="00103B90">
              <w:rPr>
                <w:noProof/>
                <w:color w:val="auto"/>
                <w:lang w:val="en-GB"/>
              </w:rPr>
              <w:t xml:space="preserve">, </w:t>
            </w:r>
            <w:r w:rsidR="001668BF" w:rsidRPr="00103B90">
              <w:rPr>
                <w:noProof/>
                <w:color w:val="595959" w:themeColor="text1" w:themeTint="A6"/>
                <w:lang w:val="en-GB"/>
              </w:rPr>
              <w:t>bins</w:t>
            </w:r>
            <w:r w:rsidR="00A7535D" w:rsidRPr="00103B90">
              <w:rPr>
                <w:noProof/>
                <w:color w:val="auto"/>
                <w:lang w:val="en-GB"/>
              </w:rPr>
              <w:t xml:space="preserve">, </w:t>
            </w:r>
            <w:r w:rsidR="002D7F40" w:rsidRPr="00103B90">
              <w:rPr>
                <w:noProof/>
                <w:color w:val="595959" w:themeColor="text1" w:themeTint="A6"/>
                <w:lang w:val="en-GB"/>
              </w:rPr>
              <w:t>right</w:t>
            </w:r>
            <w:r w:rsidR="00A7535D" w:rsidRPr="00103B90">
              <w:rPr>
                <w:noProof/>
                <w:color w:val="auto"/>
                <w:lang w:val="en-GB"/>
              </w:rPr>
              <w:t xml:space="preserve">, </w:t>
            </w:r>
            <w:r w:rsidR="002D7F40" w:rsidRPr="00103B90">
              <w:rPr>
                <w:noProof/>
                <w:color w:val="595959" w:themeColor="text1" w:themeTint="A6"/>
                <w:lang w:val="en-GB"/>
              </w:rPr>
              <w:t>labels</w:t>
            </w:r>
            <w:r w:rsidR="00A7535D" w:rsidRPr="00103B90">
              <w:rPr>
                <w:noProof/>
                <w:color w:val="auto"/>
                <w:lang w:val="en-GB"/>
              </w:rPr>
              <w:t xml:space="preserve">, </w:t>
            </w:r>
            <w:r w:rsidR="002D7F40" w:rsidRPr="00103B90">
              <w:rPr>
                <w:noProof/>
                <w:color w:val="595959" w:themeColor="text1" w:themeTint="A6"/>
                <w:lang w:val="en-GB"/>
              </w:rPr>
              <w:t>include_lowest</w:t>
            </w:r>
            <w:r w:rsidR="00A7535D" w:rsidRPr="00103B90">
              <w:rPr>
                <w:noProof/>
                <w:color w:val="auto"/>
                <w:lang w:val="en-GB"/>
              </w:rPr>
              <w:t xml:space="preserve">, </w:t>
            </w:r>
            <w:r w:rsidR="00D6307E" w:rsidRPr="00103B90">
              <w:rPr>
                <w:noProof/>
                <w:color w:val="595959" w:themeColor="text1" w:themeTint="A6"/>
                <w:lang w:val="en-GB"/>
              </w:rPr>
              <w:t>ordered</w:t>
            </w:r>
            <w:r w:rsidRPr="00103B90">
              <w:rPr>
                <w:noProof/>
                <w:color w:val="auto"/>
                <w:lang w:val="en-GB"/>
              </w:rPr>
              <w:t>)</w:t>
            </w:r>
          </w:p>
        </w:tc>
      </w:tr>
    </w:tbl>
    <w:p w14:paraId="628F26D0" w14:textId="44D697CA" w:rsidR="00911D20" w:rsidRPr="00103B90" w:rsidRDefault="00223EEA" w:rsidP="0005483A">
      <w:pPr>
        <w:pStyle w:val="BodyText"/>
        <w:rPr>
          <w:noProof/>
          <w:lang w:val="en-GB"/>
        </w:rPr>
      </w:pPr>
      <w:r w:rsidRPr="00103B90">
        <w:rPr>
          <w:noProof/>
          <w:lang w:val="en-GB"/>
        </w:rPr>
        <w:t xml:space="preserve">Note that </w:t>
      </w:r>
      <w:r w:rsidRPr="00103B90">
        <w:rPr>
          <w:rFonts w:ascii="Consolas" w:hAnsi="Consolas"/>
          <w:noProof/>
          <w:lang w:val="en-GB"/>
        </w:rPr>
        <w:t>cut()</w:t>
      </w:r>
      <w:r w:rsidRPr="00103B90">
        <w:rPr>
          <w:noProof/>
          <w:lang w:val="en-GB"/>
        </w:rPr>
        <w:t xml:space="preserve"> is a function and not a method to be applied on the DataFrame directly. </w:t>
      </w:r>
      <w:r w:rsidR="00CC48EB" w:rsidRPr="00103B90">
        <w:rPr>
          <w:noProof/>
          <w:lang w:val="en-GB"/>
        </w:rPr>
        <w:t>The object left from the equal sign can be any object including a new</w:t>
      </w:r>
      <w:r w:rsidR="00020C31" w:rsidRPr="00103B90">
        <w:rPr>
          <w:noProof/>
          <w:lang w:val="en-GB"/>
        </w:rPr>
        <w:t xml:space="preserve"> or </w:t>
      </w:r>
      <w:r w:rsidR="00255082">
        <w:rPr>
          <w:noProof/>
          <w:lang w:val="en-GB"/>
        </w:rPr>
        <w:t xml:space="preserve">an </w:t>
      </w:r>
      <w:r w:rsidR="00020C31" w:rsidRPr="00103B90">
        <w:rPr>
          <w:noProof/>
          <w:lang w:val="en-GB"/>
        </w:rPr>
        <w:t xml:space="preserve">existing column </w:t>
      </w:r>
      <w:r w:rsidR="001B6BF6">
        <w:rPr>
          <w:noProof/>
          <w:lang w:val="en-GB"/>
        </w:rPr>
        <w:t>of</w:t>
      </w:r>
      <w:r w:rsidR="00020C31" w:rsidRPr="00103B90">
        <w:rPr>
          <w:noProof/>
          <w:lang w:val="en-GB"/>
        </w:rPr>
        <w:t xml:space="preserve"> </w:t>
      </w:r>
      <w:r w:rsidR="004D4E82">
        <w:rPr>
          <w:noProof/>
          <w:lang w:val="en-GB"/>
        </w:rPr>
        <w:t xml:space="preserve">a </w:t>
      </w:r>
      <w:r w:rsidR="00020C31" w:rsidRPr="00103B90">
        <w:rPr>
          <w:noProof/>
          <w:lang w:val="en-GB"/>
        </w:rPr>
        <w:t xml:space="preserve">DataFrame. </w:t>
      </w:r>
    </w:p>
    <w:p w14:paraId="147A8491" w14:textId="6001A565" w:rsidR="0005483A" w:rsidRPr="00103B90" w:rsidRDefault="00020C31" w:rsidP="0005483A">
      <w:pPr>
        <w:pStyle w:val="BodyText"/>
        <w:rPr>
          <w:noProof/>
          <w:lang w:val="en-GB"/>
        </w:rPr>
      </w:pPr>
      <w:r w:rsidRPr="00103B90">
        <w:rPr>
          <w:noProof/>
          <w:lang w:val="en-GB"/>
        </w:rPr>
        <w:t xml:space="preserve">The </w:t>
      </w:r>
      <w:r w:rsidR="00D5169B" w:rsidRPr="00103B90">
        <w:rPr>
          <w:noProof/>
          <w:lang w:val="en-GB"/>
        </w:rPr>
        <w:t xml:space="preserve">data </w:t>
      </w:r>
      <w:r w:rsidR="001F1EE1" w:rsidRPr="00103B90">
        <w:rPr>
          <w:noProof/>
          <w:lang w:val="en-GB"/>
        </w:rPr>
        <w:t xml:space="preserve">to </w:t>
      </w:r>
      <w:r w:rsidR="00D5169B" w:rsidRPr="00103B90">
        <w:rPr>
          <w:noProof/>
          <w:lang w:val="en-GB"/>
        </w:rPr>
        <w:t>be discretised should be converted to a one-dimensional NumPy array</w:t>
      </w:r>
      <w:r w:rsidR="009D0FCB" w:rsidRPr="00103B90">
        <w:rPr>
          <w:noProof/>
          <w:lang w:val="en-GB"/>
        </w:rPr>
        <w:t xml:space="preserve"> and </w:t>
      </w:r>
      <w:r w:rsidR="00AE26BA" w:rsidRPr="00103B90">
        <w:rPr>
          <w:noProof/>
          <w:lang w:val="en-GB"/>
        </w:rPr>
        <w:t xml:space="preserve">assigned to the parameter </w:t>
      </w:r>
      <w:r w:rsidR="00AE26BA" w:rsidRPr="00103B90">
        <w:rPr>
          <w:rFonts w:ascii="Consolas" w:hAnsi="Consolas"/>
          <w:noProof/>
          <w:lang w:val="en-GB"/>
        </w:rPr>
        <w:t>x</w:t>
      </w:r>
      <w:r w:rsidR="00FE465D" w:rsidRPr="00103B90">
        <w:rPr>
          <w:noProof/>
          <w:lang w:val="en-GB"/>
        </w:rPr>
        <w:t xml:space="preserve">. With the parameter </w:t>
      </w:r>
      <w:r w:rsidR="00FE465D" w:rsidRPr="00103B90">
        <w:rPr>
          <w:rFonts w:ascii="Consolas" w:hAnsi="Consolas"/>
          <w:noProof/>
          <w:lang w:val="en-GB"/>
        </w:rPr>
        <w:t>bins</w:t>
      </w:r>
      <w:r w:rsidR="00FE465D" w:rsidRPr="00103B90">
        <w:rPr>
          <w:noProof/>
          <w:lang w:val="en-GB"/>
        </w:rPr>
        <w:t xml:space="preserve"> we can specify the number of </w:t>
      </w:r>
      <w:r w:rsidR="00A96868" w:rsidRPr="00103B90">
        <w:rPr>
          <w:noProof/>
          <w:lang w:val="en-GB"/>
        </w:rPr>
        <w:t xml:space="preserve">equal-width </w:t>
      </w:r>
      <w:r w:rsidR="00FE465D" w:rsidRPr="00103B90">
        <w:rPr>
          <w:noProof/>
          <w:lang w:val="en-GB"/>
        </w:rPr>
        <w:t>bins</w:t>
      </w:r>
      <w:r w:rsidR="000F1217" w:rsidRPr="00103B90">
        <w:rPr>
          <w:noProof/>
          <w:lang w:val="en-GB"/>
        </w:rPr>
        <w:t xml:space="preserve"> for the discretisation of the array</w:t>
      </w:r>
      <w:r w:rsidR="00826266" w:rsidRPr="00103B90">
        <w:rPr>
          <w:noProof/>
          <w:lang w:val="en-GB"/>
        </w:rPr>
        <w:t>.</w:t>
      </w:r>
      <w:r w:rsidR="00B62B0C" w:rsidRPr="00103B90">
        <w:rPr>
          <w:noProof/>
          <w:lang w:val="en-GB"/>
        </w:rPr>
        <w:t xml:space="preserve"> </w:t>
      </w:r>
      <w:r w:rsidR="00A96868" w:rsidRPr="00103B90">
        <w:rPr>
          <w:noProof/>
          <w:lang w:val="en-GB"/>
        </w:rPr>
        <w:t xml:space="preserve">But we can also </w:t>
      </w:r>
      <w:r w:rsidR="00527EAE" w:rsidRPr="00103B90">
        <w:rPr>
          <w:noProof/>
          <w:lang w:val="en-GB"/>
        </w:rPr>
        <w:t>define the bin edges</w:t>
      </w:r>
      <w:r w:rsidR="005A604A" w:rsidRPr="00103B90">
        <w:rPr>
          <w:noProof/>
          <w:lang w:val="en-GB"/>
        </w:rPr>
        <w:t xml:space="preserve"> in a numeric tuple or numeric list </w:t>
      </w:r>
      <w:r w:rsidR="00527EAE" w:rsidRPr="00103B90">
        <w:rPr>
          <w:noProof/>
          <w:lang w:val="en-GB"/>
        </w:rPr>
        <w:t xml:space="preserve">instead. </w:t>
      </w:r>
      <w:r w:rsidR="000F1217" w:rsidRPr="00103B90">
        <w:rPr>
          <w:noProof/>
          <w:lang w:val="en-GB"/>
        </w:rPr>
        <w:t xml:space="preserve">The parameter </w:t>
      </w:r>
      <w:r w:rsidR="000F1217" w:rsidRPr="00103B90">
        <w:rPr>
          <w:rFonts w:ascii="Consolas" w:hAnsi="Consolas"/>
          <w:noProof/>
          <w:lang w:val="en-GB"/>
        </w:rPr>
        <w:t>right</w:t>
      </w:r>
      <w:r w:rsidR="000F1217" w:rsidRPr="00103B90">
        <w:rPr>
          <w:noProof/>
          <w:lang w:val="en-GB"/>
        </w:rPr>
        <w:t xml:space="preserve"> </w:t>
      </w:r>
      <w:r w:rsidR="005B42FB" w:rsidRPr="00103B90">
        <w:rPr>
          <w:noProof/>
          <w:lang w:val="en-GB"/>
        </w:rPr>
        <w:t xml:space="preserve">indicates </w:t>
      </w:r>
      <w:r w:rsidR="00756339" w:rsidRPr="00103B90">
        <w:rPr>
          <w:noProof/>
          <w:lang w:val="en-GB"/>
        </w:rPr>
        <w:t>whether the bins should include the rightmost edge or not.</w:t>
      </w:r>
      <w:r w:rsidR="00363F10" w:rsidRPr="00103B90">
        <w:rPr>
          <w:noProof/>
          <w:lang w:val="en-GB"/>
        </w:rPr>
        <w:t xml:space="preserve"> </w:t>
      </w:r>
      <w:r w:rsidR="006A1B22" w:rsidRPr="00103B90">
        <w:rPr>
          <w:noProof/>
          <w:lang w:val="en-GB"/>
        </w:rPr>
        <w:t xml:space="preserve">If it is </w:t>
      </w:r>
      <w:r w:rsidR="00FB75E5" w:rsidRPr="00045A17">
        <w:rPr>
          <w:rFonts w:ascii="Consolas" w:hAnsi="Consolas"/>
          <w:noProof/>
          <w:lang w:val="en-GB"/>
        </w:rPr>
        <w:t>False</w:t>
      </w:r>
      <w:r w:rsidR="00FB75E5" w:rsidRPr="00103B90">
        <w:rPr>
          <w:noProof/>
          <w:lang w:val="en-GB"/>
        </w:rPr>
        <w:t xml:space="preserve">, the leftmost edge will be included instead. </w:t>
      </w:r>
      <w:r w:rsidR="00AB4190" w:rsidRPr="00103B90">
        <w:rPr>
          <w:noProof/>
          <w:lang w:val="en-GB"/>
        </w:rPr>
        <w:t xml:space="preserve">Note that one </w:t>
      </w:r>
      <w:r w:rsidR="009624C6" w:rsidRPr="00103B90">
        <w:rPr>
          <w:noProof/>
          <w:lang w:val="en-GB"/>
        </w:rPr>
        <w:t xml:space="preserve">bin </w:t>
      </w:r>
      <w:r w:rsidR="00AB4190" w:rsidRPr="00103B90">
        <w:rPr>
          <w:noProof/>
          <w:lang w:val="en-GB"/>
        </w:rPr>
        <w:t xml:space="preserve">edge </w:t>
      </w:r>
      <w:r w:rsidR="009624C6" w:rsidRPr="00103B90">
        <w:rPr>
          <w:noProof/>
          <w:lang w:val="en-GB"/>
        </w:rPr>
        <w:t xml:space="preserve">must be excluded in </w:t>
      </w:r>
      <w:r w:rsidR="00494345" w:rsidRPr="00103B90">
        <w:rPr>
          <w:noProof/>
          <w:lang w:val="en-GB"/>
        </w:rPr>
        <w:t xml:space="preserve">the </w:t>
      </w:r>
      <w:r w:rsidR="009624C6" w:rsidRPr="00103B90">
        <w:rPr>
          <w:noProof/>
          <w:lang w:val="en-GB"/>
        </w:rPr>
        <w:t xml:space="preserve">discretisation in order not to </w:t>
      </w:r>
      <w:r w:rsidR="00067ABA" w:rsidRPr="00103B90">
        <w:rPr>
          <w:noProof/>
          <w:lang w:val="en-GB"/>
        </w:rPr>
        <w:t>have overlapping edges</w:t>
      </w:r>
      <w:r w:rsidR="009624C6" w:rsidRPr="00103B90">
        <w:rPr>
          <w:noProof/>
          <w:lang w:val="en-GB"/>
        </w:rPr>
        <w:t xml:space="preserve">. </w:t>
      </w:r>
      <w:r w:rsidR="002E6300" w:rsidRPr="00103B90">
        <w:rPr>
          <w:noProof/>
          <w:lang w:val="en-GB"/>
        </w:rPr>
        <w:t xml:space="preserve">Since the default value here is </w:t>
      </w:r>
      <w:r w:rsidR="002E6300" w:rsidRPr="00103B90">
        <w:rPr>
          <w:rFonts w:ascii="Consolas" w:hAnsi="Consolas"/>
          <w:noProof/>
          <w:lang w:val="en-GB"/>
        </w:rPr>
        <w:t>True</w:t>
      </w:r>
      <w:r w:rsidR="002E6300" w:rsidRPr="00103B90">
        <w:rPr>
          <w:noProof/>
          <w:lang w:val="en-GB"/>
        </w:rPr>
        <w:t>, Python usually includes the highest value in the corresponding bin.</w:t>
      </w:r>
      <w:r w:rsidR="000E6E5B" w:rsidRPr="00103B90">
        <w:rPr>
          <w:noProof/>
          <w:lang w:val="en-GB"/>
        </w:rPr>
        <w:t xml:space="preserve"> Therefore, the left edge of the first bin is not included </w:t>
      </w:r>
      <w:r w:rsidR="0012528A" w:rsidRPr="00103B90">
        <w:rPr>
          <w:noProof/>
          <w:lang w:val="en-GB"/>
        </w:rPr>
        <w:t xml:space="preserve">as well </w:t>
      </w:r>
      <w:r w:rsidR="000E6E5B" w:rsidRPr="00103B90">
        <w:rPr>
          <w:noProof/>
          <w:lang w:val="en-GB"/>
        </w:rPr>
        <w:t xml:space="preserve">by default. </w:t>
      </w:r>
      <w:r w:rsidR="00093C99" w:rsidRPr="00103B90">
        <w:rPr>
          <w:noProof/>
          <w:lang w:val="en-GB"/>
        </w:rPr>
        <w:t xml:space="preserve">By assigning </w:t>
      </w:r>
      <w:r w:rsidR="00093C99" w:rsidRPr="00103B90">
        <w:rPr>
          <w:rFonts w:ascii="Consolas" w:hAnsi="Consolas"/>
          <w:noProof/>
          <w:lang w:val="en-GB"/>
        </w:rPr>
        <w:t>True</w:t>
      </w:r>
      <w:r w:rsidR="00093C99" w:rsidRPr="00103B90">
        <w:rPr>
          <w:noProof/>
          <w:lang w:val="en-GB"/>
        </w:rPr>
        <w:t xml:space="preserve"> to </w:t>
      </w:r>
      <w:r w:rsidR="00067ABA" w:rsidRPr="00103B90">
        <w:rPr>
          <w:noProof/>
          <w:lang w:val="en-GB"/>
        </w:rPr>
        <w:t xml:space="preserve">the parameter </w:t>
      </w:r>
      <w:r w:rsidR="00067ABA" w:rsidRPr="00103B90">
        <w:rPr>
          <w:rFonts w:ascii="Consolas" w:hAnsi="Consolas"/>
          <w:noProof/>
          <w:lang w:val="en-GB"/>
        </w:rPr>
        <w:t>include_lowest</w:t>
      </w:r>
      <w:r w:rsidR="00067ABA" w:rsidRPr="00103B90">
        <w:rPr>
          <w:noProof/>
          <w:lang w:val="en-GB"/>
        </w:rPr>
        <w:t xml:space="preserve"> we can instruct Python to include the left edge of the first bin. </w:t>
      </w:r>
      <w:r w:rsidR="00363F10" w:rsidRPr="00103B90">
        <w:rPr>
          <w:noProof/>
          <w:lang w:val="en-GB"/>
        </w:rPr>
        <w:t xml:space="preserve">We can also name the bins by assigning a list of </w:t>
      </w:r>
      <w:r w:rsidR="00A62D42" w:rsidRPr="00103B90">
        <w:rPr>
          <w:noProof/>
          <w:lang w:val="en-GB"/>
        </w:rPr>
        <w:t xml:space="preserve">strings to </w:t>
      </w:r>
      <w:r w:rsidR="00F1787A" w:rsidRPr="00103B90">
        <w:rPr>
          <w:noProof/>
          <w:lang w:val="en-GB"/>
        </w:rPr>
        <w:t xml:space="preserve">the parameter </w:t>
      </w:r>
      <w:r w:rsidR="00363F10" w:rsidRPr="00103B90">
        <w:rPr>
          <w:rFonts w:ascii="Consolas" w:hAnsi="Consolas"/>
          <w:noProof/>
          <w:lang w:val="en-GB"/>
        </w:rPr>
        <w:t>labels</w:t>
      </w:r>
      <w:r w:rsidR="00A62D42" w:rsidRPr="00103B90">
        <w:rPr>
          <w:noProof/>
          <w:lang w:val="en-GB"/>
        </w:rPr>
        <w:t>.</w:t>
      </w:r>
      <w:r w:rsidR="00F9242B" w:rsidRPr="00103B90">
        <w:rPr>
          <w:noProof/>
          <w:lang w:val="en-GB"/>
        </w:rPr>
        <w:t xml:space="preserve"> </w:t>
      </w:r>
      <w:r w:rsidR="00715A01" w:rsidRPr="00103B90">
        <w:rPr>
          <w:noProof/>
          <w:lang w:val="en-GB"/>
        </w:rPr>
        <w:t xml:space="preserve">And </w:t>
      </w:r>
      <w:r w:rsidR="003402FD" w:rsidRPr="00103B90">
        <w:rPr>
          <w:noProof/>
          <w:lang w:val="en-GB"/>
        </w:rPr>
        <w:t xml:space="preserve">they can be ordered if we assign </w:t>
      </w:r>
      <w:r w:rsidR="003402FD" w:rsidRPr="00103B90">
        <w:rPr>
          <w:rFonts w:ascii="Consolas" w:hAnsi="Consolas"/>
          <w:noProof/>
          <w:lang w:val="en-GB"/>
        </w:rPr>
        <w:t>True</w:t>
      </w:r>
      <w:r w:rsidR="00021F8D" w:rsidRPr="00103B90">
        <w:rPr>
          <w:noProof/>
          <w:lang w:val="en-GB"/>
        </w:rPr>
        <w:t xml:space="preserve">, the default value here, </w:t>
      </w:r>
      <w:r w:rsidR="003402FD" w:rsidRPr="00103B90">
        <w:rPr>
          <w:noProof/>
          <w:lang w:val="en-GB"/>
        </w:rPr>
        <w:t xml:space="preserve">to </w:t>
      </w:r>
      <w:r w:rsidR="00A65EE5" w:rsidRPr="00103B90">
        <w:rPr>
          <w:noProof/>
          <w:lang w:val="en-GB"/>
        </w:rPr>
        <w:t xml:space="preserve">the parameter </w:t>
      </w:r>
      <w:r w:rsidR="00A65EE5" w:rsidRPr="00103B90">
        <w:rPr>
          <w:rFonts w:ascii="Consolas" w:hAnsi="Consolas"/>
          <w:noProof/>
          <w:lang w:val="en-GB"/>
        </w:rPr>
        <w:t>ordered</w:t>
      </w:r>
      <w:r w:rsidR="00A65EE5" w:rsidRPr="00103B90">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05483A" w:rsidRPr="000A7171" w14:paraId="5D8F14D4" w14:textId="77777777" w:rsidTr="009858A7">
        <w:tc>
          <w:tcPr>
            <w:tcW w:w="9017" w:type="dxa"/>
          </w:tcPr>
          <w:p w14:paraId="3B3C5843" w14:textId="3FE5D020" w:rsidR="0005483A" w:rsidRPr="00103B90" w:rsidRDefault="0005483A" w:rsidP="009858A7">
            <w:pPr>
              <w:pStyle w:val="BodyText"/>
              <w:rPr>
                <w:noProof/>
                <w:lang w:val="en-GB"/>
              </w:rPr>
            </w:pPr>
            <w:r w:rsidRPr="00103B90">
              <w:rPr>
                <w:b/>
                <w:bCs/>
                <w:noProof/>
                <w:lang w:val="en-GB"/>
              </w:rPr>
              <w:t>Example (Cont’d):</w:t>
            </w:r>
            <w:r w:rsidRPr="00103B90">
              <w:rPr>
                <w:noProof/>
                <w:lang w:val="en-GB"/>
              </w:rPr>
              <w:t xml:space="preserve"> </w:t>
            </w:r>
            <w:r w:rsidR="00C17AF2" w:rsidRPr="00103B90">
              <w:rPr>
                <w:noProof/>
                <w:lang w:val="en-GB"/>
              </w:rPr>
              <w:t xml:space="preserve">In </w:t>
            </w:r>
            <w:r w:rsidR="00C17AF2" w:rsidRPr="00AC7253">
              <w:rPr>
                <w:noProof/>
                <w:lang w:val="en-GB"/>
              </w:rPr>
              <w:fldChar w:fldCharType="begin"/>
            </w:r>
            <w:r w:rsidR="00C17AF2" w:rsidRPr="00103B90">
              <w:rPr>
                <w:noProof/>
                <w:lang w:val="en-GB"/>
              </w:rPr>
              <w:instrText xml:space="preserve"> REF _Ref63094962 \h </w:instrText>
            </w:r>
            <w:r w:rsidR="00C17AF2" w:rsidRPr="00AC7253">
              <w:rPr>
                <w:noProof/>
                <w:lang w:val="en-GB"/>
              </w:rPr>
            </w:r>
            <w:r w:rsidR="00C17AF2" w:rsidRPr="00AC7253">
              <w:rPr>
                <w:noProof/>
                <w:lang w:val="en-GB"/>
              </w:rPr>
              <w:fldChar w:fldCharType="separate"/>
            </w:r>
            <w:r w:rsidR="00B60DB2" w:rsidRPr="00103B90">
              <w:rPr>
                <w:noProof/>
                <w:lang w:val="en-GB"/>
              </w:rPr>
              <w:t>Figure 4.9</w:t>
            </w:r>
            <w:r w:rsidR="00C17AF2" w:rsidRPr="00AC7253">
              <w:rPr>
                <w:noProof/>
                <w:lang w:val="en-GB"/>
              </w:rPr>
              <w:fldChar w:fldCharType="end"/>
            </w:r>
            <w:r w:rsidR="00C17AF2" w:rsidRPr="00103B90">
              <w:rPr>
                <w:noProof/>
                <w:lang w:val="en-GB"/>
              </w:rPr>
              <w:t xml:space="preserve">, </w:t>
            </w:r>
            <w:r w:rsidR="00187C74" w:rsidRPr="00103B90">
              <w:rPr>
                <w:noProof/>
                <w:lang w:val="en-GB"/>
              </w:rPr>
              <w:t xml:space="preserve">we </w:t>
            </w:r>
            <w:r w:rsidR="004679AB" w:rsidRPr="00103B90">
              <w:rPr>
                <w:noProof/>
                <w:lang w:val="en-GB"/>
              </w:rPr>
              <w:t xml:space="preserve">use the age groups </w:t>
            </w:r>
            <w:r w:rsidR="0098682C" w:rsidRPr="00103B90">
              <w:rPr>
                <w:noProof/>
                <w:lang w:val="en-GB"/>
              </w:rPr>
              <w:t xml:space="preserve">categorised by the variable </w:t>
            </w:r>
            <w:r w:rsidR="0098682C" w:rsidRPr="00103B90">
              <w:rPr>
                <w:rFonts w:ascii="Consolas" w:hAnsi="Consolas"/>
                <w:noProof/>
                <w:lang w:val="en-GB"/>
              </w:rPr>
              <w:t>age</w:t>
            </w:r>
            <w:r w:rsidR="0098682C" w:rsidRPr="00103B90">
              <w:rPr>
                <w:noProof/>
                <w:lang w:val="en-GB"/>
              </w:rPr>
              <w:t xml:space="preserve"> as the row index </w:t>
            </w:r>
            <w:r w:rsidR="00FE10CE" w:rsidRPr="00103B90">
              <w:rPr>
                <w:noProof/>
                <w:lang w:val="en-GB"/>
              </w:rPr>
              <w:t xml:space="preserve">of </w:t>
            </w:r>
            <w:r w:rsidR="00187C74" w:rsidRPr="00103B90">
              <w:rPr>
                <w:noProof/>
                <w:lang w:val="en-GB"/>
              </w:rPr>
              <w:t>the DataFrame</w:t>
            </w:r>
            <w:r w:rsidR="00946E94" w:rsidRPr="00103B90">
              <w:rPr>
                <w:noProof/>
                <w:lang w:val="en-GB"/>
              </w:rPr>
              <w:t xml:space="preserve"> </w:t>
            </w:r>
            <w:r w:rsidR="00946E94" w:rsidRPr="00103B90">
              <w:rPr>
                <w:rFonts w:ascii="Consolas" w:hAnsi="Consolas"/>
                <w:noProof/>
                <w:lang w:val="en-GB"/>
              </w:rPr>
              <w:t>census</w:t>
            </w:r>
            <w:r w:rsidRPr="00103B90">
              <w:rPr>
                <w:noProof/>
                <w:lang w:val="en-GB"/>
              </w:rPr>
              <w:t>.</w:t>
            </w:r>
            <w:r w:rsidR="00FE10CE" w:rsidRPr="00103B90">
              <w:rPr>
                <w:noProof/>
                <w:lang w:val="en-GB"/>
              </w:rPr>
              <w:t xml:space="preserve"> There, we wrote a lengthy program to discretise the age into </w:t>
            </w:r>
            <w:r w:rsidR="00A65B33" w:rsidRPr="00103B90">
              <w:rPr>
                <w:noProof/>
                <w:lang w:val="en-GB"/>
              </w:rPr>
              <w:t xml:space="preserve">three bins: “Age &lt;30”, “Age 30-59”, “Age 60+”. Here, we </w:t>
            </w:r>
            <w:r w:rsidR="00007922" w:rsidRPr="00103B90">
              <w:rPr>
                <w:noProof/>
                <w:lang w:val="en-GB"/>
              </w:rPr>
              <w:t xml:space="preserve">can apply </w:t>
            </w:r>
            <w:r w:rsidR="00A65B33" w:rsidRPr="00103B90">
              <w:rPr>
                <w:noProof/>
                <w:lang w:val="en-GB"/>
              </w:rPr>
              <w:t>the</w:t>
            </w:r>
            <w:r w:rsidR="00007922" w:rsidRPr="00103B90">
              <w:rPr>
                <w:noProof/>
                <w:lang w:val="en-GB"/>
              </w:rPr>
              <w:t xml:space="preserve"> </w:t>
            </w:r>
            <w:r w:rsidR="00007922" w:rsidRPr="00103B90">
              <w:rPr>
                <w:rFonts w:ascii="Consolas" w:hAnsi="Consolas"/>
                <w:noProof/>
                <w:lang w:val="en-GB"/>
              </w:rPr>
              <w:t>cut()</w:t>
            </w:r>
            <w:r w:rsidR="00007922" w:rsidRPr="00103B90">
              <w:rPr>
                <w:noProof/>
                <w:lang w:val="en-GB"/>
              </w:rPr>
              <w:t xml:space="preserve"> function for the same task. The resulting </w:t>
            </w:r>
            <w:r w:rsidR="004D3556" w:rsidRPr="00103B90">
              <w:rPr>
                <w:noProof/>
                <w:lang w:val="en-GB"/>
              </w:rPr>
              <w:t xml:space="preserve">array will then be assigned </w:t>
            </w:r>
            <w:r w:rsidR="002E44D2" w:rsidRPr="00103B90">
              <w:rPr>
                <w:noProof/>
                <w:lang w:val="en-GB"/>
              </w:rPr>
              <w:t xml:space="preserve">to a new </w:t>
            </w:r>
            <w:r w:rsidR="00946E94" w:rsidRPr="00103B90">
              <w:rPr>
                <w:noProof/>
                <w:lang w:val="en-GB"/>
              </w:rPr>
              <w:t xml:space="preserve">variable </w:t>
            </w:r>
            <w:r w:rsidR="002E44D2" w:rsidRPr="00103B90">
              <w:rPr>
                <w:noProof/>
                <w:lang w:val="en-GB"/>
              </w:rPr>
              <w:t>named “agegroup</w:t>
            </w:r>
            <w:r w:rsidR="00946E94" w:rsidRPr="00103B90">
              <w:rPr>
                <w:noProof/>
                <w:lang w:val="en-GB"/>
              </w:rPr>
              <w:t xml:space="preserve">” in </w:t>
            </w:r>
            <w:r w:rsidR="00946E94" w:rsidRPr="00103B90">
              <w:rPr>
                <w:rFonts w:ascii="Consolas" w:hAnsi="Consolas"/>
                <w:noProof/>
                <w:lang w:val="en-GB"/>
              </w:rPr>
              <w:t>census</w:t>
            </w:r>
            <w:r w:rsidR="00946E94" w:rsidRPr="00103B90">
              <w:rPr>
                <w:noProof/>
                <w:lang w:val="en-GB"/>
              </w:rPr>
              <w:t>.</w:t>
            </w:r>
          </w:p>
          <w:p w14:paraId="1512D4EA" w14:textId="027AAE31" w:rsidR="0005483A" w:rsidRPr="00AC7253" w:rsidRDefault="00577192" w:rsidP="009858A7">
            <w:pPr>
              <w:pStyle w:val="Figure-Image-Upper"/>
              <w:rPr>
                <w:lang w:val="en-GB"/>
              </w:rPr>
            </w:pPr>
            <w:r w:rsidRPr="00AC7253">
              <w:lastRenderedPageBreak/>
              <w:drawing>
                <wp:inline distT="0" distB="0" distL="0" distR="0" wp14:anchorId="37793CEE" wp14:editId="528BDC3A">
                  <wp:extent cx="5580000" cy="2841653"/>
                  <wp:effectExtent l="19050" t="19050" r="20955"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8848" t="20614" r="2380" b="5334"/>
                          <a:stretch/>
                        </pic:blipFill>
                        <pic:spPr bwMode="auto">
                          <a:xfrm>
                            <a:off x="0" y="0"/>
                            <a:ext cx="5580000" cy="284165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E7ECEEE" w14:textId="72F94E7C" w:rsidR="0005483A" w:rsidRPr="00103B90" w:rsidRDefault="0005483A" w:rsidP="009858A7">
            <w:pPr>
              <w:pStyle w:val="Caption"/>
              <w:rPr>
                <w:noProof/>
                <w:lang w:val="en-GB"/>
              </w:rPr>
            </w:pPr>
            <w:bookmarkStart w:id="42" w:name="_Ref63101516"/>
            <w:r w:rsidRPr="00103B90">
              <w:rPr>
                <w:noProof/>
                <w:lang w:val="en-GB"/>
              </w:rPr>
              <w:t>Figure 4.</w:t>
            </w:r>
            <w:r w:rsidRPr="00AC7253">
              <w:rPr>
                <w:noProof/>
                <w:lang w:val="en-GB"/>
              </w:rPr>
              <w:fldChar w:fldCharType="begin"/>
            </w:r>
            <w:r w:rsidRPr="00103B90">
              <w:rPr>
                <w:noProof/>
                <w:lang w:val="en-GB"/>
              </w:rPr>
              <w:instrText xml:space="preserve"> SEQ Figure \* ARABIC </w:instrText>
            </w:r>
            <w:r w:rsidRPr="00AC7253">
              <w:rPr>
                <w:noProof/>
                <w:lang w:val="en-GB"/>
              </w:rPr>
              <w:fldChar w:fldCharType="separate"/>
            </w:r>
            <w:r w:rsidR="00B60DB2" w:rsidRPr="00103B90">
              <w:rPr>
                <w:noProof/>
                <w:lang w:val="en-GB"/>
              </w:rPr>
              <w:t>44</w:t>
            </w:r>
            <w:r w:rsidRPr="00AC7253">
              <w:rPr>
                <w:noProof/>
                <w:lang w:val="en-GB"/>
              </w:rPr>
              <w:fldChar w:fldCharType="end"/>
            </w:r>
            <w:bookmarkEnd w:id="42"/>
            <w:r w:rsidRPr="00103B90">
              <w:rPr>
                <w:noProof/>
                <w:lang w:val="en-GB"/>
              </w:rPr>
              <w:t xml:space="preserve"> </w:t>
            </w:r>
            <w:r w:rsidR="00BC3D81" w:rsidRPr="00103B90">
              <w:rPr>
                <w:noProof/>
                <w:lang w:val="en-GB"/>
              </w:rPr>
              <w:t>Discretising</w:t>
            </w:r>
            <w:r w:rsidRPr="00103B90">
              <w:rPr>
                <w:noProof/>
                <w:lang w:val="en-GB"/>
              </w:rPr>
              <w:t xml:space="preserve"> a </w:t>
            </w:r>
            <w:r w:rsidR="00BC3D81" w:rsidRPr="00103B90">
              <w:rPr>
                <w:noProof/>
                <w:lang w:val="en-GB"/>
              </w:rPr>
              <w:t>Numeric</w:t>
            </w:r>
            <w:r w:rsidRPr="00103B90">
              <w:rPr>
                <w:noProof/>
                <w:lang w:val="en-GB"/>
              </w:rPr>
              <w:t xml:space="preserve"> Variable</w:t>
            </w:r>
            <w:r w:rsidR="00BC3D81" w:rsidRPr="00103B90">
              <w:rPr>
                <w:noProof/>
                <w:lang w:val="en-GB"/>
              </w:rPr>
              <w:t xml:space="preserve"> into Bins</w:t>
            </w:r>
          </w:p>
          <w:p w14:paraId="31D54399" w14:textId="5F3709F8" w:rsidR="0005483A" w:rsidRPr="00103B90" w:rsidRDefault="0005483A" w:rsidP="00DE011A">
            <w:pPr>
              <w:pStyle w:val="BodyText"/>
              <w:rPr>
                <w:noProof/>
                <w:lang w:val="en-GB"/>
              </w:rPr>
            </w:pPr>
            <w:r w:rsidRPr="00103B90">
              <w:rPr>
                <w:noProof/>
                <w:lang w:val="en-GB"/>
              </w:rPr>
              <w:t>In the above syntax, we</w:t>
            </w:r>
            <w:r w:rsidR="00A93527" w:rsidRPr="00103B90">
              <w:rPr>
                <w:noProof/>
                <w:lang w:val="en-GB"/>
              </w:rPr>
              <w:t xml:space="preserve"> first convert the variable </w:t>
            </w:r>
            <w:r w:rsidR="00A93527" w:rsidRPr="00103B90">
              <w:rPr>
                <w:rFonts w:ascii="Consolas" w:hAnsi="Consolas"/>
                <w:noProof/>
                <w:lang w:val="en-GB"/>
              </w:rPr>
              <w:t>age</w:t>
            </w:r>
            <w:r w:rsidR="00A93527" w:rsidRPr="00103B90">
              <w:rPr>
                <w:noProof/>
                <w:lang w:val="en-GB"/>
              </w:rPr>
              <w:t xml:space="preserve"> from the </w:t>
            </w:r>
            <w:r w:rsidR="00A93527" w:rsidRPr="00103B90">
              <w:rPr>
                <w:rFonts w:ascii="Consolas" w:hAnsi="Consolas"/>
                <w:noProof/>
                <w:lang w:val="en-GB"/>
              </w:rPr>
              <w:t>census</w:t>
            </w:r>
            <w:r w:rsidR="00A93527" w:rsidRPr="00103B90">
              <w:rPr>
                <w:noProof/>
                <w:lang w:val="en-GB"/>
              </w:rPr>
              <w:t xml:space="preserve"> DataFrame</w:t>
            </w:r>
            <w:r w:rsidR="00A53027" w:rsidRPr="00103B90">
              <w:rPr>
                <w:noProof/>
                <w:lang w:val="en-GB"/>
              </w:rPr>
              <w:t xml:space="preserve"> into a NumPy array and assign it to the </w:t>
            </w:r>
            <w:r w:rsidR="00421D91" w:rsidRPr="00103B90">
              <w:rPr>
                <w:noProof/>
                <w:lang w:val="en-GB"/>
              </w:rPr>
              <w:t xml:space="preserve">parameter </w:t>
            </w:r>
            <w:r w:rsidR="00421D91" w:rsidRPr="00103B90">
              <w:rPr>
                <w:rFonts w:ascii="Consolas" w:hAnsi="Consolas"/>
                <w:noProof/>
                <w:lang w:val="en-GB"/>
              </w:rPr>
              <w:t>x</w:t>
            </w:r>
            <w:r w:rsidR="00421D91" w:rsidRPr="00103B90">
              <w:rPr>
                <w:noProof/>
                <w:lang w:val="en-GB"/>
              </w:rPr>
              <w:t xml:space="preserve">. </w:t>
            </w:r>
            <w:r w:rsidR="00E43636" w:rsidRPr="00103B90">
              <w:rPr>
                <w:noProof/>
                <w:lang w:val="en-GB"/>
              </w:rPr>
              <w:t>Then w</w:t>
            </w:r>
            <w:r w:rsidR="00421D91" w:rsidRPr="00103B90">
              <w:rPr>
                <w:noProof/>
                <w:lang w:val="en-GB"/>
              </w:rPr>
              <w:t>e specify</w:t>
            </w:r>
            <w:r w:rsidR="004D5A19" w:rsidRPr="00103B90">
              <w:rPr>
                <w:noProof/>
                <w:lang w:val="en-GB"/>
              </w:rPr>
              <w:t xml:space="preserve"> in </w:t>
            </w:r>
            <w:r w:rsidR="004D5A19" w:rsidRPr="00103B90">
              <w:rPr>
                <w:rFonts w:ascii="Consolas" w:hAnsi="Consolas"/>
                <w:noProof/>
                <w:lang w:val="en-GB"/>
              </w:rPr>
              <w:t>bins</w:t>
            </w:r>
            <w:r w:rsidR="00421D91" w:rsidRPr="00103B90">
              <w:rPr>
                <w:noProof/>
                <w:lang w:val="en-GB"/>
              </w:rPr>
              <w:t xml:space="preserve"> the</w:t>
            </w:r>
            <w:r w:rsidR="00E764DD">
              <w:rPr>
                <w:noProof/>
                <w:lang w:val="en-GB"/>
              </w:rPr>
              <w:t xml:space="preserve"> </w:t>
            </w:r>
            <w:r w:rsidR="00421D91" w:rsidRPr="00103B90">
              <w:rPr>
                <w:noProof/>
                <w:lang w:val="en-GB"/>
              </w:rPr>
              <w:t>edges of the three bins</w:t>
            </w:r>
            <w:r w:rsidR="00A93527" w:rsidRPr="00103B90">
              <w:rPr>
                <w:noProof/>
                <w:lang w:val="en-GB"/>
              </w:rPr>
              <w:t xml:space="preserve"> </w:t>
            </w:r>
            <w:r w:rsidR="00E43636" w:rsidRPr="00103B90">
              <w:rPr>
                <w:noProof/>
                <w:lang w:val="en-GB"/>
              </w:rPr>
              <w:t xml:space="preserve">in a tuple </w:t>
            </w:r>
            <w:r w:rsidR="00E43636" w:rsidRPr="00103B90">
              <w:rPr>
                <w:rFonts w:ascii="Consolas" w:hAnsi="Consolas"/>
                <w:noProof/>
                <w:lang w:val="en-GB"/>
              </w:rPr>
              <w:t>(0, 30, 60, 100)</w:t>
            </w:r>
            <w:r w:rsidR="00247843" w:rsidRPr="00103B90">
              <w:rPr>
                <w:noProof/>
                <w:lang w:val="en-GB"/>
              </w:rPr>
              <w:t>,</w:t>
            </w:r>
            <w:r w:rsidR="006A1B22" w:rsidRPr="00103B90">
              <w:rPr>
                <w:noProof/>
                <w:lang w:val="en-GB"/>
              </w:rPr>
              <w:t xml:space="preserve"> and the right edges should not be included here as we set </w:t>
            </w:r>
            <w:r w:rsidR="006A1B22" w:rsidRPr="00103B90">
              <w:rPr>
                <w:rFonts w:ascii="Consolas" w:hAnsi="Consolas"/>
                <w:noProof/>
                <w:lang w:val="en-GB"/>
              </w:rPr>
              <w:t>right = False</w:t>
            </w:r>
            <w:r w:rsidR="006A1B22" w:rsidRPr="00103B90">
              <w:rPr>
                <w:noProof/>
                <w:lang w:val="en-GB"/>
              </w:rPr>
              <w:t>.</w:t>
            </w:r>
            <w:r w:rsidRPr="00103B90">
              <w:rPr>
                <w:noProof/>
                <w:lang w:val="en-GB"/>
              </w:rPr>
              <w:t xml:space="preserve"> </w:t>
            </w:r>
            <w:r w:rsidR="009F114B" w:rsidRPr="00103B90">
              <w:rPr>
                <w:noProof/>
                <w:lang w:val="en-GB"/>
              </w:rPr>
              <w:t xml:space="preserve">These settings enable us to </w:t>
            </w:r>
            <w:r w:rsidR="004E7F78" w:rsidRPr="00103B90">
              <w:rPr>
                <w:noProof/>
                <w:lang w:val="en-GB"/>
              </w:rPr>
              <w:t xml:space="preserve">use 30 instead of 29, 60 instead of 59 as bin edges. </w:t>
            </w:r>
            <w:r w:rsidR="009E5954" w:rsidRPr="00103B90">
              <w:rPr>
                <w:noProof/>
                <w:lang w:val="en-GB"/>
              </w:rPr>
              <w:t xml:space="preserve">Since there is no </w:t>
            </w:r>
            <w:r w:rsidR="009E5954" w:rsidRPr="00103B90">
              <w:rPr>
                <w:rFonts w:ascii="Consolas" w:hAnsi="Consolas"/>
                <w:noProof/>
                <w:lang w:val="en-GB"/>
              </w:rPr>
              <w:t>include_highest</w:t>
            </w:r>
            <w:r w:rsidR="009E5954" w:rsidRPr="00103B90">
              <w:rPr>
                <w:noProof/>
                <w:lang w:val="en-GB"/>
              </w:rPr>
              <w:t xml:space="preserve"> </w:t>
            </w:r>
            <w:r w:rsidR="002D1E2E" w:rsidRPr="00103B90">
              <w:rPr>
                <w:noProof/>
                <w:lang w:val="en-GB"/>
              </w:rPr>
              <w:t xml:space="preserve">parameter for </w:t>
            </w:r>
            <w:r w:rsidR="00C074DD" w:rsidRPr="00103B90">
              <w:rPr>
                <w:noProof/>
                <w:lang w:val="en-GB"/>
              </w:rPr>
              <w:t xml:space="preserve">the </w:t>
            </w:r>
            <w:r w:rsidR="00C074DD" w:rsidRPr="00103B90">
              <w:rPr>
                <w:rFonts w:ascii="Consolas" w:hAnsi="Consolas"/>
                <w:noProof/>
                <w:lang w:val="en-GB"/>
              </w:rPr>
              <w:t>cut()</w:t>
            </w:r>
            <w:r w:rsidR="00C074DD" w:rsidRPr="00103B90">
              <w:rPr>
                <w:noProof/>
                <w:lang w:val="en-GB"/>
              </w:rPr>
              <w:t xml:space="preserve"> function, we must set the right</w:t>
            </w:r>
            <w:r w:rsidR="00FB45B1" w:rsidRPr="00103B90">
              <w:rPr>
                <w:noProof/>
                <w:lang w:val="en-GB"/>
              </w:rPr>
              <w:t>most</w:t>
            </w:r>
            <w:r w:rsidR="00C074DD" w:rsidRPr="00103B90">
              <w:rPr>
                <w:noProof/>
                <w:lang w:val="en-GB"/>
              </w:rPr>
              <w:t xml:space="preserve"> edge of the last group higher than the maximum age in our DataFrame. </w:t>
            </w:r>
            <w:r w:rsidR="00FB45B1" w:rsidRPr="00103B90">
              <w:rPr>
                <w:noProof/>
                <w:lang w:val="en-GB"/>
              </w:rPr>
              <w:t>In the final step, w</w:t>
            </w:r>
            <w:r w:rsidR="00247843" w:rsidRPr="00103B90">
              <w:rPr>
                <w:noProof/>
                <w:lang w:val="en-GB"/>
              </w:rPr>
              <w:t xml:space="preserve">e use the same labels as in </w:t>
            </w:r>
            <w:r w:rsidR="009F114B" w:rsidRPr="00AC7253">
              <w:rPr>
                <w:noProof/>
                <w:lang w:val="en-GB"/>
              </w:rPr>
              <w:fldChar w:fldCharType="begin"/>
            </w:r>
            <w:r w:rsidR="009F114B" w:rsidRPr="00103B90">
              <w:rPr>
                <w:noProof/>
                <w:lang w:val="en-GB"/>
              </w:rPr>
              <w:instrText xml:space="preserve"> REF _Ref63094962 \h </w:instrText>
            </w:r>
            <w:r w:rsidR="009F114B" w:rsidRPr="00AC7253">
              <w:rPr>
                <w:noProof/>
                <w:lang w:val="en-GB"/>
              </w:rPr>
            </w:r>
            <w:r w:rsidR="009F114B" w:rsidRPr="00AC7253">
              <w:rPr>
                <w:noProof/>
                <w:lang w:val="en-GB"/>
              </w:rPr>
              <w:fldChar w:fldCharType="separate"/>
            </w:r>
            <w:r w:rsidR="00B60DB2" w:rsidRPr="00103B90">
              <w:rPr>
                <w:noProof/>
                <w:lang w:val="en-GB"/>
              </w:rPr>
              <w:t>Figure 4.9</w:t>
            </w:r>
            <w:r w:rsidR="009F114B" w:rsidRPr="00AC7253">
              <w:rPr>
                <w:noProof/>
                <w:lang w:val="en-GB"/>
              </w:rPr>
              <w:fldChar w:fldCharType="end"/>
            </w:r>
            <w:r w:rsidR="009F114B" w:rsidRPr="00103B90">
              <w:rPr>
                <w:noProof/>
                <w:lang w:val="en-GB"/>
              </w:rPr>
              <w:t xml:space="preserve"> </w:t>
            </w:r>
            <w:r w:rsidR="00FB45B1" w:rsidRPr="00103B90">
              <w:rPr>
                <w:noProof/>
                <w:lang w:val="en-GB"/>
              </w:rPr>
              <w:t xml:space="preserve">for our bins </w:t>
            </w:r>
            <w:r w:rsidR="009F114B" w:rsidRPr="00103B90">
              <w:rPr>
                <w:noProof/>
                <w:lang w:val="en-GB"/>
              </w:rPr>
              <w:t xml:space="preserve">and specify them </w:t>
            </w:r>
            <w:r w:rsidR="00FB45B1" w:rsidRPr="00103B90">
              <w:rPr>
                <w:noProof/>
                <w:lang w:val="en-GB"/>
              </w:rPr>
              <w:t>as</w:t>
            </w:r>
            <w:r w:rsidR="009F114B" w:rsidRPr="00103B90">
              <w:rPr>
                <w:noProof/>
                <w:lang w:val="en-GB"/>
              </w:rPr>
              <w:t xml:space="preserve"> a list for the parameter </w:t>
            </w:r>
            <w:r w:rsidR="009F114B" w:rsidRPr="00103B90">
              <w:rPr>
                <w:rFonts w:ascii="Consolas" w:hAnsi="Consolas"/>
                <w:noProof/>
                <w:lang w:val="en-GB"/>
              </w:rPr>
              <w:t>labels</w:t>
            </w:r>
            <w:r w:rsidR="009F114B" w:rsidRPr="00103B90">
              <w:rPr>
                <w:noProof/>
                <w:lang w:val="en-GB"/>
              </w:rPr>
              <w:t>.</w:t>
            </w:r>
          </w:p>
        </w:tc>
      </w:tr>
    </w:tbl>
    <w:p w14:paraId="57EE9A98" w14:textId="77777777" w:rsidR="00BB4566" w:rsidRPr="00AC7253" w:rsidRDefault="00BB4566" w:rsidP="00BB4566">
      <w:pPr>
        <w:spacing w:before="240" w:after="120"/>
        <w:jc w:val="left"/>
        <w:rPr>
          <w:b/>
          <w:noProof/>
          <w:sz w:val="28"/>
        </w:rPr>
      </w:pPr>
      <w:r w:rsidRPr="00AC7253">
        <w:rPr>
          <w:b/>
          <w:noProof/>
          <w:sz w:val="28"/>
        </w:rPr>
        <w:lastRenderedPageBreak/>
        <w:t>Read</w:t>
      </w:r>
    </w:p>
    <w:p w14:paraId="77ADA21E" w14:textId="7AF2E1F3" w:rsidR="00BB4566" w:rsidRPr="00AC7253" w:rsidRDefault="00BB4566" w:rsidP="00BB4566">
      <w:pPr>
        <w:pStyle w:val="BodyText"/>
        <w:rPr>
          <w:noProof/>
          <w:lang w:val="en-GB"/>
        </w:rPr>
      </w:pPr>
      <w:r w:rsidRPr="00AC7253">
        <w:rPr>
          <w:noProof/>
          <w:lang w:val="en-GB"/>
        </w:rPr>
        <w:t xml:space="preserve">Refer to the link below for more details and examples on the </w:t>
      </w:r>
      <w:r w:rsidRPr="00AC7253">
        <w:rPr>
          <w:rFonts w:ascii="Consolas" w:hAnsi="Consolas"/>
          <w:noProof/>
          <w:lang w:val="en-GB"/>
        </w:rPr>
        <w:t>.</w:t>
      </w:r>
      <w:r w:rsidR="009805CC" w:rsidRPr="00AC7253">
        <w:rPr>
          <w:rFonts w:ascii="Consolas" w:hAnsi="Consolas"/>
          <w:noProof/>
          <w:lang w:val="en-GB"/>
        </w:rPr>
        <w:t>cut</w:t>
      </w:r>
      <w:r w:rsidRPr="00AC7253">
        <w:rPr>
          <w:rFonts w:ascii="Consolas" w:hAnsi="Consolas"/>
          <w:noProof/>
          <w:lang w:val="en-GB"/>
        </w:rPr>
        <w:t xml:space="preserve">() </w:t>
      </w:r>
      <w:r w:rsidRPr="00AC7253">
        <w:rPr>
          <w:noProof/>
          <w:lang w:val="en-GB"/>
        </w:rPr>
        <w:t>method of the pandas package:</w:t>
      </w:r>
    </w:p>
    <w:p w14:paraId="5B313E20" w14:textId="516812FA" w:rsidR="00BB4566" w:rsidRPr="00AC7253" w:rsidRDefault="00C1123A" w:rsidP="00BB4566">
      <w:pPr>
        <w:pStyle w:val="BodyText"/>
        <w:rPr>
          <w:noProof/>
          <w:lang w:val="en-GB"/>
        </w:rPr>
      </w:pPr>
      <w:hyperlink r:id="rId80" w:history="1">
        <w:r w:rsidR="00957D92" w:rsidRPr="00AC7253">
          <w:rPr>
            <w:rStyle w:val="Hyperlink"/>
            <w:noProof/>
            <w:lang w:val="en-GB"/>
          </w:rPr>
          <w:t>https://pandas.pydata.org/pandas-docs/stable/reference/api/pandas.cut.html</w:t>
        </w:r>
      </w:hyperlink>
    </w:p>
    <w:p w14:paraId="3BAAED03" w14:textId="513E7A38" w:rsidR="00957D92" w:rsidRPr="00AC7253" w:rsidRDefault="00957D92" w:rsidP="009C239F">
      <w:pPr>
        <w:pStyle w:val="Heading3"/>
        <w:tabs>
          <w:tab w:val="left" w:pos="709"/>
        </w:tabs>
        <w:rPr>
          <w:noProof/>
          <w:lang w:val="en-GB"/>
        </w:rPr>
      </w:pPr>
      <w:r w:rsidRPr="00AC7253">
        <w:rPr>
          <w:noProof/>
          <w:lang w:val="en-GB"/>
        </w:rPr>
        <w:t>5.</w:t>
      </w:r>
      <w:r w:rsidR="0045493D" w:rsidRPr="00AC7253">
        <w:rPr>
          <w:noProof/>
          <w:lang w:val="en-GB"/>
        </w:rPr>
        <w:t>3</w:t>
      </w:r>
      <w:r w:rsidRPr="00AC7253">
        <w:rPr>
          <w:noProof/>
          <w:lang w:val="en-GB"/>
        </w:rPr>
        <w:tab/>
        <w:t>Grouping Data</w:t>
      </w:r>
    </w:p>
    <w:p w14:paraId="27535466" w14:textId="422CABC7" w:rsidR="00957D92" w:rsidRPr="00AC7253" w:rsidRDefault="00957D92" w:rsidP="00957D92">
      <w:pPr>
        <w:pStyle w:val="BodyText"/>
        <w:rPr>
          <w:noProof/>
          <w:lang w:val="en-GB"/>
        </w:rPr>
      </w:pPr>
      <w:r w:rsidRPr="00AC7253">
        <w:rPr>
          <w:noProof/>
          <w:lang w:val="en-GB"/>
        </w:rPr>
        <w:t xml:space="preserve">In data analytics, we often need to group the data by one or more variables and compute the aggregated statistics of some other variables for each group. To group a DataFrame by some variables in Python, we can use the </w:t>
      </w:r>
      <w:r w:rsidRPr="00AC7253">
        <w:rPr>
          <w:rFonts w:ascii="Consolas" w:hAnsi="Consolas"/>
          <w:noProof/>
          <w:lang w:val="en-GB"/>
        </w:rPr>
        <w:t>.groupby()</w:t>
      </w:r>
      <w:r w:rsidRPr="00AC7253">
        <w:rPr>
          <w:noProof/>
          <w:lang w:val="en-GB"/>
        </w:rPr>
        <w:t xml:space="preserve"> </w:t>
      </w:r>
      <w:r w:rsidR="00F42FDE">
        <w:rPr>
          <w:noProof/>
          <w:lang w:val="en-GB"/>
        </w:rPr>
        <w:t>method</w:t>
      </w:r>
      <w:r w:rsidRPr="00AC7253">
        <w:rPr>
          <w:noProof/>
          <w:lang w:val="en-GB"/>
        </w:rPr>
        <w:t xml:space="preserve"> of the pandas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57D92" w:rsidRPr="000A7171" w14:paraId="2EC58054" w14:textId="77777777" w:rsidTr="009858A7">
        <w:tc>
          <w:tcPr>
            <w:tcW w:w="9017" w:type="dxa"/>
            <w:shd w:val="clear" w:color="auto" w:fill="D9D9D9" w:themeFill="background1" w:themeFillShade="D9"/>
            <w:vAlign w:val="center"/>
          </w:tcPr>
          <w:p w14:paraId="42D98B65" w14:textId="15E3E2B9" w:rsidR="00957D92" w:rsidRPr="00AC7253" w:rsidRDefault="00957D92" w:rsidP="009858A7">
            <w:pPr>
              <w:pStyle w:val="Code"/>
              <w:tabs>
                <w:tab w:val="left" w:pos="6557"/>
              </w:tabs>
              <w:ind w:left="33"/>
              <w:rPr>
                <w:noProof/>
                <w:lang w:val="en-GB"/>
              </w:rPr>
            </w:pPr>
            <w:r w:rsidRPr="00AC7253">
              <w:rPr>
                <w:noProof/>
                <w:lang w:val="en-GB"/>
              </w:rPr>
              <w:lastRenderedPageBreak/>
              <w:t>DataFrame_name</w:t>
            </w:r>
            <w:r w:rsidRPr="00AC7253">
              <w:rPr>
                <w:noProof/>
                <w:color w:val="auto"/>
                <w:lang w:val="en-GB"/>
              </w:rPr>
              <w:t>.</w:t>
            </w:r>
            <w:r w:rsidRPr="00AC7253">
              <w:rPr>
                <w:noProof/>
                <w:color w:val="76923C" w:themeColor="accent3" w:themeShade="BF"/>
                <w:lang w:val="en-GB"/>
              </w:rPr>
              <w:t>groupby</w:t>
            </w:r>
            <w:r w:rsidRPr="00AC7253">
              <w:rPr>
                <w:noProof/>
                <w:color w:val="auto"/>
                <w:lang w:val="en-GB"/>
              </w:rPr>
              <w:t>(</w:t>
            </w:r>
            <w:r w:rsidRPr="00AC7253">
              <w:rPr>
                <w:noProof/>
                <w:color w:val="595959" w:themeColor="text1" w:themeTint="A6"/>
                <w:lang w:val="en-GB"/>
              </w:rPr>
              <w:t>by</w:t>
            </w:r>
            <w:r w:rsidRPr="00AC7253">
              <w:rPr>
                <w:noProof/>
                <w:color w:val="auto"/>
                <w:lang w:val="en-GB"/>
              </w:rPr>
              <w:t xml:space="preserve"> = [</w:t>
            </w:r>
            <w:r w:rsidRPr="00AC7253">
              <w:rPr>
                <w:noProof/>
                <w:color w:val="595959" w:themeColor="text1" w:themeTint="A6"/>
                <w:lang w:val="en-GB"/>
              </w:rPr>
              <w:t>List_of_Labels</w:t>
            </w:r>
            <w:r w:rsidRPr="00AC7253">
              <w:rPr>
                <w:noProof/>
                <w:color w:val="auto"/>
                <w:lang w:val="en-GB"/>
              </w:rPr>
              <w:t>]).</w:t>
            </w:r>
            <w:r w:rsidRPr="00AC7253">
              <w:rPr>
                <w:noProof/>
                <w:color w:val="76923C" w:themeColor="accent3" w:themeShade="BF"/>
                <w:lang w:val="en-GB"/>
              </w:rPr>
              <w:t>anymethod</w:t>
            </w:r>
            <w:r w:rsidRPr="00AC7253">
              <w:rPr>
                <w:noProof/>
                <w:color w:val="auto"/>
                <w:lang w:val="en-GB"/>
              </w:rPr>
              <w:t>()</w:t>
            </w:r>
          </w:p>
        </w:tc>
      </w:tr>
    </w:tbl>
    <w:p w14:paraId="69D8D9CD" w14:textId="06939EAF" w:rsidR="00957D92" w:rsidRPr="00AC7253" w:rsidRDefault="00957D92" w:rsidP="00957D92">
      <w:pPr>
        <w:pStyle w:val="BodyText"/>
        <w:rPr>
          <w:noProof/>
          <w:lang w:val="en-GB"/>
        </w:rPr>
      </w:pPr>
      <w:r w:rsidRPr="00AC7253">
        <w:rPr>
          <w:noProof/>
          <w:lang w:val="en-GB"/>
        </w:rPr>
        <w:t xml:space="preserve">With the parameter </w:t>
      </w:r>
      <w:r w:rsidRPr="00AC7253">
        <w:rPr>
          <w:rFonts w:ascii="Consolas" w:hAnsi="Consolas"/>
          <w:noProof/>
          <w:lang w:val="en-GB"/>
        </w:rPr>
        <w:t>by</w:t>
      </w:r>
      <w:r w:rsidRPr="00AC7253">
        <w:rPr>
          <w:noProof/>
          <w:lang w:val="en-GB"/>
        </w:rPr>
        <w:t xml:space="preserve"> we can specify a list of column labels, or variable names, based on which </w:t>
      </w:r>
      <w:r w:rsidR="00A2253C">
        <w:rPr>
          <w:noProof/>
          <w:lang w:val="en-GB"/>
        </w:rPr>
        <w:t>t</w:t>
      </w:r>
      <w:r w:rsidR="00AC30AE">
        <w:rPr>
          <w:noProof/>
          <w:lang w:val="en-GB"/>
        </w:rPr>
        <w:t xml:space="preserve">he </w:t>
      </w:r>
      <w:r w:rsidRPr="00AC7253">
        <w:rPr>
          <w:noProof/>
          <w:lang w:val="en-GB"/>
        </w:rPr>
        <w:t xml:space="preserve">grouping should be conducted. These variables must be categorical so that the number of groups is finite and limited. Attached to the </w:t>
      </w:r>
      <w:r w:rsidRPr="00AC7253">
        <w:rPr>
          <w:rFonts w:ascii="Consolas" w:hAnsi="Consolas"/>
          <w:noProof/>
          <w:lang w:val="en-GB"/>
        </w:rPr>
        <w:t>.group</w:t>
      </w:r>
      <w:r w:rsidR="006A0668">
        <w:rPr>
          <w:rFonts w:ascii="Consolas" w:hAnsi="Consolas"/>
          <w:noProof/>
          <w:lang w:val="en-GB"/>
        </w:rPr>
        <w:t>by</w:t>
      </w:r>
      <w:r w:rsidRPr="00AC7253">
        <w:rPr>
          <w:rFonts w:ascii="Consolas" w:hAnsi="Consolas"/>
          <w:noProof/>
          <w:lang w:val="en-GB"/>
        </w:rPr>
        <w:t>()</w:t>
      </w:r>
      <w:r w:rsidRPr="00AC7253">
        <w:rPr>
          <w:noProof/>
          <w:lang w:val="en-GB"/>
        </w:rPr>
        <w:t xml:space="preserve"> method can be any method that we would like to apply on the grouped data. The list of such functions or methods can be found in Table 3.1 of Study Unit 3 since the NumPy functions or methods are also applicable to pandas DataFrames.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3C1617" w:rsidRPr="000A7171" w14:paraId="7AE7EE1A" w14:textId="77777777" w:rsidTr="000762D6">
        <w:tc>
          <w:tcPr>
            <w:tcW w:w="9017" w:type="dxa"/>
          </w:tcPr>
          <w:p w14:paraId="04D42540" w14:textId="6714C9FF" w:rsidR="003C1617" w:rsidRPr="00AC7253" w:rsidRDefault="003C1617" w:rsidP="000762D6">
            <w:pPr>
              <w:pStyle w:val="BodyText"/>
              <w:rPr>
                <w:noProof/>
                <w:lang w:val="en-GB"/>
              </w:rPr>
            </w:pPr>
            <w:r w:rsidRPr="00AC7253">
              <w:rPr>
                <w:b/>
                <w:bCs/>
                <w:noProof/>
                <w:lang w:val="en-GB"/>
              </w:rPr>
              <w:t>Example (Cont’d):</w:t>
            </w:r>
            <w:r w:rsidRPr="00AC7253">
              <w:rPr>
                <w:noProof/>
                <w:lang w:val="en-GB"/>
              </w:rPr>
              <w:t xml:space="preserve"> Suppose we would like to </w:t>
            </w:r>
            <w:r w:rsidR="008B0970" w:rsidRPr="00AC7253">
              <w:rPr>
                <w:noProof/>
                <w:lang w:val="en-GB"/>
              </w:rPr>
              <w:t xml:space="preserve">compute the </w:t>
            </w:r>
            <w:r w:rsidR="00065039" w:rsidRPr="00AC7253">
              <w:rPr>
                <w:noProof/>
                <w:lang w:val="en-GB"/>
              </w:rPr>
              <w:t xml:space="preserve">mean of the </w:t>
            </w:r>
            <w:r w:rsidR="008B0970" w:rsidRPr="00AC7253">
              <w:rPr>
                <w:noProof/>
                <w:lang w:val="en-GB"/>
              </w:rPr>
              <w:t xml:space="preserve">number of </w:t>
            </w:r>
            <w:r w:rsidR="00065039" w:rsidRPr="00AC7253">
              <w:rPr>
                <w:noProof/>
                <w:lang w:val="en-GB"/>
              </w:rPr>
              <w:t xml:space="preserve">working </w:t>
            </w:r>
            <w:r w:rsidR="008B0970" w:rsidRPr="00AC7253">
              <w:rPr>
                <w:noProof/>
                <w:lang w:val="en-GB"/>
              </w:rPr>
              <w:t xml:space="preserve">hours, capital gain and capital loss as well as </w:t>
            </w:r>
            <w:r w:rsidR="00065039" w:rsidRPr="00AC7253">
              <w:rPr>
                <w:noProof/>
                <w:lang w:val="en-GB"/>
              </w:rPr>
              <w:t xml:space="preserve">the </w:t>
            </w:r>
            <w:r w:rsidR="008B0970" w:rsidRPr="00AC7253">
              <w:rPr>
                <w:noProof/>
                <w:lang w:val="en-GB"/>
              </w:rPr>
              <w:t xml:space="preserve">age </w:t>
            </w:r>
            <w:r w:rsidR="00065039" w:rsidRPr="00AC7253">
              <w:rPr>
                <w:noProof/>
                <w:lang w:val="en-GB"/>
              </w:rPr>
              <w:t>for each age group</w:t>
            </w:r>
            <w:r w:rsidR="000D1E2D" w:rsidRPr="00AC7253">
              <w:rPr>
                <w:noProof/>
                <w:lang w:val="en-GB"/>
              </w:rPr>
              <w:t xml:space="preserve"> </w:t>
            </w:r>
            <w:r w:rsidR="00065039" w:rsidRPr="00AC7253">
              <w:rPr>
                <w:noProof/>
                <w:lang w:val="en-GB"/>
              </w:rPr>
              <w:t>create</w:t>
            </w:r>
            <w:r w:rsidR="00FF6EE1">
              <w:rPr>
                <w:noProof/>
                <w:lang w:val="en-GB"/>
              </w:rPr>
              <w:t>d</w:t>
            </w:r>
            <w:r w:rsidR="00065039" w:rsidRPr="00AC7253">
              <w:rPr>
                <w:noProof/>
                <w:lang w:val="en-GB"/>
              </w:rPr>
              <w:t xml:space="preserve"> in </w:t>
            </w:r>
            <w:r w:rsidR="00065039" w:rsidRPr="00C021DA">
              <w:rPr>
                <w:noProof/>
                <w:lang w:val="en-GB"/>
              </w:rPr>
              <w:fldChar w:fldCharType="begin"/>
            </w:r>
            <w:r w:rsidR="00065039" w:rsidRPr="00AC7253">
              <w:rPr>
                <w:noProof/>
                <w:lang w:val="en-GB"/>
              </w:rPr>
              <w:instrText xml:space="preserve"> REF _Ref63101516 \h </w:instrText>
            </w:r>
            <w:r w:rsidR="00065039" w:rsidRPr="00C021DA">
              <w:rPr>
                <w:noProof/>
                <w:lang w:val="en-GB"/>
              </w:rPr>
            </w:r>
            <w:r w:rsidR="00065039" w:rsidRPr="00C021DA">
              <w:rPr>
                <w:noProof/>
                <w:lang w:val="en-GB"/>
              </w:rPr>
              <w:fldChar w:fldCharType="separate"/>
            </w:r>
            <w:r w:rsidR="00B60DB2" w:rsidRPr="00AC7253">
              <w:rPr>
                <w:noProof/>
                <w:lang w:val="en-GB"/>
              </w:rPr>
              <w:t>Figure 4.44</w:t>
            </w:r>
            <w:r w:rsidR="00065039" w:rsidRPr="00C021DA">
              <w:rPr>
                <w:noProof/>
                <w:lang w:val="en-GB"/>
              </w:rPr>
              <w:fldChar w:fldCharType="end"/>
            </w:r>
            <w:r w:rsidR="00065039" w:rsidRPr="00AC7253">
              <w:rPr>
                <w:noProof/>
                <w:lang w:val="en-GB"/>
              </w:rPr>
              <w:t>.</w:t>
            </w:r>
          </w:p>
          <w:p w14:paraId="59A5B2CF" w14:textId="14CC433A" w:rsidR="003C1617" w:rsidRPr="00C021DA" w:rsidRDefault="00D36A6C" w:rsidP="000762D6">
            <w:pPr>
              <w:pStyle w:val="Figure-Image-Upper"/>
              <w:rPr>
                <w:lang w:val="en-GB"/>
              </w:rPr>
            </w:pPr>
            <w:r w:rsidRPr="00C021DA">
              <w:drawing>
                <wp:inline distT="0" distB="0" distL="0" distR="0" wp14:anchorId="7B3BC68F" wp14:editId="32D37A1F">
                  <wp:extent cx="5580000" cy="898311"/>
                  <wp:effectExtent l="19050" t="19050" r="20955" b="165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8797" t="36746" r="2349" b="39820"/>
                          <a:stretch/>
                        </pic:blipFill>
                        <pic:spPr bwMode="auto">
                          <a:xfrm>
                            <a:off x="0" y="0"/>
                            <a:ext cx="5580000" cy="89831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4C98FA2" w14:textId="5C7C8FE4" w:rsidR="003C1617" w:rsidRPr="00AC7253" w:rsidRDefault="003C1617" w:rsidP="000762D6">
            <w:pPr>
              <w:pStyle w:val="Caption"/>
              <w:rPr>
                <w:noProof/>
                <w:lang w:val="en-GB"/>
              </w:rPr>
            </w:pPr>
            <w:r w:rsidRPr="00AC7253">
              <w:rPr>
                <w:noProof/>
                <w:lang w:val="en-GB"/>
              </w:rPr>
              <w:t>Figure 4.</w:t>
            </w:r>
            <w:r w:rsidRPr="00C021DA">
              <w:rPr>
                <w:noProof/>
                <w:lang w:val="en-GB"/>
              </w:rPr>
              <w:fldChar w:fldCharType="begin"/>
            </w:r>
            <w:r w:rsidRPr="00AC7253">
              <w:rPr>
                <w:noProof/>
                <w:lang w:val="en-GB"/>
              </w:rPr>
              <w:instrText xml:space="preserve"> SEQ Figure \* ARABIC </w:instrText>
            </w:r>
            <w:r w:rsidRPr="00C021DA">
              <w:rPr>
                <w:noProof/>
                <w:lang w:val="en-GB"/>
              </w:rPr>
              <w:fldChar w:fldCharType="separate"/>
            </w:r>
            <w:r w:rsidR="00B60DB2" w:rsidRPr="00AC7253">
              <w:rPr>
                <w:noProof/>
                <w:lang w:val="en-GB"/>
              </w:rPr>
              <w:t>45</w:t>
            </w:r>
            <w:r w:rsidRPr="00C021DA">
              <w:rPr>
                <w:noProof/>
                <w:lang w:val="en-GB"/>
              </w:rPr>
              <w:fldChar w:fldCharType="end"/>
            </w:r>
            <w:r w:rsidRPr="00AC7253">
              <w:rPr>
                <w:noProof/>
                <w:lang w:val="en-GB"/>
              </w:rPr>
              <w:t xml:space="preserve"> </w:t>
            </w:r>
            <w:r w:rsidR="00520A54" w:rsidRPr="00AC7253">
              <w:rPr>
                <w:noProof/>
                <w:lang w:val="en-GB"/>
              </w:rPr>
              <w:t xml:space="preserve">Computing </w:t>
            </w:r>
            <w:r w:rsidR="00280766">
              <w:rPr>
                <w:noProof/>
                <w:lang w:val="en-GB"/>
              </w:rPr>
              <w:t xml:space="preserve">the </w:t>
            </w:r>
            <w:r w:rsidR="00520A54" w:rsidRPr="00AC7253">
              <w:rPr>
                <w:noProof/>
                <w:lang w:val="en-GB"/>
              </w:rPr>
              <w:t>Mean of All Numeric Columns for Grouped Data</w:t>
            </w:r>
          </w:p>
          <w:p w14:paraId="74437167" w14:textId="77777777" w:rsidR="003C1617" w:rsidRPr="00AC7253" w:rsidRDefault="008D3428" w:rsidP="000762D6">
            <w:pPr>
              <w:pStyle w:val="BodyText"/>
              <w:rPr>
                <w:noProof/>
                <w:lang w:val="en-GB"/>
              </w:rPr>
            </w:pPr>
            <w:r w:rsidRPr="00AC7253">
              <w:rPr>
                <w:noProof/>
                <w:lang w:val="en-GB"/>
              </w:rPr>
              <w:t xml:space="preserve">The </w:t>
            </w:r>
            <w:r w:rsidRPr="00AC7253">
              <w:rPr>
                <w:rFonts w:ascii="Consolas" w:hAnsi="Consolas"/>
                <w:noProof/>
                <w:lang w:val="en-GB"/>
              </w:rPr>
              <w:t>.mean()</w:t>
            </w:r>
            <w:r w:rsidRPr="00AC7253">
              <w:rPr>
                <w:noProof/>
                <w:lang w:val="en-GB"/>
              </w:rPr>
              <w:t xml:space="preserve"> method of pandas </w:t>
            </w:r>
            <w:r w:rsidR="000F5274" w:rsidRPr="00AC7253">
              <w:rPr>
                <w:noProof/>
                <w:lang w:val="en-GB"/>
              </w:rPr>
              <w:t xml:space="preserve">selects all columns of type </w:t>
            </w:r>
            <w:r w:rsidR="002330E4" w:rsidRPr="00AC7253">
              <w:rPr>
                <w:noProof/>
                <w:lang w:val="en-GB"/>
              </w:rPr>
              <w:t xml:space="preserve">integer </w:t>
            </w:r>
            <w:r w:rsidR="001D6A54" w:rsidRPr="00AC7253">
              <w:rPr>
                <w:noProof/>
                <w:lang w:val="en-GB"/>
              </w:rPr>
              <w:t>or</w:t>
            </w:r>
            <w:r w:rsidR="002330E4" w:rsidRPr="00AC7253">
              <w:rPr>
                <w:noProof/>
                <w:lang w:val="en-GB"/>
              </w:rPr>
              <w:t xml:space="preserve"> </w:t>
            </w:r>
            <w:r w:rsidR="000F5274" w:rsidRPr="00AC7253">
              <w:rPr>
                <w:noProof/>
                <w:lang w:val="en-GB"/>
              </w:rPr>
              <w:t>float and compute their mean</w:t>
            </w:r>
            <w:r w:rsidR="001D6A54" w:rsidRPr="00AC7253">
              <w:rPr>
                <w:noProof/>
                <w:lang w:val="en-GB"/>
              </w:rPr>
              <w:t>s</w:t>
            </w:r>
            <w:r w:rsidR="000F5274" w:rsidRPr="00AC7253">
              <w:rPr>
                <w:noProof/>
                <w:lang w:val="en-GB"/>
              </w:rPr>
              <w:t xml:space="preserve"> in each age group. </w:t>
            </w:r>
            <w:r w:rsidR="007E7FEC" w:rsidRPr="00AC7253">
              <w:rPr>
                <w:noProof/>
                <w:lang w:val="en-GB"/>
              </w:rPr>
              <w:t xml:space="preserve">As a result, we obtain the group means of </w:t>
            </w:r>
            <w:r w:rsidR="007E7FEC" w:rsidRPr="00AC7253">
              <w:rPr>
                <w:rFonts w:ascii="Consolas" w:hAnsi="Consolas"/>
                <w:noProof/>
                <w:lang w:val="en-GB"/>
              </w:rPr>
              <w:t>fnlwgt</w:t>
            </w:r>
            <w:r w:rsidR="007E7FEC" w:rsidRPr="00AC7253">
              <w:rPr>
                <w:noProof/>
                <w:lang w:val="en-GB"/>
              </w:rPr>
              <w:t xml:space="preserve"> and </w:t>
            </w:r>
            <w:r w:rsidR="007E7FEC" w:rsidRPr="00AC7253">
              <w:rPr>
                <w:rFonts w:ascii="Consolas" w:hAnsi="Consolas"/>
                <w:noProof/>
                <w:lang w:val="en-GB"/>
              </w:rPr>
              <w:t>educational-num</w:t>
            </w:r>
            <w:r w:rsidR="007E7FEC" w:rsidRPr="00AC7253">
              <w:rPr>
                <w:noProof/>
                <w:lang w:val="en-GB"/>
              </w:rPr>
              <w:t xml:space="preserve"> as well. </w:t>
            </w:r>
            <w:r w:rsidR="006D45AB" w:rsidRPr="00AC7253">
              <w:rPr>
                <w:noProof/>
                <w:lang w:val="en-GB"/>
              </w:rPr>
              <w:t xml:space="preserve">To select only the relevant variables for the group mean calculation, we can </w:t>
            </w:r>
            <w:r w:rsidR="00C2639E" w:rsidRPr="00AC7253">
              <w:rPr>
                <w:noProof/>
                <w:lang w:val="en-GB"/>
              </w:rPr>
              <w:t>subset the census DataFrame first in the above syntax.</w:t>
            </w:r>
          </w:p>
          <w:p w14:paraId="4D957FE8" w14:textId="499E3A46" w:rsidR="009270B6" w:rsidRPr="00C021DA" w:rsidRDefault="00E208F1" w:rsidP="009270B6">
            <w:pPr>
              <w:pStyle w:val="Figure-Image-Upper"/>
              <w:rPr>
                <w:lang w:val="en-GB"/>
              </w:rPr>
            </w:pPr>
            <w:r w:rsidRPr="00C021DA">
              <w:drawing>
                <wp:inline distT="0" distB="0" distL="0" distR="0" wp14:anchorId="562E5C3B" wp14:editId="6D7FCE49">
                  <wp:extent cx="5580000" cy="1075087"/>
                  <wp:effectExtent l="19050" t="19050" r="20955" b="107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8757" t="35920" r="2283" b="35997"/>
                          <a:stretch/>
                        </pic:blipFill>
                        <pic:spPr bwMode="auto">
                          <a:xfrm>
                            <a:off x="0" y="0"/>
                            <a:ext cx="5580000" cy="107508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B58B43B" w14:textId="4E54E782" w:rsidR="009270B6" w:rsidRPr="00AC7253" w:rsidRDefault="009270B6" w:rsidP="009270B6">
            <w:pPr>
              <w:pStyle w:val="Caption"/>
              <w:rPr>
                <w:noProof/>
                <w:lang w:val="en-GB"/>
              </w:rPr>
            </w:pPr>
            <w:bookmarkStart w:id="43" w:name="_Ref63105456"/>
            <w:r w:rsidRPr="00AC7253">
              <w:rPr>
                <w:noProof/>
                <w:lang w:val="en-GB"/>
              </w:rPr>
              <w:t>Figure 4.</w:t>
            </w:r>
            <w:r w:rsidRPr="00C021DA">
              <w:rPr>
                <w:noProof/>
                <w:lang w:val="en-GB"/>
              </w:rPr>
              <w:fldChar w:fldCharType="begin"/>
            </w:r>
            <w:r w:rsidRPr="00AC7253">
              <w:rPr>
                <w:noProof/>
                <w:lang w:val="en-GB"/>
              </w:rPr>
              <w:instrText xml:space="preserve"> SEQ Figure \* ARABIC </w:instrText>
            </w:r>
            <w:r w:rsidRPr="00C021DA">
              <w:rPr>
                <w:noProof/>
                <w:lang w:val="en-GB"/>
              </w:rPr>
              <w:fldChar w:fldCharType="separate"/>
            </w:r>
            <w:r w:rsidR="00B60DB2" w:rsidRPr="00AC7253">
              <w:rPr>
                <w:noProof/>
                <w:lang w:val="en-GB"/>
              </w:rPr>
              <w:t>46</w:t>
            </w:r>
            <w:r w:rsidRPr="00C021DA">
              <w:rPr>
                <w:noProof/>
                <w:lang w:val="en-GB"/>
              </w:rPr>
              <w:fldChar w:fldCharType="end"/>
            </w:r>
            <w:bookmarkEnd w:id="43"/>
            <w:r w:rsidRPr="00AC7253">
              <w:rPr>
                <w:noProof/>
                <w:lang w:val="en-GB"/>
              </w:rPr>
              <w:t xml:space="preserve"> Comput</w:t>
            </w:r>
            <w:r w:rsidR="00B3636A" w:rsidRPr="00AC7253">
              <w:rPr>
                <w:noProof/>
                <w:lang w:val="en-GB"/>
              </w:rPr>
              <w:t>ing</w:t>
            </w:r>
            <w:r w:rsidRPr="00AC7253">
              <w:rPr>
                <w:noProof/>
                <w:lang w:val="en-GB"/>
              </w:rPr>
              <w:t xml:space="preserve"> </w:t>
            </w:r>
            <w:r w:rsidR="00280766">
              <w:rPr>
                <w:noProof/>
                <w:lang w:val="en-GB"/>
              </w:rPr>
              <w:t xml:space="preserve">the </w:t>
            </w:r>
            <w:r w:rsidR="00B3636A" w:rsidRPr="00AC7253">
              <w:rPr>
                <w:noProof/>
                <w:lang w:val="en-GB"/>
              </w:rPr>
              <w:t xml:space="preserve">Mean of </w:t>
            </w:r>
            <w:r w:rsidR="00E208F1" w:rsidRPr="00AC7253">
              <w:rPr>
                <w:noProof/>
                <w:lang w:val="en-GB"/>
              </w:rPr>
              <w:t xml:space="preserve">Selected </w:t>
            </w:r>
            <w:r w:rsidR="00B3636A" w:rsidRPr="00AC7253">
              <w:rPr>
                <w:noProof/>
                <w:lang w:val="en-GB"/>
              </w:rPr>
              <w:t xml:space="preserve">Columns for </w:t>
            </w:r>
            <w:r w:rsidRPr="00AC7253">
              <w:rPr>
                <w:noProof/>
                <w:lang w:val="en-GB"/>
              </w:rPr>
              <w:t>Grouped Data</w:t>
            </w:r>
          </w:p>
          <w:p w14:paraId="03980AEE" w14:textId="668F3126" w:rsidR="00C2639E" w:rsidRPr="00AC7253" w:rsidRDefault="00E45C1A" w:rsidP="00DE011A">
            <w:pPr>
              <w:pStyle w:val="BodyText"/>
              <w:rPr>
                <w:noProof/>
                <w:lang w:val="en-GB"/>
              </w:rPr>
            </w:pPr>
            <w:r w:rsidRPr="00AC7253">
              <w:rPr>
                <w:noProof/>
                <w:lang w:val="en-GB"/>
              </w:rPr>
              <w:t xml:space="preserve">As a result, </w:t>
            </w:r>
            <w:r w:rsidR="001B0860" w:rsidRPr="00AC7253">
              <w:rPr>
                <w:noProof/>
                <w:lang w:val="en-GB"/>
              </w:rPr>
              <w:t xml:space="preserve">the average age of the </w:t>
            </w:r>
            <w:r w:rsidR="007A6E25" w:rsidRPr="00AC7253">
              <w:rPr>
                <w:noProof/>
                <w:lang w:val="en-GB"/>
              </w:rPr>
              <w:t xml:space="preserve">youngest group is 23.4, while those between </w:t>
            </w:r>
            <w:r w:rsidR="00186306" w:rsidRPr="00AC7253">
              <w:rPr>
                <w:noProof/>
                <w:lang w:val="en-GB"/>
              </w:rPr>
              <w:t xml:space="preserve">39 and 59 is 42.2 and those who are 60 and older is </w:t>
            </w:r>
            <w:r w:rsidR="00D96028" w:rsidRPr="00AC7253">
              <w:rPr>
                <w:noProof/>
                <w:lang w:val="en-GB"/>
              </w:rPr>
              <w:t>66.5. I</w:t>
            </w:r>
            <w:r w:rsidR="00681BFD" w:rsidRPr="00AC7253">
              <w:rPr>
                <w:noProof/>
                <w:lang w:val="en-GB"/>
              </w:rPr>
              <w:t xml:space="preserve">ndividuals between </w:t>
            </w:r>
            <w:r w:rsidR="00E54980" w:rsidRPr="00AC7253">
              <w:rPr>
                <w:noProof/>
                <w:lang w:val="en-GB"/>
              </w:rPr>
              <w:t xml:space="preserve">the age of </w:t>
            </w:r>
            <w:r w:rsidR="008D4D02" w:rsidRPr="00AC7253">
              <w:rPr>
                <w:noProof/>
                <w:lang w:val="en-GB"/>
              </w:rPr>
              <w:t>30 and 59</w:t>
            </w:r>
            <w:r w:rsidR="00C96BB8" w:rsidRPr="00AC7253">
              <w:rPr>
                <w:noProof/>
                <w:lang w:val="en-GB"/>
              </w:rPr>
              <w:t xml:space="preserve"> </w:t>
            </w:r>
            <w:r w:rsidR="00136D0F" w:rsidRPr="00AC7253">
              <w:rPr>
                <w:noProof/>
                <w:lang w:val="en-GB"/>
              </w:rPr>
              <w:t xml:space="preserve">have to </w:t>
            </w:r>
            <w:r w:rsidR="00681BFD" w:rsidRPr="00AC7253">
              <w:rPr>
                <w:noProof/>
                <w:lang w:val="en-GB"/>
              </w:rPr>
              <w:t xml:space="preserve">work </w:t>
            </w:r>
            <w:r w:rsidR="00136D0F" w:rsidRPr="00AC7253">
              <w:rPr>
                <w:noProof/>
                <w:lang w:val="en-GB"/>
              </w:rPr>
              <w:t xml:space="preserve">averagely </w:t>
            </w:r>
            <w:r w:rsidR="00681BFD" w:rsidRPr="00AC7253">
              <w:rPr>
                <w:noProof/>
                <w:lang w:val="en-GB"/>
              </w:rPr>
              <w:t>over 43 hours per week</w:t>
            </w:r>
            <w:r w:rsidR="000D41EB" w:rsidRPr="00AC7253">
              <w:rPr>
                <w:noProof/>
                <w:lang w:val="en-GB"/>
              </w:rPr>
              <w:t xml:space="preserve"> </w:t>
            </w:r>
            <w:r w:rsidR="00681BFD" w:rsidRPr="00AC7253">
              <w:rPr>
                <w:noProof/>
                <w:lang w:val="en-GB"/>
              </w:rPr>
              <w:t xml:space="preserve">while </w:t>
            </w:r>
            <w:r w:rsidR="000D41EB" w:rsidRPr="00AC7253">
              <w:rPr>
                <w:noProof/>
                <w:lang w:val="en-GB"/>
              </w:rPr>
              <w:t xml:space="preserve">the average </w:t>
            </w:r>
            <w:r w:rsidR="005955EA">
              <w:rPr>
                <w:noProof/>
                <w:lang w:val="en-GB"/>
              </w:rPr>
              <w:t xml:space="preserve">of the </w:t>
            </w:r>
            <w:r w:rsidR="00A173B8" w:rsidRPr="00AC7253">
              <w:rPr>
                <w:noProof/>
                <w:lang w:val="en-GB"/>
              </w:rPr>
              <w:t xml:space="preserve">youngsters and seniors </w:t>
            </w:r>
            <w:r w:rsidR="00381B47" w:rsidRPr="00AC7253">
              <w:rPr>
                <w:noProof/>
                <w:lang w:val="en-GB"/>
              </w:rPr>
              <w:t xml:space="preserve">are </w:t>
            </w:r>
            <w:r w:rsidR="008D4D02" w:rsidRPr="00AC7253">
              <w:rPr>
                <w:noProof/>
                <w:lang w:val="en-GB"/>
              </w:rPr>
              <w:t xml:space="preserve">36 and 34 hours </w:t>
            </w:r>
            <w:r w:rsidR="00136D0F" w:rsidRPr="00AC7253">
              <w:rPr>
                <w:noProof/>
                <w:lang w:val="en-GB"/>
              </w:rPr>
              <w:t xml:space="preserve">a </w:t>
            </w:r>
            <w:r w:rsidR="008D4D02" w:rsidRPr="00AC7253">
              <w:rPr>
                <w:noProof/>
                <w:lang w:val="en-GB"/>
              </w:rPr>
              <w:t xml:space="preserve">week, respectively. </w:t>
            </w:r>
            <w:r w:rsidR="006A2A87" w:rsidRPr="00AC7253">
              <w:rPr>
                <w:noProof/>
                <w:lang w:val="en-GB"/>
              </w:rPr>
              <w:t>Furthermore, s</w:t>
            </w:r>
            <w:r w:rsidR="009C74C9" w:rsidRPr="00AC7253">
              <w:rPr>
                <w:noProof/>
                <w:lang w:val="en-GB"/>
              </w:rPr>
              <w:t>eniors at</w:t>
            </w:r>
            <w:r w:rsidR="001B0860" w:rsidRPr="00AC7253">
              <w:rPr>
                <w:noProof/>
                <w:lang w:val="en-GB"/>
              </w:rPr>
              <w:t xml:space="preserve"> the</w:t>
            </w:r>
            <w:r w:rsidR="009C74C9" w:rsidRPr="00AC7253">
              <w:rPr>
                <w:noProof/>
                <w:lang w:val="en-GB"/>
              </w:rPr>
              <w:t xml:space="preserve"> age </w:t>
            </w:r>
            <w:r w:rsidR="001B0860" w:rsidRPr="00AC7253">
              <w:rPr>
                <w:noProof/>
                <w:lang w:val="en-GB"/>
              </w:rPr>
              <w:t xml:space="preserve">of </w:t>
            </w:r>
            <w:r w:rsidR="009C74C9" w:rsidRPr="00AC7253">
              <w:rPr>
                <w:noProof/>
                <w:lang w:val="en-GB"/>
              </w:rPr>
              <w:t xml:space="preserve">60 </w:t>
            </w:r>
            <w:r w:rsidR="001B0860" w:rsidRPr="00AC7253">
              <w:rPr>
                <w:noProof/>
                <w:lang w:val="en-GB"/>
              </w:rPr>
              <w:t xml:space="preserve">or above </w:t>
            </w:r>
            <w:r w:rsidR="000D41EB" w:rsidRPr="00AC7253">
              <w:rPr>
                <w:noProof/>
                <w:lang w:val="en-GB"/>
              </w:rPr>
              <w:t xml:space="preserve">have </w:t>
            </w:r>
            <w:r w:rsidR="00DE011A" w:rsidRPr="00C021DA">
              <w:rPr>
                <w:noProof/>
                <w:lang w:val="en-GB"/>
              </w:rPr>
              <w:t xml:space="preserve">on </w:t>
            </w:r>
            <w:r w:rsidR="000D41EB" w:rsidRPr="00AC7253">
              <w:rPr>
                <w:noProof/>
                <w:lang w:val="en-GB"/>
              </w:rPr>
              <w:t xml:space="preserve">average </w:t>
            </w:r>
            <w:r w:rsidR="00F21A1A" w:rsidRPr="00AC7253">
              <w:rPr>
                <w:noProof/>
                <w:lang w:val="en-GB"/>
              </w:rPr>
              <w:t xml:space="preserve">the highest </w:t>
            </w:r>
            <w:r w:rsidR="009C74C9" w:rsidRPr="00AC7253">
              <w:rPr>
                <w:noProof/>
                <w:lang w:val="en-GB"/>
              </w:rPr>
              <w:t xml:space="preserve">capital gain and loss </w:t>
            </w:r>
            <w:r w:rsidR="00DF7D3C" w:rsidRPr="00AC7253">
              <w:rPr>
                <w:noProof/>
                <w:lang w:val="en-GB"/>
              </w:rPr>
              <w:t>in comparison to the other two groups</w:t>
            </w:r>
            <w:r w:rsidR="00F21A1A" w:rsidRPr="00AC7253">
              <w:rPr>
                <w:noProof/>
                <w:lang w:val="en-GB"/>
              </w:rPr>
              <w:t>.</w:t>
            </w:r>
          </w:p>
        </w:tc>
      </w:tr>
    </w:tbl>
    <w:p w14:paraId="0CB6F23D" w14:textId="2C064A23" w:rsidR="00957D92" w:rsidRPr="00C021DA" w:rsidRDefault="00957D92" w:rsidP="003C1617">
      <w:pPr>
        <w:pStyle w:val="BodyText"/>
        <w:rPr>
          <w:noProof/>
          <w:lang w:val="en-GB"/>
        </w:rPr>
      </w:pPr>
      <w:r w:rsidRPr="00C021DA">
        <w:rPr>
          <w:b/>
          <w:noProof/>
          <w:sz w:val="28"/>
          <w:lang w:val="en-GB"/>
        </w:rPr>
        <w:lastRenderedPageBreak/>
        <w:t>Read</w:t>
      </w:r>
    </w:p>
    <w:p w14:paraId="6177B858" w14:textId="77777777" w:rsidR="00957D92" w:rsidRPr="00C021DA" w:rsidRDefault="00957D92" w:rsidP="00957D92">
      <w:pPr>
        <w:pStyle w:val="BodyText"/>
        <w:rPr>
          <w:noProof/>
          <w:lang w:val="en-GB"/>
        </w:rPr>
      </w:pPr>
      <w:r w:rsidRPr="00C021DA">
        <w:rPr>
          <w:noProof/>
          <w:lang w:val="en-GB"/>
        </w:rPr>
        <w:t xml:space="preserve">Refer to the link below for more details and examples on the functions </w:t>
      </w:r>
      <w:r w:rsidRPr="00C021DA">
        <w:rPr>
          <w:rFonts w:ascii="Consolas" w:hAnsi="Consolas"/>
          <w:noProof/>
          <w:lang w:val="en-GB"/>
        </w:rPr>
        <w:t>groupby()</w:t>
      </w:r>
      <w:r w:rsidRPr="00C021DA">
        <w:rPr>
          <w:noProof/>
          <w:lang w:val="en-GB"/>
        </w:rPr>
        <w:t xml:space="preserve"> of the pandas package:</w:t>
      </w:r>
    </w:p>
    <w:p w14:paraId="48E7EBEC" w14:textId="653CF9FB" w:rsidR="00957D92" w:rsidRPr="00C021DA" w:rsidRDefault="00C1123A" w:rsidP="00957D92">
      <w:pPr>
        <w:pStyle w:val="BodyText"/>
        <w:rPr>
          <w:noProof/>
          <w:lang w:val="en-GB"/>
        </w:rPr>
      </w:pPr>
      <w:hyperlink r:id="rId83" w:history="1">
        <w:r w:rsidR="00957D92" w:rsidRPr="00C021DA">
          <w:rPr>
            <w:rStyle w:val="Hyperlink"/>
            <w:noProof/>
            <w:lang w:val="en-GB"/>
          </w:rPr>
          <w:t>https://pandas.pydata.org/pandas-docs/stable/reference/api/pandas.DataFrame.</w:t>
        </w:r>
        <w:r w:rsidR="00957D92" w:rsidRPr="00C021DA">
          <w:rPr>
            <w:rStyle w:val="Hyperlink"/>
            <w:rFonts w:ascii="Times New Roman" w:hAnsi="Times New Roman"/>
            <w:noProof/>
            <w:lang w:val="en-GB"/>
          </w:rPr>
          <w:t>‌</w:t>
        </w:r>
        <w:r w:rsidR="00957D92" w:rsidRPr="00C021DA">
          <w:rPr>
            <w:rStyle w:val="Hyperlink"/>
            <w:noProof/>
            <w:lang w:val="en-GB"/>
          </w:rPr>
          <w:t>groupby.html</w:t>
        </w:r>
      </w:hyperlink>
    </w:p>
    <w:p w14:paraId="529B587E" w14:textId="07D8AD6E" w:rsidR="00B645D2" w:rsidRPr="00C021DA" w:rsidRDefault="00B645D2" w:rsidP="00EF19E6">
      <w:pPr>
        <w:pStyle w:val="Heading3"/>
        <w:tabs>
          <w:tab w:val="left" w:pos="709"/>
        </w:tabs>
        <w:rPr>
          <w:noProof/>
          <w:lang w:val="en-GB"/>
        </w:rPr>
      </w:pPr>
      <w:r w:rsidRPr="00C021DA">
        <w:rPr>
          <w:noProof/>
          <w:lang w:val="en-GB"/>
        </w:rPr>
        <w:t>5.</w:t>
      </w:r>
      <w:r w:rsidR="00BB4566" w:rsidRPr="00C021DA">
        <w:rPr>
          <w:noProof/>
          <w:lang w:val="en-GB"/>
        </w:rPr>
        <w:t>4</w:t>
      </w:r>
      <w:r w:rsidRPr="00C021DA">
        <w:rPr>
          <w:noProof/>
          <w:lang w:val="en-GB"/>
        </w:rPr>
        <w:tab/>
      </w:r>
      <w:r w:rsidR="00154AA4" w:rsidRPr="00C021DA">
        <w:rPr>
          <w:noProof/>
          <w:lang w:val="en-GB"/>
        </w:rPr>
        <w:t xml:space="preserve">Transformation, </w:t>
      </w:r>
      <w:r w:rsidR="001521FE" w:rsidRPr="00C021DA">
        <w:rPr>
          <w:noProof/>
          <w:lang w:val="en-GB"/>
        </w:rPr>
        <w:t>Standardisation</w:t>
      </w:r>
      <w:r w:rsidR="00E53EC6" w:rsidRPr="00C021DA">
        <w:rPr>
          <w:noProof/>
          <w:lang w:val="en-GB"/>
        </w:rPr>
        <w:t>, Normalisation</w:t>
      </w:r>
    </w:p>
    <w:p w14:paraId="3FC58887" w14:textId="5F992562" w:rsidR="00E84668" w:rsidRPr="00C021DA" w:rsidRDefault="00154AA4" w:rsidP="00E769B3">
      <w:pPr>
        <w:pStyle w:val="BodyText"/>
        <w:rPr>
          <w:noProof/>
          <w:lang w:val="en-GB"/>
        </w:rPr>
      </w:pPr>
      <w:r w:rsidRPr="00C021DA">
        <w:rPr>
          <w:noProof/>
          <w:lang w:val="en-GB"/>
        </w:rPr>
        <w:t xml:space="preserve">In data analytics, we may need to transform </w:t>
      </w:r>
      <w:r w:rsidR="0046177B" w:rsidRPr="00C021DA">
        <w:rPr>
          <w:noProof/>
          <w:lang w:val="en-GB"/>
        </w:rPr>
        <w:t xml:space="preserve">the values of </w:t>
      </w:r>
      <w:r w:rsidR="008E2E12">
        <w:rPr>
          <w:noProof/>
          <w:lang w:val="en-GB"/>
        </w:rPr>
        <w:t xml:space="preserve">a </w:t>
      </w:r>
      <w:r w:rsidR="005F61C9" w:rsidRPr="00C021DA">
        <w:rPr>
          <w:noProof/>
          <w:lang w:val="en-GB"/>
        </w:rPr>
        <w:t>variable</w:t>
      </w:r>
      <w:r w:rsidR="00A5769C" w:rsidRPr="00C021DA">
        <w:rPr>
          <w:noProof/>
          <w:lang w:val="en-GB"/>
        </w:rPr>
        <w:t xml:space="preserve"> </w:t>
      </w:r>
      <w:r w:rsidR="0046177B" w:rsidRPr="00C021DA">
        <w:rPr>
          <w:noProof/>
          <w:lang w:val="en-GB"/>
        </w:rPr>
        <w:t xml:space="preserve">due </w:t>
      </w:r>
      <w:r w:rsidR="00ED585B" w:rsidRPr="00C021DA">
        <w:rPr>
          <w:noProof/>
          <w:lang w:val="en-GB"/>
        </w:rPr>
        <w:t xml:space="preserve">to </w:t>
      </w:r>
      <w:r w:rsidR="0046177B" w:rsidRPr="00C021DA">
        <w:rPr>
          <w:noProof/>
          <w:lang w:val="en-GB"/>
        </w:rPr>
        <w:t xml:space="preserve">various reasons. </w:t>
      </w:r>
      <w:r w:rsidR="007F4FF1" w:rsidRPr="00C021DA">
        <w:rPr>
          <w:noProof/>
          <w:lang w:val="en-GB"/>
        </w:rPr>
        <w:t xml:space="preserve">For instance, </w:t>
      </w:r>
      <w:r w:rsidR="004A2463" w:rsidRPr="00C021DA">
        <w:rPr>
          <w:noProof/>
          <w:lang w:val="en-GB"/>
        </w:rPr>
        <w:t xml:space="preserve">we can use the log-transformation to stabilise </w:t>
      </w:r>
      <w:r w:rsidR="00E769B3" w:rsidRPr="00C021DA">
        <w:rPr>
          <w:noProof/>
          <w:lang w:val="en-GB"/>
        </w:rPr>
        <w:t>the variance of a variable</w:t>
      </w:r>
      <w:r w:rsidR="001D29A3" w:rsidRPr="00C021DA">
        <w:rPr>
          <w:noProof/>
          <w:lang w:val="en-GB"/>
        </w:rPr>
        <w:t>, or</w:t>
      </w:r>
      <w:r w:rsidR="00A670BF" w:rsidRPr="00C021DA">
        <w:rPr>
          <w:noProof/>
          <w:lang w:val="en-GB"/>
        </w:rPr>
        <w:t xml:space="preserve"> we need to standardise</w:t>
      </w:r>
      <w:r w:rsidR="003F6B67" w:rsidRPr="00C021DA">
        <w:rPr>
          <w:noProof/>
          <w:lang w:val="en-GB"/>
        </w:rPr>
        <w:t xml:space="preserve"> or normalise</w:t>
      </w:r>
      <w:r w:rsidR="00A670BF" w:rsidRPr="00C021DA">
        <w:rPr>
          <w:noProof/>
          <w:lang w:val="en-GB"/>
        </w:rPr>
        <w:t xml:space="preserve"> variables </w:t>
      </w:r>
      <w:r w:rsidR="001D29A3" w:rsidRPr="00C021DA">
        <w:rPr>
          <w:noProof/>
          <w:lang w:val="en-GB"/>
        </w:rPr>
        <w:t xml:space="preserve">for customer segmentation analysis </w:t>
      </w:r>
      <w:r w:rsidR="00D1056F" w:rsidRPr="00C021DA">
        <w:rPr>
          <w:noProof/>
          <w:lang w:val="en-GB"/>
        </w:rPr>
        <w:t xml:space="preserve">when they </w:t>
      </w:r>
      <w:r w:rsidR="00A670BF" w:rsidRPr="00C021DA">
        <w:rPr>
          <w:noProof/>
          <w:lang w:val="en-GB"/>
        </w:rPr>
        <w:t>are measured at different scales</w:t>
      </w:r>
      <w:r w:rsidR="00202A4F" w:rsidRPr="00C021DA">
        <w:rPr>
          <w:noProof/>
          <w:lang w:val="en-GB"/>
        </w:rPr>
        <w:t xml:space="preserve"> and </w:t>
      </w:r>
      <w:r w:rsidR="00A670BF" w:rsidRPr="00C021DA">
        <w:rPr>
          <w:noProof/>
          <w:lang w:val="en-GB"/>
        </w:rPr>
        <w:t>do not contribut</w:t>
      </w:r>
      <w:r w:rsidR="00202A4F" w:rsidRPr="00C021DA">
        <w:rPr>
          <w:noProof/>
          <w:lang w:val="en-GB"/>
        </w:rPr>
        <w:t>e equally</w:t>
      </w:r>
      <w:r w:rsidR="00A670BF" w:rsidRPr="00C021DA">
        <w:rPr>
          <w:noProof/>
          <w:lang w:val="en-GB"/>
        </w:rPr>
        <w:t xml:space="preserve"> to the analysis.</w:t>
      </w:r>
      <w:r w:rsidR="00B723B8" w:rsidRPr="00C021DA">
        <w:rPr>
          <w:noProof/>
          <w:lang w:val="en-GB"/>
        </w:rPr>
        <w:t xml:space="preserve"> In </w:t>
      </w:r>
      <w:r w:rsidR="000D7B0A" w:rsidRPr="00C021DA">
        <w:rPr>
          <w:noProof/>
          <w:lang w:val="en-GB"/>
        </w:rPr>
        <w:t>Python, we can use various functions to transform, standardise</w:t>
      </w:r>
      <w:r w:rsidR="008A5487" w:rsidRPr="00C021DA">
        <w:rPr>
          <w:noProof/>
          <w:lang w:val="en-GB"/>
        </w:rPr>
        <w:t xml:space="preserve"> or </w:t>
      </w:r>
      <w:r w:rsidR="000B4EF6" w:rsidRPr="00C021DA">
        <w:rPr>
          <w:noProof/>
          <w:lang w:val="en-GB"/>
        </w:rPr>
        <w:t>normalise variables</w:t>
      </w:r>
      <w:r w:rsidR="008D7EEF" w:rsidRPr="00C021DA">
        <w:rPr>
          <w:noProof/>
          <w:lang w:val="en-GB"/>
        </w:rPr>
        <w:t>.</w:t>
      </w:r>
    </w:p>
    <w:p w14:paraId="1AD1744C" w14:textId="1A893BD8" w:rsidR="008D7EEF" w:rsidRPr="00C021DA" w:rsidRDefault="00996B33" w:rsidP="00E769B3">
      <w:pPr>
        <w:pStyle w:val="BodyText"/>
        <w:rPr>
          <w:noProof/>
          <w:lang w:val="en-GB"/>
        </w:rPr>
      </w:pPr>
      <w:r w:rsidRPr="00C021DA">
        <w:rPr>
          <w:noProof/>
          <w:lang w:val="en-GB"/>
        </w:rPr>
        <w:t xml:space="preserve">The log-transformation </w:t>
      </w:r>
      <w:r w:rsidR="009D7EC1" w:rsidRPr="00C021DA">
        <w:rPr>
          <w:noProof/>
          <w:lang w:val="en-GB"/>
        </w:rPr>
        <w:t xml:space="preserve">of a numeric variable </w:t>
      </w:r>
      <w:r w:rsidRPr="00C021DA">
        <w:rPr>
          <w:noProof/>
          <w:lang w:val="en-GB"/>
        </w:rPr>
        <w:t xml:space="preserve">is </w:t>
      </w:r>
      <w:r w:rsidR="00950DF4" w:rsidRPr="00C021DA">
        <w:rPr>
          <w:noProof/>
          <w:lang w:val="en-GB"/>
        </w:rPr>
        <w:t>rather straightforward.</w:t>
      </w:r>
      <w:r w:rsidR="009D7EC1" w:rsidRPr="00C021DA">
        <w:rPr>
          <w:noProof/>
          <w:lang w:val="en-GB"/>
        </w:rPr>
        <w:t xml:space="preserve"> Since the </w:t>
      </w:r>
      <w:r w:rsidR="009D7EC1" w:rsidRPr="00C021DA">
        <w:rPr>
          <w:rFonts w:ascii="Consolas" w:hAnsi="Consolas"/>
          <w:noProof/>
          <w:lang w:val="en-GB"/>
        </w:rPr>
        <w:t>log()</w:t>
      </w:r>
      <w:r w:rsidR="009D7EC1" w:rsidRPr="00C021DA">
        <w:rPr>
          <w:noProof/>
          <w:lang w:val="en-GB"/>
        </w:rPr>
        <w:t xml:space="preserve"> function is not available in the pandas package, we need to take it from the NumPy package.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950DF4" w:rsidRPr="000A7171" w14:paraId="65DE49CC" w14:textId="77777777" w:rsidTr="000762D6">
        <w:tc>
          <w:tcPr>
            <w:tcW w:w="9017" w:type="dxa"/>
            <w:shd w:val="clear" w:color="auto" w:fill="D9D9D9" w:themeFill="background1" w:themeFillShade="D9"/>
            <w:vAlign w:val="center"/>
          </w:tcPr>
          <w:p w14:paraId="68B7950F" w14:textId="0F8CC07C" w:rsidR="00950DF4" w:rsidRPr="00C021DA" w:rsidRDefault="00FD41BA" w:rsidP="000762D6">
            <w:pPr>
              <w:pStyle w:val="Code"/>
              <w:tabs>
                <w:tab w:val="left" w:pos="6557"/>
              </w:tabs>
              <w:ind w:left="33"/>
              <w:rPr>
                <w:noProof/>
                <w:lang w:val="en-GB"/>
              </w:rPr>
            </w:pPr>
            <w:r w:rsidRPr="00C021DA">
              <w:rPr>
                <w:noProof/>
                <w:lang w:val="en-GB"/>
              </w:rPr>
              <w:t>DataFrame_name</w:t>
            </w:r>
            <w:r w:rsidRPr="00C021DA">
              <w:rPr>
                <w:noProof/>
                <w:color w:val="auto"/>
                <w:lang w:val="en-GB"/>
              </w:rPr>
              <w:t>["</w:t>
            </w:r>
            <w:r w:rsidR="00156D37">
              <w:rPr>
                <w:noProof/>
                <w:color w:val="215868" w:themeColor="accent5" w:themeShade="80"/>
                <w:lang w:val="en-GB"/>
              </w:rPr>
              <w:t>n</w:t>
            </w:r>
            <w:r w:rsidRPr="00C021DA">
              <w:rPr>
                <w:noProof/>
                <w:color w:val="215868" w:themeColor="accent5" w:themeShade="80"/>
                <w:lang w:val="en-GB"/>
              </w:rPr>
              <w:t>ew</w:t>
            </w:r>
            <w:r w:rsidR="00380777" w:rsidRPr="00C021DA">
              <w:rPr>
                <w:noProof/>
                <w:color w:val="215868" w:themeColor="accent5" w:themeShade="80"/>
                <w:lang w:val="en-GB"/>
              </w:rPr>
              <w:t>_var</w:t>
            </w:r>
            <w:r w:rsidRPr="00C021DA">
              <w:rPr>
                <w:noProof/>
                <w:color w:val="auto"/>
                <w:lang w:val="en-GB"/>
              </w:rPr>
              <w:t xml:space="preserve">"] = </w:t>
            </w:r>
            <w:r w:rsidR="00380777" w:rsidRPr="00C021DA">
              <w:rPr>
                <w:noProof/>
                <w:color w:val="5F497A" w:themeColor="accent4" w:themeShade="BF"/>
                <w:lang w:val="en-GB"/>
              </w:rPr>
              <w:t>np</w:t>
            </w:r>
            <w:r w:rsidR="00380777" w:rsidRPr="00C021DA">
              <w:rPr>
                <w:noProof/>
                <w:color w:val="auto"/>
                <w:lang w:val="en-GB"/>
              </w:rPr>
              <w:t>.</w:t>
            </w:r>
            <w:r w:rsidR="00380777" w:rsidRPr="00C021DA">
              <w:rPr>
                <w:noProof/>
                <w:color w:val="76923C" w:themeColor="accent3" w:themeShade="BF"/>
                <w:lang w:val="en-GB"/>
              </w:rPr>
              <w:t>log</w:t>
            </w:r>
            <w:r w:rsidR="00380777" w:rsidRPr="00C021DA">
              <w:rPr>
                <w:noProof/>
                <w:color w:val="auto"/>
                <w:lang w:val="en-GB"/>
              </w:rPr>
              <w:t>(</w:t>
            </w:r>
            <w:r w:rsidR="00950DF4" w:rsidRPr="00C021DA">
              <w:rPr>
                <w:noProof/>
                <w:lang w:val="en-GB"/>
              </w:rPr>
              <w:t>DataFrame_name</w:t>
            </w:r>
            <w:r w:rsidR="00950DF4" w:rsidRPr="00C021DA">
              <w:rPr>
                <w:noProof/>
                <w:color w:val="auto"/>
                <w:lang w:val="en-GB"/>
              </w:rPr>
              <w:t>[</w:t>
            </w:r>
            <w:r w:rsidR="00380777" w:rsidRPr="00C021DA">
              <w:rPr>
                <w:noProof/>
                <w:color w:val="auto"/>
                <w:lang w:val="en-GB"/>
              </w:rPr>
              <w:t>"</w:t>
            </w:r>
            <w:r w:rsidR="00380777" w:rsidRPr="00C021DA">
              <w:rPr>
                <w:noProof/>
                <w:color w:val="215868" w:themeColor="accent5" w:themeShade="80"/>
                <w:lang w:val="en-GB"/>
              </w:rPr>
              <w:t>var_name</w:t>
            </w:r>
            <w:r w:rsidR="00380777" w:rsidRPr="00C021DA">
              <w:rPr>
                <w:noProof/>
                <w:color w:val="auto"/>
                <w:lang w:val="en-GB"/>
              </w:rPr>
              <w:t>"</w:t>
            </w:r>
            <w:r w:rsidR="00950DF4" w:rsidRPr="00C021DA">
              <w:rPr>
                <w:noProof/>
                <w:color w:val="auto"/>
                <w:lang w:val="en-GB"/>
              </w:rPr>
              <w:t>]</w:t>
            </w:r>
            <w:r w:rsidR="00380777" w:rsidRPr="00C021DA">
              <w:rPr>
                <w:noProof/>
                <w:color w:val="auto"/>
                <w:lang w:val="en-GB"/>
              </w:rPr>
              <w:t>)</w:t>
            </w:r>
          </w:p>
        </w:tc>
      </w:tr>
    </w:tbl>
    <w:p w14:paraId="166C1E6D" w14:textId="0B71A471" w:rsidR="009D7EC1" w:rsidRPr="00C021DA" w:rsidRDefault="00E46EBB" w:rsidP="009D7EC1">
      <w:pPr>
        <w:pStyle w:val="BodyText"/>
        <w:rPr>
          <w:noProof/>
          <w:lang w:val="en-GB"/>
        </w:rPr>
      </w:pPr>
      <w:r w:rsidRPr="00C021DA">
        <w:rPr>
          <w:noProof/>
          <w:lang w:val="en-GB"/>
        </w:rPr>
        <w:t xml:space="preserve">It is often useful not to replace the </w:t>
      </w:r>
      <w:r w:rsidR="0084452A" w:rsidRPr="00C021DA">
        <w:rPr>
          <w:noProof/>
          <w:lang w:val="en-GB"/>
        </w:rPr>
        <w:t xml:space="preserve">values in the original variable by </w:t>
      </w:r>
      <w:r w:rsidRPr="00C021DA">
        <w:rPr>
          <w:noProof/>
          <w:lang w:val="en-GB"/>
        </w:rPr>
        <w:t>transformed</w:t>
      </w:r>
      <w:r w:rsidR="0084452A" w:rsidRPr="00C021DA">
        <w:rPr>
          <w:noProof/>
          <w:lang w:val="en-GB"/>
        </w:rPr>
        <w:t xml:space="preserve"> values since we may still need the original one for other purposes later. As a result, </w:t>
      </w:r>
      <w:r w:rsidR="009D7EC1" w:rsidRPr="00C021DA">
        <w:rPr>
          <w:noProof/>
          <w:lang w:val="en-GB"/>
        </w:rPr>
        <w:t>we shall save the transformed values as a new variable in the same DataFrame.</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9D7EC1" w:rsidRPr="000A7171" w14:paraId="1FA43A65" w14:textId="77777777" w:rsidTr="000762D6">
        <w:tc>
          <w:tcPr>
            <w:tcW w:w="9017" w:type="dxa"/>
          </w:tcPr>
          <w:p w14:paraId="4CD7EB40" w14:textId="258D1950" w:rsidR="009D7EC1" w:rsidRPr="00C021DA" w:rsidRDefault="009D7EC1" w:rsidP="000762D6">
            <w:pPr>
              <w:pStyle w:val="BodyText"/>
              <w:rPr>
                <w:noProof/>
                <w:lang w:val="en-GB"/>
              </w:rPr>
            </w:pPr>
            <w:r w:rsidRPr="00C021DA">
              <w:rPr>
                <w:b/>
                <w:bCs/>
                <w:noProof/>
                <w:lang w:val="en-GB"/>
              </w:rPr>
              <w:t>Example (Cont’d):</w:t>
            </w:r>
            <w:r w:rsidRPr="00C021DA">
              <w:rPr>
                <w:noProof/>
                <w:lang w:val="en-GB"/>
              </w:rPr>
              <w:t xml:space="preserve"> Suppose we would like to </w:t>
            </w:r>
            <w:r w:rsidR="00173F95" w:rsidRPr="00C021DA">
              <w:rPr>
                <w:noProof/>
                <w:lang w:val="en-GB"/>
              </w:rPr>
              <w:t xml:space="preserve">transform </w:t>
            </w:r>
            <w:r w:rsidR="00173F95" w:rsidRPr="00C021DA">
              <w:rPr>
                <w:rFonts w:ascii="Consolas" w:hAnsi="Consolas"/>
                <w:noProof/>
                <w:lang w:val="en-GB"/>
              </w:rPr>
              <w:t>age</w:t>
            </w:r>
            <w:r w:rsidR="00173F95" w:rsidRPr="00C021DA">
              <w:rPr>
                <w:noProof/>
                <w:lang w:val="en-GB"/>
              </w:rPr>
              <w:t xml:space="preserve"> by the natural logarithm for further analyses such as a Gamma </w:t>
            </w:r>
            <w:r w:rsidR="00221190" w:rsidRPr="00C021DA">
              <w:rPr>
                <w:noProof/>
                <w:lang w:val="en-GB"/>
              </w:rPr>
              <w:t>regression</w:t>
            </w:r>
            <w:r w:rsidRPr="00C021DA">
              <w:rPr>
                <w:noProof/>
                <w:lang w:val="en-GB"/>
              </w:rPr>
              <w:t>.</w:t>
            </w:r>
          </w:p>
          <w:p w14:paraId="1268E42C" w14:textId="5D66E617" w:rsidR="009D7EC1" w:rsidRPr="00C021DA" w:rsidRDefault="009A639E" w:rsidP="000762D6">
            <w:pPr>
              <w:pStyle w:val="Figure-Image-Upper"/>
              <w:rPr>
                <w:lang w:val="en-GB"/>
              </w:rPr>
            </w:pPr>
            <w:r w:rsidRPr="00C021DA">
              <w:drawing>
                <wp:inline distT="0" distB="0" distL="0" distR="0" wp14:anchorId="4F95FB03" wp14:editId="5D1C78BE">
                  <wp:extent cx="5580000" cy="1668106"/>
                  <wp:effectExtent l="19050" t="19050" r="20955"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8722" t="24852" r="2294" b="31561"/>
                          <a:stretch/>
                        </pic:blipFill>
                        <pic:spPr bwMode="auto">
                          <a:xfrm>
                            <a:off x="0" y="0"/>
                            <a:ext cx="5580000" cy="1668106"/>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1A0C4A1" w14:textId="5C53CD95" w:rsidR="009D7EC1" w:rsidRPr="00C021DA" w:rsidRDefault="009D7EC1" w:rsidP="00C633F7">
            <w:pPr>
              <w:pStyle w:val="Caption"/>
              <w:rPr>
                <w:noProof/>
                <w:lang w:val="en-GB"/>
              </w:rPr>
            </w:pPr>
            <w:r w:rsidRPr="00C021DA">
              <w:rPr>
                <w:noProof/>
                <w:lang w:val="en-GB"/>
              </w:rPr>
              <w:t>Figure 4.</w:t>
            </w:r>
            <w:r w:rsidRPr="00C021DA">
              <w:rPr>
                <w:noProof/>
                <w:lang w:val="en-GB"/>
              </w:rPr>
              <w:fldChar w:fldCharType="begin"/>
            </w:r>
            <w:r w:rsidRPr="00C021DA">
              <w:rPr>
                <w:noProof/>
                <w:lang w:val="en-GB"/>
              </w:rPr>
              <w:instrText xml:space="preserve"> SEQ Figure \* ARABIC </w:instrText>
            </w:r>
            <w:r w:rsidRPr="00C021DA">
              <w:rPr>
                <w:noProof/>
                <w:lang w:val="en-GB"/>
              </w:rPr>
              <w:fldChar w:fldCharType="separate"/>
            </w:r>
            <w:r w:rsidR="00B60DB2" w:rsidRPr="00C021DA">
              <w:rPr>
                <w:noProof/>
                <w:lang w:val="en-GB"/>
              </w:rPr>
              <w:t>47</w:t>
            </w:r>
            <w:r w:rsidRPr="00C021DA">
              <w:rPr>
                <w:noProof/>
                <w:lang w:val="en-GB"/>
              </w:rPr>
              <w:fldChar w:fldCharType="end"/>
            </w:r>
            <w:r w:rsidRPr="00C021DA">
              <w:rPr>
                <w:noProof/>
                <w:lang w:val="en-GB"/>
              </w:rPr>
              <w:t xml:space="preserve"> </w:t>
            </w:r>
            <w:r w:rsidR="005326CD" w:rsidRPr="00C021DA">
              <w:rPr>
                <w:noProof/>
                <w:lang w:val="en-GB"/>
              </w:rPr>
              <w:t>Log-Transformation of a Numeric</w:t>
            </w:r>
            <w:r w:rsidRPr="00C021DA">
              <w:rPr>
                <w:noProof/>
                <w:lang w:val="en-GB"/>
              </w:rPr>
              <w:t xml:space="preserve"> Variable</w:t>
            </w:r>
          </w:p>
        </w:tc>
      </w:tr>
    </w:tbl>
    <w:p w14:paraId="451EDFD8" w14:textId="3E924B5E" w:rsidR="00C633F7" w:rsidRPr="00C021DA" w:rsidRDefault="00E93E5C" w:rsidP="00C633F7">
      <w:pPr>
        <w:pStyle w:val="BodyText"/>
        <w:rPr>
          <w:noProof/>
          <w:lang w:val="en-GB"/>
        </w:rPr>
      </w:pPr>
      <w:r w:rsidRPr="00C021DA">
        <w:rPr>
          <w:noProof/>
          <w:lang w:val="en-GB"/>
        </w:rPr>
        <w:lastRenderedPageBreak/>
        <w:t xml:space="preserve">In Python, the standardisation function can be found in the </w:t>
      </w:r>
      <w:r w:rsidR="00FC4E73" w:rsidRPr="00C021DA">
        <w:rPr>
          <w:noProof/>
          <w:lang w:val="en-GB"/>
        </w:rPr>
        <w:t>“s</w:t>
      </w:r>
      <w:r w:rsidR="00E63F7F" w:rsidRPr="00C021DA">
        <w:rPr>
          <w:noProof/>
          <w:lang w:val="en-GB"/>
        </w:rPr>
        <w:t>cikit-</w:t>
      </w:r>
      <w:r w:rsidR="00FC4E73" w:rsidRPr="00C021DA">
        <w:rPr>
          <w:noProof/>
          <w:lang w:val="en-GB"/>
        </w:rPr>
        <w:t xml:space="preserve">learn” package which we will introduce in Study Unit 5. </w:t>
      </w:r>
      <w:r w:rsidR="00950527" w:rsidRPr="00C021DA">
        <w:rPr>
          <w:noProof/>
          <w:lang w:val="en-GB"/>
        </w:rPr>
        <w:t xml:space="preserve">Here, we use the most traditional way to standardise a variable by finding its mean and standard deviation first, and </w:t>
      </w:r>
      <w:r w:rsidR="00790050" w:rsidRPr="00C021DA">
        <w:rPr>
          <w:noProof/>
          <w:lang w:val="en-GB"/>
        </w:rPr>
        <w:t xml:space="preserve">the transformation </w:t>
      </w:r>
      <w:r w:rsidR="00F9504E" w:rsidRPr="00C021DA">
        <w:rPr>
          <w:noProof/>
          <w:lang w:val="en-GB"/>
        </w:rPr>
        <w:t xml:space="preserve">will </w:t>
      </w:r>
      <w:r w:rsidR="00790050" w:rsidRPr="00C021DA">
        <w:rPr>
          <w:noProof/>
          <w:lang w:val="en-GB"/>
        </w:rPr>
        <w:t>be</w:t>
      </w:r>
      <w:r w:rsidR="00877441">
        <w:rPr>
          <w:noProof/>
          <w:lang w:val="en-GB"/>
        </w:rPr>
        <w:t xml:space="preserve"> then</w:t>
      </w:r>
      <w:r w:rsidR="00790050" w:rsidRPr="00C021DA">
        <w:rPr>
          <w:noProof/>
          <w:lang w:val="en-GB"/>
        </w:rPr>
        <w:t xml:space="preserve"> conducted by </w:t>
      </w:r>
      <w:r w:rsidR="00FF4B4B" w:rsidRPr="00C021DA">
        <w:rPr>
          <w:noProof/>
          <w:lang w:val="en-GB"/>
        </w:rPr>
        <w:t>a formula.</w:t>
      </w:r>
      <w:r w:rsidR="007406AA" w:rsidRPr="00C021DA">
        <w:rPr>
          <w:noProof/>
          <w:lang w:val="en-GB"/>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C633F7" w:rsidRPr="000A7171" w14:paraId="22C44B37" w14:textId="77777777" w:rsidTr="000762D6">
        <w:tc>
          <w:tcPr>
            <w:tcW w:w="9017" w:type="dxa"/>
            <w:shd w:val="clear" w:color="auto" w:fill="D9D9D9" w:themeFill="background1" w:themeFillShade="D9"/>
            <w:vAlign w:val="center"/>
          </w:tcPr>
          <w:p w14:paraId="24D9EBB3" w14:textId="05CC1B28" w:rsidR="00FF4B4B" w:rsidRPr="00C021DA" w:rsidRDefault="00FF4B4B" w:rsidP="00661A05">
            <w:pPr>
              <w:pStyle w:val="Code"/>
              <w:tabs>
                <w:tab w:val="left" w:pos="6557"/>
              </w:tabs>
              <w:ind w:left="740"/>
              <w:jc w:val="left"/>
              <w:rPr>
                <w:noProof/>
                <w:color w:val="auto"/>
                <w:lang w:val="en-GB"/>
              </w:rPr>
            </w:pPr>
            <w:r w:rsidRPr="00C021DA">
              <w:rPr>
                <w:noProof/>
                <w:lang w:val="en-GB"/>
              </w:rPr>
              <w:t>var_mean</w:t>
            </w:r>
            <w:r w:rsidRPr="00C021DA">
              <w:rPr>
                <w:noProof/>
                <w:color w:val="auto"/>
                <w:lang w:val="en-GB"/>
              </w:rPr>
              <w:t xml:space="preserve"> = </w:t>
            </w:r>
            <w:r w:rsidRPr="00C021DA">
              <w:rPr>
                <w:noProof/>
                <w:color w:val="5F497A" w:themeColor="accent4" w:themeShade="BF"/>
                <w:lang w:val="en-GB"/>
              </w:rPr>
              <w:t>np</w:t>
            </w:r>
            <w:r w:rsidRPr="00C021DA">
              <w:rPr>
                <w:noProof/>
                <w:color w:val="auto"/>
                <w:lang w:val="en-GB"/>
              </w:rPr>
              <w:t>.</w:t>
            </w:r>
            <w:r w:rsidRPr="00C021DA">
              <w:rPr>
                <w:noProof/>
                <w:color w:val="76923C" w:themeColor="accent3" w:themeShade="BF"/>
                <w:lang w:val="en-GB"/>
              </w:rPr>
              <w:t>mean</w:t>
            </w:r>
            <w:r w:rsidRPr="00C021DA">
              <w:rPr>
                <w:noProof/>
                <w:color w:val="auto"/>
                <w:lang w:val="en-GB"/>
              </w:rPr>
              <w:t>(</w:t>
            </w:r>
            <w:r w:rsidRPr="00C021DA">
              <w:rPr>
                <w:noProof/>
                <w:lang w:val="en-GB"/>
              </w:rPr>
              <w:t>D</w:t>
            </w:r>
            <w:r w:rsidR="00545F46" w:rsidRPr="00C021DA">
              <w:rPr>
                <w:noProof/>
                <w:lang w:val="en-GB"/>
              </w:rPr>
              <w:t>F</w:t>
            </w:r>
            <w:r w:rsidRPr="00C021DA">
              <w:rPr>
                <w:noProof/>
                <w:color w:val="auto"/>
                <w:lang w:val="en-GB"/>
              </w:rPr>
              <w:t>["</w:t>
            </w:r>
            <w:r w:rsidRPr="00C021DA">
              <w:rPr>
                <w:noProof/>
                <w:color w:val="215868" w:themeColor="accent5" w:themeShade="80"/>
                <w:lang w:val="en-GB"/>
              </w:rPr>
              <w:t>var_name</w:t>
            </w:r>
            <w:r w:rsidRPr="00C021DA">
              <w:rPr>
                <w:noProof/>
                <w:color w:val="auto"/>
                <w:lang w:val="en-GB"/>
              </w:rPr>
              <w:t>"])</w:t>
            </w:r>
          </w:p>
          <w:p w14:paraId="20E0076F" w14:textId="0786AA59" w:rsidR="00FF4B4B" w:rsidRPr="00C021DA" w:rsidRDefault="00FF4B4B" w:rsidP="00661A05">
            <w:pPr>
              <w:pStyle w:val="Code"/>
              <w:tabs>
                <w:tab w:val="left" w:pos="6557"/>
              </w:tabs>
              <w:ind w:left="740"/>
              <w:jc w:val="left"/>
              <w:rPr>
                <w:noProof/>
                <w:lang w:val="en-GB"/>
              </w:rPr>
            </w:pPr>
            <w:r w:rsidRPr="00C021DA">
              <w:rPr>
                <w:noProof/>
                <w:lang w:val="en-GB"/>
              </w:rPr>
              <w:t>var_std</w:t>
            </w:r>
            <w:r w:rsidRPr="00C021DA">
              <w:rPr>
                <w:noProof/>
                <w:color w:val="auto"/>
                <w:lang w:val="en-GB"/>
              </w:rPr>
              <w:t xml:space="preserve"> = </w:t>
            </w:r>
            <w:r w:rsidR="00545F46" w:rsidRPr="00C021DA">
              <w:rPr>
                <w:noProof/>
                <w:color w:val="5F497A" w:themeColor="accent4" w:themeShade="BF"/>
                <w:lang w:val="en-GB"/>
              </w:rPr>
              <w:t>np</w:t>
            </w:r>
            <w:r w:rsidRPr="00C021DA">
              <w:rPr>
                <w:noProof/>
                <w:color w:val="auto"/>
                <w:lang w:val="en-GB"/>
              </w:rPr>
              <w:t>.</w:t>
            </w:r>
            <w:r w:rsidR="00EE16A4" w:rsidRPr="00C021DA">
              <w:rPr>
                <w:noProof/>
                <w:color w:val="76923C" w:themeColor="accent3" w:themeShade="BF"/>
                <w:lang w:val="en-GB"/>
              </w:rPr>
              <w:t>std</w:t>
            </w:r>
            <w:r w:rsidR="00EE16A4" w:rsidRPr="00C021DA">
              <w:rPr>
                <w:noProof/>
                <w:color w:val="auto"/>
                <w:lang w:val="en-GB"/>
              </w:rPr>
              <w:t>(</w:t>
            </w:r>
            <w:r w:rsidR="00EE16A4" w:rsidRPr="00C021DA">
              <w:rPr>
                <w:noProof/>
                <w:lang w:val="en-GB"/>
              </w:rPr>
              <w:t>D</w:t>
            </w:r>
            <w:r w:rsidR="00545F46" w:rsidRPr="00C021DA">
              <w:rPr>
                <w:noProof/>
                <w:lang w:val="en-GB"/>
              </w:rPr>
              <w:t>F</w:t>
            </w:r>
            <w:r w:rsidR="00EE16A4" w:rsidRPr="00C021DA">
              <w:rPr>
                <w:noProof/>
                <w:color w:val="auto"/>
                <w:lang w:val="en-GB"/>
              </w:rPr>
              <w:t>["</w:t>
            </w:r>
            <w:r w:rsidR="00EE16A4" w:rsidRPr="00C021DA">
              <w:rPr>
                <w:noProof/>
                <w:color w:val="215868" w:themeColor="accent5" w:themeShade="80"/>
                <w:lang w:val="en-GB"/>
              </w:rPr>
              <w:t>var_name</w:t>
            </w:r>
            <w:r w:rsidR="00EE16A4" w:rsidRPr="00C021DA">
              <w:rPr>
                <w:noProof/>
                <w:color w:val="auto"/>
                <w:lang w:val="en-GB"/>
              </w:rPr>
              <w:t>"])</w:t>
            </w:r>
          </w:p>
          <w:p w14:paraId="4C7E425A" w14:textId="2A0ABBC4" w:rsidR="00C633F7" w:rsidRPr="00C021DA" w:rsidRDefault="00C633F7" w:rsidP="00661A05">
            <w:pPr>
              <w:pStyle w:val="Code"/>
              <w:ind w:left="740"/>
              <w:jc w:val="left"/>
              <w:rPr>
                <w:noProof/>
                <w:lang w:val="en-GB"/>
              </w:rPr>
            </w:pPr>
            <w:r w:rsidRPr="00C021DA">
              <w:rPr>
                <w:noProof/>
                <w:lang w:val="en-GB"/>
              </w:rPr>
              <w:t>D</w:t>
            </w:r>
            <w:r w:rsidR="00EF5034">
              <w:rPr>
                <w:noProof/>
                <w:lang w:val="en-GB"/>
              </w:rPr>
              <w:t>F</w:t>
            </w:r>
            <w:r w:rsidRPr="00C021DA">
              <w:rPr>
                <w:noProof/>
                <w:color w:val="auto"/>
                <w:lang w:val="en-GB"/>
              </w:rPr>
              <w:t>["</w:t>
            </w:r>
            <w:r w:rsidR="00545F46" w:rsidRPr="00C021DA">
              <w:rPr>
                <w:noProof/>
                <w:color w:val="215868" w:themeColor="accent5" w:themeShade="80"/>
                <w:lang w:val="en-GB"/>
              </w:rPr>
              <w:t>std</w:t>
            </w:r>
            <w:r w:rsidRPr="00C021DA">
              <w:rPr>
                <w:noProof/>
                <w:color w:val="215868" w:themeColor="accent5" w:themeShade="80"/>
                <w:lang w:val="en-GB"/>
              </w:rPr>
              <w:t>_var</w:t>
            </w:r>
            <w:r w:rsidRPr="00C021DA">
              <w:rPr>
                <w:noProof/>
                <w:color w:val="auto"/>
                <w:lang w:val="en-GB"/>
              </w:rPr>
              <w:t xml:space="preserve">"] = </w:t>
            </w:r>
            <w:r w:rsidR="00545F46" w:rsidRPr="00C021DA">
              <w:rPr>
                <w:noProof/>
                <w:color w:val="auto"/>
                <w:lang w:val="en-GB"/>
              </w:rPr>
              <w:t>(</w:t>
            </w:r>
            <w:r w:rsidRPr="00C021DA">
              <w:rPr>
                <w:noProof/>
                <w:lang w:val="en-GB"/>
              </w:rPr>
              <w:t>D</w:t>
            </w:r>
            <w:r w:rsidR="00545F46" w:rsidRPr="00C021DA">
              <w:rPr>
                <w:noProof/>
                <w:lang w:val="en-GB"/>
              </w:rPr>
              <w:t>F</w:t>
            </w:r>
            <w:r w:rsidRPr="00C021DA">
              <w:rPr>
                <w:noProof/>
                <w:color w:val="auto"/>
                <w:lang w:val="en-GB"/>
              </w:rPr>
              <w:t>["</w:t>
            </w:r>
            <w:r w:rsidRPr="00C021DA">
              <w:rPr>
                <w:noProof/>
                <w:color w:val="215868" w:themeColor="accent5" w:themeShade="80"/>
                <w:lang w:val="en-GB"/>
              </w:rPr>
              <w:t>var_name</w:t>
            </w:r>
            <w:r w:rsidRPr="00C021DA">
              <w:rPr>
                <w:noProof/>
                <w:color w:val="auto"/>
                <w:lang w:val="en-GB"/>
              </w:rPr>
              <w:t>"]</w:t>
            </w:r>
            <w:r w:rsidR="00545F46" w:rsidRPr="00C021DA">
              <w:rPr>
                <w:noProof/>
                <w:color w:val="auto"/>
                <w:lang w:val="en-GB"/>
              </w:rPr>
              <w:t xml:space="preserve"> – </w:t>
            </w:r>
            <w:r w:rsidR="00545F46" w:rsidRPr="00C021DA">
              <w:rPr>
                <w:noProof/>
                <w:lang w:val="en-GB"/>
              </w:rPr>
              <w:t>var_mean</w:t>
            </w:r>
            <w:r w:rsidR="00545F46" w:rsidRPr="00C021DA">
              <w:rPr>
                <w:noProof/>
                <w:color w:val="auto"/>
                <w:lang w:val="en-GB"/>
              </w:rPr>
              <w:t xml:space="preserve">) / </w:t>
            </w:r>
            <w:r w:rsidR="00545F46" w:rsidRPr="00C021DA">
              <w:rPr>
                <w:noProof/>
                <w:lang w:val="en-GB"/>
              </w:rPr>
              <w:t>var_std</w:t>
            </w:r>
          </w:p>
        </w:tc>
      </w:tr>
    </w:tbl>
    <w:p w14:paraId="5F86529F" w14:textId="67A5ED65" w:rsidR="00C633F7" w:rsidRPr="00C021DA" w:rsidRDefault="000079BC" w:rsidP="00C633F7">
      <w:pPr>
        <w:pStyle w:val="BodyText"/>
        <w:rPr>
          <w:noProof/>
          <w:lang w:val="en-GB"/>
        </w:rPr>
      </w:pPr>
      <w:r w:rsidRPr="00C021DA">
        <w:rPr>
          <w:noProof/>
          <w:lang w:val="en-GB"/>
        </w:rPr>
        <w:t xml:space="preserve">We can certainly </w:t>
      </w:r>
      <w:r w:rsidR="00DF7DC6" w:rsidRPr="00C021DA">
        <w:rPr>
          <w:noProof/>
          <w:lang w:val="en-GB"/>
        </w:rPr>
        <w:t xml:space="preserve">write all the three lines into </w:t>
      </w:r>
      <w:r w:rsidR="009B033E" w:rsidRPr="00C021DA">
        <w:rPr>
          <w:noProof/>
          <w:lang w:val="en-GB"/>
        </w:rPr>
        <w:t xml:space="preserve">a single </w:t>
      </w:r>
      <w:r w:rsidR="00DF7DC6" w:rsidRPr="00C021DA">
        <w:rPr>
          <w:noProof/>
          <w:lang w:val="en-GB"/>
        </w:rPr>
        <w:t xml:space="preserve">one without assigning the variable mean and variable standard deviation to </w:t>
      </w:r>
      <w:r w:rsidR="00CD16A2" w:rsidRPr="00C021DA">
        <w:rPr>
          <w:noProof/>
          <w:lang w:val="en-GB"/>
        </w:rPr>
        <w:t xml:space="preserve">different variables first. The advantage of splitting such a long syntax into three </w:t>
      </w:r>
      <w:r w:rsidR="00AD5135" w:rsidRPr="00C021DA">
        <w:rPr>
          <w:noProof/>
          <w:lang w:val="en-GB"/>
        </w:rPr>
        <w:t xml:space="preserve">short ones </w:t>
      </w:r>
      <w:r w:rsidR="00CD16A2" w:rsidRPr="00C021DA">
        <w:rPr>
          <w:noProof/>
          <w:lang w:val="en-GB"/>
        </w:rPr>
        <w:t xml:space="preserve">is </w:t>
      </w:r>
      <w:r w:rsidR="00B161EA" w:rsidRPr="00C021DA">
        <w:rPr>
          <w:noProof/>
          <w:lang w:val="en-GB"/>
        </w:rPr>
        <w:t>the readability of the code and convenience in debugging.</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C633F7" w:rsidRPr="000A7171" w14:paraId="2A00917B" w14:textId="77777777" w:rsidTr="000762D6">
        <w:tc>
          <w:tcPr>
            <w:tcW w:w="9017" w:type="dxa"/>
          </w:tcPr>
          <w:p w14:paraId="3F1C8F34" w14:textId="3F94A881" w:rsidR="00C633F7" w:rsidRPr="00C021DA" w:rsidRDefault="00C633F7" w:rsidP="000762D6">
            <w:pPr>
              <w:pStyle w:val="BodyText"/>
              <w:rPr>
                <w:noProof/>
                <w:lang w:val="en-GB"/>
              </w:rPr>
            </w:pPr>
            <w:r w:rsidRPr="00C021DA">
              <w:rPr>
                <w:b/>
                <w:bCs/>
                <w:noProof/>
                <w:lang w:val="en-GB"/>
              </w:rPr>
              <w:t>Example (Cont’d):</w:t>
            </w:r>
            <w:r w:rsidRPr="00C021DA">
              <w:rPr>
                <w:noProof/>
                <w:lang w:val="en-GB"/>
              </w:rPr>
              <w:t xml:space="preserve"> Suppose we would like to </w:t>
            </w:r>
            <w:r w:rsidR="00D97A39" w:rsidRPr="00C021DA">
              <w:rPr>
                <w:noProof/>
                <w:lang w:val="en-GB"/>
              </w:rPr>
              <w:t xml:space="preserve">standardise </w:t>
            </w:r>
            <w:r w:rsidR="00D97A39" w:rsidRPr="00C021DA">
              <w:rPr>
                <w:rFonts w:ascii="Consolas" w:hAnsi="Consolas"/>
                <w:noProof/>
                <w:lang w:val="en-GB"/>
              </w:rPr>
              <w:t>hours-per-week</w:t>
            </w:r>
            <w:r w:rsidR="00D97A39" w:rsidRPr="00C021DA">
              <w:rPr>
                <w:noProof/>
                <w:lang w:val="en-GB"/>
              </w:rPr>
              <w:t xml:space="preserve"> for </w:t>
            </w:r>
            <w:r w:rsidRPr="00C021DA">
              <w:rPr>
                <w:noProof/>
                <w:lang w:val="en-GB"/>
              </w:rPr>
              <w:t>further analyses.</w:t>
            </w:r>
          </w:p>
          <w:p w14:paraId="45AE97E1" w14:textId="6EE57F57" w:rsidR="00C633F7" w:rsidRPr="00405F3A" w:rsidRDefault="0055536E" w:rsidP="000762D6">
            <w:pPr>
              <w:pStyle w:val="Figure-Image-Upper"/>
              <w:rPr>
                <w:lang w:val="en-GB"/>
              </w:rPr>
            </w:pPr>
            <w:r w:rsidRPr="00405F3A">
              <w:drawing>
                <wp:inline distT="0" distB="0" distL="0" distR="0" wp14:anchorId="75531FFE" wp14:editId="3C447249">
                  <wp:extent cx="5580000" cy="2312856"/>
                  <wp:effectExtent l="19050" t="19050" r="20955"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8745" t="25890" r="2359" b="13743"/>
                          <a:stretch/>
                        </pic:blipFill>
                        <pic:spPr bwMode="auto">
                          <a:xfrm>
                            <a:off x="0" y="0"/>
                            <a:ext cx="5580000" cy="2312856"/>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6057259" w14:textId="12BDCEE6" w:rsidR="00C633F7" w:rsidRPr="00C021DA" w:rsidRDefault="00C633F7" w:rsidP="000762D6">
            <w:pPr>
              <w:pStyle w:val="Caption"/>
              <w:rPr>
                <w:noProof/>
                <w:lang w:val="en-GB"/>
              </w:rPr>
            </w:pPr>
            <w:r w:rsidRPr="00C021DA">
              <w:rPr>
                <w:noProof/>
                <w:lang w:val="en-GB"/>
              </w:rPr>
              <w:t>Figure 4.</w:t>
            </w:r>
            <w:r w:rsidRPr="00405F3A">
              <w:rPr>
                <w:noProof/>
                <w:lang w:val="en-GB"/>
              </w:rPr>
              <w:fldChar w:fldCharType="begin"/>
            </w:r>
            <w:r w:rsidRPr="00C021DA">
              <w:rPr>
                <w:noProof/>
                <w:lang w:val="en-GB"/>
              </w:rPr>
              <w:instrText xml:space="preserve"> SEQ Figure \* ARABIC </w:instrText>
            </w:r>
            <w:r w:rsidRPr="00405F3A">
              <w:rPr>
                <w:noProof/>
                <w:lang w:val="en-GB"/>
              </w:rPr>
              <w:fldChar w:fldCharType="separate"/>
            </w:r>
            <w:r w:rsidR="00B60DB2" w:rsidRPr="00C021DA">
              <w:rPr>
                <w:noProof/>
                <w:lang w:val="en-GB"/>
              </w:rPr>
              <w:t>48</w:t>
            </w:r>
            <w:r w:rsidRPr="00405F3A">
              <w:rPr>
                <w:noProof/>
                <w:lang w:val="en-GB"/>
              </w:rPr>
              <w:fldChar w:fldCharType="end"/>
            </w:r>
            <w:r w:rsidRPr="00C021DA">
              <w:rPr>
                <w:noProof/>
                <w:lang w:val="en-GB"/>
              </w:rPr>
              <w:t xml:space="preserve"> </w:t>
            </w:r>
            <w:r w:rsidR="00B17A8A" w:rsidRPr="00C021DA">
              <w:rPr>
                <w:noProof/>
                <w:lang w:val="en-GB"/>
              </w:rPr>
              <w:t>Standardisation</w:t>
            </w:r>
            <w:r w:rsidRPr="00C021DA">
              <w:rPr>
                <w:noProof/>
                <w:lang w:val="en-GB"/>
              </w:rPr>
              <w:t xml:space="preserve"> of a Numeric Variable</w:t>
            </w:r>
          </w:p>
        </w:tc>
      </w:tr>
    </w:tbl>
    <w:p w14:paraId="41825A1D" w14:textId="12F58C62" w:rsidR="006522E2" w:rsidRPr="00405F3A" w:rsidRDefault="006522E2" w:rsidP="006522E2">
      <w:pPr>
        <w:pStyle w:val="BodyText"/>
        <w:rPr>
          <w:noProof/>
          <w:lang w:val="en-GB"/>
        </w:rPr>
      </w:pPr>
      <w:r w:rsidRPr="00405F3A">
        <w:rPr>
          <w:noProof/>
          <w:lang w:val="en-GB"/>
        </w:rPr>
        <w:t xml:space="preserve">Normalisation is another transformation </w:t>
      </w:r>
      <w:r w:rsidR="00D03F86" w:rsidRPr="00405F3A">
        <w:rPr>
          <w:noProof/>
          <w:lang w:val="en-GB"/>
        </w:rPr>
        <w:t xml:space="preserve">method to scale down a variable. While </w:t>
      </w:r>
      <w:r w:rsidR="00B073F0" w:rsidRPr="00405F3A">
        <w:rPr>
          <w:noProof/>
          <w:lang w:val="en-GB"/>
        </w:rPr>
        <w:t xml:space="preserve">there </w:t>
      </w:r>
      <w:r w:rsidR="00CB2D7E" w:rsidRPr="00405F3A">
        <w:rPr>
          <w:noProof/>
          <w:lang w:val="en-GB"/>
        </w:rPr>
        <w:t>are</w:t>
      </w:r>
      <w:r w:rsidR="00B073F0" w:rsidRPr="00405F3A">
        <w:rPr>
          <w:noProof/>
          <w:lang w:val="en-GB"/>
        </w:rPr>
        <w:t xml:space="preserve"> no theoretical </w:t>
      </w:r>
      <w:r w:rsidR="00157D84" w:rsidRPr="00405F3A">
        <w:rPr>
          <w:noProof/>
          <w:lang w:val="en-GB"/>
        </w:rPr>
        <w:t xml:space="preserve">upper and lower </w:t>
      </w:r>
      <w:r w:rsidR="00B073F0" w:rsidRPr="00405F3A">
        <w:rPr>
          <w:noProof/>
          <w:lang w:val="en-GB"/>
        </w:rPr>
        <w:t xml:space="preserve">bounds for </w:t>
      </w:r>
      <w:r w:rsidR="00D03F86" w:rsidRPr="00405F3A">
        <w:rPr>
          <w:noProof/>
          <w:lang w:val="en-GB"/>
        </w:rPr>
        <w:t>standardis</w:t>
      </w:r>
      <w:r w:rsidR="00B073F0" w:rsidRPr="00405F3A">
        <w:rPr>
          <w:noProof/>
          <w:lang w:val="en-GB"/>
        </w:rPr>
        <w:t>ed variables</w:t>
      </w:r>
      <w:r w:rsidR="00157D84" w:rsidRPr="00405F3A">
        <w:rPr>
          <w:noProof/>
          <w:lang w:val="en-GB"/>
        </w:rPr>
        <w:t>, the values of a normalised variable can only be in the interval [0, 1].</w:t>
      </w:r>
      <w:r w:rsidR="00D03F86" w:rsidRPr="00405F3A">
        <w:rPr>
          <w:noProof/>
          <w:lang w:val="en-GB"/>
        </w:rPr>
        <w:t xml:space="preserve"> </w:t>
      </w:r>
      <w:r w:rsidR="00F93AE3" w:rsidRPr="00405F3A">
        <w:rPr>
          <w:noProof/>
          <w:lang w:val="en-GB"/>
        </w:rPr>
        <w:t>Same as the standardisation function</w:t>
      </w:r>
      <w:r w:rsidRPr="00405F3A">
        <w:rPr>
          <w:noProof/>
          <w:lang w:val="en-GB"/>
        </w:rPr>
        <w:t xml:space="preserve">, the </w:t>
      </w:r>
      <w:r w:rsidR="00F93AE3" w:rsidRPr="00405F3A">
        <w:rPr>
          <w:noProof/>
          <w:lang w:val="en-GB"/>
        </w:rPr>
        <w:t>normal</w:t>
      </w:r>
      <w:r w:rsidRPr="00405F3A">
        <w:rPr>
          <w:noProof/>
          <w:lang w:val="en-GB"/>
        </w:rPr>
        <w:t xml:space="preserve">isation function </w:t>
      </w:r>
      <w:r w:rsidR="00F93AE3" w:rsidRPr="00405F3A">
        <w:rPr>
          <w:noProof/>
          <w:lang w:val="en-GB"/>
        </w:rPr>
        <w:t xml:space="preserve">in Python </w:t>
      </w:r>
      <w:r w:rsidRPr="00405F3A">
        <w:rPr>
          <w:noProof/>
          <w:lang w:val="en-GB"/>
        </w:rPr>
        <w:t xml:space="preserve">can </w:t>
      </w:r>
      <w:r w:rsidR="00F93AE3" w:rsidRPr="00405F3A">
        <w:rPr>
          <w:noProof/>
          <w:lang w:val="en-GB"/>
        </w:rPr>
        <w:t xml:space="preserve">also be </w:t>
      </w:r>
      <w:r w:rsidRPr="00405F3A">
        <w:rPr>
          <w:noProof/>
          <w:lang w:val="en-GB"/>
        </w:rPr>
        <w:t>found in the “scikit-learn” package</w:t>
      </w:r>
      <w:r w:rsidR="00F93AE3" w:rsidRPr="00405F3A">
        <w:rPr>
          <w:noProof/>
          <w:lang w:val="en-GB"/>
        </w:rPr>
        <w:t>.</w:t>
      </w:r>
      <w:r w:rsidRPr="00405F3A">
        <w:rPr>
          <w:noProof/>
          <w:lang w:val="en-GB"/>
        </w:rPr>
        <w:t xml:space="preserve"> </w:t>
      </w:r>
      <w:r w:rsidR="00994772">
        <w:rPr>
          <w:noProof/>
          <w:lang w:val="en-GB"/>
        </w:rPr>
        <w:t>Here</w:t>
      </w:r>
      <w:r w:rsidR="009817F9" w:rsidRPr="00405F3A">
        <w:rPr>
          <w:noProof/>
          <w:lang w:val="en-GB"/>
        </w:rPr>
        <w:t xml:space="preserve">, </w:t>
      </w:r>
      <w:r w:rsidRPr="00405F3A">
        <w:rPr>
          <w:noProof/>
          <w:lang w:val="en-GB"/>
        </w:rPr>
        <w:t xml:space="preserve">we use the most traditional way to </w:t>
      </w:r>
      <w:r w:rsidR="009817F9" w:rsidRPr="00405F3A">
        <w:rPr>
          <w:noProof/>
          <w:lang w:val="en-GB"/>
        </w:rPr>
        <w:t xml:space="preserve">normalise </w:t>
      </w:r>
      <w:r w:rsidRPr="00405F3A">
        <w:rPr>
          <w:noProof/>
          <w:lang w:val="en-GB"/>
        </w:rPr>
        <w:t>a variable</w:t>
      </w:r>
      <w:r w:rsidR="009E7D70" w:rsidRPr="00405F3A">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9504E" w:rsidRPr="003D7D6B" w14:paraId="1E0B0041" w14:textId="77777777" w:rsidTr="000762D6">
        <w:tc>
          <w:tcPr>
            <w:tcW w:w="9017" w:type="dxa"/>
            <w:shd w:val="clear" w:color="auto" w:fill="D9D9D9" w:themeFill="background1" w:themeFillShade="D9"/>
            <w:vAlign w:val="center"/>
          </w:tcPr>
          <w:p w14:paraId="5E22D888" w14:textId="37AD5CCB" w:rsidR="00F9504E" w:rsidRPr="00405F3A" w:rsidRDefault="00F9504E" w:rsidP="00FA2A02">
            <w:pPr>
              <w:pStyle w:val="Code"/>
              <w:tabs>
                <w:tab w:val="left" w:pos="6557"/>
              </w:tabs>
              <w:ind w:left="173"/>
              <w:jc w:val="left"/>
              <w:rPr>
                <w:noProof/>
                <w:color w:val="auto"/>
                <w:lang w:val="de-DE"/>
              </w:rPr>
            </w:pPr>
            <w:r w:rsidRPr="00405F3A">
              <w:rPr>
                <w:noProof/>
                <w:lang w:val="de-DE"/>
              </w:rPr>
              <w:t>var_m</w:t>
            </w:r>
            <w:r w:rsidR="009E7D70" w:rsidRPr="00405F3A">
              <w:rPr>
                <w:noProof/>
                <w:lang w:val="de-DE"/>
              </w:rPr>
              <w:t>in</w:t>
            </w:r>
            <w:r w:rsidRPr="00405F3A">
              <w:rPr>
                <w:noProof/>
                <w:color w:val="auto"/>
                <w:lang w:val="de-DE"/>
              </w:rPr>
              <w:t xml:space="preserve"> = </w:t>
            </w:r>
            <w:r w:rsidRPr="00405F3A">
              <w:rPr>
                <w:noProof/>
                <w:color w:val="5F497A" w:themeColor="accent4" w:themeShade="BF"/>
                <w:lang w:val="de-DE"/>
              </w:rPr>
              <w:t>np</w:t>
            </w:r>
            <w:r w:rsidRPr="00405F3A">
              <w:rPr>
                <w:noProof/>
                <w:color w:val="auto"/>
                <w:lang w:val="de-DE"/>
              </w:rPr>
              <w:t>.</w:t>
            </w:r>
            <w:r w:rsidRPr="00405F3A">
              <w:rPr>
                <w:noProof/>
                <w:color w:val="76923C" w:themeColor="accent3" w:themeShade="BF"/>
                <w:lang w:val="de-DE"/>
              </w:rPr>
              <w:t>m</w:t>
            </w:r>
            <w:r w:rsidR="009E7D70" w:rsidRPr="00405F3A">
              <w:rPr>
                <w:noProof/>
                <w:color w:val="76923C" w:themeColor="accent3" w:themeShade="BF"/>
                <w:lang w:val="de-DE"/>
              </w:rPr>
              <w:t>in</w:t>
            </w:r>
            <w:r w:rsidRPr="00405F3A">
              <w:rPr>
                <w:noProof/>
                <w:color w:val="auto"/>
                <w:lang w:val="de-DE"/>
              </w:rPr>
              <w:t>(</w:t>
            </w:r>
            <w:r w:rsidRPr="00405F3A">
              <w:rPr>
                <w:noProof/>
                <w:lang w:val="de-DE"/>
              </w:rPr>
              <w:t>DF</w:t>
            </w:r>
            <w:r w:rsidRPr="00405F3A">
              <w:rPr>
                <w:noProof/>
                <w:color w:val="auto"/>
                <w:lang w:val="de-DE"/>
              </w:rPr>
              <w:t>["</w:t>
            </w:r>
            <w:r w:rsidRPr="00405F3A">
              <w:rPr>
                <w:noProof/>
                <w:color w:val="215868" w:themeColor="accent5" w:themeShade="80"/>
                <w:lang w:val="de-DE"/>
              </w:rPr>
              <w:t>var_name</w:t>
            </w:r>
            <w:r w:rsidRPr="00405F3A">
              <w:rPr>
                <w:noProof/>
                <w:color w:val="auto"/>
                <w:lang w:val="de-DE"/>
              </w:rPr>
              <w:t>"])</w:t>
            </w:r>
          </w:p>
          <w:p w14:paraId="79D9B7AA" w14:textId="4B2F596B" w:rsidR="00F9504E" w:rsidRPr="00405F3A" w:rsidRDefault="00F9504E" w:rsidP="00FA2A02">
            <w:pPr>
              <w:pStyle w:val="Code"/>
              <w:tabs>
                <w:tab w:val="left" w:pos="6557"/>
              </w:tabs>
              <w:ind w:left="173"/>
              <w:jc w:val="left"/>
              <w:rPr>
                <w:noProof/>
                <w:lang w:val="de-DE"/>
              </w:rPr>
            </w:pPr>
            <w:r w:rsidRPr="00405F3A">
              <w:rPr>
                <w:noProof/>
                <w:lang w:val="de-DE"/>
              </w:rPr>
              <w:t>var_</w:t>
            </w:r>
            <w:r w:rsidR="009E7D70" w:rsidRPr="00405F3A">
              <w:rPr>
                <w:noProof/>
                <w:lang w:val="de-DE"/>
              </w:rPr>
              <w:t>max</w:t>
            </w:r>
            <w:r w:rsidRPr="00405F3A">
              <w:rPr>
                <w:noProof/>
                <w:color w:val="auto"/>
                <w:lang w:val="de-DE"/>
              </w:rPr>
              <w:t xml:space="preserve"> = </w:t>
            </w:r>
            <w:r w:rsidRPr="00405F3A">
              <w:rPr>
                <w:noProof/>
                <w:color w:val="5F497A" w:themeColor="accent4" w:themeShade="BF"/>
                <w:lang w:val="de-DE"/>
              </w:rPr>
              <w:t>np</w:t>
            </w:r>
            <w:r w:rsidRPr="00405F3A">
              <w:rPr>
                <w:noProof/>
                <w:color w:val="auto"/>
                <w:lang w:val="de-DE"/>
              </w:rPr>
              <w:t>.</w:t>
            </w:r>
            <w:r w:rsidR="009E7D70" w:rsidRPr="00405F3A">
              <w:rPr>
                <w:noProof/>
                <w:color w:val="76923C" w:themeColor="accent3" w:themeShade="BF"/>
                <w:lang w:val="de-DE"/>
              </w:rPr>
              <w:t>max</w:t>
            </w:r>
            <w:r w:rsidRPr="00405F3A">
              <w:rPr>
                <w:noProof/>
                <w:color w:val="auto"/>
                <w:lang w:val="de-DE"/>
              </w:rPr>
              <w:t>(</w:t>
            </w:r>
            <w:r w:rsidRPr="00405F3A">
              <w:rPr>
                <w:noProof/>
                <w:lang w:val="de-DE"/>
              </w:rPr>
              <w:t>DF</w:t>
            </w:r>
            <w:r w:rsidRPr="00405F3A">
              <w:rPr>
                <w:noProof/>
                <w:color w:val="auto"/>
                <w:lang w:val="de-DE"/>
              </w:rPr>
              <w:t>["</w:t>
            </w:r>
            <w:r w:rsidRPr="00405F3A">
              <w:rPr>
                <w:noProof/>
                <w:color w:val="215868" w:themeColor="accent5" w:themeShade="80"/>
                <w:lang w:val="de-DE"/>
              </w:rPr>
              <w:t>var_name</w:t>
            </w:r>
            <w:r w:rsidRPr="00405F3A">
              <w:rPr>
                <w:noProof/>
                <w:color w:val="auto"/>
                <w:lang w:val="de-DE"/>
              </w:rPr>
              <w:t>"])</w:t>
            </w:r>
          </w:p>
          <w:p w14:paraId="3067ED65" w14:textId="4D85C87C" w:rsidR="00F9504E" w:rsidRPr="00405F3A" w:rsidRDefault="00F9504E" w:rsidP="00FA2A02">
            <w:pPr>
              <w:pStyle w:val="Code"/>
              <w:ind w:left="173"/>
              <w:jc w:val="left"/>
              <w:rPr>
                <w:noProof/>
                <w:lang w:val="de-DE"/>
              </w:rPr>
            </w:pPr>
            <w:r w:rsidRPr="00405F3A">
              <w:rPr>
                <w:noProof/>
                <w:lang w:val="de-DE"/>
              </w:rPr>
              <w:lastRenderedPageBreak/>
              <w:t>DF</w:t>
            </w:r>
            <w:r w:rsidRPr="00405F3A">
              <w:rPr>
                <w:noProof/>
                <w:color w:val="auto"/>
                <w:lang w:val="de-DE"/>
              </w:rPr>
              <w:t>["</w:t>
            </w:r>
            <w:r w:rsidR="006442C0" w:rsidRPr="006442C0">
              <w:rPr>
                <w:noProof/>
                <w:color w:val="215868" w:themeColor="accent5" w:themeShade="80"/>
                <w:lang w:val="de-DE"/>
              </w:rPr>
              <w:t>norm</w:t>
            </w:r>
            <w:r w:rsidRPr="00405F3A">
              <w:rPr>
                <w:noProof/>
                <w:color w:val="215868" w:themeColor="accent5" w:themeShade="80"/>
                <w:lang w:val="de-DE"/>
              </w:rPr>
              <w:t>_var</w:t>
            </w:r>
            <w:r w:rsidRPr="00405F3A">
              <w:rPr>
                <w:noProof/>
                <w:color w:val="auto"/>
                <w:lang w:val="de-DE"/>
              </w:rPr>
              <w:t>"] = (</w:t>
            </w:r>
            <w:r w:rsidRPr="00405F3A">
              <w:rPr>
                <w:noProof/>
                <w:lang w:val="de-DE"/>
              </w:rPr>
              <w:t>DF</w:t>
            </w:r>
            <w:r w:rsidRPr="00405F3A">
              <w:rPr>
                <w:noProof/>
                <w:color w:val="auto"/>
                <w:lang w:val="de-DE"/>
              </w:rPr>
              <w:t>["</w:t>
            </w:r>
            <w:r w:rsidRPr="00405F3A">
              <w:rPr>
                <w:noProof/>
                <w:color w:val="215868" w:themeColor="accent5" w:themeShade="80"/>
                <w:lang w:val="de-DE"/>
              </w:rPr>
              <w:t>var_name</w:t>
            </w:r>
            <w:r w:rsidRPr="00405F3A">
              <w:rPr>
                <w:noProof/>
                <w:color w:val="auto"/>
                <w:lang w:val="de-DE"/>
              </w:rPr>
              <w:t xml:space="preserve">"] – </w:t>
            </w:r>
            <w:r w:rsidRPr="00405F3A">
              <w:rPr>
                <w:noProof/>
                <w:lang w:val="de-DE"/>
              </w:rPr>
              <w:t>var_</w:t>
            </w:r>
            <w:r w:rsidR="009E7D70" w:rsidRPr="00405F3A">
              <w:rPr>
                <w:noProof/>
                <w:lang w:val="de-DE"/>
              </w:rPr>
              <w:t>min</w:t>
            </w:r>
            <w:r w:rsidRPr="00405F3A">
              <w:rPr>
                <w:noProof/>
                <w:color w:val="auto"/>
                <w:lang w:val="de-DE"/>
              </w:rPr>
              <w:t>) /</w:t>
            </w:r>
            <w:r w:rsidR="00546C37" w:rsidRPr="00405F3A">
              <w:rPr>
                <w:noProof/>
                <w:color w:val="auto"/>
                <w:lang w:val="de-DE"/>
              </w:rPr>
              <w:t xml:space="preserve"> (</w:t>
            </w:r>
            <w:r w:rsidRPr="00405F3A">
              <w:rPr>
                <w:noProof/>
                <w:lang w:val="de-DE"/>
              </w:rPr>
              <w:t>var_</w:t>
            </w:r>
            <w:r w:rsidR="00546C37" w:rsidRPr="00405F3A">
              <w:rPr>
                <w:noProof/>
                <w:lang w:val="de-DE"/>
              </w:rPr>
              <w:t>max</w:t>
            </w:r>
            <w:r w:rsidR="00546C37" w:rsidRPr="00405F3A">
              <w:rPr>
                <w:noProof/>
                <w:color w:val="auto"/>
                <w:lang w:val="de-DE"/>
              </w:rPr>
              <w:t xml:space="preserve"> – </w:t>
            </w:r>
            <w:r w:rsidR="00546C37" w:rsidRPr="00405F3A">
              <w:rPr>
                <w:noProof/>
                <w:lang w:val="de-DE"/>
              </w:rPr>
              <w:t>var_min</w:t>
            </w:r>
            <w:r w:rsidR="00546C37" w:rsidRPr="00405F3A">
              <w:rPr>
                <w:noProof/>
                <w:color w:val="auto"/>
                <w:lang w:val="de-DE"/>
              </w:rPr>
              <w:t>)</w:t>
            </w:r>
          </w:p>
        </w:tc>
      </w:tr>
    </w:tbl>
    <w:p w14:paraId="0102A93A" w14:textId="02FCC64B" w:rsidR="00F9504E" w:rsidRPr="00405F3A" w:rsidRDefault="007F5B28" w:rsidP="006522E2">
      <w:pPr>
        <w:pStyle w:val="BodyText"/>
        <w:rPr>
          <w:noProof/>
          <w:lang w:val="en-GB"/>
        </w:rPr>
      </w:pPr>
      <w:r w:rsidRPr="00405F3A">
        <w:rPr>
          <w:noProof/>
          <w:lang w:val="en-GB"/>
        </w:rPr>
        <w:lastRenderedPageBreak/>
        <w:t xml:space="preserve">Same as the syntax for standardisation, we need to </w:t>
      </w:r>
      <w:r w:rsidR="009E7D70" w:rsidRPr="00405F3A">
        <w:rPr>
          <w:noProof/>
          <w:lang w:val="en-GB"/>
        </w:rPr>
        <w:t xml:space="preserve">find </w:t>
      </w:r>
      <w:r w:rsidRPr="00405F3A">
        <w:rPr>
          <w:noProof/>
          <w:lang w:val="en-GB"/>
        </w:rPr>
        <w:t xml:space="preserve">the </w:t>
      </w:r>
      <w:r w:rsidR="009E7D70" w:rsidRPr="00405F3A">
        <w:rPr>
          <w:noProof/>
          <w:lang w:val="en-GB"/>
        </w:rPr>
        <w:t xml:space="preserve">minimum and maximum </w:t>
      </w:r>
      <w:r w:rsidRPr="00405F3A">
        <w:rPr>
          <w:noProof/>
          <w:lang w:val="en-GB"/>
        </w:rPr>
        <w:t>of the target variable</w:t>
      </w:r>
      <w:r w:rsidR="009E7D70" w:rsidRPr="00405F3A">
        <w:rPr>
          <w:noProof/>
          <w:lang w:val="en-GB"/>
        </w:rPr>
        <w:t xml:space="preserve"> </w:t>
      </w:r>
      <w:r w:rsidR="00CB2D7E" w:rsidRPr="00405F3A">
        <w:rPr>
          <w:noProof/>
          <w:lang w:val="en-GB"/>
        </w:rPr>
        <w:t xml:space="preserve">first </w:t>
      </w:r>
      <w:r w:rsidR="009E7D70" w:rsidRPr="00405F3A">
        <w:rPr>
          <w:noProof/>
          <w:lang w:val="en-GB"/>
        </w:rPr>
        <w:t xml:space="preserve">and </w:t>
      </w:r>
      <w:r w:rsidR="002B7181" w:rsidRPr="00405F3A">
        <w:rPr>
          <w:noProof/>
          <w:lang w:val="en-GB"/>
        </w:rPr>
        <w:t xml:space="preserve">then </w:t>
      </w:r>
      <w:r w:rsidR="009E7D70" w:rsidRPr="00405F3A">
        <w:rPr>
          <w:noProof/>
          <w:lang w:val="en-GB"/>
        </w:rPr>
        <w:t>transform</w:t>
      </w:r>
      <w:r w:rsidR="002B7181" w:rsidRPr="00405F3A">
        <w:rPr>
          <w:noProof/>
          <w:lang w:val="en-GB"/>
        </w:rPr>
        <w:t xml:space="preserve"> the variable </w:t>
      </w:r>
      <w:r w:rsidR="009E7D70" w:rsidRPr="00405F3A">
        <w:rPr>
          <w:noProof/>
          <w:lang w:val="en-GB"/>
        </w:rPr>
        <w:t>by a formula.</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D46B1E" w:rsidRPr="000A7171" w14:paraId="26522C09" w14:textId="77777777" w:rsidTr="000762D6">
        <w:tc>
          <w:tcPr>
            <w:tcW w:w="9017" w:type="dxa"/>
          </w:tcPr>
          <w:p w14:paraId="24ECC5DD" w14:textId="38A9ECF4" w:rsidR="00D46B1E" w:rsidRPr="00405F3A" w:rsidRDefault="00D46B1E" w:rsidP="000762D6">
            <w:pPr>
              <w:pStyle w:val="BodyText"/>
              <w:rPr>
                <w:noProof/>
                <w:lang w:val="en-GB"/>
              </w:rPr>
            </w:pPr>
            <w:r w:rsidRPr="00405F3A">
              <w:rPr>
                <w:b/>
                <w:bCs/>
                <w:noProof/>
                <w:lang w:val="en-GB"/>
              </w:rPr>
              <w:t>Example (Cont’d):</w:t>
            </w:r>
            <w:r w:rsidRPr="00405F3A">
              <w:rPr>
                <w:noProof/>
                <w:lang w:val="en-GB"/>
              </w:rPr>
              <w:t xml:space="preserve"> </w:t>
            </w:r>
            <w:r w:rsidR="004E2A80" w:rsidRPr="00405F3A">
              <w:rPr>
                <w:noProof/>
                <w:lang w:val="en-GB"/>
              </w:rPr>
              <w:t>We will now</w:t>
            </w:r>
            <w:r w:rsidRPr="00405F3A">
              <w:rPr>
                <w:noProof/>
                <w:lang w:val="en-GB"/>
              </w:rPr>
              <w:t xml:space="preserve"> normalise </w:t>
            </w:r>
            <w:r w:rsidRPr="00405F3A">
              <w:rPr>
                <w:rFonts w:ascii="Consolas" w:hAnsi="Consolas"/>
                <w:noProof/>
                <w:lang w:val="en-GB"/>
              </w:rPr>
              <w:t>hours-per-week</w:t>
            </w:r>
            <w:r w:rsidRPr="00405F3A">
              <w:rPr>
                <w:noProof/>
                <w:lang w:val="en-GB"/>
              </w:rPr>
              <w:t xml:space="preserve"> for further analyses.</w:t>
            </w:r>
          </w:p>
          <w:p w14:paraId="2A6F6E60" w14:textId="461BC76D" w:rsidR="00D46B1E" w:rsidRPr="00405F3A" w:rsidRDefault="003D2049" w:rsidP="000762D6">
            <w:pPr>
              <w:pStyle w:val="Figure-Image-Upper"/>
              <w:rPr>
                <w:lang w:val="en-GB"/>
              </w:rPr>
            </w:pPr>
            <w:r w:rsidRPr="00405F3A">
              <w:drawing>
                <wp:inline distT="0" distB="0" distL="0" distR="0" wp14:anchorId="32BE750B" wp14:editId="50C68212">
                  <wp:extent cx="5580000" cy="2320540"/>
                  <wp:effectExtent l="19050" t="19050" r="20955"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8723" t="24054" r="2265" b="15289"/>
                          <a:stretch/>
                        </pic:blipFill>
                        <pic:spPr bwMode="auto">
                          <a:xfrm>
                            <a:off x="0" y="0"/>
                            <a:ext cx="5580000" cy="232054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20478E6" w14:textId="06414A0A" w:rsidR="00D46B1E" w:rsidRPr="00405F3A" w:rsidRDefault="00D46B1E" w:rsidP="000762D6">
            <w:pPr>
              <w:pStyle w:val="Caption"/>
              <w:rPr>
                <w:noProof/>
                <w:lang w:val="en-GB"/>
              </w:rPr>
            </w:pPr>
            <w:bookmarkStart w:id="44" w:name="_Ref63115980"/>
            <w:r w:rsidRPr="00405F3A">
              <w:rPr>
                <w:noProof/>
                <w:lang w:val="en-GB"/>
              </w:rPr>
              <w:t>Figure 4.</w:t>
            </w:r>
            <w:r w:rsidRPr="00405F3A">
              <w:rPr>
                <w:noProof/>
                <w:lang w:val="en-GB"/>
              </w:rPr>
              <w:fldChar w:fldCharType="begin"/>
            </w:r>
            <w:r w:rsidRPr="00405F3A">
              <w:rPr>
                <w:noProof/>
                <w:lang w:val="en-GB"/>
              </w:rPr>
              <w:instrText xml:space="preserve"> SEQ Figure \* ARABIC </w:instrText>
            </w:r>
            <w:r w:rsidRPr="00405F3A">
              <w:rPr>
                <w:noProof/>
                <w:lang w:val="en-GB"/>
              </w:rPr>
              <w:fldChar w:fldCharType="separate"/>
            </w:r>
            <w:r w:rsidR="00B60DB2" w:rsidRPr="00405F3A">
              <w:rPr>
                <w:noProof/>
                <w:lang w:val="en-GB"/>
              </w:rPr>
              <w:t>49</w:t>
            </w:r>
            <w:r w:rsidRPr="00405F3A">
              <w:rPr>
                <w:noProof/>
                <w:lang w:val="en-GB"/>
              </w:rPr>
              <w:fldChar w:fldCharType="end"/>
            </w:r>
            <w:bookmarkEnd w:id="44"/>
            <w:r w:rsidRPr="00405F3A">
              <w:rPr>
                <w:noProof/>
                <w:lang w:val="en-GB"/>
              </w:rPr>
              <w:t xml:space="preserve"> </w:t>
            </w:r>
            <w:r w:rsidR="00D25F0B" w:rsidRPr="00405F3A">
              <w:rPr>
                <w:noProof/>
                <w:lang w:val="en-GB"/>
              </w:rPr>
              <w:t>Normal</w:t>
            </w:r>
            <w:r w:rsidRPr="00405F3A">
              <w:rPr>
                <w:noProof/>
                <w:lang w:val="en-GB"/>
              </w:rPr>
              <w:t>isation of a Numeric Variable</w:t>
            </w:r>
          </w:p>
          <w:p w14:paraId="0FEA3078" w14:textId="27C8089F" w:rsidR="001D0501" w:rsidRPr="00405F3A" w:rsidRDefault="001D0501" w:rsidP="00296584">
            <w:pPr>
              <w:pStyle w:val="BodyText"/>
              <w:rPr>
                <w:noProof/>
                <w:lang w:val="en-GB"/>
              </w:rPr>
            </w:pPr>
            <w:r w:rsidRPr="00405F3A">
              <w:rPr>
                <w:noProof/>
                <w:lang w:val="en-GB"/>
              </w:rPr>
              <w:t xml:space="preserve">From </w:t>
            </w:r>
            <w:r w:rsidR="00D25F0B" w:rsidRPr="00405F3A">
              <w:rPr>
                <w:noProof/>
                <w:lang w:val="en-GB"/>
              </w:rPr>
              <w:fldChar w:fldCharType="begin"/>
            </w:r>
            <w:r w:rsidR="00D25F0B" w:rsidRPr="00405F3A">
              <w:rPr>
                <w:noProof/>
                <w:lang w:val="en-GB"/>
              </w:rPr>
              <w:instrText xml:space="preserve"> REF _Ref63115980 \h </w:instrText>
            </w:r>
            <w:r w:rsidR="00D25F0B" w:rsidRPr="00405F3A">
              <w:rPr>
                <w:noProof/>
                <w:lang w:val="en-GB"/>
              </w:rPr>
            </w:r>
            <w:r w:rsidR="00D25F0B" w:rsidRPr="00405F3A">
              <w:rPr>
                <w:noProof/>
                <w:lang w:val="en-GB"/>
              </w:rPr>
              <w:fldChar w:fldCharType="separate"/>
            </w:r>
            <w:r w:rsidR="00B60DB2" w:rsidRPr="00405F3A">
              <w:rPr>
                <w:noProof/>
                <w:lang w:val="en-GB"/>
              </w:rPr>
              <w:t>Figure 4.49</w:t>
            </w:r>
            <w:r w:rsidR="00D25F0B" w:rsidRPr="00405F3A">
              <w:rPr>
                <w:noProof/>
                <w:lang w:val="en-GB"/>
              </w:rPr>
              <w:fldChar w:fldCharType="end"/>
            </w:r>
            <w:r w:rsidRPr="00405F3A">
              <w:rPr>
                <w:noProof/>
                <w:lang w:val="en-GB"/>
              </w:rPr>
              <w:t xml:space="preserve">, we can clearly see that </w:t>
            </w:r>
            <w:r w:rsidR="00023A1F" w:rsidRPr="00405F3A">
              <w:rPr>
                <w:noProof/>
                <w:lang w:val="en-GB"/>
              </w:rPr>
              <w:t xml:space="preserve">the values of the normalised variable </w:t>
            </w:r>
            <w:r w:rsidR="00E03273" w:rsidRPr="00E03273">
              <w:rPr>
                <w:rFonts w:ascii="Consolas" w:hAnsi="Consolas"/>
                <w:noProof/>
                <w:lang w:val="en-GB"/>
              </w:rPr>
              <w:t>hours-per-week_n</w:t>
            </w:r>
            <w:r w:rsidR="00E03273">
              <w:rPr>
                <w:noProof/>
                <w:lang w:val="en-GB"/>
              </w:rPr>
              <w:t xml:space="preserve"> are entirely non-</w:t>
            </w:r>
            <w:r w:rsidR="00023A1F" w:rsidRPr="00405F3A">
              <w:rPr>
                <w:noProof/>
                <w:lang w:val="en-GB"/>
              </w:rPr>
              <w:t xml:space="preserve">negative while the </w:t>
            </w:r>
            <w:r w:rsidR="00296584" w:rsidRPr="00405F3A">
              <w:rPr>
                <w:noProof/>
                <w:lang w:val="en-GB"/>
              </w:rPr>
              <w:t>standardised variable</w:t>
            </w:r>
            <w:r w:rsidR="0005027B">
              <w:rPr>
                <w:noProof/>
                <w:lang w:val="en-GB"/>
              </w:rPr>
              <w:t xml:space="preserve"> </w:t>
            </w:r>
            <w:r w:rsidR="0005027B" w:rsidRPr="00E03273">
              <w:rPr>
                <w:rFonts w:ascii="Consolas" w:hAnsi="Consolas"/>
                <w:noProof/>
                <w:lang w:val="en-GB"/>
              </w:rPr>
              <w:t>hours-per-week_</w:t>
            </w:r>
            <w:r w:rsidR="0005027B">
              <w:rPr>
                <w:rFonts w:ascii="Consolas" w:hAnsi="Consolas"/>
                <w:noProof/>
                <w:lang w:val="en-GB"/>
              </w:rPr>
              <w:t>s</w:t>
            </w:r>
            <w:r w:rsidR="00296584" w:rsidRPr="00405F3A">
              <w:rPr>
                <w:noProof/>
                <w:lang w:val="en-GB"/>
              </w:rPr>
              <w:t xml:space="preserve"> contains both positive and negative values.</w:t>
            </w:r>
          </w:p>
        </w:tc>
      </w:tr>
    </w:tbl>
    <w:p w14:paraId="113EF9F0" w14:textId="77777777" w:rsidR="00C43F68" w:rsidRPr="00405F3A" w:rsidRDefault="00C43F68" w:rsidP="0004656A">
      <w:pPr>
        <w:pStyle w:val="BodyText"/>
        <w:rPr>
          <w:rFonts w:eastAsia="PMingLiU"/>
          <w:noProof/>
          <w:lang w:val="en-GB" w:eastAsia="zh-TW"/>
        </w:rPr>
      </w:pPr>
    </w:p>
    <w:p w14:paraId="457464A5" w14:textId="77777777" w:rsidR="00812D77" w:rsidRPr="00405F3A" w:rsidRDefault="00812D77" w:rsidP="009F0C4E">
      <w:pPr>
        <w:pStyle w:val="BodyText"/>
        <w:rPr>
          <w:noProof/>
          <w:lang w:val="en-GB"/>
        </w:rPr>
      </w:pPr>
    </w:p>
    <w:p w14:paraId="35E8A442" w14:textId="6D5547A8" w:rsidR="00523B0E" w:rsidRPr="00405F3A" w:rsidRDefault="00523B0E" w:rsidP="00166FFB">
      <w:pPr>
        <w:spacing w:line="312" w:lineRule="auto"/>
        <w:jc w:val="both"/>
        <w:rPr>
          <w:noProof/>
          <w:color w:val="F79646" w:themeColor="accent6"/>
          <w:sz w:val="22"/>
        </w:rPr>
      </w:pPr>
      <w:bookmarkStart w:id="45" w:name="_Toc363120160"/>
      <w:bookmarkEnd w:id="20"/>
    </w:p>
    <w:p w14:paraId="245E8D4E" w14:textId="77777777" w:rsidR="00AC3D1A" w:rsidRPr="00405F3A" w:rsidRDefault="00AC3D1A" w:rsidP="00CF16A6">
      <w:pPr>
        <w:pStyle w:val="BodyText"/>
        <w:spacing w:before="0" w:after="0"/>
        <w:rPr>
          <w:noProof/>
          <w:lang w:val="en-GB"/>
        </w:rPr>
      </w:pPr>
      <w:bookmarkStart w:id="46" w:name="_Toc363120161"/>
      <w:bookmarkEnd w:id="45"/>
    </w:p>
    <w:p w14:paraId="49E9B900" w14:textId="77777777" w:rsidR="002F020B" w:rsidRPr="00405F3A" w:rsidRDefault="002F020B" w:rsidP="00AD1DE8">
      <w:pPr>
        <w:jc w:val="both"/>
        <w:rPr>
          <w:b/>
          <w:bCs/>
          <w:noProof/>
          <w:sz w:val="36"/>
          <w:szCs w:val="28"/>
        </w:rPr>
      </w:pPr>
      <w:bookmarkStart w:id="47" w:name="_Toc363120169"/>
      <w:bookmarkStart w:id="48" w:name="_Toc363120922"/>
      <w:bookmarkStart w:id="49" w:name="_Toc368645716"/>
      <w:bookmarkStart w:id="50" w:name="_Toc368646398"/>
      <w:bookmarkStart w:id="51" w:name="_Toc368647105"/>
      <w:bookmarkStart w:id="52" w:name="_Toc363120168"/>
      <w:bookmarkStart w:id="53" w:name="_Toc363120921"/>
      <w:bookmarkStart w:id="54" w:name="_Toc368645715"/>
      <w:bookmarkStart w:id="55" w:name="_Toc368646397"/>
      <w:bookmarkStart w:id="56" w:name="_Toc368647104"/>
      <w:bookmarkEnd w:id="46"/>
      <w:r w:rsidRPr="00405F3A">
        <w:rPr>
          <w:noProof/>
        </w:rPr>
        <w:br w:type="page"/>
      </w:r>
    </w:p>
    <w:p w14:paraId="6788A3F2" w14:textId="0A7BC964" w:rsidR="00997428" w:rsidRPr="00405F3A" w:rsidRDefault="00997428" w:rsidP="00FE0B05">
      <w:pPr>
        <w:pStyle w:val="Heading2"/>
      </w:pPr>
      <w:r w:rsidRPr="00405F3A">
        <w:lastRenderedPageBreak/>
        <w:t xml:space="preserve">Summary </w:t>
      </w:r>
      <w:bookmarkEnd w:id="47"/>
      <w:bookmarkEnd w:id="48"/>
      <w:bookmarkEnd w:id="49"/>
      <w:bookmarkEnd w:id="50"/>
      <w:bookmarkEnd w:id="51"/>
    </w:p>
    <w:p w14:paraId="5F9BD3F7" w14:textId="580E211B" w:rsidR="0027515C" w:rsidRPr="00405F3A" w:rsidRDefault="00393EBA" w:rsidP="0027515C">
      <w:pPr>
        <w:pStyle w:val="BodyText"/>
        <w:rPr>
          <w:noProof/>
          <w:lang w:val="en-GB"/>
        </w:rPr>
      </w:pPr>
      <w:r w:rsidRPr="00405F3A">
        <w:rPr>
          <w:noProof/>
          <w:lang w:val="en-GB"/>
        </w:rPr>
        <w:t xml:space="preserve">In this unit, we have seen how Python can be used to manipulate, clean, and query data using the </w:t>
      </w:r>
      <w:r w:rsidR="00C15E5C" w:rsidRPr="00405F3A">
        <w:rPr>
          <w:noProof/>
          <w:lang w:val="en-GB"/>
        </w:rPr>
        <w:t>p</w:t>
      </w:r>
      <w:r w:rsidRPr="00405F3A">
        <w:rPr>
          <w:noProof/>
          <w:lang w:val="en-GB"/>
        </w:rPr>
        <w:t xml:space="preserve">andas </w:t>
      </w:r>
      <w:r w:rsidR="00C15E5C" w:rsidRPr="00405F3A">
        <w:rPr>
          <w:noProof/>
          <w:lang w:val="en-GB"/>
        </w:rPr>
        <w:t>package</w:t>
      </w:r>
      <w:r w:rsidRPr="00405F3A">
        <w:rPr>
          <w:noProof/>
          <w:lang w:val="en-GB"/>
        </w:rPr>
        <w:t xml:space="preserve">. Querying the DataFrame structures </w:t>
      </w:r>
      <w:r w:rsidR="00FF651E" w:rsidRPr="00405F3A">
        <w:rPr>
          <w:noProof/>
          <w:lang w:val="en-GB"/>
        </w:rPr>
        <w:t xml:space="preserve">can be </w:t>
      </w:r>
      <w:r w:rsidRPr="00405F3A">
        <w:rPr>
          <w:noProof/>
          <w:lang w:val="en-GB"/>
        </w:rPr>
        <w:t>done in</w:t>
      </w:r>
      <w:r w:rsidR="00AA232E">
        <w:rPr>
          <w:noProof/>
          <w:lang w:val="en-GB"/>
        </w:rPr>
        <w:t xml:space="preserve"> </w:t>
      </w:r>
      <w:r w:rsidRPr="00405F3A">
        <w:rPr>
          <w:noProof/>
          <w:lang w:val="en-GB"/>
        </w:rPr>
        <w:t xml:space="preserve">different ways, such as using the </w:t>
      </w:r>
      <w:r w:rsidR="007D500C" w:rsidRPr="00405F3A">
        <w:rPr>
          <w:rFonts w:ascii="Consolas" w:hAnsi="Consolas"/>
          <w:noProof/>
          <w:lang w:val="en-GB"/>
        </w:rPr>
        <w:t>.</w:t>
      </w:r>
      <w:r w:rsidRPr="00405F3A">
        <w:rPr>
          <w:rFonts w:ascii="Consolas" w:hAnsi="Consolas"/>
          <w:noProof/>
          <w:lang w:val="en-GB"/>
        </w:rPr>
        <w:t>iloc</w:t>
      </w:r>
      <w:r w:rsidRPr="00405F3A">
        <w:rPr>
          <w:noProof/>
          <w:lang w:val="en-GB"/>
        </w:rPr>
        <w:t xml:space="preserve"> or </w:t>
      </w:r>
      <w:r w:rsidR="007D500C" w:rsidRPr="00405F3A">
        <w:rPr>
          <w:rFonts w:ascii="Consolas" w:hAnsi="Consolas"/>
          <w:noProof/>
          <w:lang w:val="en-GB"/>
        </w:rPr>
        <w:t>.</w:t>
      </w:r>
      <w:r w:rsidRPr="00405F3A">
        <w:rPr>
          <w:rFonts w:ascii="Consolas" w:hAnsi="Consolas"/>
          <w:noProof/>
          <w:lang w:val="en-GB"/>
        </w:rPr>
        <w:t>loc</w:t>
      </w:r>
      <w:r w:rsidRPr="00405F3A">
        <w:rPr>
          <w:noProof/>
          <w:lang w:val="en-GB"/>
        </w:rPr>
        <w:t xml:space="preserve"> attributes for row-based querying or using the square brackets on the object itself for column-based querying. We also saw that one can query the DataFrame through Boolean masking. </w:t>
      </w:r>
      <w:r w:rsidR="007B6589" w:rsidRPr="00405F3A">
        <w:rPr>
          <w:noProof/>
          <w:lang w:val="en-GB"/>
        </w:rPr>
        <w:t>Furthermore, we also c</w:t>
      </w:r>
      <w:r w:rsidR="006829B2" w:rsidRPr="00405F3A">
        <w:rPr>
          <w:noProof/>
          <w:lang w:val="en-GB"/>
        </w:rPr>
        <w:t>a</w:t>
      </w:r>
      <w:r w:rsidR="007B6589" w:rsidRPr="00405F3A">
        <w:rPr>
          <w:noProof/>
          <w:lang w:val="en-GB"/>
        </w:rPr>
        <w:t>me across situations where we ha</w:t>
      </w:r>
      <w:r w:rsidR="009A4B37">
        <w:rPr>
          <w:noProof/>
          <w:lang w:val="en-GB"/>
        </w:rPr>
        <w:t>d</w:t>
      </w:r>
      <w:r w:rsidR="007B6589" w:rsidRPr="00405F3A">
        <w:rPr>
          <w:noProof/>
          <w:lang w:val="en-GB"/>
        </w:rPr>
        <w:t xml:space="preserve"> </w:t>
      </w:r>
      <w:r w:rsidR="00ED6607" w:rsidRPr="00405F3A">
        <w:rPr>
          <w:noProof/>
          <w:lang w:val="en-GB"/>
        </w:rPr>
        <w:t xml:space="preserve">to use the </w:t>
      </w:r>
      <w:r w:rsidR="00ED6607" w:rsidRPr="00405F3A">
        <w:rPr>
          <w:rFonts w:ascii="Consolas" w:hAnsi="Consolas"/>
          <w:noProof/>
          <w:lang w:val="en-GB"/>
        </w:rPr>
        <w:t>.append()</w:t>
      </w:r>
      <w:r w:rsidR="00ED6607" w:rsidRPr="00405F3A">
        <w:rPr>
          <w:noProof/>
          <w:lang w:val="en-GB"/>
        </w:rPr>
        <w:t xml:space="preserve"> </w:t>
      </w:r>
      <w:r w:rsidR="00632618">
        <w:rPr>
          <w:noProof/>
          <w:lang w:val="en-GB"/>
        </w:rPr>
        <w:t xml:space="preserve">method </w:t>
      </w:r>
      <w:r w:rsidR="00ED6607" w:rsidRPr="00405F3A">
        <w:rPr>
          <w:noProof/>
          <w:lang w:val="en-GB"/>
        </w:rPr>
        <w:t xml:space="preserve">and </w:t>
      </w:r>
      <w:r w:rsidR="00632618">
        <w:rPr>
          <w:noProof/>
          <w:lang w:val="en-GB"/>
        </w:rPr>
        <w:t xml:space="preserve">the </w:t>
      </w:r>
      <w:r w:rsidR="00ED6607" w:rsidRPr="00405F3A">
        <w:rPr>
          <w:rFonts w:ascii="Consolas" w:hAnsi="Consolas"/>
          <w:noProof/>
          <w:lang w:val="en-GB"/>
        </w:rPr>
        <w:t>concat()</w:t>
      </w:r>
      <w:r w:rsidR="00ED6607" w:rsidRPr="00405F3A">
        <w:rPr>
          <w:noProof/>
          <w:lang w:val="en-GB"/>
        </w:rPr>
        <w:t xml:space="preserve"> </w:t>
      </w:r>
      <w:r w:rsidR="00632618">
        <w:rPr>
          <w:noProof/>
          <w:lang w:val="en-GB"/>
        </w:rPr>
        <w:t>function</w:t>
      </w:r>
      <w:r w:rsidR="00ED6607" w:rsidRPr="00405F3A">
        <w:rPr>
          <w:noProof/>
          <w:lang w:val="en-GB"/>
        </w:rPr>
        <w:t xml:space="preserve"> </w:t>
      </w:r>
      <w:r w:rsidR="007D500C" w:rsidRPr="00405F3A">
        <w:rPr>
          <w:noProof/>
          <w:lang w:val="en-GB"/>
        </w:rPr>
        <w:t xml:space="preserve">to merge </w:t>
      </w:r>
      <w:r w:rsidR="007B6589" w:rsidRPr="00405F3A">
        <w:rPr>
          <w:noProof/>
          <w:lang w:val="en-GB"/>
        </w:rPr>
        <w:t>multiple DataFrames with different shape</w:t>
      </w:r>
      <w:r w:rsidR="008106BE" w:rsidRPr="00405F3A">
        <w:rPr>
          <w:noProof/>
          <w:lang w:val="en-GB"/>
        </w:rPr>
        <w:t>s</w:t>
      </w:r>
      <w:r w:rsidR="00ED6607" w:rsidRPr="00405F3A">
        <w:rPr>
          <w:noProof/>
          <w:lang w:val="en-GB"/>
        </w:rPr>
        <w:t xml:space="preserve"> into one. </w:t>
      </w:r>
      <w:r w:rsidR="00E25C08" w:rsidRPr="00405F3A">
        <w:rPr>
          <w:noProof/>
          <w:lang w:val="en-GB"/>
        </w:rPr>
        <w:t xml:space="preserve">We then explored how to detect and replace missing values as well as outliers in a DataFrame. </w:t>
      </w:r>
      <w:r w:rsidRPr="00405F3A">
        <w:rPr>
          <w:noProof/>
          <w:lang w:val="en-GB"/>
        </w:rPr>
        <w:t xml:space="preserve">We also talked about </w:t>
      </w:r>
      <w:r w:rsidR="00112243" w:rsidRPr="00405F3A">
        <w:rPr>
          <w:noProof/>
          <w:lang w:val="en-GB"/>
        </w:rPr>
        <w:t>modifying DataFrames for further analyses</w:t>
      </w:r>
      <w:r w:rsidR="00DC0DE4" w:rsidRPr="00405F3A">
        <w:rPr>
          <w:noProof/>
          <w:lang w:val="en-GB"/>
        </w:rPr>
        <w:t xml:space="preserve"> such as sorting and grouping data, discretising numeric variables </w:t>
      </w:r>
      <w:r w:rsidR="003A25A2" w:rsidRPr="00405F3A">
        <w:rPr>
          <w:noProof/>
          <w:lang w:val="en-GB"/>
        </w:rPr>
        <w:t>to finite number of categories or bins</w:t>
      </w:r>
      <w:r w:rsidRPr="00405F3A">
        <w:rPr>
          <w:noProof/>
          <w:lang w:val="en-GB"/>
        </w:rPr>
        <w:t>.</w:t>
      </w:r>
      <w:r w:rsidR="003A25A2" w:rsidRPr="00405F3A">
        <w:rPr>
          <w:noProof/>
          <w:lang w:val="en-GB"/>
        </w:rPr>
        <w:t xml:space="preserve"> While </w:t>
      </w:r>
      <w:r w:rsidR="00FE2D11" w:rsidRPr="00405F3A">
        <w:rPr>
          <w:noProof/>
          <w:lang w:val="en-GB"/>
        </w:rPr>
        <w:t xml:space="preserve">pandas offers specific </w:t>
      </w:r>
      <w:r w:rsidR="00740F9D" w:rsidRPr="00405F3A">
        <w:rPr>
          <w:noProof/>
          <w:lang w:val="en-GB"/>
        </w:rPr>
        <w:t xml:space="preserve">methods or </w:t>
      </w:r>
      <w:r w:rsidR="00FE2D11" w:rsidRPr="00405F3A">
        <w:rPr>
          <w:noProof/>
          <w:lang w:val="en-GB"/>
        </w:rPr>
        <w:t>functions</w:t>
      </w:r>
      <w:r w:rsidR="009178CC" w:rsidRPr="00405F3A">
        <w:rPr>
          <w:noProof/>
          <w:lang w:val="en-GB"/>
        </w:rPr>
        <w:t xml:space="preserve"> such as </w:t>
      </w:r>
      <w:r w:rsidR="009178CC" w:rsidRPr="00405F3A">
        <w:rPr>
          <w:rFonts w:ascii="Consolas" w:hAnsi="Consolas"/>
          <w:noProof/>
          <w:lang w:val="en-GB"/>
        </w:rPr>
        <w:t>.sort_values</w:t>
      </w:r>
      <w:r w:rsidR="005C03B0" w:rsidRPr="00405F3A">
        <w:rPr>
          <w:rFonts w:ascii="Consolas" w:hAnsi="Consolas"/>
          <w:noProof/>
          <w:lang w:val="en-GB"/>
        </w:rPr>
        <w:t>()</w:t>
      </w:r>
      <w:r w:rsidR="00740F9D" w:rsidRPr="00405F3A">
        <w:rPr>
          <w:noProof/>
          <w:lang w:val="en-GB"/>
        </w:rPr>
        <w:t>,</w:t>
      </w:r>
      <w:r w:rsidR="009178CC" w:rsidRPr="00405F3A">
        <w:rPr>
          <w:noProof/>
          <w:lang w:val="en-GB"/>
        </w:rPr>
        <w:t xml:space="preserve"> </w:t>
      </w:r>
      <w:r w:rsidR="009178CC" w:rsidRPr="00405F3A">
        <w:rPr>
          <w:rFonts w:ascii="Consolas" w:hAnsi="Consolas"/>
          <w:noProof/>
          <w:lang w:val="en-GB"/>
        </w:rPr>
        <w:t>.groupb</w:t>
      </w:r>
      <w:r w:rsidR="00740F9D" w:rsidRPr="00405F3A">
        <w:rPr>
          <w:rFonts w:ascii="Consolas" w:hAnsi="Consolas"/>
          <w:noProof/>
          <w:lang w:val="en-GB"/>
        </w:rPr>
        <w:t>y()</w:t>
      </w:r>
      <w:r w:rsidR="00740F9D" w:rsidRPr="00405F3A">
        <w:rPr>
          <w:noProof/>
          <w:lang w:val="en-GB"/>
        </w:rPr>
        <w:t xml:space="preserve">, or </w:t>
      </w:r>
      <w:r w:rsidR="00740F9D" w:rsidRPr="00405F3A">
        <w:rPr>
          <w:rFonts w:ascii="Consolas" w:hAnsi="Consolas"/>
          <w:noProof/>
          <w:lang w:val="en-GB"/>
        </w:rPr>
        <w:t>cut()</w:t>
      </w:r>
      <w:r w:rsidR="00FE2D11" w:rsidRPr="00405F3A">
        <w:rPr>
          <w:noProof/>
          <w:lang w:val="en-GB"/>
        </w:rPr>
        <w:t xml:space="preserve"> for these types of data modification, we need to construct our own </w:t>
      </w:r>
      <w:r w:rsidR="0074718D" w:rsidRPr="00405F3A">
        <w:rPr>
          <w:noProof/>
          <w:lang w:val="en-GB"/>
        </w:rPr>
        <w:t>syntax</w:t>
      </w:r>
      <w:r w:rsidR="00EE2EFC" w:rsidRPr="00405F3A">
        <w:rPr>
          <w:noProof/>
          <w:lang w:val="en-GB"/>
        </w:rPr>
        <w:t xml:space="preserve"> by combining various NumPy functions</w:t>
      </w:r>
      <w:r w:rsidR="0074718D" w:rsidRPr="00405F3A">
        <w:rPr>
          <w:noProof/>
          <w:lang w:val="en-GB"/>
        </w:rPr>
        <w:t xml:space="preserve"> to log-transform, </w:t>
      </w:r>
      <w:r w:rsidR="007B04AD" w:rsidRPr="00405F3A">
        <w:rPr>
          <w:noProof/>
          <w:lang w:val="en-GB"/>
        </w:rPr>
        <w:t xml:space="preserve">to </w:t>
      </w:r>
      <w:r w:rsidR="0074718D" w:rsidRPr="00405F3A">
        <w:rPr>
          <w:noProof/>
          <w:lang w:val="en-GB"/>
        </w:rPr>
        <w:t xml:space="preserve">standardise, or </w:t>
      </w:r>
      <w:r w:rsidR="007B04AD" w:rsidRPr="00405F3A">
        <w:rPr>
          <w:noProof/>
          <w:lang w:val="en-GB"/>
        </w:rPr>
        <w:t xml:space="preserve">to </w:t>
      </w:r>
      <w:r w:rsidR="0074718D" w:rsidRPr="00405F3A">
        <w:rPr>
          <w:noProof/>
          <w:lang w:val="en-GB"/>
        </w:rPr>
        <w:t xml:space="preserve">normalise </w:t>
      </w:r>
      <w:r w:rsidR="00D33FEE" w:rsidRPr="00405F3A">
        <w:rPr>
          <w:noProof/>
          <w:lang w:val="en-GB"/>
        </w:rPr>
        <w:t xml:space="preserve">variables if transformation is required </w:t>
      </w:r>
      <w:r w:rsidR="005F6174">
        <w:rPr>
          <w:noProof/>
          <w:lang w:val="en-GB"/>
        </w:rPr>
        <w:t xml:space="preserve">for a variable </w:t>
      </w:r>
      <w:r w:rsidR="00D33FEE" w:rsidRPr="00405F3A">
        <w:rPr>
          <w:noProof/>
          <w:lang w:val="en-GB"/>
        </w:rPr>
        <w:t xml:space="preserve">by </w:t>
      </w:r>
      <w:r w:rsidR="009178CC" w:rsidRPr="00405F3A">
        <w:rPr>
          <w:noProof/>
          <w:lang w:val="en-GB"/>
        </w:rPr>
        <w:t>the analytics methods.</w:t>
      </w:r>
    </w:p>
    <w:p w14:paraId="5B192893" w14:textId="6FDD7EC7" w:rsidR="00997428" w:rsidRPr="00405F3A" w:rsidRDefault="00997428" w:rsidP="0027515C">
      <w:pPr>
        <w:pStyle w:val="BodyText"/>
        <w:rPr>
          <w:b/>
          <w:noProof/>
          <w:color w:val="800000"/>
          <w:sz w:val="36"/>
          <w:szCs w:val="28"/>
          <w:lang w:val="en-GB"/>
        </w:rPr>
      </w:pPr>
      <w:r w:rsidRPr="00405F3A">
        <w:rPr>
          <w:noProof/>
          <w:lang w:val="en-GB"/>
        </w:rPr>
        <w:br w:type="page"/>
      </w:r>
    </w:p>
    <w:p w14:paraId="47B0C97D" w14:textId="2FF8125C" w:rsidR="001D31D7" w:rsidRPr="00405F3A" w:rsidRDefault="001D31D7" w:rsidP="00FE0B05">
      <w:pPr>
        <w:pStyle w:val="Heading2"/>
      </w:pPr>
      <w:r w:rsidRPr="00405F3A">
        <w:lastRenderedPageBreak/>
        <w:t>References</w:t>
      </w:r>
    </w:p>
    <w:p w14:paraId="54C214FD" w14:textId="6534DDD2" w:rsidR="00F6402D" w:rsidRPr="00405F3A" w:rsidRDefault="00F6402D" w:rsidP="00823CC8">
      <w:pPr>
        <w:pStyle w:val="BodyText"/>
        <w:ind w:left="567" w:hanging="567"/>
        <w:jc w:val="left"/>
        <w:rPr>
          <w:rStyle w:val="Hyperlink"/>
          <w:noProof/>
          <w:lang w:val="en-GB"/>
        </w:rPr>
      </w:pPr>
      <w:r w:rsidRPr="00405F3A">
        <w:rPr>
          <w:noProof/>
          <w:lang w:val="en-GB"/>
        </w:rPr>
        <w:t xml:space="preserve">Delve (1996). </w:t>
      </w:r>
      <w:r w:rsidRPr="00405F3A">
        <w:rPr>
          <w:i/>
          <w:iCs/>
          <w:noProof/>
          <w:lang w:val="en-GB"/>
        </w:rPr>
        <w:t>The Adult dataset</w:t>
      </w:r>
      <w:r w:rsidRPr="00405F3A">
        <w:rPr>
          <w:noProof/>
          <w:lang w:val="en-GB"/>
        </w:rPr>
        <w:t>. The University of Toronto.</w:t>
      </w:r>
      <w:r w:rsidR="00827158">
        <w:rPr>
          <w:rStyle w:val="Hyperlink"/>
          <w:noProof/>
          <w:lang w:val="en-GB"/>
        </w:rPr>
        <w:t xml:space="preserve"> </w:t>
      </w:r>
      <w:hyperlink r:id="rId87" w:history="1">
        <w:r w:rsidR="00827158" w:rsidRPr="00827158">
          <w:rPr>
            <w:rStyle w:val="Hyperlink"/>
            <w:noProof/>
            <w:lang w:val="en-GB"/>
          </w:rPr>
          <w:t>http://www.cs.toronto.edu/~delve/data/adult/adultDetail.html</w:t>
        </w:r>
      </w:hyperlink>
    </w:p>
    <w:p w14:paraId="64404D87" w14:textId="7223E793" w:rsidR="00CE779F" w:rsidRPr="00405F3A" w:rsidRDefault="0064191E" w:rsidP="00823CC8">
      <w:pPr>
        <w:pStyle w:val="BodyText"/>
        <w:ind w:left="567" w:hanging="567"/>
        <w:jc w:val="left"/>
        <w:rPr>
          <w:noProof/>
          <w:lang w:val="en-GB"/>
        </w:rPr>
      </w:pPr>
      <w:r w:rsidRPr="00405F3A">
        <w:rPr>
          <w:noProof/>
          <w:lang w:val="en-GB"/>
        </w:rPr>
        <w:t xml:space="preserve">Kaggle (n.d.). Adult income dataset. </w:t>
      </w:r>
      <w:r w:rsidR="00C867D1" w:rsidRPr="00405F3A">
        <w:rPr>
          <w:noProof/>
          <w:lang w:val="en-GB"/>
        </w:rPr>
        <w:t>Kaggle Inc.</w:t>
      </w:r>
      <w:r w:rsidR="00827158">
        <w:rPr>
          <w:rStyle w:val="Hyperlink"/>
          <w:noProof/>
          <w:lang w:val="en-GB"/>
        </w:rPr>
        <w:t xml:space="preserve"> </w:t>
      </w:r>
      <w:hyperlink r:id="rId88" w:history="1">
        <w:r w:rsidR="00827158" w:rsidRPr="00827158">
          <w:rPr>
            <w:rStyle w:val="Hyperlink"/>
            <w:noProof/>
            <w:lang w:val="en-GB"/>
          </w:rPr>
          <w:t>https://www.kaggle.com/wenruliu/adult-income-dataset</w:t>
        </w:r>
      </w:hyperlink>
    </w:p>
    <w:p w14:paraId="5724A02A" w14:textId="6AC54030" w:rsidR="004C3742" w:rsidRPr="00405F3A" w:rsidRDefault="004C3742" w:rsidP="00823CC8">
      <w:pPr>
        <w:pStyle w:val="BodyText"/>
        <w:ind w:left="567" w:hanging="567"/>
        <w:jc w:val="left"/>
        <w:rPr>
          <w:rStyle w:val="Hyperlink"/>
          <w:noProof/>
          <w:lang w:val="en-GB"/>
        </w:rPr>
      </w:pPr>
      <w:r w:rsidRPr="00405F3A">
        <w:rPr>
          <w:noProof/>
          <w:lang w:val="en-GB"/>
        </w:rPr>
        <w:t xml:space="preserve">pandas (n.d.). </w:t>
      </w:r>
      <w:r w:rsidRPr="00405F3A">
        <w:rPr>
          <w:i/>
          <w:iCs/>
          <w:noProof/>
          <w:lang w:val="en-GB"/>
        </w:rPr>
        <w:t>IO tools (text, CSV, HDF5, …)</w:t>
      </w:r>
      <w:r w:rsidRPr="00405F3A">
        <w:rPr>
          <w:noProof/>
          <w:lang w:val="en-GB"/>
        </w:rPr>
        <w:t xml:space="preserve">. The pandas development team. </w:t>
      </w:r>
      <w:hyperlink r:id="rId89" w:anchor="io-read-csv-table" w:history="1">
        <w:r w:rsidR="00827158" w:rsidRPr="00827158">
          <w:rPr>
            <w:rStyle w:val="Hyperlink"/>
            <w:noProof/>
            <w:lang w:val="en-GB"/>
          </w:rPr>
          <w:t>https://pandas.pydata.org/docs/user_guide/io.html#io-read-csv-table</w:t>
        </w:r>
      </w:hyperlink>
    </w:p>
    <w:p w14:paraId="64B5381B" w14:textId="779A3139" w:rsidR="003A337E" w:rsidRPr="00405F3A" w:rsidRDefault="003A337E" w:rsidP="00823CC8">
      <w:pPr>
        <w:pStyle w:val="BodyText"/>
        <w:ind w:left="567" w:hanging="567"/>
        <w:jc w:val="left"/>
        <w:rPr>
          <w:rStyle w:val="Hyperlink"/>
          <w:noProof/>
          <w:lang w:val="en-GB"/>
        </w:rPr>
      </w:pPr>
      <w:r w:rsidRPr="00405F3A">
        <w:rPr>
          <w:noProof/>
          <w:lang w:val="en-GB"/>
        </w:rPr>
        <w:t xml:space="preserve">pandas (n.d.). </w:t>
      </w:r>
      <w:r w:rsidRPr="00405F3A">
        <w:rPr>
          <w:i/>
          <w:iCs/>
          <w:noProof/>
          <w:lang w:val="en-GB"/>
        </w:rPr>
        <w:t>Merge, join, concatenate and compare</w:t>
      </w:r>
      <w:r w:rsidRPr="00405F3A">
        <w:rPr>
          <w:noProof/>
          <w:lang w:val="en-GB"/>
        </w:rPr>
        <w:t xml:space="preserve">. The pandas development team. </w:t>
      </w:r>
      <w:hyperlink r:id="rId90" w:history="1">
        <w:r w:rsidR="005C5B7E" w:rsidRPr="005C5B7E">
          <w:rPr>
            <w:rStyle w:val="Hyperlink"/>
            <w:noProof/>
            <w:lang w:val="en-GB"/>
          </w:rPr>
          <w:t>https://pandas.pydata.org/pandas-docs/stable/user_guide/merging.html</w:t>
        </w:r>
      </w:hyperlink>
    </w:p>
    <w:p w14:paraId="133872E9" w14:textId="65BBB450"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pandas.concat</w:t>
      </w:r>
      <w:r w:rsidRPr="00405F3A">
        <w:rPr>
          <w:noProof/>
          <w:lang w:val="en-GB"/>
        </w:rPr>
        <w:t xml:space="preserve">. The pandas development team. </w:t>
      </w:r>
      <w:hyperlink r:id="rId91" w:history="1">
        <w:r w:rsidR="005C5B7E" w:rsidRPr="005C5B7E">
          <w:rPr>
            <w:rStyle w:val="Hyperlink"/>
            <w:noProof/>
            <w:lang w:val="en-GB"/>
          </w:rPr>
          <w:t>https://pandas.pydata.org/pandas-docs/stable/reference/api/pandas.concat.</w:t>
        </w:r>
        <w:r w:rsidR="005C5B7E" w:rsidRPr="005C5B7E">
          <w:rPr>
            <w:rStyle w:val="Hyperlink"/>
            <w:rFonts w:ascii="Times New Roman" w:hAnsi="Times New Roman"/>
            <w:noProof/>
            <w:lang w:val="en-GB"/>
          </w:rPr>
          <w:t>‌</w:t>
        </w:r>
        <w:r w:rsidR="005C5B7E" w:rsidRPr="000F2552">
          <w:rPr>
            <w:rStyle w:val="Hyperlink"/>
            <w:noProof/>
            <w:lang w:val="en-GB"/>
          </w:rPr>
          <w:t>html</w:t>
        </w:r>
      </w:hyperlink>
    </w:p>
    <w:p w14:paraId="2D71A340" w14:textId="0DA7E2EB"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pandas.cut</w:t>
      </w:r>
      <w:r w:rsidRPr="00405F3A">
        <w:rPr>
          <w:noProof/>
          <w:lang w:val="en-GB"/>
        </w:rPr>
        <w:t xml:space="preserve">. The pandas development team. </w:t>
      </w:r>
      <w:hyperlink r:id="rId92" w:history="1">
        <w:r w:rsidR="005C5B7E" w:rsidRPr="005C5B7E">
          <w:rPr>
            <w:rStyle w:val="Hyperlink"/>
            <w:noProof/>
            <w:lang w:val="en-GB"/>
          </w:rPr>
          <w:t>https://pandas.pydata.org/pandas-docs/stable/reference/api/pandas.cut.html</w:t>
        </w:r>
      </w:hyperlink>
    </w:p>
    <w:p w14:paraId="0545A7EB" w14:textId="5E5EA443"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pandas.DataFrame.any</w:t>
      </w:r>
      <w:r w:rsidRPr="00405F3A">
        <w:rPr>
          <w:noProof/>
          <w:lang w:val="en-GB"/>
        </w:rPr>
        <w:t xml:space="preserve">. The pandas development team. </w:t>
      </w:r>
      <w:hyperlink r:id="rId93" w:history="1">
        <w:r w:rsidR="001E320E" w:rsidRPr="001E320E">
          <w:rPr>
            <w:rStyle w:val="Hyperlink"/>
            <w:noProof/>
            <w:lang w:val="en-GB"/>
          </w:rPr>
          <w:t>https://pandas.pydata.org/pandas-docs/stable/reference/api/pandas.‌</w:t>
        </w:r>
        <w:r w:rsidR="001E320E" w:rsidRPr="008147EB">
          <w:rPr>
            <w:rStyle w:val="Hyperlink"/>
            <w:noProof/>
            <w:lang w:val="en-GB"/>
          </w:rPr>
          <w:t>DataFrame.</w:t>
        </w:r>
        <w:r w:rsidR="001E320E" w:rsidRPr="00823CC8">
          <w:rPr>
            <w:rStyle w:val="Hyperlink"/>
            <w:noProof/>
            <w:lang w:val="en-GB"/>
          </w:rPr>
          <w:t>any.html</w:t>
        </w:r>
      </w:hyperlink>
    </w:p>
    <w:p w14:paraId="56CBE7C5" w14:textId="13B02EB9"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pandas.DataFrame.append</w:t>
      </w:r>
      <w:r w:rsidRPr="00405F3A">
        <w:rPr>
          <w:noProof/>
          <w:lang w:val="en-GB"/>
        </w:rPr>
        <w:t xml:space="preserve">. The pandas development team. </w:t>
      </w:r>
      <w:hyperlink r:id="rId94" w:history="1">
        <w:r w:rsidR="008147EB" w:rsidRPr="008147EB">
          <w:rPr>
            <w:rStyle w:val="Hyperlink"/>
            <w:noProof/>
            <w:lang w:val="en-GB"/>
          </w:rPr>
          <w:t>https://pandas.pydata.org/pandas-docs/stable/reference/api/pandas.‌</w:t>
        </w:r>
        <w:r w:rsidR="008147EB" w:rsidRPr="009A3197">
          <w:rPr>
            <w:rStyle w:val="Hyperlink"/>
            <w:noProof/>
            <w:lang w:val="en-GB"/>
          </w:rPr>
          <w:t>DataFrame.</w:t>
        </w:r>
        <w:r w:rsidR="008147EB" w:rsidRPr="00FC5615">
          <w:rPr>
            <w:rStyle w:val="Hyperlink"/>
            <w:noProof/>
            <w:lang w:val="en-GB"/>
          </w:rPr>
          <w:t>append.html</w:t>
        </w:r>
      </w:hyperlink>
    </w:p>
    <w:p w14:paraId="6CD74C57" w14:textId="72EF0E58"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pandas.DataFrame.drop</w:t>
      </w:r>
      <w:r w:rsidRPr="00405F3A">
        <w:rPr>
          <w:noProof/>
          <w:lang w:val="en-GB"/>
        </w:rPr>
        <w:t xml:space="preserve">. The pandas development team. </w:t>
      </w:r>
      <w:hyperlink r:id="rId95" w:history="1">
        <w:r w:rsidR="001E320E" w:rsidRPr="001E320E">
          <w:rPr>
            <w:rStyle w:val="Hyperlink"/>
            <w:noProof/>
            <w:lang w:val="en-GB"/>
          </w:rPr>
          <w:t>https://pandas.pydata.org/pandas-docs/stable/reference/api/pandas.‌</w:t>
        </w:r>
        <w:r w:rsidR="001E320E" w:rsidRPr="008147EB">
          <w:rPr>
            <w:rStyle w:val="Hyperlink"/>
            <w:noProof/>
            <w:lang w:val="en-GB"/>
          </w:rPr>
          <w:t>DataFrame.</w:t>
        </w:r>
        <w:r w:rsidR="001E320E" w:rsidRPr="00FC5615">
          <w:rPr>
            <w:rStyle w:val="Hyperlink"/>
            <w:noProof/>
            <w:lang w:val="en-GB"/>
          </w:rPr>
          <w:t>drop. html</w:t>
        </w:r>
      </w:hyperlink>
    </w:p>
    <w:p w14:paraId="0BFF2D83" w14:textId="433791E4"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pandas.DataFrame.dropna</w:t>
      </w:r>
      <w:r w:rsidRPr="00405F3A">
        <w:rPr>
          <w:noProof/>
          <w:lang w:val="en-GB"/>
        </w:rPr>
        <w:t xml:space="preserve">. The pandas development team. </w:t>
      </w:r>
      <w:hyperlink r:id="rId96" w:history="1">
        <w:r w:rsidR="001E320E" w:rsidRPr="001E320E">
          <w:rPr>
            <w:rStyle w:val="Hyperlink"/>
            <w:noProof/>
            <w:lang w:val="en-GB"/>
          </w:rPr>
          <w:t>https://pandas.pydata.org/pandas-docs/stable/reference/api/pandas.‌</w:t>
        </w:r>
        <w:r w:rsidR="001E320E" w:rsidRPr="008147EB">
          <w:rPr>
            <w:rStyle w:val="Hyperlink"/>
            <w:noProof/>
            <w:lang w:val="en-GB"/>
          </w:rPr>
          <w:t>DataFrame.</w:t>
        </w:r>
        <w:r w:rsidR="001E320E" w:rsidRPr="00FC5615">
          <w:rPr>
            <w:rStyle w:val="Hyperlink"/>
            <w:noProof/>
            <w:lang w:val="en-GB"/>
          </w:rPr>
          <w:t>dropna.html</w:t>
        </w:r>
      </w:hyperlink>
    </w:p>
    <w:p w14:paraId="279A75D9" w14:textId="5924EFB9" w:rsidR="00AE689A" w:rsidRPr="00405F3A" w:rsidRDefault="00AE689A" w:rsidP="00823CC8">
      <w:pPr>
        <w:pStyle w:val="BodyText"/>
        <w:ind w:left="567" w:hanging="567"/>
        <w:jc w:val="left"/>
        <w:rPr>
          <w:noProof/>
          <w:lang w:val="en-GB"/>
        </w:rPr>
      </w:pPr>
      <w:r w:rsidRPr="00405F3A">
        <w:rPr>
          <w:noProof/>
          <w:lang w:val="en-GB"/>
        </w:rPr>
        <w:t xml:space="preserve">pandas (n.d.). </w:t>
      </w:r>
      <w:bookmarkStart w:id="57" w:name="_Hlk63117576"/>
      <w:r w:rsidRPr="00405F3A">
        <w:rPr>
          <w:i/>
          <w:iCs/>
          <w:noProof/>
          <w:lang w:val="en-GB"/>
        </w:rPr>
        <w:t>pandas.DataFrame.fillna</w:t>
      </w:r>
      <w:bookmarkEnd w:id="57"/>
      <w:r w:rsidRPr="00405F3A">
        <w:rPr>
          <w:noProof/>
          <w:lang w:val="en-GB"/>
        </w:rPr>
        <w:t xml:space="preserve">. The pandas development team. </w:t>
      </w:r>
      <w:hyperlink r:id="rId97" w:history="1">
        <w:r w:rsidR="001E320E" w:rsidRPr="001E320E">
          <w:rPr>
            <w:rStyle w:val="Hyperlink"/>
            <w:noProof/>
            <w:lang w:val="en-GB"/>
          </w:rPr>
          <w:t>https://pandas.pydata.org/pandas-docs/stable/reference/api/pandas.</w:t>
        </w:r>
        <w:r w:rsidR="001E320E" w:rsidRPr="008147EB">
          <w:rPr>
            <w:rStyle w:val="Hyperlink"/>
            <w:noProof/>
            <w:lang w:val="en-GB"/>
          </w:rPr>
          <w:t>‌</w:t>
        </w:r>
        <w:r w:rsidR="001E320E" w:rsidRPr="009A3197">
          <w:rPr>
            <w:rStyle w:val="Hyperlink"/>
            <w:noProof/>
            <w:lang w:val="en-GB"/>
          </w:rPr>
          <w:t>DataFrame.</w:t>
        </w:r>
        <w:r w:rsidR="001E320E" w:rsidRPr="00FC5615">
          <w:rPr>
            <w:rStyle w:val="Hyperlink"/>
            <w:noProof/>
            <w:lang w:val="en-GB"/>
          </w:rPr>
          <w:t>fillna.html</w:t>
        </w:r>
      </w:hyperlink>
    </w:p>
    <w:p w14:paraId="22436B68" w14:textId="7353A30C" w:rsidR="003A337E" w:rsidRPr="00405F3A" w:rsidRDefault="003A337E" w:rsidP="00823CC8">
      <w:pPr>
        <w:pStyle w:val="BodyText"/>
        <w:ind w:left="567" w:hanging="567"/>
        <w:jc w:val="left"/>
        <w:rPr>
          <w:noProof/>
          <w:lang w:val="en-GB"/>
        </w:rPr>
      </w:pPr>
      <w:r w:rsidRPr="00405F3A">
        <w:rPr>
          <w:noProof/>
          <w:lang w:val="en-GB"/>
        </w:rPr>
        <w:lastRenderedPageBreak/>
        <w:t xml:space="preserve">pandas (n.d.). </w:t>
      </w:r>
      <w:r w:rsidRPr="00405F3A">
        <w:rPr>
          <w:i/>
          <w:iCs/>
          <w:noProof/>
          <w:lang w:val="en-GB"/>
        </w:rPr>
        <w:t>pandas.DataFrame.groupby</w:t>
      </w:r>
      <w:r w:rsidRPr="00405F3A">
        <w:rPr>
          <w:noProof/>
          <w:lang w:val="en-GB"/>
        </w:rPr>
        <w:t xml:space="preserve">. The pandas development team. </w:t>
      </w:r>
      <w:hyperlink r:id="rId98" w:history="1">
        <w:r w:rsidR="009A3197" w:rsidRPr="009A3197">
          <w:rPr>
            <w:rStyle w:val="Hyperlink"/>
            <w:noProof/>
            <w:lang w:val="en-GB"/>
          </w:rPr>
          <w:t>https://pandas.pydata.org/pandas-docs/stable/reference/api/pandas.‌</w:t>
        </w:r>
        <w:r w:rsidR="009A3197" w:rsidRPr="00621D8C">
          <w:rPr>
            <w:rStyle w:val="Hyperlink"/>
            <w:noProof/>
            <w:lang w:val="en-GB"/>
          </w:rPr>
          <w:t>DataFrame.</w:t>
        </w:r>
        <w:r w:rsidR="009A3197" w:rsidRPr="00FC5615">
          <w:rPr>
            <w:rStyle w:val="Hyperlink"/>
            <w:noProof/>
            <w:lang w:val="en-GB"/>
          </w:rPr>
          <w:t>groupby.html</w:t>
        </w:r>
      </w:hyperlink>
    </w:p>
    <w:p w14:paraId="42298C2A" w14:textId="4073FCFB"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pandas.DataFrame.iloc</w:t>
      </w:r>
      <w:r w:rsidRPr="00405F3A">
        <w:rPr>
          <w:noProof/>
          <w:lang w:val="en-GB"/>
        </w:rPr>
        <w:t xml:space="preserve">. The pandas development team. </w:t>
      </w:r>
      <w:hyperlink r:id="rId99" w:history="1">
        <w:r w:rsidR="009A3197" w:rsidRPr="009A3197">
          <w:rPr>
            <w:rStyle w:val="Hyperlink"/>
            <w:noProof/>
            <w:lang w:val="en-GB"/>
          </w:rPr>
          <w:t>https://pandas.pydata.org/pandas-docs/stable/reference/api/pandas.‌DataFrame.</w:t>
        </w:r>
        <w:r w:rsidR="009A3197" w:rsidRPr="00FC5615">
          <w:rPr>
            <w:rStyle w:val="Hyperlink"/>
            <w:noProof/>
            <w:lang w:val="en-GB"/>
          </w:rPr>
          <w:t>iloc.html</w:t>
        </w:r>
      </w:hyperlink>
    </w:p>
    <w:p w14:paraId="02C199C4" w14:textId="7380E26B"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pandas.DataFrame.index</w:t>
      </w:r>
      <w:r w:rsidRPr="00405F3A">
        <w:rPr>
          <w:noProof/>
          <w:lang w:val="en-GB"/>
        </w:rPr>
        <w:t xml:space="preserve">. The pandas development team. </w:t>
      </w:r>
      <w:hyperlink r:id="rId100" w:history="1">
        <w:r w:rsidR="00621D8C" w:rsidRPr="00621D8C">
          <w:rPr>
            <w:rStyle w:val="Hyperlink"/>
            <w:noProof/>
            <w:lang w:val="en-GB"/>
          </w:rPr>
          <w:t>https://pandas.pydata.org/pandas-docs/stable/reference/api/pandas.‌DataFrame.</w:t>
        </w:r>
        <w:r w:rsidR="00621D8C" w:rsidRPr="00FC5615">
          <w:rPr>
            <w:rStyle w:val="Hyperlink"/>
            <w:noProof/>
            <w:lang w:val="en-GB"/>
          </w:rPr>
          <w:t>index.html</w:t>
        </w:r>
      </w:hyperlink>
    </w:p>
    <w:p w14:paraId="4D86D914" w14:textId="34FA5BDE"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pandas.DataFrame.isnull</w:t>
      </w:r>
      <w:r w:rsidRPr="00405F3A">
        <w:rPr>
          <w:noProof/>
          <w:lang w:val="en-GB"/>
        </w:rPr>
        <w:t xml:space="preserve">. The pandas development team. </w:t>
      </w:r>
      <w:hyperlink r:id="rId101" w:history="1">
        <w:r w:rsidR="00621D8C" w:rsidRPr="00621D8C">
          <w:rPr>
            <w:rStyle w:val="Hyperlink"/>
            <w:noProof/>
            <w:lang w:val="en-GB"/>
          </w:rPr>
          <w:t>https://pandas.pydata.org/pandas-docs/stable/reference/api/pandas.‌DataFrame.</w:t>
        </w:r>
        <w:r w:rsidR="00621D8C" w:rsidRPr="00FC5615">
          <w:rPr>
            <w:rStyle w:val="Hyperlink"/>
            <w:noProof/>
            <w:lang w:val="en-GB"/>
          </w:rPr>
          <w:t>isnull.html</w:t>
        </w:r>
      </w:hyperlink>
    </w:p>
    <w:p w14:paraId="31781140" w14:textId="3FF9A76E" w:rsidR="00AE689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pandas.DataFrame.loc</w:t>
      </w:r>
      <w:r w:rsidRPr="00405F3A">
        <w:rPr>
          <w:noProof/>
          <w:lang w:val="en-GB"/>
        </w:rPr>
        <w:t xml:space="preserve">. The pandas development team. </w:t>
      </w:r>
      <w:hyperlink r:id="rId102" w:history="1">
        <w:r w:rsidR="00621D8C" w:rsidRPr="00621D8C">
          <w:rPr>
            <w:rStyle w:val="Hyperlink"/>
            <w:noProof/>
            <w:lang w:val="en-GB"/>
          </w:rPr>
          <w:t>https://pandas.pydata.org/pandas-docs/stable/reference/api/pandas.‌DataFrame.</w:t>
        </w:r>
        <w:r w:rsidR="00621D8C" w:rsidRPr="00FC5615">
          <w:rPr>
            <w:rStyle w:val="Hyperlink"/>
            <w:noProof/>
            <w:lang w:val="en-GB"/>
          </w:rPr>
          <w:t>loc.html</w:t>
        </w:r>
      </w:hyperlink>
    </w:p>
    <w:p w14:paraId="35384D6E" w14:textId="31257895" w:rsidR="003A337E" w:rsidRPr="00405F3A" w:rsidRDefault="003A337E"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pandas.DataFrame.quantile</w:t>
      </w:r>
      <w:r w:rsidRPr="00405F3A">
        <w:rPr>
          <w:noProof/>
          <w:lang w:val="en-GB"/>
        </w:rPr>
        <w:t xml:space="preserve">. The pandas development team. </w:t>
      </w:r>
      <w:hyperlink r:id="rId103" w:history="1">
        <w:r w:rsidR="00621D8C" w:rsidRPr="00621D8C">
          <w:rPr>
            <w:rStyle w:val="Hyperlink"/>
            <w:noProof/>
            <w:lang w:val="en-GB"/>
          </w:rPr>
          <w:t>https://pandas.pydata.org/pandas-docs/stable/reference/api/pandas.‌DataFrame.</w:t>
        </w:r>
        <w:r w:rsidR="00621D8C" w:rsidRPr="00FC5615">
          <w:rPr>
            <w:rStyle w:val="Hyperlink"/>
            <w:noProof/>
            <w:lang w:val="en-GB"/>
          </w:rPr>
          <w:t>quantile.html</w:t>
        </w:r>
      </w:hyperlink>
    </w:p>
    <w:p w14:paraId="666B19E3" w14:textId="6FDE27FC" w:rsidR="00F6402D" w:rsidRPr="00405F3A" w:rsidRDefault="00F6402D"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pandas.DataFrame.reset_index</w:t>
      </w:r>
      <w:r w:rsidRPr="00405F3A">
        <w:rPr>
          <w:noProof/>
          <w:lang w:val="en-GB"/>
        </w:rPr>
        <w:t xml:space="preserve">. The pandas development team. </w:t>
      </w:r>
      <w:hyperlink r:id="rId104" w:history="1">
        <w:r w:rsidR="00621D8C" w:rsidRPr="00621D8C">
          <w:rPr>
            <w:rStyle w:val="Hyperlink"/>
            <w:noProof/>
            <w:lang w:val="en-GB"/>
          </w:rPr>
          <w:t>https://pandas.pydata.org/pandas-docs/stable/reference/api/pandas.‌</w:t>
        </w:r>
        <w:r w:rsidR="00621D8C" w:rsidRPr="009A4D9D">
          <w:rPr>
            <w:rStyle w:val="Hyperlink"/>
            <w:noProof/>
            <w:lang w:val="en-GB"/>
          </w:rPr>
          <w:t>DataFrame.</w:t>
        </w:r>
        <w:r w:rsidR="00621D8C" w:rsidRPr="00FC5615">
          <w:rPr>
            <w:rStyle w:val="Hyperlink"/>
            <w:noProof/>
            <w:lang w:val="en-GB"/>
          </w:rPr>
          <w:t>reset_index.html</w:t>
        </w:r>
      </w:hyperlink>
    </w:p>
    <w:p w14:paraId="7C21A897" w14:textId="4412ADC3" w:rsidR="00DE011A" w:rsidRPr="00405F3A" w:rsidRDefault="00AE689A"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pandas.DataFrame.set_index</w:t>
      </w:r>
      <w:r w:rsidRPr="00405F3A">
        <w:rPr>
          <w:noProof/>
          <w:lang w:val="en-GB"/>
        </w:rPr>
        <w:t xml:space="preserve">. The pandas development team. </w:t>
      </w:r>
      <w:hyperlink r:id="rId105" w:history="1">
        <w:r w:rsidR="009A4D9D" w:rsidRPr="009A4D9D">
          <w:rPr>
            <w:rStyle w:val="Hyperlink"/>
            <w:noProof/>
            <w:lang w:val="en-GB"/>
          </w:rPr>
          <w:t>https://pandas.pydata.org/pandas-docs/stable/reference/api/pandas.‌DataFrame.</w:t>
        </w:r>
        <w:r w:rsidR="009A4D9D" w:rsidRPr="00FC5615">
          <w:rPr>
            <w:rStyle w:val="Hyperlink"/>
            <w:noProof/>
            <w:lang w:val="en-GB"/>
          </w:rPr>
          <w:t>set_index.html</w:t>
        </w:r>
      </w:hyperlink>
    </w:p>
    <w:p w14:paraId="7BBDEAF4" w14:textId="220220B1" w:rsidR="003A337E" w:rsidRPr="00405F3A" w:rsidRDefault="003A337E" w:rsidP="00823CC8">
      <w:pPr>
        <w:pStyle w:val="BodyText"/>
        <w:ind w:left="567" w:hanging="567"/>
        <w:jc w:val="left"/>
        <w:rPr>
          <w:noProof/>
          <w:lang w:val="en-GB"/>
        </w:rPr>
      </w:pPr>
      <w:r w:rsidRPr="00405F3A">
        <w:rPr>
          <w:noProof/>
          <w:lang w:val="en-GB"/>
        </w:rPr>
        <w:t xml:space="preserve">pandas (n.d.). </w:t>
      </w:r>
      <w:r w:rsidRPr="00405F3A">
        <w:rPr>
          <w:i/>
          <w:iCs/>
          <w:noProof/>
          <w:lang w:val="en-GB"/>
        </w:rPr>
        <w:t>pandas.DataFrame.sort_values</w:t>
      </w:r>
      <w:r w:rsidRPr="00405F3A">
        <w:rPr>
          <w:noProof/>
          <w:lang w:val="en-GB"/>
        </w:rPr>
        <w:t xml:space="preserve">. The pandas development team. </w:t>
      </w:r>
      <w:hyperlink r:id="rId106" w:history="1">
        <w:r w:rsidR="009A4D9D" w:rsidRPr="009A4D9D">
          <w:rPr>
            <w:rStyle w:val="Hyperlink"/>
            <w:noProof/>
            <w:lang w:val="en-GB"/>
          </w:rPr>
          <w:t>https://pandas.pydata.org/pandas-docs/stable/reference/api/pandas.‌</w:t>
        </w:r>
        <w:r w:rsidR="009A4D9D" w:rsidRPr="00823CC8">
          <w:rPr>
            <w:rStyle w:val="Hyperlink"/>
            <w:noProof/>
            <w:lang w:val="en-GB"/>
          </w:rPr>
          <w:t>DataFrame.</w:t>
        </w:r>
        <w:r w:rsidR="009A4D9D" w:rsidRPr="00FC5615">
          <w:rPr>
            <w:rStyle w:val="Hyperlink"/>
            <w:noProof/>
            <w:lang w:val="en-GB"/>
          </w:rPr>
          <w:t>sort_values.html</w:t>
        </w:r>
      </w:hyperlink>
    </w:p>
    <w:p w14:paraId="0841A5BA" w14:textId="3A39FEA2" w:rsidR="00A4555F" w:rsidRPr="00405F3A" w:rsidRDefault="007A6EBE" w:rsidP="00823CC8">
      <w:pPr>
        <w:pStyle w:val="BodyText"/>
        <w:ind w:left="567" w:hanging="567"/>
        <w:jc w:val="left"/>
        <w:rPr>
          <w:noProof/>
          <w:lang w:val="en-GB"/>
        </w:rPr>
      </w:pPr>
      <w:r w:rsidRPr="00405F3A">
        <w:rPr>
          <w:noProof/>
          <w:lang w:val="en-GB"/>
        </w:rPr>
        <w:t xml:space="preserve">pandas (n.d.). </w:t>
      </w:r>
      <w:r w:rsidR="000540CF" w:rsidRPr="00405F3A">
        <w:rPr>
          <w:i/>
          <w:iCs/>
          <w:noProof/>
          <w:lang w:val="en-GB"/>
        </w:rPr>
        <w:t>pandas.DataFrame.sum</w:t>
      </w:r>
      <w:r w:rsidRPr="00405F3A">
        <w:rPr>
          <w:noProof/>
          <w:lang w:val="en-GB"/>
        </w:rPr>
        <w:t xml:space="preserve">. The pandas development team. </w:t>
      </w:r>
      <w:hyperlink r:id="rId107" w:history="1">
        <w:r w:rsidR="004B7BBF" w:rsidRPr="004B7BBF">
          <w:rPr>
            <w:rStyle w:val="Hyperlink"/>
            <w:noProof/>
            <w:lang w:val="en-GB"/>
          </w:rPr>
          <w:t>https://pandas.pydata.org/pandas-docs/stable/reference/api/pandas.‌</w:t>
        </w:r>
        <w:r w:rsidR="004B7BBF" w:rsidRPr="00823CC8">
          <w:rPr>
            <w:rStyle w:val="Hyperlink"/>
            <w:noProof/>
            <w:lang w:val="en-GB"/>
          </w:rPr>
          <w:t>DataFrame.</w:t>
        </w:r>
        <w:r w:rsidR="004B7BBF" w:rsidRPr="00E902A3">
          <w:rPr>
            <w:rStyle w:val="Hyperlink"/>
            <w:noProof/>
            <w:lang w:val="en-GB"/>
          </w:rPr>
          <w:t>sum.html</w:t>
        </w:r>
      </w:hyperlink>
    </w:p>
    <w:p w14:paraId="1AD74E52" w14:textId="377C00CC" w:rsidR="00AE689A" w:rsidRPr="00405F3A" w:rsidRDefault="00AE689A" w:rsidP="00823CC8">
      <w:pPr>
        <w:pStyle w:val="BodyText"/>
        <w:ind w:left="567" w:hanging="567"/>
        <w:jc w:val="left"/>
        <w:rPr>
          <w:noProof/>
          <w:lang w:val="en-GB"/>
        </w:rPr>
      </w:pPr>
      <w:r w:rsidRPr="00405F3A">
        <w:rPr>
          <w:noProof/>
          <w:lang w:val="en-GB"/>
        </w:rPr>
        <w:lastRenderedPageBreak/>
        <w:t xml:space="preserve">pandas (n.d.). </w:t>
      </w:r>
      <w:r w:rsidRPr="00405F3A">
        <w:rPr>
          <w:i/>
          <w:iCs/>
          <w:noProof/>
          <w:lang w:val="en-GB"/>
        </w:rPr>
        <w:t>pandas.read_csv</w:t>
      </w:r>
      <w:r w:rsidRPr="00405F3A">
        <w:rPr>
          <w:noProof/>
          <w:lang w:val="en-GB"/>
        </w:rPr>
        <w:t xml:space="preserve">. The pandas development team. </w:t>
      </w:r>
      <w:hyperlink r:id="rId108" w:history="1">
        <w:r w:rsidR="00823CC8" w:rsidRPr="00823CC8">
          <w:rPr>
            <w:rStyle w:val="Hyperlink"/>
            <w:noProof/>
            <w:lang w:val="en-GB"/>
          </w:rPr>
          <w:t>https://pandas.pydata.org/pandas-docs/stable/reference/api/pandas.read_</w:t>
        </w:r>
        <w:r w:rsidR="00823CC8" w:rsidRPr="00823CC8">
          <w:rPr>
            <w:rStyle w:val="Hyperlink"/>
            <w:rFonts w:ascii="Times New Roman" w:hAnsi="Times New Roman"/>
            <w:noProof/>
            <w:lang w:val="en-GB"/>
          </w:rPr>
          <w:t>‌</w:t>
        </w:r>
        <w:r w:rsidR="00823CC8" w:rsidRPr="00823CC8">
          <w:rPr>
            <w:rStyle w:val="Hyperlink"/>
            <w:noProof/>
            <w:lang w:val="en-GB"/>
          </w:rPr>
          <w:t>csv.html</w:t>
        </w:r>
      </w:hyperlink>
    </w:p>
    <w:bookmarkEnd w:id="52"/>
    <w:bookmarkEnd w:id="53"/>
    <w:bookmarkEnd w:id="54"/>
    <w:bookmarkEnd w:id="55"/>
    <w:bookmarkEnd w:id="56"/>
    <w:p w14:paraId="179F5B49" w14:textId="77777777" w:rsidR="00781DBC" w:rsidRPr="00405F3A" w:rsidRDefault="00781DBC">
      <w:pPr>
        <w:rPr>
          <w:b/>
          <w:bCs/>
          <w:noProof/>
          <w:sz w:val="36"/>
          <w:szCs w:val="28"/>
        </w:rPr>
      </w:pPr>
      <w:r w:rsidRPr="00405F3A">
        <w:rPr>
          <w:noProof/>
        </w:rPr>
        <w:br w:type="page"/>
      </w:r>
    </w:p>
    <w:p w14:paraId="7C1E97D2" w14:textId="46B336F7" w:rsidR="00AF290A" w:rsidRPr="00405F3A" w:rsidRDefault="00997428" w:rsidP="00FE0B05">
      <w:pPr>
        <w:pStyle w:val="Heading2"/>
      </w:pPr>
      <w:r w:rsidRPr="00405F3A">
        <w:lastRenderedPageBreak/>
        <w:t>Formative Assessm</w:t>
      </w:r>
      <w:bookmarkStart w:id="58" w:name="_Appendix"/>
      <w:bookmarkEnd w:id="58"/>
      <w:r w:rsidR="003E6729" w:rsidRPr="00405F3A">
        <w:t>ent</w:t>
      </w:r>
    </w:p>
    <w:p w14:paraId="6543CA57" w14:textId="77777777" w:rsidR="004F4940" w:rsidRPr="00405F3A" w:rsidRDefault="004F4940" w:rsidP="004F4940">
      <w:pPr>
        <w:pStyle w:val="ListParagraph"/>
        <w:widowControl w:val="0"/>
        <w:numPr>
          <w:ilvl w:val="0"/>
          <w:numId w:val="36"/>
        </w:numPr>
        <w:autoSpaceDE w:val="0"/>
        <w:autoSpaceDN w:val="0"/>
        <w:spacing w:before="240" w:after="0"/>
        <w:contextualSpacing w:val="0"/>
        <w:jc w:val="both"/>
        <w:rPr>
          <w:noProof/>
          <w:lang w:val="en-GB"/>
        </w:rPr>
      </w:pPr>
      <w:r w:rsidRPr="00405F3A">
        <w:rPr>
          <w:noProof/>
          <w:lang w:val="en-GB"/>
        </w:rPr>
        <w:t>What is not a function/method to display a DataFrame?</w:t>
      </w:r>
    </w:p>
    <w:p w14:paraId="74B652C7" w14:textId="77777777" w:rsidR="004F4940" w:rsidRPr="00405F3A" w:rsidRDefault="004F4940" w:rsidP="004F4940">
      <w:pPr>
        <w:pStyle w:val="ListParagraph"/>
        <w:widowControl w:val="0"/>
        <w:numPr>
          <w:ilvl w:val="0"/>
          <w:numId w:val="37"/>
        </w:numPr>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print()</w:t>
      </w:r>
    </w:p>
    <w:p w14:paraId="4139DDEC" w14:textId="77777777" w:rsidR="004F4940" w:rsidRPr="00405F3A" w:rsidRDefault="004F4940" w:rsidP="004F4940">
      <w:pPr>
        <w:pStyle w:val="ListParagraph"/>
        <w:widowControl w:val="0"/>
        <w:numPr>
          <w:ilvl w:val="0"/>
          <w:numId w:val="37"/>
        </w:numPr>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.head()</w:t>
      </w:r>
    </w:p>
    <w:p w14:paraId="72299E72" w14:textId="77777777" w:rsidR="004F4940" w:rsidRPr="00405F3A" w:rsidRDefault="004F4940" w:rsidP="004F4940">
      <w:pPr>
        <w:pStyle w:val="ListParagraph"/>
        <w:widowControl w:val="0"/>
        <w:numPr>
          <w:ilvl w:val="0"/>
          <w:numId w:val="37"/>
        </w:numPr>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show()</w:t>
      </w:r>
    </w:p>
    <w:p w14:paraId="2AB40BE0" w14:textId="77777777" w:rsidR="004F4940" w:rsidRPr="00405F3A" w:rsidRDefault="004F4940" w:rsidP="004F4940">
      <w:pPr>
        <w:pStyle w:val="ListParagraph"/>
        <w:widowControl w:val="0"/>
        <w:numPr>
          <w:ilvl w:val="0"/>
          <w:numId w:val="37"/>
        </w:numPr>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display()</w:t>
      </w:r>
    </w:p>
    <w:p w14:paraId="027E6923" w14:textId="77777777" w:rsidR="004F4940" w:rsidRPr="00405F3A" w:rsidRDefault="004F4940" w:rsidP="004F4940">
      <w:pPr>
        <w:pStyle w:val="ListParagraph"/>
        <w:widowControl w:val="0"/>
        <w:numPr>
          <w:ilvl w:val="0"/>
          <w:numId w:val="36"/>
        </w:numPr>
        <w:autoSpaceDE w:val="0"/>
        <w:autoSpaceDN w:val="0"/>
        <w:spacing w:before="240" w:after="0"/>
        <w:ind w:left="544" w:hanging="425"/>
        <w:contextualSpacing w:val="0"/>
        <w:jc w:val="both"/>
        <w:rPr>
          <w:noProof/>
          <w:lang w:val="en-GB"/>
        </w:rPr>
      </w:pPr>
      <w:r w:rsidRPr="00405F3A">
        <w:rPr>
          <w:noProof/>
          <w:lang w:val="en-GB"/>
        </w:rPr>
        <w:t xml:space="preserve">Which of the following values can be used with </w:t>
      </w:r>
      <w:r w:rsidRPr="00405F3A">
        <w:rPr>
          <w:rFonts w:ascii="Consolas" w:hAnsi="Consolas"/>
          <w:noProof/>
          <w:lang w:val="en-GB"/>
        </w:rPr>
        <w:t>.iloc</w:t>
      </w:r>
      <w:r w:rsidRPr="00405F3A">
        <w:rPr>
          <w:noProof/>
          <w:lang w:val="en-GB"/>
        </w:rPr>
        <w:t xml:space="preserve"> to select rows from a DataFrame?</w:t>
      </w:r>
    </w:p>
    <w:p w14:paraId="469419F6" w14:textId="77777777" w:rsidR="004F4940" w:rsidRPr="00405F3A" w:rsidRDefault="004F4940" w:rsidP="004F4940">
      <w:pPr>
        <w:pStyle w:val="ListParagraph"/>
        <w:widowControl w:val="0"/>
        <w:numPr>
          <w:ilvl w:val="1"/>
          <w:numId w:val="36"/>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["var_label1", "var_label2"]</w:t>
      </w:r>
    </w:p>
    <w:p w14:paraId="47F6544E" w14:textId="77777777" w:rsidR="004F4940" w:rsidRPr="00405F3A" w:rsidRDefault="004F4940" w:rsidP="004F4940">
      <w:pPr>
        <w:pStyle w:val="ListParagraph"/>
        <w:widowControl w:val="0"/>
        <w:numPr>
          <w:ilvl w:val="1"/>
          <w:numId w:val="36"/>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[-4:-1]</w:t>
      </w:r>
    </w:p>
    <w:p w14:paraId="1EE011CA" w14:textId="77777777" w:rsidR="004F4940" w:rsidRPr="00405F3A" w:rsidRDefault="004F4940" w:rsidP="004F4940">
      <w:pPr>
        <w:pStyle w:val="ListParagraph"/>
        <w:widowControl w:val="0"/>
        <w:numPr>
          <w:ilvl w:val="1"/>
          <w:numId w:val="36"/>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["0", "1", "2"]</w:t>
      </w:r>
    </w:p>
    <w:p w14:paraId="38782807" w14:textId="77777777" w:rsidR="004F4940" w:rsidRPr="00405F3A" w:rsidRDefault="004F4940" w:rsidP="004F4940">
      <w:pPr>
        <w:pStyle w:val="ListParagraph"/>
        <w:widowControl w:val="0"/>
        <w:numPr>
          <w:ilvl w:val="1"/>
          <w:numId w:val="36"/>
        </w:numPr>
        <w:tabs>
          <w:tab w:val="left" w:pos="1276"/>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DataFrame_name["var_label1" == "good"]</w:t>
      </w:r>
    </w:p>
    <w:p w14:paraId="3155C75A" w14:textId="77777777" w:rsidR="004F4940" w:rsidRPr="00405F3A" w:rsidRDefault="004F4940" w:rsidP="004F4940">
      <w:pPr>
        <w:pStyle w:val="ListParagraph"/>
        <w:widowControl w:val="0"/>
        <w:numPr>
          <w:ilvl w:val="0"/>
          <w:numId w:val="36"/>
        </w:numPr>
        <w:autoSpaceDE w:val="0"/>
        <w:autoSpaceDN w:val="0"/>
        <w:spacing w:before="240" w:after="0"/>
        <w:ind w:left="544" w:hanging="425"/>
        <w:contextualSpacing w:val="0"/>
        <w:jc w:val="both"/>
        <w:rPr>
          <w:noProof/>
          <w:lang w:val="en-GB"/>
        </w:rPr>
      </w:pPr>
      <w:r w:rsidRPr="00405F3A">
        <w:rPr>
          <w:noProof/>
          <w:lang w:val="en-GB"/>
        </w:rPr>
        <w:t>What is the resulting DataFrame according to the following program?</w:t>
      </w:r>
    </w:p>
    <w:p w14:paraId="42CD8C2E" w14:textId="77777777" w:rsidR="004F4940" w:rsidRPr="00405F3A" w:rsidRDefault="004F4940" w:rsidP="004F4940">
      <w:pPr>
        <w:pStyle w:val="NoSpacing"/>
        <w:spacing w:before="120" w:line="312" w:lineRule="auto"/>
        <w:ind w:left="1701" w:right="110"/>
        <w:jc w:val="left"/>
        <w:rPr>
          <w:rFonts w:ascii="Consolas" w:hAnsi="Consolas"/>
          <w:noProof/>
          <w:lang w:val="en-GB"/>
        </w:rPr>
      </w:pPr>
      <w:r w:rsidRPr="00405F3A">
        <w:rPr>
          <w:rFonts w:ascii="Consolas" w:hAnsi="Consolas"/>
          <w:noProof/>
          <w:lang w:val="en-GB"/>
        </w:rPr>
        <w:t>df = pd.DataFrame([[1, 2]], columns = list('AB'))</w:t>
      </w:r>
    </w:p>
    <w:p w14:paraId="62879B4C" w14:textId="77777777" w:rsidR="004F4940" w:rsidRPr="00405F3A" w:rsidRDefault="004F4940" w:rsidP="004F4940">
      <w:pPr>
        <w:pStyle w:val="NoSpacing"/>
        <w:spacing w:line="312" w:lineRule="auto"/>
        <w:ind w:left="1701" w:right="108"/>
        <w:jc w:val="left"/>
        <w:rPr>
          <w:rFonts w:ascii="Consolas" w:hAnsi="Consolas"/>
          <w:noProof/>
          <w:lang w:val="en-GB"/>
        </w:rPr>
      </w:pPr>
      <w:r w:rsidRPr="00405F3A">
        <w:rPr>
          <w:rFonts w:ascii="Consolas" w:hAnsi="Consolas"/>
          <w:noProof/>
          <w:lang w:val="en-GB"/>
        </w:rPr>
        <w:t>df2 = pd.DataFrame([[3, 4]], columns = list('AB'))</w:t>
      </w:r>
    </w:p>
    <w:p w14:paraId="075DA39B" w14:textId="77777777" w:rsidR="004F4940" w:rsidRPr="00405F3A" w:rsidRDefault="004F4940" w:rsidP="004F4940">
      <w:pPr>
        <w:pStyle w:val="NoSpacing"/>
        <w:spacing w:line="312" w:lineRule="auto"/>
        <w:ind w:left="1701" w:right="108"/>
        <w:jc w:val="left"/>
        <w:rPr>
          <w:rFonts w:ascii="Consolas" w:hAnsi="Consolas"/>
          <w:noProof/>
          <w:lang w:val="en-GB"/>
        </w:rPr>
      </w:pPr>
      <w:r w:rsidRPr="00405F3A">
        <w:rPr>
          <w:rFonts w:ascii="Consolas" w:hAnsi="Consolas"/>
          <w:noProof/>
          <w:lang w:val="en-GB"/>
        </w:rPr>
        <w:t>df.append(df2)</w:t>
      </w:r>
    </w:p>
    <w:p w14:paraId="2E5A217D"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A B</w:t>
      </w:r>
    </w:p>
    <w:p w14:paraId="52C38A62" w14:textId="77777777" w:rsidR="004F4940" w:rsidRPr="00405F3A" w:rsidRDefault="004F4940" w:rsidP="004F4940">
      <w:pPr>
        <w:pStyle w:val="NoSpacing"/>
        <w:ind w:left="1276"/>
        <w:jc w:val="both"/>
        <w:rPr>
          <w:noProof/>
          <w:lang w:val="en-GB"/>
        </w:rPr>
      </w:pPr>
      <w:r w:rsidRPr="00405F3A">
        <w:rPr>
          <w:noProof/>
          <w:lang w:val="en-GB"/>
        </w:rPr>
        <w:t>1   2</w:t>
      </w:r>
    </w:p>
    <w:p w14:paraId="32A0A081" w14:textId="77777777" w:rsidR="004F4940" w:rsidRPr="00405F3A" w:rsidRDefault="004F4940" w:rsidP="004F4940">
      <w:pPr>
        <w:pStyle w:val="NoSpacing"/>
        <w:ind w:left="1276"/>
        <w:jc w:val="both"/>
        <w:rPr>
          <w:noProof/>
          <w:lang w:val="en-GB"/>
        </w:rPr>
      </w:pPr>
      <w:r w:rsidRPr="00405F3A">
        <w:rPr>
          <w:noProof/>
          <w:lang w:val="en-GB"/>
        </w:rPr>
        <w:t>3   4</w:t>
      </w:r>
    </w:p>
    <w:p w14:paraId="6EB4318F"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A B</w:t>
      </w:r>
    </w:p>
    <w:p w14:paraId="11DE1F35" w14:textId="77777777" w:rsidR="004F4940" w:rsidRPr="00405F3A" w:rsidRDefault="004F4940" w:rsidP="004F4940">
      <w:pPr>
        <w:pStyle w:val="NoSpacing"/>
        <w:ind w:left="1276"/>
        <w:jc w:val="both"/>
        <w:rPr>
          <w:noProof/>
          <w:lang w:val="en-GB"/>
        </w:rPr>
      </w:pPr>
      <w:r w:rsidRPr="00405F3A">
        <w:rPr>
          <w:noProof/>
          <w:lang w:val="en-GB"/>
        </w:rPr>
        <w:t>3   4</w:t>
      </w:r>
    </w:p>
    <w:p w14:paraId="115FE93B" w14:textId="77777777" w:rsidR="004F4940" w:rsidRPr="00405F3A" w:rsidRDefault="004F4940" w:rsidP="004F4940">
      <w:pPr>
        <w:pStyle w:val="NoSpacing"/>
        <w:ind w:left="1276"/>
        <w:jc w:val="both"/>
        <w:rPr>
          <w:noProof/>
          <w:lang w:val="en-GB"/>
        </w:rPr>
      </w:pPr>
      <w:r w:rsidRPr="00405F3A">
        <w:rPr>
          <w:noProof/>
          <w:lang w:val="en-GB"/>
        </w:rPr>
        <w:t>1   2</w:t>
      </w:r>
    </w:p>
    <w:p w14:paraId="713BD382"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A B</w:t>
      </w:r>
    </w:p>
    <w:p w14:paraId="1F2E1E4F" w14:textId="77777777" w:rsidR="004F4940" w:rsidRPr="00405F3A" w:rsidRDefault="004F4940" w:rsidP="004F4940">
      <w:pPr>
        <w:pStyle w:val="NoSpacing"/>
        <w:ind w:left="1276"/>
        <w:jc w:val="both"/>
        <w:rPr>
          <w:noProof/>
          <w:lang w:val="en-GB"/>
        </w:rPr>
      </w:pPr>
      <w:r w:rsidRPr="00405F3A">
        <w:rPr>
          <w:noProof/>
          <w:lang w:val="en-GB"/>
        </w:rPr>
        <w:t>1   3</w:t>
      </w:r>
    </w:p>
    <w:p w14:paraId="474D8EBF" w14:textId="77777777" w:rsidR="004F4940" w:rsidRPr="00405F3A" w:rsidRDefault="004F4940" w:rsidP="004F4940">
      <w:pPr>
        <w:pStyle w:val="NoSpacing"/>
        <w:ind w:left="1276"/>
        <w:jc w:val="both"/>
        <w:rPr>
          <w:noProof/>
          <w:lang w:val="en-GB"/>
        </w:rPr>
      </w:pPr>
      <w:r w:rsidRPr="00405F3A">
        <w:rPr>
          <w:noProof/>
          <w:lang w:val="en-GB"/>
        </w:rPr>
        <w:t>2   4</w:t>
      </w:r>
    </w:p>
    <w:p w14:paraId="503E9C99"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A B</w:t>
      </w:r>
    </w:p>
    <w:p w14:paraId="0D0A6736" w14:textId="77777777" w:rsidR="004F4940" w:rsidRPr="00405F3A" w:rsidRDefault="004F4940" w:rsidP="004F4940">
      <w:pPr>
        <w:pStyle w:val="NoSpacing"/>
        <w:ind w:left="1276"/>
        <w:jc w:val="both"/>
        <w:rPr>
          <w:noProof/>
          <w:lang w:val="en-GB"/>
        </w:rPr>
      </w:pPr>
      <w:r w:rsidRPr="00405F3A">
        <w:rPr>
          <w:noProof/>
          <w:lang w:val="en-GB"/>
        </w:rPr>
        <w:t>3   1</w:t>
      </w:r>
    </w:p>
    <w:p w14:paraId="63263CFC" w14:textId="77777777" w:rsidR="004F4940" w:rsidRPr="00405F3A" w:rsidRDefault="004F4940" w:rsidP="004F4940">
      <w:pPr>
        <w:pStyle w:val="NoSpacing"/>
        <w:ind w:left="1276"/>
        <w:jc w:val="both"/>
        <w:rPr>
          <w:noProof/>
          <w:lang w:val="en-GB"/>
        </w:rPr>
      </w:pPr>
      <w:r w:rsidRPr="00405F3A">
        <w:rPr>
          <w:noProof/>
          <w:lang w:val="en-GB"/>
        </w:rPr>
        <w:t>4   2</w:t>
      </w:r>
    </w:p>
    <w:p w14:paraId="59FACBA8" w14:textId="77777777" w:rsidR="004F4940" w:rsidRPr="00405F3A" w:rsidRDefault="004F4940" w:rsidP="004F4940">
      <w:pPr>
        <w:pStyle w:val="ListParagraph"/>
        <w:widowControl w:val="0"/>
        <w:numPr>
          <w:ilvl w:val="0"/>
          <w:numId w:val="36"/>
        </w:numPr>
        <w:autoSpaceDE w:val="0"/>
        <w:autoSpaceDN w:val="0"/>
        <w:spacing w:before="240" w:after="0"/>
        <w:ind w:left="544" w:hanging="425"/>
        <w:contextualSpacing w:val="0"/>
        <w:jc w:val="both"/>
        <w:rPr>
          <w:noProof/>
          <w:lang w:val="en-GB"/>
        </w:rPr>
      </w:pPr>
      <w:r w:rsidRPr="00405F3A">
        <w:rPr>
          <w:noProof/>
          <w:lang w:val="en-GB"/>
        </w:rPr>
        <w:t xml:space="preserve">Which columns does </w:t>
      </w:r>
      <w:r w:rsidRPr="00405F3A">
        <w:rPr>
          <w:rFonts w:ascii="Consolas" w:hAnsi="Consolas"/>
          <w:noProof/>
          <w:lang w:val="en-GB"/>
        </w:rPr>
        <w:t>dfnew</w:t>
      </w:r>
      <w:r w:rsidRPr="00405F3A">
        <w:rPr>
          <w:noProof/>
          <w:lang w:val="en-GB"/>
        </w:rPr>
        <w:t xml:space="preserve"> contain according to the following program?</w:t>
      </w:r>
    </w:p>
    <w:p w14:paraId="0563DCBA" w14:textId="77777777" w:rsidR="004F4940" w:rsidRPr="00405F3A" w:rsidRDefault="004F4940" w:rsidP="004F4940">
      <w:pPr>
        <w:pStyle w:val="NoSpacing"/>
        <w:spacing w:before="120" w:line="312" w:lineRule="auto"/>
        <w:ind w:left="1701" w:right="110"/>
        <w:jc w:val="left"/>
        <w:rPr>
          <w:rFonts w:ascii="Consolas" w:hAnsi="Consolas"/>
          <w:noProof/>
          <w:lang w:val="en-GB"/>
        </w:rPr>
      </w:pPr>
      <w:r w:rsidRPr="00405F3A">
        <w:rPr>
          <w:rFonts w:ascii="Consolas" w:hAnsi="Consolas"/>
          <w:noProof/>
          <w:lang w:val="en-GB"/>
        </w:rPr>
        <w:t>df = pd.DataFrame([[1, 2]], columns = list('AB'))</w:t>
      </w:r>
    </w:p>
    <w:p w14:paraId="6317863D" w14:textId="77777777" w:rsidR="004F4940" w:rsidRPr="00405F3A" w:rsidRDefault="004F4940" w:rsidP="004F4940">
      <w:pPr>
        <w:pStyle w:val="NoSpacing"/>
        <w:spacing w:line="312" w:lineRule="auto"/>
        <w:ind w:left="1701" w:right="108"/>
        <w:jc w:val="left"/>
        <w:rPr>
          <w:rFonts w:ascii="Consolas" w:hAnsi="Consolas"/>
          <w:noProof/>
          <w:lang w:val="en-GB"/>
        </w:rPr>
      </w:pPr>
      <w:r w:rsidRPr="00405F3A">
        <w:rPr>
          <w:rFonts w:ascii="Consolas" w:hAnsi="Consolas"/>
          <w:noProof/>
          <w:lang w:val="en-GB"/>
        </w:rPr>
        <w:t>df2 = pd.DataFrame([[3, 4]], columns = list('BC'))</w:t>
      </w:r>
    </w:p>
    <w:p w14:paraId="1885B49E" w14:textId="77777777" w:rsidR="004F4940" w:rsidRPr="00405F3A" w:rsidRDefault="004F4940" w:rsidP="004F4940">
      <w:pPr>
        <w:pStyle w:val="NoSpacing"/>
        <w:spacing w:line="312" w:lineRule="auto"/>
        <w:ind w:left="1701" w:right="108"/>
        <w:jc w:val="left"/>
        <w:rPr>
          <w:rFonts w:ascii="Consolas" w:hAnsi="Consolas"/>
          <w:noProof/>
          <w:lang w:val="en-GB"/>
        </w:rPr>
      </w:pPr>
      <w:r w:rsidRPr="00405F3A">
        <w:rPr>
          <w:rFonts w:ascii="Consolas" w:hAnsi="Consolas"/>
          <w:noProof/>
          <w:lang w:val="en-GB"/>
        </w:rPr>
        <w:t>dfnew = pd.concat([df, df2], join = 'outer')</w:t>
      </w:r>
    </w:p>
    <w:p w14:paraId="5C6EDECC"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A</w:t>
      </w:r>
      <w:r w:rsidRPr="00405F3A">
        <w:rPr>
          <w:noProof/>
          <w:lang w:val="en-GB"/>
        </w:rPr>
        <w:t xml:space="preserve"> and </w:t>
      </w:r>
      <w:r w:rsidRPr="00405F3A">
        <w:rPr>
          <w:rFonts w:ascii="Consolas" w:hAnsi="Consolas"/>
          <w:noProof/>
          <w:lang w:val="en-GB"/>
        </w:rPr>
        <w:t>B</w:t>
      </w:r>
    </w:p>
    <w:p w14:paraId="7E719EEA"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B</w:t>
      </w:r>
      <w:r w:rsidRPr="00405F3A">
        <w:rPr>
          <w:noProof/>
          <w:lang w:val="en-GB"/>
        </w:rPr>
        <w:t xml:space="preserve"> and </w:t>
      </w:r>
      <w:r w:rsidRPr="00405F3A">
        <w:rPr>
          <w:rFonts w:ascii="Consolas" w:hAnsi="Consolas"/>
          <w:noProof/>
          <w:lang w:val="en-GB"/>
        </w:rPr>
        <w:t>C</w:t>
      </w:r>
    </w:p>
    <w:p w14:paraId="295C3F66"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noProof/>
          <w:lang w:val="en-GB"/>
        </w:rPr>
        <w:t xml:space="preserve">Only </w:t>
      </w:r>
      <w:r w:rsidRPr="00405F3A">
        <w:rPr>
          <w:rFonts w:ascii="Consolas" w:hAnsi="Consolas"/>
          <w:noProof/>
          <w:lang w:val="en-GB"/>
        </w:rPr>
        <w:t>B</w:t>
      </w:r>
    </w:p>
    <w:p w14:paraId="3192CB58"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A</w:t>
      </w:r>
      <w:r w:rsidRPr="00405F3A">
        <w:rPr>
          <w:noProof/>
          <w:lang w:val="en-GB"/>
        </w:rPr>
        <w:t xml:space="preserve">, </w:t>
      </w:r>
      <w:r w:rsidRPr="00405F3A">
        <w:rPr>
          <w:rFonts w:ascii="Consolas" w:hAnsi="Consolas"/>
          <w:noProof/>
          <w:lang w:val="en-GB"/>
        </w:rPr>
        <w:t>B</w:t>
      </w:r>
      <w:r w:rsidRPr="00405F3A">
        <w:rPr>
          <w:noProof/>
          <w:lang w:val="en-GB"/>
        </w:rPr>
        <w:t xml:space="preserve">, and </w:t>
      </w:r>
      <w:r w:rsidRPr="00405F3A">
        <w:rPr>
          <w:rFonts w:ascii="Consolas" w:hAnsi="Consolas"/>
          <w:noProof/>
          <w:lang w:val="en-GB"/>
        </w:rPr>
        <w:t>C</w:t>
      </w:r>
    </w:p>
    <w:p w14:paraId="047929E8" w14:textId="77777777" w:rsidR="00B21B09" w:rsidRPr="00405F3A" w:rsidRDefault="00B21B09" w:rsidP="00B21B09">
      <w:pPr>
        <w:pStyle w:val="ListParagraph"/>
        <w:widowControl w:val="0"/>
        <w:numPr>
          <w:ilvl w:val="0"/>
          <w:numId w:val="36"/>
        </w:numPr>
        <w:autoSpaceDE w:val="0"/>
        <w:autoSpaceDN w:val="0"/>
        <w:spacing w:before="240" w:after="0"/>
        <w:ind w:left="544" w:hanging="425"/>
        <w:contextualSpacing w:val="0"/>
        <w:jc w:val="both"/>
        <w:rPr>
          <w:noProof/>
          <w:lang w:val="en-GB"/>
        </w:rPr>
      </w:pPr>
      <w:r w:rsidRPr="00405F3A">
        <w:rPr>
          <w:noProof/>
          <w:lang w:val="en-GB"/>
        </w:rPr>
        <w:lastRenderedPageBreak/>
        <w:t xml:space="preserve">Which argument of the </w:t>
      </w:r>
      <w:r w:rsidRPr="00405F3A">
        <w:rPr>
          <w:rFonts w:ascii="Consolas" w:hAnsi="Consolas"/>
          <w:noProof/>
          <w:lang w:val="en-GB"/>
        </w:rPr>
        <w:t>pd.read_csv()</w:t>
      </w:r>
      <w:r w:rsidRPr="00405F3A">
        <w:rPr>
          <w:noProof/>
          <w:lang w:val="en-GB"/>
        </w:rPr>
        <w:t xml:space="preserve"> function is used to declare specific strings as missing values?</w:t>
      </w:r>
    </w:p>
    <w:p w14:paraId="374969CC" w14:textId="77777777" w:rsidR="00B21B09" w:rsidRPr="00405F3A" w:rsidRDefault="00B21B09" w:rsidP="00B21B09">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na_values</w:t>
      </w:r>
    </w:p>
    <w:p w14:paraId="166C79A6" w14:textId="77777777" w:rsidR="00B21B09" w:rsidRPr="00405F3A" w:rsidRDefault="00B21B09" w:rsidP="00B21B09">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na_filter</w:t>
      </w:r>
    </w:p>
    <w:p w14:paraId="5A83942B" w14:textId="77777777" w:rsidR="00B21B09" w:rsidRPr="00405F3A" w:rsidRDefault="00B21B09" w:rsidP="00B21B09">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na_drop</w:t>
      </w:r>
    </w:p>
    <w:p w14:paraId="04D81EAD" w14:textId="77777777" w:rsidR="00B21B09" w:rsidRPr="00405F3A" w:rsidRDefault="00B21B09" w:rsidP="00B21B09">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na_omit</w:t>
      </w:r>
    </w:p>
    <w:p w14:paraId="721D7948" w14:textId="77777777" w:rsidR="00B21B09" w:rsidRPr="00405F3A" w:rsidRDefault="00B21B09" w:rsidP="00B21B09">
      <w:pPr>
        <w:pStyle w:val="ListParagraph"/>
        <w:widowControl w:val="0"/>
        <w:numPr>
          <w:ilvl w:val="0"/>
          <w:numId w:val="36"/>
        </w:numPr>
        <w:autoSpaceDE w:val="0"/>
        <w:autoSpaceDN w:val="0"/>
        <w:spacing w:before="240" w:after="0"/>
        <w:ind w:left="544" w:hanging="425"/>
        <w:contextualSpacing w:val="0"/>
        <w:jc w:val="both"/>
        <w:rPr>
          <w:noProof/>
          <w:lang w:val="en-GB"/>
        </w:rPr>
      </w:pPr>
      <w:r w:rsidRPr="00405F3A">
        <w:rPr>
          <w:noProof/>
          <w:lang w:val="en-GB"/>
        </w:rPr>
        <w:t>Which method should be used to replace missing values by another value?</w:t>
      </w:r>
    </w:p>
    <w:p w14:paraId="6FC2C653" w14:textId="77777777" w:rsidR="00B21B09" w:rsidRPr="00405F3A" w:rsidRDefault="00B21B09" w:rsidP="00B21B09">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.drop()</w:t>
      </w:r>
    </w:p>
    <w:p w14:paraId="1E3F5212" w14:textId="77777777" w:rsidR="00B21B09" w:rsidRPr="00405F3A" w:rsidRDefault="00B21B09" w:rsidP="00B21B09">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.dropna()</w:t>
      </w:r>
    </w:p>
    <w:p w14:paraId="7E3C3003" w14:textId="77777777" w:rsidR="00B21B09" w:rsidRPr="00405F3A" w:rsidRDefault="00B21B09" w:rsidP="00B21B09">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.nareplace()</w:t>
      </w:r>
    </w:p>
    <w:p w14:paraId="660ADB1F" w14:textId="77777777" w:rsidR="00B21B09" w:rsidRPr="00405F3A" w:rsidRDefault="00B21B09" w:rsidP="00B21B09">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.fillna()</w:t>
      </w:r>
    </w:p>
    <w:p w14:paraId="1281DA17" w14:textId="77777777" w:rsidR="004F4940" w:rsidRPr="00405F3A" w:rsidRDefault="004F4940" w:rsidP="004F4940">
      <w:pPr>
        <w:pStyle w:val="ListParagraph"/>
        <w:widowControl w:val="0"/>
        <w:numPr>
          <w:ilvl w:val="0"/>
          <w:numId w:val="36"/>
        </w:numPr>
        <w:autoSpaceDE w:val="0"/>
        <w:autoSpaceDN w:val="0"/>
        <w:spacing w:before="240" w:after="0"/>
        <w:ind w:left="544" w:hanging="425"/>
        <w:contextualSpacing w:val="0"/>
        <w:jc w:val="both"/>
        <w:rPr>
          <w:noProof/>
          <w:lang w:val="en-GB"/>
        </w:rPr>
      </w:pPr>
      <w:r w:rsidRPr="00405F3A">
        <w:rPr>
          <w:noProof/>
          <w:lang w:val="en-GB"/>
        </w:rPr>
        <w:t>Which variable is the lowest in the sorting hierarchy?</w:t>
      </w:r>
    </w:p>
    <w:p w14:paraId="1A98585C" w14:textId="77777777" w:rsidR="004F4940" w:rsidRPr="00405F3A" w:rsidRDefault="004F4940" w:rsidP="004F4940">
      <w:pPr>
        <w:pStyle w:val="NoSpacing"/>
        <w:spacing w:before="120" w:line="312" w:lineRule="auto"/>
        <w:ind w:left="120" w:right="110"/>
        <w:rPr>
          <w:rFonts w:ascii="Consolas" w:hAnsi="Consolas"/>
          <w:noProof/>
          <w:lang w:val="en-GB"/>
        </w:rPr>
      </w:pPr>
      <w:r w:rsidRPr="00405F3A">
        <w:rPr>
          <w:rFonts w:ascii="Consolas" w:hAnsi="Consolas"/>
          <w:noProof/>
          <w:lang w:val="en-GB"/>
        </w:rPr>
        <w:t>df.sort_values(by = ['Z', 'Y', 'X', 'W'])</w:t>
      </w:r>
    </w:p>
    <w:p w14:paraId="61827725"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X</w:t>
      </w:r>
    </w:p>
    <w:p w14:paraId="576A8C2E"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W</w:t>
      </w:r>
    </w:p>
    <w:p w14:paraId="1F77858B"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Z</w:t>
      </w:r>
    </w:p>
    <w:p w14:paraId="2077D758"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Y</w:t>
      </w:r>
    </w:p>
    <w:p w14:paraId="2C914702" w14:textId="77777777" w:rsidR="004F4940" w:rsidRPr="00405F3A" w:rsidRDefault="004F4940" w:rsidP="004F4940">
      <w:pPr>
        <w:pStyle w:val="ListParagraph"/>
        <w:widowControl w:val="0"/>
        <w:numPr>
          <w:ilvl w:val="0"/>
          <w:numId w:val="36"/>
        </w:numPr>
        <w:autoSpaceDE w:val="0"/>
        <w:autoSpaceDN w:val="0"/>
        <w:spacing w:before="240" w:after="0"/>
        <w:ind w:left="544" w:hanging="425"/>
        <w:contextualSpacing w:val="0"/>
        <w:jc w:val="both"/>
        <w:rPr>
          <w:noProof/>
          <w:lang w:val="en-GB"/>
        </w:rPr>
      </w:pPr>
      <w:r w:rsidRPr="00405F3A">
        <w:rPr>
          <w:noProof/>
          <w:lang w:val="en-GB"/>
        </w:rPr>
        <w:t>What function of the pandas package is used to discretise numeric variables?</w:t>
      </w:r>
    </w:p>
    <w:p w14:paraId="5C5DEF3E"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pd.bins()</w:t>
      </w:r>
    </w:p>
    <w:p w14:paraId="6C97721C"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pd.categorize()</w:t>
      </w:r>
    </w:p>
    <w:p w14:paraId="1A5DC8B7"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pd.cut()</w:t>
      </w:r>
    </w:p>
    <w:p w14:paraId="185D9483"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pd.split()</w:t>
      </w:r>
    </w:p>
    <w:p w14:paraId="66BC0C40" w14:textId="77777777" w:rsidR="004F4940" w:rsidRPr="00405F3A" w:rsidRDefault="004F4940" w:rsidP="004F4940">
      <w:pPr>
        <w:pStyle w:val="ListParagraph"/>
        <w:widowControl w:val="0"/>
        <w:numPr>
          <w:ilvl w:val="0"/>
          <w:numId w:val="36"/>
        </w:numPr>
        <w:autoSpaceDE w:val="0"/>
        <w:autoSpaceDN w:val="0"/>
        <w:spacing w:before="240" w:after="0"/>
        <w:ind w:left="544" w:hanging="425"/>
        <w:contextualSpacing w:val="0"/>
        <w:jc w:val="both"/>
        <w:rPr>
          <w:noProof/>
          <w:lang w:val="en-GB"/>
        </w:rPr>
      </w:pPr>
      <w:r w:rsidRPr="00405F3A">
        <w:rPr>
          <w:noProof/>
          <w:lang w:val="en-GB"/>
        </w:rPr>
        <w:t xml:space="preserve">What is not recommended when applying the </w:t>
      </w:r>
      <w:r w:rsidRPr="00405F3A">
        <w:rPr>
          <w:rFonts w:ascii="Consolas" w:hAnsi="Consolas"/>
          <w:noProof/>
          <w:lang w:val="en-GB"/>
        </w:rPr>
        <w:t>.groupby()</w:t>
      </w:r>
      <w:r w:rsidRPr="00405F3A">
        <w:rPr>
          <w:noProof/>
          <w:lang w:val="en-GB"/>
        </w:rPr>
        <w:t xml:space="preserve"> method on a DataFrame?</w:t>
      </w:r>
    </w:p>
    <w:p w14:paraId="572EE0A5"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noProof/>
          <w:lang w:val="en-GB"/>
        </w:rPr>
        <w:t>The grouping variable should be categorical.</w:t>
      </w:r>
    </w:p>
    <w:p w14:paraId="3BF08465"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noProof/>
          <w:lang w:val="en-GB"/>
        </w:rPr>
        <w:t xml:space="preserve">The grouping variable should be discretised before. </w:t>
      </w:r>
    </w:p>
    <w:p w14:paraId="3A6992C9"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noProof/>
          <w:lang w:val="en-GB"/>
        </w:rPr>
        <w:t>The grouping variable should be of type float.</w:t>
      </w:r>
    </w:p>
    <w:p w14:paraId="1322A7CF"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noProof/>
          <w:lang w:val="en-GB"/>
        </w:rPr>
        <w:t>The values in the grouping variable can be identical to the row indices.</w:t>
      </w:r>
    </w:p>
    <w:p w14:paraId="2C4030DE" w14:textId="77777777" w:rsidR="004F4940" w:rsidRPr="00405F3A" w:rsidRDefault="004F4940" w:rsidP="004F4940">
      <w:pPr>
        <w:pStyle w:val="ListParagraph"/>
        <w:widowControl w:val="0"/>
        <w:numPr>
          <w:ilvl w:val="0"/>
          <w:numId w:val="36"/>
        </w:numPr>
        <w:autoSpaceDE w:val="0"/>
        <w:autoSpaceDN w:val="0"/>
        <w:spacing w:before="240" w:after="0"/>
        <w:ind w:left="544" w:hanging="425"/>
        <w:contextualSpacing w:val="0"/>
        <w:jc w:val="both"/>
        <w:rPr>
          <w:noProof/>
          <w:lang w:val="en-GB"/>
        </w:rPr>
      </w:pPr>
      <w:r w:rsidRPr="00405F3A">
        <w:rPr>
          <w:noProof/>
          <w:lang w:val="en-GB"/>
        </w:rPr>
        <w:t>Which functions of the NumPy package do we need to normalise a variable?</w:t>
      </w:r>
    </w:p>
    <w:p w14:paraId="359F6CC5"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np.min()</w:t>
      </w:r>
      <w:r w:rsidRPr="00405F3A">
        <w:rPr>
          <w:noProof/>
          <w:lang w:val="en-GB"/>
        </w:rPr>
        <w:t xml:space="preserve"> and </w:t>
      </w:r>
      <w:r w:rsidRPr="00405F3A">
        <w:rPr>
          <w:rFonts w:ascii="Consolas" w:hAnsi="Consolas"/>
          <w:noProof/>
          <w:lang w:val="en-GB"/>
        </w:rPr>
        <w:t>np.max()</w:t>
      </w:r>
    </w:p>
    <w:p w14:paraId="24CA9339"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np.mean()</w:t>
      </w:r>
      <w:r w:rsidRPr="00405F3A">
        <w:rPr>
          <w:noProof/>
          <w:lang w:val="en-GB"/>
        </w:rPr>
        <w:t xml:space="preserve"> and </w:t>
      </w:r>
      <w:r w:rsidRPr="00405F3A">
        <w:rPr>
          <w:rFonts w:ascii="Consolas" w:hAnsi="Consolas"/>
          <w:noProof/>
          <w:lang w:val="en-GB"/>
        </w:rPr>
        <w:t>np.std()</w:t>
      </w:r>
    </w:p>
    <w:p w14:paraId="395159B4" w14:textId="77777777" w:rsidR="004F4940" w:rsidRPr="00405F3A" w:rsidRDefault="004F4940" w:rsidP="004F4940">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np.quantile()</w:t>
      </w:r>
      <w:r w:rsidRPr="00405F3A">
        <w:rPr>
          <w:noProof/>
          <w:lang w:val="en-GB"/>
        </w:rPr>
        <w:t xml:space="preserve"> and </w:t>
      </w:r>
      <w:r w:rsidRPr="00405F3A">
        <w:rPr>
          <w:rFonts w:ascii="Consolas" w:hAnsi="Consolas"/>
          <w:noProof/>
          <w:lang w:val="en-GB"/>
        </w:rPr>
        <w:t>np.range()</w:t>
      </w:r>
    </w:p>
    <w:p w14:paraId="42F69EFA" w14:textId="64C37C71" w:rsidR="006606BB" w:rsidRPr="00405F3A" w:rsidRDefault="004F4940" w:rsidP="0068062D">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np.cov()</w:t>
      </w:r>
      <w:r w:rsidRPr="00405F3A">
        <w:rPr>
          <w:noProof/>
          <w:lang w:val="en-GB"/>
        </w:rPr>
        <w:t xml:space="preserve"> and </w:t>
      </w:r>
      <w:r w:rsidRPr="00405F3A">
        <w:rPr>
          <w:rFonts w:ascii="Consolas" w:hAnsi="Consolas"/>
          <w:noProof/>
          <w:lang w:val="en-GB"/>
        </w:rPr>
        <w:t>np.corr()</w:t>
      </w:r>
    </w:p>
    <w:p w14:paraId="49BDBC83" w14:textId="782C1664" w:rsidR="006606BB" w:rsidRPr="00405F3A" w:rsidRDefault="006606BB" w:rsidP="00FE0B05">
      <w:pPr>
        <w:pStyle w:val="Heading2"/>
      </w:pPr>
      <w:r w:rsidRPr="00405F3A">
        <w:lastRenderedPageBreak/>
        <w:t>Suggest</w:t>
      </w:r>
      <w:r w:rsidR="00DE011A" w:rsidRPr="00827158">
        <w:t>ed</w:t>
      </w:r>
      <w:r w:rsidRPr="00405F3A">
        <w:t xml:space="preserve"> Solutions</w:t>
      </w:r>
    </w:p>
    <w:p w14:paraId="1F23388B" w14:textId="7B5D848E" w:rsidR="00E87A45" w:rsidRPr="00405F3A" w:rsidRDefault="00E51FB5" w:rsidP="00CE7999">
      <w:pPr>
        <w:pStyle w:val="ListParagraph"/>
        <w:widowControl w:val="0"/>
        <w:numPr>
          <w:ilvl w:val="0"/>
          <w:numId w:val="40"/>
        </w:numPr>
        <w:autoSpaceDE w:val="0"/>
        <w:autoSpaceDN w:val="0"/>
        <w:spacing w:before="240" w:after="0"/>
        <w:contextualSpacing w:val="0"/>
        <w:jc w:val="both"/>
        <w:rPr>
          <w:noProof/>
          <w:lang w:val="en-GB"/>
        </w:rPr>
      </w:pPr>
      <w:r w:rsidRPr="00405F3A">
        <w:rPr>
          <w:noProof/>
          <w:lang w:val="en-GB"/>
        </w:rPr>
        <w:t>What is not a function</w:t>
      </w:r>
      <w:r w:rsidR="00024E30" w:rsidRPr="00405F3A">
        <w:rPr>
          <w:noProof/>
          <w:lang w:val="en-GB"/>
        </w:rPr>
        <w:t>/method</w:t>
      </w:r>
      <w:r w:rsidRPr="00405F3A">
        <w:rPr>
          <w:noProof/>
          <w:lang w:val="en-GB"/>
        </w:rPr>
        <w:t xml:space="preserve"> to display a DataFrame</w:t>
      </w:r>
      <w:r w:rsidR="006606BB" w:rsidRPr="00405F3A">
        <w:rPr>
          <w:noProof/>
          <w:lang w:val="en-GB"/>
        </w:rPr>
        <w:t>?</w:t>
      </w:r>
    </w:p>
    <w:p w14:paraId="051062B9" w14:textId="4DB32DED" w:rsidR="006606BB" w:rsidRPr="00405F3A" w:rsidRDefault="00A44948" w:rsidP="00CE7999">
      <w:pPr>
        <w:pStyle w:val="ListParagraph"/>
        <w:widowControl w:val="0"/>
        <w:numPr>
          <w:ilvl w:val="0"/>
          <w:numId w:val="41"/>
        </w:numPr>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print()</w:t>
      </w:r>
    </w:p>
    <w:p w14:paraId="60A814C5" w14:textId="170ABFE7" w:rsidR="006606BB" w:rsidRPr="00405F3A" w:rsidRDefault="006606BB" w:rsidP="005344AB">
      <w:pPr>
        <w:pStyle w:val="NoSpacing"/>
        <w:spacing w:before="60" w:after="120"/>
        <w:ind w:left="1276"/>
        <w:jc w:val="both"/>
        <w:rPr>
          <w:rFonts w:ascii="Palatino Linotype" w:hAnsi="Palatino Linotype"/>
          <w:i/>
          <w:iCs/>
          <w:noProof/>
          <w:sz w:val="24"/>
          <w:szCs w:val="24"/>
          <w:lang w:val="en-GB"/>
        </w:rPr>
      </w:pPr>
      <w:bookmarkStart w:id="59" w:name="_Hlk60691916"/>
      <w:r w:rsidRPr="00405F3A">
        <w:rPr>
          <w:rFonts w:ascii="Palatino Linotype" w:hAnsi="Palatino Linotype"/>
          <w:i/>
          <w:iCs/>
          <w:noProof/>
          <w:sz w:val="24"/>
          <w:szCs w:val="24"/>
          <w:lang w:val="en-GB"/>
        </w:rPr>
        <w:t xml:space="preserve">Incorrect. </w:t>
      </w:r>
      <w:r w:rsidR="00A44948" w:rsidRPr="00405F3A">
        <w:rPr>
          <w:rFonts w:ascii="Palatino Linotype" w:hAnsi="Palatino Linotype"/>
          <w:i/>
          <w:iCs/>
          <w:noProof/>
          <w:sz w:val="24"/>
          <w:szCs w:val="24"/>
          <w:lang w:val="en-GB"/>
        </w:rPr>
        <w:t xml:space="preserve">We can use the </w:t>
      </w:r>
      <w:r w:rsidR="00A44948" w:rsidRPr="00405F3A">
        <w:rPr>
          <w:rFonts w:ascii="Consolas" w:hAnsi="Consolas"/>
          <w:i/>
          <w:iCs/>
          <w:noProof/>
          <w:sz w:val="24"/>
          <w:szCs w:val="24"/>
          <w:lang w:val="en-GB"/>
        </w:rPr>
        <w:t>print()</w:t>
      </w:r>
      <w:r w:rsidR="00A44948" w:rsidRPr="00405F3A">
        <w:rPr>
          <w:rFonts w:ascii="Palatino Linotype" w:hAnsi="Palatino Linotype"/>
          <w:i/>
          <w:iCs/>
          <w:noProof/>
          <w:sz w:val="24"/>
          <w:szCs w:val="24"/>
          <w:lang w:val="en-GB"/>
        </w:rPr>
        <w:t xml:space="preserve"> function to print out a DataFrame</w:t>
      </w:r>
      <w:r w:rsidR="00A57EBA" w:rsidRPr="00405F3A">
        <w:rPr>
          <w:rFonts w:ascii="Palatino Linotype" w:hAnsi="Palatino Linotype"/>
          <w:i/>
          <w:iCs/>
          <w:noProof/>
          <w:sz w:val="24"/>
          <w:szCs w:val="24"/>
          <w:lang w:val="en-GB"/>
        </w:rPr>
        <w:t>.</w:t>
      </w:r>
      <w:bookmarkEnd w:id="59"/>
    </w:p>
    <w:p w14:paraId="2B31A0EF" w14:textId="078BDA73" w:rsidR="006606BB" w:rsidRPr="00405F3A" w:rsidRDefault="00024E30" w:rsidP="00CE7999">
      <w:pPr>
        <w:pStyle w:val="ListParagraph"/>
        <w:widowControl w:val="0"/>
        <w:numPr>
          <w:ilvl w:val="0"/>
          <w:numId w:val="41"/>
        </w:numPr>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w:t>
      </w:r>
      <w:r w:rsidR="00A44948" w:rsidRPr="00405F3A">
        <w:rPr>
          <w:rFonts w:ascii="Consolas" w:hAnsi="Consolas"/>
          <w:noProof/>
          <w:lang w:val="en-GB"/>
        </w:rPr>
        <w:t>head()</w:t>
      </w:r>
    </w:p>
    <w:p w14:paraId="29F7C2B9" w14:textId="0CBE6B28" w:rsidR="006606BB" w:rsidRPr="00405F3A" w:rsidRDefault="00024E30" w:rsidP="006606BB">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 xml:space="preserve">Incorrect. We can use the </w:t>
      </w:r>
      <w:r w:rsidRPr="00405F3A">
        <w:rPr>
          <w:rFonts w:ascii="Consolas" w:hAnsi="Consolas"/>
          <w:i/>
          <w:iCs/>
          <w:noProof/>
          <w:sz w:val="24"/>
          <w:szCs w:val="24"/>
          <w:lang w:val="en-GB"/>
        </w:rPr>
        <w:t>.head()</w:t>
      </w:r>
      <w:r w:rsidRPr="00405F3A">
        <w:rPr>
          <w:rFonts w:ascii="Palatino Linotype" w:hAnsi="Palatino Linotype"/>
          <w:i/>
          <w:iCs/>
          <w:noProof/>
          <w:sz w:val="24"/>
          <w:szCs w:val="24"/>
          <w:lang w:val="en-GB"/>
        </w:rPr>
        <w:t xml:space="preserve"> method to print out the first </w:t>
      </w:r>
      <w:r w:rsidR="001D6E33" w:rsidRPr="00405F3A">
        <w:rPr>
          <w:rFonts w:ascii="Palatino Linotype" w:hAnsi="Palatino Linotype"/>
          <w:i/>
          <w:iCs/>
          <w:noProof/>
          <w:sz w:val="24"/>
          <w:szCs w:val="24"/>
          <w:lang w:val="en-GB"/>
        </w:rPr>
        <w:t xml:space="preserve">five rows of </w:t>
      </w:r>
      <w:r w:rsidRPr="00405F3A">
        <w:rPr>
          <w:rFonts w:ascii="Palatino Linotype" w:hAnsi="Palatino Linotype"/>
          <w:i/>
          <w:iCs/>
          <w:noProof/>
          <w:sz w:val="24"/>
          <w:szCs w:val="24"/>
          <w:lang w:val="en-GB"/>
        </w:rPr>
        <w:t>a DataFrame.</w:t>
      </w:r>
    </w:p>
    <w:p w14:paraId="20F5FB24" w14:textId="0CD5C592" w:rsidR="006606BB" w:rsidRPr="00405F3A" w:rsidRDefault="00A44948" w:rsidP="00CE7999">
      <w:pPr>
        <w:pStyle w:val="ListParagraph"/>
        <w:widowControl w:val="0"/>
        <w:numPr>
          <w:ilvl w:val="0"/>
          <w:numId w:val="41"/>
        </w:numPr>
        <w:autoSpaceDE w:val="0"/>
        <w:autoSpaceDN w:val="0"/>
        <w:spacing w:before="60" w:after="0" w:line="240" w:lineRule="auto"/>
        <w:ind w:left="1276" w:hanging="425"/>
        <w:contextualSpacing w:val="0"/>
        <w:jc w:val="both"/>
        <w:rPr>
          <w:b/>
          <w:bCs/>
          <w:noProof/>
          <w:lang w:val="en-GB"/>
        </w:rPr>
      </w:pPr>
      <w:r w:rsidRPr="00405F3A">
        <w:rPr>
          <w:rFonts w:ascii="Consolas" w:hAnsi="Consolas"/>
          <w:b/>
          <w:bCs/>
          <w:noProof/>
          <w:lang w:val="en-GB"/>
        </w:rPr>
        <w:t>show()</w:t>
      </w:r>
    </w:p>
    <w:p w14:paraId="17B055F1" w14:textId="07CD770D" w:rsidR="006606BB" w:rsidRPr="00405F3A" w:rsidRDefault="005B33D3" w:rsidP="006606BB">
      <w:pPr>
        <w:pStyle w:val="NoSpacing"/>
        <w:spacing w:before="60" w:after="120"/>
        <w:ind w:left="1276"/>
        <w:jc w:val="both"/>
        <w:rPr>
          <w:rFonts w:ascii="Palatino Linotype" w:hAnsi="Palatino Linotype"/>
          <w:b/>
          <w:bCs/>
          <w:noProof/>
          <w:sz w:val="24"/>
          <w:szCs w:val="24"/>
          <w:lang w:val="en-GB"/>
        </w:rPr>
      </w:pPr>
      <w:r w:rsidRPr="00405F3A">
        <w:rPr>
          <w:rFonts w:ascii="Palatino Linotype" w:hAnsi="Palatino Linotype"/>
          <w:b/>
          <w:bCs/>
          <w:noProof/>
          <w:sz w:val="24"/>
          <w:szCs w:val="24"/>
          <w:lang w:val="en-GB"/>
        </w:rPr>
        <w:t>C</w:t>
      </w:r>
      <w:r w:rsidR="00A57EBA" w:rsidRPr="00405F3A">
        <w:rPr>
          <w:rFonts w:ascii="Palatino Linotype" w:hAnsi="Palatino Linotype"/>
          <w:b/>
          <w:bCs/>
          <w:noProof/>
          <w:sz w:val="24"/>
          <w:szCs w:val="24"/>
          <w:lang w:val="en-GB"/>
        </w:rPr>
        <w:t xml:space="preserve">orrect. </w:t>
      </w:r>
      <w:r w:rsidR="008E2228" w:rsidRPr="00405F3A">
        <w:rPr>
          <w:rFonts w:ascii="Consolas" w:hAnsi="Consolas"/>
          <w:b/>
          <w:bCs/>
          <w:noProof/>
          <w:sz w:val="24"/>
          <w:szCs w:val="24"/>
          <w:lang w:val="en-GB"/>
        </w:rPr>
        <w:t>show()</w:t>
      </w:r>
      <w:r w:rsidR="008E2228" w:rsidRPr="00405F3A">
        <w:rPr>
          <w:rFonts w:ascii="Palatino Linotype" w:hAnsi="Palatino Linotype"/>
          <w:b/>
          <w:bCs/>
          <w:noProof/>
          <w:sz w:val="24"/>
          <w:szCs w:val="24"/>
          <w:lang w:val="en-GB"/>
        </w:rPr>
        <w:t xml:space="preserve"> is a function of matplotlib which is used </w:t>
      </w:r>
      <w:r w:rsidR="00154096">
        <w:rPr>
          <w:rFonts w:ascii="Palatino Linotype" w:hAnsi="Palatino Linotype"/>
          <w:b/>
          <w:bCs/>
          <w:noProof/>
          <w:sz w:val="24"/>
          <w:szCs w:val="24"/>
          <w:lang w:val="en-GB"/>
        </w:rPr>
        <w:t>t</w:t>
      </w:r>
      <w:r w:rsidR="008E2228" w:rsidRPr="00405F3A">
        <w:rPr>
          <w:rFonts w:ascii="Palatino Linotype" w:hAnsi="Palatino Linotype"/>
          <w:b/>
          <w:bCs/>
          <w:noProof/>
          <w:sz w:val="24"/>
          <w:szCs w:val="24"/>
          <w:lang w:val="en-GB"/>
        </w:rPr>
        <w:t xml:space="preserve">o show the </w:t>
      </w:r>
      <w:r w:rsidR="00023A02">
        <w:rPr>
          <w:rFonts w:ascii="Palatino Linotype" w:hAnsi="Palatino Linotype"/>
          <w:b/>
          <w:bCs/>
          <w:noProof/>
          <w:sz w:val="24"/>
          <w:szCs w:val="24"/>
          <w:lang w:val="en-GB"/>
        </w:rPr>
        <w:t xml:space="preserve">created </w:t>
      </w:r>
      <w:r w:rsidR="00720932" w:rsidRPr="00405F3A">
        <w:rPr>
          <w:rFonts w:ascii="Palatino Linotype" w:hAnsi="Palatino Linotype"/>
          <w:b/>
          <w:bCs/>
          <w:noProof/>
          <w:sz w:val="24"/>
          <w:szCs w:val="24"/>
          <w:lang w:val="en-GB"/>
        </w:rPr>
        <w:t>graphs.</w:t>
      </w:r>
    </w:p>
    <w:p w14:paraId="62DDCB6D" w14:textId="70BC100C" w:rsidR="006606BB" w:rsidRPr="00405F3A" w:rsidRDefault="00A44948" w:rsidP="00CE7999">
      <w:pPr>
        <w:pStyle w:val="ListParagraph"/>
        <w:widowControl w:val="0"/>
        <w:numPr>
          <w:ilvl w:val="0"/>
          <w:numId w:val="41"/>
        </w:numPr>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display()</w:t>
      </w:r>
    </w:p>
    <w:p w14:paraId="71D1FC5F" w14:textId="13AEBBC5" w:rsidR="006606BB" w:rsidRPr="00405F3A" w:rsidRDefault="002B3794" w:rsidP="006606BB">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Inc</w:t>
      </w:r>
      <w:r w:rsidR="006606BB" w:rsidRPr="00405F3A">
        <w:rPr>
          <w:rFonts w:ascii="Palatino Linotype" w:hAnsi="Palatino Linotype"/>
          <w:i/>
          <w:iCs/>
          <w:noProof/>
          <w:sz w:val="24"/>
          <w:szCs w:val="24"/>
          <w:lang w:val="en-GB"/>
        </w:rPr>
        <w:t xml:space="preserve">orrect. </w:t>
      </w:r>
      <w:r w:rsidR="00720932" w:rsidRPr="00405F3A">
        <w:rPr>
          <w:rFonts w:ascii="Palatino Linotype" w:hAnsi="Palatino Linotype"/>
          <w:i/>
          <w:iCs/>
          <w:noProof/>
          <w:sz w:val="24"/>
          <w:szCs w:val="24"/>
          <w:lang w:val="en-GB"/>
        </w:rPr>
        <w:t xml:space="preserve">We can use the </w:t>
      </w:r>
      <w:r w:rsidR="00720932" w:rsidRPr="00405F3A">
        <w:rPr>
          <w:rFonts w:ascii="Consolas" w:hAnsi="Consolas"/>
          <w:i/>
          <w:iCs/>
          <w:noProof/>
          <w:sz w:val="24"/>
          <w:szCs w:val="24"/>
          <w:lang w:val="en-GB"/>
        </w:rPr>
        <w:t>display()</w:t>
      </w:r>
      <w:r w:rsidR="00720932" w:rsidRPr="00405F3A">
        <w:rPr>
          <w:rFonts w:ascii="Palatino Linotype" w:hAnsi="Palatino Linotype"/>
          <w:i/>
          <w:iCs/>
          <w:noProof/>
          <w:sz w:val="24"/>
          <w:szCs w:val="24"/>
          <w:lang w:val="en-GB"/>
        </w:rPr>
        <w:t xml:space="preserve"> function to print out the first five and the last five rows of a DataFrame.</w:t>
      </w:r>
    </w:p>
    <w:p w14:paraId="1FCBB84F" w14:textId="1D8E8971" w:rsidR="006606BB" w:rsidRPr="00405F3A" w:rsidRDefault="00D61510" w:rsidP="00CE7999">
      <w:pPr>
        <w:pStyle w:val="ListParagraph"/>
        <w:widowControl w:val="0"/>
        <w:numPr>
          <w:ilvl w:val="0"/>
          <w:numId w:val="40"/>
        </w:numPr>
        <w:autoSpaceDE w:val="0"/>
        <w:autoSpaceDN w:val="0"/>
        <w:spacing w:before="240" w:after="0"/>
        <w:ind w:left="544" w:hanging="425"/>
        <w:contextualSpacing w:val="0"/>
        <w:jc w:val="both"/>
        <w:rPr>
          <w:noProof/>
          <w:lang w:val="en-GB"/>
        </w:rPr>
      </w:pPr>
      <w:r w:rsidRPr="00405F3A">
        <w:rPr>
          <w:noProof/>
          <w:lang w:val="en-GB"/>
        </w:rPr>
        <w:t xml:space="preserve">Which of the following </w:t>
      </w:r>
      <w:r w:rsidR="00E16E86" w:rsidRPr="00405F3A">
        <w:rPr>
          <w:noProof/>
          <w:lang w:val="en-GB"/>
        </w:rPr>
        <w:t xml:space="preserve">values can be used with </w:t>
      </w:r>
      <w:r w:rsidR="00E16E86" w:rsidRPr="00405F3A">
        <w:rPr>
          <w:rFonts w:ascii="Consolas" w:hAnsi="Consolas"/>
          <w:noProof/>
          <w:lang w:val="en-GB"/>
        </w:rPr>
        <w:t>.iloc</w:t>
      </w:r>
      <w:r w:rsidR="00E16E86" w:rsidRPr="00405F3A">
        <w:rPr>
          <w:noProof/>
          <w:lang w:val="en-GB"/>
        </w:rPr>
        <w:t xml:space="preserve"> to select </w:t>
      </w:r>
      <w:r w:rsidR="000A78BD" w:rsidRPr="00405F3A">
        <w:rPr>
          <w:noProof/>
          <w:lang w:val="en-GB"/>
        </w:rPr>
        <w:t>rows from a DataFrame</w:t>
      </w:r>
      <w:r w:rsidR="006606BB" w:rsidRPr="00405F3A">
        <w:rPr>
          <w:noProof/>
          <w:lang w:val="en-GB"/>
        </w:rPr>
        <w:t>?</w:t>
      </w:r>
    </w:p>
    <w:p w14:paraId="2F70CCFA" w14:textId="1B2AF513" w:rsidR="00656331" w:rsidRPr="00405F3A" w:rsidRDefault="00C86640" w:rsidP="00CE7999">
      <w:pPr>
        <w:pStyle w:val="ListParagraph"/>
        <w:widowControl w:val="0"/>
        <w:numPr>
          <w:ilvl w:val="1"/>
          <w:numId w:val="40"/>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w:t>
      </w:r>
      <w:r w:rsidR="000A78BD" w:rsidRPr="00405F3A">
        <w:rPr>
          <w:rFonts w:ascii="Consolas" w:hAnsi="Consolas"/>
          <w:noProof/>
          <w:lang w:val="en-GB"/>
        </w:rPr>
        <w:t>"var_label1", "var_label2"</w:t>
      </w:r>
      <w:r w:rsidR="001F7DFF" w:rsidRPr="00405F3A">
        <w:rPr>
          <w:rFonts w:ascii="Consolas" w:hAnsi="Consolas"/>
          <w:noProof/>
          <w:lang w:val="en-GB"/>
        </w:rPr>
        <w:t>]</w:t>
      </w:r>
    </w:p>
    <w:p w14:paraId="3D50A981" w14:textId="259AC4BA" w:rsidR="006606BB" w:rsidRPr="00405F3A" w:rsidRDefault="006606BB" w:rsidP="006606BB">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Incorrect</w:t>
      </w:r>
      <w:r w:rsidR="00E064FB" w:rsidRPr="00405F3A">
        <w:rPr>
          <w:rFonts w:ascii="Palatino Linotype" w:hAnsi="Palatino Linotype"/>
          <w:i/>
          <w:iCs/>
          <w:noProof/>
          <w:sz w:val="24"/>
          <w:szCs w:val="24"/>
          <w:lang w:val="en-GB"/>
        </w:rPr>
        <w:t xml:space="preserve">. We can only apply </w:t>
      </w:r>
      <w:r w:rsidR="00E064FB" w:rsidRPr="00405F3A">
        <w:rPr>
          <w:rFonts w:ascii="Consolas" w:hAnsi="Consolas"/>
          <w:i/>
          <w:iCs/>
          <w:noProof/>
          <w:sz w:val="24"/>
          <w:szCs w:val="24"/>
          <w:lang w:val="en-GB"/>
        </w:rPr>
        <w:t>.</w:t>
      </w:r>
      <w:r w:rsidR="002304CD">
        <w:rPr>
          <w:rFonts w:ascii="Consolas" w:hAnsi="Consolas"/>
          <w:i/>
          <w:iCs/>
          <w:noProof/>
          <w:sz w:val="24"/>
          <w:szCs w:val="24"/>
          <w:lang w:val="en-GB"/>
        </w:rPr>
        <w:t>i</w:t>
      </w:r>
      <w:r w:rsidR="00E064FB" w:rsidRPr="00405F3A">
        <w:rPr>
          <w:rFonts w:ascii="Consolas" w:hAnsi="Consolas"/>
          <w:i/>
          <w:iCs/>
          <w:noProof/>
          <w:sz w:val="24"/>
          <w:szCs w:val="24"/>
          <w:lang w:val="en-GB"/>
        </w:rPr>
        <w:t>loc</w:t>
      </w:r>
      <w:r w:rsidR="00E064FB" w:rsidRPr="00405F3A">
        <w:rPr>
          <w:rFonts w:ascii="Palatino Linotype" w:hAnsi="Palatino Linotype"/>
          <w:i/>
          <w:iCs/>
          <w:noProof/>
          <w:sz w:val="24"/>
          <w:szCs w:val="24"/>
          <w:lang w:val="en-GB"/>
        </w:rPr>
        <w:t xml:space="preserve"> on </w:t>
      </w:r>
      <w:r w:rsidR="00B13A12" w:rsidRPr="00405F3A">
        <w:rPr>
          <w:rFonts w:ascii="Palatino Linotype" w:hAnsi="Palatino Linotype"/>
          <w:i/>
          <w:iCs/>
          <w:noProof/>
          <w:sz w:val="24"/>
          <w:szCs w:val="24"/>
          <w:lang w:val="en-GB"/>
        </w:rPr>
        <w:t xml:space="preserve">row </w:t>
      </w:r>
      <w:r w:rsidR="002304CD">
        <w:rPr>
          <w:rFonts w:ascii="Palatino Linotype" w:hAnsi="Palatino Linotype"/>
          <w:i/>
          <w:iCs/>
          <w:noProof/>
          <w:sz w:val="24"/>
          <w:szCs w:val="24"/>
          <w:lang w:val="en-GB"/>
        </w:rPr>
        <w:t>positions</w:t>
      </w:r>
      <w:r w:rsidR="00FA0DFE" w:rsidRPr="00405F3A">
        <w:rPr>
          <w:rFonts w:ascii="Palatino Linotype" w:hAnsi="Palatino Linotype"/>
          <w:i/>
          <w:iCs/>
          <w:noProof/>
          <w:sz w:val="24"/>
          <w:szCs w:val="24"/>
          <w:lang w:val="en-GB"/>
        </w:rPr>
        <w:t>.</w:t>
      </w:r>
    </w:p>
    <w:p w14:paraId="5A8382C4" w14:textId="5D5F4567" w:rsidR="006606BB" w:rsidRPr="00405F3A" w:rsidRDefault="00666460" w:rsidP="00CE7999">
      <w:pPr>
        <w:pStyle w:val="ListParagraph"/>
        <w:widowControl w:val="0"/>
        <w:numPr>
          <w:ilvl w:val="1"/>
          <w:numId w:val="40"/>
        </w:numPr>
        <w:tabs>
          <w:tab w:val="left" w:pos="1276"/>
        </w:tabs>
        <w:autoSpaceDE w:val="0"/>
        <w:autoSpaceDN w:val="0"/>
        <w:spacing w:before="60" w:after="0" w:line="240" w:lineRule="auto"/>
        <w:ind w:left="1276" w:hanging="425"/>
        <w:contextualSpacing w:val="0"/>
        <w:jc w:val="both"/>
        <w:rPr>
          <w:rFonts w:ascii="Consolas" w:hAnsi="Consolas"/>
          <w:b/>
          <w:bCs/>
          <w:noProof/>
          <w:lang w:val="en-GB"/>
        </w:rPr>
      </w:pPr>
      <w:r w:rsidRPr="00405F3A">
        <w:rPr>
          <w:rFonts w:ascii="Consolas" w:hAnsi="Consolas"/>
          <w:b/>
          <w:bCs/>
          <w:noProof/>
          <w:lang w:val="en-GB"/>
        </w:rPr>
        <w:t>[</w:t>
      </w:r>
      <w:r w:rsidR="00C5077E" w:rsidRPr="00405F3A">
        <w:rPr>
          <w:rFonts w:ascii="Consolas" w:hAnsi="Consolas"/>
          <w:b/>
          <w:bCs/>
          <w:noProof/>
          <w:lang w:val="en-GB"/>
        </w:rPr>
        <w:t>-4:-1</w:t>
      </w:r>
      <w:r w:rsidRPr="00405F3A">
        <w:rPr>
          <w:rFonts w:ascii="Consolas" w:hAnsi="Consolas"/>
          <w:b/>
          <w:bCs/>
          <w:noProof/>
          <w:lang w:val="en-GB"/>
        </w:rPr>
        <w:t>]</w:t>
      </w:r>
    </w:p>
    <w:p w14:paraId="023C8F4B" w14:textId="3695512A" w:rsidR="006606BB" w:rsidRPr="00405F3A" w:rsidRDefault="00B13A12" w:rsidP="006606BB">
      <w:pPr>
        <w:pStyle w:val="NoSpacing"/>
        <w:spacing w:before="60" w:after="120"/>
        <w:ind w:left="1276"/>
        <w:jc w:val="both"/>
        <w:rPr>
          <w:rFonts w:ascii="Palatino Linotype" w:hAnsi="Palatino Linotype"/>
          <w:b/>
          <w:bCs/>
          <w:noProof/>
          <w:sz w:val="24"/>
          <w:szCs w:val="24"/>
          <w:lang w:val="en-GB"/>
        </w:rPr>
      </w:pPr>
      <w:r w:rsidRPr="00405F3A">
        <w:rPr>
          <w:rFonts w:ascii="Palatino Linotype" w:hAnsi="Palatino Linotype"/>
          <w:b/>
          <w:bCs/>
          <w:noProof/>
          <w:sz w:val="24"/>
          <w:szCs w:val="24"/>
          <w:lang w:val="en-GB"/>
        </w:rPr>
        <w:t>C</w:t>
      </w:r>
      <w:r w:rsidR="006606BB" w:rsidRPr="00405F3A">
        <w:rPr>
          <w:rFonts w:ascii="Palatino Linotype" w:hAnsi="Palatino Linotype"/>
          <w:b/>
          <w:bCs/>
          <w:noProof/>
          <w:sz w:val="24"/>
          <w:szCs w:val="24"/>
          <w:lang w:val="en-GB"/>
        </w:rPr>
        <w:t xml:space="preserve">orrect. </w:t>
      </w:r>
      <w:r w:rsidRPr="00405F3A">
        <w:rPr>
          <w:rFonts w:ascii="Palatino Linotype" w:hAnsi="Palatino Linotype"/>
          <w:b/>
          <w:bCs/>
          <w:noProof/>
          <w:sz w:val="24"/>
          <w:szCs w:val="24"/>
          <w:lang w:val="en-GB"/>
        </w:rPr>
        <w:t xml:space="preserve">-4:-1 </w:t>
      </w:r>
      <w:r w:rsidR="00E82109" w:rsidRPr="00405F3A">
        <w:rPr>
          <w:rFonts w:ascii="Palatino Linotype" w:hAnsi="Palatino Linotype"/>
          <w:b/>
          <w:bCs/>
          <w:noProof/>
          <w:sz w:val="24"/>
          <w:szCs w:val="24"/>
          <w:lang w:val="en-GB"/>
        </w:rPr>
        <w:t>are</w:t>
      </w:r>
      <w:r w:rsidRPr="00405F3A">
        <w:rPr>
          <w:rFonts w:ascii="Palatino Linotype" w:hAnsi="Palatino Linotype"/>
          <w:b/>
          <w:bCs/>
          <w:noProof/>
          <w:sz w:val="24"/>
          <w:szCs w:val="24"/>
          <w:lang w:val="en-GB"/>
        </w:rPr>
        <w:t xml:space="preserve"> clearly indices </w:t>
      </w:r>
      <w:r w:rsidR="00F06786" w:rsidRPr="00405F3A">
        <w:rPr>
          <w:rFonts w:ascii="Palatino Linotype" w:hAnsi="Palatino Linotype"/>
          <w:b/>
          <w:bCs/>
          <w:noProof/>
          <w:sz w:val="24"/>
          <w:szCs w:val="24"/>
          <w:lang w:val="en-GB"/>
        </w:rPr>
        <w:t>represent</w:t>
      </w:r>
      <w:r w:rsidR="00E82109" w:rsidRPr="00405F3A">
        <w:rPr>
          <w:rFonts w:ascii="Palatino Linotype" w:hAnsi="Palatino Linotype"/>
          <w:b/>
          <w:bCs/>
          <w:noProof/>
          <w:sz w:val="24"/>
          <w:szCs w:val="24"/>
          <w:lang w:val="en-GB"/>
        </w:rPr>
        <w:t>ing</w:t>
      </w:r>
      <w:r w:rsidR="00F06786" w:rsidRPr="00405F3A">
        <w:rPr>
          <w:rFonts w:ascii="Palatino Linotype" w:hAnsi="Palatino Linotype"/>
          <w:b/>
          <w:bCs/>
          <w:noProof/>
          <w:sz w:val="24"/>
          <w:szCs w:val="24"/>
          <w:lang w:val="en-GB"/>
        </w:rPr>
        <w:t xml:space="preserve"> the </w:t>
      </w:r>
      <w:r w:rsidR="00E82109" w:rsidRPr="00405F3A">
        <w:rPr>
          <w:rFonts w:ascii="Palatino Linotype" w:hAnsi="Palatino Linotype"/>
          <w:b/>
          <w:bCs/>
          <w:noProof/>
          <w:sz w:val="24"/>
          <w:szCs w:val="24"/>
          <w:lang w:val="en-GB"/>
        </w:rPr>
        <w:t xml:space="preserve">row </w:t>
      </w:r>
      <w:r w:rsidR="00F06786" w:rsidRPr="00405F3A">
        <w:rPr>
          <w:rFonts w:ascii="Palatino Linotype" w:hAnsi="Palatino Linotype"/>
          <w:b/>
          <w:bCs/>
          <w:noProof/>
          <w:sz w:val="24"/>
          <w:szCs w:val="24"/>
          <w:lang w:val="en-GB"/>
        </w:rPr>
        <w:t>positions to be selected</w:t>
      </w:r>
      <w:r w:rsidR="00E82109" w:rsidRPr="00405F3A">
        <w:rPr>
          <w:rFonts w:ascii="Palatino Linotype" w:hAnsi="Palatino Linotype"/>
          <w:b/>
          <w:bCs/>
          <w:noProof/>
          <w:sz w:val="24"/>
          <w:szCs w:val="24"/>
          <w:lang w:val="en-GB"/>
        </w:rPr>
        <w:t>.</w:t>
      </w:r>
    </w:p>
    <w:p w14:paraId="6851EDE9" w14:textId="2CF2F265" w:rsidR="006606BB" w:rsidRPr="00405F3A" w:rsidRDefault="00F150EB" w:rsidP="00CE7999">
      <w:pPr>
        <w:pStyle w:val="ListParagraph"/>
        <w:widowControl w:val="0"/>
        <w:numPr>
          <w:ilvl w:val="1"/>
          <w:numId w:val="40"/>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w:t>
      </w:r>
      <w:r w:rsidR="00C5077E" w:rsidRPr="00405F3A">
        <w:rPr>
          <w:rFonts w:ascii="Consolas" w:hAnsi="Consolas"/>
          <w:noProof/>
          <w:lang w:val="en-GB"/>
        </w:rPr>
        <w:t>"0", "1", "2"</w:t>
      </w:r>
      <w:r w:rsidRPr="00405F3A">
        <w:rPr>
          <w:rFonts w:ascii="Consolas" w:hAnsi="Consolas"/>
          <w:noProof/>
          <w:lang w:val="en-GB"/>
        </w:rPr>
        <w:t>]</w:t>
      </w:r>
    </w:p>
    <w:p w14:paraId="2A20F04B" w14:textId="58FAA1D5" w:rsidR="006606BB" w:rsidRPr="00405F3A" w:rsidRDefault="00D9610C" w:rsidP="006606BB">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Inc</w:t>
      </w:r>
      <w:r w:rsidR="006606BB" w:rsidRPr="00405F3A">
        <w:rPr>
          <w:rFonts w:ascii="Palatino Linotype" w:hAnsi="Palatino Linotype"/>
          <w:i/>
          <w:iCs/>
          <w:noProof/>
          <w:sz w:val="24"/>
          <w:szCs w:val="24"/>
          <w:lang w:val="en-GB"/>
        </w:rPr>
        <w:t xml:space="preserve">orrect. </w:t>
      </w:r>
      <w:r w:rsidR="00E82109" w:rsidRPr="00405F3A">
        <w:rPr>
          <w:rFonts w:ascii="Palatino Linotype" w:hAnsi="Palatino Linotype"/>
          <w:i/>
          <w:iCs/>
          <w:noProof/>
          <w:sz w:val="24"/>
          <w:szCs w:val="24"/>
          <w:lang w:val="en-GB"/>
        </w:rPr>
        <w:t xml:space="preserve">The values in the index operator </w:t>
      </w:r>
      <w:r w:rsidR="005A4C62" w:rsidRPr="00405F3A">
        <w:rPr>
          <w:rFonts w:ascii="Palatino Linotype" w:hAnsi="Palatino Linotype"/>
          <w:i/>
          <w:iCs/>
          <w:noProof/>
          <w:sz w:val="24"/>
          <w:szCs w:val="24"/>
          <w:lang w:val="en-GB"/>
        </w:rPr>
        <w:t xml:space="preserve">for </w:t>
      </w:r>
      <w:r w:rsidR="005A4C62" w:rsidRPr="00405F3A">
        <w:rPr>
          <w:rFonts w:ascii="Consolas" w:hAnsi="Consolas"/>
          <w:i/>
          <w:iCs/>
          <w:noProof/>
          <w:sz w:val="24"/>
          <w:szCs w:val="24"/>
          <w:lang w:val="en-GB"/>
        </w:rPr>
        <w:t>.</w:t>
      </w:r>
      <w:r w:rsidR="007A2A5C">
        <w:rPr>
          <w:rFonts w:ascii="Consolas" w:hAnsi="Consolas"/>
          <w:i/>
          <w:iCs/>
          <w:noProof/>
          <w:sz w:val="24"/>
          <w:szCs w:val="24"/>
          <w:lang w:val="en-GB"/>
        </w:rPr>
        <w:t>i</w:t>
      </w:r>
      <w:r w:rsidR="005A4C62" w:rsidRPr="00405F3A">
        <w:rPr>
          <w:rFonts w:ascii="Consolas" w:hAnsi="Consolas"/>
          <w:i/>
          <w:iCs/>
          <w:noProof/>
          <w:sz w:val="24"/>
          <w:szCs w:val="24"/>
          <w:lang w:val="en-GB"/>
        </w:rPr>
        <w:t>loc</w:t>
      </w:r>
      <w:r w:rsidR="005A4C62" w:rsidRPr="00405F3A">
        <w:rPr>
          <w:rFonts w:ascii="Palatino Linotype" w:hAnsi="Palatino Linotype"/>
          <w:i/>
          <w:iCs/>
          <w:noProof/>
          <w:sz w:val="24"/>
          <w:szCs w:val="24"/>
          <w:lang w:val="en-GB"/>
        </w:rPr>
        <w:t xml:space="preserve"> must be numeric and not label strings.</w:t>
      </w:r>
    </w:p>
    <w:p w14:paraId="4CAF4643" w14:textId="114E3705" w:rsidR="006606BB" w:rsidRPr="00405F3A" w:rsidRDefault="00D47DE8" w:rsidP="00CE7999">
      <w:pPr>
        <w:pStyle w:val="ListParagraph"/>
        <w:widowControl w:val="0"/>
        <w:numPr>
          <w:ilvl w:val="1"/>
          <w:numId w:val="40"/>
        </w:numPr>
        <w:tabs>
          <w:tab w:val="left" w:pos="1276"/>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DataFrame_name</w:t>
      </w:r>
      <w:r w:rsidR="00293988" w:rsidRPr="00405F3A">
        <w:rPr>
          <w:rFonts w:ascii="Consolas" w:hAnsi="Consolas"/>
          <w:noProof/>
          <w:lang w:val="en-GB"/>
        </w:rPr>
        <w:t>["var_label</w:t>
      </w:r>
      <w:r w:rsidRPr="00405F3A">
        <w:rPr>
          <w:rFonts w:ascii="Consolas" w:hAnsi="Consolas"/>
          <w:noProof/>
          <w:lang w:val="en-GB"/>
        </w:rPr>
        <w:t>1</w:t>
      </w:r>
      <w:r w:rsidR="00293988" w:rsidRPr="00405F3A">
        <w:rPr>
          <w:rFonts w:ascii="Consolas" w:hAnsi="Consolas"/>
          <w:noProof/>
          <w:lang w:val="en-GB"/>
        </w:rPr>
        <w:t>"</w:t>
      </w:r>
      <w:r w:rsidRPr="00405F3A">
        <w:rPr>
          <w:rFonts w:ascii="Consolas" w:hAnsi="Consolas"/>
          <w:noProof/>
          <w:lang w:val="en-GB"/>
        </w:rPr>
        <w:t xml:space="preserve"> == "good"</w:t>
      </w:r>
      <w:r w:rsidR="00293988" w:rsidRPr="00405F3A">
        <w:rPr>
          <w:rFonts w:ascii="Consolas" w:hAnsi="Consolas"/>
          <w:noProof/>
          <w:lang w:val="en-GB"/>
        </w:rPr>
        <w:t>]</w:t>
      </w:r>
    </w:p>
    <w:p w14:paraId="7B274A15" w14:textId="20A721E5" w:rsidR="006606BB" w:rsidRPr="00405F3A" w:rsidRDefault="00A332D5" w:rsidP="006606BB">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Inc</w:t>
      </w:r>
      <w:r w:rsidR="006606BB" w:rsidRPr="00405F3A">
        <w:rPr>
          <w:rFonts w:ascii="Palatino Linotype" w:hAnsi="Palatino Linotype"/>
          <w:i/>
          <w:iCs/>
          <w:noProof/>
          <w:sz w:val="24"/>
          <w:szCs w:val="24"/>
          <w:lang w:val="en-GB"/>
        </w:rPr>
        <w:t xml:space="preserve">orrect. </w:t>
      </w:r>
      <w:r w:rsidRPr="00405F3A">
        <w:rPr>
          <w:rFonts w:ascii="Palatino Linotype" w:hAnsi="Palatino Linotype"/>
          <w:i/>
          <w:iCs/>
          <w:noProof/>
          <w:sz w:val="24"/>
          <w:szCs w:val="24"/>
          <w:lang w:val="en-GB"/>
        </w:rPr>
        <w:t xml:space="preserve">The arguments in the index </w:t>
      </w:r>
      <w:r w:rsidR="00EB5FD3" w:rsidRPr="00405F3A">
        <w:rPr>
          <w:rFonts w:ascii="Palatino Linotype" w:hAnsi="Palatino Linotype"/>
          <w:i/>
          <w:iCs/>
          <w:noProof/>
          <w:sz w:val="24"/>
          <w:szCs w:val="24"/>
          <w:lang w:val="en-GB"/>
        </w:rPr>
        <w:t>operator</w:t>
      </w:r>
      <w:r w:rsidR="00FA0DFE" w:rsidRPr="00405F3A">
        <w:rPr>
          <w:rFonts w:ascii="Palatino Linotype" w:hAnsi="Palatino Linotype"/>
          <w:i/>
          <w:iCs/>
          <w:noProof/>
          <w:sz w:val="24"/>
          <w:szCs w:val="24"/>
          <w:lang w:val="en-GB"/>
        </w:rPr>
        <w:t xml:space="preserve"> for </w:t>
      </w:r>
      <w:r w:rsidR="00FA0DFE" w:rsidRPr="00405F3A">
        <w:rPr>
          <w:rFonts w:ascii="Consolas" w:hAnsi="Consolas"/>
          <w:i/>
          <w:iCs/>
          <w:noProof/>
          <w:sz w:val="24"/>
          <w:szCs w:val="24"/>
          <w:lang w:val="en-GB"/>
        </w:rPr>
        <w:t>.iloc</w:t>
      </w:r>
      <w:r w:rsidR="00EB5FD3" w:rsidRPr="00405F3A">
        <w:rPr>
          <w:rFonts w:ascii="Palatino Linotype" w:hAnsi="Palatino Linotype"/>
          <w:i/>
          <w:iCs/>
          <w:noProof/>
          <w:sz w:val="24"/>
          <w:szCs w:val="24"/>
          <w:lang w:val="en-GB"/>
        </w:rPr>
        <w:t xml:space="preserve"> must be numeric values and not Boolean expressions.</w:t>
      </w:r>
    </w:p>
    <w:p w14:paraId="2BD16A03" w14:textId="58658AF7" w:rsidR="006606BB" w:rsidRPr="00405F3A" w:rsidRDefault="0057400A" w:rsidP="00CE7999">
      <w:pPr>
        <w:pStyle w:val="ListParagraph"/>
        <w:widowControl w:val="0"/>
        <w:numPr>
          <w:ilvl w:val="0"/>
          <w:numId w:val="40"/>
        </w:numPr>
        <w:autoSpaceDE w:val="0"/>
        <w:autoSpaceDN w:val="0"/>
        <w:spacing w:before="240" w:after="0"/>
        <w:ind w:left="544" w:hanging="425"/>
        <w:contextualSpacing w:val="0"/>
        <w:jc w:val="both"/>
        <w:rPr>
          <w:noProof/>
          <w:lang w:val="en-GB"/>
        </w:rPr>
      </w:pPr>
      <w:r w:rsidRPr="00405F3A">
        <w:rPr>
          <w:noProof/>
          <w:lang w:val="en-GB"/>
        </w:rPr>
        <w:t xml:space="preserve">What </w:t>
      </w:r>
      <w:r w:rsidR="008022B8" w:rsidRPr="00405F3A">
        <w:rPr>
          <w:noProof/>
          <w:lang w:val="en-GB"/>
        </w:rPr>
        <w:t xml:space="preserve">is the resulting DataFrame </w:t>
      </w:r>
      <w:r w:rsidR="00FD6ADB" w:rsidRPr="00405F3A">
        <w:rPr>
          <w:noProof/>
          <w:lang w:val="en-GB"/>
        </w:rPr>
        <w:t>according to the following program</w:t>
      </w:r>
      <w:r w:rsidRPr="00405F3A">
        <w:rPr>
          <w:noProof/>
          <w:lang w:val="en-GB"/>
        </w:rPr>
        <w:t>?</w:t>
      </w:r>
    </w:p>
    <w:p w14:paraId="5FB6163E" w14:textId="5862075F" w:rsidR="003B6F33" w:rsidRPr="00405F3A" w:rsidRDefault="003B6F33" w:rsidP="00847847">
      <w:pPr>
        <w:pStyle w:val="NoSpacing"/>
        <w:spacing w:before="120" w:line="312" w:lineRule="auto"/>
        <w:ind w:left="1701" w:right="110"/>
        <w:jc w:val="left"/>
        <w:rPr>
          <w:rFonts w:ascii="Consolas" w:hAnsi="Consolas"/>
          <w:noProof/>
          <w:lang w:val="en-GB"/>
        </w:rPr>
      </w:pPr>
      <w:r w:rsidRPr="00405F3A">
        <w:rPr>
          <w:rFonts w:ascii="Consolas" w:hAnsi="Consolas"/>
          <w:noProof/>
          <w:lang w:val="en-GB"/>
        </w:rPr>
        <w:t>df = pd.DataFrame([[1, 2]], columns</w:t>
      </w:r>
      <w:r w:rsidR="00B13054" w:rsidRPr="00405F3A">
        <w:rPr>
          <w:rFonts w:ascii="Consolas" w:hAnsi="Consolas"/>
          <w:noProof/>
          <w:lang w:val="en-GB"/>
        </w:rPr>
        <w:t xml:space="preserve"> </w:t>
      </w:r>
      <w:r w:rsidRPr="00405F3A">
        <w:rPr>
          <w:rFonts w:ascii="Consolas" w:hAnsi="Consolas"/>
          <w:noProof/>
          <w:lang w:val="en-GB"/>
        </w:rPr>
        <w:t>=</w:t>
      </w:r>
      <w:r w:rsidR="00B13054" w:rsidRPr="00405F3A">
        <w:rPr>
          <w:rFonts w:ascii="Consolas" w:hAnsi="Consolas"/>
          <w:noProof/>
          <w:lang w:val="en-GB"/>
        </w:rPr>
        <w:t xml:space="preserve"> </w:t>
      </w:r>
      <w:r w:rsidRPr="00405F3A">
        <w:rPr>
          <w:rFonts w:ascii="Consolas" w:hAnsi="Consolas"/>
          <w:noProof/>
          <w:lang w:val="en-GB"/>
        </w:rPr>
        <w:t>list('AB'))</w:t>
      </w:r>
    </w:p>
    <w:p w14:paraId="7AE213CD" w14:textId="77CA9AAE" w:rsidR="00E661BA" w:rsidRPr="00405F3A" w:rsidRDefault="00E661BA" w:rsidP="007D62DB">
      <w:pPr>
        <w:pStyle w:val="NoSpacing"/>
        <w:spacing w:line="312" w:lineRule="auto"/>
        <w:ind w:left="1701" w:right="108"/>
        <w:jc w:val="left"/>
        <w:rPr>
          <w:rFonts w:ascii="Consolas" w:hAnsi="Consolas"/>
          <w:noProof/>
          <w:lang w:val="en-GB"/>
        </w:rPr>
      </w:pPr>
      <w:r w:rsidRPr="00405F3A">
        <w:rPr>
          <w:rFonts w:ascii="Consolas" w:hAnsi="Consolas"/>
          <w:noProof/>
          <w:lang w:val="en-GB"/>
        </w:rPr>
        <w:t>df2 = pd.DataFrame([[</w:t>
      </w:r>
      <w:r w:rsidR="00B13054" w:rsidRPr="00405F3A">
        <w:rPr>
          <w:rFonts w:ascii="Consolas" w:hAnsi="Consolas"/>
          <w:noProof/>
          <w:lang w:val="en-GB"/>
        </w:rPr>
        <w:t>3</w:t>
      </w:r>
      <w:r w:rsidRPr="00405F3A">
        <w:rPr>
          <w:rFonts w:ascii="Consolas" w:hAnsi="Consolas"/>
          <w:noProof/>
          <w:lang w:val="en-GB"/>
        </w:rPr>
        <w:t xml:space="preserve">, </w:t>
      </w:r>
      <w:r w:rsidR="00B13054" w:rsidRPr="00405F3A">
        <w:rPr>
          <w:rFonts w:ascii="Consolas" w:hAnsi="Consolas"/>
          <w:noProof/>
          <w:lang w:val="en-GB"/>
        </w:rPr>
        <w:t>4</w:t>
      </w:r>
      <w:r w:rsidRPr="00405F3A">
        <w:rPr>
          <w:rFonts w:ascii="Consolas" w:hAnsi="Consolas"/>
          <w:noProof/>
          <w:lang w:val="en-GB"/>
        </w:rPr>
        <w:t>]], columns</w:t>
      </w:r>
      <w:r w:rsidR="00B13054" w:rsidRPr="00405F3A">
        <w:rPr>
          <w:rFonts w:ascii="Consolas" w:hAnsi="Consolas"/>
          <w:noProof/>
          <w:lang w:val="en-GB"/>
        </w:rPr>
        <w:t xml:space="preserve"> </w:t>
      </w:r>
      <w:r w:rsidRPr="00405F3A">
        <w:rPr>
          <w:rFonts w:ascii="Consolas" w:hAnsi="Consolas"/>
          <w:noProof/>
          <w:lang w:val="en-GB"/>
        </w:rPr>
        <w:t>=</w:t>
      </w:r>
      <w:r w:rsidR="00B13054" w:rsidRPr="00405F3A">
        <w:rPr>
          <w:rFonts w:ascii="Consolas" w:hAnsi="Consolas"/>
          <w:noProof/>
          <w:lang w:val="en-GB"/>
        </w:rPr>
        <w:t xml:space="preserve"> </w:t>
      </w:r>
      <w:r w:rsidRPr="00405F3A">
        <w:rPr>
          <w:rFonts w:ascii="Consolas" w:hAnsi="Consolas"/>
          <w:noProof/>
          <w:lang w:val="en-GB"/>
        </w:rPr>
        <w:t>list('AB'))</w:t>
      </w:r>
    </w:p>
    <w:p w14:paraId="4A91032A" w14:textId="10564D69" w:rsidR="00FD6ADB" w:rsidRPr="00405F3A" w:rsidRDefault="003B6F33" w:rsidP="007D62DB">
      <w:pPr>
        <w:pStyle w:val="NoSpacing"/>
        <w:spacing w:line="312" w:lineRule="auto"/>
        <w:ind w:left="1701" w:right="108"/>
        <w:jc w:val="left"/>
        <w:rPr>
          <w:rFonts w:ascii="Consolas" w:hAnsi="Consolas"/>
          <w:noProof/>
          <w:lang w:val="en-GB"/>
        </w:rPr>
      </w:pPr>
      <w:r w:rsidRPr="00405F3A">
        <w:rPr>
          <w:rFonts w:ascii="Consolas" w:hAnsi="Consolas"/>
          <w:noProof/>
          <w:lang w:val="en-GB"/>
        </w:rPr>
        <w:t>df</w:t>
      </w:r>
      <w:r w:rsidR="00E661BA" w:rsidRPr="00405F3A">
        <w:rPr>
          <w:rFonts w:ascii="Consolas" w:hAnsi="Consolas"/>
          <w:noProof/>
          <w:lang w:val="en-GB"/>
        </w:rPr>
        <w:t>.append(df2)</w:t>
      </w:r>
    </w:p>
    <w:p w14:paraId="1BDCC783" w14:textId="20340D2A" w:rsidR="006606BB" w:rsidRPr="00405F3A" w:rsidRDefault="00185A62"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405F3A">
        <w:rPr>
          <w:rFonts w:ascii="Consolas" w:hAnsi="Consolas"/>
          <w:b/>
          <w:bCs/>
          <w:noProof/>
          <w:lang w:val="en-GB"/>
        </w:rPr>
        <w:t>A B</w:t>
      </w:r>
    </w:p>
    <w:p w14:paraId="11F7C4B2" w14:textId="07E9CF6A" w:rsidR="00185A62" w:rsidRPr="00405F3A" w:rsidRDefault="00185A62" w:rsidP="00185A62">
      <w:pPr>
        <w:pStyle w:val="NoSpacing"/>
        <w:ind w:left="1276"/>
        <w:jc w:val="both"/>
        <w:rPr>
          <w:b/>
          <w:bCs/>
          <w:noProof/>
          <w:lang w:val="en-GB"/>
        </w:rPr>
      </w:pPr>
      <w:r w:rsidRPr="00405F3A">
        <w:rPr>
          <w:b/>
          <w:bCs/>
          <w:noProof/>
          <w:lang w:val="en-GB"/>
        </w:rPr>
        <w:t>1   2</w:t>
      </w:r>
    </w:p>
    <w:p w14:paraId="25A3049F" w14:textId="2FC6D01A" w:rsidR="00185A62" w:rsidRPr="00405F3A" w:rsidRDefault="00185A62" w:rsidP="00185A62">
      <w:pPr>
        <w:pStyle w:val="NoSpacing"/>
        <w:ind w:left="1276"/>
        <w:jc w:val="both"/>
        <w:rPr>
          <w:b/>
          <w:bCs/>
          <w:noProof/>
          <w:lang w:val="en-GB"/>
        </w:rPr>
      </w:pPr>
      <w:r w:rsidRPr="00405F3A">
        <w:rPr>
          <w:b/>
          <w:bCs/>
          <w:noProof/>
          <w:lang w:val="en-GB"/>
        </w:rPr>
        <w:t>3   4</w:t>
      </w:r>
    </w:p>
    <w:p w14:paraId="7FDEBEEF" w14:textId="174B3BB6" w:rsidR="006606BB" w:rsidRPr="00405F3A" w:rsidRDefault="00EB003D" w:rsidP="006606BB">
      <w:pPr>
        <w:pStyle w:val="NoSpacing"/>
        <w:spacing w:before="60" w:after="120"/>
        <w:ind w:left="1276"/>
        <w:jc w:val="both"/>
        <w:rPr>
          <w:rFonts w:ascii="Palatino Linotype" w:hAnsi="Palatino Linotype"/>
          <w:b/>
          <w:bCs/>
          <w:noProof/>
          <w:sz w:val="24"/>
          <w:szCs w:val="24"/>
          <w:lang w:val="en-GB"/>
        </w:rPr>
      </w:pPr>
      <w:r w:rsidRPr="00405F3A">
        <w:rPr>
          <w:rFonts w:ascii="Palatino Linotype" w:hAnsi="Palatino Linotype"/>
          <w:b/>
          <w:bCs/>
          <w:noProof/>
          <w:sz w:val="24"/>
          <w:szCs w:val="24"/>
          <w:lang w:val="en-GB"/>
        </w:rPr>
        <w:t>C</w:t>
      </w:r>
      <w:r w:rsidR="006606BB" w:rsidRPr="00405F3A">
        <w:rPr>
          <w:rFonts w:ascii="Palatino Linotype" w:hAnsi="Palatino Linotype"/>
          <w:b/>
          <w:bCs/>
          <w:noProof/>
          <w:sz w:val="24"/>
          <w:szCs w:val="24"/>
          <w:lang w:val="en-GB"/>
        </w:rPr>
        <w:t>orrect.</w:t>
      </w:r>
      <w:r w:rsidR="00456685" w:rsidRPr="00405F3A">
        <w:rPr>
          <w:rFonts w:ascii="Palatino Linotype" w:hAnsi="Palatino Linotype"/>
          <w:b/>
          <w:bCs/>
          <w:noProof/>
          <w:sz w:val="24"/>
          <w:szCs w:val="24"/>
          <w:lang w:val="en-GB"/>
        </w:rPr>
        <w:t xml:space="preserve"> </w:t>
      </w:r>
      <w:r w:rsidR="00285FBF" w:rsidRPr="00405F3A">
        <w:rPr>
          <w:rFonts w:ascii="Palatino Linotype" w:hAnsi="Palatino Linotype"/>
          <w:b/>
          <w:bCs/>
          <w:noProof/>
          <w:sz w:val="24"/>
          <w:szCs w:val="24"/>
          <w:lang w:val="en-GB"/>
        </w:rPr>
        <w:t xml:space="preserve">The </w:t>
      </w:r>
      <w:r w:rsidRPr="00405F3A">
        <w:rPr>
          <w:rFonts w:ascii="Consolas" w:hAnsi="Consolas"/>
          <w:b/>
          <w:bCs/>
          <w:noProof/>
          <w:sz w:val="24"/>
          <w:szCs w:val="24"/>
          <w:lang w:val="en-GB"/>
        </w:rPr>
        <w:t>.append</w:t>
      </w:r>
      <w:r w:rsidR="00DB1806" w:rsidRPr="00405F3A">
        <w:rPr>
          <w:rFonts w:ascii="Consolas" w:hAnsi="Consolas"/>
          <w:b/>
          <w:bCs/>
          <w:noProof/>
          <w:sz w:val="24"/>
          <w:szCs w:val="24"/>
          <w:lang w:val="en-GB"/>
        </w:rPr>
        <w:t>()</w:t>
      </w:r>
      <w:r w:rsidRPr="00405F3A">
        <w:rPr>
          <w:rFonts w:ascii="Palatino Linotype" w:hAnsi="Palatino Linotype"/>
          <w:b/>
          <w:bCs/>
          <w:noProof/>
          <w:sz w:val="24"/>
          <w:szCs w:val="24"/>
          <w:lang w:val="en-GB"/>
        </w:rPr>
        <w:t xml:space="preserve"> </w:t>
      </w:r>
      <w:r w:rsidR="00DB1806" w:rsidRPr="00405F3A">
        <w:rPr>
          <w:rFonts w:ascii="Palatino Linotype" w:hAnsi="Palatino Linotype"/>
          <w:b/>
          <w:bCs/>
          <w:noProof/>
          <w:sz w:val="24"/>
          <w:szCs w:val="24"/>
          <w:lang w:val="en-GB"/>
        </w:rPr>
        <w:t>method merges two DataFrames by row</w:t>
      </w:r>
      <w:r w:rsidR="00456685" w:rsidRPr="00405F3A">
        <w:rPr>
          <w:rFonts w:ascii="Palatino Linotype" w:hAnsi="Palatino Linotype"/>
          <w:b/>
          <w:bCs/>
          <w:noProof/>
          <w:sz w:val="24"/>
          <w:szCs w:val="24"/>
          <w:lang w:val="en-GB"/>
        </w:rPr>
        <w:t>.</w:t>
      </w:r>
    </w:p>
    <w:p w14:paraId="2BB506A6" w14:textId="56FA330A" w:rsidR="00185A62" w:rsidRPr="00405F3A" w:rsidRDefault="00185A62"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lastRenderedPageBreak/>
        <w:t>A B</w:t>
      </w:r>
    </w:p>
    <w:p w14:paraId="7CFEFE24" w14:textId="16EDBFBF" w:rsidR="00185A62" w:rsidRPr="00405F3A" w:rsidRDefault="00185A62" w:rsidP="00185A62">
      <w:pPr>
        <w:pStyle w:val="NoSpacing"/>
        <w:ind w:left="1276"/>
        <w:jc w:val="both"/>
        <w:rPr>
          <w:noProof/>
          <w:lang w:val="en-GB"/>
        </w:rPr>
      </w:pPr>
      <w:r w:rsidRPr="00405F3A">
        <w:rPr>
          <w:noProof/>
          <w:lang w:val="en-GB"/>
        </w:rPr>
        <w:t>3   4</w:t>
      </w:r>
    </w:p>
    <w:p w14:paraId="249D1EDA" w14:textId="77777777" w:rsidR="00185A62" w:rsidRPr="00405F3A" w:rsidRDefault="00185A62" w:rsidP="00185A62">
      <w:pPr>
        <w:pStyle w:val="NoSpacing"/>
        <w:ind w:left="1276"/>
        <w:jc w:val="both"/>
        <w:rPr>
          <w:noProof/>
          <w:lang w:val="en-GB"/>
        </w:rPr>
      </w:pPr>
      <w:r w:rsidRPr="00405F3A">
        <w:rPr>
          <w:noProof/>
          <w:lang w:val="en-GB"/>
        </w:rPr>
        <w:t>1   2</w:t>
      </w:r>
    </w:p>
    <w:p w14:paraId="06023582" w14:textId="67539DC8" w:rsidR="00185A62" w:rsidRPr="00405F3A" w:rsidRDefault="00DB1806" w:rsidP="00185A62">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Inc</w:t>
      </w:r>
      <w:r w:rsidR="00185A62" w:rsidRPr="00405F3A">
        <w:rPr>
          <w:rFonts w:ascii="Palatino Linotype" w:hAnsi="Palatino Linotype"/>
          <w:i/>
          <w:iCs/>
          <w:noProof/>
          <w:sz w:val="24"/>
          <w:szCs w:val="24"/>
          <w:lang w:val="en-GB"/>
        </w:rPr>
        <w:t xml:space="preserve">orrect. The </w:t>
      </w:r>
      <w:r w:rsidR="00185A62" w:rsidRPr="00405F3A">
        <w:rPr>
          <w:rFonts w:ascii="Consolas" w:hAnsi="Consolas"/>
          <w:i/>
          <w:iCs/>
          <w:noProof/>
          <w:sz w:val="24"/>
          <w:szCs w:val="24"/>
          <w:lang w:val="en-GB"/>
        </w:rPr>
        <w:t>.</w:t>
      </w:r>
      <w:r w:rsidRPr="00405F3A">
        <w:rPr>
          <w:rFonts w:ascii="Consolas" w:hAnsi="Consolas"/>
          <w:i/>
          <w:iCs/>
          <w:noProof/>
          <w:sz w:val="24"/>
          <w:szCs w:val="24"/>
          <w:lang w:val="en-GB"/>
        </w:rPr>
        <w:t>append()</w:t>
      </w:r>
      <w:r w:rsidR="00185A62" w:rsidRPr="00405F3A">
        <w:rPr>
          <w:rFonts w:ascii="Palatino Linotype" w:hAnsi="Palatino Linotype"/>
          <w:i/>
          <w:iCs/>
          <w:noProof/>
          <w:sz w:val="24"/>
          <w:szCs w:val="24"/>
          <w:lang w:val="en-GB"/>
        </w:rPr>
        <w:t xml:space="preserve"> </w:t>
      </w:r>
      <w:r w:rsidR="00B86579">
        <w:rPr>
          <w:rFonts w:ascii="Palatino Linotype" w:hAnsi="Palatino Linotype"/>
          <w:i/>
          <w:iCs/>
          <w:noProof/>
          <w:sz w:val="24"/>
          <w:szCs w:val="24"/>
          <w:lang w:val="en-GB"/>
        </w:rPr>
        <w:t>method</w:t>
      </w:r>
      <w:r w:rsidR="000C2F2E">
        <w:rPr>
          <w:rFonts w:ascii="Palatino Linotype" w:hAnsi="Palatino Linotype"/>
          <w:i/>
          <w:iCs/>
          <w:noProof/>
          <w:sz w:val="24"/>
          <w:szCs w:val="24"/>
          <w:lang w:val="en-GB"/>
        </w:rPr>
        <w:t xml:space="preserve"> </w:t>
      </w:r>
      <w:r w:rsidR="00BA6F2D" w:rsidRPr="00405F3A">
        <w:rPr>
          <w:rFonts w:ascii="Palatino Linotype" w:hAnsi="Palatino Linotype"/>
          <w:i/>
          <w:iCs/>
          <w:noProof/>
          <w:sz w:val="24"/>
          <w:szCs w:val="24"/>
          <w:lang w:val="en-GB"/>
        </w:rPr>
        <w:t xml:space="preserve">appends </w:t>
      </w:r>
      <w:r w:rsidR="00BA6F2D" w:rsidRPr="00405F3A">
        <w:rPr>
          <w:rFonts w:ascii="Consolas" w:hAnsi="Consolas"/>
          <w:i/>
          <w:iCs/>
          <w:noProof/>
          <w:sz w:val="24"/>
          <w:szCs w:val="24"/>
          <w:lang w:val="en-GB"/>
        </w:rPr>
        <w:t>df2</w:t>
      </w:r>
      <w:r w:rsidR="00BA6F2D" w:rsidRPr="00405F3A">
        <w:rPr>
          <w:rFonts w:ascii="Palatino Linotype" w:hAnsi="Palatino Linotype"/>
          <w:i/>
          <w:iCs/>
          <w:noProof/>
          <w:sz w:val="24"/>
          <w:szCs w:val="24"/>
          <w:lang w:val="en-GB"/>
        </w:rPr>
        <w:t xml:space="preserve"> to </w:t>
      </w:r>
      <w:r w:rsidR="00BA6F2D" w:rsidRPr="00405F3A">
        <w:rPr>
          <w:rFonts w:ascii="Consolas" w:hAnsi="Consolas"/>
          <w:i/>
          <w:iCs/>
          <w:noProof/>
          <w:sz w:val="24"/>
          <w:szCs w:val="24"/>
          <w:lang w:val="en-GB"/>
        </w:rPr>
        <w:t>df1</w:t>
      </w:r>
      <w:r w:rsidR="00BA6F2D" w:rsidRPr="00405F3A">
        <w:rPr>
          <w:rFonts w:ascii="Palatino Linotype" w:hAnsi="Palatino Linotype"/>
          <w:i/>
          <w:iCs/>
          <w:noProof/>
          <w:sz w:val="24"/>
          <w:szCs w:val="24"/>
          <w:lang w:val="en-GB"/>
        </w:rPr>
        <w:t xml:space="preserve"> and not </w:t>
      </w:r>
      <w:r w:rsidR="00A05093">
        <w:rPr>
          <w:rFonts w:ascii="Palatino Linotype" w:hAnsi="Palatino Linotype"/>
          <w:i/>
          <w:iCs/>
          <w:noProof/>
          <w:sz w:val="24"/>
          <w:szCs w:val="24"/>
          <w:lang w:val="en-GB"/>
        </w:rPr>
        <w:t>vice versa</w:t>
      </w:r>
      <w:r w:rsidR="00185A62" w:rsidRPr="00405F3A">
        <w:rPr>
          <w:rFonts w:ascii="Palatino Linotype" w:hAnsi="Palatino Linotype"/>
          <w:i/>
          <w:iCs/>
          <w:noProof/>
          <w:sz w:val="24"/>
          <w:szCs w:val="24"/>
          <w:lang w:val="en-GB"/>
        </w:rPr>
        <w:t>.</w:t>
      </w:r>
    </w:p>
    <w:p w14:paraId="0EA7407B" w14:textId="4319CBC9" w:rsidR="00185A62" w:rsidRPr="00405F3A" w:rsidRDefault="00EB003D"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A B</w:t>
      </w:r>
    </w:p>
    <w:p w14:paraId="41615FD6" w14:textId="52D1F127" w:rsidR="00185A62" w:rsidRPr="00405F3A" w:rsidRDefault="00185A62" w:rsidP="00185A62">
      <w:pPr>
        <w:pStyle w:val="NoSpacing"/>
        <w:ind w:left="1276"/>
        <w:jc w:val="both"/>
        <w:rPr>
          <w:noProof/>
          <w:lang w:val="en-GB"/>
        </w:rPr>
      </w:pPr>
      <w:r w:rsidRPr="00405F3A">
        <w:rPr>
          <w:noProof/>
          <w:lang w:val="en-GB"/>
        </w:rPr>
        <w:t>1   3</w:t>
      </w:r>
    </w:p>
    <w:p w14:paraId="4FA67493" w14:textId="0CDBB7D5" w:rsidR="00185A62" w:rsidRPr="00405F3A" w:rsidRDefault="00185A62" w:rsidP="00185A62">
      <w:pPr>
        <w:pStyle w:val="NoSpacing"/>
        <w:ind w:left="1276"/>
        <w:jc w:val="both"/>
        <w:rPr>
          <w:noProof/>
          <w:lang w:val="en-GB"/>
        </w:rPr>
      </w:pPr>
      <w:r w:rsidRPr="00405F3A">
        <w:rPr>
          <w:noProof/>
          <w:lang w:val="en-GB"/>
        </w:rPr>
        <w:t>2   4</w:t>
      </w:r>
    </w:p>
    <w:p w14:paraId="1F4FC891" w14:textId="76D37C7B" w:rsidR="006606BB" w:rsidRPr="00405F3A" w:rsidRDefault="0096523D" w:rsidP="0096523D">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 xml:space="preserve">Incorrect. The </w:t>
      </w:r>
      <w:r w:rsidRPr="00405F3A">
        <w:rPr>
          <w:rFonts w:ascii="Consolas" w:hAnsi="Consolas"/>
          <w:i/>
          <w:iCs/>
          <w:noProof/>
          <w:sz w:val="24"/>
          <w:szCs w:val="24"/>
          <w:lang w:val="en-GB"/>
        </w:rPr>
        <w:t>.append()</w:t>
      </w:r>
      <w:r w:rsidRPr="00405F3A">
        <w:rPr>
          <w:rFonts w:ascii="Palatino Linotype" w:hAnsi="Palatino Linotype"/>
          <w:i/>
          <w:iCs/>
          <w:noProof/>
          <w:sz w:val="24"/>
          <w:szCs w:val="24"/>
          <w:lang w:val="en-GB"/>
        </w:rPr>
        <w:t xml:space="preserve"> method does not merge </w:t>
      </w:r>
      <w:r w:rsidR="005F4BD7" w:rsidRPr="00405F3A">
        <w:rPr>
          <w:rFonts w:ascii="Palatino Linotype" w:hAnsi="Palatino Linotype"/>
          <w:i/>
          <w:iCs/>
          <w:noProof/>
          <w:sz w:val="24"/>
          <w:szCs w:val="24"/>
          <w:lang w:val="en-GB"/>
        </w:rPr>
        <w:t>DataFrames by column</w:t>
      </w:r>
      <w:r w:rsidRPr="00405F3A">
        <w:rPr>
          <w:rFonts w:ascii="Palatino Linotype" w:hAnsi="Palatino Linotype"/>
          <w:i/>
          <w:iCs/>
          <w:noProof/>
          <w:sz w:val="24"/>
          <w:szCs w:val="24"/>
          <w:lang w:val="en-GB"/>
        </w:rPr>
        <w:t>.</w:t>
      </w:r>
      <w:r w:rsidR="005F4BD7" w:rsidRPr="00405F3A">
        <w:rPr>
          <w:rFonts w:ascii="Palatino Linotype" w:hAnsi="Palatino Linotype"/>
          <w:i/>
          <w:iCs/>
          <w:noProof/>
          <w:sz w:val="24"/>
          <w:szCs w:val="24"/>
          <w:lang w:val="en-GB"/>
        </w:rPr>
        <w:t xml:space="preserve"> Besides, </w:t>
      </w:r>
      <w:r w:rsidR="005F4BD7" w:rsidRPr="00405F3A">
        <w:rPr>
          <w:rFonts w:ascii="Consolas" w:hAnsi="Consolas"/>
          <w:i/>
          <w:iCs/>
          <w:noProof/>
          <w:sz w:val="24"/>
          <w:szCs w:val="24"/>
          <w:lang w:val="en-GB"/>
        </w:rPr>
        <w:t>df</w:t>
      </w:r>
      <w:r w:rsidR="005F4BD7" w:rsidRPr="00405F3A">
        <w:rPr>
          <w:rFonts w:ascii="Palatino Linotype" w:hAnsi="Palatino Linotype"/>
          <w:i/>
          <w:iCs/>
          <w:noProof/>
          <w:sz w:val="24"/>
          <w:szCs w:val="24"/>
          <w:lang w:val="en-GB"/>
        </w:rPr>
        <w:t xml:space="preserve"> and </w:t>
      </w:r>
      <w:r w:rsidR="005F4BD7" w:rsidRPr="00405F3A">
        <w:rPr>
          <w:rFonts w:ascii="Consolas" w:hAnsi="Consolas"/>
          <w:i/>
          <w:iCs/>
          <w:noProof/>
          <w:sz w:val="24"/>
          <w:szCs w:val="24"/>
          <w:lang w:val="en-GB"/>
        </w:rPr>
        <w:t>df2</w:t>
      </w:r>
      <w:r w:rsidR="005F4BD7" w:rsidRPr="00405F3A">
        <w:rPr>
          <w:rFonts w:ascii="Palatino Linotype" w:hAnsi="Palatino Linotype"/>
          <w:i/>
          <w:iCs/>
          <w:noProof/>
          <w:sz w:val="24"/>
          <w:szCs w:val="24"/>
          <w:lang w:val="en-GB"/>
        </w:rPr>
        <w:t xml:space="preserve"> are row DataFrames and not </w:t>
      </w:r>
      <w:r w:rsidR="00BD7164" w:rsidRPr="00405F3A">
        <w:rPr>
          <w:rFonts w:ascii="Palatino Linotype" w:hAnsi="Palatino Linotype"/>
          <w:i/>
          <w:iCs/>
          <w:noProof/>
          <w:sz w:val="24"/>
          <w:szCs w:val="24"/>
          <w:lang w:val="en-GB"/>
        </w:rPr>
        <w:t>c</w:t>
      </w:r>
      <w:r w:rsidR="005F4BD7" w:rsidRPr="00405F3A">
        <w:rPr>
          <w:rFonts w:ascii="Palatino Linotype" w:hAnsi="Palatino Linotype"/>
          <w:i/>
          <w:iCs/>
          <w:noProof/>
          <w:sz w:val="24"/>
          <w:szCs w:val="24"/>
          <w:lang w:val="en-GB"/>
        </w:rPr>
        <w:t>olumn DataFrames.</w:t>
      </w:r>
    </w:p>
    <w:p w14:paraId="14FBFE12" w14:textId="0937EA6B" w:rsidR="00185A62" w:rsidRPr="00405F3A" w:rsidRDefault="00EB003D"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405F3A">
        <w:rPr>
          <w:rFonts w:ascii="Consolas" w:hAnsi="Consolas"/>
          <w:noProof/>
          <w:lang w:val="en-GB"/>
        </w:rPr>
        <w:t>A B</w:t>
      </w:r>
    </w:p>
    <w:p w14:paraId="224EAA4B" w14:textId="7B0F7A28" w:rsidR="00185A62" w:rsidRPr="00405F3A" w:rsidRDefault="00185A62" w:rsidP="00185A62">
      <w:pPr>
        <w:pStyle w:val="NoSpacing"/>
        <w:ind w:left="1276"/>
        <w:jc w:val="both"/>
        <w:rPr>
          <w:noProof/>
          <w:lang w:val="en-GB"/>
        </w:rPr>
      </w:pPr>
      <w:r w:rsidRPr="00405F3A">
        <w:rPr>
          <w:noProof/>
          <w:lang w:val="en-GB"/>
        </w:rPr>
        <w:t>3   1</w:t>
      </w:r>
    </w:p>
    <w:p w14:paraId="4B6D7737" w14:textId="55694921" w:rsidR="006606BB" w:rsidRPr="00405F3A" w:rsidRDefault="00185A62" w:rsidP="00185A62">
      <w:pPr>
        <w:pStyle w:val="NoSpacing"/>
        <w:ind w:left="1276"/>
        <w:jc w:val="both"/>
        <w:rPr>
          <w:noProof/>
          <w:lang w:val="en-GB"/>
        </w:rPr>
      </w:pPr>
      <w:r w:rsidRPr="00405F3A">
        <w:rPr>
          <w:noProof/>
          <w:lang w:val="en-GB"/>
        </w:rPr>
        <w:t>4   2</w:t>
      </w:r>
    </w:p>
    <w:p w14:paraId="41834362" w14:textId="23AC905C" w:rsidR="006606BB" w:rsidRPr="00405F3A" w:rsidRDefault="003F1BB0" w:rsidP="006606BB">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 xml:space="preserve">Incorrect. The </w:t>
      </w:r>
      <w:r w:rsidRPr="00405F3A">
        <w:rPr>
          <w:rFonts w:ascii="Consolas" w:hAnsi="Consolas"/>
          <w:i/>
          <w:iCs/>
          <w:noProof/>
          <w:sz w:val="24"/>
          <w:szCs w:val="24"/>
          <w:lang w:val="en-GB"/>
        </w:rPr>
        <w:t>.append()</w:t>
      </w:r>
      <w:r w:rsidRPr="00405F3A">
        <w:rPr>
          <w:rFonts w:ascii="Palatino Linotype" w:hAnsi="Palatino Linotype"/>
          <w:i/>
          <w:iCs/>
          <w:noProof/>
          <w:sz w:val="24"/>
          <w:szCs w:val="24"/>
          <w:lang w:val="en-GB"/>
        </w:rPr>
        <w:t xml:space="preserve"> method does not merge DataFrames by column. Besides, </w:t>
      </w:r>
      <w:r w:rsidRPr="00405F3A">
        <w:rPr>
          <w:rFonts w:ascii="Consolas" w:hAnsi="Consolas"/>
          <w:i/>
          <w:iCs/>
          <w:noProof/>
          <w:sz w:val="24"/>
          <w:szCs w:val="24"/>
          <w:lang w:val="en-GB"/>
        </w:rPr>
        <w:t>df</w:t>
      </w:r>
      <w:r w:rsidRPr="00405F3A">
        <w:rPr>
          <w:rFonts w:ascii="Palatino Linotype" w:hAnsi="Palatino Linotype"/>
          <w:i/>
          <w:iCs/>
          <w:noProof/>
          <w:sz w:val="24"/>
          <w:szCs w:val="24"/>
          <w:lang w:val="en-GB"/>
        </w:rPr>
        <w:t xml:space="preserve"> and </w:t>
      </w:r>
      <w:r w:rsidRPr="00405F3A">
        <w:rPr>
          <w:rFonts w:ascii="Consolas" w:hAnsi="Consolas"/>
          <w:i/>
          <w:iCs/>
          <w:noProof/>
          <w:sz w:val="24"/>
          <w:szCs w:val="24"/>
          <w:lang w:val="en-GB"/>
        </w:rPr>
        <w:t>df2</w:t>
      </w:r>
      <w:r w:rsidRPr="00405F3A">
        <w:rPr>
          <w:rFonts w:ascii="Palatino Linotype" w:hAnsi="Palatino Linotype"/>
          <w:i/>
          <w:iCs/>
          <w:noProof/>
          <w:sz w:val="24"/>
          <w:szCs w:val="24"/>
          <w:lang w:val="en-GB"/>
        </w:rPr>
        <w:t xml:space="preserve"> are row DataFrames and not </w:t>
      </w:r>
      <w:r w:rsidR="008A132F">
        <w:rPr>
          <w:rFonts w:ascii="Palatino Linotype" w:hAnsi="Palatino Linotype"/>
          <w:i/>
          <w:iCs/>
          <w:noProof/>
          <w:sz w:val="24"/>
          <w:szCs w:val="24"/>
          <w:lang w:val="en-GB"/>
        </w:rPr>
        <w:t>c</w:t>
      </w:r>
      <w:r w:rsidRPr="00405F3A">
        <w:rPr>
          <w:rFonts w:ascii="Palatino Linotype" w:hAnsi="Palatino Linotype"/>
          <w:i/>
          <w:iCs/>
          <w:noProof/>
          <w:sz w:val="24"/>
          <w:szCs w:val="24"/>
          <w:lang w:val="en-GB"/>
        </w:rPr>
        <w:t>olumn DataFrames.</w:t>
      </w:r>
      <w:r w:rsidR="00243B0F" w:rsidRPr="00405F3A">
        <w:rPr>
          <w:rFonts w:ascii="Palatino Linotype" w:hAnsi="Palatino Linotype"/>
          <w:i/>
          <w:iCs/>
          <w:noProof/>
          <w:sz w:val="24"/>
          <w:szCs w:val="24"/>
          <w:lang w:val="en-GB"/>
        </w:rPr>
        <w:t xml:space="preserve"> Furthermore, it should</w:t>
      </w:r>
      <w:r w:rsidR="001F2767" w:rsidRPr="00405F3A">
        <w:rPr>
          <w:rFonts w:ascii="Palatino Linotype" w:hAnsi="Palatino Linotype"/>
          <w:i/>
          <w:iCs/>
          <w:noProof/>
          <w:sz w:val="24"/>
          <w:szCs w:val="24"/>
          <w:lang w:val="en-GB"/>
        </w:rPr>
        <w:t xml:space="preserve"> be</w:t>
      </w:r>
      <w:r w:rsidR="00243B0F" w:rsidRPr="00405F3A">
        <w:rPr>
          <w:rFonts w:ascii="Palatino Linotype" w:hAnsi="Palatino Linotype"/>
          <w:i/>
          <w:iCs/>
          <w:noProof/>
          <w:sz w:val="24"/>
          <w:szCs w:val="24"/>
          <w:lang w:val="en-GB"/>
        </w:rPr>
        <w:t xml:space="preserve"> </w:t>
      </w:r>
      <w:r w:rsidR="00243B0F" w:rsidRPr="00405F3A">
        <w:rPr>
          <w:rFonts w:ascii="Consolas" w:hAnsi="Consolas"/>
          <w:i/>
          <w:iCs/>
          <w:noProof/>
          <w:sz w:val="24"/>
          <w:szCs w:val="24"/>
          <w:lang w:val="en-GB"/>
        </w:rPr>
        <w:t>df2</w:t>
      </w:r>
      <w:r w:rsidR="00243B0F" w:rsidRPr="00405F3A">
        <w:rPr>
          <w:rFonts w:ascii="Palatino Linotype" w:hAnsi="Palatino Linotype"/>
          <w:i/>
          <w:iCs/>
          <w:noProof/>
          <w:sz w:val="24"/>
          <w:szCs w:val="24"/>
          <w:lang w:val="en-GB"/>
        </w:rPr>
        <w:t xml:space="preserve"> appended to </w:t>
      </w:r>
      <w:r w:rsidR="00243B0F" w:rsidRPr="00405F3A">
        <w:rPr>
          <w:rFonts w:ascii="Consolas" w:hAnsi="Consolas"/>
          <w:i/>
          <w:iCs/>
          <w:noProof/>
          <w:sz w:val="24"/>
          <w:szCs w:val="24"/>
          <w:lang w:val="en-GB"/>
        </w:rPr>
        <w:t>df1</w:t>
      </w:r>
      <w:r w:rsidR="00243B0F" w:rsidRPr="00405F3A">
        <w:rPr>
          <w:rFonts w:ascii="Palatino Linotype" w:hAnsi="Palatino Linotype"/>
          <w:i/>
          <w:iCs/>
          <w:noProof/>
          <w:sz w:val="24"/>
          <w:szCs w:val="24"/>
          <w:lang w:val="en-GB"/>
        </w:rPr>
        <w:t xml:space="preserve"> and not </w:t>
      </w:r>
      <w:r w:rsidR="00243B0F" w:rsidRPr="00405F3A">
        <w:rPr>
          <w:rFonts w:ascii="Consolas" w:hAnsi="Consolas"/>
          <w:i/>
          <w:iCs/>
          <w:noProof/>
          <w:sz w:val="24"/>
          <w:szCs w:val="24"/>
          <w:lang w:val="en-GB"/>
        </w:rPr>
        <w:t>df1</w:t>
      </w:r>
      <w:r w:rsidR="00243B0F" w:rsidRPr="00405F3A">
        <w:rPr>
          <w:rFonts w:ascii="Palatino Linotype" w:hAnsi="Palatino Linotype"/>
          <w:i/>
          <w:iCs/>
          <w:noProof/>
          <w:sz w:val="24"/>
          <w:szCs w:val="24"/>
          <w:lang w:val="en-GB"/>
        </w:rPr>
        <w:t xml:space="preserve"> to </w:t>
      </w:r>
      <w:r w:rsidR="00243B0F" w:rsidRPr="00405F3A">
        <w:rPr>
          <w:rFonts w:ascii="Consolas" w:hAnsi="Consolas"/>
          <w:i/>
          <w:iCs/>
          <w:noProof/>
          <w:sz w:val="24"/>
          <w:szCs w:val="24"/>
          <w:lang w:val="en-GB"/>
        </w:rPr>
        <w:t>df2</w:t>
      </w:r>
      <w:r w:rsidR="00243B0F" w:rsidRPr="00405F3A">
        <w:rPr>
          <w:rFonts w:ascii="Palatino Linotype" w:hAnsi="Palatino Linotype"/>
          <w:i/>
          <w:iCs/>
          <w:noProof/>
          <w:sz w:val="24"/>
          <w:szCs w:val="24"/>
          <w:lang w:val="en-GB"/>
        </w:rPr>
        <w:t>.</w:t>
      </w:r>
    </w:p>
    <w:p w14:paraId="59CDD8A9" w14:textId="7F6D0E46" w:rsidR="006B2365" w:rsidRPr="00405F3A" w:rsidRDefault="00E4488C" w:rsidP="00CE7999">
      <w:pPr>
        <w:pStyle w:val="ListParagraph"/>
        <w:widowControl w:val="0"/>
        <w:numPr>
          <w:ilvl w:val="0"/>
          <w:numId w:val="40"/>
        </w:numPr>
        <w:autoSpaceDE w:val="0"/>
        <w:autoSpaceDN w:val="0"/>
        <w:spacing w:before="240" w:after="0"/>
        <w:ind w:left="544" w:hanging="425"/>
        <w:contextualSpacing w:val="0"/>
        <w:jc w:val="both"/>
        <w:rPr>
          <w:noProof/>
          <w:lang w:val="en-GB"/>
        </w:rPr>
      </w:pPr>
      <w:r w:rsidRPr="00405F3A">
        <w:rPr>
          <w:noProof/>
          <w:lang w:val="en-GB"/>
        </w:rPr>
        <w:t xml:space="preserve">Which columns </w:t>
      </w:r>
      <w:r w:rsidR="00F53FFF" w:rsidRPr="00405F3A">
        <w:rPr>
          <w:noProof/>
          <w:lang w:val="en-GB"/>
        </w:rPr>
        <w:t xml:space="preserve">does </w:t>
      </w:r>
      <w:r w:rsidR="00F53FFF" w:rsidRPr="00405F3A">
        <w:rPr>
          <w:rFonts w:ascii="Consolas" w:hAnsi="Consolas"/>
          <w:noProof/>
          <w:lang w:val="en-GB"/>
        </w:rPr>
        <w:t>dfnew</w:t>
      </w:r>
      <w:r w:rsidR="00F53FFF" w:rsidRPr="00405F3A">
        <w:rPr>
          <w:noProof/>
          <w:lang w:val="en-GB"/>
        </w:rPr>
        <w:t xml:space="preserve"> contain according to the following program</w:t>
      </w:r>
      <w:r w:rsidR="006B2365" w:rsidRPr="00405F3A">
        <w:rPr>
          <w:noProof/>
          <w:lang w:val="en-GB"/>
        </w:rPr>
        <w:t>?</w:t>
      </w:r>
    </w:p>
    <w:p w14:paraId="16CAFB5A" w14:textId="77777777" w:rsidR="00983770" w:rsidRPr="00405F3A" w:rsidRDefault="00983770" w:rsidP="00983770">
      <w:pPr>
        <w:pStyle w:val="NoSpacing"/>
        <w:spacing w:before="120" w:line="312" w:lineRule="auto"/>
        <w:ind w:left="1701" w:right="110"/>
        <w:jc w:val="left"/>
        <w:rPr>
          <w:rFonts w:ascii="Consolas" w:hAnsi="Consolas"/>
          <w:noProof/>
          <w:lang w:val="en-GB"/>
        </w:rPr>
      </w:pPr>
      <w:r w:rsidRPr="00405F3A">
        <w:rPr>
          <w:rFonts w:ascii="Consolas" w:hAnsi="Consolas"/>
          <w:noProof/>
          <w:lang w:val="en-GB"/>
        </w:rPr>
        <w:t>df = pd.DataFrame([[1, 2]], columns = list('AB'))</w:t>
      </w:r>
    </w:p>
    <w:p w14:paraId="04196F0F" w14:textId="0290D703" w:rsidR="00983770" w:rsidRPr="00405F3A" w:rsidRDefault="00983770" w:rsidP="00983770">
      <w:pPr>
        <w:pStyle w:val="NoSpacing"/>
        <w:spacing w:line="312" w:lineRule="auto"/>
        <w:ind w:left="1701" w:right="108"/>
        <w:jc w:val="left"/>
        <w:rPr>
          <w:rFonts w:ascii="Consolas" w:hAnsi="Consolas"/>
          <w:noProof/>
          <w:lang w:val="en-GB"/>
        </w:rPr>
      </w:pPr>
      <w:r w:rsidRPr="00405F3A">
        <w:rPr>
          <w:rFonts w:ascii="Consolas" w:hAnsi="Consolas"/>
          <w:noProof/>
          <w:lang w:val="en-GB"/>
        </w:rPr>
        <w:t>df2 = pd.DataFrame([[3, 4]], columns = list('BC'))</w:t>
      </w:r>
    </w:p>
    <w:p w14:paraId="40BC6712" w14:textId="04B38505" w:rsidR="00983770" w:rsidRPr="00405F3A" w:rsidRDefault="00983770" w:rsidP="00F53FFF">
      <w:pPr>
        <w:pStyle w:val="NoSpacing"/>
        <w:spacing w:line="312" w:lineRule="auto"/>
        <w:ind w:left="1701" w:right="108"/>
        <w:jc w:val="left"/>
        <w:rPr>
          <w:rFonts w:ascii="Consolas" w:hAnsi="Consolas"/>
          <w:noProof/>
          <w:lang w:val="en-GB"/>
        </w:rPr>
      </w:pPr>
      <w:r w:rsidRPr="00405F3A">
        <w:rPr>
          <w:rFonts w:ascii="Consolas" w:hAnsi="Consolas"/>
          <w:noProof/>
          <w:lang w:val="en-GB"/>
        </w:rPr>
        <w:t>dfnew = pd.concat(</w:t>
      </w:r>
      <w:r w:rsidR="00E4488C" w:rsidRPr="00405F3A">
        <w:rPr>
          <w:rFonts w:ascii="Consolas" w:hAnsi="Consolas"/>
          <w:noProof/>
          <w:lang w:val="en-GB"/>
        </w:rPr>
        <w:t xml:space="preserve">[df, </w:t>
      </w:r>
      <w:r w:rsidRPr="00405F3A">
        <w:rPr>
          <w:rFonts w:ascii="Consolas" w:hAnsi="Consolas"/>
          <w:noProof/>
          <w:lang w:val="en-GB"/>
        </w:rPr>
        <w:t>df2</w:t>
      </w:r>
      <w:r w:rsidR="00E4488C" w:rsidRPr="00405F3A">
        <w:rPr>
          <w:rFonts w:ascii="Consolas" w:hAnsi="Consolas"/>
          <w:noProof/>
          <w:lang w:val="en-GB"/>
        </w:rPr>
        <w:t>], join = 'outer'</w:t>
      </w:r>
      <w:r w:rsidRPr="00405F3A">
        <w:rPr>
          <w:rFonts w:ascii="Consolas" w:hAnsi="Consolas"/>
          <w:noProof/>
          <w:lang w:val="en-GB"/>
        </w:rPr>
        <w:t>)</w:t>
      </w:r>
    </w:p>
    <w:p w14:paraId="280641F5" w14:textId="745D7FDE" w:rsidR="00D859F9" w:rsidRPr="00405F3A" w:rsidRDefault="00F53FFF"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405F3A">
        <w:rPr>
          <w:noProof/>
          <w:lang w:val="en-GB"/>
        </w:rPr>
        <w:t>A and B</w:t>
      </w:r>
    </w:p>
    <w:p w14:paraId="4AA7F96F" w14:textId="5FE8A7C9" w:rsidR="00D859F9" w:rsidRPr="00405F3A" w:rsidRDefault="00D859F9" w:rsidP="00D859F9">
      <w:pPr>
        <w:pStyle w:val="ListParagraph"/>
        <w:widowControl w:val="0"/>
        <w:tabs>
          <w:tab w:val="left" w:pos="1300"/>
        </w:tabs>
        <w:autoSpaceDE w:val="0"/>
        <w:autoSpaceDN w:val="0"/>
        <w:spacing w:before="60" w:after="0" w:line="240" w:lineRule="auto"/>
        <w:ind w:left="1276"/>
        <w:contextualSpacing w:val="0"/>
        <w:jc w:val="both"/>
        <w:rPr>
          <w:noProof/>
          <w:lang w:val="en-GB"/>
        </w:rPr>
      </w:pPr>
      <w:r w:rsidRPr="00405F3A">
        <w:rPr>
          <w:i/>
          <w:iCs/>
          <w:noProof/>
          <w:lang w:val="en-GB"/>
        </w:rPr>
        <w:t xml:space="preserve">Incorrect. </w:t>
      </w:r>
      <w:r w:rsidR="00D965F2" w:rsidRPr="00405F3A">
        <w:rPr>
          <w:i/>
          <w:iCs/>
          <w:noProof/>
          <w:lang w:val="en-GB"/>
        </w:rPr>
        <w:t xml:space="preserve">Since it is an outer join, the resulting DataFrame should contain all </w:t>
      </w:r>
      <w:r w:rsidR="00181D97" w:rsidRPr="00405F3A">
        <w:rPr>
          <w:i/>
          <w:iCs/>
          <w:noProof/>
          <w:lang w:val="en-GB"/>
        </w:rPr>
        <w:t>available columns across the original DataFrames</w:t>
      </w:r>
      <w:r w:rsidR="001B44B2" w:rsidRPr="00405F3A">
        <w:rPr>
          <w:i/>
          <w:iCs/>
          <w:noProof/>
          <w:lang w:val="en-GB"/>
        </w:rPr>
        <w:t xml:space="preserve"> </w:t>
      </w:r>
      <w:bookmarkStart w:id="60" w:name="_Hlk63121464"/>
      <w:r w:rsidR="001B44B2" w:rsidRPr="00405F3A">
        <w:rPr>
          <w:i/>
          <w:iCs/>
          <w:noProof/>
          <w:lang w:val="en-GB"/>
        </w:rPr>
        <w:t xml:space="preserve">and not only those from </w:t>
      </w:r>
      <w:r w:rsidR="001B44B2" w:rsidRPr="00405F3A">
        <w:rPr>
          <w:rFonts w:ascii="Consolas" w:hAnsi="Consolas"/>
          <w:i/>
          <w:iCs/>
          <w:noProof/>
          <w:lang w:val="en-GB"/>
        </w:rPr>
        <w:t>df</w:t>
      </w:r>
      <w:r w:rsidR="00181D97" w:rsidRPr="00405F3A">
        <w:rPr>
          <w:i/>
          <w:iCs/>
          <w:noProof/>
          <w:lang w:val="en-GB"/>
        </w:rPr>
        <w:t>.</w:t>
      </w:r>
      <w:bookmarkEnd w:id="60"/>
    </w:p>
    <w:p w14:paraId="66D441CF" w14:textId="79F79392" w:rsidR="00D859F9" w:rsidRPr="00405F3A" w:rsidRDefault="00F53FFF"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405F3A">
        <w:rPr>
          <w:noProof/>
          <w:lang w:val="en-GB"/>
        </w:rPr>
        <w:t>B and C</w:t>
      </w:r>
    </w:p>
    <w:p w14:paraId="77ED864D" w14:textId="07E10E27" w:rsidR="00D859F9" w:rsidRPr="00405F3A" w:rsidRDefault="003B6843" w:rsidP="00D859F9">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Incorrect. Since it is an outer join, the resulting DataFrame should contain all available columns across the original DataFrames</w:t>
      </w:r>
      <w:r w:rsidR="00CA08E5" w:rsidRPr="00405F3A">
        <w:rPr>
          <w:rFonts w:ascii="Palatino Linotype" w:hAnsi="Palatino Linotype"/>
          <w:i/>
          <w:iCs/>
          <w:noProof/>
          <w:sz w:val="24"/>
          <w:szCs w:val="24"/>
          <w:lang w:val="en-GB"/>
        </w:rPr>
        <w:t xml:space="preserve"> and not only those from </w:t>
      </w:r>
      <w:r w:rsidR="00CA08E5" w:rsidRPr="00405F3A">
        <w:rPr>
          <w:rFonts w:ascii="Consolas" w:hAnsi="Consolas"/>
          <w:i/>
          <w:iCs/>
          <w:noProof/>
          <w:sz w:val="24"/>
          <w:szCs w:val="24"/>
          <w:lang w:val="en-GB"/>
        </w:rPr>
        <w:t>df2</w:t>
      </w:r>
      <w:r w:rsidR="00CA08E5" w:rsidRPr="00405F3A">
        <w:rPr>
          <w:rFonts w:ascii="Palatino Linotype" w:hAnsi="Palatino Linotype"/>
          <w:i/>
          <w:iCs/>
          <w:noProof/>
          <w:sz w:val="24"/>
          <w:szCs w:val="24"/>
          <w:lang w:val="en-GB"/>
        </w:rPr>
        <w:t>.</w:t>
      </w:r>
    </w:p>
    <w:p w14:paraId="48FDA575" w14:textId="470313E9" w:rsidR="006B2365" w:rsidRPr="00405F3A" w:rsidRDefault="00F53FFF"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405F3A">
        <w:rPr>
          <w:noProof/>
          <w:lang w:val="en-GB"/>
        </w:rPr>
        <w:t>Only B</w:t>
      </w:r>
    </w:p>
    <w:p w14:paraId="45C16015" w14:textId="2AF804E8" w:rsidR="006B2365" w:rsidRPr="00405F3A" w:rsidRDefault="003B6843" w:rsidP="006B2365">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 xml:space="preserve">Incorrect. Since it is an outer join and not </w:t>
      </w:r>
      <w:r w:rsidR="002A37B7" w:rsidRPr="00405F3A">
        <w:rPr>
          <w:rFonts w:ascii="Palatino Linotype" w:hAnsi="Palatino Linotype"/>
          <w:i/>
          <w:iCs/>
          <w:noProof/>
          <w:sz w:val="24"/>
          <w:szCs w:val="24"/>
          <w:lang w:val="en-GB"/>
        </w:rPr>
        <w:t>inner join</w:t>
      </w:r>
      <w:r w:rsidRPr="00405F3A">
        <w:rPr>
          <w:rFonts w:ascii="Palatino Linotype" w:hAnsi="Palatino Linotype"/>
          <w:i/>
          <w:iCs/>
          <w:noProof/>
          <w:sz w:val="24"/>
          <w:szCs w:val="24"/>
          <w:lang w:val="en-GB"/>
        </w:rPr>
        <w:t>, the resulting DataFrame should contain all available columns across the original DataFrame</w:t>
      </w:r>
      <w:r w:rsidR="002A37B7" w:rsidRPr="00405F3A">
        <w:rPr>
          <w:rFonts w:ascii="Palatino Linotype" w:hAnsi="Palatino Linotype"/>
          <w:i/>
          <w:iCs/>
          <w:noProof/>
          <w:sz w:val="24"/>
          <w:szCs w:val="24"/>
          <w:lang w:val="en-GB"/>
        </w:rPr>
        <w:t>s and not only the common ones</w:t>
      </w:r>
      <w:r w:rsidR="00A6197E" w:rsidRPr="00405F3A">
        <w:rPr>
          <w:rFonts w:ascii="Palatino Linotype" w:hAnsi="Palatino Linotype"/>
          <w:i/>
          <w:iCs/>
          <w:noProof/>
          <w:sz w:val="24"/>
          <w:szCs w:val="24"/>
          <w:lang w:val="en-GB"/>
        </w:rPr>
        <w:t>.</w:t>
      </w:r>
    </w:p>
    <w:p w14:paraId="3E45DECA" w14:textId="23964767" w:rsidR="006B2365" w:rsidRPr="00405F3A" w:rsidRDefault="00F53FFF"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b/>
          <w:bCs/>
          <w:noProof/>
          <w:lang w:val="en-GB"/>
        </w:rPr>
      </w:pPr>
      <w:r w:rsidRPr="00405F3A">
        <w:rPr>
          <w:b/>
          <w:bCs/>
          <w:noProof/>
          <w:lang w:val="en-GB"/>
        </w:rPr>
        <w:t>A, B, and C</w:t>
      </w:r>
    </w:p>
    <w:p w14:paraId="147819E2" w14:textId="1592A363" w:rsidR="006B2365" w:rsidRPr="00405F3A" w:rsidRDefault="00D859F9" w:rsidP="00D859F9">
      <w:pPr>
        <w:pStyle w:val="NoSpacing"/>
        <w:spacing w:before="60" w:after="120"/>
        <w:ind w:left="1276"/>
        <w:jc w:val="both"/>
        <w:rPr>
          <w:rFonts w:ascii="Palatino Linotype" w:hAnsi="Palatino Linotype"/>
          <w:noProof/>
          <w:sz w:val="24"/>
          <w:szCs w:val="24"/>
          <w:lang w:val="en-GB"/>
        </w:rPr>
      </w:pPr>
      <w:r w:rsidRPr="00405F3A">
        <w:rPr>
          <w:rFonts w:ascii="Palatino Linotype" w:hAnsi="Palatino Linotype"/>
          <w:b/>
          <w:bCs/>
          <w:noProof/>
          <w:sz w:val="24"/>
          <w:szCs w:val="24"/>
          <w:lang w:val="en-GB"/>
        </w:rPr>
        <w:t>C</w:t>
      </w:r>
      <w:r w:rsidR="006B2365" w:rsidRPr="00405F3A">
        <w:rPr>
          <w:rFonts w:ascii="Palatino Linotype" w:hAnsi="Palatino Linotype"/>
          <w:b/>
          <w:bCs/>
          <w:noProof/>
          <w:sz w:val="24"/>
          <w:szCs w:val="24"/>
          <w:lang w:val="en-GB"/>
        </w:rPr>
        <w:t xml:space="preserve">orrect. </w:t>
      </w:r>
      <w:r w:rsidR="002A37B7" w:rsidRPr="00405F3A">
        <w:rPr>
          <w:rFonts w:ascii="Palatino Linotype" w:hAnsi="Palatino Linotype"/>
          <w:b/>
          <w:bCs/>
          <w:noProof/>
          <w:sz w:val="24"/>
          <w:szCs w:val="24"/>
          <w:lang w:val="en-GB"/>
        </w:rPr>
        <w:t>Since it is an outer join, the resulting DataFrame should contain all available columns across the original DataFrames</w:t>
      </w:r>
      <w:r w:rsidR="008B3625" w:rsidRPr="00405F3A">
        <w:rPr>
          <w:rFonts w:ascii="Palatino Linotype" w:hAnsi="Palatino Linotype"/>
          <w:b/>
          <w:bCs/>
          <w:noProof/>
          <w:sz w:val="24"/>
          <w:szCs w:val="24"/>
          <w:lang w:val="en-GB"/>
        </w:rPr>
        <w:t>, which are A, B and C</w:t>
      </w:r>
      <w:r w:rsidR="004D2760" w:rsidRPr="00405F3A">
        <w:rPr>
          <w:rFonts w:ascii="Palatino Linotype" w:hAnsi="Palatino Linotype"/>
          <w:b/>
          <w:bCs/>
          <w:noProof/>
          <w:sz w:val="24"/>
          <w:szCs w:val="24"/>
          <w:lang w:val="en-GB"/>
        </w:rPr>
        <w:t>.</w:t>
      </w:r>
    </w:p>
    <w:p w14:paraId="48D38E55" w14:textId="77777777" w:rsidR="00D51BA7" w:rsidRPr="00405F3A" w:rsidRDefault="00D51BA7" w:rsidP="00D51BA7">
      <w:pPr>
        <w:pStyle w:val="ListParagraph"/>
        <w:widowControl w:val="0"/>
        <w:numPr>
          <w:ilvl w:val="0"/>
          <w:numId w:val="40"/>
        </w:numPr>
        <w:autoSpaceDE w:val="0"/>
        <w:autoSpaceDN w:val="0"/>
        <w:spacing w:before="240" w:after="0"/>
        <w:ind w:left="544" w:hanging="425"/>
        <w:contextualSpacing w:val="0"/>
        <w:jc w:val="both"/>
        <w:rPr>
          <w:noProof/>
          <w:lang w:val="en-GB"/>
        </w:rPr>
      </w:pPr>
      <w:r w:rsidRPr="00405F3A">
        <w:rPr>
          <w:noProof/>
          <w:lang w:val="en-GB"/>
        </w:rPr>
        <w:t xml:space="preserve">Which argument of the </w:t>
      </w:r>
      <w:r w:rsidRPr="00405F3A">
        <w:rPr>
          <w:rFonts w:ascii="Consolas" w:hAnsi="Consolas"/>
          <w:noProof/>
          <w:lang w:val="en-GB"/>
        </w:rPr>
        <w:t>pd.read_csv()</w:t>
      </w:r>
      <w:r w:rsidRPr="00405F3A">
        <w:rPr>
          <w:noProof/>
          <w:lang w:val="en-GB"/>
        </w:rPr>
        <w:t xml:space="preserve"> function is used to declare specific strings as missing values?</w:t>
      </w:r>
    </w:p>
    <w:p w14:paraId="77083149" w14:textId="77777777" w:rsidR="00D51BA7" w:rsidRPr="00405F3A" w:rsidRDefault="00D51BA7" w:rsidP="00D51BA7">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405F3A">
        <w:rPr>
          <w:rFonts w:ascii="Consolas" w:hAnsi="Consolas"/>
          <w:b/>
          <w:bCs/>
          <w:noProof/>
          <w:lang w:val="en-GB"/>
        </w:rPr>
        <w:t>na_values</w:t>
      </w:r>
    </w:p>
    <w:p w14:paraId="1057B8A1" w14:textId="77777777" w:rsidR="00D51BA7" w:rsidRPr="00405F3A" w:rsidRDefault="00D51BA7" w:rsidP="00D51BA7">
      <w:pPr>
        <w:pStyle w:val="NoSpacing"/>
        <w:spacing w:before="60" w:after="120"/>
        <w:ind w:left="1276"/>
        <w:jc w:val="both"/>
        <w:rPr>
          <w:rFonts w:ascii="Palatino Linotype" w:hAnsi="Palatino Linotype"/>
          <w:b/>
          <w:bCs/>
          <w:noProof/>
          <w:sz w:val="24"/>
          <w:szCs w:val="24"/>
          <w:lang w:val="en-GB"/>
        </w:rPr>
      </w:pPr>
      <w:r w:rsidRPr="00405F3A">
        <w:rPr>
          <w:rFonts w:ascii="Palatino Linotype" w:hAnsi="Palatino Linotype"/>
          <w:b/>
          <w:bCs/>
          <w:noProof/>
          <w:sz w:val="24"/>
          <w:szCs w:val="24"/>
          <w:lang w:val="en-GB"/>
        </w:rPr>
        <w:t xml:space="preserve">Correct. We can specify a list of strings representing missing values in the DataFrame with </w:t>
      </w:r>
      <w:r w:rsidRPr="00405F3A">
        <w:rPr>
          <w:rFonts w:ascii="Consolas" w:hAnsi="Consolas"/>
          <w:b/>
          <w:bCs/>
          <w:noProof/>
          <w:sz w:val="24"/>
          <w:szCs w:val="24"/>
          <w:lang w:val="en-GB"/>
        </w:rPr>
        <w:t>na_values</w:t>
      </w:r>
      <w:r w:rsidRPr="00405F3A">
        <w:rPr>
          <w:rFonts w:ascii="Palatino Linotype" w:hAnsi="Palatino Linotype"/>
          <w:b/>
          <w:bCs/>
          <w:noProof/>
          <w:sz w:val="24"/>
          <w:szCs w:val="24"/>
          <w:lang w:val="en-GB"/>
        </w:rPr>
        <w:t>.</w:t>
      </w:r>
    </w:p>
    <w:p w14:paraId="1052BCC0" w14:textId="77777777" w:rsidR="00D51BA7" w:rsidRPr="00405F3A" w:rsidRDefault="00D51BA7" w:rsidP="00D51BA7">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lastRenderedPageBreak/>
        <w:t>na_filter</w:t>
      </w:r>
    </w:p>
    <w:p w14:paraId="511FD76F" w14:textId="77777777" w:rsidR="00D51BA7" w:rsidRPr="00405F3A" w:rsidRDefault="00D51BA7" w:rsidP="00D51BA7">
      <w:pPr>
        <w:pStyle w:val="ListParagraph"/>
        <w:widowControl w:val="0"/>
        <w:tabs>
          <w:tab w:val="left" w:pos="1300"/>
        </w:tabs>
        <w:autoSpaceDE w:val="0"/>
        <w:autoSpaceDN w:val="0"/>
        <w:spacing w:before="60" w:after="0" w:line="240" w:lineRule="auto"/>
        <w:ind w:left="1276"/>
        <w:contextualSpacing w:val="0"/>
        <w:rPr>
          <w:rFonts w:ascii="Consolas" w:hAnsi="Consolas"/>
          <w:noProof/>
          <w:lang w:val="en-GB"/>
        </w:rPr>
      </w:pPr>
      <w:r w:rsidRPr="00405F3A">
        <w:rPr>
          <w:rFonts w:ascii="Consolas" w:hAnsi="Consolas"/>
          <w:noProof/>
          <w:lang w:val="en-GB"/>
        </w:rPr>
        <w:tab/>
      </w:r>
      <w:r w:rsidRPr="00405F3A">
        <w:rPr>
          <w:i/>
          <w:iCs/>
          <w:noProof/>
          <w:lang w:val="en-GB"/>
        </w:rPr>
        <w:t xml:space="preserve">Incorrect. </w:t>
      </w:r>
      <w:r w:rsidRPr="00405F3A">
        <w:rPr>
          <w:rFonts w:ascii="Consolas" w:hAnsi="Consolas"/>
          <w:i/>
          <w:iCs/>
          <w:noProof/>
          <w:lang w:val="en-GB"/>
        </w:rPr>
        <w:t>na_filter</w:t>
      </w:r>
      <w:r w:rsidRPr="00405F3A">
        <w:rPr>
          <w:i/>
          <w:iCs/>
          <w:noProof/>
          <w:lang w:val="en-GB"/>
        </w:rPr>
        <w:t xml:space="preserve"> is used to convert white spaces to missing values.</w:t>
      </w:r>
    </w:p>
    <w:p w14:paraId="4D989451" w14:textId="77777777" w:rsidR="00D51BA7" w:rsidRPr="00405F3A" w:rsidRDefault="00D51BA7" w:rsidP="00D51BA7">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na_drop</w:t>
      </w:r>
    </w:p>
    <w:p w14:paraId="717EBCD7" w14:textId="77777777" w:rsidR="00D51BA7" w:rsidRPr="00405F3A" w:rsidRDefault="00D51BA7" w:rsidP="00D51BA7">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 xml:space="preserve">Incorrect. There is no </w:t>
      </w:r>
      <w:r w:rsidRPr="00405F3A">
        <w:rPr>
          <w:rFonts w:ascii="Consolas" w:hAnsi="Consolas"/>
          <w:i/>
          <w:iCs/>
          <w:noProof/>
          <w:sz w:val="24"/>
          <w:szCs w:val="24"/>
          <w:lang w:val="en-GB"/>
        </w:rPr>
        <w:t>na_drop</w:t>
      </w:r>
      <w:r w:rsidRPr="00405F3A">
        <w:rPr>
          <w:rFonts w:ascii="Palatino Linotype" w:hAnsi="Palatino Linotype"/>
          <w:i/>
          <w:iCs/>
          <w:noProof/>
          <w:sz w:val="24"/>
          <w:szCs w:val="24"/>
          <w:lang w:val="en-GB"/>
        </w:rPr>
        <w:t xml:space="preserve"> parameter for the </w:t>
      </w:r>
      <w:r w:rsidRPr="00405F3A">
        <w:rPr>
          <w:rFonts w:ascii="Consolas" w:hAnsi="Consolas"/>
          <w:i/>
          <w:iCs/>
          <w:noProof/>
          <w:sz w:val="24"/>
          <w:szCs w:val="24"/>
          <w:lang w:val="en-GB"/>
        </w:rPr>
        <w:t>pd.read_csv()</w:t>
      </w:r>
      <w:r w:rsidRPr="00405F3A">
        <w:rPr>
          <w:rFonts w:ascii="Palatino Linotype" w:hAnsi="Palatino Linotype"/>
          <w:i/>
          <w:iCs/>
          <w:noProof/>
          <w:sz w:val="24"/>
          <w:szCs w:val="24"/>
          <w:lang w:val="en-GB"/>
        </w:rPr>
        <w:t xml:space="preserve"> function.</w:t>
      </w:r>
    </w:p>
    <w:p w14:paraId="261F8702" w14:textId="77777777" w:rsidR="00D51BA7" w:rsidRPr="00405F3A" w:rsidRDefault="00D51BA7" w:rsidP="00D51BA7">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na_omit</w:t>
      </w:r>
    </w:p>
    <w:p w14:paraId="228B17CB" w14:textId="77777777" w:rsidR="00D51BA7" w:rsidRPr="00405F3A" w:rsidRDefault="00D51BA7" w:rsidP="00D51BA7">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 xml:space="preserve">Incorrect. There is no </w:t>
      </w:r>
      <w:r w:rsidRPr="00405F3A">
        <w:rPr>
          <w:rFonts w:ascii="Consolas" w:hAnsi="Consolas"/>
          <w:i/>
          <w:iCs/>
          <w:noProof/>
          <w:sz w:val="24"/>
          <w:szCs w:val="24"/>
          <w:lang w:val="en-GB"/>
        </w:rPr>
        <w:t>na_omit</w:t>
      </w:r>
      <w:r w:rsidRPr="00405F3A">
        <w:rPr>
          <w:rFonts w:ascii="Palatino Linotype" w:hAnsi="Palatino Linotype"/>
          <w:i/>
          <w:iCs/>
          <w:noProof/>
          <w:sz w:val="24"/>
          <w:szCs w:val="24"/>
          <w:lang w:val="en-GB"/>
        </w:rPr>
        <w:t xml:space="preserve"> parameter for the </w:t>
      </w:r>
      <w:r w:rsidRPr="00405F3A">
        <w:rPr>
          <w:rFonts w:ascii="Consolas" w:hAnsi="Consolas"/>
          <w:i/>
          <w:iCs/>
          <w:noProof/>
          <w:sz w:val="24"/>
          <w:szCs w:val="24"/>
          <w:lang w:val="en-GB"/>
        </w:rPr>
        <w:t>pd.read_csv()</w:t>
      </w:r>
      <w:r w:rsidRPr="00405F3A">
        <w:rPr>
          <w:rFonts w:ascii="Palatino Linotype" w:hAnsi="Palatino Linotype"/>
          <w:i/>
          <w:iCs/>
          <w:noProof/>
          <w:sz w:val="24"/>
          <w:szCs w:val="24"/>
          <w:lang w:val="en-GB"/>
        </w:rPr>
        <w:t xml:space="preserve"> function.</w:t>
      </w:r>
    </w:p>
    <w:p w14:paraId="4D1C85D6" w14:textId="77777777" w:rsidR="00D51BA7" w:rsidRPr="00405F3A" w:rsidRDefault="00D51BA7" w:rsidP="00D51BA7">
      <w:pPr>
        <w:pStyle w:val="ListParagraph"/>
        <w:widowControl w:val="0"/>
        <w:numPr>
          <w:ilvl w:val="0"/>
          <w:numId w:val="40"/>
        </w:numPr>
        <w:autoSpaceDE w:val="0"/>
        <w:autoSpaceDN w:val="0"/>
        <w:spacing w:before="240" w:after="0"/>
        <w:ind w:left="544" w:hanging="425"/>
        <w:contextualSpacing w:val="0"/>
        <w:jc w:val="both"/>
        <w:rPr>
          <w:noProof/>
          <w:lang w:val="en-GB"/>
        </w:rPr>
      </w:pPr>
      <w:r w:rsidRPr="00405F3A">
        <w:rPr>
          <w:noProof/>
          <w:lang w:val="en-GB"/>
        </w:rPr>
        <w:t>Which method should be used to replace missing values by another value?</w:t>
      </w:r>
    </w:p>
    <w:p w14:paraId="5A473A55" w14:textId="77777777" w:rsidR="00D51BA7" w:rsidRPr="00405F3A" w:rsidRDefault="00D51BA7" w:rsidP="00D51BA7">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.drop()</w:t>
      </w:r>
    </w:p>
    <w:p w14:paraId="7995B5AD" w14:textId="77777777" w:rsidR="00D51BA7" w:rsidRPr="00405F3A" w:rsidRDefault="00D51BA7" w:rsidP="00D51BA7">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 xml:space="preserve">Incorrect. The </w:t>
      </w:r>
      <w:r w:rsidRPr="00405F3A">
        <w:rPr>
          <w:rFonts w:ascii="Consolas" w:hAnsi="Consolas"/>
          <w:i/>
          <w:iCs/>
          <w:noProof/>
          <w:sz w:val="24"/>
          <w:szCs w:val="24"/>
          <w:lang w:val="en-GB"/>
        </w:rPr>
        <w:t>.drop()</w:t>
      </w:r>
      <w:r w:rsidRPr="00405F3A">
        <w:rPr>
          <w:rFonts w:ascii="Palatino Linotype" w:hAnsi="Palatino Linotype"/>
          <w:i/>
          <w:iCs/>
          <w:noProof/>
          <w:sz w:val="24"/>
          <w:szCs w:val="24"/>
          <w:lang w:val="en-GB"/>
        </w:rPr>
        <w:t xml:space="preserve"> method is used to delete an entire row/column from a DataFrame.</w:t>
      </w:r>
    </w:p>
    <w:p w14:paraId="7F67B624" w14:textId="77777777" w:rsidR="00D51BA7" w:rsidRPr="00405F3A" w:rsidRDefault="00D51BA7" w:rsidP="00D51BA7">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.dropna()</w:t>
      </w:r>
    </w:p>
    <w:p w14:paraId="48C36C81" w14:textId="77777777" w:rsidR="00D51BA7" w:rsidRPr="00405F3A" w:rsidRDefault="00D51BA7" w:rsidP="00D51BA7">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 xml:space="preserve">Incorrect. The </w:t>
      </w:r>
      <w:r w:rsidRPr="00405F3A">
        <w:rPr>
          <w:rFonts w:ascii="Consolas" w:hAnsi="Consolas"/>
          <w:i/>
          <w:iCs/>
          <w:noProof/>
          <w:sz w:val="24"/>
          <w:szCs w:val="24"/>
          <w:lang w:val="en-GB"/>
        </w:rPr>
        <w:t>.dropna()</w:t>
      </w:r>
      <w:r w:rsidRPr="00405F3A">
        <w:rPr>
          <w:rFonts w:ascii="Palatino Linotype" w:hAnsi="Palatino Linotype"/>
          <w:i/>
          <w:iCs/>
          <w:noProof/>
          <w:sz w:val="24"/>
          <w:szCs w:val="24"/>
          <w:lang w:val="en-GB"/>
        </w:rPr>
        <w:t xml:space="preserve"> method is used to delete an entire row from a DataFrame if it contains any missing value.</w:t>
      </w:r>
    </w:p>
    <w:p w14:paraId="0C265A39" w14:textId="77777777" w:rsidR="00D51BA7" w:rsidRPr="00405F3A" w:rsidRDefault="00D51BA7" w:rsidP="00D51BA7">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405F3A">
        <w:rPr>
          <w:rFonts w:ascii="Consolas" w:hAnsi="Consolas"/>
          <w:noProof/>
          <w:lang w:val="en-GB"/>
        </w:rPr>
        <w:t>.nareplace()</w:t>
      </w:r>
    </w:p>
    <w:p w14:paraId="365FE984" w14:textId="77777777" w:rsidR="00D51BA7" w:rsidRPr="00405F3A" w:rsidRDefault="00D51BA7" w:rsidP="00D51BA7">
      <w:pPr>
        <w:pStyle w:val="NoSpacing"/>
        <w:spacing w:before="60" w:after="120"/>
        <w:ind w:left="1276"/>
        <w:jc w:val="both"/>
        <w:rPr>
          <w:rFonts w:ascii="Palatino Linotype" w:hAnsi="Palatino Linotype"/>
          <w:i/>
          <w:iCs/>
          <w:noProof/>
          <w:sz w:val="24"/>
          <w:szCs w:val="24"/>
          <w:lang w:val="en-GB"/>
        </w:rPr>
      </w:pPr>
      <w:r w:rsidRPr="00405F3A">
        <w:rPr>
          <w:rFonts w:ascii="Palatino Linotype" w:hAnsi="Palatino Linotype"/>
          <w:i/>
          <w:iCs/>
          <w:noProof/>
          <w:sz w:val="24"/>
          <w:szCs w:val="24"/>
          <w:lang w:val="en-GB"/>
        </w:rPr>
        <w:t xml:space="preserve">Incorrect. There is no method called </w:t>
      </w:r>
      <w:r w:rsidRPr="00405F3A">
        <w:rPr>
          <w:rFonts w:ascii="Consolas" w:hAnsi="Consolas"/>
          <w:i/>
          <w:iCs/>
          <w:noProof/>
          <w:sz w:val="24"/>
          <w:szCs w:val="24"/>
          <w:lang w:val="en-GB"/>
        </w:rPr>
        <w:t>.nareplace()</w:t>
      </w:r>
      <w:r w:rsidRPr="00405F3A">
        <w:rPr>
          <w:rFonts w:ascii="Palatino Linotype" w:hAnsi="Palatino Linotype"/>
          <w:i/>
          <w:iCs/>
          <w:noProof/>
          <w:sz w:val="24"/>
          <w:szCs w:val="24"/>
          <w:lang w:val="en-GB"/>
        </w:rPr>
        <w:t xml:space="preserve"> in the pandas package.</w:t>
      </w:r>
    </w:p>
    <w:p w14:paraId="188E3842" w14:textId="77777777" w:rsidR="00D51BA7" w:rsidRPr="00405F3A" w:rsidRDefault="00D51BA7" w:rsidP="00D51BA7">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405F3A">
        <w:rPr>
          <w:rFonts w:ascii="Consolas" w:hAnsi="Consolas"/>
          <w:b/>
          <w:bCs/>
          <w:noProof/>
          <w:lang w:val="en-GB"/>
        </w:rPr>
        <w:t>.fillna()</w:t>
      </w:r>
    </w:p>
    <w:p w14:paraId="23110482" w14:textId="09211CF1" w:rsidR="00D51BA7" w:rsidRPr="00827158" w:rsidRDefault="00D51BA7" w:rsidP="00D51BA7">
      <w:pPr>
        <w:pStyle w:val="NoSpacing"/>
        <w:spacing w:before="60" w:after="120"/>
        <w:ind w:left="1276"/>
        <w:jc w:val="both"/>
        <w:rPr>
          <w:rFonts w:ascii="Palatino Linotype" w:hAnsi="Palatino Linotype"/>
          <w:noProof/>
          <w:sz w:val="24"/>
          <w:szCs w:val="24"/>
          <w:lang w:val="en-GB"/>
        </w:rPr>
      </w:pPr>
      <w:r w:rsidRPr="00405F3A">
        <w:rPr>
          <w:rFonts w:ascii="Palatino Linotype" w:hAnsi="Palatino Linotype"/>
          <w:b/>
          <w:bCs/>
          <w:noProof/>
          <w:sz w:val="24"/>
          <w:szCs w:val="24"/>
          <w:lang w:val="en-GB"/>
        </w:rPr>
        <w:t xml:space="preserve">Correct. With the </w:t>
      </w:r>
      <w:r w:rsidRPr="00405F3A">
        <w:rPr>
          <w:rFonts w:ascii="Consolas" w:hAnsi="Consolas"/>
          <w:b/>
          <w:bCs/>
          <w:noProof/>
          <w:sz w:val="24"/>
          <w:szCs w:val="24"/>
          <w:lang w:val="en-GB"/>
        </w:rPr>
        <w:t>.fillna()</w:t>
      </w:r>
      <w:r w:rsidRPr="00405F3A">
        <w:rPr>
          <w:rFonts w:ascii="Palatino Linotype" w:hAnsi="Palatino Linotype"/>
          <w:b/>
          <w:bCs/>
          <w:noProof/>
          <w:sz w:val="24"/>
          <w:szCs w:val="24"/>
          <w:lang w:val="en-GB"/>
        </w:rPr>
        <w:t xml:space="preserve"> method</w:t>
      </w:r>
      <w:r w:rsidR="00DE011A" w:rsidRPr="00827158">
        <w:rPr>
          <w:rFonts w:ascii="Palatino Linotype" w:hAnsi="Palatino Linotype"/>
          <w:b/>
          <w:bCs/>
          <w:noProof/>
          <w:sz w:val="24"/>
          <w:szCs w:val="24"/>
          <w:lang w:val="en-GB"/>
        </w:rPr>
        <w:t>,</w:t>
      </w:r>
      <w:r w:rsidRPr="00827158">
        <w:rPr>
          <w:rFonts w:ascii="Palatino Linotype" w:hAnsi="Palatino Linotype"/>
          <w:b/>
          <w:bCs/>
          <w:noProof/>
          <w:sz w:val="24"/>
          <w:szCs w:val="24"/>
          <w:lang w:val="en-GB"/>
        </w:rPr>
        <w:t xml:space="preserve"> we can replace missing values in a DataFrame by a user-defined value.</w:t>
      </w:r>
    </w:p>
    <w:p w14:paraId="2A1F5FEF" w14:textId="1432FAFC" w:rsidR="006606BB" w:rsidRPr="00827158" w:rsidRDefault="006606BB" w:rsidP="00CE7999">
      <w:pPr>
        <w:pStyle w:val="ListParagraph"/>
        <w:widowControl w:val="0"/>
        <w:numPr>
          <w:ilvl w:val="0"/>
          <w:numId w:val="40"/>
        </w:numPr>
        <w:autoSpaceDE w:val="0"/>
        <w:autoSpaceDN w:val="0"/>
        <w:spacing w:before="240" w:after="0"/>
        <w:ind w:left="544" w:hanging="425"/>
        <w:contextualSpacing w:val="0"/>
        <w:jc w:val="both"/>
        <w:rPr>
          <w:noProof/>
          <w:lang w:val="en-GB"/>
        </w:rPr>
      </w:pPr>
      <w:r w:rsidRPr="00827158">
        <w:rPr>
          <w:noProof/>
          <w:lang w:val="en-GB"/>
        </w:rPr>
        <w:t xml:space="preserve">Which </w:t>
      </w:r>
      <w:r w:rsidR="00323C09" w:rsidRPr="00827158">
        <w:rPr>
          <w:noProof/>
          <w:lang w:val="en-GB"/>
        </w:rPr>
        <w:t xml:space="preserve">variable </w:t>
      </w:r>
      <w:r w:rsidR="00A941D3" w:rsidRPr="00827158">
        <w:rPr>
          <w:noProof/>
          <w:lang w:val="en-GB"/>
        </w:rPr>
        <w:t xml:space="preserve">is the lowest in the </w:t>
      </w:r>
      <w:r w:rsidR="00323C09" w:rsidRPr="00827158">
        <w:rPr>
          <w:noProof/>
          <w:lang w:val="en-GB"/>
        </w:rPr>
        <w:t xml:space="preserve">sorting </w:t>
      </w:r>
      <w:r w:rsidR="00A941D3" w:rsidRPr="00827158">
        <w:rPr>
          <w:noProof/>
          <w:lang w:val="en-GB"/>
        </w:rPr>
        <w:t>hierarchy</w:t>
      </w:r>
      <w:r w:rsidRPr="00827158">
        <w:rPr>
          <w:noProof/>
          <w:lang w:val="en-GB"/>
        </w:rPr>
        <w:t>?</w:t>
      </w:r>
    </w:p>
    <w:p w14:paraId="02D34881" w14:textId="7D7EAADE" w:rsidR="00530E1E" w:rsidRPr="00827158" w:rsidRDefault="00530E1E" w:rsidP="00530E1E">
      <w:pPr>
        <w:pStyle w:val="NoSpacing"/>
        <w:spacing w:before="120" w:line="312" w:lineRule="auto"/>
        <w:ind w:left="120" w:right="110"/>
        <w:rPr>
          <w:rFonts w:ascii="Consolas" w:hAnsi="Consolas"/>
          <w:noProof/>
          <w:lang w:val="en-GB"/>
        </w:rPr>
      </w:pPr>
      <w:r w:rsidRPr="00827158">
        <w:rPr>
          <w:rFonts w:ascii="Consolas" w:hAnsi="Consolas"/>
          <w:noProof/>
          <w:lang w:val="en-GB"/>
        </w:rPr>
        <w:t>df.sort_values(by = ['Z', 'Y', 'X', 'W'])</w:t>
      </w:r>
    </w:p>
    <w:p w14:paraId="10B01C22" w14:textId="270A4EF1" w:rsidR="006606BB" w:rsidRPr="00827158" w:rsidRDefault="00020C7C"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827158">
        <w:rPr>
          <w:rFonts w:ascii="Consolas" w:hAnsi="Consolas"/>
          <w:noProof/>
          <w:lang w:val="en-GB"/>
        </w:rPr>
        <w:t>X</w:t>
      </w:r>
    </w:p>
    <w:p w14:paraId="4F3402B1" w14:textId="34415C66" w:rsidR="006606BB" w:rsidRPr="00827158" w:rsidRDefault="006F743F"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Inc</w:t>
      </w:r>
      <w:r w:rsidR="006606BB" w:rsidRPr="00827158">
        <w:rPr>
          <w:rFonts w:ascii="Palatino Linotype" w:hAnsi="Palatino Linotype"/>
          <w:i/>
          <w:iCs/>
          <w:noProof/>
          <w:sz w:val="24"/>
          <w:szCs w:val="24"/>
          <w:lang w:val="en-GB"/>
        </w:rPr>
        <w:t xml:space="preserve">orrect. </w:t>
      </w:r>
      <w:r w:rsidR="00F5736E" w:rsidRPr="00827158">
        <w:rPr>
          <w:rFonts w:ascii="Palatino Linotype" w:hAnsi="Palatino Linotype"/>
          <w:i/>
          <w:iCs/>
          <w:noProof/>
          <w:sz w:val="24"/>
          <w:szCs w:val="24"/>
          <w:lang w:val="en-GB"/>
        </w:rPr>
        <w:t xml:space="preserve">The sorting hierarchy decreases with the increase of the index in the </w:t>
      </w:r>
      <w:r w:rsidR="00F5736E" w:rsidRPr="00827158">
        <w:rPr>
          <w:rFonts w:ascii="Consolas" w:hAnsi="Consolas"/>
          <w:i/>
          <w:iCs/>
          <w:noProof/>
          <w:sz w:val="24"/>
          <w:szCs w:val="24"/>
          <w:lang w:val="en-GB"/>
        </w:rPr>
        <w:t>by</w:t>
      </w:r>
      <w:r w:rsidR="00F5736E" w:rsidRPr="00827158">
        <w:rPr>
          <w:rFonts w:ascii="Palatino Linotype" w:hAnsi="Palatino Linotype"/>
          <w:i/>
          <w:iCs/>
          <w:noProof/>
          <w:sz w:val="24"/>
          <w:szCs w:val="24"/>
          <w:lang w:val="en-GB"/>
        </w:rPr>
        <w:t xml:space="preserve"> list</w:t>
      </w:r>
      <w:r w:rsidR="006606BB" w:rsidRPr="00827158">
        <w:rPr>
          <w:rFonts w:ascii="Palatino Linotype" w:hAnsi="Palatino Linotype"/>
          <w:i/>
          <w:iCs/>
          <w:noProof/>
          <w:sz w:val="24"/>
          <w:szCs w:val="24"/>
          <w:lang w:val="en-GB"/>
        </w:rPr>
        <w:t>.</w:t>
      </w:r>
      <w:r w:rsidR="00F5736E" w:rsidRPr="00827158">
        <w:rPr>
          <w:rFonts w:ascii="Palatino Linotype" w:hAnsi="Palatino Linotype"/>
          <w:i/>
          <w:iCs/>
          <w:noProof/>
          <w:sz w:val="24"/>
          <w:szCs w:val="24"/>
          <w:lang w:val="en-GB"/>
        </w:rPr>
        <w:t xml:space="preserve"> As a result, variable </w:t>
      </w:r>
      <w:r w:rsidR="00F5736E" w:rsidRPr="00827158">
        <w:rPr>
          <w:rFonts w:ascii="Consolas" w:hAnsi="Consolas"/>
          <w:i/>
          <w:iCs/>
          <w:noProof/>
          <w:sz w:val="24"/>
          <w:szCs w:val="24"/>
          <w:lang w:val="en-GB"/>
        </w:rPr>
        <w:t>W</w:t>
      </w:r>
      <w:r w:rsidR="00F5736E" w:rsidRPr="00827158">
        <w:rPr>
          <w:rFonts w:ascii="Palatino Linotype" w:hAnsi="Palatino Linotype"/>
          <w:i/>
          <w:iCs/>
          <w:noProof/>
          <w:sz w:val="24"/>
          <w:szCs w:val="24"/>
          <w:lang w:val="en-GB"/>
        </w:rPr>
        <w:t xml:space="preserve"> should be </w:t>
      </w:r>
      <w:r w:rsidR="00AE4124" w:rsidRPr="00827158">
        <w:rPr>
          <w:rFonts w:ascii="Palatino Linotype" w:hAnsi="Palatino Linotype"/>
          <w:i/>
          <w:iCs/>
          <w:noProof/>
          <w:sz w:val="24"/>
          <w:szCs w:val="24"/>
          <w:lang w:val="en-GB"/>
        </w:rPr>
        <w:t>the lowest in the hierarchy.</w:t>
      </w:r>
    </w:p>
    <w:p w14:paraId="19581EF0" w14:textId="3037E0CF" w:rsidR="006606BB" w:rsidRPr="00827158" w:rsidRDefault="00020C7C"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827158">
        <w:rPr>
          <w:rFonts w:ascii="Consolas" w:hAnsi="Consolas"/>
          <w:noProof/>
          <w:lang w:val="en-GB"/>
        </w:rPr>
        <w:t>W</w:t>
      </w:r>
    </w:p>
    <w:p w14:paraId="64A7A079" w14:textId="1C35DAED" w:rsidR="006606BB" w:rsidRPr="00827158" w:rsidRDefault="00AE4124" w:rsidP="006606BB">
      <w:pPr>
        <w:pStyle w:val="NoSpacing"/>
        <w:spacing w:before="60" w:after="120"/>
        <w:ind w:left="1276"/>
        <w:jc w:val="both"/>
        <w:rPr>
          <w:rFonts w:ascii="Palatino Linotype" w:hAnsi="Palatino Linotype"/>
          <w:b/>
          <w:bCs/>
          <w:noProof/>
          <w:sz w:val="24"/>
          <w:szCs w:val="24"/>
          <w:lang w:val="en-GB"/>
        </w:rPr>
      </w:pPr>
      <w:r w:rsidRPr="00827158">
        <w:rPr>
          <w:rFonts w:ascii="Palatino Linotype" w:hAnsi="Palatino Linotype"/>
          <w:b/>
          <w:bCs/>
          <w:noProof/>
          <w:sz w:val="24"/>
          <w:szCs w:val="24"/>
          <w:lang w:val="en-GB"/>
        </w:rPr>
        <w:t xml:space="preserve">Correct. The sorting hierarchy decreases with the increase of the index in the </w:t>
      </w:r>
      <w:r w:rsidRPr="00827158">
        <w:rPr>
          <w:rFonts w:ascii="Consolas" w:hAnsi="Consolas"/>
          <w:b/>
          <w:bCs/>
          <w:noProof/>
          <w:sz w:val="24"/>
          <w:szCs w:val="24"/>
          <w:lang w:val="en-GB"/>
        </w:rPr>
        <w:t>by</w:t>
      </w:r>
      <w:r w:rsidRPr="00827158">
        <w:rPr>
          <w:rFonts w:ascii="Palatino Linotype" w:hAnsi="Palatino Linotype"/>
          <w:b/>
          <w:bCs/>
          <w:noProof/>
          <w:sz w:val="24"/>
          <w:szCs w:val="24"/>
          <w:lang w:val="en-GB"/>
        </w:rPr>
        <w:t xml:space="preserve"> list. As a result, variable </w:t>
      </w:r>
      <w:r w:rsidRPr="00827158">
        <w:rPr>
          <w:rFonts w:ascii="Consolas" w:hAnsi="Consolas"/>
          <w:b/>
          <w:bCs/>
          <w:noProof/>
          <w:sz w:val="24"/>
          <w:szCs w:val="24"/>
          <w:lang w:val="en-GB"/>
        </w:rPr>
        <w:t>W</w:t>
      </w:r>
      <w:r w:rsidRPr="00827158">
        <w:rPr>
          <w:rFonts w:ascii="Palatino Linotype" w:hAnsi="Palatino Linotype"/>
          <w:b/>
          <w:bCs/>
          <w:noProof/>
          <w:sz w:val="24"/>
          <w:szCs w:val="24"/>
          <w:lang w:val="en-GB"/>
        </w:rPr>
        <w:t xml:space="preserve"> is the lowest in the </w:t>
      </w:r>
      <w:r w:rsidR="00D531A6">
        <w:rPr>
          <w:rFonts w:ascii="Palatino Linotype" w:hAnsi="Palatino Linotype"/>
          <w:b/>
          <w:bCs/>
          <w:noProof/>
          <w:sz w:val="24"/>
          <w:szCs w:val="24"/>
          <w:lang w:val="en-GB"/>
        </w:rPr>
        <w:t xml:space="preserve">sorting </w:t>
      </w:r>
      <w:r w:rsidRPr="00827158">
        <w:rPr>
          <w:rFonts w:ascii="Palatino Linotype" w:hAnsi="Palatino Linotype"/>
          <w:b/>
          <w:bCs/>
          <w:noProof/>
          <w:sz w:val="24"/>
          <w:szCs w:val="24"/>
          <w:lang w:val="en-GB"/>
        </w:rPr>
        <w:t>hierarchy.</w:t>
      </w:r>
    </w:p>
    <w:p w14:paraId="0DC42025" w14:textId="54293767" w:rsidR="006606BB" w:rsidRPr="00827158" w:rsidRDefault="00020C7C"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827158">
        <w:rPr>
          <w:rFonts w:ascii="Consolas" w:hAnsi="Consolas"/>
          <w:noProof/>
          <w:lang w:val="en-GB"/>
        </w:rPr>
        <w:t>Z</w:t>
      </w:r>
    </w:p>
    <w:p w14:paraId="3811EB48" w14:textId="4ACF7EA4" w:rsidR="006606BB" w:rsidRPr="00827158" w:rsidRDefault="00AE4124"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 xml:space="preserve">Incorrect. The sorting hierarchy decreases with the increase of the index in the </w:t>
      </w:r>
      <w:r w:rsidRPr="00827158">
        <w:rPr>
          <w:rFonts w:ascii="Consolas" w:hAnsi="Consolas"/>
          <w:i/>
          <w:iCs/>
          <w:noProof/>
          <w:sz w:val="24"/>
          <w:szCs w:val="24"/>
          <w:lang w:val="en-GB"/>
        </w:rPr>
        <w:t>by</w:t>
      </w:r>
      <w:r w:rsidRPr="00827158">
        <w:rPr>
          <w:rFonts w:ascii="Palatino Linotype" w:hAnsi="Palatino Linotype"/>
          <w:i/>
          <w:iCs/>
          <w:noProof/>
          <w:sz w:val="24"/>
          <w:szCs w:val="24"/>
          <w:lang w:val="en-GB"/>
        </w:rPr>
        <w:t xml:space="preserve"> list. As a result, variable </w:t>
      </w:r>
      <w:r w:rsidRPr="00827158">
        <w:rPr>
          <w:rFonts w:ascii="Consolas" w:hAnsi="Consolas"/>
          <w:i/>
          <w:iCs/>
          <w:noProof/>
          <w:sz w:val="24"/>
          <w:szCs w:val="24"/>
          <w:lang w:val="en-GB"/>
        </w:rPr>
        <w:t>W</w:t>
      </w:r>
      <w:r w:rsidRPr="00827158">
        <w:rPr>
          <w:rFonts w:ascii="Palatino Linotype" w:hAnsi="Palatino Linotype"/>
          <w:i/>
          <w:iCs/>
          <w:noProof/>
          <w:sz w:val="24"/>
          <w:szCs w:val="24"/>
          <w:lang w:val="en-GB"/>
        </w:rPr>
        <w:t xml:space="preserve"> should be the lowest in the hierarchy.</w:t>
      </w:r>
    </w:p>
    <w:p w14:paraId="227BF9B5" w14:textId="343871FC" w:rsidR="006606BB" w:rsidRPr="00827158" w:rsidRDefault="00020C7C"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827158">
        <w:rPr>
          <w:rFonts w:ascii="Consolas" w:hAnsi="Consolas"/>
          <w:noProof/>
          <w:lang w:val="en-GB"/>
        </w:rPr>
        <w:t>Y</w:t>
      </w:r>
    </w:p>
    <w:p w14:paraId="09275259" w14:textId="03CBD380" w:rsidR="006606BB" w:rsidRPr="00827158" w:rsidRDefault="00980BDA"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 xml:space="preserve">Incorrect. The sorting hierarchy decreases with the increase of the index in the </w:t>
      </w:r>
      <w:r w:rsidRPr="00827158">
        <w:rPr>
          <w:rFonts w:ascii="Consolas" w:hAnsi="Consolas"/>
          <w:i/>
          <w:iCs/>
          <w:noProof/>
          <w:sz w:val="24"/>
          <w:szCs w:val="24"/>
          <w:lang w:val="en-GB"/>
        </w:rPr>
        <w:t>by</w:t>
      </w:r>
      <w:r w:rsidRPr="00827158">
        <w:rPr>
          <w:rFonts w:ascii="Palatino Linotype" w:hAnsi="Palatino Linotype"/>
          <w:i/>
          <w:iCs/>
          <w:noProof/>
          <w:sz w:val="24"/>
          <w:szCs w:val="24"/>
          <w:lang w:val="en-GB"/>
        </w:rPr>
        <w:t xml:space="preserve"> list. As a result, variable </w:t>
      </w:r>
      <w:r w:rsidRPr="00827158">
        <w:rPr>
          <w:rFonts w:ascii="Consolas" w:hAnsi="Consolas"/>
          <w:i/>
          <w:iCs/>
          <w:noProof/>
          <w:sz w:val="24"/>
          <w:szCs w:val="24"/>
          <w:lang w:val="en-GB"/>
        </w:rPr>
        <w:t>W</w:t>
      </w:r>
      <w:r w:rsidRPr="00827158">
        <w:rPr>
          <w:rFonts w:ascii="Palatino Linotype" w:hAnsi="Palatino Linotype"/>
          <w:i/>
          <w:iCs/>
          <w:noProof/>
          <w:sz w:val="24"/>
          <w:szCs w:val="24"/>
          <w:lang w:val="en-GB"/>
        </w:rPr>
        <w:t xml:space="preserve"> should be the lowest in the hierarchy.</w:t>
      </w:r>
    </w:p>
    <w:p w14:paraId="11B245E9" w14:textId="5DF0FF2F" w:rsidR="006606BB" w:rsidRPr="00827158" w:rsidRDefault="006B3A98" w:rsidP="00CE7999">
      <w:pPr>
        <w:pStyle w:val="ListParagraph"/>
        <w:widowControl w:val="0"/>
        <w:numPr>
          <w:ilvl w:val="0"/>
          <w:numId w:val="40"/>
        </w:numPr>
        <w:autoSpaceDE w:val="0"/>
        <w:autoSpaceDN w:val="0"/>
        <w:spacing w:before="240" w:after="0"/>
        <w:ind w:left="544" w:hanging="425"/>
        <w:contextualSpacing w:val="0"/>
        <w:jc w:val="both"/>
        <w:rPr>
          <w:noProof/>
          <w:lang w:val="en-GB"/>
        </w:rPr>
      </w:pPr>
      <w:r w:rsidRPr="00827158">
        <w:rPr>
          <w:noProof/>
          <w:lang w:val="en-GB"/>
        </w:rPr>
        <w:t xml:space="preserve">What </w:t>
      </w:r>
      <w:r w:rsidR="00A456D8" w:rsidRPr="00827158">
        <w:rPr>
          <w:noProof/>
          <w:lang w:val="en-GB"/>
        </w:rPr>
        <w:t>function of the pandas package is used to discretise numeric variables</w:t>
      </w:r>
      <w:r w:rsidR="006606BB" w:rsidRPr="00827158">
        <w:rPr>
          <w:noProof/>
          <w:lang w:val="en-GB"/>
        </w:rPr>
        <w:t>?</w:t>
      </w:r>
    </w:p>
    <w:p w14:paraId="7F30A6A6" w14:textId="20A81648" w:rsidR="006606BB" w:rsidRPr="00827158" w:rsidRDefault="004E6225"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827158">
        <w:rPr>
          <w:rFonts w:ascii="Consolas" w:hAnsi="Consolas"/>
          <w:noProof/>
          <w:lang w:val="en-GB"/>
        </w:rPr>
        <w:t>pd.bins()</w:t>
      </w:r>
    </w:p>
    <w:p w14:paraId="0876388D" w14:textId="4B9A9C1C" w:rsidR="006606BB" w:rsidRPr="00827158" w:rsidRDefault="006606BB"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 xml:space="preserve">Incorrect. </w:t>
      </w:r>
      <w:r w:rsidR="00F975F4" w:rsidRPr="00827158">
        <w:rPr>
          <w:rFonts w:ascii="Palatino Linotype" w:hAnsi="Palatino Linotype"/>
          <w:i/>
          <w:iCs/>
          <w:noProof/>
          <w:sz w:val="24"/>
          <w:szCs w:val="24"/>
          <w:lang w:val="en-GB"/>
        </w:rPr>
        <w:t xml:space="preserve">There is no function called </w:t>
      </w:r>
      <w:r w:rsidR="00F975F4" w:rsidRPr="00827158">
        <w:rPr>
          <w:rFonts w:ascii="Consolas" w:hAnsi="Consolas"/>
          <w:i/>
          <w:iCs/>
          <w:noProof/>
          <w:sz w:val="24"/>
          <w:szCs w:val="24"/>
          <w:lang w:val="en-GB"/>
        </w:rPr>
        <w:t>bins()</w:t>
      </w:r>
      <w:r w:rsidR="00F975F4" w:rsidRPr="00827158">
        <w:rPr>
          <w:rFonts w:ascii="Palatino Linotype" w:hAnsi="Palatino Linotype"/>
          <w:i/>
          <w:iCs/>
          <w:noProof/>
          <w:sz w:val="24"/>
          <w:szCs w:val="24"/>
          <w:lang w:val="en-GB"/>
        </w:rPr>
        <w:t xml:space="preserve"> in the pandas package</w:t>
      </w:r>
      <w:r w:rsidR="00FF6472" w:rsidRPr="00827158">
        <w:rPr>
          <w:rFonts w:ascii="Palatino Linotype" w:hAnsi="Palatino Linotype"/>
          <w:i/>
          <w:iCs/>
          <w:noProof/>
          <w:sz w:val="24"/>
          <w:szCs w:val="24"/>
          <w:lang w:val="en-GB"/>
        </w:rPr>
        <w:t>.</w:t>
      </w:r>
    </w:p>
    <w:p w14:paraId="3A6431A5" w14:textId="7CE1CE4A" w:rsidR="004E6225" w:rsidRPr="00827158" w:rsidRDefault="004E6225"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827158">
        <w:rPr>
          <w:rFonts w:ascii="Consolas" w:hAnsi="Consolas"/>
          <w:noProof/>
          <w:lang w:val="en-GB"/>
        </w:rPr>
        <w:lastRenderedPageBreak/>
        <w:t>pd.categorize()</w:t>
      </w:r>
    </w:p>
    <w:p w14:paraId="30D1582A" w14:textId="67E81339" w:rsidR="006606BB" w:rsidRPr="00827158" w:rsidRDefault="00F975F4" w:rsidP="006606BB">
      <w:pPr>
        <w:pStyle w:val="NoSpacing"/>
        <w:spacing w:before="60" w:after="120"/>
        <w:ind w:left="1276"/>
        <w:jc w:val="both"/>
        <w:rPr>
          <w:rFonts w:ascii="Palatino Linotype" w:hAnsi="Palatino Linotype"/>
          <w:b/>
          <w:bCs/>
          <w:noProof/>
          <w:sz w:val="24"/>
          <w:szCs w:val="24"/>
          <w:lang w:val="en-GB"/>
        </w:rPr>
      </w:pPr>
      <w:r w:rsidRPr="00827158">
        <w:rPr>
          <w:rFonts w:ascii="Palatino Linotype" w:hAnsi="Palatino Linotype"/>
          <w:i/>
          <w:iCs/>
          <w:noProof/>
          <w:sz w:val="24"/>
          <w:szCs w:val="24"/>
          <w:lang w:val="en-GB"/>
        </w:rPr>
        <w:t xml:space="preserve">Incorrect. There is no function called </w:t>
      </w:r>
      <w:r w:rsidRPr="00827158">
        <w:rPr>
          <w:rFonts w:ascii="Consolas" w:hAnsi="Consolas"/>
          <w:i/>
          <w:iCs/>
          <w:noProof/>
          <w:sz w:val="24"/>
          <w:szCs w:val="24"/>
          <w:lang w:val="en-GB"/>
        </w:rPr>
        <w:t>categorize()</w:t>
      </w:r>
      <w:r w:rsidRPr="00827158">
        <w:rPr>
          <w:rFonts w:ascii="Palatino Linotype" w:hAnsi="Palatino Linotype"/>
          <w:i/>
          <w:iCs/>
          <w:noProof/>
          <w:sz w:val="24"/>
          <w:szCs w:val="24"/>
          <w:lang w:val="en-GB"/>
        </w:rPr>
        <w:t xml:space="preserve"> in the pandas package.</w:t>
      </w:r>
    </w:p>
    <w:p w14:paraId="6A301933" w14:textId="127B3FB2" w:rsidR="006606BB" w:rsidRPr="00827158" w:rsidRDefault="004E6225"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827158">
        <w:rPr>
          <w:rFonts w:ascii="Consolas" w:hAnsi="Consolas"/>
          <w:b/>
          <w:bCs/>
          <w:noProof/>
          <w:lang w:val="en-GB"/>
        </w:rPr>
        <w:t>pd</w:t>
      </w:r>
      <w:r w:rsidR="006606BB" w:rsidRPr="00827158">
        <w:rPr>
          <w:rFonts w:ascii="Consolas" w:hAnsi="Consolas"/>
          <w:b/>
          <w:bCs/>
          <w:noProof/>
          <w:lang w:val="en-GB"/>
        </w:rPr>
        <w:t>.</w:t>
      </w:r>
      <w:r w:rsidRPr="00827158">
        <w:rPr>
          <w:rFonts w:ascii="Consolas" w:hAnsi="Consolas"/>
          <w:b/>
          <w:bCs/>
          <w:noProof/>
          <w:lang w:val="en-GB"/>
        </w:rPr>
        <w:t>cut</w:t>
      </w:r>
      <w:r w:rsidR="00F975F4" w:rsidRPr="00827158">
        <w:rPr>
          <w:rFonts w:ascii="Consolas" w:hAnsi="Consolas"/>
          <w:b/>
          <w:bCs/>
          <w:noProof/>
          <w:lang w:val="en-GB"/>
        </w:rPr>
        <w:t>()</w:t>
      </w:r>
    </w:p>
    <w:p w14:paraId="5243A07A" w14:textId="2812E72C" w:rsidR="006606BB" w:rsidRPr="00827158" w:rsidRDefault="00F975F4" w:rsidP="006606BB">
      <w:pPr>
        <w:pStyle w:val="NoSpacing"/>
        <w:spacing w:before="60" w:after="120"/>
        <w:ind w:left="1276"/>
        <w:jc w:val="both"/>
        <w:rPr>
          <w:rFonts w:ascii="Palatino Linotype" w:hAnsi="Palatino Linotype"/>
          <w:b/>
          <w:bCs/>
          <w:noProof/>
          <w:sz w:val="24"/>
          <w:szCs w:val="24"/>
          <w:lang w:val="en-GB"/>
        </w:rPr>
      </w:pPr>
      <w:r w:rsidRPr="00827158">
        <w:rPr>
          <w:rFonts w:ascii="Palatino Linotype" w:hAnsi="Palatino Linotype"/>
          <w:b/>
          <w:bCs/>
          <w:noProof/>
          <w:sz w:val="24"/>
          <w:szCs w:val="24"/>
          <w:lang w:val="en-GB"/>
        </w:rPr>
        <w:t>C</w:t>
      </w:r>
      <w:r w:rsidR="006606BB" w:rsidRPr="00827158">
        <w:rPr>
          <w:rFonts w:ascii="Palatino Linotype" w:hAnsi="Palatino Linotype"/>
          <w:b/>
          <w:bCs/>
          <w:noProof/>
          <w:sz w:val="24"/>
          <w:szCs w:val="24"/>
          <w:lang w:val="en-GB"/>
        </w:rPr>
        <w:t xml:space="preserve">orrect. </w:t>
      </w:r>
      <w:r w:rsidRPr="00827158">
        <w:rPr>
          <w:rFonts w:ascii="Palatino Linotype" w:hAnsi="Palatino Linotype"/>
          <w:b/>
          <w:bCs/>
          <w:noProof/>
          <w:sz w:val="24"/>
          <w:szCs w:val="24"/>
          <w:lang w:val="en-GB"/>
        </w:rPr>
        <w:t xml:space="preserve">We can use the </w:t>
      </w:r>
      <w:r w:rsidRPr="00827158">
        <w:rPr>
          <w:rFonts w:ascii="Consolas" w:hAnsi="Consolas"/>
          <w:b/>
          <w:bCs/>
          <w:noProof/>
          <w:sz w:val="24"/>
          <w:szCs w:val="24"/>
          <w:lang w:val="en-GB"/>
        </w:rPr>
        <w:t>cut()</w:t>
      </w:r>
      <w:r w:rsidRPr="00827158">
        <w:rPr>
          <w:rFonts w:ascii="Palatino Linotype" w:hAnsi="Palatino Linotype"/>
          <w:b/>
          <w:bCs/>
          <w:noProof/>
          <w:sz w:val="24"/>
          <w:szCs w:val="24"/>
          <w:lang w:val="en-GB"/>
        </w:rPr>
        <w:t xml:space="preserve"> function to discretise numeric variables into bins</w:t>
      </w:r>
      <w:r w:rsidR="009768F0" w:rsidRPr="00827158">
        <w:rPr>
          <w:rFonts w:ascii="Palatino Linotype" w:hAnsi="Palatino Linotype"/>
          <w:b/>
          <w:bCs/>
          <w:noProof/>
          <w:sz w:val="24"/>
          <w:szCs w:val="24"/>
          <w:lang w:val="en-GB"/>
        </w:rPr>
        <w:t>.</w:t>
      </w:r>
    </w:p>
    <w:p w14:paraId="07705831" w14:textId="24EA84CE" w:rsidR="006606BB" w:rsidRPr="00827158" w:rsidRDefault="004E6225"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827158">
        <w:rPr>
          <w:rFonts w:ascii="Consolas" w:hAnsi="Consolas"/>
          <w:noProof/>
          <w:lang w:val="en-GB"/>
        </w:rPr>
        <w:t>pd</w:t>
      </w:r>
      <w:r w:rsidR="003E68DF" w:rsidRPr="00827158">
        <w:rPr>
          <w:rFonts w:ascii="Consolas" w:hAnsi="Consolas"/>
          <w:noProof/>
          <w:lang w:val="en-GB"/>
        </w:rPr>
        <w:t>.</w:t>
      </w:r>
      <w:r w:rsidR="00F975F4" w:rsidRPr="00827158">
        <w:rPr>
          <w:rFonts w:ascii="Consolas" w:hAnsi="Consolas"/>
          <w:noProof/>
          <w:lang w:val="en-GB"/>
        </w:rPr>
        <w:t>split()</w:t>
      </w:r>
    </w:p>
    <w:p w14:paraId="7BF40A8B" w14:textId="7EF1C1F4" w:rsidR="006606BB" w:rsidRPr="00827158" w:rsidRDefault="00967E1A"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Inc</w:t>
      </w:r>
      <w:r w:rsidR="006606BB" w:rsidRPr="00827158">
        <w:rPr>
          <w:rFonts w:ascii="Palatino Linotype" w:hAnsi="Palatino Linotype"/>
          <w:i/>
          <w:iCs/>
          <w:noProof/>
          <w:sz w:val="24"/>
          <w:szCs w:val="24"/>
          <w:lang w:val="en-GB"/>
        </w:rPr>
        <w:t xml:space="preserve">orrect. </w:t>
      </w:r>
      <w:r w:rsidR="00F975F4" w:rsidRPr="00827158">
        <w:rPr>
          <w:rFonts w:ascii="Palatino Linotype" w:hAnsi="Palatino Linotype"/>
          <w:i/>
          <w:iCs/>
          <w:noProof/>
          <w:sz w:val="24"/>
          <w:szCs w:val="24"/>
          <w:lang w:val="en-GB"/>
        </w:rPr>
        <w:t xml:space="preserve">There is no function called </w:t>
      </w:r>
      <w:r w:rsidR="00F975F4" w:rsidRPr="00827158">
        <w:rPr>
          <w:rFonts w:ascii="Consolas" w:hAnsi="Consolas"/>
          <w:i/>
          <w:iCs/>
          <w:noProof/>
          <w:sz w:val="24"/>
          <w:szCs w:val="24"/>
          <w:lang w:val="en-GB"/>
        </w:rPr>
        <w:t>split()</w:t>
      </w:r>
      <w:r w:rsidR="00F975F4" w:rsidRPr="00827158">
        <w:rPr>
          <w:rFonts w:ascii="Palatino Linotype" w:hAnsi="Palatino Linotype"/>
          <w:i/>
          <w:iCs/>
          <w:noProof/>
          <w:sz w:val="24"/>
          <w:szCs w:val="24"/>
          <w:lang w:val="en-GB"/>
        </w:rPr>
        <w:t xml:space="preserve"> in the pandas package.</w:t>
      </w:r>
    </w:p>
    <w:p w14:paraId="5C455FEB" w14:textId="5259A55C" w:rsidR="006606BB" w:rsidRPr="00827158" w:rsidRDefault="004F45A2" w:rsidP="00CE7999">
      <w:pPr>
        <w:pStyle w:val="ListParagraph"/>
        <w:widowControl w:val="0"/>
        <w:numPr>
          <w:ilvl w:val="0"/>
          <w:numId w:val="40"/>
        </w:numPr>
        <w:autoSpaceDE w:val="0"/>
        <w:autoSpaceDN w:val="0"/>
        <w:spacing w:before="240" w:after="0"/>
        <w:ind w:left="544" w:hanging="425"/>
        <w:contextualSpacing w:val="0"/>
        <w:jc w:val="both"/>
        <w:rPr>
          <w:noProof/>
          <w:lang w:val="en-GB"/>
        </w:rPr>
      </w:pPr>
      <w:r w:rsidRPr="00827158">
        <w:rPr>
          <w:noProof/>
          <w:lang w:val="en-GB"/>
        </w:rPr>
        <w:t xml:space="preserve">What </w:t>
      </w:r>
      <w:r w:rsidR="00F1082F" w:rsidRPr="00827158">
        <w:rPr>
          <w:noProof/>
          <w:lang w:val="en-GB"/>
        </w:rPr>
        <w:t xml:space="preserve">is not recommended when applying the </w:t>
      </w:r>
      <w:r w:rsidR="00F1082F" w:rsidRPr="00827158">
        <w:rPr>
          <w:rFonts w:ascii="Consolas" w:hAnsi="Consolas"/>
          <w:noProof/>
          <w:lang w:val="en-GB"/>
        </w:rPr>
        <w:t>.groupby()</w:t>
      </w:r>
      <w:r w:rsidR="00F1082F" w:rsidRPr="00827158">
        <w:rPr>
          <w:noProof/>
          <w:lang w:val="en-GB"/>
        </w:rPr>
        <w:t xml:space="preserve"> method on a DataFrame</w:t>
      </w:r>
      <w:r w:rsidR="006606BB" w:rsidRPr="00827158">
        <w:rPr>
          <w:noProof/>
          <w:lang w:val="en-GB"/>
        </w:rPr>
        <w:t>?</w:t>
      </w:r>
    </w:p>
    <w:p w14:paraId="573E8450" w14:textId="44500DD3" w:rsidR="006606BB" w:rsidRPr="00827158" w:rsidRDefault="00320D00"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827158">
        <w:rPr>
          <w:noProof/>
          <w:lang w:val="en-GB"/>
        </w:rPr>
        <w:t>The grouping variable</w:t>
      </w:r>
      <w:r w:rsidR="00292F14" w:rsidRPr="00827158">
        <w:rPr>
          <w:noProof/>
          <w:lang w:val="en-GB"/>
        </w:rPr>
        <w:t xml:space="preserve"> should be categorical</w:t>
      </w:r>
      <w:r w:rsidR="004B2513" w:rsidRPr="00827158">
        <w:rPr>
          <w:noProof/>
          <w:lang w:val="en-GB"/>
        </w:rPr>
        <w:t>.</w:t>
      </w:r>
    </w:p>
    <w:p w14:paraId="1466C416" w14:textId="2449ED69" w:rsidR="006606BB" w:rsidRPr="00827158" w:rsidRDefault="004B2513"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Inc</w:t>
      </w:r>
      <w:r w:rsidR="006606BB" w:rsidRPr="00827158">
        <w:rPr>
          <w:rFonts w:ascii="Palatino Linotype" w:hAnsi="Palatino Linotype"/>
          <w:i/>
          <w:iCs/>
          <w:noProof/>
          <w:sz w:val="24"/>
          <w:szCs w:val="24"/>
          <w:lang w:val="en-GB"/>
        </w:rPr>
        <w:t xml:space="preserve">orrect. </w:t>
      </w:r>
      <w:r w:rsidR="001E2464" w:rsidRPr="00827158">
        <w:rPr>
          <w:rFonts w:ascii="Palatino Linotype" w:hAnsi="Palatino Linotype"/>
          <w:i/>
          <w:iCs/>
          <w:noProof/>
          <w:sz w:val="24"/>
          <w:szCs w:val="24"/>
          <w:lang w:val="en-GB"/>
        </w:rPr>
        <w:t xml:space="preserve">The number of possible values </w:t>
      </w:r>
      <w:r w:rsidR="00536A29" w:rsidRPr="00827158">
        <w:rPr>
          <w:rFonts w:ascii="Palatino Linotype" w:hAnsi="Palatino Linotype"/>
          <w:i/>
          <w:iCs/>
          <w:noProof/>
          <w:sz w:val="24"/>
          <w:szCs w:val="24"/>
          <w:lang w:val="en-GB"/>
        </w:rPr>
        <w:t>of</w:t>
      </w:r>
      <w:r w:rsidR="001E2464" w:rsidRPr="00827158">
        <w:rPr>
          <w:rFonts w:ascii="Palatino Linotype" w:hAnsi="Palatino Linotype"/>
          <w:i/>
          <w:iCs/>
          <w:noProof/>
          <w:sz w:val="24"/>
          <w:szCs w:val="24"/>
          <w:lang w:val="en-GB"/>
        </w:rPr>
        <w:t xml:space="preserve"> a grouping variable should </w:t>
      </w:r>
      <w:r w:rsidR="00380070" w:rsidRPr="00827158">
        <w:rPr>
          <w:rFonts w:ascii="Palatino Linotype" w:hAnsi="Palatino Linotype"/>
          <w:i/>
          <w:iCs/>
          <w:noProof/>
          <w:sz w:val="24"/>
          <w:szCs w:val="24"/>
          <w:lang w:val="en-GB"/>
        </w:rPr>
        <w:t xml:space="preserve">be limited. </w:t>
      </w:r>
      <w:r w:rsidR="00536A29" w:rsidRPr="00827158">
        <w:rPr>
          <w:rFonts w:ascii="Palatino Linotype" w:hAnsi="Palatino Linotype"/>
          <w:i/>
          <w:iCs/>
          <w:noProof/>
          <w:sz w:val="24"/>
          <w:szCs w:val="24"/>
          <w:lang w:val="en-GB"/>
        </w:rPr>
        <w:t>A c</w:t>
      </w:r>
      <w:r w:rsidR="00380070" w:rsidRPr="00827158">
        <w:rPr>
          <w:rFonts w:ascii="Palatino Linotype" w:hAnsi="Palatino Linotype"/>
          <w:i/>
          <w:iCs/>
          <w:noProof/>
          <w:sz w:val="24"/>
          <w:szCs w:val="24"/>
          <w:lang w:val="en-GB"/>
        </w:rPr>
        <w:t>ategorical variable match</w:t>
      </w:r>
      <w:r w:rsidR="00536A29" w:rsidRPr="00827158">
        <w:rPr>
          <w:rFonts w:ascii="Palatino Linotype" w:hAnsi="Palatino Linotype"/>
          <w:i/>
          <w:iCs/>
          <w:noProof/>
          <w:sz w:val="24"/>
          <w:szCs w:val="24"/>
          <w:lang w:val="en-GB"/>
        </w:rPr>
        <w:t>es</w:t>
      </w:r>
      <w:r w:rsidR="00380070" w:rsidRPr="00827158">
        <w:rPr>
          <w:rFonts w:ascii="Palatino Linotype" w:hAnsi="Palatino Linotype"/>
          <w:i/>
          <w:iCs/>
          <w:noProof/>
          <w:sz w:val="24"/>
          <w:szCs w:val="24"/>
          <w:lang w:val="en-GB"/>
        </w:rPr>
        <w:t xml:space="preserve"> this criterion </w:t>
      </w:r>
      <w:r w:rsidR="00153930" w:rsidRPr="00827158">
        <w:rPr>
          <w:rFonts w:ascii="Palatino Linotype" w:hAnsi="Palatino Linotype"/>
          <w:i/>
          <w:iCs/>
          <w:noProof/>
          <w:sz w:val="24"/>
          <w:szCs w:val="24"/>
          <w:lang w:val="en-GB"/>
        </w:rPr>
        <w:t>perfectly</w:t>
      </w:r>
      <w:r w:rsidR="006606BB" w:rsidRPr="00827158">
        <w:rPr>
          <w:rFonts w:ascii="Palatino Linotype" w:hAnsi="Palatino Linotype"/>
          <w:i/>
          <w:iCs/>
          <w:noProof/>
          <w:sz w:val="24"/>
          <w:szCs w:val="24"/>
          <w:lang w:val="en-GB"/>
        </w:rPr>
        <w:t>.</w:t>
      </w:r>
    </w:p>
    <w:p w14:paraId="457D3D5C" w14:textId="530BCF23" w:rsidR="006606BB" w:rsidRPr="00827158" w:rsidRDefault="00292F14"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827158">
        <w:rPr>
          <w:noProof/>
          <w:lang w:val="en-GB"/>
        </w:rPr>
        <w:t>The grouping variable should be discretised before</w:t>
      </w:r>
      <w:r w:rsidR="00FB21AE" w:rsidRPr="00827158">
        <w:rPr>
          <w:noProof/>
          <w:lang w:val="en-GB"/>
        </w:rPr>
        <w:t>.</w:t>
      </w:r>
      <w:r w:rsidR="00826C2F" w:rsidRPr="00827158">
        <w:rPr>
          <w:noProof/>
          <w:lang w:val="en-GB"/>
        </w:rPr>
        <w:t xml:space="preserve"> </w:t>
      </w:r>
    </w:p>
    <w:p w14:paraId="70A7C331" w14:textId="30271701" w:rsidR="006606BB" w:rsidRPr="00827158" w:rsidRDefault="00153930"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 xml:space="preserve">Incorrect. If the grouping variable is </w:t>
      </w:r>
      <w:r w:rsidR="00DB7571" w:rsidRPr="00827158">
        <w:rPr>
          <w:rFonts w:ascii="Palatino Linotype" w:hAnsi="Palatino Linotype"/>
          <w:i/>
          <w:iCs/>
          <w:noProof/>
          <w:sz w:val="24"/>
          <w:szCs w:val="24"/>
          <w:lang w:val="en-GB"/>
        </w:rPr>
        <w:t>the</w:t>
      </w:r>
      <w:r w:rsidRPr="00827158">
        <w:rPr>
          <w:rFonts w:ascii="Palatino Linotype" w:hAnsi="Palatino Linotype"/>
          <w:i/>
          <w:iCs/>
          <w:noProof/>
          <w:sz w:val="24"/>
          <w:szCs w:val="24"/>
          <w:lang w:val="en-GB"/>
        </w:rPr>
        <w:t xml:space="preserve"> result of </w:t>
      </w:r>
      <w:r w:rsidR="00DB7571" w:rsidRPr="00827158">
        <w:rPr>
          <w:rFonts w:ascii="Palatino Linotype" w:hAnsi="Palatino Linotype"/>
          <w:i/>
          <w:iCs/>
          <w:noProof/>
          <w:sz w:val="24"/>
          <w:szCs w:val="24"/>
          <w:lang w:val="en-GB"/>
        </w:rPr>
        <w:t xml:space="preserve">a </w:t>
      </w:r>
      <w:r w:rsidRPr="00827158">
        <w:rPr>
          <w:rFonts w:ascii="Palatino Linotype" w:hAnsi="Palatino Linotype"/>
          <w:i/>
          <w:iCs/>
          <w:noProof/>
          <w:sz w:val="24"/>
          <w:szCs w:val="24"/>
          <w:lang w:val="en-GB"/>
        </w:rPr>
        <w:t>discretis</w:t>
      </w:r>
      <w:r w:rsidR="00DB7571" w:rsidRPr="00827158">
        <w:rPr>
          <w:rFonts w:ascii="Palatino Linotype" w:hAnsi="Palatino Linotype"/>
          <w:i/>
          <w:iCs/>
          <w:noProof/>
          <w:sz w:val="24"/>
          <w:szCs w:val="24"/>
          <w:lang w:val="en-GB"/>
        </w:rPr>
        <w:t xml:space="preserve">ed numeric variable, then its </w:t>
      </w:r>
      <w:r w:rsidRPr="00827158">
        <w:rPr>
          <w:rFonts w:ascii="Palatino Linotype" w:hAnsi="Palatino Linotype"/>
          <w:i/>
          <w:iCs/>
          <w:noProof/>
          <w:sz w:val="24"/>
          <w:szCs w:val="24"/>
          <w:lang w:val="en-GB"/>
        </w:rPr>
        <w:t xml:space="preserve">number of possible values </w:t>
      </w:r>
      <w:r w:rsidR="00B157C7" w:rsidRPr="00827158">
        <w:rPr>
          <w:rFonts w:ascii="Palatino Linotype" w:hAnsi="Palatino Linotype"/>
          <w:i/>
          <w:iCs/>
          <w:noProof/>
          <w:sz w:val="24"/>
          <w:szCs w:val="24"/>
          <w:lang w:val="en-GB"/>
        </w:rPr>
        <w:t>has been</w:t>
      </w:r>
      <w:r w:rsidRPr="00827158">
        <w:rPr>
          <w:rFonts w:ascii="Palatino Linotype" w:hAnsi="Palatino Linotype"/>
          <w:i/>
          <w:iCs/>
          <w:noProof/>
          <w:sz w:val="24"/>
          <w:szCs w:val="24"/>
          <w:lang w:val="en-GB"/>
        </w:rPr>
        <w:t xml:space="preserve"> limited</w:t>
      </w:r>
      <w:r w:rsidR="00DA0555" w:rsidRPr="00827158">
        <w:rPr>
          <w:rFonts w:ascii="Palatino Linotype" w:hAnsi="Palatino Linotype"/>
          <w:i/>
          <w:iCs/>
          <w:noProof/>
          <w:sz w:val="24"/>
          <w:szCs w:val="24"/>
          <w:lang w:val="en-GB"/>
        </w:rPr>
        <w:t xml:space="preserve">, which </w:t>
      </w:r>
      <w:r w:rsidRPr="00827158">
        <w:rPr>
          <w:rFonts w:ascii="Palatino Linotype" w:hAnsi="Palatino Linotype"/>
          <w:i/>
          <w:iCs/>
          <w:noProof/>
          <w:sz w:val="24"/>
          <w:szCs w:val="24"/>
          <w:lang w:val="en-GB"/>
        </w:rPr>
        <w:t>match</w:t>
      </w:r>
      <w:r w:rsidR="00DA0555" w:rsidRPr="00827158">
        <w:rPr>
          <w:rFonts w:ascii="Palatino Linotype" w:hAnsi="Palatino Linotype"/>
          <w:i/>
          <w:iCs/>
          <w:noProof/>
          <w:sz w:val="24"/>
          <w:szCs w:val="24"/>
          <w:lang w:val="en-GB"/>
        </w:rPr>
        <w:t>es</w:t>
      </w:r>
      <w:r w:rsidRPr="00827158">
        <w:rPr>
          <w:rFonts w:ascii="Palatino Linotype" w:hAnsi="Palatino Linotype"/>
          <w:i/>
          <w:iCs/>
          <w:noProof/>
          <w:sz w:val="24"/>
          <w:szCs w:val="24"/>
          <w:lang w:val="en-GB"/>
        </w:rPr>
        <w:t xml:space="preserve"> th</w:t>
      </w:r>
      <w:r w:rsidR="00DA0555" w:rsidRPr="00827158">
        <w:rPr>
          <w:rFonts w:ascii="Palatino Linotype" w:hAnsi="Palatino Linotype"/>
          <w:i/>
          <w:iCs/>
          <w:noProof/>
          <w:sz w:val="24"/>
          <w:szCs w:val="24"/>
          <w:lang w:val="en-GB"/>
        </w:rPr>
        <w:t>e</w:t>
      </w:r>
      <w:r w:rsidRPr="00827158">
        <w:rPr>
          <w:rFonts w:ascii="Palatino Linotype" w:hAnsi="Palatino Linotype"/>
          <w:i/>
          <w:iCs/>
          <w:noProof/>
          <w:sz w:val="24"/>
          <w:szCs w:val="24"/>
          <w:lang w:val="en-GB"/>
        </w:rPr>
        <w:t xml:space="preserve"> criterion </w:t>
      </w:r>
      <w:r w:rsidR="00DA0555" w:rsidRPr="00827158">
        <w:rPr>
          <w:rFonts w:ascii="Palatino Linotype" w:hAnsi="Palatino Linotype"/>
          <w:i/>
          <w:iCs/>
          <w:noProof/>
          <w:sz w:val="24"/>
          <w:szCs w:val="24"/>
          <w:lang w:val="en-GB"/>
        </w:rPr>
        <w:t>of a grouping variable perfectly</w:t>
      </w:r>
      <w:r w:rsidRPr="00827158">
        <w:rPr>
          <w:rFonts w:ascii="Palatino Linotype" w:hAnsi="Palatino Linotype"/>
          <w:i/>
          <w:iCs/>
          <w:noProof/>
          <w:sz w:val="24"/>
          <w:szCs w:val="24"/>
          <w:lang w:val="en-GB"/>
        </w:rPr>
        <w:t>.</w:t>
      </w:r>
    </w:p>
    <w:p w14:paraId="6EF827A8" w14:textId="7ED3ECDF" w:rsidR="006606BB" w:rsidRPr="00827158" w:rsidRDefault="00B46C68"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b/>
          <w:bCs/>
          <w:noProof/>
          <w:lang w:val="en-GB"/>
        </w:rPr>
      </w:pPr>
      <w:r w:rsidRPr="00827158">
        <w:rPr>
          <w:b/>
          <w:bCs/>
          <w:noProof/>
          <w:lang w:val="en-GB"/>
        </w:rPr>
        <w:t>The grouping variable should be of type float</w:t>
      </w:r>
      <w:r w:rsidR="00CA48C6" w:rsidRPr="00827158">
        <w:rPr>
          <w:b/>
          <w:bCs/>
          <w:noProof/>
          <w:lang w:val="en-GB"/>
        </w:rPr>
        <w:t>.</w:t>
      </w:r>
    </w:p>
    <w:p w14:paraId="411657C9" w14:textId="10C3622D" w:rsidR="006606BB" w:rsidRPr="00827158" w:rsidRDefault="0074690B" w:rsidP="006606BB">
      <w:pPr>
        <w:pStyle w:val="NoSpacing"/>
        <w:spacing w:before="60" w:after="120"/>
        <w:ind w:left="1276"/>
        <w:jc w:val="both"/>
        <w:rPr>
          <w:rFonts w:ascii="Palatino Linotype" w:hAnsi="Palatino Linotype"/>
          <w:b/>
          <w:bCs/>
          <w:noProof/>
          <w:sz w:val="24"/>
          <w:szCs w:val="24"/>
          <w:lang w:val="en-GB"/>
        </w:rPr>
      </w:pPr>
      <w:r w:rsidRPr="00827158">
        <w:rPr>
          <w:rFonts w:ascii="Palatino Linotype" w:hAnsi="Palatino Linotype"/>
          <w:b/>
          <w:bCs/>
          <w:noProof/>
          <w:sz w:val="24"/>
          <w:szCs w:val="24"/>
          <w:lang w:val="en-GB"/>
        </w:rPr>
        <w:t>C</w:t>
      </w:r>
      <w:r w:rsidR="006606BB" w:rsidRPr="00827158">
        <w:rPr>
          <w:rFonts w:ascii="Palatino Linotype" w:hAnsi="Palatino Linotype"/>
          <w:b/>
          <w:bCs/>
          <w:noProof/>
          <w:sz w:val="24"/>
          <w:szCs w:val="24"/>
          <w:lang w:val="en-GB"/>
        </w:rPr>
        <w:t xml:space="preserve">orrect. </w:t>
      </w:r>
      <w:r w:rsidR="00B157C7" w:rsidRPr="00827158">
        <w:rPr>
          <w:rFonts w:ascii="Palatino Linotype" w:hAnsi="Palatino Linotype"/>
          <w:b/>
          <w:bCs/>
          <w:noProof/>
          <w:sz w:val="24"/>
          <w:szCs w:val="24"/>
          <w:lang w:val="en-GB"/>
        </w:rPr>
        <w:t>This is not recommendable since the number of possible values in a grouping variable should be limited</w:t>
      </w:r>
      <w:r w:rsidR="00057A5A" w:rsidRPr="00827158">
        <w:rPr>
          <w:rFonts w:ascii="Palatino Linotype" w:hAnsi="Palatino Linotype"/>
          <w:b/>
          <w:bCs/>
          <w:noProof/>
          <w:sz w:val="24"/>
          <w:szCs w:val="24"/>
          <w:lang w:val="en-GB"/>
        </w:rPr>
        <w:t>.</w:t>
      </w:r>
      <w:r w:rsidR="00536A29" w:rsidRPr="00827158">
        <w:rPr>
          <w:rFonts w:ascii="Palatino Linotype" w:hAnsi="Palatino Linotype"/>
          <w:b/>
          <w:bCs/>
          <w:noProof/>
          <w:sz w:val="24"/>
          <w:szCs w:val="24"/>
          <w:lang w:val="en-GB"/>
        </w:rPr>
        <w:t xml:space="preserve"> However, the number of possible values </w:t>
      </w:r>
      <w:r w:rsidR="00E8629A" w:rsidRPr="00827158">
        <w:rPr>
          <w:rFonts w:ascii="Palatino Linotype" w:hAnsi="Palatino Linotype"/>
          <w:b/>
          <w:bCs/>
          <w:noProof/>
          <w:sz w:val="24"/>
          <w:szCs w:val="24"/>
          <w:lang w:val="en-GB"/>
        </w:rPr>
        <w:t>of a float variable is infinite.</w:t>
      </w:r>
    </w:p>
    <w:p w14:paraId="11328853" w14:textId="527AED75" w:rsidR="006606BB" w:rsidRPr="00827158" w:rsidRDefault="00B46C68"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827158">
        <w:rPr>
          <w:noProof/>
          <w:lang w:val="en-GB"/>
        </w:rPr>
        <w:t xml:space="preserve">The </w:t>
      </w:r>
      <w:r w:rsidR="00963A53" w:rsidRPr="00827158">
        <w:rPr>
          <w:noProof/>
          <w:lang w:val="en-GB"/>
        </w:rPr>
        <w:t xml:space="preserve">values in the </w:t>
      </w:r>
      <w:r w:rsidRPr="00827158">
        <w:rPr>
          <w:noProof/>
          <w:lang w:val="en-GB"/>
        </w:rPr>
        <w:t xml:space="preserve">grouping variable </w:t>
      </w:r>
      <w:r w:rsidR="004925B2" w:rsidRPr="00827158">
        <w:rPr>
          <w:noProof/>
          <w:lang w:val="en-GB"/>
        </w:rPr>
        <w:t xml:space="preserve">can </w:t>
      </w:r>
      <w:r w:rsidR="00963A53" w:rsidRPr="00827158">
        <w:rPr>
          <w:noProof/>
          <w:lang w:val="en-GB"/>
        </w:rPr>
        <w:t>be identical to the row indices</w:t>
      </w:r>
      <w:r w:rsidR="00B60078" w:rsidRPr="00827158">
        <w:rPr>
          <w:noProof/>
          <w:lang w:val="en-GB"/>
        </w:rPr>
        <w:t>.</w:t>
      </w:r>
    </w:p>
    <w:p w14:paraId="5AA48482" w14:textId="15F912F1" w:rsidR="006606BB" w:rsidRPr="00827158" w:rsidRDefault="006606BB"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 xml:space="preserve">Incorrect. </w:t>
      </w:r>
      <w:r w:rsidR="00443376" w:rsidRPr="00827158">
        <w:rPr>
          <w:rFonts w:ascii="Palatino Linotype" w:hAnsi="Palatino Linotype"/>
          <w:i/>
          <w:iCs/>
          <w:noProof/>
          <w:sz w:val="24"/>
          <w:szCs w:val="24"/>
          <w:lang w:val="en-GB"/>
        </w:rPr>
        <w:t>I</w:t>
      </w:r>
      <w:r w:rsidR="00341BAB" w:rsidRPr="00827158">
        <w:rPr>
          <w:rFonts w:ascii="Palatino Linotype" w:hAnsi="Palatino Linotype"/>
          <w:i/>
          <w:iCs/>
          <w:noProof/>
          <w:sz w:val="24"/>
          <w:szCs w:val="24"/>
          <w:lang w:val="en-GB"/>
        </w:rPr>
        <w:t>n the case that</w:t>
      </w:r>
      <w:r w:rsidR="00443376" w:rsidRPr="00827158">
        <w:rPr>
          <w:rFonts w:ascii="Palatino Linotype" w:hAnsi="Palatino Linotype"/>
          <w:i/>
          <w:iCs/>
          <w:noProof/>
          <w:sz w:val="24"/>
          <w:szCs w:val="24"/>
          <w:lang w:val="en-GB"/>
        </w:rPr>
        <w:t xml:space="preserve"> the row indices are values of a categorical variable, </w:t>
      </w:r>
      <w:r w:rsidR="00C379D9" w:rsidRPr="00827158">
        <w:rPr>
          <w:rFonts w:ascii="Palatino Linotype" w:hAnsi="Palatino Linotype"/>
          <w:i/>
          <w:iCs/>
          <w:noProof/>
          <w:sz w:val="24"/>
          <w:szCs w:val="24"/>
          <w:lang w:val="en-GB"/>
        </w:rPr>
        <w:t xml:space="preserve">this </w:t>
      </w:r>
      <w:r w:rsidR="00495EEF" w:rsidRPr="00827158">
        <w:rPr>
          <w:rFonts w:ascii="Palatino Linotype" w:hAnsi="Palatino Linotype"/>
          <w:i/>
          <w:iCs/>
          <w:noProof/>
          <w:sz w:val="24"/>
          <w:szCs w:val="24"/>
          <w:lang w:val="en-GB"/>
        </w:rPr>
        <w:t>categorical</w:t>
      </w:r>
      <w:r w:rsidR="00414A87" w:rsidRPr="00827158">
        <w:rPr>
          <w:rFonts w:ascii="Palatino Linotype" w:hAnsi="Palatino Linotype"/>
          <w:i/>
          <w:iCs/>
          <w:noProof/>
          <w:sz w:val="24"/>
          <w:szCs w:val="24"/>
          <w:lang w:val="en-GB"/>
        </w:rPr>
        <w:t xml:space="preserve"> variable </w:t>
      </w:r>
      <w:r w:rsidR="002676C0" w:rsidRPr="00827158">
        <w:rPr>
          <w:rFonts w:ascii="Palatino Linotype" w:hAnsi="Palatino Linotype"/>
          <w:i/>
          <w:iCs/>
          <w:noProof/>
          <w:sz w:val="24"/>
          <w:szCs w:val="24"/>
          <w:lang w:val="en-GB"/>
        </w:rPr>
        <w:t xml:space="preserve">can </w:t>
      </w:r>
      <w:r w:rsidR="000A5C88" w:rsidRPr="00827158">
        <w:rPr>
          <w:rFonts w:ascii="Palatino Linotype" w:hAnsi="Palatino Linotype"/>
          <w:i/>
          <w:iCs/>
          <w:noProof/>
          <w:sz w:val="24"/>
          <w:szCs w:val="24"/>
          <w:lang w:val="en-GB"/>
        </w:rPr>
        <w:t xml:space="preserve">perfectly </w:t>
      </w:r>
      <w:r w:rsidR="00C379D9" w:rsidRPr="00827158">
        <w:rPr>
          <w:rFonts w:ascii="Palatino Linotype" w:hAnsi="Palatino Linotype"/>
          <w:i/>
          <w:iCs/>
          <w:noProof/>
          <w:sz w:val="24"/>
          <w:szCs w:val="24"/>
          <w:lang w:val="en-GB"/>
        </w:rPr>
        <w:t xml:space="preserve">be used as </w:t>
      </w:r>
      <w:r w:rsidR="00495EEF" w:rsidRPr="00827158">
        <w:rPr>
          <w:rFonts w:ascii="Palatino Linotype" w:hAnsi="Palatino Linotype"/>
          <w:i/>
          <w:iCs/>
          <w:noProof/>
          <w:sz w:val="24"/>
          <w:szCs w:val="24"/>
          <w:lang w:val="en-GB"/>
        </w:rPr>
        <w:t xml:space="preserve">a grouping variable </w:t>
      </w:r>
      <w:r w:rsidR="00C379D9" w:rsidRPr="00827158">
        <w:rPr>
          <w:rFonts w:ascii="Palatino Linotype" w:hAnsi="Palatino Linotype"/>
          <w:i/>
          <w:iCs/>
          <w:noProof/>
          <w:sz w:val="24"/>
          <w:szCs w:val="24"/>
          <w:lang w:val="en-GB"/>
        </w:rPr>
        <w:t>since it</w:t>
      </w:r>
      <w:r w:rsidR="00114000" w:rsidRPr="00827158">
        <w:rPr>
          <w:rFonts w:ascii="Palatino Linotype" w:hAnsi="Palatino Linotype"/>
          <w:i/>
          <w:iCs/>
          <w:noProof/>
          <w:sz w:val="24"/>
          <w:szCs w:val="24"/>
          <w:lang w:val="en-GB"/>
        </w:rPr>
        <w:t>s number of possible values is limited</w:t>
      </w:r>
      <w:r w:rsidRPr="00827158">
        <w:rPr>
          <w:rFonts w:ascii="Palatino Linotype" w:hAnsi="Palatino Linotype"/>
          <w:i/>
          <w:iCs/>
          <w:noProof/>
          <w:sz w:val="24"/>
          <w:szCs w:val="24"/>
          <w:lang w:val="en-GB"/>
        </w:rPr>
        <w:t>.</w:t>
      </w:r>
    </w:p>
    <w:p w14:paraId="747C5D71" w14:textId="458626C1" w:rsidR="006606BB" w:rsidRPr="00827158" w:rsidRDefault="006606BB" w:rsidP="00CE7999">
      <w:pPr>
        <w:pStyle w:val="ListParagraph"/>
        <w:widowControl w:val="0"/>
        <w:numPr>
          <w:ilvl w:val="0"/>
          <w:numId w:val="40"/>
        </w:numPr>
        <w:autoSpaceDE w:val="0"/>
        <w:autoSpaceDN w:val="0"/>
        <w:spacing w:before="240" w:after="0"/>
        <w:ind w:left="544" w:hanging="425"/>
        <w:contextualSpacing w:val="0"/>
        <w:jc w:val="both"/>
        <w:rPr>
          <w:noProof/>
          <w:lang w:val="en-GB"/>
        </w:rPr>
      </w:pPr>
      <w:r w:rsidRPr="00827158">
        <w:rPr>
          <w:noProof/>
          <w:lang w:val="en-GB"/>
        </w:rPr>
        <w:t>W</w:t>
      </w:r>
      <w:r w:rsidR="00184C58" w:rsidRPr="00827158">
        <w:rPr>
          <w:noProof/>
          <w:lang w:val="en-GB"/>
        </w:rPr>
        <w:t xml:space="preserve">hich </w:t>
      </w:r>
      <w:r w:rsidR="00F34354" w:rsidRPr="00827158">
        <w:rPr>
          <w:noProof/>
          <w:lang w:val="en-GB"/>
        </w:rPr>
        <w:t xml:space="preserve">functions </w:t>
      </w:r>
      <w:r w:rsidR="00595592" w:rsidRPr="00827158">
        <w:rPr>
          <w:noProof/>
          <w:lang w:val="en-GB"/>
        </w:rPr>
        <w:t>of</w:t>
      </w:r>
      <w:r w:rsidR="00F34354" w:rsidRPr="00827158">
        <w:rPr>
          <w:noProof/>
          <w:lang w:val="en-GB"/>
        </w:rPr>
        <w:t xml:space="preserve"> the NumPy package do we need </w:t>
      </w:r>
      <w:r w:rsidR="009219D1" w:rsidRPr="00827158">
        <w:rPr>
          <w:noProof/>
          <w:lang w:val="en-GB"/>
        </w:rPr>
        <w:t>to normalise a variable</w:t>
      </w:r>
      <w:r w:rsidRPr="00827158">
        <w:rPr>
          <w:noProof/>
          <w:lang w:val="en-GB"/>
        </w:rPr>
        <w:t>?</w:t>
      </w:r>
    </w:p>
    <w:p w14:paraId="6219BFAB" w14:textId="4F38D4E6" w:rsidR="006606BB" w:rsidRPr="00827158" w:rsidRDefault="009219D1"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b/>
          <w:bCs/>
          <w:noProof/>
          <w:lang w:val="en-GB"/>
        </w:rPr>
      </w:pPr>
      <w:r w:rsidRPr="00827158">
        <w:rPr>
          <w:rFonts w:ascii="Consolas" w:hAnsi="Consolas"/>
          <w:b/>
          <w:bCs/>
          <w:noProof/>
          <w:lang w:val="en-GB"/>
        </w:rPr>
        <w:t>np.m</w:t>
      </w:r>
      <w:r w:rsidR="00DB58A7" w:rsidRPr="00827158">
        <w:rPr>
          <w:rFonts w:ascii="Consolas" w:hAnsi="Consolas"/>
          <w:b/>
          <w:bCs/>
          <w:noProof/>
          <w:lang w:val="en-GB"/>
        </w:rPr>
        <w:t>i</w:t>
      </w:r>
      <w:r w:rsidRPr="00827158">
        <w:rPr>
          <w:rFonts w:ascii="Consolas" w:hAnsi="Consolas"/>
          <w:b/>
          <w:bCs/>
          <w:noProof/>
          <w:lang w:val="en-GB"/>
        </w:rPr>
        <w:t>n()</w:t>
      </w:r>
      <w:r w:rsidRPr="00827158">
        <w:rPr>
          <w:b/>
          <w:bCs/>
          <w:noProof/>
          <w:lang w:val="en-GB"/>
        </w:rPr>
        <w:t xml:space="preserve"> and </w:t>
      </w:r>
      <w:r w:rsidRPr="00827158">
        <w:rPr>
          <w:rFonts w:ascii="Consolas" w:hAnsi="Consolas"/>
          <w:b/>
          <w:bCs/>
          <w:noProof/>
          <w:lang w:val="en-GB"/>
        </w:rPr>
        <w:t>np.</w:t>
      </w:r>
      <w:r w:rsidR="00DB58A7" w:rsidRPr="00827158">
        <w:rPr>
          <w:rFonts w:ascii="Consolas" w:hAnsi="Consolas"/>
          <w:b/>
          <w:bCs/>
          <w:noProof/>
          <w:lang w:val="en-GB"/>
        </w:rPr>
        <w:t>max</w:t>
      </w:r>
      <w:r w:rsidRPr="00827158">
        <w:rPr>
          <w:rFonts w:ascii="Consolas" w:hAnsi="Consolas"/>
          <w:b/>
          <w:bCs/>
          <w:noProof/>
          <w:lang w:val="en-GB"/>
        </w:rPr>
        <w:t>()</w:t>
      </w:r>
    </w:p>
    <w:p w14:paraId="10DAFAA3" w14:textId="63B8623F" w:rsidR="006606BB" w:rsidRPr="00827158" w:rsidRDefault="004A04A9" w:rsidP="006606BB">
      <w:pPr>
        <w:pStyle w:val="NoSpacing"/>
        <w:spacing w:before="60" w:after="120"/>
        <w:ind w:left="1276"/>
        <w:jc w:val="both"/>
        <w:rPr>
          <w:rFonts w:ascii="Palatino Linotype" w:hAnsi="Palatino Linotype"/>
          <w:b/>
          <w:bCs/>
          <w:noProof/>
          <w:sz w:val="24"/>
          <w:szCs w:val="24"/>
          <w:lang w:val="en-GB"/>
        </w:rPr>
      </w:pPr>
      <w:r w:rsidRPr="00827158">
        <w:rPr>
          <w:rFonts w:ascii="Palatino Linotype" w:hAnsi="Palatino Linotype"/>
          <w:b/>
          <w:bCs/>
          <w:noProof/>
          <w:sz w:val="24"/>
          <w:szCs w:val="24"/>
          <w:lang w:val="en-GB"/>
        </w:rPr>
        <w:t>C</w:t>
      </w:r>
      <w:r w:rsidR="006606BB" w:rsidRPr="00827158">
        <w:rPr>
          <w:rFonts w:ascii="Palatino Linotype" w:hAnsi="Palatino Linotype"/>
          <w:b/>
          <w:bCs/>
          <w:noProof/>
          <w:sz w:val="24"/>
          <w:szCs w:val="24"/>
          <w:lang w:val="en-GB"/>
        </w:rPr>
        <w:t>orrect.</w:t>
      </w:r>
      <w:r w:rsidR="00D80C64" w:rsidRPr="00827158">
        <w:rPr>
          <w:rFonts w:ascii="Palatino Linotype" w:hAnsi="Palatino Linotype"/>
          <w:b/>
          <w:bCs/>
          <w:noProof/>
          <w:sz w:val="24"/>
          <w:szCs w:val="24"/>
          <w:lang w:val="en-GB"/>
        </w:rPr>
        <w:t xml:space="preserve"> </w:t>
      </w:r>
      <w:r w:rsidR="00E63D4A" w:rsidRPr="00827158">
        <w:rPr>
          <w:rFonts w:ascii="Palatino Linotype" w:hAnsi="Palatino Linotype"/>
          <w:b/>
          <w:bCs/>
          <w:noProof/>
          <w:sz w:val="24"/>
          <w:szCs w:val="24"/>
          <w:lang w:val="en-GB"/>
        </w:rPr>
        <w:t>We need the minimum and maximum of a variable for the normalisation formula</w:t>
      </w:r>
      <w:r w:rsidR="006606BB" w:rsidRPr="00827158">
        <w:rPr>
          <w:rFonts w:ascii="Palatino Linotype" w:hAnsi="Palatino Linotype"/>
          <w:b/>
          <w:bCs/>
          <w:noProof/>
          <w:sz w:val="24"/>
          <w:szCs w:val="24"/>
          <w:lang w:val="en-GB"/>
        </w:rPr>
        <w:t>.</w:t>
      </w:r>
    </w:p>
    <w:p w14:paraId="3BCDE7D4" w14:textId="4E464FD8" w:rsidR="006606BB" w:rsidRPr="00827158" w:rsidRDefault="005D1B18"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827158">
        <w:rPr>
          <w:rFonts w:ascii="Consolas" w:hAnsi="Consolas"/>
          <w:noProof/>
          <w:lang w:val="en-GB"/>
        </w:rPr>
        <w:t>np.mean()</w:t>
      </w:r>
      <w:r w:rsidRPr="00827158">
        <w:rPr>
          <w:noProof/>
          <w:lang w:val="en-GB"/>
        </w:rPr>
        <w:t xml:space="preserve"> and </w:t>
      </w:r>
      <w:r w:rsidRPr="00827158">
        <w:rPr>
          <w:rFonts w:ascii="Consolas" w:hAnsi="Consolas"/>
          <w:noProof/>
          <w:lang w:val="en-GB"/>
        </w:rPr>
        <w:t>np.std()</w:t>
      </w:r>
    </w:p>
    <w:p w14:paraId="654374B9" w14:textId="00A609A2" w:rsidR="006606BB" w:rsidRPr="00827158" w:rsidRDefault="006606BB"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 xml:space="preserve">Incorrect. </w:t>
      </w:r>
      <w:r w:rsidR="00E63D4A" w:rsidRPr="00827158">
        <w:rPr>
          <w:rFonts w:ascii="Palatino Linotype" w:hAnsi="Palatino Linotype"/>
          <w:i/>
          <w:iCs/>
          <w:noProof/>
          <w:sz w:val="24"/>
          <w:szCs w:val="24"/>
          <w:lang w:val="en-GB"/>
        </w:rPr>
        <w:t xml:space="preserve">The mean and standard deviation of a variable </w:t>
      </w:r>
      <w:r w:rsidR="00DE011A" w:rsidRPr="00827158">
        <w:rPr>
          <w:rFonts w:ascii="Palatino Linotype" w:hAnsi="Palatino Linotype"/>
          <w:i/>
          <w:iCs/>
          <w:noProof/>
          <w:sz w:val="24"/>
          <w:szCs w:val="24"/>
          <w:lang w:val="en-GB"/>
        </w:rPr>
        <w:t>are</w:t>
      </w:r>
      <w:r w:rsidR="00E63D4A" w:rsidRPr="00827158">
        <w:rPr>
          <w:rFonts w:ascii="Palatino Linotype" w:hAnsi="Palatino Linotype"/>
          <w:i/>
          <w:iCs/>
          <w:noProof/>
          <w:sz w:val="24"/>
          <w:szCs w:val="24"/>
          <w:lang w:val="en-GB"/>
        </w:rPr>
        <w:t xml:space="preserve"> used </w:t>
      </w:r>
      <w:r w:rsidR="00DD7509" w:rsidRPr="00827158">
        <w:rPr>
          <w:rFonts w:ascii="Palatino Linotype" w:hAnsi="Palatino Linotype"/>
          <w:i/>
          <w:iCs/>
          <w:noProof/>
          <w:sz w:val="24"/>
          <w:szCs w:val="24"/>
          <w:lang w:val="en-GB"/>
        </w:rPr>
        <w:t>for the</w:t>
      </w:r>
      <w:r w:rsidR="00595592" w:rsidRPr="00827158">
        <w:rPr>
          <w:rFonts w:ascii="Palatino Linotype" w:hAnsi="Palatino Linotype"/>
          <w:i/>
          <w:iCs/>
          <w:noProof/>
          <w:sz w:val="24"/>
          <w:szCs w:val="24"/>
          <w:lang w:val="en-GB"/>
        </w:rPr>
        <w:t xml:space="preserve"> </w:t>
      </w:r>
      <w:r w:rsidR="002E1CDC" w:rsidRPr="00827158">
        <w:rPr>
          <w:rFonts w:ascii="Palatino Linotype" w:hAnsi="Palatino Linotype"/>
          <w:i/>
          <w:iCs/>
          <w:noProof/>
          <w:sz w:val="24"/>
          <w:szCs w:val="24"/>
          <w:lang w:val="en-GB"/>
        </w:rPr>
        <w:t>standardis</w:t>
      </w:r>
      <w:r w:rsidR="00DD7509" w:rsidRPr="00827158">
        <w:rPr>
          <w:rFonts w:ascii="Palatino Linotype" w:hAnsi="Palatino Linotype"/>
          <w:i/>
          <w:iCs/>
          <w:noProof/>
          <w:sz w:val="24"/>
          <w:szCs w:val="24"/>
          <w:lang w:val="en-GB"/>
        </w:rPr>
        <w:t>ation</w:t>
      </w:r>
      <w:r w:rsidR="007223FD" w:rsidRPr="00827158">
        <w:rPr>
          <w:rFonts w:ascii="Palatino Linotype" w:hAnsi="Palatino Linotype"/>
          <w:i/>
          <w:iCs/>
          <w:noProof/>
          <w:sz w:val="24"/>
          <w:szCs w:val="24"/>
          <w:lang w:val="en-GB"/>
        </w:rPr>
        <w:t>.</w:t>
      </w:r>
    </w:p>
    <w:p w14:paraId="67E1CCB3" w14:textId="3BCE50BF" w:rsidR="006606BB" w:rsidRPr="00827158" w:rsidRDefault="005D1B18"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827158">
        <w:rPr>
          <w:rFonts w:ascii="Consolas" w:hAnsi="Consolas"/>
          <w:noProof/>
          <w:lang w:val="en-GB"/>
        </w:rPr>
        <w:t>np.</w:t>
      </w:r>
      <w:r w:rsidR="00DB58A7" w:rsidRPr="00827158">
        <w:rPr>
          <w:rFonts w:ascii="Consolas" w:hAnsi="Consolas"/>
          <w:noProof/>
          <w:lang w:val="en-GB"/>
        </w:rPr>
        <w:t>quantile</w:t>
      </w:r>
      <w:r w:rsidRPr="00827158">
        <w:rPr>
          <w:rFonts w:ascii="Consolas" w:hAnsi="Consolas"/>
          <w:noProof/>
          <w:lang w:val="en-GB"/>
        </w:rPr>
        <w:t>()</w:t>
      </w:r>
      <w:r w:rsidRPr="00827158">
        <w:rPr>
          <w:noProof/>
          <w:lang w:val="en-GB"/>
        </w:rPr>
        <w:t xml:space="preserve"> and </w:t>
      </w:r>
      <w:r w:rsidRPr="00827158">
        <w:rPr>
          <w:rFonts w:ascii="Consolas" w:hAnsi="Consolas"/>
          <w:noProof/>
          <w:lang w:val="en-GB"/>
        </w:rPr>
        <w:t>np.</w:t>
      </w:r>
      <w:r w:rsidR="00DB58A7" w:rsidRPr="00827158">
        <w:rPr>
          <w:rFonts w:ascii="Consolas" w:hAnsi="Consolas"/>
          <w:noProof/>
          <w:lang w:val="en-GB"/>
        </w:rPr>
        <w:t>range</w:t>
      </w:r>
      <w:r w:rsidRPr="00827158">
        <w:rPr>
          <w:rFonts w:ascii="Consolas" w:hAnsi="Consolas"/>
          <w:noProof/>
          <w:lang w:val="en-GB"/>
        </w:rPr>
        <w:t>()</w:t>
      </w:r>
    </w:p>
    <w:p w14:paraId="5C76D3A8" w14:textId="10EF4074" w:rsidR="006606BB" w:rsidRPr="00827158" w:rsidRDefault="001E3ED0" w:rsidP="006606BB">
      <w:pPr>
        <w:pStyle w:val="NoSpacing"/>
        <w:spacing w:before="60" w:after="120"/>
        <w:ind w:left="1276"/>
        <w:jc w:val="both"/>
        <w:rPr>
          <w:rFonts w:ascii="Palatino Linotype" w:hAnsi="Palatino Linotype"/>
          <w:i/>
          <w:iCs/>
          <w:noProof/>
          <w:sz w:val="24"/>
          <w:szCs w:val="24"/>
          <w:lang w:val="en-GB"/>
        </w:rPr>
      </w:pPr>
      <w:r w:rsidRPr="00827158">
        <w:rPr>
          <w:rFonts w:ascii="Palatino Linotype" w:hAnsi="Palatino Linotype"/>
          <w:i/>
          <w:iCs/>
          <w:noProof/>
          <w:sz w:val="24"/>
          <w:szCs w:val="24"/>
          <w:lang w:val="en-GB"/>
        </w:rPr>
        <w:t xml:space="preserve">Incorrect. </w:t>
      </w:r>
      <w:r w:rsidR="002E1CDC" w:rsidRPr="00827158">
        <w:rPr>
          <w:rFonts w:ascii="Palatino Linotype" w:hAnsi="Palatino Linotype"/>
          <w:i/>
          <w:iCs/>
          <w:noProof/>
          <w:sz w:val="24"/>
          <w:szCs w:val="24"/>
          <w:lang w:val="en-GB"/>
        </w:rPr>
        <w:t>The quantile and range functions are not required for normalisation.</w:t>
      </w:r>
    </w:p>
    <w:p w14:paraId="55A2ABB2" w14:textId="1BF9C5D9" w:rsidR="006606BB" w:rsidRPr="00827158" w:rsidRDefault="005D1B18" w:rsidP="00CE7999">
      <w:pPr>
        <w:pStyle w:val="ListParagraph"/>
        <w:widowControl w:val="0"/>
        <w:numPr>
          <w:ilvl w:val="1"/>
          <w:numId w:val="40"/>
        </w:numPr>
        <w:tabs>
          <w:tab w:val="left" w:pos="1300"/>
        </w:tabs>
        <w:autoSpaceDE w:val="0"/>
        <w:autoSpaceDN w:val="0"/>
        <w:spacing w:before="60" w:after="0" w:line="240" w:lineRule="auto"/>
        <w:ind w:left="1276" w:hanging="425"/>
        <w:contextualSpacing w:val="0"/>
        <w:jc w:val="both"/>
        <w:rPr>
          <w:noProof/>
          <w:lang w:val="en-GB"/>
        </w:rPr>
      </w:pPr>
      <w:r w:rsidRPr="00827158">
        <w:rPr>
          <w:rFonts w:ascii="Consolas" w:hAnsi="Consolas"/>
          <w:noProof/>
          <w:lang w:val="en-GB"/>
        </w:rPr>
        <w:t>np.</w:t>
      </w:r>
      <w:r w:rsidR="00DB58A7" w:rsidRPr="00827158">
        <w:rPr>
          <w:rFonts w:ascii="Consolas" w:hAnsi="Consolas"/>
          <w:noProof/>
          <w:lang w:val="en-GB"/>
        </w:rPr>
        <w:t>cov</w:t>
      </w:r>
      <w:r w:rsidRPr="00827158">
        <w:rPr>
          <w:rFonts w:ascii="Consolas" w:hAnsi="Consolas"/>
          <w:noProof/>
          <w:lang w:val="en-GB"/>
        </w:rPr>
        <w:t>()</w:t>
      </w:r>
      <w:r w:rsidRPr="00827158">
        <w:rPr>
          <w:noProof/>
          <w:lang w:val="en-GB"/>
        </w:rPr>
        <w:t xml:space="preserve"> and </w:t>
      </w:r>
      <w:r w:rsidRPr="00827158">
        <w:rPr>
          <w:rFonts w:ascii="Consolas" w:hAnsi="Consolas"/>
          <w:noProof/>
          <w:lang w:val="en-GB"/>
        </w:rPr>
        <w:t>np.</w:t>
      </w:r>
      <w:r w:rsidR="00DB58A7" w:rsidRPr="00827158">
        <w:rPr>
          <w:rFonts w:ascii="Consolas" w:hAnsi="Consolas"/>
          <w:noProof/>
          <w:lang w:val="en-GB"/>
        </w:rPr>
        <w:t>corr</w:t>
      </w:r>
      <w:r w:rsidRPr="00827158">
        <w:rPr>
          <w:rFonts w:ascii="Consolas" w:hAnsi="Consolas"/>
          <w:noProof/>
          <w:lang w:val="en-GB"/>
        </w:rPr>
        <w:t>()</w:t>
      </w:r>
    </w:p>
    <w:p w14:paraId="3CCF6D73" w14:textId="48929D7F" w:rsidR="00112CC2" w:rsidRPr="00827158" w:rsidRDefault="00D80C64" w:rsidP="002E1CDC">
      <w:pPr>
        <w:pStyle w:val="NoSpacing"/>
        <w:spacing w:before="60" w:after="120"/>
        <w:ind w:left="1276"/>
        <w:jc w:val="both"/>
        <w:rPr>
          <w:rFonts w:ascii="Palatino Linotype" w:hAnsi="Palatino Linotype"/>
          <w:b/>
          <w:bCs/>
          <w:i/>
          <w:iCs/>
          <w:noProof/>
          <w:sz w:val="24"/>
          <w:szCs w:val="24"/>
          <w:lang w:val="en-GB"/>
        </w:rPr>
      </w:pPr>
      <w:r w:rsidRPr="00827158">
        <w:rPr>
          <w:rFonts w:ascii="Palatino Linotype" w:hAnsi="Palatino Linotype"/>
          <w:i/>
          <w:iCs/>
          <w:noProof/>
          <w:sz w:val="24"/>
          <w:szCs w:val="24"/>
          <w:lang w:val="en-GB"/>
        </w:rPr>
        <w:t>Inc</w:t>
      </w:r>
      <w:r w:rsidR="006606BB" w:rsidRPr="00827158">
        <w:rPr>
          <w:rFonts w:ascii="Palatino Linotype" w:hAnsi="Palatino Linotype"/>
          <w:i/>
          <w:iCs/>
          <w:noProof/>
          <w:sz w:val="24"/>
          <w:szCs w:val="24"/>
          <w:lang w:val="en-GB"/>
        </w:rPr>
        <w:t xml:space="preserve">orrect. </w:t>
      </w:r>
      <w:r w:rsidR="002E1CDC" w:rsidRPr="00827158">
        <w:rPr>
          <w:rFonts w:ascii="Palatino Linotype" w:hAnsi="Palatino Linotype"/>
          <w:i/>
          <w:iCs/>
          <w:noProof/>
          <w:sz w:val="24"/>
          <w:szCs w:val="24"/>
          <w:lang w:val="en-GB"/>
        </w:rPr>
        <w:t>Covariance and correlation are not needed for normalisation</w:t>
      </w:r>
      <w:r w:rsidRPr="00827158">
        <w:rPr>
          <w:rFonts w:ascii="Palatino Linotype" w:hAnsi="Palatino Linotype"/>
          <w:i/>
          <w:iCs/>
          <w:noProof/>
          <w:sz w:val="24"/>
          <w:szCs w:val="24"/>
          <w:lang w:val="en-GB"/>
        </w:rPr>
        <w:t>.</w:t>
      </w:r>
    </w:p>
    <w:sectPr w:rsidR="00112CC2" w:rsidRPr="00827158" w:rsidSect="00587115">
      <w:headerReference w:type="default" r:id="rId109"/>
      <w:footerReference w:type="default" r:id="rId110"/>
      <w:pgSz w:w="11907" w:h="16839" w:code="9"/>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D5A86" w14:textId="77777777" w:rsidR="00C1123A" w:rsidRDefault="00C1123A" w:rsidP="00501804">
      <w:r>
        <w:separator/>
      </w:r>
    </w:p>
  </w:endnote>
  <w:endnote w:type="continuationSeparator" w:id="0">
    <w:p w14:paraId="510B8E32" w14:textId="77777777" w:rsidR="00C1123A" w:rsidRDefault="00C1123A" w:rsidP="00501804">
      <w:r>
        <w:continuationSeparator/>
      </w:r>
    </w:p>
  </w:endnote>
  <w:endnote w:type="continuationNotice" w:id="1">
    <w:p w14:paraId="1609E444" w14:textId="77777777" w:rsidR="00C1123A" w:rsidRDefault="00C112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25216"/>
      <w:docPartObj>
        <w:docPartGallery w:val="Page Numbers (Bottom of Page)"/>
        <w:docPartUnique/>
      </w:docPartObj>
    </w:sdtPr>
    <w:sdtEndPr>
      <w:rPr>
        <w:rFonts w:ascii="Book Antiqua" w:hAnsi="Book Antiqua"/>
        <w:noProof/>
        <w:sz w:val="20"/>
      </w:rPr>
    </w:sdtEndPr>
    <w:sdtContent>
      <w:p w14:paraId="6A81A7A9" w14:textId="68766576" w:rsidR="000A7171" w:rsidRPr="0061795E" w:rsidRDefault="000A7171" w:rsidP="0061795E">
        <w:pPr>
          <w:pStyle w:val="Footer"/>
          <w:rPr>
            <w:rFonts w:ascii="Book Antiqua" w:hAnsi="Book Antiqua"/>
            <w:sz w:val="20"/>
          </w:rPr>
        </w:pPr>
        <w:r w:rsidRPr="0061795E">
          <w:rPr>
            <w:rFonts w:ascii="Book Antiqua" w:hAnsi="Book Antiqua"/>
            <w:sz w:val="20"/>
          </w:rPr>
          <w:fldChar w:fldCharType="begin"/>
        </w:r>
        <w:r w:rsidRPr="0061795E">
          <w:rPr>
            <w:rFonts w:ascii="Book Antiqua" w:hAnsi="Book Antiqua"/>
            <w:sz w:val="20"/>
          </w:rPr>
          <w:instrText xml:space="preserve"> PAGE   \* MERGEFORMAT </w:instrText>
        </w:r>
        <w:r w:rsidRPr="0061795E">
          <w:rPr>
            <w:rFonts w:ascii="Book Antiqua" w:hAnsi="Book Antiqua"/>
            <w:sz w:val="20"/>
          </w:rPr>
          <w:fldChar w:fldCharType="separate"/>
        </w:r>
        <w:r>
          <w:rPr>
            <w:rFonts w:ascii="Book Antiqua" w:hAnsi="Book Antiqua"/>
            <w:noProof/>
            <w:sz w:val="20"/>
          </w:rPr>
          <w:t>10</w:t>
        </w:r>
        <w:r w:rsidRPr="0061795E">
          <w:rPr>
            <w:rFonts w:ascii="Book Antiqua" w:hAnsi="Book Antiqua"/>
            <w:noProof/>
            <w:sz w:val="20"/>
          </w:rPr>
          <w:fldChar w:fldCharType="end"/>
        </w:r>
      </w:p>
    </w:sdtContent>
  </w:sdt>
  <w:p w14:paraId="22459471" w14:textId="281A02DA" w:rsidR="000A7171" w:rsidRPr="003657BE" w:rsidRDefault="000A7171" w:rsidP="00E63471">
    <w:pPr>
      <w:pStyle w:val="Footer"/>
      <w:jc w:val="left"/>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158156"/>
      <w:docPartObj>
        <w:docPartGallery w:val="Page Numbers (Bottom of Page)"/>
        <w:docPartUnique/>
      </w:docPartObj>
    </w:sdtPr>
    <w:sdtEndPr>
      <w:rPr>
        <w:rFonts w:ascii="Book Antiqua" w:hAnsi="Book Antiqua"/>
        <w:noProof/>
        <w:sz w:val="20"/>
      </w:rPr>
    </w:sdtEndPr>
    <w:sdtContent>
      <w:p w14:paraId="39A2CD04" w14:textId="0C28E01E" w:rsidR="000A7171" w:rsidRPr="0061795E" w:rsidRDefault="000A7171" w:rsidP="0061795E">
        <w:pPr>
          <w:pStyle w:val="Footer"/>
          <w:rPr>
            <w:rFonts w:ascii="Book Antiqua" w:hAnsi="Book Antiqua"/>
            <w:sz w:val="20"/>
          </w:rPr>
        </w:pPr>
        <w:r w:rsidRPr="0061795E">
          <w:rPr>
            <w:rFonts w:ascii="Book Antiqua" w:hAnsi="Book Antiqua"/>
            <w:sz w:val="20"/>
          </w:rPr>
          <w:fldChar w:fldCharType="begin"/>
        </w:r>
        <w:r w:rsidRPr="0061795E">
          <w:rPr>
            <w:rFonts w:ascii="Book Antiqua" w:hAnsi="Book Antiqua"/>
            <w:sz w:val="20"/>
          </w:rPr>
          <w:instrText xml:space="preserve"> PAGE   \* MERGEFORMAT </w:instrText>
        </w:r>
        <w:r w:rsidRPr="0061795E">
          <w:rPr>
            <w:rFonts w:ascii="Book Antiqua" w:hAnsi="Book Antiqua"/>
            <w:sz w:val="20"/>
          </w:rPr>
          <w:fldChar w:fldCharType="separate"/>
        </w:r>
        <w:r>
          <w:rPr>
            <w:rFonts w:ascii="Book Antiqua" w:hAnsi="Book Antiqua"/>
            <w:noProof/>
            <w:sz w:val="20"/>
          </w:rPr>
          <w:t>2</w:t>
        </w:r>
        <w:r w:rsidRPr="0061795E">
          <w:rPr>
            <w:rFonts w:ascii="Book Antiqua" w:hAnsi="Book Antiqua"/>
            <w:noProof/>
            <w:sz w:val="20"/>
          </w:rPr>
          <w:fldChar w:fldCharType="end"/>
        </w:r>
      </w:p>
    </w:sdtContent>
  </w:sdt>
  <w:p w14:paraId="7D842D9A" w14:textId="7DC16459" w:rsidR="000A7171" w:rsidRPr="00A47EAE" w:rsidRDefault="000A7171" w:rsidP="00A47EAE">
    <w:pPr>
      <w:pStyle w:val="Footer"/>
      <w:tabs>
        <w:tab w:val="clear" w:pos="8306"/>
      </w:tabs>
      <w:jc w:val="right"/>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2"/>
      </w:rPr>
      <w:id w:val="111101624"/>
      <w:docPartObj>
        <w:docPartGallery w:val="Page Numbers (Bottom of Page)"/>
        <w:docPartUnique/>
      </w:docPartObj>
    </w:sdtPr>
    <w:sdtEndPr>
      <w:rPr>
        <w:rFonts w:ascii="Palatino Linotype" w:hAnsi="Palatino Linotype"/>
        <w:noProof/>
        <w:sz w:val="20"/>
        <w:szCs w:val="20"/>
      </w:rPr>
    </w:sdtEndPr>
    <w:sdtContent>
      <w:p w14:paraId="30B7309E" w14:textId="195EA5F8" w:rsidR="000A7171" w:rsidRDefault="000A7171" w:rsidP="000909FA">
        <w:pPr>
          <w:pStyle w:val="Footer"/>
          <w:pBdr>
            <w:top w:val="single" w:sz="4" w:space="1" w:color="auto"/>
          </w:pBdr>
          <w:rPr>
            <w:rFonts w:ascii="Palatino Linotype" w:hAnsi="Palatino Linotype"/>
            <w:noProof/>
            <w:sz w:val="20"/>
            <w:szCs w:val="20"/>
          </w:rPr>
        </w:pPr>
        <w:r w:rsidRPr="004900F0">
          <w:rPr>
            <w:rFonts w:ascii="Palatino Linotype" w:hAnsi="Palatino Linotype"/>
            <w:sz w:val="20"/>
            <w:szCs w:val="20"/>
          </w:rPr>
          <w:t>SU</w:t>
        </w:r>
        <w:r>
          <w:rPr>
            <w:rFonts w:ascii="Palatino Linotype" w:hAnsi="Palatino Linotype"/>
            <w:sz w:val="20"/>
            <w:szCs w:val="20"/>
          </w:rPr>
          <w:t>4</w:t>
        </w:r>
        <w:r w:rsidRPr="004900F0">
          <w:rPr>
            <w:rFonts w:ascii="Palatino Linotype" w:hAnsi="Palatino Linotype"/>
            <w:sz w:val="20"/>
            <w:szCs w:val="20"/>
          </w:rPr>
          <w:t>-</w:t>
        </w:r>
        <w:r w:rsidRPr="004900F0">
          <w:rPr>
            <w:rFonts w:ascii="Palatino Linotype" w:hAnsi="Palatino Linotype"/>
            <w:sz w:val="20"/>
            <w:szCs w:val="20"/>
          </w:rPr>
          <w:fldChar w:fldCharType="begin"/>
        </w:r>
        <w:r w:rsidRPr="004900F0">
          <w:rPr>
            <w:rFonts w:ascii="Palatino Linotype" w:hAnsi="Palatino Linotype"/>
            <w:sz w:val="20"/>
            <w:szCs w:val="20"/>
          </w:rPr>
          <w:instrText xml:space="preserve"> PAGE  \* Arabic  \* MERGEFORMAT </w:instrText>
        </w:r>
        <w:r w:rsidRPr="004900F0">
          <w:rPr>
            <w:rFonts w:ascii="Palatino Linotype" w:hAnsi="Palatino Linotype"/>
            <w:sz w:val="20"/>
            <w:szCs w:val="20"/>
          </w:rPr>
          <w:fldChar w:fldCharType="separate"/>
        </w:r>
        <w:r w:rsidR="00CE23D2">
          <w:rPr>
            <w:rFonts w:ascii="Palatino Linotype" w:hAnsi="Palatino Linotype"/>
            <w:noProof/>
            <w:sz w:val="20"/>
            <w:szCs w:val="20"/>
          </w:rPr>
          <w:t>2</w:t>
        </w:r>
        <w:r w:rsidRPr="004900F0">
          <w:rPr>
            <w:rFonts w:ascii="Palatino Linotype" w:hAnsi="Palatino Linotype"/>
            <w:sz w:val="20"/>
            <w:szCs w:val="20"/>
          </w:rPr>
          <w:fldChar w:fldCharType="end"/>
        </w:r>
      </w:p>
    </w:sdtContent>
  </w:sdt>
  <w:p w14:paraId="641F208C" w14:textId="77777777" w:rsidR="000A7171" w:rsidRPr="00A47EAE" w:rsidRDefault="000A7171" w:rsidP="00F632B6">
    <w:pPr>
      <w:pStyle w:val="Footer"/>
      <w:tabs>
        <w:tab w:val="clear" w:pos="8306"/>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D9D44" w14:textId="77777777" w:rsidR="00C1123A" w:rsidRDefault="00C1123A" w:rsidP="009A369F">
      <w:pPr>
        <w:jc w:val="left"/>
      </w:pPr>
      <w:r>
        <w:separator/>
      </w:r>
    </w:p>
  </w:footnote>
  <w:footnote w:type="continuationSeparator" w:id="0">
    <w:p w14:paraId="7A22B7C6" w14:textId="77777777" w:rsidR="00C1123A" w:rsidRDefault="00C1123A" w:rsidP="00501804">
      <w:r>
        <w:continuationSeparator/>
      </w:r>
    </w:p>
  </w:footnote>
  <w:footnote w:type="continuationNotice" w:id="1">
    <w:p w14:paraId="5AA8A0DD" w14:textId="77777777" w:rsidR="00C1123A" w:rsidRDefault="00C112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B8E7B" w14:textId="77777777" w:rsidR="000A7171" w:rsidRDefault="000A7171" w:rsidP="003657BE">
    <w:pPr>
      <w:pStyle w:val="Header"/>
    </w:pPr>
  </w:p>
  <w:p w14:paraId="0BE9AADC" w14:textId="77777777" w:rsidR="000A7171" w:rsidRPr="00514E11" w:rsidRDefault="000A7171" w:rsidP="00E63471">
    <w:pPr>
      <w:pStyle w:val="Header"/>
      <w:jc w:val="left"/>
      <w:rPr>
        <w:rFonts w:ascii="Georgia" w:hAnsi="Georgia"/>
        <w:szCs w:val="16"/>
      </w:rPr>
    </w:pPr>
    <w:r w:rsidRPr="00514E11">
      <w:rPr>
        <w:rFonts w:ascii="Georgia" w:hAnsi="Georgia"/>
        <w:color w:val="0070C0"/>
        <w:szCs w:val="16"/>
      </w:rPr>
      <w:t>Course Title</w:t>
    </w:r>
  </w:p>
  <w:p w14:paraId="38B8C1D7" w14:textId="77777777" w:rsidR="000A7171" w:rsidRDefault="000A717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58EEB" w14:textId="77777777" w:rsidR="000A7171" w:rsidRDefault="000A7171" w:rsidP="0023553C">
    <w:pPr>
      <w:pStyle w:val="Header"/>
    </w:pPr>
  </w:p>
  <w:p w14:paraId="137CE39C" w14:textId="77777777" w:rsidR="000A7171" w:rsidRPr="00B2206B" w:rsidRDefault="000A7171" w:rsidP="0061795E">
    <w:pPr>
      <w:pStyle w:val="Header"/>
      <w:pBdr>
        <w:bottom w:val="single" w:sz="4" w:space="1" w:color="auto"/>
      </w:pBdr>
      <w:rPr>
        <w:rFonts w:ascii="Georgia" w:hAnsi="Georgia"/>
        <w:i/>
        <w:szCs w:val="16"/>
      </w:rPr>
    </w:pPr>
    <w:r w:rsidRPr="0061795E">
      <w:rPr>
        <w:rFonts w:ascii="Book Antiqua" w:hAnsi="Book Antiqua"/>
        <w:i/>
        <w:color w:val="0070C0"/>
        <w:szCs w:val="16"/>
      </w:rPr>
      <w:t xml:space="preserve">COURSE CODE </w:t>
    </w:r>
    <w:r>
      <w:rPr>
        <w:rFonts w:ascii="Book Antiqua" w:hAnsi="Book Antiqua"/>
        <w:i/>
        <w:szCs w:val="16"/>
      </w:rPr>
      <w:t>Study Unit 1</w:t>
    </w:r>
  </w:p>
  <w:p w14:paraId="16387C62" w14:textId="77777777" w:rsidR="000A7171" w:rsidRPr="0023553C" w:rsidRDefault="000A7171" w:rsidP="002355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77DDF" w14:textId="00B7DA85" w:rsidR="000A7171" w:rsidRDefault="000A7171" w:rsidP="0061795E">
    <w:pPr>
      <w:pStyle w:val="Header"/>
      <w:tabs>
        <w:tab w:val="left" w:pos="3873"/>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0B4E5" w14:textId="4462F9AD" w:rsidR="000A7171" w:rsidRPr="00F2415A" w:rsidRDefault="000A7171" w:rsidP="000909FA">
    <w:pPr>
      <w:pStyle w:val="Header"/>
      <w:pBdr>
        <w:bottom w:val="single" w:sz="4" w:space="1" w:color="auto"/>
      </w:pBdr>
      <w:rPr>
        <w:i/>
      </w:rPr>
    </w:pPr>
    <w:r w:rsidRPr="00F2415A">
      <w:rPr>
        <w:i/>
      </w:rPr>
      <w:t xml:space="preserve">ANL252 </w:t>
    </w:r>
    <w:r w:rsidRPr="00F2415A">
      <w:rPr>
        <w:i/>
      </w:rPr>
      <w:tab/>
    </w:r>
    <w:r w:rsidRPr="00F2415A">
      <w:rPr>
        <w:i/>
      </w:rPr>
      <w:tab/>
      <w:t>Data Management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42" type="#_x0000_t75" style="width:353.5pt;height:24pt;visibility:visible;mso-wrap-style:square" o:bullet="t">
        <v:imagedata r:id="rId1" o:title="" cropleft="309f" cropright="59954f"/>
      </v:shape>
    </w:pict>
  </w:numPicBullet>
  <w:abstractNum w:abstractNumId="0" w15:restartNumberingAfterBreak="0">
    <w:nsid w:val="028C54BA"/>
    <w:multiLevelType w:val="hybridMultilevel"/>
    <w:tmpl w:val="596CF682"/>
    <w:lvl w:ilvl="0" w:tplc="A5649FCA">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70D09"/>
    <w:multiLevelType w:val="multilevel"/>
    <w:tmpl w:val="D0C48294"/>
    <w:styleLink w:val="StyleNumberedLeft0Hanging025"/>
    <w:lvl w:ilvl="0">
      <w:start w:val="1"/>
      <w:numFmt w:val="decimal"/>
      <w:lvlText w:val="%1."/>
      <w:lvlJc w:val="left"/>
      <w:pPr>
        <w:ind w:left="432" w:hanging="72"/>
      </w:pPr>
      <w:rPr>
        <w:rFonts w:ascii="Palatino Linotype" w:hAnsi="Palatino Linotype" w:hint="default"/>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C2C338A"/>
    <w:multiLevelType w:val="hybridMultilevel"/>
    <w:tmpl w:val="8A985D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C5429"/>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4" w15:restartNumberingAfterBreak="0">
    <w:nsid w:val="12946D94"/>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5" w15:restartNumberingAfterBreak="0">
    <w:nsid w:val="15A47C5E"/>
    <w:multiLevelType w:val="hybridMultilevel"/>
    <w:tmpl w:val="DC8C6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376E4C"/>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B2498D"/>
    <w:multiLevelType w:val="hybridMultilevel"/>
    <w:tmpl w:val="B50CFD7A"/>
    <w:lvl w:ilvl="0" w:tplc="DD6CF2BC">
      <w:start w:val="1"/>
      <w:numFmt w:val="decimal"/>
      <w:lvlText w:val="%1."/>
      <w:lvlJc w:val="left"/>
      <w:pPr>
        <w:ind w:left="5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8" w15:restartNumberingAfterBreak="0">
    <w:nsid w:val="18855353"/>
    <w:multiLevelType w:val="multilevel"/>
    <w:tmpl w:val="70B41ECE"/>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9" w15:restartNumberingAfterBreak="0">
    <w:nsid w:val="274A0F0F"/>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10" w15:restartNumberingAfterBreak="0">
    <w:nsid w:val="2993211D"/>
    <w:multiLevelType w:val="hybridMultilevel"/>
    <w:tmpl w:val="15E08466"/>
    <w:lvl w:ilvl="0" w:tplc="C3587E68">
      <w:start w:val="1"/>
      <w:numFmt w:val="bullet"/>
      <w:lvlText w:val=""/>
      <w:lvlPicBulletId w:val="0"/>
      <w:lvlJc w:val="left"/>
      <w:pPr>
        <w:tabs>
          <w:tab w:val="num" w:pos="720"/>
        </w:tabs>
        <w:ind w:left="720" w:hanging="360"/>
      </w:pPr>
      <w:rPr>
        <w:rFonts w:ascii="Symbol" w:hAnsi="Symbol" w:hint="default"/>
      </w:rPr>
    </w:lvl>
    <w:lvl w:ilvl="1" w:tplc="D716EE32" w:tentative="1">
      <w:start w:val="1"/>
      <w:numFmt w:val="bullet"/>
      <w:lvlText w:val=""/>
      <w:lvlJc w:val="left"/>
      <w:pPr>
        <w:tabs>
          <w:tab w:val="num" w:pos="1440"/>
        </w:tabs>
        <w:ind w:left="1440" w:hanging="360"/>
      </w:pPr>
      <w:rPr>
        <w:rFonts w:ascii="Symbol" w:hAnsi="Symbol" w:hint="default"/>
      </w:rPr>
    </w:lvl>
    <w:lvl w:ilvl="2" w:tplc="7A94DC26" w:tentative="1">
      <w:start w:val="1"/>
      <w:numFmt w:val="bullet"/>
      <w:lvlText w:val=""/>
      <w:lvlJc w:val="left"/>
      <w:pPr>
        <w:tabs>
          <w:tab w:val="num" w:pos="2160"/>
        </w:tabs>
        <w:ind w:left="2160" w:hanging="360"/>
      </w:pPr>
      <w:rPr>
        <w:rFonts w:ascii="Symbol" w:hAnsi="Symbol" w:hint="default"/>
      </w:rPr>
    </w:lvl>
    <w:lvl w:ilvl="3" w:tplc="3558BD9C" w:tentative="1">
      <w:start w:val="1"/>
      <w:numFmt w:val="bullet"/>
      <w:lvlText w:val=""/>
      <w:lvlJc w:val="left"/>
      <w:pPr>
        <w:tabs>
          <w:tab w:val="num" w:pos="2880"/>
        </w:tabs>
        <w:ind w:left="2880" w:hanging="360"/>
      </w:pPr>
      <w:rPr>
        <w:rFonts w:ascii="Symbol" w:hAnsi="Symbol" w:hint="default"/>
      </w:rPr>
    </w:lvl>
    <w:lvl w:ilvl="4" w:tplc="A8A8A532" w:tentative="1">
      <w:start w:val="1"/>
      <w:numFmt w:val="bullet"/>
      <w:lvlText w:val=""/>
      <w:lvlJc w:val="left"/>
      <w:pPr>
        <w:tabs>
          <w:tab w:val="num" w:pos="3600"/>
        </w:tabs>
        <w:ind w:left="3600" w:hanging="360"/>
      </w:pPr>
      <w:rPr>
        <w:rFonts w:ascii="Symbol" w:hAnsi="Symbol" w:hint="default"/>
      </w:rPr>
    </w:lvl>
    <w:lvl w:ilvl="5" w:tplc="1416DB02" w:tentative="1">
      <w:start w:val="1"/>
      <w:numFmt w:val="bullet"/>
      <w:lvlText w:val=""/>
      <w:lvlJc w:val="left"/>
      <w:pPr>
        <w:tabs>
          <w:tab w:val="num" w:pos="4320"/>
        </w:tabs>
        <w:ind w:left="4320" w:hanging="360"/>
      </w:pPr>
      <w:rPr>
        <w:rFonts w:ascii="Symbol" w:hAnsi="Symbol" w:hint="default"/>
      </w:rPr>
    </w:lvl>
    <w:lvl w:ilvl="6" w:tplc="738A1894" w:tentative="1">
      <w:start w:val="1"/>
      <w:numFmt w:val="bullet"/>
      <w:lvlText w:val=""/>
      <w:lvlJc w:val="left"/>
      <w:pPr>
        <w:tabs>
          <w:tab w:val="num" w:pos="5040"/>
        </w:tabs>
        <w:ind w:left="5040" w:hanging="360"/>
      </w:pPr>
      <w:rPr>
        <w:rFonts w:ascii="Symbol" w:hAnsi="Symbol" w:hint="default"/>
      </w:rPr>
    </w:lvl>
    <w:lvl w:ilvl="7" w:tplc="2F72B61E" w:tentative="1">
      <w:start w:val="1"/>
      <w:numFmt w:val="bullet"/>
      <w:lvlText w:val=""/>
      <w:lvlJc w:val="left"/>
      <w:pPr>
        <w:tabs>
          <w:tab w:val="num" w:pos="5760"/>
        </w:tabs>
        <w:ind w:left="5760" w:hanging="360"/>
      </w:pPr>
      <w:rPr>
        <w:rFonts w:ascii="Symbol" w:hAnsi="Symbol" w:hint="default"/>
      </w:rPr>
    </w:lvl>
    <w:lvl w:ilvl="8" w:tplc="19CE3818" w:tentative="1">
      <w:start w:val="1"/>
      <w:numFmt w:val="bullet"/>
      <w:lvlText w:val=""/>
      <w:lvlJc w:val="left"/>
      <w:pPr>
        <w:tabs>
          <w:tab w:val="num" w:pos="6480"/>
        </w:tabs>
        <w:ind w:left="6480" w:hanging="360"/>
      </w:pPr>
      <w:rPr>
        <w:rFonts w:ascii="Symbol" w:hAnsi="Symbol" w:hint="default"/>
      </w:rPr>
    </w:lvl>
  </w:abstractNum>
  <w:abstractNum w:abstractNumId="11" w15:restartNumberingAfterBreak="0">
    <w:nsid w:val="2B4C48DE"/>
    <w:multiLevelType w:val="hybridMultilevel"/>
    <w:tmpl w:val="7C28A728"/>
    <w:lvl w:ilvl="0" w:tplc="4758479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9467A9"/>
    <w:multiLevelType w:val="hybridMultilevel"/>
    <w:tmpl w:val="0BA03696"/>
    <w:lvl w:ilvl="0" w:tplc="F8B604D8">
      <w:numFmt w:val="bullet"/>
      <w:lvlText w:val="•"/>
      <w:lvlJc w:val="left"/>
      <w:pPr>
        <w:ind w:left="1080" w:hanging="720"/>
      </w:pPr>
      <w:rPr>
        <w:rFonts w:ascii="Palatino Linotype" w:eastAsia="SimSun" w:hAnsi="Palatino Linotyp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0D75D4"/>
    <w:multiLevelType w:val="multilevel"/>
    <w:tmpl w:val="DDB0632C"/>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2E540D36"/>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15" w15:restartNumberingAfterBreak="0">
    <w:nsid w:val="308B7BC3"/>
    <w:multiLevelType w:val="hybridMultilevel"/>
    <w:tmpl w:val="82C0747A"/>
    <w:lvl w:ilvl="0" w:tplc="D714C5D0">
      <w:start w:val="1"/>
      <w:numFmt w:val="lowerLetter"/>
      <w:pStyle w:val="IndexEntry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10B2CC0"/>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653542"/>
    <w:multiLevelType w:val="hybridMultilevel"/>
    <w:tmpl w:val="50CAB5C2"/>
    <w:lvl w:ilvl="0" w:tplc="7592E0D8">
      <w:start w:val="1"/>
      <w:numFmt w:val="decimal"/>
      <w:pStyle w:val="IndexEntry2"/>
      <w:lvlText w:val="%1."/>
      <w:lvlJc w:val="left"/>
      <w:pPr>
        <w:ind w:left="115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980C08"/>
    <w:multiLevelType w:val="multilevel"/>
    <w:tmpl w:val="B38CB304"/>
    <w:lvl w:ilvl="0">
      <w:start w:val="1"/>
      <w:numFmt w:val="decimal"/>
      <w:lvlText w:val="%1"/>
      <w:lvlJc w:val="left"/>
      <w:pPr>
        <w:ind w:left="495" w:hanging="495"/>
      </w:pPr>
      <w:rPr>
        <w:rFonts w:hint="default"/>
        <w:color w:val="auto"/>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9" w15:restartNumberingAfterBreak="0">
    <w:nsid w:val="367F58BB"/>
    <w:multiLevelType w:val="hybridMultilevel"/>
    <w:tmpl w:val="719C0BE8"/>
    <w:lvl w:ilvl="0" w:tplc="DD6CF2BC">
      <w:start w:val="1"/>
      <w:numFmt w:val="decimal"/>
      <w:lvlText w:val="%1."/>
      <w:lvlJc w:val="left"/>
      <w:pPr>
        <w:ind w:left="720" w:hanging="360"/>
      </w:pPr>
      <w:rPr>
        <w:rFonts w:hint="default"/>
      </w:rPr>
    </w:lvl>
    <w:lvl w:ilvl="1" w:tplc="48090019" w:tentative="1">
      <w:start w:val="1"/>
      <w:numFmt w:val="lowerLetter"/>
      <w:lvlText w:val="%2."/>
      <w:lvlJc w:val="left"/>
      <w:pPr>
        <w:ind w:left="1620" w:hanging="360"/>
      </w:pPr>
    </w:lvl>
    <w:lvl w:ilvl="2" w:tplc="4809001B" w:tentative="1">
      <w:start w:val="1"/>
      <w:numFmt w:val="lowerRoman"/>
      <w:lvlText w:val="%3."/>
      <w:lvlJc w:val="right"/>
      <w:pPr>
        <w:ind w:left="2340" w:hanging="180"/>
      </w:pPr>
    </w:lvl>
    <w:lvl w:ilvl="3" w:tplc="4809000F" w:tentative="1">
      <w:start w:val="1"/>
      <w:numFmt w:val="decimal"/>
      <w:lvlText w:val="%4."/>
      <w:lvlJc w:val="left"/>
      <w:pPr>
        <w:ind w:left="3060" w:hanging="360"/>
      </w:pPr>
    </w:lvl>
    <w:lvl w:ilvl="4" w:tplc="48090019" w:tentative="1">
      <w:start w:val="1"/>
      <w:numFmt w:val="lowerLetter"/>
      <w:lvlText w:val="%5."/>
      <w:lvlJc w:val="left"/>
      <w:pPr>
        <w:ind w:left="3780" w:hanging="360"/>
      </w:pPr>
    </w:lvl>
    <w:lvl w:ilvl="5" w:tplc="4809001B" w:tentative="1">
      <w:start w:val="1"/>
      <w:numFmt w:val="lowerRoman"/>
      <w:lvlText w:val="%6."/>
      <w:lvlJc w:val="right"/>
      <w:pPr>
        <w:ind w:left="4500" w:hanging="180"/>
      </w:pPr>
    </w:lvl>
    <w:lvl w:ilvl="6" w:tplc="4809000F" w:tentative="1">
      <w:start w:val="1"/>
      <w:numFmt w:val="decimal"/>
      <w:lvlText w:val="%7."/>
      <w:lvlJc w:val="left"/>
      <w:pPr>
        <w:ind w:left="5220" w:hanging="360"/>
      </w:pPr>
    </w:lvl>
    <w:lvl w:ilvl="7" w:tplc="48090019" w:tentative="1">
      <w:start w:val="1"/>
      <w:numFmt w:val="lowerLetter"/>
      <w:lvlText w:val="%8."/>
      <w:lvlJc w:val="left"/>
      <w:pPr>
        <w:ind w:left="5940" w:hanging="360"/>
      </w:pPr>
    </w:lvl>
    <w:lvl w:ilvl="8" w:tplc="4809001B" w:tentative="1">
      <w:start w:val="1"/>
      <w:numFmt w:val="lowerRoman"/>
      <w:lvlText w:val="%9."/>
      <w:lvlJc w:val="right"/>
      <w:pPr>
        <w:ind w:left="6660" w:hanging="180"/>
      </w:pPr>
    </w:lvl>
  </w:abstractNum>
  <w:abstractNum w:abstractNumId="20" w15:restartNumberingAfterBreak="0">
    <w:nsid w:val="3B5D263B"/>
    <w:multiLevelType w:val="hybridMultilevel"/>
    <w:tmpl w:val="CB40CC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D7D133F"/>
    <w:multiLevelType w:val="hybridMultilevel"/>
    <w:tmpl w:val="5F2456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9429EE"/>
    <w:multiLevelType w:val="multilevel"/>
    <w:tmpl w:val="9B5245FE"/>
    <w:lvl w:ilvl="0">
      <w:start w:val="1"/>
      <w:numFmt w:val="decimal"/>
      <w:lvlText w:val="%1"/>
      <w:lvlJc w:val="left"/>
      <w:pPr>
        <w:ind w:left="660" w:hanging="6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3" w15:restartNumberingAfterBreak="0">
    <w:nsid w:val="49993E67"/>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E17957"/>
    <w:multiLevelType w:val="hybridMultilevel"/>
    <w:tmpl w:val="B880A9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6C4BF0"/>
    <w:multiLevelType w:val="hybridMultilevel"/>
    <w:tmpl w:val="FD64B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7F5B88"/>
    <w:multiLevelType w:val="hybridMultilevel"/>
    <w:tmpl w:val="AF2009A6"/>
    <w:lvl w:ilvl="0" w:tplc="5FBC0A9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067621"/>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CE3A1E"/>
    <w:multiLevelType w:val="hybridMultilevel"/>
    <w:tmpl w:val="C694A844"/>
    <w:lvl w:ilvl="0" w:tplc="4809001B">
      <w:start w:val="1"/>
      <w:numFmt w:val="lowerRoman"/>
      <w:lvlText w:val="%1."/>
      <w:lvlJc w:val="righ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9" w15:restartNumberingAfterBreak="0">
    <w:nsid w:val="575800E4"/>
    <w:multiLevelType w:val="multilevel"/>
    <w:tmpl w:val="D0C48294"/>
    <w:lvl w:ilvl="0">
      <w:start w:val="1"/>
      <w:numFmt w:val="decimal"/>
      <w:lvlText w:val="%1."/>
      <w:lvlJc w:val="left"/>
      <w:pPr>
        <w:ind w:left="432" w:hanging="72"/>
      </w:pPr>
      <w:rPr>
        <w:rFonts w:ascii="Palatino Linotype" w:hAnsi="Palatino Linotype" w:hint="default"/>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5C1C61CA"/>
    <w:multiLevelType w:val="hybridMultilevel"/>
    <w:tmpl w:val="BAE22486"/>
    <w:lvl w:ilvl="0" w:tplc="4809000F">
      <w:start w:val="1"/>
      <w:numFmt w:val="decimal"/>
      <w:lvlText w:val="%1."/>
      <w:lvlJc w:val="left"/>
      <w:pPr>
        <w:ind w:left="900" w:hanging="360"/>
      </w:pPr>
    </w:lvl>
    <w:lvl w:ilvl="1" w:tplc="48090019" w:tentative="1">
      <w:start w:val="1"/>
      <w:numFmt w:val="lowerLetter"/>
      <w:lvlText w:val="%2."/>
      <w:lvlJc w:val="left"/>
      <w:pPr>
        <w:ind w:left="1620" w:hanging="360"/>
      </w:pPr>
    </w:lvl>
    <w:lvl w:ilvl="2" w:tplc="4809001B" w:tentative="1">
      <w:start w:val="1"/>
      <w:numFmt w:val="lowerRoman"/>
      <w:lvlText w:val="%3."/>
      <w:lvlJc w:val="right"/>
      <w:pPr>
        <w:ind w:left="2340" w:hanging="180"/>
      </w:pPr>
    </w:lvl>
    <w:lvl w:ilvl="3" w:tplc="4809000F" w:tentative="1">
      <w:start w:val="1"/>
      <w:numFmt w:val="decimal"/>
      <w:lvlText w:val="%4."/>
      <w:lvlJc w:val="left"/>
      <w:pPr>
        <w:ind w:left="3060" w:hanging="360"/>
      </w:pPr>
    </w:lvl>
    <w:lvl w:ilvl="4" w:tplc="48090019" w:tentative="1">
      <w:start w:val="1"/>
      <w:numFmt w:val="lowerLetter"/>
      <w:lvlText w:val="%5."/>
      <w:lvlJc w:val="left"/>
      <w:pPr>
        <w:ind w:left="3780" w:hanging="360"/>
      </w:pPr>
    </w:lvl>
    <w:lvl w:ilvl="5" w:tplc="4809001B" w:tentative="1">
      <w:start w:val="1"/>
      <w:numFmt w:val="lowerRoman"/>
      <w:lvlText w:val="%6."/>
      <w:lvlJc w:val="right"/>
      <w:pPr>
        <w:ind w:left="4500" w:hanging="180"/>
      </w:pPr>
    </w:lvl>
    <w:lvl w:ilvl="6" w:tplc="4809000F" w:tentative="1">
      <w:start w:val="1"/>
      <w:numFmt w:val="decimal"/>
      <w:lvlText w:val="%7."/>
      <w:lvlJc w:val="left"/>
      <w:pPr>
        <w:ind w:left="5220" w:hanging="360"/>
      </w:pPr>
    </w:lvl>
    <w:lvl w:ilvl="7" w:tplc="48090019" w:tentative="1">
      <w:start w:val="1"/>
      <w:numFmt w:val="lowerLetter"/>
      <w:lvlText w:val="%8."/>
      <w:lvlJc w:val="left"/>
      <w:pPr>
        <w:ind w:left="5940" w:hanging="360"/>
      </w:pPr>
    </w:lvl>
    <w:lvl w:ilvl="8" w:tplc="4809001B" w:tentative="1">
      <w:start w:val="1"/>
      <w:numFmt w:val="lowerRoman"/>
      <w:lvlText w:val="%9."/>
      <w:lvlJc w:val="right"/>
      <w:pPr>
        <w:ind w:left="6660" w:hanging="180"/>
      </w:pPr>
    </w:lvl>
  </w:abstractNum>
  <w:abstractNum w:abstractNumId="31" w15:restartNumberingAfterBreak="0">
    <w:nsid w:val="626C108F"/>
    <w:multiLevelType w:val="hybridMultilevel"/>
    <w:tmpl w:val="6AFEE91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2" w15:restartNumberingAfterBreak="0">
    <w:nsid w:val="64F43D94"/>
    <w:multiLevelType w:val="hybridMultilevel"/>
    <w:tmpl w:val="2E1A0A60"/>
    <w:lvl w:ilvl="0" w:tplc="AD2E6FD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33" w15:restartNumberingAfterBreak="0">
    <w:nsid w:val="66E119EA"/>
    <w:multiLevelType w:val="multilevel"/>
    <w:tmpl w:val="DDB0632C"/>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69BD4291"/>
    <w:multiLevelType w:val="hybridMultilevel"/>
    <w:tmpl w:val="BDB8F00A"/>
    <w:lvl w:ilvl="0" w:tplc="22C65B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2A8788E"/>
    <w:multiLevelType w:val="hybridMultilevel"/>
    <w:tmpl w:val="7CB462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BD7468"/>
    <w:multiLevelType w:val="hybridMultilevel"/>
    <w:tmpl w:val="B48E62A6"/>
    <w:lvl w:ilvl="0" w:tplc="DD6CF2BC">
      <w:start w:val="1"/>
      <w:numFmt w:val="decimal"/>
      <w:lvlText w:val="%1."/>
      <w:lvlJc w:val="left"/>
      <w:pPr>
        <w:ind w:left="540" w:hanging="360"/>
      </w:pPr>
      <w:rPr>
        <w:rFonts w:hint="default"/>
      </w:rPr>
    </w:lvl>
    <w:lvl w:ilvl="1" w:tplc="48090019" w:tentative="1">
      <w:start w:val="1"/>
      <w:numFmt w:val="lowerLetter"/>
      <w:lvlText w:val="%2."/>
      <w:lvlJc w:val="left"/>
      <w:pPr>
        <w:ind w:left="1260" w:hanging="360"/>
      </w:pPr>
    </w:lvl>
    <w:lvl w:ilvl="2" w:tplc="4809001B" w:tentative="1">
      <w:start w:val="1"/>
      <w:numFmt w:val="lowerRoman"/>
      <w:lvlText w:val="%3."/>
      <w:lvlJc w:val="right"/>
      <w:pPr>
        <w:ind w:left="1980" w:hanging="180"/>
      </w:pPr>
    </w:lvl>
    <w:lvl w:ilvl="3" w:tplc="4809000F" w:tentative="1">
      <w:start w:val="1"/>
      <w:numFmt w:val="decimal"/>
      <w:lvlText w:val="%4."/>
      <w:lvlJc w:val="left"/>
      <w:pPr>
        <w:ind w:left="2700" w:hanging="360"/>
      </w:pPr>
    </w:lvl>
    <w:lvl w:ilvl="4" w:tplc="48090019" w:tentative="1">
      <w:start w:val="1"/>
      <w:numFmt w:val="lowerLetter"/>
      <w:lvlText w:val="%5."/>
      <w:lvlJc w:val="left"/>
      <w:pPr>
        <w:ind w:left="3420" w:hanging="360"/>
      </w:pPr>
    </w:lvl>
    <w:lvl w:ilvl="5" w:tplc="4809001B" w:tentative="1">
      <w:start w:val="1"/>
      <w:numFmt w:val="lowerRoman"/>
      <w:lvlText w:val="%6."/>
      <w:lvlJc w:val="right"/>
      <w:pPr>
        <w:ind w:left="4140" w:hanging="180"/>
      </w:pPr>
    </w:lvl>
    <w:lvl w:ilvl="6" w:tplc="4809000F" w:tentative="1">
      <w:start w:val="1"/>
      <w:numFmt w:val="decimal"/>
      <w:lvlText w:val="%7."/>
      <w:lvlJc w:val="left"/>
      <w:pPr>
        <w:ind w:left="4860" w:hanging="360"/>
      </w:pPr>
    </w:lvl>
    <w:lvl w:ilvl="7" w:tplc="48090019" w:tentative="1">
      <w:start w:val="1"/>
      <w:numFmt w:val="lowerLetter"/>
      <w:lvlText w:val="%8."/>
      <w:lvlJc w:val="left"/>
      <w:pPr>
        <w:ind w:left="5580" w:hanging="360"/>
      </w:pPr>
    </w:lvl>
    <w:lvl w:ilvl="8" w:tplc="4809001B" w:tentative="1">
      <w:start w:val="1"/>
      <w:numFmt w:val="lowerRoman"/>
      <w:lvlText w:val="%9."/>
      <w:lvlJc w:val="right"/>
      <w:pPr>
        <w:ind w:left="6300" w:hanging="180"/>
      </w:pPr>
    </w:lvl>
  </w:abstractNum>
  <w:abstractNum w:abstractNumId="37" w15:restartNumberingAfterBreak="0">
    <w:nsid w:val="7D3107B5"/>
    <w:multiLevelType w:val="hybridMultilevel"/>
    <w:tmpl w:val="DFE4D640"/>
    <w:lvl w:ilvl="0" w:tplc="101C55FA">
      <w:start w:val="1"/>
      <w:numFmt w:val="bullet"/>
      <w:pStyle w:val="IndexEntry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792E0E"/>
    <w:multiLevelType w:val="hybridMultilevel"/>
    <w:tmpl w:val="F65E3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6"/>
  </w:num>
  <w:num w:numId="3">
    <w:abstractNumId w:val="17"/>
  </w:num>
  <w:num w:numId="4">
    <w:abstractNumId w:val="15"/>
  </w:num>
  <w:num w:numId="5">
    <w:abstractNumId w:val="37"/>
  </w:num>
  <w:num w:numId="6">
    <w:abstractNumId w:val="1"/>
  </w:num>
  <w:num w:numId="7">
    <w:abstractNumId w:val="24"/>
  </w:num>
  <w:num w:numId="8">
    <w:abstractNumId w:val="22"/>
  </w:num>
  <w:num w:numId="9">
    <w:abstractNumId w:val="29"/>
  </w:num>
  <w:num w:numId="10">
    <w:abstractNumId w:val="8"/>
  </w:num>
  <w:num w:numId="11">
    <w:abstractNumId w:val="33"/>
  </w:num>
  <w:num w:numId="12">
    <w:abstractNumId w:val="13"/>
  </w:num>
  <w:num w:numId="13">
    <w:abstractNumId w:val="18"/>
  </w:num>
  <w:num w:numId="14">
    <w:abstractNumId w:val="29"/>
    <w:lvlOverride w:ilvl="0">
      <w:lvl w:ilvl="0">
        <w:start w:val="1"/>
        <w:numFmt w:val="decimal"/>
        <w:lvlText w:val="%1."/>
        <w:lvlJc w:val="left"/>
        <w:pPr>
          <w:ind w:left="432" w:hanging="72"/>
        </w:pPr>
        <w:rPr>
          <w:rFonts w:ascii="Palatino Linotype" w:hAnsi="Palatino Linotype" w:hint="default"/>
          <w:sz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5">
    <w:abstractNumId w:val="31"/>
  </w:num>
  <w:num w:numId="16">
    <w:abstractNumId w:val="30"/>
  </w:num>
  <w:num w:numId="17">
    <w:abstractNumId w:val="36"/>
  </w:num>
  <w:num w:numId="18">
    <w:abstractNumId w:val="7"/>
  </w:num>
  <w:num w:numId="19">
    <w:abstractNumId w:val="19"/>
  </w:num>
  <w:num w:numId="20">
    <w:abstractNumId w:val="26"/>
  </w:num>
  <w:num w:numId="21">
    <w:abstractNumId w:val="11"/>
  </w:num>
  <w:num w:numId="22">
    <w:abstractNumId w:val="34"/>
  </w:num>
  <w:num w:numId="23">
    <w:abstractNumId w:val="32"/>
  </w:num>
  <w:num w:numId="24">
    <w:abstractNumId w:val="28"/>
  </w:num>
  <w:num w:numId="25">
    <w:abstractNumId w:val="38"/>
  </w:num>
  <w:num w:numId="26">
    <w:abstractNumId w:val="35"/>
  </w:num>
  <w:num w:numId="27">
    <w:abstractNumId w:val="2"/>
  </w:num>
  <w:num w:numId="28">
    <w:abstractNumId w:val="20"/>
  </w:num>
  <w:num w:numId="29">
    <w:abstractNumId w:val="4"/>
  </w:num>
  <w:num w:numId="30">
    <w:abstractNumId w:val="16"/>
  </w:num>
  <w:num w:numId="31">
    <w:abstractNumId w:val="9"/>
  </w:num>
  <w:num w:numId="32">
    <w:abstractNumId w:val="27"/>
  </w:num>
  <w:num w:numId="33">
    <w:abstractNumId w:val="10"/>
  </w:num>
  <w:num w:numId="34">
    <w:abstractNumId w:val="5"/>
  </w:num>
  <w:num w:numId="35">
    <w:abstractNumId w:val="12"/>
  </w:num>
  <w:num w:numId="36">
    <w:abstractNumId w:val="3"/>
  </w:num>
  <w:num w:numId="37">
    <w:abstractNumId w:val="23"/>
  </w:num>
  <w:num w:numId="38">
    <w:abstractNumId w:val="25"/>
  </w:num>
  <w:num w:numId="39">
    <w:abstractNumId w:val="21"/>
  </w:num>
  <w:num w:numId="40">
    <w:abstractNumId w:val="14"/>
  </w:num>
  <w:num w:numId="41">
    <w:abstractNumId w:val="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81F"/>
    <w:rsid w:val="0000047A"/>
    <w:rsid w:val="000004F8"/>
    <w:rsid w:val="000006EB"/>
    <w:rsid w:val="00000E77"/>
    <w:rsid w:val="00001830"/>
    <w:rsid w:val="00002C90"/>
    <w:rsid w:val="00002C99"/>
    <w:rsid w:val="000035C8"/>
    <w:rsid w:val="00003C6B"/>
    <w:rsid w:val="00003DB0"/>
    <w:rsid w:val="00003FEB"/>
    <w:rsid w:val="00004172"/>
    <w:rsid w:val="00004994"/>
    <w:rsid w:val="00004B64"/>
    <w:rsid w:val="00004BDE"/>
    <w:rsid w:val="00004C35"/>
    <w:rsid w:val="0000501A"/>
    <w:rsid w:val="00005060"/>
    <w:rsid w:val="00005532"/>
    <w:rsid w:val="00005914"/>
    <w:rsid w:val="000059A0"/>
    <w:rsid w:val="000059C4"/>
    <w:rsid w:val="00005A4A"/>
    <w:rsid w:val="000062AA"/>
    <w:rsid w:val="0000670D"/>
    <w:rsid w:val="00006933"/>
    <w:rsid w:val="00006B23"/>
    <w:rsid w:val="00006C57"/>
    <w:rsid w:val="000071F3"/>
    <w:rsid w:val="00007730"/>
    <w:rsid w:val="00007922"/>
    <w:rsid w:val="000079BC"/>
    <w:rsid w:val="00007E2D"/>
    <w:rsid w:val="00007F50"/>
    <w:rsid w:val="00010D0E"/>
    <w:rsid w:val="00010F46"/>
    <w:rsid w:val="0001117A"/>
    <w:rsid w:val="0001143E"/>
    <w:rsid w:val="00011DD2"/>
    <w:rsid w:val="000121CC"/>
    <w:rsid w:val="0001253F"/>
    <w:rsid w:val="0001265D"/>
    <w:rsid w:val="0001273B"/>
    <w:rsid w:val="00012A6D"/>
    <w:rsid w:val="00012CC7"/>
    <w:rsid w:val="00012E36"/>
    <w:rsid w:val="00012ED8"/>
    <w:rsid w:val="0001308F"/>
    <w:rsid w:val="000149AB"/>
    <w:rsid w:val="00014E07"/>
    <w:rsid w:val="00015468"/>
    <w:rsid w:val="000155C5"/>
    <w:rsid w:val="00015B8C"/>
    <w:rsid w:val="00015E57"/>
    <w:rsid w:val="00016818"/>
    <w:rsid w:val="00016BA7"/>
    <w:rsid w:val="00016F34"/>
    <w:rsid w:val="00017B80"/>
    <w:rsid w:val="00017D48"/>
    <w:rsid w:val="0002031E"/>
    <w:rsid w:val="0002080E"/>
    <w:rsid w:val="000209ED"/>
    <w:rsid w:val="00020C31"/>
    <w:rsid w:val="00020C7C"/>
    <w:rsid w:val="0002102F"/>
    <w:rsid w:val="000210EE"/>
    <w:rsid w:val="00021F8D"/>
    <w:rsid w:val="00022456"/>
    <w:rsid w:val="000224CD"/>
    <w:rsid w:val="0002318A"/>
    <w:rsid w:val="00023246"/>
    <w:rsid w:val="000232D8"/>
    <w:rsid w:val="00023742"/>
    <w:rsid w:val="000239BF"/>
    <w:rsid w:val="00023A02"/>
    <w:rsid w:val="00023A1F"/>
    <w:rsid w:val="00023E50"/>
    <w:rsid w:val="0002499E"/>
    <w:rsid w:val="00024A42"/>
    <w:rsid w:val="00024DBD"/>
    <w:rsid w:val="00024E30"/>
    <w:rsid w:val="000262FD"/>
    <w:rsid w:val="000264FB"/>
    <w:rsid w:val="000268C4"/>
    <w:rsid w:val="00026952"/>
    <w:rsid w:val="00026DC9"/>
    <w:rsid w:val="0002708A"/>
    <w:rsid w:val="000270DF"/>
    <w:rsid w:val="000272CB"/>
    <w:rsid w:val="00027369"/>
    <w:rsid w:val="000278BE"/>
    <w:rsid w:val="00027A6B"/>
    <w:rsid w:val="00027BC4"/>
    <w:rsid w:val="00027C31"/>
    <w:rsid w:val="00027DC3"/>
    <w:rsid w:val="00030317"/>
    <w:rsid w:val="000303F0"/>
    <w:rsid w:val="0003076D"/>
    <w:rsid w:val="000308C8"/>
    <w:rsid w:val="00030C57"/>
    <w:rsid w:val="00030D08"/>
    <w:rsid w:val="00031A48"/>
    <w:rsid w:val="00031B69"/>
    <w:rsid w:val="00031DC2"/>
    <w:rsid w:val="00031F9A"/>
    <w:rsid w:val="000322DF"/>
    <w:rsid w:val="000329B9"/>
    <w:rsid w:val="00032E37"/>
    <w:rsid w:val="000332DC"/>
    <w:rsid w:val="0003380C"/>
    <w:rsid w:val="000338DF"/>
    <w:rsid w:val="0003399E"/>
    <w:rsid w:val="00033D0E"/>
    <w:rsid w:val="00033EA9"/>
    <w:rsid w:val="000346FF"/>
    <w:rsid w:val="00034A63"/>
    <w:rsid w:val="0003501F"/>
    <w:rsid w:val="00035844"/>
    <w:rsid w:val="00035C8C"/>
    <w:rsid w:val="000364CE"/>
    <w:rsid w:val="00036E4C"/>
    <w:rsid w:val="00037368"/>
    <w:rsid w:val="00037808"/>
    <w:rsid w:val="00037A0B"/>
    <w:rsid w:val="00037A7C"/>
    <w:rsid w:val="00040253"/>
    <w:rsid w:val="000407AB"/>
    <w:rsid w:val="00040855"/>
    <w:rsid w:val="00040FD7"/>
    <w:rsid w:val="00041558"/>
    <w:rsid w:val="00041718"/>
    <w:rsid w:val="00041783"/>
    <w:rsid w:val="0004186D"/>
    <w:rsid w:val="00041B87"/>
    <w:rsid w:val="00041C3F"/>
    <w:rsid w:val="00041E4C"/>
    <w:rsid w:val="000421B1"/>
    <w:rsid w:val="00042640"/>
    <w:rsid w:val="00042691"/>
    <w:rsid w:val="00042AFD"/>
    <w:rsid w:val="000431B8"/>
    <w:rsid w:val="000437E6"/>
    <w:rsid w:val="00043B2E"/>
    <w:rsid w:val="0004471F"/>
    <w:rsid w:val="000447FD"/>
    <w:rsid w:val="00044B20"/>
    <w:rsid w:val="00045052"/>
    <w:rsid w:val="00045425"/>
    <w:rsid w:val="00045A17"/>
    <w:rsid w:val="00045E63"/>
    <w:rsid w:val="0004656A"/>
    <w:rsid w:val="00046AC1"/>
    <w:rsid w:val="00046D6F"/>
    <w:rsid w:val="00047835"/>
    <w:rsid w:val="0005027B"/>
    <w:rsid w:val="00051506"/>
    <w:rsid w:val="00051CDC"/>
    <w:rsid w:val="0005214F"/>
    <w:rsid w:val="00052791"/>
    <w:rsid w:val="00052978"/>
    <w:rsid w:val="00052BF0"/>
    <w:rsid w:val="00052C74"/>
    <w:rsid w:val="00052E8C"/>
    <w:rsid w:val="00053148"/>
    <w:rsid w:val="00053567"/>
    <w:rsid w:val="0005375C"/>
    <w:rsid w:val="00053847"/>
    <w:rsid w:val="00053B53"/>
    <w:rsid w:val="00053BA2"/>
    <w:rsid w:val="000540CF"/>
    <w:rsid w:val="000540EA"/>
    <w:rsid w:val="0005483A"/>
    <w:rsid w:val="00054F44"/>
    <w:rsid w:val="000552DB"/>
    <w:rsid w:val="000552DF"/>
    <w:rsid w:val="000554A5"/>
    <w:rsid w:val="000561C6"/>
    <w:rsid w:val="00056B44"/>
    <w:rsid w:val="00056DBB"/>
    <w:rsid w:val="00056E96"/>
    <w:rsid w:val="00056F37"/>
    <w:rsid w:val="000570D0"/>
    <w:rsid w:val="00057264"/>
    <w:rsid w:val="00057467"/>
    <w:rsid w:val="000575BD"/>
    <w:rsid w:val="000578CF"/>
    <w:rsid w:val="00057A26"/>
    <w:rsid w:val="00057A5A"/>
    <w:rsid w:val="00060116"/>
    <w:rsid w:val="000602A8"/>
    <w:rsid w:val="0006039E"/>
    <w:rsid w:val="00060525"/>
    <w:rsid w:val="00060687"/>
    <w:rsid w:val="00060B87"/>
    <w:rsid w:val="000610B1"/>
    <w:rsid w:val="0006177A"/>
    <w:rsid w:val="00061BAB"/>
    <w:rsid w:val="00062191"/>
    <w:rsid w:val="00062203"/>
    <w:rsid w:val="0006224D"/>
    <w:rsid w:val="00062344"/>
    <w:rsid w:val="000623AE"/>
    <w:rsid w:val="000624E3"/>
    <w:rsid w:val="000627F9"/>
    <w:rsid w:val="000631F8"/>
    <w:rsid w:val="00063549"/>
    <w:rsid w:val="00063833"/>
    <w:rsid w:val="00064F18"/>
    <w:rsid w:val="00065039"/>
    <w:rsid w:val="000650E9"/>
    <w:rsid w:val="000653DF"/>
    <w:rsid w:val="00065915"/>
    <w:rsid w:val="00066346"/>
    <w:rsid w:val="000665FE"/>
    <w:rsid w:val="00066AE6"/>
    <w:rsid w:val="00066B07"/>
    <w:rsid w:val="00066C77"/>
    <w:rsid w:val="00066ECF"/>
    <w:rsid w:val="00067004"/>
    <w:rsid w:val="00067297"/>
    <w:rsid w:val="0006736F"/>
    <w:rsid w:val="000674C6"/>
    <w:rsid w:val="00067630"/>
    <w:rsid w:val="00067ABA"/>
    <w:rsid w:val="00067E0B"/>
    <w:rsid w:val="00067E24"/>
    <w:rsid w:val="00067FA8"/>
    <w:rsid w:val="000706E1"/>
    <w:rsid w:val="00070766"/>
    <w:rsid w:val="00070A13"/>
    <w:rsid w:val="00070BFF"/>
    <w:rsid w:val="00070E81"/>
    <w:rsid w:val="00070FA0"/>
    <w:rsid w:val="00071C4D"/>
    <w:rsid w:val="00071E1A"/>
    <w:rsid w:val="00072101"/>
    <w:rsid w:val="0007211C"/>
    <w:rsid w:val="00072169"/>
    <w:rsid w:val="00072BA7"/>
    <w:rsid w:val="00072D80"/>
    <w:rsid w:val="00072EDD"/>
    <w:rsid w:val="0007391C"/>
    <w:rsid w:val="00074EAC"/>
    <w:rsid w:val="00074FDD"/>
    <w:rsid w:val="00075028"/>
    <w:rsid w:val="000751D6"/>
    <w:rsid w:val="00075203"/>
    <w:rsid w:val="00075586"/>
    <w:rsid w:val="000759A9"/>
    <w:rsid w:val="00075C17"/>
    <w:rsid w:val="000761A9"/>
    <w:rsid w:val="000762D6"/>
    <w:rsid w:val="00076527"/>
    <w:rsid w:val="00076746"/>
    <w:rsid w:val="00076C06"/>
    <w:rsid w:val="00077199"/>
    <w:rsid w:val="00077785"/>
    <w:rsid w:val="000777CD"/>
    <w:rsid w:val="00077BB4"/>
    <w:rsid w:val="00080DDC"/>
    <w:rsid w:val="00081082"/>
    <w:rsid w:val="000817B4"/>
    <w:rsid w:val="00081DAE"/>
    <w:rsid w:val="00082317"/>
    <w:rsid w:val="000824A3"/>
    <w:rsid w:val="00082891"/>
    <w:rsid w:val="00082AC3"/>
    <w:rsid w:val="00082CC9"/>
    <w:rsid w:val="00082CF6"/>
    <w:rsid w:val="00082EB8"/>
    <w:rsid w:val="00083300"/>
    <w:rsid w:val="000838A6"/>
    <w:rsid w:val="000839FD"/>
    <w:rsid w:val="00083AD2"/>
    <w:rsid w:val="00083BD1"/>
    <w:rsid w:val="000846FE"/>
    <w:rsid w:val="000847DA"/>
    <w:rsid w:val="00084EC9"/>
    <w:rsid w:val="000857CC"/>
    <w:rsid w:val="00085835"/>
    <w:rsid w:val="000858A1"/>
    <w:rsid w:val="000858A7"/>
    <w:rsid w:val="000858B6"/>
    <w:rsid w:val="00085A98"/>
    <w:rsid w:val="00085B45"/>
    <w:rsid w:val="00085CD4"/>
    <w:rsid w:val="00086250"/>
    <w:rsid w:val="00086394"/>
    <w:rsid w:val="000863CB"/>
    <w:rsid w:val="00086429"/>
    <w:rsid w:val="00086BD1"/>
    <w:rsid w:val="00087796"/>
    <w:rsid w:val="00087CE8"/>
    <w:rsid w:val="000900C2"/>
    <w:rsid w:val="00090931"/>
    <w:rsid w:val="000909E4"/>
    <w:rsid w:val="000909FA"/>
    <w:rsid w:val="00090DD7"/>
    <w:rsid w:val="00091887"/>
    <w:rsid w:val="00091BC5"/>
    <w:rsid w:val="00091C07"/>
    <w:rsid w:val="00092428"/>
    <w:rsid w:val="00092C51"/>
    <w:rsid w:val="0009307F"/>
    <w:rsid w:val="00093988"/>
    <w:rsid w:val="00093A6A"/>
    <w:rsid w:val="00093C99"/>
    <w:rsid w:val="000940D1"/>
    <w:rsid w:val="000944BB"/>
    <w:rsid w:val="0009458C"/>
    <w:rsid w:val="00094F59"/>
    <w:rsid w:val="0009535E"/>
    <w:rsid w:val="000956E1"/>
    <w:rsid w:val="0009592B"/>
    <w:rsid w:val="00095B07"/>
    <w:rsid w:val="00096121"/>
    <w:rsid w:val="0009622D"/>
    <w:rsid w:val="000962FA"/>
    <w:rsid w:val="00096350"/>
    <w:rsid w:val="0009639A"/>
    <w:rsid w:val="000964A6"/>
    <w:rsid w:val="000964C3"/>
    <w:rsid w:val="0009691C"/>
    <w:rsid w:val="0009697A"/>
    <w:rsid w:val="00097592"/>
    <w:rsid w:val="000A006D"/>
    <w:rsid w:val="000A01C6"/>
    <w:rsid w:val="000A031F"/>
    <w:rsid w:val="000A05E3"/>
    <w:rsid w:val="000A12CB"/>
    <w:rsid w:val="000A1A1D"/>
    <w:rsid w:val="000A1BD3"/>
    <w:rsid w:val="000A22CC"/>
    <w:rsid w:val="000A30ED"/>
    <w:rsid w:val="000A323A"/>
    <w:rsid w:val="000A3BED"/>
    <w:rsid w:val="000A3D4C"/>
    <w:rsid w:val="000A3FC4"/>
    <w:rsid w:val="000A4045"/>
    <w:rsid w:val="000A46E5"/>
    <w:rsid w:val="000A5889"/>
    <w:rsid w:val="000A5A94"/>
    <w:rsid w:val="000A5C88"/>
    <w:rsid w:val="000A6421"/>
    <w:rsid w:val="000A6D4B"/>
    <w:rsid w:val="000A7171"/>
    <w:rsid w:val="000A72BE"/>
    <w:rsid w:val="000A7487"/>
    <w:rsid w:val="000A773F"/>
    <w:rsid w:val="000A78BD"/>
    <w:rsid w:val="000A7929"/>
    <w:rsid w:val="000A79AA"/>
    <w:rsid w:val="000A7E17"/>
    <w:rsid w:val="000A7E2D"/>
    <w:rsid w:val="000B03FE"/>
    <w:rsid w:val="000B07E2"/>
    <w:rsid w:val="000B087F"/>
    <w:rsid w:val="000B08BA"/>
    <w:rsid w:val="000B0BC8"/>
    <w:rsid w:val="000B1874"/>
    <w:rsid w:val="000B1927"/>
    <w:rsid w:val="000B244D"/>
    <w:rsid w:val="000B250D"/>
    <w:rsid w:val="000B36A6"/>
    <w:rsid w:val="000B4172"/>
    <w:rsid w:val="000B4456"/>
    <w:rsid w:val="000B44D4"/>
    <w:rsid w:val="000B484D"/>
    <w:rsid w:val="000B4EF6"/>
    <w:rsid w:val="000B5111"/>
    <w:rsid w:val="000B53AD"/>
    <w:rsid w:val="000B5AA4"/>
    <w:rsid w:val="000B6789"/>
    <w:rsid w:val="000B679F"/>
    <w:rsid w:val="000B7BE4"/>
    <w:rsid w:val="000C023F"/>
    <w:rsid w:val="000C0883"/>
    <w:rsid w:val="000C1A72"/>
    <w:rsid w:val="000C208B"/>
    <w:rsid w:val="000C2802"/>
    <w:rsid w:val="000C28AD"/>
    <w:rsid w:val="000C2F2E"/>
    <w:rsid w:val="000C3579"/>
    <w:rsid w:val="000C40CB"/>
    <w:rsid w:val="000C427B"/>
    <w:rsid w:val="000C4A91"/>
    <w:rsid w:val="000C5082"/>
    <w:rsid w:val="000C5271"/>
    <w:rsid w:val="000C55DA"/>
    <w:rsid w:val="000C5845"/>
    <w:rsid w:val="000C5B85"/>
    <w:rsid w:val="000C5C6B"/>
    <w:rsid w:val="000C6404"/>
    <w:rsid w:val="000C64FD"/>
    <w:rsid w:val="000C6589"/>
    <w:rsid w:val="000C6B69"/>
    <w:rsid w:val="000C6D60"/>
    <w:rsid w:val="000C70EF"/>
    <w:rsid w:val="000C721A"/>
    <w:rsid w:val="000C7225"/>
    <w:rsid w:val="000C76DC"/>
    <w:rsid w:val="000C7708"/>
    <w:rsid w:val="000C784B"/>
    <w:rsid w:val="000C7894"/>
    <w:rsid w:val="000C7D03"/>
    <w:rsid w:val="000C7F76"/>
    <w:rsid w:val="000D02A9"/>
    <w:rsid w:val="000D0626"/>
    <w:rsid w:val="000D0778"/>
    <w:rsid w:val="000D0952"/>
    <w:rsid w:val="000D0A6B"/>
    <w:rsid w:val="000D0AFC"/>
    <w:rsid w:val="000D0C1E"/>
    <w:rsid w:val="000D0E6C"/>
    <w:rsid w:val="000D1275"/>
    <w:rsid w:val="000D1619"/>
    <w:rsid w:val="000D1B74"/>
    <w:rsid w:val="000D1CDD"/>
    <w:rsid w:val="000D1DAB"/>
    <w:rsid w:val="000D1E2D"/>
    <w:rsid w:val="000D2404"/>
    <w:rsid w:val="000D2810"/>
    <w:rsid w:val="000D3953"/>
    <w:rsid w:val="000D39C2"/>
    <w:rsid w:val="000D4116"/>
    <w:rsid w:val="000D41EB"/>
    <w:rsid w:val="000D4546"/>
    <w:rsid w:val="000D4EE3"/>
    <w:rsid w:val="000D4F37"/>
    <w:rsid w:val="000D5CD1"/>
    <w:rsid w:val="000D5DE0"/>
    <w:rsid w:val="000D61DB"/>
    <w:rsid w:val="000D673A"/>
    <w:rsid w:val="000D6E35"/>
    <w:rsid w:val="000D768F"/>
    <w:rsid w:val="000D785F"/>
    <w:rsid w:val="000D7B0A"/>
    <w:rsid w:val="000E0D0B"/>
    <w:rsid w:val="000E0DCB"/>
    <w:rsid w:val="000E155B"/>
    <w:rsid w:val="000E1D2F"/>
    <w:rsid w:val="000E2081"/>
    <w:rsid w:val="000E2723"/>
    <w:rsid w:val="000E2A54"/>
    <w:rsid w:val="000E36BB"/>
    <w:rsid w:val="000E379B"/>
    <w:rsid w:val="000E3F7C"/>
    <w:rsid w:val="000E4210"/>
    <w:rsid w:val="000E4724"/>
    <w:rsid w:val="000E49B3"/>
    <w:rsid w:val="000E5004"/>
    <w:rsid w:val="000E51BB"/>
    <w:rsid w:val="000E51EF"/>
    <w:rsid w:val="000E53D9"/>
    <w:rsid w:val="000E586D"/>
    <w:rsid w:val="000E633F"/>
    <w:rsid w:val="000E6349"/>
    <w:rsid w:val="000E68DE"/>
    <w:rsid w:val="000E6E5B"/>
    <w:rsid w:val="000E6F03"/>
    <w:rsid w:val="000E7403"/>
    <w:rsid w:val="000E758C"/>
    <w:rsid w:val="000E7A33"/>
    <w:rsid w:val="000F0018"/>
    <w:rsid w:val="000F00BF"/>
    <w:rsid w:val="000F077F"/>
    <w:rsid w:val="000F1217"/>
    <w:rsid w:val="000F1BBC"/>
    <w:rsid w:val="000F2552"/>
    <w:rsid w:val="000F276B"/>
    <w:rsid w:val="000F2F5A"/>
    <w:rsid w:val="000F3301"/>
    <w:rsid w:val="000F3782"/>
    <w:rsid w:val="000F3981"/>
    <w:rsid w:val="000F42D3"/>
    <w:rsid w:val="000F4855"/>
    <w:rsid w:val="000F5274"/>
    <w:rsid w:val="000F5519"/>
    <w:rsid w:val="000F582C"/>
    <w:rsid w:val="000F600C"/>
    <w:rsid w:val="000F613E"/>
    <w:rsid w:val="000F65B3"/>
    <w:rsid w:val="000F6A38"/>
    <w:rsid w:val="000F6F09"/>
    <w:rsid w:val="000F6F86"/>
    <w:rsid w:val="000F70BF"/>
    <w:rsid w:val="000F77C2"/>
    <w:rsid w:val="000F7BC2"/>
    <w:rsid w:val="000F7CBE"/>
    <w:rsid w:val="00100BEF"/>
    <w:rsid w:val="00100F91"/>
    <w:rsid w:val="0010180F"/>
    <w:rsid w:val="00101FE5"/>
    <w:rsid w:val="001020A2"/>
    <w:rsid w:val="00102A84"/>
    <w:rsid w:val="00102F6A"/>
    <w:rsid w:val="00103974"/>
    <w:rsid w:val="00103A04"/>
    <w:rsid w:val="00103B90"/>
    <w:rsid w:val="0010491C"/>
    <w:rsid w:val="00104E3B"/>
    <w:rsid w:val="001057BE"/>
    <w:rsid w:val="00105906"/>
    <w:rsid w:val="00106ACC"/>
    <w:rsid w:val="00107119"/>
    <w:rsid w:val="00107317"/>
    <w:rsid w:val="00107403"/>
    <w:rsid w:val="001075C7"/>
    <w:rsid w:val="0010765A"/>
    <w:rsid w:val="00107A74"/>
    <w:rsid w:val="00107E5E"/>
    <w:rsid w:val="00107F56"/>
    <w:rsid w:val="001100C6"/>
    <w:rsid w:val="00110163"/>
    <w:rsid w:val="00110C88"/>
    <w:rsid w:val="0011105D"/>
    <w:rsid w:val="00111196"/>
    <w:rsid w:val="001113E3"/>
    <w:rsid w:val="001114C8"/>
    <w:rsid w:val="001120A7"/>
    <w:rsid w:val="001121D9"/>
    <w:rsid w:val="00112243"/>
    <w:rsid w:val="00112317"/>
    <w:rsid w:val="001127B3"/>
    <w:rsid w:val="001129FB"/>
    <w:rsid w:val="00112BA6"/>
    <w:rsid w:val="00112BD7"/>
    <w:rsid w:val="00112CC2"/>
    <w:rsid w:val="00112DC3"/>
    <w:rsid w:val="0011312A"/>
    <w:rsid w:val="0011315B"/>
    <w:rsid w:val="00113E80"/>
    <w:rsid w:val="00113ED4"/>
    <w:rsid w:val="00114000"/>
    <w:rsid w:val="0011414C"/>
    <w:rsid w:val="001144B1"/>
    <w:rsid w:val="001145A4"/>
    <w:rsid w:val="0011467E"/>
    <w:rsid w:val="00114C17"/>
    <w:rsid w:val="00114FC7"/>
    <w:rsid w:val="00115F8C"/>
    <w:rsid w:val="00115FA9"/>
    <w:rsid w:val="0011666E"/>
    <w:rsid w:val="0011692A"/>
    <w:rsid w:val="0011704A"/>
    <w:rsid w:val="00117899"/>
    <w:rsid w:val="00117EC3"/>
    <w:rsid w:val="0012023E"/>
    <w:rsid w:val="00120310"/>
    <w:rsid w:val="00120318"/>
    <w:rsid w:val="00120508"/>
    <w:rsid w:val="001207BC"/>
    <w:rsid w:val="001208E4"/>
    <w:rsid w:val="001208F0"/>
    <w:rsid w:val="00120DD3"/>
    <w:rsid w:val="00121151"/>
    <w:rsid w:val="0012160D"/>
    <w:rsid w:val="001223F5"/>
    <w:rsid w:val="00122437"/>
    <w:rsid w:val="001224DC"/>
    <w:rsid w:val="00122C03"/>
    <w:rsid w:val="001234CB"/>
    <w:rsid w:val="00123B98"/>
    <w:rsid w:val="00123D13"/>
    <w:rsid w:val="001244F7"/>
    <w:rsid w:val="0012455D"/>
    <w:rsid w:val="001245BB"/>
    <w:rsid w:val="0012528A"/>
    <w:rsid w:val="00125466"/>
    <w:rsid w:val="00125532"/>
    <w:rsid w:val="0012562A"/>
    <w:rsid w:val="00125CF2"/>
    <w:rsid w:val="00125E7C"/>
    <w:rsid w:val="00125F12"/>
    <w:rsid w:val="001262FD"/>
    <w:rsid w:val="00126456"/>
    <w:rsid w:val="001265AB"/>
    <w:rsid w:val="0012684F"/>
    <w:rsid w:val="001268EC"/>
    <w:rsid w:val="00127591"/>
    <w:rsid w:val="0012797D"/>
    <w:rsid w:val="00130758"/>
    <w:rsid w:val="00130CB0"/>
    <w:rsid w:val="00131135"/>
    <w:rsid w:val="0013115E"/>
    <w:rsid w:val="00131639"/>
    <w:rsid w:val="001317AB"/>
    <w:rsid w:val="00131AAC"/>
    <w:rsid w:val="00131CCD"/>
    <w:rsid w:val="001324BB"/>
    <w:rsid w:val="00132C25"/>
    <w:rsid w:val="00133A30"/>
    <w:rsid w:val="00133BFD"/>
    <w:rsid w:val="00133CAD"/>
    <w:rsid w:val="00134BD8"/>
    <w:rsid w:val="00134E7C"/>
    <w:rsid w:val="001351AF"/>
    <w:rsid w:val="001352F1"/>
    <w:rsid w:val="00135537"/>
    <w:rsid w:val="00135E31"/>
    <w:rsid w:val="00136C9C"/>
    <w:rsid w:val="00136D0F"/>
    <w:rsid w:val="00136F94"/>
    <w:rsid w:val="0013705F"/>
    <w:rsid w:val="001375AE"/>
    <w:rsid w:val="0014053F"/>
    <w:rsid w:val="001405FE"/>
    <w:rsid w:val="001408C7"/>
    <w:rsid w:val="00140D3E"/>
    <w:rsid w:val="00140D5F"/>
    <w:rsid w:val="00140F53"/>
    <w:rsid w:val="00141831"/>
    <w:rsid w:val="00141978"/>
    <w:rsid w:val="00141CF2"/>
    <w:rsid w:val="00141DEA"/>
    <w:rsid w:val="00142312"/>
    <w:rsid w:val="0014259D"/>
    <w:rsid w:val="00142DC2"/>
    <w:rsid w:val="001430FD"/>
    <w:rsid w:val="001433DA"/>
    <w:rsid w:val="00144AEB"/>
    <w:rsid w:val="00144B31"/>
    <w:rsid w:val="00144FDF"/>
    <w:rsid w:val="001459C9"/>
    <w:rsid w:val="00146489"/>
    <w:rsid w:val="00146751"/>
    <w:rsid w:val="00146E11"/>
    <w:rsid w:val="00147473"/>
    <w:rsid w:val="0015087F"/>
    <w:rsid w:val="001516CD"/>
    <w:rsid w:val="0015173F"/>
    <w:rsid w:val="00151A23"/>
    <w:rsid w:val="001521FE"/>
    <w:rsid w:val="00152400"/>
    <w:rsid w:val="00152676"/>
    <w:rsid w:val="00152AC5"/>
    <w:rsid w:val="00152DBD"/>
    <w:rsid w:val="00153930"/>
    <w:rsid w:val="00153F04"/>
    <w:rsid w:val="00154096"/>
    <w:rsid w:val="00154AA4"/>
    <w:rsid w:val="00155DB9"/>
    <w:rsid w:val="00155EC7"/>
    <w:rsid w:val="00156270"/>
    <w:rsid w:val="00156463"/>
    <w:rsid w:val="00156493"/>
    <w:rsid w:val="00156D37"/>
    <w:rsid w:val="00157412"/>
    <w:rsid w:val="001578E1"/>
    <w:rsid w:val="00157ACA"/>
    <w:rsid w:val="00157B90"/>
    <w:rsid w:val="00157D84"/>
    <w:rsid w:val="00160016"/>
    <w:rsid w:val="001602C9"/>
    <w:rsid w:val="001606E2"/>
    <w:rsid w:val="001609EC"/>
    <w:rsid w:val="00160B39"/>
    <w:rsid w:val="00160D20"/>
    <w:rsid w:val="001616BD"/>
    <w:rsid w:val="00162BE8"/>
    <w:rsid w:val="0016309E"/>
    <w:rsid w:val="00163299"/>
    <w:rsid w:val="0016335C"/>
    <w:rsid w:val="001636C9"/>
    <w:rsid w:val="00163747"/>
    <w:rsid w:val="0016394C"/>
    <w:rsid w:val="001642CB"/>
    <w:rsid w:val="00164308"/>
    <w:rsid w:val="00164C2C"/>
    <w:rsid w:val="00164D6C"/>
    <w:rsid w:val="00164E34"/>
    <w:rsid w:val="00164F60"/>
    <w:rsid w:val="00165463"/>
    <w:rsid w:val="00165F15"/>
    <w:rsid w:val="00166125"/>
    <w:rsid w:val="001661A0"/>
    <w:rsid w:val="00166390"/>
    <w:rsid w:val="00166883"/>
    <w:rsid w:val="001668BF"/>
    <w:rsid w:val="00166FFB"/>
    <w:rsid w:val="001672E6"/>
    <w:rsid w:val="00167397"/>
    <w:rsid w:val="00167463"/>
    <w:rsid w:val="00167544"/>
    <w:rsid w:val="00167C88"/>
    <w:rsid w:val="00167E00"/>
    <w:rsid w:val="001708A8"/>
    <w:rsid w:val="00170AEA"/>
    <w:rsid w:val="00170E0F"/>
    <w:rsid w:val="00170E77"/>
    <w:rsid w:val="00170E98"/>
    <w:rsid w:val="00170F86"/>
    <w:rsid w:val="00171611"/>
    <w:rsid w:val="0017180E"/>
    <w:rsid w:val="00171D22"/>
    <w:rsid w:val="001728FF"/>
    <w:rsid w:val="0017346A"/>
    <w:rsid w:val="0017367D"/>
    <w:rsid w:val="00173991"/>
    <w:rsid w:val="00173DA2"/>
    <w:rsid w:val="00173F95"/>
    <w:rsid w:val="0017471F"/>
    <w:rsid w:val="00174729"/>
    <w:rsid w:val="00174879"/>
    <w:rsid w:val="00174DED"/>
    <w:rsid w:val="0017599C"/>
    <w:rsid w:val="0017699C"/>
    <w:rsid w:val="00176A7A"/>
    <w:rsid w:val="001771B3"/>
    <w:rsid w:val="001775A1"/>
    <w:rsid w:val="00177933"/>
    <w:rsid w:val="00177DA5"/>
    <w:rsid w:val="00180696"/>
    <w:rsid w:val="00180D16"/>
    <w:rsid w:val="00180D48"/>
    <w:rsid w:val="00180DC7"/>
    <w:rsid w:val="00181D97"/>
    <w:rsid w:val="00182703"/>
    <w:rsid w:val="0018298E"/>
    <w:rsid w:val="00182C64"/>
    <w:rsid w:val="00182F52"/>
    <w:rsid w:val="001837DD"/>
    <w:rsid w:val="00183AF4"/>
    <w:rsid w:val="00183D48"/>
    <w:rsid w:val="00183FFF"/>
    <w:rsid w:val="00184097"/>
    <w:rsid w:val="001840D0"/>
    <w:rsid w:val="0018424E"/>
    <w:rsid w:val="0018432D"/>
    <w:rsid w:val="00184C58"/>
    <w:rsid w:val="00184E38"/>
    <w:rsid w:val="00185A62"/>
    <w:rsid w:val="00185C12"/>
    <w:rsid w:val="00186306"/>
    <w:rsid w:val="00186A1C"/>
    <w:rsid w:val="0018761F"/>
    <w:rsid w:val="00187C74"/>
    <w:rsid w:val="0019046F"/>
    <w:rsid w:val="001904BC"/>
    <w:rsid w:val="001913A9"/>
    <w:rsid w:val="00191E1C"/>
    <w:rsid w:val="0019204A"/>
    <w:rsid w:val="00192183"/>
    <w:rsid w:val="001926AF"/>
    <w:rsid w:val="00192D85"/>
    <w:rsid w:val="00193184"/>
    <w:rsid w:val="00193222"/>
    <w:rsid w:val="001933BE"/>
    <w:rsid w:val="0019416C"/>
    <w:rsid w:val="00194929"/>
    <w:rsid w:val="00195498"/>
    <w:rsid w:val="00195587"/>
    <w:rsid w:val="0019558D"/>
    <w:rsid w:val="00195F3E"/>
    <w:rsid w:val="0019678F"/>
    <w:rsid w:val="00197971"/>
    <w:rsid w:val="00197A21"/>
    <w:rsid w:val="00197A5F"/>
    <w:rsid w:val="00197B5B"/>
    <w:rsid w:val="00197C7D"/>
    <w:rsid w:val="00197CA4"/>
    <w:rsid w:val="00197E79"/>
    <w:rsid w:val="001A0160"/>
    <w:rsid w:val="001A06B1"/>
    <w:rsid w:val="001A0883"/>
    <w:rsid w:val="001A17C1"/>
    <w:rsid w:val="001A181E"/>
    <w:rsid w:val="001A2C9F"/>
    <w:rsid w:val="001A2D46"/>
    <w:rsid w:val="001A2F74"/>
    <w:rsid w:val="001A3079"/>
    <w:rsid w:val="001A395D"/>
    <w:rsid w:val="001A4C90"/>
    <w:rsid w:val="001A4D95"/>
    <w:rsid w:val="001A4EA0"/>
    <w:rsid w:val="001A547B"/>
    <w:rsid w:val="001A5DD4"/>
    <w:rsid w:val="001A60FA"/>
    <w:rsid w:val="001A651C"/>
    <w:rsid w:val="001A735A"/>
    <w:rsid w:val="001A78F3"/>
    <w:rsid w:val="001B02C1"/>
    <w:rsid w:val="001B02C6"/>
    <w:rsid w:val="001B0860"/>
    <w:rsid w:val="001B08BD"/>
    <w:rsid w:val="001B0911"/>
    <w:rsid w:val="001B09DF"/>
    <w:rsid w:val="001B0A96"/>
    <w:rsid w:val="001B0C30"/>
    <w:rsid w:val="001B0C3C"/>
    <w:rsid w:val="001B0FCC"/>
    <w:rsid w:val="001B12A5"/>
    <w:rsid w:val="001B1504"/>
    <w:rsid w:val="001B1688"/>
    <w:rsid w:val="001B196A"/>
    <w:rsid w:val="001B1D5E"/>
    <w:rsid w:val="001B1E2E"/>
    <w:rsid w:val="001B29EC"/>
    <w:rsid w:val="001B2EFD"/>
    <w:rsid w:val="001B379A"/>
    <w:rsid w:val="001B38D0"/>
    <w:rsid w:val="001B3C46"/>
    <w:rsid w:val="001B40E6"/>
    <w:rsid w:val="001B44B2"/>
    <w:rsid w:val="001B4721"/>
    <w:rsid w:val="001B4B34"/>
    <w:rsid w:val="001B509F"/>
    <w:rsid w:val="001B5283"/>
    <w:rsid w:val="001B5369"/>
    <w:rsid w:val="001B5391"/>
    <w:rsid w:val="001B667B"/>
    <w:rsid w:val="001B68A8"/>
    <w:rsid w:val="001B6B1C"/>
    <w:rsid w:val="001B6BF6"/>
    <w:rsid w:val="001B73A9"/>
    <w:rsid w:val="001B774C"/>
    <w:rsid w:val="001B7D6E"/>
    <w:rsid w:val="001B7FA8"/>
    <w:rsid w:val="001C05F1"/>
    <w:rsid w:val="001C0CB5"/>
    <w:rsid w:val="001C0CBD"/>
    <w:rsid w:val="001C0DE0"/>
    <w:rsid w:val="001C1227"/>
    <w:rsid w:val="001C13CD"/>
    <w:rsid w:val="001C1FF9"/>
    <w:rsid w:val="001C244E"/>
    <w:rsid w:val="001C24B8"/>
    <w:rsid w:val="001C27A4"/>
    <w:rsid w:val="001C292E"/>
    <w:rsid w:val="001C2A38"/>
    <w:rsid w:val="001C3153"/>
    <w:rsid w:val="001C35CA"/>
    <w:rsid w:val="001C387D"/>
    <w:rsid w:val="001C3A8B"/>
    <w:rsid w:val="001C3C58"/>
    <w:rsid w:val="001C4710"/>
    <w:rsid w:val="001C49A7"/>
    <w:rsid w:val="001C49A9"/>
    <w:rsid w:val="001C5070"/>
    <w:rsid w:val="001C648F"/>
    <w:rsid w:val="001C6725"/>
    <w:rsid w:val="001C6885"/>
    <w:rsid w:val="001C6AD2"/>
    <w:rsid w:val="001C6C78"/>
    <w:rsid w:val="001C7717"/>
    <w:rsid w:val="001C7C4C"/>
    <w:rsid w:val="001D0501"/>
    <w:rsid w:val="001D0536"/>
    <w:rsid w:val="001D0EC1"/>
    <w:rsid w:val="001D10CF"/>
    <w:rsid w:val="001D27E4"/>
    <w:rsid w:val="001D29A3"/>
    <w:rsid w:val="001D31D7"/>
    <w:rsid w:val="001D33FA"/>
    <w:rsid w:val="001D4288"/>
    <w:rsid w:val="001D43F4"/>
    <w:rsid w:val="001D49D7"/>
    <w:rsid w:val="001D4EA1"/>
    <w:rsid w:val="001D5242"/>
    <w:rsid w:val="001D52E5"/>
    <w:rsid w:val="001D53C9"/>
    <w:rsid w:val="001D53FA"/>
    <w:rsid w:val="001D55C0"/>
    <w:rsid w:val="001D5823"/>
    <w:rsid w:val="001D618B"/>
    <w:rsid w:val="001D65EE"/>
    <w:rsid w:val="001D6A54"/>
    <w:rsid w:val="001D6DFB"/>
    <w:rsid w:val="001D6E33"/>
    <w:rsid w:val="001D7F20"/>
    <w:rsid w:val="001E0AC0"/>
    <w:rsid w:val="001E10EE"/>
    <w:rsid w:val="001E1424"/>
    <w:rsid w:val="001E16C2"/>
    <w:rsid w:val="001E19F8"/>
    <w:rsid w:val="001E1B7C"/>
    <w:rsid w:val="001E1E98"/>
    <w:rsid w:val="001E20D4"/>
    <w:rsid w:val="001E2464"/>
    <w:rsid w:val="001E2733"/>
    <w:rsid w:val="001E28A6"/>
    <w:rsid w:val="001E320E"/>
    <w:rsid w:val="001E32F7"/>
    <w:rsid w:val="001E33C8"/>
    <w:rsid w:val="001E3ED0"/>
    <w:rsid w:val="001E4799"/>
    <w:rsid w:val="001E4B9A"/>
    <w:rsid w:val="001E4ECA"/>
    <w:rsid w:val="001E4EED"/>
    <w:rsid w:val="001E503E"/>
    <w:rsid w:val="001E551F"/>
    <w:rsid w:val="001E5F26"/>
    <w:rsid w:val="001E5F37"/>
    <w:rsid w:val="001E6183"/>
    <w:rsid w:val="001E61EA"/>
    <w:rsid w:val="001E661C"/>
    <w:rsid w:val="001E6884"/>
    <w:rsid w:val="001E6C38"/>
    <w:rsid w:val="001E6F97"/>
    <w:rsid w:val="001E71C4"/>
    <w:rsid w:val="001E7763"/>
    <w:rsid w:val="001E7C58"/>
    <w:rsid w:val="001E7FF6"/>
    <w:rsid w:val="001F03F3"/>
    <w:rsid w:val="001F0448"/>
    <w:rsid w:val="001F0533"/>
    <w:rsid w:val="001F128F"/>
    <w:rsid w:val="001F1EE1"/>
    <w:rsid w:val="001F2767"/>
    <w:rsid w:val="001F29FE"/>
    <w:rsid w:val="001F2B52"/>
    <w:rsid w:val="001F2DEB"/>
    <w:rsid w:val="001F39BC"/>
    <w:rsid w:val="001F445C"/>
    <w:rsid w:val="001F4CBE"/>
    <w:rsid w:val="001F4DBF"/>
    <w:rsid w:val="001F555A"/>
    <w:rsid w:val="001F61B6"/>
    <w:rsid w:val="001F6C6A"/>
    <w:rsid w:val="001F6EC0"/>
    <w:rsid w:val="001F7121"/>
    <w:rsid w:val="001F7585"/>
    <w:rsid w:val="001F7BD3"/>
    <w:rsid w:val="001F7C80"/>
    <w:rsid w:val="001F7DC7"/>
    <w:rsid w:val="001F7DFF"/>
    <w:rsid w:val="002004C4"/>
    <w:rsid w:val="00200E29"/>
    <w:rsid w:val="0020119C"/>
    <w:rsid w:val="002013DA"/>
    <w:rsid w:val="0020169C"/>
    <w:rsid w:val="00201A5D"/>
    <w:rsid w:val="00201CA2"/>
    <w:rsid w:val="00201E58"/>
    <w:rsid w:val="0020271B"/>
    <w:rsid w:val="00202767"/>
    <w:rsid w:val="002028A3"/>
    <w:rsid w:val="00202A4F"/>
    <w:rsid w:val="00202B54"/>
    <w:rsid w:val="00202B8E"/>
    <w:rsid w:val="00203410"/>
    <w:rsid w:val="00203703"/>
    <w:rsid w:val="00203976"/>
    <w:rsid w:val="00203E8E"/>
    <w:rsid w:val="00203FD6"/>
    <w:rsid w:val="00204100"/>
    <w:rsid w:val="0020461E"/>
    <w:rsid w:val="00204CF0"/>
    <w:rsid w:val="00204E9D"/>
    <w:rsid w:val="002053C9"/>
    <w:rsid w:val="002056AB"/>
    <w:rsid w:val="002059E9"/>
    <w:rsid w:val="00205D77"/>
    <w:rsid w:val="00206DA1"/>
    <w:rsid w:val="00207276"/>
    <w:rsid w:val="00207993"/>
    <w:rsid w:val="002079B4"/>
    <w:rsid w:val="00207E63"/>
    <w:rsid w:val="00210588"/>
    <w:rsid w:val="002108B5"/>
    <w:rsid w:val="00210A6D"/>
    <w:rsid w:val="00210B8F"/>
    <w:rsid w:val="00210E78"/>
    <w:rsid w:val="0021103A"/>
    <w:rsid w:val="002119FA"/>
    <w:rsid w:val="00211A06"/>
    <w:rsid w:val="002125BA"/>
    <w:rsid w:val="00212655"/>
    <w:rsid w:val="0021295F"/>
    <w:rsid w:val="00212EFA"/>
    <w:rsid w:val="0021308A"/>
    <w:rsid w:val="002136A7"/>
    <w:rsid w:val="00213CFF"/>
    <w:rsid w:val="00213E94"/>
    <w:rsid w:val="00214013"/>
    <w:rsid w:val="002140F3"/>
    <w:rsid w:val="00214619"/>
    <w:rsid w:val="00215B93"/>
    <w:rsid w:val="0021625D"/>
    <w:rsid w:val="0021638A"/>
    <w:rsid w:val="002165E1"/>
    <w:rsid w:val="00216A7F"/>
    <w:rsid w:val="00216BBB"/>
    <w:rsid w:val="00216CA6"/>
    <w:rsid w:val="002172B9"/>
    <w:rsid w:val="00220D57"/>
    <w:rsid w:val="00220EBB"/>
    <w:rsid w:val="00221190"/>
    <w:rsid w:val="002219E2"/>
    <w:rsid w:val="00221D67"/>
    <w:rsid w:val="00221FC8"/>
    <w:rsid w:val="00223015"/>
    <w:rsid w:val="002232BC"/>
    <w:rsid w:val="00223893"/>
    <w:rsid w:val="00223C74"/>
    <w:rsid w:val="00223C80"/>
    <w:rsid w:val="00223CA7"/>
    <w:rsid w:val="00223EEA"/>
    <w:rsid w:val="00223FF2"/>
    <w:rsid w:val="002248D9"/>
    <w:rsid w:val="00224BAA"/>
    <w:rsid w:val="00224C05"/>
    <w:rsid w:val="0022519D"/>
    <w:rsid w:val="00225794"/>
    <w:rsid w:val="00225D25"/>
    <w:rsid w:val="00225D97"/>
    <w:rsid w:val="0022658E"/>
    <w:rsid w:val="002268F4"/>
    <w:rsid w:val="0022692D"/>
    <w:rsid w:val="00226DB6"/>
    <w:rsid w:val="00226ECB"/>
    <w:rsid w:val="002271B6"/>
    <w:rsid w:val="002276AD"/>
    <w:rsid w:val="00227B91"/>
    <w:rsid w:val="0023011F"/>
    <w:rsid w:val="0023043C"/>
    <w:rsid w:val="002304CD"/>
    <w:rsid w:val="00230F2F"/>
    <w:rsid w:val="00230FDD"/>
    <w:rsid w:val="00231202"/>
    <w:rsid w:val="0023139D"/>
    <w:rsid w:val="0023197B"/>
    <w:rsid w:val="00232277"/>
    <w:rsid w:val="0023268E"/>
    <w:rsid w:val="00232A7D"/>
    <w:rsid w:val="00232D65"/>
    <w:rsid w:val="002330B7"/>
    <w:rsid w:val="002330E4"/>
    <w:rsid w:val="00233846"/>
    <w:rsid w:val="00233DF7"/>
    <w:rsid w:val="0023454A"/>
    <w:rsid w:val="002349A7"/>
    <w:rsid w:val="00234B65"/>
    <w:rsid w:val="00234B90"/>
    <w:rsid w:val="00234F09"/>
    <w:rsid w:val="0023553C"/>
    <w:rsid w:val="00235ADF"/>
    <w:rsid w:val="00236309"/>
    <w:rsid w:val="002364E8"/>
    <w:rsid w:val="0023733C"/>
    <w:rsid w:val="0023765F"/>
    <w:rsid w:val="00237910"/>
    <w:rsid w:val="002406F2"/>
    <w:rsid w:val="00240871"/>
    <w:rsid w:val="00240901"/>
    <w:rsid w:val="00240B30"/>
    <w:rsid w:val="00240D68"/>
    <w:rsid w:val="00240F38"/>
    <w:rsid w:val="00240F89"/>
    <w:rsid w:val="00241BB7"/>
    <w:rsid w:val="0024285B"/>
    <w:rsid w:val="002431E7"/>
    <w:rsid w:val="0024361D"/>
    <w:rsid w:val="00243B0F"/>
    <w:rsid w:val="00243E6C"/>
    <w:rsid w:val="00243EB9"/>
    <w:rsid w:val="00243FAB"/>
    <w:rsid w:val="00244115"/>
    <w:rsid w:val="0024419D"/>
    <w:rsid w:val="002447BF"/>
    <w:rsid w:val="00245674"/>
    <w:rsid w:val="002460E8"/>
    <w:rsid w:val="002460EE"/>
    <w:rsid w:val="002469A6"/>
    <w:rsid w:val="00247054"/>
    <w:rsid w:val="00247843"/>
    <w:rsid w:val="00247AB5"/>
    <w:rsid w:val="00250059"/>
    <w:rsid w:val="00250652"/>
    <w:rsid w:val="002509F4"/>
    <w:rsid w:val="00250EC9"/>
    <w:rsid w:val="00251AD7"/>
    <w:rsid w:val="00251FAF"/>
    <w:rsid w:val="00252540"/>
    <w:rsid w:val="00253295"/>
    <w:rsid w:val="00253796"/>
    <w:rsid w:val="00253995"/>
    <w:rsid w:val="002539A5"/>
    <w:rsid w:val="00253A95"/>
    <w:rsid w:val="00253D5D"/>
    <w:rsid w:val="00253F16"/>
    <w:rsid w:val="002540C7"/>
    <w:rsid w:val="002545A5"/>
    <w:rsid w:val="00254B9B"/>
    <w:rsid w:val="00254D68"/>
    <w:rsid w:val="00255082"/>
    <w:rsid w:val="002553EC"/>
    <w:rsid w:val="0025573A"/>
    <w:rsid w:val="00255BDF"/>
    <w:rsid w:val="00255C60"/>
    <w:rsid w:val="00255CF8"/>
    <w:rsid w:val="00256005"/>
    <w:rsid w:val="0025607D"/>
    <w:rsid w:val="00256996"/>
    <w:rsid w:val="002571AC"/>
    <w:rsid w:val="002572B8"/>
    <w:rsid w:val="0025747E"/>
    <w:rsid w:val="00257901"/>
    <w:rsid w:val="00260C52"/>
    <w:rsid w:val="00260F62"/>
    <w:rsid w:val="002611F0"/>
    <w:rsid w:val="002615DF"/>
    <w:rsid w:val="00261D6A"/>
    <w:rsid w:val="00261D9F"/>
    <w:rsid w:val="00261DBC"/>
    <w:rsid w:val="00262445"/>
    <w:rsid w:val="002624A0"/>
    <w:rsid w:val="00262883"/>
    <w:rsid w:val="00263346"/>
    <w:rsid w:val="0026344A"/>
    <w:rsid w:val="00263AF8"/>
    <w:rsid w:val="00264329"/>
    <w:rsid w:val="00265023"/>
    <w:rsid w:val="00265610"/>
    <w:rsid w:val="00265691"/>
    <w:rsid w:val="00265BE2"/>
    <w:rsid w:val="00265E20"/>
    <w:rsid w:val="002666B5"/>
    <w:rsid w:val="002666E2"/>
    <w:rsid w:val="00267616"/>
    <w:rsid w:val="002676C0"/>
    <w:rsid w:val="0026793E"/>
    <w:rsid w:val="00267C84"/>
    <w:rsid w:val="00270544"/>
    <w:rsid w:val="00270C31"/>
    <w:rsid w:val="00270F3D"/>
    <w:rsid w:val="00270F80"/>
    <w:rsid w:val="002710A9"/>
    <w:rsid w:val="00271639"/>
    <w:rsid w:val="0027188A"/>
    <w:rsid w:val="002718A3"/>
    <w:rsid w:val="00271F40"/>
    <w:rsid w:val="002723C5"/>
    <w:rsid w:val="00273028"/>
    <w:rsid w:val="0027379C"/>
    <w:rsid w:val="0027408F"/>
    <w:rsid w:val="002745EC"/>
    <w:rsid w:val="00274671"/>
    <w:rsid w:val="002749D2"/>
    <w:rsid w:val="00274C79"/>
    <w:rsid w:val="00274D89"/>
    <w:rsid w:val="00274F23"/>
    <w:rsid w:val="00274F6A"/>
    <w:rsid w:val="0027515C"/>
    <w:rsid w:val="002752BC"/>
    <w:rsid w:val="002752FC"/>
    <w:rsid w:val="00275EFF"/>
    <w:rsid w:val="00276B8B"/>
    <w:rsid w:val="00276C65"/>
    <w:rsid w:val="00276D93"/>
    <w:rsid w:val="002771CB"/>
    <w:rsid w:val="002778AE"/>
    <w:rsid w:val="00277C3B"/>
    <w:rsid w:val="00277D33"/>
    <w:rsid w:val="00277D9D"/>
    <w:rsid w:val="00277E89"/>
    <w:rsid w:val="00280064"/>
    <w:rsid w:val="0028064F"/>
    <w:rsid w:val="00280766"/>
    <w:rsid w:val="002809C5"/>
    <w:rsid w:val="002809ED"/>
    <w:rsid w:val="00280C3E"/>
    <w:rsid w:val="00280DAE"/>
    <w:rsid w:val="002810C0"/>
    <w:rsid w:val="002818C6"/>
    <w:rsid w:val="00281A30"/>
    <w:rsid w:val="00282CF9"/>
    <w:rsid w:val="00283038"/>
    <w:rsid w:val="002834E6"/>
    <w:rsid w:val="002835B2"/>
    <w:rsid w:val="002836D1"/>
    <w:rsid w:val="002837E8"/>
    <w:rsid w:val="00283CDF"/>
    <w:rsid w:val="00284C34"/>
    <w:rsid w:val="00284F1C"/>
    <w:rsid w:val="002855F3"/>
    <w:rsid w:val="00285E9B"/>
    <w:rsid w:val="00285F10"/>
    <w:rsid w:val="00285FBF"/>
    <w:rsid w:val="00286627"/>
    <w:rsid w:val="00286947"/>
    <w:rsid w:val="00286AE1"/>
    <w:rsid w:val="00286B48"/>
    <w:rsid w:val="00286D75"/>
    <w:rsid w:val="0028720E"/>
    <w:rsid w:val="002878CE"/>
    <w:rsid w:val="0029050D"/>
    <w:rsid w:val="00290A09"/>
    <w:rsid w:val="00290ACD"/>
    <w:rsid w:val="00291066"/>
    <w:rsid w:val="00291557"/>
    <w:rsid w:val="00291A0A"/>
    <w:rsid w:val="002923AE"/>
    <w:rsid w:val="002923FB"/>
    <w:rsid w:val="002929D1"/>
    <w:rsid w:val="00292EE9"/>
    <w:rsid w:val="00292F14"/>
    <w:rsid w:val="0029329D"/>
    <w:rsid w:val="002934B7"/>
    <w:rsid w:val="0029378B"/>
    <w:rsid w:val="00293988"/>
    <w:rsid w:val="002939DF"/>
    <w:rsid w:val="00293A2F"/>
    <w:rsid w:val="00293B51"/>
    <w:rsid w:val="00293E36"/>
    <w:rsid w:val="00295054"/>
    <w:rsid w:val="0029521E"/>
    <w:rsid w:val="00295F40"/>
    <w:rsid w:val="00296440"/>
    <w:rsid w:val="00296584"/>
    <w:rsid w:val="00296C5E"/>
    <w:rsid w:val="00296C94"/>
    <w:rsid w:val="00296E1C"/>
    <w:rsid w:val="00296EBB"/>
    <w:rsid w:val="00297259"/>
    <w:rsid w:val="00297D93"/>
    <w:rsid w:val="00297DFD"/>
    <w:rsid w:val="002A004F"/>
    <w:rsid w:val="002A01BD"/>
    <w:rsid w:val="002A1F02"/>
    <w:rsid w:val="002A1F5E"/>
    <w:rsid w:val="002A2EB7"/>
    <w:rsid w:val="002A3463"/>
    <w:rsid w:val="002A37B7"/>
    <w:rsid w:val="002A382D"/>
    <w:rsid w:val="002A3A16"/>
    <w:rsid w:val="002A3E61"/>
    <w:rsid w:val="002A4EA9"/>
    <w:rsid w:val="002A5B15"/>
    <w:rsid w:val="002A5D2A"/>
    <w:rsid w:val="002A6377"/>
    <w:rsid w:val="002A6499"/>
    <w:rsid w:val="002A6FEC"/>
    <w:rsid w:val="002A74B9"/>
    <w:rsid w:val="002A74DB"/>
    <w:rsid w:val="002A7612"/>
    <w:rsid w:val="002A762D"/>
    <w:rsid w:val="002A78AA"/>
    <w:rsid w:val="002B079B"/>
    <w:rsid w:val="002B085E"/>
    <w:rsid w:val="002B0B70"/>
    <w:rsid w:val="002B0BB0"/>
    <w:rsid w:val="002B0D6C"/>
    <w:rsid w:val="002B1026"/>
    <w:rsid w:val="002B158A"/>
    <w:rsid w:val="002B1886"/>
    <w:rsid w:val="002B1C62"/>
    <w:rsid w:val="002B1EAC"/>
    <w:rsid w:val="002B24B0"/>
    <w:rsid w:val="002B25E1"/>
    <w:rsid w:val="002B2B84"/>
    <w:rsid w:val="002B330C"/>
    <w:rsid w:val="002B3616"/>
    <w:rsid w:val="002B3794"/>
    <w:rsid w:val="002B3C63"/>
    <w:rsid w:val="002B409A"/>
    <w:rsid w:val="002B4321"/>
    <w:rsid w:val="002B4404"/>
    <w:rsid w:val="002B48FF"/>
    <w:rsid w:val="002B52F0"/>
    <w:rsid w:val="002B542D"/>
    <w:rsid w:val="002B6BA8"/>
    <w:rsid w:val="002B6BEA"/>
    <w:rsid w:val="002B7113"/>
    <w:rsid w:val="002B7181"/>
    <w:rsid w:val="002B7242"/>
    <w:rsid w:val="002B7403"/>
    <w:rsid w:val="002B7825"/>
    <w:rsid w:val="002C0666"/>
    <w:rsid w:val="002C0D85"/>
    <w:rsid w:val="002C0FF7"/>
    <w:rsid w:val="002C1C5C"/>
    <w:rsid w:val="002C1E2D"/>
    <w:rsid w:val="002C2473"/>
    <w:rsid w:val="002C25B3"/>
    <w:rsid w:val="002C2998"/>
    <w:rsid w:val="002C2AA9"/>
    <w:rsid w:val="002C2FD6"/>
    <w:rsid w:val="002C31C7"/>
    <w:rsid w:val="002C353D"/>
    <w:rsid w:val="002C3828"/>
    <w:rsid w:val="002C3F25"/>
    <w:rsid w:val="002C429D"/>
    <w:rsid w:val="002C42BA"/>
    <w:rsid w:val="002C535B"/>
    <w:rsid w:val="002C549B"/>
    <w:rsid w:val="002C5841"/>
    <w:rsid w:val="002C5B1D"/>
    <w:rsid w:val="002C6188"/>
    <w:rsid w:val="002C69CF"/>
    <w:rsid w:val="002C73B9"/>
    <w:rsid w:val="002C760C"/>
    <w:rsid w:val="002C77A3"/>
    <w:rsid w:val="002C77AB"/>
    <w:rsid w:val="002D00F8"/>
    <w:rsid w:val="002D0A8C"/>
    <w:rsid w:val="002D0BAA"/>
    <w:rsid w:val="002D0C58"/>
    <w:rsid w:val="002D0EFF"/>
    <w:rsid w:val="002D1E2E"/>
    <w:rsid w:val="002D2266"/>
    <w:rsid w:val="002D24B6"/>
    <w:rsid w:val="002D27A9"/>
    <w:rsid w:val="002D2AD8"/>
    <w:rsid w:val="002D3053"/>
    <w:rsid w:val="002D3BA0"/>
    <w:rsid w:val="002D3C62"/>
    <w:rsid w:val="002D4479"/>
    <w:rsid w:val="002D4BD4"/>
    <w:rsid w:val="002D557A"/>
    <w:rsid w:val="002D5D24"/>
    <w:rsid w:val="002D60DD"/>
    <w:rsid w:val="002D65F6"/>
    <w:rsid w:val="002D66EF"/>
    <w:rsid w:val="002D68AD"/>
    <w:rsid w:val="002D6D43"/>
    <w:rsid w:val="002D749D"/>
    <w:rsid w:val="002D77C3"/>
    <w:rsid w:val="002D7F40"/>
    <w:rsid w:val="002E09CA"/>
    <w:rsid w:val="002E0C19"/>
    <w:rsid w:val="002E0C22"/>
    <w:rsid w:val="002E16C3"/>
    <w:rsid w:val="002E18C7"/>
    <w:rsid w:val="002E1CDC"/>
    <w:rsid w:val="002E1D5E"/>
    <w:rsid w:val="002E222F"/>
    <w:rsid w:val="002E26ED"/>
    <w:rsid w:val="002E2C34"/>
    <w:rsid w:val="002E38AE"/>
    <w:rsid w:val="002E3A73"/>
    <w:rsid w:val="002E44D2"/>
    <w:rsid w:val="002E4D02"/>
    <w:rsid w:val="002E53C1"/>
    <w:rsid w:val="002E542F"/>
    <w:rsid w:val="002E5766"/>
    <w:rsid w:val="002E5BD6"/>
    <w:rsid w:val="002E5E4B"/>
    <w:rsid w:val="002E6062"/>
    <w:rsid w:val="002E6300"/>
    <w:rsid w:val="002E6D10"/>
    <w:rsid w:val="002E7419"/>
    <w:rsid w:val="002E74A4"/>
    <w:rsid w:val="002E74E5"/>
    <w:rsid w:val="002E7708"/>
    <w:rsid w:val="002E7713"/>
    <w:rsid w:val="002E77C1"/>
    <w:rsid w:val="002F0115"/>
    <w:rsid w:val="002F020B"/>
    <w:rsid w:val="002F0AE5"/>
    <w:rsid w:val="002F0B87"/>
    <w:rsid w:val="002F0BFA"/>
    <w:rsid w:val="002F1239"/>
    <w:rsid w:val="002F1B14"/>
    <w:rsid w:val="002F234A"/>
    <w:rsid w:val="002F2D4A"/>
    <w:rsid w:val="002F3171"/>
    <w:rsid w:val="002F36DA"/>
    <w:rsid w:val="002F3FA2"/>
    <w:rsid w:val="002F42DC"/>
    <w:rsid w:val="002F4623"/>
    <w:rsid w:val="002F46FC"/>
    <w:rsid w:val="002F4700"/>
    <w:rsid w:val="002F50F7"/>
    <w:rsid w:val="002F5187"/>
    <w:rsid w:val="002F51FA"/>
    <w:rsid w:val="002F54E5"/>
    <w:rsid w:val="002F5AC9"/>
    <w:rsid w:val="002F620B"/>
    <w:rsid w:val="002F6379"/>
    <w:rsid w:val="002F720B"/>
    <w:rsid w:val="002F721A"/>
    <w:rsid w:val="002F78F2"/>
    <w:rsid w:val="003001A8"/>
    <w:rsid w:val="00300501"/>
    <w:rsid w:val="00300DC5"/>
    <w:rsid w:val="00301EBC"/>
    <w:rsid w:val="00302DCD"/>
    <w:rsid w:val="00303951"/>
    <w:rsid w:val="00304172"/>
    <w:rsid w:val="003047EC"/>
    <w:rsid w:val="00304CA8"/>
    <w:rsid w:val="003057CA"/>
    <w:rsid w:val="003059F0"/>
    <w:rsid w:val="00305BFE"/>
    <w:rsid w:val="00305FD4"/>
    <w:rsid w:val="00306016"/>
    <w:rsid w:val="003062E0"/>
    <w:rsid w:val="00306455"/>
    <w:rsid w:val="00306C2C"/>
    <w:rsid w:val="003070DB"/>
    <w:rsid w:val="00307306"/>
    <w:rsid w:val="00307850"/>
    <w:rsid w:val="00307978"/>
    <w:rsid w:val="00311164"/>
    <w:rsid w:val="003114F5"/>
    <w:rsid w:val="00311F84"/>
    <w:rsid w:val="0031297B"/>
    <w:rsid w:val="00312FE4"/>
    <w:rsid w:val="003130F9"/>
    <w:rsid w:val="003139E4"/>
    <w:rsid w:val="00313A30"/>
    <w:rsid w:val="00314423"/>
    <w:rsid w:val="0031483B"/>
    <w:rsid w:val="00314A6C"/>
    <w:rsid w:val="0031597C"/>
    <w:rsid w:val="00315CDB"/>
    <w:rsid w:val="0031636A"/>
    <w:rsid w:val="00316BB6"/>
    <w:rsid w:val="00316E15"/>
    <w:rsid w:val="0031701E"/>
    <w:rsid w:val="00317368"/>
    <w:rsid w:val="00317379"/>
    <w:rsid w:val="00317BF4"/>
    <w:rsid w:val="00317FB1"/>
    <w:rsid w:val="003203DA"/>
    <w:rsid w:val="0032072D"/>
    <w:rsid w:val="003209EE"/>
    <w:rsid w:val="00320CA7"/>
    <w:rsid w:val="00320D00"/>
    <w:rsid w:val="00320FCA"/>
    <w:rsid w:val="00321537"/>
    <w:rsid w:val="0032161F"/>
    <w:rsid w:val="00321A0A"/>
    <w:rsid w:val="0032232A"/>
    <w:rsid w:val="00322475"/>
    <w:rsid w:val="00322711"/>
    <w:rsid w:val="0032308D"/>
    <w:rsid w:val="0032340C"/>
    <w:rsid w:val="00323639"/>
    <w:rsid w:val="00323845"/>
    <w:rsid w:val="00323977"/>
    <w:rsid w:val="00323C09"/>
    <w:rsid w:val="00323C83"/>
    <w:rsid w:val="003240F2"/>
    <w:rsid w:val="00324865"/>
    <w:rsid w:val="003255B0"/>
    <w:rsid w:val="00325849"/>
    <w:rsid w:val="003259C6"/>
    <w:rsid w:val="00325AB0"/>
    <w:rsid w:val="003260F8"/>
    <w:rsid w:val="00326652"/>
    <w:rsid w:val="00326D12"/>
    <w:rsid w:val="00326F49"/>
    <w:rsid w:val="00326FE5"/>
    <w:rsid w:val="0032703C"/>
    <w:rsid w:val="00327C7F"/>
    <w:rsid w:val="00327CD8"/>
    <w:rsid w:val="003308FD"/>
    <w:rsid w:val="00330E24"/>
    <w:rsid w:val="00330F72"/>
    <w:rsid w:val="00331213"/>
    <w:rsid w:val="003312DE"/>
    <w:rsid w:val="00331530"/>
    <w:rsid w:val="00331D36"/>
    <w:rsid w:val="0033212F"/>
    <w:rsid w:val="00332262"/>
    <w:rsid w:val="0033271B"/>
    <w:rsid w:val="003327AB"/>
    <w:rsid w:val="00332916"/>
    <w:rsid w:val="00332A66"/>
    <w:rsid w:val="00332BC8"/>
    <w:rsid w:val="0033313A"/>
    <w:rsid w:val="00333158"/>
    <w:rsid w:val="0033348B"/>
    <w:rsid w:val="003336B0"/>
    <w:rsid w:val="00333D5C"/>
    <w:rsid w:val="00333EA0"/>
    <w:rsid w:val="0033497F"/>
    <w:rsid w:val="003351B1"/>
    <w:rsid w:val="00335365"/>
    <w:rsid w:val="003361D3"/>
    <w:rsid w:val="003365B1"/>
    <w:rsid w:val="0033792B"/>
    <w:rsid w:val="0033797A"/>
    <w:rsid w:val="00337D45"/>
    <w:rsid w:val="0034021B"/>
    <w:rsid w:val="003402FD"/>
    <w:rsid w:val="00340624"/>
    <w:rsid w:val="00341021"/>
    <w:rsid w:val="00341160"/>
    <w:rsid w:val="00341341"/>
    <w:rsid w:val="0034158B"/>
    <w:rsid w:val="00341965"/>
    <w:rsid w:val="00341BAB"/>
    <w:rsid w:val="003421E1"/>
    <w:rsid w:val="00342922"/>
    <w:rsid w:val="00342AA3"/>
    <w:rsid w:val="00342BB3"/>
    <w:rsid w:val="0034311C"/>
    <w:rsid w:val="0034434C"/>
    <w:rsid w:val="00344403"/>
    <w:rsid w:val="003446D7"/>
    <w:rsid w:val="003454DD"/>
    <w:rsid w:val="00345B08"/>
    <w:rsid w:val="00346781"/>
    <w:rsid w:val="00347986"/>
    <w:rsid w:val="0035001D"/>
    <w:rsid w:val="00350FC1"/>
    <w:rsid w:val="00351A28"/>
    <w:rsid w:val="00351C04"/>
    <w:rsid w:val="00351C2E"/>
    <w:rsid w:val="003521A9"/>
    <w:rsid w:val="00352BC7"/>
    <w:rsid w:val="00353176"/>
    <w:rsid w:val="003533BE"/>
    <w:rsid w:val="00353696"/>
    <w:rsid w:val="0035381E"/>
    <w:rsid w:val="003547DB"/>
    <w:rsid w:val="00354871"/>
    <w:rsid w:val="0035640A"/>
    <w:rsid w:val="003569E9"/>
    <w:rsid w:val="00356D47"/>
    <w:rsid w:val="00357199"/>
    <w:rsid w:val="0035724E"/>
    <w:rsid w:val="00360005"/>
    <w:rsid w:val="00360150"/>
    <w:rsid w:val="00360328"/>
    <w:rsid w:val="00360B0B"/>
    <w:rsid w:val="00361129"/>
    <w:rsid w:val="0036148E"/>
    <w:rsid w:val="003617E6"/>
    <w:rsid w:val="00361D17"/>
    <w:rsid w:val="00361F1A"/>
    <w:rsid w:val="00362276"/>
    <w:rsid w:val="00362659"/>
    <w:rsid w:val="003627E4"/>
    <w:rsid w:val="00362874"/>
    <w:rsid w:val="00362D29"/>
    <w:rsid w:val="003631E2"/>
    <w:rsid w:val="00363AEF"/>
    <w:rsid w:val="00363F10"/>
    <w:rsid w:val="0036404C"/>
    <w:rsid w:val="003647E2"/>
    <w:rsid w:val="00364B0E"/>
    <w:rsid w:val="00364E87"/>
    <w:rsid w:val="00364FB5"/>
    <w:rsid w:val="00365313"/>
    <w:rsid w:val="003656C5"/>
    <w:rsid w:val="003657BE"/>
    <w:rsid w:val="003658CB"/>
    <w:rsid w:val="00365C23"/>
    <w:rsid w:val="00365CE1"/>
    <w:rsid w:val="00366083"/>
    <w:rsid w:val="003666D1"/>
    <w:rsid w:val="00366733"/>
    <w:rsid w:val="003667B2"/>
    <w:rsid w:val="00366B05"/>
    <w:rsid w:val="00366B56"/>
    <w:rsid w:val="00366F3C"/>
    <w:rsid w:val="003678F2"/>
    <w:rsid w:val="00370420"/>
    <w:rsid w:val="003707F2"/>
    <w:rsid w:val="003708B9"/>
    <w:rsid w:val="00370A44"/>
    <w:rsid w:val="00370C9E"/>
    <w:rsid w:val="003712B4"/>
    <w:rsid w:val="00371B86"/>
    <w:rsid w:val="00371DEA"/>
    <w:rsid w:val="00371FAB"/>
    <w:rsid w:val="00372768"/>
    <w:rsid w:val="00372984"/>
    <w:rsid w:val="0037346F"/>
    <w:rsid w:val="00373E52"/>
    <w:rsid w:val="0037418B"/>
    <w:rsid w:val="00374460"/>
    <w:rsid w:val="003744D1"/>
    <w:rsid w:val="003745D7"/>
    <w:rsid w:val="0037481D"/>
    <w:rsid w:val="003748FD"/>
    <w:rsid w:val="00374A8C"/>
    <w:rsid w:val="0037515A"/>
    <w:rsid w:val="00375167"/>
    <w:rsid w:val="0037531B"/>
    <w:rsid w:val="003753CD"/>
    <w:rsid w:val="003757CC"/>
    <w:rsid w:val="00376545"/>
    <w:rsid w:val="003769F0"/>
    <w:rsid w:val="00376B0E"/>
    <w:rsid w:val="00377014"/>
    <w:rsid w:val="003770BA"/>
    <w:rsid w:val="00377426"/>
    <w:rsid w:val="00377929"/>
    <w:rsid w:val="00377964"/>
    <w:rsid w:val="00377AF2"/>
    <w:rsid w:val="00377C3A"/>
    <w:rsid w:val="00377C3C"/>
    <w:rsid w:val="00377F3E"/>
    <w:rsid w:val="00380070"/>
    <w:rsid w:val="0038037E"/>
    <w:rsid w:val="00380777"/>
    <w:rsid w:val="003808B9"/>
    <w:rsid w:val="00380FCE"/>
    <w:rsid w:val="003810BD"/>
    <w:rsid w:val="003812C2"/>
    <w:rsid w:val="003815F5"/>
    <w:rsid w:val="00381B47"/>
    <w:rsid w:val="0038218F"/>
    <w:rsid w:val="00382DAD"/>
    <w:rsid w:val="00383006"/>
    <w:rsid w:val="003833D7"/>
    <w:rsid w:val="0038352E"/>
    <w:rsid w:val="00383609"/>
    <w:rsid w:val="00383B72"/>
    <w:rsid w:val="003840B3"/>
    <w:rsid w:val="00384729"/>
    <w:rsid w:val="0038527E"/>
    <w:rsid w:val="003855B3"/>
    <w:rsid w:val="00385E5A"/>
    <w:rsid w:val="00386322"/>
    <w:rsid w:val="00387A94"/>
    <w:rsid w:val="00387E44"/>
    <w:rsid w:val="00390043"/>
    <w:rsid w:val="00390658"/>
    <w:rsid w:val="00390B6C"/>
    <w:rsid w:val="00390C90"/>
    <w:rsid w:val="0039115B"/>
    <w:rsid w:val="0039156E"/>
    <w:rsid w:val="003915E8"/>
    <w:rsid w:val="00391A43"/>
    <w:rsid w:val="00391B87"/>
    <w:rsid w:val="00391C67"/>
    <w:rsid w:val="00392A46"/>
    <w:rsid w:val="00392A5E"/>
    <w:rsid w:val="003930D7"/>
    <w:rsid w:val="00393162"/>
    <w:rsid w:val="003931EE"/>
    <w:rsid w:val="0039384C"/>
    <w:rsid w:val="00393EBA"/>
    <w:rsid w:val="00393FCC"/>
    <w:rsid w:val="003943BE"/>
    <w:rsid w:val="003945D8"/>
    <w:rsid w:val="00394DF6"/>
    <w:rsid w:val="0039509A"/>
    <w:rsid w:val="003953EC"/>
    <w:rsid w:val="00395AEC"/>
    <w:rsid w:val="00396394"/>
    <w:rsid w:val="003967C4"/>
    <w:rsid w:val="003968A7"/>
    <w:rsid w:val="003968C6"/>
    <w:rsid w:val="00396B8B"/>
    <w:rsid w:val="00396BCC"/>
    <w:rsid w:val="0039737A"/>
    <w:rsid w:val="0039739F"/>
    <w:rsid w:val="003976B2"/>
    <w:rsid w:val="00397EF9"/>
    <w:rsid w:val="00397FF7"/>
    <w:rsid w:val="003A00D2"/>
    <w:rsid w:val="003A05DA"/>
    <w:rsid w:val="003A0979"/>
    <w:rsid w:val="003A0E18"/>
    <w:rsid w:val="003A0E89"/>
    <w:rsid w:val="003A1114"/>
    <w:rsid w:val="003A1481"/>
    <w:rsid w:val="003A1882"/>
    <w:rsid w:val="003A23FD"/>
    <w:rsid w:val="003A25A2"/>
    <w:rsid w:val="003A29F4"/>
    <w:rsid w:val="003A2B84"/>
    <w:rsid w:val="003A2C96"/>
    <w:rsid w:val="003A2D73"/>
    <w:rsid w:val="003A2F00"/>
    <w:rsid w:val="003A3021"/>
    <w:rsid w:val="003A3327"/>
    <w:rsid w:val="003A337E"/>
    <w:rsid w:val="003A4171"/>
    <w:rsid w:val="003A4388"/>
    <w:rsid w:val="003A4414"/>
    <w:rsid w:val="003A49EC"/>
    <w:rsid w:val="003A4C0E"/>
    <w:rsid w:val="003A4D57"/>
    <w:rsid w:val="003A4EC9"/>
    <w:rsid w:val="003A5077"/>
    <w:rsid w:val="003A612F"/>
    <w:rsid w:val="003A61C4"/>
    <w:rsid w:val="003A67FA"/>
    <w:rsid w:val="003A6D14"/>
    <w:rsid w:val="003A76CE"/>
    <w:rsid w:val="003A77E4"/>
    <w:rsid w:val="003A7954"/>
    <w:rsid w:val="003A7B1A"/>
    <w:rsid w:val="003B00B2"/>
    <w:rsid w:val="003B038A"/>
    <w:rsid w:val="003B0CFE"/>
    <w:rsid w:val="003B0D05"/>
    <w:rsid w:val="003B0E7D"/>
    <w:rsid w:val="003B10C1"/>
    <w:rsid w:val="003B1164"/>
    <w:rsid w:val="003B121C"/>
    <w:rsid w:val="003B16F1"/>
    <w:rsid w:val="003B3110"/>
    <w:rsid w:val="003B38B4"/>
    <w:rsid w:val="003B5286"/>
    <w:rsid w:val="003B591B"/>
    <w:rsid w:val="003B6377"/>
    <w:rsid w:val="003B6667"/>
    <w:rsid w:val="003B6843"/>
    <w:rsid w:val="003B6920"/>
    <w:rsid w:val="003B6BAF"/>
    <w:rsid w:val="003B6F33"/>
    <w:rsid w:val="003B749B"/>
    <w:rsid w:val="003B7B84"/>
    <w:rsid w:val="003C0047"/>
    <w:rsid w:val="003C0ED9"/>
    <w:rsid w:val="003C0FCA"/>
    <w:rsid w:val="003C1193"/>
    <w:rsid w:val="003C15E3"/>
    <w:rsid w:val="003C1617"/>
    <w:rsid w:val="003C16FC"/>
    <w:rsid w:val="003C1AC8"/>
    <w:rsid w:val="003C2618"/>
    <w:rsid w:val="003C2B4D"/>
    <w:rsid w:val="003C35AA"/>
    <w:rsid w:val="003C40D8"/>
    <w:rsid w:val="003C475C"/>
    <w:rsid w:val="003C4A36"/>
    <w:rsid w:val="003C4B7E"/>
    <w:rsid w:val="003C5024"/>
    <w:rsid w:val="003C51F0"/>
    <w:rsid w:val="003C53D1"/>
    <w:rsid w:val="003C5435"/>
    <w:rsid w:val="003C6310"/>
    <w:rsid w:val="003C71D3"/>
    <w:rsid w:val="003C7BF1"/>
    <w:rsid w:val="003C7F58"/>
    <w:rsid w:val="003D0874"/>
    <w:rsid w:val="003D0B6F"/>
    <w:rsid w:val="003D0C84"/>
    <w:rsid w:val="003D0CC3"/>
    <w:rsid w:val="003D11BB"/>
    <w:rsid w:val="003D141D"/>
    <w:rsid w:val="003D17D8"/>
    <w:rsid w:val="003D1BB9"/>
    <w:rsid w:val="003D1BBB"/>
    <w:rsid w:val="003D2049"/>
    <w:rsid w:val="003D2263"/>
    <w:rsid w:val="003D230D"/>
    <w:rsid w:val="003D2608"/>
    <w:rsid w:val="003D2A6A"/>
    <w:rsid w:val="003D2B66"/>
    <w:rsid w:val="003D2D71"/>
    <w:rsid w:val="003D2E3D"/>
    <w:rsid w:val="003D302E"/>
    <w:rsid w:val="003D32F2"/>
    <w:rsid w:val="003D3E38"/>
    <w:rsid w:val="003D4021"/>
    <w:rsid w:val="003D4059"/>
    <w:rsid w:val="003D4C4B"/>
    <w:rsid w:val="003D4CC2"/>
    <w:rsid w:val="003D4CCF"/>
    <w:rsid w:val="003D5560"/>
    <w:rsid w:val="003D682E"/>
    <w:rsid w:val="003D6D47"/>
    <w:rsid w:val="003D6EAD"/>
    <w:rsid w:val="003D73C4"/>
    <w:rsid w:val="003D7636"/>
    <w:rsid w:val="003D7D6B"/>
    <w:rsid w:val="003D7FB5"/>
    <w:rsid w:val="003E03A8"/>
    <w:rsid w:val="003E0500"/>
    <w:rsid w:val="003E0582"/>
    <w:rsid w:val="003E07B1"/>
    <w:rsid w:val="003E0C54"/>
    <w:rsid w:val="003E0CCD"/>
    <w:rsid w:val="003E1176"/>
    <w:rsid w:val="003E1184"/>
    <w:rsid w:val="003E196A"/>
    <w:rsid w:val="003E1B5C"/>
    <w:rsid w:val="003E1B94"/>
    <w:rsid w:val="003E1C8A"/>
    <w:rsid w:val="003E1DB1"/>
    <w:rsid w:val="003E1E58"/>
    <w:rsid w:val="003E1F2D"/>
    <w:rsid w:val="003E348B"/>
    <w:rsid w:val="003E355F"/>
    <w:rsid w:val="003E372D"/>
    <w:rsid w:val="003E3C2A"/>
    <w:rsid w:val="003E3FBD"/>
    <w:rsid w:val="003E483C"/>
    <w:rsid w:val="003E5218"/>
    <w:rsid w:val="003E611D"/>
    <w:rsid w:val="003E62A6"/>
    <w:rsid w:val="003E658C"/>
    <w:rsid w:val="003E6729"/>
    <w:rsid w:val="003E672D"/>
    <w:rsid w:val="003E67F4"/>
    <w:rsid w:val="003E68DF"/>
    <w:rsid w:val="003E7191"/>
    <w:rsid w:val="003E7670"/>
    <w:rsid w:val="003E7C4D"/>
    <w:rsid w:val="003E7E75"/>
    <w:rsid w:val="003F0135"/>
    <w:rsid w:val="003F01DA"/>
    <w:rsid w:val="003F09BC"/>
    <w:rsid w:val="003F0C71"/>
    <w:rsid w:val="003F0E4D"/>
    <w:rsid w:val="003F110B"/>
    <w:rsid w:val="003F1681"/>
    <w:rsid w:val="003F1BB0"/>
    <w:rsid w:val="003F261E"/>
    <w:rsid w:val="003F3046"/>
    <w:rsid w:val="003F3163"/>
    <w:rsid w:val="003F365A"/>
    <w:rsid w:val="003F38E0"/>
    <w:rsid w:val="003F3ABC"/>
    <w:rsid w:val="003F3AC6"/>
    <w:rsid w:val="003F3DFD"/>
    <w:rsid w:val="003F4BED"/>
    <w:rsid w:val="003F4E4D"/>
    <w:rsid w:val="003F53B6"/>
    <w:rsid w:val="003F5825"/>
    <w:rsid w:val="003F5926"/>
    <w:rsid w:val="003F5B30"/>
    <w:rsid w:val="003F6492"/>
    <w:rsid w:val="003F670A"/>
    <w:rsid w:val="003F6B67"/>
    <w:rsid w:val="003F6D42"/>
    <w:rsid w:val="003F6D58"/>
    <w:rsid w:val="003F6FE9"/>
    <w:rsid w:val="003F7238"/>
    <w:rsid w:val="003F7596"/>
    <w:rsid w:val="003F7CAB"/>
    <w:rsid w:val="004000D5"/>
    <w:rsid w:val="00400291"/>
    <w:rsid w:val="00400BEC"/>
    <w:rsid w:val="00400CD7"/>
    <w:rsid w:val="00401A4F"/>
    <w:rsid w:val="00401A75"/>
    <w:rsid w:val="00402ED9"/>
    <w:rsid w:val="00403768"/>
    <w:rsid w:val="00403781"/>
    <w:rsid w:val="00403C3C"/>
    <w:rsid w:val="004048A1"/>
    <w:rsid w:val="004051BB"/>
    <w:rsid w:val="00405DCB"/>
    <w:rsid w:val="00405F3A"/>
    <w:rsid w:val="00406128"/>
    <w:rsid w:val="004062A1"/>
    <w:rsid w:val="004064A3"/>
    <w:rsid w:val="0040674E"/>
    <w:rsid w:val="00406DFC"/>
    <w:rsid w:val="00406F35"/>
    <w:rsid w:val="00406FCE"/>
    <w:rsid w:val="004074D7"/>
    <w:rsid w:val="0041011F"/>
    <w:rsid w:val="004103FA"/>
    <w:rsid w:val="00410F0B"/>
    <w:rsid w:val="00410FCE"/>
    <w:rsid w:val="004111BD"/>
    <w:rsid w:val="00411242"/>
    <w:rsid w:val="004112BF"/>
    <w:rsid w:val="00411415"/>
    <w:rsid w:val="00411438"/>
    <w:rsid w:val="00411E31"/>
    <w:rsid w:val="004137D1"/>
    <w:rsid w:val="00413C54"/>
    <w:rsid w:val="00413DD9"/>
    <w:rsid w:val="00414246"/>
    <w:rsid w:val="00414912"/>
    <w:rsid w:val="00414A87"/>
    <w:rsid w:val="00414D17"/>
    <w:rsid w:val="00414F6E"/>
    <w:rsid w:val="004150FD"/>
    <w:rsid w:val="004154AD"/>
    <w:rsid w:val="00415CD9"/>
    <w:rsid w:val="00415D97"/>
    <w:rsid w:val="0041625B"/>
    <w:rsid w:val="00416853"/>
    <w:rsid w:val="00416CDE"/>
    <w:rsid w:val="00416F9A"/>
    <w:rsid w:val="004172AF"/>
    <w:rsid w:val="00417407"/>
    <w:rsid w:val="0041755C"/>
    <w:rsid w:val="00417A38"/>
    <w:rsid w:val="00417EC4"/>
    <w:rsid w:val="0042004F"/>
    <w:rsid w:val="004204A1"/>
    <w:rsid w:val="00420540"/>
    <w:rsid w:val="00420551"/>
    <w:rsid w:val="0042069A"/>
    <w:rsid w:val="00420B9E"/>
    <w:rsid w:val="0042122F"/>
    <w:rsid w:val="00421C85"/>
    <w:rsid w:val="00421D91"/>
    <w:rsid w:val="00422660"/>
    <w:rsid w:val="004230FD"/>
    <w:rsid w:val="00423720"/>
    <w:rsid w:val="00423763"/>
    <w:rsid w:val="00423BC8"/>
    <w:rsid w:val="00423EDB"/>
    <w:rsid w:val="00423FAF"/>
    <w:rsid w:val="00424946"/>
    <w:rsid w:val="00424EE0"/>
    <w:rsid w:val="0042635D"/>
    <w:rsid w:val="00426856"/>
    <w:rsid w:val="00426BA1"/>
    <w:rsid w:val="00426D0D"/>
    <w:rsid w:val="00426FA8"/>
    <w:rsid w:val="004273DB"/>
    <w:rsid w:val="00427800"/>
    <w:rsid w:val="00427C34"/>
    <w:rsid w:val="00427CDF"/>
    <w:rsid w:val="0043008B"/>
    <w:rsid w:val="004302C7"/>
    <w:rsid w:val="004302CE"/>
    <w:rsid w:val="004308B6"/>
    <w:rsid w:val="00430C45"/>
    <w:rsid w:val="00430D1E"/>
    <w:rsid w:val="00430EAE"/>
    <w:rsid w:val="00431547"/>
    <w:rsid w:val="00431782"/>
    <w:rsid w:val="0043245B"/>
    <w:rsid w:val="004325F3"/>
    <w:rsid w:val="004332DC"/>
    <w:rsid w:val="0043335E"/>
    <w:rsid w:val="00433574"/>
    <w:rsid w:val="004337BE"/>
    <w:rsid w:val="0043394F"/>
    <w:rsid w:val="0043454F"/>
    <w:rsid w:val="00434932"/>
    <w:rsid w:val="00434BC3"/>
    <w:rsid w:val="00434D93"/>
    <w:rsid w:val="0043557D"/>
    <w:rsid w:val="004365AF"/>
    <w:rsid w:val="00436756"/>
    <w:rsid w:val="004369E1"/>
    <w:rsid w:val="00436ACB"/>
    <w:rsid w:val="00436D2D"/>
    <w:rsid w:val="00437324"/>
    <w:rsid w:val="0043742D"/>
    <w:rsid w:val="0043798C"/>
    <w:rsid w:val="0044008A"/>
    <w:rsid w:val="0044020B"/>
    <w:rsid w:val="0044033F"/>
    <w:rsid w:val="004404AE"/>
    <w:rsid w:val="0044177C"/>
    <w:rsid w:val="004420F8"/>
    <w:rsid w:val="00442D54"/>
    <w:rsid w:val="00442FB2"/>
    <w:rsid w:val="00443376"/>
    <w:rsid w:val="00443514"/>
    <w:rsid w:val="00444399"/>
    <w:rsid w:val="00444608"/>
    <w:rsid w:val="00445898"/>
    <w:rsid w:val="0044592D"/>
    <w:rsid w:val="00445B63"/>
    <w:rsid w:val="0044605A"/>
    <w:rsid w:val="004465A9"/>
    <w:rsid w:val="0044669A"/>
    <w:rsid w:val="00446899"/>
    <w:rsid w:val="004468A1"/>
    <w:rsid w:val="004470F2"/>
    <w:rsid w:val="00447229"/>
    <w:rsid w:val="004502E8"/>
    <w:rsid w:val="004508F0"/>
    <w:rsid w:val="00450977"/>
    <w:rsid w:val="00450C5E"/>
    <w:rsid w:val="0045148F"/>
    <w:rsid w:val="004514A1"/>
    <w:rsid w:val="00451F80"/>
    <w:rsid w:val="004527A4"/>
    <w:rsid w:val="00452A76"/>
    <w:rsid w:val="00452E0D"/>
    <w:rsid w:val="00452EE5"/>
    <w:rsid w:val="00452F7A"/>
    <w:rsid w:val="0045416A"/>
    <w:rsid w:val="00454190"/>
    <w:rsid w:val="004544A9"/>
    <w:rsid w:val="00454742"/>
    <w:rsid w:val="0045493D"/>
    <w:rsid w:val="00454AEE"/>
    <w:rsid w:val="00454CA7"/>
    <w:rsid w:val="00454CC7"/>
    <w:rsid w:val="00455053"/>
    <w:rsid w:val="00455232"/>
    <w:rsid w:val="004555A4"/>
    <w:rsid w:val="00455D61"/>
    <w:rsid w:val="00456402"/>
    <w:rsid w:val="00456685"/>
    <w:rsid w:val="00456AA4"/>
    <w:rsid w:val="00457369"/>
    <w:rsid w:val="004602F6"/>
    <w:rsid w:val="00460320"/>
    <w:rsid w:val="004604AB"/>
    <w:rsid w:val="004607D5"/>
    <w:rsid w:val="004608C0"/>
    <w:rsid w:val="00460F20"/>
    <w:rsid w:val="004610A6"/>
    <w:rsid w:val="004612F6"/>
    <w:rsid w:val="0046177B"/>
    <w:rsid w:val="004617C1"/>
    <w:rsid w:val="00462391"/>
    <w:rsid w:val="00462EBD"/>
    <w:rsid w:val="004631DF"/>
    <w:rsid w:val="0046333A"/>
    <w:rsid w:val="00463AC5"/>
    <w:rsid w:val="00463DD2"/>
    <w:rsid w:val="00464312"/>
    <w:rsid w:val="00464F58"/>
    <w:rsid w:val="00464FFF"/>
    <w:rsid w:val="004655A0"/>
    <w:rsid w:val="00465A84"/>
    <w:rsid w:val="0046668F"/>
    <w:rsid w:val="00466F5B"/>
    <w:rsid w:val="00467229"/>
    <w:rsid w:val="00467619"/>
    <w:rsid w:val="00467716"/>
    <w:rsid w:val="004679AB"/>
    <w:rsid w:val="00467CD2"/>
    <w:rsid w:val="004702DA"/>
    <w:rsid w:val="004703B3"/>
    <w:rsid w:val="004706CA"/>
    <w:rsid w:val="004711FA"/>
    <w:rsid w:val="00472465"/>
    <w:rsid w:val="00472811"/>
    <w:rsid w:val="00472D8A"/>
    <w:rsid w:val="004731D1"/>
    <w:rsid w:val="00473338"/>
    <w:rsid w:val="00473927"/>
    <w:rsid w:val="004743F8"/>
    <w:rsid w:val="004744CF"/>
    <w:rsid w:val="0047513D"/>
    <w:rsid w:val="0047555B"/>
    <w:rsid w:val="00475C0E"/>
    <w:rsid w:val="00475E60"/>
    <w:rsid w:val="004763EA"/>
    <w:rsid w:val="00477265"/>
    <w:rsid w:val="00477646"/>
    <w:rsid w:val="00477786"/>
    <w:rsid w:val="00477934"/>
    <w:rsid w:val="00477A5D"/>
    <w:rsid w:val="00477D84"/>
    <w:rsid w:val="00477E81"/>
    <w:rsid w:val="00480118"/>
    <w:rsid w:val="00481592"/>
    <w:rsid w:val="00481A5A"/>
    <w:rsid w:val="00481F4B"/>
    <w:rsid w:val="00481FF2"/>
    <w:rsid w:val="00482286"/>
    <w:rsid w:val="00482768"/>
    <w:rsid w:val="00482847"/>
    <w:rsid w:val="00482884"/>
    <w:rsid w:val="00482AD8"/>
    <w:rsid w:val="00482CBC"/>
    <w:rsid w:val="00482CD7"/>
    <w:rsid w:val="00483870"/>
    <w:rsid w:val="004839B5"/>
    <w:rsid w:val="00483D44"/>
    <w:rsid w:val="0048414C"/>
    <w:rsid w:val="0048430A"/>
    <w:rsid w:val="00484B9B"/>
    <w:rsid w:val="00485201"/>
    <w:rsid w:val="00485401"/>
    <w:rsid w:val="0048577B"/>
    <w:rsid w:val="00485930"/>
    <w:rsid w:val="00485DAD"/>
    <w:rsid w:val="0048697C"/>
    <w:rsid w:val="00486B68"/>
    <w:rsid w:val="00486BAF"/>
    <w:rsid w:val="00486E96"/>
    <w:rsid w:val="00487008"/>
    <w:rsid w:val="0048731E"/>
    <w:rsid w:val="004900F0"/>
    <w:rsid w:val="004904DC"/>
    <w:rsid w:val="00490E73"/>
    <w:rsid w:val="00491605"/>
    <w:rsid w:val="00491BB0"/>
    <w:rsid w:val="00492252"/>
    <w:rsid w:val="004925B2"/>
    <w:rsid w:val="00492635"/>
    <w:rsid w:val="00493223"/>
    <w:rsid w:val="00493BCE"/>
    <w:rsid w:val="00493C1F"/>
    <w:rsid w:val="00493D86"/>
    <w:rsid w:val="00494345"/>
    <w:rsid w:val="004948E3"/>
    <w:rsid w:val="00494C41"/>
    <w:rsid w:val="004951E3"/>
    <w:rsid w:val="00495221"/>
    <w:rsid w:val="0049539F"/>
    <w:rsid w:val="004955A2"/>
    <w:rsid w:val="00495915"/>
    <w:rsid w:val="004959CF"/>
    <w:rsid w:val="00495A6F"/>
    <w:rsid w:val="00495EEF"/>
    <w:rsid w:val="004960B5"/>
    <w:rsid w:val="004962DC"/>
    <w:rsid w:val="0049680D"/>
    <w:rsid w:val="004969BA"/>
    <w:rsid w:val="00496BFE"/>
    <w:rsid w:val="004970EA"/>
    <w:rsid w:val="00497C4F"/>
    <w:rsid w:val="00497DB0"/>
    <w:rsid w:val="004A025F"/>
    <w:rsid w:val="004A04A9"/>
    <w:rsid w:val="004A050F"/>
    <w:rsid w:val="004A1952"/>
    <w:rsid w:val="004A1ED0"/>
    <w:rsid w:val="004A212D"/>
    <w:rsid w:val="004A2463"/>
    <w:rsid w:val="004A2A07"/>
    <w:rsid w:val="004A2A6F"/>
    <w:rsid w:val="004A2BEB"/>
    <w:rsid w:val="004A2EAE"/>
    <w:rsid w:val="004A3365"/>
    <w:rsid w:val="004A380A"/>
    <w:rsid w:val="004A3BF1"/>
    <w:rsid w:val="004A3ED1"/>
    <w:rsid w:val="004A42A7"/>
    <w:rsid w:val="004A42B8"/>
    <w:rsid w:val="004A5A19"/>
    <w:rsid w:val="004A5CE7"/>
    <w:rsid w:val="004A759E"/>
    <w:rsid w:val="004A7A24"/>
    <w:rsid w:val="004A7A56"/>
    <w:rsid w:val="004A7C2E"/>
    <w:rsid w:val="004A7D2B"/>
    <w:rsid w:val="004B0382"/>
    <w:rsid w:val="004B0583"/>
    <w:rsid w:val="004B0987"/>
    <w:rsid w:val="004B1479"/>
    <w:rsid w:val="004B1E47"/>
    <w:rsid w:val="004B2513"/>
    <w:rsid w:val="004B27A4"/>
    <w:rsid w:val="004B2AF4"/>
    <w:rsid w:val="004B37AD"/>
    <w:rsid w:val="004B3F7B"/>
    <w:rsid w:val="004B40A0"/>
    <w:rsid w:val="004B448B"/>
    <w:rsid w:val="004B5023"/>
    <w:rsid w:val="004B50E6"/>
    <w:rsid w:val="004B519D"/>
    <w:rsid w:val="004B566B"/>
    <w:rsid w:val="004B5DA3"/>
    <w:rsid w:val="004B6061"/>
    <w:rsid w:val="004B6A26"/>
    <w:rsid w:val="004B6B69"/>
    <w:rsid w:val="004B7A8B"/>
    <w:rsid w:val="004B7BBF"/>
    <w:rsid w:val="004B7E94"/>
    <w:rsid w:val="004C092B"/>
    <w:rsid w:val="004C0E81"/>
    <w:rsid w:val="004C0FA2"/>
    <w:rsid w:val="004C0FAC"/>
    <w:rsid w:val="004C1767"/>
    <w:rsid w:val="004C18BC"/>
    <w:rsid w:val="004C1908"/>
    <w:rsid w:val="004C1A2C"/>
    <w:rsid w:val="004C1DDD"/>
    <w:rsid w:val="004C1E5A"/>
    <w:rsid w:val="004C1EFF"/>
    <w:rsid w:val="004C20C5"/>
    <w:rsid w:val="004C25E6"/>
    <w:rsid w:val="004C2996"/>
    <w:rsid w:val="004C33A0"/>
    <w:rsid w:val="004C3742"/>
    <w:rsid w:val="004C3A10"/>
    <w:rsid w:val="004C3DBD"/>
    <w:rsid w:val="004C3E49"/>
    <w:rsid w:val="004C48D0"/>
    <w:rsid w:val="004C4D99"/>
    <w:rsid w:val="004C5183"/>
    <w:rsid w:val="004C54AD"/>
    <w:rsid w:val="004C55A7"/>
    <w:rsid w:val="004C57C7"/>
    <w:rsid w:val="004C5A70"/>
    <w:rsid w:val="004C6D41"/>
    <w:rsid w:val="004C763F"/>
    <w:rsid w:val="004C7CB3"/>
    <w:rsid w:val="004D0308"/>
    <w:rsid w:val="004D084D"/>
    <w:rsid w:val="004D1092"/>
    <w:rsid w:val="004D11D0"/>
    <w:rsid w:val="004D1815"/>
    <w:rsid w:val="004D18C3"/>
    <w:rsid w:val="004D2760"/>
    <w:rsid w:val="004D2D61"/>
    <w:rsid w:val="004D328E"/>
    <w:rsid w:val="004D331A"/>
    <w:rsid w:val="004D3556"/>
    <w:rsid w:val="004D35B8"/>
    <w:rsid w:val="004D37E4"/>
    <w:rsid w:val="004D38D2"/>
    <w:rsid w:val="004D3BD3"/>
    <w:rsid w:val="004D4316"/>
    <w:rsid w:val="004D4A8C"/>
    <w:rsid w:val="004D4E82"/>
    <w:rsid w:val="004D5A19"/>
    <w:rsid w:val="004D5C94"/>
    <w:rsid w:val="004D60D6"/>
    <w:rsid w:val="004D698C"/>
    <w:rsid w:val="004D6F66"/>
    <w:rsid w:val="004D730F"/>
    <w:rsid w:val="004D77A9"/>
    <w:rsid w:val="004D77FA"/>
    <w:rsid w:val="004E0674"/>
    <w:rsid w:val="004E0BFA"/>
    <w:rsid w:val="004E0CFA"/>
    <w:rsid w:val="004E0E22"/>
    <w:rsid w:val="004E2276"/>
    <w:rsid w:val="004E2A80"/>
    <w:rsid w:val="004E2BD3"/>
    <w:rsid w:val="004E2E84"/>
    <w:rsid w:val="004E38DC"/>
    <w:rsid w:val="004E4602"/>
    <w:rsid w:val="004E4765"/>
    <w:rsid w:val="004E49B9"/>
    <w:rsid w:val="004E4A33"/>
    <w:rsid w:val="004E4A78"/>
    <w:rsid w:val="004E4AA1"/>
    <w:rsid w:val="004E4E02"/>
    <w:rsid w:val="004E50D0"/>
    <w:rsid w:val="004E5BE9"/>
    <w:rsid w:val="004E6225"/>
    <w:rsid w:val="004E62A9"/>
    <w:rsid w:val="004E62C1"/>
    <w:rsid w:val="004E638D"/>
    <w:rsid w:val="004E6853"/>
    <w:rsid w:val="004E72FE"/>
    <w:rsid w:val="004E7488"/>
    <w:rsid w:val="004E7A46"/>
    <w:rsid w:val="004E7DAF"/>
    <w:rsid w:val="004E7F78"/>
    <w:rsid w:val="004F041E"/>
    <w:rsid w:val="004F11A0"/>
    <w:rsid w:val="004F174C"/>
    <w:rsid w:val="004F1754"/>
    <w:rsid w:val="004F1B30"/>
    <w:rsid w:val="004F1C47"/>
    <w:rsid w:val="004F20D6"/>
    <w:rsid w:val="004F216C"/>
    <w:rsid w:val="004F2227"/>
    <w:rsid w:val="004F25B3"/>
    <w:rsid w:val="004F2790"/>
    <w:rsid w:val="004F2DEE"/>
    <w:rsid w:val="004F2EBD"/>
    <w:rsid w:val="004F2F8F"/>
    <w:rsid w:val="004F3161"/>
    <w:rsid w:val="004F33B8"/>
    <w:rsid w:val="004F3580"/>
    <w:rsid w:val="004F3A7A"/>
    <w:rsid w:val="004F3C6C"/>
    <w:rsid w:val="004F3D18"/>
    <w:rsid w:val="004F3F9F"/>
    <w:rsid w:val="004F43B5"/>
    <w:rsid w:val="004F45A2"/>
    <w:rsid w:val="004F45FC"/>
    <w:rsid w:val="004F4916"/>
    <w:rsid w:val="004F4940"/>
    <w:rsid w:val="004F542F"/>
    <w:rsid w:val="004F5C65"/>
    <w:rsid w:val="004F64A4"/>
    <w:rsid w:val="004F68B1"/>
    <w:rsid w:val="004F6954"/>
    <w:rsid w:val="004F733B"/>
    <w:rsid w:val="00500C00"/>
    <w:rsid w:val="00500C57"/>
    <w:rsid w:val="00501312"/>
    <w:rsid w:val="00501352"/>
    <w:rsid w:val="00501804"/>
    <w:rsid w:val="00502442"/>
    <w:rsid w:val="005028ED"/>
    <w:rsid w:val="00502B61"/>
    <w:rsid w:val="00502C74"/>
    <w:rsid w:val="00502DF9"/>
    <w:rsid w:val="0050311B"/>
    <w:rsid w:val="0050317E"/>
    <w:rsid w:val="0050340E"/>
    <w:rsid w:val="00503D39"/>
    <w:rsid w:val="00503D4C"/>
    <w:rsid w:val="00503DF7"/>
    <w:rsid w:val="00504193"/>
    <w:rsid w:val="00504FDF"/>
    <w:rsid w:val="00505E91"/>
    <w:rsid w:val="0050637B"/>
    <w:rsid w:val="005063DB"/>
    <w:rsid w:val="0050736A"/>
    <w:rsid w:val="005078F1"/>
    <w:rsid w:val="0050797D"/>
    <w:rsid w:val="005079EE"/>
    <w:rsid w:val="00507A9E"/>
    <w:rsid w:val="00507E80"/>
    <w:rsid w:val="005101DC"/>
    <w:rsid w:val="00510389"/>
    <w:rsid w:val="005103A3"/>
    <w:rsid w:val="005103D1"/>
    <w:rsid w:val="0051195B"/>
    <w:rsid w:val="00511AA7"/>
    <w:rsid w:val="00512209"/>
    <w:rsid w:val="00512402"/>
    <w:rsid w:val="0051298E"/>
    <w:rsid w:val="00512E5D"/>
    <w:rsid w:val="005132CB"/>
    <w:rsid w:val="005135FA"/>
    <w:rsid w:val="0051411C"/>
    <w:rsid w:val="00514888"/>
    <w:rsid w:val="00514BCC"/>
    <w:rsid w:val="00514C2E"/>
    <w:rsid w:val="00514D32"/>
    <w:rsid w:val="00514E11"/>
    <w:rsid w:val="00514F06"/>
    <w:rsid w:val="00515378"/>
    <w:rsid w:val="0051544F"/>
    <w:rsid w:val="0051586D"/>
    <w:rsid w:val="005158CC"/>
    <w:rsid w:val="00515A2C"/>
    <w:rsid w:val="00515C93"/>
    <w:rsid w:val="00515EEC"/>
    <w:rsid w:val="005160E3"/>
    <w:rsid w:val="0051614A"/>
    <w:rsid w:val="005161D7"/>
    <w:rsid w:val="005162AA"/>
    <w:rsid w:val="00516437"/>
    <w:rsid w:val="005164E8"/>
    <w:rsid w:val="00516849"/>
    <w:rsid w:val="00516A2C"/>
    <w:rsid w:val="00516B7B"/>
    <w:rsid w:val="005174EE"/>
    <w:rsid w:val="0051766F"/>
    <w:rsid w:val="005179EE"/>
    <w:rsid w:val="00517AC7"/>
    <w:rsid w:val="00517DDF"/>
    <w:rsid w:val="0052050A"/>
    <w:rsid w:val="00520A54"/>
    <w:rsid w:val="005212DC"/>
    <w:rsid w:val="0052150D"/>
    <w:rsid w:val="0052192C"/>
    <w:rsid w:val="0052199B"/>
    <w:rsid w:val="005220C3"/>
    <w:rsid w:val="005227CE"/>
    <w:rsid w:val="00522999"/>
    <w:rsid w:val="00523088"/>
    <w:rsid w:val="0052350A"/>
    <w:rsid w:val="0052395C"/>
    <w:rsid w:val="00523B0E"/>
    <w:rsid w:val="00524599"/>
    <w:rsid w:val="0052469F"/>
    <w:rsid w:val="005249B6"/>
    <w:rsid w:val="00524A4B"/>
    <w:rsid w:val="00524D58"/>
    <w:rsid w:val="00524DCB"/>
    <w:rsid w:val="00524E2B"/>
    <w:rsid w:val="00525C15"/>
    <w:rsid w:val="00526442"/>
    <w:rsid w:val="00526B4E"/>
    <w:rsid w:val="00526FD4"/>
    <w:rsid w:val="00527466"/>
    <w:rsid w:val="00527802"/>
    <w:rsid w:val="0052799E"/>
    <w:rsid w:val="00527AE4"/>
    <w:rsid w:val="00527EAE"/>
    <w:rsid w:val="005302EF"/>
    <w:rsid w:val="00530A33"/>
    <w:rsid w:val="00530E1E"/>
    <w:rsid w:val="00532103"/>
    <w:rsid w:val="0053265E"/>
    <w:rsid w:val="005326CD"/>
    <w:rsid w:val="0053278E"/>
    <w:rsid w:val="00532B98"/>
    <w:rsid w:val="00532F2F"/>
    <w:rsid w:val="00532FD8"/>
    <w:rsid w:val="005335CC"/>
    <w:rsid w:val="005339B6"/>
    <w:rsid w:val="00533AD0"/>
    <w:rsid w:val="00533CAE"/>
    <w:rsid w:val="005341A1"/>
    <w:rsid w:val="0053430E"/>
    <w:rsid w:val="00534397"/>
    <w:rsid w:val="005344AB"/>
    <w:rsid w:val="0053457E"/>
    <w:rsid w:val="00534D34"/>
    <w:rsid w:val="00535822"/>
    <w:rsid w:val="005359F6"/>
    <w:rsid w:val="00535CF0"/>
    <w:rsid w:val="0053606E"/>
    <w:rsid w:val="005361EA"/>
    <w:rsid w:val="00536748"/>
    <w:rsid w:val="0053678A"/>
    <w:rsid w:val="0053693E"/>
    <w:rsid w:val="00536A29"/>
    <w:rsid w:val="00536A43"/>
    <w:rsid w:val="005371EE"/>
    <w:rsid w:val="00537F2F"/>
    <w:rsid w:val="00540156"/>
    <w:rsid w:val="0054018D"/>
    <w:rsid w:val="00540303"/>
    <w:rsid w:val="00540875"/>
    <w:rsid w:val="00540DC4"/>
    <w:rsid w:val="00541044"/>
    <w:rsid w:val="00541475"/>
    <w:rsid w:val="00541821"/>
    <w:rsid w:val="005419F4"/>
    <w:rsid w:val="00541AD4"/>
    <w:rsid w:val="00541C1E"/>
    <w:rsid w:val="00541D61"/>
    <w:rsid w:val="00542650"/>
    <w:rsid w:val="00542ED2"/>
    <w:rsid w:val="00542FF5"/>
    <w:rsid w:val="00543709"/>
    <w:rsid w:val="00543B14"/>
    <w:rsid w:val="00543C53"/>
    <w:rsid w:val="00543E08"/>
    <w:rsid w:val="005442DB"/>
    <w:rsid w:val="005445AF"/>
    <w:rsid w:val="0054490B"/>
    <w:rsid w:val="00544915"/>
    <w:rsid w:val="00544D23"/>
    <w:rsid w:val="0054534A"/>
    <w:rsid w:val="005453CC"/>
    <w:rsid w:val="00545ABD"/>
    <w:rsid w:val="00545D1E"/>
    <w:rsid w:val="00545F46"/>
    <w:rsid w:val="00546C37"/>
    <w:rsid w:val="00547CD1"/>
    <w:rsid w:val="005506D9"/>
    <w:rsid w:val="005508D4"/>
    <w:rsid w:val="00550E6C"/>
    <w:rsid w:val="00550EA1"/>
    <w:rsid w:val="00551609"/>
    <w:rsid w:val="00551923"/>
    <w:rsid w:val="00551C99"/>
    <w:rsid w:val="00551E5C"/>
    <w:rsid w:val="00552035"/>
    <w:rsid w:val="005521AF"/>
    <w:rsid w:val="0055279A"/>
    <w:rsid w:val="00552986"/>
    <w:rsid w:val="00553605"/>
    <w:rsid w:val="00553AB9"/>
    <w:rsid w:val="005547A6"/>
    <w:rsid w:val="005547B1"/>
    <w:rsid w:val="00554B6E"/>
    <w:rsid w:val="00554D19"/>
    <w:rsid w:val="00555248"/>
    <w:rsid w:val="0055525D"/>
    <w:rsid w:val="0055536E"/>
    <w:rsid w:val="00555552"/>
    <w:rsid w:val="00555734"/>
    <w:rsid w:val="005557A7"/>
    <w:rsid w:val="00555B99"/>
    <w:rsid w:val="00555CFB"/>
    <w:rsid w:val="00555DDE"/>
    <w:rsid w:val="005560FB"/>
    <w:rsid w:val="005562D8"/>
    <w:rsid w:val="00556C42"/>
    <w:rsid w:val="00557263"/>
    <w:rsid w:val="00557678"/>
    <w:rsid w:val="00557956"/>
    <w:rsid w:val="00560074"/>
    <w:rsid w:val="00560090"/>
    <w:rsid w:val="005601F7"/>
    <w:rsid w:val="00560666"/>
    <w:rsid w:val="0056071B"/>
    <w:rsid w:val="0056088E"/>
    <w:rsid w:val="005608BC"/>
    <w:rsid w:val="005609BC"/>
    <w:rsid w:val="00560A16"/>
    <w:rsid w:val="00560D1A"/>
    <w:rsid w:val="00561796"/>
    <w:rsid w:val="005617CB"/>
    <w:rsid w:val="00561FAE"/>
    <w:rsid w:val="00562753"/>
    <w:rsid w:val="005627C2"/>
    <w:rsid w:val="0056295F"/>
    <w:rsid w:val="00562FBB"/>
    <w:rsid w:val="005632B0"/>
    <w:rsid w:val="00564CF5"/>
    <w:rsid w:val="00565243"/>
    <w:rsid w:val="005658ED"/>
    <w:rsid w:val="00565A5E"/>
    <w:rsid w:val="00566167"/>
    <w:rsid w:val="00566B41"/>
    <w:rsid w:val="00566BDA"/>
    <w:rsid w:val="00566BF9"/>
    <w:rsid w:val="00566C09"/>
    <w:rsid w:val="00566DF7"/>
    <w:rsid w:val="00566EB2"/>
    <w:rsid w:val="005674F5"/>
    <w:rsid w:val="00567BF6"/>
    <w:rsid w:val="00567C89"/>
    <w:rsid w:val="00567CC9"/>
    <w:rsid w:val="00567F4A"/>
    <w:rsid w:val="0057018B"/>
    <w:rsid w:val="005701CC"/>
    <w:rsid w:val="00570699"/>
    <w:rsid w:val="00570752"/>
    <w:rsid w:val="00570877"/>
    <w:rsid w:val="0057106A"/>
    <w:rsid w:val="005710F7"/>
    <w:rsid w:val="00571704"/>
    <w:rsid w:val="00571BD7"/>
    <w:rsid w:val="00571F03"/>
    <w:rsid w:val="00572138"/>
    <w:rsid w:val="005723B9"/>
    <w:rsid w:val="00572564"/>
    <w:rsid w:val="00572579"/>
    <w:rsid w:val="00572B90"/>
    <w:rsid w:val="00572D2A"/>
    <w:rsid w:val="00572FA9"/>
    <w:rsid w:val="00572FDF"/>
    <w:rsid w:val="00573572"/>
    <w:rsid w:val="005735FF"/>
    <w:rsid w:val="00573DCA"/>
    <w:rsid w:val="0057400A"/>
    <w:rsid w:val="0057484D"/>
    <w:rsid w:val="00574C30"/>
    <w:rsid w:val="00574C76"/>
    <w:rsid w:val="00574D3A"/>
    <w:rsid w:val="00574E0D"/>
    <w:rsid w:val="00574E87"/>
    <w:rsid w:val="00575F92"/>
    <w:rsid w:val="005762F4"/>
    <w:rsid w:val="00576AB4"/>
    <w:rsid w:val="00576CB6"/>
    <w:rsid w:val="00577192"/>
    <w:rsid w:val="00577252"/>
    <w:rsid w:val="00577787"/>
    <w:rsid w:val="005778A0"/>
    <w:rsid w:val="0058004B"/>
    <w:rsid w:val="00580391"/>
    <w:rsid w:val="005811B4"/>
    <w:rsid w:val="0058191B"/>
    <w:rsid w:val="00581A69"/>
    <w:rsid w:val="00581E31"/>
    <w:rsid w:val="00581F96"/>
    <w:rsid w:val="00581FBF"/>
    <w:rsid w:val="005825D8"/>
    <w:rsid w:val="00583B43"/>
    <w:rsid w:val="00583E0C"/>
    <w:rsid w:val="0058410C"/>
    <w:rsid w:val="0058435B"/>
    <w:rsid w:val="00584757"/>
    <w:rsid w:val="005849F1"/>
    <w:rsid w:val="00585238"/>
    <w:rsid w:val="005852FA"/>
    <w:rsid w:val="0058569E"/>
    <w:rsid w:val="0058589C"/>
    <w:rsid w:val="00585B9D"/>
    <w:rsid w:val="00585CFB"/>
    <w:rsid w:val="00585D51"/>
    <w:rsid w:val="00585EE1"/>
    <w:rsid w:val="0058619C"/>
    <w:rsid w:val="005864EA"/>
    <w:rsid w:val="00586629"/>
    <w:rsid w:val="0058683E"/>
    <w:rsid w:val="005868FB"/>
    <w:rsid w:val="00586994"/>
    <w:rsid w:val="00586A52"/>
    <w:rsid w:val="00587106"/>
    <w:rsid w:val="00587115"/>
    <w:rsid w:val="005871D0"/>
    <w:rsid w:val="00587237"/>
    <w:rsid w:val="0058766C"/>
    <w:rsid w:val="0058770E"/>
    <w:rsid w:val="00587C36"/>
    <w:rsid w:val="00587CD0"/>
    <w:rsid w:val="0059099F"/>
    <w:rsid w:val="00590FB9"/>
    <w:rsid w:val="005915F4"/>
    <w:rsid w:val="005916B2"/>
    <w:rsid w:val="00591A58"/>
    <w:rsid w:val="00591B21"/>
    <w:rsid w:val="005921F5"/>
    <w:rsid w:val="00592251"/>
    <w:rsid w:val="00592477"/>
    <w:rsid w:val="00592A4A"/>
    <w:rsid w:val="00592B87"/>
    <w:rsid w:val="00592C24"/>
    <w:rsid w:val="00592EF8"/>
    <w:rsid w:val="00592F97"/>
    <w:rsid w:val="00593020"/>
    <w:rsid w:val="00593102"/>
    <w:rsid w:val="00593584"/>
    <w:rsid w:val="005939B3"/>
    <w:rsid w:val="005939C2"/>
    <w:rsid w:val="00593B50"/>
    <w:rsid w:val="00593BA4"/>
    <w:rsid w:val="005948CE"/>
    <w:rsid w:val="00594CDD"/>
    <w:rsid w:val="00595592"/>
    <w:rsid w:val="005955EA"/>
    <w:rsid w:val="0059573F"/>
    <w:rsid w:val="00595E0B"/>
    <w:rsid w:val="00596313"/>
    <w:rsid w:val="00596457"/>
    <w:rsid w:val="00597060"/>
    <w:rsid w:val="005973AF"/>
    <w:rsid w:val="005973BC"/>
    <w:rsid w:val="005973FB"/>
    <w:rsid w:val="00597541"/>
    <w:rsid w:val="005977EE"/>
    <w:rsid w:val="005A0443"/>
    <w:rsid w:val="005A1253"/>
    <w:rsid w:val="005A132E"/>
    <w:rsid w:val="005A13D1"/>
    <w:rsid w:val="005A1C1A"/>
    <w:rsid w:val="005A1D40"/>
    <w:rsid w:val="005A22C8"/>
    <w:rsid w:val="005A2307"/>
    <w:rsid w:val="005A27EE"/>
    <w:rsid w:val="005A2F62"/>
    <w:rsid w:val="005A36CB"/>
    <w:rsid w:val="005A37EE"/>
    <w:rsid w:val="005A3BE1"/>
    <w:rsid w:val="005A454D"/>
    <w:rsid w:val="005A45ED"/>
    <w:rsid w:val="005A4C62"/>
    <w:rsid w:val="005A4D19"/>
    <w:rsid w:val="005A5C2A"/>
    <w:rsid w:val="005A604A"/>
    <w:rsid w:val="005A6AAD"/>
    <w:rsid w:val="005A7061"/>
    <w:rsid w:val="005A757A"/>
    <w:rsid w:val="005A76B0"/>
    <w:rsid w:val="005A7738"/>
    <w:rsid w:val="005A79C0"/>
    <w:rsid w:val="005A7C81"/>
    <w:rsid w:val="005A7F9D"/>
    <w:rsid w:val="005A7FA4"/>
    <w:rsid w:val="005B08BA"/>
    <w:rsid w:val="005B09B8"/>
    <w:rsid w:val="005B0DD5"/>
    <w:rsid w:val="005B1B6A"/>
    <w:rsid w:val="005B1BD2"/>
    <w:rsid w:val="005B1F53"/>
    <w:rsid w:val="005B2608"/>
    <w:rsid w:val="005B2E44"/>
    <w:rsid w:val="005B2FDC"/>
    <w:rsid w:val="005B33D3"/>
    <w:rsid w:val="005B360C"/>
    <w:rsid w:val="005B399D"/>
    <w:rsid w:val="005B3E9C"/>
    <w:rsid w:val="005B420D"/>
    <w:rsid w:val="005B42FB"/>
    <w:rsid w:val="005B44B1"/>
    <w:rsid w:val="005B45E0"/>
    <w:rsid w:val="005B4DD6"/>
    <w:rsid w:val="005B5467"/>
    <w:rsid w:val="005B59AF"/>
    <w:rsid w:val="005B5C92"/>
    <w:rsid w:val="005B5F65"/>
    <w:rsid w:val="005B6022"/>
    <w:rsid w:val="005B6620"/>
    <w:rsid w:val="005B6674"/>
    <w:rsid w:val="005B6C41"/>
    <w:rsid w:val="005B6EA4"/>
    <w:rsid w:val="005B6F8A"/>
    <w:rsid w:val="005B725A"/>
    <w:rsid w:val="005B783D"/>
    <w:rsid w:val="005B799E"/>
    <w:rsid w:val="005B7B48"/>
    <w:rsid w:val="005B7B82"/>
    <w:rsid w:val="005B7E15"/>
    <w:rsid w:val="005B7FBB"/>
    <w:rsid w:val="005C0042"/>
    <w:rsid w:val="005C03B0"/>
    <w:rsid w:val="005C08ED"/>
    <w:rsid w:val="005C0CED"/>
    <w:rsid w:val="005C0FCE"/>
    <w:rsid w:val="005C1032"/>
    <w:rsid w:val="005C15E1"/>
    <w:rsid w:val="005C15FC"/>
    <w:rsid w:val="005C170A"/>
    <w:rsid w:val="005C1743"/>
    <w:rsid w:val="005C1C15"/>
    <w:rsid w:val="005C1C60"/>
    <w:rsid w:val="005C1C6A"/>
    <w:rsid w:val="005C1C7F"/>
    <w:rsid w:val="005C1DBE"/>
    <w:rsid w:val="005C1E24"/>
    <w:rsid w:val="005C2334"/>
    <w:rsid w:val="005C3191"/>
    <w:rsid w:val="005C3440"/>
    <w:rsid w:val="005C3BF1"/>
    <w:rsid w:val="005C3F69"/>
    <w:rsid w:val="005C43BE"/>
    <w:rsid w:val="005C4523"/>
    <w:rsid w:val="005C4AC2"/>
    <w:rsid w:val="005C4CE4"/>
    <w:rsid w:val="005C5B7E"/>
    <w:rsid w:val="005C5BC7"/>
    <w:rsid w:val="005C63F7"/>
    <w:rsid w:val="005C66EF"/>
    <w:rsid w:val="005C6E4F"/>
    <w:rsid w:val="005C731F"/>
    <w:rsid w:val="005C74E1"/>
    <w:rsid w:val="005C7A46"/>
    <w:rsid w:val="005C7A6C"/>
    <w:rsid w:val="005C7EEE"/>
    <w:rsid w:val="005D02C0"/>
    <w:rsid w:val="005D0658"/>
    <w:rsid w:val="005D0878"/>
    <w:rsid w:val="005D0F3B"/>
    <w:rsid w:val="005D0F6C"/>
    <w:rsid w:val="005D0FED"/>
    <w:rsid w:val="005D145F"/>
    <w:rsid w:val="005D17BC"/>
    <w:rsid w:val="005D1B18"/>
    <w:rsid w:val="005D1C00"/>
    <w:rsid w:val="005D24EB"/>
    <w:rsid w:val="005D2DCC"/>
    <w:rsid w:val="005D30CD"/>
    <w:rsid w:val="005D3773"/>
    <w:rsid w:val="005D3800"/>
    <w:rsid w:val="005D450A"/>
    <w:rsid w:val="005D45B0"/>
    <w:rsid w:val="005D48A7"/>
    <w:rsid w:val="005D49F1"/>
    <w:rsid w:val="005D4A6A"/>
    <w:rsid w:val="005D5679"/>
    <w:rsid w:val="005D5935"/>
    <w:rsid w:val="005D5A25"/>
    <w:rsid w:val="005D5A30"/>
    <w:rsid w:val="005D6200"/>
    <w:rsid w:val="005D63C4"/>
    <w:rsid w:val="005D669D"/>
    <w:rsid w:val="005D7528"/>
    <w:rsid w:val="005D7589"/>
    <w:rsid w:val="005D76AC"/>
    <w:rsid w:val="005D77D3"/>
    <w:rsid w:val="005D7922"/>
    <w:rsid w:val="005D7A36"/>
    <w:rsid w:val="005D7BB5"/>
    <w:rsid w:val="005E09D0"/>
    <w:rsid w:val="005E0B21"/>
    <w:rsid w:val="005E1277"/>
    <w:rsid w:val="005E1F5C"/>
    <w:rsid w:val="005E1FE3"/>
    <w:rsid w:val="005E23AA"/>
    <w:rsid w:val="005E244A"/>
    <w:rsid w:val="005E27B5"/>
    <w:rsid w:val="005E3E17"/>
    <w:rsid w:val="005E45C0"/>
    <w:rsid w:val="005E45CA"/>
    <w:rsid w:val="005E46DA"/>
    <w:rsid w:val="005E4A08"/>
    <w:rsid w:val="005E4F14"/>
    <w:rsid w:val="005E53DA"/>
    <w:rsid w:val="005E5C01"/>
    <w:rsid w:val="005E5EC5"/>
    <w:rsid w:val="005E5FCA"/>
    <w:rsid w:val="005E63D7"/>
    <w:rsid w:val="005E6AEF"/>
    <w:rsid w:val="005E74A2"/>
    <w:rsid w:val="005E74F9"/>
    <w:rsid w:val="005E7BFF"/>
    <w:rsid w:val="005F02FD"/>
    <w:rsid w:val="005F044A"/>
    <w:rsid w:val="005F04AB"/>
    <w:rsid w:val="005F07A7"/>
    <w:rsid w:val="005F0E94"/>
    <w:rsid w:val="005F0F52"/>
    <w:rsid w:val="005F125B"/>
    <w:rsid w:val="005F13D7"/>
    <w:rsid w:val="005F1459"/>
    <w:rsid w:val="005F14A6"/>
    <w:rsid w:val="005F1758"/>
    <w:rsid w:val="005F2618"/>
    <w:rsid w:val="005F27EF"/>
    <w:rsid w:val="005F28B7"/>
    <w:rsid w:val="005F310D"/>
    <w:rsid w:val="005F31D0"/>
    <w:rsid w:val="005F336C"/>
    <w:rsid w:val="005F4314"/>
    <w:rsid w:val="005F4BD7"/>
    <w:rsid w:val="005F4CFE"/>
    <w:rsid w:val="005F4F81"/>
    <w:rsid w:val="005F505A"/>
    <w:rsid w:val="005F5335"/>
    <w:rsid w:val="005F57D3"/>
    <w:rsid w:val="005F5979"/>
    <w:rsid w:val="005F5AC0"/>
    <w:rsid w:val="005F6174"/>
    <w:rsid w:val="005F61C9"/>
    <w:rsid w:val="005F6472"/>
    <w:rsid w:val="005F659D"/>
    <w:rsid w:val="005F675A"/>
    <w:rsid w:val="005F68A4"/>
    <w:rsid w:val="005F7146"/>
    <w:rsid w:val="005F72C0"/>
    <w:rsid w:val="005F75E8"/>
    <w:rsid w:val="005F77EA"/>
    <w:rsid w:val="005F7B57"/>
    <w:rsid w:val="005F7E91"/>
    <w:rsid w:val="005F7F7A"/>
    <w:rsid w:val="00600B11"/>
    <w:rsid w:val="00600C50"/>
    <w:rsid w:val="00600C62"/>
    <w:rsid w:val="0060109D"/>
    <w:rsid w:val="00601587"/>
    <w:rsid w:val="0060172E"/>
    <w:rsid w:val="00601B22"/>
    <w:rsid w:val="00601EC9"/>
    <w:rsid w:val="00601FFE"/>
    <w:rsid w:val="00602AAF"/>
    <w:rsid w:val="006030A9"/>
    <w:rsid w:val="00603411"/>
    <w:rsid w:val="0060350B"/>
    <w:rsid w:val="00603665"/>
    <w:rsid w:val="00604704"/>
    <w:rsid w:val="00604884"/>
    <w:rsid w:val="00605722"/>
    <w:rsid w:val="00605D3B"/>
    <w:rsid w:val="0060607F"/>
    <w:rsid w:val="006062C0"/>
    <w:rsid w:val="00606968"/>
    <w:rsid w:val="00606D4F"/>
    <w:rsid w:val="0060721F"/>
    <w:rsid w:val="0060760E"/>
    <w:rsid w:val="00607A5B"/>
    <w:rsid w:val="00610441"/>
    <w:rsid w:val="00610A61"/>
    <w:rsid w:val="00610AA6"/>
    <w:rsid w:val="00610B5D"/>
    <w:rsid w:val="0061112D"/>
    <w:rsid w:val="006114AB"/>
    <w:rsid w:val="006116AF"/>
    <w:rsid w:val="00612062"/>
    <w:rsid w:val="00612471"/>
    <w:rsid w:val="0061254B"/>
    <w:rsid w:val="0061393A"/>
    <w:rsid w:val="00614051"/>
    <w:rsid w:val="006144B7"/>
    <w:rsid w:val="00614508"/>
    <w:rsid w:val="00614874"/>
    <w:rsid w:val="0061531E"/>
    <w:rsid w:val="006153BD"/>
    <w:rsid w:val="006153ED"/>
    <w:rsid w:val="00615495"/>
    <w:rsid w:val="0061619D"/>
    <w:rsid w:val="00616414"/>
    <w:rsid w:val="0061665F"/>
    <w:rsid w:val="00616754"/>
    <w:rsid w:val="0061683D"/>
    <w:rsid w:val="0061689C"/>
    <w:rsid w:val="00616AE0"/>
    <w:rsid w:val="00616D39"/>
    <w:rsid w:val="0061795E"/>
    <w:rsid w:val="0061796B"/>
    <w:rsid w:val="006179DF"/>
    <w:rsid w:val="00617F1C"/>
    <w:rsid w:val="00617FCD"/>
    <w:rsid w:val="00620342"/>
    <w:rsid w:val="006204C5"/>
    <w:rsid w:val="006208E3"/>
    <w:rsid w:val="00620A75"/>
    <w:rsid w:val="00620EB9"/>
    <w:rsid w:val="0062106F"/>
    <w:rsid w:val="006211FE"/>
    <w:rsid w:val="0062147E"/>
    <w:rsid w:val="00621765"/>
    <w:rsid w:val="00621D8C"/>
    <w:rsid w:val="00622900"/>
    <w:rsid w:val="00622BF8"/>
    <w:rsid w:val="00622CC1"/>
    <w:rsid w:val="00622CCC"/>
    <w:rsid w:val="00623098"/>
    <w:rsid w:val="00623543"/>
    <w:rsid w:val="0062358F"/>
    <w:rsid w:val="00623CC2"/>
    <w:rsid w:val="00623DD0"/>
    <w:rsid w:val="00624546"/>
    <w:rsid w:val="00624A9A"/>
    <w:rsid w:val="00624D9F"/>
    <w:rsid w:val="00625021"/>
    <w:rsid w:val="00625439"/>
    <w:rsid w:val="00625532"/>
    <w:rsid w:val="006257B4"/>
    <w:rsid w:val="006268BF"/>
    <w:rsid w:val="00626F9A"/>
    <w:rsid w:val="00627335"/>
    <w:rsid w:val="00627AD6"/>
    <w:rsid w:val="00627AE2"/>
    <w:rsid w:val="00627DF2"/>
    <w:rsid w:val="00627E26"/>
    <w:rsid w:val="00630E65"/>
    <w:rsid w:val="006311AE"/>
    <w:rsid w:val="0063198C"/>
    <w:rsid w:val="00632618"/>
    <w:rsid w:val="0063296A"/>
    <w:rsid w:val="00632BA7"/>
    <w:rsid w:val="00632C2F"/>
    <w:rsid w:val="00632F1A"/>
    <w:rsid w:val="00633293"/>
    <w:rsid w:val="006338B7"/>
    <w:rsid w:val="00633A3F"/>
    <w:rsid w:val="00633A7C"/>
    <w:rsid w:val="006345B7"/>
    <w:rsid w:val="00634C99"/>
    <w:rsid w:val="00634E7D"/>
    <w:rsid w:val="00635444"/>
    <w:rsid w:val="0063599F"/>
    <w:rsid w:val="006359B1"/>
    <w:rsid w:val="00635D07"/>
    <w:rsid w:val="006365CC"/>
    <w:rsid w:val="00636601"/>
    <w:rsid w:val="006367CD"/>
    <w:rsid w:val="0063687F"/>
    <w:rsid w:val="00636C1E"/>
    <w:rsid w:val="006378B6"/>
    <w:rsid w:val="00640125"/>
    <w:rsid w:val="00640389"/>
    <w:rsid w:val="00640802"/>
    <w:rsid w:val="00640A3D"/>
    <w:rsid w:val="00640C21"/>
    <w:rsid w:val="00641026"/>
    <w:rsid w:val="0064191E"/>
    <w:rsid w:val="00642063"/>
    <w:rsid w:val="006420C6"/>
    <w:rsid w:val="0064218B"/>
    <w:rsid w:val="0064244A"/>
    <w:rsid w:val="00642AB8"/>
    <w:rsid w:val="00642BB1"/>
    <w:rsid w:val="00643479"/>
    <w:rsid w:val="0064351E"/>
    <w:rsid w:val="00643AB5"/>
    <w:rsid w:val="00643E51"/>
    <w:rsid w:val="0064408D"/>
    <w:rsid w:val="006442C0"/>
    <w:rsid w:val="0064547C"/>
    <w:rsid w:val="0064556A"/>
    <w:rsid w:val="006455C6"/>
    <w:rsid w:val="00645CD6"/>
    <w:rsid w:val="00645FDD"/>
    <w:rsid w:val="00646804"/>
    <w:rsid w:val="00646C35"/>
    <w:rsid w:val="0064784A"/>
    <w:rsid w:val="00647940"/>
    <w:rsid w:val="00647C23"/>
    <w:rsid w:val="006501CB"/>
    <w:rsid w:val="006501F0"/>
    <w:rsid w:val="006503F6"/>
    <w:rsid w:val="006506D2"/>
    <w:rsid w:val="00651133"/>
    <w:rsid w:val="006518F5"/>
    <w:rsid w:val="006522E2"/>
    <w:rsid w:val="00652448"/>
    <w:rsid w:val="006526D3"/>
    <w:rsid w:val="006527AB"/>
    <w:rsid w:val="00652812"/>
    <w:rsid w:val="00652840"/>
    <w:rsid w:val="006528F1"/>
    <w:rsid w:val="00653756"/>
    <w:rsid w:val="00653C1F"/>
    <w:rsid w:val="00653DB0"/>
    <w:rsid w:val="006540DA"/>
    <w:rsid w:val="00654565"/>
    <w:rsid w:val="006546AB"/>
    <w:rsid w:val="00654713"/>
    <w:rsid w:val="006549DE"/>
    <w:rsid w:val="00655078"/>
    <w:rsid w:val="0065530F"/>
    <w:rsid w:val="00655524"/>
    <w:rsid w:val="00655C27"/>
    <w:rsid w:val="00655D9A"/>
    <w:rsid w:val="00655EA4"/>
    <w:rsid w:val="00656096"/>
    <w:rsid w:val="00656331"/>
    <w:rsid w:val="006563A7"/>
    <w:rsid w:val="00656FF1"/>
    <w:rsid w:val="00657277"/>
    <w:rsid w:val="00657431"/>
    <w:rsid w:val="00657A2C"/>
    <w:rsid w:val="00657A4A"/>
    <w:rsid w:val="00657B19"/>
    <w:rsid w:val="00660354"/>
    <w:rsid w:val="00660437"/>
    <w:rsid w:val="006606BB"/>
    <w:rsid w:val="006609D7"/>
    <w:rsid w:val="00660CF7"/>
    <w:rsid w:val="0066178B"/>
    <w:rsid w:val="00661A05"/>
    <w:rsid w:val="00661BFB"/>
    <w:rsid w:val="00662145"/>
    <w:rsid w:val="006622AB"/>
    <w:rsid w:val="0066285B"/>
    <w:rsid w:val="00662F39"/>
    <w:rsid w:val="00664159"/>
    <w:rsid w:val="006641CD"/>
    <w:rsid w:val="0066420D"/>
    <w:rsid w:val="00664308"/>
    <w:rsid w:val="006647B3"/>
    <w:rsid w:val="00664A4F"/>
    <w:rsid w:val="00664B32"/>
    <w:rsid w:val="00664D78"/>
    <w:rsid w:val="00664E1C"/>
    <w:rsid w:val="00665028"/>
    <w:rsid w:val="006650E6"/>
    <w:rsid w:val="0066561C"/>
    <w:rsid w:val="00666160"/>
    <w:rsid w:val="00666460"/>
    <w:rsid w:val="00666516"/>
    <w:rsid w:val="00666699"/>
    <w:rsid w:val="0066685B"/>
    <w:rsid w:val="00666CC0"/>
    <w:rsid w:val="00667A39"/>
    <w:rsid w:val="0067003B"/>
    <w:rsid w:val="006700CB"/>
    <w:rsid w:val="00670309"/>
    <w:rsid w:val="006711EC"/>
    <w:rsid w:val="006713D9"/>
    <w:rsid w:val="006714D7"/>
    <w:rsid w:val="00671DB3"/>
    <w:rsid w:val="00671ED7"/>
    <w:rsid w:val="00672135"/>
    <w:rsid w:val="0067245E"/>
    <w:rsid w:val="00672FCD"/>
    <w:rsid w:val="006730F8"/>
    <w:rsid w:val="00673490"/>
    <w:rsid w:val="006735F1"/>
    <w:rsid w:val="00674009"/>
    <w:rsid w:val="00674147"/>
    <w:rsid w:val="0067499C"/>
    <w:rsid w:val="006751F2"/>
    <w:rsid w:val="006755E8"/>
    <w:rsid w:val="00676149"/>
    <w:rsid w:val="00676263"/>
    <w:rsid w:val="00677056"/>
    <w:rsid w:val="006770DD"/>
    <w:rsid w:val="006775D3"/>
    <w:rsid w:val="00677BB8"/>
    <w:rsid w:val="00677DB1"/>
    <w:rsid w:val="0068061F"/>
    <w:rsid w:val="0068062D"/>
    <w:rsid w:val="006806A8"/>
    <w:rsid w:val="00680F7F"/>
    <w:rsid w:val="0068187C"/>
    <w:rsid w:val="006818A0"/>
    <w:rsid w:val="00681B66"/>
    <w:rsid w:val="00681BCA"/>
    <w:rsid w:val="00681BFD"/>
    <w:rsid w:val="006822E8"/>
    <w:rsid w:val="00682513"/>
    <w:rsid w:val="006829B2"/>
    <w:rsid w:val="00682B80"/>
    <w:rsid w:val="00682CEA"/>
    <w:rsid w:val="00682F21"/>
    <w:rsid w:val="0068308A"/>
    <w:rsid w:val="006831BE"/>
    <w:rsid w:val="0068335B"/>
    <w:rsid w:val="006842F3"/>
    <w:rsid w:val="0068498C"/>
    <w:rsid w:val="006849FA"/>
    <w:rsid w:val="00685457"/>
    <w:rsid w:val="0068547F"/>
    <w:rsid w:val="00685913"/>
    <w:rsid w:val="00686731"/>
    <w:rsid w:val="0068676E"/>
    <w:rsid w:val="00686DE7"/>
    <w:rsid w:val="0068735C"/>
    <w:rsid w:val="00687557"/>
    <w:rsid w:val="00687BA1"/>
    <w:rsid w:val="00687F4C"/>
    <w:rsid w:val="00690197"/>
    <w:rsid w:val="00690261"/>
    <w:rsid w:val="006903C2"/>
    <w:rsid w:val="00690473"/>
    <w:rsid w:val="00690BAB"/>
    <w:rsid w:val="00690D6B"/>
    <w:rsid w:val="00690FAF"/>
    <w:rsid w:val="0069179A"/>
    <w:rsid w:val="00692116"/>
    <w:rsid w:val="00692337"/>
    <w:rsid w:val="0069296F"/>
    <w:rsid w:val="006930FE"/>
    <w:rsid w:val="0069346D"/>
    <w:rsid w:val="006936EC"/>
    <w:rsid w:val="00694793"/>
    <w:rsid w:val="00694AB7"/>
    <w:rsid w:val="00694B3B"/>
    <w:rsid w:val="006951E4"/>
    <w:rsid w:val="006957C3"/>
    <w:rsid w:val="00695A52"/>
    <w:rsid w:val="00695EE0"/>
    <w:rsid w:val="0069608C"/>
    <w:rsid w:val="006965D0"/>
    <w:rsid w:val="00696FAB"/>
    <w:rsid w:val="00697335"/>
    <w:rsid w:val="006974FC"/>
    <w:rsid w:val="00697AC5"/>
    <w:rsid w:val="00697B77"/>
    <w:rsid w:val="00697FF1"/>
    <w:rsid w:val="006A018D"/>
    <w:rsid w:val="006A039C"/>
    <w:rsid w:val="006A03CB"/>
    <w:rsid w:val="006A0668"/>
    <w:rsid w:val="006A067D"/>
    <w:rsid w:val="006A12CC"/>
    <w:rsid w:val="006A136F"/>
    <w:rsid w:val="006A171B"/>
    <w:rsid w:val="006A1866"/>
    <w:rsid w:val="006A1B22"/>
    <w:rsid w:val="006A1C24"/>
    <w:rsid w:val="006A2059"/>
    <w:rsid w:val="006A2A87"/>
    <w:rsid w:val="006A2E7C"/>
    <w:rsid w:val="006A318E"/>
    <w:rsid w:val="006A3256"/>
    <w:rsid w:val="006A3318"/>
    <w:rsid w:val="006A3572"/>
    <w:rsid w:val="006A35AD"/>
    <w:rsid w:val="006A43B9"/>
    <w:rsid w:val="006A44BD"/>
    <w:rsid w:val="006A47D8"/>
    <w:rsid w:val="006A493C"/>
    <w:rsid w:val="006A4963"/>
    <w:rsid w:val="006A533F"/>
    <w:rsid w:val="006A682E"/>
    <w:rsid w:val="006A69A1"/>
    <w:rsid w:val="006A6BD8"/>
    <w:rsid w:val="006A6E3E"/>
    <w:rsid w:val="006A7069"/>
    <w:rsid w:val="006A707E"/>
    <w:rsid w:val="006A75B6"/>
    <w:rsid w:val="006A7C7E"/>
    <w:rsid w:val="006A7E2A"/>
    <w:rsid w:val="006A7F3B"/>
    <w:rsid w:val="006A7FC7"/>
    <w:rsid w:val="006B000D"/>
    <w:rsid w:val="006B06C2"/>
    <w:rsid w:val="006B0B4D"/>
    <w:rsid w:val="006B0C79"/>
    <w:rsid w:val="006B0EDA"/>
    <w:rsid w:val="006B1001"/>
    <w:rsid w:val="006B10D1"/>
    <w:rsid w:val="006B2042"/>
    <w:rsid w:val="006B2275"/>
    <w:rsid w:val="006B2365"/>
    <w:rsid w:val="006B23BC"/>
    <w:rsid w:val="006B26FD"/>
    <w:rsid w:val="006B29E7"/>
    <w:rsid w:val="006B2D7A"/>
    <w:rsid w:val="006B3A98"/>
    <w:rsid w:val="006B4588"/>
    <w:rsid w:val="006B49FC"/>
    <w:rsid w:val="006B50CA"/>
    <w:rsid w:val="006B5C95"/>
    <w:rsid w:val="006B5E12"/>
    <w:rsid w:val="006B6008"/>
    <w:rsid w:val="006B6468"/>
    <w:rsid w:val="006B6D4E"/>
    <w:rsid w:val="006B7B1D"/>
    <w:rsid w:val="006C03A2"/>
    <w:rsid w:val="006C07BB"/>
    <w:rsid w:val="006C0837"/>
    <w:rsid w:val="006C0882"/>
    <w:rsid w:val="006C08D7"/>
    <w:rsid w:val="006C0D8E"/>
    <w:rsid w:val="006C10BE"/>
    <w:rsid w:val="006C14CF"/>
    <w:rsid w:val="006C1528"/>
    <w:rsid w:val="006C164D"/>
    <w:rsid w:val="006C1EA6"/>
    <w:rsid w:val="006C2373"/>
    <w:rsid w:val="006C2489"/>
    <w:rsid w:val="006C3D13"/>
    <w:rsid w:val="006C40E6"/>
    <w:rsid w:val="006C422D"/>
    <w:rsid w:val="006C4A6C"/>
    <w:rsid w:val="006C4AB6"/>
    <w:rsid w:val="006C4FA7"/>
    <w:rsid w:val="006C5680"/>
    <w:rsid w:val="006C5923"/>
    <w:rsid w:val="006C5A09"/>
    <w:rsid w:val="006C6C7A"/>
    <w:rsid w:val="006C6DB2"/>
    <w:rsid w:val="006C7508"/>
    <w:rsid w:val="006C76AE"/>
    <w:rsid w:val="006C7852"/>
    <w:rsid w:val="006C7C4A"/>
    <w:rsid w:val="006C7E65"/>
    <w:rsid w:val="006D0140"/>
    <w:rsid w:val="006D0703"/>
    <w:rsid w:val="006D08AE"/>
    <w:rsid w:val="006D0A0F"/>
    <w:rsid w:val="006D1402"/>
    <w:rsid w:val="006D141E"/>
    <w:rsid w:val="006D1492"/>
    <w:rsid w:val="006D1588"/>
    <w:rsid w:val="006D17C5"/>
    <w:rsid w:val="006D1D4B"/>
    <w:rsid w:val="006D1E05"/>
    <w:rsid w:val="006D2384"/>
    <w:rsid w:val="006D2605"/>
    <w:rsid w:val="006D2930"/>
    <w:rsid w:val="006D29E3"/>
    <w:rsid w:val="006D3449"/>
    <w:rsid w:val="006D3537"/>
    <w:rsid w:val="006D44F5"/>
    <w:rsid w:val="006D45AB"/>
    <w:rsid w:val="006D4F30"/>
    <w:rsid w:val="006D5391"/>
    <w:rsid w:val="006D558E"/>
    <w:rsid w:val="006D5770"/>
    <w:rsid w:val="006D59C7"/>
    <w:rsid w:val="006D6122"/>
    <w:rsid w:val="006D6477"/>
    <w:rsid w:val="006D6700"/>
    <w:rsid w:val="006D72C8"/>
    <w:rsid w:val="006D768E"/>
    <w:rsid w:val="006D76FB"/>
    <w:rsid w:val="006D77F6"/>
    <w:rsid w:val="006D7BA1"/>
    <w:rsid w:val="006D7C88"/>
    <w:rsid w:val="006E0137"/>
    <w:rsid w:val="006E039F"/>
    <w:rsid w:val="006E042A"/>
    <w:rsid w:val="006E0461"/>
    <w:rsid w:val="006E0FDA"/>
    <w:rsid w:val="006E1FDE"/>
    <w:rsid w:val="006E2265"/>
    <w:rsid w:val="006E2434"/>
    <w:rsid w:val="006E2895"/>
    <w:rsid w:val="006E29CC"/>
    <w:rsid w:val="006E3A05"/>
    <w:rsid w:val="006E3A91"/>
    <w:rsid w:val="006E48F0"/>
    <w:rsid w:val="006E52A3"/>
    <w:rsid w:val="006E551F"/>
    <w:rsid w:val="006E68DC"/>
    <w:rsid w:val="006E6C06"/>
    <w:rsid w:val="006E6DE1"/>
    <w:rsid w:val="006E6EBD"/>
    <w:rsid w:val="006E7201"/>
    <w:rsid w:val="006E7861"/>
    <w:rsid w:val="006F00E1"/>
    <w:rsid w:val="006F02CF"/>
    <w:rsid w:val="006F0509"/>
    <w:rsid w:val="006F0589"/>
    <w:rsid w:val="006F107F"/>
    <w:rsid w:val="006F14AA"/>
    <w:rsid w:val="006F2262"/>
    <w:rsid w:val="006F2304"/>
    <w:rsid w:val="006F2705"/>
    <w:rsid w:val="006F28A9"/>
    <w:rsid w:val="006F2A17"/>
    <w:rsid w:val="006F2A2B"/>
    <w:rsid w:val="006F2B92"/>
    <w:rsid w:val="006F3918"/>
    <w:rsid w:val="006F39D7"/>
    <w:rsid w:val="006F3A22"/>
    <w:rsid w:val="006F3F03"/>
    <w:rsid w:val="006F407D"/>
    <w:rsid w:val="006F4342"/>
    <w:rsid w:val="006F4B27"/>
    <w:rsid w:val="006F5B7D"/>
    <w:rsid w:val="006F5F90"/>
    <w:rsid w:val="006F6231"/>
    <w:rsid w:val="006F743F"/>
    <w:rsid w:val="006F7789"/>
    <w:rsid w:val="00700427"/>
    <w:rsid w:val="0070055A"/>
    <w:rsid w:val="007008E0"/>
    <w:rsid w:val="00700B09"/>
    <w:rsid w:val="00700C73"/>
    <w:rsid w:val="007010C9"/>
    <w:rsid w:val="007012DF"/>
    <w:rsid w:val="0070189F"/>
    <w:rsid w:val="00701C7A"/>
    <w:rsid w:val="00701D5D"/>
    <w:rsid w:val="00701DC1"/>
    <w:rsid w:val="007021EC"/>
    <w:rsid w:val="007026F2"/>
    <w:rsid w:val="00702728"/>
    <w:rsid w:val="007028E0"/>
    <w:rsid w:val="00702EF0"/>
    <w:rsid w:val="00703057"/>
    <w:rsid w:val="007032C2"/>
    <w:rsid w:val="007036A5"/>
    <w:rsid w:val="00703BD6"/>
    <w:rsid w:val="00703D8D"/>
    <w:rsid w:val="00704184"/>
    <w:rsid w:val="00704E29"/>
    <w:rsid w:val="00704F30"/>
    <w:rsid w:val="00705027"/>
    <w:rsid w:val="007053F0"/>
    <w:rsid w:val="00705FE6"/>
    <w:rsid w:val="0070626A"/>
    <w:rsid w:val="007063A6"/>
    <w:rsid w:val="00706AE6"/>
    <w:rsid w:val="00706DF7"/>
    <w:rsid w:val="00707355"/>
    <w:rsid w:val="007075B1"/>
    <w:rsid w:val="007075E1"/>
    <w:rsid w:val="007075F9"/>
    <w:rsid w:val="00707881"/>
    <w:rsid w:val="00707A6B"/>
    <w:rsid w:val="00707B5E"/>
    <w:rsid w:val="00711014"/>
    <w:rsid w:val="007119FE"/>
    <w:rsid w:val="0071227E"/>
    <w:rsid w:val="00712333"/>
    <w:rsid w:val="007127EA"/>
    <w:rsid w:val="00712D27"/>
    <w:rsid w:val="00712DF2"/>
    <w:rsid w:val="00712E78"/>
    <w:rsid w:val="00713170"/>
    <w:rsid w:val="007135D3"/>
    <w:rsid w:val="0071590F"/>
    <w:rsid w:val="00715A01"/>
    <w:rsid w:val="00715E60"/>
    <w:rsid w:val="00715EC9"/>
    <w:rsid w:val="007163A1"/>
    <w:rsid w:val="00716416"/>
    <w:rsid w:val="00716F81"/>
    <w:rsid w:val="007207AC"/>
    <w:rsid w:val="00720932"/>
    <w:rsid w:val="00720A75"/>
    <w:rsid w:val="00720E7B"/>
    <w:rsid w:val="00721BBB"/>
    <w:rsid w:val="00721C80"/>
    <w:rsid w:val="00721CD8"/>
    <w:rsid w:val="00722047"/>
    <w:rsid w:val="007221F9"/>
    <w:rsid w:val="007222A3"/>
    <w:rsid w:val="007223FD"/>
    <w:rsid w:val="0072260A"/>
    <w:rsid w:val="0072273F"/>
    <w:rsid w:val="00722751"/>
    <w:rsid w:val="007227E3"/>
    <w:rsid w:val="007227ED"/>
    <w:rsid w:val="00722843"/>
    <w:rsid w:val="007229BD"/>
    <w:rsid w:val="00722F7D"/>
    <w:rsid w:val="00723001"/>
    <w:rsid w:val="007239CB"/>
    <w:rsid w:val="007242DF"/>
    <w:rsid w:val="00724593"/>
    <w:rsid w:val="0072465B"/>
    <w:rsid w:val="007248FE"/>
    <w:rsid w:val="007249E7"/>
    <w:rsid w:val="00725169"/>
    <w:rsid w:val="0072529D"/>
    <w:rsid w:val="00725467"/>
    <w:rsid w:val="0072548F"/>
    <w:rsid w:val="00725496"/>
    <w:rsid w:val="007257AA"/>
    <w:rsid w:val="00725A3A"/>
    <w:rsid w:val="00726006"/>
    <w:rsid w:val="007260DF"/>
    <w:rsid w:val="007264F4"/>
    <w:rsid w:val="00726B54"/>
    <w:rsid w:val="00726E84"/>
    <w:rsid w:val="00727727"/>
    <w:rsid w:val="0072798D"/>
    <w:rsid w:val="00727AAF"/>
    <w:rsid w:val="00730091"/>
    <w:rsid w:val="0073018B"/>
    <w:rsid w:val="007304E7"/>
    <w:rsid w:val="00730610"/>
    <w:rsid w:val="00730E28"/>
    <w:rsid w:val="007313ED"/>
    <w:rsid w:val="00731634"/>
    <w:rsid w:val="0073167A"/>
    <w:rsid w:val="00731B9B"/>
    <w:rsid w:val="00732366"/>
    <w:rsid w:val="00732C57"/>
    <w:rsid w:val="00732E99"/>
    <w:rsid w:val="00732ED0"/>
    <w:rsid w:val="00733D05"/>
    <w:rsid w:val="00733E0D"/>
    <w:rsid w:val="00733EF6"/>
    <w:rsid w:val="00734B7F"/>
    <w:rsid w:val="00734D52"/>
    <w:rsid w:val="00735720"/>
    <w:rsid w:val="00735D4E"/>
    <w:rsid w:val="00735FAC"/>
    <w:rsid w:val="00736062"/>
    <w:rsid w:val="0073606B"/>
    <w:rsid w:val="007361A4"/>
    <w:rsid w:val="0073717D"/>
    <w:rsid w:val="007371C2"/>
    <w:rsid w:val="007376D1"/>
    <w:rsid w:val="00737C8B"/>
    <w:rsid w:val="00737DE3"/>
    <w:rsid w:val="007401BE"/>
    <w:rsid w:val="00740560"/>
    <w:rsid w:val="007406AA"/>
    <w:rsid w:val="00740988"/>
    <w:rsid w:val="00740AB0"/>
    <w:rsid w:val="00740BB3"/>
    <w:rsid w:val="00740F9D"/>
    <w:rsid w:val="00741039"/>
    <w:rsid w:val="0074118E"/>
    <w:rsid w:val="00741ACD"/>
    <w:rsid w:val="00741C5A"/>
    <w:rsid w:val="00741C6C"/>
    <w:rsid w:val="0074264D"/>
    <w:rsid w:val="0074292D"/>
    <w:rsid w:val="00742A68"/>
    <w:rsid w:val="007431C6"/>
    <w:rsid w:val="00743606"/>
    <w:rsid w:val="007436A9"/>
    <w:rsid w:val="00743C35"/>
    <w:rsid w:val="00744002"/>
    <w:rsid w:val="007444BD"/>
    <w:rsid w:val="0074456B"/>
    <w:rsid w:val="0074484E"/>
    <w:rsid w:val="00744DB9"/>
    <w:rsid w:val="0074553C"/>
    <w:rsid w:val="00745E93"/>
    <w:rsid w:val="0074690B"/>
    <w:rsid w:val="00746D19"/>
    <w:rsid w:val="00746D41"/>
    <w:rsid w:val="00746E97"/>
    <w:rsid w:val="0074718D"/>
    <w:rsid w:val="0074725E"/>
    <w:rsid w:val="00747871"/>
    <w:rsid w:val="00747C8D"/>
    <w:rsid w:val="0075037E"/>
    <w:rsid w:val="00751FDE"/>
    <w:rsid w:val="0075207A"/>
    <w:rsid w:val="007521C8"/>
    <w:rsid w:val="00752300"/>
    <w:rsid w:val="00752445"/>
    <w:rsid w:val="007525FF"/>
    <w:rsid w:val="00752A70"/>
    <w:rsid w:val="00752A7A"/>
    <w:rsid w:val="00752CBD"/>
    <w:rsid w:val="00752D04"/>
    <w:rsid w:val="00752E9B"/>
    <w:rsid w:val="0075321C"/>
    <w:rsid w:val="00753297"/>
    <w:rsid w:val="007533B4"/>
    <w:rsid w:val="0075346B"/>
    <w:rsid w:val="0075350F"/>
    <w:rsid w:val="007549AA"/>
    <w:rsid w:val="00754F1E"/>
    <w:rsid w:val="00754F69"/>
    <w:rsid w:val="007551C4"/>
    <w:rsid w:val="00755325"/>
    <w:rsid w:val="00755AAA"/>
    <w:rsid w:val="00755C92"/>
    <w:rsid w:val="00755FB3"/>
    <w:rsid w:val="0075616C"/>
    <w:rsid w:val="00756339"/>
    <w:rsid w:val="007577AD"/>
    <w:rsid w:val="00757AE4"/>
    <w:rsid w:val="00757B53"/>
    <w:rsid w:val="00757FAA"/>
    <w:rsid w:val="00757FE9"/>
    <w:rsid w:val="007602CF"/>
    <w:rsid w:val="007606FB"/>
    <w:rsid w:val="00760E9B"/>
    <w:rsid w:val="00761153"/>
    <w:rsid w:val="0076178F"/>
    <w:rsid w:val="00761F9E"/>
    <w:rsid w:val="0076219E"/>
    <w:rsid w:val="00762895"/>
    <w:rsid w:val="00762E43"/>
    <w:rsid w:val="00763400"/>
    <w:rsid w:val="007634FD"/>
    <w:rsid w:val="0076356F"/>
    <w:rsid w:val="00763A1F"/>
    <w:rsid w:val="00763EC2"/>
    <w:rsid w:val="007641A8"/>
    <w:rsid w:val="007643F1"/>
    <w:rsid w:val="007646CA"/>
    <w:rsid w:val="007649A7"/>
    <w:rsid w:val="00764E52"/>
    <w:rsid w:val="00764FA2"/>
    <w:rsid w:val="00765D42"/>
    <w:rsid w:val="0076626A"/>
    <w:rsid w:val="00766C81"/>
    <w:rsid w:val="00766D01"/>
    <w:rsid w:val="00767185"/>
    <w:rsid w:val="0076797F"/>
    <w:rsid w:val="00767AE0"/>
    <w:rsid w:val="00767BE3"/>
    <w:rsid w:val="00767CD9"/>
    <w:rsid w:val="00767E18"/>
    <w:rsid w:val="0077153C"/>
    <w:rsid w:val="007716CE"/>
    <w:rsid w:val="00771B3A"/>
    <w:rsid w:val="00771C84"/>
    <w:rsid w:val="007722B5"/>
    <w:rsid w:val="007722E2"/>
    <w:rsid w:val="00772B88"/>
    <w:rsid w:val="00772D02"/>
    <w:rsid w:val="00773731"/>
    <w:rsid w:val="00773CEC"/>
    <w:rsid w:val="00774B1F"/>
    <w:rsid w:val="00775A43"/>
    <w:rsid w:val="00775B51"/>
    <w:rsid w:val="00776030"/>
    <w:rsid w:val="00776039"/>
    <w:rsid w:val="00776105"/>
    <w:rsid w:val="007761AF"/>
    <w:rsid w:val="00776586"/>
    <w:rsid w:val="0077731C"/>
    <w:rsid w:val="00777863"/>
    <w:rsid w:val="00780315"/>
    <w:rsid w:val="00780EED"/>
    <w:rsid w:val="0078124A"/>
    <w:rsid w:val="00781462"/>
    <w:rsid w:val="0078176D"/>
    <w:rsid w:val="007818E4"/>
    <w:rsid w:val="00781C5F"/>
    <w:rsid w:val="00781C6C"/>
    <w:rsid w:val="00781DBC"/>
    <w:rsid w:val="0078209E"/>
    <w:rsid w:val="00782A90"/>
    <w:rsid w:val="00783136"/>
    <w:rsid w:val="00783171"/>
    <w:rsid w:val="0078333E"/>
    <w:rsid w:val="00783448"/>
    <w:rsid w:val="00783C1C"/>
    <w:rsid w:val="00783E97"/>
    <w:rsid w:val="00783FCC"/>
    <w:rsid w:val="00784067"/>
    <w:rsid w:val="0078451B"/>
    <w:rsid w:val="00784737"/>
    <w:rsid w:val="007847DC"/>
    <w:rsid w:val="00784B3E"/>
    <w:rsid w:val="00784C6A"/>
    <w:rsid w:val="0078505C"/>
    <w:rsid w:val="00785307"/>
    <w:rsid w:val="007856CB"/>
    <w:rsid w:val="00785887"/>
    <w:rsid w:val="00785B9A"/>
    <w:rsid w:val="00786069"/>
    <w:rsid w:val="00786304"/>
    <w:rsid w:val="00786552"/>
    <w:rsid w:val="0078683C"/>
    <w:rsid w:val="00786A34"/>
    <w:rsid w:val="00786C69"/>
    <w:rsid w:val="00786F36"/>
    <w:rsid w:val="007874FC"/>
    <w:rsid w:val="00787743"/>
    <w:rsid w:val="00787CC0"/>
    <w:rsid w:val="00787E02"/>
    <w:rsid w:val="00790050"/>
    <w:rsid w:val="007906E6"/>
    <w:rsid w:val="00791870"/>
    <w:rsid w:val="00791CB6"/>
    <w:rsid w:val="00791FE8"/>
    <w:rsid w:val="00792311"/>
    <w:rsid w:val="007925C2"/>
    <w:rsid w:val="007929E3"/>
    <w:rsid w:val="00792AF2"/>
    <w:rsid w:val="007936FB"/>
    <w:rsid w:val="00793847"/>
    <w:rsid w:val="00793E00"/>
    <w:rsid w:val="007943E5"/>
    <w:rsid w:val="00794CCB"/>
    <w:rsid w:val="00794DF2"/>
    <w:rsid w:val="00794E2F"/>
    <w:rsid w:val="00794F68"/>
    <w:rsid w:val="00797501"/>
    <w:rsid w:val="00797F12"/>
    <w:rsid w:val="007A0171"/>
    <w:rsid w:val="007A03A7"/>
    <w:rsid w:val="007A05CB"/>
    <w:rsid w:val="007A07DD"/>
    <w:rsid w:val="007A10E4"/>
    <w:rsid w:val="007A2973"/>
    <w:rsid w:val="007A2A5C"/>
    <w:rsid w:val="007A2AE1"/>
    <w:rsid w:val="007A33E6"/>
    <w:rsid w:val="007A3624"/>
    <w:rsid w:val="007A368D"/>
    <w:rsid w:val="007A3F32"/>
    <w:rsid w:val="007A477D"/>
    <w:rsid w:val="007A4986"/>
    <w:rsid w:val="007A4B02"/>
    <w:rsid w:val="007A5648"/>
    <w:rsid w:val="007A56AB"/>
    <w:rsid w:val="007A56E1"/>
    <w:rsid w:val="007A60FC"/>
    <w:rsid w:val="007A6360"/>
    <w:rsid w:val="007A6861"/>
    <w:rsid w:val="007A690B"/>
    <w:rsid w:val="007A6D48"/>
    <w:rsid w:val="007A6DFD"/>
    <w:rsid w:val="007A6E25"/>
    <w:rsid w:val="007A6EBE"/>
    <w:rsid w:val="007A7101"/>
    <w:rsid w:val="007A7367"/>
    <w:rsid w:val="007A758B"/>
    <w:rsid w:val="007A77AB"/>
    <w:rsid w:val="007B0257"/>
    <w:rsid w:val="007B04AD"/>
    <w:rsid w:val="007B0695"/>
    <w:rsid w:val="007B08E3"/>
    <w:rsid w:val="007B090A"/>
    <w:rsid w:val="007B1689"/>
    <w:rsid w:val="007B1DE0"/>
    <w:rsid w:val="007B1FD9"/>
    <w:rsid w:val="007B21E0"/>
    <w:rsid w:val="007B21F2"/>
    <w:rsid w:val="007B23F9"/>
    <w:rsid w:val="007B268D"/>
    <w:rsid w:val="007B29A4"/>
    <w:rsid w:val="007B3016"/>
    <w:rsid w:val="007B3B77"/>
    <w:rsid w:val="007B3D6D"/>
    <w:rsid w:val="007B4B12"/>
    <w:rsid w:val="007B533B"/>
    <w:rsid w:val="007B578C"/>
    <w:rsid w:val="007B5E6D"/>
    <w:rsid w:val="007B6589"/>
    <w:rsid w:val="007B69CF"/>
    <w:rsid w:val="007B6DA0"/>
    <w:rsid w:val="007B70C6"/>
    <w:rsid w:val="007B7459"/>
    <w:rsid w:val="007B77DF"/>
    <w:rsid w:val="007B7F75"/>
    <w:rsid w:val="007C0201"/>
    <w:rsid w:val="007C05D8"/>
    <w:rsid w:val="007C0743"/>
    <w:rsid w:val="007C0881"/>
    <w:rsid w:val="007C0D8A"/>
    <w:rsid w:val="007C202F"/>
    <w:rsid w:val="007C20B7"/>
    <w:rsid w:val="007C2486"/>
    <w:rsid w:val="007C2949"/>
    <w:rsid w:val="007C3099"/>
    <w:rsid w:val="007C3511"/>
    <w:rsid w:val="007C4044"/>
    <w:rsid w:val="007C41DE"/>
    <w:rsid w:val="007C4355"/>
    <w:rsid w:val="007C458F"/>
    <w:rsid w:val="007C47BF"/>
    <w:rsid w:val="007C4B99"/>
    <w:rsid w:val="007C5517"/>
    <w:rsid w:val="007C57A9"/>
    <w:rsid w:val="007C5AB3"/>
    <w:rsid w:val="007C6BB7"/>
    <w:rsid w:val="007C6C54"/>
    <w:rsid w:val="007C6CC9"/>
    <w:rsid w:val="007C7312"/>
    <w:rsid w:val="007D0727"/>
    <w:rsid w:val="007D0E6F"/>
    <w:rsid w:val="007D13BA"/>
    <w:rsid w:val="007D1678"/>
    <w:rsid w:val="007D1684"/>
    <w:rsid w:val="007D1B9D"/>
    <w:rsid w:val="007D1BC2"/>
    <w:rsid w:val="007D1E0F"/>
    <w:rsid w:val="007D34FD"/>
    <w:rsid w:val="007D37D0"/>
    <w:rsid w:val="007D3BA3"/>
    <w:rsid w:val="007D498F"/>
    <w:rsid w:val="007D4D12"/>
    <w:rsid w:val="007D500C"/>
    <w:rsid w:val="007D51F6"/>
    <w:rsid w:val="007D568F"/>
    <w:rsid w:val="007D5CC9"/>
    <w:rsid w:val="007D607A"/>
    <w:rsid w:val="007D62DB"/>
    <w:rsid w:val="007D6AC1"/>
    <w:rsid w:val="007D6EA8"/>
    <w:rsid w:val="007D732A"/>
    <w:rsid w:val="007D7584"/>
    <w:rsid w:val="007D765A"/>
    <w:rsid w:val="007D7939"/>
    <w:rsid w:val="007D793F"/>
    <w:rsid w:val="007D7C20"/>
    <w:rsid w:val="007D7E45"/>
    <w:rsid w:val="007E094A"/>
    <w:rsid w:val="007E1191"/>
    <w:rsid w:val="007E1F78"/>
    <w:rsid w:val="007E2087"/>
    <w:rsid w:val="007E2633"/>
    <w:rsid w:val="007E34A9"/>
    <w:rsid w:val="007E39AB"/>
    <w:rsid w:val="007E3F71"/>
    <w:rsid w:val="007E4270"/>
    <w:rsid w:val="007E43DA"/>
    <w:rsid w:val="007E6551"/>
    <w:rsid w:val="007E7361"/>
    <w:rsid w:val="007E7A26"/>
    <w:rsid w:val="007E7C52"/>
    <w:rsid w:val="007E7FEC"/>
    <w:rsid w:val="007F0191"/>
    <w:rsid w:val="007F02E8"/>
    <w:rsid w:val="007F095B"/>
    <w:rsid w:val="007F09ED"/>
    <w:rsid w:val="007F0C00"/>
    <w:rsid w:val="007F0C0B"/>
    <w:rsid w:val="007F0F32"/>
    <w:rsid w:val="007F11C5"/>
    <w:rsid w:val="007F130D"/>
    <w:rsid w:val="007F1465"/>
    <w:rsid w:val="007F1575"/>
    <w:rsid w:val="007F162D"/>
    <w:rsid w:val="007F166B"/>
    <w:rsid w:val="007F182F"/>
    <w:rsid w:val="007F1C67"/>
    <w:rsid w:val="007F1D15"/>
    <w:rsid w:val="007F200E"/>
    <w:rsid w:val="007F2117"/>
    <w:rsid w:val="007F247A"/>
    <w:rsid w:val="007F2D2B"/>
    <w:rsid w:val="007F3DF4"/>
    <w:rsid w:val="007F3ED2"/>
    <w:rsid w:val="007F42E9"/>
    <w:rsid w:val="007F4EF9"/>
    <w:rsid w:val="007F4FF1"/>
    <w:rsid w:val="007F53A8"/>
    <w:rsid w:val="007F53B5"/>
    <w:rsid w:val="007F56F0"/>
    <w:rsid w:val="007F5B28"/>
    <w:rsid w:val="007F6985"/>
    <w:rsid w:val="007F6AF7"/>
    <w:rsid w:val="007F714D"/>
    <w:rsid w:val="0080011A"/>
    <w:rsid w:val="008007F7"/>
    <w:rsid w:val="00800A82"/>
    <w:rsid w:val="00800D45"/>
    <w:rsid w:val="0080118F"/>
    <w:rsid w:val="008016D9"/>
    <w:rsid w:val="008022B8"/>
    <w:rsid w:val="0080230C"/>
    <w:rsid w:val="008023B0"/>
    <w:rsid w:val="00802C52"/>
    <w:rsid w:val="00802DF0"/>
    <w:rsid w:val="00803B1A"/>
    <w:rsid w:val="008046E2"/>
    <w:rsid w:val="008047FC"/>
    <w:rsid w:val="00804A5B"/>
    <w:rsid w:val="00804CC3"/>
    <w:rsid w:val="0080569F"/>
    <w:rsid w:val="0080599D"/>
    <w:rsid w:val="00805D3C"/>
    <w:rsid w:val="00806062"/>
    <w:rsid w:val="00806360"/>
    <w:rsid w:val="00806607"/>
    <w:rsid w:val="00806978"/>
    <w:rsid w:val="00806AA1"/>
    <w:rsid w:val="00806B8E"/>
    <w:rsid w:val="00806C34"/>
    <w:rsid w:val="00806D46"/>
    <w:rsid w:val="00806D98"/>
    <w:rsid w:val="00806EE4"/>
    <w:rsid w:val="0080714F"/>
    <w:rsid w:val="008079DF"/>
    <w:rsid w:val="00807F66"/>
    <w:rsid w:val="008106BE"/>
    <w:rsid w:val="00810848"/>
    <w:rsid w:val="00810DAB"/>
    <w:rsid w:val="00810FCA"/>
    <w:rsid w:val="00810FE0"/>
    <w:rsid w:val="008113CE"/>
    <w:rsid w:val="008115C6"/>
    <w:rsid w:val="00811636"/>
    <w:rsid w:val="00811A45"/>
    <w:rsid w:val="00811D85"/>
    <w:rsid w:val="008127B4"/>
    <w:rsid w:val="00812D61"/>
    <w:rsid w:val="00812D77"/>
    <w:rsid w:val="00813AF2"/>
    <w:rsid w:val="00813F89"/>
    <w:rsid w:val="008147E0"/>
    <w:rsid w:val="008147EB"/>
    <w:rsid w:val="008148E1"/>
    <w:rsid w:val="00814DE5"/>
    <w:rsid w:val="00815216"/>
    <w:rsid w:val="008155CB"/>
    <w:rsid w:val="00815B78"/>
    <w:rsid w:val="00815D19"/>
    <w:rsid w:val="00815E6C"/>
    <w:rsid w:val="00816280"/>
    <w:rsid w:val="00816785"/>
    <w:rsid w:val="00816CD9"/>
    <w:rsid w:val="00816D67"/>
    <w:rsid w:val="00816D93"/>
    <w:rsid w:val="0081704D"/>
    <w:rsid w:val="00817722"/>
    <w:rsid w:val="0082003F"/>
    <w:rsid w:val="008201AE"/>
    <w:rsid w:val="00820244"/>
    <w:rsid w:val="00820289"/>
    <w:rsid w:val="0082028B"/>
    <w:rsid w:val="008209EC"/>
    <w:rsid w:val="00820E40"/>
    <w:rsid w:val="008210CD"/>
    <w:rsid w:val="00821485"/>
    <w:rsid w:val="00821605"/>
    <w:rsid w:val="00821B94"/>
    <w:rsid w:val="00821D27"/>
    <w:rsid w:val="00821EC8"/>
    <w:rsid w:val="00821EE3"/>
    <w:rsid w:val="00821F27"/>
    <w:rsid w:val="00821F2E"/>
    <w:rsid w:val="00822281"/>
    <w:rsid w:val="00822DF7"/>
    <w:rsid w:val="00822E24"/>
    <w:rsid w:val="008239BA"/>
    <w:rsid w:val="00823CC8"/>
    <w:rsid w:val="00824186"/>
    <w:rsid w:val="008244EF"/>
    <w:rsid w:val="0082462C"/>
    <w:rsid w:val="00824E5F"/>
    <w:rsid w:val="0082518D"/>
    <w:rsid w:val="00825600"/>
    <w:rsid w:val="008256A3"/>
    <w:rsid w:val="008257A7"/>
    <w:rsid w:val="00825FF6"/>
    <w:rsid w:val="0082600B"/>
    <w:rsid w:val="00826266"/>
    <w:rsid w:val="008263FB"/>
    <w:rsid w:val="00826775"/>
    <w:rsid w:val="00826C2F"/>
    <w:rsid w:val="00827158"/>
    <w:rsid w:val="008277D1"/>
    <w:rsid w:val="00827D4C"/>
    <w:rsid w:val="0083009B"/>
    <w:rsid w:val="00830366"/>
    <w:rsid w:val="00830599"/>
    <w:rsid w:val="00830B20"/>
    <w:rsid w:val="00830D8F"/>
    <w:rsid w:val="00830EC2"/>
    <w:rsid w:val="00831AEA"/>
    <w:rsid w:val="00832227"/>
    <w:rsid w:val="0083222A"/>
    <w:rsid w:val="0083223C"/>
    <w:rsid w:val="008323F5"/>
    <w:rsid w:val="00832686"/>
    <w:rsid w:val="00832992"/>
    <w:rsid w:val="00833037"/>
    <w:rsid w:val="00833301"/>
    <w:rsid w:val="0083366F"/>
    <w:rsid w:val="00833700"/>
    <w:rsid w:val="0083420B"/>
    <w:rsid w:val="008345CD"/>
    <w:rsid w:val="008349D0"/>
    <w:rsid w:val="00834A7B"/>
    <w:rsid w:val="008356C1"/>
    <w:rsid w:val="00835C63"/>
    <w:rsid w:val="00835CF0"/>
    <w:rsid w:val="008360B5"/>
    <w:rsid w:val="008360C4"/>
    <w:rsid w:val="00836163"/>
    <w:rsid w:val="0083663F"/>
    <w:rsid w:val="0083678F"/>
    <w:rsid w:val="00836ABA"/>
    <w:rsid w:val="00836BB2"/>
    <w:rsid w:val="008376BB"/>
    <w:rsid w:val="0083780D"/>
    <w:rsid w:val="0083783A"/>
    <w:rsid w:val="00837B23"/>
    <w:rsid w:val="00837FA0"/>
    <w:rsid w:val="00840BDD"/>
    <w:rsid w:val="00841A6B"/>
    <w:rsid w:val="00843531"/>
    <w:rsid w:val="0084386D"/>
    <w:rsid w:val="00843E8C"/>
    <w:rsid w:val="00844480"/>
    <w:rsid w:val="0084452A"/>
    <w:rsid w:val="008449CF"/>
    <w:rsid w:val="00844B3C"/>
    <w:rsid w:val="00844B95"/>
    <w:rsid w:val="00844D62"/>
    <w:rsid w:val="00845691"/>
    <w:rsid w:val="00845967"/>
    <w:rsid w:val="00845CDC"/>
    <w:rsid w:val="00846764"/>
    <w:rsid w:val="00846F13"/>
    <w:rsid w:val="00847847"/>
    <w:rsid w:val="008479D9"/>
    <w:rsid w:val="00847CDA"/>
    <w:rsid w:val="008501E8"/>
    <w:rsid w:val="008502A8"/>
    <w:rsid w:val="008506BD"/>
    <w:rsid w:val="008506E9"/>
    <w:rsid w:val="00850B7C"/>
    <w:rsid w:val="00851212"/>
    <w:rsid w:val="00851214"/>
    <w:rsid w:val="00851234"/>
    <w:rsid w:val="00851A5D"/>
    <w:rsid w:val="00853D64"/>
    <w:rsid w:val="00854336"/>
    <w:rsid w:val="00854A68"/>
    <w:rsid w:val="00854CA2"/>
    <w:rsid w:val="008550AF"/>
    <w:rsid w:val="008553DC"/>
    <w:rsid w:val="008559B5"/>
    <w:rsid w:val="00856226"/>
    <w:rsid w:val="0085633C"/>
    <w:rsid w:val="00856822"/>
    <w:rsid w:val="00856B3A"/>
    <w:rsid w:val="008578CE"/>
    <w:rsid w:val="00857C14"/>
    <w:rsid w:val="00857DB6"/>
    <w:rsid w:val="00857F3A"/>
    <w:rsid w:val="008606D0"/>
    <w:rsid w:val="00860863"/>
    <w:rsid w:val="008612FD"/>
    <w:rsid w:val="00861FAE"/>
    <w:rsid w:val="008620A9"/>
    <w:rsid w:val="00862131"/>
    <w:rsid w:val="00862927"/>
    <w:rsid w:val="00863016"/>
    <w:rsid w:val="00863E59"/>
    <w:rsid w:val="00864A71"/>
    <w:rsid w:val="00864E85"/>
    <w:rsid w:val="0086582F"/>
    <w:rsid w:val="00865AC0"/>
    <w:rsid w:val="00865D4C"/>
    <w:rsid w:val="00866625"/>
    <w:rsid w:val="008666E3"/>
    <w:rsid w:val="00866FF2"/>
    <w:rsid w:val="00867768"/>
    <w:rsid w:val="00867B43"/>
    <w:rsid w:val="00867FD5"/>
    <w:rsid w:val="00871989"/>
    <w:rsid w:val="0087212C"/>
    <w:rsid w:val="00872655"/>
    <w:rsid w:val="00872CF4"/>
    <w:rsid w:val="00873197"/>
    <w:rsid w:val="00873361"/>
    <w:rsid w:val="00873870"/>
    <w:rsid w:val="00873E4B"/>
    <w:rsid w:val="0087435F"/>
    <w:rsid w:val="00874563"/>
    <w:rsid w:val="008749AF"/>
    <w:rsid w:val="00874C2D"/>
    <w:rsid w:val="00874F81"/>
    <w:rsid w:val="00875D19"/>
    <w:rsid w:val="00876334"/>
    <w:rsid w:val="008767A8"/>
    <w:rsid w:val="00876C90"/>
    <w:rsid w:val="00877441"/>
    <w:rsid w:val="00877851"/>
    <w:rsid w:val="008801A5"/>
    <w:rsid w:val="008801F5"/>
    <w:rsid w:val="008807FE"/>
    <w:rsid w:val="00880A16"/>
    <w:rsid w:val="00881160"/>
    <w:rsid w:val="0088182F"/>
    <w:rsid w:val="00881A69"/>
    <w:rsid w:val="00881BD0"/>
    <w:rsid w:val="008822CC"/>
    <w:rsid w:val="00882D2B"/>
    <w:rsid w:val="00882D79"/>
    <w:rsid w:val="00882E83"/>
    <w:rsid w:val="00882ED1"/>
    <w:rsid w:val="00883053"/>
    <w:rsid w:val="0088343E"/>
    <w:rsid w:val="00883536"/>
    <w:rsid w:val="0088393D"/>
    <w:rsid w:val="00883AF1"/>
    <w:rsid w:val="00883DB6"/>
    <w:rsid w:val="00883DD9"/>
    <w:rsid w:val="00884D24"/>
    <w:rsid w:val="00885CC5"/>
    <w:rsid w:val="00885DD8"/>
    <w:rsid w:val="00885FAF"/>
    <w:rsid w:val="00885FEC"/>
    <w:rsid w:val="008862B6"/>
    <w:rsid w:val="00886D1D"/>
    <w:rsid w:val="0088703A"/>
    <w:rsid w:val="0089008B"/>
    <w:rsid w:val="008906E0"/>
    <w:rsid w:val="0089098B"/>
    <w:rsid w:val="00890B1B"/>
    <w:rsid w:val="00891640"/>
    <w:rsid w:val="008916F8"/>
    <w:rsid w:val="0089183E"/>
    <w:rsid w:val="00891AF2"/>
    <w:rsid w:val="0089216F"/>
    <w:rsid w:val="00892660"/>
    <w:rsid w:val="008927E1"/>
    <w:rsid w:val="008929DA"/>
    <w:rsid w:val="008934E2"/>
    <w:rsid w:val="008937CD"/>
    <w:rsid w:val="008944B6"/>
    <w:rsid w:val="008949CF"/>
    <w:rsid w:val="00894C40"/>
    <w:rsid w:val="00895085"/>
    <w:rsid w:val="008951F1"/>
    <w:rsid w:val="008957A3"/>
    <w:rsid w:val="0089594D"/>
    <w:rsid w:val="00895C4D"/>
    <w:rsid w:val="00895FFC"/>
    <w:rsid w:val="0089613A"/>
    <w:rsid w:val="008961C9"/>
    <w:rsid w:val="00896457"/>
    <w:rsid w:val="00896666"/>
    <w:rsid w:val="00897069"/>
    <w:rsid w:val="008974B6"/>
    <w:rsid w:val="0089795D"/>
    <w:rsid w:val="008A00DA"/>
    <w:rsid w:val="008A0ADE"/>
    <w:rsid w:val="008A0BD7"/>
    <w:rsid w:val="008A0DDE"/>
    <w:rsid w:val="008A0F32"/>
    <w:rsid w:val="008A132F"/>
    <w:rsid w:val="008A173C"/>
    <w:rsid w:val="008A1D1E"/>
    <w:rsid w:val="008A24D9"/>
    <w:rsid w:val="008A2596"/>
    <w:rsid w:val="008A28B4"/>
    <w:rsid w:val="008A2B95"/>
    <w:rsid w:val="008A2E38"/>
    <w:rsid w:val="008A2FEF"/>
    <w:rsid w:val="008A3074"/>
    <w:rsid w:val="008A3362"/>
    <w:rsid w:val="008A3505"/>
    <w:rsid w:val="008A35EE"/>
    <w:rsid w:val="008A3B9D"/>
    <w:rsid w:val="008A3C60"/>
    <w:rsid w:val="008A3E02"/>
    <w:rsid w:val="008A3E80"/>
    <w:rsid w:val="008A3F3E"/>
    <w:rsid w:val="008A41FE"/>
    <w:rsid w:val="008A421D"/>
    <w:rsid w:val="008A4BA0"/>
    <w:rsid w:val="008A536C"/>
    <w:rsid w:val="008A5487"/>
    <w:rsid w:val="008A58E6"/>
    <w:rsid w:val="008A59DC"/>
    <w:rsid w:val="008A6151"/>
    <w:rsid w:val="008A641F"/>
    <w:rsid w:val="008A6BE0"/>
    <w:rsid w:val="008A73EE"/>
    <w:rsid w:val="008A7E8F"/>
    <w:rsid w:val="008B08A8"/>
    <w:rsid w:val="008B0970"/>
    <w:rsid w:val="008B1607"/>
    <w:rsid w:val="008B1AA5"/>
    <w:rsid w:val="008B1AED"/>
    <w:rsid w:val="008B1AF1"/>
    <w:rsid w:val="008B2258"/>
    <w:rsid w:val="008B2334"/>
    <w:rsid w:val="008B268D"/>
    <w:rsid w:val="008B2815"/>
    <w:rsid w:val="008B2B8F"/>
    <w:rsid w:val="008B2CDE"/>
    <w:rsid w:val="008B2D0F"/>
    <w:rsid w:val="008B3625"/>
    <w:rsid w:val="008B3C6F"/>
    <w:rsid w:val="008B3C79"/>
    <w:rsid w:val="008B3DE7"/>
    <w:rsid w:val="008B4121"/>
    <w:rsid w:val="008B46F8"/>
    <w:rsid w:val="008B4856"/>
    <w:rsid w:val="008B52A7"/>
    <w:rsid w:val="008B5488"/>
    <w:rsid w:val="008B6129"/>
    <w:rsid w:val="008B64CD"/>
    <w:rsid w:val="008B6593"/>
    <w:rsid w:val="008B6843"/>
    <w:rsid w:val="008B6F10"/>
    <w:rsid w:val="008B7800"/>
    <w:rsid w:val="008B7ACA"/>
    <w:rsid w:val="008C122D"/>
    <w:rsid w:val="008C1C38"/>
    <w:rsid w:val="008C1DD4"/>
    <w:rsid w:val="008C1FB6"/>
    <w:rsid w:val="008C22DB"/>
    <w:rsid w:val="008C2960"/>
    <w:rsid w:val="008C32F7"/>
    <w:rsid w:val="008C387D"/>
    <w:rsid w:val="008C3CF0"/>
    <w:rsid w:val="008C3D7C"/>
    <w:rsid w:val="008C3F30"/>
    <w:rsid w:val="008C4237"/>
    <w:rsid w:val="008C43CC"/>
    <w:rsid w:val="008C4433"/>
    <w:rsid w:val="008C47E4"/>
    <w:rsid w:val="008C4DD7"/>
    <w:rsid w:val="008C5814"/>
    <w:rsid w:val="008C5883"/>
    <w:rsid w:val="008C5B07"/>
    <w:rsid w:val="008C668F"/>
    <w:rsid w:val="008C6C2D"/>
    <w:rsid w:val="008C6DBF"/>
    <w:rsid w:val="008C6FE4"/>
    <w:rsid w:val="008C7155"/>
    <w:rsid w:val="008C7D79"/>
    <w:rsid w:val="008D08BE"/>
    <w:rsid w:val="008D0BAF"/>
    <w:rsid w:val="008D0CC4"/>
    <w:rsid w:val="008D13DD"/>
    <w:rsid w:val="008D1781"/>
    <w:rsid w:val="008D2692"/>
    <w:rsid w:val="008D2A34"/>
    <w:rsid w:val="008D2F11"/>
    <w:rsid w:val="008D3428"/>
    <w:rsid w:val="008D3680"/>
    <w:rsid w:val="008D3C93"/>
    <w:rsid w:val="008D3CB2"/>
    <w:rsid w:val="008D3D2D"/>
    <w:rsid w:val="008D445D"/>
    <w:rsid w:val="008D4660"/>
    <w:rsid w:val="008D479D"/>
    <w:rsid w:val="008D4A48"/>
    <w:rsid w:val="008D4C56"/>
    <w:rsid w:val="008D4D02"/>
    <w:rsid w:val="008D4FC2"/>
    <w:rsid w:val="008D50A4"/>
    <w:rsid w:val="008D51EE"/>
    <w:rsid w:val="008D54DF"/>
    <w:rsid w:val="008D5580"/>
    <w:rsid w:val="008D5F85"/>
    <w:rsid w:val="008D64AC"/>
    <w:rsid w:val="008D662A"/>
    <w:rsid w:val="008D6C2F"/>
    <w:rsid w:val="008D6D12"/>
    <w:rsid w:val="008D7772"/>
    <w:rsid w:val="008D7EEF"/>
    <w:rsid w:val="008E0204"/>
    <w:rsid w:val="008E0B3A"/>
    <w:rsid w:val="008E0BB4"/>
    <w:rsid w:val="008E176F"/>
    <w:rsid w:val="008E1E2C"/>
    <w:rsid w:val="008E1ED8"/>
    <w:rsid w:val="008E2228"/>
    <w:rsid w:val="008E2293"/>
    <w:rsid w:val="008E2612"/>
    <w:rsid w:val="008E269D"/>
    <w:rsid w:val="008E2869"/>
    <w:rsid w:val="008E2C8A"/>
    <w:rsid w:val="008E2E12"/>
    <w:rsid w:val="008E327F"/>
    <w:rsid w:val="008E34C6"/>
    <w:rsid w:val="008E3559"/>
    <w:rsid w:val="008E3D4E"/>
    <w:rsid w:val="008E3E29"/>
    <w:rsid w:val="008E44FB"/>
    <w:rsid w:val="008E4591"/>
    <w:rsid w:val="008E4945"/>
    <w:rsid w:val="008E51B0"/>
    <w:rsid w:val="008E56CF"/>
    <w:rsid w:val="008E5CBA"/>
    <w:rsid w:val="008E64C0"/>
    <w:rsid w:val="008E68A3"/>
    <w:rsid w:val="008E6C55"/>
    <w:rsid w:val="008E6DAE"/>
    <w:rsid w:val="008E7C7E"/>
    <w:rsid w:val="008F00B6"/>
    <w:rsid w:val="008F088C"/>
    <w:rsid w:val="008F0E38"/>
    <w:rsid w:val="008F0ECD"/>
    <w:rsid w:val="008F161C"/>
    <w:rsid w:val="008F1E1F"/>
    <w:rsid w:val="008F20C8"/>
    <w:rsid w:val="008F2111"/>
    <w:rsid w:val="008F2518"/>
    <w:rsid w:val="008F27A4"/>
    <w:rsid w:val="008F28DD"/>
    <w:rsid w:val="008F2A7A"/>
    <w:rsid w:val="008F2CC6"/>
    <w:rsid w:val="008F3527"/>
    <w:rsid w:val="008F4391"/>
    <w:rsid w:val="008F4616"/>
    <w:rsid w:val="008F5208"/>
    <w:rsid w:val="008F57EF"/>
    <w:rsid w:val="008F59C4"/>
    <w:rsid w:val="008F606A"/>
    <w:rsid w:val="008F6467"/>
    <w:rsid w:val="008F6825"/>
    <w:rsid w:val="008F6C98"/>
    <w:rsid w:val="008F6D18"/>
    <w:rsid w:val="008F709E"/>
    <w:rsid w:val="008F7375"/>
    <w:rsid w:val="008F739C"/>
    <w:rsid w:val="008F76C0"/>
    <w:rsid w:val="008F7EC4"/>
    <w:rsid w:val="00900144"/>
    <w:rsid w:val="009015C9"/>
    <w:rsid w:val="00901F85"/>
    <w:rsid w:val="00902138"/>
    <w:rsid w:val="009027EE"/>
    <w:rsid w:val="00902839"/>
    <w:rsid w:val="00902E4F"/>
    <w:rsid w:val="00903119"/>
    <w:rsid w:val="00903142"/>
    <w:rsid w:val="009033E8"/>
    <w:rsid w:val="0090388B"/>
    <w:rsid w:val="009038DF"/>
    <w:rsid w:val="0090400A"/>
    <w:rsid w:val="009047D4"/>
    <w:rsid w:val="00904C2F"/>
    <w:rsid w:val="009050E1"/>
    <w:rsid w:val="0090552F"/>
    <w:rsid w:val="00905594"/>
    <w:rsid w:val="009058B7"/>
    <w:rsid w:val="009064D0"/>
    <w:rsid w:val="00906703"/>
    <w:rsid w:val="009068F7"/>
    <w:rsid w:val="00906C3B"/>
    <w:rsid w:val="00906CEC"/>
    <w:rsid w:val="00906D6A"/>
    <w:rsid w:val="0090735F"/>
    <w:rsid w:val="00907629"/>
    <w:rsid w:val="00907FEB"/>
    <w:rsid w:val="009100EB"/>
    <w:rsid w:val="0091049E"/>
    <w:rsid w:val="0091091E"/>
    <w:rsid w:val="00910CFB"/>
    <w:rsid w:val="00910D33"/>
    <w:rsid w:val="00910F0F"/>
    <w:rsid w:val="00911623"/>
    <w:rsid w:val="00911D20"/>
    <w:rsid w:val="009120D7"/>
    <w:rsid w:val="00912488"/>
    <w:rsid w:val="00912560"/>
    <w:rsid w:val="00912F9A"/>
    <w:rsid w:val="0091301A"/>
    <w:rsid w:val="0091345B"/>
    <w:rsid w:val="009146CE"/>
    <w:rsid w:val="00914DDA"/>
    <w:rsid w:val="00914E79"/>
    <w:rsid w:val="00914EF4"/>
    <w:rsid w:val="009150F5"/>
    <w:rsid w:val="0091519D"/>
    <w:rsid w:val="0091559A"/>
    <w:rsid w:val="009157BB"/>
    <w:rsid w:val="00915991"/>
    <w:rsid w:val="00915A39"/>
    <w:rsid w:val="00915DDB"/>
    <w:rsid w:val="009171C9"/>
    <w:rsid w:val="009178CC"/>
    <w:rsid w:val="00917F2B"/>
    <w:rsid w:val="00917FD4"/>
    <w:rsid w:val="0092060F"/>
    <w:rsid w:val="00920959"/>
    <w:rsid w:val="00920D30"/>
    <w:rsid w:val="00921150"/>
    <w:rsid w:val="009211CA"/>
    <w:rsid w:val="009217FC"/>
    <w:rsid w:val="009219D1"/>
    <w:rsid w:val="00921C57"/>
    <w:rsid w:val="00921E21"/>
    <w:rsid w:val="00922169"/>
    <w:rsid w:val="00922443"/>
    <w:rsid w:val="00922812"/>
    <w:rsid w:val="00922956"/>
    <w:rsid w:val="0092311B"/>
    <w:rsid w:val="00923377"/>
    <w:rsid w:val="009235A2"/>
    <w:rsid w:val="009239E3"/>
    <w:rsid w:val="009247C8"/>
    <w:rsid w:val="00924C76"/>
    <w:rsid w:val="00925393"/>
    <w:rsid w:val="009253E1"/>
    <w:rsid w:val="00925674"/>
    <w:rsid w:val="00925CC3"/>
    <w:rsid w:val="00925DC2"/>
    <w:rsid w:val="00926369"/>
    <w:rsid w:val="0092694E"/>
    <w:rsid w:val="00926963"/>
    <w:rsid w:val="00926E2A"/>
    <w:rsid w:val="00926F1F"/>
    <w:rsid w:val="009270B6"/>
    <w:rsid w:val="00927B2D"/>
    <w:rsid w:val="0093017E"/>
    <w:rsid w:val="0093052E"/>
    <w:rsid w:val="009308DE"/>
    <w:rsid w:val="00931363"/>
    <w:rsid w:val="00931F7A"/>
    <w:rsid w:val="009321D8"/>
    <w:rsid w:val="009322C7"/>
    <w:rsid w:val="00932B8B"/>
    <w:rsid w:val="00932CC6"/>
    <w:rsid w:val="00932DDA"/>
    <w:rsid w:val="00933314"/>
    <w:rsid w:val="00933B7E"/>
    <w:rsid w:val="0093466C"/>
    <w:rsid w:val="009346DB"/>
    <w:rsid w:val="009349D4"/>
    <w:rsid w:val="00934C2F"/>
    <w:rsid w:val="00934CBB"/>
    <w:rsid w:val="00935105"/>
    <w:rsid w:val="009352E4"/>
    <w:rsid w:val="00935D19"/>
    <w:rsid w:val="00935DBE"/>
    <w:rsid w:val="009361DE"/>
    <w:rsid w:val="0093644E"/>
    <w:rsid w:val="00936609"/>
    <w:rsid w:val="009367DB"/>
    <w:rsid w:val="00936877"/>
    <w:rsid w:val="009370F4"/>
    <w:rsid w:val="0093747A"/>
    <w:rsid w:val="009376E1"/>
    <w:rsid w:val="009378AC"/>
    <w:rsid w:val="009402B3"/>
    <w:rsid w:val="009406FE"/>
    <w:rsid w:val="00940701"/>
    <w:rsid w:val="00941359"/>
    <w:rsid w:val="00941CC1"/>
    <w:rsid w:val="00941E20"/>
    <w:rsid w:val="00942132"/>
    <w:rsid w:val="009429C4"/>
    <w:rsid w:val="00943DD2"/>
    <w:rsid w:val="0094411A"/>
    <w:rsid w:val="00944256"/>
    <w:rsid w:val="00944F7A"/>
    <w:rsid w:val="00944FB9"/>
    <w:rsid w:val="0094547C"/>
    <w:rsid w:val="00945B47"/>
    <w:rsid w:val="00945FB1"/>
    <w:rsid w:val="00945FED"/>
    <w:rsid w:val="00946032"/>
    <w:rsid w:val="00946163"/>
    <w:rsid w:val="009461A9"/>
    <w:rsid w:val="00946268"/>
    <w:rsid w:val="009465E6"/>
    <w:rsid w:val="00946E40"/>
    <w:rsid w:val="00946E94"/>
    <w:rsid w:val="00947157"/>
    <w:rsid w:val="00947228"/>
    <w:rsid w:val="009472EC"/>
    <w:rsid w:val="00947587"/>
    <w:rsid w:val="009500F4"/>
    <w:rsid w:val="00950527"/>
    <w:rsid w:val="0095091A"/>
    <w:rsid w:val="0095093D"/>
    <w:rsid w:val="00950972"/>
    <w:rsid w:val="00950B6B"/>
    <w:rsid w:val="00950DF4"/>
    <w:rsid w:val="00951053"/>
    <w:rsid w:val="0095214A"/>
    <w:rsid w:val="0095243F"/>
    <w:rsid w:val="0095313F"/>
    <w:rsid w:val="00953A3F"/>
    <w:rsid w:val="00954045"/>
    <w:rsid w:val="00954222"/>
    <w:rsid w:val="00954260"/>
    <w:rsid w:val="00954579"/>
    <w:rsid w:val="00955424"/>
    <w:rsid w:val="00955CBE"/>
    <w:rsid w:val="00956A2E"/>
    <w:rsid w:val="0095767D"/>
    <w:rsid w:val="00957B7F"/>
    <w:rsid w:val="00957D92"/>
    <w:rsid w:val="00957EC8"/>
    <w:rsid w:val="0096056C"/>
    <w:rsid w:val="0096096B"/>
    <w:rsid w:val="0096151F"/>
    <w:rsid w:val="0096172A"/>
    <w:rsid w:val="0096211B"/>
    <w:rsid w:val="009624C6"/>
    <w:rsid w:val="0096252E"/>
    <w:rsid w:val="00963A53"/>
    <w:rsid w:val="00963DCA"/>
    <w:rsid w:val="00964204"/>
    <w:rsid w:val="009643FA"/>
    <w:rsid w:val="00964639"/>
    <w:rsid w:val="00964681"/>
    <w:rsid w:val="0096493D"/>
    <w:rsid w:val="0096523D"/>
    <w:rsid w:val="0096529D"/>
    <w:rsid w:val="00965951"/>
    <w:rsid w:val="00965A8E"/>
    <w:rsid w:val="00965BF0"/>
    <w:rsid w:val="00966651"/>
    <w:rsid w:val="00966DF0"/>
    <w:rsid w:val="00967970"/>
    <w:rsid w:val="00967B0A"/>
    <w:rsid w:val="00967CF5"/>
    <w:rsid w:val="00967E1A"/>
    <w:rsid w:val="00970038"/>
    <w:rsid w:val="00970288"/>
    <w:rsid w:val="009705E0"/>
    <w:rsid w:val="009706D6"/>
    <w:rsid w:val="009708E7"/>
    <w:rsid w:val="00970D22"/>
    <w:rsid w:val="00971120"/>
    <w:rsid w:val="009718E1"/>
    <w:rsid w:val="00971FFA"/>
    <w:rsid w:val="00972192"/>
    <w:rsid w:val="00972B54"/>
    <w:rsid w:val="00972C49"/>
    <w:rsid w:val="00973895"/>
    <w:rsid w:val="009738E7"/>
    <w:rsid w:val="00974872"/>
    <w:rsid w:val="00975335"/>
    <w:rsid w:val="00975576"/>
    <w:rsid w:val="00975A79"/>
    <w:rsid w:val="009761F0"/>
    <w:rsid w:val="0097674D"/>
    <w:rsid w:val="009768F0"/>
    <w:rsid w:val="00976AB6"/>
    <w:rsid w:val="00977422"/>
    <w:rsid w:val="00977AC3"/>
    <w:rsid w:val="009800AF"/>
    <w:rsid w:val="00980344"/>
    <w:rsid w:val="00980526"/>
    <w:rsid w:val="009805CC"/>
    <w:rsid w:val="00980ADC"/>
    <w:rsid w:val="00980BDA"/>
    <w:rsid w:val="00980C01"/>
    <w:rsid w:val="009817F9"/>
    <w:rsid w:val="00981E60"/>
    <w:rsid w:val="00981EB7"/>
    <w:rsid w:val="00982020"/>
    <w:rsid w:val="00982220"/>
    <w:rsid w:val="009823CC"/>
    <w:rsid w:val="00982B55"/>
    <w:rsid w:val="00982C18"/>
    <w:rsid w:val="00982D09"/>
    <w:rsid w:val="00983064"/>
    <w:rsid w:val="00983335"/>
    <w:rsid w:val="00983580"/>
    <w:rsid w:val="00983770"/>
    <w:rsid w:val="00983A64"/>
    <w:rsid w:val="00983BF5"/>
    <w:rsid w:val="00983D24"/>
    <w:rsid w:val="00984008"/>
    <w:rsid w:val="00984108"/>
    <w:rsid w:val="00984260"/>
    <w:rsid w:val="00984445"/>
    <w:rsid w:val="009848B3"/>
    <w:rsid w:val="00984B2D"/>
    <w:rsid w:val="00984D7F"/>
    <w:rsid w:val="00984F17"/>
    <w:rsid w:val="0098509B"/>
    <w:rsid w:val="0098516C"/>
    <w:rsid w:val="009858A7"/>
    <w:rsid w:val="009859BC"/>
    <w:rsid w:val="00986024"/>
    <w:rsid w:val="009863AE"/>
    <w:rsid w:val="00986408"/>
    <w:rsid w:val="009867A7"/>
    <w:rsid w:val="0098682C"/>
    <w:rsid w:val="00986FB2"/>
    <w:rsid w:val="00987197"/>
    <w:rsid w:val="009871F9"/>
    <w:rsid w:val="00987E7F"/>
    <w:rsid w:val="00987EDB"/>
    <w:rsid w:val="00990516"/>
    <w:rsid w:val="0099062A"/>
    <w:rsid w:val="0099067B"/>
    <w:rsid w:val="00990A46"/>
    <w:rsid w:val="00991359"/>
    <w:rsid w:val="009915A1"/>
    <w:rsid w:val="00991732"/>
    <w:rsid w:val="00991CE8"/>
    <w:rsid w:val="00991F74"/>
    <w:rsid w:val="009922BB"/>
    <w:rsid w:val="0099253A"/>
    <w:rsid w:val="00992762"/>
    <w:rsid w:val="00992919"/>
    <w:rsid w:val="00992927"/>
    <w:rsid w:val="00992B92"/>
    <w:rsid w:val="00992E2C"/>
    <w:rsid w:val="009935B0"/>
    <w:rsid w:val="00993A30"/>
    <w:rsid w:val="009946DD"/>
    <w:rsid w:val="00994772"/>
    <w:rsid w:val="0099498F"/>
    <w:rsid w:val="009950A8"/>
    <w:rsid w:val="00996291"/>
    <w:rsid w:val="00996B33"/>
    <w:rsid w:val="00996EE5"/>
    <w:rsid w:val="00997428"/>
    <w:rsid w:val="00997741"/>
    <w:rsid w:val="00997D83"/>
    <w:rsid w:val="009A06EF"/>
    <w:rsid w:val="009A079F"/>
    <w:rsid w:val="009A0A3D"/>
    <w:rsid w:val="009A0C77"/>
    <w:rsid w:val="009A109E"/>
    <w:rsid w:val="009A2020"/>
    <w:rsid w:val="009A2555"/>
    <w:rsid w:val="009A300C"/>
    <w:rsid w:val="009A3130"/>
    <w:rsid w:val="009A3197"/>
    <w:rsid w:val="009A33AA"/>
    <w:rsid w:val="009A369F"/>
    <w:rsid w:val="009A426C"/>
    <w:rsid w:val="009A4569"/>
    <w:rsid w:val="009A49B4"/>
    <w:rsid w:val="009A4B37"/>
    <w:rsid w:val="009A4D9D"/>
    <w:rsid w:val="009A578C"/>
    <w:rsid w:val="009A5FFA"/>
    <w:rsid w:val="009A60B2"/>
    <w:rsid w:val="009A6236"/>
    <w:rsid w:val="009A639E"/>
    <w:rsid w:val="009A6D6E"/>
    <w:rsid w:val="009A72DB"/>
    <w:rsid w:val="009A76B7"/>
    <w:rsid w:val="009A79C3"/>
    <w:rsid w:val="009B033E"/>
    <w:rsid w:val="009B09DF"/>
    <w:rsid w:val="009B0D00"/>
    <w:rsid w:val="009B0F93"/>
    <w:rsid w:val="009B1AA4"/>
    <w:rsid w:val="009B1AF2"/>
    <w:rsid w:val="009B1E21"/>
    <w:rsid w:val="009B2ED2"/>
    <w:rsid w:val="009B2F77"/>
    <w:rsid w:val="009B3127"/>
    <w:rsid w:val="009B3E66"/>
    <w:rsid w:val="009B411A"/>
    <w:rsid w:val="009B480B"/>
    <w:rsid w:val="009B493C"/>
    <w:rsid w:val="009B4F65"/>
    <w:rsid w:val="009B50B5"/>
    <w:rsid w:val="009B5694"/>
    <w:rsid w:val="009B5930"/>
    <w:rsid w:val="009B5ED3"/>
    <w:rsid w:val="009B668A"/>
    <w:rsid w:val="009B67B7"/>
    <w:rsid w:val="009B6AA2"/>
    <w:rsid w:val="009B6AA8"/>
    <w:rsid w:val="009B6F3D"/>
    <w:rsid w:val="009B6F45"/>
    <w:rsid w:val="009B7170"/>
    <w:rsid w:val="009B73C6"/>
    <w:rsid w:val="009B75B0"/>
    <w:rsid w:val="009B75C0"/>
    <w:rsid w:val="009B7680"/>
    <w:rsid w:val="009B76C4"/>
    <w:rsid w:val="009B7C3B"/>
    <w:rsid w:val="009C0CA1"/>
    <w:rsid w:val="009C0CD0"/>
    <w:rsid w:val="009C1958"/>
    <w:rsid w:val="009C1A8A"/>
    <w:rsid w:val="009C1B08"/>
    <w:rsid w:val="009C1B8D"/>
    <w:rsid w:val="009C1D25"/>
    <w:rsid w:val="009C1E8C"/>
    <w:rsid w:val="009C239F"/>
    <w:rsid w:val="009C2BD3"/>
    <w:rsid w:val="009C2F42"/>
    <w:rsid w:val="009C2F89"/>
    <w:rsid w:val="009C362A"/>
    <w:rsid w:val="009C3CD9"/>
    <w:rsid w:val="009C4005"/>
    <w:rsid w:val="009C40B5"/>
    <w:rsid w:val="009C4365"/>
    <w:rsid w:val="009C492F"/>
    <w:rsid w:val="009C4948"/>
    <w:rsid w:val="009C4F61"/>
    <w:rsid w:val="009C5049"/>
    <w:rsid w:val="009C5387"/>
    <w:rsid w:val="009C55C8"/>
    <w:rsid w:val="009C5BEA"/>
    <w:rsid w:val="009C6337"/>
    <w:rsid w:val="009C66A7"/>
    <w:rsid w:val="009C6AE8"/>
    <w:rsid w:val="009C6D00"/>
    <w:rsid w:val="009C71FB"/>
    <w:rsid w:val="009C7226"/>
    <w:rsid w:val="009C7295"/>
    <w:rsid w:val="009C72E2"/>
    <w:rsid w:val="009C73A7"/>
    <w:rsid w:val="009C74C9"/>
    <w:rsid w:val="009C7E59"/>
    <w:rsid w:val="009C7EAE"/>
    <w:rsid w:val="009C7EE6"/>
    <w:rsid w:val="009D0108"/>
    <w:rsid w:val="009D024D"/>
    <w:rsid w:val="009D0338"/>
    <w:rsid w:val="009D06B6"/>
    <w:rsid w:val="009D0FCB"/>
    <w:rsid w:val="009D176F"/>
    <w:rsid w:val="009D1EA4"/>
    <w:rsid w:val="009D242E"/>
    <w:rsid w:val="009D259E"/>
    <w:rsid w:val="009D34D9"/>
    <w:rsid w:val="009D3D12"/>
    <w:rsid w:val="009D3EC1"/>
    <w:rsid w:val="009D41CB"/>
    <w:rsid w:val="009D4787"/>
    <w:rsid w:val="009D4871"/>
    <w:rsid w:val="009D48B2"/>
    <w:rsid w:val="009D4C16"/>
    <w:rsid w:val="009D545B"/>
    <w:rsid w:val="009D5D0E"/>
    <w:rsid w:val="009D5EB1"/>
    <w:rsid w:val="009D6822"/>
    <w:rsid w:val="009D6B8F"/>
    <w:rsid w:val="009D701D"/>
    <w:rsid w:val="009D7208"/>
    <w:rsid w:val="009D7234"/>
    <w:rsid w:val="009D7642"/>
    <w:rsid w:val="009D7EC1"/>
    <w:rsid w:val="009E04D0"/>
    <w:rsid w:val="009E09B6"/>
    <w:rsid w:val="009E0B45"/>
    <w:rsid w:val="009E0FBF"/>
    <w:rsid w:val="009E0FC1"/>
    <w:rsid w:val="009E1010"/>
    <w:rsid w:val="009E122A"/>
    <w:rsid w:val="009E1248"/>
    <w:rsid w:val="009E1BD9"/>
    <w:rsid w:val="009E281B"/>
    <w:rsid w:val="009E2B4C"/>
    <w:rsid w:val="009E2C1F"/>
    <w:rsid w:val="009E30B5"/>
    <w:rsid w:val="009E344C"/>
    <w:rsid w:val="009E35DB"/>
    <w:rsid w:val="009E3976"/>
    <w:rsid w:val="009E40DB"/>
    <w:rsid w:val="009E4111"/>
    <w:rsid w:val="009E4530"/>
    <w:rsid w:val="009E5663"/>
    <w:rsid w:val="009E5954"/>
    <w:rsid w:val="009E5A2B"/>
    <w:rsid w:val="009E64A2"/>
    <w:rsid w:val="009E64F6"/>
    <w:rsid w:val="009E6DB8"/>
    <w:rsid w:val="009E6E20"/>
    <w:rsid w:val="009E7D70"/>
    <w:rsid w:val="009E7F81"/>
    <w:rsid w:val="009F01CA"/>
    <w:rsid w:val="009F01E3"/>
    <w:rsid w:val="009F07A1"/>
    <w:rsid w:val="009F0813"/>
    <w:rsid w:val="009F0BEA"/>
    <w:rsid w:val="009F0C4E"/>
    <w:rsid w:val="009F114B"/>
    <w:rsid w:val="009F1271"/>
    <w:rsid w:val="009F18CC"/>
    <w:rsid w:val="009F1B59"/>
    <w:rsid w:val="009F1D55"/>
    <w:rsid w:val="009F1DEA"/>
    <w:rsid w:val="009F205F"/>
    <w:rsid w:val="009F2138"/>
    <w:rsid w:val="009F222C"/>
    <w:rsid w:val="009F229E"/>
    <w:rsid w:val="009F261F"/>
    <w:rsid w:val="009F2654"/>
    <w:rsid w:val="009F26C1"/>
    <w:rsid w:val="009F2DD7"/>
    <w:rsid w:val="009F32D6"/>
    <w:rsid w:val="009F3704"/>
    <w:rsid w:val="009F3B47"/>
    <w:rsid w:val="009F3BFE"/>
    <w:rsid w:val="009F3C6D"/>
    <w:rsid w:val="009F3C79"/>
    <w:rsid w:val="009F3DA7"/>
    <w:rsid w:val="009F3EEA"/>
    <w:rsid w:val="009F3F3C"/>
    <w:rsid w:val="009F4BF9"/>
    <w:rsid w:val="009F52E4"/>
    <w:rsid w:val="009F707E"/>
    <w:rsid w:val="009F7435"/>
    <w:rsid w:val="00A00216"/>
    <w:rsid w:val="00A00815"/>
    <w:rsid w:val="00A01284"/>
    <w:rsid w:val="00A0151F"/>
    <w:rsid w:val="00A01531"/>
    <w:rsid w:val="00A0153A"/>
    <w:rsid w:val="00A01EEC"/>
    <w:rsid w:val="00A02486"/>
    <w:rsid w:val="00A03D3B"/>
    <w:rsid w:val="00A044FA"/>
    <w:rsid w:val="00A04604"/>
    <w:rsid w:val="00A04A8B"/>
    <w:rsid w:val="00A05093"/>
    <w:rsid w:val="00A05156"/>
    <w:rsid w:val="00A0531C"/>
    <w:rsid w:val="00A059EE"/>
    <w:rsid w:val="00A05D5C"/>
    <w:rsid w:val="00A062F9"/>
    <w:rsid w:val="00A06620"/>
    <w:rsid w:val="00A066DF"/>
    <w:rsid w:val="00A0675A"/>
    <w:rsid w:val="00A06B5C"/>
    <w:rsid w:val="00A06DD1"/>
    <w:rsid w:val="00A07107"/>
    <w:rsid w:val="00A071B5"/>
    <w:rsid w:val="00A07213"/>
    <w:rsid w:val="00A07361"/>
    <w:rsid w:val="00A0747C"/>
    <w:rsid w:val="00A07BF4"/>
    <w:rsid w:val="00A101BF"/>
    <w:rsid w:val="00A11844"/>
    <w:rsid w:val="00A11AF0"/>
    <w:rsid w:val="00A13368"/>
    <w:rsid w:val="00A13415"/>
    <w:rsid w:val="00A1385A"/>
    <w:rsid w:val="00A14015"/>
    <w:rsid w:val="00A14994"/>
    <w:rsid w:val="00A14AA6"/>
    <w:rsid w:val="00A14D01"/>
    <w:rsid w:val="00A14DB1"/>
    <w:rsid w:val="00A14F14"/>
    <w:rsid w:val="00A15C76"/>
    <w:rsid w:val="00A15F73"/>
    <w:rsid w:val="00A15FDF"/>
    <w:rsid w:val="00A16317"/>
    <w:rsid w:val="00A16331"/>
    <w:rsid w:val="00A16A14"/>
    <w:rsid w:val="00A16D68"/>
    <w:rsid w:val="00A173B8"/>
    <w:rsid w:val="00A17555"/>
    <w:rsid w:val="00A17688"/>
    <w:rsid w:val="00A1777A"/>
    <w:rsid w:val="00A17919"/>
    <w:rsid w:val="00A17B09"/>
    <w:rsid w:val="00A17C2C"/>
    <w:rsid w:val="00A209F9"/>
    <w:rsid w:val="00A20C58"/>
    <w:rsid w:val="00A20F39"/>
    <w:rsid w:val="00A212E9"/>
    <w:rsid w:val="00A21938"/>
    <w:rsid w:val="00A2253C"/>
    <w:rsid w:val="00A22881"/>
    <w:rsid w:val="00A22BFF"/>
    <w:rsid w:val="00A22D8D"/>
    <w:rsid w:val="00A22F1C"/>
    <w:rsid w:val="00A23128"/>
    <w:rsid w:val="00A23B9B"/>
    <w:rsid w:val="00A23D8D"/>
    <w:rsid w:val="00A24427"/>
    <w:rsid w:val="00A24A0F"/>
    <w:rsid w:val="00A24A2A"/>
    <w:rsid w:val="00A24FDD"/>
    <w:rsid w:val="00A2523A"/>
    <w:rsid w:val="00A2529F"/>
    <w:rsid w:val="00A25679"/>
    <w:rsid w:val="00A25824"/>
    <w:rsid w:val="00A258C5"/>
    <w:rsid w:val="00A25C3A"/>
    <w:rsid w:val="00A261A5"/>
    <w:rsid w:val="00A26623"/>
    <w:rsid w:val="00A26CDF"/>
    <w:rsid w:val="00A26D6F"/>
    <w:rsid w:val="00A26EF5"/>
    <w:rsid w:val="00A27541"/>
    <w:rsid w:val="00A27553"/>
    <w:rsid w:val="00A27FAF"/>
    <w:rsid w:val="00A3074B"/>
    <w:rsid w:val="00A30CAF"/>
    <w:rsid w:val="00A310D5"/>
    <w:rsid w:val="00A31114"/>
    <w:rsid w:val="00A31477"/>
    <w:rsid w:val="00A31C17"/>
    <w:rsid w:val="00A31DDD"/>
    <w:rsid w:val="00A32519"/>
    <w:rsid w:val="00A32DD9"/>
    <w:rsid w:val="00A332D5"/>
    <w:rsid w:val="00A3343B"/>
    <w:rsid w:val="00A33EFF"/>
    <w:rsid w:val="00A34592"/>
    <w:rsid w:val="00A345CF"/>
    <w:rsid w:val="00A348C9"/>
    <w:rsid w:val="00A34EFC"/>
    <w:rsid w:val="00A35598"/>
    <w:rsid w:val="00A359CF"/>
    <w:rsid w:val="00A35C3E"/>
    <w:rsid w:val="00A3620E"/>
    <w:rsid w:val="00A37157"/>
    <w:rsid w:val="00A37432"/>
    <w:rsid w:val="00A4013A"/>
    <w:rsid w:val="00A40680"/>
    <w:rsid w:val="00A40CF7"/>
    <w:rsid w:val="00A41111"/>
    <w:rsid w:val="00A41363"/>
    <w:rsid w:val="00A41417"/>
    <w:rsid w:val="00A41A13"/>
    <w:rsid w:val="00A41F28"/>
    <w:rsid w:val="00A4254F"/>
    <w:rsid w:val="00A425A0"/>
    <w:rsid w:val="00A43730"/>
    <w:rsid w:val="00A43781"/>
    <w:rsid w:val="00A43ECA"/>
    <w:rsid w:val="00A44035"/>
    <w:rsid w:val="00A44379"/>
    <w:rsid w:val="00A44948"/>
    <w:rsid w:val="00A4555F"/>
    <w:rsid w:val="00A456D8"/>
    <w:rsid w:val="00A4630D"/>
    <w:rsid w:val="00A46DB3"/>
    <w:rsid w:val="00A47CF8"/>
    <w:rsid w:val="00A47EAE"/>
    <w:rsid w:val="00A500D6"/>
    <w:rsid w:val="00A503CC"/>
    <w:rsid w:val="00A5045F"/>
    <w:rsid w:val="00A50AC1"/>
    <w:rsid w:val="00A50C19"/>
    <w:rsid w:val="00A50E74"/>
    <w:rsid w:val="00A515C9"/>
    <w:rsid w:val="00A5169B"/>
    <w:rsid w:val="00A51774"/>
    <w:rsid w:val="00A51D2B"/>
    <w:rsid w:val="00A51EA2"/>
    <w:rsid w:val="00A51EDE"/>
    <w:rsid w:val="00A52730"/>
    <w:rsid w:val="00A52771"/>
    <w:rsid w:val="00A53027"/>
    <w:rsid w:val="00A5314D"/>
    <w:rsid w:val="00A5348F"/>
    <w:rsid w:val="00A53F37"/>
    <w:rsid w:val="00A54DAE"/>
    <w:rsid w:val="00A559B3"/>
    <w:rsid w:val="00A561E7"/>
    <w:rsid w:val="00A56223"/>
    <w:rsid w:val="00A56D40"/>
    <w:rsid w:val="00A57389"/>
    <w:rsid w:val="00A5769C"/>
    <w:rsid w:val="00A57D43"/>
    <w:rsid w:val="00A57EBA"/>
    <w:rsid w:val="00A6014D"/>
    <w:rsid w:val="00A604C6"/>
    <w:rsid w:val="00A604E3"/>
    <w:rsid w:val="00A60D9F"/>
    <w:rsid w:val="00A611BC"/>
    <w:rsid w:val="00A6152C"/>
    <w:rsid w:val="00A6163D"/>
    <w:rsid w:val="00A61891"/>
    <w:rsid w:val="00A6197E"/>
    <w:rsid w:val="00A61E60"/>
    <w:rsid w:val="00A62D3A"/>
    <w:rsid w:val="00A62D42"/>
    <w:rsid w:val="00A634F1"/>
    <w:rsid w:val="00A63691"/>
    <w:rsid w:val="00A637FA"/>
    <w:rsid w:val="00A63BE2"/>
    <w:rsid w:val="00A63D50"/>
    <w:rsid w:val="00A63DF0"/>
    <w:rsid w:val="00A6469C"/>
    <w:rsid w:val="00A64D21"/>
    <w:rsid w:val="00A650B9"/>
    <w:rsid w:val="00A650D3"/>
    <w:rsid w:val="00A65171"/>
    <w:rsid w:val="00A65502"/>
    <w:rsid w:val="00A6575E"/>
    <w:rsid w:val="00A65836"/>
    <w:rsid w:val="00A65B33"/>
    <w:rsid w:val="00A65E85"/>
    <w:rsid w:val="00A65EE5"/>
    <w:rsid w:val="00A65EE6"/>
    <w:rsid w:val="00A670BF"/>
    <w:rsid w:val="00A67611"/>
    <w:rsid w:val="00A67DD8"/>
    <w:rsid w:val="00A67F98"/>
    <w:rsid w:val="00A70451"/>
    <w:rsid w:val="00A71260"/>
    <w:rsid w:val="00A71E9F"/>
    <w:rsid w:val="00A72684"/>
    <w:rsid w:val="00A728EE"/>
    <w:rsid w:val="00A72EDA"/>
    <w:rsid w:val="00A73041"/>
    <w:rsid w:val="00A7310B"/>
    <w:rsid w:val="00A733E4"/>
    <w:rsid w:val="00A7340C"/>
    <w:rsid w:val="00A736F2"/>
    <w:rsid w:val="00A73BA0"/>
    <w:rsid w:val="00A74084"/>
    <w:rsid w:val="00A74850"/>
    <w:rsid w:val="00A749A4"/>
    <w:rsid w:val="00A74A38"/>
    <w:rsid w:val="00A74DA4"/>
    <w:rsid w:val="00A74E9B"/>
    <w:rsid w:val="00A7535D"/>
    <w:rsid w:val="00A75821"/>
    <w:rsid w:val="00A75A67"/>
    <w:rsid w:val="00A75B3C"/>
    <w:rsid w:val="00A760E1"/>
    <w:rsid w:val="00A765F1"/>
    <w:rsid w:val="00A769FF"/>
    <w:rsid w:val="00A76EAD"/>
    <w:rsid w:val="00A770A1"/>
    <w:rsid w:val="00A770CC"/>
    <w:rsid w:val="00A772B5"/>
    <w:rsid w:val="00A777D8"/>
    <w:rsid w:val="00A77A60"/>
    <w:rsid w:val="00A800D3"/>
    <w:rsid w:val="00A80827"/>
    <w:rsid w:val="00A80AF1"/>
    <w:rsid w:val="00A80BEC"/>
    <w:rsid w:val="00A81648"/>
    <w:rsid w:val="00A81C0D"/>
    <w:rsid w:val="00A81EF5"/>
    <w:rsid w:val="00A82375"/>
    <w:rsid w:val="00A8367E"/>
    <w:rsid w:val="00A839B6"/>
    <w:rsid w:val="00A83F98"/>
    <w:rsid w:val="00A85237"/>
    <w:rsid w:val="00A857FC"/>
    <w:rsid w:val="00A86A48"/>
    <w:rsid w:val="00A8708D"/>
    <w:rsid w:val="00A8720A"/>
    <w:rsid w:val="00A87766"/>
    <w:rsid w:val="00A87CA3"/>
    <w:rsid w:val="00A87CFD"/>
    <w:rsid w:val="00A87FF2"/>
    <w:rsid w:val="00A9000C"/>
    <w:rsid w:val="00A900D6"/>
    <w:rsid w:val="00A900F6"/>
    <w:rsid w:val="00A90597"/>
    <w:rsid w:val="00A9068B"/>
    <w:rsid w:val="00A908F2"/>
    <w:rsid w:val="00A90C06"/>
    <w:rsid w:val="00A912E9"/>
    <w:rsid w:val="00A91528"/>
    <w:rsid w:val="00A91A2B"/>
    <w:rsid w:val="00A91C9E"/>
    <w:rsid w:val="00A91E37"/>
    <w:rsid w:val="00A92587"/>
    <w:rsid w:val="00A929DC"/>
    <w:rsid w:val="00A933D7"/>
    <w:rsid w:val="00A93527"/>
    <w:rsid w:val="00A93B12"/>
    <w:rsid w:val="00A93B47"/>
    <w:rsid w:val="00A94090"/>
    <w:rsid w:val="00A941D3"/>
    <w:rsid w:val="00A945F6"/>
    <w:rsid w:val="00A94B79"/>
    <w:rsid w:val="00A94BE5"/>
    <w:rsid w:val="00A94C6A"/>
    <w:rsid w:val="00A94DBD"/>
    <w:rsid w:val="00A95582"/>
    <w:rsid w:val="00A961E1"/>
    <w:rsid w:val="00A963A8"/>
    <w:rsid w:val="00A9659C"/>
    <w:rsid w:val="00A966D6"/>
    <w:rsid w:val="00A96868"/>
    <w:rsid w:val="00A96CD2"/>
    <w:rsid w:val="00A96DB1"/>
    <w:rsid w:val="00A96DF0"/>
    <w:rsid w:val="00A978AC"/>
    <w:rsid w:val="00A97EBF"/>
    <w:rsid w:val="00AA0417"/>
    <w:rsid w:val="00AA083B"/>
    <w:rsid w:val="00AA0AF4"/>
    <w:rsid w:val="00AA0D9C"/>
    <w:rsid w:val="00AA0F96"/>
    <w:rsid w:val="00AA1711"/>
    <w:rsid w:val="00AA1FE5"/>
    <w:rsid w:val="00AA232E"/>
    <w:rsid w:val="00AA24E7"/>
    <w:rsid w:val="00AA25B7"/>
    <w:rsid w:val="00AA296F"/>
    <w:rsid w:val="00AA2ACD"/>
    <w:rsid w:val="00AA2BC6"/>
    <w:rsid w:val="00AA32B8"/>
    <w:rsid w:val="00AA33BA"/>
    <w:rsid w:val="00AA365A"/>
    <w:rsid w:val="00AA3D8E"/>
    <w:rsid w:val="00AA401C"/>
    <w:rsid w:val="00AA59D9"/>
    <w:rsid w:val="00AA5BF6"/>
    <w:rsid w:val="00AA5E40"/>
    <w:rsid w:val="00AA68B9"/>
    <w:rsid w:val="00AA753B"/>
    <w:rsid w:val="00AA76AD"/>
    <w:rsid w:val="00AA7759"/>
    <w:rsid w:val="00AA7E5D"/>
    <w:rsid w:val="00AB0082"/>
    <w:rsid w:val="00AB0130"/>
    <w:rsid w:val="00AB1302"/>
    <w:rsid w:val="00AB13CF"/>
    <w:rsid w:val="00AB19A6"/>
    <w:rsid w:val="00AB21EA"/>
    <w:rsid w:val="00AB2966"/>
    <w:rsid w:val="00AB2C7F"/>
    <w:rsid w:val="00AB2E52"/>
    <w:rsid w:val="00AB300A"/>
    <w:rsid w:val="00AB3C83"/>
    <w:rsid w:val="00AB408C"/>
    <w:rsid w:val="00AB4190"/>
    <w:rsid w:val="00AB4471"/>
    <w:rsid w:val="00AB464E"/>
    <w:rsid w:val="00AB48FA"/>
    <w:rsid w:val="00AB4ABD"/>
    <w:rsid w:val="00AB5ACD"/>
    <w:rsid w:val="00AB5E06"/>
    <w:rsid w:val="00AB5E97"/>
    <w:rsid w:val="00AB65C8"/>
    <w:rsid w:val="00AB69FF"/>
    <w:rsid w:val="00AB6B71"/>
    <w:rsid w:val="00AB6BB3"/>
    <w:rsid w:val="00AB6CF5"/>
    <w:rsid w:val="00AB6D7B"/>
    <w:rsid w:val="00AB7802"/>
    <w:rsid w:val="00AC0243"/>
    <w:rsid w:val="00AC0DD1"/>
    <w:rsid w:val="00AC0FE9"/>
    <w:rsid w:val="00AC1331"/>
    <w:rsid w:val="00AC17F9"/>
    <w:rsid w:val="00AC2351"/>
    <w:rsid w:val="00AC30AE"/>
    <w:rsid w:val="00AC3782"/>
    <w:rsid w:val="00AC3D1A"/>
    <w:rsid w:val="00AC460D"/>
    <w:rsid w:val="00AC4DB9"/>
    <w:rsid w:val="00AC4EDA"/>
    <w:rsid w:val="00AC4FC6"/>
    <w:rsid w:val="00AC5362"/>
    <w:rsid w:val="00AC5A7F"/>
    <w:rsid w:val="00AC61AE"/>
    <w:rsid w:val="00AC6367"/>
    <w:rsid w:val="00AC6372"/>
    <w:rsid w:val="00AC6745"/>
    <w:rsid w:val="00AC68ED"/>
    <w:rsid w:val="00AC70E4"/>
    <w:rsid w:val="00AC7253"/>
    <w:rsid w:val="00AC72D9"/>
    <w:rsid w:val="00AC737A"/>
    <w:rsid w:val="00AC748C"/>
    <w:rsid w:val="00AC74B2"/>
    <w:rsid w:val="00AC75B3"/>
    <w:rsid w:val="00AD0672"/>
    <w:rsid w:val="00AD0A13"/>
    <w:rsid w:val="00AD0B93"/>
    <w:rsid w:val="00AD1363"/>
    <w:rsid w:val="00AD14EC"/>
    <w:rsid w:val="00AD1C60"/>
    <w:rsid w:val="00AD1DE8"/>
    <w:rsid w:val="00AD2445"/>
    <w:rsid w:val="00AD26C8"/>
    <w:rsid w:val="00AD34CB"/>
    <w:rsid w:val="00AD3931"/>
    <w:rsid w:val="00AD39EA"/>
    <w:rsid w:val="00AD4C46"/>
    <w:rsid w:val="00AD4D5E"/>
    <w:rsid w:val="00AD4D64"/>
    <w:rsid w:val="00AD4F1B"/>
    <w:rsid w:val="00AD5135"/>
    <w:rsid w:val="00AD5DC1"/>
    <w:rsid w:val="00AD5FFC"/>
    <w:rsid w:val="00AD63D0"/>
    <w:rsid w:val="00AD676B"/>
    <w:rsid w:val="00AD67C1"/>
    <w:rsid w:val="00AD6F5B"/>
    <w:rsid w:val="00AD7251"/>
    <w:rsid w:val="00AD7253"/>
    <w:rsid w:val="00AD76AB"/>
    <w:rsid w:val="00AD795E"/>
    <w:rsid w:val="00AE16B5"/>
    <w:rsid w:val="00AE1B72"/>
    <w:rsid w:val="00AE1E2B"/>
    <w:rsid w:val="00AE2229"/>
    <w:rsid w:val="00AE26BA"/>
    <w:rsid w:val="00AE2990"/>
    <w:rsid w:val="00AE2AD0"/>
    <w:rsid w:val="00AE33C7"/>
    <w:rsid w:val="00AE3A90"/>
    <w:rsid w:val="00AE3B17"/>
    <w:rsid w:val="00AE3CEB"/>
    <w:rsid w:val="00AE4124"/>
    <w:rsid w:val="00AE44FF"/>
    <w:rsid w:val="00AE46D2"/>
    <w:rsid w:val="00AE4A4F"/>
    <w:rsid w:val="00AE4F4E"/>
    <w:rsid w:val="00AE4F91"/>
    <w:rsid w:val="00AE5278"/>
    <w:rsid w:val="00AE5763"/>
    <w:rsid w:val="00AE57AF"/>
    <w:rsid w:val="00AE67B8"/>
    <w:rsid w:val="00AE689A"/>
    <w:rsid w:val="00AE6F58"/>
    <w:rsid w:val="00AE71A1"/>
    <w:rsid w:val="00AE734E"/>
    <w:rsid w:val="00AE740A"/>
    <w:rsid w:val="00AE75E2"/>
    <w:rsid w:val="00AE79EA"/>
    <w:rsid w:val="00AE7E11"/>
    <w:rsid w:val="00AF013A"/>
    <w:rsid w:val="00AF0984"/>
    <w:rsid w:val="00AF0A6C"/>
    <w:rsid w:val="00AF0D7C"/>
    <w:rsid w:val="00AF290A"/>
    <w:rsid w:val="00AF2FF4"/>
    <w:rsid w:val="00AF394C"/>
    <w:rsid w:val="00AF3B51"/>
    <w:rsid w:val="00AF3CBE"/>
    <w:rsid w:val="00AF4923"/>
    <w:rsid w:val="00AF49CC"/>
    <w:rsid w:val="00AF4A41"/>
    <w:rsid w:val="00AF505E"/>
    <w:rsid w:val="00AF51E6"/>
    <w:rsid w:val="00AF54C6"/>
    <w:rsid w:val="00AF5F0C"/>
    <w:rsid w:val="00AF6405"/>
    <w:rsid w:val="00AF66F3"/>
    <w:rsid w:val="00AF69B5"/>
    <w:rsid w:val="00AF6BC6"/>
    <w:rsid w:val="00AF7596"/>
    <w:rsid w:val="00B0027F"/>
    <w:rsid w:val="00B004D3"/>
    <w:rsid w:val="00B00639"/>
    <w:rsid w:val="00B00780"/>
    <w:rsid w:val="00B00AF2"/>
    <w:rsid w:val="00B00CB6"/>
    <w:rsid w:val="00B00E89"/>
    <w:rsid w:val="00B0101B"/>
    <w:rsid w:val="00B01B44"/>
    <w:rsid w:val="00B01DBD"/>
    <w:rsid w:val="00B01DFC"/>
    <w:rsid w:val="00B0205C"/>
    <w:rsid w:val="00B022E7"/>
    <w:rsid w:val="00B022F4"/>
    <w:rsid w:val="00B032FB"/>
    <w:rsid w:val="00B03416"/>
    <w:rsid w:val="00B0376B"/>
    <w:rsid w:val="00B03DFC"/>
    <w:rsid w:val="00B04226"/>
    <w:rsid w:val="00B04759"/>
    <w:rsid w:val="00B04E11"/>
    <w:rsid w:val="00B04FED"/>
    <w:rsid w:val="00B05106"/>
    <w:rsid w:val="00B054A9"/>
    <w:rsid w:val="00B05C1D"/>
    <w:rsid w:val="00B0652B"/>
    <w:rsid w:val="00B06555"/>
    <w:rsid w:val="00B06AA6"/>
    <w:rsid w:val="00B06BEB"/>
    <w:rsid w:val="00B06E40"/>
    <w:rsid w:val="00B070B7"/>
    <w:rsid w:val="00B073F0"/>
    <w:rsid w:val="00B07A37"/>
    <w:rsid w:val="00B1005E"/>
    <w:rsid w:val="00B105D6"/>
    <w:rsid w:val="00B105FE"/>
    <w:rsid w:val="00B10D2D"/>
    <w:rsid w:val="00B111EC"/>
    <w:rsid w:val="00B111EE"/>
    <w:rsid w:val="00B1182F"/>
    <w:rsid w:val="00B11B13"/>
    <w:rsid w:val="00B11E7B"/>
    <w:rsid w:val="00B11E7F"/>
    <w:rsid w:val="00B124FC"/>
    <w:rsid w:val="00B12883"/>
    <w:rsid w:val="00B12E5D"/>
    <w:rsid w:val="00B12EAB"/>
    <w:rsid w:val="00B12FCF"/>
    <w:rsid w:val="00B13054"/>
    <w:rsid w:val="00B1388E"/>
    <w:rsid w:val="00B13A12"/>
    <w:rsid w:val="00B13F6A"/>
    <w:rsid w:val="00B14183"/>
    <w:rsid w:val="00B141EA"/>
    <w:rsid w:val="00B143AA"/>
    <w:rsid w:val="00B14539"/>
    <w:rsid w:val="00B14748"/>
    <w:rsid w:val="00B14788"/>
    <w:rsid w:val="00B147C6"/>
    <w:rsid w:val="00B152B2"/>
    <w:rsid w:val="00B157C7"/>
    <w:rsid w:val="00B15C59"/>
    <w:rsid w:val="00B15DD5"/>
    <w:rsid w:val="00B15F4F"/>
    <w:rsid w:val="00B16043"/>
    <w:rsid w:val="00B161EA"/>
    <w:rsid w:val="00B1625D"/>
    <w:rsid w:val="00B16289"/>
    <w:rsid w:val="00B16498"/>
    <w:rsid w:val="00B16512"/>
    <w:rsid w:val="00B1680E"/>
    <w:rsid w:val="00B16BED"/>
    <w:rsid w:val="00B16DD5"/>
    <w:rsid w:val="00B171C3"/>
    <w:rsid w:val="00B179E8"/>
    <w:rsid w:val="00B17A69"/>
    <w:rsid w:val="00B17A8A"/>
    <w:rsid w:val="00B17B2B"/>
    <w:rsid w:val="00B201A5"/>
    <w:rsid w:val="00B2030D"/>
    <w:rsid w:val="00B20E43"/>
    <w:rsid w:val="00B21B09"/>
    <w:rsid w:val="00B22027"/>
    <w:rsid w:val="00B2235E"/>
    <w:rsid w:val="00B225F5"/>
    <w:rsid w:val="00B2287F"/>
    <w:rsid w:val="00B22B5B"/>
    <w:rsid w:val="00B22CDC"/>
    <w:rsid w:val="00B23035"/>
    <w:rsid w:val="00B233D8"/>
    <w:rsid w:val="00B2371B"/>
    <w:rsid w:val="00B238EC"/>
    <w:rsid w:val="00B23943"/>
    <w:rsid w:val="00B23BBF"/>
    <w:rsid w:val="00B23E2E"/>
    <w:rsid w:val="00B24099"/>
    <w:rsid w:val="00B245AD"/>
    <w:rsid w:val="00B252B6"/>
    <w:rsid w:val="00B252C8"/>
    <w:rsid w:val="00B25368"/>
    <w:rsid w:val="00B25930"/>
    <w:rsid w:val="00B259DB"/>
    <w:rsid w:val="00B2633A"/>
    <w:rsid w:val="00B26344"/>
    <w:rsid w:val="00B26C30"/>
    <w:rsid w:val="00B26E91"/>
    <w:rsid w:val="00B273FE"/>
    <w:rsid w:val="00B278C4"/>
    <w:rsid w:val="00B301D2"/>
    <w:rsid w:val="00B303B3"/>
    <w:rsid w:val="00B30BC2"/>
    <w:rsid w:val="00B30C7E"/>
    <w:rsid w:val="00B30E34"/>
    <w:rsid w:val="00B31137"/>
    <w:rsid w:val="00B3179A"/>
    <w:rsid w:val="00B31D4F"/>
    <w:rsid w:val="00B32521"/>
    <w:rsid w:val="00B32B18"/>
    <w:rsid w:val="00B32B37"/>
    <w:rsid w:val="00B32BC4"/>
    <w:rsid w:val="00B32BCD"/>
    <w:rsid w:val="00B32E96"/>
    <w:rsid w:val="00B334C8"/>
    <w:rsid w:val="00B337E7"/>
    <w:rsid w:val="00B34664"/>
    <w:rsid w:val="00B34965"/>
    <w:rsid w:val="00B349D7"/>
    <w:rsid w:val="00B34AAD"/>
    <w:rsid w:val="00B34BAB"/>
    <w:rsid w:val="00B34D19"/>
    <w:rsid w:val="00B351A9"/>
    <w:rsid w:val="00B352BA"/>
    <w:rsid w:val="00B35860"/>
    <w:rsid w:val="00B35984"/>
    <w:rsid w:val="00B35AA0"/>
    <w:rsid w:val="00B35B19"/>
    <w:rsid w:val="00B35B6D"/>
    <w:rsid w:val="00B35F5A"/>
    <w:rsid w:val="00B360AF"/>
    <w:rsid w:val="00B3636A"/>
    <w:rsid w:val="00B367C4"/>
    <w:rsid w:val="00B36A48"/>
    <w:rsid w:val="00B36BDB"/>
    <w:rsid w:val="00B3745D"/>
    <w:rsid w:val="00B3785B"/>
    <w:rsid w:val="00B40395"/>
    <w:rsid w:val="00B40530"/>
    <w:rsid w:val="00B40808"/>
    <w:rsid w:val="00B4080B"/>
    <w:rsid w:val="00B40CFB"/>
    <w:rsid w:val="00B40D1F"/>
    <w:rsid w:val="00B413F2"/>
    <w:rsid w:val="00B41585"/>
    <w:rsid w:val="00B41895"/>
    <w:rsid w:val="00B4192F"/>
    <w:rsid w:val="00B419BB"/>
    <w:rsid w:val="00B420A1"/>
    <w:rsid w:val="00B42273"/>
    <w:rsid w:val="00B42869"/>
    <w:rsid w:val="00B430F9"/>
    <w:rsid w:val="00B431BC"/>
    <w:rsid w:val="00B432D1"/>
    <w:rsid w:val="00B43D60"/>
    <w:rsid w:val="00B443AE"/>
    <w:rsid w:val="00B447AB"/>
    <w:rsid w:val="00B44C68"/>
    <w:rsid w:val="00B4531F"/>
    <w:rsid w:val="00B45D58"/>
    <w:rsid w:val="00B46730"/>
    <w:rsid w:val="00B46AF7"/>
    <w:rsid w:val="00B46C68"/>
    <w:rsid w:val="00B46E21"/>
    <w:rsid w:val="00B470AE"/>
    <w:rsid w:val="00B51075"/>
    <w:rsid w:val="00B51DC9"/>
    <w:rsid w:val="00B5215B"/>
    <w:rsid w:val="00B524D5"/>
    <w:rsid w:val="00B52D56"/>
    <w:rsid w:val="00B530BA"/>
    <w:rsid w:val="00B53290"/>
    <w:rsid w:val="00B532FA"/>
    <w:rsid w:val="00B5366C"/>
    <w:rsid w:val="00B5366D"/>
    <w:rsid w:val="00B53679"/>
    <w:rsid w:val="00B536C8"/>
    <w:rsid w:val="00B53879"/>
    <w:rsid w:val="00B53899"/>
    <w:rsid w:val="00B53BE6"/>
    <w:rsid w:val="00B54E05"/>
    <w:rsid w:val="00B54E25"/>
    <w:rsid w:val="00B55895"/>
    <w:rsid w:val="00B55B07"/>
    <w:rsid w:val="00B55B5C"/>
    <w:rsid w:val="00B55B8D"/>
    <w:rsid w:val="00B57097"/>
    <w:rsid w:val="00B5778D"/>
    <w:rsid w:val="00B57F63"/>
    <w:rsid w:val="00B57F91"/>
    <w:rsid w:val="00B60078"/>
    <w:rsid w:val="00B60647"/>
    <w:rsid w:val="00B60755"/>
    <w:rsid w:val="00B60DB2"/>
    <w:rsid w:val="00B61216"/>
    <w:rsid w:val="00B613A3"/>
    <w:rsid w:val="00B614D4"/>
    <w:rsid w:val="00B615E4"/>
    <w:rsid w:val="00B61B92"/>
    <w:rsid w:val="00B62B0C"/>
    <w:rsid w:val="00B63E01"/>
    <w:rsid w:val="00B640D2"/>
    <w:rsid w:val="00B640F2"/>
    <w:rsid w:val="00B6428B"/>
    <w:rsid w:val="00B645D2"/>
    <w:rsid w:val="00B64945"/>
    <w:rsid w:val="00B64C82"/>
    <w:rsid w:val="00B652B4"/>
    <w:rsid w:val="00B6598C"/>
    <w:rsid w:val="00B659AD"/>
    <w:rsid w:val="00B65BA3"/>
    <w:rsid w:val="00B66F65"/>
    <w:rsid w:val="00B6725F"/>
    <w:rsid w:val="00B6736A"/>
    <w:rsid w:val="00B7022C"/>
    <w:rsid w:val="00B7054D"/>
    <w:rsid w:val="00B7066D"/>
    <w:rsid w:val="00B70A75"/>
    <w:rsid w:val="00B71385"/>
    <w:rsid w:val="00B71D61"/>
    <w:rsid w:val="00B72006"/>
    <w:rsid w:val="00B72021"/>
    <w:rsid w:val="00B72151"/>
    <w:rsid w:val="00B723B8"/>
    <w:rsid w:val="00B72C63"/>
    <w:rsid w:val="00B73534"/>
    <w:rsid w:val="00B737F4"/>
    <w:rsid w:val="00B7384F"/>
    <w:rsid w:val="00B741DF"/>
    <w:rsid w:val="00B74550"/>
    <w:rsid w:val="00B74573"/>
    <w:rsid w:val="00B74636"/>
    <w:rsid w:val="00B74731"/>
    <w:rsid w:val="00B749DF"/>
    <w:rsid w:val="00B74CF7"/>
    <w:rsid w:val="00B75060"/>
    <w:rsid w:val="00B7596A"/>
    <w:rsid w:val="00B75E48"/>
    <w:rsid w:val="00B760C6"/>
    <w:rsid w:val="00B7646E"/>
    <w:rsid w:val="00B76FA1"/>
    <w:rsid w:val="00B7703C"/>
    <w:rsid w:val="00B776F3"/>
    <w:rsid w:val="00B77A49"/>
    <w:rsid w:val="00B77EEC"/>
    <w:rsid w:val="00B77FD5"/>
    <w:rsid w:val="00B800F9"/>
    <w:rsid w:val="00B803EA"/>
    <w:rsid w:val="00B8088C"/>
    <w:rsid w:val="00B80AD8"/>
    <w:rsid w:val="00B8136C"/>
    <w:rsid w:val="00B81EB7"/>
    <w:rsid w:val="00B83728"/>
    <w:rsid w:val="00B839D5"/>
    <w:rsid w:val="00B83A50"/>
    <w:rsid w:val="00B83A68"/>
    <w:rsid w:val="00B84044"/>
    <w:rsid w:val="00B849FE"/>
    <w:rsid w:val="00B84B44"/>
    <w:rsid w:val="00B84B7B"/>
    <w:rsid w:val="00B84CCD"/>
    <w:rsid w:val="00B853A7"/>
    <w:rsid w:val="00B8559F"/>
    <w:rsid w:val="00B857D9"/>
    <w:rsid w:val="00B85CFF"/>
    <w:rsid w:val="00B86579"/>
    <w:rsid w:val="00B86EEB"/>
    <w:rsid w:val="00B873E8"/>
    <w:rsid w:val="00B8747C"/>
    <w:rsid w:val="00B90391"/>
    <w:rsid w:val="00B90B4A"/>
    <w:rsid w:val="00B9133E"/>
    <w:rsid w:val="00B9167A"/>
    <w:rsid w:val="00B9196E"/>
    <w:rsid w:val="00B91EA5"/>
    <w:rsid w:val="00B92355"/>
    <w:rsid w:val="00B925A0"/>
    <w:rsid w:val="00B928D1"/>
    <w:rsid w:val="00B93321"/>
    <w:rsid w:val="00B9340A"/>
    <w:rsid w:val="00B93C4A"/>
    <w:rsid w:val="00B94707"/>
    <w:rsid w:val="00B9486F"/>
    <w:rsid w:val="00B94BC4"/>
    <w:rsid w:val="00B94C47"/>
    <w:rsid w:val="00B9505F"/>
    <w:rsid w:val="00B9518F"/>
    <w:rsid w:val="00B95A0F"/>
    <w:rsid w:val="00B95E1B"/>
    <w:rsid w:val="00B95E83"/>
    <w:rsid w:val="00B95F3B"/>
    <w:rsid w:val="00B97122"/>
    <w:rsid w:val="00B972DD"/>
    <w:rsid w:val="00B9747E"/>
    <w:rsid w:val="00BA0282"/>
    <w:rsid w:val="00BA120F"/>
    <w:rsid w:val="00BA1302"/>
    <w:rsid w:val="00BA1859"/>
    <w:rsid w:val="00BA18FB"/>
    <w:rsid w:val="00BA195E"/>
    <w:rsid w:val="00BA1F7A"/>
    <w:rsid w:val="00BA2729"/>
    <w:rsid w:val="00BA2A36"/>
    <w:rsid w:val="00BA2D3D"/>
    <w:rsid w:val="00BA3449"/>
    <w:rsid w:val="00BA37F8"/>
    <w:rsid w:val="00BA40B4"/>
    <w:rsid w:val="00BA4A51"/>
    <w:rsid w:val="00BA4C78"/>
    <w:rsid w:val="00BA51B7"/>
    <w:rsid w:val="00BA53A1"/>
    <w:rsid w:val="00BA55C7"/>
    <w:rsid w:val="00BA5DAD"/>
    <w:rsid w:val="00BA6799"/>
    <w:rsid w:val="00BA6C73"/>
    <w:rsid w:val="00BA6CE5"/>
    <w:rsid w:val="00BA6F2D"/>
    <w:rsid w:val="00BA731B"/>
    <w:rsid w:val="00BA7830"/>
    <w:rsid w:val="00BB02A8"/>
    <w:rsid w:val="00BB062A"/>
    <w:rsid w:val="00BB0654"/>
    <w:rsid w:val="00BB0FFF"/>
    <w:rsid w:val="00BB18A5"/>
    <w:rsid w:val="00BB1A05"/>
    <w:rsid w:val="00BB2051"/>
    <w:rsid w:val="00BB2485"/>
    <w:rsid w:val="00BB27FF"/>
    <w:rsid w:val="00BB355F"/>
    <w:rsid w:val="00BB3749"/>
    <w:rsid w:val="00BB38DA"/>
    <w:rsid w:val="00BB4566"/>
    <w:rsid w:val="00BB464A"/>
    <w:rsid w:val="00BB473A"/>
    <w:rsid w:val="00BB4E22"/>
    <w:rsid w:val="00BB5122"/>
    <w:rsid w:val="00BB5364"/>
    <w:rsid w:val="00BB7157"/>
    <w:rsid w:val="00BB74F1"/>
    <w:rsid w:val="00BB781B"/>
    <w:rsid w:val="00BB79B2"/>
    <w:rsid w:val="00BB7E21"/>
    <w:rsid w:val="00BC077E"/>
    <w:rsid w:val="00BC09FB"/>
    <w:rsid w:val="00BC0AC1"/>
    <w:rsid w:val="00BC0C11"/>
    <w:rsid w:val="00BC0E51"/>
    <w:rsid w:val="00BC0F4A"/>
    <w:rsid w:val="00BC14FF"/>
    <w:rsid w:val="00BC168F"/>
    <w:rsid w:val="00BC17C0"/>
    <w:rsid w:val="00BC187C"/>
    <w:rsid w:val="00BC1E34"/>
    <w:rsid w:val="00BC2585"/>
    <w:rsid w:val="00BC2E80"/>
    <w:rsid w:val="00BC3077"/>
    <w:rsid w:val="00BC307F"/>
    <w:rsid w:val="00BC30B3"/>
    <w:rsid w:val="00BC36D4"/>
    <w:rsid w:val="00BC3992"/>
    <w:rsid w:val="00BC3AF8"/>
    <w:rsid w:val="00BC3C74"/>
    <w:rsid w:val="00BC3CAD"/>
    <w:rsid w:val="00BC3D81"/>
    <w:rsid w:val="00BC4083"/>
    <w:rsid w:val="00BC4661"/>
    <w:rsid w:val="00BC47BC"/>
    <w:rsid w:val="00BC47D5"/>
    <w:rsid w:val="00BC4926"/>
    <w:rsid w:val="00BC541D"/>
    <w:rsid w:val="00BC576E"/>
    <w:rsid w:val="00BC59C7"/>
    <w:rsid w:val="00BC5D29"/>
    <w:rsid w:val="00BC5F70"/>
    <w:rsid w:val="00BC6E44"/>
    <w:rsid w:val="00BC702B"/>
    <w:rsid w:val="00BD0636"/>
    <w:rsid w:val="00BD067F"/>
    <w:rsid w:val="00BD091E"/>
    <w:rsid w:val="00BD0B7D"/>
    <w:rsid w:val="00BD0C0D"/>
    <w:rsid w:val="00BD13F7"/>
    <w:rsid w:val="00BD148E"/>
    <w:rsid w:val="00BD1613"/>
    <w:rsid w:val="00BD1D42"/>
    <w:rsid w:val="00BD1F00"/>
    <w:rsid w:val="00BD2300"/>
    <w:rsid w:val="00BD234F"/>
    <w:rsid w:val="00BD25F4"/>
    <w:rsid w:val="00BD2D29"/>
    <w:rsid w:val="00BD32F4"/>
    <w:rsid w:val="00BD3BDE"/>
    <w:rsid w:val="00BD3C55"/>
    <w:rsid w:val="00BD3C65"/>
    <w:rsid w:val="00BD42C8"/>
    <w:rsid w:val="00BD53ED"/>
    <w:rsid w:val="00BD550B"/>
    <w:rsid w:val="00BD5A1A"/>
    <w:rsid w:val="00BD5A9E"/>
    <w:rsid w:val="00BD5B70"/>
    <w:rsid w:val="00BD5F33"/>
    <w:rsid w:val="00BD6894"/>
    <w:rsid w:val="00BD69E6"/>
    <w:rsid w:val="00BD7164"/>
    <w:rsid w:val="00BD7721"/>
    <w:rsid w:val="00BE04A5"/>
    <w:rsid w:val="00BE07D9"/>
    <w:rsid w:val="00BE1009"/>
    <w:rsid w:val="00BE133E"/>
    <w:rsid w:val="00BE1472"/>
    <w:rsid w:val="00BE200D"/>
    <w:rsid w:val="00BE20ED"/>
    <w:rsid w:val="00BE2568"/>
    <w:rsid w:val="00BE348A"/>
    <w:rsid w:val="00BE36B0"/>
    <w:rsid w:val="00BE3EA7"/>
    <w:rsid w:val="00BE4A34"/>
    <w:rsid w:val="00BE4B3B"/>
    <w:rsid w:val="00BE524A"/>
    <w:rsid w:val="00BE55E4"/>
    <w:rsid w:val="00BE5ECB"/>
    <w:rsid w:val="00BE5F07"/>
    <w:rsid w:val="00BE644F"/>
    <w:rsid w:val="00BE6652"/>
    <w:rsid w:val="00BE676D"/>
    <w:rsid w:val="00BE6BD8"/>
    <w:rsid w:val="00BE6E04"/>
    <w:rsid w:val="00BE7CC9"/>
    <w:rsid w:val="00BE7D18"/>
    <w:rsid w:val="00BF0167"/>
    <w:rsid w:val="00BF0734"/>
    <w:rsid w:val="00BF190D"/>
    <w:rsid w:val="00BF1972"/>
    <w:rsid w:val="00BF1C07"/>
    <w:rsid w:val="00BF1D4B"/>
    <w:rsid w:val="00BF2510"/>
    <w:rsid w:val="00BF269F"/>
    <w:rsid w:val="00BF2D56"/>
    <w:rsid w:val="00BF3E27"/>
    <w:rsid w:val="00BF3E79"/>
    <w:rsid w:val="00BF3E9C"/>
    <w:rsid w:val="00BF41EB"/>
    <w:rsid w:val="00BF425E"/>
    <w:rsid w:val="00BF4CF8"/>
    <w:rsid w:val="00BF5060"/>
    <w:rsid w:val="00BF51A8"/>
    <w:rsid w:val="00BF5342"/>
    <w:rsid w:val="00BF56C5"/>
    <w:rsid w:val="00BF5A8E"/>
    <w:rsid w:val="00BF5CDC"/>
    <w:rsid w:val="00BF5E21"/>
    <w:rsid w:val="00BF5EE2"/>
    <w:rsid w:val="00BF6817"/>
    <w:rsid w:val="00BF6CA3"/>
    <w:rsid w:val="00BF7640"/>
    <w:rsid w:val="00C00078"/>
    <w:rsid w:val="00C00375"/>
    <w:rsid w:val="00C003EC"/>
    <w:rsid w:val="00C00B6F"/>
    <w:rsid w:val="00C01227"/>
    <w:rsid w:val="00C021DA"/>
    <w:rsid w:val="00C02A76"/>
    <w:rsid w:val="00C030DF"/>
    <w:rsid w:val="00C0381A"/>
    <w:rsid w:val="00C038D6"/>
    <w:rsid w:val="00C040CE"/>
    <w:rsid w:val="00C041EE"/>
    <w:rsid w:val="00C0456D"/>
    <w:rsid w:val="00C04903"/>
    <w:rsid w:val="00C04B56"/>
    <w:rsid w:val="00C04C07"/>
    <w:rsid w:val="00C04E8C"/>
    <w:rsid w:val="00C051D8"/>
    <w:rsid w:val="00C0536E"/>
    <w:rsid w:val="00C05531"/>
    <w:rsid w:val="00C060CE"/>
    <w:rsid w:val="00C064E6"/>
    <w:rsid w:val="00C06798"/>
    <w:rsid w:val="00C06D22"/>
    <w:rsid w:val="00C07252"/>
    <w:rsid w:val="00C07353"/>
    <w:rsid w:val="00C074DD"/>
    <w:rsid w:val="00C0786A"/>
    <w:rsid w:val="00C07BED"/>
    <w:rsid w:val="00C10183"/>
    <w:rsid w:val="00C10389"/>
    <w:rsid w:val="00C103A5"/>
    <w:rsid w:val="00C107CC"/>
    <w:rsid w:val="00C107EF"/>
    <w:rsid w:val="00C10AE3"/>
    <w:rsid w:val="00C10B32"/>
    <w:rsid w:val="00C10ECB"/>
    <w:rsid w:val="00C110F4"/>
    <w:rsid w:val="00C11135"/>
    <w:rsid w:val="00C1123A"/>
    <w:rsid w:val="00C1199A"/>
    <w:rsid w:val="00C122F2"/>
    <w:rsid w:val="00C12E0A"/>
    <w:rsid w:val="00C133DA"/>
    <w:rsid w:val="00C13541"/>
    <w:rsid w:val="00C13771"/>
    <w:rsid w:val="00C13F2A"/>
    <w:rsid w:val="00C13FA1"/>
    <w:rsid w:val="00C14960"/>
    <w:rsid w:val="00C14A65"/>
    <w:rsid w:val="00C14D9B"/>
    <w:rsid w:val="00C14E80"/>
    <w:rsid w:val="00C14FD4"/>
    <w:rsid w:val="00C150E0"/>
    <w:rsid w:val="00C150F5"/>
    <w:rsid w:val="00C15618"/>
    <w:rsid w:val="00C156A6"/>
    <w:rsid w:val="00C1572C"/>
    <w:rsid w:val="00C157EB"/>
    <w:rsid w:val="00C1580E"/>
    <w:rsid w:val="00C15852"/>
    <w:rsid w:val="00C1594C"/>
    <w:rsid w:val="00C15E5C"/>
    <w:rsid w:val="00C161C3"/>
    <w:rsid w:val="00C16913"/>
    <w:rsid w:val="00C17142"/>
    <w:rsid w:val="00C17AF2"/>
    <w:rsid w:val="00C17B1B"/>
    <w:rsid w:val="00C17F4A"/>
    <w:rsid w:val="00C20139"/>
    <w:rsid w:val="00C2021C"/>
    <w:rsid w:val="00C2024D"/>
    <w:rsid w:val="00C206AE"/>
    <w:rsid w:val="00C207DD"/>
    <w:rsid w:val="00C21493"/>
    <w:rsid w:val="00C21DC0"/>
    <w:rsid w:val="00C21E10"/>
    <w:rsid w:val="00C220CF"/>
    <w:rsid w:val="00C220EA"/>
    <w:rsid w:val="00C22E4A"/>
    <w:rsid w:val="00C2320E"/>
    <w:rsid w:val="00C23375"/>
    <w:rsid w:val="00C237B2"/>
    <w:rsid w:val="00C23993"/>
    <w:rsid w:val="00C23F54"/>
    <w:rsid w:val="00C24547"/>
    <w:rsid w:val="00C246D6"/>
    <w:rsid w:val="00C247B5"/>
    <w:rsid w:val="00C24A40"/>
    <w:rsid w:val="00C24DB1"/>
    <w:rsid w:val="00C24DD6"/>
    <w:rsid w:val="00C255EA"/>
    <w:rsid w:val="00C2564C"/>
    <w:rsid w:val="00C25AB0"/>
    <w:rsid w:val="00C26026"/>
    <w:rsid w:val="00C2639E"/>
    <w:rsid w:val="00C2699E"/>
    <w:rsid w:val="00C26C6B"/>
    <w:rsid w:val="00C26CB3"/>
    <w:rsid w:val="00C26CF2"/>
    <w:rsid w:val="00C27291"/>
    <w:rsid w:val="00C275A7"/>
    <w:rsid w:val="00C279FD"/>
    <w:rsid w:val="00C27DB9"/>
    <w:rsid w:val="00C27FCC"/>
    <w:rsid w:val="00C30273"/>
    <w:rsid w:val="00C3061D"/>
    <w:rsid w:val="00C306B9"/>
    <w:rsid w:val="00C307D2"/>
    <w:rsid w:val="00C30BAD"/>
    <w:rsid w:val="00C30DD4"/>
    <w:rsid w:val="00C31486"/>
    <w:rsid w:val="00C315D1"/>
    <w:rsid w:val="00C318C8"/>
    <w:rsid w:val="00C31C8C"/>
    <w:rsid w:val="00C31DF2"/>
    <w:rsid w:val="00C321B1"/>
    <w:rsid w:val="00C322E2"/>
    <w:rsid w:val="00C3249B"/>
    <w:rsid w:val="00C32B09"/>
    <w:rsid w:val="00C32CD9"/>
    <w:rsid w:val="00C33312"/>
    <w:rsid w:val="00C33570"/>
    <w:rsid w:val="00C33889"/>
    <w:rsid w:val="00C33C23"/>
    <w:rsid w:val="00C34746"/>
    <w:rsid w:val="00C34A29"/>
    <w:rsid w:val="00C354CD"/>
    <w:rsid w:val="00C357FA"/>
    <w:rsid w:val="00C35C7F"/>
    <w:rsid w:val="00C35C93"/>
    <w:rsid w:val="00C35EE6"/>
    <w:rsid w:val="00C36605"/>
    <w:rsid w:val="00C36A94"/>
    <w:rsid w:val="00C371AE"/>
    <w:rsid w:val="00C378ED"/>
    <w:rsid w:val="00C379D9"/>
    <w:rsid w:val="00C37AFF"/>
    <w:rsid w:val="00C40115"/>
    <w:rsid w:val="00C4031A"/>
    <w:rsid w:val="00C40921"/>
    <w:rsid w:val="00C40ED1"/>
    <w:rsid w:val="00C410F2"/>
    <w:rsid w:val="00C4118F"/>
    <w:rsid w:val="00C41A64"/>
    <w:rsid w:val="00C42A65"/>
    <w:rsid w:val="00C42AB4"/>
    <w:rsid w:val="00C42AD6"/>
    <w:rsid w:val="00C42B04"/>
    <w:rsid w:val="00C42B29"/>
    <w:rsid w:val="00C42FB7"/>
    <w:rsid w:val="00C42FC2"/>
    <w:rsid w:val="00C436C8"/>
    <w:rsid w:val="00C437A5"/>
    <w:rsid w:val="00C43CCF"/>
    <w:rsid w:val="00C43E7F"/>
    <w:rsid w:val="00C43F68"/>
    <w:rsid w:val="00C44669"/>
    <w:rsid w:val="00C4501B"/>
    <w:rsid w:val="00C455FE"/>
    <w:rsid w:val="00C45C06"/>
    <w:rsid w:val="00C460E0"/>
    <w:rsid w:val="00C46306"/>
    <w:rsid w:val="00C46740"/>
    <w:rsid w:val="00C46F06"/>
    <w:rsid w:val="00C475A7"/>
    <w:rsid w:val="00C47618"/>
    <w:rsid w:val="00C47D32"/>
    <w:rsid w:val="00C47E98"/>
    <w:rsid w:val="00C5077E"/>
    <w:rsid w:val="00C50780"/>
    <w:rsid w:val="00C50AD0"/>
    <w:rsid w:val="00C50F45"/>
    <w:rsid w:val="00C5108E"/>
    <w:rsid w:val="00C510A6"/>
    <w:rsid w:val="00C5159F"/>
    <w:rsid w:val="00C5187E"/>
    <w:rsid w:val="00C51A99"/>
    <w:rsid w:val="00C51F5A"/>
    <w:rsid w:val="00C52509"/>
    <w:rsid w:val="00C5274C"/>
    <w:rsid w:val="00C52AE8"/>
    <w:rsid w:val="00C52EBC"/>
    <w:rsid w:val="00C53CDE"/>
    <w:rsid w:val="00C53DA8"/>
    <w:rsid w:val="00C53DFA"/>
    <w:rsid w:val="00C54F83"/>
    <w:rsid w:val="00C5503B"/>
    <w:rsid w:val="00C55B11"/>
    <w:rsid w:val="00C55F74"/>
    <w:rsid w:val="00C560C7"/>
    <w:rsid w:val="00C56BA6"/>
    <w:rsid w:val="00C576F5"/>
    <w:rsid w:val="00C57BC7"/>
    <w:rsid w:val="00C57EBC"/>
    <w:rsid w:val="00C6053E"/>
    <w:rsid w:val="00C60C71"/>
    <w:rsid w:val="00C613E0"/>
    <w:rsid w:val="00C62128"/>
    <w:rsid w:val="00C6229A"/>
    <w:rsid w:val="00C622E8"/>
    <w:rsid w:val="00C6233F"/>
    <w:rsid w:val="00C62440"/>
    <w:rsid w:val="00C62905"/>
    <w:rsid w:val="00C62A17"/>
    <w:rsid w:val="00C632F3"/>
    <w:rsid w:val="00C633F7"/>
    <w:rsid w:val="00C63726"/>
    <w:rsid w:val="00C6373A"/>
    <w:rsid w:val="00C63A8E"/>
    <w:rsid w:val="00C63D59"/>
    <w:rsid w:val="00C649FF"/>
    <w:rsid w:val="00C657F5"/>
    <w:rsid w:val="00C65805"/>
    <w:rsid w:val="00C66073"/>
    <w:rsid w:val="00C66170"/>
    <w:rsid w:val="00C665F7"/>
    <w:rsid w:val="00C6672F"/>
    <w:rsid w:val="00C66C0D"/>
    <w:rsid w:val="00C66FF1"/>
    <w:rsid w:val="00C67E25"/>
    <w:rsid w:val="00C700ED"/>
    <w:rsid w:val="00C70299"/>
    <w:rsid w:val="00C705BD"/>
    <w:rsid w:val="00C715CB"/>
    <w:rsid w:val="00C71717"/>
    <w:rsid w:val="00C720E6"/>
    <w:rsid w:val="00C72A45"/>
    <w:rsid w:val="00C73146"/>
    <w:rsid w:val="00C73545"/>
    <w:rsid w:val="00C73855"/>
    <w:rsid w:val="00C73C16"/>
    <w:rsid w:val="00C73E74"/>
    <w:rsid w:val="00C74734"/>
    <w:rsid w:val="00C74818"/>
    <w:rsid w:val="00C7546E"/>
    <w:rsid w:val="00C754DD"/>
    <w:rsid w:val="00C757A6"/>
    <w:rsid w:val="00C76298"/>
    <w:rsid w:val="00C7651B"/>
    <w:rsid w:val="00C76AD7"/>
    <w:rsid w:val="00C76DFB"/>
    <w:rsid w:val="00C775B5"/>
    <w:rsid w:val="00C77CA2"/>
    <w:rsid w:val="00C80704"/>
    <w:rsid w:val="00C80B73"/>
    <w:rsid w:val="00C80BDC"/>
    <w:rsid w:val="00C81124"/>
    <w:rsid w:val="00C81993"/>
    <w:rsid w:val="00C81EF7"/>
    <w:rsid w:val="00C825B5"/>
    <w:rsid w:val="00C825D6"/>
    <w:rsid w:val="00C82703"/>
    <w:rsid w:val="00C829A6"/>
    <w:rsid w:val="00C82C53"/>
    <w:rsid w:val="00C8466D"/>
    <w:rsid w:val="00C8477D"/>
    <w:rsid w:val="00C85167"/>
    <w:rsid w:val="00C85372"/>
    <w:rsid w:val="00C86640"/>
    <w:rsid w:val="00C867D1"/>
    <w:rsid w:val="00C86D55"/>
    <w:rsid w:val="00C875F3"/>
    <w:rsid w:val="00C87B1C"/>
    <w:rsid w:val="00C87D34"/>
    <w:rsid w:val="00C9029B"/>
    <w:rsid w:val="00C90AB5"/>
    <w:rsid w:val="00C90B94"/>
    <w:rsid w:val="00C91087"/>
    <w:rsid w:val="00C91276"/>
    <w:rsid w:val="00C925E5"/>
    <w:rsid w:val="00C926C4"/>
    <w:rsid w:val="00C927F7"/>
    <w:rsid w:val="00C92E3C"/>
    <w:rsid w:val="00C936E2"/>
    <w:rsid w:val="00C94273"/>
    <w:rsid w:val="00C95249"/>
    <w:rsid w:val="00C952ED"/>
    <w:rsid w:val="00C95452"/>
    <w:rsid w:val="00C9622F"/>
    <w:rsid w:val="00C96310"/>
    <w:rsid w:val="00C968EA"/>
    <w:rsid w:val="00C96A49"/>
    <w:rsid w:val="00C96B49"/>
    <w:rsid w:val="00C96BB8"/>
    <w:rsid w:val="00C9717C"/>
    <w:rsid w:val="00C973E1"/>
    <w:rsid w:val="00C979F6"/>
    <w:rsid w:val="00CA0315"/>
    <w:rsid w:val="00CA077A"/>
    <w:rsid w:val="00CA08E5"/>
    <w:rsid w:val="00CA1084"/>
    <w:rsid w:val="00CA10BA"/>
    <w:rsid w:val="00CA198E"/>
    <w:rsid w:val="00CA1C09"/>
    <w:rsid w:val="00CA1C29"/>
    <w:rsid w:val="00CA26D6"/>
    <w:rsid w:val="00CA2F51"/>
    <w:rsid w:val="00CA312F"/>
    <w:rsid w:val="00CA3568"/>
    <w:rsid w:val="00CA3957"/>
    <w:rsid w:val="00CA3958"/>
    <w:rsid w:val="00CA3C83"/>
    <w:rsid w:val="00CA47E8"/>
    <w:rsid w:val="00CA48C6"/>
    <w:rsid w:val="00CA4BF3"/>
    <w:rsid w:val="00CA4C8E"/>
    <w:rsid w:val="00CA54E2"/>
    <w:rsid w:val="00CA57AE"/>
    <w:rsid w:val="00CA5944"/>
    <w:rsid w:val="00CA5B96"/>
    <w:rsid w:val="00CA5BFE"/>
    <w:rsid w:val="00CA5D2C"/>
    <w:rsid w:val="00CA5D93"/>
    <w:rsid w:val="00CA5F52"/>
    <w:rsid w:val="00CA63AE"/>
    <w:rsid w:val="00CA6556"/>
    <w:rsid w:val="00CA66F6"/>
    <w:rsid w:val="00CA6D07"/>
    <w:rsid w:val="00CA7547"/>
    <w:rsid w:val="00CA7876"/>
    <w:rsid w:val="00CA79A2"/>
    <w:rsid w:val="00CA7B81"/>
    <w:rsid w:val="00CA7C42"/>
    <w:rsid w:val="00CB0C1F"/>
    <w:rsid w:val="00CB137D"/>
    <w:rsid w:val="00CB1773"/>
    <w:rsid w:val="00CB1859"/>
    <w:rsid w:val="00CB1D92"/>
    <w:rsid w:val="00CB2D7E"/>
    <w:rsid w:val="00CB408A"/>
    <w:rsid w:val="00CB4380"/>
    <w:rsid w:val="00CB4A69"/>
    <w:rsid w:val="00CB4DD2"/>
    <w:rsid w:val="00CB5633"/>
    <w:rsid w:val="00CB60BF"/>
    <w:rsid w:val="00CB623A"/>
    <w:rsid w:val="00CB6292"/>
    <w:rsid w:val="00CB640A"/>
    <w:rsid w:val="00CB681A"/>
    <w:rsid w:val="00CB6FEA"/>
    <w:rsid w:val="00CB75B5"/>
    <w:rsid w:val="00CB7B89"/>
    <w:rsid w:val="00CB7D3F"/>
    <w:rsid w:val="00CB7D96"/>
    <w:rsid w:val="00CC0569"/>
    <w:rsid w:val="00CC0A37"/>
    <w:rsid w:val="00CC0F04"/>
    <w:rsid w:val="00CC1040"/>
    <w:rsid w:val="00CC1181"/>
    <w:rsid w:val="00CC125E"/>
    <w:rsid w:val="00CC16E0"/>
    <w:rsid w:val="00CC1C1D"/>
    <w:rsid w:val="00CC214F"/>
    <w:rsid w:val="00CC229D"/>
    <w:rsid w:val="00CC2662"/>
    <w:rsid w:val="00CC28B7"/>
    <w:rsid w:val="00CC2D93"/>
    <w:rsid w:val="00CC306F"/>
    <w:rsid w:val="00CC321E"/>
    <w:rsid w:val="00CC333E"/>
    <w:rsid w:val="00CC3C19"/>
    <w:rsid w:val="00CC3E6D"/>
    <w:rsid w:val="00CC40EA"/>
    <w:rsid w:val="00CC48EB"/>
    <w:rsid w:val="00CC4FA9"/>
    <w:rsid w:val="00CC5472"/>
    <w:rsid w:val="00CC5625"/>
    <w:rsid w:val="00CC5863"/>
    <w:rsid w:val="00CC666F"/>
    <w:rsid w:val="00CC6BD3"/>
    <w:rsid w:val="00CC6BDE"/>
    <w:rsid w:val="00CC6C55"/>
    <w:rsid w:val="00CC75C5"/>
    <w:rsid w:val="00CC7782"/>
    <w:rsid w:val="00CC7AF9"/>
    <w:rsid w:val="00CC7BDE"/>
    <w:rsid w:val="00CC7FDD"/>
    <w:rsid w:val="00CD0024"/>
    <w:rsid w:val="00CD0890"/>
    <w:rsid w:val="00CD0E38"/>
    <w:rsid w:val="00CD1170"/>
    <w:rsid w:val="00CD132C"/>
    <w:rsid w:val="00CD16A2"/>
    <w:rsid w:val="00CD18E8"/>
    <w:rsid w:val="00CD1B59"/>
    <w:rsid w:val="00CD2414"/>
    <w:rsid w:val="00CD2905"/>
    <w:rsid w:val="00CD3B69"/>
    <w:rsid w:val="00CD3DBE"/>
    <w:rsid w:val="00CD411D"/>
    <w:rsid w:val="00CD4157"/>
    <w:rsid w:val="00CD4E38"/>
    <w:rsid w:val="00CD523E"/>
    <w:rsid w:val="00CD5357"/>
    <w:rsid w:val="00CD55C6"/>
    <w:rsid w:val="00CD560F"/>
    <w:rsid w:val="00CD6467"/>
    <w:rsid w:val="00CD6A6D"/>
    <w:rsid w:val="00CD6BF5"/>
    <w:rsid w:val="00CD6EC3"/>
    <w:rsid w:val="00CD6F37"/>
    <w:rsid w:val="00CD7440"/>
    <w:rsid w:val="00CD79C6"/>
    <w:rsid w:val="00CD7B80"/>
    <w:rsid w:val="00CD7FAC"/>
    <w:rsid w:val="00CE070C"/>
    <w:rsid w:val="00CE0CBB"/>
    <w:rsid w:val="00CE131D"/>
    <w:rsid w:val="00CE1383"/>
    <w:rsid w:val="00CE1777"/>
    <w:rsid w:val="00CE177A"/>
    <w:rsid w:val="00CE1926"/>
    <w:rsid w:val="00CE1954"/>
    <w:rsid w:val="00CE1A19"/>
    <w:rsid w:val="00CE1EDD"/>
    <w:rsid w:val="00CE22F6"/>
    <w:rsid w:val="00CE23D2"/>
    <w:rsid w:val="00CE26A3"/>
    <w:rsid w:val="00CE2E79"/>
    <w:rsid w:val="00CE37A1"/>
    <w:rsid w:val="00CE37B9"/>
    <w:rsid w:val="00CE3CA0"/>
    <w:rsid w:val="00CE3F00"/>
    <w:rsid w:val="00CE4304"/>
    <w:rsid w:val="00CE4320"/>
    <w:rsid w:val="00CE452A"/>
    <w:rsid w:val="00CE4689"/>
    <w:rsid w:val="00CE4D6D"/>
    <w:rsid w:val="00CE5590"/>
    <w:rsid w:val="00CE57E0"/>
    <w:rsid w:val="00CE5C9D"/>
    <w:rsid w:val="00CE6275"/>
    <w:rsid w:val="00CE6749"/>
    <w:rsid w:val="00CE6782"/>
    <w:rsid w:val="00CE6A64"/>
    <w:rsid w:val="00CE6BBB"/>
    <w:rsid w:val="00CE7680"/>
    <w:rsid w:val="00CE779F"/>
    <w:rsid w:val="00CE7999"/>
    <w:rsid w:val="00CF0687"/>
    <w:rsid w:val="00CF129E"/>
    <w:rsid w:val="00CF16A6"/>
    <w:rsid w:val="00CF17B4"/>
    <w:rsid w:val="00CF256B"/>
    <w:rsid w:val="00CF260E"/>
    <w:rsid w:val="00CF299A"/>
    <w:rsid w:val="00CF2E1F"/>
    <w:rsid w:val="00CF30A6"/>
    <w:rsid w:val="00CF32C7"/>
    <w:rsid w:val="00CF33C6"/>
    <w:rsid w:val="00CF34C4"/>
    <w:rsid w:val="00CF3912"/>
    <w:rsid w:val="00CF3986"/>
    <w:rsid w:val="00CF3F2D"/>
    <w:rsid w:val="00CF4013"/>
    <w:rsid w:val="00CF4451"/>
    <w:rsid w:val="00CF4B05"/>
    <w:rsid w:val="00CF4B1E"/>
    <w:rsid w:val="00CF4C31"/>
    <w:rsid w:val="00CF501B"/>
    <w:rsid w:val="00CF50C2"/>
    <w:rsid w:val="00CF569D"/>
    <w:rsid w:val="00CF57B6"/>
    <w:rsid w:val="00CF5A35"/>
    <w:rsid w:val="00CF5F52"/>
    <w:rsid w:val="00CF660E"/>
    <w:rsid w:val="00CF6797"/>
    <w:rsid w:val="00CF6D19"/>
    <w:rsid w:val="00CF71C9"/>
    <w:rsid w:val="00CF75ED"/>
    <w:rsid w:val="00CF77FA"/>
    <w:rsid w:val="00CF7ADC"/>
    <w:rsid w:val="00CF7C3F"/>
    <w:rsid w:val="00D0001A"/>
    <w:rsid w:val="00D003A6"/>
    <w:rsid w:val="00D005BA"/>
    <w:rsid w:val="00D00EAE"/>
    <w:rsid w:val="00D01264"/>
    <w:rsid w:val="00D017C3"/>
    <w:rsid w:val="00D01B42"/>
    <w:rsid w:val="00D02051"/>
    <w:rsid w:val="00D0237A"/>
    <w:rsid w:val="00D02396"/>
    <w:rsid w:val="00D02EA7"/>
    <w:rsid w:val="00D02EDC"/>
    <w:rsid w:val="00D0346C"/>
    <w:rsid w:val="00D035AB"/>
    <w:rsid w:val="00D03F86"/>
    <w:rsid w:val="00D041D4"/>
    <w:rsid w:val="00D042A6"/>
    <w:rsid w:val="00D04829"/>
    <w:rsid w:val="00D0534D"/>
    <w:rsid w:val="00D055A1"/>
    <w:rsid w:val="00D05925"/>
    <w:rsid w:val="00D05C9B"/>
    <w:rsid w:val="00D06049"/>
    <w:rsid w:val="00D06095"/>
    <w:rsid w:val="00D060D9"/>
    <w:rsid w:val="00D061E1"/>
    <w:rsid w:val="00D0644E"/>
    <w:rsid w:val="00D06786"/>
    <w:rsid w:val="00D07060"/>
    <w:rsid w:val="00D070E2"/>
    <w:rsid w:val="00D07405"/>
    <w:rsid w:val="00D07576"/>
    <w:rsid w:val="00D07CD7"/>
    <w:rsid w:val="00D07F1E"/>
    <w:rsid w:val="00D103F4"/>
    <w:rsid w:val="00D1056F"/>
    <w:rsid w:val="00D10FE9"/>
    <w:rsid w:val="00D112E6"/>
    <w:rsid w:val="00D117AA"/>
    <w:rsid w:val="00D121CE"/>
    <w:rsid w:val="00D124E5"/>
    <w:rsid w:val="00D125D2"/>
    <w:rsid w:val="00D12943"/>
    <w:rsid w:val="00D1298E"/>
    <w:rsid w:val="00D131E5"/>
    <w:rsid w:val="00D135F4"/>
    <w:rsid w:val="00D13806"/>
    <w:rsid w:val="00D13C32"/>
    <w:rsid w:val="00D13C68"/>
    <w:rsid w:val="00D13CE5"/>
    <w:rsid w:val="00D1418F"/>
    <w:rsid w:val="00D142B2"/>
    <w:rsid w:val="00D152F1"/>
    <w:rsid w:val="00D154E5"/>
    <w:rsid w:val="00D15B97"/>
    <w:rsid w:val="00D16445"/>
    <w:rsid w:val="00D1657B"/>
    <w:rsid w:val="00D1675D"/>
    <w:rsid w:val="00D16863"/>
    <w:rsid w:val="00D1734A"/>
    <w:rsid w:val="00D175CC"/>
    <w:rsid w:val="00D17A3A"/>
    <w:rsid w:val="00D17B72"/>
    <w:rsid w:val="00D17EA5"/>
    <w:rsid w:val="00D2036B"/>
    <w:rsid w:val="00D2081A"/>
    <w:rsid w:val="00D2123C"/>
    <w:rsid w:val="00D21667"/>
    <w:rsid w:val="00D2218E"/>
    <w:rsid w:val="00D22767"/>
    <w:rsid w:val="00D22A52"/>
    <w:rsid w:val="00D232F9"/>
    <w:rsid w:val="00D24297"/>
    <w:rsid w:val="00D24594"/>
    <w:rsid w:val="00D24E6C"/>
    <w:rsid w:val="00D24E74"/>
    <w:rsid w:val="00D25C0A"/>
    <w:rsid w:val="00D25D7F"/>
    <w:rsid w:val="00D25F0B"/>
    <w:rsid w:val="00D26DB7"/>
    <w:rsid w:val="00D27233"/>
    <w:rsid w:val="00D27332"/>
    <w:rsid w:val="00D27AE1"/>
    <w:rsid w:val="00D27B15"/>
    <w:rsid w:val="00D27B38"/>
    <w:rsid w:val="00D27FBB"/>
    <w:rsid w:val="00D30109"/>
    <w:rsid w:val="00D30434"/>
    <w:rsid w:val="00D308A3"/>
    <w:rsid w:val="00D3271F"/>
    <w:rsid w:val="00D327F2"/>
    <w:rsid w:val="00D3281E"/>
    <w:rsid w:val="00D32DE0"/>
    <w:rsid w:val="00D33A5F"/>
    <w:rsid w:val="00D33CB7"/>
    <w:rsid w:val="00D33FEE"/>
    <w:rsid w:val="00D3402D"/>
    <w:rsid w:val="00D345D2"/>
    <w:rsid w:val="00D34A04"/>
    <w:rsid w:val="00D34A97"/>
    <w:rsid w:val="00D34E47"/>
    <w:rsid w:val="00D35019"/>
    <w:rsid w:val="00D3519D"/>
    <w:rsid w:val="00D356A1"/>
    <w:rsid w:val="00D35765"/>
    <w:rsid w:val="00D35CBF"/>
    <w:rsid w:val="00D35D61"/>
    <w:rsid w:val="00D35D6E"/>
    <w:rsid w:val="00D363FC"/>
    <w:rsid w:val="00D368F2"/>
    <w:rsid w:val="00D36A6C"/>
    <w:rsid w:val="00D36E38"/>
    <w:rsid w:val="00D379D0"/>
    <w:rsid w:val="00D37AEB"/>
    <w:rsid w:val="00D37C16"/>
    <w:rsid w:val="00D4049F"/>
    <w:rsid w:val="00D4055E"/>
    <w:rsid w:val="00D4099F"/>
    <w:rsid w:val="00D40FD8"/>
    <w:rsid w:val="00D41391"/>
    <w:rsid w:val="00D41A2A"/>
    <w:rsid w:val="00D42135"/>
    <w:rsid w:val="00D421EA"/>
    <w:rsid w:val="00D423E4"/>
    <w:rsid w:val="00D42BF3"/>
    <w:rsid w:val="00D42F35"/>
    <w:rsid w:val="00D4361D"/>
    <w:rsid w:val="00D4421E"/>
    <w:rsid w:val="00D445B1"/>
    <w:rsid w:val="00D44890"/>
    <w:rsid w:val="00D44AA0"/>
    <w:rsid w:val="00D44F58"/>
    <w:rsid w:val="00D452A1"/>
    <w:rsid w:val="00D45C42"/>
    <w:rsid w:val="00D45E1F"/>
    <w:rsid w:val="00D45F26"/>
    <w:rsid w:val="00D46076"/>
    <w:rsid w:val="00D462E7"/>
    <w:rsid w:val="00D46448"/>
    <w:rsid w:val="00D464B7"/>
    <w:rsid w:val="00D464FA"/>
    <w:rsid w:val="00D46AA6"/>
    <w:rsid w:val="00D46B1E"/>
    <w:rsid w:val="00D46DD5"/>
    <w:rsid w:val="00D47131"/>
    <w:rsid w:val="00D472F3"/>
    <w:rsid w:val="00D47327"/>
    <w:rsid w:val="00D4742C"/>
    <w:rsid w:val="00D47A04"/>
    <w:rsid w:val="00D47CA3"/>
    <w:rsid w:val="00D47DE8"/>
    <w:rsid w:val="00D47E54"/>
    <w:rsid w:val="00D5071D"/>
    <w:rsid w:val="00D508D7"/>
    <w:rsid w:val="00D50CF7"/>
    <w:rsid w:val="00D51481"/>
    <w:rsid w:val="00D51611"/>
    <w:rsid w:val="00D5169B"/>
    <w:rsid w:val="00D51A41"/>
    <w:rsid w:val="00D51BA7"/>
    <w:rsid w:val="00D51BE1"/>
    <w:rsid w:val="00D51BF5"/>
    <w:rsid w:val="00D51C6C"/>
    <w:rsid w:val="00D531A6"/>
    <w:rsid w:val="00D532B8"/>
    <w:rsid w:val="00D543FB"/>
    <w:rsid w:val="00D54FAB"/>
    <w:rsid w:val="00D555CB"/>
    <w:rsid w:val="00D5583A"/>
    <w:rsid w:val="00D55883"/>
    <w:rsid w:val="00D558EF"/>
    <w:rsid w:val="00D559F7"/>
    <w:rsid w:val="00D56554"/>
    <w:rsid w:val="00D56861"/>
    <w:rsid w:val="00D568F3"/>
    <w:rsid w:val="00D57012"/>
    <w:rsid w:val="00D5788C"/>
    <w:rsid w:val="00D579A6"/>
    <w:rsid w:val="00D57DC0"/>
    <w:rsid w:val="00D6010C"/>
    <w:rsid w:val="00D60677"/>
    <w:rsid w:val="00D60A07"/>
    <w:rsid w:val="00D60E3A"/>
    <w:rsid w:val="00D60EF1"/>
    <w:rsid w:val="00D61510"/>
    <w:rsid w:val="00D61521"/>
    <w:rsid w:val="00D6163B"/>
    <w:rsid w:val="00D62277"/>
    <w:rsid w:val="00D6289F"/>
    <w:rsid w:val="00D62B48"/>
    <w:rsid w:val="00D62F8E"/>
    <w:rsid w:val="00D6307E"/>
    <w:rsid w:val="00D6340B"/>
    <w:rsid w:val="00D634D8"/>
    <w:rsid w:val="00D6351F"/>
    <w:rsid w:val="00D63643"/>
    <w:rsid w:val="00D63F2E"/>
    <w:rsid w:val="00D64254"/>
    <w:rsid w:val="00D64319"/>
    <w:rsid w:val="00D643F0"/>
    <w:rsid w:val="00D64C3A"/>
    <w:rsid w:val="00D64FEB"/>
    <w:rsid w:val="00D6548B"/>
    <w:rsid w:val="00D6591A"/>
    <w:rsid w:val="00D65CE2"/>
    <w:rsid w:val="00D65E74"/>
    <w:rsid w:val="00D66559"/>
    <w:rsid w:val="00D6681E"/>
    <w:rsid w:val="00D670B0"/>
    <w:rsid w:val="00D67105"/>
    <w:rsid w:val="00D673F3"/>
    <w:rsid w:val="00D674E1"/>
    <w:rsid w:val="00D70201"/>
    <w:rsid w:val="00D702CA"/>
    <w:rsid w:val="00D704F2"/>
    <w:rsid w:val="00D705D3"/>
    <w:rsid w:val="00D70AF0"/>
    <w:rsid w:val="00D70B8F"/>
    <w:rsid w:val="00D7163A"/>
    <w:rsid w:val="00D71A48"/>
    <w:rsid w:val="00D71D7E"/>
    <w:rsid w:val="00D71E73"/>
    <w:rsid w:val="00D71EF1"/>
    <w:rsid w:val="00D7220E"/>
    <w:rsid w:val="00D72C0F"/>
    <w:rsid w:val="00D741BE"/>
    <w:rsid w:val="00D7478B"/>
    <w:rsid w:val="00D747E2"/>
    <w:rsid w:val="00D74B9B"/>
    <w:rsid w:val="00D758E5"/>
    <w:rsid w:val="00D7622B"/>
    <w:rsid w:val="00D767EC"/>
    <w:rsid w:val="00D76805"/>
    <w:rsid w:val="00D76D2E"/>
    <w:rsid w:val="00D77217"/>
    <w:rsid w:val="00D7721C"/>
    <w:rsid w:val="00D7762F"/>
    <w:rsid w:val="00D77DA6"/>
    <w:rsid w:val="00D8084F"/>
    <w:rsid w:val="00D80908"/>
    <w:rsid w:val="00D80C64"/>
    <w:rsid w:val="00D8176D"/>
    <w:rsid w:val="00D81C61"/>
    <w:rsid w:val="00D81D6F"/>
    <w:rsid w:val="00D8275A"/>
    <w:rsid w:val="00D82AE9"/>
    <w:rsid w:val="00D82C33"/>
    <w:rsid w:val="00D82EEC"/>
    <w:rsid w:val="00D83229"/>
    <w:rsid w:val="00D8372D"/>
    <w:rsid w:val="00D83A11"/>
    <w:rsid w:val="00D83BCA"/>
    <w:rsid w:val="00D83D26"/>
    <w:rsid w:val="00D83D58"/>
    <w:rsid w:val="00D83E93"/>
    <w:rsid w:val="00D84112"/>
    <w:rsid w:val="00D84448"/>
    <w:rsid w:val="00D8501C"/>
    <w:rsid w:val="00D85078"/>
    <w:rsid w:val="00D856CD"/>
    <w:rsid w:val="00D8591E"/>
    <w:rsid w:val="00D859F9"/>
    <w:rsid w:val="00D85C85"/>
    <w:rsid w:val="00D867A9"/>
    <w:rsid w:val="00D87616"/>
    <w:rsid w:val="00D87E0B"/>
    <w:rsid w:val="00D9003B"/>
    <w:rsid w:val="00D90203"/>
    <w:rsid w:val="00D908B1"/>
    <w:rsid w:val="00D90929"/>
    <w:rsid w:val="00D90BDD"/>
    <w:rsid w:val="00D90CEA"/>
    <w:rsid w:val="00D91001"/>
    <w:rsid w:val="00D91A8E"/>
    <w:rsid w:val="00D91C80"/>
    <w:rsid w:val="00D91FE1"/>
    <w:rsid w:val="00D92722"/>
    <w:rsid w:val="00D92996"/>
    <w:rsid w:val="00D92B41"/>
    <w:rsid w:val="00D92F60"/>
    <w:rsid w:val="00D93042"/>
    <w:rsid w:val="00D934AC"/>
    <w:rsid w:val="00D935E0"/>
    <w:rsid w:val="00D93D42"/>
    <w:rsid w:val="00D9404E"/>
    <w:rsid w:val="00D9408F"/>
    <w:rsid w:val="00D94898"/>
    <w:rsid w:val="00D94BE3"/>
    <w:rsid w:val="00D95009"/>
    <w:rsid w:val="00D9579B"/>
    <w:rsid w:val="00D95AE8"/>
    <w:rsid w:val="00D95DE4"/>
    <w:rsid w:val="00D96028"/>
    <w:rsid w:val="00D9610C"/>
    <w:rsid w:val="00D965F2"/>
    <w:rsid w:val="00D96C61"/>
    <w:rsid w:val="00D971F6"/>
    <w:rsid w:val="00D97432"/>
    <w:rsid w:val="00D97435"/>
    <w:rsid w:val="00D9756E"/>
    <w:rsid w:val="00D976E1"/>
    <w:rsid w:val="00D97A39"/>
    <w:rsid w:val="00D97EE2"/>
    <w:rsid w:val="00DA0555"/>
    <w:rsid w:val="00DA0827"/>
    <w:rsid w:val="00DA0A24"/>
    <w:rsid w:val="00DA0A65"/>
    <w:rsid w:val="00DA0BE8"/>
    <w:rsid w:val="00DA113C"/>
    <w:rsid w:val="00DA15D4"/>
    <w:rsid w:val="00DA18B5"/>
    <w:rsid w:val="00DA1D00"/>
    <w:rsid w:val="00DA203D"/>
    <w:rsid w:val="00DA27C5"/>
    <w:rsid w:val="00DA29E8"/>
    <w:rsid w:val="00DA329C"/>
    <w:rsid w:val="00DA3820"/>
    <w:rsid w:val="00DA39EB"/>
    <w:rsid w:val="00DA3BC1"/>
    <w:rsid w:val="00DA4136"/>
    <w:rsid w:val="00DA42E2"/>
    <w:rsid w:val="00DA4585"/>
    <w:rsid w:val="00DA48DF"/>
    <w:rsid w:val="00DA4DFD"/>
    <w:rsid w:val="00DA4E56"/>
    <w:rsid w:val="00DA4FFF"/>
    <w:rsid w:val="00DA5150"/>
    <w:rsid w:val="00DA5B1A"/>
    <w:rsid w:val="00DA5E0F"/>
    <w:rsid w:val="00DA5FE2"/>
    <w:rsid w:val="00DA64B1"/>
    <w:rsid w:val="00DA65CD"/>
    <w:rsid w:val="00DA6AFA"/>
    <w:rsid w:val="00DA6FD0"/>
    <w:rsid w:val="00DA7076"/>
    <w:rsid w:val="00DA779E"/>
    <w:rsid w:val="00DA7B13"/>
    <w:rsid w:val="00DB0960"/>
    <w:rsid w:val="00DB0B9B"/>
    <w:rsid w:val="00DB0E1E"/>
    <w:rsid w:val="00DB1806"/>
    <w:rsid w:val="00DB1E31"/>
    <w:rsid w:val="00DB1E8A"/>
    <w:rsid w:val="00DB26A5"/>
    <w:rsid w:val="00DB29D7"/>
    <w:rsid w:val="00DB2CBF"/>
    <w:rsid w:val="00DB33D5"/>
    <w:rsid w:val="00DB377B"/>
    <w:rsid w:val="00DB3C58"/>
    <w:rsid w:val="00DB40AC"/>
    <w:rsid w:val="00DB47B7"/>
    <w:rsid w:val="00DB47CF"/>
    <w:rsid w:val="00DB48AF"/>
    <w:rsid w:val="00DB5517"/>
    <w:rsid w:val="00DB5740"/>
    <w:rsid w:val="00DB58A7"/>
    <w:rsid w:val="00DB59E0"/>
    <w:rsid w:val="00DB5A91"/>
    <w:rsid w:val="00DB5C6B"/>
    <w:rsid w:val="00DB5E42"/>
    <w:rsid w:val="00DB6F84"/>
    <w:rsid w:val="00DB7571"/>
    <w:rsid w:val="00DB790C"/>
    <w:rsid w:val="00DB7AD8"/>
    <w:rsid w:val="00DC0908"/>
    <w:rsid w:val="00DC0D72"/>
    <w:rsid w:val="00DC0DE4"/>
    <w:rsid w:val="00DC0E24"/>
    <w:rsid w:val="00DC14A5"/>
    <w:rsid w:val="00DC14DC"/>
    <w:rsid w:val="00DC2207"/>
    <w:rsid w:val="00DC29CC"/>
    <w:rsid w:val="00DC2E6D"/>
    <w:rsid w:val="00DC2F6A"/>
    <w:rsid w:val="00DC3FF2"/>
    <w:rsid w:val="00DC43DE"/>
    <w:rsid w:val="00DC4717"/>
    <w:rsid w:val="00DC49A6"/>
    <w:rsid w:val="00DC4DA8"/>
    <w:rsid w:val="00DC4FC7"/>
    <w:rsid w:val="00DC5221"/>
    <w:rsid w:val="00DC570D"/>
    <w:rsid w:val="00DC6998"/>
    <w:rsid w:val="00DC69C9"/>
    <w:rsid w:val="00DC702E"/>
    <w:rsid w:val="00DC7288"/>
    <w:rsid w:val="00DC7711"/>
    <w:rsid w:val="00DC7E8F"/>
    <w:rsid w:val="00DC7F38"/>
    <w:rsid w:val="00DC7F4E"/>
    <w:rsid w:val="00DD1B26"/>
    <w:rsid w:val="00DD271B"/>
    <w:rsid w:val="00DD2D03"/>
    <w:rsid w:val="00DD3E08"/>
    <w:rsid w:val="00DD42F8"/>
    <w:rsid w:val="00DD4472"/>
    <w:rsid w:val="00DD451D"/>
    <w:rsid w:val="00DD471F"/>
    <w:rsid w:val="00DD48AB"/>
    <w:rsid w:val="00DD4D1E"/>
    <w:rsid w:val="00DD51FF"/>
    <w:rsid w:val="00DD560C"/>
    <w:rsid w:val="00DD589F"/>
    <w:rsid w:val="00DD5ADC"/>
    <w:rsid w:val="00DD5B87"/>
    <w:rsid w:val="00DD6955"/>
    <w:rsid w:val="00DD7362"/>
    <w:rsid w:val="00DD7509"/>
    <w:rsid w:val="00DE011A"/>
    <w:rsid w:val="00DE0341"/>
    <w:rsid w:val="00DE048D"/>
    <w:rsid w:val="00DE0BD6"/>
    <w:rsid w:val="00DE0EF6"/>
    <w:rsid w:val="00DE123D"/>
    <w:rsid w:val="00DE12DF"/>
    <w:rsid w:val="00DE1C96"/>
    <w:rsid w:val="00DE268B"/>
    <w:rsid w:val="00DE2F8A"/>
    <w:rsid w:val="00DE303E"/>
    <w:rsid w:val="00DE3708"/>
    <w:rsid w:val="00DE3886"/>
    <w:rsid w:val="00DE3A0F"/>
    <w:rsid w:val="00DE491B"/>
    <w:rsid w:val="00DE58AA"/>
    <w:rsid w:val="00DE5ABE"/>
    <w:rsid w:val="00DE5E6F"/>
    <w:rsid w:val="00DE5F33"/>
    <w:rsid w:val="00DE613C"/>
    <w:rsid w:val="00DE62F9"/>
    <w:rsid w:val="00DE65CF"/>
    <w:rsid w:val="00DE6B8B"/>
    <w:rsid w:val="00DE738C"/>
    <w:rsid w:val="00DE7830"/>
    <w:rsid w:val="00DE7A23"/>
    <w:rsid w:val="00DE7FC8"/>
    <w:rsid w:val="00DF0296"/>
    <w:rsid w:val="00DF0C3E"/>
    <w:rsid w:val="00DF115F"/>
    <w:rsid w:val="00DF1243"/>
    <w:rsid w:val="00DF1523"/>
    <w:rsid w:val="00DF189B"/>
    <w:rsid w:val="00DF27C1"/>
    <w:rsid w:val="00DF3184"/>
    <w:rsid w:val="00DF3288"/>
    <w:rsid w:val="00DF332D"/>
    <w:rsid w:val="00DF3B46"/>
    <w:rsid w:val="00DF43C1"/>
    <w:rsid w:val="00DF46E9"/>
    <w:rsid w:val="00DF7133"/>
    <w:rsid w:val="00DF7D3C"/>
    <w:rsid w:val="00DF7DC6"/>
    <w:rsid w:val="00DF7FAA"/>
    <w:rsid w:val="00E00043"/>
    <w:rsid w:val="00E002C3"/>
    <w:rsid w:val="00E003AF"/>
    <w:rsid w:val="00E00901"/>
    <w:rsid w:val="00E01014"/>
    <w:rsid w:val="00E011F5"/>
    <w:rsid w:val="00E01715"/>
    <w:rsid w:val="00E022F9"/>
    <w:rsid w:val="00E03273"/>
    <w:rsid w:val="00E034ED"/>
    <w:rsid w:val="00E03B76"/>
    <w:rsid w:val="00E03C70"/>
    <w:rsid w:val="00E03E73"/>
    <w:rsid w:val="00E048A9"/>
    <w:rsid w:val="00E04936"/>
    <w:rsid w:val="00E05038"/>
    <w:rsid w:val="00E051EB"/>
    <w:rsid w:val="00E05256"/>
    <w:rsid w:val="00E05549"/>
    <w:rsid w:val="00E05800"/>
    <w:rsid w:val="00E060FC"/>
    <w:rsid w:val="00E064FB"/>
    <w:rsid w:val="00E066B5"/>
    <w:rsid w:val="00E06797"/>
    <w:rsid w:val="00E06E49"/>
    <w:rsid w:val="00E06F58"/>
    <w:rsid w:val="00E07632"/>
    <w:rsid w:val="00E0770B"/>
    <w:rsid w:val="00E07854"/>
    <w:rsid w:val="00E078E4"/>
    <w:rsid w:val="00E078E8"/>
    <w:rsid w:val="00E07957"/>
    <w:rsid w:val="00E07AC0"/>
    <w:rsid w:val="00E07CC9"/>
    <w:rsid w:val="00E104E7"/>
    <w:rsid w:val="00E10850"/>
    <w:rsid w:val="00E108D8"/>
    <w:rsid w:val="00E11188"/>
    <w:rsid w:val="00E119CB"/>
    <w:rsid w:val="00E11F78"/>
    <w:rsid w:val="00E12140"/>
    <w:rsid w:val="00E12357"/>
    <w:rsid w:val="00E1264C"/>
    <w:rsid w:val="00E129FE"/>
    <w:rsid w:val="00E13188"/>
    <w:rsid w:val="00E13279"/>
    <w:rsid w:val="00E132FF"/>
    <w:rsid w:val="00E144C4"/>
    <w:rsid w:val="00E14D13"/>
    <w:rsid w:val="00E14DCB"/>
    <w:rsid w:val="00E158B8"/>
    <w:rsid w:val="00E15EF6"/>
    <w:rsid w:val="00E160CC"/>
    <w:rsid w:val="00E1618C"/>
    <w:rsid w:val="00E16234"/>
    <w:rsid w:val="00E164EA"/>
    <w:rsid w:val="00E1698D"/>
    <w:rsid w:val="00E16E86"/>
    <w:rsid w:val="00E16FE5"/>
    <w:rsid w:val="00E1729B"/>
    <w:rsid w:val="00E176D6"/>
    <w:rsid w:val="00E17BE4"/>
    <w:rsid w:val="00E17BFB"/>
    <w:rsid w:val="00E20199"/>
    <w:rsid w:val="00E20202"/>
    <w:rsid w:val="00E20688"/>
    <w:rsid w:val="00E20844"/>
    <w:rsid w:val="00E208F1"/>
    <w:rsid w:val="00E20997"/>
    <w:rsid w:val="00E20A3E"/>
    <w:rsid w:val="00E20EB9"/>
    <w:rsid w:val="00E21081"/>
    <w:rsid w:val="00E2184C"/>
    <w:rsid w:val="00E22131"/>
    <w:rsid w:val="00E228D5"/>
    <w:rsid w:val="00E228DC"/>
    <w:rsid w:val="00E22D5F"/>
    <w:rsid w:val="00E22EA1"/>
    <w:rsid w:val="00E232EC"/>
    <w:rsid w:val="00E238C2"/>
    <w:rsid w:val="00E240CF"/>
    <w:rsid w:val="00E24B75"/>
    <w:rsid w:val="00E24D21"/>
    <w:rsid w:val="00E24E44"/>
    <w:rsid w:val="00E24FB8"/>
    <w:rsid w:val="00E250C8"/>
    <w:rsid w:val="00E2576E"/>
    <w:rsid w:val="00E25804"/>
    <w:rsid w:val="00E2593E"/>
    <w:rsid w:val="00E25966"/>
    <w:rsid w:val="00E25C08"/>
    <w:rsid w:val="00E267BA"/>
    <w:rsid w:val="00E26A21"/>
    <w:rsid w:val="00E26C97"/>
    <w:rsid w:val="00E26D88"/>
    <w:rsid w:val="00E26E62"/>
    <w:rsid w:val="00E2721F"/>
    <w:rsid w:val="00E2737E"/>
    <w:rsid w:val="00E27454"/>
    <w:rsid w:val="00E27917"/>
    <w:rsid w:val="00E27DA0"/>
    <w:rsid w:val="00E27E2C"/>
    <w:rsid w:val="00E27F4F"/>
    <w:rsid w:val="00E30042"/>
    <w:rsid w:val="00E300B2"/>
    <w:rsid w:val="00E303DD"/>
    <w:rsid w:val="00E30B8D"/>
    <w:rsid w:val="00E30DCB"/>
    <w:rsid w:val="00E313ED"/>
    <w:rsid w:val="00E319FB"/>
    <w:rsid w:val="00E31D20"/>
    <w:rsid w:val="00E324B4"/>
    <w:rsid w:val="00E32FC4"/>
    <w:rsid w:val="00E33338"/>
    <w:rsid w:val="00E3340D"/>
    <w:rsid w:val="00E3348B"/>
    <w:rsid w:val="00E33543"/>
    <w:rsid w:val="00E33D98"/>
    <w:rsid w:val="00E34A41"/>
    <w:rsid w:val="00E34BD2"/>
    <w:rsid w:val="00E34F7C"/>
    <w:rsid w:val="00E35BD3"/>
    <w:rsid w:val="00E3665B"/>
    <w:rsid w:val="00E36AA7"/>
    <w:rsid w:val="00E37216"/>
    <w:rsid w:val="00E37384"/>
    <w:rsid w:val="00E3739C"/>
    <w:rsid w:val="00E373E7"/>
    <w:rsid w:val="00E37E5A"/>
    <w:rsid w:val="00E4008F"/>
    <w:rsid w:val="00E4048B"/>
    <w:rsid w:val="00E4075E"/>
    <w:rsid w:val="00E40B0E"/>
    <w:rsid w:val="00E40C52"/>
    <w:rsid w:val="00E40CBB"/>
    <w:rsid w:val="00E4117E"/>
    <w:rsid w:val="00E422AB"/>
    <w:rsid w:val="00E425B2"/>
    <w:rsid w:val="00E4355D"/>
    <w:rsid w:val="00E43636"/>
    <w:rsid w:val="00E436A2"/>
    <w:rsid w:val="00E43DDE"/>
    <w:rsid w:val="00E4488C"/>
    <w:rsid w:val="00E453C5"/>
    <w:rsid w:val="00E45C1A"/>
    <w:rsid w:val="00E45E6A"/>
    <w:rsid w:val="00E464E2"/>
    <w:rsid w:val="00E46A30"/>
    <w:rsid w:val="00E46BCF"/>
    <w:rsid w:val="00E46CB6"/>
    <w:rsid w:val="00E46EBB"/>
    <w:rsid w:val="00E475B0"/>
    <w:rsid w:val="00E475C4"/>
    <w:rsid w:val="00E477A8"/>
    <w:rsid w:val="00E47C15"/>
    <w:rsid w:val="00E47DA4"/>
    <w:rsid w:val="00E50133"/>
    <w:rsid w:val="00E50317"/>
    <w:rsid w:val="00E5062E"/>
    <w:rsid w:val="00E50640"/>
    <w:rsid w:val="00E5125D"/>
    <w:rsid w:val="00E5130E"/>
    <w:rsid w:val="00E5152E"/>
    <w:rsid w:val="00E517D1"/>
    <w:rsid w:val="00E51885"/>
    <w:rsid w:val="00E51FB5"/>
    <w:rsid w:val="00E5246F"/>
    <w:rsid w:val="00E52796"/>
    <w:rsid w:val="00E527F0"/>
    <w:rsid w:val="00E529F6"/>
    <w:rsid w:val="00E52CF8"/>
    <w:rsid w:val="00E53102"/>
    <w:rsid w:val="00E53195"/>
    <w:rsid w:val="00E531CB"/>
    <w:rsid w:val="00E53288"/>
    <w:rsid w:val="00E5382F"/>
    <w:rsid w:val="00E53C4C"/>
    <w:rsid w:val="00E53E75"/>
    <w:rsid w:val="00E53EC6"/>
    <w:rsid w:val="00E5418A"/>
    <w:rsid w:val="00E54603"/>
    <w:rsid w:val="00E5461C"/>
    <w:rsid w:val="00E54980"/>
    <w:rsid w:val="00E54E5A"/>
    <w:rsid w:val="00E54F7F"/>
    <w:rsid w:val="00E55267"/>
    <w:rsid w:val="00E55965"/>
    <w:rsid w:val="00E55CC0"/>
    <w:rsid w:val="00E55CD0"/>
    <w:rsid w:val="00E55DFC"/>
    <w:rsid w:val="00E55FBA"/>
    <w:rsid w:val="00E5668E"/>
    <w:rsid w:val="00E56872"/>
    <w:rsid w:val="00E569E1"/>
    <w:rsid w:val="00E56CEC"/>
    <w:rsid w:val="00E57137"/>
    <w:rsid w:val="00E5713A"/>
    <w:rsid w:val="00E577F3"/>
    <w:rsid w:val="00E57C12"/>
    <w:rsid w:val="00E60289"/>
    <w:rsid w:val="00E602B9"/>
    <w:rsid w:val="00E6034D"/>
    <w:rsid w:val="00E607F4"/>
    <w:rsid w:val="00E61577"/>
    <w:rsid w:val="00E61987"/>
    <w:rsid w:val="00E61A86"/>
    <w:rsid w:val="00E61D86"/>
    <w:rsid w:val="00E62301"/>
    <w:rsid w:val="00E6267C"/>
    <w:rsid w:val="00E62C45"/>
    <w:rsid w:val="00E62FBF"/>
    <w:rsid w:val="00E630F8"/>
    <w:rsid w:val="00E632E4"/>
    <w:rsid w:val="00E63471"/>
    <w:rsid w:val="00E6356D"/>
    <w:rsid w:val="00E63D4A"/>
    <w:rsid w:val="00E63F7F"/>
    <w:rsid w:val="00E6474A"/>
    <w:rsid w:val="00E64C8B"/>
    <w:rsid w:val="00E6516C"/>
    <w:rsid w:val="00E656D5"/>
    <w:rsid w:val="00E657B9"/>
    <w:rsid w:val="00E65B97"/>
    <w:rsid w:val="00E65CB4"/>
    <w:rsid w:val="00E65D98"/>
    <w:rsid w:val="00E661BA"/>
    <w:rsid w:val="00E6647B"/>
    <w:rsid w:val="00E669F5"/>
    <w:rsid w:val="00E66EE0"/>
    <w:rsid w:val="00E67475"/>
    <w:rsid w:val="00E67917"/>
    <w:rsid w:val="00E67AC5"/>
    <w:rsid w:val="00E70362"/>
    <w:rsid w:val="00E70817"/>
    <w:rsid w:val="00E7097A"/>
    <w:rsid w:val="00E709F6"/>
    <w:rsid w:val="00E71173"/>
    <w:rsid w:val="00E71288"/>
    <w:rsid w:val="00E7190C"/>
    <w:rsid w:val="00E71939"/>
    <w:rsid w:val="00E7200F"/>
    <w:rsid w:val="00E72660"/>
    <w:rsid w:val="00E729D3"/>
    <w:rsid w:val="00E72E68"/>
    <w:rsid w:val="00E731FB"/>
    <w:rsid w:val="00E73307"/>
    <w:rsid w:val="00E734F3"/>
    <w:rsid w:val="00E73863"/>
    <w:rsid w:val="00E73C73"/>
    <w:rsid w:val="00E73D5E"/>
    <w:rsid w:val="00E73F25"/>
    <w:rsid w:val="00E7452C"/>
    <w:rsid w:val="00E74C79"/>
    <w:rsid w:val="00E74E7C"/>
    <w:rsid w:val="00E751AB"/>
    <w:rsid w:val="00E75672"/>
    <w:rsid w:val="00E75B61"/>
    <w:rsid w:val="00E7611C"/>
    <w:rsid w:val="00E76136"/>
    <w:rsid w:val="00E764DD"/>
    <w:rsid w:val="00E769B3"/>
    <w:rsid w:val="00E769CB"/>
    <w:rsid w:val="00E77667"/>
    <w:rsid w:val="00E77D16"/>
    <w:rsid w:val="00E80346"/>
    <w:rsid w:val="00E805CA"/>
    <w:rsid w:val="00E80933"/>
    <w:rsid w:val="00E80DA1"/>
    <w:rsid w:val="00E80DC5"/>
    <w:rsid w:val="00E816E7"/>
    <w:rsid w:val="00E81E89"/>
    <w:rsid w:val="00E82039"/>
    <w:rsid w:val="00E82109"/>
    <w:rsid w:val="00E82268"/>
    <w:rsid w:val="00E829B7"/>
    <w:rsid w:val="00E82BD2"/>
    <w:rsid w:val="00E83078"/>
    <w:rsid w:val="00E83127"/>
    <w:rsid w:val="00E839E0"/>
    <w:rsid w:val="00E83AF1"/>
    <w:rsid w:val="00E83C2F"/>
    <w:rsid w:val="00E840AB"/>
    <w:rsid w:val="00E84668"/>
    <w:rsid w:val="00E8508C"/>
    <w:rsid w:val="00E850BA"/>
    <w:rsid w:val="00E8523A"/>
    <w:rsid w:val="00E8541D"/>
    <w:rsid w:val="00E85866"/>
    <w:rsid w:val="00E859C4"/>
    <w:rsid w:val="00E85CDF"/>
    <w:rsid w:val="00E8629A"/>
    <w:rsid w:val="00E86471"/>
    <w:rsid w:val="00E866CD"/>
    <w:rsid w:val="00E8672F"/>
    <w:rsid w:val="00E867B3"/>
    <w:rsid w:val="00E87A45"/>
    <w:rsid w:val="00E87A6B"/>
    <w:rsid w:val="00E87E9D"/>
    <w:rsid w:val="00E90062"/>
    <w:rsid w:val="00E902A3"/>
    <w:rsid w:val="00E903F0"/>
    <w:rsid w:val="00E92EFA"/>
    <w:rsid w:val="00E93486"/>
    <w:rsid w:val="00E938FD"/>
    <w:rsid w:val="00E93B1F"/>
    <w:rsid w:val="00E93E5C"/>
    <w:rsid w:val="00E941E9"/>
    <w:rsid w:val="00E94B48"/>
    <w:rsid w:val="00E94E21"/>
    <w:rsid w:val="00E9507B"/>
    <w:rsid w:val="00E95411"/>
    <w:rsid w:val="00E95441"/>
    <w:rsid w:val="00E9575F"/>
    <w:rsid w:val="00E95996"/>
    <w:rsid w:val="00E959C2"/>
    <w:rsid w:val="00E95E6E"/>
    <w:rsid w:val="00E95FA1"/>
    <w:rsid w:val="00E97382"/>
    <w:rsid w:val="00E97D60"/>
    <w:rsid w:val="00EA01D7"/>
    <w:rsid w:val="00EA080A"/>
    <w:rsid w:val="00EA092F"/>
    <w:rsid w:val="00EA0CA6"/>
    <w:rsid w:val="00EA13DA"/>
    <w:rsid w:val="00EA19D0"/>
    <w:rsid w:val="00EA1B88"/>
    <w:rsid w:val="00EA2396"/>
    <w:rsid w:val="00EA2408"/>
    <w:rsid w:val="00EA2B62"/>
    <w:rsid w:val="00EA2C83"/>
    <w:rsid w:val="00EA2D08"/>
    <w:rsid w:val="00EA2D19"/>
    <w:rsid w:val="00EA2FB1"/>
    <w:rsid w:val="00EA36E6"/>
    <w:rsid w:val="00EA3C44"/>
    <w:rsid w:val="00EA3F24"/>
    <w:rsid w:val="00EA3F7B"/>
    <w:rsid w:val="00EA40B4"/>
    <w:rsid w:val="00EA4130"/>
    <w:rsid w:val="00EA42A8"/>
    <w:rsid w:val="00EA498B"/>
    <w:rsid w:val="00EA4B89"/>
    <w:rsid w:val="00EA4FDF"/>
    <w:rsid w:val="00EA51A3"/>
    <w:rsid w:val="00EA5945"/>
    <w:rsid w:val="00EA632D"/>
    <w:rsid w:val="00EA6639"/>
    <w:rsid w:val="00EA6868"/>
    <w:rsid w:val="00EA7003"/>
    <w:rsid w:val="00EA71BC"/>
    <w:rsid w:val="00EA7208"/>
    <w:rsid w:val="00EA79EA"/>
    <w:rsid w:val="00EA7C65"/>
    <w:rsid w:val="00EA7C80"/>
    <w:rsid w:val="00EA7D5D"/>
    <w:rsid w:val="00EA7D89"/>
    <w:rsid w:val="00EB003D"/>
    <w:rsid w:val="00EB09DF"/>
    <w:rsid w:val="00EB0E1E"/>
    <w:rsid w:val="00EB0EEB"/>
    <w:rsid w:val="00EB142A"/>
    <w:rsid w:val="00EB22E9"/>
    <w:rsid w:val="00EB26E1"/>
    <w:rsid w:val="00EB285D"/>
    <w:rsid w:val="00EB2901"/>
    <w:rsid w:val="00EB33AF"/>
    <w:rsid w:val="00EB379E"/>
    <w:rsid w:val="00EB3FDE"/>
    <w:rsid w:val="00EB4192"/>
    <w:rsid w:val="00EB46EE"/>
    <w:rsid w:val="00EB46FE"/>
    <w:rsid w:val="00EB4A93"/>
    <w:rsid w:val="00EB4CDE"/>
    <w:rsid w:val="00EB5208"/>
    <w:rsid w:val="00EB583F"/>
    <w:rsid w:val="00EB59B3"/>
    <w:rsid w:val="00EB5CB4"/>
    <w:rsid w:val="00EB5DD8"/>
    <w:rsid w:val="00EB5E8C"/>
    <w:rsid w:val="00EB5FD3"/>
    <w:rsid w:val="00EB681F"/>
    <w:rsid w:val="00EB6E2E"/>
    <w:rsid w:val="00EB7703"/>
    <w:rsid w:val="00EB771E"/>
    <w:rsid w:val="00EB7987"/>
    <w:rsid w:val="00EC0688"/>
    <w:rsid w:val="00EC0E2F"/>
    <w:rsid w:val="00EC14F2"/>
    <w:rsid w:val="00EC16DF"/>
    <w:rsid w:val="00EC1786"/>
    <w:rsid w:val="00EC18B9"/>
    <w:rsid w:val="00EC18F9"/>
    <w:rsid w:val="00EC2070"/>
    <w:rsid w:val="00EC2288"/>
    <w:rsid w:val="00EC2C06"/>
    <w:rsid w:val="00EC2FA8"/>
    <w:rsid w:val="00EC435B"/>
    <w:rsid w:val="00EC464C"/>
    <w:rsid w:val="00EC4E8B"/>
    <w:rsid w:val="00EC50B3"/>
    <w:rsid w:val="00EC5337"/>
    <w:rsid w:val="00EC5DF0"/>
    <w:rsid w:val="00EC5E57"/>
    <w:rsid w:val="00EC5EDE"/>
    <w:rsid w:val="00EC5F8F"/>
    <w:rsid w:val="00EC69E1"/>
    <w:rsid w:val="00EC6F46"/>
    <w:rsid w:val="00EC70ED"/>
    <w:rsid w:val="00EC7B2F"/>
    <w:rsid w:val="00EC7D63"/>
    <w:rsid w:val="00ED02AA"/>
    <w:rsid w:val="00ED08E7"/>
    <w:rsid w:val="00ED0C03"/>
    <w:rsid w:val="00ED0D72"/>
    <w:rsid w:val="00ED103F"/>
    <w:rsid w:val="00ED1118"/>
    <w:rsid w:val="00ED1671"/>
    <w:rsid w:val="00ED243F"/>
    <w:rsid w:val="00ED290D"/>
    <w:rsid w:val="00ED2A33"/>
    <w:rsid w:val="00ED3094"/>
    <w:rsid w:val="00ED30D5"/>
    <w:rsid w:val="00ED32D6"/>
    <w:rsid w:val="00ED3647"/>
    <w:rsid w:val="00ED3775"/>
    <w:rsid w:val="00ED3BDD"/>
    <w:rsid w:val="00ED43B6"/>
    <w:rsid w:val="00ED43CE"/>
    <w:rsid w:val="00ED54B6"/>
    <w:rsid w:val="00ED585B"/>
    <w:rsid w:val="00ED624E"/>
    <w:rsid w:val="00ED62DE"/>
    <w:rsid w:val="00ED63E7"/>
    <w:rsid w:val="00ED6607"/>
    <w:rsid w:val="00ED6ED3"/>
    <w:rsid w:val="00ED71B8"/>
    <w:rsid w:val="00ED722C"/>
    <w:rsid w:val="00ED764E"/>
    <w:rsid w:val="00ED7CAC"/>
    <w:rsid w:val="00ED7D51"/>
    <w:rsid w:val="00EE02CC"/>
    <w:rsid w:val="00EE033F"/>
    <w:rsid w:val="00EE0945"/>
    <w:rsid w:val="00EE0FE4"/>
    <w:rsid w:val="00EE14C8"/>
    <w:rsid w:val="00EE15A3"/>
    <w:rsid w:val="00EE16A4"/>
    <w:rsid w:val="00EE1853"/>
    <w:rsid w:val="00EE19F4"/>
    <w:rsid w:val="00EE1D70"/>
    <w:rsid w:val="00EE1EFA"/>
    <w:rsid w:val="00EE246C"/>
    <w:rsid w:val="00EE246E"/>
    <w:rsid w:val="00EE24CB"/>
    <w:rsid w:val="00EE26F5"/>
    <w:rsid w:val="00EE2EFC"/>
    <w:rsid w:val="00EE303B"/>
    <w:rsid w:val="00EE30FA"/>
    <w:rsid w:val="00EE3367"/>
    <w:rsid w:val="00EE35DB"/>
    <w:rsid w:val="00EE3DEB"/>
    <w:rsid w:val="00EE454D"/>
    <w:rsid w:val="00EE499E"/>
    <w:rsid w:val="00EE4E2B"/>
    <w:rsid w:val="00EE5146"/>
    <w:rsid w:val="00EE51CB"/>
    <w:rsid w:val="00EE52E5"/>
    <w:rsid w:val="00EE5706"/>
    <w:rsid w:val="00EE5740"/>
    <w:rsid w:val="00EE5BB9"/>
    <w:rsid w:val="00EE5E6C"/>
    <w:rsid w:val="00EE61C4"/>
    <w:rsid w:val="00EE63E2"/>
    <w:rsid w:val="00EE64BC"/>
    <w:rsid w:val="00EE65A0"/>
    <w:rsid w:val="00EE6B60"/>
    <w:rsid w:val="00EE70C6"/>
    <w:rsid w:val="00EE731E"/>
    <w:rsid w:val="00EF01F5"/>
    <w:rsid w:val="00EF07A8"/>
    <w:rsid w:val="00EF0A21"/>
    <w:rsid w:val="00EF0B67"/>
    <w:rsid w:val="00EF0BCD"/>
    <w:rsid w:val="00EF1220"/>
    <w:rsid w:val="00EF1687"/>
    <w:rsid w:val="00EF19E6"/>
    <w:rsid w:val="00EF2065"/>
    <w:rsid w:val="00EF2D16"/>
    <w:rsid w:val="00EF2D63"/>
    <w:rsid w:val="00EF41E9"/>
    <w:rsid w:val="00EF4380"/>
    <w:rsid w:val="00EF4393"/>
    <w:rsid w:val="00EF44B8"/>
    <w:rsid w:val="00EF459B"/>
    <w:rsid w:val="00EF47E9"/>
    <w:rsid w:val="00EF5034"/>
    <w:rsid w:val="00EF5C01"/>
    <w:rsid w:val="00EF6030"/>
    <w:rsid w:val="00EF6C03"/>
    <w:rsid w:val="00EF6DD3"/>
    <w:rsid w:val="00EF73B2"/>
    <w:rsid w:val="00EF797A"/>
    <w:rsid w:val="00F00017"/>
    <w:rsid w:val="00F00222"/>
    <w:rsid w:val="00F002CA"/>
    <w:rsid w:val="00F0089D"/>
    <w:rsid w:val="00F00BFC"/>
    <w:rsid w:val="00F012B8"/>
    <w:rsid w:val="00F01DDE"/>
    <w:rsid w:val="00F01DFF"/>
    <w:rsid w:val="00F02348"/>
    <w:rsid w:val="00F0241D"/>
    <w:rsid w:val="00F024F9"/>
    <w:rsid w:val="00F02932"/>
    <w:rsid w:val="00F02C11"/>
    <w:rsid w:val="00F03112"/>
    <w:rsid w:val="00F03207"/>
    <w:rsid w:val="00F03A36"/>
    <w:rsid w:val="00F03EA4"/>
    <w:rsid w:val="00F04135"/>
    <w:rsid w:val="00F041E8"/>
    <w:rsid w:val="00F04752"/>
    <w:rsid w:val="00F052F7"/>
    <w:rsid w:val="00F06786"/>
    <w:rsid w:val="00F06A53"/>
    <w:rsid w:val="00F06AAB"/>
    <w:rsid w:val="00F06C51"/>
    <w:rsid w:val="00F06C7B"/>
    <w:rsid w:val="00F06DFE"/>
    <w:rsid w:val="00F07703"/>
    <w:rsid w:val="00F079D2"/>
    <w:rsid w:val="00F07EE9"/>
    <w:rsid w:val="00F1005B"/>
    <w:rsid w:val="00F1082F"/>
    <w:rsid w:val="00F10B40"/>
    <w:rsid w:val="00F10C91"/>
    <w:rsid w:val="00F10F7B"/>
    <w:rsid w:val="00F10FC4"/>
    <w:rsid w:val="00F116C8"/>
    <w:rsid w:val="00F11A2A"/>
    <w:rsid w:val="00F11A73"/>
    <w:rsid w:val="00F11B2C"/>
    <w:rsid w:val="00F11B58"/>
    <w:rsid w:val="00F11CB7"/>
    <w:rsid w:val="00F11F9E"/>
    <w:rsid w:val="00F1240E"/>
    <w:rsid w:val="00F12EC4"/>
    <w:rsid w:val="00F137BD"/>
    <w:rsid w:val="00F138C8"/>
    <w:rsid w:val="00F13AB4"/>
    <w:rsid w:val="00F13F5F"/>
    <w:rsid w:val="00F1432F"/>
    <w:rsid w:val="00F146A0"/>
    <w:rsid w:val="00F14D21"/>
    <w:rsid w:val="00F150B6"/>
    <w:rsid w:val="00F150EB"/>
    <w:rsid w:val="00F151D8"/>
    <w:rsid w:val="00F157BD"/>
    <w:rsid w:val="00F15C71"/>
    <w:rsid w:val="00F1611C"/>
    <w:rsid w:val="00F16254"/>
    <w:rsid w:val="00F162E0"/>
    <w:rsid w:val="00F16474"/>
    <w:rsid w:val="00F168CA"/>
    <w:rsid w:val="00F16A59"/>
    <w:rsid w:val="00F16FE0"/>
    <w:rsid w:val="00F17008"/>
    <w:rsid w:val="00F175A0"/>
    <w:rsid w:val="00F1787A"/>
    <w:rsid w:val="00F17942"/>
    <w:rsid w:val="00F20194"/>
    <w:rsid w:val="00F20435"/>
    <w:rsid w:val="00F2048D"/>
    <w:rsid w:val="00F20595"/>
    <w:rsid w:val="00F2106F"/>
    <w:rsid w:val="00F21A1A"/>
    <w:rsid w:val="00F21B86"/>
    <w:rsid w:val="00F22947"/>
    <w:rsid w:val="00F2324B"/>
    <w:rsid w:val="00F234AA"/>
    <w:rsid w:val="00F23A1A"/>
    <w:rsid w:val="00F2415A"/>
    <w:rsid w:val="00F244CA"/>
    <w:rsid w:val="00F24591"/>
    <w:rsid w:val="00F253FB"/>
    <w:rsid w:val="00F2556B"/>
    <w:rsid w:val="00F257B3"/>
    <w:rsid w:val="00F25A69"/>
    <w:rsid w:val="00F25B0C"/>
    <w:rsid w:val="00F25B82"/>
    <w:rsid w:val="00F25ECB"/>
    <w:rsid w:val="00F2628E"/>
    <w:rsid w:val="00F2636F"/>
    <w:rsid w:val="00F26708"/>
    <w:rsid w:val="00F2698D"/>
    <w:rsid w:val="00F26CE3"/>
    <w:rsid w:val="00F2762C"/>
    <w:rsid w:val="00F27ADF"/>
    <w:rsid w:val="00F27C58"/>
    <w:rsid w:val="00F27EC6"/>
    <w:rsid w:val="00F3013A"/>
    <w:rsid w:val="00F30276"/>
    <w:rsid w:val="00F30D84"/>
    <w:rsid w:val="00F314C3"/>
    <w:rsid w:val="00F31BA3"/>
    <w:rsid w:val="00F322DC"/>
    <w:rsid w:val="00F327F3"/>
    <w:rsid w:val="00F33574"/>
    <w:rsid w:val="00F33C0A"/>
    <w:rsid w:val="00F34354"/>
    <w:rsid w:val="00F34F5B"/>
    <w:rsid w:val="00F3508F"/>
    <w:rsid w:val="00F352EC"/>
    <w:rsid w:val="00F356DA"/>
    <w:rsid w:val="00F35AAB"/>
    <w:rsid w:val="00F35BCF"/>
    <w:rsid w:val="00F35EB0"/>
    <w:rsid w:val="00F36083"/>
    <w:rsid w:val="00F36568"/>
    <w:rsid w:val="00F36586"/>
    <w:rsid w:val="00F36746"/>
    <w:rsid w:val="00F3675D"/>
    <w:rsid w:val="00F368BA"/>
    <w:rsid w:val="00F36A86"/>
    <w:rsid w:val="00F37583"/>
    <w:rsid w:val="00F379E5"/>
    <w:rsid w:val="00F40A91"/>
    <w:rsid w:val="00F41291"/>
    <w:rsid w:val="00F416CA"/>
    <w:rsid w:val="00F4187A"/>
    <w:rsid w:val="00F41AA2"/>
    <w:rsid w:val="00F41F18"/>
    <w:rsid w:val="00F4266C"/>
    <w:rsid w:val="00F42FDE"/>
    <w:rsid w:val="00F43576"/>
    <w:rsid w:val="00F435FE"/>
    <w:rsid w:val="00F43815"/>
    <w:rsid w:val="00F43A1B"/>
    <w:rsid w:val="00F441AA"/>
    <w:rsid w:val="00F44415"/>
    <w:rsid w:val="00F44A4C"/>
    <w:rsid w:val="00F45A7F"/>
    <w:rsid w:val="00F461EA"/>
    <w:rsid w:val="00F46AAD"/>
    <w:rsid w:val="00F46BE8"/>
    <w:rsid w:val="00F46F73"/>
    <w:rsid w:val="00F478C8"/>
    <w:rsid w:val="00F4796E"/>
    <w:rsid w:val="00F47CFF"/>
    <w:rsid w:val="00F47DE2"/>
    <w:rsid w:val="00F47E30"/>
    <w:rsid w:val="00F47E43"/>
    <w:rsid w:val="00F50417"/>
    <w:rsid w:val="00F5086D"/>
    <w:rsid w:val="00F50F8C"/>
    <w:rsid w:val="00F51424"/>
    <w:rsid w:val="00F51EF5"/>
    <w:rsid w:val="00F524A7"/>
    <w:rsid w:val="00F52EA3"/>
    <w:rsid w:val="00F52ED6"/>
    <w:rsid w:val="00F530B4"/>
    <w:rsid w:val="00F5338C"/>
    <w:rsid w:val="00F53915"/>
    <w:rsid w:val="00F539F6"/>
    <w:rsid w:val="00F53B0B"/>
    <w:rsid w:val="00F53D00"/>
    <w:rsid w:val="00F53FDC"/>
    <w:rsid w:val="00F53FFF"/>
    <w:rsid w:val="00F5410C"/>
    <w:rsid w:val="00F5469B"/>
    <w:rsid w:val="00F54726"/>
    <w:rsid w:val="00F54D4B"/>
    <w:rsid w:val="00F54F38"/>
    <w:rsid w:val="00F54FEB"/>
    <w:rsid w:val="00F55510"/>
    <w:rsid w:val="00F5613B"/>
    <w:rsid w:val="00F56169"/>
    <w:rsid w:val="00F568DD"/>
    <w:rsid w:val="00F56CE2"/>
    <w:rsid w:val="00F56E63"/>
    <w:rsid w:val="00F5736E"/>
    <w:rsid w:val="00F57470"/>
    <w:rsid w:val="00F57687"/>
    <w:rsid w:val="00F57892"/>
    <w:rsid w:val="00F57A0F"/>
    <w:rsid w:val="00F57DA0"/>
    <w:rsid w:val="00F57FD9"/>
    <w:rsid w:val="00F57FF0"/>
    <w:rsid w:val="00F6020D"/>
    <w:rsid w:val="00F605B0"/>
    <w:rsid w:val="00F608A7"/>
    <w:rsid w:val="00F614FA"/>
    <w:rsid w:val="00F61701"/>
    <w:rsid w:val="00F61B61"/>
    <w:rsid w:val="00F61C39"/>
    <w:rsid w:val="00F61D5F"/>
    <w:rsid w:val="00F62B9F"/>
    <w:rsid w:val="00F62F1C"/>
    <w:rsid w:val="00F630CD"/>
    <w:rsid w:val="00F632B6"/>
    <w:rsid w:val="00F634EC"/>
    <w:rsid w:val="00F638E8"/>
    <w:rsid w:val="00F63BC0"/>
    <w:rsid w:val="00F63CA1"/>
    <w:rsid w:val="00F6402D"/>
    <w:rsid w:val="00F642CB"/>
    <w:rsid w:val="00F643CB"/>
    <w:rsid w:val="00F64874"/>
    <w:rsid w:val="00F64A10"/>
    <w:rsid w:val="00F64AE9"/>
    <w:rsid w:val="00F65558"/>
    <w:rsid w:val="00F65581"/>
    <w:rsid w:val="00F657CF"/>
    <w:rsid w:val="00F65F97"/>
    <w:rsid w:val="00F660C6"/>
    <w:rsid w:val="00F66217"/>
    <w:rsid w:val="00F6654E"/>
    <w:rsid w:val="00F66611"/>
    <w:rsid w:val="00F66BF7"/>
    <w:rsid w:val="00F67498"/>
    <w:rsid w:val="00F67928"/>
    <w:rsid w:val="00F704F6"/>
    <w:rsid w:val="00F710E1"/>
    <w:rsid w:val="00F7112E"/>
    <w:rsid w:val="00F7155B"/>
    <w:rsid w:val="00F71615"/>
    <w:rsid w:val="00F71F8C"/>
    <w:rsid w:val="00F721DA"/>
    <w:rsid w:val="00F72341"/>
    <w:rsid w:val="00F7283A"/>
    <w:rsid w:val="00F7336E"/>
    <w:rsid w:val="00F73D7E"/>
    <w:rsid w:val="00F744DF"/>
    <w:rsid w:val="00F7455D"/>
    <w:rsid w:val="00F74695"/>
    <w:rsid w:val="00F74E5A"/>
    <w:rsid w:val="00F755F3"/>
    <w:rsid w:val="00F7573C"/>
    <w:rsid w:val="00F75758"/>
    <w:rsid w:val="00F76756"/>
    <w:rsid w:val="00F767A5"/>
    <w:rsid w:val="00F768C2"/>
    <w:rsid w:val="00F768C6"/>
    <w:rsid w:val="00F7738F"/>
    <w:rsid w:val="00F77869"/>
    <w:rsid w:val="00F77BE8"/>
    <w:rsid w:val="00F802E9"/>
    <w:rsid w:val="00F80DD8"/>
    <w:rsid w:val="00F80E09"/>
    <w:rsid w:val="00F818A3"/>
    <w:rsid w:val="00F81B78"/>
    <w:rsid w:val="00F820EA"/>
    <w:rsid w:val="00F8221D"/>
    <w:rsid w:val="00F82961"/>
    <w:rsid w:val="00F830E2"/>
    <w:rsid w:val="00F83612"/>
    <w:rsid w:val="00F83A30"/>
    <w:rsid w:val="00F8457F"/>
    <w:rsid w:val="00F84620"/>
    <w:rsid w:val="00F84631"/>
    <w:rsid w:val="00F84A1C"/>
    <w:rsid w:val="00F84E70"/>
    <w:rsid w:val="00F85E5D"/>
    <w:rsid w:val="00F864BD"/>
    <w:rsid w:val="00F865F5"/>
    <w:rsid w:val="00F866AB"/>
    <w:rsid w:val="00F868C3"/>
    <w:rsid w:val="00F86AD4"/>
    <w:rsid w:val="00F86CBE"/>
    <w:rsid w:val="00F90484"/>
    <w:rsid w:val="00F90547"/>
    <w:rsid w:val="00F906FB"/>
    <w:rsid w:val="00F908C5"/>
    <w:rsid w:val="00F90911"/>
    <w:rsid w:val="00F90F1A"/>
    <w:rsid w:val="00F912BE"/>
    <w:rsid w:val="00F91749"/>
    <w:rsid w:val="00F919E4"/>
    <w:rsid w:val="00F921D3"/>
    <w:rsid w:val="00F9242B"/>
    <w:rsid w:val="00F92BEE"/>
    <w:rsid w:val="00F92D35"/>
    <w:rsid w:val="00F92D79"/>
    <w:rsid w:val="00F92E8B"/>
    <w:rsid w:val="00F93028"/>
    <w:rsid w:val="00F93577"/>
    <w:rsid w:val="00F93AE3"/>
    <w:rsid w:val="00F941BA"/>
    <w:rsid w:val="00F94924"/>
    <w:rsid w:val="00F94A1C"/>
    <w:rsid w:val="00F94DDF"/>
    <w:rsid w:val="00F9504E"/>
    <w:rsid w:val="00F953EC"/>
    <w:rsid w:val="00F96321"/>
    <w:rsid w:val="00F9632C"/>
    <w:rsid w:val="00F96B9D"/>
    <w:rsid w:val="00F96CDE"/>
    <w:rsid w:val="00F97193"/>
    <w:rsid w:val="00F9758D"/>
    <w:rsid w:val="00F975F4"/>
    <w:rsid w:val="00F97628"/>
    <w:rsid w:val="00F977AA"/>
    <w:rsid w:val="00F97829"/>
    <w:rsid w:val="00F97A8F"/>
    <w:rsid w:val="00F97E75"/>
    <w:rsid w:val="00F97EB4"/>
    <w:rsid w:val="00F97EEE"/>
    <w:rsid w:val="00FA0239"/>
    <w:rsid w:val="00FA0262"/>
    <w:rsid w:val="00FA0484"/>
    <w:rsid w:val="00FA0A38"/>
    <w:rsid w:val="00FA0DC1"/>
    <w:rsid w:val="00FA0DFE"/>
    <w:rsid w:val="00FA11D9"/>
    <w:rsid w:val="00FA17CA"/>
    <w:rsid w:val="00FA1896"/>
    <w:rsid w:val="00FA1C4C"/>
    <w:rsid w:val="00FA1F51"/>
    <w:rsid w:val="00FA1F56"/>
    <w:rsid w:val="00FA21A1"/>
    <w:rsid w:val="00FA232A"/>
    <w:rsid w:val="00FA2514"/>
    <w:rsid w:val="00FA2723"/>
    <w:rsid w:val="00FA27B4"/>
    <w:rsid w:val="00FA2A02"/>
    <w:rsid w:val="00FA2A98"/>
    <w:rsid w:val="00FA2BAD"/>
    <w:rsid w:val="00FA3D18"/>
    <w:rsid w:val="00FA3D38"/>
    <w:rsid w:val="00FA3D6B"/>
    <w:rsid w:val="00FA4C09"/>
    <w:rsid w:val="00FA4EEC"/>
    <w:rsid w:val="00FA5B37"/>
    <w:rsid w:val="00FA6541"/>
    <w:rsid w:val="00FA754F"/>
    <w:rsid w:val="00FA7AA1"/>
    <w:rsid w:val="00FA7FA1"/>
    <w:rsid w:val="00FB0942"/>
    <w:rsid w:val="00FB0F02"/>
    <w:rsid w:val="00FB1237"/>
    <w:rsid w:val="00FB1D81"/>
    <w:rsid w:val="00FB208C"/>
    <w:rsid w:val="00FB21AE"/>
    <w:rsid w:val="00FB22EA"/>
    <w:rsid w:val="00FB2405"/>
    <w:rsid w:val="00FB2458"/>
    <w:rsid w:val="00FB248B"/>
    <w:rsid w:val="00FB25E7"/>
    <w:rsid w:val="00FB2794"/>
    <w:rsid w:val="00FB2E48"/>
    <w:rsid w:val="00FB35AB"/>
    <w:rsid w:val="00FB37C2"/>
    <w:rsid w:val="00FB3964"/>
    <w:rsid w:val="00FB3D10"/>
    <w:rsid w:val="00FB441E"/>
    <w:rsid w:val="00FB45B1"/>
    <w:rsid w:val="00FB4763"/>
    <w:rsid w:val="00FB54EB"/>
    <w:rsid w:val="00FB566B"/>
    <w:rsid w:val="00FB5834"/>
    <w:rsid w:val="00FB5BCB"/>
    <w:rsid w:val="00FB628C"/>
    <w:rsid w:val="00FB65B3"/>
    <w:rsid w:val="00FB65D6"/>
    <w:rsid w:val="00FB675D"/>
    <w:rsid w:val="00FB67EC"/>
    <w:rsid w:val="00FB6BA2"/>
    <w:rsid w:val="00FB6C28"/>
    <w:rsid w:val="00FB75E5"/>
    <w:rsid w:val="00FB7F0B"/>
    <w:rsid w:val="00FC05F5"/>
    <w:rsid w:val="00FC0781"/>
    <w:rsid w:val="00FC08AC"/>
    <w:rsid w:val="00FC09F0"/>
    <w:rsid w:val="00FC0CA0"/>
    <w:rsid w:val="00FC0D0C"/>
    <w:rsid w:val="00FC0FF7"/>
    <w:rsid w:val="00FC104A"/>
    <w:rsid w:val="00FC109F"/>
    <w:rsid w:val="00FC1169"/>
    <w:rsid w:val="00FC1719"/>
    <w:rsid w:val="00FC198D"/>
    <w:rsid w:val="00FC1F42"/>
    <w:rsid w:val="00FC2137"/>
    <w:rsid w:val="00FC2147"/>
    <w:rsid w:val="00FC2581"/>
    <w:rsid w:val="00FC2848"/>
    <w:rsid w:val="00FC29AC"/>
    <w:rsid w:val="00FC2A70"/>
    <w:rsid w:val="00FC2E65"/>
    <w:rsid w:val="00FC2F08"/>
    <w:rsid w:val="00FC3233"/>
    <w:rsid w:val="00FC3894"/>
    <w:rsid w:val="00FC428C"/>
    <w:rsid w:val="00FC4ADF"/>
    <w:rsid w:val="00FC4C09"/>
    <w:rsid w:val="00FC4E73"/>
    <w:rsid w:val="00FC52C5"/>
    <w:rsid w:val="00FC52F6"/>
    <w:rsid w:val="00FC5423"/>
    <w:rsid w:val="00FC5615"/>
    <w:rsid w:val="00FC563D"/>
    <w:rsid w:val="00FC56E7"/>
    <w:rsid w:val="00FC5855"/>
    <w:rsid w:val="00FC59ED"/>
    <w:rsid w:val="00FC5B3C"/>
    <w:rsid w:val="00FC5FBF"/>
    <w:rsid w:val="00FC64F0"/>
    <w:rsid w:val="00FC6B33"/>
    <w:rsid w:val="00FC6B5D"/>
    <w:rsid w:val="00FC6C8E"/>
    <w:rsid w:val="00FC6FD2"/>
    <w:rsid w:val="00FC72D6"/>
    <w:rsid w:val="00FC7AC0"/>
    <w:rsid w:val="00FC7DAE"/>
    <w:rsid w:val="00FC7DD3"/>
    <w:rsid w:val="00FD0133"/>
    <w:rsid w:val="00FD0BC1"/>
    <w:rsid w:val="00FD1375"/>
    <w:rsid w:val="00FD18BF"/>
    <w:rsid w:val="00FD1916"/>
    <w:rsid w:val="00FD1C40"/>
    <w:rsid w:val="00FD1E4B"/>
    <w:rsid w:val="00FD1F08"/>
    <w:rsid w:val="00FD2273"/>
    <w:rsid w:val="00FD2701"/>
    <w:rsid w:val="00FD2C97"/>
    <w:rsid w:val="00FD3896"/>
    <w:rsid w:val="00FD3969"/>
    <w:rsid w:val="00FD3F3C"/>
    <w:rsid w:val="00FD41BA"/>
    <w:rsid w:val="00FD4FDB"/>
    <w:rsid w:val="00FD5997"/>
    <w:rsid w:val="00FD611C"/>
    <w:rsid w:val="00FD6ADB"/>
    <w:rsid w:val="00FD728D"/>
    <w:rsid w:val="00FD7369"/>
    <w:rsid w:val="00FD7737"/>
    <w:rsid w:val="00FE00C2"/>
    <w:rsid w:val="00FE0320"/>
    <w:rsid w:val="00FE0B05"/>
    <w:rsid w:val="00FE0DBB"/>
    <w:rsid w:val="00FE10CE"/>
    <w:rsid w:val="00FE114E"/>
    <w:rsid w:val="00FE134B"/>
    <w:rsid w:val="00FE146C"/>
    <w:rsid w:val="00FE1A3F"/>
    <w:rsid w:val="00FE1B06"/>
    <w:rsid w:val="00FE2A18"/>
    <w:rsid w:val="00FE2BD7"/>
    <w:rsid w:val="00FE2D11"/>
    <w:rsid w:val="00FE2D74"/>
    <w:rsid w:val="00FE2FC4"/>
    <w:rsid w:val="00FE31FD"/>
    <w:rsid w:val="00FE36A4"/>
    <w:rsid w:val="00FE3B1E"/>
    <w:rsid w:val="00FE3B91"/>
    <w:rsid w:val="00FE427E"/>
    <w:rsid w:val="00FE4659"/>
    <w:rsid w:val="00FE465D"/>
    <w:rsid w:val="00FE4794"/>
    <w:rsid w:val="00FE4A12"/>
    <w:rsid w:val="00FE4BDB"/>
    <w:rsid w:val="00FE5629"/>
    <w:rsid w:val="00FE5919"/>
    <w:rsid w:val="00FE5CED"/>
    <w:rsid w:val="00FE5D21"/>
    <w:rsid w:val="00FE6197"/>
    <w:rsid w:val="00FE66E1"/>
    <w:rsid w:val="00FE6712"/>
    <w:rsid w:val="00FE6746"/>
    <w:rsid w:val="00FE723D"/>
    <w:rsid w:val="00FE7A95"/>
    <w:rsid w:val="00FE7B76"/>
    <w:rsid w:val="00FE7C88"/>
    <w:rsid w:val="00FE7EFE"/>
    <w:rsid w:val="00FF03C9"/>
    <w:rsid w:val="00FF073C"/>
    <w:rsid w:val="00FF0C42"/>
    <w:rsid w:val="00FF0E42"/>
    <w:rsid w:val="00FF0F0A"/>
    <w:rsid w:val="00FF1001"/>
    <w:rsid w:val="00FF1588"/>
    <w:rsid w:val="00FF1D3D"/>
    <w:rsid w:val="00FF212A"/>
    <w:rsid w:val="00FF23E6"/>
    <w:rsid w:val="00FF2420"/>
    <w:rsid w:val="00FF2B44"/>
    <w:rsid w:val="00FF2F76"/>
    <w:rsid w:val="00FF2FE1"/>
    <w:rsid w:val="00FF323F"/>
    <w:rsid w:val="00FF32FF"/>
    <w:rsid w:val="00FF3322"/>
    <w:rsid w:val="00FF3871"/>
    <w:rsid w:val="00FF3EB0"/>
    <w:rsid w:val="00FF42E7"/>
    <w:rsid w:val="00FF4B4B"/>
    <w:rsid w:val="00FF4D5E"/>
    <w:rsid w:val="00FF5237"/>
    <w:rsid w:val="00FF628B"/>
    <w:rsid w:val="00FF6472"/>
    <w:rsid w:val="00FF651E"/>
    <w:rsid w:val="00FF6D72"/>
    <w:rsid w:val="00FF6EE1"/>
    <w:rsid w:val="00FF72AD"/>
    <w:rsid w:val="00FF78A1"/>
    <w:rsid w:val="00FF7D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DF311"/>
  <w15:docId w15:val="{E6153EBB-4C99-4AB5-B315-BDB881CD3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8E4"/>
    <w:rPr>
      <w:rFonts w:ascii="Palatino Linotype" w:hAnsi="Palatino Linotype"/>
      <w:sz w:val="24"/>
      <w:szCs w:val="24"/>
      <w:lang w:val="en-GB"/>
    </w:rPr>
  </w:style>
  <w:style w:type="paragraph" w:styleId="Heading1">
    <w:name w:val="heading 1"/>
    <w:basedOn w:val="Normal"/>
    <w:next w:val="Normal"/>
    <w:link w:val="Heading1Char"/>
    <w:autoRedefine/>
    <w:uiPriority w:val="9"/>
    <w:rsid w:val="00914EF4"/>
    <w:pPr>
      <w:keepNext/>
      <w:keepLines/>
      <w:spacing w:before="120" w:after="120" w:line="312" w:lineRule="auto"/>
      <w:outlineLvl w:val="0"/>
    </w:pPr>
    <w:rPr>
      <w:b/>
      <w:bCs/>
      <w:caps/>
      <w:color w:val="000000" w:themeColor="text1"/>
      <w:sz w:val="72"/>
    </w:rPr>
  </w:style>
  <w:style w:type="paragraph" w:styleId="Heading2">
    <w:name w:val="heading 2"/>
    <w:next w:val="BodyText"/>
    <w:link w:val="Heading2Char"/>
    <w:autoRedefine/>
    <w:uiPriority w:val="9"/>
    <w:unhideWhenUsed/>
    <w:qFormat/>
    <w:rsid w:val="00FE0B05"/>
    <w:pPr>
      <w:keepNext/>
      <w:keepLines/>
      <w:spacing w:before="360" w:after="120" w:line="312" w:lineRule="auto"/>
      <w:jc w:val="left"/>
      <w:outlineLvl w:val="1"/>
    </w:pPr>
    <w:rPr>
      <w:rFonts w:ascii="Palatino Linotype" w:hAnsi="Palatino Linotype"/>
      <w:b/>
      <w:bCs/>
      <w:noProof/>
      <w:sz w:val="36"/>
      <w:szCs w:val="28"/>
      <w:lang w:val="en-GB"/>
    </w:rPr>
  </w:style>
  <w:style w:type="paragraph" w:styleId="Heading3">
    <w:name w:val="heading 3"/>
    <w:next w:val="BodyText"/>
    <w:link w:val="Heading3Char"/>
    <w:uiPriority w:val="9"/>
    <w:unhideWhenUsed/>
    <w:qFormat/>
    <w:rsid w:val="00A22881"/>
    <w:pPr>
      <w:keepNext/>
      <w:keepLines/>
      <w:spacing w:before="360" w:after="240" w:line="312" w:lineRule="auto"/>
      <w:jc w:val="left"/>
      <w:outlineLvl w:val="2"/>
    </w:pPr>
    <w:rPr>
      <w:rFonts w:ascii="Palatino Linotype" w:hAnsi="Palatino Linotype"/>
      <w:b/>
      <w:bCs/>
      <w:sz w:val="32"/>
      <w:szCs w:val="26"/>
      <w:lang w:val="en-SG"/>
    </w:rPr>
  </w:style>
  <w:style w:type="paragraph" w:styleId="Heading4">
    <w:name w:val="heading 4"/>
    <w:next w:val="BodyText"/>
    <w:link w:val="Heading4Char"/>
    <w:uiPriority w:val="9"/>
    <w:unhideWhenUsed/>
    <w:qFormat/>
    <w:rsid w:val="008E2293"/>
    <w:pPr>
      <w:keepNext/>
      <w:keepLines/>
      <w:spacing w:before="240" w:after="120" w:line="312" w:lineRule="auto"/>
      <w:jc w:val="left"/>
      <w:outlineLvl w:val="3"/>
    </w:pPr>
    <w:rPr>
      <w:rFonts w:ascii="Palatino Linotype" w:hAnsi="Palatino Linotype"/>
      <w:b/>
      <w:bCs/>
      <w:iCs/>
      <w:color w:val="000000" w:themeColor="text1"/>
      <w:sz w:val="28"/>
      <w:szCs w:val="22"/>
      <w:lang w:val="en-SG"/>
    </w:rPr>
  </w:style>
  <w:style w:type="paragraph" w:styleId="Heading5">
    <w:name w:val="heading 5"/>
    <w:basedOn w:val="Normal"/>
    <w:next w:val="Normal"/>
    <w:link w:val="Heading5Char"/>
    <w:uiPriority w:val="9"/>
    <w:unhideWhenUsed/>
    <w:qFormat/>
    <w:rsid w:val="00F61C3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14EF4"/>
    <w:rPr>
      <w:rFonts w:ascii="Palatino Linotype" w:hAnsi="Palatino Linotype"/>
      <w:b/>
      <w:bCs/>
      <w:caps/>
      <w:color w:val="000000" w:themeColor="text1"/>
      <w:sz w:val="72"/>
      <w:szCs w:val="24"/>
    </w:rPr>
  </w:style>
  <w:style w:type="paragraph" w:styleId="BodyText">
    <w:name w:val="Body Text"/>
    <w:link w:val="BodyTextChar"/>
    <w:uiPriority w:val="99"/>
    <w:unhideWhenUsed/>
    <w:qFormat/>
    <w:rsid w:val="008E2293"/>
    <w:pPr>
      <w:spacing w:before="120" w:after="120" w:line="312" w:lineRule="auto"/>
      <w:jc w:val="both"/>
    </w:pPr>
    <w:rPr>
      <w:rFonts w:ascii="Palatino Linotype" w:hAnsi="Palatino Linotype"/>
      <w:sz w:val="24"/>
      <w:szCs w:val="24"/>
      <w:lang w:val="en-SG"/>
    </w:rPr>
  </w:style>
  <w:style w:type="character" w:customStyle="1" w:styleId="BodyTextChar">
    <w:name w:val="Body Text Char"/>
    <w:link w:val="BodyText"/>
    <w:uiPriority w:val="99"/>
    <w:rsid w:val="008E2293"/>
    <w:rPr>
      <w:rFonts w:ascii="Palatino Linotype" w:hAnsi="Palatino Linotype"/>
      <w:sz w:val="24"/>
      <w:szCs w:val="24"/>
      <w:lang w:val="en-SG"/>
    </w:rPr>
  </w:style>
  <w:style w:type="character" w:customStyle="1" w:styleId="Heading2Char">
    <w:name w:val="Heading 2 Char"/>
    <w:link w:val="Heading2"/>
    <w:uiPriority w:val="9"/>
    <w:rsid w:val="00FE0B05"/>
    <w:rPr>
      <w:rFonts w:ascii="Palatino Linotype" w:hAnsi="Palatino Linotype"/>
      <w:b/>
      <w:bCs/>
      <w:noProof/>
      <w:sz w:val="36"/>
      <w:szCs w:val="28"/>
      <w:lang w:val="en-GB"/>
    </w:rPr>
  </w:style>
  <w:style w:type="character" w:customStyle="1" w:styleId="Heading3Char">
    <w:name w:val="Heading 3 Char"/>
    <w:link w:val="Heading3"/>
    <w:uiPriority w:val="9"/>
    <w:rsid w:val="00A22881"/>
    <w:rPr>
      <w:rFonts w:ascii="Palatino Linotype" w:hAnsi="Palatino Linotype"/>
      <w:b/>
      <w:bCs/>
      <w:sz w:val="32"/>
      <w:szCs w:val="26"/>
      <w:lang w:val="en-SG"/>
    </w:rPr>
  </w:style>
  <w:style w:type="character" w:customStyle="1" w:styleId="Heading4Char">
    <w:name w:val="Heading 4 Char"/>
    <w:link w:val="Heading4"/>
    <w:uiPriority w:val="9"/>
    <w:rsid w:val="008E2293"/>
    <w:rPr>
      <w:rFonts w:ascii="Palatino Linotype" w:hAnsi="Palatino Linotype"/>
      <w:b/>
      <w:bCs/>
      <w:iCs/>
      <w:color w:val="000000" w:themeColor="text1"/>
      <w:sz w:val="28"/>
      <w:szCs w:val="22"/>
      <w:lang w:val="en-SG"/>
    </w:rPr>
  </w:style>
  <w:style w:type="paragraph" w:styleId="BalloonText">
    <w:name w:val="Balloon Text"/>
    <w:basedOn w:val="Normal"/>
    <w:link w:val="BalloonTextChar"/>
    <w:uiPriority w:val="99"/>
    <w:semiHidden/>
    <w:unhideWhenUsed/>
    <w:rsid w:val="00E95441"/>
    <w:rPr>
      <w:rFonts w:ascii="Tahoma" w:hAnsi="Tahoma" w:cs="Tahoma"/>
      <w:sz w:val="16"/>
      <w:szCs w:val="16"/>
    </w:rPr>
  </w:style>
  <w:style w:type="character" w:customStyle="1" w:styleId="BalloonTextChar">
    <w:name w:val="Balloon Text Char"/>
    <w:link w:val="BalloonText"/>
    <w:uiPriority w:val="99"/>
    <w:semiHidden/>
    <w:rsid w:val="00E95441"/>
    <w:rPr>
      <w:rFonts w:ascii="Tahoma" w:hAnsi="Tahoma" w:cs="Tahoma"/>
      <w:sz w:val="16"/>
      <w:szCs w:val="16"/>
    </w:rPr>
  </w:style>
  <w:style w:type="paragraph" w:styleId="ListParagraph">
    <w:name w:val="List Paragraph"/>
    <w:aliases w:val="list"/>
    <w:basedOn w:val="Bullet"/>
    <w:next w:val="NoSpacing"/>
    <w:link w:val="ListParagraphChar"/>
    <w:uiPriority w:val="1"/>
    <w:qFormat/>
    <w:rsid w:val="00B737F4"/>
    <w:pPr>
      <w:numPr>
        <w:numId w:val="0"/>
      </w:numPr>
      <w:contextualSpacing/>
    </w:pPr>
  </w:style>
  <w:style w:type="paragraph" w:customStyle="1" w:styleId="Bullet">
    <w:name w:val="Bullet"/>
    <w:basedOn w:val="BodyText"/>
    <w:link w:val="BulletChar"/>
    <w:qFormat/>
    <w:rsid w:val="00DE268B"/>
    <w:pPr>
      <w:numPr>
        <w:numId w:val="1"/>
      </w:numPr>
      <w:ind w:left="714" w:hanging="357"/>
      <w:jc w:val="left"/>
    </w:pPr>
  </w:style>
  <w:style w:type="character" w:customStyle="1" w:styleId="BulletChar">
    <w:name w:val="Bullet Char"/>
    <w:link w:val="Bullet"/>
    <w:rsid w:val="00DE268B"/>
    <w:rPr>
      <w:rFonts w:ascii="Georgia" w:hAnsi="Georgia"/>
      <w:sz w:val="24"/>
      <w:szCs w:val="24"/>
    </w:rPr>
  </w:style>
  <w:style w:type="paragraph" w:styleId="NoSpacing">
    <w:name w:val="No Spacing"/>
    <w:uiPriority w:val="1"/>
    <w:qFormat/>
    <w:rsid w:val="00B737F4"/>
    <w:rPr>
      <w:sz w:val="22"/>
      <w:szCs w:val="22"/>
    </w:rPr>
  </w:style>
  <w:style w:type="character" w:customStyle="1" w:styleId="ListParagraphChar">
    <w:name w:val="List Paragraph Char"/>
    <w:aliases w:val="list Char"/>
    <w:link w:val="ListParagraph"/>
    <w:uiPriority w:val="1"/>
    <w:rsid w:val="00D7478B"/>
    <w:rPr>
      <w:rFonts w:ascii="Georgia" w:hAnsi="Georgia"/>
      <w:sz w:val="24"/>
      <w:szCs w:val="24"/>
    </w:rPr>
  </w:style>
  <w:style w:type="paragraph" w:styleId="Caption">
    <w:name w:val="caption"/>
    <w:basedOn w:val="Normal"/>
    <w:next w:val="Normal"/>
    <w:autoRedefine/>
    <w:uiPriority w:val="35"/>
    <w:unhideWhenUsed/>
    <w:qFormat/>
    <w:rsid w:val="001375AE"/>
    <w:pPr>
      <w:spacing w:after="240"/>
    </w:pPr>
    <w:rPr>
      <w:b/>
      <w:sz w:val="20"/>
      <w:szCs w:val="20"/>
      <w:lang w:val="en-SG"/>
    </w:rPr>
  </w:style>
  <w:style w:type="paragraph" w:styleId="Title">
    <w:name w:val="Title"/>
    <w:basedOn w:val="Normal"/>
    <w:next w:val="Normal"/>
    <w:link w:val="TitleChar"/>
    <w:uiPriority w:val="10"/>
    <w:qFormat/>
    <w:rsid w:val="00DE268B"/>
    <w:pPr>
      <w:spacing w:before="120" w:after="240"/>
      <w:contextualSpacing/>
    </w:pPr>
    <w:rPr>
      <w:rFonts w:ascii="Georgia" w:eastAsiaTheme="majorEastAsia" w:hAnsi="Georgia" w:cstheme="majorBidi"/>
      <w:spacing w:val="-10"/>
      <w:kern w:val="28"/>
      <w:sz w:val="56"/>
      <w:szCs w:val="56"/>
    </w:rPr>
  </w:style>
  <w:style w:type="character" w:customStyle="1" w:styleId="TitleChar">
    <w:name w:val="Title Char"/>
    <w:basedOn w:val="DefaultParagraphFont"/>
    <w:link w:val="Title"/>
    <w:uiPriority w:val="10"/>
    <w:rsid w:val="00DE268B"/>
    <w:rPr>
      <w:rFonts w:ascii="Georgia" w:eastAsiaTheme="majorEastAsia" w:hAnsi="Georgia" w:cstheme="majorBidi"/>
      <w:spacing w:val="-10"/>
      <w:kern w:val="28"/>
      <w:sz w:val="56"/>
      <w:szCs w:val="56"/>
    </w:rPr>
  </w:style>
  <w:style w:type="paragraph" w:styleId="Quote">
    <w:name w:val="Quote"/>
    <w:basedOn w:val="Normal"/>
    <w:next w:val="Normal"/>
    <w:link w:val="QuoteChar"/>
    <w:uiPriority w:val="29"/>
    <w:qFormat/>
    <w:rsid w:val="00DE268B"/>
    <w:pPr>
      <w:ind w:left="862" w:right="862"/>
    </w:pPr>
    <w:rPr>
      <w:rFonts w:ascii="Georgia" w:hAnsi="Georgia"/>
      <w:i/>
      <w:iCs/>
      <w:color w:val="404040" w:themeColor="text1" w:themeTint="BF"/>
    </w:rPr>
  </w:style>
  <w:style w:type="character" w:customStyle="1" w:styleId="QuoteChar">
    <w:name w:val="Quote Char"/>
    <w:basedOn w:val="DefaultParagraphFont"/>
    <w:link w:val="Quote"/>
    <w:uiPriority w:val="29"/>
    <w:rsid w:val="00DE268B"/>
    <w:rPr>
      <w:rFonts w:ascii="Georgia" w:hAnsi="Georgia"/>
      <w:i/>
      <w:iCs/>
      <w:color w:val="404040" w:themeColor="text1" w:themeTint="BF"/>
      <w:sz w:val="24"/>
      <w:szCs w:val="24"/>
    </w:rPr>
  </w:style>
  <w:style w:type="table" w:styleId="TableGrid">
    <w:name w:val="Table Grid"/>
    <w:basedOn w:val="TableNormal"/>
    <w:uiPriority w:val="59"/>
    <w:rsid w:val="004608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Bold">
    <w:name w:val="Body Text  Bold"/>
    <w:basedOn w:val="BodyText"/>
    <w:rsid w:val="00026952"/>
    <w:rPr>
      <w:b/>
      <w:bCs/>
    </w:rPr>
  </w:style>
  <w:style w:type="character" w:styleId="Hyperlink">
    <w:name w:val="Hyperlink"/>
    <w:uiPriority w:val="99"/>
    <w:unhideWhenUsed/>
    <w:rsid w:val="005F505A"/>
    <w:rPr>
      <w:color w:val="0000FF"/>
      <w:u w:val="single"/>
    </w:rPr>
  </w:style>
  <w:style w:type="paragraph" w:customStyle="1" w:styleId="APACitation">
    <w:name w:val="APA Citation"/>
    <w:basedOn w:val="Normal"/>
    <w:qFormat/>
    <w:rsid w:val="00AF2FF4"/>
    <w:pPr>
      <w:spacing w:after="360"/>
      <w:ind w:left="720" w:hanging="720"/>
    </w:pPr>
    <w:rPr>
      <w:rFonts w:ascii="Georgia" w:eastAsia="Times New Roman" w:hAnsi="Georgia"/>
      <w:color w:val="000000"/>
    </w:rPr>
  </w:style>
  <w:style w:type="paragraph" w:styleId="FootnoteText">
    <w:name w:val="footnote text"/>
    <w:basedOn w:val="Normal"/>
    <w:link w:val="FootnoteTextChar"/>
    <w:uiPriority w:val="99"/>
    <w:unhideWhenUsed/>
    <w:rsid w:val="000C76DC"/>
    <w:rPr>
      <w:rFonts w:ascii="Georgia" w:hAnsi="Georgia"/>
      <w:sz w:val="20"/>
      <w:szCs w:val="20"/>
    </w:rPr>
  </w:style>
  <w:style w:type="character" w:customStyle="1" w:styleId="FootnoteTextChar">
    <w:name w:val="Footnote Text Char"/>
    <w:link w:val="FootnoteText"/>
    <w:uiPriority w:val="99"/>
    <w:rsid w:val="000C76DC"/>
    <w:rPr>
      <w:rFonts w:ascii="Georgia" w:hAnsi="Georgia"/>
    </w:rPr>
  </w:style>
  <w:style w:type="character" w:styleId="FootnoteReference">
    <w:name w:val="footnote reference"/>
    <w:uiPriority w:val="99"/>
    <w:semiHidden/>
    <w:unhideWhenUsed/>
    <w:rsid w:val="007B1DE0"/>
    <w:rPr>
      <w:rFonts w:ascii="Palatino Linotype" w:hAnsi="Palatino Linotype"/>
      <w:sz w:val="20"/>
      <w:vertAlign w:val="superscript"/>
    </w:rPr>
  </w:style>
  <w:style w:type="paragraph" w:customStyle="1" w:styleId="Note">
    <w:name w:val="Note"/>
    <w:next w:val="BodyText"/>
    <w:link w:val="NoteChar"/>
    <w:qFormat/>
    <w:rsid w:val="00B737F4"/>
    <w:pPr>
      <w:spacing w:before="240" w:after="120" w:line="276" w:lineRule="auto"/>
    </w:pPr>
    <w:rPr>
      <w:rFonts w:ascii="Palatino Linotype" w:hAnsi="Palatino Linotype"/>
      <w:b/>
      <w:sz w:val="24"/>
      <w:szCs w:val="22"/>
    </w:rPr>
  </w:style>
  <w:style w:type="character" w:customStyle="1" w:styleId="NoteChar">
    <w:name w:val="Note Char"/>
    <w:link w:val="Note"/>
    <w:rsid w:val="00B737F4"/>
    <w:rPr>
      <w:rFonts w:ascii="Palatino Linotype" w:hAnsi="Palatino Linotype"/>
      <w:b/>
      <w:sz w:val="24"/>
    </w:rPr>
  </w:style>
  <w:style w:type="paragraph" w:customStyle="1" w:styleId="TableHeader">
    <w:name w:val="Table Header"/>
    <w:link w:val="TableHeaderChar"/>
    <w:qFormat/>
    <w:rsid w:val="00DE268B"/>
    <w:pPr>
      <w:spacing w:before="120" w:line="276" w:lineRule="auto"/>
    </w:pPr>
    <w:rPr>
      <w:rFonts w:ascii="Georgia" w:eastAsia="Times New Roman" w:hAnsi="Georgia"/>
      <w:b/>
      <w:bCs/>
      <w:color w:val="000000"/>
      <w:sz w:val="24"/>
      <w:szCs w:val="24"/>
    </w:rPr>
  </w:style>
  <w:style w:type="character" w:customStyle="1" w:styleId="TableHeaderChar">
    <w:name w:val="Table Header Char"/>
    <w:link w:val="TableHeader"/>
    <w:rsid w:val="00DE268B"/>
    <w:rPr>
      <w:rFonts w:ascii="Georgia" w:eastAsia="Times New Roman" w:hAnsi="Georgia"/>
      <w:b/>
      <w:bCs/>
      <w:color w:val="000000"/>
      <w:sz w:val="24"/>
      <w:szCs w:val="24"/>
    </w:rPr>
  </w:style>
  <w:style w:type="paragraph" w:customStyle="1" w:styleId="TableText">
    <w:name w:val="Table Text"/>
    <w:qFormat/>
    <w:rsid w:val="00DE268B"/>
    <w:pPr>
      <w:spacing w:before="60" w:after="120" w:line="276" w:lineRule="auto"/>
    </w:pPr>
    <w:rPr>
      <w:rFonts w:ascii="Georgia" w:eastAsia="Times New Roman" w:hAnsi="Georgia"/>
      <w:color w:val="000000"/>
      <w:sz w:val="24"/>
      <w:szCs w:val="24"/>
    </w:rPr>
  </w:style>
  <w:style w:type="paragraph" w:customStyle="1" w:styleId="Glossary">
    <w:name w:val="Glossary"/>
    <w:basedOn w:val="BodyTextBold"/>
    <w:qFormat/>
    <w:rsid w:val="00B77A49"/>
    <w:rPr>
      <w:b w:val="0"/>
      <w:bCs w:val="0"/>
    </w:rPr>
  </w:style>
  <w:style w:type="paragraph" w:customStyle="1" w:styleId="picturestyle">
    <w:name w:val="picture style"/>
    <w:basedOn w:val="Normal"/>
    <w:rsid w:val="00B77A49"/>
    <w:rPr>
      <w:szCs w:val="20"/>
    </w:rPr>
  </w:style>
  <w:style w:type="paragraph" w:styleId="Header">
    <w:name w:val="header"/>
    <w:link w:val="HeaderChar"/>
    <w:rsid w:val="00AC460D"/>
    <w:pPr>
      <w:tabs>
        <w:tab w:val="center" w:pos="4320"/>
        <w:tab w:val="right" w:pos="8640"/>
      </w:tabs>
    </w:pPr>
    <w:rPr>
      <w:rFonts w:ascii="Palatino Linotype" w:hAnsi="Palatino Linotype"/>
      <w:szCs w:val="24"/>
    </w:rPr>
  </w:style>
  <w:style w:type="character" w:customStyle="1" w:styleId="HeaderChar">
    <w:name w:val="Header Char"/>
    <w:link w:val="Header"/>
    <w:rsid w:val="00AC460D"/>
    <w:rPr>
      <w:rFonts w:ascii="Palatino Linotype" w:hAnsi="Palatino Linotype"/>
      <w:szCs w:val="24"/>
    </w:rPr>
  </w:style>
  <w:style w:type="paragraph" w:styleId="Footer">
    <w:name w:val="footer"/>
    <w:link w:val="FooterChar"/>
    <w:uiPriority w:val="99"/>
    <w:rsid w:val="00E16234"/>
    <w:pPr>
      <w:tabs>
        <w:tab w:val="center" w:pos="4153"/>
        <w:tab w:val="right" w:pos="8306"/>
      </w:tabs>
    </w:pPr>
    <w:rPr>
      <w:rFonts w:ascii="Georgia" w:hAnsi="Georgia"/>
      <w:sz w:val="24"/>
      <w:szCs w:val="24"/>
    </w:rPr>
  </w:style>
  <w:style w:type="character" w:customStyle="1" w:styleId="FooterChar">
    <w:name w:val="Footer Char"/>
    <w:link w:val="Footer"/>
    <w:uiPriority w:val="99"/>
    <w:rsid w:val="00E16234"/>
    <w:rPr>
      <w:rFonts w:ascii="Georgia" w:hAnsi="Georgia"/>
      <w:sz w:val="24"/>
      <w:szCs w:val="24"/>
    </w:rPr>
  </w:style>
  <w:style w:type="character" w:styleId="PageNumber">
    <w:name w:val="page number"/>
    <w:basedOn w:val="DefaultParagraphFont"/>
    <w:rsid w:val="00BE5ECB"/>
  </w:style>
  <w:style w:type="paragraph" w:customStyle="1" w:styleId="IndexEntry2">
    <w:name w:val="Index Entry 2"/>
    <w:link w:val="IndexEntry2Char"/>
    <w:qFormat/>
    <w:rsid w:val="007222A3"/>
    <w:pPr>
      <w:numPr>
        <w:numId w:val="3"/>
      </w:numPr>
      <w:spacing w:before="240" w:after="240"/>
      <w:ind w:left="1080"/>
    </w:pPr>
    <w:rPr>
      <w:rFonts w:ascii="Palatino Linotype" w:hAnsi="Palatino Linotype"/>
      <w:sz w:val="24"/>
      <w:szCs w:val="22"/>
    </w:rPr>
  </w:style>
  <w:style w:type="character" w:customStyle="1" w:styleId="IndexEntry2Char">
    <w:name w:val="Index Entry 2 Char"/>
    <w:link w:val="IndexEntry2"/>
    <w:rsid w:val="007222A3"/>
    <w:rPr>
      <w:rFonts w:ascii="Palatino Linotype" w:hAnsi="Palatino Linotype"/>
      <w:sz w:val="24"/>
      <w:szCs w:val="22"/>
    </w:rPr>
  </w:style>
  <w:style w:type="paragraph" w:customStyle="1" w:styleId="IndexEntry1">
    <w:name w:val="Index Entry 1"/>
    <w:basedOn w:val="ListParagraph"/>
    <w:link w:val="IndexEntry1Char"/>
    <w:qFormat/>
    <w:rsid w:val="00493223"/>
    <w:pPr>
      <w:numPr>
        <w:numId w:val="4"/>
      </w:numPr>
      <w:spacing w:line="240" w:lineRule="auto"/>
      <w:contextualSpacing w:val="0"/>
    </w:pPr>
  </w:style>
  <w:style w:type="character" w:customStyle="1" w:styleId="IndexEntry1Char">
    <w:name w:val="Index Entry 1 Char"/>
    <w:link w:val="IndexEntry1"/>
    <w:rsid w:val="00493223"/>
    <w:rPr>
      <w:rFonts w:ascii="Georgia" w:hAnsi="Georgia"/>
      <w:sz w:val="24"/>
      <w:szCs w:val="24"/>
    </w:rPr>
  </w:style>
  <w:style w:type="paragraph" w:customStyle="1" w:styleId="IndexEntry3">
    <w:name w:val="Index Entry 3"/>
    <w:link w:val="IndexEntry3Char"/>
    <w:qFormat/>
    <w:rsid w:val="007222A3"/>
    <w:pPr>
      <w:numPr>
        <w:numId w:val="5"/>
      </w:numPr>
      <w:spacing w:before="240" w:after="240"/>
    </w:pPr>
    <w:rPr>
      <w:rFonts w:ascii="Palatino Linotype" w:hAnsi="Palatino Linotype"/>
      <w:sz w:val="24"/>
      <w:szCs w:val="22"/>
    </w:rPr>
  </w:style>
  <w:style w:type="character" w:customStyle="1" w:styleId="IndexEntry3Char">
    <w:name w:val="Index Entry 3 Char"/>
    <w:link w:val="IndexEntry3"/>
    <w:rsid w:val="007222A3"/>
    <w:rPr>
      <w:rFonts w:ascii="Palatino Linotype" w:hAnsi="Palatino Linotype"/>
      <w:sz w:val="24"/>
      <w:szCs w:val="22"/>
    </w:rPr>
  </w:style>
  <w:style w:type="paragraph" w:styleId="EndnoteText">
    <w:name w:val="endnote text"/>
    <w:basedOn w:val="Normal"/>
    <w:link w:val="EndnoteTextChar"/>
    <w:uiPriority w:val="99"/>
    <w:semiHidden/>
    <w:unhideWhenUsed/>
    <w:rsid w:val="0010765A"/>
    <w:rPr>
      <w:sz w:val="20"/>
      <w:szCs w:val="20"/>
    </w:rPr>
  </w:style>
  <w:style w:type="character" w:customStyle="1" w:styleId="EndnoteTextChar">
    <w:name w:val="Endnote Text Char"/>
    <w:link w:val="EndnoteText"/>
    <w:uiPriority w:val="99"/>
    <w:semiHidden/>
    <w:rsid w:val="0010765A"/>
    <w:rPr>
      <w:rFonts w:ascii="Palatino Linotype" w:hAnsi="Palatino Linotype"/>
      <w:sz w:val="20"/>
      <w:szCs w:val="20"/>
    </w:rPr>
  </w:style>
  <w:style w:type="character" w:styleId="EndnoteReference">
    <w:name w:val="endnote reference"/>
    <w:uiPriority w:val="99"/>
    <w:semiHidden/>
    <w:unhideWhenUsed/>
    <w:rsid w:val="0010765A"/>
    <w:rPr>
      <w:vertAlign w:val="superscript"/>
    </w:rPr>
  </w:style>
  <w:style w:type="paragraph" w:customStyle="1" w:styleId="ACTIVITY">
    <w:name w:val="ACTIVITY"/>
    <w:basedOn w:val="Normal"/>
    <w:link w:val="ACTIVITYChar"/>
    <w:autoRedefine/>
    <w:rsid w:val="00DE268B"/>
    <w:pPr>
      <w:spacing w:before="600" w:after="100" w:line="288" w:lineRule="auto"/>
    </w:pPr>
    <w:rPr>
      <w:rFonts w:ascii="Georgia" w:hAnsi="Georgia"/>
      <w:b/>
      <w:caps/>
    </w:rPr>
  </w:style>
  <w:style w:type="character" w:customStyle="1" w:styleId="BodyChar">
    <w:name w:val="Body Char"/>
    <w:link w:val="Body"/>
    <w:rsid w:val="003E7C4D"/>
    <w:rPr>
      <w:rFonts w:ascii="Palatino Linotype" w:eastAsia="Times New Roman" w:hAnsi="Palatino Linotype"/>
      <w:bCs/>
      <w:color w:val="4F81BD" w:themeColor="accent1"/>
      <w:szCs w:val="22"/>
    </w:rPr>
  </w:style>
  <w:style w:type="character" w:customStyle="1" w:styleId="ACTIVITYChar">
    <w:name w:val="ACTIVITY Char"/>
    <w:basedOn w:val="DefaultParagraphFont"/>
    <w:link w:val="ACTIVITY"/>
    <w:rsid w:val="00DE268B"/>
    <w:rPr>
      <w:rFonts w:ascii="Palatino Linotype" w:hAnsi="Palatino Linotype"/>
      <w:b/>
      <w:caps/>
      <w:sz w:val="24"/>
      <w:szCs w:val="24"/>
    </w:rPr>
  </w:style>
  <w:style w:type="paragraph" w:customStyle="1" w:styleId="Body">
    <w:name w:val="Body"/>
    <w:link w:val="BodyChar"/>
    <w:autoRedefine/>
    <w:rsid w:val="003E7C4D"/>
    <w:pPr>
      <w:ind w:left="720"/>
      <w:jc w:val="right"/>
    </w:pPr>
    <w:rPr>
      <w:rFonts w:ascii="Palatino Linotype" w:eastAsia="Times New Roman" w:hAnsi="Palatino Linotype"/>
      <w:bCs/>
      <w:color w:val="4F81BD" w:themeColor="accent1"/>
      <w:szCs w:val="22"/>
    </w:rPr>
  </w:style>
  <w:style w:type="paragraph" w:customStyle="1" w:styleId="StyleBodyBoldBlackUnderline">
    <w:name w:val="Style Body + Bold Black Underline"/>
    <w:basedOn w:val="Body"/>
    <w:autoRedefine/>
    <w:rsid w:val="005973FB"/>
    <w:pPr>
      <w:spacing w:line="288" w:lineRule="auto"/>
    </w:pPr>
    <w:rPr>
      <w:bCs w:val="0"/>
      <w:lang w:eastAsia="en-US"/>
    </w:rPr>
  </w:style>
  <w:style w:type="paragraph" w:customStyle="1" w:styleId="StyleBodyBlack">
    <w:name w:val="Style Body + Black"/>
    <w:basedOn w:val="Body"/>
    <w:link w:val="StyleBodyBlackChar"/>
    <w:autoRedefine/>
    <w:rsid w:val="00FF1001"/>
    <w:rPr>
      <w:lang w:eastAsia="en-US"/>
    </w:rPr>
  </w:style>
  <w:style w:type="character" w:customStyle="1" w:styleId="StyleBodyBlackChar">
    <w:name w:val="Style Body + Black Char"/>
    <w:link w:val="StyleBodyBlack"/>
    <w:rsid w:val="00FF1001"/>
    <w:rPr>
      <w:rFonts w:ascii="Palatino Linotype" w:eastAsia="Times New Roman" w:hAnsi="Palatino Linotype"/>
      <w:bCs/>
      <w:sz w:val="22"/>
      <w:szCs w:val="22"/>
      <w:lang w:eastAsia="en-US"/>
    </w:rPr>
  </w:style>
  <w:style w:type="character" w:styleId="CommentReference">
    <w:name w:val="annotation reference"/>
    <w:semiHidden/>
    <w:rsid w:val="00FF1001"/>
    <w:rPr>
      <w:sz w:val="16"/>
      <w:szCs w:val="16"/>
    </w:rPr>
  </w:style>
  <w:style w:type="paragraph" w:styleId="CommentText">
    <w:name w:val="annotation text"/>
    <w:basedOn w:val="Normal"/>
    <w:link w:val="CommentTextChar"/>
    <w:semiHidden/>
    <w:rsid w:val="00FF1001"/>
    <w:rPr>
      <w:rFonts w:ascii="Times New Roman" w:hAnsi="Times New Roman"/>
      <w:sz w:val="20"/>
      <w:szCs w:val="20"/>
    </w:rPr>
  </w:style>
  <w:style w:type="character" w:customStyle="1" w:styleId="CommentTextChar">
    <w:name w:val="Comment Text Char"/>
    <w:basedOn w:val="DefaultParagraphFont"/>
    <w:link w:val="CommentText"/>
    <w:semiHidden/>
    <w:rsid w:val="00FF1001"/>
    <w:rPr>
      <w:rFonts w:ascii="Times New Roman" w:hAnsi="Times New Roman"/>
      <w:lang w:val="en-GB"/>
    </w:rPr>
  </w:style>
  <w:style w:type="numbering" w:customStyle="1" w:styleId="StyleNumberedLeft0Hanging025">
    <w:name w:val="Style Numbered Left:  0&quot; Hanging:  0.25&quot;"/>
    <w:basedOn w:val="NoList"/>
    <w:rsid w:val="00CB6292"/>
    <w:pPr>
      <w:numPr>
        <w:numId w:val="6"/>
      </w:numPr>
    </w:pPr>
  </w:style>
  <w:style w:type="paragraph" w:styleId="TOC1">
    <w:name w:val="toc 1"/>
    <w:basedOn w:val="Normal"/>
    <w:next w:val="Normal"/>
    <w:autoRedefine/>
    <w:uiPriority w:val="39"/>
    <w:unhideWhenUsed/>
    <w:rsid w:val="00DE268B"/>
    <w:pPr>
      <w:tabs>
        <w:tab w:val="right" w:leader="dot" w:pos="8155"/>
      </w:tabs>
      <w:spacing w:after="100"/>
    </w:pPr>
    <w:rPr>
      <w:rFonts w:ascii="Georgia" w:eastAsiaTheme="minorEastAsia" w:hAnsi="Georgia" w:cstheme="minorBidi"/>
      <w:b/>
      <w:noProof/>
      <w:sz w:val="28"/>
      <w:szCs w:val="28"/>
      <w:lang w:val="en-SG" w:eastAsia="en-SG"/>
    </w:rPr>
  </w:style>
  <w:style w:type="paragraph" w:styleId="TOC2">
    <w:name w:val="toc 2"/>
    <w:basedOn w:val="Normal"/>
    <w:next w:val="Normal"/>
    <w:autoRedefine/>
    <w:uiPriority w:val="39"/>
    <w:unhideWhenUsed/>
    <w:rsid w:val="00DE268B"/>
    <w:pPr>
      <w:ind w:left="238"/>
    </w:pPr>
    <w:rPr>
      <w:rFonts w:ascii="Georgia" w:hAnsi="Georgia"/>
    </w:rPr>
  </w:style>
  <w:style w:type="paragraph" w:styleId="TOC3">
    <w:name w:val="toc 3"/>
    <w:basedOn w:val="Normal"/>
    <w:next w:val="Normal"/>
    <w:autoRedefine/>
    <w:uiPriority w:val="39"/>
    <w:unhideWhenUsed/>
    <w:rsid w:val="00DE268B"/>
    <w:pPr>
      <w:ind w:left="482"/>
    </w:pPr>
    <w:rPr>
      <w:rFonts w:ascii="Georgia" w:hAnsi="Georgia"/>
    </w:rPr>
  </w:style>
  <w:style w:type="character" w:styleId="FollowedHyperlink">
    <w:name w:val="FollowedHyperlink"/>
    <w:basedOn w:val="DefaultParagraphFont"/>
    <w:uiPriority w:val="99"/>
    <w:semiHidden/>
    <w:unhideWhenUsed/>
    <w:rsid w:val="006B0EDA"/>
    <w:rPr>
      <w:color w:val="800080" w:themeColor="followedHyperlink"/>
      <w:u w:val="single"/>
    </w:rPr>
  </w:style>
  <w:style w:type="paragraph" w:styleId="TOC4">
    <w:name w:val="toc 4"/>
    <w:basedOn w:val="Normal"/>
    <w:next w:val="Normal"/>
    <w:autoRedefine/>
    <w:uiPriority w:val="39"/>
    <w:unhideWhenUsed/>
    <w:rsid w:val="005F5AC0"/>
    <w:pPr>
      <w:spacing w:after="100"/>
      <w:ind w:left="660"/>
    </w:pPr>
    <w:rPr>
      <w:rFonts w:ascii="Georgia" w:eastAsiaTheme="minorEastAsia" w:hAnsi="Georgia" w:cstheme="minorBidi"/>
      <w:sz w:val="22"/>
      <w:szCs w:val="22"/>
      <w:lang w:val="en-SG" w:eastAsia="en-SG"/>
    </w:rPr>
  </w:style>
  <w:style w:type="paragraph" w:styleId="TOC5">
    <w:name w:val="toc 5"/>
    <w:basedOn w:val="Normal"/>
    <w:next w:val="Normal"/>
    <w:autoRedefine/>
    <w:uiPriority w:val="39"/>
    <w:unhideWhenUsed/>
    <w:rsid w:val="00A94B79"/>
    <w:pPr>
      <w:spacing w:after="100"/>
      <w:ind w:left="880"/>
    </w:pPr>
    <w:rPr>
      <w:rFonts w:asciiTheme="minorHAnsi" w:eastAsiaTheme="minorEastAsia" w:hAnsiTheme="minorHAnsi" w:cstheme="minorBidi"/>
      <w:sz w:val="22"/>
      <w:szCs w:val="22"/>
      <w:lang w:val="en-SG" w:eastAsia="en-SG"/>
    </w:rPr>
  </w:style>
  <w:style w:type="paragraph" w:styleId="TOC6">
    <w:name w:val="toc 6"/>
    <w:basedOn w:val="Normal"/>
    <w:next w:val="Normal"/>
    <w:autoRedefine/>
    <w:uiPriority w:val="39"/>
    <w:unhideWhenUsed/>
    <w:rsid w:val="00A94B79"/>
    <w:pPr>
      <w:spacing w:after="100"/>
      <w:ind w:left="1100"/>
    </w:pPr>
    <w:rPr>
      <w:rFonts w:asciiTheme="minorHAnsi" w:eastAsiaTheme="minorEastAsia" w:hAnsiTheme="minorHAnsi" w:cstheme="minorBidi"/>
      <w:sz w:val="22"/>
      <w:szCs w:val="22"/>
      <w:lang w:val="en-SG" w:eastAsia="en-SG"/>
    </w:rPr>
  </w:style>
  <w:style w:type="paragraph" w:styleId="TOC7">
    <w:name w:val="toc 7"/>
    <w:basedOn w:val="Normal"/>
    <w:next w:val="Normal"/>
    <w:autoRedefine/>
    <w:uiPriority w:val="39"/>
    <w:unhideWhenUsed/>
    <w:rsid w:val="00A94B79"/>
    <w:pPr>
      <w:spacing w:after="100"/>
      <w:ind w:left="1320"/>
    </w:pPr>
    <w:rPr>
      <w:rFonts w:asciiTheme="minorHAnsi" w:eastAsiaTheme="minorEastAsia" w:hAnsiTheme="minorHAnsi" w:cstheme="minorBidi"/>
      <w:sz w:val="22"/>
      <w:szCs w:val="22"/>
      <w:lang w:val="en-SG" w:eastAsia="en-SG"/>
    </w:rPr>
  </w:style>
  <w:style w:type="paragraph" w:styleId="TOC8">
    <w:name w:val="toc 8"/>
    <w:basedOn w:val="Normal"/>
    <w:next w:val="Normal"/>
    <w:autoRedefine/>
    <w:uiPriority w:val="39"/>
    <w:unhideWhenUsed/>
    <w:rsid w:val="00A94B79"/>
    <w:pPr>
      <w:spacing w:after="100"/>
      <w:ind w:left="1540"/>
    </w:pPr>
    <w:rPr>
      <w:rFonts w:asciiTheme="minorHAnsi" w:eastAsiaTheme="minorEastAsia" w:hAnsiTheme="minorHAnsi" w:cstheme="minorBidi"/>
      <w:sz w:val="22"/>
      <w:szCs w:val="22"/>
      <w:lang w:val="en-SG" w:eastAsia="en-SG"/>
    </w:rPr>
  </w:style>
  <w:style w:type="paragraph" w:styleId="TOC9">
    <w:name w:val="toc 9"/>
    <w:basedOn w:val="Normal"/>
    <w:next w:val="Normal"/>
    <w:autoRedefine/>
    <w:uiPriority w:val="39"/>
    <w:unhideWhenUsed/>
    <w:rsid w:val="00A94B79"/>
    <w:pPr>
      <w:spacing w:after="100"/>
      <w:ind w:left="1760"/>
    </w:pPr>
    <w:rPr>
      <w:rFonts w:asciiTheme="minorHAnsi" w:eastAsiaTheme="minorEastAsia" w:hAnsiTheme="minorHAnsi" w:cstheme="minorBidi"/>
      <w:sz w:val="22"/>
      <w:szCs w:val="22"/>
      <w:lang w:val="en-SG" w:eastAsia="en-SG"/>
    </w:rPr>
  </w:style>
  <w:style w:type="paragraph" w:styleId="List">
    <w:name w:val="List"/>
    <w:basedOn w:val="Normal"/>
    <w:uiPriority w:val="99"/>
    <w:unhideWhenUsed/>
    <w:rsid w:val="007A690B"/>
    <w:pPr>
      <w:ind w:left="284" w:hanging="284"/>
      <w:contextualSpacing/>
    </w:pPr>
    <w:rPr>
      <w:rFonts w:ascii="Georgia" w:hAnsi="Georgia"/>
    </w:rPr>
  </w:style>
  <w:style w:type="paragraph" w:customStyle="1" w:styleId="source">
    <w:name w:val="source"/>
    <w:qFormat/>
    <w:rsid w:val="007A690B"/>
    <w:pPr>
      <w:spacing w:before="120" w:after="240" w:line="276" w:lineRule="auto"/>
      <w:jc w:val="right"/>
    </w:pPr>
    <w:rPr>
      <w:rFonts w:ascii="Georgia" w:eastAsia="Times New Roman" w:hAnsi="Georgia"/>
      <w:color w:val="4F81BD" w:themeColor="accent1"/>
      <w:szCs w:val="22"/>
    </w:rPr>
  </w:style>
  <w:style w:type="paragraph" w:styleId="BodyText2">
    <w:name w:val="Body Text 2"/>
    <w:basedOn w:val="Normal"/>
    <w:link w:val="BodyText2Char"/>
    <w:uiPriority w:val="99"/>
    <w:semiHidden/>
    <w:unhideWhenUsed/>
    <w:rsid w:val="00AF2FF4"/>
    <w:pPr>
      <w:spacing w:line="480" w:lineRule="auto"/>
    </w:pPr>
    <w:rPr>
      <w:rFonts w:ascii="Georgia" w:hAnsi="Georgia"/>
    </w:rPr>
  </w:style>
  <w:style w:type="character" w:customStyle="1" w:styleId="BodyText2Char">
    <w:name w:val="Body Text 2 Char"/>
    <w:basedOn w:val="DefaultParagraphFont"/>
    <w:link w:val="BodyText2"/>
    <w:uiPriority w:val="99"/>
    <w:semiHidden/>
    <w:rsid w:val="00AF2FF4"/>
    <w:rPr>
      <w:rFonts w:ascii="Georgia" w:hAnsi="Georgia"/>
      <w:sz w:val="24"/>
      <w:szCs w:val="24"/>
    </w:rPr>
  </w:style>
  <w:style w:type="paragraph" w:styleId="BodyTextFirstIndent">
    <w:name w:val="Body Text First Indent"/>
    <w:basedOn w:val="BodyText"/>
    <w:link w:val="BodyTextFirstIndentChar"/>
    <w:uiPriority w:val="99"/>
    <w:semiHidden/>
    <w:unhideWhenUsed/>
    <w:rsid w:val="00AF2FF4"/>
    <w:pPr>
      <w:ind w:firstLine="360"/>
      <w:jc w:val="left"/>
    </w:pPr>
  </w:style>
  <w:style w:type="character" w:customStyle="1" w:styleId="BodyTextFirstIndentChar">
    <w:name w:val="Body Text First Indent Char"/>
    <w:basedOn w:val="BodyTextChar"/>
    <w:link w:val="BodyTextFirstIndent"/>
    <w:uiPriority w:val="99"/>
    <w:semiHidden/>
    <w:rsid w:val="00AF2FF4"/>
    <w:rPr>
      <w:rFonts w:ascii="Georgia" w:hAnsi="Georgia"/>
      <w:sz w:val="24"/>
      <w:szCs w:val="24"/>
      <w:lang w:val="en-SG"/>
    </w:rPr>
  </w:style>
  <w:style w:type="paragraph" w:styleId="NormalWeb">
    <w:name w:val="Normal (Web)"/>
    <w:basedOn w:val="Normal"/>
    <w:uiPriority w:val="99"/>
    <w:semiHidden/>
    <w:unhideWhenUsed/>
    <w:rsid w:val="00806AA1"/>
    <w:pPr>
      <w:spacing w:before="100" w:beforeAutospacing="1" w:after="100" w:afterAutospacing="1"/>
    </w:pPr>
    <w:rPr>
      <w:rFonts w:ascii="Times New Roman" w:eastAsia="Times New Roman" w:hAnsi="Times New Roman"/>
      <w:lang w:val="en-SG" w:eastAsia="en-SG"/>
    </w:rPr>
  </w:style>
  <w:style w:type="paragraph" w:customStyle="1" w:styleId="pparastyle1indent">
    <w:name w:val="p_para_style_1_indent"/>
    <w:basedOn w:val="Normal"/>
    <w:rsid w:val="00895C4D"/>
    <w:pPr>
      <w:spacing w:before="100" w:beforeAutospacing="1" w:after="100" w:afterAutospacing="1"/>
    </w:pPr>
    <w:rPr>
      <w:rFonts w:ascii="Times New Roman" w:eastAsia="Times New Roman" w:hAnsi="Times New Roman"/>
      <w:lang w:val="en-SG" w:eastAsia="en-SG"/>
    </w:rPr>
  </w:style>
  <w:style w:type="paragraph" w:styleId="CommentSubject">
    <w:name w:val="annotation subject"/>
    <w:basedOn w:val="CommentText"/>
    <w:next w:val="CommentText"/>
    <w:link w:val="CommentSubjectChar"/>
    <w:uiPriority w:val="99"/>
    <w:semiHidden/>
    <w:unhideWhenUsed/>
    <w:rsid w:val="000665FE"/>
    <w:pPr>
      <w:spacing w:before="240" w:after="120"/>
    </w:pPr>
    <w:rPr>
      <w:rFonts w:ascii="Palatino Linotype" w:hAnsi="Palatino Linotype"/>
      <w:b/>
      <w:bCs/>
      <w:lang w:val="en-US"/>
    </w:rPr>
  </w:style>
  <w:style w:type="character" w:customStyle="1" w:styleId="CommentSubjectChar">
    <w:name w:val="Comment Subject Char"/>
    <w:basedOn w:val="CommentTextChar"/>
    <w:link w:val="CommentSubject"/>
    <w:uiPriority w:val="99"/>
    <w:semiHidden/>
    <w:rsid w:val="000665FE"/>
    <w:rPr>
      <w:rFonts w:ascii="Palatino Linotype" w:hAnsi="Palatino Linotype"/>
      <w:b/>
      <w:bCs/>
      <w:lang w:val="en-GB"/>
    </w:rPr>
  </w:style>
  <w:style w:type="character" w:customStyle="1" w:styleId="Heading5Char">
    <w:name w:val="Heading 5 Char"/>
    <w:basedOn w:val="DefaultParagraphFont"/>
    <w:link w:val="Heading5"/>
    <w:uiPriority w:val="9"/>
    <w:rsid w:val="00F61C39"/>
    <w:rPr>
      <w:rFonts w:asciiTheme="majorHAnsi" w:eastAsiaTheme="majorEastAsia" w:hAnsiTheme="majorHAnsi" w:cstheme="majorBidi"/>
      <w:color w:val="365F91" w:themeColor="accent1" w:themeShade="BF"/>
      <w:sz w:val="24"/>
      <w:szCs w:val="24"/>
    </w:rPr>
  </w:style>
  <w:style w:type="paragraph" w:styleId="Revision">
    <w:name w:val="Revision"/>
    <w:hidden/>
    <w:uiPriority w:val="99"/>
    <w:semiHidden/>
    <w:rsid w:val="00210A6D"/>
    <w:pPr>
      <w:jc w:val="left"/>
    </w:pPr>
    <w:rPr>
      <w:rFonts w:ascii="Palatino Linotype" w:hAnsi="Palatino Linotype"/>
      <w:sz w:val="24"/>
      <w:szCs w:val="24"/>
    </w:rPr>
  </w:style>
  <w:style w:type="character" w:styleId="Emphasis">
    <w:name w:val="Emphasis"/>
    <w:basedOn w:val="DefaultParagraphFont"/>
    <w:uiPriority w:val="20"/>
    <w:qFormat/>
    <w:rsid w:val="000561C6"/>
    <w:rPr>
      <w:i/>
      <w:iCs/>
    </w:rPr>
  </w:style>
  <w:style w:type="paragraph" w:customStyle="1" w:styleId="Code">
    <w:name w:val="Code"/>
    <w:basedOn w:val="BodyText"/>
    <w:qFormat/>
    <w:rsid w:val="005723B9"/>
    <w:pPr>
      <w:spacing w:line="240" w:lineRule="auto"/>
      <w:jc w:val="center"/>
    </w:pPr>
    <w:rPr>
      <w:rFonts w:ascii="Consolas" w:hAnsi="Consolas"/>
      <w:color w:val="632423" w:themeColor="accent2" w:themeShade="80"/>
    </w:rPr>
  </w:style>
  <w:style w:type="paragraph" w:customStyle="1" w:styleId="Figure-Image">
    <w:name w:val="Figure-Image"/>
    <w:basedOn w:val="BodyText"/>
    <w:qFormat/>
    <w:rsid w:val="00BA6C73"/>
    <w:pPr>
      <w:keepNext/>
      <w:spacing w:after="0"/>
      <w:jc w:val="center"/>
    </w:pPr>
    <w:rPr>
      <w:noProof/>
      <w:lang w:eastAsia="en-SG"/>
    </w:rPr>
  </w:style>
  <w:style w:type="paragraph" w:customStyle="1" w:styleId="Figure-Image-Upper">
    <w:name w:val="Figure-Image-Upper"/>
    <w:basedOn w:val="Figure-Image"/>
    <w:qFormat/>
    <w:rsid w:val="00F90547"/>
    <w:pPr>
      <w:spacing w:line="240" w:lineRule="auto"/>
    </w:pPr>
  </w:style>
  <w:style w:type="paragraph" w:customStyle="1" w:styleId="Syntax">
    <w:name w:val="Syntax"/>
    <w:basedOn w:val="BodyText"/>
    <w:qFormat/>
    <w:rsid w:val="00D32DE0"/>
    <w:rPr>
      <w:rFonts w:ascii="Consolas" w:hAnsi="Consolas"/>
    </w:rPr>
  </w:style>
  <w:style w:type="character" w:customStyle="1" w:styleId="UnresolvedMention1">
    <w:name w:val="Unresolved Mention1"/>
    <w:basedOn w:val="DefaultParagraphFont"/>
    <w:uiPriority w:val="99"/>
    <w:semiHidden/>
    <w:unhideWhenUsed/>
    <w:rsid w:val="001B5283"/>
    <w:rPr>
      <w:color w:val="605E5C"/>
      <w:shd w:val="clear" w:color="auto" w:fill="E1DFDD"/>
    </w:rPr>
  </w:style>
  <w:style w:type="paragraph" w:customStyle="1" w:styleId="CaptionTop">
    <w:name w:val="Caption Top"/>
    <w:basedOn w:val="Caption"/>
    <w:qFormat/>
    <w:rsid w:val="00902138"/>
    <w:pPr>
      <w:keepNext/>
      <w:spacing w:before="240" w:after="120"/>
    </w:pPr>
  </w:style>
  <w:style w:type="character" w:customStyle="1" w:styleId="UnresolvedMention2">
    <w:name w:val="Unresolved Mention2"/>
    <w:basedOn w:val="DefaultParagraphFont"/>
    <w:uiPriority w:val="99"/>
    <w:semiHidden/>
    <w:unhideWhenUsed/>
    <w:rsid w:val="00F96321"/>
    <w:rPr>
      <w:color w:val="605E5C"/>
      <w:shd w:val="clear" w:color="auto" w:fill="E1DFDD"/>
    </w:rPr>
  </w:style>
  <w:style w:type="character" w:customStyle="1" w:styleId="UnresolvedMention3">
    <w:name w:val="Unresolved Mention3"/>
    <w:basedOn w:val="DefaultParagraphFont"/>
    <w:uiPriority w:val="99"/>
    <w:semiHidden/>
    <w:unhideWhenUsed/>
    <w:rsid w:val="00A059EE"/>
    <w:rPr>
      <w:color w:val="605E5C"/>
      <w:shd w:val="clear" w:color="auto" w:fill="E1DFDD"/>
    </w:rPr>
  </w:style>
  <w:style w:type="character" w:customStyle="1" w:styleId="UnresolvedMention4">
    <w:name w:val="Unresolved Mention4"/>
    <w:basedOn w:val="DefaultParagraphFont"/>
    <w:uiPriority w:val="99"/>
    <w:semiHidden/>
    <w:unhideWhenUsed/>
    <w:rsid w:val="00E34F7C"/>
    <w:rPr>
      <w:color w:val="605E5C"/>
      <w:shd w:val="clear" w:color="auto" w:fill="E1DFDD"/>
    </w:rPr>
  </w:style>
  <w:style w:type="character" w:customStyle="1" w:styleId="UnresolvedMention5">
    <w:name w:val="Unresolved Mention5"/>
    <w:basedOn w:val="DefaultParagraphFont"/>
    <w:uiPriority w:val="99"/>
    <w:semiHidden/>
    <w:unhideWhenUsed/>
    <w:rsid w:val="005547A6"/>
    <w:rPr>
      <w:color w:val="605E5C"/>
      <w:shd w:val="clear" w:color="auto" w:fill="E1DFDD"/>
    </w:rPr>
  </w:style>
  <w:style w:type="character" w:customStyle="1" w:styleId="UnresolvedMention6">
    <w:name w:val="Unresolved Mention6"/>
    <w:basedOn w:val="DefaultParagraphFont"/>
    <w:uiPriority w:val="99"/>
    <w:semiHidden/>
    <w:unhideWhenUsed/>
    <w:rsid w:val="00821B94"/>
    <w:rPr>
      <w:color w:val="605E5C"/>
      <w:shd w:val="clear" w:color="auto" w:fill="E1DFDD"/>
    </w:rPr>
  </w:style>
  <w:style w:type="character" w:customStyle="1" w:styleId="UnresolvedMention7">
    <w:name w:val="Unresolved Mention7"/>
    <w:basedOn w:val="DefaultParagraphFont"/>
    <w:uiPriority w:val="99"/>
    <w:semiHidden/>
    <w:unhideWhenUsed/>
    <w:rsid w:val="008271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0491">
      <w:bodyDiv w:val="1"/>
      <w:marLeft w:val="0"/>
      <w:marRight w:val="0"/>
      <w:marTop w:val="0"/>
      <w:marBottom w:val="0"/>
      <w:divBdr>
        <w:top w:val="none" w:sz="0" w:space="0" w:color="auto"/>
        <w:left w:val="none" w:sz="0" w:space="0" w:color="auto"/>
        <w:bottom w:val="none" w:sz="0" w:space="0" w:color="auto"/>
        <w:right w:val="none" w:sz="0" w:space="0" w:color="auto"/>
      </w:divBdr>
      <w:divsChild>
        <w:div w:id="83115039">
          <w:marLeft w:val="0"/>
          <w:marRight w:val="0"/>
          <w:marTop w:val="0"/>
          <w:marBottom w:val="0"/>
          <w:divBdr>
            <w:top w:val="none" w:sz="0" w:space="0" w:color="auto"/>
            <w:left w:val="none" w:sz="0" w:space="0" w:color="auto"/>
            <w:bottom w:val="none" w:sz="0" w:space="0" w:color="auto"/>
            <w:right w:val="none" w:sz="0" w:space="0" w:color="auto"/>
          </w:divBdr>
          <w:divsChild>
            <w:div w:id="1518732305">
              <w:marLeft w:val="0"/>
              <w:marRight w:val="0"/>
              <w:marTop w:val="0"/>
              <w:marBottom w:val="0"/>
              <w:divBdr>
                <w:top w:val="none" w:sz="0" w:space="0" w:color="auto"/>
                <w:left w:val="none" w:sz="0" w:space="0" w:color="auto"/>
                <w:bottom w:val="none" w:sz="0" w:space="0" w:color="auto"/>
                <w:right w:val="none" w:sz="0" w:space="0" w:color="auto"/>
              </w:divBdr>
              <w:divsChild>
                <w:div w:id="202528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6649">
      <w:bodyDiv w:val="1"/>
      <w:marLeft w:val="0"/>
      <w:marRight w:val="0"/>
      <w:marTop w:val="0"/>
      <w:marBottom w:val="0"/>
      <w:divBdr>
        <w:top w:val="none" w:sz="0" w:space="0" w:color="auto"/>
        <w:left w:val="none" w:sz="0" w:space="0" w:color="auto"/>
        <w:bottom w:val="none" w:sz="0" w:space="0" w:color="auto"/>
        <w:right w:val="none" w:sz="0" w:space="0" w:color="auto"/>
      </w:divBdr>
      <w:divsChild>
        <w:div w:id="1610963471">
          <w:marLeft w:val="0"/>
          <w:marRight w:val="0"/>
          <w:marTop w:val="0"/>
          <w:marBottom w:val="0"/>
          <w:divBdr>
            <w:top w:val="none" w:sz="0" w:space="0" w:color="auto"/>
            <w:left w:val="none" w:sz="0" w:space="0" w:color="auto"/>
            <w:bottom w:val="none" w:sz="0" w:space="0" w:color="auto"/>
            <w:right w:val="none" w:sz="0" w:space="0" w:color="auto"/>
          </w:divBdr>
          <w:divsChild>
            <w:div w:id="1076167773">
              <w:marLeft w:val="0"/>
              <w:marRight w:val="0"/>
              <w:marTop w:val="0"/>
              <w:marBottom w:val="0"/>
              <w:divBdr>
                <w:top w:val="none" w:sz="0" w:space="0" w:color="auto"/>
                <w:left w:val="none" w:sz="0" w:space="0" w:color="auto"/>
                <w:bottom w:val="none" w:sz="0" w:space="0" w:color="auto"/>
                <w:right w:val="none" w:sz="0" w:space="0" w:color="auto"/>
              </w:divBdr>
              <w:divsChild>
                <w:div w:id="15345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2505">
      <w:bodyDiv w:val="1"/>
      <w:marLeft w:val="0"/>
      <w:marRight w:val="0"/>
      <w:marTop w:val="0"/>
      <w:marBottom w:val="0"/>
      <w:divBdr>
        <w:top w:val="none" w:sz="0" w:space="0" w:color="auto"/>
        <w:left w:val="none" w:sz="0" w:space="0" w:color="auto"/>
        <w:bottom w:val="none" w:sz="0" w:space="0" w:color="auto"/>
        <w:right w:val="none" w:sz="0" w:space="0" w:color="auto"/>
      </w:divBdr>
    </w:div>
    <w:div w:id="174152324">
      <w:bodyDiv w:val="1"/>
      <w:marLeft w:val="0"/>
      <w:marRight w:val="0"/>
      <w:marTop w:val="0"/>
      <w:marBottom w:val="0"/>
      <w:divBdr>
        <w:top w:val="none" w:sz="0" w:space="0" w:color="auto"/>
        <w:left w:val="none" w:sz="0" w:space="0" w:color="auto"/>
        <w:bottom w:val="none" w:sz="0" w:space="0" w:color="auto"/>
        <w:right w:val="none" w:sz="0" w:space="0" w:color="auto"/>
      </w:divBdr>
    </w:div>
    <w:div w:id="199779645">
      <w:bodyDiv w:val="1"/>
      <w:marLeft w:val="0"/>
      <w:marRight w:val="0"/>
      <w:marTop w:val="0"/>
      <w:marBottom w:val="0"/>
      <w:divBdr>
        <w:top w:val="none" w:sz="0" w:space="0" w:color="auto"/>
        <w:left w:val="none" w:sz="0" w:space="0" w:color="auto"/>
        <w:bottom w:val="none" w:sz="0" w:space="0" w:color="auto"/>
        <w:right w:val="none" w:sz="0" w:space="0" w:color="auto"/>
      </w:divBdr>
    </w:div>
    <w:div w:id="288323676">
      <w:bodyDiv w:val="1"/>
      <w:marLeft w:val="0"/>
      <w:marRight w:val="0"/>
      <w:marTop w:val="0"/>
      <w:marBottom w:val="0"/>
      <w:divBdr>
        <w:top w:val="none" w:sz="0" w:space="0" w:color="auto"/>
        <w:left w:val="none" w:sz="0" w:space="0" w:color="auto"/>
        <w:bottom w:val="none" w:sz="0" w:space="0" w:color="auto"/>
        <w:right w:val="none" w:sz="0" w:space="0" w:color="auto"/>
      </w:divBdr>
    </w:div>
    <w:div w:id="326907271">
      <w:bodyDiv w:val="1"/>
      <w:marLeft w:val="0"/>
      <w:marRight w:val="0"/>
      <w:marTop w:val="0"/>
      <w:marBottom w:val="0"/>
      <w:divBdr>
        <w:top w:val="none" w:sz="0" w:space="0" w:color="auto"/>
        <w:left w:val="none" w:sz="0" w:space="0" w:color="auto"/>
        <w:bottom w:val="none" w:sz="0" w:space="0" w:color="auto"/>
        <w:right w:val="none" w:sz="0" w:space="0" w:color="auto"/>
      </w:divBdr>
    </w:div>
    <w:div w:id="358897746">
      <w:bodyDiv w:val="1"/>
      <w:marLeft w:val="0"/>
      <w:marRight w:val="0"/>
      <w:marTop w:val="0"/>
      <w:marBottom w:val="0"/>
      <w:divBdr>
        <w:top w:val="none" w:sz="0" w:space="0" w:color="auto"/>
        <w:left w:val="none" w:sz="0" w:space="0" w:color="auto"/>
        <w:bottom w:val="none" w:sz="0" w:space="0" w:color="auto"/>
        <w:right w:val="none" w:sz="0" w:space="0" w:color="auto"/>
      </w:divBdr>
      <w:divsChild>
        <w:div w:id="1037241465">
          <w:marLeft w:val="0"/>
          <w:marRight w:val="0"/>
          <w:marTop w:val="0"/>
          <w:marBottom w:val="0"/>
          <w:divBdr>
            <w:top w:val="none" w:sz="0" w:space="0" w:color="auto"/>
            <w:left w:val="none" w:sz="0" w:space="0" w:color="auto"/>
            <w:bottom w:val="none" w:sz="0" w:space="0" w:color="auto"/>
            <w:right w:val="none" w:sz="0" w:space="0" w:color="auto"/>
          </w:divBdr>
          <w:divsChild>
            <w:div w:id="417479836">
              <w:marLeft w:val="0"/>
              <w:marRight w:val="0"/>
              <w:marTop w:val="0"/>
              <w:marBottom w:val="0"/>
              <w:divBdr>
                <w:top w:val="none" w:sz="0" w:space="0" w:color="auto"/>
                <w:left w:val="none" w:sz="0" w:space="0" w:color="auto"/>
                <w:bottom w:val="none" w:sz="0" w:space="0" w:color="auto"/>
                <w:right w:val="none" w:sz="0" w:space="0" w:color="auto"/>
              </w:divBdr>
              <w:divsChild>
                <w:div w:id="19010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301842">
      <w:bodyDiv w:val="1"/>
      <w:marLeft w:val="0"/>
      <w:marRight w:val="0"/>
      <w:marTop w:val="0"/>
      <w:marBottom w:val="0"/>
      <w:divBdr>
        <w:top w:val="none" w:sz="0" w:space="0" w:color="auto"/>
        <w:left w:val="none" w:sz="0" w:space="0" w:color="auto"/>
        <w:bottom w:val="none" w:sz="0" w:space="0" w:color="auto"/>
        <w:right w:val="none" w:sz="0" w:space="0" w:color="auto"/>
      </w:divBdr>
    </w:div>
    <w:div w:id="477380165">
      <w:bodyDiv w:val="1"/>
      <w:marLeft w:val="0"/>
      <w:marRight w:val="0"/>
      <w:marTop w:val="0"/>
      <w:marBottom w:val="0"/>
      <w:divBdr>
        <w:top w:val="none" w:sz="0" w:space="0" w:color="auto"/>
        <w:left w:val="none" w:sz="0" w:space="0" w:color="auto"/>
        <w:bottom w:val="none" w:sz="0" w:space="0" w:color="auto"/>
        <w:right w:val="none" w:sz="0" w:space="0" w:color="auto"/>
      </w:divBdr>
    </w:div>
    <w:div w:id="543559524">
      <w:bodyDiv w:val="1"/>
      <w:marLeft w:val="0"/>
      <w:marRight w:val="0"/>
      <w:marTop w:val="0"/>
      <w:marBottom w:val="0"/>
      <w:divBdr>
        <w:top w:val="none" w:sz="0" w:space="0" w:color="auto"/>
        <w:left w:val="none" w:sz="0" w:space="0" w:color="auto"/>
        <w:bottom w:val="none" w:sz="0" w:space="0" w:color="auto"/>
        <w:right w:val="none" w:sz="0" w:space="0" w:color="auto"/>
      </w:divBdr>
    </w:div>
    <w:div w:id="552623177">
      <w:bodyDiv w:val="1"/>
      <w:marLeft w:val="0"/>
      <w:marRight w:val="0"/>
      <w:marTop w:val="0"/>
      <w:marBottom w:val="0"/>
      <w:divBdr>
        <w:top w:val="none" w:sz="0" w:space="0" w:color="auto"/>
        <w:left w:val="none" w:sz="0" w:space="0" w:color="auto"/>
        <w:bottom w:val="none" w:sz="0" w:space="0" w:color="auto"/>
        <w:right w:val="none" w:sz="0" w:space="0" w:color="auto"/>
      </w:divBdr>
    </w:div>
    <w:div w:id="625236952">
      <w:bodyDiv w:val="1"/>
      <w:marLeft w:val="0"/>
      <w:marRight w:val="0"/>
      <w:marTop w:val="0"/>
      <w:marBottom w:val="0"/>
      <w:divBdr>
        <w:top w:val="none" w:sz="0" w:space="0" w:color="auto"/>
        <w:left w:val="none" w:sz="0" w:space="0" w:color="auto"/>
        <w:bottom w:val="none" w:sz="0" w:space="0" w:color="auto"/>
        <w:right w:val="none" w:sz="0" w:space="0" w:color="auto"/>
      </w:divBdr>
    </w:div>
    <w:div w:id="677851301">
      <w:bodyDiv w:val="1"/>
      <w:marLeft w:val="0"/>
      <w:marRight w:val="0"/>
      <w:marTop w:val="0"/>
      <w:marBottom w:val="0"/>
      <w:divBdr>
        <w:top w:val="none" w:sz="0" w:space="0" w:color="auto"/>
        <w:left w:val="none" w:sz="0" w:space="0" w:color="auto"/>
        <w:bottom w:val="none" w:sz="0" w:space="0" w:color="auto"/>
        <w:right w:val="none" w:sz="0" w:space="0" w:color="auto"/>
      </w:divBdr>
    </w:div>
    <w:div w:id="747307438">
      <w:bodyDiv w:val="1"/>
      <w:marLeft w:val="0"/>
      <w:marRight w:val="0"/>
      <w:marTop w:val="0"/>
      <w:marBottom w:val="0"/>
      <w:divBdr>
        <w:top w:val="none" w:sz="0" w:space="0" w:color="auto"/>
        <w:left w:val="none" w:sz="0" w:space="0" w:color="auto"/>
        <w:bottom w:val="none" w:sz="0" w:space="0" w:color="auto"/>
        <w:right w:val="none" w:sz="0" w:space="0" w:color="auto"/>
      </w:divBdr>
    </w:div>
    <w:div w:id="753017282">
      <w:bodyDiv w:val="1"/>
      <w:marLeft w:val="0"/>
      <w:marRight w:val="0"/>
      <w:marTop w:val="0"/>
      <w:marBottom w:val="0"/>
      <w:divBdr>
        <w:top w:val="none" w:sz="0" w:space="0" w:color="auto"/>
        <w:left w:val="none" w:sz="0" w:space="0" w:color="auto"/>
        <w:bottom w:val="none" w:sz="0" w:space="0" w:color="auto"/>
        <w:right w:val="none" w:sz="0" w:space="0" w:color="auto"/>
      </w:divBdr>
    </w:div>
    <w:div w:id="796920836">
      <w:bodyDiv w:val="1"/>
      <w:marLeft w:val="0"/>
      <w:marRight w:val="0"/>
      <w:marTop w:val="0"/>
      <w:marBottom w:val="0"/>
      <w:divBdr>
        <w:top w:val="none" w:sz="0" w:space="0" w:color="auto"/>
        <w:left w:val="none" w:sz="0" w:space="0" w:color="auto"/>
        <w:bottom w:val="none" w:sz="0" w:space="0" w:color="auto"/>
        <w:right w:val="none" w:sz="0" w:space="0" w:color="auto"/>
      </w:divBdr>
    </w:div>
    <w:div w:id="863253255">
      <w:bodyDiv w:val="1"/>
      <w:marLeft w:val="0"/>
      <w:marRight w:val="0"/>
      <w:marTop w:val="0"/>
      <w:marBottom w:val="0"/>
      <w:divBdr>
        <w:top w:val="none" w:sz="0" w:space="0" w:color="auto"/>
        <w:left w:val="none" w:sz="0" w:space="0" w:color="auto"/>
        <w:bottom w:val="none" w:sz="0" w:space="0" w:color="auto"/>
        <w:right w:val="none" w:sz="0" w:space="0" w:color="auto"/>
      </w:divBdr>
    </w:div>
    <w:div w:id="872309594">
      <w:bodyDiv w:val="1"/>
      <w:marLeft w:val="0"/>
      <w:marRight w:val="0"/>
      <w:marTop w:val="0"/>
      <w:marBottom w:val="0"/>
      <w:divBdr>
        <w:top w:val="none" w:sz="0" w:space="0" w:color="auto"/>
        <w:left w:val="none" w:sz="0" w:space="0" w:color="auto"/>
        <w:bottom w:val="none" w:sz="0" w:space="0" w:color="auto"/>
        <w:right w:val="none" w:sz="0" w:space="0" w:color="auto"/>
      </w:divBdr>
    </w:div>
    <w:div w:id="888881916">
      <w:bodyDiv w:val="1"/>
      <w:marLeft w:val="0"/>
      <w:marRight w:val="0"/>
      <w:marTop w:val="0"/>
      <w:marBottom w:val="0"/>
      <w:divBdr>
        <w:top w:val="none" w:sz="0" w:space="0" w:color="auto"/>
        <w:left w:val="none" w:sz="0" w:space="0" w:color="auto"/>
        <w:bottom w:val="none" w:sz="0" w:space="0" w:color="auto"/>
        <w:right w:val="none" w:sz="0" w:space="0" w:color="auto"/>
      </w:divBdr>
      <w:divsChild>
        <w:div w:id="2022118706">
          <w:marLeft w:val="0"/>
          <w:marRight w:val="0"/>
          <w:marTop w:val="0"/>
          <w:marBottom w:val="0"/>
          <w:divBdr>
            <w:top w:val="none" w:sz="0" w:space="0" w:color="auto"/>
            <w:left w:val="none" w:sz="0" w:space="0" w:color="auto"/>
            <w:bottom w:val="none" w:sz="0" w:space="0" w:color="auto"/>
            <w:right w:val="none" w:sz="0" w:space="0" w:color="auto"/>
          </w:divBdr>
          <w:divsChild>
            <w:div w:id="2027830189">
              <w:marLeft w:val="0"/>
              <w:marRight w:val="0"/>
              <w:marTop w:val="0"/>
              <w:marBottom w:val="0"/>
              <w:divBdr>
                <w:top w:val="none" w:sz="0" w:space="0" w:color="auto"/>
                <w:left w:val="none" w:sz="0" w:space="0" w:color="auto"/>
                <w:bottom w:val="none" w:sz="0" w:space="0" w:color="auto"/>
                <w:right w:val="none" w:sz="0" w:space="0" w:color="auto"/>
              </w:divBdr>
              <w:divsChild>
                <w:div w:id="75432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09681">
      <w:bodyDiv w:val="1"/>
      <w:marLeft w:val="0"/>
      <w:marRight w:val="0"/>
      <w:marTop w:val="0"/>
      <w:marBottom w:val="0"/>
      <w:divBdr>
        <w:top w:val="none" w:sz="0" w:space="0" w:color="auto"/>
        <w:left w:val="none" w:sz="0" w:space="0" w:color="auto"/>
        <w:bottom w:val="none" w:sz="0" w:space="0" w:color="auto"/>
        <w:right w:val="none" w:sz="0" w:space="0" w:color="auto"/>
      </w:divBdr>
    </w:div>
    <w:div w:id="957024855">
      <w:bodyDiv w:val="1"/>
      <w:marLeft w:val="0"/>
      <w:marRight w:val="0"/>
      <w:marTop w:val="0"/>
      <w:marBottom w:val="0"/>
      <w:divBdr>
        <w:top w:val="none" w:sz="0" w:space="0" w:color="auto"/>
        <w:left w:val="none" w:sz="0" w:space="0" w:color="auto"/>
        <w:bottom w:val="none" w:sz="0" w:space="0" w:color="auto"/>
        <w:right w:val="none" w:sz="0" w:space="0" w:color="auto"/>
      </w:divBdr>
    </w:div>
    <w:div w:id="961152689">
      <w:bodyDiv w:val="1"/>
      <w:marLeft w:val="0"/>
      <w:marRight w:val="0"/>
      <w:marTop w:val="0"/>
      <w:marBottom w:val="0"/>
      <w:divBdr>
        <w:top w:val="none" w:sz="0" w:space="0" w:color="auto"/>
        <w:left w:val="none" w:sz="0" w:space="0" w:color="auto"/>
        <w:bottom w:val="none" w:sz="0" w:space="0" w:color="auto"/>
        <w:right w:val="none" w:sz="0" w:space="0" w:color="auto"/>
      </w:divBdr>
    </w:div>
    <w:div w:id="1039086214">
      <w:bodyDiv w:val="1"/>
      <w:marLeft w:val="0"/>
      <w:marRight w:val="0"/>
      <w:marTop w:val="0"/>
      <w:marBottom w:val="0"/>
      <w:divBdr>
        <w:top w:val="none" w:sz="0" w:space="0" w:color="auto"/>
        <w:left w:val="none" w:sz="0" w:space="0" w:color="auto"/>
        <w:bottom w:val="none" w:sz="0" w:space="0" w:color="auto"/>
        <w:right w:val="none" w:sz="0" w:space="0" w:color="auto"/>
      </w:divBdr>
    </w:div>
    <w:div w:id="1077285784">
      <w:bodyDiv w:val="1"/>
      <w:marLeft w:val="0"/>
      <w:marRight w:val="0"/>
      <w:marTop w:val="0"/>
      <w:marBottom w:val="0"/>
      <w:divBdr>
        <w:top w:val="none" w:sz="0" w:space="0" w:color="auto"/>
        <w:left w:val="none" w:sz="0" w:space="0" w:color="auto"/>
        <w:bottom w:val="none" w:sz="0" w:space="0" w:color="auto"/>
        <w:right w:val="none" w:sz="0" w:space="0" w:color="auto"/>
      </w:divBdr>
      <w:divsChild>
        <w:div w:id="1606573324">
          <w:marLeft w:val="0"/>
          <w:marRight w:val="0"/>
          <w:marTop w:val="0"/>
          <w:marBottom w:val="0"/>
          <w:divBdr>
            <w:top w:val="none" w:sz="0" w:space="0" w:color="auto"/>
            <w:left w:val="none" w:sz="0" w:space="0" w:color="auto"/>
            <w:bottom w:val="none" w:sz="0" w:space="0" w:color="auto"/>
            <w:right w:val="none" w:sz="0" w:space="0" w:color="auto"/>
          </w:divBdr>
          <w:divsChild>
            <w:div w:id="414330122">
              <w:marLeft w:val="0"/>
              <w:marRight w:val="0"/>
              <w:marTop w:val="0"/>
              <w:marBottom w:val="0"/>
              <w:divBdr>
                <w:top w:val="none" w:sz="0" w:space="0" w:color="auto"/>
                <w:left w:val="none" w:sz="0" w:space="0" w:color="auto"/>
                <w:bottom w:val="none" w:sz="0" w:space="0" w:color="auto"/>
                <w:right w:val="none" w:sz="0" w:space="0" w:color="auto"/>
              </w:divBdr>
              <w:divsChild>
                <w:div w:id="16162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29098">
      <w:bodyDiv w:val="1"/>
      <w:marLeft w:val="0"/>
      <w:marRight w:val="0"/>
      <w:marTop w:val="0"/>
      <w:marBottom w:val="0"/>
      <w:divBdr>
        <w:top w:val="none" w:sz="0" w:space="0" w:color="auto"/>
        <w:left w:val="none" w:sz="0" w:space="0" w:color="auto"/>
        <w:bottom w:val="none" w:sz="0" w:space="0" w:color="auto"/>
        <w:right w:val="none" w:sz="0" w:space="0" w:color="auto"/>
      </w:divBdr>
    </w:div>
    <w:div w:id="1585334917">
      <w:bodyDiv w:val="1"/>
      <w:marLeft w:val="0"/>
      <w:marRight w:val="0"/>
      <w:marTop w:val="0"/>
      <w:marBottom w:val="0"/>
      <w:divBdr>
        <w:top w:val="none" w:sz="0" w:space="0" w:color="auto"/>
        <w:left w:val="none" w:sz="0" w:space="0" w:color="auto"/>
        <w:bottom w:val="none" w:sz="0" w:space="0" w:color="auto"/>
        <w:right w:val="none" w:sz="0" w:space="0" w:color="auto"/>
      </w:divBdr>
    </w:div>
    <w:div w:id="1667247888">
      <w:bodyDiv w:val="1"/>
      <w:marLeft w:val="0"/>
      <w:marRight w:val="0"/>
      <w:marTop w:val="0"/>
      <w:marBottom w:val="0"/>
      <w:divBdr>
        <w:top w:val="none" w:sz="0" w:space="0" w:color="auto"/>
        <w:left w:val="none" w:sz="0" w:space="0" w:color="auto"/>
        <w:bottom w:val="none" w:sz="0" w:space="0" w:color="auto"/>
        <w:right w:val="none" w:sz="0" w:space="0" w:color="auto"/>
      </w:divBdr>
    </w:div>
    <w:div w:id="1723871273">
      <w:bodyDiv w:val="1"/>
      <w:marLeft w:val="0"/>
      <w:marRight w:val="0"/>
      <w:marTop w:val="0"/>
      <w:marBottom w:val="0"/>
      <w:divBdr>
        <w:top w:val="none" w:sz="0" w:space="0" w:color="auto"/>
        <w:left w:val="none" w:sz="0" w:space="0" w:color="auto"/>
        <w:bottom w:val="none" w:sz="0" w:space="0" w:color="auto"/>
        <w:right w:val="none" w:sz="0" w:space="0" w:color="auto"/>
      </w:divBdr>
      <w:divsChild>
        <w:div w:id="1745253830">
          <w:marLeft w:val="0"/>
          <w:marRight w:val="0"/>
          <w:marTop w:val="0"/>
          <w:marBottom w:val="0"/>
          <w:divBdr>
            <w:top w:val="none" w:sz="0" w:space="0" w:color="auto"/>
            <w:left w:val="none" w:sz="0" w:space="0" w:color="auto"/>
            <w:bottom w:val="none" w:sz="0" w:space="0" w:color="auto"/>
            <w:right w:val="none" w:sz="0" w:space="0" w:color="auto"/>
          </w:divBdr>
          <w:divsChild>
            <w:div w:id="858930707">
              <w:marLeft w:val="0"/>
              <w:marRight w:val="0"/>
              <w:marTop w:val="0"/>
              <w:marBottom w:val="0"/>
              <w:divBdr>
                <w:top w:val="none" w:sz="0" w:space="0" w:color="auto"/>
                <w:left w:val="none" w:sz="0" w:space="0" w:color="auto"/>
                <w:bottom w:val="none" w:sz="0" w:space="0" w:color="auto"/>
                <w:right w:val="none" w:sz="0" w:space="0" w:color="auto"/>
              </w:divBdr>
              <w:divsChild>
                <w:div w:id="260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3670">
      <w:bodyDiv w:val="1"/>
      <w:marLeft w:val="0"/>
      <w:marRight w:val="0"/>
      <w:marTop w:val="0"/>
      <w:marBottom w:val="0"/>
      <w:divBdr>
        <w:top w:val="none" w:sz="0" w:space="0" w:color="auto"/>
        <w:left w:val="none" w:sz="0" w:space="0" w:color="auto"/>
        <w:bottom w:val="none" w:sz="0" w:space="0" w:color="auto"/>
        <w:right w:val="none" w:sz="0" w:space="0" w:color="auto"/>
      </w:divBdr>
    </w:div>
    <w:div w:id="1817214681">
      <w:bodyDiv w:val="1"/>
      <w:marLeft w:val="0"/>
      <w:marRight w:val="0"/>
      <w:marTop w:val="0"/>
      <w:marBottom w:val="0"/>
      <w:divBdr>
        <w:top w:val="none" w:sz="0" w:space="0" w:color="auto"/>
        <w:left w:val="none" w:sz="0" w:space="0" w:color="auto"/>
        <w:bottom w:val="none" w:sz="0" w:space="0" w:color="auto"/>
        <w:right w:val="none" w:sz="0" w:space="0" w:color="auto"/>
      </w:divBdr>
    </w:div>
    <w:div w:id="1882549642">
      <w:bodyDiv w:val="1"/>
      <w:marLeft w:val="0"/>
      <w:marRight w:val="0"/>
      <w:marTop w:val="0"/>
      <w:marBottom w:val="0"/>
      <w:divBdr>
        <w:top w:val="none" w:sz="0" w:space="0" w:color="auto"/>
        <w:left w:val="none" w:sz="0" w:space="0" w:color="auto"/>
        <w:bottom w:val="none" w:sz="0" w:space="0" w:color="auto"/>
        <w:right w:val="none" w:sz="0" w:space="0" w:color="auto"/>
      </w:divBdr>
      <w:divsChild>
        <w:div w:id="2026903523">
          <w:marLeft w:val="0"/>
          <w:marRight w:val="0"/>
          <w:marTop w:val="0"/>
          <w:marBottom w:val="0"/>
          <w:divBdr>
            <w:top w:val="none" w:sz="0" w:space="0" w:color="auto"/>
            <w:left w:val="none" w:sz="0" w:space="0" w:color="auto"/>
            <w:bottom w:val="none" w:sz="0" w:space="0" w:color="auto"/>
            <w:right w:val="none" w:sz="0" w:space="0" w:color="auto"/>
          </w:divBdr>
          <w:divsChild>
            <w:div w:id="739599100">
              <w:marLeft w:val="0"/>
              <w:marRight w:val="0"/>
              <w:marTop w:val="0"/>
              <w:marBottom w:val="0"/>
              <w:divBdr>
                <w:top w:val="none" w:sz="0" w:space="0" w:color="auto"/>
                <w:left w:val="none" w:sz="0" w:space="0" w:color="auto"/>
                <w:bottom w:val="none" w:sz="0" w:space="0" w:color="auto"/>
                <w:right w:val="none" w:sz="0" w:space="0" w:color="auto"/>
              </w:divBdr>
              <w:divsChild>
                <w:div w:id="16899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58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hyperlink" Target="https://pandas.pydata.org/pandas-docs/stable/reference/api/pandas.DataFrame.append.html" TargetMode="External"/><Relationship Id="rId47" Type="http://schemas.openxmlformats.org/officeDocument/2006/relationships/image" Target="media/image26.png"/><Relationship Id="rId63" Type="http://schemas.openxmlformats.org/officeDocument/2006/relationships/hyperlink" Target="https://pandas.pydata.org/pandas-docs/stable/reference/api/pandas.DataFrame.sum.&#8204;html" TargetMode="External"/><Relationship Id="rId68" Type="http://schemas.openxmlformats.org/officeDocument/2006/relationships/image" Target="media/image39.png"/><Relationship Id="rId84" Type="http://schemas.openxmlformats.org/officeDocument/2006/relationships/image" Target="media/image48.png"/><Relationship Id="rId89" Type="http://schemas.openxmlformats.org/officeDocument/2006/relationships/hyperlink" Target="https://pandas.pydata.org/docs/user_guide/io.html" TargetMode="External"/><Relationship Id="rId112" Type="http://schemas.openxmlformats.org/officeDocument/2006/relationships/theme" Target="theme/theme1.xml"/><Relationship Id="rId16" Type="http://schemas.openxmlformats.org/officeDocument/2006/relationships/image" Target="media/image2.png"/><Relationship Id="rId107" Type="http://schemas.openxmlformats.org/officeDocument/2006/relationships/hyperlink" Target="https://pandas.pydata.org/pandas-docs/stable/reference/api/pandas.&#8204;DataFrame.sum.html" TargetMode="External"/><Relationship Id="rId11" Type="http://schemas.openxmlformats.org/officeDocument/2006/relationships/footer" Target="footer2.xml"/><Relationship Id="rId32" Type="http://schemas.openxmlformats.org/officeDocument/2006/relationships/hyperlink" Target="https://pandas.pydata.org/pandas-docs/stable/reference/api/pandas.DataFrame.iloc.&#8204;html" TargetMode="External"/><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hyperlink" Target="https://pandas.pydata.org/pandas-docs/stable/reference/api/pandas.read_csv.html" TargetMode="External"/><Relationship Id="rId74" Type="http://schemas.openxmlformats.org/officeDocument/2006/relationships/image" Target="media/image42.png"/><Relationship Id="rId79" Type="http://schemas.openxmlformats.org/officeDocument/2006/relationships/image" Target="media/image45.png"/><Relationship Id="rId102" Type="http://schemas.openxmlformats.org/officeDocument/2006/relationships/hyperlink" Target="https://pandas.pydata.org/pandas-docs/stable/reference/api/pandas.&#8204;DataFrame.loc.html" TargetMode="External"/><Relationship Id="rId5" Type="http://schemas.openxmlformats.org/officeDocument/2006/relationships/webSettings" Target="webSettings.xml"/><Relationship Id="rId90" Type="http://schemas.openxmlformats.org/officeDocument/2006/relationships/hyperlink" Target="https://pandas.pydata.org/pandas-docs/stable/user_guide/merging.html" TargetMode="External"/><Relationship Id="rId95" Type="http://schemas.openxmlformats.org/officeDocument/2006/relationships/hyperlink" Target="https://pandas.pydata.org/pandas-docs/stable/reference/api/pandas.&#8204;DataFrame.drop.%20html"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hyperlink" Target="https://pandas.pydata.org/pandas-docs/stable/reference/api/pandas.DataFrame.any.&#8204;html" TargetMode="External"/><Relationship Id="rId69" Type="http://schemas.openxmlformats.org/officeDocument/2006/relationships/image" Target="media/image40.png"/><Relationship Id="rId80" Type="http://schemas.openxmlformats.org/officeDocument/2006/relationships/hyperlink" Target="https://pandas.pydata.org/pandas-docs/stable/reference/api/pandas.cut.html" TargetMode="External"/><Relationship Id="rId85" Type="http://schemas.openxmlformats.org/officeDocument/2006/relationships/image" Target="media/image49.png"/><Relationship Id="rId12" Type="http://schemas.openxmlformats.org/officeDocument/2006/relationships/header" Target="header3.xml"/><Relationship Id="rId17" Type="http://schemas.openxmlformats.org/officeDocument/2006/relationships/image" Target="media/image3.png"/><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hyperlink" Target="https://pandas.pydata.org/pandas-docs/stable/reference/api/pandas.&#8204;DataFrame.quantile.html" TargetMode="External"/><Relationship Id="rId108" Type="http://schemas.openxmlformats.org/officeDocument/2006/relationships/hyperlink" Target="https://pandas.pydata.org/pandas-docs/stable/reference/api/pandas.read_&#8204;csv.html" TargetMode="External"/><Relationship Id="rId54" Type="http://schemas.openxmlformats.org/officeDocument/2006/relationships/image" Target="media/image32.png"/><Relationship Id="rId70" Type="http://schemas.openxmlformats.org/officeDocument/2006/relationships/hyperlink" Target="https://pandas.pydata.org/pandas-docs/stable/reference/api/pandas.DataFrame.drop.&#8204;html" TargetMode="External"/><Relationship Id="rId75" Type="http://schemas.openxmlformats.org/officeDocument/2006/relationships/image" Target="media/image43.png"/><Relationship Id="rId91" Type="http://schemas.openxmlformats.org/officeDocument/2006/relationships/hyperlink" Target="https://pandas.pydata.org/pandas-docs/stable/reference/api/pandas.concat.&#8204;html" TargetMode="External"/><Relationship Id="rId96" Type="http://schemas.openxmlformats.org/officeDocument/2006/relationships/hyperlink" Target="https://pandas.pydata.org/pandas-docs/stable/reference/api/pandas.&#8204;DataFrame.dropna.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cs.toronto.edu/~delve/data/&#8204;adult/adultDetail.html)"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image" Target="media/image28.png"/><Relationship Id="rId57" Type="http://schemas.openxmlformats.org/officeDocument/2006/relationships/image" Target="media/image33.png"/><Relationship Id="rId106" Type="http://schemas.openxmlformats.org/officeDocument/2006/relationships/hyperlink" Target="https://pandas.pydata.org/pandas-docs/stable/reference/api/pandas.&#8204;DataFrame.sort_values.html" TargetMode="External"/><Relationship Id="rId10" Type="http://schemas.openxmlformats.org/officeDocument/2006/relationships/footer" Target="footer1.xml"/><Relationship Id="rId31" Type="http://schemas.openxmlformats.org/officeDocument/2006/relationships/hyperlink" Target="https://pandas.pydata.org/pandas-docs/stable/reference/api/pandas.DataFrame.loc.&#8204;html"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5.png"/><Relationship Id="rId65" Type="http://schemas.openxmlformats.org/officeDocument/2006/relationships/hyperlink" Target="https://pandas.pydata.org/pandas-docs/stable/reference/api/pandas.DataFrame.&#8204;index.html" TargetMode="External"/><Relationship Id="rId73" Type="http://schemas.openxmlformats.org/officeDocument/2006/relationships/image" Target="media/image41.png"/><Relationship Id="rId78" Type="http://schemas.openxmlformats.org/officeDocument/2006/relationships/hyperlink" Target="https://pandas.pydata.org/pandas-docs/stable/reference/api/pandas.DataFrame.sort_&#8204;values.html" TargetMode="External"/><Relationship Id="rId81" Type="http://schemas.openxmlformats.org/officeDocument/2006/relationships/image" Target="media/image46.png"/><Relationship Id="rId86" Type="http://schemas.openxmlformats.org/officeDocument/2006/relationships/image" Target="media/image50.png"/><Relationship Id="rId94" Type="http://schemas.openxmlformats.org/officeDocument/2006/relationships/hyperlink" Target="https://pandas.pydata.org/pandas-docs/stable/reference/api/pandas.&#8204;DataFrame.append.html" TargetMode="External"/><Relationship Id="rId99" Type="http://schemas.openxmlformats.org/officeDocument/2006/relationships/hyperlink" Target="https://pandas.pydata.org/pandas-docs/stable/reference/api/pandas.&#8204;DataFrame.iloc.html" TargetMode="External"/><Relationship Id="rId101" Type="http://schemas.openxmlformats.org/officeDocument/2006/relationships/hyperlink" Target="https://pandas.pydata.org/pandas-docs/stable/reference/api/pandas.&#8204;DataFrame.isnull.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pandas.pydata.org/docs/user_guide/&#8204;io.html"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header" Target="header4.xml"/><Relationship Id="rId34" Type="http://schemas.openxmlformats.org/officeDocument/2006/relationships/image" Target="media/image14.png"/><Relationship Id="rId50" Type="http://schemas.openxmlformats.org/officeDocument/2006/relationships/hyperlink" Target="https://pandas.pydata.org/pandas-docs/stable/reference/api/pandas.concat.html" TargetMode="External"/><Relationship Id="rId55" Type="http://schemas.openxmlformats.org/officeDocument/2006/relationships/hyperlink" Target="https://pandas.pydata.org/pandas-docs/stable/user_guide/merging.html" TargetMode="External"/><Relationship Id="rId76" Type="http://schemas.openxmlformats.org/officeDocument/2006/relationships/hyperlink" Target="https://pandas.pydata.org/pandas-docs/stable/reference/api/pandas.DataFrame.quantile.html" TargetMode="External"/><Relationship Id="rId97" Type="http://schemas.openxmlformats.org/officeDocument/2006/relationships/hyperlink" Target="https://pandas.pydata.org/pandas-docs/stable/reference/api/pandas.&#8204;DataFrame.fillna.html" TargetMode="External"/><Relationship Id="rId104" Type="http://schemas.openxmlformats.org/officeDocument/2006/relationships/hyperlink" Target="https://pandas.pydata.org/pandas-docs/stable/reference/api/pandas.&#8204;DataFrame.reset_index.html" TargetMode="External"/><Relationship Id="rId7" Type="http://schemas.openxmlformats.org/officeDocument/2006/relationships/endnotes" Target="endnotes.xml"/><Relationship Id="rId71" Type="http://schemas.openxmlformats.org/officeDocument/2006/relationships/hyperlink" Target="https://pandas.pydata.org/pandas-docs/stable/reference/api/pandas.DataFrame.&#8204;dropna.html" TargetMode="External"/><Relationship Id="rId92" Type="http://schemas.openxmlformats.org/officeDocument/2006/relationships/hyperlink" Target="https://pandas.pydata.org/pandas-docs/stable/reference/api/pandas.cut.html" TargetMode="External"/><Relationship Id="rId2" Type="http://schemas.openxmlformats.org/officeDocument/2006/relationships/numbering" Target="numbering.xml"/><Relationship Id="rId29" Type="http://schemas.openxmlformats.org/officeDocument/2006/relationships/hyperlink" Target="https://pandas.pydata.org/pandas-docs/stable/reference/api/pandas.DataFrame.set_index.html" TargetMode="External"/><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37.png"/><Relationship Id="rId87" Type="http://schemas.openxmlformats.org/officeDocument/2006/relationships/hyperlink" Target="http://www.cs.toronto.edu/~delve/data/adult/adultDetail.html" TargetMode="External"/><Relationship Id="rId110" Type="http://schemas.openxmlformats.org/officeDocument/2006/relationships/footer" Target="footer3.xml"/><Relationship Id="rId61" Type="http://schemas.openxmlformats.org/officeDocument/2006/relationships/image" Target="media/image36.png"/><Relationship Id="rId82" Type="http://schemas.openxmlformats.org/officeDocument/2006/relationships/image" Target="media/image47.png"/><Relationship Id="rId19" Type="http://schemas.openxmlformats.org/officeDocument/2006/relationships/hyperlink" Target="https://pandas.pydata.org/docs/user_guide/io.html" TargetMode="External"/><Relationship Id="rId14" Type="http://schemas.openxmlformats.org/officeDocument/2006/relationships/hyperlink" Target="https://www.kaggle.com/wenruliu/adult-income-datasetI" TargetMode="External"/><Relationship Id="rId30" Type="http://schemas.openxmlformats.org/officeDocument/2006/relationships/hyperlink" Target="https://pandas.pydata.org/pandas-docs/stable/reference/api/pandas.DataFrame.&#8204;reset_index.html" TargetMode="External"/><Relationship Id="rId35" Type="http://schemas.openxmlformats.org/officeDocument/2006/relationships/image" Target="media/image15.png"/><Relationship Id="rId56" Type="http://schemas.openxmlformats.org/officeDocument/2006/relationships/hyperlink" Target="https://pandas.pydata.org/pandas-docs/stable/reference/api/pandas.concat.html" TargetMode="External"/><Relationship Id="rId77" Type="http://schemas.openxmlformats.org/officeDocument/2006/relationships/image" Target="media/image44.png"/><Relationship Id="rId100" Type="http://schemas.openxmlformats.org/officeDocument/2006/relationships/hyperlink" Target="https://pandas.pydata.org/pandas-docs/stable/reference/api/pandas.&#8204;DataFrame.index.html" TargetMode="External"/><Relationship Id="rId105" Type="http://schemas.openxmlformats.org/officeDocument/2006/relationships/hyperlink" Target="https://pandas.pydata.org/pandas-docs/stable/reference/api/pandas.&#8204;DataFrame.set_index.html"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hyperlink" Target="https://pandas.pydata.org/pandas-docs/stable/reference/api/pandas.DataFrame.fillna.&#8204;html" TargetMode="External"/><Relationship Id="rId93" Type="http://schemas.openxmlformats.org/officeDocument/2006/relationships/hyperlink" Target="https://pandas.pydata.org/pandas-docs/stable/reference/api/pandas.&#8204;DataFrame.any.html" TargetMode="External"/><Relationship Id="rId98" Type="http://schemas.openxmlformats.org/officeDocument/2006/relationships/hyperlink" Target="https://pandas.pydata.org/pandas-docs/stable/reference/api/pandas.&#8204;DataFrame.groupby.html"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5.png"/><Relationship Id="rId67" Type="http://schemas.openxmlformats.org/officeDocument/2006/relationships/image" Target="media/image38.png"/><Relationship Id="rId20" Type="http://schemas.openxmlformats.org/officeDocument/2006/relationships/hyperlink" Target="http://www.cs.toronto.edu/~delve/data/adult/adultDetail.html" TargetMode="External"/><Relationship Id="rId41" Type="http://schemas.openxmlformats.org/officeDocument/2006/relationships/image" Target="media/image21.png"/><Relationship Id="rId62" Type="http://schemas.openxmlformats.org/officeDocument/2006/relationships/hyperlink" Target="https://pandas.pydata.org/pandas-docs/stable/reference/api/pandas.DataFrame.&#8204;isnull.html" TargetMode="External"/><Relationship Id="rId83" Type="http://schemas.openxmlformats.org/officeDocument/2006/relationships/hyperlink" Target="https://pandas.pydata.org/pandas-docs/stable/reference/api/pandas.DataFrame.&#8204;groupby.html" TargetMode="External"/><Relationship Id="rId88" Type="http://schemas.openxmlformats.org/officeDocument/2006/relationships/hyperlink" Target="https://www.kaggle.com/wenruliu/adult-income-dataset" TargetMode="External"/><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Template\studyguide_print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DA5767-2896-4B1E-974A-A77CDC615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studyguide_print_template.dot</Template>
  <TotalTime>21851</TotalTime>
  <Pages>60</Pages>
  <Words>11718</Words>
  <Characters>66798</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SIM</Company>
  <LinksUpToDate>false</LinksUpToDate>
  <CharactersWithSpaces>78360</CharactersWithSpaces>
  <SharedDoc>false</SharedDoc>
  <HLinks>
    <vt:vector size="6" baseType="variant">
      <vt:variant>
        <vt:i4>4980747</vt:i4>
      </vt:variant>
      <vt:variant>
        <vt:i4>0</vt:i4>
      </vt:variant>
      <vt:variant>
        <vt:i4>0</vt:i4>
      </vt:variant>
      <vt:variant>
        <vt:i4>5</vt:i4>
      </vt:variant>
      <vt:variant>
        <vt:lpwstr>http://psychclassics.yorku.ca/James/Principles/index.htm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dc:creator>
  <cp:keywords/>
  <dc:description/>
  <cp:lastModifiedBy>Ka Yui Karl Wu</cp:lastModifiedBy>
  <cp:revision>6840</cp:revision>
  <cp:lastPrinted>2017-11-13T03:54:00Z</cp:lastPrinted>
  <dcterms:created xsi:type="dcterms:W3CDTF">2020-02-21T01:16:00Z</dcterms:created>
  <dcterms:modified xsi:type="dcterms:W3CDTF">2021-04-27T07:37:00Z</dcterms:modified>
</cp:coreProperties>
</file>