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4B5E3" w14:textId="4221EA66" w:rsidR="0061795E" w:rsidRPr="00F80C05" w:rsidRDefault="00145134" w:rsidP="000B7892">
      <w:pPr>
        <w:pStyle w:val="Heading1"/>
        <w:rPr>
          <w:noProof/>
        </w:rPr>
        <w:sectPr w:rsidR="0061795E" w:rsidRPr="00F80C05" w:rsidSect="00C122F2">
          <w:headerReference w:type="even" r:id="rId8"/>
          <w:headerReference w:type="default" r:id="rId9"/>
          <w:footerReference w:type="even" r:id="rId10"/>
          <w:footerReference w:type="default" r:id="rId11"/>
          <w:headerReference w:type="first" r:id="rId12"/>
          <w:type w:val="oddPage"/>
          <w:pgSz w:w="11907" w:h="16839" w:code="9"/>
          <w:pgMar w:top="1440" w:right="1440" w:bottom="1440" w:left="1440" w:header="720" w:footer="720" w:gutter="0"/>
          <w:pgNumType w:start="1"/>
          <w:cols w:space="720"/>
          <w:titlePg/>
          <w:docGrid w:linePitch="360"/>
        </w:sectPr>
      </w:pPr>
      <w:bookmarkStart w:id="0" w:name="_Toc363120154"/>
      <w:bookmarkStart w:id="1" w:name="_Toc363120914"/>
      <w:bookmarkStart w:id="2" w:name="_Toc368645708"/>
      <w:bookmarkStart w:id="3" w:name="_Toc368646390"/>
      <w:bookmarkStart w:id="4" w:name="_Toc368647097"/>
      <w:r w:rsidRPr="00F80C05">
        <w:rPr>
          <w:caps w:val="0"/>
          <w:noProof/>
        </w:rPr>
        <w:t xml:space="preserve">Study Unit </w:t>
      </w:r>
      <w:bookmarkEnd w:id="0"/>
      <w:bookmarkEnd w:id="1"/>
      <w:bookmarkEnd w:id="2"/>
      <w:bookmarkEnd w:id="3"/>
      <w:bookmarkEnd w:id="4"/>
      <w:r w:rsidRPr="00F80C05">
        <w:rPr>
          <w:caps w:val="0"/>
          <w:noProof/>
        </w:rPr>
        <w:t xml:space="preserve">6 </w:t>
      </w:r>
      <w:r w:rsidRPr="00F80C05">
        <w:rPr>
          <w:caps w:val="0"/>
          <w:noProof/>
        </w:rPr>
        <w:br/>
        <w:t>Basic SQL in Python</w:t>
      </w:r>
    </w:p>
    <w:p w14:paraId="7DC60476" w14:textId="77777777" w:rsidR="00683D05" w:rsidRPr="00F80C05" w:rsidRDefault="00683D05" w:rsidP="00683D05">
      <w:pPr>
        <w:pStyle w:val="Heading2"/>
        <w:rPr>
          <w:noProof/>
        </w:rPr>
      </w:pPr>
      <w:bookmarkStart w:id="5" w:name="_Toc363120156"/>
      <w:bookmarkStart w:id="6" w:name="_Toc363120916"/>
      <w:bookmarkStart w:id="7" w:name="_Toc368645710"/>
      <w:bookmarkStart w:id="8" w:name="_Toc368646392"/>
      <w:bookmarkStart w:id="9" w:name="_Toc368647099"/>
      <w:bookmarkStart w:id="10" w:name="_Toc363120157"/>
      <w:bookmarkStart w:id="11" w:name="_Toc363120917"/>
      <w:bookmarkStart w:id="12" w:name="_Toc368645711"/>
      <w:bookmarkStart w:id="13" w:name="_Toc368646393"/>
      <w:bookmarkStart w:id="14" w:name="_Toc368647100"/>
      <w:r w:rsidRPr="00F80C05">
        <w:rPr>
          <w:noProof/>
        </w:rPr>
        <w:lastRenderedPageBreak/>
        <w:t>Learning Outcome</w:t>
      </w:r>
      <w:bookmarkEnd w:id="5"/>
      <w:bookmarkEnd w:id="6"/>
      <w:bookmarkEnd w:id="7"/>
      <w:bookmarkEnd w:id="8"/>
      <w:bookmarkEnd w:id="9"/>
      <w:r w:rsidRPr="00F80C05">
        <w:rPr>
          <w:noProof/>
        </w:rPr>
        <w:t>s</w:t>
      </w:r>
    </w:p>
    <w:p w14:paraId="30A61EBA" w14:textId="77777777" w:rsidR="00683D05" w:rsidRPr="00F80C05" w:rsidRDefault="00683D05" w:rsidP="00683D05">
      <w:pPr>
        <w:pStyle w:val="BodyText"/>
        <w:spacing w:after="240"/>
        <w:rPr>
          <w:noProof/>
          <w:lang w:val="en-GB"/>
        </w:rPr>
      </w:pPr>
      <w:r w:rsidRPr="00F80C05">
        <w:rPr>
          <w:noProof/>
          <w:lang w:val="en-GB"/>
        </w:rPr>
        <w:t>By the end of this unit, you should be able to:</w:t>
      </w:r>
    </w:p>
    <w:p w14:paraId="020DB1B3" w14:textId="77777777" w:rsidR="003345F7" w:rsidRPr="002B4803" w:rsidRDefault="003345F7" w:rsidP="003345F7">
      <w:pPr>
        <w:pStyle w:val="ListParagraph"/>
        <w:numPr>
          <w:ilvl w:val="0"/>
          <w:numId w:val="21"/>
        </w:numPr>
        <w:contextualSpacing w:val="0"/>
        <w:jc w:val="both"/>
        <w:rPr>
          <w:noProof/>
          <w:lang w:val="en-GB"/>
        </w:rPr>
      </w:pPr>
      <w:r w:rsidRPr="00061312">
        <w:rPr>
          <w:noProof/>
          <w:lang w:val="en-GB"/>
        </w:rPr>
        <w:t xml:space="preserve">Explain the operations on </w:t>
      </w:r>
      <w:r>
        <w:rPr>
          <w:noProof/>
          <w:lang w:val="en-GB"/>
        </w:rPr>
        <w:t>tables in databases</w:t>
      </w:r>
    </w:p>
    <w:p w14:paraId="6FF582C9" w14:textId="6E9DD2EE" w:rsidR="00683D05" w:rsidRPr="00F80C05" w:rsidRDefault="00EC7973" w:rsidP="00EC7973">
      <w:pPr>
        <w:pStyle w:val="ListParagraph"/>
        <w:numPr>
          <w:ilvl w:val="0"/>
          <w:numId w:val="21"/>
        </w:numPr>
        <w:contextualSpacing w:val="0"/>
        <w:jc w:val="both"/>
        <w:rPr>
          <w:noProof/>
          <w:lang w:val="en-GB"/>
        </w:rPr>
      </w:pPr>
      <w:r w:rsidRPr="00EC7973">
        <w:rPr>
          <w:noProof/>
          <w:lang w:val="en-GB"/>
        </w:rPr>
        <w:t xml:space="preserve">Design Python programmes for data </w:t>
      </w:r>
      <w:r>
        <w:rPr>
          <w:noProof/>
          <w:lang w:val="en-GB"/>
        </w:rPr>
        <w:t>retrieval</w:t>
      </w:r>
    </w:p>
    <w:p w14:paraId="00EB2E80" w14:textId="77777777" w:rsidR="00683D05" w:rsidRPr="00F80C05" w:rsidRDefault="00683D05" w:rsidP="00683D05">
      <w:pPr>
        <w:spacing w:line="312" w:lineRule="auto"/>
        <w:rPr>
          <w:b/>
          <w:bCs/>
          <w:noProof/>
          <w:sz w:val="36"/>
          <w:szCs w:val="28"/>
        </w:rPr>
      </w:pPr>
      <w:r w:rsidRPr="00F80C05">
        <w:rPr>
          <w:noProof/>
        </w:rPr>
        <w:br w:type="page"/>
      </w:r>
    </w:p>
    <w:p w14:paraId="65CF4C7F" w14:textId="69727FFB" w:rsidR="002219E2" w:rsidRPr="00F80C05" w:rsidRDefault="002219E2" w:rsidP="00683D05">
      <w:pPr>
        <w:pStyle w:val="Heading2"/>
        <w:rPr>
          <w:noProof/>
        </w:rPr>
      </w:pPr>
      <w:r w:rsidRPr="00F80C05">
        <w:rPr>
          <w:noProof/>
        </w:rPr>
        <w:lastRenderedPageBreak/>
        <w:t>Overview</w:t>
      </w:r>
      <w:bookmarkEnd w:id="10"/>
      <w:bookmarkEnd w:id="11"/>
      <w:bookmarkEnd w:id="12"/>
      <w:bookmarkEnd w:id="13"/>
      <w:bookmarkEnd w:id="14"/>
    </w:p>
    <w:p w14:paraId="7DA3E098" w14:textId="24D2C223" w:rsidR="0027515C" w:rsidRPr="00F80C05" w:rsidRDefault="001A07F5" w:rsidP="0027515C">
      <w:pPr>
        <w:pStyle w:val="BodyText"/>
        <w:rPr>
          <w:noProof/>
          <w:lang w:val="en-GB"/>
        </w:rPr>
      </w:pPr>
      <w:r w:rsidRPr="00F80C05">
        <w:rPr>
          <w:noProof/>
          <w:lang w:val="en-GB"/>
        </w:rPr>
        <w:t>In t</w:t>
      </w:r>
      <w:r w:rsidR="00EA632D" w:rsidRPr="00F80C05">
        <w:rPr>
          <w:noProof/>
          <w:lang w:val="en-GB"/>
        </w:rPr>
        <w:t>his unit</w:t>
      </w:r>
      <w:r w:rsidRPr="00F80C05">
        <w:rPr>
          <w:noProof/>
          <w:lang w:val="en-GB"/>
        </w:rPr>
        <w:t>, we</w:t>
      </w:r>
      <w:r w:rsidR="00EA632D" w:rsidRPr="00F80C05">
        <w:rPr>
          <w:noProof/>
          <w:lang w:val="en-GB"/>
        </w:rPr>
        <w:t xml:space="preserve"> </w:t>
      </w:r>
      <w:r w:rsidR="00BD091E" w:rsidRPr="00F80C05">
        <w:rPr>
          <w:noProof/>
          <w:lang w:val="en-GB"/>
        </w:rPr>
        <w:t xml:space="preserve">will </w:t>
      </w:r>
      <w:r w:rsidRPr="00F80C05">
        <w:rPr>
          <w:noProof/>
          <w:lang w:val="en-GB"/>
        </w:rPr>
        <w:t xml:space="preserve">discuss </w:t>
      </w:r>
      <w:r w:rsidR="006A2589" w:rsidRPr="00F80C05">
        <w:rPr>
          <w:noProof/>
          <w:lang w:val="en-GB"/>
        </w:rPr>
        <w:t xml:space="preserve">how to use Python to execute SQL </w:t>
      </w:r>
      <w:r w:rsidR="00C6723E" w:rsidRPr="00F80C05">
        <w:rPr>
          <w:noProof/>
          <w:lang w:val="en-GB"/>
        </w:rPr>
        <w:t xml:space="preserve">commands </w:t>
      </w:r>
      <w:r w:rsidR="003A6D6F" w:rsidRPr="00F80C05">
        <w:rPr>
          <w:noProof/>
          <w:lang w:val="en-GB"/>
        </w:rPr>
        <w:t xml:space="preserve">for </w:t>
      </w:r>
      <w:r w:rsidR="0001665B" w:rsidRPr="00F80C05">
        <w:rPr>
          <w:noProof/>
          <w:lang w:val="en-GB"/>
        </w:rPr>
        <w:t>database</w:t>
      </w:r>
      <w:r w:rsidR="003A6D6F" w:rsidRPr="00F80C05">
        <w:rPr>
          <w:noProof/>
          <w:lang w:val="en-GB"/>
        </w:rPr>
        <w:t xml:space="preserve"> management</w:t>
      </w:r>
      <w:r w:rsidR="005B3E14" w:rsidRPr="00F80C05">
        <w:rPr>
          <w:noProof/>
          <w:lang w:val="en-GB"/>
        </w:rPr>
        <w:t>.</w:t>
      </w:r>
      <w:r w:rsidR="0001665B" w:rsidRPr="00F80C05">
        <w:rPr>
          <w:noProof/>
          <w:lang w:val="en-GB"/>
        </w:rPr>
        <w:t xml:space="preserve"> </w:t>
      </w:r>
      <w:r w:rsidR="00945E31" w:rsidRPr="00F80C05">
        <w:rPr>
          <w:noProof/>
          <w:lang w:val="en-GB"/>
        </w:rPr>
        <w:t>W</w:t>
      </w:r>
      <w:r w:rsidR="0001665B" w:rsidRPr="00F80C05">
        <w:rPr>
          <w:noProof/>
          <w:lang w:val="en-GB"/>
        </w:rPr>
        <w:t xml:space="preserve">e will </w:t>
      </w:r>
      <w:r w:rsidR="00945E31" w:rsidRPr="00F80C05">
        <w:rPr>
          <w:noProof/>
          <w:lang w:val="en-GB"/>
        </w:rPr>
        <w:t xml:space="preserve">first </w:t>
      </w:r>
      <w:r w:rsidR="0001665B" w:rsidRPr="00F80C05">
        <w:rPr>
          <w:noProof/>
          <w:lang w:val="en-GB"/>
        </w:rPr>
        <w:t>introduce SQLite3</w:t>
      </w:r>
      <w:r w:rsidR="006D7D42" w:rsidRPr="00F80C05">
        <w:rPr>
          <w:noProof/>
          <w:lang w:val="en-GB"/>
        </w:rPr>
        <w:t>, a standard Python</w:t>
      </w:r>
      <w:r w:rsidR="0001665B" w:rsidRPr="00F80C05">
        <w:rPr>
          <w:noProof/>
          <w:lang w:val="en-GB"/>
        </w:rPr>
        <w:t xml:space="preserve"> package</w:t>
      </w:r>
      <w:r w:rsidR="006D7D42" w:rsidRPr="00F80C05">
        <w:rPr>
          <w:noProof/>
          <w:lang w:val="en-GB"/>
        </w:rPr>
        <w:t xml:space="preserve"> that allows programmers to use </w:t>
      </w:r>
      <w:r w:rsidR="00945E31" w:rsidRPr="00F80C05">
        <w:rPr>
          <w:noProof/>
          <w:lang w:val="en-GB"/>
        </w:rPr>
        <w:t xml:space="preserve">the </w:t>
      </w:r>
      <w:r w:rsidR="006D7D42" w:rsidRPr="00F80C05">
        <w:rPr>
          <w:noProof/>
          <w:lang w:val="en-GB"/>
        </w:rPr>
        <w:t xml:space="preserve">Python </w:t>
      </w:r>
      <w:r w:rsidR="00945E31" w:rsidRPr="00F80C05">
        <w:rPr>
          <w:noProof/>
          <w:lang w:val="en-GB"/>
        </w:rPr>
        <w:t xml:space="preserve">environment </w:t>
      </w:r>
      <w:r w:rsidR="006D7D42" w:rsidRPr="00F80C05">
        <w:rPr>
          <w:noProof/>
          <w:lang w:val="en-GB"/>
        </w:rPr>
        <w:t xml:space="preserve">to </w:t>
      </w:r>
      <w:r w:rsidR="00F30979" w:rsidRPr="00F80C05">
        <w:rPr>
          <w:noProof/>
          <w:lang w:val="en-GB"/>
        </w:rPr>
        <w:t xml:space="preserve">send SQL statements </w:t>
      </w:r>
      <w:r w:rsidR="000F783B" w:rsidRPr="00F80C05">
        <w:rPr>
          <w:noProof/>
          <w:lang w:val="en-GB"/>
        </w:rPr>
        <w:t>to the database</w:t>
      </w:r>
      <w:r w:rsidR="00945E31" w:rsidRPr="00F80C05">
        <w:rPr>
          <w:noProof/>
          <w:lang w:val="en-GB"/>
        </w:rPr>
        <w:t xml:space="preserve">. </w:t>
      </w:r>
      <w:r w:rsidR="004B4820" w:rsidRPr="00F80C05">
        <w:rPr>
          <w:noProof/>
          <w:lang w:val="en-GB"/>
        </w:rPr>
        <w:t xml:space="preserve">We will also discuss </w:t>
      </w:r>
      <w:r w:rsidR="0085679F" w:rsidRPr="00F80C05">
        <w:rPr>
          <w:noProof/>
          <w:lang w:val="en-GB"/>
        </w:rPr>
        <w:t xml:space="preserve">how </w:t>
      </w:r>
      <w:r w:rsidR="00570FFD" w:rsidRPr="00F80C05">
        <w:rPr>
          <w:noProof/>
          <w:lang w:val="en-GB"/>
        </w:rPr>
        <w:t xml:space="preserve">we can </w:t>
      </w:r>
      <w:r w:rsidR="0085679F" w:rsidRPr="00F80C05">
        <w:rPr>
          <w:noProof/>
          <w:lang w:val="en-GB"/>
        </w:rPr>
        <w:t xml:space="preserve">generate SQL statements </w:t>
      </w:r>
      <w:r w:rsidR="00224FAF" w:rsidRPr="00F80C05">
        <w:rPr>
          <w:noProof/>
          <w:lang w:val="en-GB"/>
        </w:rPr>
        <w:t xml:space="preserve">by Python programs </w:t>
      </w:r>
      <w:r w:rsidR="004332C2" w:rsidRPr="00F80C05">
        <w:rPr>
          <w:noProof/>
          <w:lang w:val="en-GB"/>
        </w:rPr>
        <w:t>for data query</w:t>
      </w:r>
      <w:r w:rsidR="00E62DEA" w:rsidRPr="00F80C05">
        <w:rPr>
          <w:noProof/>
          <w:lang w:val="en-GB"/>
        </w:rPr>
        <w:t xml:space="preserve"> </w:t>
      </w:r>
      <w:r w:rsidR="00CD2930" w:rsidRPr="00F80C05">
        <w:rPr>
          <w:noProof/>
          <w:lang w:val="en-GB"/>
        </w:rPr>
        <w:t xml:space="preserve">and </w:t>
      </w:r>
      <w:r w:rsidR="007541D2" w:rsidRPr="00244A86">
        <w:rPr>
          <w:noProof/>
          <w:lang w:val="en-GB"/>
        </w:rPr>
        <w:t xml:space="preserve">to </w:t>
      </w:r>
      <w:r w:rsidR="00136FEB" w:rsidRPr="00F80C05">
        <w:rPr>
          <w:noProof/>
          <w:lang w:val="en-GB"/>
        </w:rPr>
        <w:t xml:space="preserve">present </w:t>
      </w:r>
      <w:r w:rsidR="007541D2" w:rsidRPr="00244A86">
        <w:rPr>
          <w:noProof/>
          <w:lang w:val="en-GB"/>
        </w:rPr>
        <w:t>their</w:t>
      </w:r>
      <w:r w:rsidR="004C1F1E" w:rsidRPr="00F80C05">
        <w:rPr>
          <w:noProof/>
          <w:lang w:val="en-GB"/>
        </w:rPr>
        <w:t xml:space="preserve"> </w:t>
      </w:r>
      <w:r w:rsidR="00136FEB" w:rsidRPr="00F80C05">
        <w:rPr>
          <w:noProof/>
          <w:lang w:val="en-GB"/>
        </w:rPr>
        <w:t>output</w:t>
      </w:r>
      <w:r w:rsidR="007541D2" w:rsidRPr="00244A86">
        <w:rPr>
          <w:noProof/>
          <w:lang w:val="en-GB"/>
        </w:rPr>
        <w:t>s</w:t>
      </w:r>
      <w:r w:rsidR="00136FEB" w:rsidRPr="00F80C05">
        <w:rPr>
          <w:noProof/>
          <w:lang w:val="en-GB"/>
        </w:rPr>
        <w:t xml:space="preserve"> </w:t>
      </w:r>
      <w:r w:rsidR="008E1A21" w:rsidRPr="00F80C05">
        <w:rPr>
          <w:noProof/>
          <w:lang w:val="en-GB"/>
        </w:rPr>
        <w:t>as a pandas DataFrame</w:t>
      </w:r>
      <w:r w:rsidR="004332C2" w:rsidRPr="00F80C05">
        <w:rPr>
          <w:noProof/>
          <w:lang w:val="en-GB"/>
        </w:rPr>
        <w:t>.</w:t>
      </w:r>
      <w:r w:rsidR="00E62DEA" w:rsidRPr="00F80C05">
        <w:rPr>
          <w:noProof/>
          <w:lang w:val="en-GB"/>
        </w:rPr>
        <w:t xml:space="preserve"> Eventually, </w:t>
      </w:r>
      <w:r w:rsidR="00097AD4" w:rsidRPr="00F80C05">
        <w:rPr>
          <w:noProof/>
          <w:lang w:val="en-GB"/>
        </w:rPr>
        <w:t xml:space="preserve">we </w:t>
      </w:r>
      <w:r w:rsidR="00F859C6" w:rsidRPr="00F80C05">
        <w:rPr>
          <w:noProof/>
          <w:lang w:val="en-GB"/>
        </w:rPr>
        <w:t xml:space="preserve">will also use </w:t>
      </w:r>
      <w:r w:rsidR="00981C21" w:rsidRPr="00F80C05">
        <w:rPr>
          <w:noProof/>
          <w:lang w:val="en-GB"/>
        </w:rPr>
        <w:t>SQLite3</w:t>
      </w:r>
      <w:r w:rsidR="00F859C6" w:rsidRPr="00F80C05">
        <w:rPr>
          <w:noProof/>
          <w:lang w:val="en-GB"/>
        </w:rPr>
        <w:t xml:space="preserve"> to save the changes </w:t>
      </w:r>
      <w:r w:rsidR="001A75BB" w:rsidRPr="00F80C05">
        <w:rPr>
          <w:noProof/>
          <w:lang w:val="en-GB"/>
        </w:rPr>
        <w:t>of</w:t>
      </w:r>
      <w:r w:rsidR="00F859C6" w:rsidRPr="00F80C05">
        <w:rPr>
          <w:noProof/>
          <w:lang w:val="en-GB"/>
        </w:rPr>
        <w:t xml:space="preserve"> the database</w:t>
      </w:r>
      <w:r w:rsidR="001A75BB" w:rsidRPr="00F80C05">
        <w:rPr>
          <w:noProof/>
          <w:lang w:val="en-GB"/>
        </w:rPr>
        <w:t xml:space="preserve"> to a physical file on </w:t>
      </w:r>
      <w:r w:rsidR="00AF490B" w:rsidRPr="00F80C05">
        <w:rPr>
          <w:noProof/>
          <w:lang w:val="en-GB"/>
        </w:rPr>
        <w:t>the</w:t>
      </w:r>
      <w:r w:rsidR="001A75BB" w:rsidRPr="00F80C05">
        <w:rPr>
          <w:noProof/>
          <w:lang w:val="en-GB"/>
        </w:rPr>
        <w:t xml:space="preserve"> computer.</w:t>
      </w:r>
    </w:p>
    <w:p w14:paraId="75C8196E" w14:textId="49E701D0" w:rsidR="00523B0E" w:rsidRPr="00F80C05" w:rsidRDefault="00523B0E" w:rsidP="0027515C">
      <w:pPr>
        <w:pStyle w:val="BodyText"/>
        <w:rPr>
          <w:noProof/>
          <w:lang w:val="en-GB"/>
        </w:rPr>
      </w:pPr>
    </w:p>
    <w:p w14:paraId="36B8B62D" w14:textId="462C379E" w:rsidR="00454CC7" w:rsidRDefault="006650E6" w:rsidP="00683D05">
      <w:pPr>
        <w:pStyle w:val="Heading2"/>
        <w:rPr>
          <w:noProof/>
        </w:rPr>
      </w:pPr>
      <w:r w:rsidRPr="00F80C05">
        <w:rPr>
          <w:noProof/>
        </w:rPr>
        <w:br w:type="page"/>
      </w:r>
      <w:bookmarkStart w:id="15" w:name="_Toc363120158"/>
      <w:bookmarkStart w:id="16" w:name="_Toc363120918"/>
      <w:bookmarkStart w:id="17" w:name="_Toc368645712"/>
      <w:bookmarkStart w:id="18" w:name="_Toc368646394"/>
      <w:bookmarkStart w:id="19" w:name="_Toc368647101"/>
      <w:r w:rsidR="00F66217" w:rsidRPr="00F80C05">
        <w:rPr>
          <w:noProof/>
        </w:rPr>
        <w:lastRenderedPageBreak/>
        <w:t xml:space="preserve">Chapter </w:t>
      </w:r>
      <w:r w:rsidR="00DC5221" w:rsidRPr="00F80C05">
        <w:rPr>
          <w:noProof/>
        </w:rPr>
        <w:t>1</w:t>
      </w:r>
      <w:r w:rsidR="00F66217" w:rsidRPr="00F80C05">
        <w:rPr>
          <w:noProof/>
        </w:rPr>
        <w:t xml:space="preserve"> </w:t>
      </w:r>
      <w:bookmarkEnd w:id="15"/>
      <w:bookmarkEnd w:id="16"/>
      <w:bookmarkEnd w:id="17"/>
      <w:bookmarkEnd w:id="18"/>
      <w:bookmarkEnd w:id="19"/>
      <w:r w:rsidR="009F1A49" w:rsidRPr="00F80C05">
        <w:rPr>
          <w:noProof/>
        </w:rPr>
        <w:t>In</w:t>
      </w:r>
      <w:r w:rsidR="009F2938" w:rsidRPr="00F80C05">
        <w:rPr>
          <w:noProof/>
        </w:rPr>
        <w:t>troduction to</w:t>
      </w:r>
      <w:r w:rsidR="009F1A49" w:rsidRPr="00F80C05">
        <w:rPr>
          <w:noProof/>
        </w:rPr>
        <w:t xml:space="preserve"> SQL</w:t>
      </w:r>
      <w:r w:rsidR="009F2938" w:rsidRPr="00F80C05">
        <w:rPr>
          <w:noProof/>
        </w:rPr>
        <w:t xml:space="preserve"> and SQLit</w:t>
      </w:r>
      <w:r w:rsidR="009F1A49" w:rsidRPr="00F80C05">
        <w:rPr>
          <w:noProof/>
        </w:rPr>
        <w:t>e</w:t>
      </w:r>
      <w:r w:rsidR="009F2938" w:rsidRPr="00F80C05">
        <w:rPr>
          <w:noProof/>
        </w:rPr>
        <w:t>3</w:t>
      </w:r>
    </w:p>
    <w:p w14:paraId="295E8ADB" w14:textId="5584DB48" w:rsidR="00B72EC7" w:rsidRPr="00B72EC7" w:rsidRDefault="00B72EC7" w:rsidP="00B72EC7">
      <w:pPr>
        <w:pStyle w:val="BodyText"/>
      </w:pPr>
      <w:r>
        <w:t xml:space="preserve">Lesson Recording - </w:t>
      </w:r>
      <w:r w:rsidRPr="00B72EC7">
        <w:rPr>
          <w:lang w:val="en-GB"/>
        </w:rPr>
        <w:t>Introduction to SQL</w:t>
      </w:r>
    </w:p>
    <w:p w14:paraId="35A1B1BE" w14:textId="32CF5A51" w:rsidR="00B65691" w:rsidRPr="00F80C05" w:rsidRDefault="00B65691" w:rsidP="00145134">
      <w:pPr>
        <w:pStyle w:val="Heading3"/>
        <w:tabs>
          <w:tab w:val="left" w:pos="709"/>
        </w:tabs>
        <w:rPr>
          <w:noProof/>
          <w:lang w:val="en-GB"/>
        </w:rPr>
      </w:pPr>
      <w:bookmarkStart w:id="20" w:name="_Toc363120159"/>
      <w:r w:rsidRPr="00F80C05">
        <w:rPr>
          <w:noProof/>
          <w:lang w:val="en-GB"/>
        </w:rPr>
        <w:t>1.1</w:t>
      </w:r>
      <w:r w:rsidRPr="00F80C05">
        <w:rPr>
          <w:noProof/>
          <w:lang w:val="en-GB"/>
        </w:rPr>
        <w:tab/>
      </w:r>
      <w:r w:rsidR="00D55153" w:rsidRPr="00F80C05">
        <w:rPr>
          <w:noProof/>
          <w:lang w:val="en-GB"/>
        </w:rPr>
        <w:t>Introduction to SQL</w:t>
      </w:r>
    </w:p>
    <w:p w14:paraId="09627D03" w14:textId="7DEFDCBB" w:rsidR="000B28E5" w:rsidRPr="00F80C05" w:rsidRDefault="005823D5" w:rsidP="00551C99">
      <w:pPr>
        <w:pStyle w:val="BodyText"/>
        <w:rPr>
          <w:noProof/>
          <w:lang w:val="en-GB"/>
        </w:rPr>
      </w:pPr>
      <w:r w:rsidRPr="00F80C05">
        <w:rPr>
          <w:noProof/>
          <w:lang w:val="en-GB"/>
        </w:rPr>
        <w:t xml:space="preserve">SQL (Structured Query Language) is </w:t>
      </w:r>
      <w:r w:rsidR="00EB02F0" w:rsidRPr="00F80C05">
        <w:rPr>
          <w:noProof/>
          <w:lang w:val="en-GB"/>
        </w:rPr>
        <w:t xml:space="preserve">the most common and popular </w:t>
      </w:r>
      <w:r w:rsidR="006945B9" w:rsidRPr="00F80C05">
        <w:rPr>
          <w:noProof/>
          <w:lang w:val="en-GB"/>
        </w:rPr>
        <w:t xml:space="preserve">programming language designed for database management. </w:t>
      </w:r>
      <w:r w:rsidR="004A093D" w:rsidRPr="00F80C05">
        <w:rPr>
          <w:noProof/>
          <w:lang w:val="en-GB"/>
        </w:rPr>
        <w:t>There ha</w:t>
      </w:r>
      <w:r w:rsidR="00EC64E3" w:rsidRPr="00F80C05">
        <w:rPr>
          <w:noProof/>
          <w:lang w:val="en-GB"/>
        </w:rPr>
        <w:t>ve been various versions of SQL</w:t>
      </w:r>
      <w:r w:rsidR="00C5376C" w:rsidRPr="00F80C05">
        <w:rPr>
          <w:noProof/>
          <w:lang w:val="en-GB"/>
        </w:rPr>
        <w:t xml:space="preserve"> including </w:t>
      </w:r>
      <w:r w:rsidR="005C0ED4" w:rsidRPr="00F80C05">
        <w:rPr>
          <w:noProof/>
          <w:lang w:val="en-GB"/>
        </w:rPr>
        <w:t xml:space="preserve">procedural </w:t>
      </w:r>
      <w:r w:rsidR="00C5376C" w:rsidRPr="00F80C05">
        <w:rPr>
          <w:noProof/>
          <w:lang w:val="en-GB"/>
        </w:rPr>
        <w:t xml:space="preserve">extensions </w:t>
      </w:r>
      <w:r w:rsidR="00705449" w:rsidRPr="00F80C05">
        <w:rPr>
          <w:noProof/>
          <w:lang w:val="en-GB"/>
        </w:rPr>
        <w:t>released</w:t>
      </w:r>
      <w:r w:rsidR="000C0682" w:rsidRPr="00F80C05">
        <w:rPr>
          <w:noProof/>
          <w:lang w:val="en-GB"/>
        </w:rPr>
        <w:t xml:space="preserve"> </w:t>
      </w:r>
      <w:r w:rsidR="007458D7" w:rsidRPr="00F80C05">
        <w:rPr>
          <w:noProof/>
          <w:lang w:val="en-GB"/>
        </w:rPr>
        <w:t xml:space="preserve">such as </w:t>
      </w:r>
      <w:r w:rsidR="009813AB" w:rsidRPr="00F80C05">
        <w:rPr>
          <w:noProof/>
          <w:lang w:val="en-GB"/>
        </w:rPr>
        <w:t>P</w:t>
      </w:r>
      <w:r w:rsidR="00E71461" w:rsidRPr="00F80C05">
        <w:rPr>
          <w:noProof/>
          <w:lang w:val="en-GB"/>
        </w:rPr>
        <w:t>SQL</w:t>
      </w:r>
      <w:r w:rsidR="009813AB" w:rsidRPr="00F80C05">
        <w:rPr>
          <w:noProof/>
          <w:lang w:val="en-GB"/>
        </w:rPr>
        <w:t xml:space="preserve">, </w:t>
      </w:r>
      <w:r w:rsidR="006A4C20" w:rsidRPr="00F80C05">
        <w:rPr>
          <w:noProof/>
          <w:lang w:val="en-GB"/>
        </w:rPr>
        <w:t xml:space="preserve">T-SQL, SQL/PSM, etc. </w:t>
      </w:r>
      <w:r w:rsidR="007A512A" w:rsidRPr="00F80C05">
        <w:rPr>
          <w:noProof/>
          <w:lang w:val="en-GB"/>
        </w:rPr>
        <w:t>Due to t</w:t>
      </w:r>
      <w:r w:rsidR="00186B07" w:rsidRPr="00F80C05">
        <w:rPr>
          <w:noProof/>
          <w:lang w:val="en-GB"/>
        </w:rPr>
        <w:t xml:space="preserve">he large amount of </w:t>
      </w:r>
      <w:r w:rsidR="007A512A" w:rsidRPr="00F80C05">
        <w:rPr>
          <w:noProof/>
          <w:lang w:val="en-GB"/>
        </w:rPr>
        <w:t xml:space="preserve">internal and external </w:t>
      </w:r>
      <w:r w:rsidR="00186B07" w:rsidRPr="00F80C05">
        <w:rPr>
          <w:noProof/>
          <w:lang w:val="en-GB"/>
        </w:rPr>
        <w:t xml:space="preserve">data available </w:t>
      </w:r>
      <w:r w:rsidR="007A512A" w:rsidRPr="00F80C05">
        <w:rPr>
          <w:noProof/>
          <w:lang w:val="en-GB"/>
        </w:rPr>
        <w:t xml:space="preserve">nowadays, </w:t>
      </w:r>
      <w:r w:rsidR="00CB2245" w:rsidRPr="00F80C05">
        <w:rPr>
          <w:noProof/>
          <w:lang w:val="en-GB"/>
        </w:rPr>
        <w:t>managing, maintaining</w:t>
      </w:r>
      <w:r w:rsidR="00DC19F1" w:rsidRPr="00F80C05">
        <w:rPr>
          <w:noProof/>
          <w:lang w:val="en-GB"/>
        </w:rPr>
        <w:t>,</w:t>
      </w:r>
      <w:r w:rsidR="00CB2245" w:rsidRPr="00F80C05">
        <w:rPr>
          <w:noProof/>
          <w:lang w:val="en-GB"/>
        </w:rPr>
        <w:t xml:space="preserve"> and updating database ha</w:t>
      </w:r>
      <w:r w:rsidR="00DC19F1" w:rsidRPr="00F80C05">
        <w:rPr>
          <w:noProof/>
          <w:lang w:val="en-GB"/>
        </w:rPr>
        <w:t>ve</w:t>
      </w:r>
      <w:r w:rsidR="00CB2245" w:rsidRPr="00F80C05">
        <w:rPr>
          <w:noProof/>
          <w:lang w:val="en-GB"/>
        </w:rPr>
        <w:t xml:space="preserve"> become compulsory </w:t>
      </w:r>
      <w:r w:rsidR="00ED4F6B" w:rsidRPr="00F80C05">
        <w:rPr>
          <w:noProof/>
          <w:lang w:val="en-GB"/>
        </w:rPr>
        <w:t xml:space="preserve">for many organisations. </w:t>
      </w:r>
      <w:r w:rsidR="00DC19F1" w:rsidRPr="00F80C05">
        <w:rPr>
          <w:noProof/>
          <w:lang w:val="en-GB"/>
        </w:rPr>
        <w:t xml:space="preserve">And the </w:t>
      </w:r>
      <w:r w:rsidR="000B28E5" w:rsidRPr="00F80C05">
        <w:rPr>
          <w:noProof/>
          <w:lang w:val="en-GB"/>
        </w:rPr>
        <w:t xml:space="preserve">demand of </w:t>
      </w:r>
      <w:r w:rsidR="00381AE2" w:rsidRPr="00F80C05">
        <w:rPr>
          <w:noProof/>
          <w:lang w:val="en-GB"/>
        </w:rPr>
        <w:t xml:space="preserve">SQL </w:t>
      </w:r>
      <w:r w:rsidR="00131F2D" w:rsidRPr="00F80C05">
        <w:rPr>
          <w:noProof/>
          <w:lang w:val="en-GB"/>
        </w:rPr>
        <w:t>specialist</w:t>
      </w:r>
      <w:r w:rsidR="007541D2" w:rsidRPr="00244A86">
        <w:rPr>
          <w:noProof/>
          <w:lang w:val="en-GB"/>
        </w:rPr>
        <w:t>s</w:t>
      </w:r>
      <w:r w:rsidR="00131F2D" w:rsidRPr="00F80C05">
        <w:rPr>
          <w:noProof/>
          <w:lang w:val="en-GB"/>
        </w:rPr>
        <w:t xml:space="preserve"> </w:t>
      </w:r>
      <w:r w:rsidR="00381AE2" w:rsidRPr="00F80C05">
        <w:rPr>
          <w:noProof/>
          <w:lang w:val="en-GB"/>
        </w:rPr>
        <w:t>has been increasing tremendously</w:t>
      </w:r>
      <w:r w:rsidR="00B66F00" w:rsidRPr="00F80C05">
        <w:rPr>
          <w:noProof/>
          <w:lang w:val="en-GB"/>
        </w:rPr>
        <w:t>.</w:t>
      </w:r>
    </w:p>
    <w:p w14:paraId="7CF324B8" w14:textId="65A6DF5F" w:rsidR="00131F2D" w:rsidRPr="00F80C05" w:rsidRDefault="00066A2D" w:rsidP="00551C99">
      <w:pPr>
        <w:pStyle w:val="BodyText"/>
        <w:rPr>
          <w:noProof/>
          <w:lang w:val="en-GB"/>
        </w:rPr>
      </w:pPr>
      <w:r w:rsidRPr="00F80C05">
        <w:rPr>
          <w:noProof/>
          <w:lang w:val="en-GB"/>
        </w:rPr>
        <w:t xml:space="preserve">Many analytics </w:t>
      </w:r>
      <w:r w:rsidR="00A30EB9">
        <w:rPr>
          <w:noProof/>
          <w:lang w:val="en-GB"/>
        </w:rPr>
        <w:t xml:space="preserve">software </w:t>
      </w:r>
      <w:r w:rsidRPr="00F80C05">
        <w:rPr>
          <w:noProof/>
          <w:lang w:val="en-GB"/>
        </w:rPr>
        <w:t xml:space="preserve">have integrated SQL as part of their tools. </w:t>
      </w:r>
      <w:r w:rsidR="00131F2D" w:rsidRPr="00F80C05">
        <w:rPr>
          <w:noProof/>
          <w:lang w:val="en-GB"/>
        </w:rPr>
        <w:t>In Python,</w:t>
      </w:r>
      <w:r w:rsidRPr="00F80C05">
        <w:rPr>
          <w:noProof/>
          <w:lang w:val="en-GB"/>
        </w:rPr>
        <w:t xml:space="preserve"> the package sqlite3 provides the possibility to embed SQL codes into Python program</w:t>
      </w:r>
      <w:r w:rsidR="00BC03BB" w:rsidRPr="00F80C05">
        <w:rPr>
          <w:noProof/>
          <w:lang w:val="en-GB"/>
        </w:rPr>
        <w:t>s</w:t>
      </w:r>
      <w:r w:rsidRPr="00F80C05">
        <w:rPr>
          <w:noProof/>
          <w:lang w:val="en-GB"/>
        </w:rPr>
        <w:t xml:space="preserve"> to facilitate connection</w:t>
      </w:r>
      <w:r w:rsidR="00BC03BB" w:rsidRPr="00F80C05">
        <w:rPr>
          <w:noProof/>
          <w:lang w:val="en-GB"/>
        </w:rPr>
        <w:t>s</w:t>
      </w:r>
      <w:r w:rsidRPr="00F80C05">
        <w:rPr>
          <w:noProof/>
          <w:lang w:val="en-GB"/>
        </w:rPr>
        <w:t xml:space="preserve"> to databases and query the </w:t>
      </w:r>
      <w:r w:rsidR="00BC03BB" w:rsidRPr="00F80C05">
        <w:rPr>
          <w:noProof/>
          <w:lang w:val="en-GB"/>
        </w:rPr>
        <w:t xml:space="preserve">data </w:t>
      </w:r>
      <w:r w:rsidRPr="00F80C05">
        <w:rPr>
          <w:noProof/>
          <w:lang w:val="en-GB"/>
        </w:rPr>
        <w:t xml:space="preserve">in it. Since sqlite3 belongs to the built-in packages of Python, no installation using pip </w:t>
      </w:r>
      <w:r w:rsidR="006B799C" w:rsidRPr="00F80C05">
        <w:rPr>
          <w:noProof/>
          <w:lang w:val="en-GB"/>
        </w:rPr>
        <w:t>is required.</w:t>
      </w:r>
    </w:p>
    <w:p w14:paraId="0D80A9B7" w14:textId="68F8595E" w:rsidR="00D55153" w:rsidRPr="00F80C05" w:rsidRDefault="006B799C" w:rsidP="00D55153">
      <w:pPr>
        <w:pStyle w:val="BodyText"/>
        <w:rPr>
          <w:noProof/>
          <w:lang w:val="en-GB"/>
        </w:rPr>
      </w:pPr>
      <w:r w:rsidRPr="00F80C05">
        <w:rPr>
          <w:noProof/>
          <w:lang w:val="en-GB"/>
        </w:rPr>
        <w:t xml:space="preserve">Same as </w:t>
      </w:r>
      <w:r w:rsidR="00BC03BB" w:rsidRPr="00F80C05">
        <w:rPr>
          <w:noProof/>
          <w:lang w:val="en-GB"/>
        </w:rPr>
        <w:t xml:space="preserve">scikit-learn, </w:t>
      </w:r>
      <w:r w:rsidRPr="00F80C05">
        <w:rPr>
          <w:noProof/>
          <w:lang w:val="en-GB"/>
        </w:rPr>
        <w:t xml:space="preserve">the analytics package introduced in the previous study unit, sqlite3 works hand-in-hand with the pandas packages since both of them are designed for data management. As a result, we can convert </w:t>
      </w:r>
      <w:r w:rsidR="00C44B88" w:rsidRPr="00F80C05">
        <w:rPr>
          <w:noProof/>
          <w:lang w:val="en-GB"/>
        </w:rPr>
        <w:t xml:space="preserve">output table of </w:t>
      </w:r>
      <w:r w:rsidR="00BC6F38">
        <w:rPr>
          <w:noProof/>
          <w:lang w:val="en-GB"/>
        </w:rPr>
        <w:t>SQL queries</w:t>
      </w:r>
      <w:r w:rsidR="00C44B88" w:rsidRPr="00F80C05">
        <w:rPr>
          <w:noProof/>
          <w:lang w:val="en-GB"/>
        </w:rPr>
        <w:t xml:space="preserve"> </w:t>
      </w:r>
      <w:r w:rsidRPr="00F80C05">
        <w:rPr>
          <w:noProof/>
          <w:lang w:val="en-GB"/>
        </w:rPr>
        <w:t>to pandas DataFrame</w:t>
      </w:r>
      <w:r w:rsidR="00BC03BB" w:rsidRPr="00F80C05">
        <w:rPr>
          <w:noProof/>
          <w:lang w:val="en-GB"/>
        </w:rPr>
        <w:t>s</w:t>
      </w:r>
      <w:r w:rsidRPr="00F80C05">
        <w:rPr>
          <w:noProof/>
          <w:lang w:val="en-GB"/>
        </w:rPr>
        <w:t xml:space="preserve"> and vice versa anytime.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C9322E" w:rsidRPr="006956C6" w14:paraId="36ACBFC4" w14:textId="77777777" w:rsidTr="00C4497F">
        <w:tc>
          <w:tcPr>
            <w:tcW w:w="9017" w:type="dxa"/>
          </w:tcPr>
          <w:p w14:paraId="06F2B8FE" w14:textId="48C41A54" w:rsidR="002419D1" w:rsidRPr="00F80C05" w:rsidRDefault="00C9322E" w:rsidP="00C4497F">
            <w:pPr>
              <w:pStyle w:val="BodyText"/>
              <w:rPr>
                <w:noProof/>
                <w:lang w:val="en-GB"/>
              </w:rPr>
            </w:pPr>
            <w:r w:rsidRPr="00F80C05">
              <w:rPr>
                <w:b/>
                <w:bCs/>
                <w:noProof/>
                <w:lang w:val="en-GB"/>
              </w:rPr>
              <w:t>Example (</w:t>
            </w:r>
            <w:r w:rsidR="00890EE7" w:rsidRPr="00F80C05">
              <w:rPr>
                <w:b/>
                <w:bCs/>
                <w:noProof/>
                <w:lang w:val="en-GB"/>
              </w:rPr>
              <w:t>Students’ score, cont’d</w:t>
            </w:r>
            <w:r w:rsidRPr="00F80C05">
              <w:rPr>
                <w:b/>
                <w:bCs/>
                <w:noProof/>
                <w:lang w:val="en-GB"/>
              </w:rPr>
              <w:t>):</w:t>
            </w:r>
            <w:r w:rsidRPr="00F80C05">
              <w:rPr>
                <w:noProof/>
                <w:lang w:val="en-GB"/>
              </w:rPr>
              <w:t xml:space="preserve"> </w:t>
            </w:r>
            <w:r w:rsidR="00C201A8" w:rsidRPr="00F80C05">
              <w:rPr>
                <w:noProof/>
                <w:lang w:val="en-GB"/>
              </w:rPr>
              <w:t>In this study unit, w</w:t>
            </w:r>
            <w:r w:rsidR="00051D54" w:rsidRPr="00F80C05">
              <w:rPr>
                <w:noProof/>
                <w:lang w:val="en-GB"/>
              </w:rPr>
              <w:t xml:space="preserve">e will </w:t>
            </w:r>
            <w:r w:rsidR="00890EE7" w:rsidRPr="00F80C05">
              <w:rPr>
                <w:noProof/>
                <w:lang w:val="en-GB"/>
              </w:rPr>
              <w:t xml:space="preserve">return to our students’ examination score example from Study Units 1 &amp; 2 and manage a database with a </w:t>
            </w:r>
            <w:r w:rsidR="00FB10AD" w:rsidRPr="00F80C05">
              <w:rPr>
                <w:noProof/>
                <w:lang w:val="en-GB"/>
              </w:rPr>
              <w:t>table</w:t>
            </w:r>
            <w:r w:rsidR="00890EE7" w:rsidRPr="00F80C05">
              <w:rPr>
                <w:noProof/>
                <w:lang w:val="en-GB"/>
              </w:rPr>
              <w:t xml:space="preserve"> containing the personal information of the students and another </w:t>
            </w:r>
            <w:r w:rsidR="003E19EB" w:rsidRPr="00F80C05">
              <w:rPr>
                <w:noProof/>
                <w:lang w:val="en-GB"/>
              </w:rPr>
              <w:t>table</w:t>
            </w:r>
            <w:r w:rsidR="00890EE7" w:rsidRPr="00F80C05">
              <w:rPr>
                <w:noProof/>
                <w:lang w:val="en-GB"/>
              </w:rPr>
              <w:t xml:space="preserve"> in which their scores of two examinations are stored. Before we can create a database and the </w:t>
            </w:r>
            <w:r w:rsidR="003E19EB" w:rsidRPr="00F80C05">
              <w:rPr>
                <w:noProof/>
                <w:lang w:val="en-GB"/>
              </w:rPr>
              <w:t>table</w:t>
            </w:r>
            <w:r w:rsidR="00890EE7" w:rsidRPr="00F80C05">
              <w:rPr>
                <w:noProof/>
                <w:lang w:val="en-GB"/>
              </w:rPr>
              <w:t>s in it, we need to import the packages sqlite3 and pandas into our Python program first.</w:t>
            </w:r>
          </w:p>
          <w:p w14:paraId="080A77BD" w14:textId="107F0F82" w:rsidR="00C9322E" w:rsidRPr="00F80C05" w:rsidRDefault="00471415" w:rsidP="00C4497F">
            <w:pPr>
              <w:pStyle w:val="Figure-Image-Upper"/>
              <w:rPr>
                <w:lang w:val="en-GB"/>
              </w:rPr>
            </w:pPr>
            <w:r w:rsidRPr="00F80C05">
              <w:drawing>
                <wp:inline distT="0" distB="0" distL="0" distR="0" wp14:anchorId="758296AF" wp14:editId="25CB03BA">
                  <wp:extent cx="5580000" cy="343380"/>
                  <wp:effectExtent l="19050" t="19050" r="20955"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482" t="27302" r="1989" b="63436"/>
                          <a:stretch/>
                        </pic:blipFill>
                        <pic:spPr bwMode="auto">
                          <a:xfrm>
                            <a:off x="0" y="0"/>
                            <a:ext cx="5580000" cy="343380"/>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A0336D" w14:textId="2C96D98F" w:rsidR="00C9322E" w:rsidRPr="00F80C05" w:rsidRDefault="00C9322E" w:rsidP="00390C2D">
            <w:pPr>
              <w:pStyle w:val="Caption"/>
            </w:pPr>
            <w:bookmarkStart w:id="21" w:name="_Ref63515779"/>
            <w:r w:rsidRPr="00F80C05">
              <w:t xml:space="preserve">Figure </w:t>
            </w:r>
            <w:r w:rsidR="00575AC6" w:rsidRPr="00F80C05">
              <w:t>6</w:t>
            </w:r>
            <w:r w:rsidRPr="00F80C05">
              <w:t>.</w:t>
            </w:r>
            <w:r w:rsidRPr="00F80C05">
              <w:fldChar w:fldCharType="begin"/>
            </w:r>
            <w:r w:rsidRPr="00F80C05">
              <w:instrText xml:space="preserve"> SEQ Figure \* ARABIC </w:instrText>
            </w:r>
            <w:r w:rsidRPr="00F80C05">
              <w:fldChar w:fldCharType="separate"/>
            </w:r>
            <w:r w:rsidR="00F37804" w:rsidRPr="00F80C05">
              <w:t>1</w:t>
            </w:r>
            <w:r w:rsidRPr="00F80C05">
              <w:fldChar w:fldCharType="end"/>
            </w:r>
            <w:bookmarkEnd w:id="21"/>
            <w:r w:rsidRPr="00F80C05">
              <w:t xml:space="preserve"> Importing </w:t>
            </w:r>
            <w:r w:rsidR="00471415" w:rsidRPr="00F80C05">
              <w:t>sqlite3 and pandas</w:t>
            </w:r>
          </w:p>
          <w:p w14:paraId="158BFE70" w14:textId="0EA3BB60" w:rsidR="003D450A" w:rsidRPr="00F80C05" w:rsidRDefault="00890EE7" w:rsidP="00890EE7">
            <w:pPr>
              <w:pStyle w:val="BodyText"/>
              <w:rPr>
                <w:noProof/>
                <w:lang w:val="en-GB"/>
              </w:rPr>
            </w:pPr>
            <w:r w:rsidRPr="00F80C05">
              <w:rPr>
                <w:noProof/>
                <w:lang w:val="en-GB"/>
              </w:rPr>
              <w:t xml:space="preserve">Unlike other packages, the commands in sqlite3 must be executed through a cursor object after the connection between Python and the database has been initiated. As </w:t>
            </w:r>
            <w:r w:rsidRPr="00F80C05">
              <w:rPr>
                <w:noProof/>
                <w:lang w:val="en-GB"/>
              </w:rPr>
              <w:lastRenderedPageBreak/>
              <w:t>a result, we do not necessarily need an alias to abbreviate sqlite3 for more convenience when writing our program.</w:t>
            </w:r>
          </w:p>
        </w:tc>
      </w:tr>
    </w:tbl>
    <w:p w14:paraId="4C14D80E" w14:textId="77777777" w:rsidR="00C844F3" w:rsidRPr="00F80C05" w:rsidRDefault="00C844F3" w:rsidP="00C844F3">
      <w:pPr>
        <w:spacing w:before="240" w:after="120"/>
        <w:jc w:val="left"/>
        <w:rPr>
          <w:b/>
          <w:noProof/>
          <w:sz w:val="28"/>
        </w:rPr>
      </w:pPr>
      <w:r w:rsidRPr="00F80C05">
        <w:rPr>
          <w:b/>
          <w:noProof/>
          <w:sz w:val="28"/>
        </w:rPr>
        <w:lastRenderedPageBreak/>
        <w:t>Read</w:t>
      </w:r>
    </w:p>
    <w:p w14:paraId="5A0DAD6B" w14:textId="63888D96" w:rsidR="000C5B72" w:rsidRPr="00F80C05" w:rsidRDefault="000C5B72" w:rsidP="000C5B72">
      <w:pPr>
        <w:pStyle w:val="BodyText"/>
        <w:rPr>
          <w:noProof/>
          <w:lang w:val="en-GB"/>
        </w:rPr>
      </w:pPr>
      <w:r w:rsidRPr="00F80C05">
        <w:rPr>
          <w:noProof/>
          <w:lang w:val="en-GB"/>
        </w:rPr>
        <w:t xml:space="preserve">Refer to the link below for more details on the sqlite3 package of Python: </w:t>
      </w:r>
    </w:p>
    <w:p w14:paraId="5A414337" w14:textId="73FFC8F3" w:rsidR="00BD1A3C" w:rsidRPr="00F80C05" w:rsidRDefault="00655C2E" w:rsidP="00C844F3">
      <w:pPr>
        <w:pStyle w:val="BodyText"/>
        <w:rPr>
          <w:noProof/>
          <w:lang w:val="en-GB"/>
        </w:rPr>
      </w:pPr>
      <w:hyperlink r:id="rId14" w:history="1">
        <w:r w:rsidR="000C5B72" w:rsidRPr="00F80C05">
          <w:rPr>
            <w:rStyle w:val="Hyperlink"/>
            <w:noProof/>
            <w:lang w:val="en-GB"/>
          </w:rPr>
          <w:t>https://docs.python.org/3/library/sqlite3.html</w:t>
        </w:r>
      </w:hyperlink>
    </w:p>
    <w:p w14:paraId="7118C5FB" w14:textId="6C82A639" w:rsidR="00EA269C" w:rsidRPr="00F80C05" w:rsidRDefault="00EA269C" w:rsidP="00145134">
      <w:pPr>
        <w:pStyle w:val="Heading3"/>
        <w:tabs>
          <w:tab w:val="left" w:pos="709"/>
        </w:tabs>
        <w:rPr>
          <w:noProof/>
          <w:lang w:val="en-GB"/>
        </w:rPr>
      </w:pPr>
      <w:r w:rsidRPr="00F80C05">
        <w:rPr>
          <w:noProof/>
          <w:lang w:val="en-GB"/>
        </w:rPr>
        <w:t>1.</w:t>
      </w:r>
      <w:r w:rsidR="00736ACF" w:rsidRPr="00F80C05">
        <w:rPr>
          <w:noProof/>
          <w:lang w:val="en-GB"/>
        </w:rPr>
        <w:t>2</w:t>
      </w:r>
      <w:r w:rsidRPr="00F80C05">
        <w:rPr>
          <w:noProof/>
          <w:lang w:val="en-GB"/>
        </w:rPr>
        <w:tab/>
      </w:r>
      <w:r w:rsidR="008C2EE5" w:rsidRPr="00F80C05">
        <w:rPr>
          <w:noProof/>
          <w:lang w:val="en-GB"/>
        </w:rPr>
        <w:t xml:space="preserve">Creating </w:t>
      </w:r>
      <w:r w:rsidR="00592C6E" w:rsidRPr="00F80C05">
        <w:rPr>
          <w:noProof/>
          <w:lang w:val="en-GB"/>
        </w:rPr>
        <w:t>Data</w:t>
      </w:r>
      <w:r w:rsidR="004F28AF" w:rsidRPr="00F80C05">
        <w:rPr>
          <w:noProof/>
          <w:lang w:val="en-GB"/>
        </w:rPr>
        <w:t xml:space="preserve"> Files</w:t>
      </w:r>
      <w:r w:rsidR="00592C6E" w:rsidRPr="00F80C05">
        <w:rPr>
          <w:noProof/>
          <w:lang w:val="en-GB"/>
        </w:rPr>
        <w:t xml:space="preserve"> in Python</w:t>
      </w:r>
    </w:p>
    <w:p w14:paraId="5E702A6A" w14:textId="18D6C909" w:rsidR="00EA269C" w:rsidRPr="00F80C05" w:rsidRDefault="0004691F" w:rsidP="00EA269C">
      <w:pPr>
        <w:pStyle w:val="BodyText"/>
        <w:rPr>
          <w:noProof/>
          <w:lang w:val="en-GB"/>
        </w:rPr>
      </w:pPr>
      <w:r w:rsidRPr="00F80C05">
        <w:rPr>
          <w:noProof/>
          <w:lang w:val="en-GB"/>
        </w:rPr>
        <w:t>Before creating a database</w:t>
      </w:r>
      <w:r w:rsidR="003B2CEE" w:rsidRPr="00F80C05">
        <w:rPr>
          <w:noProof/>
          <w:lang w:val="en-GB"/>
        </w:rPr>
        <w:t xml:space="preserve"> and its </w:t>
      </w:r>
      <w:r w:rsidR="00C77C37" w:rsidRPr="00F80C05">
        <w:rPr>
          <w:noProof/>
          <w:lang w:val="en-GB"/>
        </w:rPr>
        <w:t>tables</w:t>
      </w:r>
      <w:r w:rsidR="00FD7F17" w:rsidRPr="00F80C05">
        <w:rPr>
          <w:noProof/>
          <w:lang w:val="en-GB"/>
        </w:rPr>
        <w:t xml:space="preserve"> by SQL</w:t>
      </w:r>
      <w:r w:rsidR="003B2CEE" w:rsidRPr="00F80C05">
        <w:rPr>
          <w:noProof/>
          <w:lang w:val="en-GB"/>
        </w:rPr>
        <w:t xml:space="preserve"> respectively</w:t>
      </w:r>
      <w:r w:rsidRPr="00F80C05">
        <w:rPr>
          <w:noProof/>
          <w:lang w:val="en-GB"/>
        </w:rPr>
        <w:t xml:space="preserve">, we need to </w:t>
      </w:r>
      <w:r w:rsidR="00506D12" w:rsidRPr="00F80C05">
        <w:rPr>
          <w:noProof/>
          <w:lang w:val="en-GB"/>
        </w:rPr>
        <w:t>know</w:t>
      </w:r>
      <w:r w:rsidRPr="00F80C05">
        <w:rPr>
          <w:noProof/>
          <w:lang w:val="en-GB"/>
        </w:rPr>
        <w:t xml:space="preserve"> how </w:t>
      </w:r>
      <w:r w:rsidR="003B2CEE" w:rsidRPr="00F80C05">
        <w:rPr>
          <w:noProof/>
          <w:lang w:val="en-GB"/>
        </w:rPr>
        <w:t xml:space="preserve">data entered by users at runtime </w:t>
      </w:r>
      <w:r w:rsidR="0027790B">
        <w:rPr>
          <w:noProof/>
          <w:lang w:val="en-GB"/>
        </w:rPr>
        <w:t xml:space="preserve">of a Python program </w:t>
      </w:r>
      <w:r w:rsidR="00506D12" w:rsidRPr="00F80C05">
        <w:rPr>
          <w:noProof/>
          <w:lang w:val="en-GB"/>
        </w:rPr>
        <w:t xml:space="preserve">can be stored </w:t>
      </w:r>
      <w:r w:rsidR="003B2CEE" w:rsidRPr="00F80C05">
        <w:rPr>
          <w:noProof/>
          <w:lang w:val="en-GB"/>
        </w:rPr>
        <w:t>in</w:t>
      </w:r>
      <w:r w:rsidR="00145134" w:rsidRPr="00F80C05">
        <w:rPr>
          <w:noProof/>
          <w:lang w:val="en-GB"/>
        </w:rPr>
        <w:t>,</w:t>
      </w:r>
      <w:r w:rsidR="003B2CEE" w:rsidRPr="00F80C05">
        <w:rPr>
          <w:noProof/>
          <w:lang w:val="en-GB"/>
        </w:rPr>
        <w:t xml:space="preserve"> </w:t>
      </w:r>
      <w:r w:rsidR="00506D12" w:rsidRPr="00F80C05">
        <w:rPr>
          <w:noProof/>
          <w:lang w:val="en-GB"/>
        </w:rPr>
        <w:t>e.g.</w:t>
      </w:r>
      <w:r w:rsidR="00145134" w:rsidRPr="00F80C05">
        <w:rPr>
          <w:noProof/>
          <w:lang w:val="en-GB"/>
        </w:rPr>
        <w:t>,</w:t>
      </w:r>
      <w:r w:rsidR="00506D12" w:rsidRPr="00F80C05">
        <w:rPr>
          <w:noProof/>
          <w:lang w:val="en-GB"/>
        </w:rPr>
        <w:t xml:space="preserve"> </w:t>
      </w:r>
      <w:r w:rsidR="003B2CEE" w:rsidRPr="00F80C05">
        <w:rPr>
          <w:noProof/>
          <w:lang w:val="en-GB"/>
        </w:rPr>
        <w:t>comma separated .csv text file</w:t>
      </w:r>
      <w:r w:rsidR="00506D12" w:rsidRPr="00F80C05">
        <w:rPr>
          <w:noProof/>
          <w:lang w:val="en-GB"/>
        </w:rPr>
        <w:t>s</w:t>
      </w:r>
      <w:r w:rsidR="003B2CEE" w:rsidRPr="00F80C05">
        <w:rPr>
          <w:noProof/>
          <w:lang w:val="en-GB"/>
        </w:rPr>
        <w:t xml:space="preserve">. The advantage of storing data in an external file in comparison to a pandas DataFrame is that almost every software such as Excel, SPSS, SAS, etc. has a module to convert text files </w:t>
      </w:r>
      <w:r w:rsidR="00506D12" w:rsidRPr="00F80C05">
        <w:rPr>
          <w:noProof/>
          <w:lang w:val="en-GB"/>
        </w:rPr>
        <w:t>in</w:t>
      </w:r>
      <w:r w:rsidR="003B2CEE" w:rsidRPr="00F80C05">
        <w:rPr>
          <w:noProof/>
          <w:lang w:val="en-GB"/>
        </w:rPr>
        <w:t xml:space="preserve">to </w:t>
      </w:r>
      <w:r w:rsidR="001E389F">
        <w:rPr>
          <w:noProof/>
          <w:lang w:val="en-GB"/>
        </w:rPr>
        <w:t xml:space="preserve">its </w:t>
      </w:r>
      <w:r w:rsidR="003B2CEE" w:rsidRPr="00F80C05">
        <w:rPr>
          <w:noProof/>
          <w:lang w:val="en-GB"/>
        </w:rPr>
        <w:t xml:space="preserve">own data file format. In other words, text files are highly compatible and therefore </w:t>
      </w:r>
      <w:r w:rsidR="007541D2" w:rsidRPr="00F80C05">
        <w:rPr>
          <w:noProof/>
          <w:lang w:val="en-GB"/>
        </w:rPr>
        <w:t xml:space="preserve">are </w:t>
      </w:r>
      <w:r w:rsidR="003B2CEE" w:rsidRPr="00F80C05">
        <w:rPr>
          <w:noProof/>
          <w:lang w:val="en-GB"/>
        </w:rPr>
        <w:t>a good medium</w:t>
      </w:r>
      <w:r w:rsidR="00002373" w:rsidRPr="00F80C05">
        <w:rPr>
          <w:noProof/>
          <w:lang w:val="en-GB"/>
        </w:rPr>
        <w:t xml:space="preserve"> of data storage</w:t>
      </w:r>
      <w:r w:rsidR="003B2CEE" w:rsidRPr="00F80C05">
        <w:rPr>
          <w:noProof/>
          <w:lang w:val="en-GB"/>
        </w:rPr>
        <w:t>.</w:t>
      </w:r>
      <w:r w:rsidR="00002373" w:rsidRPr="00F80C05">
        <w:rPr>
          <w:noProof/>
          <w:lang w:val="en-GB"/>
        </w:rPr>
        <w:t xml:space="preserve"> Furthermore, their file size </w:t>
      </w:r>
      <w:r w:rsidR="00D24E18">
        <w:rPr>
          <w:noProof/>
          <w:lang w:val="en-GB"/>
        </w:rPr>
        <w:t xml:space="preserve">is </w:t>
      </w:r>
      <w:r w:rsidR="00002373" w:rsidRPr="00F80C05">
        <w:rPr>
          <w:noProof/>
          <w:lang w:val="en-GB"/>
        </w:rPr>
        <w:t xml:space="preserve">usually comparatively small since they only contain </w:t>
      </w:r>
      <w:r w:rsidR="00506D12" w:rsidRPr="00F80C05">
        <w:rPr>
          <w:noProof/>
          <w:lang w:val="en-GB"/>
        </w:rPr>
        <w:t xml:space="preserve">the </w:t>
      </w:r>
      <w:r w:rsidR="00002373" w:rsidRPr="00F80C05">
        <w:rPr>
          <w:noProof/>
          <w:lang w:val="en-GB"/>
        </w:rPr>
        <w:t xml:space="preserve">data and </w:t>
      </w:r>
      <w:r w:rsidR="00506D12" w:rsidRPr="00F80C05">
        <w:rPr>
          <w:noProof/>
          <w:lang w:val="en-GB"/>
        </w:rPr>
        <w:t xml:space="preserve">the </w:t>
      </w:r>
      <w:r w:rsidR="00002373" w:rsidRPr="00F80C05">
        <w:rPr>
          <w:noProof/>
          <w:lang w:val="en-GB"/>
        </w:rPr>
        <w:t>delimiters</w:t>
      </w:r>
      <w:r w:rsidR="00506D12" w:rsidRPr="00F80C05">
        <w:rPr>
          <w:noProof/>
          <w:lang w:val="en-GB"/>
        </w:rPr>
        <w:t>, and no other information such as cell formatting</w:t>
      </w:r>
      <w:r w:rsidR="00002373" w:rsidRPr="00F80C05">
        <w:rPr>
          <w:noProof/>
          <w:lang w:val="en-GB"/>
        </w:rPr>
        <w:t>. As a result, when exchange of data is required within an organisation or between data providers and clients, they are the most suitable format since they would not use up as much upload and download volume or time as other data file formats.</w:t>
      </w:r>
    </w:p>
    <w:p w14:paraId="5A0CE968" w14:textId="3EBF53AB" w:rsidR="00B97A92" w:rsidRPr="00F80C05" w:rsidRDefault="00506D12" w:rsidP="00B97A92">
      <w:pPr>
        <w:pStyle w:val="BodyText"/>
        <w:rPr>
          <w:noProof/>
          <w:lang w:val="en-GB"/>
        </w:rPr>
      </w:pPr>
      <w:r w:rsidRPr="00F80C05">
        <w:rPr>
          <w:noProof/>
          <w:lang w:val="en-GB"/>
        </w:rPr>
        <w:t>In Study Unit 1, we developed a program to let the users enter the examination scores of a course. However, th</w:t>
      </w:r>
      <w:r w:rsidR="005B35C0">
        <w:rPr>
          <w:noProof/>
          <w:lang w:val="en-GB"/>
        </w:rPr>
        <w:t>e</w:t>
      </w:r>
      <w:r w:rsidRPr="00F80C05">
        <w:rPr>
          <w:noProof/>
          <w:lang w:val="en-GB"/>
        </w:rPr>
        <w:t xml:space="preserve"> program only allows </w:t>
      </w:r>
      <w:r w:rsidR="009062E2">
        <w:rPr>
          <w:noProof/>
          <w:lang w:val="en-GB"/>
        </w:rPr>
        <w:t xml:space="preserve">data </w:t>
      </w:r>
      <w:r w:rsidRPr="00F80C05">
        <w:rPr>
          <w:noProof/>
          <w:lang w:val="en-GB"/>
        </w:rPr>
        <w:t>entr</w:t>
      </w:r>
      <w:r w:rsidR="009062E2">
        <w:rPr>
          <w:noProof/>
          <w:lang w:val="en-GB"/>
        </w:rPr>
        <w:t>y</w:t>
      </w:r>
      <w:r w:rsidRPr="00F80C05">
        <w:rPr>
          <w:noProof/>
          <w:lang w:val="en-GB"/>
        </w:rPr>
        <w:t xml:space="preserve"> but provides no mechanism to save the data in an external file. In other words, once we quit the program, all the data we have entered will not be accessible or found anymore. Here, we will introduce the Python commands to write data into a .csv file as well as to read the data from it.</w:t>
      </w:r>
    </w:p>
    <w:p w14:paraId="0393134A" w14:textId="37ECD115" w:rsidR="00506D12" w:rsidRPr="00F80C05" w:rsidRDefault="000D0351" w:rsidP="00B97A92">
      <w:pPr>
        <w:pStyle w:val="BodyText"/>
        <w:rPr>
          <w:noProof/>
          <w:lang w:val="en-GB"/>
        </w:rPr>
      </w:pPr>
      <w:r w:rsidRPr="00F80C05">
        <w:rPr>
          <w:noProof/>
          <w:lang w:val="en-GB"/>
        </w:rPr>
        <w:t xml:space="preserve">In Python, we need to open an external text file with the </w:t>
      </w:r>
      <w:r w:rsidRPr="00F80C05">
        <w:rPr>
          <w:rFonts w:ascii="Consolas" w:hAnsi="Consolas"/>
          <w:noProof/>
          <w:lang w:val="en-GB"/>
        </w:rPr>
        <w:t>open()</w:t>
      </w:r>
      <w:r w:rsidRPr="00F80C05">
        <w:rPr>
          <w:noProof/>
          <w:lang w:val="en-GB"/>
        </w:rPr>
        <w:t xml:space="preserve"> function first before we can write data into it or read data from it.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0D0351" w:rsidRPr="006956C6" w14:paraId="554B000D" w14:textId="77777777" w:rsidTr="00CB22E5">
        <w:trPr>
          <w:jc w:val="right"/>
        </w:trPr>
        <w:tc>
          <w:tcPr>
            <w:tcW w:w="9017" w:type="dxa"/>
            <w:shd w:val="clear" w:color="auto" w:fill="D9D9D9" w:themeFill="background1" w:themeFillShade="D9"/>
            <w:vAlign w:val="center"/>
          </w:tcPr>
          <w:p w14:paraId="022C35A7" w14:textId="0B8EAD15" w:rsidR="000D0351" w:rsidRPr="00F80C05" w:rsidRDefault="000D0351" w:rsidP="00F00633">
            <w:pPr>
              <w:pStyle w:val="Code"/>
              <w:ind w:left="597"/>
              <w:jc w:val="left"/>
              <w:rPr>
                <w:noProof/>
                <w:color w:val="auto"/>
                <w:lang w:val="en-GB"/>
              </w:rPr>
            </w:pPr>
            <w:r w:rsidRPr="00F80C05">
              <w:rPr>
                <w:noProof/>
                <w:color w:val="auto"/>
                <w:lang w:val="en-GB"/>
              </w:rPr>
              <w:t>with open(</w:t>
            </w:r>
            <w:r w:rsidR="00657B40" w:rsidRPr="00F80C05">
              <w:rPr>
                <w:noProof/>
                <w:color w:val="auto"/>
                <w:lang w:val="en-GB"/>
              </w:rPr>
              <w:t>"</w:t>
            </w:r>
            <w:r w:rsidRPr="00F80C05">
              <w:rPr>
                <w:noProof/>
                <w:color w:val="215868" w:themeColor="accent5" w:themeShade="80"/>
                <w:lang w:val="en-GB"/>
              </w:rPr>
              <w:t>file</w:t>
            </w:r>
            <w:r w:rsidR="00AA5843" w:rsidRPr="00F80C05">
              <w:rPr>
                <w:noProof/>
                <w:color w:val="215868" w:themeColor="accent5" w:themeShade="80"/>
                <w:lang w:val="en-GB"/>
              </w:rPr>
              <w:t>_</w:t>
            </w:r>
            <w:r w:rsidRPr="00F80C05">
              <w:rPr>
                <w:noProof/>
                <w:color w:val="215868" w:themeColor="accent5" w:themeShade="80"/>
                <w:lang w:val="en-GB"/>
              </w:rPr>
              <w:t>name</w:t>
            </w:r>
            <w:r w:rsidR="00657B40" w:rsidRPr="00F80C05">
              <w:rPr>
                <w:noProof/>
                <w:color w:val="auto"/>
                <w:lang w:val="en-GB"/>
              </w:rPr>
              <w:t>"</w:t>
            </w:r>
            <w:r w:rsidRPr="00F80C05">
              <w:rPr>
                <w:noProof/>
                <w:color w:val="auto"/>
                <w:lang w:val="en-GB"/>
              </w:rPr>
              <w:t xml:space="preserve">, </w:t>
            </w:r>
            <w:r w:rsidR="00F00633" w:rsidRPr="00AC5488">
              <w:rPr>
                <w:noProof/>
                <w:color w:val="595959" w:themeColor="text1" w:themeTint="A6"/>
                <w:lang w:val="en-GB"/>
              </w:rPr>
              <w:t>mode</w:t>
            </w:r>
            <w:r w:rsidR="00F00633" w:rsidRPr="00F80C05">
              <w:rPr>
                <w:noProof/>
                <w:color w:val="auto"/>
                <w:lang w:val="en-GB"/>
              </w:rPr>
              <w:t xml:space="preserve"> = </w:t>
            </w:r>
            <w:r w:rsidRPr="00F80C05">
              <w:rPr>
                <w:noProof/>
                <w:color w:val="auto"/>
                <w:lang w:val="en-GB"/>
              </w:rPr>
              <w:t>"</w:t>
            </w:r>
            <w:r w:rsidRPr="00F80C05">
              <w:rPr>
                <w:noProof/>
                <w:color w:val="215868" w:themeColor="accent5" w:themeShade="80"/>
                <w:lang w:val="en-GB"/>
              </w:rPr>
              <w:t>r</w:t>
            </w:r>
            <w:r w:rsidR="00CC0370" w:rsidRPr="00F80C05">
              <w:rPr>
                <w:noProof/>
                <w:color w:val="auto"/>
                <w:lang w:val="en-GB"/>
              </w:rPr>
              <w:t>/</w:t>
            </w:r>
            <w:r w:rsidR="00CC0370" w:rsidRPr="00F80C05">
              <w:rPr>
                <w:noProof/>
                <w:color w:val="215868" w:themeColor="accent5" w:themeShade="80"/>
                <w:lang w:val="en-GB"/>
              </w:rPr>
              <w:t>x</w:t>
            </w:r>
            <w:r w:rsidRPr="00F80C05">
              <w:rPr>
                <w:noProof/>
                <w:color w:val="auto"/>
                <w:lang w:val="en-GB"/>
              </w:rPr>
              <w:t>/</w:t>
            </w:r>
            <w:r w:rsidR="00F00633" w:rsidRPr="00F80C05">
              <w:rPr>
                <w:noProof/>
                <w:color w:val="215868" w:themeColor="accent5" w:themeShade="80"/>
                <w:lang w:val="en-GB"/>
              </w:rPr>
              <w:t>w</w:t>
            </w:r>
            <w:r w:rsidR="00F00633" w:rsidRPr="00F80C05">
              <w:rPr>
                <w:noProof/>
                <w:color w:val="auto"/>
                <w:lang w:val="en-GB"/>
              </w:rPr>
              <w:t>/</w:t>
            </w:r>
            <w:r w:rsidRPr="00F80C05">
              <w:rPr>
                <w:noProof/>
                <w:color w:val="215868" w:themeColor="accent5" w:themeShade="80"/>
                <w:lang w:val="en-GB"/>
              </w:rPr>
              <w:t>a</w:t>
            </w:r>
            <w:r w:rsidR="00E17E3E" w:rsidRPr="00F80C05">
              <w:rPr>
                <w:noProof/>
                <w:color w:val="auto"/>
                <w:lang w:val="en-GB"/>
              </w:rPr>
              <w:t>/</w:t>
            </w:r>
            <w:r w:rsidR="00E17E3E" w:rsidRPr="00F80C05">
              <w:rPr>
                <w:noProof/>
                <w:color w:val="215868" w:themeColor="accent5" w:themeShade="80"/>
                <w:lang w:val="en-GB"/>
              </w:rPr>
              <w:t>+</w:t>
            </w:r>
            <w:r w:rsidRPr="00F80C05">
              <w:rPr>
                <w:noProof/>
                <w:color w:val="auto"/>
                <w:lang w:val="en-GB"/>
              </w:rPr>
              <w:t xml:space="preserve">") as </w:t>
            </w:r>
            <w:r w:rsidRPr="00F80C05">
              <w:rPr>
                <w:noProof/>
                <w:lang w:val="en-GB"/>
              </w:rPr>
              <w:t>file_object</w:t>
            </w:r>
            <w:r w:rsidRPr="00F80C05">
              <w:rPr>
                <w:noProof/>
                <w:color w:val="auto"/>
                <w:lang w:val="en-GB"/>
              </w:rPr>
              <w:t>:</w:t>
            </w:r>
          </w:p>
          <w:p w14:paraId="311387BC" w14:textId="347E3EFF" w:rsidR="000D0351" w:rsidRPr="00F80C05" w:rsidRDefault="000D0351" w:rsidP="00F00633">
            <w:pPr>
              <w:pStyle w:val="Code"/>
              <w:tabs>
                <w:tab w:val="left" w:pos="1306"/>
              </w:tabs>
              <w:ind w:left="597"/>
              <w:jc w:val="left"/>
              <w:rPr>
                <w:noProof/>
                <w:lang w:val="en-GB"/>
              </w:rPr>
            </w:pPr>
            <w:r w:rsidRPr="00F80C05">
              <w:rPr>
                <w:noProof/>
                <w:lang w:val="en-GB"/>
              </w:rPr>
              <w:tab/>
            </w:r>
            <w:r w:rsidRPr="00F80C05">
              <w:rPr>
                <w:noProof/>
                <w:color w:val="244061" w:themeColor="accent1" w:themeShade="80"/>
                <w:lang w:val="en-GB"/>
              </w:rPr>
              <w:t>instructions</w:t>
            </w:r>
          </w:p>
        </w:tc>
      </w:tr>
    </w:tbl>
    <w:p w14:paraId="394DDAE0" w14:textId="0BB4984D" w:rsidR="000D0351" w:rsidRPr="00F80C05" w:rsidRDefault="00657B40" w:rsidP="000D0351">
      <w:pPr>
        <w:pStyle w:val="BodyText"/>
        <w:rPr>
          <w:noProof/>
          <w:lang w:val="en-GB"/>
        </w:rPr>
      </w:pPr>
      <w:r w:rsidRPr="00F80C05">
        <w:rPr>
          <w:noProof/>
          <w:lang w:val="en-GB"/>
        </w:rPr>
        <w:t xml:space="preserve">The </w:t>
      </w:r>
      <w:r w:rsidRPr="00E12A31">
        <w:rPr>
          <w:rFonts w:ascii="Consolas" w:hAnsi="Consolas"/>
          <w:noProof/>
          <w:lang w:val="en-GB"/>
        </w:rPr>
        <w:t>with</w:t>
      </w:r>
      <w:r w:rsidRPr="00F80C05">
        <w:rPr>
          <w:noProof/>
          <w:lang w:val="en-GB"/>
        </w:rPr>
        <w:t xml:space="preserve"> statement is usually used in combination with the </w:t>
      </w:r>
      <w:r w:rsidRPr="00F80C05">
        <w:rPr>
          <w:rFonts w:ascii="Consolas" w:hAnsi="Consolas"/>
          <w:noProof/>
          <w:lang w:val="en-GB"/>
        </w:rPr>
        <w:t>open()</w:t>
      </w:r>
      <w:r w:rsidRPr="00F80C05">
        <w:rPr>
          <w:noProof/>
          <w:lang w:val="en-GB"/>
        </w:rPr>
        <w:t xml:space="preserve"> function. The data stored in the text file </w:t>
      </w:r>
      <w:r w:rsidR="00B02A11" w:rsidRPr="00F80C05">
        <w:rPr>
          <w:noProof/>
          <w:lang w:val="en-GB"/>
        </w:rPr>
        <w:t>calle</w:t>
      </w:r>
      <w:r w:rsidRPr="00F80C05">
        <w:rPr>
          <w:noProof/>
          <w:lang w:val="en-GB"/>
        </w:rPr>
        <w:t xml:space="preserve">d </w:t>
      </w:r>
      <w:r w:rsidRPr="00F80C05">
        <w:rPr>
          <w:rFonts w:ascii="Consolas" w:hAnsi="Consolas"/>
          <w:noProof/>
          <w:lang w:val="en-GB"/>
        </w:rPr>
        <w:t>file</w:t>
      </w:r>
      <w:r w:rsidR="00AA5843" w:rsidRPr="00F80C05">
        <w:rPr>
          <w:rFonts w:ascii="Consolas" w:hAnsi="Consolas"/>
          <w:noProof/>
          <w:lang w:val="en-GB"/>
        </w:rPr>
        <w:t>_</w:t>
      </w:r>
      <w:r w:rsidRPr="00F80C05">
        <w:rPr>
          <w:rFonts w:ascii="Consolas" w:hAnsi="Consolas"/>
          <w:noProof/>
          <w:lang w:val="en-GB"/>
        </w:rPr>
        <w:t>name</w:t>
      </w:r>
      <w:r w:rsidRPr="00F80C05">
        <w:rPr>
          <w:noProof/>
          <w:lang w:val="en-GB"/>
        </w:rPr>
        <w:t xml:space="preserve"> will then be stored in the </w:t>
      </w:r>
      <w:r w:rsidRPr="00F80C05">
        <w:rPr>
          <w:rFonts w:ascii="Consolas" w:hAnsi="Consolas"/>
          <w:noProof/>
          <w:lang w:val="en-GB"/>
        </w:rPr>
        <w:t>file_object</w:t>
      </w:r>
      <w:r w:rsidRPr="00F80C05">
        <w:rPr>
          <w:noProof/>
          <w:lang w:val="en-GB"/>
        </w:rPr>
        <w:t xml:space="preserve"> for </w:t>
      </w:r>
      <w:r w:rsidRPr="00F80C05">
        <w:rPr>
          <w:noProof/>
          <w:lang w:val="en-GB"/>
        </w:rPr>
        <w:lastRenderedPageBreak/>
        <w:t xml:space="preserve">further process. </w:t>
      </w:r>
      <w:r w:rsidR="00E17E3E" w:rsidRPr="00F80C05">
        <w:rPr>
          <w:noProof/>
          <w:lang w:val="en-GB"/>
        </w:rPr>
        <w:t>With t</w:t>
      </w:r>
      <w:r w:rsidRPr="00F80C05">
        <w:rPr>
          <w:noProof/>
          <w:lang w:val="en-GB"/>
        </w:rPr>
        <w:t xml:space="preserve">he </w:t>
      </w:r>
      <w:r w:rsidR="00F00633" w:rsidRPr="00F80C05">
        <w:rPr>
          <w:noProof/>
          <w:lang w:val="en-GB"/>
        </w:rPr>
        <w:t>parameter mode</w:t>
      </w:r>
      <w:r w:rsidR="00E274FE" w:rsidRPr="00F80C05">
        <w:rPr>
          <w:noProof/>
          <w:lang w:val="en-GB"/>
        </w:rPr>
        <w:t xml:space="preserve">, we can choose </w:t>
      </w:r>
      <w:r w:rsidR="000C4CEE" w:rsidRPr="00F80C05">
        <w:rPr>
          <w:noProof/>
          <w:lang w:val="en-GB"/>
        </w:rPr>
        <w:t xml:space="preserve">the operations that </w:t>
      </w:r>
      <w:r w:rsidR="00A820E0" w:rsidRPr="00F80C05">
        <w:rPr>
          <w:noProof/>
          <w:lang w:val="en-GB"/>
        </w:rPr>
        <w:t xml:space="preserve">we </w:t>
      </w:r>
      <w:r w:rsidR="006D142C">
        <w:rPr>
          <w:noProof/>
          <w:lang w:val="en-GB"/>
        </w:rPr>
        <w:t xml:space="preserve">are </w:t>
      </w:r>
      <w:r w:rsidR="006D142C" w:rsidRPr="00F80C05">
        <w:rPr>
          <w:noProof/>
          <w:lang w:val="en-GB"/>
        </w:rPr>
        <w:t xml:space="preserve">permitted </w:t>
      </w:r>
      <w:r w:rsidR="006D142C">
        <w:rPr>
          <w:noProof/>
          <w:lang w:val="en-GB"/>
        </w:rPr>
        <w:t xml:space="preserve">to </w:t>
      </w:r>
      <w:r w:rsidR="00A820E0" w:rsidRPr="00F80C05">
        <w:rPr>
          <w:noProof/>
          <w:lang w:val="en-GB"/>
        </w:rPr>
        <w:t>carr</w:t>
      </w:r>
      <w:r w:rsidR="007541D2" w:rsidRPr="00244A86">
        <w:rPr>
          <w:noProof/>
          <w:lang w:val="en-GB"/>
        </w:rPr>
        <w:t>y</w:t>
      </w:r>
      <w:r w:rsidR="00A820E0" w:rsidRPr="00F80C05">
        <w:rPr>
          <w:noProof/>
          <w:lang w:val="en-GB"/>
        </w:rPr>
        <w:t xml:space="preserve"> out with the file.</w:t>
      </w:r>
      <w:r w:rsidR="00B22FA2" w:rsidRPr="00F80C05">
        <w:rPr>
          <w:noProof/>
          <w:lang w:val="en-GB"/>
        </w:rPr>
        <w:t xml:space="preserve"> Here is a list of </w:t>
      </w:r>
      <w:r w:rsidR="00974E45" w:rsidRPr="00F80C05">
        <w:rPr>
          <w:noProof/>
          <w:lang w:val="en-GB"/>
        </w:rPr>
        <w:t xml:space="preserve">some of </w:t>
      </w:r>
      <w:r w:rsidR="00B22FA2" w:rsidRPr="00F80C05">
        <w:rPr>
          <w:noProof/>
          <w:lang w:val="en-GB"/>
        </w:rPr>
        <w:t>the available mode</w:t>
      </w:r>
      <w:r w:rsidR="00974E45" w:rsidRPr="00F80C05">
        <w:rPr>
          <w:noProof/>
          <w:lang w:val="en-GB"/>
        </w:rPr>
        <w:t>s</w:t>
      </w:r>
      <w:r w:rsidR="00B22FA2" w:rsidRPr="00F80C05">
        <w:rPr>
          <w:noProof/>
          <w:lang w:val="en-GB"/>
        </w:rPr>
        <w:t>:</w:t>
      </w:r>
    </w:p>
    <w:p w14:paraId="02F7D383" w14:textId="652A72F4" w:rsidR="00B22FA2" w:rsidRPr="00F80C05" w:rsidRDefault="00B22FA2" w:rsidP="00390C2D">
      <w:pPr>
        <w:pStyle w:val="CaptionTop"/>
      </w:pPr>
      <w:bookmarkStart w:id="22" w:name="_Ref64157070"/>
      <w:r w:rsidRPr="00F80C05">
        <w:t xml:space="preserve">Table </w:t>
      </w:r>
      <w:r w:rsidR="00C13B82" w:rsidRPr="00F80C05">
        <w:t>6</w:t>
      </w:r>
      <w:r w:rsidRPr="00F80C05">
        <w:t>.</w:t>
      </w:r>
      <w:r w:rsidRPr="00F80C05">
        <w:fldChar w:fldCharType="begin"/>
      </w:r>
      <w:r w:rsidRPr="00F80C05">
        <w:instrText xml:space="preserve"> SEQ Table \* ARABIC </w:instrText>
      </w:r>
      <w:r w:rsidRPr="00F80C05">
        <w:fldChar w:fldCharType="separate"/>
      </w:r>
      <w:r w:rsidR="00F37804" w:rsidRPr="00F80C05">
        <w:t>1</w:t>
      </w:r>
      <w:r w:rsidRPr="00F80C05">
        <w:fldChar w:fldCharType="end"/>
      </w:r>
      <w:bookmarkEnd w:id="22"/>
      <w:r w:rsidRPr="00F80C05">
        <w:t xml:space="preserve"> </w:t>
      </w:r>
      <w:r w:rsidR="00C13B82" w:rsidRPr="00F80C05">
        <w:t>List of</w:t>
      </w:r>
      <w:r w:rsidR="00593050" w:rsidRPr="00F80C05">
        <w:t xml:space="preserve"> </w:t>
      </w:r>
      <w:r w:rsidR="00974E45" w:rsidRPr="00F80C05">
        <w:t xml:space="preserve">Some </w:t>
      </w:r>
      <w:r w:rsidR="00C13B82" w:rsidRPr="00F80C05">
        <w:t xml:space="preserve">Available Modes of the </w:t>
      </w:r>
      <w:r w:rsidR="00C13B82" w:rsidRPr="00F80C05">
        <w:rPr>
          <w:rFonts w:ascii="Consolas" w:hAnsi="Consolas"/>
        </w:rPr>
        <w:t>open()</w:t>
      </w:r>
      <w:r w:rsidR="00C13B82" w:rsidRPr="00F80C05">
        <w:t xml:space="preserve"> </w:t>
      </w:r>
      <w:r w:rsidR="00E772E2" w:rsidRPr="00F80C05">
        <w:t>F</w:t>
      </w:r>
      <w:r w:rsidR="00C13B82" w:rsidRPr="00F80C05">
        <w:t>unction</w:t>
      </w:r>
    </w:p>
    <w:tbl>
      <w:tblPr>
        <w:tblStyle w:val="TableGrid"/>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5" w:type="dxa"/>
          <w:left w:w="142" w:type="dxa"/>
          <w:bottom w:w="85" w:type="dxa"/>
          <w:right w:w="142" w:type="dxa"/>
        </w:tblCellMar>
        <w:tblLook w:val="04A0" w:firstRow="1" w:lastRow="0" w:firstColumn="1" w:lastColumn="0" w:noHBand="0" w:noVBand="1"/>
      </w:tblPr>
      <w:tblGrid>
        <w:gridCol w:w="2122"/>
        <w:gridCol w:w="6945"/>
      </w:tblGrid>
      <w:tr w:rsidR="00593050" w:rsidRPr="006956C6" w14:paraId="3C0BF3DD" w14:textId="77777777" w:rsidTr="0020390D">
        <w:tc>
          <w:tcPr>
            <w:tcW w:w="2122" w:type="dxa"/>
            <w:shd w:val="clear" w:color="auto" w:fill="D9D9D9" w:themeFill="background1" w:themeFillShade="D9"/>
          </w:tcPr>
          <w:p w14:paraId="7879E8BB" w14:textId="1368AFF7" w:rsidR="00593050" w:rsidRPr="00F80C05" w:rsidRDefault="00593050" w:rsidP="00CB22E5">
            <w:pPr>
              <w:pStyle w:val="BodyText"/>
              <w:spacing w:before="0" w:after="0" w:line="240" w:lineRule="auto"/>
              <w:jc w:val="center"/>
              <w:rPr>
                <w:b/>
                <w:bCs/>
                <w:noProof/>
                <w:lang w:val="en-GB"/>
              </w:rPr>
            </w:pPr>
            <w:r w:rsidRPr="00F80C05">
              <w:rPr>
                <w:b/>
                <w:bCs/>
                <w:noProof/>
                <w:lang w:val="en-GB"/>
              </w:rPr>
              <w:t>Character</w:t>
            </w:r>
          </w:p>
        </w:tc>
        <w:tc>
          <w:tcPr>
            <w:tcW w:w="6945" w:type="dxa"/>
            <w:shd w:val="clear" w:color="auto" w:fill="D9D9D9" w:themeFill="background1" w:themeFillShade="D9"/>
          </w:tcPr>
          <w:p w14:paraId="3F6C6282" w14:textId="77777777" w:rsidR="00593050" w:rsidRPr="00F80C05" w:rsidRDefault="00593050" w:rsidP="00CB22E5">
            <w:pPr>
              <w:pStyle w:val="BodyText"/>
              <w:spacing w:before="0" w:after="0" w:line="240" w:lineRule="auto"/>
              <w:jc w:val="center"/>
              <w:rPr>
                <w:b/>
                <w:bCs/>
                <w:noProof/>
                <w:lang w:val="en-GB"/>
              </w:rPr>
            </w:pPr>
            <w:r w:rsidRPr="00F80C05">
              <w:rPr>
                <w:b/>
                <w:bCs/>
                <w:noProof/>
                <w:lang w:val="en-GB"/>
              </w:rPr>
              <w:t>Description</w:t>
            </w:r>
          </w:p>
        </w:tc>
      </w:tr>
      <w:tr w:rsidR="00593050" w:rsidRPr="006956C6" w14:paraId="20177DD5" w14:textId="77777777" w:rsidTr="0020390D">
        <w:tc>
          <w:tcPr>
            <w:tcW w:w="2122" w:type="dxa"/>
            <w:vAlign w:val="center"/>
          </w:tcPr>
          <w:p w14:paraId="0EFC473A" w14:textId="52A0E183" w:rsidR="00593050" w:rsidRPr="00F80C05" w:rsidRDefault="008E0BC3" w:rsidP="001E7B7D">
            <w:pPr>
              <w:pStyle w:val="BodyText"/>
              <w:spacing w:before="0" w:after="0" w:line="240" w:lineRule="auto"/>
              <w:jc w:val="center"/>
              <w:rPr>
                <w:rFonts w:ascii="Consolas" w:hAnsi="Consolas"/>
                <w:noProof/>
                <w:lang w:val="en-GB"/>
              </w:rPr>
            </w:pPr>
            <w:r w:rsidRPr="00F80C05">
              <w:rPr>
                <w:rFonts w:ascii="Consolas" w:hAnsi="Consolas"/>
                <w:noProof/>
                <w:lang w:val="en-GB"/>
              </w:rPr>
              <w:t>"r"</w:t>
            </w:r>
          </w:p>
        </w:tc>
        <w:tc>
          <w:tcPr>
            <w:tcW w:w="6945" w:type="dxa"/>
          </w:tcPr>
          <w:p w14:paraId="1E182A32" w14:textId="4E4E94F9" w:rsidR="00593050" w:rsidRPr="00F80C05" w:rsidRDefault="00104B99" w:rsidP="00CB22E5">
            <w:pPr>
              <w:pStyle w:val="BodyText"/>
              <w:spacing w:before="0" w:after="0" w:line="240" w:lineRule="auto"/>
              <w:rPr>
                <w:noProof/>
                <w:lang w:val="en-GB"/>
              </w:rPr>
            </w:pPr>
            <w:r w:rsidRPr="00F80C05">
              <w:rPr>
                <w:noProof/>
                <w:lang w:val="en-GB"/>
              </w:rPr>
              <w:t>open for reading (default)</w:t>
            </w:r>
          </w:p>
        </w:tc>
      </w:tr>
      <w:tr w:rsidR="00461989" w:rsidRPr="006956C6" w14:paraId="1A53F95E" w14:textId="77777777" w:rsidTr="00CB22E5">
        <w:tc>
          <w:tcPr>
            <w:tcW w:w="2122" w:type="dxa"/>
            <w:vAlign w:val="center"/>
          </w:tcPr>
          <w:p w14:paraId="6BA8D455" w14:textId="77777777" w:rsidR="00461989" w:rsidRPr="00F80C05" w:rsidRDefault="00461989" w:rsidP="001E7B7D">
            <w:pPr>
              <w:pStyle w:val="BodyText"/>
              <w:spacing w:before="0" w:after="0" w:line="240" w:lineRule="auto"/>
              <w:jc w:val="center"/>
              <w:rPr>
                <w:rFonts w:ascii="Consolas" w:hAnsi="Consolas"/>
                <w:noProof/>
                <w:lang w:val="en-GB"/>
              </w:rPr>
            </w:pPr>
            <w:r w:rsidRPr="00F80C05">
              <w:rPr>
                <w:rFonts w:ascii="Consolas" w:hAnsi="Consolas"/>
                <w:noProof/>
                <w:lang w:val="en-GB"/>
              </w:rPr>
              <w:t>"x"</w:t>
            </w:r>
          </w:p>
        </w:tc>
        <w:tc>
          <w:tcPr>
            <w:tcW w:w="6945" w:type="dxa"/>
          </w:tcPr>
          <w:p w14:paraId="46E6ABA7" w14:textId="77777777" w:rsidR="00461989" w:rsidRPr="00F80C05" w:rsidRDefault="00461989" w:rsidP="00CB22E5">
            <w:pPr>
              <w:pStyle w:val="BodyText"/>
              <w:spacing w:before="0" w:after="0" w:line="240" w:lineRule="auto"/>
              <w:rPr>
                <w:noProof/>
                <w:lang w:val="en-GB"/>
              </w:rPr>
            </w:pPr>
            <w:r w:rsidRPr="00F80C05">
              <w:rPr>
                <w:noProof/>
                <w:lang w:val="en-GB"/>
              </w:rPr>
              <w:t>open for exclusive creation, failing if the file already exists</w:t>
            </w:r>
          </w:p>
        </w:tc>
      </w:tr>
      <w:tr w:rsidR="00593050" w:rsidRPr="006956C6" w14:paraId="444AA6B9" w14:textId="77777777" w:rsidTr="0020390D">
        <w:tc>
          <w:tcPr>
            <w:tcW w:w="2122" w:type="dxa"/>
            <w:vAlign w:val="center"/>
          </w:tcPr>
          <w:p w14:paraId="40431AA9" w14:textId="6158D11C" w:rsidR="00593050" w:rsidRPr="00F80C05" w:rsidRDefault="008E0BC3" w:rsidP="001E7B7D">
            <w:pPr>
              <w:pStyle w:val="BodyText"/>
              <w:spacing w:before="0" w:after="0" w:line="240" w:lineRule="auto"/>
              <w:jc w:val="center"/>
              <w:rPr>
                <w:rFonts w:ascii="Consolas" w:hAnsi="Consolas"/>
                <w:noProof/>
                <w:lang w:val="en-GB"/>
              </w:rPr>
            </w:pPr>
            <w:r w:rsidRPr="00F80C05">
              <w:rPr>
                <w:rFonts w:ascii="Consolas" w:hAnsi="Consolas"/>
                <w:noProof/>
                <w:lang w:val="en-GB"/>
              </w:rPr>
              <w:t>"w"</w:t>
            </w:r>
          </w:p>
        </w:tc>
        <w:tc>
          <w:tcPr>
            <w:tcW w:w="6945" w:type="dxa"/>
          </w:tcPr>
          <w:p w14:paraId="2EE5E338" w14:textId="45F3267B" w:rsidR="00593050" w:rsidRPr="00F80C05" w:rsidRDefault="00A424A0" w:rsidP="00CB22E5">
            <w:pPr>
              <w:pStyle w:val="BodyText"/>
              <w:spacing w:before="0" w:after="0" w:line="240" w:lineRule="auto"/>
              <w:rPr>
                <w:noProof/>
                <w:lang w:val="en-GB"/>
              </w:rPr>
            </w:pPr>
            <w:r w:rsidRPr="00F80C05">
              <w:rPr>
                <w:noProof/>
                <w:lang w:val="en-GB"/>
              </w:rPr>
              <w:t>open for writing, truncating the file first</w:t>
            </w:r>
          </w:p>
        </w:tc>
      </w:tr>
      <w:tr w:rsidR="00593050" w:rsidRPr="006956C6" w14:paraId="2F38E0F6" w14:textId="77777777" w:rsidTr="0020390D">
        <w:tc>
          <w:tcPr>
            <w:tcW w:w="2122" w:type="dxa"/>
            <w:vAlign w:val="center"/>
          </w:tcPr>
          <w:p w14:paraId="2B099882" w14:textId="764A5E18" w:rsidR="00593050" w:rsidRPr="00F80C05" w:rsidRDefault="008E0BC3" w:rsidP="001E7B7D">
            <w:pPr>
              <w:pStyle w:val="BodyText"/>
              <w:spacing w:before="0" w:after="0" w:line="240" w:lineRule="auto"/>
              <w:jc w:val="center"/>
              <w:rPr>
                <w:rFonts w:ascii="Consolas" w:hAnsi="Consolas"/>
                <w:noProof/>
                <w:lang w:val="en-GB"/>
              </w:rPr>
            </w:pPr>
            <w:r w:rsidRPr="00F80C05">
              <w:rPr>
                <w:rFonts w:ascii="Consolas" w:hAnsi="Consolas"/>
                <w:noProof/>
                <w:lang w:val="en-GB"/>
              </w:rPr>
              <w:t>"a"</w:t>
            </w:r>
          </w:p>
        </w:tc>
        <w:tc>
          <w:tcPr>
            <w:tcW w:w="6945" w:type="dxa"/>
          </w:tcPr>
          <w:p w14:paraId="0666C24E" w14:textId="7FFF2FAF" w:rsidR="00593050" w:rsidRPr="00F80C05" w:rsidRDefault="00A424A0" w:rsidP="00CB22E5">
            <w:pPr>
              <w:pStyle w:val="BodyText"/>
              <w:spacing w:before="0" w:after="0" w:line="240" w:lineRule="auto"/>
              <w:rPr>
                <w:noProof/>
                <w:lang w:val="en-GB"/>
              </w:rPr>
            </w:pPr>
            <w:r w:rsidRPr="00F80C05">
              <w:rPr>
                <w:noProof/>
                <w:lang w:val="en-GB"/>
              </w:rPr>
              <w:t>open for writing, appending to the end of the file if it exists</w:t>
            </w:r>
          </w:p>
        </w:tc>
      </w:tr>
      <w:tr w:rsidR="00593050" w:rsidRPr="006956C6" w14:paraId="47636B02" w14:textId="77777777" w:rsidTr="0020390D">
        <w:tc>
          <w:tcPr>
            <w:tcW w:w="2122" w:type="dxa"/>
            <w:vAlign w:val="center"/>
          </w:tcPr>
          <w:p w14:paraId="341B00CE" w14:textId="672C8FB7" w:rsidR="00593050" w:rsidRPr="00F80C05" w:rsidRDefault="008E0BC3" w:rsidP="001E7B7D">
            <w:pPr>
              <w:pStyle w:val="BodyText"/>
              <w:spacing w:before="0" w:after="0" w:line="240" w:lineRule="auto"/>
              <w:jc w:val="center"/>
              <w:rPr>
                <w:rFonts w:ascii="Consolas" w:hAnsi="Consolas"/>
                <w:noProof/>
                <w:lang w:val="en-GB"/>
              </w:rPr>
            </w:pPr>
            <w:r w:rsidRPr="00F80C05">
              <w:rPr>
                <w:rFonts w:ascii="Consolas" w:hAnsi="Consolas"/>
                <w:noProof/>
                <w:lang w:val="en-GB"/>
              </w:rPr>
              <w:t>"</w:t>
            </w:r>
            <w:r w:rsidR="00A6241A" w:rsidRPr="00F80C05">
              <w:rPr>
                <w:rFonts w:ascii="Consolas" w:hAnsi="Consolas"/>
                <w:noProof/>
                <w:lang w:val="en-GB"/>
              </w:rPr>
              <w:t>+</w:t>
            </w:r>
            <w:r w:rsidRPr="00F80C05">
              <w:rPr>
                <w:rFonts w:ascii="Consolas" w:hAnsi="Consolas"/>
                <w:noProof/>
                <w:lang w:val="en-GB"/>
              </w:rPr>
              <w:t>"</w:t>
            </w:r>
          </w:p>
        </w:tc>
        <w:tc>
          <w:tcPr>
            <w:tcW w:w="6945" w:type="dxa"/>
          </w:tcPr>
          <w:p w14:paraId="4C89392E" w14:textId="132723D5" w:rsidR="00593050" w:rsidRPr="00F80C05" w:rsidRDefault="0020390D" w:rsidP="00CB22E5">
            <w:pPr>
              <w:pStyle w:val="BodyText"/>
              <w:spacing w:before="0" w:after="0" w:line="240" w:lineRule="auto"/>
              <w:rPr>
                <w:noProof/>
                <w:lang w:val="en-GB"/>
              </w:rPr>
            </w:pPr>
            <w:r w:rsidRPr="00F80C05">
              <w:rPr>
                <w:noProof/>
                <w:lang w:val="en-GB"/>
              </w:rPr>
              <w:t xml:space="preserve">open for updating </w:t>
            </w:r>
            <w:r w:rsidR="00577213" w:rsidRPr="00F80C05">
              <w:rPr>
                <w:noProof/>
                <w:lang w:val="en-GB"/>
              </w:rPr>
              <w:t xml:space="preserve">without truncation </w:t>
            </w:r>
            <w:r w:rsidRPr="00F80C05">
              <w:rPr>
                <w:noProof/>
                <w:lang w:val="en-GB"/>
              </w:rPr>
              <w:t>(reading and writing)</w:t>
            </w:r>
          </w:p>
        </w:tc>
      </w:tr>
    </w:tbl>
    <w:p w14:paraId="4021A830" w14:textId="2FE4BFF2" w:rsidR="00B22FA2" w:rsidRPr="00F80C05" w:rsidRDefault="00B22FA2" w:rsidP="00B22FA2">
      <w:pPr>
        <w:pStyle w:val="BodyText"/>
        <w:spacing w:before="0" w:after="0" w:line="240" w:lineRule="auto"/>
        <w:rPr>
          <w:noProof/>
          <w:sz w:val="20"/>
          <w:szCs w:val="20"/>
          <w:lang w:val="en-GB"/>
        </w:rPr>
      </w:pPr>
      <w:r w:rsidRPr="00F80C05">
        <w:rPr>
          <w:noProof/>
          <w:sz w:val="20"/>
          <w:szCs w:val="20"/>
          <w:lang w:val="en-GB"/>
        </w:rPr>
        <w:t>(Source:</w:t>
      </w:r>
      <w:r w:rsidR="0020390D" w:rsidRPr="00F80C05">
        <w:rPr>
          <w:noProof/>
          <w:sz w:val="20"/>
          <w:szCs w:val="20"/>
          <w:lang w:val="en-GB"/>
        </w:rPr>
        <w:t xml:space="preserve"> </w:t>
      </w:r>
      <w:hyperlink r:id="rId15" w:anchor="open" w:history="1">
        <w:r w:rsidR="0020390D" w:rsidRPr="00F80C05">
          <w:rPr>
            <w:rStyle w:val="Hyperlink"/>
            <w:noProof/>
            <w:sz w:val="20"/>
            <w:szCs w:val="20"/>
            <w:lang w:val="en-GB"/>
          </w:rPr>
          <w:t>https://docs.python.org/3/library/functions.html#open</w:t>
        </w:r>
      </w:hyperlink>
      <w:r w:rsidRPr="00F80C05">
        <w:rPr>
          <w:noProof/>
          <w:sz w:val="20"/>
          <w:szCs w:val="20"/>
          <w:lang w:val="en-GB"/>
        </w:rPr>
        <w:t>)</w:t>
      </w:r>
    </w:p>
    <w:p w14:paraId="4D9AFD30" w14:textId="2F36CD7D" w:rsidR="0082656C" w:rsidRPr="00F80C05" w:rsidRDefault="0091794A" w:rsidP="00EC60F3">
      <w:pPr>
        <w:pStyle w:val="BodyText"/>
        <w:rPr>
          <w:noProof/>
          <w:lang w:val="en-GB"/>
        </w:rPr>
      </w:pPr>
      <w:r w:rsidRPr="00F80C05">
        <w:rPr>
          <w:noProof/>
          <w:lang w:val="en-GB"/>
        </w:rPr>
        <w:t xml:space="preserve">Once a file </w:t>
      </w:r>
      <w:r w:rsidR="00256A71" w:rsidRPr="00F80C05">
        <w:rPr>
          <w:noProof/>
          <w:lang w:val="en-GB"/>
        </w:rPr>
        <w:t xml:space="preserve">is opened </w:t>
      </w:r>
      <w:r w:rsidRPr="00F80C05">
        <w:rPr>
          <w:noProof/>
          <w:lang w:val="en-GB"/>
        </w:rPr>
        <w:t xml:space="preserve">in a particular mode, we are </w:t>
      </w:r>
      <w:r w:rsidR="00651101" w:rsidRPr="00F80C05">
        <w:rPr>
          <w:noProof/>
          <w:lang w:val="en-GB"/>
        </w:rPr>
        <w:t xml:space="preserve">only </w:t>
      </w:r>
      <w:r w:rsidRPr="00F80C05">
        <w:rPr>
          <w:noProof/>
          <w:lang w:val="en-GB"/>
        </w:rPr>
        <w:t xml:space="preserve">allowed to execute </w:t>
      </w:r>
      <w:r w:rsidR="00651101" w:rsidRPr="00F80C05">
        <w:rPr>
          <w:noProof/>
          <w:lang w:val="en-GB"/>
        </w:rPr>
        <w:t xml:space="preserve">the permitted operations until </w:t>
      </w:r>
      <w:r w:rsidR="00256A71" w:rsidRPr="00F80C05">
        <w:rPr>
          <w:noProof/>
          <w:lang w:val="en-GB"/>
        </w:rPr>
        <w:t xml:space="preserve">it is </w:t>
      </w:r>
      <w:r w:rsidR="00651101" w:rsidRPr="00F80C05">
        <w:rPr>
          <w:noProof/>
          <w:lang w:val="en-GB"/>
        </w:rPr>
        <w:t>reopen</w:t>
      </w:r>
      <w:r w:rsidR="00256A71" w:rsidRPr="00F80C05">
        <w:rPr>
          <w:noProof/>
          <w:lang w:val="en-GB"/>
        </w:rPr>
        <w:t>ed</w:t>
      </w:r>
      <w:r w:rsidR="00651101" w:rsidRPr="00F80C05">
        <w:rPr>
          <w:noProof/>
          <w:lang w:val="en-GB"/>
        </w:rPr>
        <w:t>.</w:t>
      </w:r>
      <w:r w:rsidR="00256A71" w:rsidRPr="00F80C05">
        <w:rPr>
          <w:noProof/>
          <w:lang w:val="en-GB"/>
        </w:rPr>
        <w:t xml:space="preserve"> </w:t>
      </w:r>
      <w:r w:rsidR="00025247" w:rsidRPr="00F80C05">
        <w:rPr>
          <w:noProof/>
          <w:lang w:val="en-GB"/>
        </w:rPr>
        <w:t>For instance</w:t>
      </w:r>
      <w:r w:rsidR="00256A71" w:rsidRPr="00F80C05">
        <w:rPr>
          <w:noProof/>
          <w:lang w:val="en-GB"/>
        </w:rPr>
        <w:t xml:space="preserve">, if we </w:t>
      </w:r>
      <w:r w:rsidR="00DB23DA" w:rsidRPr="00F80C05">
        <w:rPr>
          <w:noProof/>
          <w:lang w:val="en-GB"/>
        </w:rPr>
        <w:t xml:space="preserve">have opened </w:t>
      </w:r>
      <w:r w:rsidR="00025247" w:rsidRPr="00F80C05">
        <w:rPr>
          <w:noProof/>
          <w:lang w:val="en-GB"/>
        </w:rPr>
        <w:t xml:space="preserve">a </w:t>
      </w:r>
      <w:r w:rsidR="00DB23DA" w:rsidRPr="00F80C05">
        <w:rPr>
          <w:noProof/>
          <w:lang w:val="en-GB"/>
        </w:rPr>
        <w:t xml:space="preserve">file in reading mode, Python will </w:t>
      </w:r>
      <w:r w:rsidR="009855BB" w:rsidRPr="00F80C05">
        <w:rPr>
          <w:noProof/>
          <w:lang w:val="en-GB"/>
        </w:rPr>
        <w:t xml:space="preserve">block us from </w:t>
      </w:r>
      <w:r w:rsidR="00DB23DA" w:rsidRPr="00F80C05">
        <w:rPr>
          <w:noProof/>
          <w:lang w:val="en-GB"/>
        </w:rPr>
        <w:t>writ</w:t>
      </w:r>
      <w:r w:rsidR="009855BB" w:rsidRPr="00F80C05">
        <w:rPr>
          <w:noProof/>
          <w:lang w:val="en-GB"/>
        </w:rPr>
        <w:t>ing</w:t>
      </w:r>
      <w:r w:rsidR="001F080F" w:rsidRPr="00F80C05">
        <w:rPr>
          <w:noProof/>
          <w:lang w:val="en-GB"/>
        </w:rPr>
        <w:t>, append</w:t>
      </w:r>
      <w:r w:rsidR="009855BB" w:rsidRPr="00F80C05">
        <w:rPr>
          <w:noProof/>
          <w:lang w:val="en-GB"/>
        </w:rPr>
        <w:t xml:space="preserve">ing, or updating </w:t>
      </w:r>
      <w:r w:rsidR="00B913F0" w:rsidRPr="00F80C05">
        <w:rPr>
          <w:noProof/>
          <w:lang w:val="en-GB"/>
        </w:rPr>
        <w:t xml:space="preserve">any </w:t>
      </w:r>
      <w:r w:rsidR="009855BB" w:rsidRPr="00F80C05">
        <w:rPr>
          <w:noProof/>
          <w:lang w:val="en-GB"/>
        </w:rPr>
        <w:t xml:space="preserve">content </w:t>
      </w:r>
      <w:r w:rsidR="00B913F0" w:rsidRPr="00F80C05">
        <w:rPr>
          <w:noProof/>
          <w:lang w:val="en-GB"/>
        </w:rPr>
        <w:t xml:space="preserve">of </w:t>
      </w:r>
      <w:r w:rsidR="001F080F" w:rsidRPr="00F80C05">
        <w:rPr>
          <w:noProof/>
          <w:lang w:val="en-GB"/>
        </w:rPr>
        <w:t xml:space="preserve">the </w:t>
      </w:r>
      <w:r w:rsidR="00EC0C51" w:rsidRPr="00F80C05">
        <w:rPr>
          <w:noProof/>
          <w:lang w:val="en-GB"/>
        </w:rPr>
        <w:t>file and return an error message to us</w:t>
      </w:r>
      <w:r w:rsidR="00B913F0" w:rsidRPr="00F80C05">
        <w:rPr>
          <w:noProof/>
          <w:lang w:val="en-GB"/>
        </w:rPr>
        <w:t xml:space="preserve"> if our code intend</w:t>
      </w:r>
      <w:r w:rsidR="007541D2" w:rsidRPr="00244A86">
        <w:rPr>
          <w:noProof/>
          <w:lang w:val="en-GB"/>
        </w:rPr>
        <w:t>s</w:t>
      </w:r>
      <w:r w:rsidR="00B913F0" w:rsidRPr="00F80C05">
        <w:rPr>
          <w:noProof/>
          <w:lang w:val="en-GB"/>
        </w:rPr>
        <w:t xml:space="preserve"> to do so</w:t>
      </w:r>
      <w:r w:rsidR="00EC0C51" w:rsidRPr="00F80C05">
        <w:rPr>
          <w:noProof/>
          <w:lang w:val="en-GB"/>
        </w:rPr>
        <w:t>.</w:t>
      </w:r>
      <w:r w:rsidR="000211C9" w:rsidRPr="00F80C05">
        <w:rPr>
          <w:noProof/>
          <w:lang w:val="en-GB"/>
        </w:rPr>
        <w:t xml:space="preserve"> The difference between</w:t>
      </w:r>
      <w:r w:rsidR="00461989" w:rsidRPr="00F80C05">
        <w:rPr>
          <w:noProof/>
          <w:lang w:val="en-GB"/>
        </w:rPr>
        <w:t xml:space="preserve"> both the writing mode</w:t>
      </w:r>
      <w:r w:rsidR="0082656C" w:rsidRPr="00F80C05">
        <w:rPr>
          <w:noProof/>
          <w:lang w:val="en-GB"/>
        </w:rPr>
        <w:t>s</w:t>
      </w:r>
      <w:r w:rsidR="000211C9" w:rsidRPr="00F80C05">
        <w:rPr>
          <w:noProof/>
          <w:lang w:val="en-GB"/>
        </w:rPr>
        <w:t xml:space="preserve"> </w:t>
      </w:r>
      <w:r w:rsidR="00461989" w:rsidRPr="00F80C05">
        <w:rPr>
          <w:noProof/>
          <w:lang w:val="en-GB"/>
        </w:rPr>
        <w:t xml:space="preserve">"w" and "a" is </w:t>
      </w:r>
      <w:r w:rsidR="00071535" w:rsidRPr="00F80C05">
        <w:rPr>
          <w:noProof/>
          <w:lang w:val="en-GB"/>
        </w:rPr>
        <w:t>that "w" overwrite</w:t>
      </w:r>
      <w:r w:rsidR="00B60B3F">
        <w:rPr>
          <w:noProof/>
          <w:lang w:val="en-GB"/>
        </w:rPr>
        <w:t>s</w:t>
      </w:r>
      <w:r w:rsidR="00071535" w:rsidRPr="00F80C05">
        <w:rPr>
          <w:noProof/>
          <w:lang w:val="en-GB"/>
        </w:rPr>
        <w:t xml:space="preserve"> the entire original content in the file by our new entries while "a" appends the new entries </w:t>
      </w:r>
      <w:r w:rsidR="00D90FEC" w:rsidRPr="00F80C05">
        <w:rPr>
          <w:noProof/>
          <w:lang w:val="en-GB"/>
        </w:rPr>
        <w:t>to the end of the file</w:t>
      </w:r>
      <w:r w:rsidR="0082656C" w:rsidRPr="00F80C05">
        <w:rPr>
          <w:noProof/>
          <w:lang w:val="en-GB"/>
        </w:rPr>
        <w:t xml:space="preserve"> while keeping the original content</w:t>
      </w:r>
      <w:r w:rsidR="00D90FEC" w:rsidRPr="00F80C05">
        <w:rPr>
          <w:noProof/>
          <w:lang w:val="en-GB"/>
        </w:rPr>
        <w:t xml:space="preserve">. </w:t>
      </w:r>
    </w:p>
    <w:p w14:paraId="131DF3AA" w14:textId="3CFB6075" w:rsidR="000D0351" w:rsidRPr="00F80C05" w:rsidRDefault="000F780A" w:rsidP="00B97A92">
      <w:pPr>
        <w:pStyle w:val="BodyText"/>
        <w:rPr>
          <w:noProof/>
          <w:lang w:val="en-GB"/>
        </w:rPr>
      </w:pPr>
      <w:r w:rsidRPr="00F80C05">
        <w:rPr>
          <w:noProof/>
          <w:lang w:val="en-GB"/>
        </w:rPr>
        <w:t xml:space="preserve">Note that </w:t>
      </w:r>
      <w:r w:rsidR="001E7B7D" w:rsidRPr="00F80C05">
        <w:rPr>
          <w:noProof/>
          <w:lang w:val="en-GB"/>
        </w:rPr>
        <w:t>it is allowed to combine</w:t>
      </w:r>
      <w:r w:rsidR="00D44576" w:rsidRPr="00F80C05">
        <w:rPr>
          <w:noProof/>
          <w:lang w:val="en-GB"/>
        </w:rPr>
        <w:t xml:space="preserve"> the</w:t>
      </w:r>
      <w:r w:rsidR="001E7B7D" w:rsidRPr="00F80C05">
        <w:rPr>
          <w:noProof/>
          <w:lang w:val="en-GB"/>
        </w:rPr>
        <w:t xml:space="preserve"> </w:t>
      </w:r>
      <w:r w:rsidR="001E7B7D" w:rsidRPr="00F80C05">
        <w:rPr>
          <w:rFonts w:ascii="Consolas" w:hAnsi="Consolas"/>
          <w:noProof/>
          <w:lang w:val="en-GB"/>
        </w:rPr>
        <w:t>"r"</w:t>
      </w:r>
      <w:r w:rsidR="001E7B7D" w:rsidRPr="00F80C05">
        <w:rPr>
          <w:noProof/>
          <w:lang w:val="en-GB"/>
        </w:rPr>
        <w:t xml:space="preserve"> or </w:t>
      </w:r>
      <w:r w:rsidR="001E7B7D" w:rsidRPr="00F80C05">
        <w:rPr>
          <w:rFonts w:ascii="Consolas" w:hAnsi="Consolas"/>
          <w:noProof/>
          <w:lang w:val="en-GB"/>
        </w:rPr>
        <w:t>"a"</w:t>
      </w:r>
      <w:r w:rsidR="001E7B7D" w:rsidRPr="00F80C05">
        <w:rPr>
          <w:noProof/>
          <w:lang w:val="en-GB"/>
        </w:rPr>
        <w:t xml:space="preserve"> </w:t>
      </w:r>
      <w:r w:rsidR="00D44576" w:rsidRPr="00F80C05">
        <w:rPr>
          <w:noProof/>
          <w:lang w:val="en-GB"/>
        </w:rPr>
        <w:t xml:space="preserve">modes </w:t>
      </w:r>
      <w:r w:rsidR="001E7B7D" w:rsidRPr="00F80C05">
        <w:rPr>
          <w:noProof/>
          <w:lang w:val="en-GB"/>
        </w:rPr>
        <w:t>with</w:t>
      </w:r>
      <w:r w:rsidR="00D44576" w:rsidRPr="00F80C05">
        <w:rPr>
          <w:noProof/>
          <w:lang w:val="en-GB"/>
        </w:rPr>
        <w:t xml:space="preserve"> the</w:t>
      </w:r>
      <w:r w:rsidR="001E7B7D" w:rsidRPr="00F80C05">
        <w:rPr>
          <w:noProof/>
          <w:lang w:val="en-GB"/>
        </w:rPr>
        <w:t xml:space="preserve"> </w:t>
      </w:r>
      <w:r w:rsidR="00D90FEC" w:rsidRPr="00F80C05">
        <w:rPr>
          <w:rFonts w:ascii="Consolas" w:hAnsi="Consolas"/>
          <w:noProof/>
          <w:lang w:val="en-GB"/>
        </w:rPr>
        <w:t>"+"</w:t>
      </w:r>
      <w:r w:rsidR="00D44576" w:rsidRPr="00F80C05">
        <w:rPr>
          <w:noProof/>
          <w:lang w:val="en-GB"/>
        </w:rPr>
        <w:t xml:space="preserve"> mode.</w:t>
      </w:r>
      <w:r w:rsidR="001E7B7D" w:rsidRPr="00F80C05">
        <w:rPr>
          <w:noProof/>
          <w:lang w:val="en-GB"/>
        </w:rPr>
        <w:t xml:space="preserve"> In both cases, we </w:t>
      </w:r>
      <w:r w:rsidR="005B7D68" w:rsidRPr="00F80C05">
        <w:rPr>
          <w:noProof/>
          <w:lang w:val="en-GB"/>
        </w:rPr>
        <w:t xml:space="preserve">give the permission for the file to be </w:t>
      </w:r>
      <w:r w:rsidR="00C45E30" w:rsidRPr="00F80C05">
        <w:rPr>
          <w:noProof/>
          <w:lang w:val="en-GB"/>
        </w:rPr>
        <w:t xml:space="preserve">read and </w:t>
      </w:r>
      <w:r w:rsidR="007F19DE" w:rsidRPr="00F80C05">
        <w:rPr>
          <w:noProof/>
          <w:lang w:val="en-GB"/>
        </w:rPr>
        <w:t>updated</w:t>
      </w:r>
      <w:r w:rsidR="005B7D68" w:rsidRPr="00F80C05">
        <w:rPr>
          <w:noProof/>
          <w:lang w:val="en-GB"/>
        </w:rPr>
        <w:t xml:space="preserve">. The main difference here is that </w:t>
      </w:r>
      <w:r w:rsidR="002A2DCA" w:rsidRPr="00F80C05">
        <w:rPr>
          <w:noProof/>
          <w:lang w:val="en-GB"/>
        </w:rPr>
        <w:t xml:space="preserve">if we open the file in the </w:t>
      </w:r>
      <w:r w:rsidR="002A2DCA" w:rsidRPr="00F80C05">
        <w:rPr>
          <w:rFonts w:ascii="Consolas" w:hAnsi="Consolas"/>
          <w:noProof/>
          <w:lang w:val="en-GB"/>
        </w:rPr>
        <w:t>"r+"</w:t>
      </w:r>
      <w:r w:rsidR="001C18D9" w:rsidRPr="00F80C05">
        <w:rPr>
          <w:noProof/>
          <w:lang w:val="en-GB"/>
        </w:rPr>
        <w:t xml:space="preserve"> mode</w:t>
      </w:r>
      <w:r w:rsidR="002A2DCA" w:rsidRPr="00F80C05">
        <w:rPr>
          <w:noProof/>
          <w:lang w:val="en-GB"/>
        </w:rPr>
        <w:t xml:space="preserve">, </w:t>
      </w:r>
      <w:r w:rsidR="004C25C5" w:rsidRPr="00F80C05">
        <w:rPr>
          <w:noProof/>
          <w:lang w:val="en-GB"/>
        </w:rPr>
        <w:t xml:space="preserve">Python will </w:t>
      </w:r>
      <w:r w:rsidR="00E42617" w:rsidRPr="00F80C05">
        <w:rPr>
          <w:noProof/>
          <w:lang w:val="en-GB"/>
        </w:rPr>
        <w:t xml:space="preserve">be able to read </w:t>
      </w:r>
      <w:r w:rsidR="00082C91" w:rsidRPr="00F80C05">
        <w:rPr>
          <w:noProof/>
          <w:lang w:val="en-GB"/>
        </w:rPr>
        <w:t xml:space="preserve">the entire existing content </w:t>
      </w:r>
      <w:r w:rsidR="003D1D12" w:rsidRPr="00F80C05">
        <w:rPr>
          <w:noProof/>
          <w:lang w:val="en-GB"/>
        </w:rPr>
        <w:t xml:space="preserve">from </w:t>
      </w:r>
      <w:r w:rsidR="00286F03" w:rsidRPr="00F80C05">
        <w:rPr>
          <w:noProof/>
          <w:lang w:val="en-GB"/>
        </w:rPr>
        <w:t>the beginning of the file</w:t>
      </w:r>
      <w:r w:rsidR="00243A98" w:rsidRPr="00F80C05">
        <w:rPr>
          <w:noProof/>
          <w:lang w:val="en-GB"/>
        </w:rPr>
        <w:t xml:space="preserve"> and write the</w:t>
      </w:r>
      <w:r w:rsidR="00617FC7" w:rsidRPr="00F80C05">
        <w:rPr>
          <w:noProof/>
          <w:lang w:val="en-GB"/>
        </w:rPr>
        <w:t xml:space="preserve"> new</w:t>
      </w:r>
      <w:r w:rsidR="00243A98" w:rsidRPr="00F80C05">
        <w:rPr>
          <w:noProof/>
          <w:lang w:val="en-GB"/>
        </w:rPr>
        <w:t xml:space="preserve"> entries at the end of the file</w:t>
      </w:r>
      <w:r w:rsidR="00286F03" w:rsidRPr="00F80C05">
        <w:rPr>
          <w:noProof/>
          <w:lang w:val="en-GB"/>
        </w:rPr>
        <w:t>.</w:t>
      </w:r>
      <w:r w:rsidR="002A2DCA" w:rsidRPr="00F80C05">
        <w:rPr>
          <w:noProof/>
          <w:lang w:val="en-GB"/>
        </w:rPr>
        <w:t xml:space="preserve"> </w:t>
      </w:r>
      <w:r w:rsidR="00BD02A3" w:rsidRPr="00F80C05">
        <w:rPr>
          <w:noProof/>
          <w:lang w:val="en-GB"/>
        </w:rPr>
        <w:t xml:space="preserve">But if the file is opened in the </w:t>
      </w:r>
      <w:r w:rsidR="002A2DCA" w:rsidRPr="00F80C05">
        <w:rPr>
          <w:rFonts w:ascii="Consolas" w:hAnsi="Consolas"/>
          <w:noProof/>
          <w:lang w:val="en-GB"/>
        </w:rPr>
        <w:t>"a</w:t>
      </w:r>
      <w:r w:rsidR="00BD02A3" w:rsidRPr="00F80C05">
        <w:rPr>
          <w:rFonts w:ascii="Consolas" w:hAnsi="Consolas"/>
          <w:noProof/>
          <w:lang w:val="en-GB"/>
        </w:rPr>
        <w:t>+</w:t>
      </w:r>
      <w:r w:rsidR="002A2DCA" w:rsidRPr="00F80C05">
        <w:rPr>
          <w:rFonts w:ascii="Consolas" w:hAnsi="Consolas"/>
          <w:noProof/>
          <w:lang w:val="en-GB"/>
        </w:rPr>
        <w:t>"</w:t>
      </w:r>
      <w:r w:rsidR="00BD02A3" w:rsidRPr="00F80C05">
        <w:rPr>
          <w:noProof/>
          <w:lang w:val="en-GB"/>
        </w:rPr>
        <w:t xml:space="preserve"> mode, </w:t>
      </w:r>
      <w:r w:rsidR="004B76AF" w:rsidRPr="00F80C05">
        <w:rPr>
          <w:noProof/>
          <w:lang w:val="en-GB"/>
        </w:rPr>
        <w:t xml:space="preserve">Python will </w:t>
      </w:r>
      <w:r w:rsidR="00E42617" w:rsidRPr="00F80C05">
        <w:rPr>
          <w:noProof/>
          <w:lang w:val="en-GB"/>
        </w:rPr>
        <w:t xml:space="preserve">not be able to read </w:t>
      </w:r>
      <w:r w:rsidR="004B76AF" w:rsidRPr="00F80C05">
        <w:rPr>
          <w:noProof/>
          <w:lang w:val="en-GB"/>
        </w:rPr>
        <w:t xml:space="preserve">the entire existing content and </w:t>
      </w:r>
      <w:r w:rsidR="00177EC6" w:rsidRPr="00F80C05">
        <w:rPr>
          <w:noProof/>
          <w:lang w:val="en-GB"/>
        </w:rPr>
        <w:t xml:space="preserve">just </w:t>
      </w:r>
      <w:r w:rsidR="00067719" w:rsidRPr="00F80C05">
        <w:rPr>
          <w:noProof/>
          <w:lang w:val="en-GB"/>
        </w:rPr>
        <w:t xml:space="preserve">append </w:t>
      </w:r>
      <w:r w:rsidR="00BD02A3" w:rsidRPr="00F80C05">
        <w:rPr>
          <w:noProof/>
          <w:lang w:val="en-GB"/>
        </w:rPr>
        <w:t xml:space="preserve">the </w:t>
      </w:r>
      <w:r w:rsidR="007C2318" w:rsidRPr="00F80C05">
        <w:rPr>
          <w:noProof/>
          <w:lang w:val="en-GB"/>
        </w:rPr>
        <w:t>update</w:t>
      </w:r>
      <w:r w:rsidR="00067719" w:rsidRPr="00F80C05">
        <w:rPr>
          <w:noProof/>
          <w:lang w:val="en-GB"/>
        </w:rPr>
        <w:t>s</w:t>
      </w:r>
      <w:r w:rsidR="007C2318" w:rsidRPr="00F80C05">
        <w:rPr>
          <w:noProof/>
          <w:lang w:val="en-GB"/>
        </w:rPr>
        <w:t xml:space="preserve"> at the end of the file. Furthermore, </w:t>
      </w:r>
      <w:r w:rsidR="009F4FCF" w:rsidRPr="00F80C05">
        <w:rPr>
          <w:noProof/>
          <w:lang w:val="en-GB"/>
        </w:rPr>
        <w:t xml:space="preserve">if the text file does not exist, it will be created in the </w:t>
      </w:r>
      <w:r w:rsidR="009F4FCF" w:rsidRPr="00F80C05">
        <w:rPr>
          <w:rFonts w:ascii="Consolas" w:hAnsi="Consolas"/>
          <w:noProof/>
          <w:lang w:val="en-GB"/>
        </w:rPr>
        <w:t>"a+"</w:t>
      </w:r>
      <w:r w:rsidR="009F4FCF" w:rsidRPr="00F80C05">
        <w:rPr>
          <w:noProof/>
          <w:lang w:val="en-GB"/>
        </w:rPr>
        <w:t xml:space="preserve"> mode, while Python will return an error in the </w:t>
      </w:r>
      <w:r w:rsidR="009F4FCF" w:rsidRPr="00F80C05">
        <w:rPr>
          <w:rFonts w:ascii="Consolas" w:hAnsi="Consolas"/>
          <w:noProof/>
          <w:lang w:val="en-GB"/>
        </w:rPr>
        <w:t>"r+"</w:t>
      </w:r>
      <w:r w:rsidR="009F4FCF" w:rsidRPr="00F80C05">
        <w:rPr>
          <w:noProof/>
          <w:lang w:val="en-GB"/>
        </w:rPr>
        <w:t xml:space="preserve"> mode.</w:t>
      </w:r>
    </w:p>
    <w:p w14:paraId="6B534CE1" w14:textId="6F1A89EB" w:rsidR="002D0003" w:rsidRPr="00F80C05" w:rsidRDefault="00341A18" w:rsidP="00B97A92">
      <w:pPr>
        <w:pStyle w:val="BodyText"/>
        <w:rPr>
          <w:noProof/>
          <w:lang w:val="en-GB"/>
        </w:rPr>
      </w:pPr>
      <w:r w:rsidRPr="00F80C05">
        <w:rPr>
          <w:noProof/>
          <w:lang w:val="en-GB"/>
        </w:rPr>
        <w:t xml:space="preserve">After the user has </w:t>
      </w:r>
      <w:r w:rsidR="008D4081" w:rsidRPr="00F80C05">
        <w:rPr>
          <w:noProof/>
          <w:lang w:val="en-GB"/>
        </w:rPr>
        <w:t xml:space="preserve">finished </w:t>
      </w:r>
      <w:r w:rsidRPr="00F80C05">
        <w:rPr>
          <w:noProof/>
          <w:lang w:val="en-GB"/>
        </w:rPr>
        <w:t>enter</w:t>
      </w:r>
      <w:r w:rsidR="008D4081" w:rsidRPr="00F80C05">
        <w:rPr>
          <w:noProof/>
          <w:lang w:val="en-GB"/>
        </w:rPr>
        <w:t>ing</w:t>
      </w:r>
      <w:r w:rsidRPr="00F80C05">
        <w:rPr>
          <w:noProof/>
          <w:lang w:val="en-GB"/>
        </w:rPr>
        <w:t xml:space="preserve"> </w:t>
      </w:r>
      <w:r w:rsidR="00332DC1" w:rsidRPr="00F80C05">
        <w:rPr>
          <w:noProof/>
          <w:lang w:val="en-GB"/>
        </w:rPr>
        <w:t xml:space="preserve">the </w:t>
      </w:r>
      <w:r w:rsidRPr="00F80C05">
        <w:rPr>
          <w:noProof/>
          <w:lang w:val="en-GB"/>
        </w:rPr>
        <w:t xml:space="preserve">data </w:t>
      </w:r>
      <w:r w:rsidR="00332DC1" w:rsidRPr="00F80C05">
        <w:rPr>
          <w:noProof/>
          <w:lang w:val="en-GB"/>
        </w:rPr>
        <w:t xml:space="preserve">of one record, </w:t>
      </w:r>
      <w:r w:rsidR="00296603" w:rsidRPr="00F80C05">
        <w:rPr>
          <w:noProof/>
          <w:lang w:val="en-GB"/>
        </w:rPr>
        <w:t>Python should write this record to the text file with the following syntax</w:t>
      </w:r>
      <w:r w:rsidR="00944D76" w:rsidRPr="00F80C05">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44D76" w:rsidRPr="006956C6" w14:paraId="4F086177" w14:textId="77777777" w:rsidTr="00CB22E5">
        <w:trPr>
          <w:jc w:val="right"/>
        </w:trPr>
        <w:tc>
          <w:tcPr>
            <w:tcW w:w="9017" w:type="dxa"/>
            <w:shd w:val="clear" w:color="auto" w:fill="D9D9D9" w:themeFill="background1" w:themeFillShade="D9"/>
            <w:vAlign w:val="center"/>
          </w:tcPr>
          <w:p w14:paraId="5883B01E" w14:textId="6050C7D4" w:rsidR="00944D76" w:rsidRPr="00F80C05" w:rsidRDefault="00944D76" w:rsidP="003B476E">
            <w:pPr>
              <w:pStyle w:val="Code"/>
              <w:rPr>
                <w:noProof/>
                <w:color w:val="auto"/>
                <w:lang w:val="en-GB"/>
              </w:rPr>
            </w:pPr>
            <w:r w:rsidRPr="00F80C05">
              <w:rPr>
                <w:noProof/>
                <w:lang w:val="en-GB"/>
              </w:rPr>
              <w:t>file_object</w:t>
            </w:r>
            <w:r w:rsidR="00847643" w:rsidRPr="00F80C05">
              <w:rPr>
                <w:noProof/>
                <w:color w:val="auto"/>
                <w:lang w:val="en-GB"/>
              </w:rPr>
              <w:t>.write(</w:t>
            </w:r>
            <w:r w:rsidR="003B476E" w:rsidRPr="00F80C05">
              <w:rPr>
                <w:noProof/>
                <w:lang w:val="en-GB"/>
              </w:rPr>
              <w:t>data_row</w:t>
            </w:r>
            <w:r w:rsidR="00847643" w:rsidRPr="00F80C05">
              <w:rPr>
                <w:noProof/>
                <w:color w:val="auto"/>
                <w:lang w:val="en-GB"/>
              </w:rPr>
              <w:t>)</w:t>
            </w:r>
          </w:p>
        </w:tc>
      </w:tr>
    </w:tbl>
    <w:p w14:paraId="6829EDBC" w14:textId="416BB4C6" w:rsidR="00944D76" w:rsidRPr="00F80C05" w:rsidRDefault="00944D76" w:rsidP="00B97A92">
      <w:pPr>
        <w:pStyle w:val="BodyText"/>
        <w:rPr>
          <w:noProof/>
          <w:lang w:val="en-GB"/>
        </w:rPr>
      </w:pPr>
      <w:r w:rsidRPr="00F80C05">
        <w:rPr>
          <w:noProof/>
          <w:lang w:val="en-GB"/>
        </w:rPr>
        <w:t xml:space="preserve">The </w:t>
      </w:r>
      <w:r w:rsidR="00B94FCF" w:rsidRPr="00F80C05">
        <w:rPr>
          <w:noProof/>
          <w:lang w:val="en-GB"/>
        </w:rPr>
        <w:t xml:space="preserve">name of </w:t>
      </w:r>
      <w:r w:rsidR="00B94FCF" w:rsidRPr="00F80C05">
        <w:rPr>
          <w:rFonts w:ascii="Consolas" w:hAnsi="Consolas"/>
          <w:noProof/>
          <w:lang w:val="en-GB"/>
        </w:rPr>
        <w:t>file_object</w:t>
      </w:r>
      <w:r w:rsidR="00B94FCF" w:rsidRPr="00F80C05">
        <w:rPr>
          <w:noProof/>
          <w:lang w:val="en-GB"/>
        </w:rPr>
        <w:t xml:space="preserve"> must be identical with the one </w:t>
      </w:r>
      <w:r w:rsidR="00970257" w:rsidRPr="00F80C05">
        <w:rPr>
          <w:noProof/>
          <w:lang w:val="en-GB"/>
        </w:rPr>
        <w:t xml:space="preserve">defined in the </w:t>
      </w:r>
      <w:r w:rsidR="00970257" w:rsidRPr="00F80C05">
        <w:rPr>
          <w:rFonts w:ascii="Consolas" w:hAnsi="Consolas"/>
          <w:noProof/>
          <w:lang w:val="en-GB"/>
        </w:rPr>
        <w:t>with open</w:t>
      </w:r>
      <w:r w:rsidR="000407E3" w:rsidRPr="00F80C05">
        <w:rPr>
          <w:rFonts w:ascii="Consolas" w:hAnsi="Consolas"/>
          <w:noProof/>
          <w:lang w:val="en-GB"/>
        </w:rPr>
        <w:t>()</w:t>
      </w:r>
      <w:r w:rsidR="00970257" w:rsidRPr="00F80C05">
        <w:rPr>
          <w:noProof/>
          <w:lang w:val="en-GB"/>
        </w:rPr>
        <w:t xml:space="preserve"> statement. </w:t>
      </w:r>
      <w:r w:rsidR="000407E3" w:rsidRPr="00F80C05">
        <w:rPr>
          <w:noProof/>
          <w:lang w:val="en-GB"/>
        </w:rPr>
        <w:t xml:space="preserve">The object </w:t>
      </w:r>
      <w:r w:rsidR="000407E3" w:rsidRPr="00F80C05">
        <w:rPr>
          <w:rFonts w:ascii="Consolas" w:hAnsi="Consolas"/>
          <w:noProof/>
          <w:lang w:val="en-GB"/>
        </w:rPr>
        <w:t>data_row</w:t>
      </w:r>
      <w:r w:rsidR="000407E3" w:rsidRPr="00F80C05">
        <w:rPr>
          <w:noProof/>
          <w:lang w:val="en-GB"/>
        </w:rPr>
        <w:t xml:space="preserve"> is a string in which the </w:t>
      </w:r>
      <w:r w:rsidR="00DE7E8B" w:rsidRPr="00F80C05">
        <w:rPr>
          <w:noProof/>
          <w:lang w:val="en-GB"/>
        </w:rPr>
        <w:t xml:space="preserve">entered data are stored. After </w:t>
      </w:r>
      <w:r w:rsidR="00DE7E8B" w:rsidRPr="00F80C05">
        <w:rPr>
          <w:noProof/>
          <w:lang w:val="en-GB"/>
        </w:rPr>
        <w:lastRenderedPageBreak/>
        <w:t xml:space="preserve">all the data have been </w:t>
      </w:r>
      <w:r w:rsidR="006B51D6" w:rsidRPr="00F80C05">
        <w:rPr>
          <w:noProof/>
          <w:lang w:val="en-GB"/>
        </w:rPr>
        <w:t xml:space="preserve">saved to the </w:t>
      </w:r>
      <w:r w:rsidR="006B51D6" w:rsidRPr="00F80C05">
        <w:rPr>
          <w:rFonts w:ascii="Consolas" w:hAnsi="Consolas"/>
          <w:noProof/>
          <w:lang w:val="en-GB"/>
        </w:rPr>
        <w:t>file_object</w:t>
      </w:r>
      <w:r w:rsidR="006B51D6" w:rsidRPr="00F80C05">
        <w:rPr>
          <w:noProof/>
          <w:lang w:val="en-GB"/>
        </w:rPr>
        <w:t xml:space="preserve"> (Python </w:t>
      </w:r>
      <w:r w:rsidR="008D2D88" w:rsidRPr="00F80C05">
        <w:rPr>
          <w:noProof/>
          <w:lang w:val="en-GB"/>
        </w:rPr>
        <w:t xml:space="preserve">will </w:t>
      </w:r>
      <w:r w:rsidR="006B51D6" w:rsidRPr="00F80C05">
        <w:rPr>
          <w:noProof/>
          <w:lang w:val="en-GB"/>
        </w:rPr>
        <w:t xml:space="preserve">transfer the data to the </w:t>
      </w:r>
      <w:r w:rsidR="008D2D88" w:rsidRPr="00F80C05">
        <w:rPr>
          <w:noProof/>
          <w:lang w:val="en-GB"/>
        </w:rPr>
        <w:t>real text file in the background), we need to close the file proper</w:t>
      </w:r>
      <w:r w:rsidR="00D66096" w:rsidRPr="00F80C05">
        <w:rPr>
          <w:noProof/>
          <w:lang w:val="en-GB"/>
        </w:rPr>
        <w:t>ly to release its access to other parties.</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B913F0" w:rsidRPr="006956C6" w14:paraId="57DA1E56" w14:textId="77777777" w:rsidTr="00CB22E5">
        <w:trPr>
          <w:jc w:val="right"/>
        </w:trPr>
        <w:tc>
          <w:tcPr>
            <w:tcW w:w="9017" w:type="dxa"/>
            <w:shd w:val="clear" w:color="auto" w:fill="D9D9D9" w:themeFill="background1" w:themeFillShade="D9"/>
            <w:vAlign w:val="center"/>
          </w:tcPr>
          <w:p w14:paraId="36D30100" w14:textId="1806A8F1" w:rsidR="00B913F0" w:rsidRPr="00F80C05" w:rsidRDefault="00B913F0" w:rsidP="00CB22E5">
            <w:pPr>
              <w:pStyle w:val="Code"/>
              <w:rPr>
                <w:noProof/>
                <w:color w:val="auto"/>
                <w:lang w:val="en-GB"/>
              </w:rPr>
            </w:pPr>
            <w:r w:rsidRPr="00F80C05">
              <w:rPr>
                <w:noProof/>
                <w:lang w:val="en-GB"/>
              </w:rPr>
              <w:t>file_object</w:t>
            </w:r>
            <w:r w:rsidRPr="00F80C05">
              <w:rPr>
                <w:noProof/>
                <w:color w:val="auto"/>
                <w:lang w:val="en-GB"/>
              </w:rPr>
              <w:t>.</w:t>
            </w:r>
            <w:r w:rsidR="00177EC6" w:rsidRPr="00F80C05">
              <w:rPr>
                <w:noProof/>
                <w:color w:val="auto"/>
                <w:lang w:val="en-GB"/>
              </w:rPr>
              <w:t>close</w:t>
            </w:r>
            <w:r w:rsidRPr="00F80C05">
              <w:rPr>
                <w:noProof/>
                <w:color w:val="auto"/>
                <w:lang w:val="en-GB"/>
              </w:rPr>
              <w:t>()</w:t>
            </w:r>
          </w:p>
        </w:tc>
      </w:tr>
    </w:tbl>
    <w:p w14:paraId="2008D384" w14:textId="15729402" w:rsidR="007C09D3" w:rsidRPr="00F80C05" w:rsidRDefault="00C31884" w:rsidP="00B97A92">
      <w:pPr>
        <w:pStyle w:val="BodyText"/>
        <w:rPr>
          <w:noProof/>
          <w:lang w:val="en-GB"/>
        </w:rPr>
      </w:pPr>
      <w:r w:rsidRPr="00F80C05">
        <w:rPr>
          <w:noProof/>
          <w:lang w:val="en-GB"/>
        </w:rPr>
        <w:t xml:space="preserve">Though closing the </w:t>
      </w:r>
      <w:r w:rsidR="00F53941" w:rsidRPr="00F80C05">
        <w:rPr>
          <w:noProof/>
          <w:lang w:val="en-GB"/>
        </w:rPr>
        <w:t xml:space="preserve">external </w:t>
      </w:r>
      <w:r w:rsidRPr="00F80C05">
        <w:rPr>
          <w:noProof/>
          <w:lang w:val="en-GB"/>
        </w:rPr>
        <w:t>file</w:t>
      </w:r>
      <w:r w:rsidR="00F53941" w:rsidRPr="00F80C05">
        <w:rPr>
          <w:noProof/>
          <w:lang w:val="en-GB"/>
        </w:rPr>
        <w:t>s</w:t>
      </w:r>
      <w:r w:rsidRPr="00F80C05">
        <w:rPr>
          <w:noProof/>
          <w:lang w:val="en-GB"/>
        </w:rPr>
        <w:t xml:space="preserve"> may not </w:t>
      </w:r>
      <w:r w:rsidR="00DB686A" w:rsidRPr="00F80C05">
        <w:rPr>
          <w:noProof/>
          <w:lang w:val="en-GB"/>
        </w:rPr>
        <w:t xml:space="preserve">affect </w:t>
      </w:r>
      <w:r w:rsidRPr="00F80C05">
        <w:rPr>
          <w:noProof/>
          <w:lang w:val="en-GB"/>
        </w:rPr>
        <w:t xml:space="preserve">the </w:t>
      </w:r>
      <w:r w:rsidR="000131BA" w:rsidRPr="00F80C05">
        <w:rPr>
          <w:noProof/>
          <w:lang w:val="en-GB"/>
        </w:rPr>
        <w:t>program</w:t>
      </w:r>
      <w:r w:rsidR="00F53941" w:rsidRPr="00F80C05">
        <w:rPr>
          <w:noProof/>
          <w:lang w:val="en-GB"/>
        </w:rPr>
        <w:t xml:space="preserve"> flow</w:t>
      </w:r>
      <w:r w:rsidR="00966934" w:rsidRPr="00F80C05">
        <w:rPr>
          <w:noProof/>
          <w:lang w:val="en-GB"/>
        </w:rPr>
        <w:t xml:space="preserve"> directly</w:t>
      </w:r>
      <w:r w:rsidR="000131BA" w:rsidRPr="00F80C05">
        <w:rPr>
          <w:noProof/>
          <w:lang w:val="en-GB"/>
        </w:rPr>
        <w:t xml:space="preserve">, it is </w:t>
      </w:r>
      <w:r w:rsidR="00F53941" w:rsidRPr="00F80C05">
        <w:rPr>
          <w:noProof/>
          <w:lang w:val="en-GB"/>
        </w:rPr>
        <w:t xml:space="preserve">still </w:t>
      </w:r>
      <w:r w:rsidR="000131BA" w:rsidRPr="00F80C05">
        <w:rPr>
          <w:noProof/>
          <w:lang w:val="en-GB"/>
        </w:rPr>
        <w:t>important and a good program</w:t>
      </w:r>
      <w:r w:rsidR="00F53941" w:rsidRPr="00F80C05">
        <w:rPr>
          <w:noProof/>
          <w:lang w:val="en-GB"/>
        </w:rPr>
        <w:t>ming</w:t>
      </w:r>
      <w:r w:rsidR="000131BA" w:rsidRPr="00F80C05">
        <w:rPr>
          <w:noProof/>
          <w:lang w:val="en-GB"/>
        </w:rPr>
        <w:t xml:space="preserve"> habit to </w:t>
      </w:r>
      <w:r w:rsidR="00D60C90" w:rsidRPr="00F80C05">
        <w:rPr>
          <w:noProof/>
          <w:lang w:val="en-GB"/>
        </w:rPr>
        <w:t xml:space="preserve">do so </w:t>
      </w:r>
      <w:r w:rsidR="000131BA" w:rsidRPr="00F80C05">
        <w:rPr>
          <w:noProof/>
          <w:lang w:val="en-GB"/>
        </w:rPr>
        <w:t>at the end of the code.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B97A92" w:rsidRPr="006956C6" w14:paraId="57B76572" w14:textId="77777777" w:rsidTr="00914864">
        <w:tc>
          <w:tcPr>
            <w:tcW w:w="9017" w:type="dxa"/>
          </w:tcPr>
          <w:p w14:paraId="3C630F13" w14:textId="62AEB7B9" w:rsidR="00B97A92" w:rsidRPr="00F80C05" w:rsidRDefault="00B97A92" w:rsidP="00914864">
            <w:pPr>
              <w:pStyle w:val="BodyText"/>
              <w:rPr>
                <w:noProof/>
                <w:lang w:val="en-GB"/>
              </w:rPr>
            </w:pPr>
            <w:r w:rsidRPr="00F80C05">
              <w:rPr>
                <w:b/>
                <w:bCs/>
                <w:noProof/>
                <w:lang w:val="en-GB"/>
              </w:rPr>
              <w:t xml:space="preserve">Example (Cont’d): </w:t>
            </w:r>
            <w:r w:rsidR="008B1759" w:rsidRPr="00F80C05">
              <w:rPr>
                <w:noProof/>
                <w:lang w:val="en-GB"/>
              </w:rPr>
              <w:t>The following program creates a</w:t>
            </w:r>
            <w:r w:rsidR="000054C6" w:rsidRPr="00F80C05">
              <w:rPr>
                <w:noProof/>
                <w:lang w:val="en-GB"/>
              </w:rPr>
              <w:t>n</w:t>
            </w:r>
            <w:r w:rsidR="008B1759" w:rsidRPr="00F80C05">
              <w:rPr>
                <w:noProof/>
                <w:lang w:val="en-GB"/>
              </w:rPr>
              <w:t xml:space="preserve"> </w:t>
            </w:r>
            <w:r w:rsidR="00476619" w:rsidRPr="00F80C05">
              <w:rPr>
                <w:noProof/>
                <w:lang w:val="en-GB"/>
              </w:rPr>
              <w:t xml:space="preserve">interface </w:t>
            </w:r>
            <w:r w:rsidR="000054C6" w:rsidRPr="00F80C05">
              <w:rPr>
                <w:noProof/>
                <w:lang w:val="en-GB"/>
              </w:rPr>
              <w:t xml:space="preserve">to let </w:t>
            </w:r>
            <w:r w:rsidR="002C4F92">
              <w:rPr>
                <w:noProof/>
                <w:lang w:val="en-GB"/>
              </w:rPr>
              <w:t xml:space="preserve">the </w:t>
            </w:r>
            <w:r w:rsidR="000054C6" w:rsidRPr="00F80C05">
              <w:rPr>
                <w:noProof/>
                <w:lang w:val="en-GB"/>
              </w:rPr>
              <w:t>users enter the personal information of the students, including their first and last names, gender, birthday, nationality</w:t>
            </w:r>
            <w:r w:rsidR="0037416C" w:rsidRPr="00F80C05">
              <w:rPr>
                <w:noProof/>
                <w:lang w:val="en-GB"/>
              </w:rPr>
              <w:t>,</w:t>
            </w:r>
            <w:r w:rsidR="000054C6" w:rsidRPr="00F80C05">
              <w:rPr>
                <w:noProof/>
                <w:lang w:val="en-GB"/>
              </w:rPr>
              <w:t xml:space="preserve"> and study program</w:t>
            </w:r>
            <w:r w:rsidR="007541D2" w:rsidRPr="00244A86">
              <w:rPr>
                <w:noProof/>
                <w:lang w:val="en-GB"/>
              </w:rPr>
              <w:t>me</w:t>
            </w:r>
            <w:r w:rsidR="0037416C" w:rsidRPr="00F80C05">
              <w:rPr>
                <w:noProof/>
                <w:lang w:val="en-GB"/>
              </w:rPr>
              <w:t>. The input mechanism is the same as those introduced in Study Unit 1. For simplicity, we have omitted some of the control mechanism</w:t>
            </w:r>
            <w:r w:rsidR="007541D2" w:rsidRPr="00244A86">
              <w:rPr>
                <w:noProof/>
                <w:lang w:val="en-GB"/>
              </w:rPr>
              <w:t>s</w:t>
            </w:r>
            <w:r w:rsidR="0037416C" w:rsidRPr="00F80C05">
              <w:rPr>
                <w:noProof/>
                <w:lang w:val="en-GB"/>
              </w:rPr>
              <w:t xml:space="preserve"> </w:t>
            </w:r>
            <w:r w:rsidR="003D16B9" w:rsidRPr="00F80C05">
              <w:rPr>
                <w:noProof/>
                <w:lang w:val="en-GB"/>
              </w:rPr>
              <w:t xml:space="preserve">to prevent invalid inputs here, which are actually </w:t>
            </w:r>
            <w:r w:rsidR="00B675F5" w:rsidRPr="00F80C05">
              <w:rPr>
                <w:noProof/>
                <w:lang w:val="en-GB"/>
              </w:rPr>
              <w:t xml:space="preserve">essential and </w:t>
            </w:r>
            <w:r w:rsidR="003D16B9" w:rsidRPr="00F80C05">
              <w:rPr>
                <w:noProof/>
                <w:lang w:val="en-GB"/>
              </w:rPr>
              <w:t xml:space="preserve">extremely important for a </w:t>
            </w:r>
            <w:r w:rsidR="00B675F5" w:rsidRPr="00F80C05">
              <w:rPr>
                <w:noProof/>
                <w:lang w:val="en-GB"/>
              </w:rPr>
              <w:t xml:space="preserve">program to be executed correctly. After entering the data of one student, Python will </w:t>
            </w:r>
            <w:r w:rsidR="00CD6334" w:rsidRPr="00F80C05">
              <w:rPr>
                <w:noProof/>
                <w:lang w:val="en-GB"/>
              </w:rPr>
              <w:t xml:space="preserve">convert </w:t>
            </w:r>
            <w:r w:rsidR="00B675F5" w:rsidRPr="00F80C05">
              <w:rPr>
                <w:noProof/>
                <w:lang w:val="en-GB"/>
              </w:rPr>
              <w:t>t</w:t>
            </w:r>
            <w:r w:rsidR="002214D8" w:rsidRPr="00F80C05">
              <w:rPr>
                <w:noProof/>
                <w:lang w:val="en-GB"/>
              </w:rPr>
              <w:t xml:space="preserve">he entries </w:t>
            </w:r>
            <w:r w:rsidR="00CD6334" w:rsidRPr="00F80C05">
              <w:rPr>
                <w:noProof/>
                <w:lang w:val="en-GB"/>
              </w:rPr>
              <w:t xml:space="preserve">to </w:t>
            </w:r>
            <w:r w:rsidR="002214D8" w:rsidRPr="00F80C05">
              <w:rPr>
                <w:noProof/>
                <w:lang w:val="en-GB"/>
              </w:rPr>
              <w:t xml:space="preserve">a </w:t>
            </w:r>
            <w:r w:rsidR="00CD6334" w:rsidRPr="00F80C05">
              <w:rPr>
                <w:noProof/>
                <w:lang w:val="en-GB"/>
              </w:rPr>
              <w:t xml:space="preserve">comma separated </w:t>
            </w:r>
            <w:r w:rsidR="002214D8" w:rsidRPr="00F80C05">
              <w:rPr>
                <w:noProof/>
                <w:lang w:val="en-GB"/>
              </w:rPr>
              <w:t xml:space="preserve">string </w:t>
            </w:r>
            <w:r w:rsidR="00CD6334" w:rsidRPr="00F80C05">
              <w:rPr>
                <w:noProof/>
                <w:lang w:val="en-GB"/>
              </w:rPr>
              <w:t xml:space="preserve">and store it as </w:t>
            </w:r>
            <w:r w:rsidR="00E8070D" w:rsidRPr="00F80C05">
              <w:rPr>
                <w:noProof/>
                <w:lang w:val="en-GB"/>
              </w:rPr>
              <w:t xml:space="preserve">a new </w:t>
            </w:r>
            <w:r w:rsidR="00CD6334" w:rsidRPr="00F80C05">
              <w:rPr>
                <w:noProof/>
                <w:lang w:val="en-GB"/>
              </w:rPr>
              <w:t xml:space="preserve">line </w:t>
            </w:r>
            <w:r w:rsidR="002214D8" w:rsidRPr="00F80C05">
              <w:rPr>
                <w:noProof/>
                <w:lang w:val="en-GB"/>
              </w:rPr>
              <w:t>into the file “Student_DB.csv” for later use.</w:t>
            </w:r>
          </w:p>
          <w:p w14:paraId="3A6E212F" w14:textId="26699B0A" w:rsidR="00BD5000" w:rsidRPr="00F80C05" w:rsidRDefault="008201B5" w:rsidP="00BD5000">
            <w:pPr>
              <w:pStyle w:val="Figure-Image-Upper"/>
              <w:rPr>
                <w:lang w:val="en-GB"/>
              </w:rPr>
            </w:pPr>
            <w:r w:rsidRPr="00F80C05">
              <w:drawing>
                <wp:inline distT="0" distB="0" distL="0" distR="0" wp14:anchorId="3C6D9F2E" wp14:editId="7D03122A">
                  <wp:extent cx="5580000" cy="2824219"/>
                  <wp:effectExtent l="19050" t="19050" r="2095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17" t="20491" r="2094" b="3558"/>
                          <a:stretch/>
                        </pic:blipFill>
                        <pic:spPr bwMode="auto">
                          <a:xfrm>
                            <a:off x="0" y="0"/>
                            <a:ext cx="5580000" cy="2824219"/>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FBCB10" w14:textId="50C922F7" w:rsidR="00BD5000" w:rsidRPr="00F80C05" w:rsidRDefault="00BD5000" w:rsidP="00390C2D">
            <w:pPr>
              <w:pStyle w:val="Caption"/>
            </w:pPr>
            <w:bookmarkStart w:id="23" w:name="_Ref65341186"/>
            <w:r w:rsidRPr="00F80C05">
              <w:t>Figure 6.</w:t>
            </w:r>
            <w:r w:rsidRPr="00F80C05">
              <w:fldChar w:fldCharType="begin"/>
            </w:r>
            <w:r w:rsidRPr="00F80C05">
              <w:instrText xml:space="preserve"> SEQ Figure \* ARABIC </w:instrText>
            </w:r>
            <w:r w:rsidRPr="00F80C05">
              <w:fldChar w:fldCharType="separate"/>
            </w:r>
            <w:r w:rsidR="00F37804" w:rsidRPr="00F80C05">
              <w:t>2</w:t>
            </w:r>
            <w:r w:rsidRPr="00F80C05">
              <w:fldChar w:fldCharType="end"/>
            </w:r>
            <w:bookmarkEnd w:id="23"/>
            <w:r w:rsidRPr="00F80C05">
              <w:t xml:space="preserve"> </w:t>
            </w:r>
            <w:r w:rsidR="005C230F" w:rsidRPr="00F80C05">
              <w:t>Program to Input Data</w:t>
            </w:r>
            <w:r w:rsidR="00166A3E" w:rsidRPr="00F80C05">
              <w:t xml:space="preserve"> into a .csv File</w:t>
            </w:r>
          </w:p>
          <w:p w14:paraId="2FA9E720" w14:textId="1961ECD4" w:rsidR="00BD5000" w:rsidRPr="00F80C05" w:rsidRDefault="00990FC6" w:rsidP="00BD5000">
            <w:pPr>
              <w:pStyle w:val="BodyText"/>
              <w:rPr>
                <w:noProof/>
                <w:lang w:val="en-GB"/>
              </w:rPr>
            </w:pPr>
            <w:r w:rsidRPr="00F80C05">
              <w:rPr>
                <w:noProof/>
                <w:lang w:val="en-GB"/>
              </w:rPr>
              <w:t xml:space="preserve">In the first line, we store the file name </w:t>
            </w:r>
            <w:r w:rsidR="00361382" w:rsidRPr="00F80C05">
              <w:rPr>
                <w:noProof/>
                <w:lang w:val="en-GB"/>
              </w:rPr>
              <w:t xml:space="preserve">in a variable </w:t>
            </w:r>
            <w:r w:rsidR="00FE77DD" w:rsidRPr="00F80C05">
              <w:rPr>
                <w:noProof/>
                <w:lang w:val="en-GB"/>
              </w:rPr>
              <w:t>call</w:t>
            </w:r>
            <w:r w:rsidR="00361382" w:rsidRPr="00F80C05">
              <w:rPr>
                <w:noProof/>
                <w:lang w:val="en-GB"/>
              </w:rPr>
              <w:t xml:space="preserve">ed </w:t>
            </w:r>
            <w:r w:rsidR="00361382" w:rsidRPr="00F80C05">
              <w:rPr>
                <w:rFonts w:ascii="Consolas" w:hAnsi="Consolas"/>
                <w:noProof/>
                <w:lang w:val="en-GB"/>
              </w:rPr>
              <w:t>target_file</w:t>
            </w:r>
            <w:r w:rsidR="00361382" w:rsidRPr="00F80C05">
              <w:rPr>
                <w:noProof/>
                <w:lang w:val="en-GB"/>
              </w:rPr>
              <w:t xml:space="preserve"> in case we will need it multiple times in the later part of </w:t>
            </w:r>
            <w:r w:rsidR="004B735C" w:rsidRPr="00F80C05">
              <w:rPr>
                <w:noProof/>
                <w:lang w:val="en-GB"/>
              </w:rPr>
              <w:t xml:space="preserve">our </w:t>
            </w:r>
            <w:r w:rsidR="00361382" w:rsidRPr="00F80C05">
              <w:rPr>
                <w:noProof/>
                <w:lang w:val="en-GB"/>
              </w:rPr>
              <w:t xml:space="preserve">program. </w:t>
            </w:r>
            <w:r w:rsidR="00EF6650" w:rsidRPr="00F80C05">
              <w:rPr>
                <w:noProof/>
                <w:lang w:val="en-GB"/>
              </w:rPr>
              <w:t xml:space="preserve">By choosing the </w:t>
            </w:r>
            <w:r w:rsidR="00EF6650" w:rsidRPr="00F80C05">
              <w:rPr>
                <w:rFonts w:ascii="Consolas" w:hAnsi="Consolas"/>
                <w:noProof/>
                <w:lang w:val="en-GB"/>
              </w:rPr>
              <w:t>"r+"</w:t>
            </w:r>
            <w:r w:rsidR="00EF6650" w:rsidRPr="00F80C05">
              <w:rPr>
                <w:noProof/>
                <w:lang w:val="en-GB"/>
              </w:rPr>
              <w:t xml:space="preserve"> mode in the </w:t>
            </w:r>
            <w:r w:rsidR="00762DC6" w:rsidRPr="00F80C05">
              <w:rPr>
                <w:rFonts w:ascii="Consolas" w:hAnsi="Consolas"/>
                <w:noProof/>
                <w:lang w:val="en-GB"/>
              </w:rPr>
              <w:t>with</w:t>
            </w:r>
            <w:r w:rsidR="00762DC6" w:rsidRPr="00B767B7">
              <w:rPr>
                <w:noProof/>
                <w:lang w:val="en-GB"/>
              </w:rPr>
              <w:t xml:space="preserve"> </w:t>
            </w:r>
            <w:r w:rsidR="00762DC6" w:rsidRPr="00F80C05">
              <w:rPr>
                <w:rFonts w:ascii="Consolas" w:hAnsi="Consolas"/>
                <w:noProof/>
                <w:lang w:val="en-GB"/>
              </w:rPr>
              <w:t>open</w:t>
            </w:r>
            <w:r w:rsidR="00762DC6" w:rsidRPr="00F80C05">
              <w:rPr>
                <w:noProof/>
                <w:lang w:val="en-GB"/>
              </w:rPr>
              <w:t xml:space="preserve"> command in the second line, we instruct Python to </w:t>
            </w:r>
            <w:r w:rsidR="00EF6650" w:rsidRPr="00F80C05">
              <w:rPr>
                <w:noProof/>
                <w:lang w:val="en-GB"/>
              </w:rPr>
              <w:t xml:space="preserve">open the file </w:t>
            </w:r>
            <w:r w:rsidR="0065320D" w:rsidRPr="00F80C05">
              <w:rPr>
                <w:noProof/>
                <w:lang w:val="en-GB"/>
              </w:rPr>
              <w:t>for reading and writing</w:t>
            </w:r>
            <w:r w:rsidR="00FA0E22" w:rsidRPr="00F80C05">
              <w:rPr>
                <w:noProof/>
                <w:lang w:val="en-GB"/>
              </w:rPr>
              <w:t>, and t</w:t>
            </w:r>
            <w:r w:rsidR="00762DC6" w:rsidRPr="00F80C05">
              <w:rPr>
                <w:noProof/>
                <w:lang w:val="en-GB"/>
              </w:rPr>
              <w:t xml:space="preserve">he </w:t>
            </w:r>
            <w:r w:rsidR="0065320D" w:rsidRPr="00F80C05">
              <w:rPr>
                <w:noProof/>
                <w:lang w:val="en-GB"/>
              </w:rPr>
              <w:t xml:space="preserve">existing </w:t>
            </w:r>
            <w:r w:rsidR="00762DC6" w:rsidRPr="00F80C05">
              <w:rPr>
                <w:noProof/>
                <w:lang w:val="en-GB"/>
              </w:rPr>
              <w:t xml:space="preserve">contents of </w:t>
            </w:r>
            <w:r w:rsidR="00D2752F" w:rsidRPr="00F80C05">
              <w:rPr>
                <w:rFonts w:ascii="Consolas" w:hAnsi="Consolas"/>
                <w:noProof/>
                <w:lang w:val="en-GB"/>
              </w:rPr>
              <w:t>target_file</w:t>
            </w:r>
            <w:r w:rsidR="00D2752F" w:rsidRPr="00F80C05">
              <w:rPr>
                <w:noProof/>
                <w:lang w:val="en-GB"/>
              </w:rPr>
              <w:t xml:space="preserve"> </w:t>
            </w:r>
            <w:r w:rsidR="0065320D" w:rsidRPr="00F80C05">
              <w:rPr>
                <w:noProof/>
                <w:lang w:val="en-GB"/>
              </w:rPr>
              <w:t xml:space="preserve">should be stored </w:t>
            </w:r>
            <w:r w:rsidR="00D2752F" w:rsidRPr="00F80C05">
              <w:rPr>
                <w:noProof/>
                <w:lang w:val="en-GB"/>
              </w:rPr>
              <w:t xml:space="preserve">in the object called </w:t>
            </w:r>
            <w:r w:rsidR="00D2752F" w:rsidRPr="00F80C05">
              <w:rPr>
                <w:rFonts w:ascii="Consolas" w:hAnsi="Consolas"/>
                <w:noProof/>
                <w:lang w:val="en-GB"/>
              </w:rPr>
              <w:t>write_to_file</w:t>
            </w:r>
            <w:r w:rsidR="00D2752F" w:rsidRPr="00F80C05">
              <w:rPr>
                <w:noProof/>
                <w:lang w:val="en-GB"/>
              </w:rPr>
              <w:t>.</w:t>
            </w:r>
            <w:r w:rsidR="00FA0E22" w:rsidRPr="00F80C05">
              <w:rPr>
                <w:noProof/>
                <w:lang w:val="en-GB"/>
              </w:rPr>
              <w:t xml:space="preserve"> </w:t>
            </w:r>
            <w:r w:rsidR="00D55617" w:rsidRPr="00F80C05">
              <w:rPr>
                <w:noProof/>
                <w:lang w:val="en-GB"/>
              </w:rPr>
              <w:t xml:space="preserve">The option of </w:t>
            </w:r>
            <w:r w:rsidR="00C427D8" w:rsidRPr="00F80C05">
              <w:rPr>
                <w:noProof/>
                <w:lang w:val="en-GB"/>
              </w:rPr>
              <w:t>read</w:t>
            </w:r>
            <w:r w:rsidR="00D55617" w:rsidRPr="00F80C05">
              <w:rPr>
                <w:noProof/>
                <w:lang w:val="en-GB"/>
              </w:rPr>
              <w:t>ing</w:t>
            </w:r>
            <w:r w:rsidR="00C427D8" w:rsidRPr="00F80C05">
              <w:rPr>
                <w:noProof/>
                <w:lang w:val="en-GB"/>
              </w:rPr>
              <w:t xml:space="preserve"> </w:t>
            </w:r>
            <w:r w:rsidR="00D36D22" w:rsidRPr="00F80C05">
              <w:rPr>
                <w:noProof/>
                <w:lang w:val="en-GB"/>
              </w:rPr>
              <w:t xml:space="preserve">the </w:t>
            </w:r>
            <w:r w:rsidR="0078125F" w:rsidRPr="00F80C05">
              <w:rPr>
                <w:noProof/>
                <w:lang w:val="en-GB"/>
              </w:rPr>
              <w:t xml:space="preserve">stored data in </w:t>
            </w:r>
            <w:r w:rsidR="0078125F" w:rsidRPr="00F80C05">
              <w:rPr>
                <w:noProof/>
                <w:lang w:val="en-GB"/>
              </w:rPr>
              <w:lastRenderedPageBreak/>
              <w:t>the file</w:t>
            </w:r>
            <w:r w:rsidR="00D55617" w:rsidRPr="00F80C05">
              <w:rPr>
                <w:noProof/>
                <w:lang w:val="en-GB"/>
              </w:rPr>
              <w:t xml:space="preserve"> </w:t>
            </w:r>
            <w:r w:rsidR="00D42ACB" w:rsidRPr="00F80C05">
              <w:rPr>
                <w:noProof/>
                <w:lang w:val="en-GB"/>
              </w:rPr>
              <w:t>would be</w:t>
            </w:r>
            <w:r w:rsidR="00A20629" w:rsidRPr="00F80C05">
              <w:rPr>
                <w:noProof/>
                <w:lang w:val="en-GB"/>
              </w:rPr>
              <w:t xml:space="preserve"> particularly useful if we need</w:t>
            </w:r>
            <w:r w:rsidR="00EA5CE0" w:rsidRPr="00F80C05">
              <w:rPr>
                <w:noProof/>
                <w:lang w:val="en-GB"/>
              </w:rPr>
              <w:t>ed</w:t>
            </w:r>
            <w:r w:rsidR="00A20629" w:rsidRPr="00F80C05">
              <w:rPr>
                <w:noProof/>
                <w:lang w:val="en-GB"/>
              </w:rPr>
              <w:t xml:space="preserve"> the number of existing records</w:t>
            </w:r>
            <w:r w:rsidR="0078125F" w:rsidRPr="00F80C05">
              <w:rPr>
                <w:noProof/>
                <w:lang w:val="en-GB"/>
              </w:rPr>
              <w:t>.</w:t>
            </w:r>
            <w:r w:rsidR="00DC40A2" w:rsidRPr="00F80C05">
              <w:rPr>
                <w:noProof/>
                <w:lang w:val="en-GB"/>
              </w:rPr>
              <w:t xml:space="preserve"> </w:t>
            </w:r>
            <w:r w:rsidR="00B73C66" w:rsidRPr="00F80C05">
              <w:rPr>
                <w:noProof/>
                <w:lang w:val="en-GB"/>
              </w:rPr>
              <w:t>Th</w:t>
            </w:r>
            <w:r w:rsidR="00DB70F1" w:rsidRPr="00F80C05">
              <w:rPr>
                <w:noProof/>
                <w:lang w:val="en-GB"/>
              </w:rPr>
              <w:t xml:space="preserve">is statistic </w:t>
            </w:r>
            <w:r w:rsidR="00E824B2" w:rsidRPr="00F80C05">
              <w:rPr>
                <w:noProof/>
                <w:lang w:val="en-GB"/>
              </w:rPr>
              <w:t xml:space="preserve">is </w:t>
            </w:r>
            <w:r w:rsidR="00990A14" w:rsidRPr="00F80C05">
              <w:rPr>
                <w:noProof/>
                <w:lang w:val="en-GB"/>
              </w:rPr>
              <w:t>particularly</w:t>
            </w:r>
            <w:r w:rsidR="00C54E22" w:rsidRPr="00F80C05">
              <w:rPr>
                <w:noProof/>
                <w:lang w:val="en-GB"/>
              </w:rPr>
              <w:t xml:space="preserve"> </w:t>
            </w:r>
            <w:r w:rsidR="00E824B2" w:rsidRPr="00F80C05">
              <w:rPr>
                <w:noProof/>
                <w:lang w:val="en-GB"/>
              </w:rPr>
              <w:t xml:space="preserve">helpful for two tasks: </w:t>
            </w:r>
            <w:r w:rsidR="00CE6424" w:rsidRPr="00F80C05">
              <w:rPr>
                <w:noProof/>
                <w:lang w:val="en-GB"/>
              </w:rPr>
              <w:t>i</w:t>
            </w:r>
            <w:r w:rsidR="002F1598" w:rsidRPr="00F80C05">
              <w:rPr>
                <w:noProof/>
                <w:lang w:val="en-GB"/>
              </w:rPr>
              <w:t xml:space="preserve">) if the file is empty, we will need to add a line of column headers to the record which we also </w:t>
            </w:r>
            <w:r w:rsidR="00482482" w:rsidRPr="00F80C05">
              <w:rPr>
                <w:noProof/>
                <w:lang w:val="en-GB"/>
              </w:rPr>
              <w:t xml:space="preserve">include </w:t>
            </w:r>
            <w:r w:rsidR="002F1598" w:rsidRPr="00F80C05">
              <w:rPr>
                <w:noProof/>
                <w:lang w:val="en-GB"/>
              </w:rPr>
              <w:t>in line</w:t>
            </w:r>
            <w:r w:rsidR="007541D2" w:rsidRPr="00244A86">
              <w:rPr>
                <w:noProof/>
                <w:lang w:val="en-GB"/>
              </w:rPr>
              <w:t>s</w:t>
            </w:r>
            <w:r w:rsidR="002F1598" w:rsidRPr="00F80C05">
              <w:rPr>
                <w:noProof/>
                <w:lang w:val="en-GB"/>
              </w:rPr>
              <w:t xml:space="preserve"> 4</w:t>
            </w:r>
            <w:r w:rsidR="002A40B8" w:rsidRPr="00F80C05">
              <w:rPr>
                <w:noProof/>
                <w:lang w:val="en-GB"/>
              </w:rPr>
              <w:t xml:space="preserve"> to </w:t>
            </w:r>
            <w:r w:rsidR="002F1598" w:rsidRPr="00F80C05">
              <w:rPr>
                <w:noProof/>
                <w:lang w:val="en-GB"/>
              </w:rPr>
              <w:t>6</w:t>
            </w:r>
            <w:r w:rsidR="007D49FD" w:rsidRPr="00F80C05">
              <w:rPr>
                <w:noProof/>
                <w:lang w:val="en-GB"/>
              </w:rPr>
              <w:t xml:space="preserve">, </w:t>
            </w:r>
            <w:r w:rsidR="00CE6424" w:rsidRPr="00F80C05">
              <w:rPr>
                <w:noProof/>
                <w:lang w:val="en-GB"/>
              </w:rPr>
              <w:t>ii</w:t>
            </w:r>
            <w:r w:rsidR="007D49FD" w:rsidRPr="00F80C05">
              <w:rPr>
                <w:noProof/>
                <w:lang w:val="en-GB"/>
              </w:rPr>
              <w:t xml:space="preserve">) we can use the </w:t>
            </w:r>
            <w:r w:rsidR="00CE6424" w:rsidRPr="00F80C05">
              <w:rPr>
                <w:noProof/>
                <w:lang w:val="en-GB"/>
              </w:rPr>
              <w:t xml:space="preserve">current </w:t>
            </w:r>
            <w:r w:rsidR="007D49FD" w:rsidRPr="00F80C05">
              <w:rPr>
                <w:noProof/>
                <w:lang w:val="en-GB"/>
              </w:rPr>
              <w:t xml:space="preserve">number </w:t>
            </w:r>
            <w:r w:rsidR="00E538C9" w:rsidRPr="00F80C05">
              <w:rPr>
                <w:noProof/>
                <w:lang w:val="en-GB"/>
              </w:rPr>
              <w:t xml:space="preserve">of records </w:t>
            </w:r>
            <w:r w:rsidR="007D49FD" w:rsidRPr="00F80C05">
              <w:rPr>
                <w:noProof/>
                <w:lang w:val="en-GB"/>
              </w:rPr>
              <w:t xml:space="preserve">as the ID number of </w:t>
            </w:r>
            <w:r w:rsidR="0052396E" w:rsidRPr="00F80C05">
              <w:rPr>
                <w:noProof/>
                <w:lang w:val="en-GB"/>
              </w:rPr>
              <w:t xml:space="preserve">a new </w:t>
            </w:r>
            <w:r w:rsidR="007D49FD" w:rsidRPr="00F80C05">
              <w:rPr>
                <w:noProof/>
                <w:lang w:val="en-GB"/>
              </w:rPr>
              <w:t>student</w:t>
            </w:r>
            <w:r w:rsidR="00B73C66" w:rsidRPr="00F80C05">
              <w:rPr>
                <w:noProof/>
                <w:lang w:val="en-GB"/>
              </w:rPr>
              <w:t xml:space="preserve">. </w:t>
            </w:r>
            <w:r w:rsidR="001D4659" w:rsidRPr="00F80C05">
              <w:rPr>
                <w:noProof/>
                <w:lang w:val="en-GB"/>
              </w:rPr>
              <w:t xml:space="preserve">We would </w:t>
            </w:r>
            <w:r w:rsidR="007D49FD" w:rsidRPr="00F80C05">
              <w:rPr>
                <w:noProof/>
                <w:lang w:val="en-GB"/>
              </w:rPr>
              <w:t xml:space="preserve">not </w:t>
            </w:r>
            <w:r w:rsidR="001D4659" w:rsidRPr="00F80C05">
              <w:rPr>
                <w:noProof/>
                <w:lang w:val="en-GB"/>
              </w:rPr>
              <w:t xml:space="preserve">have </w:t>
            </w:r>
            <w:r w:rsidR="00A7652C" w:rsidRPr="00F80C05">
              <w:rPr>
                <w:noProof/>
                <w:lang w:val="en-GB"/>
              </w:rPr>
              <w:t xml:space="preserve">been able to </w:t>
            </w:r>
            <w:r w:rsidR="004F0E66" w:rsidRPr="00F80C05">
              <w:rPr>
                <w:noProof/>
                <w:lang w:val="en-GB"/>
              </w:rPr>
              <w:t xml:space="preserve">execute </w:t>
            </w:r>
            <w:r w:rsidR="00A7652C" w:rsidRPr="00F80C05">
              <w:rPr>
                <w:noProof/>
                <w:lang w:val="en-GB"/>
              </w:rPr>
              <w:t xml:space="preserve">these tasks </w:t>
            </w:r>
            <w:r w:rsidR="001D4659" w:rsidRPr="00F80C05">
              <w:rPr>
                <w:noProof/>
                <w:lang w:val="en-GB"/>
              </w:rPr>
              <w:t xml:space="preserve">if </w:t>
            </w:r>
            <w:r w:rsidR="00DC40A2" w:rsidRPr="00F80C05">
              <w:rPr>
                <w:noProof/>
                <w:lang w:val="en-GB"/>
              </w:rPr>
              <w:t xml:space="preserve">we had opened </w:t>
            </w:r>
            <w:r w:rsidR="00DC40A2" w:rsidRPr="00F80C05">
              <w:rPr>
                <w:rFonts w:ascii="Consolas" w:hAnsi="Consolas"/>
                <w:noProof/>
                <w:lang w:val="en-GB"/>
              </w:rPr>
              <w:t>target_file</w:t>
            </w:r>
            <w:r w:rsidR="00DC40A2" w:rsidRPr="00F80C05">
              <w:rPr>
                <w:noProof/>
                <w:lang w:val="en-GB"/>
              </w:rPr>
              <w:t xml:space="preserve"> in the </w:t>
            </w:r>
            <w:r w:rsidR="00DC40A2" w:rsidRPr="00F80C05">
              <w:rPr>
                <w:rFonts w:ascii="Consolas" w:hAnsi="Consolas"/>
                <w:noProof/>
                <w:lang w:val="en-GB"/>
              </w:rPr>
              <w:t>"</w:t>
            </w:r>
            <w:r w:rsidR="00B73C66" w:rsidRPr="00F80C05">
              <w:rPr>
                <w:rFonts w:ascii="Consolas" w:hAnsi="Consolas"/>
                <w:noProof/>
                <w:lang w:val="en-GB"/>
              </w:rPr>
              <w:t>a</w:t>
            </w:r>
            <w:r w:rsidR="00DC40A2" w:rsidRPr="00F80C05">
              <w:rPr>
                <w:rFonts w:ascii="Consolas" w:hAnsi="Consolas"/>
                <w:noProof/>
                <w:lang w:val="en-GB"/>
              </w:rPr>
              <w:t>+"</w:t>
            </w:r>
            <w:r w:rsidR="00DC40A2" w:rsidRPr="00F80C05">
              <w:rPr>
                <w:noProof/>
                <w:lang w:val="en-GB"/>
              </w:rPr>
              <w:t xml:space="preserve"> mode</w:t>
            </w:r>
            <w:r w:rsidR="00B73C66" w:rsidRPr="00F80C05">
              <w:rPr>
                <w:noProof/>
                <w:lang w:val="en-GB"/>
              </w:rPr>
              <w:t xml:space="preserve"> instead.</w:t>
            </w:r>
          </w:p>
          <w:p w14:paraId="42817CDF" w14:textId="5BA5BFA8" w:rsidR="00221CE7" w:rsidRPr="00F80C05" w:rsidRDefault="00221CE7" w:rsidP="00BD5000">
            <w:pPr>
              <w:pStyle w:val="BodyText"/>
              <w:rPr>
                <w:rFonts w:eastAsia="PMingLiU"/>
                <w:noProof/>
                <w:lang w:val="en-GB" w:eastAsia="zh-TW"/>
              </w:rPr>
            </w:pPr>
            <w:r w:rsidRPr="00F80C05">
              <w:rPr>
                <w:rFonts w:eastAsia="PMingLiU"/>
                <w:noProof/>
                <w:lang w:val="en-GB" w:eastAsia="zh-TW"/>
              </w:rPr>
              <w:t xml:space="preserve">Since </w:t>
            </w:r>
            <w:r w:rsidR="00C576FF" w:rsidRPr="00F80C05">
              <w:rPr>
                <w:rFonts w:eastAsia="PMingLiU"/>
                <w:noProof/>
                <w:lang w:val="en-GB" w:eastAsia="zh-TW"/>
              </w:rPr>
              <w:t xml:space="preserve">.csv text files are comma separated, we need to insert a comma between </w:t>
            </w:r>
            <w:r w:rsidR="001667D8" w:rsidRPr="00F80C05">
              <w:rPr>
                <w:rFonts w:eastAsia="PMingLiU"/>
                <w:noProof/>
                <w:lang w:val="en-GB" w:eastAsia="zh-TW"/>
              </w:rPr>
              <w:t xml:space="preserve">each column when concatenating the data </w:t>
            </w:r>
            <w:r w:rsidR="007B0F9F" w:rsidRPr="00F80C05">
              <w:rPr>
                <w:rFonts w:eastAsia="PMingLiU"/>
                <w:noProof/>
                <w:lang w:val="en-GB" w:eastAsia="zh-TW"/>
              </w:rPr>
              <w:t xml:space="preserve">to a string </w:t>
            </w:r>
            <w:r w:rsidR="001667D8" w:rsidRPr="00F80C05">
              <w:rPr>
                <w:rFonts w:eastAsia="PMingLiU"/>
                <w:noProof/>
                <w:lang w:val="en-GB" w:eastAsia="zh-TW"/>
              </w:rPr>
              <w:t xml:space="preserve">before </w:t>
            </w:r>
            <w:r w:rsidR="007B0F9F" w:rsidRPr="00F80C05">
              <w:rPr>
                <w:rFonts w:eastAsia="PMingLiU"/>
                <w:noProof/>
                <w:lang w:val="en-GB" w:eastAsia="zh-TW"/>
              </w:rPr>
              <w:t xml:space="preserve">storing it to </w:t>
            </w:r>
            <w:r w:rsidR="007B0F9F" w:rsidRPr="00F80C05">
              <w:rPr>
                <w:rFonts w:ascii="Consolas" w:hAnsi="Consolas"/>
                <w:noProof/>
                <w:lang w:val="en-GB"/>
              </w:rPr>
              <w:t>target_file</w:t>
            </w:r>
            <w:r w:rsidR="007B0F9F" w:rsidRPr="00F80C05">
              <w:rPr>
                <w:rFonts w:eastAsia="PMingLiU"/>
                <w:noProof/>
                <w:lang w:val="en-GB" w:eastAsia="zh-TW"/>
              </w:rPr>
              <w:t xml:space="preserve">. It is also important to </w:t>
            </w:r>
            <w:r w:rsidR="006221B4" w:rsidRPr="00F80C05">
              <w:rPr>
                <w:rFonts w:eastAsia="PMingLiU"/>
                <w:noProof/>
                <w:lang w:val="en-GB" w:eastAsia="zh-TW"/>
              </w:rPr>
              <w:t xml:space="preserve">put the escape sequence </w:t>
            </w:r>
            <w:r w:rsidR="006221B4" w:rsidRPr="00F80C05">
              <w:rPr>
                <w:rFonts w:ascii="Consolas" w:eastAsia="PMingLiU" w:hAnsi="Consolas"/>
                <w:noProof/>
                <w:lang w:val="en-GB" w:eastAsia="zh-TW"/>
              </w:rPr>
              <w:t>\n</w:t>
            </w:r>
            <w:r w:rsidR="006221B4" w:rsidRPr="00F80C05">
              <w:rPr>
                <w:rFonts w:eastAsia="PMingLiU"/>
                <w:noProof/>
                <w:lang w:val="en-GB" w:eastAsia="zh-TW"/>
              </w:rPr>
              <w:t xml:space="preserve"> at the end of the string so that the next record will be stored in a new line.</w:t>
            </w:r>
            <w:r w:rsidR="00E67A3C" w:rsidRPr="00F80C05">
              <w:rPr>
                <w:rFonts w:eastAsia="PMingLiU"/>
                <w:noProof/>
                <w:lang w:val="en-GB" w:eastAsia="zh-TW"/>
              </w:rPr>
              <w:t xml:space="preserve"> </w:t>
            </w:r>
            <w:r w:rsidR="00E67A3C" w:rsidRPr="00F80C05">
              <w:rPr>
                <w:rFonts w:eastAsia="PMingLiU"/>
                <w:noProof/>
                <w:lang w:val="en-GB" w:eastAsia="zh-TW"/>
              </w:rPr>
              <w:fldChar w:fldCharType="begin"/>
            </w:r>
            <w:r w:rsidR="00E67A3C" w:rsidRPr="00F80C05">
              <w:rPr>
                <w:rFonts w:eastAsia="PMingLiU"/>
                <w:noProof/>
                <w:lang w:val="en-GB" w:eastAsia="zh-TW"/>
              </w:rPr>
              <w:instrText xml:space="preserve"> REF _Ref65278357 \h </w:instrText>
            </w:r>
            <w:r w:rsidR="00E67A3C" w:rsidRPr="00F80C05">
              <w:rPr>
                <w:rFonts w:eastAsia="PMingLiU"/>
                <w:noProof/>
                <w:lang w:val="en-GB" w:eastAsia="zh-TW"/>
              </w:rPr>
            </w:r>
            <w:r w:rsidR="00E67A3C" w:rsidRPr="00F80C05">
              <w:rPr>
                <w:rFonts w:eastAsia="PMingLiU"/>
                <w:noProof/>
                <w:lang w:val="en-GB" w:eastAsia="zh-TW"/>
              </w:rPr>
              <w:fldChar w:fldCharType="separate"/>
            </w:r>
            <w:r w:rsidR="00F37804" w:rsidRPr="00F80C05">
              <w:rPr>
                <w:noProof/>
                <w:lang w:val="en-GB"/>
              </w:rPr>
              <w:t>Figure 6.3</w:t>
            </w:r>
            <w:r w:rsidR="00E67A3C" w:rsidRPr="00F80C05">
              <w:rPr>
                <w:rFonts w:eastAsia="PMingLiU"/>
                <w:noProof/>
                <w:lang w:val="en-GB" w:eastAsia="zh-TW"/>
              </w:rPr>
              <w:fldChar w:fldCharType="end"/>
            </w:r>
            <w:r w:rsidR="00E67A3C" w:rsidRPr="00F80C05">
              <w:rPr>
                <w:rFonts w:eastAsia="PMingLiU"/>
                <w:noProof/>
                <w:lang w:val="en-GB" w:eastAsia="zh-TW"/>
              </w:rPr>
              <w:t xml:space="preserve"> shows how the interface looks like when we run our program in JupyterLab.</w:t>
            </w:r>
          </w:p>
          <w:p w14:paraId="3F463301" w14:textId="3518BACF" w:rsidR="00B97A92" w:rsidRPr="00F80C05" w:rsidRDefault="00987FF8" w:rsidP="00914864">
            <w:pPr>
              <w:pStyle w:val="Figure-Image-Upper"/>
              <w:rPr>
                <w:lang w:val="en-GB"/>
              </w:rPr>
            </w:pPr>
            <w:r w:rsidRPr="00F80C05">
              <w:drawing>
                <wp:inline distT="0" distB="0" distL="0" distR="0" wp14:anchorId="10C36773" wp14:editId="0275999C">
                  <wp:extent cx="5580000" cy="772011"/>
                  <wp:effectExtent l="19050" t="19050" r="20955"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568" t="30708" r="2025" b="48501"/>
                          <a:stretch/>
                        </pic:blipFill>
                        <pic:spPr bwMode="auto">
                          <a:xfrm>
                            <a:off x="0" y="0"/>
                            <a:ext cx="5580000" cy="77201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3D6EFB9" w14:textId="331D78C5" w:rsidR="00B97A92" w:rsidRPr="00F80C05" w:rsidRDefault="00B97A92" w:rsidP="00390C2D">
            <w:pPr>
              <w:pStyle w:val="Caption"/>
            </w:pPr>
            <w:bookmarkStart w:id="24" w:name="_Ref65278357"/>
            <w:r w:rsidRPr="00F80C05">
              <w:t xml:space="preserve">Figure </w:t>
            </w:r>
            <w:r w:rsidR="00575AC6" w:rsidRPr="00F80C05">
              <w:t>6</w:t>
            </w:r>
            <w:r w:rsidRPr="00F80C05">
              <w:t>.</w:t>
            </w:r>
            <w:r w:rsidRPr="00F80C05">
              <w:fldChar w:fldCharType="begin"/>
            </w:r>
            <w:r w:rsidRPr="00F80C05">
              <w:instrText xml:space="preserve"> SEQ Figure \* ARABIC </w:instrText>
            </w:r>
            <w:r w:rsidRPr="00F80C05">
              <w:fldChar w:fldCharType="separate"/>
            </w:r>
            <w:r w:rsidR="00F37804" w:rsidRPr="00F80C05">
              <w:t>3</w:t>
            </w:r>
            <w:r w:rsidRPr="00F80C05">
              <w:fldChar w:fldCharType="end"/>
            </w:r>
            <w:bookmarkEnd w:id="24"/>
            <w:r w:rsidRPr="00F80C05">
              <w:t xml:space="preserve"> </w:t>
            </w:r>
            <w:r w:rsidR="002D0751" w:rsidRPr="00F80C05">
              <w:t xml:space="preserve">Interface to </w:t>
            </w:r>
            <w:r w:rsidR="00520F90" w:rsidRPr="00F80C05">
              <w:t>Input Data</w:t>
            </w:r>
            <w:r w:rsidR="005C230F" w:rsidRPr="00F80C05">
              <w:t xml:space="preserve"> in </w:t>
            </w:r>
            <w:r w:rsidR="00827F6D" w:rsidRPr="00F80C05">
              <w:t>JupyterLab</w:t>
            </w:r>
          </w:p>
        </w:tc>
      </w:tr>
    </w:tbl>
    <w:p w14:paraId="192D3179" w14:textId="639A5919" w:rsidR="00D100D0" w:rsidRPr="00F80C05" w:rsidRDefault="00D100D0" w:rsidP="00D100D0">
      <w:pPr>
        <w:pStyle w:val="BodyText"/>
        <w:rPr>
          <w:noProof/>
          <w:lang w:val="en-GB"/>
        </w:rPr>
      </w:pPr>
      <w:r w:rsidRPr="00F80C05">
        <w:rPr>
          <w:noProof/>
          <w:lang w:val="en-GB"/>
        </w:rPr>
        <w:lastRenderedPageBreak/>
        <w:t xml:space="preserve">To read the existing entries of a text file, we can use a </w:t>
      </w:r>
      <w:r w:rsidRPr="00F80C05">
        <w:rPr>
          <w:rFonts w:ascii="Consolas" w:hAnsi="Consolas"/>
          <w:noProof/>
          <w:lang w:val="en-GB"/>
        </w:rPr>
        <w:t>for</w:t>
      </w:r>
      <w:r w:rsidRPr="00F80C05">
        <w:rPr>
          <w:noProof/>
          <w:lang w:val="en-GB"/>
        </w:rPr>
        <w:t xml:space="preserve">-loop </w:t>
      </w:r>
      <w:r w:rsidR="00661300" w:rsidRPr="00F80C05">
        <w:rPr>
          <w:noProof/>
          <w:lang w:val="en-GB"/>
        </w:rPr>
        <w:t xml:space="preserve">to go through them line by line </w:t>
      </w:r>
      <w:r w:rsidRPr="00F80C05">
        <w:rPr>
          <w:noProof/>
          <w:lang w:val="en-GB"/>
        </w:rPr>
        <w:t>and print the</w:t>
      </w:r>
      <w:r w:rsidR="00C3247E" w:rsidRPr="00F80C05">
        <w:rPr>
          <w:noProof/>
          <w:lang w:val="en-GB"/>
        </w:rPr>
        <w:t xml:space="preserve"> content</w:t>
      </w:r>
      <w:r w:rsidRPr="00F80C05">
        <w:rPr>
          <w:noProof/>
          <w:lang w:val="en-GB"/>
        </w:rPr>
        <w:t xml:space="preserve"> to the screen.</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D100D0" w:rsidRPr="006956C6" w14:paraId="3B353B60" w14:textId="77777777" w:rsidTr="00CB22E5">
        <w:trPr>
          <w:jc w:val="right"/>
        </w:trPr>
        <w:tc>
          <w:tcPr>
            <w:tcW w:w="9017" w:type="dxa"/>
            <w:shd w:val="clear" w:color="auto" w:fill="D9D9D9" w:themeFill="background1" w:themeFillShade="D9"/>
            <w:vAlign w:val="center"/>
          </w:tcPr>
          <w:p w14:paraId="724AC9AA" w14:textId="77777777" w:rsidR="00D100D0" w:rsidRPr="00F80C05" w:rsidRDefault="008D0201" w:rsidP="008D0201">
            <w:pPr>
              <w:pStyle w:val="Code"/>
              <w:ind w:left="2440"/>
              <w:jc w:val="left"/>
              <w:rPr>
                <w:noProof/>
                <w:color w:val="auto"/>
                <w:lang w:val="en-GB"/>
              </w:rPr>
            </w:pPr>
            <w:r w:rsidRPr="00F80C05">
              <w:rPr>
                <w:noProof/>
                <w:color w:val="auto"/>
                <w:lang w:val="en-GB"/>
              </w:rPr>
              <w:t xml:space="preserve">for </w:t>
            </w:r>
            <w:r w:rsidRPr="00F80C05">
              <w:rPr>
                <w:noProof/>
                <w:lang w:val="en-GB"/>
              </w:rPr>
              <w:t>line</w:t>
            </w:r>
            <w:r w:rsidRPr="00F80C05">
              <w:rPr>
                <w:noProof/>
                <w:color w:val="auto"/>
                <w:lang w:val="en-GB"/>
              </w:rPr>
              <w:t xml:space="preserve"> in </w:t>
            </w:r>
            <w:r w:rsidR="00D100D0" w:rsidRPr="00F80C05">
              <w:rPr>
                <w:noProof/>
                <w:lang w:val="en-GB"/>
              </w:rPr>
              <w:t>file_object</w:t>
            </w:r>
            <w:r w:rsidRPr="00F80C05">
              <w:rPr>
                <w:noProof/>
                <w:color w:val="auto"/>
                <w:lang w:val="en-GB"/>
              </w:rPr>
              <w:t>:</w:t>
            </w:r>
          </w:p>
          <w:p w14:paraId="75CFAD38" w14:textId="33591303" w:rsidR="008D0201" w:rsidRPr="00F80C05" w:rsidRDefault="008D0201" w:rsidP="007D55AC">
            <w:pPr>
              <w:pStyle w:val="Code"/>
              <w:tabs>
                <w:tab w:val="left" w:pos="3007"/>
              </w:tabs>
              <w:ind w:left="2440"/>
              <w:jc w:val="left"/>
              <w:rPr>
                <w:noProof/>
                <w:color w:val="auto"/>
                <w:lang w:val="en-GB"/>
              </w:rPr>
            </w:pPr>
            <w:r w:rsidRPr="00F80C05">
              <w:rPr>
                <w:noProof/>
                <w:color w:val="auto"/>
                <w:lang w:val="en-GB"/>
              </w:rPr>
              <w:tab/>
              <w:t>print(</w:t>
            </w:r>
            <w:r w:rsidRPr="00F80C05">
              <w:rPr>
                <w:noProof/>
                <w:lang w:val="en-GB"/>
              </w:rPr>
              <w:t>line</w:t>
            </w:r>
            <w:r w:rsidRPr="00F80C05">
              <w:rPr>
                <w:noProof/>
                <w:color w:val="auto"/>
                <w:lang w:val="en-GB"/>
              </w:rPr>
              <w:t>)</w:t>
            </w:r>
          </w:p>
        </w:tc>
      </w:tr>
    </w:tbl>
    <w:p w14:paraId="75640553" w14:textId="5D7AE18A" w:rsidR="00D100D0" w:rsidRPr="00F80C05" w:rsidRDefault="00B800EF" w:rsidP="00047F38">
      <w:pPr>
        <w:pStyle w:val="BodyText"/>
        <w:rPr>
          <w:noProof/>
          <w:lang w:val="en-GB"/>
        </w:rPr>
      </w:pPr>
      <w:r w:rsidRPr="00F80C05">
        <w:rPr>
          <w:noProof/>
          <w:lang w:val="en-GB"/>
        </w:rPr>
        <w:t xml:space="preserve">Once again, the </w:t>
      </w:r>
      <w:r w:rsidR="000C18E1" w:rsidRPr="00F80C05">
        <w:rPr>
          <w:rFonts w:ascii="Consolas" w:hAnsi="Consolas"/>
          <w:noProof/>
          <w:lang w:val="en-GB"/>
        </w:rPr>
        <w:t>file_object</w:t>
      </w:r>
      <w:r w:rsidR="000C18E1" w:rsidRPr="00F80C05">
        <w:rPr>
          <w:noProof/>
          <w:lang w:val="en-GB"/>
        </w:rPr>
        <w:t xml:space="preserve"> must be identical with the one defined in the </w:t>
      </w:r>
      <w:r w:rsidR="000C18E1" w:rsidRPr="00F80C05">
        <w:rPr>
          <w:rFonts w:ascii="Consolas" w:hAnsi="Consolas"/>
          <w:noProof/>
          <w:lang w:val="en-GB"/>
        </w:rPr>
        <w:t>with open()</w:t>
      </w:r>
      <w:r w:rsidR="000C18E1" w:rsidRPr="00F80C05">
        <w:rPr>
          <w:noProof/>
          <w:lang w:val="en-GB"/>
        </w:rPr>
        <w:t xml:space="preserve"> statement. </w:t>
      </w:r>
      <w:r w:rsidR="00E33F4C" w:rsidRPr="00F80C05">
        <w:rPr>
          <w:noProof/>
          <w:lang w:val="en-GB"/>
        </w:rPr>
        <w:t xml:space="preserve">Note that </w:t>
      </w:r>
      <w:r w:rsidR="000C18E1" w:rsidRPr="00F80C05">
        <w:rPr>
          <w:noProof/>
          <w:lang w:val="en-GB"/>
        </w:rPr>
        <w:t xml:space="preserve">Python </w:t>
      </w:r>
      <w:r w:rsidR="00E33F4C" w:rsidRPr="00F80C05">
        <w:rPr>
          <w:noProof/>
          <w:lang w:val="en-GB"/>
        </w:rPr>
        <w:t>is able to separate the record</w:t>
      </w:r>
      <w:r w:rsidR="002756DC" w:rsidRPr="00F80C05">
        <w:rPr>
          <w:noProof/>
          <w:lang w:val="en-GB"/>
        </w:rPr>
        <w:t>s in the text file</w:t>
      </w:r>
      <w:r w:rsidR="00E33F4C" w:rsidRPr="00F80C05">
        <w:rPr>
          <w:noProof/>
          <w:lang w:val="en-GB"/>
        </w:rPr>
        <w:t xml:space="preserve"> </w:t>
      </w:r>
      <w:r w:rsidR="001062D2" w:rsidRPr="00F80C05">
        <w:rPr>
          <w:noProof/>
          <w:lang w:val="en-GB"/>
        </w:rPr>
        <w:t xml:space="preserve">by recognising </w:t>
      </w:r>
      <w:r w:rsidR="002756DC" w:rsidRPr="00F80C05">
        <w:rPr>
          <w:noProof/>
          <w:lang w:val="en-GB"/>
        </w:rPr>
        <w:t>the</w:t>
      </w:r>
      <w:r w:rsidR="001062D2" w:rsidRPr="00F80C05">
        <w:rPr>
          <w:noProof/>
          <w:lang w:val="en-GB"/>
        </w:rPr>
        <w:t xml:space="preserve"> line break (or escape sequence </w:t>
      </w:r>
      <w:r w:rsidR="001062D2" w:rsidRPr="00F80C05">
        <w:rPr>
          <w:rFonts w:ascii="Consolas" w:hAnsi="Consolas"/>
          <w:noProof/>
          <w:lang w:val="en-GB"/>
        </w:rPr>
        <w:t>\n</w:t>
      </w:r>
      <w:r w:rsidR="001062D2" w:rsidRPr="00F80C05">
        <w:rPr>
          <w:noProof/>
          <w:lang w:val="en-GB"/>
        </w:rPr>
        <w:t xml:space="preserve">) at the end of </w:t>
      </w:r>
      <w:r w:rsidR="007F1062" w:rsidRPr="00F80C05">
        <w:rPr>
          <w:noProof/>
          <w:lang w:val="en-GB"/>
        </w:rPr>
        <w:t>every line</w:t>
      </w:r>
      <w:r w:rsidR="001062D2" w:rsidRPr="00F80C05">
        <w:rPr>
          <w:noProof/>
          <w:lang w:val="en-GB"/>
        </w:rPr>
        <w:t xml:space="preserve">. </w:t>
      </w:r>
      <w:r w:rsidR="002756DC" w:rsidRPr="00F80C05">
        <w:rPr>
          <w:noProof/>
          <w:lang w:val="en-GB"/>
        </w:rPr>
        <w:t xml:space="preserve">As a result, the </w:t>
      </w:r>
      <w:r w:rsidR="00ED25D2" w:rsidRPr="00F80C05">
        <w:rPr>
          <w:rFonts w:ascii="Consolas" w:hAnsi="Consolas"/>
          <w:noProof/>
          <w:lang w:val="en-GB"/>
        </w:rPr>
        <w:t>for</w:t>
      </w:r>
      <w:r w:rsidR="00ED25D2" w:rsidRPr="00F80C05">
        <w:rPr>
          <w:noProof/>
          <w:lang w:val="en-GB"/>
        </w:rPr>
        <w:t xml:space="preserve">-loop automatically will run through all the lines and </w:t>
      </w:r>
      <w:r w:rsidR="0044659E" w:rsidRPr="00F80C05">
        <w:rPr>
          <w:noProof/>
          <w:lang w:val="en-GB"/>
        </w:rPr>
        <w:t xml:space="preserve">store the content in the variable </w:t>
      </w:r>
      <w:r w:rsidR="0044659E" w:rsidRPr="00F80C05">
        <w:rPr>
          <w:rFonts w:ascii="Consolas" w:hAnsi="Consolas"/>
          <w:noProof/>
          <w:lang w:val="en-GB"/>
        </w:rPr>
        <w:t>line</w:t>
      </w:r>
      <w:r w:rsidR="0044659E" w:rsidRPr="00F80C05">
        <w:rPr>
          <w:noProof/>
          <w:lang w:val="en-GB"/>
        </w:rPr>
        <w:t xml:space="preserve">, which will then </w:t>
      </w:r>
      <w:r w:rsidR="007541D2" w:rsidRPr="00244A86">
        <w:rPr>
          <w:noProof/>
          <w:lang w:val="en-GB"/>
        </w:rPr>
        <w:t xml:space="preserve">be </w:t>
      </w:r>
      <w:r w:rsidR="00ED25D2" w:rsidRPr="00F80C05">
        <w:rPr>
          <w:noProof/>
          <w:lang w:val="en-GB"/>
        </w:rPr>
        <w:t>print</w:t>
      </w:r>
      <w:r w:rsidR="0044659E" w:rsidRPr="00F80C05">
        <w:rPr>
          <w:noProof/>
          <w:lang w:val="en-GB"/>
        </w:rPr>
        <w:t>ed</w:t>
      </w:r>
      <w:r w:rsidR="00ED25D2" w:rsidRPr="00F80C05">
        <w:rPr>
          <w:noProof/>
          <w:lang w:val="en-GB"/>
        </w:rPr>
        <w:t xml:space="preserve"> to the screen</w:t>
      </w:r>
      <w:r w:rsidR="0044659E" w:rsidRPr="00F80C05">
        <w:rPr>
          <w:noProof/>
          <w:lang w:val="en-GB"/>
        </w:rPr>
        <w:t xml:space="preserve"> by the </w:t>
      </w:r>
      <w:r w:rsidR="0044659E" w:rsidRPr="00F80C05">
        <w:rPr>
          <w:rFonts w:ascii="Consolas" w:hAnsi="Consolas"/>
          <w:noProof/>
          <w:lang w:val="en-GB"/>
        </w:rPr>
        <w:t>print()</w:t>
      </w:r>
      <w:r w:rsidR="0044659E" w:rsidRPr="00F80C05">
        <w:rPr>
          <w:noProof/>
          <w:lang w:val="en-GB"/>
        </w:rPr>
        <w:t xml:space="preserve"> function.</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D100D0" w:rsidRPr="006956C6" w14:paraId="18F8AAF2" w14:textId="77777777" w:rsidTr="00CB22E5">
        <w:tc>
          <w:tcPr>
            <w:tcW w:w="9017" w:type="dxa"/>
          </w:tcPr>
          <w:p w14:paraId="63E2AB9C" w14:textId="31102FAD" w:rsidR="00D100D0" w:rsidRPr="00F80C05" w:rsidRDefault="00D100D0" w:rsidP="00CB22E5">
            <w:pPr>
              <w:pStyle w:val="BodyText"/>
              <w:rPr>
                <w:noProof/>
                <w:lang w:val="en-GB"/>
              </w:rPr>
            </w:pPr>
            <w:r w:rsidRPr="00F80C05">
              <w:rPr>
                <w:b/>
                <w:bCs/>
                <w:noProof/>
                <w:lang w:val="en-GB"/>
              </w:rPr>
              <w:t xml:space="preserve">Example (Cont’d): </w:t>
            </w:r>
            <w:r w:rsidR="00EC0C20" w:rsidRPr="00F80C05">
              <w:rPr>
                <w:noProof/>
                <w:lang w:val="en-GB"/>
              </w:rPr>
              <w:fldChar w:fldCharType="begin"/>
            </w:r>
            <w:r w:rsidR="00EC0C20" w:rsidRPr="00F80C05">
              <w:rPr>
                <w:noProof/>
                <w:lang w:val="en-GB"/>
              </w:rPr>
              <w:instrText xml:space="preserve"> REF _Ref65278424 \h </w:instrText>
            </w:r>
            <w:r w:rsidR="00EC0C20" w:rsidRPr="00F80C05">
              <w:rPr>
                <w:noProof/>
                <w:lang w:val="en-GB"/>
              </w:rPr>
            </w:r>
            <w:r w:rsidR="00EC0C20" w:rsidRPr="00F80C05">
              <w:rPr>
                <w:noProof/>
                <w:lang w:val="en-GB"/>
              </w:rPr>
              <w:fldChar w:fldCharType="separate"/>
            </w:r>
            <w:r w:rsidR="00F37804" w:rsidRPr="00F80C05">
              <w:rPr>
                <w:noProof/>
                <w:lang w:val="en-GB"/>
              </w:rPr>
              <w:t>Figure 6.4</w:t>
            </w:r>
            <w:r w:rsidR="00EC0C20" w:rsidRPr="00F80C05">
              <w:rPr>
                <w:noProof/>
                <w:lang w:val="en-GB"/>
              </w:rPr>
              <w:fldChar w:fldCharType="end"/>
            </w:r>
            <w:r w:rsidR="0093002C" w:rsidRPr="00F80C05">
              <w:rPr>
                <w:noProof/>
                <w:lang w:val="en-GB"/>
              </w:rPr>
              <w:t xml:space="preserve"> shows </w:t>
            </w:r>
            <w:r w:rsidR="00D774B4" w:rsidRPr="00F80C05">
              <w:rPr>
                <w:noProof/>
                <w:lang w:val="en-GB"/>
              </w:rPr>
              <w:t>our</w:t>
            </w:r>
            <w:r w:rsidR="00EC0C20" w:rsidRPr="00F80C05">
              <w:rPr>
                <w:noProof/>
                <w:lang w:val="en-GB"/>
              </w:rPr>
              <w:t xml:space="preserve"> program to</w:t>
            </w:r>
            <w:r w:rsidR="00D774B4" w:rsidRPr="00F80C05">
              <w:rPr>
                <w:noProof/>
                <w:lang w:val="en-GB"/>
              </w:rPr>
              <w:t xml:space="preserve"> print the record</w:t>
            </w:r>
            <w:r w:rsidR="00B47A3D" w:rsidRPr="00F80C05">
              <w:rPr>
                <w:noProof/>
                <w:lang w:val="en-GB"/>
              </w:rPr>
              <w:t>s</w:t>
            </w:r>
            <w:r w:rsidR="00D774B4" w:rsidRPr="00F80C05">
              <w:rPr>
                <w:noProof/>
                <w:lang w:val="en-GB"/>
              </w:rPr>
              <w:t xml:space="preserve"> stored in “Student_DB.csv”</w:t>
            </w:r>
            <w:r w:rsidR="00013306" w:rsidRPr="00F80C05">
              <w:rPr>
                <w:noProof/>
                <w:lang w:val="en-GB"/>
              </w:rPr>
              <w:t xml:space="preserve"> to the screen line by line</w:t>
            </w:r>
            <w:r w:rsidRPr="00F80C05">
              <w:rPr>
                <w:noProof/>
                <w:lang w:val="en-GB"/>
              </w:rPr>
              <w:t>.</w:t>
            </w:r>
          </w:p>
          <w:p w14:paraId="4E7BCD35" w14:textId="77777777" w:rsidR="00D100D0" w:rsidRPr="00F80C05" w:rsidRDefault="00D100D0" w:rsidP="00013306">
            <w:pPr>
              <w:pStyle w:val="Figure-Image-Upper"/>
              <w:jc w:val="both"/>
              <w:rPr>
                <w:lang w:val="en-GB"/>
              </w:rPr>
            </w:pPr>
            <w:r w:rsidRPr="00F80C05">
              <w:lastRenderedPageBreak/>
              <w:drawing>
                <wp:inline distT="0" distB="0" distL="0" distR="0" wp14:anchorId="1E9969C1" wp14:editId="7E7AD3DF">
                  <wp:extent cx="5580000" cy="2625265"/>
                  <wp:effectExtent l="19050" t="19050" r="20955"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530" t="25067" r="2056" b="4225"/>
                          <a:stretch/>
                        </pic:blipFill>
                        <pic:spPr bwMode="auto">
                          <a:xfrm>
                            <a:off x="0" y="0"/>
                            <a:ext cx="5580000" cy="2625265"/>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7C449D" w14:textId="20C11518" w:rsidR="00D100D0" w:rsidRPr="00F80C05" w:rsidRDefault="00D100D0" w:rsidP="00390C2D">
            <w:pPr>
              <w:pStyle w:val="Caption"/>
            </w:pPr>
            <w:bookmarkStart w:id="25" w:name="_Ref65278424"/>
            <w:r w:rsidRPr="00F80C05">
              <w:t>Figure 6.</w:t>
            </w:r>
            <w:r w:rsidRPr="00F80C05">
              <w:fldChar w:fldCharType="begin"/>
            </w:r>
            <w:r w:rsidRPr="00F80C05">
              <w:instrText xml:space="preserve"> SEQ Figure \* ARABIC </w:instrText>
            </w:r>
            <w:r w:rsidRPr="00F80C05">
              <w:fldChar w:fldCharType="separate"/>
            </w:r>
            <w:r w:rsidR="00F37804" w:rsidRPr="00F80C05">
              <w:t>4</w:t>
            </w:r>
            <w:r w:rsidRPr="00F80C05">
              <w:fldChar w:fldCharType="end"/>
            </w:r>
            <w:bookmarkEnd w:id="25"/>
            <w:r w:rsidRPr="00F80C05">
              <w:t xml:space="preserve"> </w:t>
            </w:r>
            <w:r w:rsidR="00013306" w:rsidRPr="00F80C05">
              <w:t>Print the Records in a .csv File to the Screen Line by Line</w:t>
            </w:r>
          </w:p>
          <w:p w14:paraId="4ED9EA27" w14:textId="1A894D88" w:rsidR="00D100D0" w:rsidRPr="00F80C05" w:rsidRDefault="00B14A66" w:rsidP="00CB22E5">
            <w:pPr>
              <w:pStyle w:val="BodyText"/>
              <w:rPr>
                <w:noProof/>
                <w:lang w:val="en-GB"/>
              </w:rPr>
            </w:pPr>
            <w:r w:rsidRPr="00F80C05">
              <w:rPr>
                <w:noProof/>
                <w:lang w:val="en-GB"/>
              </w:rPr>
              <w:t xml:space="preserve">Same as the input program, we store the file name in a variable called </w:t>
            </w:r>
            <w:r w:rsidRPr="00F80C05">
              <w:rPr>
                <w:rFonts w:ascii="Consolas" w:hAnsi="Consolas"/>
                <w:noProof/>
                <w:lang w:val="en-GB"/>
              </w:rPr>
              <w:t>source_file</w:t>
            </w:r>
            <w:r w:rsidRPr="00F80C05">
              <w:rPr>
                <w:noProof/>
                <w:lang w:val="en-GB"/>
              </w:rPr>
              <w:t xml:space="preserve"> in case we will </w:t>
            </w:r>
            <w:r w:rsidR="003353BE" w:rsidRPr="00F80C05">
              <w:rPr>
                <w:noProof/>
                <w:lang w:val="en-GB"/>
              </w:rPr>
              <w:t xml:space="preserve">still </w:t>
            </w:r>
            <w:r w:rsidRPr="00F80C05">
              <w:rPr>
                <w:noProof/>
                <w:lang w:val="en-GB"/>
              </w:rPr>
              <w:t>need it in the later part of our program.</w:t>
            </w:r>
            <w:r w:rsidR="00B2164E" w:rsidRPr="00F80C05">
              <w:rPr>
                <w:noProof/>
                <w:lang w:val="en-GB"/>
              </w:rPr>
              <w:t xml:space="preserve"> </w:t>
            </w:r>
            <w:r w:rsidR="00DF22A5" w:rsidRPr="00F80C05">
              <w:rPr>
                <w:noProof/>
                <w:lang w:val="en-GB"/>
              </w:rPr>
              <w:t xml:space="preserve">Subsequently, we open </w:t>
            </w:r>
            <w:r w:rsidR="00BC6F38">
              <w:rPr>
                <w:noProof/>
                <w:lang w:val="en-GB"/>
              </w:rPr>
              <w:t xml:space="preserve">the file </w:t>
            </w:r>
            <w:r w:rsidR="00DB2FE1" w:rsidRPr="00F80C05">
              <w:rPr>
                <w:noProof/>
                <w:lang w:val="en-GB"/>
              </w:rPr>
              <w:t xml:space="preserve">in the </w:t>
            </w:r>
            <w:r w:rsidR="00DB2FE1" w:rsidRPr="00F80C05">
              <w:rPr>
                <w:rFonts w:ascii="Consolas" w:hAnsi="Consolas"/>
                <w:noProof/>
                <w:lang w:val="en-GB"/>
              </w:rPr>
              <w:t>"r"</w:t>
            </w:r>
            <w:r w:rsidR="00DB2FE1" w:rsidRPr="00F80C05">
              <w:rPr>
                <w:noProof/>
                <w:lang w:val="en-GB"/>
              </w:rPr>
              <w:t xml:space="preserve"> mode and store the data in the </w:t>
            </w:r>
            <w:r w:rsidR="00584A0A" w:rsidRPr="00F80C05">
              <w:rPr>
                <w:noProof/>
                <w:lang w:val="en-GB"/>
              </w:rPr>
              <w:t xml:space="preserve">object </w:t>
            </w:r>
            <w:r w:rsidR="00584A0A" w:rsidRPr="00F80C05">
              <w:rPr>
                <w:rFonts w:ascii="Consolas" w:hAnsi="Consolas"/>
                <w:noProof/>
                <w:lang w:val="en-GB"/>
              </w:rPr>
              <w:t>read_from_file</w:t>
            </w:r>
            <w:r w:rsidR="00DB2FE1" w:rsidRPr="00F80C05">
              <w:rPr>
                <w:noProof/>
                <w:lang w:val="en-GB"/>
              </w:rPr>
              <w:t>.</w:t>
            </w:r>
            <w:r w:rsidR="00B53405" w:rsidRPr="00F80C05">
              <w:rPr>
                <w:noProof/>
                <w:lang w:val="en-GB"/>
              </w:rPr>
              <w:t xml:space="preserve"> The advantage of opening the file in </w:t>
            </w:r>
            <w:r w:rsidR="009501AA" w:rsidRPr="00F80C05">
              <w:rPr>
                <w:noProof/>
                <w:lang w:val="en-GB"/>
              </w:rPr>
              <w:t xml:space="preserve">reading </w:t>
            </w:r>
            <w:r w:rsidR="00B53405" w:rsidRPr="00F80C05">
              <w:rPr>
                <w:noProof/>
                <w:lang w:val="en-GB"/>
              </w:rPr>
              <w:t>mode</w:t>
            </w:r>
            <w:r w:rsidR="009501AA" w:rsidRPr="00F80C05">
              <w:rPr>
                <w:noProof/>
                <w:lang w:val="en-GB"/>
              </w:rPr>
              <w:t xml:space="preserve"> is that the data stored in the .csv file </w:t>
            </w:r>
            <w:r w:rsidR="002F56AA" w:rsidRPr="00F80C05">
              <w:rPr>
                <w:noProof/>
                <w:lang w:val="en-GB"/>
              </w:rPr>
              <w:t xml:space="preserve">is safe from accidental update or removal. </w:t>
            </w:r>
            <w:r w:rsidR="001471BB" w:rsidRPr="00F80C05">
              <w:rPr>
                <w:noProof/>
                <w:lang w:val="en-GB"/>
              </w:rPr>
              <w:t xml:space="preserve">The data will then be printed to the screen line by line with the subsequent </w:t>
            </w:r>
            <w:r w:rsidR="001471BB" w:rsidRPr="00F80C05">
              <w:rPr>
                <w:rFonts w:ascii="Consolas" w:hAnsi="Consolas"/>
                <w:noProof/>
                <w:lang w:val="en-GB"/>
              </w:rPr>
              <w:t>for</w:t>
            </w:r>
            <w:r w:rsidR="001471BB" w:rsidRPr="00F80C05">
              <w:rPr>
                <w:noProof/>
                <w:lang w:val="en-GB"/>
              </w:rPr>
              <w:t>-loop.</w:t>
            </w:r>
          </w:p>
        </w:tc>
      </w:tr>
    </w:tbl>
    <w:p w14:paraId="31BBAD11" w14:textId="77777777" w:rsidR="00B97A92" w:rsidRPr="00F80C05" w:rsidRDefault="00B97A92" w:rsidP="00B97A92">
      <w:pPr>
        <w:spacing w:before="240" w:after="120"/>
        <w:jc w:val="left"/>
        <w:rPr>
          <w:b/>
          <w:noProof/>
          <w:sz w:val="28"/>
        </w:rPr>
      </w:pPr>
      <w:r w:rsidRPr="00F80C05">
        <w:rPr>
          <w:b/>
          <w:noProof/>
          <w:sz w:val="28"/>
        </w:rPr>
        <w:lastRenderedPageBreak/>
        <w:t>Read</w:t>
      </w:r>
    </w:p>
    <w:p w14:paraId="64B95A9B" w14:textId="5D042F75" w:rsidR="00061DA2" w:rsidRPr="00F80C05" w:rsidRDefault="00061DA2" w:rsidP="00061DA2">
      <w:pPr>
        <w:pStyle w:val="BodyText"/>
        <w:rPr>
          <w:noProof/>
          <w:lang w:val="en-GB"/>
        </w:rPr>
      </w:pPr>
      <w:r w:rsidRPr="00F80C05">
        <w:rPr>
          <w:noProof/>
          <w:lang w:val="en-GB"/>
        </w:rPr>
        <w:t xml:space="preserve">Refer to the link below for more details and examples on the </w:t>
      </w:r>
      <w:r w:rsidRPr="00F80C05">
        <w:rPr>
          <w:rFonts w:ascii="Consolas" w:hAnsi="Consolas"/>
          <w:noProof/>
          <w:lang w:val="en-GB"/>
        </w:rPr>
        <w:t>open()</w:t>
      </w:r>
      <w:r w:rsidRPr="00F80C05">
        <w:rPr>
          <w:noProof/>
          <w:lang w:val="en-GB"/>
        </w:rPr>
        <w:t xml:space="preserve"> function: </w:t>
      </w:r>
    </w:p>
    <w:p w14:paraId="1CFC2134" w14:textId="3431A5BD" w:rsidR="00EA269C" w:rsidRPr="00F80C05" w:rsidRDefault="00655C2E" w:rsidP="00EA269C">
      <w:pPr>
        <w:pStyle w:val="BodyText"/>
        <w:rPr>
          <w:rStyle w:val="Hyperlink"/>
          <w:noProof/>
          <w:lang w:val="en-GB"/>
        </w:rPr>
      </w:pPr>
      <w:hyperlink r:id="rId19" w:anchor="open" w:history="1">
        <w:r w:rsidR="00061DA2" w:rsidRPr="00F80C05">
          <w:rPr>
            <w:rStyle w:val="Hyperlink"/>
            <w:noProof/>
            <w:lang w:val="en-GB"/>
          </w:rPr>
          <w:t>https://docs.python.org/3/library/functions.html#open</w:t>
        </w:r>
      </w:hyperlink>
    </w:p>
    <w:p w14:paraId="18023618" w14:textId="77777777" w:rsidR="0008517D" w:rsidRPr="00F80C05" w:rsidRDefault="0008517D" w:rsidP="0008517D">
      <w:pPr>
        <w:spacing w:before="240" w:after="120"/>
        <w:jc w:val="left"/>
        <w:rPr>
          <w:b/>
          <w:noProof/>
          <w:sz w:val="28"/>
        </w:rPr>
      </w:pPr>
      <w:r w:rsidRPr="00F80C05">
        <w:rPr>
          <w:b/>
          <w:noProof/>
          <w:sz w:val="28"/>
        </w:rPr>
        <w:t>Read</w:t>
      </w:r>
    </w:p>
    <w:p w14:paraId="48899A78" w14:textId="5608C75D" w:rsidR="00221B26" w:rsidRPr="00F80C05" w:rsidRDefault="00221B26" w:rsidP="00221B26">
      <w:pPr>
        <w:pStyle w:val="BodyText"/>
        <w:rPr>
          <w:noProof/>
          <w:lang w:val="en-GB"/>
        </w:rPr>
      </w:pPr>
      <w:r w:rsidRPr="00F80C05">
        <w:rPr>
          <w:noProof/>
          <w:lang w:val="en-GB"/>
        </w:rPr>
        <w:t xml:space="preserve">Refer to the link below for more details and examples on reading and writing files in Python: </w:t>
      </w:r>
    </w:p>
    <w:p w14:paraId="5416FF9E" w14:textId="6FB01D92" w:rsidR="00221B26" w:rsidRPr="00F80C05" w:rsidRDefault="00655C2E" w:rsidP="00EA269C">
      <w:pPr>
        <w:pStyle w:val="BodyText"/>
        <w:rPr>
          <w:noProof/>
          <w:lang w:val="en-GB"/>
        </w:rPr>
      </w:pPr>
      <w:hyperlink r:id="rId20" w:anchor="tut-files" w:history="1">
        <w:r w:rsidR="00221B26" w:rsidRPr="00F80C05">
          <w:rPr>
            <w:rStyle w:val="Hyperlink"/>
            <w:noProof/>
            <w:lang w:val="en-GB"/>
          </w:rPr>
          <w:t>https://docs.python.org/3/tutorial/inputoutput.html#tut-files</w:t>
        </w:r>
      </w:hyperlink>
      <w:r w:rsidR="00221B26" w:rsidRPr="00F80C05">
        <w:rPr>
          <w:noProof/>
          <w:lang w:val="en-GB"/>
        </w:rPr>
        <w:t xml:space="preserve"> </w:t>
      </w:r>
    </w:p>
    <w:p w14:paraId="25C6950D" w14:textId="00A5116C" w:rsidR="00306DCE" w:rsidRPr="00F80C05" w:rsidRDefault="00306DCE" w:rsidP="00174C06">
      <w:pPr>
        <w:pStyle w:val="Heading3"/>
        <w:tabs>
          <w:tab w:val="left" w:pos="709"/>
        </w:tabs>
        <w:rPr>
          <w:noProof/>
          <w:lang w:val="en-GB"/>
        </w:rPr>
      </w:pPr>
      <w:r w:rsidRPr="00F80C05">
        <w:rPr>
          <w:noProof/>
          <w:lang w:val="en-GB"/>
        </w:rPr>
        <w:t>1.3</w:t>
      </w:r>
      <w:r w:rsidRPr="00F80C05">
        <w:rPr>
          <w:noProof/>
          <w:lang w:val="en-GB"/>
        </w:rPr>
        <w:tab/>
      </w:r>
      <w:r w:rsidR="00EB5D06" w:rsidRPr="00F80C05">
        <w:rPr>
          <w:noProof/>
          <w:lang w:val="en-GB"/>
        </w:rPr>
        <w:t xml:space="preserve">Importing Data to </w:t>
      </w:r>
      <w:r w:rsidR="0078074F" w:rsidRPr="00F80C05">
        <w:rPr>
          <w:noProof/>
          <w:lang w:val="en-GB"/>
        </w:rPr>
        <w:t xml:space="preserve">SQL </w:t>
      </w:r>
      <w:r w:rsidR="001B22FB" w:rsidRPr="00F80C05">
        <w:rPr>
          <w:noProof/>
          <w:lang w:val="en-GB"/>
        </w:rPr>
        <w:t>with SQLite3</w:t>
      </w:r>
    </w:p>
    <w:p w14:paraId="2A5D04B6" w14:textId="70E511B4" w:rsidR="00047F38" w:rsidRPr="00F80C05" w:rsidRDefault="00131F2D" w:rsidP="00047F38">
      <w:pPr>
        <w:pStyle w:val="BodyText"/>
        <w:rPr>
          <w:noProof/>
          <w:lang w:val="en-GB"/>
        </w:rPr>
      </w:pPr>
      <w:r w:rsidRPr="00F80C05">
        <w:rPr>
          <w:noProof/>
          <w:lang w:val="en-GB"/>
        </w:rPr>
        <w:t>A database is an organised collection of data</w:t>
      </w:r>
      <w:r w:rsidR="00321856" w:rsidRPr="00F80C05">
        <w:rPr>
          <w:noProof/>
          <w:lang w:val="en-GB"/>
        </w:rPr>
        <w:t xml:space="preserve">, and </w:t>
      </w:r>
      <w:r w:rsidRPr="00F80C05">
        <w:rPr>
          <w:noProof/>
          <w:lang w:val="en-GB"/>
        </w:rPr>
        <w:t xml:space="preserve">the data are stored in tables. </w:t>
      </w:r>
      <w:r w:rsidR="00C726F2" w:rsidRPr="00F80C05">
        <w:rPr>
          <w:noProof/>
          <w:lang w:val="en-GB"/>
        </w:rPr>
        <w:t>The data in e</w:t>
      </w:r>
      <w:r w:rsidR="004A4F16" w:rsidRPr="00F80C05">
        <w:rPr>
          <w:noProof/>
          <w:lang w:val="en-GB"/>
        </w:rPr>
        <w:t xml:space="preserve">ach table </w:t>
      </w:r>
      <w:r w:rsidR="008F20FB" w:rsidRPr="00F80C05">
        <w:rPr>
          <w:noProof/>
          <w:lang w:val="en-GB"/>
        </w:rPr>
        <w:t xml:space="preserve">is </w:t>
      </w:r>
      <w:r w:rsidR="00C726F2" w:rsidRPr="00F80C05">
        <w:rPr>
          <w:noProof/>
          <w:lang w:val="en-GB"/>
        </w:rPr>
        <w:t>a specific</w:t>
      </w:r>
      <w:r w:rsidR="00B66A89" w:rsidRPr="00F80C05">
        <w:rPr>
          <w:noProof/>
          <w:lang w:val="en-GB"/>
        </w:rPr>
        <w:t xml:space="preserve"> </w:t>
      </w:r>
      <w:r w:rsidR="00681600" w:rsidRPr="00F80C05">
        <w:rPr>
          <w:noProof/>
          <w:lang w:val="en-GB"/>
        </w:rPr>
        <w:t xml:space="preserve">set of </w:t>
      </w:r>
      <w:r w:rsidR="000F2717" w:rsidRPr="00F80C05">
        <w:rPr>
          <w:noProof/>
          <w:lang w:val="en-GB"/>
        </w:rPr>
        <w:t xml:space="preserve">the </w:t>
      </w:r>
      <w:r w:rsidR="00681600" w:rsidRPr="00F80C05">
        <w:rPr>
          <w:noProof/>
          <w:lang w:val="en-GB"/>
        </w:rPr>
        <w:t xml:space="preserve">records </w:t>
      </w:r>
      <w:r w:rsidR="000F2717" w:rsidRPr="00F80C05">
        <w:rPr>
          <w:noProof/>
          <w:lang w:val="en-GB"/>
        </w:rPr>
        <w:t xml:space="preserve">in </w:t>
      </w:r>
      <w:r w:rsidR="00175BE3" w:rsidRPr="00F80C05">
        <w:rPr>
          <w:noProof/>
          <w:lang w:val="en-GB"/>
        </w:rPr>
        <w:t>the database</w:t>
      </w:r>
      <w:r w:rsidR="00247617" w:rsidRPr="00F80C05">
        <w:rPr>
          <w:noProof/>
          <w:lang w:val="en-GB"/>
        </w:rPr>
        <w:t xml:space="preserve">, such as </w:t>
      </w:r>
      <w:r w:rsidR="00762AA7" w:rsidRPr="00F80C05">
        <w:rPr>
          <w:noProof/>
          <w:lang w:val="en-GB"/>
        </w:rPr>
        <w:t xml:space="preserve">a company’s record of its </w:t>
      </w:r>
      <w:r w:rsidR="00247617" w:rsidRPr="00F80C05">
        <w:rPr>
          <w:noProof/>
          <w:lang w:val="en-GB"/>
        </w:rPr>
        <w:t>employe</w:t>
      </w:r>
      <w:r w:rsidR="002B040C" w:rsidRPr="00F80C05">
        <w:rPr>
          <w:noProof/>
          <w:lang w:val="en-GB"/>
        </w:rPr>
        <w:t>e</w:t>
      </w:r>
      <w:r w:rsidR="00762AA7" w:rsidRPr="00F80C05">
        <w:rPr>
          <w:noProof/>
          <w:lang w:val="en-GB"/>
        </w:rPr>
        <w:t>s</w:t>
      </w:r>
      <w:r w:rsidR="00247617" w:rsidRPr="00F80C05">
        <w:rPr>
          <w:noProof/>
          <w:lang w:val="en-GB"/>
        </w:rPr>
        <w:t>, customer</w:t>
      </w:r>
      <w:r w:rsidR="00762AA7" w:rsidRPr="00F80C05">
        <w:rPr>
          <w:noProof/>
          <w:lang w:val="en-GB"/>
        </w:rPr>
        <w:t>s</w:t>
      </w:r>
      <w:r w:rsidR="00C04784" w:rsidRPr="00F80C05">
        <w:rPr>
          <w:noProof/>
          <w:lang w:val="en-GB"/>
        </w:rPr>
        <w:t>, sale</w:t>
      </w:r>
      <w:r w:rsidR="00762AA7" w:rsidRPr="00F80C05">
        <w:rPr>
          <w:noProof/>
          <w:lang w:val="en-GB"/>
        </w:rPr>
        <w:t>s</w:t>
      </w:r>
      <w:r w:rsidR="00C04784" w:rsidRPr="00F80C05">
        <w:rPr>
          <w:noProof/>
          <w:lang w:val="en-GB"/>
        </w:rPr>
        <w:t xml:space="preserve">, </w:t>
      </w:r>
      <w:r w:rsidR="00762AA7" w:rsidRPr="00F80C05">
        <w:rPr>
          <w:noProof/>
          <w:lang w:val="en-GB"/>
        </w:rPr>
        <w:t xml:space="preserve">and </w:t>
      </w:r>
      <w:r w:rsidR="00C04784" w:rsidRPr="00F80C05">
        <w:rPr>
          <w:noProof/>
          <w:lang w:val="en-GB"/>
        </w:rPr>
        <w:t>supplier</w:t>
      </w:r>
      <w:r w:rsidR="00762AA7" w:rsidRPr="00F80C05">
        <w:rPr>
          <w:noProof/>
          <w:lang w:val="en-GB"/>
        </w:rPr>
        <w:t>s</w:t>
      </w:r>
      <w:r w:rsidR="00175BE3" w:rsidRPr="00F80C05">
        <w:rPr>
          <w:noProof/>
          <w:lang w:val="en-GB"/>
        </w:rPr>
        <w:t>.</w:t>
      </w:r>
      <w:r w:rsidR="00C726F2" w:rsidRPr="00F80C05">
        <w:rPr>
          <w:noProof/>
          <w:lang w:val="en-GB"/>
        </w:rPr>
        <w:t xml:space="preserve"> </w:t>
      </w:r>
      <w:r w:rsidR="000F2717" w:rsidRPr="00F80C05">
        <w:rPr>
          <w:noProof/>
          <w:lang w:val="en-GB"/>
        </w:rPr>
        <w:t xml:space="preserve">These tables are usually </w:t>
      </w:r>
      <w:r w:rsidR="00C96EA4" w:rsidRPr="00F80C05">
        <w:rPr>
          <w:noProof/>
          <w:lang w:val="en-GB"/>
        </w:rPr>
        <w:t xml:space="preserve">directly or indirectly </w:t>
      </w:r>
      <w:r w:rsidR="000F2717" w:rsidRPr="00F80C05">
        <w:rPr>
          <w:noProof/>
          <w:lang w:val="en-GB"/>
        </w:rPr>
        <w:t>connected</w:t>
      </w:r>
      <w:r w:rsidR="00BD4101" w:rsidRPr="00F80C05">
        <w:rPr>
          <w:noProof/>
          <w:lang w:val="en-GB"/>
        </w:rPr>
        <w:t xml:space="preserve"> with each other</w:t>
      </w:r>
      <w:r w:rsidR="000F2717" w:rsidRPr="00F80C05">
        <w:rPr>
          <w:noProof/>
          <w:lang w:val="en-GB"/>
        </w:rPr>
        <w:t xml:space="preserve">, but </w:t>
      </w:r>
      <w:r w:rsidR="00C96EA4" w:rsidRPr="00F80C05">
        <w:rPr>
          <w:noProof/>
          <w:lang w:val="en-GB"/>
        </w:rPr>
        <w:t xml:space="preserve">it is not </w:t>
      </w:r>
      <w:r w:rsidR="006202D3" w:rsidRPr="00F80C05">
        <w:rPr>
          <w:noProof/>
          <w:lang w:val="en-GB"/>
        </w:rPr>
        <w:t xml:space="preserve">a compulsory </w:t>
      </w:r>
      <w:r w:rsidR="006202D3" w:rsidRPr="00F80C05">
        <w:rPr>
          <w:noProof/>
          <w:lang w:val="en-GB"/>
        </w:rPr>
        <w:lastRenderedPageBreak/>
        <w:t xml:space="preserve">requirement </w:t>
      </w:r>
      <w:r w:rsidR="00BD4101" w:rsidRPr="00F80C05">
        <w:rPr>
          <w:noProof/>
          <w:lang w:val="en-GB"/>
        </w:rPr>
        <w:t xml:space="preserve">for </w:t>
      </w:r>
      <w:r w:rsidR="006202D3" w:rsidRPr="00F80C05">
        <w:rPr>
          <w:noProof/>
          <w:lang w:val="en-GB"/>
        </w:rPr>
        <w:t xml:space="preserve">them </w:t>
      </w:r>
      <w:r w:rsidR="00BD4101" w:rsidRPr="00F80C05">
        <w:rPr>
          <w:noProof/>
          <w:lang w:val="en-GB"/>
        </w:rPr>
        <w:t xml:space="preserve">to be put </w:t>
      </w:r>
      <w:r w:rsidR="006202D3" w:rsidRPr="00F80C05">
        <w:rPr>
          <w:noProof/>
          <w:lang w:val="en-GB"/>
        </w:rPr>
        <w:t xml:space="preserve">in </w:t>
      </w:r>
      <w:r w:rsidR="00BD4101" w:rsidRPr="00F80C05">
        <w:rPr>
          <w:noProof/>
          <w:lang w:val="en-GB"/>
        </w:rPr>
        <w:t>the same</w:t>
      </w:r>
      <w:r w:rsidR="006202D3" w:rsidRPr="00F80C05">
        <w:rPr>
          <w:noProof/>
          <w:lang w:val="en-GB"/>
        </w:rPr>
        <w:t xml:space="preserve"> datab</w:t>
      </w:r>
      <w:r w:rsidR="00BD4101" w:rsidRPr="00F80C05">
        <w:rPr>
          <w:noProof/>
          <w:lang w:val="en-GB"/>
        </w:rPr>
        <w:t>a</w:t>
      </w:r>
      <w:r w:rsidR="006202D3" w:rsidRPr="00F80C05">
        <w:rPr>
          <w:noProof/>
          <w:lang w:val="en-GB"/>
        </w:rPr>
        <w:t xml:space="preserve">se. </w:t>
      </w:r>
      <w:r w:rsidR="00CA1C4C" w:rsidRPr="00F80C05">
        <w:rPr>
          <w:noProof/>
          <w:lang w:val="en-GB"/>
        </w:rPr>
        <w:t xml:space="preserve">Furthermore, the tables have </w:t>
      </w:r>
      <w:r w:rsidR="006A1A1C" w:rsidRPr="00F80C05">
        <w:rPr>
          <w:noProof/>
          <w:lang w:val="en-GB"/>
        </w:rPr>
        <w:t xml:space="preserve">similar structure as </w:t>
      </w:r>
      <w:r w:rsidR="00541391" w:rsidRPr="00F80C05">
        <w:rPr>
          <w:noProof/>
          <w:lang w:val="en-GB"/>
        </w:rPr>
        <w:t xml:space="preserve">the </w:t>
      </w:r>
      <w:r w:rsidR="006A1A1C" w:rsidRPr="00F80C05">
        <w:rPr>
          <w:noProof/>
          <w:lang w:val="en-GB"/>
        </w:rPr>
        <w:t>pandas DataFrames: t</w:t>
      </w:r>
      <w:r w:rsidR="003A1866" w:rsidRPr="00F80C05">
        <w:rPr>
          <w:noProof/>
          <w:lang w:val="en-GB"/>
        </w:rPr>
        <w:t>he</w:t>
      </w:r>
      <w:r w:rsidR="006A1A1C" w:rsidRPr="00F80C05">
        <w:rPr>
          <w:noProof/>
          <w:lang w:val="en-GB"/>
        </w:rPr>
        <w:t>ir</w:t>
      </w:r>
      <w:r w:rsidR="003A1866" w:rsidRPr="00F80C05">
        <w:rPr>
          <w:noProof/>
          <w:lang w:val="en-GB"/>
        </w:rPr>
        <w:t xml:space="preserve"> columns represent the features of the data, or variables</w:t>
      </w:r>
      <w:r w:rsidR="00261454" w:rsidRPr="00F80C05">
        <w:rPr>
          <w:noProof/>
          <w:lang w:val="en-GB"/>
        </w:rPr>
        <w:t>,</w:t>
      </w:r>
      <w:r w:rsidR="003A1866" w:rsidRPr="00F80C05">
        <w:rPr>
          <w:noProof/>
          <w:lang w:val="en-GB"/>
        </w:rPr>
        <w:t xml:space="preserve"> </w:t>
      </w:r>
      <w:r w:rsidR="00261454" w:rsidRPr="00F80C05">
        <w:rPr>
          <w:noProof/>
          <w:lang w:val="en-GB"/>
        </w:rPr>
        <w:t>and the records are stored in rows.</w:t>
      </w:r>
    </w:p>
    <w:p w14:paraId="7CBE353A" w14:textId="3C9E0B30" w:rsidR="00541391" w:rsidRPr="00F80C05" w:rsidRDefault="00541391" w:rsidP="00047F38">
      <w:pPr>
        <w:pStyle w:val="BodyText"/>
        <w:rPr>
          <w:rFonts w:eastAsia="PMingLiU"/>
          <w:noProof/>
          <w:lang w:val="en-GB" w:eastAsia="zh-TW"/>
        </w:rPr>
      </w:pPr>
      <w:r w:rsidRPr="00F80C05">
        <w:rPr>
          <w:noProof/>
          <w:lang w:val="en-GB"/>
        </w:rPr>
        <w:t xml:space="preserve">To </w:t>
      </w:r>
      <w:r w:rsidR="00CA20D3" w:rsidRPr="00F80C05">
        <w:rPr>
          <w:rFonts w:eastAsia="PMingLiU"/>
          <w:noProof/>
          <w:lang w:val="en-GB" w:eastAsia="zh-TW"/>
        </w:rPr>
        <w:t xml:space="preserve">work with </w:t>
      </w:r>
      <w:r w:rsidR="001C52A2" w:rsidRPr="00F80C05">
        <w:rPr>
          <w:rFonts w:eastAsia="PMingLiU"/>
          <w:noProof/>
          <w:lang w:val="en-GB" w:eastAsia="zh-TW"/>
        </w:rPr>
        <w:t xml:space="preserve">databases </w:t>
      </w:r>
      <w:r w:rsidR="00415A21" w:rsidRPr="00F80C05">
        <w:rPr>
          <w:rFonts w:eastAsia="PMingLiU"/>
          <w:noProof/>
          <w:lang w:val="en-GB" w:eastAsia="zh-TW"/>
        </w:rPr>
        <w:t>in Python</w:t>
      </w:r>
      <w:r w:rsidR="00CA20D3" w:rsidRPr="00F80C05">
        <w:rPr>
          <w:rFonts w:eastAsia="PMingLiU"/>
          <w:noProof/>
          <w:lang w:val="en-GB" w:eastAsia="zh-TW"/>
        </w:rPr>
        <w:t xml:space="preserve">, we need to </w:t>
      </w:r>
      <w:r w:rsidR="00E17D1F" w:rsidRPr="00F80C05">
        <w:rPr>
          <w:rFonts w:eastAsia="PMingLiU"/>
          <w:noProof/>
          <w:lang w:val="en-GB" w:eastAsia="zh-TW"/>
        </w:rPr>
        <w:t xml:space="preserve">generate a “connection” </w:t>
      </w:r>
      <w:r w:rsidR="00561EA0">
        <w:rPr>
          <w:rFonts w:eastAsia="PMingLiU"/>
          <w:noProof/>
          <w:lang w:val="en-GB" w:eastAsia="zh-TW"/>
        </w:rPr>
        <w:t xml:space="preserve">between Python and the databases </w:t>
      </w:r>
      <w:r w:rsidR="00415A21" w:rsidRPr="00F80C05">
        <w:rPr>
          <w:rFonts w:eastAsia="PMingLiU"/>
          <w:noProof/>
          <w:lang w:val="en-GB" w:eastAsia="zh-TW"/>
        </w:rPr>
        <w:t>first</w:t>
      </w:r>
      <w:r w:rsidR="00E17D1F" w:rsidRPr="00F80C05">
        <w:rPr>
          <w:rFonts w:eastAsia="PMingLiU"/>
          <w:noProof/>
          <w:lang w:val="en-GB" w:eastAsia="zh-TW"/>
        </w:rPr>
        <w:t xml:space="preserve">. </w:t>
      </w:r>
      <w:r w:rsidR="00B811B6">
        <w:rPr>
          <w:rFonts w:eastAsia="PMingLiU"/>
          <w:noProof/>
          <w:lang w:val="en-GB" w:eastAsia="zh-TW"/>
        </w:rPr>
        <w:t>W</w:t>
      </w:r>
      <w:r w:rsidR="00E17D1F" w:rsidRPr="00F80C05">
        <w:rPr>
          <w:rFonts w:eastAsia="PMingLiU"/>
          <w:noProof/>
          <w:lang w:val="en-GB" w:eastAsia="zh-TW"/>
        </w:rPr>
        <w:t xml:space="preserve">e </w:t>
      </w:r>
      <w:r w:rsidR="0065525A" w:rsidRPr="00F80C05">
        <w:rPr>
          <w:rFonts w:eastAsia="PMingLiU"/>
          <w:noProof/>
          <w:lang w:val="en-GB" w:eastAsia="zh-TW"/>
        </w:rPr>
        <w:t xml:space="preserve">can use the </w:t>
      </w:r>
      <w:r w:rsidR="003A3984" w:rsidRPr="00F80C05">
        <w:rPr>
          <w:rFonts w:ascii="Consolas" w:eastAsia="PMingLiU" w:hAnsi="Consolas"/>
          <w:noProof/>
          <w:lang w:val="en-GB" w:eastAsia="zh-TW"/>
        </w:rPr>
        <w:t>connect()</w:t>
      </w:r>
      <w:r w:rsidR="003A3984" w:rsidRPr="00F80C05">
        <w:rPr>
          <w:rFonts w:eastAsia="PMingLiU"/>
          <w:noProof/>
          <w:lang w:val="en-GB" w:eastAsia="zh-TW"/>
        </w:rPr>
        <w:t xml:space="preserve"> function </w:t>
      </w:r>
      <w:r w:rsidR="004739F4">
        <w:rPr>
          <w:rFonts w:eastAsia="PMingLiU"/>
          <w:noProof/>
          <w:lang w:val="en-GB" w:eastAsia="zh-TW"/>
        </w:rPr>
        <w:t xml:space="preserve">of </w:t>
      </w:r>
      <w:r w:rsidR="00B811B6">
        <w:rPr>
          <w:rFonts w:eastAsia="PMingLiU"/>
          <w:noProof/>
          <w:lang w:val="en-GB" w:eastAsia="zh-TW"/>
        </w:rPr>
        <w:t xml:space="preserve">the </w:t>
      </w:r>
      <w:r w:rsidR="00B811B6" w:rsidRPr="00F80C05">
        <w:rPr>
          <w:rFonts w:eastAsia="PMingLiU"/>
          <w:noProof/>
          <w:lang w:val="en-GB" w:eastAsia="zh-TW"/>
        </w:rPr>
        <w:t xml:space="preserve">sqlite3 package </w:t>
      </w:r>
      <w:r w:rsidR="003A3984" w:rsidRPr="00F80C05">
        <w:rPr>
          <w:rFonts w:eastAsia="PMingLiU"/>
          <w:noProof/>
          <w:lang w:val="en-GB" w:eastAsia="zh-TW"/>
        </w:rPr>
        <w:t>for this purpose.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65525A" w:rsidRPr="006956C6" w14:paraId="28BB9FBE" w14:textId="77777777" w:rsidTr="00CB22E5">
        <w:trPr>
          <w:jc w:val="right"/>
        </w:trPr>
        <w:tc>
          <w:tcPr>
            <w:tcW w:w="9017" w:type="dxa"/>
            <w:shd w:val="clear" w:color="auto" w:fill="D9D9D9" w:themeFill="background1" w:themeFillShade="D9"/>
            <w:vAlign w:val="center"/>
          </w:tcPr>
          <w:p w14:paraId="4870C17C" w14:textId="5C3DA2E1" w:rsidR="0065525A" w:rsidRPr="00F80C05" w:rsidRDefault="00B73924" w:rsidP="00CB22E5">
            <w:pPr>
              <w:pStyle w:val="Code"/>
              <w:rPr>
                <w:noProof/>
                <w:color w:val="auto"/>
                <w:lang w:val="en-GB"/>
              </w:rPr>
            </w:pPr>
            <w:r w:rsidRPr="00F80C05">
              <w:rPr>
                <w:noProof/>
                <w:lang w:val="en-GB"/>
              </w:rPr>
              <w:t>connection_ob</w:t>
            </w:r>
            <w:r w:rsidR="00F642FE" w:rsidRPr="00F80C05">
              <w:rPr>
                <w:noProof/>
                <w:lang w:val="en-GB"/>
              </w:rPr>
              <w:t>j</w:t>
            </w:r>
            <w:r w:rsidRPr="00F80C05">
              <w:rPr>
                <w:noProof/>
                <w:lang w:val="en-GB"/>
              </w:rPr>
              <w:t>ect</w:t>
            </w:r>
            <w:r w:rsidRPr="00F80C05">
              <w:rPr>
                <w:noProof/>
                <w:color w:val="auto"/>
                <w:lang w:val="en-GB"/>
              </w:rPr>
              <w:t xml:space="preserve"> = </w:t>
            </w:r>
            <w:r w:rsidR="006636C7" w:rsidRPr="00F80C05">
              <w:rPr>
                <w:noProof/>
                <w:color w:val="5F497A" w:themeColor="accent4" w:themeShade="BF"/>
                <w:lang w:val="en-GB"/>
              </w:rPr>
              <w:t>sqlite3</w:t>
            </w:r>
            <w:r w:rsidR="0065525A" w:rsidRPr="00F80C05">
              <w:rPr>
                <w:noProof/>
                <w:color w:val="auto"/>
                <w:lang w:val="en-GB"/>
              </w:rPr>
              <w:t>.</w:t>
            </w:r>
            <w:r w:rsidR="006636C7" w:rsidRPr="00F80C05">
              <w:rPr>
                <w:noProof/>
                <w:color w:val="76923C" w:themeColor="accent3" w:themeShade="BF"/>
                <w:lang w:val="en-GB"/>
              </w:rPr>
              <w:t>connect</w:t>
            </w:r>
            <w:r w:rsidR="0065525A" w:rsidRPr="00F80C05">
              <w:rPr>
                <w:noProof/>
                <w:color w:val="auto"/>
                <w:lang w:val="en-GB"/>
              </w:rPr>
              <w:t>(</w:t>
            </w:r>
            <w:r w:rsidR="006636C7" w:rsidRPr="00F80C05">
              <w:rPr>
                <w:noProof/>
                <w:color w:val="auto"/>
                <w:lang w:val="en-GB"/>
              </w:rPr>
              <w:t>"</w:t>
            </w:r>
            <w:r w:rsidR="006636C7" w:rsidRPr="00F80C05">
              <w:rPr>
                <w:noProof/>
                <w:color w:val="215868" w:themeColor="accent5" w:themeShade="80"/>
                <w:lang w:val="en-GB"/>
              </w:rPr>
              <w:t>database_name</w:t>
            </w:r>
            <w:r w:rsidR="006636C7" w:rsidRPr="00F80C05">
              <w:rPr>
                <w:noProof/>
                <w:color w:val="auto"/>
                <w:lang w:val="en-GB"/>
              </w:rPr>
              <w:t>"</w:t>
            </w:r>
            <w:r w:rsidR="0065525A" w:rsidRPr="00F80C05">
              <w:rPr>
                <w:noProof/>
                <w:color w:val="auto"/>
                <w:lang w:val="en-GB"/>
              </w:rPr>
              <w:t>)</w:t>
            </w:r>
          </w:p>
        </w:tc>
      </w:tr>
    </w:tbl>
    <w:p w14:paraId="7E296C0E" w14:textId="4E2B4C2A" w:rsidR="0065525A" w:rsidRPr="00F80C05" w:rsidRDefault="00ED12E6" w:rsidP="00047F38">
      <w:pPr>
        <w:pStyle w:val="BodyText"/>
        <w:rPr>
          <w:rFonts w:eastAsia="PMingLiU"/>
          <w:noProof/>
          <w:lang w:val="en-GB" w:eastAsia="zh-TW"/>
        </w:rPr>
      </w:pPr>
      <w:r w:rsidRPr="00F80C05">
        <w:rPr>
          <w:noProof/>
          <w:lang w:val="en-GB"/>
        </w:rPr>
        <w:t xml:space="preserve">If the database </w:t>
      </w:r>
      <w:r w:rsidR="00BE2B83" w:rsidRPr="00F80C05">
        <w:rPr>
          <w:noProof/>
          <w:lang w:val="en-GB"/>
        </w:rPr>
        <w:t xml:space="preserve">already </w:t>
      </w:r>
      <w:r w:rsidRPr="00F80C05">
        <w:rPr>
          <w:noProof/>
          <w:lang w:val="en-GB"/>
        </w:rPr>
        <w:t xml:space="preserve">exists, </w:t>
      </w:r>
      <w:r w:rsidR="003C1E3C" w:rsidRPr="00F80C05">
        <w:rPr>
          <w:rFonts w:ascii="Consolas" w:hAnsi="Consolas"/>
          <w:noProof/>
          <w:lang w:val="en-GB"/>
        </w:rPr>
        <w:t>connect()</w:t>
      </w:r>
      <w:r w:rsidR="00306E3D" w:rsidRPr="00F80C05">
        <w:rPr>
          <w:noProof/>
          <w:lang w:val="en-GB"/>
        </w:rPr>
        <w:t xml:space="preserve"> will simply create a connection between the</w:t>
      </w:r>
      <w:r w:rsidR="00A94E99" w:rsidRPr="00F80C05">
        <w:rPr>
          <w:noProof/>
          <w:lang w:val="en-GB"/>
        </w:rPr>
        <w:t xml:space="preserve"> </w:t>
      </w:r>
      <w:r w:rsidR="00306E3D" w:rsidRPr="00F80C05">
        <w:rPr>
          <w:noProof/>
          <w:lang w:val="en-GB"/>
        </w:rPr>
        <w:t>two platforms</w:t>
      </w:r>
      <w:r w:rsidR="00A569B4" w:rsidRPr="00F80C05">
        <w:rPr>
          <w:noProof/>
          <w:lang w:val="en-GB"/>
        </w:rPr>
        <w:t xml:space="preserve"> and let the user </w:t>
      </w:r>
      <w:r w:rsidR="003C1E3C" w:rsidRPr="00F80C05">
        <w:rPr>
          <w:noProof/>
          <w:lang w:val="en-GB"/>
        </w:rPr>
        <w:t xml:space="preserve">gain </w:t>
      </w:r>
      <w:r w:rsidR="00A94E99" w:rsidRPr="00F80C05">
        <w:rPr>
          <w:noProof/>
          <w:lang w:val="en-GB"/>
        </w:rPr>
        <w:t>a</w:t>
      </w:r>
      <w:r w:rsidR="003C1E3C" w:rsidRPr="00F80C05">
        <w:rPr>
          <w:noProof/>
          <w:lang w:val="en-GB"/>
        </w:rPr>
        <w:t xml:space="preserve">ccess to </w:t>
      </w:r>
      <w:r w:rsidR="00A569B4" w:rsidRPr="00F80C05">
        <w:rPr>
          <w:noProof/>
          <w:lang w:val="en-GB"/>
        </w:rPr>
        <w:t>the existing data</w:t>
      </w:r>
      <w:r w:rsidR="003C1E3C" w:rsidRPr="00F80C05">
        <w:rPr>
          <w:noProof/>
          <w:lang w:val="en-GB"/>
        </w:rPr>
        <w:t>base</w:t>
      </w:r>
      <w:r w:rsidR="00306E3D" w:rsidRPr="00F80C05">
        <w:rPr>
          <w:noProof/>
          <w:lang w:val="en-GB"/>
        </w:rPr>
        <w:t xml:space="preserve">. On the other hand, if the database is new, </w:t>
      </w:r>
      <w:r w:rsidR="003C1E3C" w:rsidRPr="00F80C05">
        <w:rPr>
          <w:rFonts w:ascii="Consolas" w:hAnsi="Consolas"/>
          <w:noProof/>
          <w:lang w:val="en-GB"/>
        </w:rPr>
        <w:t>connect()</w:t>
      </w:r>
      <w:r w:rsidR="00A569B4" w:rsidRPr="00F80C05">
        <w:rPr>
          <w:noProof/>
          <w:lang w:val="en-GB"/>
        </w:rPr>
        <w:t xml:space="preserve"> will </w:t>
      </w:r>
      <w:r w:rsidR="00D202B7" w:rsidRPr="00F80C05">
        <w:rPr>
          <w:noProof/>
          <w:lang w:val="en-GB"/>
        </w:rPr>
        <w:t xml:space="preserve">create a new database </w:t>
      </w:r>
      <w:r w:rsidR="00BF7140" w:rsidRPr="00F80C05">
        <w:rPr>
          <w:noProof/>
          <w:lang w:val="en-GB"/>
        </w:rPr>
        <w:t xml:space="preserve">with the name used in the string </w:t>
      </w:r>
      <w:r w:rsidR="00BF7140" w:rsidRPr="00F80C05">
        <w:rPr>
          <w:rFonts w:ascii="Consolas" w:hAnsi="Consolas"/>
          <w:noProof/>
          <w:lang w:val="en-GB"/>
        </w:rPr>
        <w:t>"database_name"</w:t>
      </w:r>
      <w:r w:rsidR="00BF7140" w:rsidRPr="00F80C05">
        <w:rPr>
          <w:noProof/>
          <w:lang w:val="en-GB"/>
        </w:rPr>
        <w:t xml:space="preserve"> </w:t>
      </w:r>
      <w:r w:rsidR="00D202B7" w:rsidRPr="00F80C05">
        <w:rPr>
          <w:noProof/>
          <w:lang w:val="en-GB"/>
        </w:rPr>
        <w:t xml:space="preserve">and </w:t>
      </w:r>
      <w:r w:rsidR="00833134" w:rsidRPr="00F80C05">
        <w:rPr>
          <w:noProof/>
          <w:lang w:val="en-GB"/>
        </w:rPr>
        <w:t>link</w:t>
      </w:r>
      <w:r w:rsidR="00901567" w:rsidRPr="00F80C05">
        <w:rPr>
          <w:noProof/>
          <w:lang w:val="en-GB"/>
        </w:rPr>
        <w:t xml:space="preserve"> </w:t>
      </w:r>
      <w:r w:rsidR="00130311" w:rsidRPr="00F80C05">
        <w:rPr>
          <w:noProof/>
          <w:lang w:val="en-GB"/>
        </w:rPr>
        <w:t xml:space="preserve">it </w:t>
      </w:r>
      <w:r w:rsidR="00901567" w:rsidRPr="00F80C05">
        <w:rPr>
          <w:noProof/>
          <w:lang w:val="en-GB"/>
        </w:rPr>
        <w:t xml:space="preserve">with </w:t>
      </w:r>
      <w:r w:rsidR="00B0229F" w:rsidRPr="00F80C05">
        <w:rPr>
          <w:noProof/>
          <w:lang w:val="en-GB"/>
        </w:rPr>
        <w:t xml:space="preserve">Python </w:t>
      </w:r>
      <w:r w:rsidR="00D202B7" w:rsidRPr="00F80C05">
        <w:rPr>
          <w:noProof/>
          <w:lang w:val="en-GB"/>
        </w:rPr>
        <w:t>directly.</w:t>
      </w:r>
      <w:r w:rsidR="00306E3D" w:rsidRPr="00F80C05">
        <w:rPr>
          <w:noProof/>
          <w:lang w:val="en-GB"/>
        </w:rPr>
        <w:t xml:space="preserve"> </w:t>
      </w:r>
      <w:r w:rsidR="005E0850" w:rsidRPr="00F80C05">
        <w:rPr>
          <w:noProof/>
          <w:lang w:val="en-GB"/>
        </w:rPr>
        <w:t xml:space="preserve">Once the connection has been established, we can </w:t>
      </w:r>
      <w:r w:rsidR="008464A4" w:rsidRPr="00F80C05">
        <w:rPr>
          <w:noProof/>
          <w:lang w:val="en-GB"/>
        </w:rPr>
        <w:t>create SQL syntax</w:t>
      </w:r>
      <w:r w:rsidR="00880E5F" w:rsidRPr="00F80C05">
        <w:rPr>
          <w:noProof/>
          <w:lang w:val="en-GB"/>
        </w:rPr>
        <w:t>es</w:t>
      </w:r>
      <w:r w:rsidR="008464A4" w:rsidRPr="00F80C05">
        <w:rPr>
          <w:noProof/>
          <w:lang w:val="en-GB"/>
        </w:rPr>
        <w:t xml:space="preserve"> as strings or string variables in Python, and</w:t>
      </w:r>
      <w:r w:rsidR="00203F63" w:rsidRPr="00F80C05">
        <w:rPr>
          <w:noProof/>
          <w:lang w:val="en-GB"/>
        </w:rPr>
        <w:t xml:space="preserve"> then send these string objects to </w:t>
      </w:r>
      <w:r w:rsidR="00B57090" w:rsidRPr="00F80C05">
        <w:rPr>
          <w:noProof/>
          <w:lang w:val="en-GB"/>
        </w:rPr>
        <w:t xml:space="preserve">SQL </w:t>
      </w:r>
      <w:r w:rsidR="00203F63" w:rsidRPr="00F80C05">
        <w:rPr>
          <w:noProof/>
          <w:lang w:val="en-GB"/>
        </w:rPr>
        <w:t>for execution</w:t>
      </w:r>
      <w:r w:rsidR="008464A4" w:rsidRPr="00F80C05">
        <w:rPr>
          <w:noProof/>
          <w:lang w:val="en-GB"/>
        </w:rPr>
        <w:t xml:space="preserve">. </w:t>
      </w:r>
      <w:r w:rsidR="00D4799E" w:rsidRPr="00F80C05">
        <w:rPr>
          <w:noProof/>
          <w:lang w:val="en-GB"/>
        </w:rPr>
        <w:t xml:space="preserve">The </w:t>
      </w:r>
      <w:r w:rsidR="00F21DEB" w:rsidRPr="00F80C05">
        <w:rPr>
          <w:rFonts w:ascii="Consolas" w:hAnsi="Consolas"/>
          <w:noProof/>
          <w:lang w:val="en-GB"/>
        </w:rPr>
        <w:t>.</w:t>
      </w:r>
      <w:r w:rsidR="00D4799E" w:rsidRPr="00F80C05">
        <w:rPr>
          <w:rFonts w:ascii="Consolas" w:hAnsi="Consolas"/>
          <w:noProof/>
          <w:lang w:val="en-GB"/>
        </w:rPr>
        <w:t>cursor()</w:t>
      </w:r>
      <w:r w:rsidR="00D4799E" w:rsidRPr="00F80C05">
        <w:rPr>
          <w:noProof/>
          <w:lang w:val="en-GB"/>
        </w:rPr>
        <w:t xml:space="preserve"> </w:t>
      </w:r>
      <w:r w:rsidR="00F21DEB" w:rsidRPr="00F80C05">
        <w:rPr>
          <w:noProof/>
          <w:lang w:val="en-GB"/>
        </w:rPr>
        <w:t xml:space="preserve">method </w:t>
      </w:r>
      <w:r w:rsidR="00F642FE" w:rsidRPr="00F80C05">
        <w:rPr>
          <w:noProof/>
          <w:lang w:val="en-GB"/>
        </w:rPr>
        <w:t>create</w:t>
      </w:r>
      <w:r w:rsidR="00F63325" w:rsidRPr="00F80C05">
        <w:rPr>
          <w:noProof/>
          <w:lang w:val="en-GB"/>
        </w:rPr>
        <w:t>s</w:t>
      </w:r>
      <w:r w:rsidR="00F642FE" w:rsidRPr="00F80C05">
        <w:rPr>
          <w:noProof/>
          <w:lang w:val="en-GB"/>
        </w:rPr>
        <w:t xml:space="preserve"> a cursor object to take over this task.</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8B4706" w:rsidRPr="006956C6" w14:paraId="3A448A96" w14:textId="77777777" w:rsidTr="00CB22E5">
        <w:trPr>
          <w:jc w:val="right"/>
        </w:trPr>
        <w:tc>
          <w:tcPr>
            <w:tcW w:w="9017" w:type="dxa"/>
            <w:shd w:val="clear" w:color="auto" w:fill="D9D9D9" w:themeFill="background1" w:themeFillShade="D9"/>
            <w:vAlign w:val="center"/>
          </w:tcPr>
          <w:p w14:paraId="15AD73EA" w14:textId="1BEFC1F6" w:rsidR="008B4706" w:rsidRPr="00F80C05" w:rsidRDefault="008B4706" w:rsidP="00CB22E5">
            <w:pPr>
              <w:pStyle w:val="Code"/>
              <w:rPr>
                <w:noProof/>
                <w:color w:val="auto"/>
                <w:lang w:val="en-GB"/>
              </w:rPr>
            </w:pPr>
            <w:r w:rsidRPr="00F80C05">
              <w:rPr>
                <w:noProof/>
                <w:lang w:val="en-GB"/>
              </w:rPr>
              <w:t>cursor_object</w:t>
            </w:r>
            <w:r w:rsidRPr="00F80C05">
              <w:rPr>
                <w:noProof/>
                <w:color w:val="auto"/>
                <w:lang w:val="en-GB"/>
              </w:rPr>
              <w:t xml:space="preserve"> = </w:t>
            </w:r>
            <w:r w:rsidRPr="00F80C05">
              <w:rPr>
                <w:noProof/>
                <w:lang w:val="en-GB"/>
              </w:rPr>
              <w:t>connection_object</w:t>
            </w:r>
            <w:r w:rsidRPr="00F80C05">
              <w:rPr>
                <w:noProof/>
                <w:color w:val="auto"/>
                <w:lang w:val="en-GB"/>
              </w:rPr>
              <w:t>.</w:t>
            </w:r>
            <w:r w:rsidRPr="00F80C05">
              <w:rPr>
                <w:noProof/>
                <w:color w:val="76923C" w:themeColor="accent3" w:themeShade="BF"/>
                <w:lang w:val="en-GB"/>
              </w:rPr>
              <w:t>cursor</w:t>
            </w:r>
            <w:r w:rsidRPr="00F80C05">
              <w:rPr>
                <w:noProof/>
                <w:color w:val="auto"/>
                <w:lang w:val="en-GB"/>
              </w:rPr>
              <w:t>()</w:t>
            </w:r>
          </w:p>
        </w:tc>
      </w:tr>
    </w:tbl>
    <w:p w14:paraId="64E7C57D" w14:textId="3C70C4ED" w:rsidR="0065525A" w:rsidRPr="00F80C05" w:rsidRDefault="0072353F" w:rsidP="00047F38">
      <w:pPr>
        <w:pStyle w:val="BodyText"/>
        <w:rPr>
          <w:noProof/>
          <w:lang w:val="en-GB"/>
        </w:rPr>
      </w:pPr>
      <w:r w:rsidRPr="00F80C05">
        <w:rPr>
          <w:noProof/>
          <w:lang w:val="en-GB"/>
        </w:rPr>
        <w:t xml:space="preserve">To </w:t>
      </w:r>
      <w:r w:rsidR="00E47CAC" w:rsidRPr="00F80C05">
        <w:rPr>
          <w:noProof/>
          <w:lang w:val="en-GB"/>
        </w:rPr>
        <w:t xml:space="preserve">create a table with imported data from a .csv file, we need to </w:t>
      </w:r>
      <w:r w:rsidR="000B7CD4" w:rsidRPr="00F80C05">
        <w:rPr>
          <w:noProof/>
          <w:lang w:val="en-GB"/>
        </w:rPr>
        <w:t xml:space="preserve">first </w:t>
      </w:r>
      <w:r w:rsidR="00E47CAC" w:rsidRPr="00F80C05">
        <w:rPr>
          <w:noProof/>
          <w:lang w:val="en-GB"/>
        </w:rPr>
        <w:t xml:space="preserve">read </w:t>
      </w:r>
      <w:r w:rsidR="00521B19" w:rsidRPr="00F80C05">
        <w:rPr>
          <w:noProof/>
          <w:lang w:val="en-GB"/>
        </w:rPr>
        <w:t xml:space="preserve">in </w:t>
      </w:r>
      <w:r w:rsidR="00377CA3" w:rsidRPr="00F80C05">
        <w:rPr>
          <w:noProof/>
          <w:lang w:val="en-GB"/>
        </w:rPr>
        <w:t xml:space="preserve">the file </w:t>
      </w:r>
      <w:r w:rsidR="0083798B" w:rsidRPr="00F80C05">
        <w:rPr>
          <w:noProof/>
          <w:lang w:val="en-GB"/>
        </w:rPr>
        <w:t xml:space="preserve">as a pandas database in Python </w:t>
      </w:r>
      <w:r w:rsidR="00377CA3" w:rsidRPr="00F80C05">
        <w:rPr>
          <w:noProof/>
          <w:lang w:val="en-GB"/>
        </w:rPr>
        <w:t xml:space="preserve">with the </w:t>
      </w:r>
      <w:r w:rsidR="00521B19" w:rsidRPr="00F80C05">
        <w:rPr>
          <w:rFonts w:ascii="Consolas" w:hAnsi="Consolas"/>
          <w:noProof/>
          <w:lang w:val="en-GB"/>
        </w:rPr>
        <w:t>pandas.r</w:t>
      </w:r>
      <w:r w:rsidR="00377CA3" w:rsidRPr="00F80C05">
        <w:rPr>
          <w:rFonts w:ascii="Consolas" w:hAnsi="Consolas"/>
          <w:noProof/>
          <w:lang w:val="en-GB"/>
        </w:rPr>
        <w:t>ead_csv()</w:t>
      </w:r>
      <w:r w:rsidR="00377CA3" w:rsidRPr="00F80C05">
        <w:rPr>
          <w:noProof/>
          <w:lang w:val="en-GB"/>
        </w:rPr>
        <w:t xml:space="preserve"> function</w:t>
      </w:r>
      <w:r w:rsidR="004649F2" w:rsidRPr="00F80C05">
        <w:rPr>
          <w:noProof/>
          <w:lang w:val="en-GB"/>
        </w:rPr>
        <w:t xml:space="preserve">, which </w:t>
      </w:r>
      <w:r w:rsidR="002A7B10" w:rsidRPr="00F80C05">
        <w:rPr>
          <w:noProof/>
          <w:lang w:val="en-GB"/>
        </w:rPr>
        <w:t xml:space="preserve">we have </w:t>
      </w:r>
      <w:r w:rsidR="004649F2" w:rsidRPr="00F80C05">
        <w:rPr>
          <w:noProof/>
          <w:lang w:val="en-GB"/>
        </w:rPr>
        <w:t>introduced in Chapter 1 of Study Unit 4,</w:t>
      </w:r>
      <w:r w:rsidR="00377CA3" w:rsidRPr="00F80C05">
        <w:rPr>
          <w:noProof/>
          <w:lang w:val="en-GB"/>
        </w:rPr>
        <w:t xml:space="preserve"> </w:t>
      </w:r>
      <w:r w:rsidR="006E756F" w:rsidRPr="00F80C05">
        <w:rPr>
          <w:noProof/>
          <w:lang w:val="en-GB"/>
        </w:rPr>
        <w:t xml:space="preserve">then </w:t>
      </w:r>
      <w:r w:rsidR="00377CA3" w:rsidRPr="00F80C05">
        <w:rPr>
          <w:noProof/>
          <w:lang w:val="en-GB"/>
        </w:rPr>
        <w:t>send the data object to the database</w:t>
      </w:r>
      <w:r w:rsidR="006E756F" w:rsidRPr="00F80C05">
        <w:rPr>
          <w:noProof/>
          <w:lang w:val="en-GB"/>
        </w:rPr>
        <w:t xml:space="preserve"> by the </w:t>
      </w:r>
      <w:r w:rsidR="006E756F" w:rsidRPr="00F80C05">
        <w:rPr>
          <w:rFonts w:ascii="Consolas" w:hAnsi="Consolas"/>
          <w:noProof/>
          <w:lang w:val="en-GB"/>
        </w:rPr>
        <w:t>.to_sql()</w:t>
      </w:r>
      <w:r w:rsidR="006E756F" w:rsidRPr="00F80C05">
        <w:rPr>
          <w:noProof/>
          <w:lang w:val="en-GB"/>
        </w:rPr>
        <w:t xml:space="preserve"> method</w:t>
      </w:r>
      <w:r w:rsidR="0035549E" w:rsidRPr="00F80C05">
        <w:rPr>
          <w:noProof/>
          <w:lang w:val="en-GB"/>
        </w:rPr>
        <w:t xml:space="preserve"> of the pandas package</w:t>
      </w:r>
      <w:r w:rsidR="00A312C4" w:rsidRPr="00F80C05">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7C030C" w:rsidRPr="006956C6" w14:paraId="492D73BF" w14:textId="77777777" w:rsidTr="00CB22E5">
        <w:trPr>
          <w:jc w:val="right"/>
        </w:trPr>
        <w:tc>
          <w:tcPr>
            <w:tcW w:w="9017" w:type="dxa"/>
            <w:shd w:val="clear" w:color="auto" w:fill="D9D9D9" w:themeFill="background1" w:themeFillShade="D9"/>
            <w:vAlign w:val="center"/>
          </w:tcPr>
          <w:p w14:paraId="66504101" w14:textId="6EC7EC72" w:rsidR="00593FC1" w:rsidRPr="00F80C05" w:rsidRDefault="00593FC1" w:rsidP="00046C7E">
            <w:pPr>
              <w:pStyle w:val="Code"/>
              <w:ind w:left="315"/>
              <w:jc w:val="left"/>
              <w:rPr>
                <w:noProof/>
                <w:color w:val="auto"/>
                <w:lang w:val="en-GB"/>
              </w:rPr>
            </w:pPr>
            <w:r w:rsidRPr="00F80C05">
              <w:rPr>
                <w:noProof/>
                <w:lang w:val="en-GB"/>
              </w:rPr>
              <w:t>data_object</w:t>
            </w:r>
            <w:r w:rsidRPr="00F80C05">
              <w:rPr>
                <w:noProof/>
                <w:color w:val="auto"/>
                <w:lang w:val="en-GB"/>
              </w:rPr>
              <w:t xml:space="preserve"> = </w:t>
            </w:r>
            <w:r w:rsidRPr="00F80C05">
              <w:rPr>
                <w:noProof/>
                <w:color w:val="5F497A" w:themeColor="accent4" w:themeShade="BF"/>
                <w:lang w:val="en-GB"/>
              </w:rPr>
              <w:t>p</w:t>
            </w:r>
            <w:r w:rsidR="00CD5E56" w:rsidRPr="00F80C05">
              <w:rPr>
                <w:noProof/>
                <w:color w:val="5F497A" w:themeColor="accent4" w:themeShade="BF"/>
                <w:lang w:val="en-GB"/>
              </w:rPr>
              <w:t>an</w:t>
            </w:r>
            <w:r w:rsidRPr="00F80C05">
              <w:rPr>
                <w:noProof/>
                <w:color w:val="5F497A" w:themeColor="accent4" w:themeShade="BF"/>
                <w:lang w:val="en-GB"/>
              </w:rPr>
              <w:t>d</w:t>
            </w:r>
            <w:r w:rsidR="00CD5E56" w:rsidRPr="00F80C05">
              <w:rPr>
                <w:noProof/>
                <w:color w:val="5F497A" w:themeColor="accent4" w:themeShade="BF"/>
                <w:lang w:val="en-GB"/>
              </w:rPr>
              <w:t>as</w:t>
            </w:r>
            <w:r w:rsidRPr="00F80C05">
              <w:rPr>
                <w:noProof/>
                <w:color w:val="auto"/>
                <w:lang w:val="en-GB"/>
              </w:rPr>
              <w:t>.</w:t>
            </w:r>
            <w:r w:rsidR="00352440" w:rsidRPr="00F80C05">
              <w:rPr>
                <w:noProof/>
                <w:color w:val="76923C" w:themeColor="accent3" w:themeShade="BF"/>
                <w:lang w:val="en-GB"/>
              </w:rPr>
              <w:t>read_csv</w:t>
            </w:r>
            <w:r w:rsidR="00352440" w:rsidRPr="00F80C05">
              <w:rPr>
                <w:noProof/>
                <w:color w:val="auto"/>
                <w:lang w:val="en-GB"/>
              </w:rPr>
              <w:t>(</w:t>
            </w:r>
            <w:r w:rsidR="00046C7E" w:rsidRPr="00F80C05">
              <w:rPr>
                <w:noProof/>
                <w:color w:val="auto"/>
                <w:lang w:val="en-GB"/>
              </w:rPr>
              <w:t>"</w:t>
            </w:r>
            <w:r w:rsidR="00046C7E" w:rsidRPr="00F80C05">
              <w:rPr>
                <w:noProof/>
                <w:color w:val="215868" w:themeColor="accent5" w:themeShade="80"/>
                <w:lang w:val="en-GB"/>
              </w:rPr>
              <w:t>csv_file_name.csv</w:t>
            </w:r>
            <w:r w:rsidR="00046C7E" w:rsidRPr="00F80C05">
              <w:rPr>
                <w:noProof/>
                <w:color w:val="auto"/>
                <w:lang w:val="en-GB"/>
              </w:rPr>
              <w:t>"</w:t>
            </w:r>
            <w:r w:rsidR="00352440" w:rsidRPr="00F80C05">
              <w:rPr>
                <w:noProof/>
                <w:color w:val="auto"/>
                <w:lang w:val="en-GB"/>
              </w:rPr>
              <w:t>)</w:t>
            </w:r>
          </w:p>
          <w:p w14:paraId="53A056C4" w14:textId="18CC07B4" w:rsidR="007C030C" w:rsidRPr="00F80C05" w:rsidRDefault="007C030C" w:rsidP="00046C7E">
            <w:pPr>
              <w:pStyle w:val="Code"/>
              <w:ind w:left="315"/>
              <w:jc w:val="left"/>
              <w:rPr>
                <w:noProof/>
                <w:color w:val="auto"/>
                <w:lang w:val="en-GB"/>
              </w:rPr>
            </w:pPr>
            <w:r w:rsidRPr="00F80C05">
              <w:rPr>
                <w:noProof/>
                <w:lang w:val="en-GB"/>
              </w:rPr>
              <w:t>data_object</w:t>
            </w:r>
            <w:r w:rsidRPr="00F80C05">
              <w:rPr>
                <w:noProof/>
                <w:color w:val="auto"/>
                <w:lang w:val="en-GB"/>
              </w:rPr>
              <w:t>.</w:t>
            </w:r>
            <w:r w:rsidR="00362FF0" w:rsidRPr="00F80C05">
              <w:rPr>
                <w:noProof/>
                <w:color w:val="76923C" w:themeColor="accent3" w:themeShade="BF"/>
                <w:lang w:val="en-GB"/>
              </w:rPr>
              <w:t>to_sql</w:t>
            </w:r>
            <w:r w:rsidRPr="00F80C05">
              <w:rPr>
                <w:noProof/>
                <w:color w:val="auto"/>
                <w:lang w:val="en-GB"/>
              </w:rPr>
              <w:t>(</w:t>
            </w:r>
            <w:r w:rsidR="00362FF0" w:rsidRPr="00F80C05">
              <w:rPr>
                <w:noProof/>
                <w:color w:val="auto"/>
                <w:lang w:val="en-GB"/>
              </w:rPr>
              <w:t>"</w:t>
            </w:r>
            <w:r w:rsidR="00362FF0" w:rsidRPr="00F80C05">
              <w:rPr>
                <w:noProof/>
                <w:color w:val="215868" w:themeColor="accent5" w:themeShade="80"/>
                <w:lang w:val="en-GB"/>
              </w:rPr>
              <w:t>table_name</w:t>
            </w:r>
            <w:r w:rsidR="00362FF0" w:rsidRPr="00F80C05">
              <w:rPr>
                <w:noProof/>
                <w:color w:val="auto"/>
                <w:lang w:val="en-GB"/>
              </w:rPr>
              <w:t xml:space="preserve">", </w:t>
            </w:r>
            <w:r w:rsidR="00947F5F" w:rsidRPr="00F80C05">
              <w:rPr>
                <w:noProof/>
                <w:lang w:val="en-GB"/>
              </w:rPr>
              <w:t>connection_object</w:t>
            </w:r>
            <w:r w:rsidR="00947F5F" w:rsidRPr="00F80C05">
              <w:rPr>
                <w:noProof/>
                <w:color w:val="auto"/>
                <w:lang w:val="en-GB"/>
              </w:rPr>
              <w:t xml:space="preserve">, </w:t>
            </w:r>
            <w:r w:rsidR="00B6413F" w:rsidRPr="00F80C05">
              <w:rPr>
                <w:noProof/>
                <w:color w:val="595959" w:themeColor="text1" w:themeTint="A6"/>
                <w:lang w:val="en-GB"/>
              </w:rPr>
              <w:t>if_exists</w:t>
            </w:r>
            <w:r w:rsidRPr="00F80C05">
              <w:rPr>
                <w:noProof/>
                <w:color w:val="auto"/>
                <w:lang w:val="en-GB"/>
              </w:rPr>
              <w:t>)</w:t>
            </w:r>
          </w:p>
        </w:tc>
      </w:tr>
    </w:tbl>
    <w:p w14:paraId="0E87BC5E" w14:textId="55EFA056" w:rsidR="00615953" w:rsidRPr="00F80C05" w:rsidRDefault="00830B80" w:rsidP="00047F38">
      <w:pPr>
        <w:pStyle w:val="BodyText"/>
        <w:rPr>
          <w:rFonts w:eastAsia="PMingLiU"/>
          <w:noProof/>
          <w:lang w:val="en-GB" w:eastAsia="zh-TW"/>
        </w:rPr>
      </w:pPr>
      <w:r w:rsidRPr="00F80C05">
        <w:rPr>
          <w:noProof/>
          <w:lang w:val="en-GB"/>
        </w:rPr>
        <w:t>With t</w:t>
      </w:r>
      <w:r w:rsidR="00FC7202" w:rsidRPr="00F80C05">
        <w:rPr>
          <w:noProof/>
          <w:lang w:val="en-GB"/>
        </w:rPr>
        <w:t xml:space="preserve">he parameter </w:t>
      </w:r>
      <w:r w:rsidR="00FC7202" w:rsidRPr="00F80C05">
        <w:rPr>
          <w:rFonts w:ascii="Consolas" w:hAnsi="Consolas"/>
          <w:noProof/>
          <w:lang w:val="en-GB"/>
        </w:rPr>
        <w:t>if_exists</w:t>
      </w:r>
      <w:r w:rsidRPr="00F80C05">
        <w:rPr>
          <w:noProof/>
          <w:lang w:val="en-GB"/>
        </w:rPr>
        <w:t xml:space="preserve">, </w:t>
      </w:r>
      <w:r w:rsidR="0068017E" w:rsidRPr="00F80C05">
        <w:rPr>
          <w:noProof/>
          <w:lang w:val="en-GB"/>
        </w:rPr>
        <w:t>we can replace</w:t>
      </w:r>
      <w:r w:rsidR="009F7E55" w:rsidRPr="00F80C05">
        <w:rPr>
          <w:noProof/>
          <w:lang w:val="en-GB"/>
        </w:rPr>
        <w:t xml:space="preserve"> </w:t>
      </w:r>
      <w:bookmarkStart w:id="26" w:name="_Hlk65338707"/>
      <w:r w:rsidR="009F7E55" w:rsidRPr="00F80C05">
        <w:rPr>
          <w:noProof/>
          <w:lang w:val="en-GB"/>
        </w:rPr>
        <w:t>(</w:t>
      </w:r>
      <w:r w:rsidR="009F7E55" w:rsidRPr="00F80C05">
        <w:rPr>
          <w:rFonts w:ascii="Consolas" w:hAnsi="Consolas"/>
          <w:noProof/>
          <w:lang w:val="en-GB"/>
        </w:rPr>
        <w:t>"replace"</w:t>
      </w:r>
      <w:r w:rsidR="009F7E55" w:rsidRPr="00F80C05">
        <w:rPr>
          <w:noProof/>
          <w:lang w:val="en-GB"/>
        </w:rPr>
        <w:t>)</w:t>
      </w:r>
      <w:bookmarkEnd w:id="26"/>
      <w:r w:rsidR="0068017E" w:rsidRPr="00F80C05">
        <w:rPr>
          <w:noProof/>
          <w:lang w:val="en-GB"/>
        </w:rPr>
        <w:t xml:space="preserve">, append </w:t>
      </w:r>
      <w:r w:rsidR="009F7E55" w:rsidRPr="00F80C05">
        <w:rPr>
          <w:noProof/>
          <w:lang w:val="en-GB"/>
        </w:rPr>
        <w:t>(</w:t>
      </w:r>
      <w:r w:rsidR="009F7E55" w:rsidRPr="00F80C05">
        <w:rPr>
          <w:rFonts w:ascii="Consolas" w:hAnsi="Consolas"/>
          <w:noProof/>
          <w:lang w:val="en-GB"/>
        </w:rPr>
        <w:t>"append"</w:t>
      </w:r>
      <w:r w:rsidR="009F7E55" w:rsidRPr="00F80C05">
        <w:rPr>
          <w:noProof/>
          <w:lang w:val="en-GB"/>
        </w:rPr>
        <w:t>)</w:t>
      </w:r>
      <w:r w:rsidR="009257A0" w:rsidRPr="00F80C05">
        <w:rPr>
          <w:noProof/>
          <w:lang w:val="en-GB"/>
        </w:rPr>
        <w:t>,</w:t>
      </w:r>
      <w:r w:rsidR="009F7E55" w:rsidRPr="00F80C05">
        <w:rPr>
          <w:noProof/>
          <w:lang w:val="en-GB"/>
        </w:rPr>
        <w:t xml:space="preserve"> </w:t>
      </w:r>
      <w:r w:rsidR="0068017E" w:rsidRPr="00F80C05">
        <w:rPr>
          <w:noProof/>
          <w:lang w:val="en-GB"/>
        </w:rPr>
        <w:t xml:space="preserve">or let Python create an error message </w:t>
      </w:r>
      <w:r w:rsidR="009F7E55" w:rsidRPr="00F80C05">
        <w:rPr>
          <w:noProof/>
          <w:lang w:val="en-GB"/>
        </w:rPr>
        <w:t>(</w:t>
      </w:r>
      <w:r w:rsidR="009F7E55" w:rsidRPr="00F80C05">
        <w:rPr>
          <w:rFonts w:ascii="Consolas" w:hAnsi="Consolas"/>
          <w:noProof/>
          <w:lang w:val="en-GB"/>
        </w:rPr>
        <w:t>"fail"</w:t>
      </w:r>
      <w:r w:rsidR="009F7E55" w:rsidRPr="00F80C05">
        <w:rPr>
          <w:noProof/>
          <w:lang w:val="en-GB"/>
        </w:rPr>
        <w:t xml:space="preserve">) </w:t>
      </w:r>
      <w:r w:rsidR="0068017E" w:rsidRPr="00F80C05">
        <w:rPr>
          <w:noProof/>
          <w:lang w:val="en-GB"/>
        </w:rPr>
        <w:t xml:space="preserve">if the table </w:t>
      </w:r>
      <w:r w:rsidR="009F7E55" w:rsidRPr="00F80C05">
        <w:rPr>
          <w:noProof/>
          <w:lang w:val="en-GB"/>
        </w:rPr>
        <w:t>already exists in the database.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047F38" w:rsidRPr="006956C6" w14:paraId="6A12BB06" w14:textId="77777777" w:rsidTr="00914864">
        <w:tc>
          <w:tcPr>
            <w:tcW w:w="9017" w:type="dxa"/>
          </w:tcPr>
          <w:p w14:paraId="54652627" w14:textId="00C96C0D" w:rsidR="00EC6959" w:rsidRPr="00F80C05" w:rsidRDefault="00047F38" w:rsidP="00AF74D3">
            <w:pPr>
              <w:pStyle w:val="BodyText"/>
              <w:rPr>
                <w:noProof/>
                <w:lang w:val="en-GB"/>
              </w:rPr>
            </w:pPr>
            <w:r w:rsidRPr="00F80C05">
              <w:rPr>
                <w:b/>
                <w:bCs/>
                <w:noProof/>
                <w:lang w:val="en-GB"/>
              </w:rPr>
              <w:t xml:space="preserve">Example (Cont’d): </w:t>
            </w:r>
            <w:r w:rsidR="00F0215C" w:rsidRPr="00F80C05">
              <w:rPr>
                <w:noProof/>
                <w:lang w:val="en-GB"/>
              </w:rPr>
              <w:t xml:space="preserve">In the first step, we establish a Python connection </w:t>
            </w:r>
            <w:r w:rsidR="000E7AFD" w:rsidRPr="00F80C05">
              <w:rPr>
                <w:noProof/>
                <w:lang w:val="en-GB"/>
              </w:rPr>
              <w:t xml:space="preserve">called </w:t>
            </w:r>
            <w:r w:rsidR="000E7AFD" w:rsidRPr="00F80C05">
              <w:rPr>
                <w:rFonts w:ascii="Consolas" w:hAnsi="Consolas"/>
                <w:noProof/>
                <w:lang w:val="en-GB"/>
              </w:rPr>
              <w:t>conn</w:t>
            </w:r>
            <w:r w:rsidR="000E7AFD" w:rsidRPr="00F80C05">
              <w:rPr>
                <w:noProof/>
                <w:lang w:val="en-GB"/>
              </w:rPr>
              <w:t xml:space="preserve"> </w:t>
            </w:r>
            <w:r w:rsidR="00F0215C" w:rsidRPr="00F80C05">
              <w:rPr>
                <w:noProof/>
                <w:lang w:val="en-GB"/>
              </w:rPr>
              <w:t xml:space="preserve">to the </w:t>
            </w:r>
            <w:r w:rsidR="00AF74D3" w:rsidRPr="00F80C05">
              <w:rPr>
                <w:noProof/>
                <w:lang w:val="en-GB"/>
              </w:rPr>
              <w:t xml:space="preserve">database named </w:t>
            </w:r>
            <w:r w:rsidR="009943B9" w:rsidRPr="00F80C05">
              <w:rPr>
                <w:rFonts w:ascii="Consolas" w:hAnsi="Consolas"/>
                <w:noProof/>
                <w:lang w:val="en-GB"/>
              </w:rPr>
              <w:t>"</w:t>
            </w:r>
            <w:r w:rsidR="00AF74D3" w:rsidRPr="00F80C05">
              <w:rPr>
                <w:rFonts w:ascii="Consolas" w:hAnsi="Consolas"/>
                <w:noProof/>
                <w:lang w:val="en-GB"/>
              </w:rPr>
              <w:t>StudentsDB.db</w:t>
            </w:r>
            <w:r w:rsidR="009943B9" w:rsidRPr="00F80C05">
              <w:rPr>
                <w:rFonts w:ascii="Consolas" w:hAnsi="Consolas"/>
                <w:noProof/>
                <w:lang w:val="en-GB"/>
              </w:rPr>
              <w:t>"</w:t>
            </w:r>
            <w:r w:rsidR="009943B9" w:rsidRPr="00F80C05">
              <w:rPr>
                <w:noProof/>
                <w:lang w:val="en-GB"/>
              </w:rPr>
              <w:t xml:space="preserve"> and create </w:t>
            </w:r>
            <w:r w:rsidR="00540DC9" w:rsidRPr="00F80C05">
              <w:rPr>
                <w:noProof/>
                <w:lang w:val="en-GB"/>
              </w:rPr>
              <w:t xml:space="preserve">a </w:t>
            </w:r>
            <w:r w:rsidR="009943B9" w:rsidRPr="00F80C05">
              <w:rPr>
                <w:noProof/>
                <w:lang w:val="en-GB"/>
              </w:rPr>
              <w:t>cursor object</w:t>
            </w:r>
            <w:r w:rsidR="00A178D4" w:rsidRPr="00F80C05">
              <w:rPr>
                <w:noProof/>
                <w:lang w:val="en-GB"/>
              </w:rPr>
              <w:t xml:space="preserve"> </w:t>
            </w:r>
            <w:r w:rsidR="00A178D4" w:rsidRPr="00F80C05">
              <w:rPr>
                <w:rFonts w:ascii="Consolas" w:hAnsi="Consolas"/>
                <w:noProof/>
                <w:lang w:val="en-GB"/>
              </w:rPr>
              <w:t>cur</w:t>
            </w:r>
            <w:r w:rsidR="009943B9" w:rsidRPr="00F80C05">
              <w:rPr>
                <w:noProof/>
                <w:lang w:val="en-GB"/>
              </w:rPr>
              <w:t xml:space="preserve"> for later use.</w:t>
            </w:r>
          </w:p>
          <w:p w14:paraId="47759BE1" w14:textId="77777777" w:rsidR="00EC6959" w:rsidRPr="00F80C05" w:rsidRDefault="00EC6959" w:rsidP="00EC6959">
            <w:pPr>
              <w:pStyle w:val="Figure-Image-Upper"/>
              <w:rPr>
                <w:lang w:val="en-GB"/>
              </w:rPr>
            </w:pPr>
            <w:r w:rsidRPr="00F80C05">
              <w:drawing>
                <wp:inline distT="0" distB="0" distL="0" distR="0" wp14:anchorId="6C04D711" wp14:editId="10BB939A">
                  <wp:extent cx="5580000" cy="386100"/>
                  <wp:effectExtent l="19050" t="19050" r="20955" b="139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30" t="42871" r="2084" b="46734"/>
                          <a:stretch/>
                        </pic:blipFill>
                        <pic:spPr bwMode="auto">
                          <a:xfrm>
                            <a:off x="0" y="0"/>
                            <a:ext cx="5580000" cy="386100"/>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E9EE4B" w14:textId="741B3DBF" w:rsidR="00EC6959" w:rsidRPr="00F80C05" w:rsidRDefault="00EC6959" w:rsidP="00390C2D">
            <w:pPr>
              <w:pStyle w:val="Caption"/>
            </w:pPr>
            <w:bookmarkStart w:id="27" w:name="_Ref65765584"/>
            <w:r w:rsidRPr="00F80C05">
              <w:t>Figure 6.</w:t>
            </w:r>
            <w:r w:rsidRPr="00F80C05">
              <w:fldChar w:fldCharType="begin"/>
            </w:r>
            <w:r w:rsidRPr="00F80C05">
              <w:instrText xml:space="preserve"> SEQ Figure \* ARABIC </w:instrText>
            </w:r>
            <w:r w:rsidRPr="00F80C05">
              <w:fldChar w:fldCharType="separate"/>
            </w:r>
            <w:r w:rsidR="00F37804" w:rsidRPr="00F80C05">
              <w:t>5</w:t>
            </w:r>
            <w:r w:rsidRPr="00F80C05">
              <w:fldChar w:fldCharType="end"/>
            </w:r>
            <w:bookmarkEnd w:id="27"/>
            <w:r w:rsidRPr="00F80C05">
              <w:t xml:space="preserve"> </w:t>
            </w:r>
            <w:r w:rsidR="009943B9" w:rsidRPr="00F80C05">
              <w:t xml:space="preserve">Establish a </w:t>
            </w:r>
            <w:r w:rsidRPr="00F80C05">
              <w:t>C</w:t>
            </w:r>
            <w:r w:rsidR="009943B9" w:rsidRPr="00F80C05">
              <w:t>onnection between Python and a Database</w:t>
            </w:r>
          </w:p>
          <w:p w14:paraId="2F7FC995" w14:textId="3080C41F" w:rsidR="00EC6959" w:rsidRPr="00F80C05" w:rsidRDefault="00FF252E" w:rsidP="00914864">
            <w:pPr>
              <w:pStyle w:val="BodyText"/>
              <w:rPr>
                <w:noProof/>
                <w:lang w:val="en-GB"/>
              </w:rPr>
            </w:pPr>
            <w:r w:rsidRPr="00F80C05">
              <w:rPr>
                <w:noProof/>
                <w:lang w:val="en-GB"/>
              </w:rPr>
              <w:lastRenderedPageBreak/>
              <w:t xml:space="preserve">In the next step, we import the student data created </w:t>
            </w:r>
            <w:r w:rsidR="00986130" w:rsidRPr="00F80C05">
              <w:rPr>
                <w:noProof/>
                <w:lang w:val="en-GB"/>
              </w:rPr>
              <w:t xml:space="preserve">with the program in </w:t>
            </w:r>
            <w:r w:rsidR="00986130" w:rsidRPr="00F80C05">
              <w:rPr>
                <w:noProof/>
                <w:lang w:val="en-GB"/>
              </w:rPr>
              <w:fldChar w:fldCharType="begin"/>
            </w:r>
            <w:r w:rsidR="00986130" w:rsidRPr="00F80C05">
              <w:rPr>
                <w:noProof/>
                <w:lang w:val="en-GB"/>
              </w:rPr>
              <w:instrText xml:space="preserve"> REF _Ref65341186 \h </w:instrText>
            </w:r>
            <w:r w:rsidR="00986130" w:rsidRPr="00F80C05">
              <w:rPr>
                <w:noProof/>
                <w:lang w:val="en-GB"/>
              </w:rPr>
            </w:r>
            <w:r w:rsidR="00986130" w:rsidRPr="00F80C05">
              <w:rPr>
                <w:noProof/>
                <w:lang w:val="en-GB"/>
              </w:rPr>
              <w:fldChar w:fldCharType="separate"/>
            </w:r>
            <w:r w:rsidR="00F37804" w:rsidRPr="00F80C05">
              <w:rPr>
                <w:noProof/>
                <w:lang w:val="en-GB"/>
              </w:rPr>
              <w:t>Figure 6.2</w:t>
            </w:r>
            <w:r w:rsidR="00986130" w:rsidRPr="00F80C05">
              <w:rPr>
                <w:noProof/>
                <w:lang w:val="en-GB"/>
              </w:rPr>
              <w:fldChar w:fldCharType="end"/>
            </w:r>
            <w:r w:rsidR="00986130" w:rsidRPr="00F80C05">
              <w:rPr>
                <w:noProof/>
                <w:lang w:val="en-GB"/>
              </w:rPr>
              <w:t xml:space="preserve"> </w:t>
            </w:r>
            <w:r w:rsidR="00A178D4" w:rsidRPr="00F80C05">
              <w:rPr>
                <w:noProof/>
                <w:lang w:val="en-GB"/>
              </w:rPr>
              <w:t xml:space="preserve">as a pandas DataFrame </w:t>
            </w:r>
            <w:r w:rsidR="00540DC9" w:rsidRPr="00F80C05">
              <w:rPr>
                <w:noProof/>
                <w:lang w:val="en-GB"/>
              </w:rPr>
              <w:t>call</w:t>
            </w:r>
            <w:r w:rsidR="00A178D4" w:rsidRPr="00F80C05">
              <w:rPr>
                <w:noProof/>
                <w:lang w:val="en-GB"/>
              </w:rPr>
              <w:t xml:space="preserve">ed </w:t>
            </w:r>
            <w:r w:rsidR="00A178D4" w:rsidRPr="00F80C05">
              <w:rPr>
                <w:rFonts w:ascii="Consolas" w:hAnsi="Consolas"/>
                <w:noProof/>
                <w:lang w:val="en-GB"/>
              </w:rPr>
              <w:t>students</w:t>
            </w:r>
            <w:r w:rsidR="00A178D4" w:rsidRPr="00F80C05">
              <w:rPr>
                <w:noProof/>
                <w:lang w:val="en-GB"/>
              </w:rPr>
              <w:t>.</w:t>
            </w:r>
          </w:p>
          <w:p w14:paraId="577D99A2" w14:textId="073FEAE1" w:rsidR="00047F38" w:rsidRPr="00F80C05" w:rsidRDefault="00FF252E" w:rsidP="00914864">
            <w:pPr>
              <w:pStyle w:val="Figure-Image-Upper"/>
              <w:rPr>
                <w:lang w:val="en-GB"/>
              </w:rPr>
            </w:pPr>
            <w:r w:rsidRPr="00F80C05">
              <w:drawing>
                <wp:inline distT="0" distB="0" distL="0" distR="0" wp14:anchorId="3A225F0E" wp14:editId="7CB11CC4">
                  <wp:extent cx="5580000" cy="2550487"/>
                  <wp:effectExtent l="19050" t="19050" r="20955" b="215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561" t="21506" r="2039" b="9812"/>
                          <a:stretch/>
                        </pic:blipFill>
                        <pic:spPr bwMode="auto">
                          <a:xfrm>
                            <a:off x="0" y="0"/>
                            <a:ext cx="5580000" cy="2550487"/>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7BBFA9" w14:textId="12D25C57" w:rsidR="00047F38" w:rsidRPr="00F80C05" w:rsidRDefault="00047F38" w:rsidP="00390C2D">
            <w:pPr>
              <w:pStyle w:val="Caption"/>
            </w:pPr>
            <w:bookmarkStart w:id="28" w:name="_Ref65342060"/>
            <w:r w:rsidRPr="00F80C05">
              <w:t>Figure 6.</w:t>
            </w:r>
            <w:r w:rsidRPr="00F80C05">
              <w:fldChar w:fldCharType="begin"/>
            </w:r>
            <w:r w:rsidRPr="00F80C05">
              <w:instrText xml:space="preserve"> SEQ Figure \* ARABIC </w:instrText>
            </w:r>
            <w:r w:rsidRPr="00F80C05">
              <w:fldChar w:fldCharType="separate"/>
            </w:r>
            <w:r w:rsidR="00F37804" w:rsidRPr="00F80C05">
              <w:t>6</w:t>
            </w:r>
            <w:r w:rsidRPr="00F80C05">
              <w:fldChar w:fldCharType="end"/>
            </w:r>
            <w:bookmarkEnd w:id="28"/>
            <w:r w:rsidRPr="00F80C05">
              <w:t xml:space="preserve"> </w:t>
            </w:r>
            <w:r w:rsidR="00540DC9" w:rsidRPr="00F80C05">
              <w:t>Import a</w:t>
            </w:r>
            <w:r w:rsidR="00E16AA4" w:rsidRPr="00F80C05">
              <w:t>.csv file Dataset as a pandas</w:t>
            </w:r>
            <w:r w:rsidR="00540DC9" w:rsidRPr="00F80C05">
              <w:t xml:space="preserve"> DataFrame</w:t>
            </w:r>
          </w:p>
          <w:p w14:paraId="44EFE662" w14:textId="44DC87C5" w:rsidR="00090603" w:rsidRPr="00F80C05" w:rsidRDefault="00B90352" w:rsidP="00090603">
            <w:pPr>
              <w:pStyle w:val="BodyText"/>
              <w:rPr>
                <w:noProof/>
                <w:lang w:val="en-GB"/>
              </w:rPr>
            </w:pPr>
            <w:r w:rsidRPr="00F80C05">
              <w:rPr>
                <w:noProof/>
                <w:lang w:val="en-GB"/>
              </w:rPr>
              <w:t xml:space="preserve">Subsequently, </w:t>
            </w:r>
            <w:r w:rsidR="006509B5" w:rsidRPr="00F80C05">
              <w:rPr>
                <w:noProof/>
                <w:lang w:val="en-GB"/>
              </w:rPr>
              <w:t xml:space="preserve">we can create a new table in the database </w:t>
            </w:r>
            <w:r w:rsidR="00DC6DC3" w:rsidRPr="00F80C05">
              <w:rPr>
                <w:noProof/>
                <w:lang w:val="en-GB"/>
              </w:rPr>
              <w:t xml:space="preserve">called </w:t>
            </w:r>
            <w:r w:rsidR="00DC6DC3" w:rsidRPr="00F80C05">
              <w:rPr>
                <w:rFonts w:ascii="Consolas" w:hAnsi="Consolas"/>
                <w:noProof/>
                <w:lang w:val="en-GB"/>
              </w:rPr>
              <w:t>students</w:t>
            </w:r>
            <w:r w:rsidR="00885082" w:rsidRPr="00F80C05">
              <w:rPr>
                <w:noProof/>
                <w:lang w:val="en-GB"/>
              </w:rPr>
              <w:t xml:space="preserve"> </w:t>
            </w:r>
            <w:r w:rsidR="004C62E0" w:rsidRPr="00F80C05">
              <w:rPr>
                <w:noProof/>
                <w:lang w:val="en-GB"/>
              </w:rPr>
              <w:t xml:space="preserve">from </w:t>
            </w:r>
            <w:r w:rsidR="00773A53" w:rsidRPr="00F80C05">
              <w:rPr>
                <w:noProof/>
                <w:lang w:val="en-GB"/>
              </w:rPr>
              <w:t>th</w:t>
            </w:r>
            <w:r w:rsidR="004C62E0" w:rsidRPr="00F80C05">
              <w:rPr>
                <w:noProof/>
                <w:lang w:val="en-GB"/>
              </w:rPr>
              <w:t>is</w:t>
            </w:r>
            <w:r w:rsidR="00773A53" w:rsidRPr="00F80C05">
              <w:rPr>
                <w:noProof/>
                <w:lang w:val="en-GB"/>
              </w:rPr>
              <w:t xml:space="preserve"> pandas DataFrame</w:t>
            </w:r>
            <w:r w:rsidR="004C62E0" w:rsidRPr="00F80C05">
              <w:rPr>
                <w:noProof/>
                <w:lang w:val="en-GB"/>
              </w:rPr>
              <w:t>.</w:t>
            </w:r>
            <w:r w:rsidR="00773A53" w:rsidRPr="00F80C05">
              <w:rPr>
                <w:noProof/>
                <w:lang w:val="en-GB"/>
              </w:rPr>
              <w:t xml:space="preserve"> </w:t>
            </w:r>
            <w:r w:rsidR="00DC6DC3" w:rsidRPr="00F80C05">
              <w:rPr>
                <w:noProof/>
                <w:lang w:val="en-GB"/>
              </w:rPr>
              <w:t xml:space="preserve">Since we </w:t>
            </w:r>
            <w:r w:rsidR="005E6756" w:rsidRPr="00F80C05">
              <w:rPr>
                <w:noProof/>
                <w:lang w:val="en-GB"/>
              </w:rPr>
              <w:t xml:space="preserve">have read </w:t>
            </w:r>
            <w:r w:rsidR="00885082" w:rsidRPr="00F80C05">
              <w:rPr>
                <w:noProof/>
                <w:lang w:val="en-GB"/>
              </w:rPr>
              <w:t xml:space="preserve">in </w:t>
            </w:r>
            <w:r w:rsidR="00DC6DC3" w:rsidRPr="00F80C05">
              <w:rPr>
                <w:noProof/>
                <w:lang w:val="en-GB"/>
              </w:rPr>
              <w:t>the entire dataset from the .csv file</w:t>
            </w:r>
            <w:r w:rsidR="00885082" w:rsidRPr="00F80C05">
              <w:rPr>
                <w:noProof/>
                <w:lang w:val="en-GB"/>
              </w:rPr>
              <w:t>, we can ask Python to replace the existing table if it exists.</w:t>
            </w:r>
          </w:p>
          <w:p w14:paraId="426628E6" w14:textId="24571395" w:rsidR="00090603" w:rsidRPr="00F80C05" w:rsidRDefault="001F6E38" w:rsidP="00090603">
            <w:pPr>
              <w:pStyle w:val="Figure-Image-Upper"/>
              <w:rPr>
                <w:lang w:val="en-GB"/>
              </w:rPr>
            </w:pPr>
            <w:r>
              <w:drawing>
                <wp:inline distT="0" distB="0" distL="0" distR="0" wp14:anchorId="3B96F978" wp14:editId="31B45491">
                  <wp:extent cx="5580000" cy="231928"/>
                  <wp:effectExtent l="19050" t="19050" r="2095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571" t="37203" r="2105" b="56557"/>
                          <a:stretch/>
                        </pic:blipFill>
                        <pic:spPr bwMode="auto">
                          <a:xfrm>
                            <a:off x="0" y="0"/>
                            <a:ext cx="5580000" cy="231928"/>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43BDD96" w14:textId="3C06405B" w:rsidR="00090603" w:rsidRPr="00F80C05" w:rsidRDefault="00090603" w:rsidP="00390C2D">
            <w:pPr>
              <w:pStyle w:val="Caption"/>
            </w:pPr>
            <w:r w:rsidRPr="00F80C05">
              <w:t>Figure 6.</w:t>
            </w:r>
            <w:r w:rsidRPr="00F80C05">
              <w:fldChar w:fldCharType="begin"/>
            </w:r>
            <w:r w:rsidRPr="00F80C05">
              <w:instrText xml:space="preserve"> SEQ Figure \* ARABIC </w:instrText>
            </w:r>
            <w:r w:rsidRPr="00F80C05">
              <w:fldChar w:fldCharType="separate"/>
            </w:r>
            <w:r w:rsidR="00F37804" w:rsidRPr="00F80C05">
              <w:t>7</w:t>
            </w:r>
            <w:r w:rsidRPr="00F80C05">
              <w:fldChar w:fldCharType="end"/>
            </w:r>
            <w:r w:rsidRPr="00F80C05">
              <w:t xml:space="preserve"> </w:t>
            </w:r>
            <w:r w:rsidR="00156E81">
              <w:t>Export</w:t>
            </w:r>
            <w:r w:rsidR="009A64D5">
              <w:t xml:space="preserve"> </w:t>
            </w:r>
            <w:r w:rsidR="00A937DF">
              <w:t xml:space="preserve">pandas </w:t>
            </w:r>
            <w:r w:rsidR="00770843">
              <w:t>Data</w:t>
            </w:r>
            <w:r w:rsidR="00A937DF">
              <w:t>Frame</w:t>
            </w:r>
            <w:r w:rsidR="00770843">
              <w:t xml:space="preserve"> </w:t>
            </w:r>
            <w:r w:rsidR="00A937DF">
              <w:t>to Database by SQL</w:t>
            </w:r>
          </w:p>
          <w:p w14:paraId="22BDE54F" w14:textId="68110D69" w:rsidR="00244073" w:rsidRPr="00F80C05" w:rsidRDefault="005E6756" w:rsidP="00244073">
            <w:pPr>
              <w:pStyle w:val="BodyText"/>
              <w:rPr>
                <w:noProof/>
                <w:lang w:val="en-GB"/>
              </w:rPr>
            </w:pPr>
            <w:r w:rsidRPr="00F80C05">
              <w:rPr>
                <w:noProof/>
                <w:lang w:val="en-GB"/>
              </w:rPr>
              <w:t xml:space="preserve">The parameter </w:t>
            </w:r>
            <w:r w:rsidRPr="00F80C05">
              <w:rPr>
                <w:rFonts w:ascii="Consolas" w:hAnsi="Consolas"/>
                <w:noProof/>
                <w:lang w:val="en-GB"/>
              </w:rPr>
              <w:t>index</w:t>
            </w:r>
            <w:r w:rsidRPr="00F80C05">
              <w:rPr>
                <w:noProof/>
                <w:lang w:val="en-GB"/>
              </w:rPr>
              <w:t xml:space="preserve"> i</w:t>
            </w:r>
            <w:r w:rsidR="00A312A9" w:rsidRPr="00F80C05">
              <w:rPr>
                <w:noProof/>
                <w:lang w:val="en-GB"/>
              </w:rPr>
              <w:t>nstructs</w:t>
            </w:r>
            <w:r w:rsidRPr="00F80C05">
              <w:rPr>
                <w:noProof/>
                <w:lang w:val="en-GB"/>
              </w:rPr>
              <w:t xml:space="preserve"> Python to write the </w:t>
            </w:r>
            <w:r w:rsidR="0001772D" w:rsidRPr="00F80C05">
              <w:rPr>
                <w:noProof/>
                <w:lang w:val="en-GB"/>
              </w:rPr>
              <w:t xml:space="preserve">row index as a column </w:t>
            </w:r>
            <w:r w:rsidR="008846FB" w:rsidRPr="00F80C05">
              <w:rPr>
                <w:noProof/>
                <w:lang w:val="en-GB"/>
              </w:rPr>
              <w:t xml:space="preserve">with column name </w:t>
            </w:r>
            <w:r w:rsidR="008846FB" w:rsidRPr="00F80C05">
              <w:rPr>
                <w:rFonts w:ascii="Consolas" w:hAnsi="Consolas"/>
                <w:noProof/>
                <w:lang w:val="en-GB"/>
              </w:rPr>
              <w:t>index</w:t>
            </w:r>
            <w:r w:rsidR="005E4DB1" w:rsidRPr="00F80C05">
              <w:rPr>
                <w:rFonts w:ascii="Consolas" w:hAnsi="Consolas"/>
                <w:noProof/>
                <w:lang w:val="en-GB"/>
              </w:rPr>
              <w:t>_</w:t>
            </w:r>
            <w:r w:rsidR="008846FB" w:rsidRPr="00F80C05">
              <w:rPr>
                <w:rFonts w:ascii="Consolas" w:hAnsi="Consolas"/>
                <w:noProof/>
                <w:lang w:val="en-GB"/>
              </w:rPr>
              <w:t>label</w:t>
            </w:r>
            <w:r w:rsidR="008846FB" w:rsidRPr="00F80C05">
              <w:rPr>
                <w:noProof/>
                <w:lang w:val="en-GB"/>
              </w:rPr>
              <w:t xml:space="preserve"> </w:t>
            </w:r>
            <w:r w:rsidR="0001772D" w:rsidRPr="00F80C05">
              <w:rPr>
                <w:noProof/>
                <w:lang w:val="en-GB"/>
              </w:rPr>
              <w:t xml:space="preserve">in the table. </w:t>
            </w:r>
            <w:r w:rsidR="008846FB" w:rsidRPr="00F80C05">
              <w:rPr>
                <w:noProof/>
                <w:lang w:val="en-GB"/>
              </w:rPr>
              <w:t>Since t</w:t>
            </w:r>
            <w:r w:rsidR="0001772D" w:rsidRPr="00F80C05">
              <w:rPr>
                <w:noProof/>
                <w:lang w:val="en-GB"/>
              </w:rPr>
              <w:t xml:space="preserve">he </w:t>
            </w:r>
            <w:r w:rsidR="008846FB" w:rsidRPr="00F80C05">
              <w:rPr>
                <w:noProof/>
                <w:lang w:val="en-GB"/>
              </w:rPr>
              <w:t>default value</w:t>
            </w:r>
            <w:r w:rsidR="009A2D0E" w:rsidRPr="00F80C05">
              <w:rPr>
                <w:noProof/>
                <w:lang w:val="en-GB"/>
              </w:rPr>
              <w:t xml:space="preserve"> here</w:t>
            </w:r>
            <w:r w:rsidR="008846FB" w:rsidRPr="00F80C05">
              <w:rPr>
                <w:noProof/>
                <w:lang w:val="en-GB"/>
              </w:rPr>
              <w:t xml:space="preserve"> </w:t>
            </w:r>
            <w:r w:rsidR="005E4DB1" w:rsidRPr="00F80C05">
              <w:rPr>
                <w:noProof/>
                <w:lang w:val="en-GB"/>
              </w:rPr>
              <w:t xml:space="preserve">is </w:t>
            </w:r>
            <w:r w:rsidR="005E4DB1" w:rsidRPr="00F80C05">
              <w:rPr>
                <w:rFonts w:ascii="Consolas" w:hAnsi="Consolas"/>
                <w:noProof/>
                <w:lang w:val="en-GB"/>
              </w:rPr>
              <w:t>True</w:t>
            </w:r>
            <w:r w:rsidR="005E4DB1" w:rsidRPr="00F80C05">
              <w:rPr>
                <w:noProof/>
                <w:lang w:val="en-GB"/>
              </w:rPr>
              <w:t xml:space="preserve">, we </w:t>
            </w:r>
            <w:r w:rsidR="009A2D0E" w:rsidRPr="00F80C05">
              <w:rPr>
                <w:noProof/>
                <w:lang w:val="en-GB"/>
              </w:rPr>
              <w:t xml:space="preserve">need </w:t>
            </w:r>
            <w:r w:rsidR="005E4DB1" w:rsidRPr="00F80C05">
              <w:rPr>
                <w:noProof/>
                <w:lang w:val="en-GB"/>
              </w:rPr>
              <w:t xml:space="preserve">to specify it in the </w:t>
            </w:r>
            <w:r w:rsidR="005E4DB1" w:rsidRPr="00F80C05">
              <w:rPr>
                <w:rFonts w:ascii="Consolas" w:hAnsi="Consolas"/>
                <w:noProof/>
                <w:lang w:val="en-GB"/>
              </w:rPr>
              <w:t>.to_sql()</w:t>
            </w:r>
            <w:r w:rsidR="005E4DB1" w:rsidRPr="00F80C05">
              <w:rPr>
                <w:noProof/>
                <w:lang w:val="en-GB"/>
              </w:rPr>
              <w:t xml:space="preserve"> method if we do not </w:t>
            </w:r>
            <w:r w:rsidR="00A312A9" w:rsidRPr="00F80C05">
              <w:rPr>
                <w:noProof/>
                <w:lang w:val="en-GB"/>
              </w:rPr>
              <w:t>wish to include this column.</w:t>
            </w:r>
          </w:p>
        </w:tc>
      </w:tr>
    </w:tbl>
    <w:p w14:paraId="01290E87" w14:textId="466DC716" w:rsidR="004A6200" w:rsidRPr="00F80C05" w:rsidRDefault="00DD64C2" w:rsidP="004A6200">
      <w:pPr>
        <w:pStyle w:val="BodyText"/>
        <w:rPr>
          <w:noProof/>
          <w:lang w:val="en-GB"/>
        </w:rPr>
      </w:pPr>
      <w:r w:rsidRPr="00F80C05">
        <w:rPr>
          <w:noProof/>
          <w:lang w:val="en-GB"/>
        </w:rPr>
        <w:lastRenderedPageBreak/>
        <w:t>With the cursor object being created, we can execute the SQL command</w:t>
      </w:r>
      <w:r w:rsidR="007541D2" w:rsidRPr="00244A86">
        <w:rPr>
          <w:noProof/>
          <w:lang w:val="en-GB"/>
        </w:rPr>
        <w:t>s</w:t>
      </w:r>
      <w:r w:rsidRPr="00F80C05">
        <w:rPr>
          <w:noProof/>
          <w:lang w:val="en-GB"/>
        </w:rPr>
        <w:t xml:space="preserve"> by sending them as string</w:t>
      </w:r>
      <w:r w:rsidR="00272974" w:rsidRPr="00F80C05">
        <w:rPr>
          <w:noProof/>
          <w:lang w:val="en-GB"/>
        </w:rPr>
        <w:t>s</w:t>
      </w:r>
      <w:r w:rsidRPr="00F80C05">
        <w:rPr>
          <w:noProof/>
          <w:lang w:val="en-GB"/>
        </w:rPr>
        <w:t xml:space="preserve"> through the cursor object</w:t>
      </w:r>
      <w:r w:rsidR="00431F0D" w:rsidRPr="00F80C05">
        <w:rPr>
          <w:noProof/>
          <w:lang w:val="en-GB"/>
        </w:rPr>
        <w:t xml:space="preserve"> </w:t>
      </w:r>
      <w:r w:rsidR="00485249" w:rsidRPr="00F80C05">
        <w:rPr>
          <w:noProof/>
          <w:lang w:val="en-GB"/>
        </w:rPr>
        <w:t>with</w:t>
      </w:r>
      <w:r w:rsidR="00431F0D" w:rsidRPr="00F80C05">
        <w:rPr>
          <w:noProof/>
          <w:lang w:val="en-GB"/>
        </w:rPr>
        <w:t xml:space="preserve"> t</w:t>
      </w:r>
      <w:r w:rsidRPr="00F80C05">
        <w:rPr>
          <w:noProof/>
          <w:lang w:val="en-GB"/>
        </w:rPr>
        <w:t xml:space="preserve">he </w:t>
      </w:r>
      <w:r w:rsidRPr="00F80C05">
        <w:rPr>
          <w:rFonts w:ascii="Consolas" w:hAnsi="Consolas"/>
          <w:noProof/>
          <w:lang w:val="en-GB"/>
        </w:rPr>
        <w:t>.execute()</w:t>
      </w:r>
      <w:r w:rsidR="00431F0D" w:rsidRPr="00F80C05">
        <w:rPr>
          <w:noProof/>
          <w:lang w:val="en-GB"/>
        </w:rPr>
        <w:t xml:space="preserve"> method.</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431F0D" w:rsidRPr="006956C6" w14:paraId="66403D32" w14:textId="77777777" w:rsidTr="00CB22E5">
        <w:trPr>
          <w:jc w:val="right"/>
        </w:trPr>
        <w:tc>
          <w:tcPr>
            <w:tcW w:w="9017" w:type="dxa"/>
            <w:shd w:val="clear" w:color="auto" w:fill="D9D9D9" w:themeFill="background1" w:themeFillShade="D9"/>
            <w:vAlign w:val="center"/>
          </w:tcPr>
          <w:p w14:paraId="011037FB" w14:textId="15DB209C" w:rsidR="00431F0D" w:rsidRPr="00F80C05" w:rsidRDefault="00431F0D" w:rsidP="00CB22E5">
            <w:pPr>
              <w:pStyle w:val="Code"/>
              <w:rPr>
                <w:noProof/>
                <w:color w:val="auto"/>
                <w:lang w:val="en-GB"/>
              </w:rPr>
            </w:pPr>
            <w:r w:rsidRPr="00F80C05">
              <w:rPr>
                <w:noProof/>
                <w:lang w:val="en-GB"/>
              </w:rPr>
              <w:t>cursor_object</w:t>
            </w:r>
            <w:r w:rsidRPr="00F80C05">
              <w:rPr>
                <w:noProof/>
                <w:color w:val="auto"/>
                <w:lang w:val="en-GB"/>
              </w:rPr>
              <w:t>.</w:t>
            </w:r>
            <w:r w:rsidR="001610A3" w:rsidRPr="00F80C05">
              <w:rPr>
                <w:noProof/>
                <w:color w:val="76923C" w:themeColor="accent3" w:themeShade="BF"/>
                <w:lang w:val="en-GB"/>
              </w:rPr>
              <w:t>execute</w:t>
            </w:r>
            <w:r w:rsidRPr="00F80C05">
              <w:rPr>
                <w:noProof/>
                <w:color w:val="auto"/>
                <w:lang w:val="en-GB"/>
              </w:rPr>
              <w:t>("</w:t>
            </w:r>
            <w:r w:rsidRPr="00F80C05">
              <w:rPr>
                <w:noProof/>
                <w:color w:val="215868" w:themeColor="accent5" w:themeShade="80"/>
                <w:lang w:val="en-GB"/>
              </w:rPr>
              <w:t>SQL_command_string</w:t>
            </w:r>
            <w:r w:rsidRPr="00F80C05">
              <w:rPr>
                <w:noProof/>
                <w:color w:val="auto"/>
                <w:lang w:val="en-GB"/>
              </w:rPr>
              <w:t>")</w:t>
            </w:r>
          </w:p>
        </w:tc>
      </w:tr>
    </w:tbl>
    <w:p w14:paraId="236ACE00" w14:textId="65B69A78" w:rsidR="000609A3" w:rsidRPr="00F80C05" w:rsidRDefault="000609A3" w:rsidP="00362003">
      <w:pPr>
        <w:pStyle w:val="BodyText"/>
        <w:rPr>
          <w:noProof/>
          <w:lang w:val="en-GB"/>
        </w:rPr>
      </w:pPr>
      <w:r w:rsidRPr="00F80C05">
        <w:rPr>
          <w:noProof/>
          <w:lang w:val="en-GB"/>
        </w:rPr>
        <w:t xml:space="preserve">Note </w:t>
      </w:r>
      <w:r w:rsidR="00A15AAB" w:rsidRPr="00F80C05">
        <w:rPr>
          <w:noProof/>
          <w:lang w:val="en-GB"/>
        </w:rPr>
        <w:t xml:space="preserve">that </w:t>
      </w:r>
      <w:r w:rsidRPr="00F80C05">
        <w:rPr>
          <w:noProof/>
          <w:lang w:val="en-GB"/>
        </w:rPr>
        <w:t xml:space="preserve">SQL </w:t>
      </w:r>
      <w:r w:rsidR="00A15AAB" w:rsidRPr="00F80C05">
        <w:rPr>
          <w:noProof/>
          <w:lang w:val="en-GB"/>
        </w:rPr>
        <w:t xml:space="preserve">is a separated </w:t>
      </w:r>
      <w:r w:rsidR="00F433B4" w:rsidRPr="00F80C05">
        <w:rPr>
          <w:noProof/>
          <w:lang w:val="en-GB"/>
        </w:rPr>
        <w:t xml:space="preserve">programming language for </w:t>
      </w:r>
      <w:r w:rsidRPr="00F80C05">
        <w:rPr>
          <w:noProof/>
          <w:lang w:val="en-GB"/>
        </w:rPr>
        <w:t>database management</w:t>
      </w:r>
      <w:r w:rsidR="00F433B4" w:rsidRPr="00F80C05">
        <w:rPr>
          <w:noProof/>
          <w:lang w:val="en-GB"/>
        </w:rPr>
        <w:t xml:space="preserve"> and </w:t>
      </w:r>
      <w:r w:rsidR="00457E4D" w:rsidRPr="00F80C05">
        <w:rPr>
          <w:noProof/>
          <w:lang w:val="en-GB"/>
        </w:rPr>
        <w:t xml:space="preserve">its commands are </w:t>
      </w:r>
      <w:r w:rsidR="00F433B4" w:rsidRPr="00F80C05">
        <w:rPr>
          <w:noProof/>
          <w:lang w:val="en-GB"/>
        </w:rPr>
        <w:t xml:space="preserve">therefore </w:t>
      </w:r>
      <w:r w:rsidRPr="00F80C05">
        <w:rPr>
          <w:noProof/>
          <w:lang w:val="en-GB"/>
        </w:rPr>
        <w:t xml:space="preserve">not the same as </w:t>
      </w:r>
      <w:r w:rsidR="00457E4D" w:rsidRPr="00F80C05">
        <w:rPr>
          <w:noProof/>
          <w:lang w:val="en-GB"/>
        </w:rPr>
        <w:t xml:space="preserve">those in </w:t>
      </w:r>
      <w:r w:rsidRPr="00F80C05">
        <w:rPr>
          <w:noProof/>
          <w:lang w:val="en-GB"/>
        </w:rPr>
        <w:t>Python</w:t>
      </w:r>
      <w:r w:rsidR="00A15AAB" w:rsidRPr="00F80C05">
        <w:rPr>
          <w:noProof/>
          <w:lang w:val="en-GB"/>
        </w:rPr>
        <w:t xml:space="preserve">. </w:t>
      </w:r>
      <w:r w:rsidR="00B76727" w:rsidRPr="00F80C05">
        <w:rPr>
          <w:noProof/>
          <w:lang w:val="en-GB"/>
        </w:rPr>
        <w:t xml:space="preserve">Furthermore, </w:t>
      </w:r>
      <w:r w:rsidR="000F192C" w:rsidRPr="00F80C05">
        <w:rPr>
          <w:noProof/>
          <w:lang w:val="en-GB"/>
        </w:rPr>
        <w:t>SQL command</w:t>
      </w:r>
      <w:r w:rsidR="00954CBF" w:rsidRPr="00F80C05">
        <w:rPr>
          <w:noProof/>
          <w:lang w:val="en-GB"/>
        </w:rPr>
        <w:t>s</w:t>
      </w:r>
      <w:r w:rsidR="000F192C" w:rsidRPr="00F80C05">
        <w:rPr>
          <w:noProof/>
          <w:lang w:val="en-GB"/>
        </w:rPr>
        <w:t xml:space="preserve"> </w:t>
      </w:r>
      <w:r w:rsidR="00954CBF" w:rsidRPr="00F80C05">
        <w:rPr>
          <w:noProof/>
          <w:lang w:val="en-GB"/>
        </w:rPr>
        <w:t xml:space="preserve">are </w:t>
      </w:r>
      <w:r w:rsidR="000F192C" w:rsidRPr="00F80C05">
        <w:rPr>
          <w:noProof/>
          <w:lang w:val="en-GB"/>
        </w:rPr>
        <w:t>not case sensitive and should end with a semi-colon</w:t>
      </w:r>
      <w:r w:rsidR="00B56EFF" w:rsidRPr="00F80C05">
        <w:rPr>
          <w:noProof/>
          <w:lang w:val="en-GB"/>
        </w:rPr>
        <w:t xml:space="preserve"> (this is usually optional, but sometimes </w:t>
      </w:r>
      <w:r w:rsidR="00D46803" w:rsidRPr="00F80C05">
        <w:rPr>
          <w:noProof/>
          <w:lang w:val="en-GB"/>
        </w:rPr>
        <w:t>the semi-colon</w:t>
      </w:r>
      <w:r w:rsidR="002B672B" w:rsidRPr="00F80C05">
        <w:rPr>
          <w:noProof/>
          <w:lang w:val="en-GB"/>
        </w:rPr>
        <w:t>s</w:t>
      </w:r>
      <w:r w:rsidR="00D46803" w:rsidRPr="00F80C05">
        <w:rPr>
          <w:noProof/>
          <w:lang w:val="en-GB"/>
        </w:rPr>
        <w:t xml:space="preserve"> </w:t>
      </w:r>
      <w:r w:rsidR="002B672B" w:rsidRPr="00F80C05">
        <w:rPr>
          <w:noProof/>
          <w:lang w:val="en-GB"/>
        </w:rPr>
        <w:t xml:space="preserve">are </w:t>
      </w:r>
      <w:r w:rsidR="00032103" w:rsidRPr="00F80C05">
        <w:rPr>
          <w:noProof/>
          <w:lang w:val="en-GB"/>
        </w:rPr>
        <w:t xml:space="preserve">useful </w:t>
      </w:r>
      <w:r w:rsidR="00B56EFF" w:rsidRPr="00F80C05">
        <w:rPr>
          <w:noProof/>
          <w:lang w:val="en-GB"/>
        </w:rPr>
        <w:t xml:space="preserve">to separate </w:t>
      </w:r>
      <w:r w:rsidR="00CE1173" w:rsidRPr="00F80C05">
        <w:rPr>
          <w:noProof/>
          <w:lang w:val="en-GB"/>
        </w:rPr>
        <w:t xml:space="preserve">the commands </w:t>
      </w:r>
      <w:r w:rsidR="00DD0609" w:rsidRPr="00F80C05">
        <w:rPr>
          <w:noProof/>
          <w:lang w:val="en-GB"/>
        </w:rPr>
        <w:t xml:space="preserve">that </w:t>
      </w:r>
      <w:r w:rsidR="00CE1173" w:rsidRPr="00F80C05">
        <w:rPr>
          <w:noProof/>
          <w:lang w:val="en-GB"/>
        </w:rPr>
        <w:t xml:space="preserve">are sent to </w:t>
      </w:r>
      <w:r w:rsidR="001462F2" w:rsidRPr="00F80C05">
        <w:rPr>
          <w:noProof/>
          <w:lang w:val="en-GB"/>
        </w:rPr>
        <w:t xml:space="preserve">SQL </w:t>
      </w:r>
      <w:r w:rsidR="002B672B" w:rsidRPr="00F80C05">
        <w:rPr>
          <w:noProof/>
          <w:lang w:val="en-GB"/>
        </w:rPr>
        <w:t xml:space="preserve">for execution </w:t>
      </w:r>
      <w:r w:rsidR="00032103" w:rsidRPr="00F80C05">
        <w:rPr>
          <w:noProof/>
          <w:lang w:val="en-GB"/>
        </w:rPr>
        <w:t>at the same time)</w:t>
      </w:r>
      <w:r w:rsidR="000F192C" w:rsidRPr="00F80C05">
        <w:rPr>
          <w:noProof/>
          <w:lang w:val="en-GB"/>
        </w:rPr>
        <w:t>.</w:t>
      </w:r>
    </w:p>
    <w:p w14:paraId="66FA0497" w14:textId="25FA569E" w:rsidR="00362003" w:rsidRPr="00F80C05" w:rsidRDefault="001E355B" w:rsidP="00362003">
      <w:pPr>
        <w:pStyle w:val="BodyText"/>
        <w:rPr>
          <w:noProof/>
          <w:lang w:val="en-GB"/>
        </w:rPr>
      </w:pPr>
      <w:r w:rsidRPr="00F80C05">
        <w:rPr>
          <w:noProof/>
          <w:lang w:val="en-GB"/>
        </w:rPr>
        <w:t xml:space="preserve">To </w:t>
      </w:r>
      <w:r w:rsidR="00764246" w:rsidRPr="00F80C05">
        <w:rPr>
          <w:noProof/>
          <w:lang w:val="en-GB"/>
        </w:rPr>
        <w:t xml:space="preserve">select </w:t>
      </w:r>
      <w:r w:rsidR="00272974" w:rsidRPr="00F80C05">
        <w:rPr>
          <w:noProof/>
          <w:lang w:val="en-GB"/>
        </w:rPr>
        <w:t>a table</w:t>
      </w:r>
      <w:r w:rsidR="00764246" w:rsidRPr="00F80C05">
        <w:rPr>
          <w:noProof/>
          <w:lang w:val="en-GB"/>
        </w:rPr>
        <w:t xml:space="preserve"> from </w:t>
      </w:r>
      <w:r w:rsidR="004C5B3D" w:rsidRPr="00F80C05">
        <w:rPr>
          <w:noProof/>
          <w:lang w:val="en-GB"/>
        </w:rPr>
        <w:t>the database</w:t>
      </w:r>
      <w:r w:rsidR="00272974" w:rsidRPr="00F80C05">
        <w:rPr>
          <w:noProof/>
          <w:lang w:val="en-GB"/>
        </w:rPr>
        <w:t xml:space="preserve">, we can send </w:t>
      </w:r>
      <w:r w:rsidR="007E751F" w:rsidRPr="00F80C05">
        <w:rPr>
          <w:noProof/>
          <w:lang w:val="en-GB"/>
        </w:rPr>
        <w:t>a</w:t>
      </w:r>
      <w:r w:rsidR="00272974" w:rsidRPr="00F80C05">
        <w:rPr>
          <w:noProof/>
          <w:lang w:val="en-GB"/>
        </w:rPr>
        <w:t xml:space="preserve"> </w:t>
      </w:r>
      <w:r w:rsidR="00A208ED" w:rsidRPr="00F80C05">
        <w:rPr>
          <w:rFonts w:ascii="Consolas" w:hAnsi="Consolas"/>
          <w:noProof/>
          <w:lang w:val="en-GB"/>
        </w:rPr>
        <w:t>SELECT</w:t>
      </w:r>
      <w:r w:rsidR="00A208ED" w:rsidRPr="00F80C05">
        <w:rPr>
          <w:noProof/>
          <w:lang w:val="en-GB"/>
        </w:rPr>
        <w:t xml:space="preserve"> </w:t>
      </w:r>
      <w:r w:rsidR="007E751F" w:rsidRPr="00F80C05">
        <w:rPr>
          <w:noProof/>
          <w:lang w:val="en-GB"/>
        </w:rPr>
        <w:t>statement</w:t>
      </w:r>
      <w:r w:rsidR="009F2482" w:rsidRPr="00F80C05">
        <w:rPr>
          <w:noProof/>
          <w:lang w:val="en-GB"/>
        </w:rPr>
        <w:t xml:space="preserve"> to SQL</w:t>
      </w:r>
      <w:r w:rsidR="00362003" w:rsidRPr="00F80C05">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362003" w:rsidRPr="006956C6" w14:paraId="2905B634" w14:textId="77777777" w:rsidTr="00CB22E5">
        <w:trPr>
          <w:jc w:val="right"/>
        </w:trPr>
        <w:tc>
          <w:tcPr>
            <w:tcW w:w="9017" w:type="dxa"/>
            <w:shd w:val="clear" w:color="auto" w:fill="D9D9D9" w:themeFill="background1" w:themeFillShade="D9"/>
            <w:vAlign w:val="center"/>
          </w:tcPr>
          <w:p w14:paraId="208F0028" w14:textId="6825966E" w:rsidR="00362003" w:rsidRPr="00F80C05" w:rsidRDefault="001610A3" w:rsidP="00CB22E5">
            <w:pPr>
              <w:pStyle w:val="Code"/>
              <w:rPr>
                <w:noProof/>
                <w:color w:val="auto"/>
                <w:lang w:val="en-GB"/>
              </w:rPr>
            </w:pPr>
            <w:r w:rsidRPr="00F80C05">
              <w:rPr>
                <w:noProof/>
                <w:color w:val="auto"/>
                <w:lang w:val="en-GB"/>
              </w:rPr>
              <w:lastRenderedPageBreak/>
              <w:t xml:space="preserve">SELECT </w:t>
            </w:r>
            <w:r w:rsidRPr="00F80C05">
              <w:rPr>
                <w:noProof/>
                <w:color w:val="0070C0"/>
                <w:lang w:val="en-GB"/>
              </w:rPr>
              <w:t>*</w:t>
            </w:r>
            <w:r w:rsidRPr="00F80C05">
              <w:rPr>
                <w:noProof/>
                <w:color w:val="215868" w:themeColor="accent5" w:themeShade="80"/>
                <w:lang w:val="en-GB"/>
              </w:rPr>
              <w:t xml:space="preserve"> </w:t>
            </w:r>
            <w:r w:rsidRPr="00F80C05">
              <w:rPr>
                <w:noProof/>
                <w:color w:val="auto"/>
                <w:lang w:val="en-GB"/>
              </w:rPr>
              <w:t xml:space="preserve">FROM </w:t>
            </w:r>
            <w:r w:rsidRPr="00F80C05">
              <w:rPr>
                <w:noProof/>
                <w:color w:val="0070C0"/>
                <w:lang w:val="en-GB"/>
              </w:rPr>
              <w:t>table_name</w:t>
            </w:r>
            <w:r w:rsidR="007E579F" w:rsidRPr="00F80C05">
              <w:rPr>
                <w:noProof/>
                <w:color w:val="auto"/>
                <w:lang w:val="en-GB"/>
              </w:rPr>
              <w:t>;</w:t>
            </w:r>
          </w:p>
        </w:tc>
      </w:tr>
    </w:tbl>
    <w:p w14:paraId="7099C513" w14:textId="07BD58DF" w:rsidR="00DD64C2" w:rsidRPr="00F80C05" w:rsidRDefault="00F44B8C" w:rsidP="004A6200">
      <w:pPr>
        <w:pStyle w:val="BodyText"/>
        <w:rPr>
          <w:noProof/>
          <w:lang w:val="en-GB"/>
        </w:rPr>
      </w:pPr>
      <w:r w:rsidRPr="00F80C05">
        <w:rPr>
          <w:noProof/>
          <w:lang w:val="en-GB"/>
        </w:rPr>
        <w:t xml:space="preserve">The </w:t>
      </w:r>
      <w:r w:rsidR="00623A0D" w:rsidRPr="00F80C05">
        <w:rPr>
          <w:noProof/>
          <w:lang w:val="en-GB"/>
        </w:rPr>
        <w:t>asterisk (</w:t>
      </w:r>
      <w:r w:rsidR="00623A0D" w:rsidRPr="00F80C05">
        <w:rPr>
          <w:rFonts w:ascii="Consolas" w:hAnsi="Consolas"/>
          <w:noProof/>
          <w:lang w:val="en-GB"/>
        </w:rPr>
        <w:t>*</w:t>
      </w:r>
      <w:r w:rsidR="00623A0D" w:rsidRPr="00F80C05">
        <w:rPr>
          <w:noProof/>
          <w:lang w:val="en-GB"/>
        </w:rPr>
        <w:t>)</w:t>
      </w:r>
      <w:r w:rsidRPr="00F80C05">
        <w:rPr>
          <w:noProof/>
          <w:lang w:val="en-GB"/>
        </w:rPr>
        <w:t xml:space="preserve"> in the </w:t>
      </w:r>
      <w:r w:rsidR="00984086" w:rsidRPr="00F80C05">
        <w:rPr>
          <w:rFonts w:ascii="Consolas" w:hAnsi="Consolas"/>
          <w:noProof/>
          <w:lang w:val="en-GB"/>
        </w:rPr>
        <w:t>SELECT</w:t>
      </w:r>
      <w:r w:rsidR="00984086" w:rsidRPr="00F80C05">
        <w:rPr>
          <w:noProof/>
          <w:lang w:val="en-GB"/>
        </w:rPr>
        <w:t xml:space="preserve"> statement</w:t>
      </w:r>
      <w:r w:rsidRPr="00F80C05">
        <w:rPr>
          <w:noProof/>
          <w:lang w:val="en-GB"/>
        </w:rPr>
        <w:t xml:space="preserve"> is </w:t>
      </w:r>
      <w:r w:rsidR="00951E82" w:rsidRPr="00F80C05">
        <w:rPr>
          <w:noProof/>
          <w:lang w:val="en-GB"/>
        </w:rPr>
        <w:t xml:space="preserve">to instruct SQL to take all columns </w:t>
      </w:r>
      <w:r w:rsidR="00FA2007" w:rsidRPr="00F80C05">
        <w:rPr>
          <w:noProof/>
          <w:lang w:val="en-GB"/>
        </w:rPr>
        <w:t>from the table.</w:t>
      </w:r>
      <w:r w:rsidR="00701610" w:rsidRPr="00F80C05">
        <w:rPr>
          <w:noProof/>
          <w:lang w:val="en-GB"/>
        </w:rPr>
        <w:t xml:space="preserve"> O</w:t>
      </w:r>
      <w:r w:rsidR="00A208ED" w:rsidRPr="00F80C05">
        <w:rPr>
          <w:noProof/>
          <w:lang w:val="en-GB"/>
        </w:rPr>
        <w:t xml:space="preserve">nce the </w:t>
      </w:r>
      <w:r w:rsidR="00C317D1" w:rsidRPr="00F80C05">
        <w:rPr>
          <w:noProof/>
          <w:lang w:val="en-GB"/>
        </w:rPr>
        <w:t>query has been carried ou</w:t>
      </w:r>
      <w:r w:rsidR="00BB522F" w:rsidRPr="00F80C05">
        <w:rPr>
          <w:noProof/>
          <w:lang w:val="en-GB"/>
        </w:rPr>
        <w:t>t</w:t>
      </w:r>
      <w:r w:rsidR="00966122" w:rsidRPr="00F80C05">
        <w:rPr>
          <w:noProof/>
          <w:lang w:val="en-GB"/>
        </w:rPr>
        <w:t xml:space="preserve">, </w:t>
      </w:r>
      <w:r w:rsidR="001610A3" w:rsidRPr="00F80C05">
        <w:rPr>
          <w:noProof/>
          <w:lang w:val="en-GB"/>
        </w:rPr>
        <w:t>w</w:t>
      </w:r>
      <w:r w:rsidR="00431F0D" w:rsidRPr="00F80C05">
        <w:rPr>
          <w:noProof/>
          <w:lang w:val="en-GB"/>
        </w:rPr>
        <w:t xml:space="preserve">e </w:t>
      </w:r>
      <w:r w:rsidR="001610A3" w:rsidRPr="00F80C05">
        <w:rPr>
          <w:noProof/>
          <w:lang w:val="en-GB"/>
        </w:rPr>
        <w:t xml:space="preserve">can </w:t>
      </w:r>
      <w:r w:rsidR="008A71C0" w:rsidRPr="00F80C05">
        <w:rPr>
          <w:noProof/>
          <w:lang w:val="en-GB"/>
        </w:rPr>
        <w:t xml:space="preserve">print one record of </w:t>
      </w:r>
      <w:r w:rsidR="00BB522F" w:rsidRPr="00F80C05">
        <w:rPr>
          <w:noProof/>
          <w:lang w:val="en-GB"/>
        </w:rPr>
        <w:t xml:space="preserve">the </w:t>
      </w:r>
      <w:r w:rsidR="008D689A" w:rsidRPr="00F80C05">
        <w:rPr>
          <w:noProof/>
          <w:lang w:val="en-GB"/>
        </w:rPr>
        <w:t>result</w:t>
      </w:r>
      <w:r w:rsidR="00275D0A" w:rsidRPr="00F80C05">
        <w:rPr>
          <w:noProof/>
          <w:lang w:val="en-GB"/>
        </w:rPr>
        <w:t xml:space="preserve"> </w:t>
      </w:r>
      <w:r w:rsidR="001610A3" w:rsidRPr="00F80C05">
        <w:rPr>
          <w:noProof/>
          <w:lang w:val="en-GB"/>
        </w:rPr>
        <w:t xml:space="preserve">to the screen by </w:t>
      </w:r>
      <w:r w:rsidR="008A71C0" w:rsidRPr="00F80C05">
        <w:rPr>
          <w:noProof/>
          <w:lang w:val="en-GB"/>
        </w:rPr>
        <w:t xml:space="preserve">the </w:t>
      </w:r>
      <w:r w:rsidR="008A71C0" w:rsidRPr="00F80C05">
        <w:rPr>
          <w:rFonts w:ascii="Consolas" w:hAnsi="Consolas"/>
          <w:noProof/>
          <w:lang w:val="en-GB"/>
        </w:rPr>
        <w:t>.fetchone()</w:t>
      </w:r>
      <w:r w:rsidR="008A71C0" w:rsidRPr="00F80C05">
        <w:rPr>
          <w:noProof/>
          <w:lang w:val="en-GB"/>
        </w:rPr>
        <w:t xml:space="preserve"> method.</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8A71C0" w:rsidRPr="006956C6" w14:paraId="5AD62CB9" w14:textId="77777777" w:rsidTr="00CB22E5">
        <w:trPr>
          <w:jc w:val="right"/>
        </w:trPr>
        <w:tc>
          <w:tcPr>
            <w:tcW w:w="9017" w:type="dxa"/>
            <w:shd w:val="clear" w:color="auto" w:fill="D9D9D9" w:themeFill="background1" w:themeFillShade="D9"/>
            <w:vAlign w:val="center"/>
          </w:tcPr>
          <w:p w14:paraId="2DA2D51B" w14:textId="19E8EAC3" w:rsidR="008A71C0" w:rsidRPr="00F80C05" w:rsidRDefault="008A71C0" w:rsidP="00CB22E5">
            <w:pPr>
              <w:pStyle w:val="Code"/>
              <w:rPr>
                <w:noProof/>
                <w:color w:val="auto"/>
                <w:lang w:val="en-GB"/>
              </w:rPr>
            </w:pPr>
            <w:r w:rsidRPr="00F80C05">
              <w:rPr>
                <w:noProof/>
                <w:lang w:val="en-GB"/>
              </w:rPr>
              <w:t>cursor_object</w:t>
            </w:r>
            <w:r w:rsidRPr="00F80C05">
              <w:rPr>
                <w:noProof/>
                <w:color w:val="auto"/>
                <w:lang w:val="en-GB"/>
              </w:rPr>
              <w:t>.</w:t>
            </w:r>
            <w:r w:rsidRPr="00F80C05">
              <w:rPr>
                <w:noProof/>
                <w:color w:val="76923C" w:themeColor="accent3" w:themeShade="BF"/>
                <w:lang w:val="en-GB"/>
              </w:rPr>
              <w:t>fetchone</w:t>
            </w:r>
            <w:r w:rsidRPr="00F80C05">
              <w:rPr>
                <w:noProof/>
                <w:color w:val="auto"/>
                <w:lang w:val="en-GB"/>
              </w:rPr>
              <w:t>()</w:t>
            </w:r>
          </w:p>
        </w:tc>
      </w:tr>
    </w:tbl>
    <w:p w14:paraId="2FCE9241" w14:textId="0D7D3764" w:rsidR="00DD64C2" w:rsidRPr="00F80C05" w:rsidRDefault="008A71C0" w:rsidP="004A6200">
      <w:pPr>
        <w:pStyle w:val="BodyText"/>
        <w:rPr>
          <w:noProof/>
          <w:lang w:val="en-GB"/>
        </w:rPr>
      </w:pPr>
      <w:r w:rsidRPr="00F80C05">
        <w:rPr>
          <w:noProof/>
          <w:lang w:val="en-GB"/>
        </w:rPr>
        <w:t>If</w:t>
      </w:r>
      <w:r w:rsidR="00117D51" w:rsidRPr="00F80C05">
        <w:rPr>
          <w:noProof/>
          <w:lang w:val="en-GB"/>
        </w:rPr>
        <w:t xml:space="preserve"> we would like Python to print all records from </w:t>
      </w:r>
      <w:r w:rsidR="003D47A2" w:rsidRPr="00F80C05">
        <w:rPr>
          <w:noProof/>
          <w:lang w:val="en-GB"/>
        </w:rPr>
        <w:t xml:space="preserve">the </w:t>
      </w:r>
      <w:r w:rsidR="008D689A" w:rsidRPr="00F80C05">
        <w:rPr>
          <w:noProof/>
          <w:lang w:val="en-GB"/>
        </w:rPr>
        <w:t xml:space="preserve">query result </w:t>
      </w:r>
      <w:r w:rsidR="00F43188" w:rsidRPr="00F80C05">
        <w:rPr>
          <w:noProof/>
          <w:lang w:val="en-GB"/>
        </w:rPr>
        <w:t>to the screen</w:t>
      </w:r>
      <w:r w:rsidR="00117D51" w:rsidRPr="00F80C05">
        <w:rPr>
          <w:noProof/>
          <w:lang w:val="en-GB"/>
        </w:rPr>
        <w:t xml:space="preserve">, we can use the </w:t>
      </w:r>
      <w:r w:rsidR="00117D51" w:rsidRPr="00F80C05">
        <w:rPr>
          <w:rFonts w:ascii="Consolas" w:hAnsi="Consolas"/>
          <w:noProof/>
          <w:lang w:val="en-GB"/>
        </w:rPr>
        <w:t>.fetchall()</w:t>
      </w:r>
      <w:r w:rsidR="00117D51" w:rsidRPr="00F80C05">
        <w:rPr>
          <w:noProof/>
          <w:lang w:val="en-GB"/>
        </w:rPr>
        <w:t xml:space="preserve"> method instead.</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117D51" w:rsidRPr="006956C6" w14:paraId="5BA5F746" w14:textId="77777777" w:rsidTr="00CB22E5">
        <w:trPr>
          <w:jc w:val="right"/>
        </w:trPr>
        <w:tc>
          <w:tcPr>
            <w:tcW w:w="9017" w:type="dxa"/>
            <w:shd w:val="clear" w:color="auto" w:fill="D9D9D9" w:themeFill="background1" w:themeFillShade="D9"/>
            <w:vAlign w:val="center"/>
          </w:tcPr>
          <w:p w14:paraId="0C0CA1C0" w14:textId="16B8172F" w:rsidR="00117D51" w:rsidRPr="00F80C05" w:rsidRDefault="00117D51" w:rsidP="00CB22E5">
            <w:pPr>
              <w:pStyle w:val="Code"/>
              <w:rPr>
                <w:noProof/>
                <w:color w:val="auto"/>
                <w:lang w:val="en-GB"/>
              </w:rPr>
            </w:pPr>
            <w:r w:rsidRPr="00F80C05">
              <w:rPr>
                <w:noProof/>
                <w:lang w:val="en-GB"/>
              </w:rPr>
              <w:t>cursor_object</w:t>
            </w:r>
            <w:r w:rsidRPr="00F80C05">
              <w:rPr>
                <w:noProof/>
                <w:color w:val="auto"/>
                <w:lang w:val="en-GB"/>
              </w:rPr>
              <w:t>.</w:t>
            </w:r>
            <w:r w:rsidRPr="00F80C05">
              <w:rPr>
                <w:noProof/>
                <w:color w:val="76923C" w:themeColor="accent3" w:themeShade="BF"/>
                <w:lang w:val="en-GB"/>
              </w:rPr>
              <w:t>fetchall</w:t>
            </w:r>
            <w:r w:rsidRPr="00F80C05">
              <w:rPr>
                <w:noProof/>
                <w:color w:val="auto"/>
                <w:lang w:val="en-GB"/>
              </w:rPr>
              <w:t>()</w:t>
            </w:r>
          </w:p>
        </w:tc>
      </w:tr>
    </w:tbl>
    <w:p w14:paraId="446C5BDA" w14:textId="7008CC02" w:rsidR="00117D51" w:rsidRPr="00F80C05" w:rsidRDefault="00117D51" w:rsidP="004A6200">
      <w:pPr>
        <w:pStyle w:val="BodyText"/>
        <w:rPr>
          <w:noProof/>
          <w:lang w:val="en-GB"/>
        </w:rPr>
      </w:pPr>
      <w:r w:rsidRPr="00F80C05">
        <w:rPr>
          <w:noProof/>
          <w:lang w:val="en-GB"/>
        </w:rPr>
        <w:t xml:space="preserve">Note that once we have </w:t>
      </w:r>
      <w:r w:rsidR="0018339B" w:rsidRPr="00F80C05">
        <w:rPr>
          <w:noProof/>
          <w:lang w:val="en-GB"/>
        </w:rPr>
        <w:t xml:space="preserve">applied </w:t>
      </w:r>
      <w:r w:rsidR="00693CC7" w:rsidRPr="00F80C05">
        <w:rPr>
          <w:noProof/>
          <w:lang w:val="en-GB"/>
        </w:rPr>
        <w:t xml:space="preserve">the </w:t>
      </w:r>
      <w:r w:rsidR="00693CC7" w:rsidRPr="00F80C05">
        <w:rPr>
          <w:rFonts w:ascii="Consolas" w:hAnsi="Consolas"/>
          <w:noProof/>
          <w:lang w:val="en-GB"/>
        </w:rPr>
        <w:t>.fetchone()</w:t>
      </w:r>
      <w:r w:rsidR="00693CC7" w:rsidRPr="00F80C05">
        <w:rPr>
          <w:noProof/>
          <w:lang w:val="en-GB"/>
        </w:rPr>
        <w:t xml:space="preserve"> or </w:t>
      </w:r>
      <w:r w:rsidR="00693CC7" w:rsidRPr="00F80C05">
        <w:rPr>
          <w:rFonts w:ascii="Consolas" w:hAnsi="Consolas"/>
          <w:noProof/>
          <w:lang w:val="en-GB"/>
        </w:rPr>
        <w:t>.fetchall()</w:t>
      </w:r>
      <w:r w:rsidR="00693CC7" w:rsidRPr="00F80C05">
        <w:rPr>
          <w:noProof/>
          <w:lang w:val="en-GB"/>
        </w:rPr>
        <w:t xml:space="preserve"> methods, the data record</w:t>
      </w:r>
      <w:r w:rsidR="001D1A61" w:rsidRPr="00F80C05">
        <w:rPr>
          <w:noProof/>
          <w:lang w:val="en-GB"/>
        </w:rPr>
        <w:t>s</w:t>
      </w:r>
      <w:r w:rsidR="00693CC7" w:rsidRPr="00F80C05">
        <w:rPr>
          <w:noProof/>
          <w:lang w:val="en-GB"/>
        </w:rPr>
        <w:t xml:space="preserve"> </w:t>
      </w:r>
      <w:r w:rsidR="00E9465E" w:rsidRPr="00F80C05">
        <w:rPr>
          <w:noProof/>
          <w:lang w:val="en-GB"/>
        </w:rPr>
        <w:t xml:space="preserve">in </w:t>
      </w:r>
      <w:r w:rsidR="005E648A" w:rsidRPr="00F80C05">
        <w:rPr>
          <w:noProof/>
          <w:lang w:val="en-GB"/>
        </w:rPr>
        <w:t>the query result</w:t>
      </w:r>
      <w:r w:rsidR="001740D0" w:rsidRPr="00F80C05">
        <w:rPr>
          <w:noProof/>
          <w:lang w:val="en-GB"/>
        </w:rPr>
        <w:t xml:space="preserve"> </w:t>
      </w:r>
      <w:r w:rsidR="001D1A61" w:rsidRPr="00F80C05">
        <w:rPr>
          <w:noProof/>
          <w:lang w:val="en-GB"/>
        </w:rPr>
        <w:t>are literally</w:t>
      </w:r>
      <w:r w:rsidR="00CC0BD2" w:rsidRPr="00F80C05">
        <w:rPr>
          <w:noProof/>
          <w:lang w:val="en-GB"/>
        </w:rPr>
        <w:t xml:space="preserve"> </w:t>
      </w:r>
      <w:r w:rsidR="00424042" w:rsidRPr="00F80C05">
        <w:rPr>
          <w:noProof/>
          <w:lang w:val="en-GB"/>
        </w:rPr>
        <w:t>fetched and</w:t>
      </w:r>
      <w:r w:rsidR="00EF5EE1" w:rsidRPr="00F80C05">
        <w:rPr>
          <w:noProof/>
          <w:lang w:val="en-GB"/>
        </w:rPr>
        <w:t xml:space="preserve"> </w:t>
      </w:r>
      <w:r w:rsidR="00BF1A7D" w:rsidRPr="00F80C05">
        <w:rPr>
          <w:noProof/>
          <w:lang w:val="en-GB"/>
        </w:rPr>
        <w:t>no</w:t>
      </w:r>
      <w:r w:rsidR="00EF5EE1" w:rsidRPr="00F80C05">
        <w:rPr>
          <w:noProof/>
          <w:lang w:val="en-GB"/>
        </w:rPr>
        <w:t xml:space="preserve"> longer</w:t>
      </w:r>
      <w:r w:rsidR="00BF1A7D" w:rsidRPr="00F80C05">
        <w:rPr>
          <w:noProof/>
          <w:lang w:val="en-GB"/>
        </w:rPr>
        <w:t xml:space="preserve"> available. </w:t>
      </w:r>
      <w:r w:rsidR="00B31149" w:rsidRPr="00F80C05">
        <w:rPr>
          <w:noProof/>
          <w:lang w:val="en-GB"/>
        </w:rPr>
        <w:t xml:space="preserve">In other words, if we re-apply the </w:t>
      </w:r>
      <w:r w:rsidR="00B31149" w:rsidRPr="00F80C05">
        <w:rPr>
          <w:rFonts w:ascii="Consolas" w:hAnsi="Consolas"/>
          <w:noProof/>
          <w:lang w:val="en-GB"/>
        </w:rPr>
        <w:t>.fetchone()</w:t>
      </w:r>
      <w:r w:rsidR="00B31149" w:rsidRPr="00F80C05">
        <w:rPr>
          <w:noProof/>
          <w:lang w:val="en-GB"/>
        </w:rPr>
        <w:t xml:space="preserve"> or </w:t>
      </w:r>
      <w:r w:rsidR="00B31149" w:rsidRPr="00F80C05">
        <w:rPr>
          <w:rFonts w:ascii="Consolas" w:hAnsi="Consolas"/>
          <w:noProof/>
          <w:lang w:val="en-GB"/>
        </w:rPr>
        <w:t>.fetchall()</w:t>
      </w:r>
      <w:r w:rsidR="00B31149" w:rsidRPr="00F80C05">
        <w:rPr>
          <w:noProof/>
          <w:lang w:val="en-GB"/>
        </w:rPr>
        <w:t xml:space="preserve"> methods, we will see </w:t>
      </w:r>
      <w:r w:rsidR="004A2CCD" w:rsidRPr="00F80C05">
        <w:rPr>
          <w:noProof/>
          <w:lang w:val="en-GB"/>
        </w:rPr>
        <w:t xml:space="preserve">either </w:t>
      </w:r>
      <w:r w:rsidR="00B31149" w:rsidRPr="00F80C05">
        <w:rPr>
          <w:noProof/>
          <w:lang w:val="en-GB"/>
        </w:rPr>
        <w:t xml:space="preserve">no records or </w:t>
      </w:r>
      <w:r w:rsidR="004A2CCD" w:rsidRPr="00F80C05">
        <w:rPr>
          <w:noProof/>
          <w:lang w:val="en-GB"/>
        </w:rPr>
        <w:t xml:space="preserve">some of them missing. </w:t>
      </w:r>
      <w:r w:rsidR="00F841BB" w:rsidRPr="00F80C05">
        <w:rPr>
          <w:noProof/>
          <w:lang w:val="en-GB"/>
        </w:rPr>
        <w:t xml:space="preserve">If we wish to </w:t>
      </w:r>
      <w:r w:rsidR="008E0313" w:rsidRPr="00F80C05">
        <w:rPr>
          <w:noProof/>
          <w:lang w:val="en-GB"/>
        </w:rPr>
        <w:t xml:space="preserve">select and check out </w:t>
      </w:r>
      <w:r w:rsidR="00F841BB" w:rsidRPr="00F80C05">
        <w:rPr>
          <w:noProof/>
          <w:lang w:val="en-GB"/>
        </w:rPr>
        <w:t xml:space="preserve">the </w:t>
      </w:r>
      <w:r w:rsidR="00D7174C" w:rsidRPr="00F80C05">
        <w:rPr>
          <w:noProof/>
          <w:lang w:val="en-GB"/>
        </w:rPr>
        <w:t xml:space="preserve">same table </w:t>
      </w:r>
      <w:r w:rsidR="00F841BB" w:rsidRPr="00F80C05">
        <w:rPr>
          <w:noProof/>
          <w:lang w:val="en-GB"/>
        </w:rPr>
        <w:t>again, w</w:t>
      </w:r>
      <w:r w:rsidR="00BF1A7D" w:rsidRPr="00F80C05">
        <w:rPr>
          <w:noProof/>
          <w:lang w:val="en-GB"/>
        </w:rPr>
        <w:t xml:space="preserve">e will have to </w:t>
      </w:r>
      <w:r w:rsidR="00386411" w:rsidRPr="00F80C05">
        <w:rPr>
          <w:noProof/>
          <w:lang w:val="en-GB"/>
        </w:rPr>
        <w:t>re</w:t>
      </w:r>
      <w:r w:rsidR="00EE216A" w:rsidRPr="00F80C05">
        <w:rPr>
          <w:noProof/>
          <w:lang w:val="en-GB"/>
        </w:rPr>
        <w:t>do</w:t>
      </w:r>
      <w:r w:rsidR="00EF28B7" w:rsidRPr="00F80C05">
        <w:rPr>
          <w:noProof/>
          <w:lang w:val="en-GB"/>
        </w:rPr>
        <w:t xml:space="preserve"> </w:t>
      </w:r>
      <w:r w:rsidR="00EE216A" w:rsidRPr="00F80C05">
        <w:rPr>
          <w:noProof/>
          <w:lang w:val="en-GB"/>
        </w:rPr>
        <w:t>the query</w:t>
      </w:r>
      <w:r w:rsidR="003A02A7" w:rsidRPr="00F80C05">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4A6200" w:rsidRPr="006956C6" w14:paraId="5DF4F185" w14:textId="77777777" w:rsidTr="00CB22E5">
        <w:tc>
          <w:tcPr>
            <w:tcW w:w="9017" w:type="dxa"/>
          </w:tcPr>
          <w:p w14:paraId="4493352B" w14:textId="41744C56" w:rsidR="004A6200" w:rsidRPr="00F80C05" w:rsidRDefault="004A6200" w:rsidP="00CB22E5">
            <w:pPr>
              <w:pStyle w:val="BodyText"/>
              <w:rPr>
                <w:noProof/>
                <w:lang w:val="en-GB"/>
              </w:rPr>
            </w:pPr>
            <w:r w:rsidRPr="00F80C05">
              <w:rPr>
                <w:b/>
                <w:bCs/>
                <w:noProof/>
                <w:lang w:val="en-GB"/>
              </w:rPr>
              <w:t xml:space="preserve">Example (Cont’d): </w:t>
            </w:r>
            <w:r w:rsidR="000B11FD" w:rsidRPr="00F80C05">
              <w:rPr>
                <w:noProof/>
                <w:lang w:val="en-GB"/>
              </w:rPr>
              <w:t>In</w:t>
            </w:r>
            <w:r w:rsidR="00E41C11" w:rsidRPr="00F80C05">
              <w:rPr>
                <w:noProof/>
                <w:lang w:val="en-GB"/>
              </w:rPr>
              <w:t xml:space="preserve"> </w:t>
            </w:r>
            <w:r w:rsidR="00ED6746" w:rsidRPr="00F80C05">
              <w:rPr>
                <w:noProof/>
                <w:lang w:val="en-GB"/>
              </w:rPr>
              <w:fldChar w:fldCharType="begin"/>
            </w:r>
            <w:r w:rsidR="00ED6746" w:rsidRPr="00F80C05">
              <w:rPr>
                <w:noProof/>
                <w:lang w:val="en-GB"/>
              </w:rPr>
              <w:instrText xml:space="preserve"> REF _Ref65344202 \h </w:instrText>
            </w:r>
            <w:r w:rsidR="00ED6746" w:rsidRPr="00F80C05">
              <w:rPr>
                <w:noProof/>
                <w:lang w:val="en-GB"/>
              </w:rPr>
            </w:r>
            <w:r w:rsidR="00ED6746" w:rsidRPr="00F80C05">
              <w:rPr>
                <w:noProof/>
                <w:lang w:val="en-GB"/>
              </w:rPr>
              <w:fldChar w:fldCharType="separate"/>
            </w:r>
            <w:r w:rsidR="00F37804" w:rsidRPr="00F80C05">
              <w:rPr>
                <w:noProof/>
                <w:lang w:val="en-GB"/>
              </w:rPr>
              <w:t>Figure 6.8</w:t>
            </w:r>
            <w:r w:rsidR="00ED6746" w:rsidRPr="00F80C05">
              <w:rPr>
                <w:noProof/>
                <w:lang w:val="en-GB"/>
              </w:rPr>
              <w:fldChar w:fldCharType="end"/>
            </w:r>
            <w:r w:rsidR="000B11FD" w:rsidRPr="00F80C05">
              <w:rPr>
                <w:noProof/>
                <w:lang w:val="en-GB"/>
              </w:rPr>
              <w:t xml:space="preserve">, we </w:t>
            </w:r>
            <w:r w:rsidR="006F25E5" w:rsidRPr="00F80C05">
              <w:rPr>
                <w:noProof/>
                <w:lang w:val="en-GB"/>
              </w:rPr>
              <w:t xml:space="preserve">use </w:t>
            </w:r>
            <w:r w:rsidR="00A16594" w:rsidRPr="00F80C05">
              <w:rPr>
                <w:noProof/>
                <w:lang w:val="en-GB"/>
              </w:rPr>
              <w:t xml:space="preserve">the </w:t>
            </w:r>
            <w:r w:rsidR="00A16594" w:rsidRPr="00F80C05">
              <w:rPr>
                <w:rFonts w:ascii="Consolas" w:hAnsi="Consolas"/>
                <w:noProof/>
                <w:lang w:val="en-GB"/>
              </w:rPr>
              <w:t>.execute()</w:t>
            </w:r>
            <w:r w:rsidR="00A16594" w:rsidRPr="00F80C05">
              <w:rPr>
                <w:noProof/>
                <w:lang w:val="en-GB"/>
              </w:rPr>
              <w:t xml:space="preserve"> method to send </w:t>
            </w:r>
            <w:r w:rsidR="006F25E5" w:rsidRPr="00F80C05">
              <w:rPr>
                <w:noProof/>
                <w:lang w:val="en-GB"/>
              </w:rPr>
              <w:t xml:space="preserve">the </w:t>
            </w:r>
            <w:r w:rsidR="006F25E5" w:rsidRPr="00F80C05">
              <w:rPr>
                <w:rFonts w:ascii="Consolas" w:hAnsi="Consolas"/>
                <w:noProof/>
                <w:lang w:val="en-GB"/>
              </w:rPr>
              <w:t>SELECT</w:t>
            </w:r>
            <w:r w:rsidR="00A44538" w:rsidRPr="00F80C05">
              <w:rPr>
                <w:noProof/>
                <w:lang w:val="en-GB"/>
              </w:rPr>
              <w:t xml:space="preserve"> </w:t>
            </w:r>
            <w:r w:rsidR="009E6E4B" w:rsidRPr="00F80C05">
              <w:rPr>
                <w:noProof/>
                <w:lang w:val="en-GB"/>
              </w:rPr>
              <w:t>statement</w:t>
            </w:r>
            <w:r w:rsidR="00E54C06" w:rsidRPr="00F80C05">
              <w:rPr>
                <w:noProof/>
                <w:lang w:val="en-GB"/>
              </w:rPr>
              <w:t xml:space="preserve"> </w:t>
            </w:r>
            <w:r w:rsidR="00A16594" w:rsidRPr="00F80C05">
              <w:rPr>
                <w:noProof/>
                <w:lang w:val="en-GB"/>
              </w:rPr>
              <w:t xml:space="preserve">to </w:t>
            </w:r>
            <w:r w:rsidR="00E54C06" w:rsidRPr="00F80C05">
              <w:rPr>
                <w:noProof/>
                <w:lang w:val="en-GB"/>
              </w:rPr>
              <w:t>SQL</w:t>
            </w:r>
            <w:r w:rsidR="009E6E4B" w:rsidRPr="00F80C05">
              <w:rPr>
                <w:noProof/>
                <w:lang w:val="en-GB"/>
              </w:rPr>
              <w:t xml:space="preserve"> </w:t>
            </w:r>
            <w:r w:rsidR="00A16594" w:rsidRPr="00F80C05">
              <w:rPr>
                <w:noProof/>
                <w:lang w:val="en-GB"/>
              </w:rPr>
              <w:t xml:space="preserve">for </w:t>
            </w:r>
            <w:r w:rsidR="003F2B38" w:rsidRPr="00F80C05">
              <w:rPr>
                <w:noProof/>
                <w:lang w:val="en-GB"/>
              </w:rPr>
              <w:t>select</w:t>
            </w:r>
            <w:r w:rsidR="00A16594" w:rsidRPr="00F80C05">
              <w:rPr>
                <w:noProof/>
                <w:lang w:val="en-GB"/>
              </w:rPr>
              <w:t>ing</w:t>
            </w:r>
            <w:r w:rsidR="003F2B38" w:rsidRPr="00F80C05">
              <w:rPr>
                <w:noProof/>
                <w:lang w:val="en-GB"/>
              </w:rPr>
              <w:t xml:space="preserve"> the table </w:t>
            </w:r>
            <w:r w:rsidR="003F2B38" w:rsidRPr="00F80C05">
              <w:rPr>
                <w:rFonts w:ascii="Consolas" w:hAnsi="Consolas"/>
                <w:noProof/>
                <w:lang w:val="en-GB"/>
              </w:rPr>
              <w:t>students</w:t>
            </w:r>
            <w:r w:rsidR="003F2B38" w:rsidRPr="00F80C05">
              <w:rPr>
                <w:noProof/>
                <w:lang w:val="en-GB"/>
              </w:rPr>
              <w:t xml:space="preserve"> from the database.</w:t>
            </w:r>
            <w:r w:rsidR="00E54C06" w:rsidRPr="00F80C05">
              <w:rPr>
                <w:noProof/>
                <w:lang w:val="en-GB"/>
              </w:rPr>
              <w:t xml:space="preserve"> </w:t>
            </w:r>
          </w:p>
          <w:p w14:paraId="5E6B9B4B" w14:textId="34E5995B" w:rsidR="004A6200" w:rsidRPr="00F80C05" w:rsidRDefault="00462882" w:rsidP="00CB22E5">
            <w:pPr>
              <w:pStyle w:val="Figure-Image-Upper"/>
              <w:rPr>
                <w:lang w:val="en-GB"/>
              </w:rPr>
            </w:pPr>
            <w:r w:rsidRPr="00F80C05">
              <w:drawing>
                <wp:inline distT="0" distB="0" distL="0" distR="0" wp14:anchorId="673910EC" wp14:editId="5E2118F5">
                  <wp:extent cx="5580000" cy="393479"/>
                  <wp:effectExtent l="19050" t="19050" r="20955"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527" t="65068" r="2068" b="24335"/>
                          <a:stretch/>
                        </pic:blipFill>
                        <pic:spPr bwMode="auto">
                          <a:xfrm>
                            <a:off x="0" y="0"/>
                            <a:ext cx="5580000" cy="393479"/>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13182EE" w14:textId="6F40F9A9" w:rsidR="004A6200" w:rsidRPr="00F80C05" w:rsidRDefault="004A6200" w:rsidP="00390C2D">
            <w:pPr>
              <w:pStyle w:val="Caption"/>
            </w:pPr>
            <w:bookmarkStart w:id="29" w:name="_Ref65344202"/>
            <w:r w:rsidRPr="00F80C05">
              <w:t>Figure 6.</w:t>
            </w:r>
            <w:r w:rsidRPr="00F80C05">
              <w:fldChar w:fldCharType="begin"/>
            </w:r>
            <w:r w:rsidRPr="00F80C05">
              <w:instrText xml:space="preserve"> SEQ Figure \* ARABIC </w:instrText>
            </w:r>
            <w:r w:rsidRPr="00F80C05">
              <w:fldChar w:fldCharType="separate"/>
            </w:r>
            <w:r w:rsidR="00F37804" w:rsidRPr="00F80C05">
              <w:t>8</w:t>
            </w:r>
            <w:r w:rsidRPr="00F80C05">
              <w:fldChar w:fldCharType="end"/>
            </w:r>
            <w:bookmarkEnd w:id="29"/>
            <w:r w:rsidRPr="00F80C05">
              <w:t xml:space="preserve"> </w:t>
            </w:r>
            <w:r w:rsidR="003F2B38" w:rsidRPr="00F80C05">
              <w:t xml:space="preserve">Select </w:t>
            </w:r>
            <w:r w:rsidRPr="00F80C05">
              <w:t xml:space="preserve">a </w:t>
            </w:r>
            <w:r w:rsidR="003F2B38" w:rsidRPr="00F80C05">
              <w:t>Table from the Database</w:t>
            </w:r>
          </w:p>
          <w:p w14:paraId="0E4B320E" w14:textId="6082C2EE" w:rsidR="004A6200" w:rsidRPr="00F80C05" w:rsidRDefault="00ED6746" w:rsidP="00CB22E5">
            <w:pPr>
              <w:pStyle w:val="BodyText"/>
              <w:rPr>
                <w:noProof/>
                <w:lang w:val="en-GB"/>
              </w:rPr>
            </w:pPr>
            <w:r w:rsidRPr="00F80C05">
              <w:rPr>
                <w:noProof/>
                <w:lang w:val="en-GB"/>
              </w:rPr>
              <w:t>Subsequently, we print out one of the record</w:t>
            </w:r>
            <w:r w:rsidR="00332970" w:rsidRPr="00F80C05">
              <w:rPr>
                <w:noProof/>
                <w:lang w:val="en-GB"/>
              </w:rPr>
              <w:t>s</w:t>
            </w:r>
            <w:r w:rsidRPr="00F80C05">
              <w:rPr>
                <w:noProof/>
                <w:lang w:val="en-GB"/>
              </w:rPr>
              <w:t xml:space="preserve"> for checking purpose.</w:t>
            </w:r>
          </w:p>
          <w:p w14:paraId="75CC0818" w14:textId="08EBB35C" w:rsidR="004A6200" w:rsidRPr="00F80C05" w:rsidRDefault="00521878" w:rsidP="00CB22E5">
            <w:pPr>
              <w:pStyle w:val="Figure-Image-Upper"/>
              <w:rPr>
                <w:lang w:val="en-GB"/>
              </w:rPr>
            </w:pPr>
            <w:r w:rsidRPr="00F80C05">
              <w:drawing>
                <wp:inline distT="0" distB="0" distL="0" distR="0" wp14:anchorId="554C895E" wp14:editId="4517216A">
                  <wp:extent cx="5580000" cy="367568"/>
                  <wp:effectExtent l="19050" t="19050" r="1905"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533" t="54382" r="2045" b="35717"/>
                          <a:stretch/>
                        </pic:blipFill>
                        <pic:spPr bwMode="auto">
                          <a:xfrm>
                            <a:off x="0" y="0"/>
                            <a:ext cx="5580000" cy="367568"/>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5F65B9" w14:textId="785C0A5E" w:rsidR="004A6200" w:rsidRPr="00F80C05" w:rsidRDefault="004A6200" w:rsidP="00390C2D">
            <w:pPr>
              <w:pStyle w:val="Caption"/>
            </w:pPr>
            <w:bookmarkStart w:id="30" w:name="_Ref65344401"/>
            <w:r w:rsidRPr="00F80C05">
              <w:t>Figure 6.</w:t>
            </w:r>
            <w:r w:rsidRPr="00F80C05">
              <w:fldChar w:fldCharType="begin"/>
            </w:r>
            <w:r w:rsidRPr="00F80C05">
              <w:instrText xml:space="preserve"> SEQ Figure \* ARABIC </w:instrText>
            </w:r>
            <w:r w:rsidRPr="00F80C05">
              <w:fldChar w:fldCharType="separate"/>
            </w:r>
            <w:r w:rsidR="00F37804" w:rsidRPr="00F80C05">
              <w:t>9</w:t>
            </w:r>
            <w:r w:rsidRPr="00F80C05">
              <w:fldChar w:fldCharType="end"/>
            </w:r>
            <w:bookmarkEnd w:id="30"/>
            <w:r w:rsidRPr="00F80C05">
              <w:t xml:space="preserve"> </w:t>
            </w:r>
            <w:r w:rsidR="0034591D" w:rsidRPr="00F80C05">
              <w:t>Fetch One Record for Printing</w:t>
            </w:r>
          </w:p>
          <w:p w14:paraId="79CE3E59" w14:textId="195FAE62" w:rsidR="004A6200" w:rsidRPr="00F80C05" w:rsidRDefault="0034591D" w:rsidP="00CB22E5">
            <w:pPr>
              <w:pStyle w:val="BodyText"/>
              <w:rPr>
                <w:noProof/>
                <w:lang w:val="en-GB"/>
              </w:rPr>
            </w:pPr>
            <w:r w:rsidRPr="00F80C05">
              <w:rPr>
                <w:noProof/>
                <w:lang w:val="en-GB"/>
              </w:rPr>
              <w:t xml:space="preserve">In the final step, we fetch all the records in the cursor object </w:t>
            </w:r>
            <w:r w:rsidRPr="00F80C05">
              <w:rPr>
                <w:rFonts w:ascii="Consolas" w:hAnsi="Consolas"/>
                <w:noProof/>
                <w:lang w:val="en-GB"/>
              </w:rPr>
              <w:t>cur</w:t>
            </w:r>
            <w:r w:rsidRPr="00F80C05">
              <w:rPr>
                <w:noProof/>
                <w:lang w:val="en-GB"/>
              </w:rPr>
              <w:t xml:space="preserve"> </w:t>
            </w:r>
            <w:r w:rsidR="00A2104B" w:rsidRPr="00F80C05">
              <w:rPr>
                <w:noProof/>
                <w:lang w:val="en-GB"/>
              </w:rPr>
              <w:t>for printing.</w:t>
            </w:r>
          </w:p>
          <w:p w14:paraId="051166C2" w14:textId="77777777" w:rsidR="004A6200" w:rsidRPr="00F80C05" w:rsidRDefault="004A6200" w:rsidP="00CB22E5">
            <w:pPr>
              <w:pStyle w:val="Figure-Image-Upper"/>
              <w:rPr>
                <w:lang w:val="en-GB"/>
              </w:rPr>
            </w:pPr>
            <w:r w:rsidRPr="00F80C05">
              <w:lastRenderedPageBreak/>
              <w:drawing>
                <wp:inline distT="0" distB="0" distL="0" distR="0" wp14:anchorId="07AA89D5" wp14:editId="34766DD2">
                  <wp:extent cx="5580000" cy="1922663"/>
                  <wp:effectExtent l="19050" t="19050" r="20955" b="209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614" t="30092" r="2064" b="18182"/>
                          <a:stretch/>
                        </pic:blipFill>
                        <pic:spPr bwMode="auto">
                          <a:xfrm>
                            <a:off x="0" y="0"/>
                            <a:ext cx="5580000" cy="1922663"/>
                          </a:xfrm>
                          <a:prstGeom prst="rect">
                            <a:avLst/>
                          </a:prstGeom>
                          <a:ln w="317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9FE03F" w14:textId="4F8ADB46" w:rsidR="004A6200" w:rsidRPr="00F80C05" w:rsidRDefault="004A6200" w:rsidP="00390C2D">
            <w:pPr>
              <w:pStyle w:val="Caption"/>
            </w:pPr>
            <w:bookmarkStart w:id="31" w:name="_Ref65344386"/>
            <w:r w:rsidRPr="00F80C05">
              <w:t>Figure 6.</w:t>
            </w:r>
            <w:r w:rsidRPr="00F80C05">
              <w:fldChar w:fldCharType="begin"/>
            </w:r>
            <w:r w:rsidRPr="00F80C05">
              <w:instrText xml:space="preserve"> SEQ Figure \* ARABIC </w:instrText>
            </w:r>
            <w:r w:rsidRPr="00F80C05">
              <w:fldChar w:fldCharType="separate"/>
            </w:r>
            <w:r w:rsidR="00F37804" w:rsidRPr="00F80C05">
              <w:t>10</w:t>
            </w:r>
            <w:r w:rsidRPr="00F80C05">
              <w:fldChar w:fldCharType="end"/>
            </w:r>
            <w:bookmarkEnd w:id="31"/>
            <w:r w:rsidRPr="00F80C05">
              <w:t xml:space="preserve"> </w:t>
            </w:r>
            <w:r w:rsidR="00A2104B" w:rsidRPr="00F80C05">
              <w:t>Fetch All Records for Printing</w:t>
            </w:r>
          </w:p>
          <w:p w14:paraId="511CDDC6" w14:textId="3392C155" w:rsidR="004A6200" w:rsidRPr="00F80C05" w:rsidRDefault="00A2104B" w:rsidP="00CB22E5">
            <w:pPr>
              <w:pStyle w:val="BodyText"/>
              <w:rPr>
                <w:noProof/>
                <w:lang w:val="en-GB"/>
              </w:rPr>
            </w:pPr>
            <w:r w:rsidRPr="00F80C05">
              <w:rPr>
                <w:noProof/>
                <w:lang w:val="en-GB"/>
              </w:rPr>
              <w:t>From</w:t>
            </w:r>
            <w:r w:rsidR="00476005" w:rsidRPr="00F80C05">
              <w:rPr>
                <w:noProof/>
                <w:lang w:val="en-GB"/>
              </w:rPr>
              <w:t xml:space="preserve"> </w:t>
            </w:r>
            <w:r w:rsidR="00476005" w:rsidRPr="00F80C05">
              <w:rPr>
                <w:noProof/>
                <w:lang w:val="en-GB"/>
              </w:rPr>
              <w:fldChar w:fldCharType="begin"/>
            </w:r>
            <w:r w:rsidR="00476005" w:rsidRPr="00F80C05">
              <w:rPr>
                <w:noProof/>
                <w:lang w:val="en-GB"/>
              </w:rPr>
              <w:instrText xml:space="preserve"> REF _Ref65344386 \h </w:instrText>
            </w:r>
            <w:r w:rsidR="00476005" w:rsidRPr="00F80C05">
              <w:rPr>
                <w:noProof/>
                <w:lang w:val="en-GB"/>
              </w:rPr>
            </w:r>
            <w:r w:rsidR="00476005" w:rsidRPr="00F80C05">
              <w:rPr>
                <w:noProof/>
                <w:lang w:val="en-GB"/>
              </w:rPr>
              <w:fldChar w:fldCharType="separate"/>
            </w:r>
            <w:r w:rsidR="00F37804" w:rsidRPr="00F80C05">
              <w:rPr>
                <w:noProof/>
                <w:lang w:val="en-GB"/>
              </w:rPr>
              <w:t>Figure 6.10</w:t>
            </w:r>
            <w:r w:rsidR="00476005" w:rsidRPr="00F80C05">
              <w:rPr>
                <w:noProof/>
                <w:lang w:val="en-GB"/>
              </w:rPr>
              <w:fldChar w:fldCharType="end"/>
            </w:r>
            <w:r w:rsidRPr="00F80C05">
              <w:rPr>
                <w:noProof/>
                <w:lang w:val="en-GB"/>
              </w:rPr>
              <w:t xml:space="preserve">, we can see that the first record has already been </w:t>
            </w:r>
            <w:r w:rsidR="00476005" w:rsidRPr="00F80C05">
              <w:rPr>
                <w:noProof/>
                <w:lang w:val="en-GB"/>
              </w:rPr>
              <w:t xml:space="preserve">fetched in </w:t>
            </w:r>
            <w:r w:rsidR="00476005" w:rsidRPr="00F80C05">
              <w:rPr>
                <w:noProof/>
                <w:lang w:val="en-GB"/>
              </w:rPr>
              <w:fldChar w:fldCharType="begin"/>
            </w:r>
            <w:r w:rsidR="00476005" w:rsidRPr="00F80C05">
              <w:rPr>
                <w:noProof/>
                <w:lang w:val="en-GB"/>
              </w:rPr>
              <w:instrText xml:space="preserve"> REF _Ref65344401 \h </w:instrText>
            </w:r>
            <w:r w:rsidR="00476005" w:rsidRPr="00F80C05">
              <w:rPr>
                <w:noProof/>
                <w:lang w:val="en-GB"/>
              </w:rPr>
            </w:r>
            <w:r w:rsidR="00476005" w:rsidRPr="00F80C05">
              <w:rPr>
                <w:noProof/>
                <w:lang w:val="en-GB"/>
              </w:rPr>
              <w:fldChar w:fldCharType="separate"/>
            </w:r>
            <w:r w:rsidR="00F37804" w:rsidRPr="00F80C05">
              <w:rPr>
                <w:noProof/>
                <w:lang w:val="en-GB"/>
              </w:rPr>
              <w:t>Figure 6.9</w:t>
            </w:r>
            <w:r w:rsidR="00476005" w:rsidRPr="00F80C05">
              <w:rPr>
                <w:noProof/>
                <w:lang w:val="en-GB"/>
              </w:rPr>
              <w:fldChar w:fldCharType="end"/>
            </w:r>
            <w:r w:rsidR="00476005" w:rsidRPr="00F80C05">
              <w:rPr>
                <w:noProof/>
                <w:lang w:val="en-GB"/>
              </w:rPr>
              <w:t xml:space="preserve"> and is therefore not included in the output.</w:t>
            </w:r>
          </w:p>
          <w:p w14:paraId="1ED29998" w14:textId="7A5FAE57" w:rsidR="00622264" w:rsidRPr="00F80C05" w:rsidRDefault="003C7094" w:rsidP="00CB22E5">
            <w:pPr>
              <w:pStyle w:val="BodyText"/>
              <w:rPr>
                <w:noProof/>
                <w:lang w:val="en-GB"/>
              </w:rPr>
            </w:pPr>
            <w:r w:rsidRPr="00F80C05">
              <w:rPr>
                <w:noProof/>
                <w:lang w:val="en-GB"/>
              </w:rPr>
              <w:t xml:space="preserve">If </w:t>
            </w:r>
            <w:r w:rsidR="00622264" w:rsidRPr="00F80C05">
              <w:rPr>
                <w:noProof/>
                <w:lang w:val="en-GB"/>
              </w:rPr>
              <w:t xml:space="preserve">we re-fetch the </w:t>
            </w:r>
            <w:r w:rsidR="00C03F33" w:rsidRPr="00F80C05">
              <w:rPr>
                <w:noProof/>
                <w:lang w:val="en-GB"/>
              </w:rPr>
              <w:t xml:space="preserve">records from the </w:t>
            </w:r>
            <w:r w:rsidR="006956A3" w:rsidRPr="00F80C05">
              <w:rPr>
                <w:noProof/>
                <w:lang w:val="en-GB"/>
              </w:rPr>
              <w:t>query output</w:t>
            </w:r>
            <w:r w:rsidRPr="00F80C05">
              <w:rPr>
                <w:noProof/>
                <w:lang w:val="en-GB"/>
              </w:rPr>
              <w:t xml:space="preserve"> after applying </w:t>
            </w:r>
            <w:r w:rsidRPr="00F80C05">
              <w:rPr>
                <w:rFonts w:ascii="Consolas" w:hAnsi="Consolas"/>
                <w:noProof/>
                <w:lang w:val="en-GB"/>
              </w:rPr>
              <w:t>fetchall()</w:t>
            </w:r>
            <w:r w:rsidR="00C34D88" w:rsidRPr="00F80C05">
              <w:rPr>
                <w:noProof/>
                <w:lang w:val="en-GB"/>
              </w:rPr>
              <w:t xml:space="preserve"> once before,</w:t>
            </w:r>
            <w:r w:rsidR="00C03F33" w:rsidRPr="00F80C05">
              <w:rPr>
                <w:noProof/>
                <w:lang w:val="en-GB"/>
              </w:rPr>
              <w:t xml:space="preserve"> </w:t>
            </w:r>
            <w:r w:rsidR="00A9583B" w:rsidRPr="00F80C05">
              <w:rPr>
                <w:noProof/>
                <w:lang w:val="en-GB"/>
              </w:rPr>
              <w:t xml:space="preserve">SQL will return </w:t>
            </w:r>
            <w:r w:rsidR="001243DB" w:rsidRPr="00F80C05">
              <w:rPr>
                <w:noProof/>
                <w:lang w:val="en-GB"/>
              </w:rPr>
              <w:t xml:space="preserve">an </w:t>
            </w:r>
            <w:r w:rsidR="00C03F33" w:rsidRPr="00F80C05">
              <w:rPr>
                <w:noProof/>
                <w:lang w:val="en-GB"/>
              </w:rPr>
              <w:t>empty object</w:t>
            </w:r>
            <w:r w:rsidR="00176CD5" w:rsidRPr="00F80C05">
              <w:rPr>
                <w:noProof/>
                <w:lang w:val="en-GB"/>
              </w:rPr>
              <w:t xml:space="preserve"> </w:t>
            </w:r>
            <w:r w:rsidR="00C03F33" w:rsidRPr="00F80C05">
              <w:rPr>
                <w:noProof/>
                <w:lang w:val="en-GB"/>
              </w:rPr>
              <w:t>to us.</w:t>
            </w:r>
          </w:p>
          <w:p w14:paraId="49506EC4" w14:textId="3324AD50" w:rsidR="00C03F33" w:rsidRPr="00F80C05" w:rsidRDefault="00C4663B" w:rsidP="00C03F33">
            <w:pPr>
              <w:pStyle w:val="Figure-Image-Upper"/>
              <w:rPr>
                <w:lang w:val="en-GB"/>
              </w:rPr>
            </w:pPr>
            <w:r w:rsidRPr="00F80C05">
              <w:drawing>
                <wp:inline distT="0" distB="0" distL="0" distR="0" wp14:anchorId="2119B034" wp14:editId="4F1DEE90">
                  <wp:extent cx="5580000" cy="707232"/>
                  <wp:effectExtent l="19050" t="19050" r="20955" b="171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552" t="37986" r="2054" b="42970"/>
                          <a:stretch/>
                        </pic:blipFill>
                        <pic:spPr bwMode="auto">
                          <a:xfrm>
                            <a:off x="0" y="0"/>
                            <a:ext cx="5580000" cy="70723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B6A741B" w14:textId="0EB52782" w:rsidR="00C03F33" w:rsidRPr="00F80C05" w:rsidRDefault="00C03F33" w:rsidP="00390C2D">
            <w:pPr>
              <w:pStyle w:val="Caption"/>
            </w:pPr>
            <w:r w:rsidRPr="00F80C05">
              <w:t>Figure 6.</w:t>
            </w:r>
            <w:r w:rsidRPr="00F80C05">
              <w:fldChar w:fldCharType="begin"/>
            </w:r>
            <w:r w:rsidRPr="00F80C05">
              <w:instrText xml:space="preserve"> SEQ Figure \* ARABIC </w:instrText>
            </w:r>
            <w:r w:rsidRPr="00F80C05">
              <w:fldChar w:fldCharType="separate"/>
            </w:r>
            <w:r w:rsidR="00F37804" w:rsidRPr="00F80C05">
              <w:t>11</w:t>
            </w:r>
            <w:r w:rsidRPr="00F80C05">
              <w:fldChar w:fldCharType="end"/>
            </w:r>
            <w:r w:rsidRPr="00F80C05">
              <w:t xml:space="preserve"> </w:t>
            </w:r>
            <w:r w:rsidR="00C4663B" w:rsidRPr="00F80C05">
              <w:t>Re-</w:t>
            </w:r>
            <w:r w:rsidRPr="00F80C05">
              <w:t xml:space="preserve">Fetch Records </w:t>
            </w:r>
            <w:r w:rsidR="00C4663B" w:rsidRPr="00F80C05">
              <w:t xml:space="preserve">after Applying </w:t>
            </w:r>
            <w:r w:rsidR="00C4663B" w:rsidRPr="00F80C05">
              <w:rPr>
                <w:rFonts w:ascii="Consolas" w:hAnsi="Consolas"/>
              </w:rPr>
              <w:t>fetchone()</w:t>
            </w:r>
            <w:r w:rsidR="00C4663B" w:rsidRPr="00F80C05">
              <w:t xml:space="preserve"> or </w:t>
            </w:r>
            <w:r w:rsidR="00C4663B" w:rsidRPr="00F80C05">
              <w:rPr>
                <w:rFonts w:ascii="Consolas" w:hAnsi="Consolas"/>
              </w:rPr>
              <w:t>fetchall()</w:t>
            </w:r>
          </w:p>
        </w:tc>
      </w:tr>
    </w:tbl>
    <w:p w14:paraId="6B9DBF47" w14:textId="2DC5CFF7" w:rsidR="00047F38" w:rsidRPr="00F80C05" w:rsidRDefault="00047F38" w:rsidP="00047F38">
      <w:pPr>
        <w:spacing w:before="240" w:after="120"/>
        <w:jc w:val="left"/>
        <w:rPr>
          <w:b/>
          <w:noProof/>
          <w:sz w:val="28"/>
        </w:rPr>
      </w:pPr>
      <w:r w:rsidRPr="00F80C05">
        <w:rPr>
          <w:b/>
          <w:noProof/>
          <w:sz w:val="28"/>
        </w:rPr>
        <w:lastRenderedPageBreak/>
        <w:t>Read</w:t>
      </w:r>
    </w:p>
    <w:p w14:paraId="59B1E1D6" w14:textId="5936805E" w:rsidR="00E461B3" w:rsidRPr="00F80C05" w:rsidRDefault="00E461B3" w:rsidP="00F80C05">
      <w:pPr>
        <w:pStyle w:val="BodyText"/>
        <w:spacing w:after="0"/>
        <w:rPr>
          <w:noProof/>
          <w:lang w:val="en-GB"/>
        </w:rPr>
      </w:pPr>
      <w:r w:rsidRPr="00F80C05">
        <w:rPr>
          <w:noProof/>
          <w:lang w:val="en-GB"/>
        </w:rPr>
        <w:t xml:space="preserve">Refer to the link below for more details and examples on the </w:t>
      </w:r>
      <w:r w:rsidR="006E51FE" w:rsidRPr="00F80C05">
        <w:rPr>
          <w:rFonts w:ascii="Consolas" w:hAnsi="Consolas"/>
          <w:noProof/>
          <w:lang w:val="en-GB"/>
        </w:rPr>
        <w:t>to_sql</w:t>
      </w:r>
      <w:r w:rsidRPr="00F80C05">
        <w:rPr>
          <w:rFonts w:ascii="Consolas" w:hAnsi="Consolas"/>
          <w:noProof/>
          <w:lang w:val="en-GB"/>
        </w:rPr>
        <w:t>()</w:t>
      </w:r>
      <w:r w:rsidRPr="00F80C05">
        <w:rPr>
          <w:noProof/>
          <w:lang w:val="en-GB"/>
        </w:rPr>
        <w:t xml:space="preserve"> function</w:t>
      </w:r>
      <w:r w:rsidR="006E51FE" w:rsidRPr="00F80C05">
        <w:rPr>
          <w:noProof/>
          <w:lang w:val="en-GB"/>
        </w:rPr>
        <w:t xml:space="preserve"> of the pandas package</w:t>
      </w:r>
      <w:r w:rsidRPr="00F80C05">
        <w:rPr>
          <w:noProof/>
          <w:lang w:val="en-GB"/>
        </w:rPr>
        <w:t xml:space="preserve">: </w:t>
      </w:r>
    </w:p>
    <w:p w14:paraId="1831A716" w14:textId="51B67F0C" w:rsidR="00E461B3" w:rsidRPr="00F80C05" w:rsidRDefault="00655C2E" w:rsidP="00F80C05">
      <w:pPr>
        <w:pStyle w:val="BodyText"/>
        <w:spacing w:before="0"/>
        <w:rPr>
          <w:rStyle w:val="Hyperlink"/>
          <w:noProof/>
          <w:lang w:val="en-GB"/>
        </w:rPr>
      </w:pPr>
      <w:hyperlink r:id="rId28" w:history="1">
        <w:r w:rsidR="00E461B3" w:rsidRPr="00F80C05">
          <w:rPr>
            <w:rStyle w:val="Hyperlink"/>
            <w:noProof/>
            <w:lang w:val="en-GB"/>
          </w:rPr>
          <w:t>https://pandas.pydata.org/pandas-docs/stable/reference/api/pandas.DataFrame.</w:t>
        </w:r>
        <w:r w:rsidR="00E461B3" w:rsidRPr="00F80C05">
          <w:rPr>
            <w:rStyle w:val="Hyperlink"/>
            <w:rFonts w:ascii="Times New Roman" w:hAnsi="Times New Roman"/>
            <w:noProof/>
            <w:lang w:val="en-GB"/>
          </w:rPr>
          <w:t>‌</w:t>
        </w:r>
        <w:r w:rsidR="00E461B3" w:rsidRPr="00F80C05">
          <w:rPr>
            <w:rStyle w:val="Hyperlink"/>
            <w:noProof/>
            <w:lang w:val="en-GB"/>
          </w:rPr>
          <w:t>to_sql.html</w:t>
        </w:r>
      </w:hyperlink>
      <w:r w:rsidR="00E461B3" w:rsidRPr="00F80C05">
        <w:rPr>
          <w:noProof/>
          <w:lang w:val="en-GB"/>
        </w:rPr>
        <w:t xml:space="preserve"> </w:t>
      </w:r>
    </w:p>
    <w:p w14:paraId="210A9007" w14:textId="77777777" w:rsidR="0008517D" w:rsidRPr="00F80C05" w:rsidRDefault="0008517D" w:rsidP="0008517D">
      <w:pPr>
        <w:spacing w:before="240" w:after="120"/>
        <w:jc w:val="left"/>
        <w:rPr>
          <w:b/>
          <w:noProof/>
          <w:sz w:val="28"/>
        </w:rPr>
      </w:pPr>
      <w:r w:rsidRPr="00F80C05">
        <w:rPr>
          <w:b/>
          <w:noProof/>
          <w:sz w:val="28"/>
        </w:rPr>
        <w:t>Read</w:t>
      </w:r>
    </w:p>
    <w:p w14:paraId="7C7B8030" w14:textId="77777777" w:rsidR="007541D2" w:rsidRPr="00244A86" w:rsidRDefault="006E51FE" w:rsidP="00F80C05">
      <w:pPr>
        <w:pStyle w:val="BodyText"/>
        <w:spacing w:after="0"/>
        <w:rPr>
          <w:noProof/>
          <w:lang w:val="en-GB"/>
        </w:rPr>
      </w:pPr>
      <w:r w:rsidRPr="00F80C05">
        <w:rPr>
          <w:noProof/>
          <w:lang w:val="en-GB"/>
        </w:rPr>
        <w:t>Refer to the link below for more details and examples on the</w:t>
      </w:r>
    </w:p>
    <w:p w14:paraId="6741CE61" w14:textId="5CC73D7B" w:rsidR="006E51FE" w:rsidRPr="00F80C05" w:rsidRDefault="00EF6836" w:rsidP="00F80C05">
      <w:pPr>
        <w:pStyle w:val="BodyText"/>
        <w:spacing w:before="0" w:after="0"/>
        <w:rPr>
          <w:noProof/>
          <w:lang w:val="en-GB"/>
        </w:rPr>
      </w:pPr>
      <w:r w:rsidRPr="00F80C05">
        <w:rPr>
          <w:rFonts w:ascii="Consolas" w:hAnsi="Consolas"/>
          <w:noProof/>
          <w:lang w:val="en-GB"/>
        </w:rPr>
        <w:t>connect()</w:t>
      </w:r>
      <w:r w:rsidRPr="00F80C05">
        <w:rPr>
          <w:noProof/>
          <w:lang w:val="en-GB"/>
        </w:rPr>
        <w:t>,</w:t>
      </w:r>
      <w:r w:rsidR="00F80461" w:rsidRPr="00F80C05">
        <w:rPr>
          <w:noProof/>
          <w:lang w:val="en-GB"/>
        </w:rPr>
        <w:t xml:space="preserve"> </w:t>
      </w:r>
      <w:r w:rsidR="00F87FD2" w:rsidRPr="00F80C05">
        <w:rPr>
          <w:rFonts w:ascii="Consolas" w:hAnsi="Consolas"/>
          <w:noProof/>
          <w:lang w:val="en-GB"/>
        </w:rPr>
        <w:t>.cursor()</w:t>
      </w:r>
      <w:r w:rsidR="00F87FD2" w:rsidRPr="00F80C05">
        <w:rPr>
          <w:noProof/>
          <w:lang w:val="en-GB"/>
        </w:rPr>
        <w:t>,</w:t>
      </w:r>
      <w:r w:rsidR="00F80461" w:rsidRPr="00F80C05">
        <w:rPr>
          <w:noProof/>
          <w:lang w:val="en-GB"/>
        </w:rPr>
        <w:t xml:space="preserve"> </w:t>
      </w:r>
      <w:r w:rsidR="003454AB" w:rsidRPr="00F80C05">
        <w:rPr>
          <w:rFonts w:ascii="Consolas" w:hAnsi="Consolas"/>
          <w:noProof/>
          <w:lang w:val="en-GB"/>
        </w:rPr>
        <w:t>.execute()</w:t>
      </w:r>
      <w:r w:rsidR="003454AB" w:rsidRPr="00F80C05">
        <w:rPr>
          <w:noProof/>
          <w:lang w:val="en-GB"/>
        </w:rPr>
        <w:t xml:space="preserve">, </w:t>
      </w:r>
      <w:r w:rsidR="00F87FD2" w:rsidRPr="00F80C05">
        <w:rPr>
          <w:rFonts w:ascii="Consolas" w:hAnsi="Consolas"/>
          <w:noProof/>
          <w:lang w:val="en-GB"/>
        </w:rPr>
        <w:t>.</w:t>
      </w:r>
      <w:r w:rsidRPr="00F80C05">
        <w:rPr>
          <w:rFonts w:ascii="Consolas" w:hAnsi="Consolas"/>
          <w:noProof/>
          <w:lang w:val="en-GB"/>
        </w:rPr>
        <w:t>fetchone()</w:t>
      </w:r>
      <w:r w:rsidRPr="00F80C05">
        <w:rPr>
          <w:noProof/>
          <w:lang w:val="en-GB"/>
        </w:rPr>
        <w:t>,</w:t>
      </w:r>
      <w:r w:rsidR="003454AB" w:rsidRPr="00F80C05">
        <w:rPr>
          <w:noProof/>
          <w:lang w:val="en-GB"/>
        </w:rPr>
        <w:t xml:space="preserve"> and</w:t>
      </w:r>
      <w:r w:rsidR="00F80461" w:rsidRPr="00F80C05">
        <w:rPr>
          <w:noProof/>
          <w:lang w:val="en-GB"/>
        </w:rPr>
        <w:t xml:space="preserve"> </w:t>
      </w:r>
      <w:r w:rsidR="003454AB" w:rsidRPr="00F80C05">
        <w:rPr>
          <w:rFonts w:ascii="Consolas" w:hAnsi="Consolas"/>
          <w:noProof/>
          <w:lang w:val="en-GB"/>
        </w:rPr>
        <w:t>.</w:t>
      </w:r>
      <w:r w:rsidRPr="00F80C05">
        <w:rPr>
          <w:rFonts w:ascii="Consolas" w:hAnsi="Consolas"/>
          <w:noProof/>
          <w:lang w:val="en-GB"/>
        </w:rPr>
        <w:t>fetchall()</w:t>
      </w:r>
      <w:r w:rsidR="00F80461" w:rsidRPr="00F80C05">
        <w:rPr>
          <w:noProof/>
          <w:lang w:val="en-GB"/>
        </w:rPr>
        <w:t xml:space="preserve"> </w:t>
      </w:r>
      <w:r w:rsidR="002D0984" w:rsidRPr="00F80C05">
        <w:rPr>
          <w:noProof/>
          <w:lang w:val="en-GB"/>
        </w:rPr>
        <w:t xml:space="preserve">functions and methods </w:t>
      </w:r>
      <w:r w:rsidR="002C6EFA" w:rsidRPr="00F80C05">
        <w:rPr>
          <w:noProof/>
          <w:lang w:val="en-GB"/>
        </w:rPr>
        <w:t>of the</w:t>
      </w:r>
      <w:r w:rsidR="006E51FE" w:rsidRPr="00F80C05">
        <w:rPr>
          <w:noProof/>
          <w:lang w:val="en-GB"/>
        </w:rPr>
        <w:t xml:space="preserve"> </w:t>
      </w:r>
      <w:r w:rsidR="00714312" w:rsidRPr="00F80C05">
        <w:rPr>
          <w:noProof/>
          <w:lang w:val="en-GB"/>
        </w:rPr>
        <w:t>sqlite3</w:t>
      </w:r>
      <w:r w:rsidR="006E51FE" w:rsidRPr="00F80C05">
        <w:rPr>
          <w:noProof/>
          <w:lang w:val="en-GB"/>
        </w:rPr>
        <w:t xml:space="preserve"> </w:t>
      </w:r>
      <w:r w:rsidR="00714312" w:rsidRPr="00F80C05">
        <w:rPr>
          <w:noProof/>
          <w:lang w:val="en-GB"/>
        </w:rPr>
        <w:t>package</w:t>
      </w:r>
      <w:r w:rsidR="006E51FE" w:rsidRPr="00F80C05">
        <w:rPr>
          <w:noProof/>
          <w:lang w:val="en-GB"/>
        </w:rPr>
        <w:t>:</w:t>
      </w:r>
    </w:p>
    <w:p w14:paraId="4426C537" w14:textId="6134C96C" w:rsidR="00080AEC" w:rsidRPr="00F80C05" w:rsidRDefault="00655C2E" w:rsidP="00F80C05">
      <w:pPr>
        <w:pStyle w:val="BodyText"/>
        <w:spacing w:before="0"/>
        <w:rPr>
          <w:noProof/>
          <w:lang w:val="en-GB"/>
        </w:rPr>
      </w:pPr>
      <w:hyperlink r:id="rId29" w:history="1">
        <w:r w:rsidR="00080AEC" w:rsidRPr="00F80C05">
          <w:rPr>
            <w:rStyle w:val="Hyperlink"/>
            <w:noProof/>
            <w:lang w:val="en-GB"/>
          </w:rPr>
          <w:t>https://docs.python.org/3/library/sqlite3.html</w:t>
        </w:r>
      </w:hyperlink>
    </w:p>
    <w:p w14:paraId="06A5E81F" w14:textId="4F1A4A9F" w:rsidR="00306DCE" w:rsidRPr="00F80C05" w:rsidRDefault="00306DCE" w:rsidP="006E51FE">
      <w:pPr>
        <w:pStyle w:val="BodyText"/>
        <w:rPr>
          <w:noProof/>
          <w:lang w:val="en-GB"/>
        </w:rPr>
      </w:pPr>
    </w:p>
    <w:p w14:paraId="004F3B07" w14:textId="77777777" w:rsidR="00785B9A" w:rsidRPr="00F80C05" w:rsidRDefault="00785B9A">
      <w:pPr>
        <w:rPr>
          <w:b/>
          <w:bCs/>
          <w:noProof/>
          <w:sz w:val="36"/>
          <w:szCs w:val="28"/>
        </w:rPr>
      </w:pPr>
      <w:r w:rsidRPr="00F80C05">
        <w:rPr>
          <w:noProof/>
        </w:rPr>
        <w:br w:type="page"/>
      </w:r>
    </w:p>
    <w:p w14:paraId="0343A32F" w14:textId="45138E2F" w:rsidR="00D2123C" w:rsidRDefault="00D2123C" w:rsidP="00683D05">
      <w:pPr>
        <w:pStyle w:val="Heading2"/>
        <w:rPr>
          <w:noProof/>
        </w:rPr>
      </w:pPr>
      <w:r w:rsidRPr="00F80C05">
        <w:rPr>
          <w:noProof/>
        </w:rPr>
        <w:lastRenderedPageBreak/>
        <w:t xml:space="preserve">Chapter 2 </w:t>
      </w:r>
      <w:r w:rsidR="0092375C" w:rsidRPr="00F80C05">
        <w:rPr>
          <w:noProof/>
        </w:rPr>
        <w:t xml:space="preserve">Data </w:t>
      </w:r>
      <w:r w:rsidR="006A7568" w:rsidRPr="00F80C05">
        <w:rPr>
          <w:noProof/>
        </w:rPr>
        <w:t>Query</w:t>
      </w:r>
    </w:p>
    <w:p w14:paraId="1A427958" w14:textId="59E598FB" w:rsidR="00B72EC7" w:rsidRPr="00B72EC7" w:rsidRDefault="00B72EC7" w:rsidP="00B72EC7">
      <w:pPr>
        <w:pStyle w:val="BodyText"/>
      </w:pPr>
      <w:r>
        <w:t xml:space="preserve">Lesson Recording - </w:t>
      </w:r>
      <w:r w:rsidRPr="00B72EC7">
        <w:rPr>
          <w:lang w:val="en-GB"/>
        </w:rPr>
        <w:t>Data Query with SQL</w:t>
      </w:r>
    </w:p>
    <w:p w14:paraId="7A13E97E" w14:textId="5B9B4578" w:rsidR="00D2123C" w:rsidRPr="00F80C05" w:rsidRDefault="00235ADF" w:rsidP="00174C06">
      <w:pPr>
        <w:pStyle w:val="Heading3"/>
        <w:tabs>
          <w:tab w:val="left" w:pos="709"/>
        </w:tabs>
        <w:rPr>
          <w:noProof/>
          <w:lang w:val="en-GB"/>
        </w:rPr>
      </w:pPr>
      <w:r w:rsidRPr="00F80C05">
        <w:rPr>
          <w:noProof/>
          <w:lang w:val="en-GB"/>
        </w:rPr>
        <w:t>2</w:t>
      </w:r>
      <w:r w:rsidR="00D2123C" w:rsidRPr="00F80C05">
        <w:rPr>
          <w:noProof/>
          <w:lang w:val="en-GB"/>
        </w:rPr>
        <w:t>.1</w:t>
      </w:r>
      <w:r w:rsidR="00D2123C" w:rsidRPr="00F80C05">
        <w:rPr>
          <w:noProof/>
          <w:lang w:val="en-GB"/>
        </w:rPr>
        <w:tab/>
      </w:r>
      <w:r w:rsidR="00DB2301" w:rsidRPr="00F80C05">
        <w:rPr>
          <w:noProof/>
          <w:lang w:val="en-GB"/>
        </w:rPr>
        <w:t>Selecting Table</w:t>
      </w:r>
    </w:p>
    <w:p w14:paraId="028F297A" w14:textId="7C075B74" w:rsidR="00782697" w:rsidRPr="00F80C05" w:rsidRDefault="00CE736D" w:rsidP="005F5CAB">
      <w:pPr>
        <w:pStyle w:val="BodyText"/>
        <w:rPr>
          <w:noProof/>
          <w:lang w:val="en-GB" w:eastAsia="en-SG"/>
        </w:rPr>
      </w:pPr>
      <w:r w:rsidRPr="00F80C05">
        <w:rPr>
          <w:noProof/>
          <w:lang w:val="en-GB" w:eastAsia="en-SG"/>
        </w:rPr>
        <w:t>In Chapter 1, we have</w:t>
      </w:r>
      <w:r w:rsidR="00993F93" w:rsidRPr="00F80C05">
        <w:rPr>
          <w:noProof/>
          <w:lang w:val="en-GB" w:eastAsia="en-SG"/>
        </w:rPr>
        <w:t xml:space="preserve"> already</w:t>
      </w:r>
      <w:r w:rsidRPr="00F80C05">
        <w:rPr>
          <w:noProof/>
          <w:lang w:val="en-GB" w:eastAsia="en-SG"/>
        </w:rPr>
        <w:t xml:space="preserve"> </w:t>
      </w:r>
      <w:r w:rsidR="002C1EB1" w:rsidRPr="00F80C05">
        <w:rPr>
          <w:noProof/>
          <w:lang w:val="en-GB" w:eastAsia="en-SG"/>
        </w:rPr>
        <w:t xml:space="preserve">introduced the </w:t>
      </w:r>
      <w:r w:rsidR="002C1EB1" w:rsidRPr="00F80C05">
        <w:rPr>
          <w:rFonts w:ascii="Consolas" w:hAnsi="Consolas"/>
          <w:noProof/>
          <w:lang w:val="en-GB" w:eastAsia="en-SG"/>
        </w:rPr>
        <w:t>SELECT</w:t>
      </w:r>
      <w:r w:rsidR="002C1EB1" w:rsidRPr="00F80C05">
        <w:rPr>
          <w:noProof/>
          <w:lang w:val="en-GB" w:eastAsia="en-SG"/>
        </w:rPr>
        <w:t xml:space="preserve"> statement of the standard SQL</w:t>
      </w:r>
      <w:r w:rsidR="00FF76BD" w:rsidRPr="00F80C05">
        <w:rPr>
          <w:noProof/>
          <w:lang w:val="en-GB" w:eastAsia="en-SG"/>
        </w:rPr>
        <w:t xml:space="preserve"> in its simplest form for table selection</w:t>
      </w:r>
      <w:r w:rsidR="000E0336" w:rsidRPr="00F80C05">
        <w:rPr>
          <w:noProof/>
          <w:lang w:val="en-GB" w:eastAsia="en-SG"/>
        </w:rPr>
        <w:t xml:space="preserve">. In the following, we will </w:t>
      </w:r>
      <w:r w:rsidR="009C2E2B" w:rsidRPr="00F80C05">
        <w:rPr>
          <w:noProof/>
          <w:lang w:val="en-GB" w:eastAsia="en-SG"/>
        </w:rPr>
        <w:t>discuss</w:t>
      </w:r>
      <w:r w:rsidR="00740B98" w:rsidRPr="00F80C05">
        <w:rPr>
          <w:noProof/>
          <w:lang w:val="en-GB" w:eastAsia="en-SG"/>
        </w:rPr>
        <w:t xml:space="preserve"> </w:t>
      </w:r>
      <w:r w:rsidR="002753F4" w:rsidRPr="00F80C05">
        <w:rPr>
          <w:noProof/>
          <w:lang w:val="en-GB" w:eastAsia="en-SG"/>
        </w:rPr>
        <w:t xml:space="preserve">some </w:t>
      </w:r>
      <w:r w:rsidR="00740B98" w:rsidRPr="00F80C05">
        <w:rPr>
          <w:noProof/>
          <w:lang w:val="en-GB" w:eastAsia="en-SG"/>
        </w:rPr>
        <w:t xml:space="preserve">further options </w:t>
      </w:r>
      <w:r w:rsidR="002753F4" w:rsidRPr="00F80C05">
        <w:rPr>
          <w:noProof/>
          <w:lang w:val="en-GB" w:eastAsia="en-SG"/>
        </w:rPr>
        <w:t xml:space="preserve">provided by </w:t>
      </w:r>
      <w:r w:rsidR="00740B98" w:rsidRPr="00F80C05">
        <w:rPr>
          <w:noProof/>
          <w:lang w:val="en-GB" w:eastAsia="en-SG"/>
        </w:rPr>
        <w:t xml:space="preserve">the </w:t>
      </w:r>
      <w:r w:rsidR="00740B98" w:rsidRPr="00F80C05">
        <w:rPr>
          <w:rFonts w:ascii="Consolas" w:hAnsi="Consolas"/>
          <w:noProof/>
          <w:lang w:val="en-GB" w:eastAsia="en-SG"/>
        </w:rPr>
        <w:t>SELECT</w:t>
      </w:r>
      <w:r w:rsidR="00740B98" w:rsidRPr="00F80C05">
        <w:rPr>
          <w:noProof/>
          <w:lang w:val="en-GB" w:eastAsia="en-SG"/>
        </w:rPr>
        <w:t xml:space="preserve"> statement to </w:t>
      </w:r>
      <w:r w:rsidR="00724671" w:rsidRPr="00F80C05">
        <w:rPr>
          <w:noProof/>
          <w:lang w:val="en-GB" w:eastAsia="en-SG"/>
        </w:rPr>
        <w:t xml:space="preserve">optimise </w:t>
      </w:r>
      <w:r w:rsidR="00740B98" w:rsidRPr="00F80C05">
        <w:rPr>
          <w:noProof/>
          <w:lang w:val="en-GB" w:eastAsia="en-SG"/>
        </w:rPr>
        <w:t>our data query.</w:t>
      </w:r>
      <w:r w:rsidR="002C1EB1" w:rsidRPr="00F80C05">
        <w:rPr>
          <w:noProof/>
          <w:lang w:val="en-GB" w:eastAsia="en-SG"/>
        </w:rPr>
        <w:t xml:space="preserve"> </w:t>
      </w:r>
    </w:p>
    <w:p w14:paraId="7149CC19" w14:textId="257BCB53" w:rsidR="009C72F2" w:rsidRPr="00F80C05" w:rsidRDefault="00F0282E" w:rsidP="009C72F2">
      <w:pPr>
        <w:pStyle w:val="BodyText"/>
        <w:rPr>
          <w:noProof/>
          <w:lang w:val="en-GB"/>
        </w:rPr>
      </w:pPr>
      <w:r w:rsidRPr="00F80C05">
        <w:rPr>
          <w:noProof/>
          <w:lang w:val="en-GB"/>
        </w:rPr>
        <w:t xml:space="preserve">The </w:t>
      </w:r>
      <w:r w:rsidRPr="00F80C05">
        <w:rPr>
          <w:rFonts w:ascii="Consolas" w:hAnsi="Consolas"/>
          <w:noProof/>
          <w:lang w:val="en-GB"/>
        </w:rPr>
        <w:t>SELECT</w:t>
      </w:r>
      <w:r w:rsidRPr="00F80C05">
        <w:rPr>
          <w:noProof/>
          <w:lang w:val="en-GB"/>
        </w:rPr>
        <w:t xml:space="preserve"> statement also allows us to select some of the variables from the table instead of </w:t>
      </w:r>
      <w:r w:rsidR="00FD6797" w:rsidRPr="00F80C05">
        <w:rPr>
          <w:noProof/>
          <w:lang w:val="en-GB"/>
        </w:rPr>
        <w:t xml:space="preserve">all of </w:t>
      </w:r>
      <w:r w:rsidRPr="00F80C05">
        <w:rPr>
          <w:noProof/>
          <w:lang w:val="en-GB"/>
        </w:rPr>
        <w:t>the</w:t>
      </w:r>
      <w:r w:rsidR="00FD6797" w:rsidRPr="00F80C05">
        <w:rPr>
          <w:noProof/>
          <w:lang w:val="en-GB"/>
        </w:rPr>
        <w:t>m</w:t>
      </w:r>
      <w:r w:rsidRPr="00F80C05">
        <w:rPr>
          <w:noProof/>
          <w:lang w:val="en-GB"/>
        </w:rPr>
        <w:t xml:space="preserve">. </w:t>
      </w:r>
      <w:r w:rsidR="00DF1481" w:rsidRPr="00F80C05">
        <w:rPr>
          <w:noProof/>
          <w:lang w:val="en-GB"/>
        </w:rPr>
        <w:t>But i</w:t>
      </w:r>
      <w:r w:rsidR="00C6290B" w:rsidRPr="00F80C05">
        <w:rPr>
          <w:noProof/>
          <w:lang w:val="en-GB"/>
        </w:rPr>
        <w:t xml:space="preserve">n some cases, we </w:t>
      </w:r>
      <w:r w:rsidR="00DF1481" w:rsidRPr="00F80C05">
        <w:rPr>
          <w:noProof/>
          <w:lang w:val="en-GB"/>
        </w:rPr>
        <w:t xml:space="preserve">may </w:t>
      </w:r>
      <w:r w:rsidR="00C6290B" w:rsidRPr="00F80C05">
        <w:rPr>
          <w:noProof/>
          <w:lang w:val="en-GB"/>
        </w:rPr>
        <w:t xml:space="preserve">not </w:t>
      </w:r>
      <w:r w:rsidR="00DF1481" w:rsidRPr="00F80C05">
        <w:rPr>
          <w:noProof/>
          <w:lang w:val="en-GB"/>
        </w:rPr>
        <w:t xml:space="preserve">even </w:t>
      </w:r>
      <w:r w:rsidR="00C6290B" w:rsidRPr="00F80C05">
        <w:rPr>
          <w:noProof/>
          <w:lang w:val="en-GB"/>
        </w:rPr>
        <w:t xml:space="preserve">know the variables </w:t>
      </w:r>
      <w:r w:rsidR="005F7CCA" w:rsidRPr="00F80C05">
        <w:rPr>
          <w:noProof/>
          <w:lang w:val="en-GB"/>
        </w:rPr>
        <w:t xml:space="preserve">that the table </w:t>
      </w:r>
      <w:r w:rsidR="00C6290B" w:rsidRPr="00F80C05">
        <w:rPr>
          <w:noProof/>
          <w:lang w:val="en-GB"/>
        </w:rPr>
        <w:t>contain</w:t>
      </w:r>
      <w:r w:rsidR="005F7CCA" w:rsidRPr="00F80C05">
        <w:rPr>
          <w:noProof/>
          <w:lang w:val="en-GB"/>
        </w:rPr>
        <w:t>s</w:t>
      </w:r>
      <w:r w:rsidR="00C6290B" w:rsidRPr="00F80C05">
        <w:rPr>
          <w:noProof/>
          <w:lang w:val="en-GB"/>
        </w:rPr>
        <w:t xml:space="preserve"> or how the</w:t>
      </w:r>
      <w:r w:rsidR="005F7CCA" w:rsidRPr="00F80C05">
        <w:rPr>
          <w:noProof/>
          <w:lang w:val="en-GB"/>
        </w:rPr>
        <w:t>ir names</w:t>
      </w:r>
      <w:r w:rsidR="00C6290B" w:rsidRPr="00F80C05">
        <w:rPr>
          <w:noProof/>
          <w:lang w:val="en-GB"/>
        </w:rPr>
        <w:t xml:space="preserve"> are correctly spel</w:t>
      </w:r>
      <w:r w:rsidR="005C6670" w:rsidRPr="00F80C05">
        <w:rPr>
          <w:noProof/>
          <w:lang w:val="en-GB"/>
        </w:rPr>
        <w:t>t</w:t>
      </w:r>
      <w:r w:rsidR="00C6290B" w:rsidRPr="00F80C05">
        <w:rPr>
          <w:noProof/>
          <w:lang w:val="en-GB"/>
        </w:rPr>
        <w:t xml:space="preserve">. </w:t>
      </w:r>
      <w:r w:rsidR="00C20174" w:rsidRPr="00F80C05">
        <w:rPr>
          <w:noProof/>
          <w:lang w:val="en-GB"/>
        </w:rPr>
        <w:t xml:space="preserve">In this case, we can use the </w:t>
      </w:r>
      <w:r w:rsidR="00C20174" w:rsidRPr="00F80C05">
        <w:rPr>
          <w:rFonts w:ascii="Consolas" w:hAnsi="Consolas"/>
          <w:noProof/>
          <w:lang w:val="en-GB"/>
        </w:rPr>
        <w:t>.description</w:t>
      </w:r>
      <w:r w:rsidR="00C20174" w:rsidRPr="00F80C05">
        <w:rPr>
          <w:noProof/>
          <w:lang w:val="en-GB"/>
        </w:rPr>
        <w:t xml:space="preserve"> </w:t>
      </w:r>
      <w:r w:rsidR="00245199" w:rsidRPr="00F80C05">
        <w:rPr>
          <w:noProof/>
          <w:lang w:val="en-GB"/>
        </w:rPr>
        <w:t xml:space="preserve">attribute to extract the variable names from the </w:t>
      </w:r>
      <w:r w:rsidR="0053421D" w:rsidRPr="00F80C05">
        <w:rPr>
          <w:noProof/>
          <w:lang w:val="en-GB"/>
        </w:rPr>
        <w:t xml:space="preserve">last queried </w:t>
      </w:r>
      <w:r w:rsidR="00245199" w:rsidRPr="00F80C05">
        <w:rPr>
          <w:noProof/>
          <w:lang w:val="en-GB"/>
        </w:rPr>
        <w:t>table.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1B17A3" w:rsidRPr="006956C6" w14:paraId="691214F1" w14:textId="77777777" w:rsidTr="00CB22E5">
        <w:trPr>
          <w:jc w:val="right"/>
        </w:trPr>
        <w:tc>
          <w:tcPr>
            <w:tcW w:w="9017" w:type="dxa"/>
            <w:shd w:val="clear" w:color="auto" w:fill="D9D9D9" w:themeFill="background1" w:themeFillShade="D9"/>
            <w:vAlign w:val="center"/>
          </w:tcPr>
          <w:p w14:paraId="1F99C472" w14:textId="2521D812" w:rsidR="001B17A3" w:rsidRPr="00F80C05" w:rsidRDefault="001B17A3" w:rsidP="00CB22E5">
            <w:pPr>
              <w:pStyle w:val="Code"/>
              <w:rPr>
                <w:noProof/>
                <w:color w:val="auto"/>
                <w:lang w:val="en-GB"/>
              </w:rPr>
            </w:pPr>
            <w:r w:rsidRPr="00F80C05">
              <w:rPr>
                <w:noProof/>
                <w:lang w:val="en-GB"/>
              </w:rPr>
              <w:t>cursor_object</w:t>
            </w:r>
            <w:r w:rsidRPr="00F80C05">
              <w:rPr>
                <w:noProof/>
                <w:color w:val="auto"/>
                <w:lang w:val="en-GB"/>
              </w:rPr>
              <w:t>.</w:t>
            </w:r>
            <w:r w:rsidRPr="00F80C05">
              <w:rPr>
                <w:noProof/>
                <w:color w:val="76923C" w:themeColor="accent3" w:themeShade="BF"/>
                <w:lang w:val="en-GB"/>
              </w:rPr>
              <w:t>description</w:t>
            </w:r>
          </w:p>
        </w:tc>
      </w:tr>
    </w:tbl>
    <w:p w14:paraId="313028CB" w14:textId="6CCD60E0" w:rsidR="001B17A3" w:rsidRPr="00F80C05" w:rsidRDefault="001B17A3" w:rsidP="009C72F2">
      <w:pPr>
        <w:pStyle w:val="BodyText"/>
        <w:rPr>
          <w:noProof/>
          <w:lang w:val="en-GB"/>
        </w:rPr>
      </w:pPr>
      <w:r w:rsidRPr="00F80C05">
        <w:rPr>
          <w:noProof/>
          <w:lang w:val="en-GB"/>
        </w:rPr>
        <w:t>N</w:t>
      </w:r>
      <w:r w:rsidR="00F136F8" w:rsidRPr="00F80C05">
        <w:rPr>
          <w:noProof/>
          <w:lang w:val="en-GB"/>
        </w:rPr>
        <w:t xml:space="preserve">ote that </w:t>
      </w:r>
      <w:r w:rsidR="00F136F8" w:rsidRPr="00F80C05">
        <w:rPr>
          <w:rFonts w:ascii="Consolas" w:hAnsi="Consolas"/>
          <w:noProof/>
          <w:lang w:val="en-GB"/>
        </w:rPr>
        <w:t>.description</w:t>
      </w:r>
      <w:r w:rsidR="00F136F8" w:rsidRPr="00F80C05">
        <w:rPr>
          <w:noProof/>
          <w:lang w:val="en-GB"/>
        </w:rPr>
        <w:t xml:space="preserve"> is an attribute and not a method. As a result, there are no brackets </w:t>
      </w:r>
      <w:r w:rsidR="00677022" w:rsidRPr="00F80C05">
        <w:rPr>
          <w:noProof/>
          <w:lang w:val="en-GB"/>
        </w:rPr>
        <w:t xml:space="preserve">and arguments </w:t>
      </w:r>
      <w:r w:rsidR="00F136F8" w:rsidRPr="00F80C05">
        <w:rPr>
          <w:noProof/>
          <w:lang w:val="en-GB"/>
        </w:rPr>
        <w:t xml:space="preserve">behind </w:t>
      </w:r>
      <w:r w:rsidR="00677022" w:rsidRPr="00F80C05">
        <w:rPr>
          <w:noProof/>
          <w:lang w:val="en-GB"/>
        </w:rPr>
        <w:t xml:space="preserve">it. The returned </w:t>
      </w:r>
      <w:r w:rsidR="00115D0B" w:rsidRPr="00F80C05">
        <w:rPr>
          <w:noProof/>
          <w:lang w:val="en-GB"/>
        </w:rPr>
        <w:t xml:space="preserve">object is a </w:t>
      </w:r>
      <w:r w:rsidR="00945021" w:rsidRPr="00F80C05">
        <w:rPr>
          <w:noProof/>
          <w:lang w:val="en-GB"/>
        </w:rPr>
        <w:t xml:space="preserve">collection of </w:t>
      </w:r>
      <w:r w:rsidR="00115D0B" w:rsidRPr="00F80C05">
        <w:rPr>
          <w:noProof/>
          <w:lang w:val="en-GB"/>
        </w:rPr>
        <w:t>tuple</w:t>
      </w:r>
      <w:r w:rsidR="00945021" w:rsidRPr="00F80C05">
        <w:rPr>
          <w:noProof/>
          <w:lang w:val="en-GB"/>
        </w:rPr>
        <w:t>s</w:t>
      </w:r>
      <w:r w:rsidR="00115D0B" w:rsidRPr="00F80C05">
        <w:rPr>
          <w:noProof/>
          <w:lang w:val="en-GB"/>
        </w:rPr>
        <w:t xml:space="preserve"> </w:t>
      </w:r>
      <w:r w:rsidR="00945021" w:rsidRPr="00F80C05">
        <w:rPr>
          <w:noProof/>
          <w:lang w:val="en-GB"/>
        </w:rPr>
        <w:t xml:space="preserve">where the first item of each tuple is </w:t>
      </w:r>
      <w:r w:rsidR="0037129F" w:rsidRPr="00F80C05">
        <w:rPr>
          <w:noProof/>
          <w:lang w:val="en-GB"/>
        </w:rPr>
        <w:t>the column name</w:t>
      </w:r>
      <w:r w:rsidR="006A1D7B" w:rsidRPr="00F80C05">
        <w:rPr>
          <w:noProof/>
          <w:lang w:val="en-GB"/>
        </w:rPr>
        <w:t>,</w:t>
      </w:r>
      <w:r w:rsidR="0037129F" w:rsidRPr="00F80C05">
        <w:rPr>
          <w:noProof/>
          <w:lang w:val="en-GB"/>
        </w:rPr>
        <w:t xml:space="preserve"> and the </w:t>
      </w:r>
      <w:r w:rsidR="008927AC" w:rsidRPr="00F80C05">
        <w:rPr>
          <w:noProof/>
          <w:lang w:val="en-GB"/>
        </w:rPr>
        <w:t>last six items are</w:t>
      </w:r>
      <w:r w:rsidR="00FB2C64" w:rsidRPr="00F80C05">
        <w:rPr>
          <w:noProof/>
          <w:lang w:val="en-GB"/>
        </w:rPr>
        <w:t xml:space="preserve"> </w:t>
      </w:r>
      <w:r w:rsidR="00205D76" w:rsidRPr="00F80C05">
        <w:rPr>
          <w:rFonts w:ascii="Consolas" w:hAnsi="Consolas"/>
          <w:noProof/>
          <w:lang w:val="en-GB"/>
        </w:rPr>
        <w:t>N</w:t>
      </w:r>
      <w:r w:rsidR="00FB2C64" w:rsidRPr="00F80C05">
        <w:rPr>
          <w:rFonts w:ascii="Consolas" w:hAnsi="Consolas"/>
          <w:noProof/>
          <w:lang w:val="en-GB"/>
        </w:rPr>
        <w:t>one</w:t>
      </w:r>
      <w:r w:rsidR="00FB2C64" w:rsidRPr="00F80C05">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9C1B42" w:rsidRPr="006956C6" w14:paraId="4EEF8261" w14:textId="77777777" w:rsidTr="00CB22E5">
        <w:tc>
          <w:tcPr>
            <w:tcW w:w="9017" w:type="dxa"/>
          </w:tcPr>
          <w:p w14:paraId="566561AA" w14:textId="1EA2D257" w:rsidR="009C1B42" w:rsidRPr="00F80C05" w:rsidRDefault="009C1B42" w:rsidP="00CB22E5">
            <w:pPr>
              <w:pStyle w:val="BodyText"/>
              <w:rPr>
                <w:noProof/>
                <w:lang w:val="en-GB"/>
              </w:rPr>
            </w:pPr>
            <w:r w:rsidRPr="00F80C05">
              <w:rPr>
                <w:b/>
                <w:bCs/>
                <w:noProof/>
                <w:lang w:val="en-GB"/>
              </w:rPr>
              <w:t xml:space="preserve">Example (Cont’d): </w:t>
            </w:r>
            <w:r w:rsidR="006A1D7B" w:rsidRPr="00F80C05">
              <w:rPr>
                <w:noProof/>
                <w:lang w:val="en-GB"/>
              </w:rPr>
              <w:t>In</w:t>
            </w:r>
            <w:r w:rsidR="000874FE" w:rsidRPr="00F80C05">
              <w:rPr>
                <w:noProof/>
                <w:lang w:val="en-GB"/>
              </w:rPr>
              <w:t xml:space="preserve"> </w:t>
            </w:r>
            <w:r w:rsidR="000874FE" w:rsidRPr="00F80C05">
              <w:rPr>
                <w:noProof/>
                <w:lang w:val="en-GB"/>
              </w:rPr>
              <w:fldChar w:fldCharType="begin"/>
            </w:r>
            <w:r w:rsidR="000874FE" w:rsidRPr="00F80C05">
              <w:rPr>
                <w:noProof/>
                <w:lang w:val="en-GB"/>
              </w:rPr>
              <w:instrText xml:space="preserve"> REF _Ref65355256 \h </w:instrText>
            </w:r>
            <w:r w:rsidR="000874FE" w:rsidRPr="00F80C05">
              <w:rPr>
                <w:noProof/>
                <w:lang w:val="en-GB"/>
              </w:rPr>
            </w:r>
            <w:r w:rsidR="000874FE" w:rsidRPr="00F80C05">
              <w:rPr>
                <w:noProof/>
                <w:lang w:val="en-GB"/>
              </w:rPr>
              <w:fldChar w:fldCharType="separate"/>
            </w:r>
            <w:r w:rsidR="00F37804" w:rsidRPr="00F80C05">
              <w:rPr>
                <w:noProof/>
                <w:lang w:val="en-GB"/>
              </w:rPr>
              <w:t>Figure 6.12</w:t>
            </w:r>
            <w:r w:rsidR="000874FE" w:rsidRPr="00F80C05">
              <w:rPr>
                <w:noProof/>
                <w:lang w:val="en-GB"/>
              </w:rPr>
              <w:fldChar w:fldCharType="end"/>
            </w:r>
            <w:r w:rsidR="006A1D7B" w:rsidRPr="00F80C05">
              <w:rPr>
                <w:noProof/>
                <w:lang w:val="en-GB"/>
              </w:rPr>
              <w:t xml:space="preserve">, we will </w:t>
            </w:r>
            <w:r w:rsidR="001E5227" w:rsidRPr="00F80C05">
              <w:rPr>
                <w:noProof/>
                <w:lang w:val="en-GB"/>
              </w:rPr>
              <w:t xml:space="preserve">use the </w:t>
            </w:r>
            <w:r w:rsidR="001E5227" w:rsidRPr="00F80C05">
              <w:rPr>
                <w:rFonts w:ascii="Consolas" w:hAnsi="Consolas"/>
                <w:noProof/>
                <w:lang w:val="en-GB"/>
              </w:rPr>
              <w:t>.description</w:t>
            </w:r>
            <w:r w:rsidR="001E5227" w:rsidRPr="00F80C05">
              <w:rPr>
                <w:noProof/>
                <w:lang w:val="en-GB"/>
              </w:rPr>
              <w:t xml:space="preserve"> attribute to extract the column names of the table </w:t>
            </w:r>
            <w:r w:rsidR="001E5227" w:rsidRPr="00F80C05">
              <w:rPr>
                <w:rFonts w:ascii="Consolas" w:hAnsi="Consolas"/>
                <w:noProof/>
                <w:lang w:val="en-GB"/>
              </w:rPr>
              <w:t>students</w:t>
            </w:r>
            <w:r w:rsidRPr="00F80C05">
              <w:rPr>
                <w:noProof/>
                <w:lang w:val="en-GB"/>
              </w:rPr>
              <w:t>.</w:t>
            </w:r>
          </w:p>
          <w:p w14:paraId="0A60A595" w14:textId="79E40D77" w:rsidR="009C1B42" w:rsidRPr="00F80C05" w:rsidRDefault="000874FE" w:rsidP="00CB22E5">
            <w:pPr>
              <w:pStyle w:val="Figure-Image-Upper"/>
              <w:rPr>
                <w:lang w:val="en-GB"/>
              </w:rPr>
            </w:pPr>
            <w:r w:rsidRPr="00F80C05">
              <w:drawing>
                <wp:inline distT="0" distB="0" distL="0" distR="0" wp14:anchorId="3CE57A0E" wp14:editId="590AAAB2">
                  <wp:extent cx="5580000" cy="1111482"/>
                  <wp:effectExtent l="19050" t="19050" r="20955"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571" t="30095" r="2057" b="39984"/>
                          <a:stretch/>
                        </pic:blipFill>
                        <pic:spPr bwMode="auto">
                          <a:xfrm>
                            <a:off x="0" y="0"/>
                            <a:ext cx="5580000" cy="1111482"/>
                          </a:xfrm>
                          <a:prstGeom prst="rect">
                            <a:avLst/>
                          </a:prstGeom>
                          <a:ln w="317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BCEB0B" w14:textId="7AAA6909" w:rsidR="009C1B42" w:rsidRPr="00F80C05" w:rsidRDefault="009C1B42" w:rsidP="00390C2D">
            <w:pPr>
              <w:pStyle w:val="Caption"/>
            </w:pPr>
            <w:bookmarkStart w:id="32" w:name="_Ref65355256"/>
            <w:r w:rsidRPr="00F80C05">
              <w:t>Figure 6.</w:t>
            </w:r>
            <w:r w:rsidRPr="00F80C05">
              <w:fldChar w:fldCharType="begin"/>
            </w:r>
            <w:r w:rsidRPr="00F80C05">
              <w:instrText xml:space="preserve"> SEQ Figure \* ARABIC </w:instrText>
            </w:r>
            <w:r w:rsidRPr="00F80C05">
              <w:fldChar w:fldCharType="separate"/>
            </w:r>
            <w:r w:rsidR="00F37804" w:rsidRPr="00F80C05">
              <w:t>12</w:t>
            </w:r>
            <w:r w:rsidRPr="00F80C05">
              <w:fldChar w:fldCharType="end"/>
            </w:r>
            <w:bookmarkEnd w:id="32"/>
            <w:r w:rsidRPr="00F80C05">
              <w:t xml:space="preserve"> </w:t>
            </w:r>
            <w:r w:rsidR="000874FE" w:rsidRPr="00F80C05">
              <w:t xml:space="preserve">Extract Column Names of a Table by the </w:t>
            </w:r>
            <w:r w:rsidR="000874FE" w:rsidRPr="00F80C05">
              <w:rPr>
                <w:rFonts w:ascii="Consolas" w:hAnsi="Consolas"/>
              </w:rPr>
              <w:t>.description</w:t>
            </w:r>
            <w:r w:rsidR="000874FE" w:rsidRPr="00F80C05">
              <w:t xml:space="preserve"> Attr</w:t>
            </w:r>
            <w:r w:rsidR="002A1E27" w:rsidRPr="00F80C05">
              <w:t>i</w:t>
            </w:r>
            <w:r w:rsidR="000874FE" w:rsidRPr="00F80C05">
              <w:t>bute</w:t>
            </w:r>
          </w:p>
          <w:p w14:paraId="4291DB63" w14:textId="7561A43A" w:rsidR="009C1B42" w:rsidRPr="00F80C05" w:rsidRDefault="00460AC6" w:rsidP="00CB22E5">
            <w:pPr>
              <w:pStyle w:val="BodyText"/>
              <w:rPr>
                <w:noProof/>
                <w:lang w:val="en-GB"/>
              </w:rPr>
            </w:pPr>
            <w:r w:rsidRPr="00F80C05">
              <w:rPr>
                <w:noProof/>
                <w:lang w:val="en-GB"/>
              </w:rPr>
              <w:t>Unfortunately</w:t>
            </w:r>
            <w:r w:rsidR="008D4D3B" w:rsidRPr="00F80C05">
              <w:rPr>
                <w:noProof/>
                <w:lang w:val="en-GB"/>
              </w:rPr>
              <w:t xml:space="preserve">, the returned object </w:t>
            </w:r>
            <w:r w:rsidR="0055230A" w:rsidRPr="00F80C05">
              <w:rPr>
                <w:noProof/>
                <w:lang w:val="en-GB"/>
              </w:rPr>
              <w:t xml:space="preserve">does not have a particularly useful form </w:t>
            </w:r>
            <w:r w:rsidR="00CF5034" w:rsidRPr="00F80C05">
              <w:rPr>
                <w:noProof/>
                <w:lang w:val="en-GB"/>
              </w:rPr>
              <w:t xml:space="preserve">for further usage. Since we only need the first item of </w:t>
            </w:r>
            <w:r w:rsidR="00EC5980" w:rsidRPr="00F80C05">
              <w:rPr>
                <w:noProof/>
                <w:lang w:val="en-GB"/>
              </w:rPr>
              <w:t xml:space="preserve">each </w:t>
            </w:r>
            <w:r w:rsidR="00CF5034" w:rsidRPr="00F80C05">
              <w:rPr>
                <w:noProof/>
                <w:lang w:val="en-GB"/>
              </w:rPr>
              <w:t>tuple</w:t>
            </w:r>
            <w:r w:rsidR="00326E0E" w:rsidRPr="00F80C05">
              <w:rPr>
                <w:noProof/>
                <w:lang w:val="en-GB"/>
              </w:rPr>
              <w:t xml:space="preserve">, we can </w:t>
            </w:r>
            <w:r w:rsidR="0014343B" w:rsidRPr="00F80C05">
              <w:rPr>
                <w:noProof/>
                <w:lang w:val="en-GB"/>
              </w:rPr>
              <w:t>run</w:t>
            </w:r>
            <w:r w:rsidR="00CE67C6" w:rsidRPr="00F80C05">
              <w:rPr>
                <w:noProof/>
                <w:lang w:val="en-GB"/>
              </w:rPr>
              <w:t xml:space="preserve"> a</w:t>
            </w:r>
            <w:r w:rsidR="00326E0E" w:rsidRPr="00F80C05">
              <w:rPr>
                <w:noProof/>
                <w:lang w:val="en-GB"/>
              </w:rPr>
              <w:t xml:space="preserve"> for-loop within a </w:t>
            </w:r>
            <w:r w:rsidR="009F75C8" w:rsidRPr="00F80C05">
              <w:rPr>
                <w:noProof/>
                <w:lang w:val="en-GB"/>
              </w:rPr>
              <w:t xml:space="preserve">list </w:t>
            </w:r>
            <w:r w:rsidR="00021A7D" w:rsidRPr="00F80C05">
              <w:rPr>
                <w:noProof/>
                <w:lang w:val="en-GB"/>
              </w:rPr>
              <w:t xml:space="preserve">to extract </w:t>
            </w:r>
            <w:r w:rsidR="00CE67C6" w:rsidRPr="00F80C05">
              <w:rPr>
                <w:noProof/>
                <w:lang w:val="en-GB"/>
              </w:rPr>
              <w:t>it</w:t>
            </w:r>
            <w:r w:rsidR="00021A7D" w:rsidRPr="00F80C05">
              <w:rPr>
                <w:noProof/>
                <w:lang w:val="en-GB"/>
              </w:rPr>
              <w:t>.</w:t>
            </w:r>
            <w:r w:rsidR="008D4D3B" w:rsidRPr="00F80C05">
              <w:rPr>
                <w:noProof/>
                <w:lang w:val="en-GB"/>
              </w:rPr>
              <w:t xml:space="preserve"> </w:t>
            </w:r>
          </w:p>
          <w:p w14:paraId="1108B25A" w14:textId="77777777" w:rsidR="001E5227" w:rsidRPr="00F80C05" w:rsidRDefault="001E5227" w:rsidP="001E5227">
            <w:pPr>
              <w:pStyle w:val="Figure-Image-Upper"/>
              <w:rPr>
                <w:lang w:val="en-GB"/>
              </w:rPr>
            </w:pPr>
            <w:r w:rsidRPr="00F80C05">
              <w:drawing>
                <wp:inline distT="0" distB="0" distL="0" distR="0" wp14:anchorId="391A2A52" wp14:editId="3BD655BE">
                  <wp:extent cx="5580000" cy="494145"/>
                  <wp:effectExtent l="19050" t="19050" r="20955" b="203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599" t="31273" r="2066" b="55430"/>
                          <a:stretch/>
                        </pic:blipFill>
                        <pic:spPr bwMode="auto">
                          <a:xfrm>
                            <a:off x="0" y="0"/>
                            <a:ext cx="5580000" cy="494145"/>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5AEE8A3" w14:textId="525A56B3" w:rsidR="001E5227" w:rsidRPr="00F80C05" w:rsidRDefault="001E5227" w:rsidP="00390C2D">
            <w:pPr>
              <w:pStyle w:val="Caption"/>
            </w:pPr>
            <w:bookmarkStart w:id="33" w:name="_Ref65368978"/>
            <w:r w:rsidRPr="00F80C05">
              <w:t>Figure 6.</w:t>
            </w:r>
            <w:r w:rsidRPr="00F80C05">
              <w:fldChar w:fldCharType="begin"/>
            </w:r>
            <w:r w:rsidRPr="00F80C05">
              <w:instrText xml:space="preserve"> SEQ Figure \* ARABIC </w:instrText>
            </w:r>
            <w:r w:rsidRPr="00F80C05">
              <w:fldChar w:fldCharType="separate"/>
            </w:r>
            <w:r w:rsidR="00F37804" w:rsidRPr="00F80C05">
              <w:t>13</w:t>
            </w:r>
            <w:r w:rsidRPr="00F80C05">
              <w:fldChar w:fldCharType="end"/>
            </w:r>
            <w:bookmarkEnd w:id="33"/>
            <w:r w:rsidRPr="00F80C05">
              <w:t xml:space="preserve"> </w:t>
            </w:r>
            <w:r w:rsidR="008F3ADA" w:rsidRPr="00F80C05">
              <w:t xml:space="preserve">Generate </w:t>
            </w:r>
            <w:r w:rsidR="00C06A78" w:rsidRPr="00F80C05">
              <w:t>Variable</w:t>
            </w:r>
            <w:r w:rsidR="00C675F9">
              <w:t xml:space="preserve"> </w:t>
            </w:r>
            <w:r w:rsidR="00C675F9" w:rsidRPr="00F80C05">
              <w:t>List</w:t>
            </w:r>
            <w:r w:rsidR="00C06A78" w:rsidRPr="00F80C05">
              <w:t xml:space="preserve"> </w:t>
            </w:r>
            <w:r w:rsidR="00C675F9">
              <w:t>of</w:t>
            </w:r>
            <w:r w:rsidR="008F3ADA" w:rsidRPr="00F80C05">
              <w:t xml:space="preserve"> a Table</w:t>
            </w:r>
          </w:p>
          <w:p w14:paraId="33C95C87" w14:textId="0D3BF4CB" w:rsidR="009C1B42" w:rsidRPr="00F80C05" w:rsidRDefault="00722A3C" w:rsidP="00CB22E5">
            <w:pPr>
              <w:pStyle w:val="BodyText"/>
              <w:rPr>
                <w:noProof/>
                <w:lang w:val="en-GB"/>
              </w:rPr>
            </w:pPr>
            <w:r w:rsidRPr="00F80C05">
              <w:rPr>
                <w:noProof/>
                <w:lang w:val="en-GB"/>
              </w:rPr>
              <w:lastRenderedPageBreak/>
              <w:t xml:space="preserve">While the </w:t>
            </w:r>
            <w:r w:rsidRPr="00F80C05">
              <w:rPr>
                <w:rFonts w:ascii="Consolas" w:hAnsi="Consolas"/>
                <w:noProof/>
                <w:lang w:val="en-GB"/>
              </w:rPr>
              <w:t>for</w:t>
            </w:r>
            <w:r w:rsidRPr="00F80C05">
              <w:rPr>
                <w:noProof/>
                <w:lang w:val="en-GB"/>
              </w:rPr>
              <w:t xml:space="preserve">-loop is running through </w:t>
            </w:r>
            <w:r w:rsidR="008C1A04" w:rsidRPr="00F80C05">
              <w:rPr>
                <w:noProof/>
                <w:lang w:val="en-GB"/>
              </w:rPr>
              <w:t xml:space="preserve">the </w:t>
            </w:r>
            <w:r w:rsidR="008C1A04" w:rsidRPr="00F80C05">
              <w:rPr>
                <w:rFonts w:ascii="Consolas" w:hAnsi="Consolas"/>
                <w:noProof/>
                <w:lang w:val="en-GB"/>
              </w:rPr>
              <w:t>cur.description</w:t>
            </w:r>
            <w:r w:rsidR="008C1A04" w:rsidRPr="00F80C05">
              <w:rPr>
                <w:noProof/>
                <w:lang w:val="en-GB"/>
              </w:rPr>
              <w:t xml:space="preserve"> object</w:t>
            </w:r>
            <w:r w:rsidRPr="00F80C05">
              <w:rPr>
                <w:noProof/>
                <w:lang w:val="en-GB"/>
              </w:rPr>
              <w:t xml:space="preserve">, the </w:t>
            </w:r>
            <w:r w:rsidR="00EB71DB" w:rsidRPr="00F80C05">
              <w:rPr>
                <w:noProof/>
                <w:lang w:val="en-GB"/>
              </w:rPr>
              <w:t xml:space="preserve">current tuple is stored in the object </w:t>
            </w:r>
            <w:r w:rsidR="00EB71DB" w:rsidRPr="00F80C05">
              <w:rPr>
                <w:rFonts w:ascii="Consolas" w:hAnsi="Consolas"/>
                <w:noProof/>
                <w:lang w:val="en-GB"/>
              </w:rPr>
              <w:t>column</w:t>
            </w:r>
            <w:r w:rsidR="0025348D" w:rsidRPr="00F80C05">
              <w:rPr>
                <w:noProof/>
                <w:lang w:val="en-GB"/>
              </w:rPr>
              <w:t xml:space="preserve">, from which the item with the index 0 will </w:t>
            </w:r>
            <w:r w:rsidR="00F55355" w:rsidRPr="00F80C05">
              <w:rPr>
                <w:noProof/>
                <w:lang w:val="en-GB"/>
              </w:rPr>
              <w:t xml:space="preserve">then </w:t>
            </w:r>
            <w:r w:rsidR="0025348D" w:rsidRPr="00F80C05">
              <w:rPr>
                <w:noProof/>
                <w:lang w:val="en-GB"/>
              </w:rPr>
              <w:t xml:space="preserve">be put in the </w:t>
            </w:r>
            <w:r w:rsidR="00EB71DB" w:rsidRPr="00F80C05">
              <w:rPr>
                <w:noProof/>
                <w:lang w:val="en-GB"/>
              </w:rPr>
              <w:t>list</w:t>
            </w:r>
            <w:r w:rsidR="0025348D" w:rsidRPr="00F80C05">
              <w:rPr>
                <w:noProof/>
                <w:lang w:val="en-GB"/>
              </w:rPr>
              <w:t xml:space="preserve"> named </w:t>
            </w:r>
            <w:r w:rsidR="0025348D" w:rsidRPr="00F80C05">
              <w:rPr>
                <w:rFonts w:ascii="Consolas" w:hAnsi="Consolas"/>
                <w:noProof/>
                <w:lang w:val="en-GB"/>
              </w:rPr>
              <w:t>cols</w:t>
            </w:r>
            <w:r w:rsidR="0025348D" w:rsidRPr="00F80C05">
              <w:rPr>
                <w:noProof/>
                <w:lang w:val="en-GB"/>
              </w:rPr>
              <w:t>.</w:t>
            </w:r>
          </w:p>
        </w:tc>
      </w:tr>
    </w:tbl>
    <w:p w14:paraId="3EB061B3" w14:textId="1DD2A4B8" w:rsidR="00245199" w:rsidRPr="00F80C05" w:rsidRDefault="00DC09BF" w:rsidP="009C72F2">
      <w:pPr>
        <w:pStyle w:val="BodyText"/>
        <w:rPr>
          <w:noProof/>
          <w:lang w:val="en-GB"/>
        </w:rPr>
      </w:pPr>
      <w:r w:rsidRPr="00F80C05">
        <w:rPr>
          <w:noProof/>
          <w:lang w:val="en-GB"/>
        </w:rPr>
        <w:lastRenderedPageBreak/>
        <w:t xml:space="preserve">From the previous Chapter, we </w:t>
      </w:r>
      <w:r w:rsidR="000B59A7" w:rsidRPr="00F80C05">
        <w:rPr>
          <w:noProof/>
          <w:lang w:val="en-GB"/>
        </w:rPr>
        <w:t xml:space="preserve">learn that we can </w:t>
      </w:r>
      <w:r w:rsidR="00C03DBC" w:rsidRPr="00F80C05">
        <w:rPr>
          <w:noProof/>
          <w:lang w:val="en-GB"/>
        </w:rPr>
        <w:t xml:space="preserve">fetch </w:t>
      </w:r>
      <w:r w:rsidR="000B59A7" w:rsidRPr="00F80C05">
        <w:rPr>
          <w:noProof/>
          <w:lang w:val="en-GB"/>
        </w:rPr>
        <w:t xml:space="preserve">the records </w:t>
      </w:r>
      <w:r w:rsidR="00191CCF" w:rsidRPr="00F80C05">
        <w:rPr>
          <w:noProof/>
          <w:lang w:val="en-GB"/>
        </w:rPr>
        <w:t xml:space="preserve">from </w:t>
      </w:r>
      <w:r w:rsidR="00C03DBC" w:rsidRPr="00F80C05">
        <w:rPr>
          <w:noProof/>
          <w:lang w:val="en-GB"/>
        </w:rPr>
        <w:t xml:space="preserve">a </w:t>
      </w:r>
      <w:r w:rsidR="00191CCF" w:rsidRPr="00F80C05">
        <w:rPr>
          <w:noProof/>
          <w:lang w:val="en-GB"/>
        </w:rPr>
        <w:t>table</w:t>
      </w:r>
      <w:r w:rsidR="00C03DBC" w:rsidRPr="00F80C05">
        <w:rPr>
          <w:noProof/>
          <w:lang w:val="en-GB"/>
        </w:rPr>
        <w:t xml:space="preserve"> for further process</w:t>
      </w:r>
      <w:r w:rsidR="0074487A" w:rsidRPr="00F80C05">
        <w:rPr>
          <w:noProof/>
          <w:lang w:val="en-GB"/>
        </w:rPr>
        <w:t>es such as printing</w:t>
      </w:r>
      <w:r w:rsidR="00191CCF" w:rsidRPr="00F80C05">
        <w:rPr>
          <w:noProof/>
          <w:lang w:val="en-GB"/>
        </w:rPr>
        <w:t xml:space="preserve">. However, the </w:t>
      </w:r>
      <w:r w:rsidR="00F65F29" w:rsidRPr="00F80C05">
        <w:rPr>
          <w:noProof/>
          <w:lang w:val="en-GB"/>
        </w:rPr>
        <w:t xml:space="preserve">data are stored in tuples and </w:t>
      </w:r>
      <w:r w:rsidR="000B1C93" w:rsidRPr="00F80C05">
        <w:rPr>
          <w:noProof/>
          <w:lang w:val="en-GB"/>
        </w:rPr>
        <w:t xml:space="preserve">when they are </w:t>
      </w:r>
      <w:r w:rsidR="00880C2E" w:rsidRPr="00F80C05">
        <w:rPr>
          <w:noProof/>
          <w:lang w:val="en-GB"/>
        </w:rPr>
        <w:t>printed</w:t>
      </w:r>
      <w:r w:rsidR="000B1C93" w:rsidRPr="00F80C05">
        <w:rPr>
          <w:noProof/>
          <w:lang w:val="en-GB"/>
        </w:rPr>
        <w:t>, we</w:t>
      </w:r>
      <w:r w:rsidR="00880C2E" w:rsidRPr="00F80C05">
        <w:rPr>
          <w:noProof/>
          <w:lang w:val="en-GB"/>
        </w:rPr>
        <w:t xml:space="preserve"> </w:t>
      </w:r>
      <w:r w:rsidR="00F65F29" w:rsidRPr="00F80C05">
        <w:rPr>
          <w:noProof/>
          <w:lang w:val="en-GB"/>
        </w:rPr>
        <w:t xml:space="preserve">do not </w:t>
      </w:r>
      <w:r w:rsidR="000B1C93" w:rsidRPr="00F80C05">
        <w:rPr>
          <w:noProof/>
          <w:lang w:val="en-GB"/>
        </w:rPr>
        <w:t>see them as table such as a pandas DataFrame</w:t>
      </w:r>
      <w:r w:rsidR="00AB09AD" w:rsidRPr="00F80C05">
        <w:rPr>
          <w:noProof/>
          <w:lang w:val="en-GB"/>
        </w:rPr>
        <w:t xml:space="preserve">. Furthermore, once they are fetched, our program has no </w:t>
      </w:r>
      <w:r w:rsidR="00A35B8F" w:rsidRPr="00F80C05">
        <w:rPr>
          <w:noProof/>
          <w:lang w:val="en-GB"/>
        </w:rPr>
        <w:t xml:space="preserve">more </w:t>
      </w:r>
      <w:r w:rsidR="00AB09AD" w:rsidRPr="00F80C05">
        <w:rPr>
          <w:noProof/>
          <w:lang w:val="en-GB"/>
        </w:rPr>
        <w:t xml:space="preserve">access to the </w:t>
      </w:r>
      <w:r w:rsidR="00880C2E" w:rsidRPr="00F80C05">
        <w:rPr>
          <w:noProof/>
          <w:lang w:val="en-GB"/>
        </w:rPr>
        <w:t>queried table.</w:t>
      </w:r>
      <w:r w:rsidR="001E46AE" w:rsidRPr="00F80C05">
        <w:rPr>
          <w:noProof/>
          <w:lang w:val="en-GB"/>
        </w:rPr>
        <w:t xml:space="preserve"> As a result, it may be desirable to store the </w:t>
      </w:r>
      <w:r w:rsidR="004A3803" w:rsidRPr="00F80C05">
        <w:rPr>
          <w:noProof/>
          <w:lang w:val="en-GB"/>
        </w:rPr>
        <w:t>result of the query in a pandas DataFrame.</w:t>
      </w:r>
      <w:r w:rsidR="002934CF" w:rsidRPr="00F80C05">
        <w:rPr>
          <w:noProof/>
          <w:lang w:val="en-GB"/>
        </w:rPr>
        <w:t xml:space="preserve"> In fact, pandas provides the </w:t>
      </w:r>
      <w:r w:rsidR="003C4B0F">
        <w:rPr>
          <w:noProof/>
          <w:lang w:val="en-GB"/>
        </w:rPr>
        <w:t>method</w:t>
      </w:r>
      <w:r w:rsidR="002934CF" w:rsidRPr="00F80C05">
        <w:rPr>
          <w:noProof/>
          <w:lang w:val="en-GB"/>
        </w:rPr>
        <w:t xml:space="preserve"> </w:t>
      </w:r>
      <w:r w:rsidR="002934CF" w:rsidRPr="00F80C05">
        <w:rPr>
          <w:rFonts w:ascii="Consolas" w:hAnsi="Consolas"/>
          <w:noProof/>
          <w:lang w:val="en-GB"/>
        </w:rPr>
        <w:t>.from_records</w:t>
      </w:r>
      <w:r w:rsidR="004331E3">
        <w:rPr>
          <w:rFonts w:ascii="Consolas" w:hAnsi="Consolas"/>
          <w:noProof/>
          <w:lang w:val="en-GB"/>
        </w:rPr>
        <w:t>()</w:t>
      </w:r>
      <w:r w:rsidR="002934CF" w:rsidRPr="00F80C05">
        <w:rPr>
          <w:noProof/>
          <w:lang w:val="en-GB"/>
        </w:rPr>
        <w:t xml:space="preserve"> for this purpose.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BF2F2B" w:rsidRPr="006956C6" w14:paraId="767A2B89" w14:textId="77777777" w:rsidTr="00CB22E5">
        <w:trPr>
          <w:jc w:val="right"/>
        </w:trPr>
        <w:tc>
          <w:tcPr>
            <w:tcW w:w="9017" w:type="dxa"/>
            <w:shd w:val="clear" w:color="auto" w:fill="D9D9D9" w:themeFill="background1" w:themeFillShade="D9"/>
            <w:vAlign w:val="center"/>
          </w:tcPr>
          <w:p w14:paraId="5DE35D2B" w14:textId="3E1C7D62" w:rsidR="00BF2F2B" w:rsidRPr="00F80C05" w:rsidRDefault="00B95F7C" w:rsidP="00A22FEF">
            <w:pPr>
              <w:pStyle w:val="Code"/>
              <w:ind w:left="2299" w:hanging="1701"/>
              <w:jc w:val="left"/>
              <w:rPr>
                <w:noProof/>
                <w:color w:val="auto"/>
                <w:lang w:val="en-GB"/>
              </w:rPr>
            </w:pPr>
            <w:r w:rsidRPr="00F80C05">
              <w:rPr>
                <w:noProof/>
                <w:lang w:val="en-GB"/>
              </w:rPr>
              <w:t>query_object</w:t>
            </w:r>
            <w:r w:rsidRPr="00F80C05">
              <w:rPr>
                <w:noProof/>
                <w:color w:val="auto"/>
                <w:lang w:val="en-GB"/>
              </w:rPr>
              <w:t xml:space="preserve"> = </w:t>
            </w:r>
            <w:r w:rsidR="00BF2F2B" w:rsidRPr="00F80C05">
              <w:rPr>
                <w:noProof/>
                <w:color w:val="5F497A" w:themeColor="accent4" w:themeShade="BF"/>
                <w:lang w:val="en-GB"/>
              </w:rPr>
              <w:t>pd</w:t>
            </w:r>
            <w:r w:rsidR="00BF2F2B" w:rsidRPr="00F80C05">
              <w:rPr>
                <w:noProof/>
                <w:color w:val="auto"/>
                <w:lang w:val="en-GB"/>
              </w:rPr>
              <w:t>.</w:t>
            </w:r>
            <w:r w:rsidR="00BF2F2B" w:rsidRPr="00F80C05">
              <w:rPr>
                <w:noProof/>
                <w:color w:val="003366"/>
                <w:lang w:val="en-GB"/>
              </w:rPr>
              <w:t>DataFrame</w:t>
            </w:r>
            <w:r w:rsidR="00BF2F2B" w:rsidRPr="00F80C05">
              <w:rPr>
                <w:noProof/>
                <w:color w:val="auto"/>
                <w:lang w:val="en-GB"/>
              </w:rPr>
              <w:t>.</w:t>
            </w:r>
            <w:r w:rsidR="00BF2F2B" w:rsidRPr="00F80C05">
              <w:rPr>
                <w:noProof/>
                <w:color w:val="76923C" w:themeColor="accent3" w:themeShade="BF"/>
                <w:lang w:val="en-GB"/>
              </w:rPr>
              <w:t>from_records</w:t>
            </w:r>
            <w:r w:rsidR="007760FF" w:rsidRPr="00F80C05">
              <w:rPr>
                <w:noProof/>
                <w:color w:val="auto"/>
                <w:lang w:val="en-GB"/>
              </w:rPr>
              <w:br/>
              <w:t xml:space="preserve"> </w:t>
            </w:r>
            <w:r w:rsidR="00BF2F2B" w:rsidRPr="00F80C05">
              <w:rPr>
                <w:noProof/>
                <w:color w:val="auto"/>
                <w:lang w:val="en-GB"/>
              </w:rPr>
              <w:t>(</w:t>
            </w:r>
            <w:r w:rsidR="00BF2F2B" w:rsidRPr="00F80C05">
              <w:rPr>
                <w:noProof/>
                <w:color w:val="595959" w:themeColor="text1" w:themeTint="A6"/>
                <w:lang w:val="en-GB"/>
              </w:rPr>
              <w:t>data</w:t>
            </w:r>
            <w:r w:rsidR="00BF2F2B" w:rsidRPr="00F80C05">
              <w:rPr>
                <w:noProof/>
                <w:color w:val="auto"/>
                <w:lang w:val="en-GB"/>
              </w:rPr>
              <w:t xml:space="preserve"> = </w:t>
            </w:r>
            <w:r w:rsidR="00996C4D" w:rsidRPr="00F80C05">
              <w:rPr>
                <w:noProof/>
                <w:lang w:val="en-GB"/>
              </w:rPr>
              <w:t>cursor_object</w:t>
            </w:r>
            <w:r w:rsidR="00996C4D" w:rsidRPr="00F80C05">
              <w:rPr>
                <w:noProof/>
                <w:color w:val="auto"/>
                <w:lang w:val="en-GB"/>
              </w:rPr>
              <w:t>.</w:t>
            </w:r>
            <w:r w:rsidR="00BF2F2B" w:rsidRPr="00F80C05">
              <w:rPr>
                <w:noProof/>
                <w:color w:val="76923C" w:themeColor="accent3" w:themeShade="BF"/>
                <w:lang w:val="en-GB"/>
              </w:rPr>
              <w:t>fe</w:t>
            </w:r>
            <w:r w:rsidRPr="00F80C05">
              <w:rPr>
                <w:noProof/>
                <w:color w:val="76923C" w:themeColor="accent3" w:themeShade="BF"/>
                <w:lang w:val="en-GB"/>
              </w:rPr>
              <w:t>tchall</w:t>
            </w:r>
            <w:r w:rsidRPr="00F80C05">
              <w:rPr>
                <w:noProof/>
                <w:color w:val="auto"/>
                <w:lang w:val="en-GB"/>
              </w:rPr>
              <w:t xml:space="preserve">(), </w:t>
            </w:r>
            <w:r w:rsidRPr="00F80C05">
              <w:rPr>
                <w:noProof/>
                <w:color w:val="595959" w:themeColor="text1" w:themeTint="A6"/>
                <w:lang w:val="en-GB"/>
              </w:rPr>
              <w:t>columns</w:t>
            </w:r>
            <w:r w:rsidR="00BF2F2B" w:rsidRPr="00F80C05">
              <w:rPr>
                <w:noProof/>
                <w:color w:val="auto"/>
                <w:lang w:val="en-GB"/>
              </w:rPr>
              <w:t>)</w:t>
            </w:r>
          </w:p>
        </w:tc>
      </w:tr>
    </w:tbl>
    <w:p w14:paraId="0B0474E3" w14:textId="45554E80" w:rsidR="00DC09BF" w:rsidRPr="00F80C05" w:rsidRDefault="00457AF5" w:rsidP="009C72F2">
      <w:pPr>
        <w:pStyle w:val="BodyText"/>
        <w:rPr>
          <w:noProof/>
          <w:lang w:val="en-GB"/>
        </w:rPr>
      </w:pPr>
      <w:r w:rsidRPr="00F80C05">
        <w:rPr>
          <w:noProof/>
          <w:lang w:val="en-GB"/>
        </w:rPr>
        <w:t>Th</w:t>
      </w:r>
      <w:r w:rsidR="00485F64" w:rsidRPr="00F80C05">
        <w:rPr>
          <w:noProof/>
          <w:lang w:val="en-GB"/>
        </w:rPr>
        <w:t xml:space="preserve">e </w:t>
      </w:r>
      <w:r w:rsidRPr="00F80C05">
        <w:rPr>
          <w:rFonts w:ascii="Consolas" w:hAnsi="Consolas"/>
          <w:noProof/>
          <w:lang w:val="en-GB"/>
        </w:rPr>
        <w:t>.from_records</w:t>
      </w:r>
      <w:r w:rsidR="000E352E">
        <w:rPr>
          <w:rFonts w:ascii="Consolas" w:hAnsi="Consolas"/>
          <w:noProof/>
          <w:lang w:val="en-GB"/>
        </w:rPr>
        <w:t>()</w:t>
      </w:r>
      <w:r w:rsidRPr="00F80C05">
        <w:rPr>
          <w:noProof/>
          <w:lang w:val="en-GB"/>
        </w:rPr>
        <w:t xml:space="preserve"> </w:t>
      </w:r>
      <w:r w:rsidR="003C4B0F">
        <w:rPr>
          <w:noProof/>
          <w:lang w:val="en-GB"/>
        </w:rPr>
        <w:t>method</w:t>
      </w:r>
      <w:r w:rsidRPr="00F80C05">
        <w:rPr>
          <w:noProof/>
          <w:lang w:val="en-GB"/>
        </w:rPr>
        <w:t xml:space="preserve"> is </w:t>
      </w:r>
      <w:r w:rsidR="00825BB5" w:rsidRPr="00F80C05">
        <w:rPr>
          <w:noProof/>
          <w:lang w:val="en-GB"/>
        </w:rPr>
        <w:t xml:space="preserve">actually </w:t>
      </w:r>
      <w:r w:rsidR="008024FD" w:rsidRPr="00F80C05">
        <w:rPr>
          <w:noProof/>
          <w:lang w:val="en-GB"/>
        </w:rPr>
        <w:t>created to convert structured or n-dimensional record array</w:t>
      </w:r>
      <w:r w:rsidR="00F25835" w:rsidRPr="00F80C05">
        <w:rPr>
          <w:noProof/>
          <w:lang w:val="en-GB"/>
        </w:rPr>
        <w:t>s</w:t>
      </w:r>
      <w:r w:rsidR="008024FD" w:rsidRPr="00F80C05">
        <w:rPr>
          <w:noProof/>
          <w:lang w:val="en-GB"/>
        </w:rPr>
        <w:t xml:space="preserve"> to pandas DataFrame</w:t>
      </w:r>
      <w:r w:rsidR="00F25835" w:rsidRPr="00F80C05">
        <w:rPr>
          <w:noProof/>
          <w:lang w:val="en-GB"/>
        </w:rPr>
        <w:t>s</w:t>
      </w:r>
      <w:r w:rsidR="008024FD" w:rsidRPr="00F80C05">
        <w:rPr>
          <w:noProof/>
          <w:lang w:val="en-GB"/>
        </w:rPr>
        <w:t xml:space="preserve">. Nevertheless, it </w:t>
      </w:r>
      <w:r w:rsidR="00525A74" w:rsidRPr="00F80C05">
        <w:rPr>
          <w:noProof/>
          <w:lang w:val="en-GB"/>
        </w:rPr>
        <w:t xml:space="preserve">suits </w:t>
      </w:r>
      <w:r w:rsidR="008024FD" w:rsidRPr="00F80C05">
        <w:rPr>
          <w:noProof/>
          <w:lang w:val="en-GB"/>
        </w:rPr>
        <w:t xml:space="preserve">our purpose </w:t>
      </w:r>
      <w:r w:rsidR="00525A74" w:rsidRPr="00F80C05">
        <w:rPr>
          <w:noProof/>
          <w:lang w:val="en-GB"/>
        </w:rPr>
        <w:t xml:space="preserve">perfectly </w:t>
      </w:r>
      <w:r w:rsidR="008024FD" w:rsidRPr="00F80C05">
        <w:rPr>
          <w:noProof/>
          <w:lang w:val="en-GB"/>
        </w:rPr>
        <w:t xml:space="preserve">by </w:t>
      </w:r>
      <w:r w:rsidR="00996C4D" w:rsidRPr="00F80C05">
        <w:rPr>
          <w:noProof/>
          <w:lang w:val="en-GB"/>
        </w:rPr>
        <w:t>passing the result</w:t>
      </w:r>
      <w:r w:rsidR="00485F64" w:rsidRPr="00F80C05">
        <w:rPr>
          <w:noProof/>
          <w:lang w:val="en-GB"/>
        </w:rPr>
        <w:t>ing objec</w:t>
      </w:r>
      <w:r w:rsidR="00525A74" w:rsidRPr="00F80C05">
        <w:rPr>
          <w:noProof/>
          <w:lang w:val="en-GB"/>
        </w:rPr>
        <w:t>t</w:t>
      </w:r>
      <w:r w:rsidR="00996C4D" w:rsidRPr="00F80C05">
        <w:rPr>
          <w:noProof/>
          <w:lang w:val="en-GB"/>
        </w:rPr>
        <w:t xml:space="preserve"> of the </w:t>
      </w:r>
      <w:r w:rsidR="00A26C3A" w:rsidRPr="00F80C05">
        <w:rPr>
          <w:rFonts w:ascii="Consolas" w:hAnsi="Consolas"/>
          <w:noProof/>
          <w:lang w:val="en-GB"/>
        </w:rPr>
        <w:t>fetchall()</w:t>
      </w:r>
      <w:r w:rsidR="00A26C3A" w:rsidRPr="00F80C05">
        <w:rPr>
          <w:noProof/>
          <w:lang w:val="en-GB"/>
        </w:rPr>
        <w:t xml:space="preserve"> function </w:t>
      </w:r>
      <w:r w:rsidR="00A22FEF" w:rsidRPr="00F80C05">
        <w:rPr>
          <w:noProof/>
          <w:lang w:val="en-GB"/>
        </w:rPr>
        <w:t>as the</w:t>
      </w:r>
      <w:r w:rsidR="00534F7E" w:rsidRPr="00F80C05">
        <w:rPr>
          <w:noProof/>
          <w:lang w:val="en-GB"/>
        </w:rPr>
        <w:t xml:space="preserve"> parameter</w:t>
      </w:r>
      <w:r w:rsidR="00A22FEF" w:rsidRPr="00F80C05">
        <w:rPr>
          <w:noProof/>
          <w:lang w:val="en-GB"/>
        </w:rPr>
        <w:t xml:space="preserve"> </w:t>
      </w:r>
      <w:r w:rsidR="00A22FEF" w:rsidRPr="00F80C05">
        <w:rPr>
          <w:rFonts w:ascii="Consolas" w:hAnsi="Consolas"/>
          <w:noProof/>
          <w:lang w:val="en-GB"/>
        </w:rPr>
        <w:t>data</w:t>
      </w:r>
      <w:r w:rsidR="00A22FEF" w:rsidRPr="00F80C05">
        <w:rPr>
          <w:noProof/>
          <w:lang w:val="en-GB"/>
        </w:rPr>
        <w:t xml:space="preserve"> to the </w:t>
      </w:r>
      <w:r w:rsidR="00485F64" w:rsidRPr="00F80C05">
        <w:rPr>
          <w:rFonts w:ascii="Consolas" w:hAnsi="Consolas"/>
          <w:noProof/>
          <w:lang w:val="en-GB"/>
        </w:rPr>
        <w:t>.from_records</w:t>
      </w:r>
      <w:r w:rsidR="003C4B0F">
        <w:rPr>
          <w:rFonts w:ascii="Consolas" w:hAnsi="Consolas"/>
          <w:noProof/>
          <w:lang w:val="en-GB"/>
        </w:rPr>
        <w:t>()</w:t>
      </w:r>
      <w:r w:rsidR="00485F64" w:rsidRPr="00F80C05">
        <w:rPr>
          <w:noProof/>
          <w:lang w:val="en-GB"/>
        </w:rPr>
        <w:t xml:space="preserve"> </w:t>
      </w:r>
      <w:r w:rsidR="003C4B0F">
        <w:rPr>
          <w:noProof/>
          <w:lang w:val="en-GB"/>
        </w:rPr>
        <w:t>method</w:t>
      </w:r>
      <w:r w:rsidR="00F25835" w:rsidRPr="00F80C05">
        <w:rPr>
          <w:noProof/>
          <w:lang w:val="en-GB"/>
        </w:rPr>
        <w:t>.</w:t>
      </w:r>
      <w:r w:rsidR="00534F7E" w:rsidRPr="00F80C05">
        <w:rPr>
          <w:noProof/>
          <w:lang w:val="en-GB"/>
        </w:rPr>
        <w:t xml:space="preserve"> </w:t>
      </w:r>
      <w:r w:rsidR="003F34ED" w:rsidRPr="00F80C05">
        <w:rPr>
          <w:noProof/>
          <w:lang w:val="en-GB"/>
        </w:rPr>
        <w:t>With t</w:t>
      </w:r>
      <w:r w:rsidR="00534F7E" w:rsidRPr="00F80C05">
        <w:rPr>
          <w:noProof/>
          <w:lang w:val="en-GB"/>
        </w:rPr>
        <w:t xml:space="preserve">he </w:t>
      </w:r>
      <w:r w:rsidR="00E16923" w:rsidRPr="00F80C05">
        <w:rPr>
          <w:rFonts w:ascii="Consolas" w:hAnsi="Consolas"/>
          <w:noProof/>
          <w:lang w:val="en-GB"/>
        </w:rPr>
        <w:t>columns</w:t>
      </w:r>
      <w:r w:rsidR="003F34ED" w:rsidRPr="00F80C05">
        <w:rPr>
          <w:noProof/>
          <w:lang w:val="en-GB"/>
        </w:rPr>
        <w:t xml:space="preserve"> </w:t>
      </w:r>
      <w:r w:rsidR="006A2EFF" w:rsidRPr="00F80C05">
        <w:rPr>
          <w:noProof/>
          <w:lang w:val="en-GB"/>
        </w:rPr>
        <w:t xml:space="preserve">parameter, </w:t>
      </w:r>
      <w:r w:rsidR="003F34ED" w:rsidRPr="00F80C05">
        <w:rPr>
          <w:noProof/>
          <w:lang w:val="en-GB"/>
        </w:rPr>
        <w:t>we can</w:t>
      </w:r>
      <w:r w:rsidR="00E16923" w:rsidRPr="00F80C05">
        <w:rPr>
          <w:noProof/>
          <w:lang w:val="en-GB"/>
        </w:rPr>
        <w:t xml:space="preserve"> </w:t>
      </w:r>
      <w:r w:rsidR="00324265" w:rsidRPr="00F80C05">
        <w:rPr>
          <w:noProof/>
          <w:lang w:val="en-GB"/>
        </w:rPr>
        <w:t xml:space="preserve">specify </w:t>
      </w:r>
      <w:r w:rsidR="00DA5F10" w:rsidRPr="00F80C05">
        <w:rPr>
          <w:noProof/>
          <w:lang w:val="en-GB"/>
        </w:rPr>
        <w:t xml:space="preserve">our own </w:t>
      </w:r>
      <w:r w:rsidR="00534F7E" w:rsidRPr="00F80C05">
        <w:rPr>
          <w:noProof/>
          <w:lang w:val="en-GB"/>
        </w:rPr>
        <w:t>column</w:t>
      </w:r>
      <w:r w:rsidR="00E16923" w:rsidRPr="00F80C05">
        <w:rPr>
          <w:noProof/>
          <w:lang w:val="en-GB"/>
        </w:rPr>
        <w:t xml:space="preserve"> </w:t>
      </w:r>
      <w:r w:rsidR="003F34ED" w:rsidRPr="00F80C05">
        <w:rPr>
          <w:noProof/>
          <w:lang w:val="en-GB"/>
        </w:rPr>
        <w:t>names</w:t>
      </w:r>
      <w:r w:rsidR="00324265" w:rsidRPr="00F80C05">
        <w:rPr>
          <w:noProof/>
          <w:lang w:val="en-GB"/>
        </w:rPr>
        <w:t xml:space="preserve"> of the output</w:t>
      </w:r>
      <w:r w:rsidR="00AC5862" w:rsidRPr="00F80C05">
        <w:rPr>
          <w:noProof/>
          <w:lang w:val="en-GB"/>
        </w:rPr>
        <w:t xml:space="preserve"> </w:t>
      </w:r>
      <w:r w:rsidR="00324265" w:rsidRPr="00F80C05">
        <w:rPr>
          <w:noProof/>
          <w:lang w:val="en-GB"/>
        </w:rPr>
        <w:t xml:space="preserve">DataFrame. </w:t>
      </w:r>
      <w:r w:rsidR="008C027B" w:rsidRPr="00F80C05">
        <w:rPr>
          <w:noProof/>
          <w:lang w:val="en-GB"/>
        </w:rPr>
        <w:t xml:space="preserve">The default value here is </w:t>
      </w:r>
      <w:r w:rsidR="008C027B" w:rsidRPr="00F80C05">
        <w:rPr>
          <w:rFonts w:ascii="Consolas" w:hAnsi="Consolas"/>
          <w:noProof/>
          <w:lang w:val="en-GB"/>
        </w:rPr>
        <w:t>None</w:t>
      </w:r>
      <w:r w:rsidR="008C027B" w:rsidRPr="00F80C05">
        <w:rPr>
          <w:noProof/>
          <w:lang w:val="en-GB"/>
        </w:rPr>
        <w:t xml:space="preserve">, and the </w:t>
      </w:r>
      <w:r w:rsidR="00AC5862" w:rsidRPr="00F80C05">
        <w:rPr>
          <w:noProof/>
          <w:lang w:val="en-GB"/>
        </w:rPr>
        <w:t xml:space="preserve">corresponding </w:t>
      </w:r>
      <w:r w:rsidR="008C027B" w:rsidRPr="00F80C05">
        <w:rPr>
          <w:noProof/>
          <w:lang w:val="en-GB"/>
        </w:rPr>
        <w:t xml:space="preserve">column </w:t>
      </w:r>
      <w:r w:rsidR="009F792B" w:rsidRPr="00F80C05">
        <w:rPr>
          <w:noProof/>
          <w:lang w:val="en-GB"/>
        </w:rPr>
        <w:t>names w</w:t>
      </w:r>
      <w:r w:rsidR="00637CB6" w:rsidRPr="00F80C05">
        <w:rPr>
          <w:noProof/>
          <w:lang w:val="en-GB"/>
        </w:rPr>
        <w:t>ould</w:t>
      </w:r>
      <w:r w:rsidR="009F792B" w:rsidRPr="00F80C05">
        <w:rPr>
          <w:noProof/>
          <w:lang w:val="en-GB"/>
        </w:rPr>
        <w:t xml:space="preserve"> be </w:t>
      </w:r>
      <w:r w:rsidR="002D419C" w:rsidRPr="00F80C05">
        <w:rPr>
          <w:noProof/>
          <w:lang w:val="en-GB"/>
        </w:rPr>
        <w:t xml:space="preserve">simply </w:t>
      </w:r>
      <w:r w:rsidR="00A23709" w:rsidRPr="00F80C05">
        <w:rPr>
          <w:noProof/>
          <w:lang w:val="en-GB"/>
        </w:rPr>
        <w:t>the column ind</w:t>
      </w:r>
      <w:r w:rsidR="00DA5F10" w:rsidRPr="00F80C05">
        <w:rPr>
          <w:noProof/>
          <w:lang w:val="en-GB"/>
        </w:rPr>
        <w:t>ices</w:t>
      </w:r>
      <w:r w:rsidR="00A207EE" w:rsidRPr="00F80C05">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9C72F2" w:rsidRPr="006956C6" w14:paraId="371FAF28" w14:textId="77777777" w:rsidTr="00914864">
        <w:tc>
          <w:tcPr>
            <w:tcW w:w="9017" w:type="dxa"/>
          </w:tcPr>
          <w:p w14:paraId="3727D6F0" w14:textId="609E8A3D" w:rsidR="009C72F2" w:rsidRPr="00F80C05" w:rsidRDefault="009C72F2" w:rsidP="00914864">
            <w:pPr>
              <w:pStyle w:val="BodyText"/>
              <w:rPr>
                <w:noProof/>
                <w:lang w:val="en-GB"/>
              </w:rPr>
            </w:pPr>
            <w:r w:rsidRPr="00F80C05">
              <w:rPr>
                <w:b/>
                <w:bCs/>
                <w:noProof/>
                <w:lang w:val="en-GB"/>
              </w:rPr>
              <w:t xml:space="preserve">Example (Cont’d): </w:t>
            </w:r>
            <w:r w:rsidR="00CE6820" w:rsidRPr="00F80C05">
              <w:rPr>
                <w:noProof/>
                <w:lang w:val="en-GB"/>
              </w:rPr>
              <w:t xml:space="preserve">We can now </w:t>
            </w:r>
            <w:r w:rsidR="006340EB" w:rsidRPr="00F80C05">
              <w:rPr>
                <w:noProof/>
                <w:lang w:val="en-GB"/>
              </w:rPr>
              <w:t xml:space="preserve">start a new data query by selecting </w:t>
            </w:r>
            <w:r w:rsidR="00491E33" w:rsidRPr="00F80C05">
              <w:rPr>
                <w:noProof/>
                <w:lang w:val="en-GB"/>
              </w:rPr>
              <w:t xml:space="preserve">the entire </w:t>
            </w:r>
            <w:r w:rsidR="00FD6797" w:rsidRPr="00F80C05">
              <w:rPr>
                <w:noProof/>
                <w:lang w:val="en-GB"/>
              </w:rPr>
              <w:t>table</w:t>
            </w:r>
            <w:r w:rsidR="00491E33" w:rsidRPr="00F80C05">
              <w:rPr>
                <w:noProof/>
                <w:lang w:val="en-GB"/>
              </w:rPr>
              <w:t xml:space="preserve"> </w:t>
            </w:r>
            <w:r w:rsidR="00491E33" w:rsidRPr="00F80C05">
              <w:rPr>
                <w:rFonts w:ascii="Consolas" w:hAnsi="Consolas"/>
                <w:noProof/>
                <w:lang w:val="en-GB"/>
              </w:rPr>
              <w:t>students</w:t>
            </w:r>
            <w:r w:rsidR="00491E33" w:rsidRPr="00F80C05">
              <w:rPr>
                <w:noProof/>
                <w:lang w:val="en-GB"/>
              </w:rPr>
              <w:t xml:space="preserve"> and then store the </w:t>
            </w:r>
            <w:r w:rsidR="00C6316E" w:rsidRPr="00F80C05">
              <w:rPr>
                <w:noProof/>
                <w:lang w:val="en-GB"/>
              </w:rPr>
              <w:t>result</w:t>
            </w:r>
            <w:r w:rsidR="00841244" w:rsidRPr="00F80C05">
              <w:rPr>
                <w:noProof/>
                <w:lang w:val="en-GB"/>
              </w:rPr>
              <w:t xml:space="preserve"> </w:t>
            </w:r>
            <w:r w:rsidR="001F03F7" w:rsidRPr="00F80C05">
              <w:rPr>
                <w:noProof/>
                <w:lang w:val="en-GB"/>
              </w:rPr>
              <w:t xml:space="preserve">of the query </w:t>
            </w:r>
            <w:r w:rsidR="00841244" w:rsidRPr="00F80C05">
              <w:rPr>
                <w:noProof/>
                <w:lang w:val="en-GB"/>
              </w:rPr>
              <w:t>in a pandas DataFrame.</w:t>
            </w:r>
            <w:r w:rsidR="001E18AB" w:rsidRPr="00F80C05">
              <w:rPr>
                <w:noProof/>
                <w:lang w:val="en-GB"/>
              </w:rPr>
              <w:t xml:space="preserve"> The query </w:t>
            </w:r>
            <w:r w:rsidR="00E54E94" w:rsidRPr="00F80C05">
              <w:rPr>
                <w:noProof/>
                <w:lang w:val="en-GB"/>
              </w:rPr>
              <w:t xml:space="preserve">step is </w:t>
            </w:r>
            <w:r w:rsidR="0061418E" w:rsidRPr="00F80C05">
              <w:rPr>
                <w:noProof/>
                <w:lang w:val="en-GB"/>
              </w:rPr>
              <w:t xml:space="preserve">almost </w:t>
            </w:r>
            <w:r w:rsidR="00E54E94" w:rsidRPr="00F80C05">
              <w:rPr>
                <w:noProof/>
                <w:lang w:val="en-GB"/>
              </w:rPr>
              <w:t xml:space="preserve">identical </w:t>
            </w:r>
            <w:r w:rsidR="0061418E" w:rsidRPr="00F80C05">
              <w:rPr>
                <w:noProof/>
                <w:lang w:val="en-GB"/>
              </w:rPr>
              <w:t xml:space="preserve">to the syntax in </w:t>
            </w:r>
            <w:r w:rsidR="0061418E" w:rsidRPr="00F80C05">
              <w:rPr>
                <w:noProof/>
                <w:lang w:val="en-GB"/>
              </w:rPr>
              <w:fldChar w:fldCharType="begin"/>
            </w:r>
            <w:r w:rsidR="0061418E" w:rsidRPr="00F80C05">
              <w:rPr>
                <w:noProof/>
                <w:lang w:val="en-GB"/>
              </w:rPr>
              <w:instrText xml:space="preserve"> REF _Ref65344202 \h </w:instrText>
            </w:r>
            <w:r w:rsidR="0061418E" w:rsidRPr="00F80C05">
              <w:rPr>
                <w:noProof/>
                <w:lang w:val="en-GB"/>
              </w:rPr>
            </w:r>
            <w:r w:rsidR="0061418E" w:rsidRPr="00F80C05">
              <w:rPr>
                <w:noProof/>
                <w:lang w:val="en-GB"/>
              </w:rPr>
              <w:fldChar w:fldCharType="separate"/>
            </w:r>
            <w:r w:rsidR="00F37804" w:rsidRPr="00F80C05">
              <w:rPr>
                <w:noProof/>
                <w:lang w:val="en-GB"/>
              </w:rPr>
              <w:t>Figure 6.8</w:t>
            </w:r>
            <w:r w:rsidR="0061418E" w:rsidRPr="00F80C05">
              <w:rPr>
                <w:noProof/>
                <w:lang w:val="en-GB"/>
              </w:rPr>
              <w:fldChar w:fldCharType="end"/>
            </w:r>
            <w:r w:rsidR="0061418E" w:rsidRPr="00F80C05">
              <w:rPr>
                <w:noProof/>
                <w:lang w:val="en-GB"/>
              </w:rPr>
              <w:t xml:space="preserve">. </w:t>
            </w:r>
            <w:r w:rsidR="00C4290E" w:rsidRPr="00F80C05">
              <w:rPr>
                <w:noProof/>
                <w:lang w:val="en-GB"/>
              </w:rPr>
              <w:t>T</w:t>
            </w:r>
            <w:r w:rsidR="0061418E" w:rsidRPr="00F80C05">
              <w:rPr>
                <w:noProof/>
                <w:lang w:val="en-GB"/>
              </w:rPr>
              <w:t>he only difference here</w:t>
            </w:r>
            <w:r w:rsidR="00C4290E" w:rsidRPr="00F80C05">
              <w:rPr>
                <w:noProof/>
                <w:lang w:val="en-GB"/>
              </w:rPr>
              <w:t xml:space="preserve"> is that </w:t>
            </w:r>
            <w:r w:rsidR="008C1EAD" w:rsidRPr="00F80C05">
              <w:rPr>
                <w:noProof/>
                <w:lang w:val="en-GB"/>
              </w:rPr>
              <w:t xml:space="preserve">the </w:t>
            </w:r>
            <w:r w:rsidR="008C1EAD" w:rsidRPr="00F80C05">
              <w:rPr>
                <w:rFonts w:ascii="Consolas" w:hAnsi="Consolas"/>
                <w:noProof/>
                <w:lang w:val="en-GB"/>
              </w:rPr>
              <w:t>.execute()</w:t>
            </w:r>
            <w:r w:rsidR="008C1EAD" w:rsidRPr="00F80C05">
              <w:rPr>
                <w:noProof/>
                <w:lang w:val="en-GB"/>
              </w:rPr>
              <w:t xml:space="preserve"> method will </w:t>
            </w:r>
            <w:r w:rsidR="00361F03" w:rsidRPr="00F80C05">
              <w:rPr>
                <w:noProof/>
                <w:lang w:val="en-GB"/>
              </w:rPr>
              <w:t xml:space="preserve">not </w:t>
            </w:r>
            <w:r w:rsidR="008C1EAD" w:rsidRPr="00F80C05">
              <w:rPr>
                <w:noProof/>
                <w:lang w:val="en-GB"/>
              </w:rPr>
              <w:t xml:space="preserve">carry out </w:t>
            </w:r>
            <w:r w:rsidR="00D36A84" w:rsidRPr="00F80C05">
              <w:rPr>
                <w:noProof/>
                <w:lang w:val="en-GB"/>
              </w:rPr>
              <w:t xml:space="preserve">our </w:t>
            </w:r>
            <w:r w:rsidR="00C4290E" w:rsidRPr="00F80C05">
              <w:rPr>
                <w:noProof/>
                <w:lang w:val="en-GB"/>
              </w:rPr>
              <w:t xml:space="preserve">SQL command </w:t>
            </w:r>
            <w:r w:rsidR="00361F03" w:rsidRPr="00F80C05">
              <w:rPr>
                <w:noProof/>
                <w:lang w:val="en-GB"/>
              </w:rPr>
              <w:t xml:space="preserve">directly, but a </w:t>
            </w:r>
            <w:r w:rsidR="00C4290E" w:rsidRPr="00F80C05">
              <w:rPr>
                <w:noProof/>
                <w:lang w:val="en-GB"/>
              </w:rPr>
              <w:t>string variable</w:t>
            </w:r>
            <w:r w:rsidR="00523016" w:rsidRPr="00F80C05">
              <w:rPr>
                <w:noProof/>
                <w:lang w:val="en-GB"/>
              </w:rPr>
              <w:t xml:space="preserve"> called </w:t>
            </w:r>
            <w:r w:rsidR="00523016" w:rsidRPr="00F80C05">
              <w:rPr>
                <w:rFonts w:ascii="Consolas" w:hAnsi="Consolas"/>
                <w:noProof/>
                <w:lang w:val="en-GB"/>
              </w:rPr>
              <w:t>sql_select</w:t>
            </w:r>
            <w:r w:rsidR="00A00211" w:rsidRPr="00F80C05">
              <w:rPr>
                <w:noProof/>
                <w:lang w:val="en-GB"/>
              </w:rPr>
              <w:t xml:space="preserve"> </w:t>
            </w:r>
            <w:r w:rsidR="00361F03" w:rsidRPr="00F80C05">
              <w:rPr>
                <w:noProof/>
                <w:lang w:val="en-GB"/>
              </w:rPr>
              <w:t xml:space="preserve">in which the </w:t>
            </w:r>
            <w:r w:rsidR="00BE5341" w:rsidRPr="00F80C05">
              <w:rPr>
                <w:rFonts w:ascii="Consolas" w:hAnsi="Consolas"/>
                <w:noProof/>
                <w:lang w:val="en-GB"/>
              </w:rPr>
              <w:t>SELECT</w:t>
            </w:r>
            <w:r w:rsidR="00BE5341" w:rsidRPr="00F80C05">
              <w:rPr>
                <w:noProof/>
                <w:lang w:val="en-GB"/>
              </w:rPr>
              <w:t xml:space="preserve"> statement is stored </w:t>
            </w:r>
            <w:r w:rsidR="00A00211" w:rsidRPr="00F80C05">
              <w:rPr>
                <w:noProof/>
                <w:lang w:val="en-GB"/>
              </w:rPr>
              <w:t>for future use.</w:t>
            </w:r>
          </w:p>
          <w:p w14:paraId="14A107F1" w14:textId="66C5E8C0" w:rsidR="004B3784" w:rsidRPr="00F80C05" w:rsidRDefault="00082C8C" w:rsidP="004B3784">
            <w:pPr>
              <w:pStyle w:val="Figure-Image-Upper"/>
              <w:rPr>
                <w:lang w:val="en-GB"/>
              </w:rPr>
            </w:pPr>
            <w:r w:rsidRPr="00F80C05">
              <w:drawing>
                <wp:inline distT="0" distB="0" distL="0" distR="0" wp14:anchorId="517EFBE5" wp14:editId="2031DC6F">
                  <wp:extent cx="5580000" cy="514708"/>
                  <wp:effectExtent l="19050" t="19050" r="20955" b="190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550" t="35876" r="2008" b="50255"/>
                          <a:stretch/>
                        </pic:blipFill>
                        <pic:spPr bwMode="auto">
                          <a:xfrm>
                            <a:off x="0" y="0"/>
                            <a:ext cx="5580000" cy="514708"/>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BA75E2" w14:textId="3FAADA60" w:rsidR="004B3784" w:rsidRPr="00F80C05" w:rsidRDefault="004B3784" w:rsidP="00390C2D">
            <w:pPr>
              <w:pStyle w:val="Caption"/>
            </w:pPr>
            <w:r w:rsidRPr="00F80C05">
              <w:t>Figure 6.</w:t>
            </w:r>
            <w:r w:rsidRPr="00F80C05">
              <w:fldChar w:fldCharType="begin"/>
            </w:r>
            <w:r w:rsidRPr="00F80C05">
              <w:instrText xml:space="preserve"> SEQ Figure \* ARABIC </w:instrText>
            </w:r>
            <w:r w:rsidRPr="00F80C05">
              <w:fldChar w:fldCharType="separate"/>
            </w:r>
            <w:r w:rsidR="00F37804" w:rsidRPr="00F80C05">
              <w:t>14</w:t>
            </w:r>
            <w:r w:rsidRPr="00F80C05">
              <w:fldChar w:fldCharType="end"/>
            </w:r>
            <w:r w:rsidRPr="00F80C05">
              <w:t xml:space="preserve"> </w:t>
            </w:r>
            <w:r w:rsidR="006C1DCF" w:rsidRPr="00F80C05">
              <w:t>Execute a</w:t>
            </w:r>
            <w:r w:rsidR="00C06A78" w:rsidRPr="00F80C05">
              <w:t>n</w:t>
            </w:r>
            <w:r w:rsidR="006C1DCF" w:rsidRPr="00F80C05">
              <w:t xml:space="preserve"> </w:t>
            </w:r>
            <w:r w:rsidR="003267A8" w:rsidRPr="00F80C05">
              <w:t xml:space="preserve">SQL Statement Stored in a </w:t>
            </w:r>
            <w:r w:rsidR="006C1DCF" w:rsidRPr="00F80C05">
              <w:t>String Variable</w:t>
            </w:r>
          </w:p>
          <w:p w14:paraId="19943919" w14:textId="0234869D" w:rsidR="009C72F2" w:rsidRPr="00F80C05" w:rsidRDefault="004C4204" w:rsidP="00914864">
            <w:pPr>
              <w:pStyle w:val="BodyText"/>
              <w:rPr>
                <w:noProof/>
                <w:lang w:val="en-GB"/>
              </w:rPr>
            </w:pPr>
            <w:r w:rsidRPr="00F80C05">
              <w:rPr>
                <w:noProof/>
                <w:lang w:val="en-GB"/>
              </w:rPr>
              <w:t xml:space="preserve">In the next step, we can generate the data by applying the </w:t>
            </w:r>
            <w:r w:rsidRPr="00F80C05">
              <w:rPr>
                <w:rFonts w:ascii="Consolas" w:hAnsi="Consolas"/>
                <w:noProof/>
                <w:lang w:val="en-GB"/>
              </w:rPr>
              <w:t>.fetchall()</w:t>
            </w:r>
            <w:r w:rsidRPr="00F80C05">
              <w:rPr>
                <w:noProof/>
                <w:lang w:val="en-GB"/>
              </w:rPr>
              <w:t xml:space="preserve"> method on the cursor object and convert it to a pandas DataFrame.</w:t>
            </w:r>
            <w:r w:rsidR="002F2B56" w:rsidRPr="00F80C05">
              <w:rPr>
                <w:noProof/>
                <w:lang w:val="en-GB"/>
              </w:rPr>
              <w:t xml:space="preserve"> </w:t>
            </w:r>
            <w:r w:rsidR="00A43841" w:rsidRPr="00F80C05">
              <w:rPr>
                <w:noProof/>
                <w:lang w:val="en-GB"/>
              </w:rPr>
              <w:t>W</w:t>
            </w:r>
            <w:r w:rsidR="008414A1" w:rsidRPr="00F80C05">
              <w:rPr>
                <w:noProof/>
                <w:lang w:val="en-GB"/>
              </w:rPr>
              <w:t xml:space="preserve">e will </w:t>
            </w:r>
            <w:r w:rsidR="00A43841" w:rsidRPr="00F80C05">
              <w:rPr>
                <w:noProof/>
                <w:lang w:val="en-GB"/>
              </w:rPr>
              <w:t xml:space="preserve">also </w:t>
            </w:r>
            <w:r w:rsidR="008414A1" w:rsidRPr="00F80C05">
              <w:rPr>
                <w:noProof/>
                <w:lang w:val="en-GB"/>
              </w:rPr>
              <w:t xml:space="preserve">specify </w:t>
            </w:r>
            <w:r w:rsidR="00405BA0" w:rsidRPr="00F80C05">
              <w:rPr>
                <w:noProof/>
                <w:lang w:val="en-GB"/>
              </w:rPr>
              <w:t>t</w:t>
            </w:r>
            <w:r w:rsidR="002F2B56" w:rsidRPr="00F80C05">
              <w:rPr>
                <w:noProof/>
                <w:lang w:val="en-GB"/>
              </w:rPr>
              <w:t xml:space="preserve">he </w:t>
            </w:r>
            <w:r w:rsidR="00405BA0" w:rsidRPr="00F80C05">
              <w:rPr>
                <w:noProof/>
                <w:lang w:val="en-GB"/>
              </w:rPr>
              <w:t xml:space="preserve">list </w:t>
            </w:r>
            <w:r w:rsidR="00AC6F7B" w:rsidRPr="00F80C05">
              <w:rPr>
                <w:rFonts w:ascii="Consolas" w:hAnsi="Consolas"/>
                <w:noProof/>
                <w:lang w:val="en-GB"/>
              </w:rPr>
              <w:t>cols</w:t>
            </w:r>
            <w:r w:rsidR="00AC6F7B" w:rsidRPr="00F80C05">
              <w:rPr>
                <w:noProof/>
                <w:lang w:val="en-GB"/>
              </w:rPr>
              <w:t xml:space="preserve"> which was generated in </w:t>
            </w:r>
            <w:r w:rsidR="00AC6F7B" w:rsidRPr="00F80C05">
              <w:rPr>
                <w:noProof/>
                <w:lang w:val="en-GB"/>
              </w:rPr>
              <w:fldChar w:fldCharType="begin"/>
            </w:r>
            <w:r w:rsidR="00AC6F7B" w:rsidRPr="00F80C05">
              <w:rPr>
                <w:noProof/>
                <w:lang w:val="en-GB"/>
              </w:rPr>
              <w:instrText xml:space="preserve"> REF _Ref65368978 \h </w:instrText>
            </w:r>
            <w:r w:rsidR="00AC6F7B" w:rsidRPr="00F80C05">
              <w:rPr>
                <w:noProof/>
                <w:lang w:val="en-GB"/>
              </w:rPr>
            </w:r>
            <w:r w:rsidR="00AC6F7B" w:rsidRPr="00F80C05">
              <w:rPr>
                <w:noProof/>
                <w:lang w:val="en-GB"/>
              </w:rPr>
              <w:fldChar w:fldCharType="separate"/>
            </w:r>
            <w:r w:rsidR="00F37804" w:rsidRPr="00F80C05">
              <w:rPr>
                <w:noProof/>
                <w:lang w:val="en-GB"/>
              </w:rPr>
              <w:t>Figure 6.13</w:t>
            </w:r>
            <w:r w:rsidR="00AC6F7B" w:rsidRPr="00F80C05">
              <w:rPr>
                <w:noProof/>
                <w:lang w:val="en-GB"/>
              </w:rPr>
              <w:fldChar w:fldCharType="end"/>
            </w:r>
            <w:r w:rsidR="00AC6F7B" w:rsidRPr="00F80C05">
              <w:rPr>
                <w:noProof/>
                <w:lang w:val="en-GB"/>
              </w:rPr>
              <w:t xml:space="preserve"> </w:t>
            </w:r>
            <w:r w:rsidR="00BE1D01" w:rsidRPr="00F80C05">
              <w:rPr>
                <w:noProof/>
                <w:lang w:val="en-GB"/>
              </w:rPr>
              <w:t xml:space="preserve">as </w:t>
            </w:r>
            <w:r w:rsidR="00AC6F7B" w:rsidRPr="00F80C05">
              <w:rPr>
                <w:noProof/>
                <w:lang w:val="en-GB"/>
              </w:rPr>
              <w:t xml:space="preserve">our </w:t>
            </w:r>
            <w:r w:rsidR="00BE1D01" w:rsidRPr="00F80C05">
              <w:rPr>
                <w:noProof/>
                <w:lang w:val="en-GB"/>
              </w:rPr>
              <w:t>c</w:t>
            </w:r>
            <w:r w:rsidR="002F2B56" w:rsidRPr="00F80C05">
              <w:rPr>
                <w:noProof/>
                <w:lang w:val="en-GB"/>
              </w:rPr>
              <w:t>ol</w:t>
            </w:r>
            <w:r w:rsidR="008414A1" w:rsidRPr="00F80C05">
              <w:rPr>
                <w:noProof/>
                <w:lang w:val="en-GB"/>
              </w:rPr>
              <w:t xml:space="preserve">umn names </w:t>
            </w:r>
            <w:r w:rsidR="00BE1D01" w:rsidRPr="00F80C05">
              <w:rPr>
                <w:noProof/>
                <w:lang w:val="en-GB"/>
              </w:rPr>
              <w:t>here.</w:t>
            </w:r>
          </w:p>
          <w:p w14:paraId="665F4261" w14:textId="69CE6D5E" w:rsidR="009C72F2" w:rsidRPr="00F80C05" w:rsidRDefault="007915CF" w:rsidP="00914864">
            <w:pPr>
              <w:pStyle w:val="Figure-Image-Upper"/>
              <w:rPr>
                <w:lang w:val="en-GB"/>
              </w:rPr>
            </w:pPr>
            <w:r w:rsidRPr="00F80C05">
              <w:lastRenderedPageBreak/>
              <w:drawing>
                <wp:inline distT="0" distB="0" distL="0" distR="0" wp14:anchorId="2F46A490" wp14:editId="0FEF595A">
                  <wp:extent cx="5580000" cy="2552941"/>
                  <wp:effectExtent l="19050" t="19050" r="2095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550" t="25644" r="2095" b="5645"/>
                          <a:stretch/>
                        </pic:blipFill>
                        <pic:spPr bwMode="auto">
                          <a:xfrm>
                            <a:off x="0" y="0"/>
                            <a:ext cx="5580000" cy="2552941"/>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F827C52" w14:textId="18886A12" w:rsidR="009C72F2" w:rsidRPr="00F80C05" w:rsidRDefault="009C72F2" w:rsidP="00390C2D">
            <w:pPr>
              <w:pStyle w:val="Caption"/>
            </w:pPr>
            <w:bookmarkStart w:id="34" w:name="_Ref65371082"/>
            <w:r w:rsidRPr="00F80C05">
              <w:t>Figure 6.</w:t>
            </w:r>
            <w:r w:rsidRPr="00F80C05">
              <w:fldChar w:fldCharType="begin"/>
            </w:r>
            <w:r w:rsidRPr="00F80C05">
              <w:instrText xml:space="preserve"> SEQ Figure \* ARABIC </w:instrText>
            </w:r>
            <w:r w:rsidRPr="00F80C05">
              <w:fldChar w:fldCharType="separate"/>
            </w:r>
            <w:r w:rsidR="00F37804" w:rsidRPr="00F80C05">
              <w:t>15</w:t>
            </w:r>
            <w:r w:rsidRPr="00F80C05">
              <w:fldChar w:fldCharType="end"/>
            </w:r>
            <w:bookmarkEnd w:id="34"/>
            <w:r w:rsidRPr="00F80C05">
              <w:t xml:space="preserve"> C</w:t>
            </w:r>
            <w:r w:rsidR="001F4AA0" w:rsidRPr="00F80C05">
              <w:t xml:space="preserve">onvert </w:t>
            </w:r>
            <w:r w:rsidR="002E7160" w:rsidRPr="00F80C05">
              <w:t xml:space="preserve">the Result of </w:t>
            </w:r>
            <w:r w:rsidR="001F4AA0" w:rsidRPr="00F80C05">
              <w:t>a</w:t>
            </w:r>
            <w:r w:rsidR="00C06A78" w:rsidRPr="00F80C05">
              <w:t>n</w:t>
            </w:r>
            <w:r w:rsidR="001F4AA0" w:rsidRPr="00F80C05">
              <w:t xml:space="preserve"> </w:t>
            </w:r>
            <w:r w:rsidR="002E7160" w:rsidRPr="00F80C05">
              <w:t xml:space="preserve">SQL </w:t>
            </w:r>
            <w:r w:rsidR="008D6BDD" w:rsidRPr="00F80C05">
              <w:t xml:space="preserve">Query </w:t>
            </w:r>
            <w:r w:rsidR="002E7160" w:rsidRPr="00F80C05">
              <w:t xml:space="preserve">to a pandas </w:t>
            </w:r>
            <w:r w:rsidRPr="00F80C05">
              <w:t>DataFrame</w:t>
            </w:r>
          </w:p>
          <w:p w14:paraId="5B1E5E97" w14:textId="5DF5D806" w:rsidR="009C72F2" w:rsidRPr="00F80C05" w:rsidRDefault="00BE34BF" w:rsidP="00914864">
            <w:pPr>
              <w:pStyle w:val="BodyText"/>
              <w:rPr>
                <w:noProof/>
                <w:lang w:val="en-GB"/>
              </w:rPr>
            </w:pPr>
            <w:r w:rsidRPr="00F80C05">
              <w:rPr>
                <w:noProof/>
                <w:lang w:val="en-GB"/>
              </w:rPr>
              <w:fldChar w:fldCharType="begin"/>
            </w:r>
            <w:r w:rsidRPr="00F80C05">
              <w:rPr>
                <w:noProof/>
                <w:lang w:val="en-GB"/>
              </w:rPr>
              <w:instrText xml:space="preserve"> REF _Ref65371082 \h </w:instrText>
            </w:r>
            <w:r w:rsidRPr="00F80C05">
              <w:rPr>
                <w:noProof/>
                <w:lang w:val="en-GB"/>
              </w:rPr>
            </w:r>
            <w:r w:rsidRPr="00F80C05">
              <w:rPr>
                <w:noProof/>
                <w:lang w:val="en-GB"/>
              </w:rPr>
              <w:fldChar w:fldCharType="separate"/>
            </w:r>
            <w:r w:rsidR="00F37804" w:rsidRPr="00F80C05">
              <w:rPr>
                <w:noProof/>
                <w:lang w:val="en-GB"/>
              </w:rPr>
              <w:t>Figure 6.15</w:t>
            </w:r>
            <w:r w:rsidRPr="00F80C05">
              <w:rPr>
                <w:noProof/>
                <w:lang w:val="en-GB"/>
              </w:rPr>
              <w:fldChar w:fldCharType="end"/>
            </w:r>
            <w:r w:rsidRPr="00F80C05">
              <w:rPr>
                <w:noProof/>
                <w:lang w:val="en-GB"/>
              </w:rPr>
              <w:t xml:space="preserve"> </w:t>
            </w:r>
            <w:r w:rsidR="008D6BDD" w:rsidRPr="00F80C05">
              <w:rPr>
                <w:noProof/>
                <w:lang w:val="en-GB"/>
              </w:rPr>
              <w:t xml:space="preserve">shows the </w:t>
            </w:r>
            <w:r w:rsidR="00147345" w:rsidRPr="00F80C05">
              <w:rPr>
                <w:noProof/>
                <w:lang w:val="en-GB"/>
              </w:rPr>
              <w:t xml:space="preserve">table </w:t>
            </w:r>
            <w:r w:rsidR="00147345" w:rsidRPr="00F80C05">
              <w:rPr>
                <w:rFonts w:ascii="Consolas" w:hAnsi="Consolas"/>
                <w:noProof/>
                <w:lang w:val="en-GB"/>
              </w:rPr>
              <w:t>students</w:t>
            </w:r>
            <w:r w:rsidR="00147345" w:rsidRPr="00F80C05">
              <w:rPr>
                <w:noProof/>
                <w:lang w:val="en-GB"/>
              </w:rPr>
              <w:t xml:space="preserve"> </w:t>
            </w:r>
            <w:r w:rsidR="00BF5D73" w:rsidRPr="00F80C05">
              <w:rPr>
                <w:noProof/>
                <w:lang w:val="en-GB"/>
              </w:rPr>
              <w:t xml:space="preserve">after </w:t>
            </w:r>
            <w:r w:rsidR="00967DF3" w:rsidRPr="00F80C05">
              <w:rPr>
                <w:noProof/>
                <w:lang w:val="en-GB"/>
              </w:rPr>
              <w:t xml:space="preserve">being </w:t>
            </w:r>
            <w:r w:rsidR="00BF5D73" w:rsidRPr="00F80C05">
              <w:rPr>
                <w:noProof/>
                <w:lang w:val="en-GB"/>
              </w:rPr>
              <w:t>convert</w:t>
            </w:r>
            <w:r w:rsidR="00967DF3" w:rsidRPr="00F80C05">
              <w:rPr>
                <w:noProof/>
                <w:lang w:val="en-GB"/>
              </w:rPr>
              <w:t>ed</w:t>
            </w:r>
            <w:r w:rsidR="00BF5D73" w:rsidRPr="00F80C05">
              <w:rPr>
                <w:noProof/>
                <w:lang w:val="en-GB"/>
              </w:rPr>
              <w:t xml:space="preserve"> to </w:t>
            </w:r>
            <w:r w:rsidR="00A53BC5" w:rsidRPr="00F80C05">
              <w:rPr>
                <w:noProof/>
                <w:lang w:val="en-GB"/>
              </w:rPr>
              <w:t xml:space="preserve">a </w:t>
            </w:r>
            <w:r w:rsidR="00147345" w:rsidRPr="00F80C05">
              <w:rPr>
                <w:noProof/>
                <w:lang w:val="en-GB"/>
              </w:rPr>
              <w:t>pandas DataFrame</w:t>
            </w:r>
            <w:r w:rsidR="00A53BC5" w:rsidRPr="00F80C05">
              <w:rPr>
                <w:noProof/>
                <w:lang w:val="en-GB"/>
              </w:rPr>
              <w:t>, a</w:t>
            </w:r>
            <w:r w:rsidR="00147345" w:rsidRPr="00F80C05">
              <w:rPr>
                <w:noProof/>
                <w:lang w:val="en-GB"/>
              </w:rPr>
              <w:t xml:space="preserve"> format</w:t>
            </w:r>
            <w:r w:rsidR="00927EF9" w:rsidRPr="00F80C05">
              <w:rPr>
                <w:noProof/>
                <w:lang w:val="en-GB"/>
              </w:rPr>
              <w:t xml:space="preserve"> </w:t>
            </w:r>
            <w:r w:rsidR="00AD64F8" w:rsidRPr="00F80C05">
              <w:rPr>
                <w:noProof/>
                <w:lang w:val="en-GB"/>
              </w:rPr>
              <w:t xml:space="preserve">that </w:t>
            </w:r>
            <w:r w:rsidR="00927EF9" w:rsidRPr="00F80C05">
              <w:rPr>
                <w:noProof/>
                <w:lang w:val="en-GB"/>
              </w:rPr>
              <w:t xml:space="preserve">has become well-known to us from the previous </w:t>
            </w:r>
            <w:r w:rsidR="00AE7421" w:rsidRPr="00F80C05">
              <w:rPr>
                <w:noProof/>
                <w:lang w:val="en-GB"/>
              </w:rPr>
              <w:t>s</w:t>
            </w:r>
            <w:r w:rsidR="00927EF9" w:rsidRPr="00F80C05">
              <w:rPr>
                <w:noProof/>
                <w:lang w:val="en-GB"/>
              </w:rPr>
              <w:t xml:space="preserve">tudy </w:t>
            </w:r>
            <w:r w:rsidR="00AE7421" w:rsidRPr="00F80C05">
              <w:rPr>
                <w:noProof/>
                <w:lang w:val="en-GB"/>
              </w:rPr>
              <w:t>u</w:t>
            </w:r>
            <w:r w:rsidR="00927EF9" w:rsidRPr="00F80C05">
              <w:rPr>
                <w:noProof/>
                <w:lang w:val="en-GB"/>
              </w:rPr>
              <w:t>nits</w:t>
            </w:r>
            <w:r w:rsidRPr="00F80C05">
              <w:rPr>
                <w:noProof/>
                <w:lang w:val="en-GB"/>
              </w:rPr>
              <w:t>.</w:t>
            </w:r>
          </w:p>
        </w:tc>
      </w:tr>
    </w:tbl>
    <w:p w14:paraId="75FFA84F" w14:textId="77777777" w:rsidR="00F9627E" w:rsidRPr="00F80C05" w:rsidRDefault="00F9627E" w:rsidP="00F9627E">
      <w:pPr>
        <w:spacing w:before="240" w:after="120"/>
        <w:jc w:val="left"/>
        <w:rPr>
          <w:b/>
          <w:noProof/>
          <w:sz w:val="28"/>
        </w:rPr>
      </w:pPr>
      <w:r w:rsidRPr="00F80C05">
        <w:rPr>
          <w:b/>
          <w:noProof/>
          <w:sz w:val="28"/>
        </w:rPr>
        <w:lastRenderedPageBreak/>
        <w:t>Read</w:t>
      </w:r>
    </w:p>
    <w:p w14:paraId="6BE8E8B7" w14:textId="49744EB5" w:rsidR="00F9627E" w:rsidRPr="00F80C05" w:rsidRDefault="00F9627E" w:rsidP="00F9627E">
      <w:pPr>
        <w:pStyle w:val="BodyText"/>
        <w:rPr>
          <w:noProof/>
          <w:lang w:val="en-GB"/>
        </w:rPr>
      </w:pPr>
      <w:r w:rsidRPr="00F80C05">
        <w:rPr>
          <w:noProof/>
          <w:lang w:val="en-GB"/>
        </w:rPr>
        <w:t xml:space="preserve">Refer to the link below for more details and examples on the </w:t>
      </w:r>
      <w:r w:rsidR="00C92F3C" w:rsidRPr="00F80C05">
        <w:rPr>
          <w:rFonts w:ascii="Consolas" w:hAnsi="Consolas"/>
          <w:noProof/>
          <w:lang w:val="en-GB"/>
        </w:rPr>
        <w:t>.description</w:t>
      </w:r>
      <w:r w:rsidRPr="00F80C05">
        <w:rPr>
          <w:noProof/>
          <w:lang w:val="en-GB"/>
        </w:rPr>
        <w:t xml:space="preserve"> </w:t>
      </w:r>
      <w:r w:rsidR="00C92F3C" w:rsidRPr="00F80C05">
        <w:rPr>
          <w:noProof/>
          <w:lang w:val="en-GB"/>
        </w:rPr>
        <w:t>attribute</w:t>
      </w:r>
      <w:r w:rsidRPr="00F80C05">
        <w:rPr>
          <w:noProof/>
          <w:lang w:val="en-GB"/>
        </w:rPr>
        <w:t xml:space="preserve"> of the </w:t>
      </w:r>
      <w:r w:rsidR="00C92F3C" w:rsidRPr="00F80C05">
        <w:rPr>
          <w:noProof/>
          <w:lang w:val="en-GB"/>
        </w:rPr>
        <w:t xml:space="preserve">sqlite3 </w:t>
      </w:r>
      <w:r w:rsidRPr="00F80C05">
        <w:rPr>
          <w:noProof/>
          <w:lang w:val="en-GB"/>
        </w:rPr>
        <w:t xml:space="preserve">package: </w:t>
      </w:r>
    </w:p>
    <w:p w14:paraId="6134A4CC" w14:textId="17E6A0C2" w:rsidR="00F9627E" w:rsidRPr="00F80C05" w:rsidRDefault="00655C2E" w:rsidP="00F9627E">
      <w:pPr>
        <w:pStyle w:val="BodyText"/>
        <w:rPr>
          <w:rStyle w:val="Hyperlink"/>
          <w:noProof/>
          <w:lang w:val="en-GB"/>
        </w:rPr>
      </w:pPr>
      <w:hyperlink r:id="rId34" w:anchor="sqlite3.Cursor.description" w:history="1">
        <w:r w:rsidR="00861D1B" w:rsidRPr="00F80C05">
          <w:rPr>
            <w:rStyle w:val="Hyperlink"/>
            <w:noProof/>
            <w:lang w:val="en-GB"/>
          </w:rPr>
          <w:t>https://docs.python.org/3/library/sqlite3.html#sqlite3.Cursor.description</w:t>
        </w:r>
      </w:hyperlink>
      <w:r w:rsidR="00F9627E" w:rsidRPr="00F80C05">
        <w:rPr>
          <w:noProof/>
          <w:lang w:val="en-GB"/>
        </w:rPr>
        <w:t xml:space="preserve"> </w:t>
      </w:r>
    </w:p>
    <w:p w14:paraId="6E259067" w14:textId="77777777" w:rsidR="003A0478" w:rsidRPr="00F80C05" w:rsidRDefault="003A0478" w:rsidP="003A0478">
      <w:pPr>
        <w:spacing w:before="240" w:after="120"/>
        <w:jc w:val="left"/>
        <w:rPr>
          <w:b/>
          <w:noProof/>
          <w:sz w:val="28"/>
        </w:rPr>
      </w:pPr>
      <w:r w:rsidRPr="00F80C05">
        <w:rPr>
          <w:b/>
          <w:noProof/>
          <w:sz w:val="28"/>
        </w:rPr>
        <w:t>Read</w:t>
      </w:r>
    </w:p>
    <w:p w14:paraId="3BA30ABD" w14:textId="1433CC9B" w:rsidR="00F9627E" w:rsidRPr="00F80C05" w:rsidRDefault="00F9627E" w:rsidP="00F9627E">
      <w:pPr>
        <w:pStyle w:val="BodyText"/>
        <w:rPr>
          <w:noProof/>
          <w:lang w:val="en-GB"/>
        </w:rPr>
      </w:pPr>
      <w:r w:rsidRPr="00F80C05">
        <w:rPr>
          <w:noProof/>
          <w:lang w:val="en-GB"/>
        </w:rPr>
        <w:t xml:space="preserve">Refer to the link below for more details and examples on the </w:t>
      </w:r>
      <w:r w:rsidR="00F86A80" w:rsidRPr="00F80C05">
        <w:rPr>
          <w:rFonts w:ascii="Consolas" w:hAnsi="Consolas"/>
          <w:noProof/>
          <w:lang w:val="en-GB"/>
        </w:rPr>
        <w:t>.from_records</w:t>
      </w:r>
      <w:r w:rsidRPr="00F80C05">
        <w:rPr>
          <w:rFonts w:ascii="Consolas" w:hAnsi="Consolas"/>
          <w:noProof/>
          <w:lang w:val="en-GB"/>
        </w:rPr>
        <w:t>()</w:t>
      </w:r>
      <w:r w:rsidR="00F86A80" w:rsidRPr="00F80C05">
        <w:rPr>
          <w:rFonts w:ascii="Consolas" w:hAnsi="Consolas"/>
          <w:noProof/>
          <w:lang w:val="en-GB"/>
        </w:rPr>
        <w:t xml:space="preserve"> </w:t>
      </w:r>
      <w:r w:rsidRPr="00F80C05">
        <w:rPr>
          <w:noProof/>
          <w:lang w:val="en-GB"/>
        </w:rPr>
        <w:t xml:space="preserve">function of the </w:t>
      </w:r>
      <w:r w:rsidR="006F3171" w:rsidRPr="00F80C05">
        <w:rPr>
          <w:noProof/>
          <w:lang w:val="en-GB"/>
        </w:rPr>
        <w:t>pandas</w:t>
      </w:r>
      <w:r w:rsidRPr="00F80C05">
        <w:rPr>
          <w:noProof/>
          <w:lang w:val="en-GB"/>
        </w:rPr>
        <w:t xml:space="preserve"> package:</w:t>
      </w:r>
    </w:p>
    <w:p w14:paraId="78DFCC53" w14:textId="05B1F11F" w:rsidR="00F9627E" w:rsidRPr="00F80C05" w:rsidRDefault="00655C2E" w:rsidP="00F9627E">
      <w:pPr>
        <w:pStyle w:val="BodyText"/>
        <w:rPr>
          <w:rStyle w:val="Hyperlink"/>
          <w:noProof/>
          <w:lang w:val="en-GB"/>
        </w:rPr>
      </w:pPr>
      <w:hyperlink r:id="rId35" w:history="1">
        <w:r w:rsidR="00F96F28" w:rsidRPr="00F80C05">
          <w:rPr>
            <w:rStyle w:val="Hyperlink"/>
            <w:noProof/>
            <w:lang w:val="en-GB"/>
          </w:rPr>
          <w:t>https://pandas.pydata.org/pandas-docs/stable/reference/api/pandas.DataFrame.</w:t>
        </w:r>
        <w:r w:rsidR="00F96F28" w:rsidRPr="00F80C05">
          <w:rPr>
            <w:rStyle w:val="Hyperlink"/>
            <w:rFonts w:ascii="Times New Roman" w:hAnsi="Times New Roman"/>
            <w:noProof/>
            <w:lang w:val="en-GB"/>
          </w:rPr>
          <w:t>‌</w:t>
        </w:r>
        <w:r w:rsidR="00F96F28" w:rsidRPr="00F80C05">
          <w:rPr>
            <w:rStyle w:val="Hyperlink"/>
            <w:noProof/>
            <w:lang w:val="en-GB"/>
          </w:rPr>
          <w:t>from_records.html</w:t>
        </w:r>
      </w:hyperlink>
    </w:p>
    <w:p w14:paraId="3221B49B" w14:textId="77777777" w:rsidR="003A0478" w:rsidRPr="00F80C05" w:rsidRDefault="003A0478" w:rsidP="003A0478">
      <w:pPr>
        <w:spacing w:before="240" w:after="120"/>
        <w:jc w:val="left"/>
        <w:rPr>
          <w:b/>
          <w:noProof/>
          <w:sz w:val="28"/>
        </w:rPr>
      </w:pPr>
      <w:r w:rsidRPr="00F80C05">
        <w:rPr>
          <w:b/>
          <w:noProof/>
          <w:sz w:val="28"/>
        </w:rPr>
        <w:t>Read</w:t>
      </w:r>
    </w:p>
    <w:p w14:paraId="7E6089FF" w14:textId="66E56497" w:rsidR="001E32F3" w:rsidRPr="00F80C05" w:rsidRDefault="001E32F3" w:rsidP="00F80C05">
      <w:pPr>
        <w:pStyle w:val="BodyText"/>
        <w:spacing w:after="0"/>
        <w:rPr>
          <w:noProof/>
          <w:lang w:val="en-GB"/>
        </w:rPr>
      </w:pPr>
      <w:r w:rsidRPr="00F80C05">
        <w:rPr>
          <w:noProof/>
          <w:lang w:val="en-GB"/>
        </w:rPr>
        <w:t xml:space="preserve">Refer to the links below for more details and examples on the </w:t>
      </w:r>
      <w:r w:rsidRPr="00F80C05">
        <w:rPr>
          <w:rFonts w:ascii="Consolas" w:hAnsi="Consolas"/>
          <w:noProof/>
          <w:lang w:val="en-GB"/>
        </w:rPr>
        <w:t>SELECT</w:t>
      </w:r>
      <w:r w:rsidRPr="00F80C05">
        <w:rPr>
          <w:noProof/>
          <w:lang w:val="en-GB"/>
        </w:rPr>
        <w:t xml:space="preserve"> statement of SQL:</w:t>
      </w:r>
    </w:p>
    <w:p w14:paraId="6804A0D3" w14:textId="167BE00C" w:rsidR="001E32F3" w:rsidRPr="00F80C05" w:rsidRDefault="00655C2E" w:rsidP="00F80C05">
      <w:pPr>
        <w:pStyle w:val="BodyText"/>
        <w:spacing w:before="0" w:after="0"/>
        <w:rPr>
          <w:noProof/>
          <w:lang w:val="en-GB"/>
        </w:rPr>
      </w:pPr>
      <w:hyperlink r:id="rId36" w:history="1">
        <w:r w:rsidR="00E252BC" w:rsidRPr="00F80C05">
          <w:rPr>
            <w:rStyle w:val="Hyperlink"/>
            <w:noProof/>
            <w:lang w:val="en-GB"/>
          </w:rPr>
          <w:t>https://www.w3schools.com/sql/sql_select.asp</w:t>
        </w:r>
      </w:hyperlink>
    </w:p>
    <w:p w14:paraId="5F729A36" w14:textId="294EDF2A" w:rsidR="001E32F3" w:rsidRPr="00F80C05" w:rsidRDefault="00655C2E" w:rsidP="00F80C05">
      <w:pPr>
        <w:pStyle w:val="BodyText"/>
        <w:spacing w:before="0"/>
        <w:rPr>
          <w:noProof/>
          <w:lang w:val="en-GB"/>
        </w:rPr>
      </w:pPr>
      <w:hyperlink r:id="rId37" w:history="1">
        <w:r w:rsidR="001E32F3" w:rsidRPr="00F80C05">
          <w:rPr>
            <w:rStyle w:val="Hyperlink"/>
            <w:noProof/>
            <w:lang w:val="en-GB"/>
          </w:rPr>
          <w:t>https://www.sqlitetutorial.net/sqlite-select/</w:t>
        </w:r>
      </w:hyperlink>
    </w:p>
    <w:p w14:paraId="1EAC4DE0" w14:textId="2B4B19B4" w:rsidR="00D65CE2" w:rsidRPr="00F80C05" w:rsidRDefault="00D65CE2" w:rsidP="00174C06">
      <w:pPr>
        <w:pStyle w:val="Heading3"/>
        <w:tabs>
          <w:tab w:val="left" w:pos="709"/>
        </w:tabs>
        <w:rPr>
          <w:noProof/>
          <w:lang w:val="en-GB"/>
        </w:rPr>
      </w:pPr>
      <w:r w:rsidRPr="00F80C05">
        <w:rPr>
          <w:noProof/>
          <w:lang w:val="en-GB"/>
        </w:rPr>
        <w:lastRenderedPageBreak/>
        <w:t>2.</w:t>
      </w:r>
      <w:r w:rsidR="001A698E" w:rsidRPr="00F80C05">
        <w:rPr>
          <w:noProof/>
          <w:lang w:val="en-GB"/>
        </w:rPr>
        <w:t>2</w:t>
      </w:r>
      <w:r w:rsidRPr="00F80C05">
        <w:rPr>
          <w:noProof/>
          <w:lang w:val="en-GB"/>
        </w:rPr>
        <w:tab/>
      </w:r>
      <w:r w:rsidR="00F64A2B" w:rsidRPr="00F80C05">
        <w:rPr>
          <w:noProof/>
          <w:lang w:val="en-GB"/>
        </w:rPr>
        <w:t>Sorting Data</w:t>
      </w:r>
    </w:p>
    <w:p w14:paraId="74EF3A07" w14:textId="0FD8360E" w:rsidR="0037418B" w:rsidRPr="00F80C05" w:rsidRDefault="00BE7CAE" w:rsidP="001A698E">
      <w:pPr>
        <w:pStyle w:val="BodyText"/>
        <w:rPr>
          <w:noProof/>
          <w:lang w:val="en-GB"/>
        </w:rPr>
      </w:pPr>
      <w:r w:rsidRPr="00F80C05">
        <w:rPr>
          <w:noProof/>
          <w:lang w:val="en-GB" w:eastAsia="en-SG"/>
        </w:rPr>
        <w:t xml:space="preserve">In SQL, we can </w:t>
      </w:r>
      <w:r w:rsidR="00BA46A1" w:rsidRPr="00F80C05">
        <w:rPr>
          <w:noProof/>
          <w:lang w:val="en-GB" w:eastAsia="en-SG"/>
        </w:rPr>
        <w:t xml:space="preserve">add </w:t>
      </w:r>
      <w:r w:rsidR="00BA46A1" w:rsidRPr="00F80C05">
        <w:rPr>
          <w:noProof/>
          <w:lang w:val="en-GB"/>
        </w:rPr>
        <w:t>the</w:t>
      </w:r>
      <w:r w:rsidR="005B291E" w:rsidRPr="00F80C05">
        <w:rPr>
          <w:noProof/>
          <w:lang w:val="en-GB"/>
        </w:rPr>
        <w:t xml:space="preserve"> keyword</w:t>
      </w:r>
      <w:r w:rsidR="00BA46A1" w:rsidRPr="00F80C05">
        <w:rPr>
          <w:noProof/>
          <w:lang w:val="en-GB"/>
        </w:rPr>
        <w:t xml:space="preserve"> </w:t>
      </w:r>
      <w:r w:rsidR="00BA46A1" w:rsidRPr="00F80C05">
        <w:rPr>
          <w:rFonts w:ascii="Consolas" w:hAnsi="Consolas"/>
          <w:noProof/>
          <w:lang w:val="en-GB"/>
        </w:rPr>
        <w:t>ORDER</w:t>
      </w:r>
      <w:r w:rsidR="00BA46A1" w:rsidRPr="00DB5E82">
        <w:rPr>
          <w:noProof/>
          <w:lang w:val="en-GB"/>
        </w:rPr>
        <w:t xml:space="preserve"> </w:t>
      </w:r>
      <w:r w:rsidR="00BA46A1" w:rsidRPr="00F80C05">
        <w:rPr>
          <w:rFonts w:ascii="Consolas" w:hAnsi="Consolas"/>
          <w:noProof/>
          <w:lang w:val="en-GB"/>
        </w:rPr>
        <w:t>BY</w:t>
      </w:r>
      <w:r w:rsidR="00BA46A1" w:rsidRPr="00F80C05">
        <w:rPr>
          <w:noProof/>
          <w:lang w:val="en-GB"/>
        </w:rPr>
        <w:t xml:space="preserve"> to the </w:t>
      </w:r>
      <w:r w:rsidR="00BA46A1" w:rsidRPr="00F80C05">
        <w:rPr>
          <w:rFonts w:ascii="Consolas" w:hAnsi="Consolas"/>
          <w:noProof/>
          <w:lang w:val="en-GB" w:eastAsia="en-SG"/>
        </w:rPr>
        <w:t>SELECT</w:t>
      </w:r>
      <w:r w:rsidR="00BA46A1" w:rsidRPr="00F80C05">
        <w:rPr>
          <w:noProof/>
          <w:lang w:val="en-GB" w:eastAsia="en-SG"/>
        </w:rPr>
        <w:t xml:space="preserve"> statement</w:t>
      </w:r>
      <w:r w:rsidR="00BA46A1" w:rsidRPr="00F80C05">
        <w:rPr>
          <w:noProof/>
          <w:lang w:val="en-GB"/>
        </w:rPr>
        <w:t xml:space="preserve"> to </w:t>
      </w:r>
      <w:r w:rsidR="00A32C0B" w:rsidRPr="00F80C05">
        <w:rPr>
          <w:noProof/>
          <w:lang w:val="en-GB" w:eastAsia="en-SG"/>
        </w:rPr>
        <w:t xml:space="preserve">sort the data </w:t>
      </w:r>
      <w:r w:rsidR="00F01E14" w:rsidRPr="00F80C05">
        <w:rPr>
          <w:noProof/>
          <w:lang w:val="en-GB" w:eastAsia="en-SG"/>
        </w:rPr>
        <w:t xml:space="preserve">of a table </w:t>
      </w:r>
      <w:r w:rsidR="00A32C0B" w:rsidRPr="00F80C05">
        <w:rPr>
          <w:noProof/>
          <w:lang w:val="en-GB" w:eastAsia="en-SG"/>
        </w:rPr>
        <w:t xml:space="preserve">by </w:t>
      </w:r>
      <w:r w:rsidR="00540F5D" w:rsidRPr="00F80C05">
        <w:rPr>
          <w:noProof/>
          <w:lang w:val="en-GB" w:eastAsia="en-SG"/>
        </w:rPr>
        <w:t xml:space="preserve">some of its </w:t>
      </w:r>
      <w:r w:rsidR="001E0D44" w:rsidRPr="00F80C05">
        <w:rPr>
          <w:noProof/>
          <w:lang w:val="en-GB" w:eastAsia="en-SG"/>
        </w:rPr>
        <w:t xml:space="preserve">variables in </w:t>
      </w:r>
      <w:r w:rsidR="005A15F2" w:rsidRPr="00F80C05">
        <w:rPr>
          <w:noProof/>
          <w:lang w:val="en-GB" w:eastAsia="en-SG"/>
        </w:rPr>
        <w:t xml:space="preserve">the </w:t>
      </w:r>
      <w:r w:rsidR="001E0D44" w:rsidRPr="00F80C05">
        <w:rPr>
          <w:noProof/>
          <w:lang w:val="en-GB" w:eastAsia="en-SG"/>
        </w:rPr>
        <w:t>ascending or descending orders</w:t>
      </w:r>
      <w:r w:rsidR="00A730B7" w:rsidRPr="00F80C05">
        <w:rPr>
          <w:noProof/>
          <w:lang w:val="en-GB" w:eastAsia="en-SG"/>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5B6EA4" w:rsidRPr="006956C6" w14:paraId="4FB467B9" w14:textId="77777777" w:rsidTr="007D3BA3">
        <w:trPr>
          <w:jc w:val="right"/>
        </w:trPr>
        <w:tc>
          <w:tcPr>
            <w:tcW w:w="9017" w:type="dxa"/>
            <w:shd w:val="clear" w:color="auto" w:fill="D9D9D9" w:themeFill="background1" w:themeFillShade="D9"/>
            <w:vAlign w:val="center"/>
          </w:tcPr>
          <w:p w14:paraId="224BC43F" w14:textId="3BD89D94" w:rsidR="00992762" w:rsidRPr="00431BAD" w:rsidRDefault="00CC215C" w:rsidP="00762710">
            <w:pPr>
              <w:pStyle w:val="Code"/>
              <w:ind w:left="1735"/>
              <w:jc w:val="left"/>
              <w:rPr>
                <w:noProof/>
                <w:color w:val="000000" w:themeColor="text1"/>
                <w:lang w:val="en-GB"/>
              </w:rPr>
            </w:pPr>
            <w:r w:rsidRPr="00F80C05">
              <w:rPr>
                <w:noProof/>
                <w:color w:val="auto"/>
                <w:lang w:val="en-GB"/>
              </w:rPr>
              <w:t xml:space="preserve">SELECT </w:t>
            </w:r>
            <w:r w:rsidRPr="00F80C05">
              <w:rPr>
                <w:noProof/>
                <w:color w:val="0070C0"/>
                <w:lang w:val="en-GB"/>
              </w:rPr>
              <w:t>*</w:t>
            </w:r>
            <w:r w:rsidRPr="00F80C05">
              <w:rPr>
                <w:noProof/>
                <w:color w:val="auto"/>
                <w:lang w:val="en-GB"/>
              </w:rPr>
              <w:t xml:space="preserve"> FROM</w:t>
            </w:r>
            <w:r w:rsidR="00687CB0" w:rsidRPr="00F80C05">
              <w:rPr>
                <w:noProof/>
                <w:color w:val="auto"/>
                <w:lang w:val="en-GB"/>
              </w:rPr>
              <w:t xml:space="preserve"> </w:t>
            </w:r>
            <w:r w:rsidR="00687CB0" w:rsidRPr="00F80C05">
              <w:rPr>
                <w:noProof/>
                <w:color w:val="0070C0"/>
                <w:lang w:val="en-GB"/>
              </w:rPr>
              <w:t>table_name</w:t>
            </w:r>
            <w:r w:rsidR="00687CB0" w:rsidRPr="00F80C05">
              <w:rPr>
                <w:noProof/>
                <w:color w:val="auto"/>
                <w:lang w:val="en-GB"/>
              </w:rPr>
              <w:t xml:space="preserve"> </w:t>
            </w:r>
            <w:r w:rsidR="00D540C3" w:rsidRPr="00F80C05">
              <w:rPr>
                <w:noProof/>
                <w:color w:val="auto"/>
                <w:lang w:val="en-GB"/>
              </w:rPr>
              <w:br/>
            </w:r>
            <w:r w:rsidR="00687CB0" w:rsidRPr="00F80C05">
              <w:rPr>
                <w:noProof/>
                <w:color w:val="auto"/>
                <w:lang w:val="en-GB"/>
              </w:rPr>
              <w:t xml:space="preserve">ORDER BY </w:t>
            </w:r>
            <w:r w:rsidR="00687CB0" w:rsidRPr="00F80C05">
              <w:rPr>
                <w:noProof/>
                <w:color w:val="0070C0"/>
                <w:lang w:val="en-GB"/>
              </w:rPr>
              <w:t>var</w:t>
            </w:r>
            <w:r w:rsidR="00071C26" w:rsidRPr="00F80C05">
              <w:rPr>
                <w:noProof/>
                <w:color w:val="0070C0"/>
                <w:lang w:val="en-GB"/>
              </w:rPr>
              <w:t>1</w:t>
            </w:r>
            <w:r w:rsidR="00687CB0" w:rsidRPr="00F80C05">
              <w:rPr>
                <w:noProof/>
                <w:color w:val="0070C0"/>
                <w:lang w:val="en-GB"/>
              </w:rPr>
              <w:t>_name</w:t>
            </w:r>
            <w:r w:rsidR="007A7F2A" w:rsidRPr="00F80C05">
              <w:rPr>
                <w:noProof/>
                <w:color w:val="auto"/>
                <w:lang w:val="en-GB"/>
              </w:rPr>
              <w:t>,</w:t>
            </w:r>
            <w:r w:rsidR="001A3A3C" w:rsidRPr="00F80C05">
              <w:rPr>
                <w:noProof/>
                <w:color w:val="auto"/>
                <w:lang w:val="en-GB"/>
              </w:rPr>
              <w:t xml:space="preserve"> </w:t>
            </w:r>
            <w:r w:rsidR="00071C26" w:rsidRPr="00F80C05">
              <w:rPr>
                <w:noProof/>
                <w:color w:val="0070C0"/>
                <w:lang w:val="en-GB"/>
              </w:rPr>
              <w:t>var2_name</w:t>
            </w:r>
            <w:r w:rsidR="00071C26" w:rsidRPr="00F80C05">
              <w:rPr>
                <w:noProof/>
                <w:color w:val="auto"/>
                <w:lang w:val="en-GB"/>
              </w:rPr>
              <w:t xml:space="preserve"> </w:t>
            </w:r>
            <w:r w:rsidR="007A7F2A" w:rsidRPr="00F80C05">
              <w:rPr>
                <w:noProof/>
                <w:color w:val="0070C0"/>
                <w:lang w:val="en-GB"/>
              </w:rPr>
              <w:t>ASC</w:t>
            </w:r>
            <w:r w:rsidR="007A7F2A" w:rsidRPr="00F80C05">
              <w:rPr>
                <w:noProof/>
                <w:color w:val="auto"/>
                <w:lang w:val="en-GB"/>
              </w:rPr>
              <w:t>|</w:t>
            </w:r>
            <w:r w:rsidR="00071C26" w:rsidRPr="00F80C05">
              <w:rPr>
                <w:noProof/>
                <w:color w:val="0070C0"/>
                <w:lang w:val="en-GB"/>
              </w:rPr>
              <w:t>DESC</w:t>
            </w:r>
            <w:r w:rsidR="00431BAD">
              <w:rPr>
                <w:noProof/>
                <w:color w:val="000000" w:themeColor="text1"/>
                <w:lang w:val="en-GB"/>
              </w:rPr>
              <w:t>;</w:t>
            </w:r>
          </w:p>
        </w:tc>
      </w:tr>
    </w:tbl>
    <w:p w14:paraId="7DCB7315" w14:textId="4726CB35" w:rsidR="00604108" w:rsidRPr="00F80C05" w:rsidRDefault="00760971" w:rsidP="00604108">
      <w:pPr>
        <w:pStyle w:val="BodyText"/>
        <w:rPr>
          <w:noProof/>
          <w:lang w:val="en-GB"/>
        </w:rPr>
      </w:pPr>
      <w:r w:rsidRPr="00F80C05">
        <w:rPr>
          <w:noProof/>
          <w:lang w:val="en-GB"/>
        </w:rPr>
        <w:t>Note that if we intend to sort the table by</w:t>
      </w:r>
      <w:r w:rsidR="003072E1" w:rsidRPr="00F80C05">
        <w:rPr>
          <w:noProof/>
          <w:lang w:val="en-GB"/>
        </w:rPr>
        <w:t xml:space="preserve"> multiple </w:t>
      </w:r>
      <w:r w:rsidRPr="00F80C05">
        <w:rPr>
          <w:noProof/>
          <w:lang w:val="en-GB"/>
        </w:rPr>
        <w:t>variable</w:t>
      </w:r>
      <w:r w:rsidR="003072E1" w:rsidRPr="00F80C05">
        <w:rPr>
          <w:noProof/>
          <w:lang w:val="en-GB"/>
        </w:rPr>
        <w:t xml:space="preserve">s, we </w:t>
      </w:r>
      <w:r w:rsidR="00950508" w:rsidRPr="00F80C05">
        <w:rPr>
          <w:noProof/>
          <w:lang w:val="en-GB"/>
        </w:rPr>
        <w:t xml:space="preserve">will </w:t>
      </w:r>
      <w:r w:rsidR="003072E1" w:rsidRPr="00F80C05">
        <w:rPr>
          <w:noProof/>
          <w:lang w:val="en-GB"/>
        </w:rPr>
        <w:t>need to separate the</w:t>
      </w:r>
      <w:r w:rsidR="00043835" w:rsidRPr="00F80C05">
        <w:rPr>
          <w:noProof/>
          <w:lang w:val="en-GB"/>
        </w:rPr>
        <w:t>ir names</w:t>
      </w:r>
      <w:r w:rsidR="003072E1" w:rsidRPr="00F80C05">
        <w:rPr>
          <w:noProof/>
          <w:lang w:val="en-GB"/>
        </w:rPr>
        <w:t xml:space="preserve"> </w:t>
      </w:r>
      <w:r w:rsidR="009D0086">
        <w:rPr>
          <w:noProof/>
          <w:lang w:val="en-GB"/>
        </w:rPr>
        <w:t>by</w:t>
      </w:r>
      <w:r w:rsidR="003072E1" w:rsidRPr="00F80C05">
        <w:rPr>
          <w:noProof/>
          <w:lang w:val="en-GB"/>
        </w:rPr>
        <w:t xml:space="preserve"> commas. </w:t>
      </w:r>
      <w:r w:rsidR="0051217F" w:rsidRPr="00F80C05">
        <w:rPr>
          <w:noProof/>
          <w:lang w:val="en-GB"/>
        </w:rPr>
        <w:t xml:space="preserve">The </w:t>
      </w:r>
      <w:r w:rsidR="00566F1F" w:rsidRPr="00F80C05">
        <w:rPr>
          <w:noProof/>
          <w:lang w:val="en-GB"/>
        </w:rPr>
        <w:t>sequence of the variables in this list also reflect</w:t>
      </w:r>
      <w:r w:rsidR="00CB659A">
        <w:rPr>
          <w:noProof/>
          <w:lang w:val="en-GB"/>
        </w:rPr>
        <w:t>s</w:t>
      </w:r>
      <w:r w:rsidR="00566F1F" w:rsidRPr="00F80C05">
        <w:rPr>
          <w:noProof/>
          <w:lang w:val="en-GB"/>
        </w:rPr>
        <w:t xml:space="preserve"> the </w:t>
      </w:r>
      <w:r w:rsidR="0051217F" w:rsidRPr="00F80C05">
        <w:rPr>
          <w:noProof/>
          <w:lang w:val="en-GB"/>
        </w:rPr>
        <w:t>sorting hierarchy</w:t>
      </w:r>
      <w:r w:rsidR="00566F1F" w:rsidRPr="00F80C05">
        <w:rPr>
          <w:noProof/>
          <w:lang w:val="en-GB"/>
        </w:rPr>
        <w:t xml:space="preserve">. </w:t>
      </w:r>
      <w:r w:rsidR="00240EBD" w:rsidRPr="00F80C05">
        <w:rPr>
          <w:noProof/>
          <w:lang w:val="en-GB"/>
        </w:rPr>
        <w:t xml:space="preserve">That is, the data </w:t>
      </w:r>
      <w:r w:rsidR="00A14DD8">
        <w:rPr>
          <w:noProof/>
          <w:lang w:val="en-GB"/>
        </w:rPr>
        <w:t xml:space="preserve">are </w:t>
      </w:r>
      <w:r w:rsidR="00240EBD" w:rsidRPr="00F80C05">
        <w:rPr>
          <w:noProof/>
          <w:lang w:val="en-GB"/>
        </w:rPr>
        <w:t>sorted by the first variable in the list</w:t>
      </w:r>
      <w:r w:rsidR="005C7B97" w:rsidRPr="00F80C05">
        <w:rPr>
          <w:noProof/>
          <w:lang w:val="en-GB"/>
        </w:rPr>
        <w:t xml:space="preserve"> initially</w:t>
      </w:r>
      <w:r w:rsidR="00240EBD" w:rsidRPr="00F80C05">
        <w:rPr>
          <w:noProof/>
          <w:lang w:val="en-GB"/>
        </w:rPr>
        <w:t xml:space="preserve">, those tied records </w:t>
      </w:r>
      <w:r w:rsidR="00A14DD8">
        <w:rPr>
          <w:noProof/>
          <w:lang w:val="en-GB"/>
        </w:rPr>
        <w:t xml:space="preserve">are </w:t>
      </w:r>
      <w:r w:rsidR="00240EBD" w:rsidRPr="00F80C05">
        <w:rPr>
          <w:noProof/>
          <w:lang w:val="en-GB"/>
        </w:rPr>
        <w:t xml:space="preserve">then sorted by the second variable, and so on. </w:t>
      </w:r>
      <w:r w:rsidR="009565E3" w:rsidRPr="00F80C05">
        <w:rPr>
          <w:noProof/>
          <w:lang w:val="en-GB"/>
        </w:rPr>
        <w:t>I</w:t>
      </w:r>
      <w:r w:rsidR="003072E1" w:rsidRPr="00F80C05">
        <w:rPr>
          <w:noProof/>
          <w:lang w:val="en-GB"/>
        </w:rPr>
        <w:t xml:space="preserve">f </w:t>
      </w:r>
      <w:r w:rsidR="006533F8" w:rsidRPr="00F80C05">
        <w:rPr>
          <w:noProof/>
          <w:lang w:val="en-GB"/>
        </w:rPr>
        <w:t xml:space="preserve">the </w:t>
      </w:r>
      <w:r w:rsidR="00D56CD7" w:rsidRPr="00F80C05">
        <w:rPr>
          <w:noProof/>
          <w:lang w:val="en-GB"/>
        </w:rPr>
        <w:t xml:space="preserve">data </w:t>
      </w:r>
      <w:r w:rsidR="00B847D1" w:rsidRPr="00F80C05">
        <w:rPr>
          <w:noProof/>
          <w:lang w:val="en-GB"/>
        </w:rPr>
        <w:t xml:space="preserve">have to be sorted </w:t>
      </w:r>
      <w:r w:rsidR="00061E1E" w:rsidRPr="00F80C05">
        <w:rPr>
          <w:noProof/>
          <w:lang w:val="en-GB"/>
        </w:rPr>
        <w:t>in the descending order</w:t>
      </w:r>
      <w:r w:rsidR="00B847D1" w:rsidRPr="00F80C05">
        <w:rPr>
          <w:noProof/>
          <w:lang w:val="en-GB"/>
        </w:rPr>
        <w:t xml:space="preserve"> by a particular variable</w:t>
      </w:r>
      <w:r w:rsidR="00061E1E" w:rsidRPr="00F80C05">
        <w:rPr>
          <w:noProof/>
          <w:lang w:val="en-GB"/>
        </w:rPr>
        <w:t xml:space="preserve">, we must specify the </w:t>
      </w:r>
      <w:r w:rsidR="00061E1E" w:rsidRPr="00F80C05">
        <w:rPr>
          <w:rFonts w:ascii="Consolas" w:hAnsi="Consolas"/>
          <w:noProof/>
          <w:lang w:val="en-GB"/>
        </w:rPr>
        <w:t>DESC</w:t>
      </w:r>
      <w:r w:rsidR="00061E1E" w:rsidRPr="00F80C05">
        <w:rPr>
          <w:noProof/>
          <w:lang w:val="en-GB"/>
        </w:rPr>
        <w:t xml:space="preserve"> option</w:t>
      </w:r>
      <w:r w:rsidR="00D47427" w:rsidRPr="00F80C05">
        <w:rPr>
          <w:noProof/>
          <w:lang w:val="en-GB"/>
        </w:rPr>
        <w:t xml:space="preserve"> </w:t>
      </w:r>
      <w:r w:rsidR="00B847D1" w:rsidRPr="00F80C05">
        <w:rPr>
          <w:noProof/>
          <w:lang w:val="en-GB"/>
        </w:rPr>
        <w:t>behind the variable name</w:t>
      </w:r>
      <w:r w:rsidR="00D47427" w:rsidRPr="00F80C05">
        <w:rPr>
          <w:noProof/>
          <w:lang w:val="en-GB"/>
        </w:rPr>
        <w:t xml:space="preserve">. Since the default value here is </w:t>
      </w:r>
      <w:r w:rsidR="00D47427" w:rsidRPr="00F80C05">
        <w:rPr>
          <w:rFonts w:ascii="Consolas" w:hAnsi="Consolas"/>
          <w:noProof/>
          <w:lang w:val="en-GB"/>
        </w:rPr>
        <w:t>ASC</w:t>
      </w:r>
      <w:r w:rsidR="00D47427" w:rsidRPr="00F80C05">
        <w:rPr>
          <w:noProof/>
          <w:lang w:val="en-GB"/>
        </w:rPr>
        <w:t xml:space="preserve">, we </w:t>
      </w:r>
      <w:r w:rsidR="00175B85" w:rsidRPr="00F80C05">
        <w:rPr>
          <w:noProof/>
          <w:lang w:val="en-GB"/>
        </w:rPr>
        <w:t xml:space="preserve">can omit this option </w:t>
      </w:r>
      <w:r w:rsidR="00F3306A" w:rsidRPr="00F80C05">
        <w:rPr>
          <w:noProof/>
          <w:lang w:val="en-GB"/>
        </w:rPr>
        <w:t xml:space="preserve">for a variable </w:t>
      </w:r>
      <w:r w:rsidR="00043835" w:rsidRPr="00F80C05">
        <w:rPr>
          <w:noProof/>
          <w:lang w:val="en-GB"/>
        </w:rPr>
        <w:t xml:space="preserve">if the data should be sorted in </w:t>
      </w:r>
      <w:r w:rsidR="00F3306A" w:rsidRPr="00F80C05">
        <w:rPr>
          <w:noProof/>
          <w:lang w:val="en-GB"/>
        </w:rPr>
        <w:t xml:space="preserve">its </w:t>
      </w:r>
      <w:r w:rsidR="00043835" w:rsidRPr="00F80C05">
        <w:rPr>
          <w:noProof/>
          <w:lang w:val="en-GB"/>
        </w:rPr>
        <w:t>ascending order.</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604108" w:rsidRPr="006956C6" w14:paraId="587DD5D4" w14:textId="77777777" w:rsidTr="00914864">
        <w:tc>
          <w:tcPr>
            <w:tcW w:w="9017" w:type="dxa"/>
          </w:tcPr>
          <w:p w14:paraId="010AF899" w14:textId="4FFA2BAB" w:rsidR="00604108" w:rsidRPr="00F80C05" w:rsidRDefault="00604108" w:rsidP="00914864">
            <w:pPr>
              <w:pStyle w:val="BodyText"/>
              <w:rPr>
                <w:noProof/>
                <w:lang w:val="en-GB"/>
              </w:rPr>
            </w:pPr>
            <w:r w:rsidRPr="00F80C05">
              <w:rPr>
                <w:b/>
                <w:bCs/>
                <w:noProof/>
                <w:lang w:val="en-GB"/>
              </w:rPr>
              <w:t xml:space="preserve">Example (Cont’d): </w:t>
            </w:r>
            <w:r w:rsidR="002B3DA7" w:rsidRPr="00F80C05">
              <w:rPr>
                <w:noProof/>
                <w:lang w:val="en-GB"/>
              </w:rPr>
              <w:t xml:space="preserve">Suppose we would like to sort </w:t>
            </w:r>
            <w:r w:rsidR="0046383E" w:rsidRPr="00F80C05">
              <w:rPr>
                <w:noProof/>
                <w:lang w:val="en-GB"/>
              </w:rPr>
              <w:t xml:space="preserve">the students </w:t>
            </w:r>
            <w:r w:rsidR="002B3DA7" w:rsidRPr="00F80C05">
              <w:rPr>
                <w:noProof/>
                <w:lang w:val="en-GB"/>
              </w:rPr>
              <w:t>by the</w:t>
            </w:r>
            <w:r w:rsidR="0046383E" w:rsidRPr="00F80C05">
              <w:rPr>
                <w:noProof/>
                <w:lang w:val="en-GB"/>
              </w:rPr>
              <w:t>ir</w:t>
            </w:r>
            <w:r w:rsidR="002B3DA7" w:rsidRPr="00F80C05">
              <w:rPr>
                <w:noProof/>
                <w:lang w:val="en-GB"/>
              </w:rPr>
              <w:t xml:space="preserve"> age </w:t>
            </w:r>
            <w:r w:rsidR="007D081A" w:rsidRPr="00F80C05">
              <w:rPr>
                <w:noProof/>
                <w:lang w:val="en-GB"/>
              </w:rPr>
              <w:t xml:space="preserve">and nationality </w:t>
            </w:r>
            <w:r w:rsidR="0046383E" w:rsidRPr="00F80C05">
              <w:rPr>
                <w:noProof/>
                <w:lang w:val="en-GB"/>
              </w:rPr>
              <w:t xml:space="preserve">in the table </w:t>
            </w:r>
            <w:r w:rsidR="0046383E" w:rsidRPr="00F80C05">
              <w:rPr>
                <w:rFonts w:ascii="Consolas" w:hAnsi="Consolas"/>
                <w:noProof/>
                <w:lang w:val="en-GB"/>
              </w:rPr>
              <w:t>students</w:t>
            </w:r>
            <w:r w:rsidRPr="00F80C05">
              <w:rPr>
                <w:noProof/>
                <w:lang w:val="en-GB"/>
              </w:rPr>
              <w:t>.</w:t>
            </w:r>
            <w:r w:rsidR="007D081A" w:rsidRPr="00F80C05">
              <w:rPr>
                <w:noProof/>
                <w:lang w:val="en-GB"/>
              </w:rPr>
              <w:t xml:space="preserve"> Since the table only contains their birthdays, </w:t>
            </w:r>
            <w:r w:rsidR="0023208F" w:rsidRPr="00F80C05">
              <w:rPr>
                <w:noProof/>
                <w:lang w:val="en-GB"/>
              </w:rPr>
              <w:t xml:space="preserve">stored in the variable </w:t>
            </w:r>
            <w:r w:rsidR="0023208F" w:rsidRPr="00F80C05">
              <w:rPr>
                <w:rFonts w:ascii="Consolas" w:hAnsi="Consolas"/>
                <w:noProof/>
                <w:lang w:val="en-GB"/>
              </w:rPr>
              <w:t>Birthday</w:t>
            </w:r>
            <w:r w:rsidR="0023208F" w:rsidRPr="00F80C05">
              <w:rPr>
                <w:noProof/>
                <w:lang w:val="en-GB"/>
              </w:rPr>
              <w:t xml:space="preserve">, </w:t>
            </w:r>
            <w:r w:rsidR="001E491D" w:rsidRPr="00F80C05">
              <w:rPr>
                <w:noProof/>
                <w:lang w:val="en-GB"/>
              </w:rPr>
              <w:t xml:space="preserve">we need to sort </w:t>
            </w:r>
            <w:r w:rsidR="007F7531" w:rsidRPr="00F80C05">
              <w:rPr>
                <w:noProof/>
                <w:lang w:val="en-GB"/>
              </w:rPr>
              <w:t xml:space="preserve">the records </w:t>
            </w:r>
            <w:r w:rsidR="001E491D" w:rsidRPr="00F80C05">
              <w:rPr>
                <w:noProof/>
                <w:lang w:val="en-GB"/>
              </w:rPr>
              <w:t xml:space="preserve">in the descending order </w:t>
            </w:r>
            <w:r w:rsidR="00976AE6" w:rsidRPr="00F80C05">
              <w:rPr>
                <w:noProof/>
                <w:lang w:val="en-GB"/>
              </w:rPr>
              <w:t xml:space="preserve">so that their age </w:t>
            </w:r>
            <w:r w:rsidR="007F7531" w:rsidRPr="00F80C05">
              <w:rPr>
                <w:noProof/>
                <w:lang w:val="en-GB"/>
              </w:rPr>
              <w:t xml:space="preserve">will be </w:t>
            </w:r>
            <w:r w:rsidR="007F6084" w:rsidRPr="00F80C05">
              <w:rPr>
                <w:noProof/>
                <w:lang w:val="en-GB"/>
              </w:rPr>
              <w:t xml:space="preserve">ordered </w:t>
            </w:r>
            <w:r w:rsidR="00976AE6" w:rsidRPr="00F80C05">
              <w:rPr>
                <w:noProof/>
                <w:lang w:val="en-GB"/>
              </w:rPr>
              <w:t>natural</w:t>
            </w:r>
            <w:r w:rsidR="007F6084" w:rsidRPr="00F80C05">
              <w:rPr>
                <w:noProof/>
                <w:lang w:val="en-GB"/>
              </w:rPr>
              <w:t>ly</w:t>
            </w:r>
            <w:r w:rsidR="00976AE6" w:rsidRPr="00F80C05">
              <w:rPr>
                <w:noProof/>
                <w:lang w:val="en-GB"/>
              </w:rPr>
              <w:t>.</w:t>
            </w:r>
          </w:p>
          <w:p w14:paraId="1CEFC4C0" w14:textId="78BFA3BD" w:rsidR="00604108" w:rsidRPr="00F80C05" w:rsidRDefault="00FF4552" w:rsidP="00914864">
            <w:pPr>
              <w:pStyle w:val="Figure-Image-Upper"/>
              <w:rPr>
                <w:lang w:val="en-GB"/>
              </w:rPr>
            </w:pPr>
            <w:r w:rsidRPr="00F80C05">
              <w:drawing>
                <wp:inline distT="0" distB="0" distL="0" distR="0" wp14:anchorId="6AF970E9" wp14:editId="71FB4DC3">
                  <wp:extent cx="5580000" cy="2787365"/>
                  <wp:effectExtent l="19050" t="19050" r="20955" b="133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525" t="20641" r="2113" b="4332"/>
                          <a:stretch/>
                        </pic:blipFill>
                        <pic:spPr bwMode="auto">
                          <a:xfrm>
                            <a:off x="0" y="0"/>
                            <a:ext cx="5580000" cy="2787365"/>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5BB1F3" w14:textId="53A470A1" w:rsidR="00604108" w:rsidRPr="0020167A" w:rsidRDefault="00604108" w:rsidP="00390C2D">
            <w:pPr>
              <w:pStyle w:val="Caption"/>
              <w:rPr>
                <w:rFonts w:eastAsia="PMingLiU"/>
                <w:lang w:eastAsia="zh-TW"/>
              </w:rPr>
            </w:pPr>
            <w:r w:rsidRPr="00F80C05">
              <w:t>Figure 6.</w:t>
            </w:r>
            <w:r w:rsidRPr="00F80C05">
              <w:fldChar w:fldCharType="begin"/>
            </w:r>
            <w:r w:rsidRPr="00F80C05">
              <w:instrText xml:space="preserve"> SEQ Figure \* ARABIC </w:instrText>
            </w:r>
            <w:r w:rsidRPr="00F80C05">
              <w:fldChar w:fldCharType="separate"/>
            </w:r>
            <w:r w:rsidR="00F37804" w:rsidRPr="00F80C05">
              <w:t>16</w:t>
            </w:r>
            <w:r w:rsidRPr="00F80C05">
              <w:fldChar w:fldCharType="end"/>
            </w:r>
            <w:r w:rsidRPr="00F80C05">
              <w:t xml:space="preserve"> </w:t>
            </w:r>
            <w:r w:rsidR="00D53528">
              <w:t xml:space="preserve">Sort </w:t>
            </w:r>
            <w:r w:rsidR="0020167A">
              <w:t>S</w:t>
            </w:r>
            <w:r w:rsidR="0020167A">
              <w:rPr>
                <w:lang w:val="en-US"/>
              </w:rPr>
              <w:t>tudents</w:t>
            </w:r>
            <w:r w:rsidR="00D53528">
              <w:t xml:space="preserve"> by</w:t>
            </w:r>
            <w:r w:rsidR="0020167A">
              <w:t xml:space="preserve"> Their Birthdays and Nationalities</w:t>
            </w:r>
          </w:p>
          <w:p w14:paraId="22F62889" w14:textId="0C906CF4" w:rsidR="00604108" w:rsidRPr="00F80C05" w:rsidRDefault="007F6084" w:rsidP="00914864">
            <w:pPr>
              <w:pStyle w:val="BodyText"/>
              <w:rPr>
                <w:noProof/>
                <w:lang w:val="en-GB"/>
              </w:rPr>
            </w:pPr>
            <w:r w:rsidRPr="00F80C05">
              <w:rPr>
                <w:noProof/>
                <w:lang w:val="en-GB"/>
              </w:rPr>
              <w:t xml:space="preserve">The second sorting criterion, </w:t>
            </w:r>
            <w:r w:rsidR="001A097C" w:rsidRPr="00F80C05">
              <w:rPr>
                <w:rFonts w:ascii="Consolas" w:hAnsi="Consolas"/>
                <w:noProof/>
                <w:lang w:val="en-GB"/>
              </w:rPr>
              <w:t>N</w:t>
            </w:r>
            <w:r w:rsidRPr="00F80C05">
              <w:rPr>
                <w:rFonts w:ascii="Consolas" w:hAnsi="Consolas"/>
                <w:noProof/>
                <w:lang w:val="en-GB"/>
              </w:rPr>
              <w:t>ationality</w:t>
            </w:r>
            <w:r w:rsidRPr="00F80C05">
              <w:rPr>
                <w:noProof/>
                <w:lang w:val="en-GB"/>
              </w:rPr>
              <w:t xml:space="preserve">, is put after </w:t>
            </w:r>
            <w:r w:rsidR="00890706" w:rsidRPr="00F80C05">
              <w:rPr>
                <w:noProof/>
                <w:lang w:val="en-GB"/>
              </w:rPr>
              <w:t>a</w:t>
            </w:r>
            <w:r w:rsidRPr="00F80C05">
              <w:rPr>
                <w:noProof/>
                <w:lang w:val="en-GB"/>
              </w:rPr>
              <w:t xml:space="preserve"> comma</w:t>
            </w:r>
            <w:r w:rsidR="00750856" w:rsidRPr="00F80C05">
              <w:rPr>
                <w:noProof/>
                <w:lang w:val="en-GB"/>
              </w:rPr>
              <w:t xml:space="preserve"> to separate it from the </w:t>
            </w:r>
            <w:r w:rsidR="001A097C" w:rsidRPr="00F80C05">
              <w:rPr>
                <w:noProof/>
                <w:lang w:val="en-GB"/>
              </w:rPr>
              <w:t xml:space="preserve">other </w:t>
            </w:r>
            <w:r w:rsidR="009F7A77" w:rsidRPr="00F80C05">
              <w:rPr>
                <w:noProof/>
                <w:lang w:val="en-GB"/>
              </w:rPr>
              <w:t>sorting criteri</w:t>
            </w:r>
            <w:r w:rsidR="001A097C" w:rsidRPr="00F80C05">
              <w:rPr>
                <w:noProof/>
                <w:lang w:val="en-GB"/>
              </w:rPr>
              <w:t>a</w:t>
            </w:r>
            <w:r w:rsidR="009F7A77" w:rsidRPr="00F80C05">
              <w:rPr>
                <w:noProof/>
                <w:lang w:val="en-GB"/>
              </w:rPr>
              <w:t xml:space="preserve">. The option </w:t>
            </w:r>
            <w:r w:rsidR="009F7A77" w:rsidRPr="00F80C05">
              <w:rPr>
                <w:rFonts w:ascii="Consolas" w:hAnsi="Consolas"/>
                <w:noProof/>
                <w:lang w:val="en-GB"/>
              </w:rPr>
              <w:t>ASC</w:t>
            </w:r>
            <w:r w:rsidR="009F7A77" w:rsidRPr="00F80C05">
              <w:rPr>
                <w:noProof/>
                <w:lang w:val="en-GB"/>
              </w:rPr>
              <w:t xml:space="preserve"> can actually be omitted</w:t>
            </w:r>
            <w:r w:rsidR="00B85B0C" w:rsidRPr="00F80C05">
              <w:rPr>
                <w:noProof/>
                <w:lang w:val="en-GB"/>
              </w:rPr>
              <w:t xml:space="preserve"> </w:t>
            </w:r>
            <w:r w:rsidR="000D694D" w:rsidRPr="00F80C05">
              <w:rPr>
                <w:noProof/>
                <w:lang w:val="en-GB"/>
              </w:rPr>
              <w:t>here</w:t>
            </w:r>
            <w:r w:rsidR="00B85B0C" w:rsidRPr="00F80C05">
              <w:rPr>
                <w:noProof/>
                <w:lang w:val="en-GB"/>
              </w:rPr>
              <w:t>.</w:t>
            </w:r>
            <w:r w:rsidR="000D694D" w:rsidRPr="00F80C05">
              <w:rPr>
                <w:noProof/>
                <w:lang w:val="en-GB"/>
              </w:rPr>
              <w:t xml:space="preserve"> From the result, we can see that the students with ID </w:t>
            </w:r>
            <w:r w:rsidR="002F6AB4" w:rsidRPr="00F80C05">
              <w:rPr>
                <w:noProof/>
                <w:lang w:val="en-GB"/>
              </w:rPr>
              <w:t xml:space="preserve">number </w:t>
            </w:r>
            <w:r w:rsidR="00C051D3" w:rsidRPr="00F80C05">
              <w:rPr>
                <w:noProof/>
                <w:lang w:val="en-GB"/>
              </w:rPr>
              <w:t xml:space="preserve">9 and </w:t>
            </w:r>
            <w:r w:rsidR="006A66D2" w:rsidRPr="00244A86">
              <w:rPr>
                <w:noProof/>
                <w:lang w:val="en-GB"/>
              </w:rPr>
              <w:t xml:space="preserve">ID </w:t>
            </w:r>
            <w:r w:rsidR="002F6AB4" w:rsidRPr="00F80C05">
              <w:rPr>
                <w:noProof/>
                <w:lang w:val="en-GB"/>
              </w:rPr>
              <w:t xml:space="preserve">number </w:t>
            </w:r>
            <w:r w:rsidR="00C051D3" w:rsidRPr="00F80C05">
              <w:rPr>
                <w:noProof/>
                <w:lang w:val="en-GB"/>
              </w:rPr>
              <w:t xml:space="preserve">6 share the </w:t>
            </w:r>
            <w:r w:rsidR="00C051D3" w:rsidRPr="00F80C05">
              <w:rPr>
                <w:noProof/>
                <w:lang w:val="en-GB"/>
              </w:rPr>
              <w:lastRenderedPageBreak/>
              <w:t xml:space="preserve">same birthday. Since student </w:t>
            </w:r>
            <w:r w:rsidR="002F6AB4" w:rsidRPr="00F80C05">
              <w:rPr>
                <w:noProof/>
                <w:lang w:val="en-GB"/>
              </w:rPr>
              <w:t>number</w:t>
            </w:r>
            <w:r w:rsidR="00C051D3" w:rsidRPr="00F80C05">
              <w:rPr>
                <w:noProof/>
                <w:lang w:val="en-GB"/>
              </w:rPr>
              <w:t xml:space="preserve"> 9 </w:t>
            </w:r>
            <w:r w:rsidR="00DA196E" w:rsidRPr="00F80C05">
              <w:rPr>
                <w:noProof/>
                <w:lang w:val="en-GB"/>
              </w:rPr>
              <w:t xml:space="preserve">is from Indonesia, which is alphabetically before Singapore, </w:t>
            </w:r>
            <w:r w:rsidR="00175CC5" w:rsidRPr="00F80C05">
              <w:rPr>
                <w:noProof/>
                <w:lang w:val="en-GB"/>
              </w:rPr>
              <w:t xml:space="preserve">this record </w:t>
            </w:r>
            <w:r w:rsidR="002C6640">
              <w:rPr>
                <w:noProof/>
                <w:lang w:val="en-GB"/>
              </w:rPr>
              <w:t xml:space="preserve">is </w:t>
            </w:r>
            <w:r w:rsidR="006D568D">
              <w:rPr>
                <w:noProof/>
                <w:lang w:val="en-GB"/>
              </w:rPr>
              <w:t xml:space="preserve">sorted </w:t>
            </w:r>
            <w:r w:rsidR="004E1035" w:rsidRPr="00F80C05">
              <w:rPr>
                <w:noProof/>
                <w:lang w:val="en-GB"/>
              </w:rPr>
              <w:t>in front of</w:t>
            </w:r>
            <w:r w:rsidR="00175CC5" w:rsidRPr="00F80C05">
              <w:rPr>
                <w:noProof/>
                <w:lang w:val="en-GB"/>
              </w:rPr>
              <w:t xml:space="preserve"> the student </w:t>
            </w:r>
            <w:r w:rsidR="00A672FC" w:rsidRPr="00F80C05">
              <w:rPr>
                <w:noProof/>
                <w:lang w:val="en-GB"/>
              </w:rPr>
              <w:t>number</w:t>
            </w:r>
            <w:r w:rsidR="00175CC5" w:rsidRPr="00F80C05">
              <w:rPr>
                <w:noProof/>
                <w:lang w:val="en-GB"/>
              </w:rPr>
              <w:t xml:space="preserve"> 6.</w:t>
            </w:r>
            <w:r w:rsidR="001B7E80" w:rsidRPr="00F80C05">
              <w:rPr>
                <w:noProof/>
                <w:lang w:val="en-GB"/>
              </w:rPr>
              <w:t xml:space="preserve"> It is also noteworthy that the birthday </w:t>
            </w:r>
            <w:r w:rsidR="0080483C" w:rsidRPr="00F80C05">
              <w:rPr>
                <w:noProof/>
                <w:lang w:val="en-GB"/>
              </w:rPr>
              <w:t xml:space="preserve">of the </w:t>
            </w:r>
            <w:r w:rsidR="001B7E80" w:rsidRPr="00F80C05">
              <w:rPr>
                <w:noProof/>
                <w:lang w:val="en-GB"/>
              </w:rPr>
              <w:t xml:space="preserve">student </w:t>
            </w:r>
            <w:r w:rsidR="00A672FC" w:rsidRPr="00F80C05">
              <w:rPr>
                <w:noProof/>
                <w:lang w:val="en-GB"/>
              </w:rPr>
              <w:t>number</w:t>
            </w:r>
            <w:r w:rsidR="001B7E80" w:rsidRPr="00F80C05">
              <w:rPr>
                <w:noProof/>
                <w:lang w:val="en-GB"/>
              </w:rPr>
              <w:t xml:space="preserve"> 8 </w:t>
            </w:r>
            <w:r w:rsidR="0080483C" w:rsidRPr="00F80C05">
              <w:rPr>
                <w:noProof/>
                <w:lang w:val="en-GB"/>
              </w:rPr>
              <w:t xml:space="preserve">is missing. As a result, it appears at the end of the table </w:t>
            </w:r>
            <w:r w:rsidR="00F26ED1" w:rsidRPr="00F80C05">
              <w:rPr>
                <w:noProof/>
                <w:lang w:val="en-GB"/>
              </w:rPr>
              <w:t xml:space="preserve">after sorting the </w:t>
            </w:r>
            <w:r w:rsidR="00890706" w:rsidRPr="00F80C05">
              <w:rPr>
                <w:noProof/>
                <w:lang w:val="en-GB"/>
              </w:rPr>
              <w:t xml:space="preserve">students </w:t>
            </w:r>
            <w:r w:rsidR="00F26ED1" w:rsidRPr="00F80C05">
              <w:rPr>
                <w:noProof/>
                <w:lang w:val="en-GB"/>
              </w:rPr>
              <w:t>in the descending order of their birthdays.</w:t>
            </w:r>
          </w:p>
        </w:tc>
      </w:tr>
    </w:tbl>
    <w:p w14:paraId="0DC65DF0" w14:textId="77777777" w:rsidR="000D7350" w:rsidRPr="00F80C05" w:rsidRDefault="000D7350" w:rsidP="000D7350">
      <w:pPr>
        <w:spacing w:before="240" w:after="120"/>
        <w:jc w:val="left"/>
        <w:rPr>
          <w:b/>
          <w:noProof/>
          <w:sz w:val="28"/>
        </w:rPr>
      </w:pPr>
      <w:r w:rsidRPr="00F80C05">
        <w:rPr>
          <w:b/>
          <w:noProof/>
          <w:sz w:val="28"/>
        </w:rPr>
        <w:lastRenderedPageBreak/>
        <w:t>Read</w:t>
      </w:r>
    </w:p>
    <w:p w14:paraId="0E0E7EC2" w14:textId="3DC9E6E8" w:rsidR="000D7350" w:rsidRPr="00F80C05" w:rsidRDefault="000D7350" w:rsidP="00F80C05">
      <w:pPr>
        <w:pStyle w:val="BodyText"/>
        <w:spacing w:after="0"/>
        <w:rPr>
          <w:noProof/>
          <w:lang w:val="en-GB"/>
        </w:rPr>
      </w:pPr>
      <w:r w:rsidRPr="00F80C05">
        <w:rPr>
          <w:noProof/>
          <w:lang w:val="en-GB"/>
        </w:rPr>
        <w:t>Refer to the link</w:t>
      </w:r>
      <w:r w:rsidR="003D1AA3" w:rsidRPr="00F80C05">
        <w:rPr>
          <w:noProof/>
          <w:lang w:val="en-GB"/>
        </w:rPr>
        <w:t>s</w:t>
      </w:r>
      <w:r w:rsidRPr="00F80C05">
        <w:rPr>
          <w:noProof/>
          <w:lang w:val="en-GB"/>
        </w:rPr>
        <w:t xml:space="preserve"> below for more details and examples on the </w:t>
      </w:r>
      <w:r w:rsidR="006C7A62" w:rsidRPr="00F80C05">
        <w:rPr>
          <w:rFonts w:ascii="Consolas" w:hAnsi="Consolas"/>
          <w:noProof/>
          <w:lang w:val="en-GB"/>
        </w:rPr>
        <w:t>ORDER</w:t>
      </w:r>
      <w:r w:rsidR="006C7A62" w:rsidRPr="00795C85">
        <w:rPr>
          <w:noProof/>
          <w:lang w:val="en-GB"/>
        </w:rPr>
        <w:t xml:space="preserve"> </w:t>
      </w:r>
      <w:r w:rsidR="006C7A62" w:rsidRPr="00F80C05">
        <w:rPr>
          <w:rFonts w:ascii="Consolas" w:hAnsi="Consolas"/>
          <w:noProof/>
          <w:lang w:val="en-GB"/>
        </w:rPr>
        <w:t>BY</w:t>
      </w:r>
      <w:r w:rsidRPr="00F80C05">
        <w:rPr>
          <w:noProof/>
          <w:lang w:val="en-GB"/>
        </w:rPr>
        <w:t xml:space="preserve"> </w:t>
      </w:r>
      <w:r w:rsidR="004E4B33" w:rsidRPr="00F80C05">
        <w:rPr>
          <w:noProof/>
          <w:lang w:val="en-GB"/>
        </w:rPr>
        <w:t>option of SQL</w:t>
      </w:r>
      <w:r w:rsidRPr="00F80C05">
        <w:rPr>
          <w:noProof/>
          <w:lang w:val="en-GB"/>
        </w:rPr>
        <w:t xml:space="preserve">: </w:t>
      </w:r>
    </w:p>
    <w:p w14:paraId="5D217F4A" w14:textId="759DFBF6" w:rsidR="000D7350" w:rsidRPr="00F80C05" w:rsidRDefault="00655C2E" w:rsidP="00F80C05">
      <w:pPr>
        <w:pStyle w:val="BodyText"/>
        <w:spacing w:before="0" w:after="0"/>
        <w:rPr>
          <w:rStyle w:val="Hyperlink"/>
          <w:noProof/>
          <w:lang w:val="en-GB"/>
        </w:rPr>
      </w:pPr>
      <w:hyperlink r:id="rId39" w:history="1">
        <w:r w:rsidR="00A902F5" w:rsidRPr="00F80C05">
          <w:rPr>
            <w:rStyle w:val="Hyperlink"/>
            <w:noProof/>
            <w:lang w:val="en-GB"/>
          </w:rPr>
          <w:t>https://www.w3schools.com/sql/sql_orderby.asp</w:t>
        </w:r>
      </w:hyperlink>
    </w:p>
    <w:p w14:paraId="5DF536CE" w14:textId="48D802C1" w:rsidR="003A6724" w:rsidRPr="00F80C05" w:rsidRDefault="00655C2E" w:rsidP="00F80C05">
      <w:pPr>
        <w:pStyle w:val="BodyText"/>
        <w:spacing w:before="0"/>
        <w:rPr>
          <w:noProof/>
          <w:lang w:val="en-GB"/>
        </w:rPr>
      </w:pPr>
      <w:hyperlink r:id="rId40" w:history="1">
        <w:r w:rsidR="003A6724" w:rsidRPr="00F80C05">
          <w:rPr>
            <w:rStyle w:val="Hyperlink"/>
            <w:noProof/>
            <w:lang w:val="en-GB"/>
          </w:rPr>
          <w:t>https://www.sqlitetutorial.net/sqlite-order-by/</w:t>
        </w:r>
      </w:hyperlink>
    </w:p>
    <w:p w14:paraId="2169D2D3" w14:textId="6E903CDA" w:rsidR="00136F94" w:rsidRPr="00F80C05" w:rsidRDefault="00136F94" w:rsidP="00174C06">
      <w:pPr>
        <w:pStyle w:val="Heading3"/>
        <w:tabs>
          <w:tab w:val="left" w:pos="709"/>
        </w:tabs>
        <w:rPr>
          <w:noProof/>
          <w:lang w:val="en-GB"/>
        </w:rPr>
      </w:pPr>
      <w:r w:rsidRPr="00F80C05">
        <w:rPr>
          <w:noProof/>
          <w:lang w:val="en-GB"/>
        </w:rPr>
        <w:t>2.</w:t>
      </w:r>
      <w:r w:rsidR="00413F1C" w:rsidRPr="00F80C05">
        <w:rPr>
          <w:noProof/>
          <w:lang w:val="en-GB"/>
        </w:rPr>
        <w:t>3</w:t>
      </w:r>
      <w:r w:rsidRPr="00F80C05">
        <w:rPr>
          <w:noProof/>
          <w:lang w:val="en-GB"/>
        </w:rPr>
        <w:tab/>
      </w:r>
      <w:r w:rsidR="007278CB" w:rsidRPr="00F80C05">
        <w:rPr>
          <w:noProof/>
          <w:lang w:val="en-GB"/>
        </w:rPr>
        <w:t>Filtering Data</w:t>
      </w:r>
    </w:p>
    <w:p w14:paraId="4B5AF4D3" w14:textId="32DD6EDC" w:rsidR="00842E98" w:rsidRPr="00F80C05" w:rsidRDefault="008748CE" w:rsidP="00554D19">
      <w:pPr>
        <w:pStyle w:val="BodyText"/>
        <w:rPr>
          <w:noProof/>
          <w:lang w:val="en-GB"/>
        </w:rPr>
      </w:pPr>
      <w:r w:rsidRPr="00F80C05">
        <w:rPr>
          <w:noProof/>
          <w:lang w:val="en-GB"/>
        </w:rPr>
        <w:t>The main purpose of data query is to</w:t>
      </w:r>
      <w:r w:rsidR="00DC686E" w:rsidRPr="00F80C05">
        <w:rPr>
          <w:noProof/>
          <w:lang w:val="en-GB"/>
        </w:rPr>
        <w:t xml:space="preserve"> </w:t>
      </w:r>
      <w:r w:rsidR="004938BC" w:rsidRPr="00F80C05">
        <w:rPr>
          <w:noProof/>
          <w:lang w:val="en-GB"/>
        </w:rPr>
        <w:t xml:space="preserve">request the </w:t>
      </w:r>
      <w:r w:rsidR="00DF5F34" w:rsidRPr="00F80C05">
        <w:rPr>
          <w:noProof/>
          <w:lang w:val="en-GB"/>
        </w:rPr>
        <w:t xml:space="preserve">records </w:t>
      </w:r>
      <w:r w:rsidR="003D7B4D" w:rsidRPr="00F80C05">
        <w:rPr>
          <w:noProof/>
          <w:lang w:val="en-GB"/>
        </w:rPr>
        <w:t xml:space="preserve">of interest </w:t>
      </w:r>
      <w:r w:rsidR="00DF5F34" w:rsidRPr="00F80C05">
        <w:rPr>
          <w:noProof/>
          <w:lang w:val="en-GB"/>
        </w:rPr>
        <w:t xml:space="preserve">from the </w:t>
      </w:r>
      <w:r w:rsidR="00A33E8C" w:rsidRPr="00F80C05">
        <w:rPr>
          <w:noProof/>
          <w:lang w:val="en-GB"/>
        </w:rPr>
        <w:t xml:space="preserve">available </w:t>
      </w:r>
      <w:r w:rsidR="00DF5F34" w:rsidRPr="00F80C05">
        <w:rPr>
          <w:noProof/>
          <w:lang w:val="en-GB"/>
        </w:rPr>
        <w:t>tables</w:t>
      </w:r>
      <w:r w:rsidR="00A33E8C" w:rsidRPr="00F80C05">
        <w:rPr>
          <w:noProof/>
          <w:lang w:val="en-GB"/>
        </w:rPr>
        <w:t>. And more often, it is not the entire table that we are actually look</w:t>
      </w:r>
      <w:r w:rsidR="006A66D2" w:rsidRPr="00244A86">
        <w:rPr>
          <w:noProof/>
          <w:lang w:val="en-GB"/>
        </w:rPr>
        <w:t>ing</w:t>
      </w:r>
      <w:r w:rsidR="00A33E8C" w:rsidRPr="00F80C05">
        <w:rPr>
          <w:noProof/>
          <w:lang w:val="en-GB"/>
        </w:rPr>
        <w:t xml:space="preserve"> for</w:t>
      </w:r>
      <w:r w:rsidR="00EB5CC6" w:rsidRPr="00F80C05">
        <w:rPr>
          <w:noProof/>
          <w:lang w:val="en-GB"/>
        </w:rPr>
        <w:t>, instead we would like to have records that fulfil certain criteria</w:t>
      </w:r>
      <w:r w:rsidR="00A33E8C" w:rsidRPr="00F80C05">
        <w:rPr>
          <w:noProof/>
          <w:lang w:val="en-GB"/>
        </w:rPr>
        <w:t xml:space="preserve">. </w:t>
      </w:r>
      <w:r w:rsidR="005B291E" w:rsidRPr="00F80C05">
        <w:rPr>
          <w:noProof/>
          <w:lang w:val="en-GB"/>
        </w:rPr>
        <w:t>In SQL, we can use the</w:t>
      </w:r>
      <w:r w:rsidR="002449F0" w:rsidRPr="00F80C05">
        <w:rPr>
          <w:noProof/>
          <w:lang w:val="en-GB"/>
        </w:rPr>
        <w:t xml:space="preserve"> </w:t>
      </w:r>
      <w:r w:rsidR="005B291E" w:rsidRPr="00F80C05">
        <w:rPr>
          <w:rFonts w:ascii="Consolas" w:hAnsi="Consolas"/>
          <w:noProof/>
          <w:lang w:val="en-GB"/>
        </w:rPr>
        <w:t>WHERE</w:t>
      </w:r>
      <w:r w:rsidR="005B291E" w:rsidRPr="00F80C05">
        <w:rPr>
          <w:noProof/>
          <w:lang w:val="en-GB"/>
        </w:rPr>
        <w:t xml:space="preserve"> </w:t>
      </w:r>
      <w:r w:rsidR="00EC60F3" w:rsidRPr="00F80C05">
        <w:rPr>
          <w:noProof/>
          <w:lang w:val="en-GB"/>
        </w:rPr>
        <w:t xml:space="preserve">clause </w:t>
      </w:r>
      <w:r w:rsidR="001C5045" w:rsidRPr="00F80C05">
        <w:rPr>
          <w:noProof/>
          <w:lang w:val="en-GB"/>
        </w:rPr>
        <w:t xml:space="preserve">in the </w:t>
      </w:r>
      <w:r w:rsidR="001C5045" w:rsidRPr="00F80C05">
        <w:rPr>
          <w:rFonts w:ascii="Consolas" w:hAnsi="Consolas"/>
          <w:noProof/>
          <w:lang w:val="en-GB"/>
        </w:rPr>
        <w:t>SELECT</w:t>
      </w:r>
      <w:r w:rsidR="001C5045" w:rsidRPr="00F80C05">
        <w:rPr>
          <w:noProof/>
          <w:lang w:val="en-GB"/>
        </w:rPr>
        <w:t xml:space="preserve"> statement to filter the useful records for us.</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73958" w:rsidRPr="006956C6" w14:paraId="3159180A" w14:textId="77777777" w:rsidTr="00914864">
        <w:trPr>
          <w:jc w:val="right"/>
        </w:trPr>
        <w:tc>
          <w:tcPr>
            <w:tcW w:w="9017" w:type="dxa"/>
            <w:shd w:val="clear" w:color="auto" w:fill="D9D9D9" w:themeFill="background1" w:themeFillShade="D9"/>
            <w:vAlign w:val="center"/>
          </w:tcPr>
          <w:p w14:paraId="26129133" w14:textId="21444AC6" w:rsidR="00973958" w:rsidRPr="00F80C05" w:rsidRDefault="009C42CF" w:rsidP="000736FB">
            <w:pPr>
              <w:pStyle w:val="Code"/>
              <w:ind w:left="2586" w:hanging="2"/>
              <w:jc w:val="left"/>
              <w:rPr>
                <w:noProof/>
                <w:color w:val="auto"/>
                <w:lang w:val="en-GB"/>
              </w:rPr>
            </w:pPr>
            <w:r w:rsidRPr="00F80C05">
              <w:rPr>
                <w:noProof/>
                <w:color w:val="auto"/>
                <w:lang w:val="en-GB"/>
              </w:rPr>
              <w:t xml:space="preserve">SELECT </w:t>
            </w:r>
            <w:r w:rsidRPr="00F80C05">
              <w:rPr>
                <w:noProof/>
                <w:color w:val="0070C0"/>
                <w:lang w:val="en-GB"/>
              </w:rPr>
              <w:t>*</w:t>
            </w:r>
            <w:r w:rsidRPr="00F80C05">
              <w:rPr>
                <w:noProof/>
                <w:color w:val="auto"/>
                <w:lang w:val="en-GB"/>
              </w:rPr>
              <w:t xml:space="preserve"> FROM </w:t>
            </w:r>
            <w:r w:rsidR="00C6568C" w:rsidRPr="00F80C05">
              <w:rPr>
                <w:noProof/>
                <w:color w:val="0070C0"/>
                <w:lang w:val="en-GB"/>
              </w:rPr>
              <w:t>tab</w:t>
            </w:r>
            <w:r w:rsidR="00DA6EDF" w:rsidRPr="00F80C05">
              <w:rPr>
                <w:noProof/>
                <w:color w:val="0070C0"/>
                <w:lang w:val="en-GB"/>
              </w:rPr>
              <w:t>le</w:t>
            </w:r>
            <w:r w:rsidR="00C6568C" w:rsidRPr="00F80C05">
              <w:rPr>
                <w:noProof/>
                <w:color w:val="0070C0"/>
                <w:lang w:val="en-GB"/>
              </w:rPr>
              <w:t>_name</w:t>
            </w:r>
            <w:r w:rsidR="00C6568C" w:rsidRPr="00F80C05">
              <w:rPr>
                <w:noProof/>
                <w:color w:val="auto"/>
                <w:lang w:val="en-GB"/>
              </w:rPr>
              <w:t xml:space="preserve"> </w:t>
            </w:r>
            <w:r w:rsidR="00762710" w:rsidRPr="00F80C05">
              <w:rPr>
                <w:noProof/>
                <w:color w:val="auto"/>
                <w:lang w:val="en-GB"/>
              </w:rPr>
              <w:br/>
            </w:r>
            <w:r w:rsidRPr="00F80C05">
              <w:rPr>
                <w:noProof/>
                <w:color w:val="auto"/>
                <w:lang w:val="en-GB"/>
              </w:rPr>
              <w:t xml:space="preserve">WHERE </w:t>
            </w:r>
            <w:r w:rsidR="0011619E" w:rsidRPr="00F80C05">
              <w:rPr>
                <w:noProof/>
                <w:color w:val="0070C0"/>
                <w:lang w:val="en-GB"/>
              </w:rPr>
              <w:t>v</w:t>
            </w:r>
            <w:r w:rsidRPr="00F80C05">
              <w:rPr>
                <w:noProof/>
                <w:color w:val="0070C0"/>
                <w:lang w:val="en-GB"/>
              </w:rPr>
              <w:t>ar</w:t>
            </w:r>
            <w:r w:rsidR="0011619E" w:rsidRPr="00F80C05">
              <w:rPr>
                <w:noProof/>
                <w:color w:val="0070C0"/>
                <w:lang w:val="en-GB"/>
              </w:rPr>
              <w:t>_name</w:t>
            </w:r>
            <w:r w:rsidRPr="00F80C05">
              <w:rPr>
                <w:noProof/>
                <w:color w:val="auto"/>
                <w:lang w:val="en-GB"/>
              </w:rPr>
              <w:t xml:space="preserve"> = </w:t>
            </w:r>
            <w:r w:rsidR="0011619E" w:rsidRPr="00F80C05">
              <w:rPr>
                <w:noProof/>
                <w:color w:val="0070C0"/>
                <w:lang w:val="en-GB"/>
              </w:rPr>
              <w:t>value</w:t>
            </w:r>
            <w:r w:rsidRPr="00F80C05">
              <w:rPr>
                <w:noProof/>
                <w:color w:val="auto"/>
                <w:lang w:val="en-GB"/>
              </w:rPr>
              <w:t>;</w:t>
            </w:r>
          </w:p>
        </w:tc>
      </w:tr>
    </w:tbl>
    <w:p w14:paraId="3C041498" w14:textId="0F72AD7E" w:rsidR="009D5EC7" w:rsidRPr="00F80C05" w:rsidRDefault="00397CD6" w:rsidP="009D5EC7">
      <w:pPr>
        <w:pStyle w:val="BodyText"/>
        <w:rPr>
          <w:noProof/>
          <w:lang w:val="en-GB"/>
        </w:rPr>
      </w:pPr>
      <w:r w:rsidRPr="00F80C05">
        <w:rPr>
          <w:noProof/>
          <w:lang w:val="en-GB"/>
        </w:rPr>
        <w:t>In t</w:t>
      </w:r>
      <w:r w:rsidR="0085529C" w:rsidRPr="00F80C05">
        <w:rPr>
          <w:noProof/>
          <w:lang w:val="en-GB"/>
        </w:rPr>
        <w:t>he above syntax</w:t>
      </w:r>
      <w:r w:rsidRPr="00F80C05">
        <w:rPr>
          <w:noProof/>
          <w:lang w:val="en-GB"/>
        </w:rPr>
        <w:t xml:space="preserve">, the </w:t>
      </w:r>
      <w:r w:rsidR="00B41357" w:rsidRPr="00F80C05">
        <w:rPr>
          <w:noProof/>
          <w:lang w:val="en-GB"/>
        </w:rPr>
        <w:t xml:space="preserve">selection </w:t>
      </w:r>
      <w:r w:rsidRPr="00F80C05">
        <w:rPr>
          <w:noProof/>
          <w:lang w:val="en-GB"/>
        </w:rPr>
        <w:t xml:space="preserve">criterion </w:t>
      </w:r>
      <w:r w:rsidR="005C290F" w:rsidRPr="00F80C05">
        <w:rPr>
          <w:noProof/>
          <w:lang w:val="en-GB"/>
        </w:rPr>
        <w:t xml:space="preserve">is presented </w:t>
      </w:r>
      <w:r w:rsidRPr="00F80C05">
        <w:rPr>
          <w:noProof/>
          <w:lang w:val="en-GB"/>
        </w:rPr>
        <w:t xml:space="preserve">in its </w:t>
      </w:r>
      <w:r w:rsidR="0085529C" w:rsidRPr="00F80C05">
        <w:rPr>
          <w:noProof/>
          <w:lang w:val="en-GB"/>
        </w:rPr>
        <w:t>simplest</w:t>
      </w:r>
      <w:r w:rsidRPr="00F80C05">
        <w:rPr>
          <w:noProof/>
          <w:lang w:val="en-GB"/>
        </w:rPr>
        <w:t xml:space="preserve"> form</w:t>
      </w:r>
      <w:r w:rsidR="00553284" w:rsidRPr="00F80C05">
        <w:rPr>
          <w:noProof/>
          <w:lang w:val="en-GB"/>
        </w:rPr>
        <w:t>:</w:t>
      </w:r>
      <w:r w:rsidR="00966432" w:rsidRPr="00F80C05">
        <w:rPr>
          <w:noProof/>
          <w:lang w:val="en-GB"/>
        </w:rPr>
        <w:t xml:space="preserve"> records will </w:t>
      </w:r>
      <w:r w:rsidR="00553284" w:rsidRPr="00F80C05">
        <w:rPr>
          <w:noProof/>
          <w:lang w:val="en-GB"/>
        </w:rPr>
        <w:t xml:space="preserve">only </w:t>
      </w:r>
      <w:r w:rsidR="00966432" w:rsidRPr="00F80C05">
        <w:rPr>
          <w:noProof/>
          <w:lang w:val="en-GB"/>
        </w:rPr>
        <w:t xml:space="preserve">be selected if one of the variables </w:t>
      </w:r>
      <w:r w:rsidR="00553284" w:rsidRPr="00F80C05">
        <w:rPr>
          <w:noProof/>
          <w:lang w:val="en-GB"/>
        </w:rPr>
        <w:t>is equal to a certain value</w:t>
      </w:r>
      <w:r w:rsidR="00966432" w:rsidRPr="00F80C05">
        <w:rPr>
          <w:noProof/>
          <w:lang w:val="en-GB"/>
        </w:rPr>
        <w:t xml:space="preserve">. </w:t>
      </w:r>
      <w:r w:rsidR="002A3A35" w:rsidRPr="00F80C05">
        <w:rPr>
          <w:noProof/>
          <w:lang w:val="en-GB"/>
        </w:rPr>
        <w:t xml:space="preserve">We can also construct </w:t>
      </w:r>
      <w:r w:rsidR="00080D00" w:rsidRPr="00F80C05">
        <w:rPr>
          <w:noProof/>
          <w:lang w:val="en-GB"/>
        </w:rPr>
        <w:t xml:space="preserve">other </w:t>
      </w:r>
      <w:r w:rsidR="00105907" w:rsidRPr="00F80C05">
        <w:rPr>
          <w:noProof/>
          <w:lang w:val="en-GB"/>
        </w:rPr>
        <w:t xml:space="preserve">criteria by using the operators </w:t>
      </w:r>
      <w:r w:rsidR="00EC60F3" w:rsidRPr="00F80C05">
        <w:rPr>
          <w:noProof/>
          <w:lang w:val="en-GB"/>
        </w:rPr>
        <w:t xml:space="preserve">listed in </w:t>
      </w:r>
      <w:r w:rsidR="00105907" w:rsidRPr="00F80C05">
        <w:rPr>
          <w:noProof/>
          <w:lang w:val="en-GB"/>
        </w:rPr>
        <w:t xml:space="preserve">the </w:t>
      </w:r>
      <w:r w:rsidR="00EC60F3" w:rsidRPr="00F80C05">
        <w:rPr>
          <w:noProof/>
          <w:lang w:val="en-GB"/>
        </w:rPr>
        <w:t>following table.</w:t>
      </w:r>
    </w:p>
    <w:p w14:paraId="53CD3341" w14:textId="0A2619EA" w:rsidR="00EC60F3" w:rsidRPr="00F80C05" w:rsidRDefault="00EC60F3" w:rsidP="00390C2D">
      <w:pPr>
        <w:pStyle w:val="CaptionTop"/>
      </w:pPr>
      <w:r w:rsidRPr="00F80C05">
        <w:t>Table 6.</w:t>
      </w:r>
      <w:r w:rsidRPr="00F80C05">
        <w:fldChar w:fldCharType="begin"/>
      </w:r>
      <w:r w:rsidRPr="00F80C05">
        <w:instrText xml:space="preserve"> SEQ Table \* ARABIC </w:instrText>
      </w:r>
      <w:r w:rsidRPr="00F80C05">
        <w:fldChar w:fldCharType="separate"/>
      </w:r>
      <w:r w:rsidR="00F37804" w:rsidRPr="00F80C05">
        <w:t>2</w:t>
      </w:r>
      <w:r w:rsidRPr="00F80C05">
        <w:fldChar w:fldCharType="end"/>
      </w:r>
      <w:r w:rsidRPr="00F80C05">
        <w:t xml:space="preserve"> Operators in the </w:t>
      </w:r>
      <w:r w:rsidRPr="00F80C05">
        <w:rPr>
          <w:rFonts w:ascii="Consolas" w:hAnsi="Consolas"/>
        </w:rPr>
        <w:t>WHERE</w:t>
      </w:r>
      <w:r w:rsidRPr="00F80C05">
        <w:t xml:space="preserve"> Clause</w:t>
      </w:r>
    </w:p>
    <w:tbl>
      <w:tblPr>
        <w:tblStyle w:val="TableGrid"/>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5" w:type="dxa"/>
          <w:left w:w="142" w:type="dxa"/>
          <w:bottom w:w="85" w:type="dxa"/>
          <w:right w:w="142" w:type="dxa"/>
        </w:tblCellMar>
        <w:tblLook w:val="04A0" w:firstRow="1" w:lastRow="0" w:firstColumn="1" w:lastColumn="0" w:noHBand="0" w:noVBand="1"/>
      </w:tblPr>
      <w:tblGrid>
        <w:gridCol w:w="1555"/>
        <w:gridCol w:w="7512"/>
      </w:tblGrid>
      <w:tr w:rsidR="00EC60F3" w:rsidRPr="006956C6" w14:paraId="0B84E399" w14:textId="77777777" w:rsidTr="00116239">
        <w:tc>
          <w:tcPr>
            <w:tcW w:w="1555" w:type="dxa"/>
            <w:shd w:val="clear" w:color="auto" w:fill="D9D9D9" w:themeFill="background1" w:themeFillShade="D9"/>
          </w:tcPr>
          <w:p w14:paraId="02342649" w14:textId="1A6EEFB8" w:rsidR="00EC60F3" w:rsidRPr="00F80C05" w:rsidRDefault="008E6C48" w:rsidP="00CB22E5">
            <w:pPr>
              <w:pStyle w:val="BodyText"/>
              <w:spacing w:before="0" w:after="0" w:line="240" w:lineRule="auto"/>
              <w:jc w:val="center"/>
              <w:rPr>
                <w:b/>
                <w:bCs/>
                <w:noProof/>
                <w:lang w:val="en-GB"/>
              </w:rPr>
            </w:pPr>
            <w:r w:rsidRPr="00F80C05">
              <w:rPr>
                <w:b/>
                <w:bCs/>
                <w:noProof/>
                <w:lang w:val="en-GB"/>
              </w:rPr>
              <w:t>Operator</w:t>
            </w:r>
          </w:p>
        </w:tc>
        <w:tc>
          <w:tcPr>
            <w:tcW w:w="7512" w:type="dxa"/>
            <w:shd w:val="clear" w:color="auto" w:fill="D9D9D9" w:themeFill="background1" w:themeFillShade="D9"/>
          </w:tcPr>
          <w:p w14:paraId="25AD7C43" w14:textId="77777777" w:rsidR="00EC60F3" w:rsidRPr="00F80C05" w:rsidRDefault="00EC60F3" w:rsidP="00CB22E5">
            <w:pPr>
              <w:pStyle w:val="BodyText"/>
              <w:spacing w:before="0" w:after="0" w:line="240" w:lineRule="auto"/>
              <w:jc w:val="center"/>
              <w:rPr>
                <w:b/>
                <w:bCs/>
                <w:noProof/>
                <w:lang w:val="en-GB"/>
              </w:rPr>
            </w:pPr>
            <w:r w:rsidRPr="00F80C05">
              <w:rPr>
                <w:b/>
                <w:bCs/>
                <w:noProof/>
                <w:lang w:val="en-GB"/>
              </w:rPr>
              <w:t>Description</w:t>
            </w:r>
          </w:p>
        </w:tc>
      </w:tr>
      <w:tr w:rsidR="00EC60F3" w:rsidRPr="006956C6" w14:paraId="1DB036DF" w14:textId="77777777" w:rsidTr="00116239">
        <w:tc>
          <w:tcPr>
            <w:tcW w:w="1555" w:type="dxa"/>
            <w:vAlign w:val="center"/>
          </w:tcPr>
          <w:p w14:paraId="041C131E" w14:textId="4AB921B5" w:rsidR="00EC60F3" w:rsidRPr="00F80C05" w:rsidRDefault="008E6C48" w:rsidP="00CB22E5">
            <w:pPr>
              <w:pStyle w:val="BodyText"/>
              <w:spacing w:before="0" w:after="0" w:line="240" w:lineRule="auto"/>
              <w:jc w:val="center"/>
              <w:rPr>
                <w:rFonts w:ascii="Consolas" w:hAnsi="Consolas"/>
                <w:noProof/>
                <w:lang w:val="en-GB"/>
              </w:rPr>
            </w:pPr>
            <w:r w:rsidRPr="00F80C05">
              <w:rPr>
                <w:rFonts w:ascii="Consolas" w:hAnsi="Consolas"/>
                <w:noProof/>
                <w:lang w:val="en-GB"/>
              </w:rPr>
              <w:t>=</w:t>
            </w:r>
          </w:p>
        </w:tc>
        <w:tc>
          <w:tcPr>
            <w:tcW w:w="7512" w:type="dxa"/>
          </w:tcPr>
          <w:p w14:paraId="441611A8" w14:textId="6DE5B348" w:rsidR="00EC60F3" w:rsidRPr="00F80C05" w:rsidRDefault="006A0CC3" w:rsidP="00CB22E5">
            <w:pPr>
              <w:pStyle w:val="BodyText"/>
              <w:spacing w:before="0" w:after="0" w:line="240" w:lineRule="auto"/>
              <w:rPr>
                <w:noProof/>
                <w:lang w:val="en-GB"/>
              </w:rPr>
            </w:pPr>
            <w:r w:rsidRPr="00F80C05">
              <w:rPr>
                <w:noProof/>
                <w:lang w:val="en-GB"/>
              </w:rPr>
              <w:t>Equal</w:t>
            </w:r>
          </w:p>
        </w:tc>
      </w:tr>
      <w:tr w:rsidR="00EC60F3" w:rsidRPr="006956C6" w14:paraId="4BDDFF11" w14:textId="77777777" w:rsidTr="00116239">
        <w:tc>
          <w:tcPr>
            <w:tcW w:w="1555" w:type="dxa"/>
            <w:vAlign w:val="center"/>
          </w:tcPr>
          <w:p w14:paraId="0C35BE84" w14:textId="57D5E8F0" w:rsidR="00EC60F3" w:rsidRPr="00F80C05" w:rsidRDefault="008E6C48" w:rsidP="00CB22E5">
            <w:pPr>
              <w:pStyle w:val="BodyText"/>
              <w:spacing w:before="0" w:after="0" w:line="240" w:lineRule="auto"/>
              <w:jc w:val="center"/>
              <w:rPr>
                <w:rFonts w:ascii="Consolas" w:hAnsi="Consolas"/>
                <w:noProof/>
                <w:lang w:val="en-GB"/>
              </w:rPr>
            </w:pPr>
            <w:r w:rsidRPr="00F80C05">
              <w:rPr>
                <w:rFonts w:ascii="Consolas" w:hAnsi="Consolas"/>
                <w:noProof/>
                <w:lang w:val="en-GB"/>
              </w:rPr>
              <w:t>&gt;</w:t>
            </w:r>
          </w:p>
        </w:tc>
        <w:tc>
          <w:tcPr>
            <w:tcW w:w="7512" w:type="dxa"/>
          </w:tcPr>
          <w:p w14:paraId="04DA7598" w14:textId="049840C7" w:rsidR="00EC60F3" w:rsidRPr="00F80C05" w:rsidRDefault="006A0CC3" w:rsidP="00CB22E5">
            <w:pPr>
              <w:pStyle w:val="BodyText"/>
              <w:spacing w:before="0" w:after="0" w:line="240" w:lineRule="auto"/>
              <w:rPr>
                <w:noProof/>
                <w:lang w:val="en-GB"/>
              </w:rPr>
            </w:pPr>
            <w:r w:rsidRPr="00F80C05">
              <w:rPr>
                <w:noProof/>
                <w:lang w:val="en-GB"/>
              </w:rPr>
              <w:t>Greater than</w:t>
            </w:r>
          </w:p>
        </w:tc>
      </w:tr>
      <w:tr w:rsidR="00EC60F3" w:rsidRPr="006956C6" w14:paraId="1E464F34" w14:textId="77777777" w:rsidTr="00116239">
        <w:tc>
          <w:tcPr>
            <w:tcW w:w="1555" w:type="dxa"/>
            <w:vAlign w:val="center"/>
          </w:tcPr>
          <w:p w14:paraId="1E8F0785" w14:textId="363EB0E3" w:rsidR="00EC60F3" w:rsidRPr="00F80C05" w:rsidRDefault="008E6C48" w:rsidP="00CB22E5">
            <w:pPr>
              <w:pStyle w:val="BodyText"/>
              <w:spacing w:before="0" w:after="0" w:line="240" w:lineRule="auto"/>
              <w:jc w:val="center"/>
              <w:rPr>
                <w:rFonts w:ascii="Consolas" w:hAnsi="Consolas"/>
                <w:noProof/>
                <w:lang w:val="en-GB"/>
              </w:rPr>
            </w:pPr>
            <w:r w:rsidRPr="00F80C05">
              <w:rPr>
                <w:rFonts w:ascii="Consolas" w:hAnsi="Consolas"/>
                <w:noProof/>
                <w:lang w:val="en-GB"/>
              </w:rPr>
              <w:t>&lt;</w:t>
            </w:r>
          </w:p>
        </w:tc>
        <w:tc>
          <w:tcPr>
            <w:tcW w:w="7512" w:type="dxa"/>
          </w:tcPr>
          <w:p w14:paraId="702032B5" w14:textId="4C8EFA49" w:rsidR="00EC60F3" w:rsidRPr="00F80C05" w:rsidRDefault="006A0CC3" w:rsidP="00CB22E5">
            <w:pPr>
              <w:pStyle w:val="BodyText"/>
              <w:spacing w:before="0" w:after="0" w:line="240" w:lineRule="auto"/>
              <w:rPr>
                <w:noProof/>
                <w:lang w:val="en-GB"/>
              </w:rPr>
            </w:pPr>
            <w:r w:rsidRPr="00F80C05">
              <w:rPr>
                <w:noProof/>
                <w:lang w:val="en-GB"/>
              </w:rPr>
              <w:t>Less than</w:t>
            </w:r>
          </w:p>
        </w:tc>
      </w:tr>
      <w:tr w:rsidR="00EC60F3" w:rsidRPr="006956C6" w14:paraId="1D676D79" w14:textId="77777777" w:rsidTr="00116239">
        <w:tc>
          <w:tcPr>
            <w:tcW w:w="1555" w:type="dxa"/>
            <w:vAlign w:val="center"/>
          </w:tcPr>
          <w:p w14:paraId="0A5944B4" w14:textId="08A9ACB7" w:rsidR="00EC60F3" w:rsidRPr="00F80C05" w:rsidRDefault="008E6C48" w:rsidP="00CB22E5">
            <w:pPr>
              <w:pStyle w:val="BodyText"/>
              <w:spacing w:before="0" w:after="0" w:line="240" w:lineRule="auto"/>
              <w:jc w:val="center"/>
              <w:rPr>
                <w:rFonts w:ascii="Consolas" w:hAnsi="Consolas"/>
                <w:noProof/>
                <w:lang w:val="en-GB"/>
              </w:rPr>
            </w:pPr>
            <w:r w:rsidRPr="00F80C05">
              <w:rPr>
                <w:rFonts w:ascii="Consolas" w:hAnsi="Consolas"/>
                <w:noProof/>
                <w:lang w:val="en-GB"/>
              </w:rPr>
              <w:t>&gt;=</w:t>
            </w:r>
          </w:p>
        </w:tc>
        <w:tc>
          <w:tcPr>
            <w:tcW w:w="7512" w:type="dxa"/>
          </w:tcPr>
          <w:p w14:paraId="1DAD5375" w14:textId="6F5E2583" w:rsidR="00EC60F3" w:rsidRPr="00F80C05" w:rsidRDefault="006A0CC3" w:rsidP="00CB22E5">
            <w:pPr>
              <w:pStyle w:val="BodyText"/>
              <w:spacing w:before="0" w:after="0" w:line="240" w:lineRule="auto"/>
              <w:rPr>
                <w:noProof/>
                <w:lang w:val="en-GB"/>
              </w:rPr>
            </w:pPr>
            <w:r w:rsidRPr="00F80C05">
              <w:rPr>
                <w:noProof/>
                <w:lang w:val="en-GB"/>
              </w:rPr>
              <w:t>Greater than or equal</w:t>
            </w:r>
          </w:p>
        </w:tc>
      </w:tr>
      <w:tr w:rsidR="00EC60F3" w:rsidRPr="006956C6" w14:paraId="55231EE4" w14:textId="77777777" w:rsidTr="00116239">
        <w:tc>
          <w:tcPr>
            <w:tcW w:w="1555" w:type="dxa"/>
            <w:vAlign w:val="center"/>
          </w:tcPr>
          <w:p w14:paraId="23DF76C0" w14:textId="180615BB" w:rsidR="00EC60F3" w:rsidRPr="00F80C05" w:rsidRDefault="008E6C48" w:rsidP="00CB22E5">
            <w:pPr>
              <w:pStyle w:val="BodyText"/>
              <w:spacing w:before="0" w:after="0" w:line="240" w:lineRule="auto"/>
              <w:jc w:val="center"/>
              <w:rPr>
                <w:rFonts w:ascii="Consolas" w:hAnsi="Consolas"/>
                <w:noProof/>
                <w:lang w:val="en-GB"/>
              </w:rPr>
            </w:pPr>
            <w:r w:rsidRPr="00F80C05">
              <w:rPr>
                <w:rFonts w:ascii="Consolas" w:hAnsi="Consolas"/>
                <w:noProof/>
                <w:lang w:val="en-GB"/>
              </w:rPr>
              <w:t>&lt;=</w:t>
            </w:r>
          </w:p>
        </w:tc>
        <w:tc>
          <w:tcPr>
            <w:tcW w:w="7512" w:type="dxa"/>
          </w:tcPr>
          <w:p w14:paraId="4EDB7BA4" w14:textId="6B11A081" w:rsidR="00EC60F3" w:rsidRPr="00F80C05" w:rsidRDefault="006A0CC3" w:rsidP="00CB22E5">
            <w:pPr>
              <w:pStyle w:val="BodyText"/>
              <w:spacing w:before="0" w:after="0" w:line="240" w:lineRule="auto"/>
              <w:rPr>
                <w:noProof/>
                <w:lang w:val="en-GB"/>
              </w:rPr>
            </w:pPr>
            <w:r w:rsidRPr="00F80C05">
              <w:rPr>
                <w:noProof/>
                <w:lang w:val="en-GB"/>
              </w:rPr>
              <w:t>Less than or equal</w:t>
            </w:r>
          </w:p>
        </w:tc>
      </w:tr>
      <w:tr w:rsidR="008E6C48" w:rsidRPr="006956C6" w14:paraId="42455D2D" w14:textId="77777777" w:rsidTr="00116239">
        <w:tc>
          <w:tcPr>
            <w:tcW w:w="1555" w:type="dxa"/>
            <w:vAlign w:val="center"/>
          </w:tcPr>
          <w:p w14:paraId="0039FF35" w14:textId="4B57663A" w:rsidR="008E6C48" w:rsidRPr="00F80C05" w:rsidRDefault="008E6C48" w:rsidP="00CB22E5">
            <w:pPr>
              <w:pStyle w:val="BodyText"/>
              <w:spacing w:before="0" w:after="0" w:line="240" w:lineRule="auto"/>
              <w:jc w:val="center"/>
              <w:rPr>
                <w:rFonts w:ascii="Consolas" w:hAnsi="Consolas"/>
                <w:noProof/>
                <w:lang w:val="en-GB"/>
              </w:rPr>
            </w:pPr>
            <w:r w:rsidRPr="00F80C05">
              <w:rPr>
                <w:rFonts w:ascii="Consolas" w:hAnsi="Consolas"/>
                <w:noProof/>
                <w:lang w:val="en-GB"/>
              </w:rPr>
              <w:t>&lt;&gt;</w:t>
            </w:r>
          </w:p>
        </w:tc>
        <w:tc>
          <w:tcPr>
            <w:tcW w:w="7512" w:type="dxa"/>
          </w:tcPr>
          <w:p w14:paraId="4C004AE0" w14:textId="712837AD" w:rsidR="008E6C48" w:rsidRPr="00F80C05" w:rsidRDefault="00116239" w:rsidP="00CB22E5">
            <w:pPr>
              <w:pStyle w:val="BodyText"/>
              <w:spacing w:before="0" w:after="0" w:line="240" w:lineRule="auto"/>
              <w:rPr>
                <w:noProof/>
                <w:lang w:val="en-GB"/>
              </w:rPr>
            </w:pPr>
            <w:r w:rsidRPr="00F80C05">
              <w:rPr>
                <w:noProof/>
                <w:lang w:val="en-GB"/>
              </w:rPr>
              <w:t xml:space="preserve">Not equal (Note: In some SQL versions </w:t>
            </w:r>
            <w:r w:rsidR="00242EA3" w:rsidRPr="00F80C05">
              <w:rPr>
                <w:noProof/>
                <w:lang w:val="en-GB"/>
              </w:rPr>
              <w:t xml:space="preserve">it </w:t>
            </w:r>
            <w:r w:rsidRPr="00F80C05">
              <w:rPr>
                <w:noProof/>
                <w:lang w:val="en-GB"/>
              </w:rPr>
              <w:t xml:space="preserve">may be written as </w:t>
            </w:r>
            <w:r w:rsidRPr="00F80C05">
              <w:rPr>
                <w:rFonts w:ascii="Consolas" w:hAnsi="Consolas"/>
                <w:noProof/>
                <w:lang w:val="en-GB"/>
              </w:rPr>
              <w:t>!=</w:t>
            </w:r>
            <w:r w:rsidRPr="00F80C05">
              <w:rPr>
                <w:noProof/>
                <w:lang w:val="en-GB"/>
              </w:rPr>
              <w:t>)</w:t>
            </w:r>
          </w:p>
        </w:tc>
      </w:tr>
      <w:tr w:rsidR="008E6C48" w:rsidRPr="006956C6" w14:paraId="20E1BA92" w14:textId="77777777" w:rsidTr="00116239">
        <w:tc>
          <w:tcPr>
            <w:tcW w:w="1555" w:type="dxa"/>
            <w:vAlign w:val="center"/>
          </w:tcPr>
          <w:p w14:paraId="717DDC05" w14:textId="167E2D31" w:rsidR="008E6C48" w:rsidRPr="00F80C05" w:rsidRDefault="008E6C48" w:rsidP="00CB22E5">
            <w:pPr>
              <w:pStyle w:val="BodyText"/>
              <w:spacing w:before="0" w:after="0" w:line="240" w:lineRule="auto"/>
              <w:jc w:val="center"/>
              <w:rPr>
                <w:rFonts w:ascii="Consolas" w:hAnsi="Consolas"/>
                <w:noProof/>
                <w:lang w:val="en-GB"/>
              </w:rPr>
            </w:pPr>
            <w:r w:rsidRPr="00F80C05">
              <w:rPr>
                <w:rFonts w:ascii="Consolas" w:hAnsi="Consolas"/>
                <w:noProof/>
                <w:lang w:val="en-GB"/>
              </w:rPr>
              <w:lastRenderedPageBreak/>
              <w:t>BETWEEN</w:t>
            </w:r>
          </w:p>
        </w:tc>
        <w:tc>
          <w:tcPr>
            <w:tcW w:w="7512" w:type="dxa"/>
          </w:tcPr>
          <w:p w14:paraId="046E91F3" w14:textId="3B1C5FAE" w:rsidR="008E6C48" w:rsidRPr="00F80C05" w:rsidRDefault="00116239" w:rsidP="00CB22E5">
            <w:pPr>
              <w:pStyle w:val="BodyText"/>
              <w:spacing w:before="0" w:after="0" w:line="240" w:lineRule="auto"/>
              <w:rPr>
                <w:noProof/>
                <w:lang w:val="en-GB"/>
              </w:rPr>
            </w:pPr>
            <w:r w:rsidRPr="00F80C05">
              <w:rPr>
                <w:noProof/>
                <w:lang w:val="en-GB"/>
              </w:rPr>
              <w:t>Between a certain range</w:t>
            </w:r>
          </w:p>
        </w:tc>
      </w:tr>
      <w:tr w:rsidR="008E6C48" w:rsidRPr="006956C6" w14:paraId="592FF1E3" w14:textId="77777777" w:rsidTr="00116239">
        <w:tc>
          <w:tcPr>
            <w:tcW w:w="1555" w:type="dxa"/>
            <w:vAlign w:val="center"/>
          </w:tcPr>
          <w:p w14:paraId="41AC4D93" w14:textId="3F2A2556" w:rsidR="008E6C48" w:rsidRPr="00F80C05" w:rsidRDefault="008E6C48" w:rsidP="00CB22E5">
            <w:pPr>
              <w:pStyle w:val="BodyText"/>
              <w:spacing w:before="0" w:after="0" w:line="240" w:lineRule="auto"/>
              <w:jc w:val="center"/>
              <w:rPr>
                <w:rFonts w:ascii="Consolas" w:hAnsi="Consolas"/>
                <w:noProof/>
                <w:lang w:val="en-GB"/>
              </w:rPr>
            </w:pPr>
            <w:r w:rsidRPr="00F80C05">
              <w:rPr>
                <w:rFonts w:ascii="Consolas" w:hAnsi="Consolas"/>
                <w:noProof/>
                <w:lang w:val="en-GB"/>
              </w:rPr>
              <w:t>LIKE</w:t>
            </w:r>
          </w:p>
        </w:tc>
        <w:tc>
          <w:tcPr>
            <w:tcW w:w="7512" w:type="dxa"/>
          </w:tcPr>
          <w:p w14:paraId="0A28C591" w14:textId="4AE11C92" w:rsidR="008E6C48" w:rsidRPr="00F80C05" w:rsidRDefault="00116239" w:rsidP="00CB22E5">
            <w:pPr>
              <w:pStyle w:val="BodyText"/>
              <w:spacing w:before="0" w:after="0" w:line="240" w:lineRule="auto"/>
              <w:rPr>
                <w:noProof/>
                <w:lang w:val="en-GB"/>
              </w:rPr>
            </w:pPr>
            <w:r w:rsidRPr="00F80C05">
              <w:rPr>
                <w:noProof/>
                <w:lang w:val="en-GB"/>
              </w:rPr>
              <w:t>Search for a pattern</w:t>
            </w:r>
          </w:p>
        </w:tc>
      </w:tr>
      <w:tr w:rsidR="008E6C48" w:rsidRPr="006956C6" w14:paraId="0FC1AB85" w14:textId="77777777" w:rsidTr="00116239">
        <w:tc>
          <w:tcPr>
            <w:tcW w:w="1555" w:type="dxa"/>
            <w:vAlign w:val="center"/>
          </w:tcPr>
          <w:p w14:paraId="49FA3E06" w14:textId="13D1A4F8" w:rsidR="008E6C48" w:rsidRPr="00F80C05" w:rsidRDefault="008E6C48" w:rsidP="00CB22E5">
            <w:pPr>
              <w:pStyle w:val="BodyText"/>
              <w:spacing w:before="0" w:after="0" w:line="240" w:lineRule="auto"/>
              <w:jc w:val="center"/>
              <w:rPr>
                <w:rFonts w:ascii="Consolas" w:hAnsi="Consolas"/>
                <w:noProof/>
                <w:lang w:val="en-GB"/>
              </w:rPr>
            </w:pPr>
            <w:r w:rsidRPr="00F80C05">
              <w:rPr>
                <w:rFonts w:ascii="Consolas" w:hAnsi="Consolas"/>
                <w:noProof/>
                <w:lang w:val="en-GB"/>
              </w:rPr>
              <w:t>IN</w:t>
            </w:r>
          </w:p>
        </w:tc>
        <w:tc>
          <w:tcPr>
            <w:tcW w:w="7512" w:type="dxa"/>
          </w:tcPr>
          <w:p w14:paraId="202A3F0D" w14:textId="30DAC447" w:rsidR="008E6C48" w:rsidRPr="00F80C05" w:rsidRDefault="00116239" w:rsidP="00CB22E5">
            <w:pPr>
              <w:pStyle w:val="BodyText"/>
              <w:spacing w:before="0" w:after="0" w:line="240" w:lineRule="auto"/>
              <w:rPr>
                <w:noProof/>
                <w:lang w:val="en-GB"/>
              </w:rPr>
            </w:pPr>
            <w:r w:rsidRPr="00F80C05">
              <w:rPr>
                <w:noProof/>
                <w:lang w:val="en-GB"/>
              </w:rPr>
              <w:t>To specify multiple possible values for a column</w:t>
            </w:r>
          </w:p>
        </w:tc>
      </w:tr>
    </w:tbl>
    <w:p w14:paraId="3F64E247" w14:textId="0782936E" w:rsidR="00EC60F3" w:rsidRPr="00F80C05" w:rsidRDefault="00EC60F3" w:rsidP="00EC60F3">
      <w:pPr>
        <w:pStyle w:val="BodyText"/>
        <w:spacing w:before="0" w:after="0" w:line="240" w:lineRule="auto"/>
        <w:rPr>
          <w:noProof/>
          <w:sz w:val="20"/>
          <w:szCs w:val="20"/>
          <w:lang w:val="en-GB"/>
        </w:rPr>
      </w:pPr>
      <w:r w:rsidRPr="00F80C05">
        <w:rPr>
          <w:noProof/>
          <w:sz w:val="20"/>
          <w:szCs w:val="20"/>
          <w:lang w:val="en-GB"/>
        </w:rPr>
        <w:t>(Source:</w:t>
      </w:r>
      <w:r w:rsidR="00242EA3" w:rsidRPr="00F80C05">
        <w:rPr>
          <w:noProof/>
          <w:lang w:val="en-GB"/>
        </w:rPr>
        <w:t xml:space="preserve"> </w:t>
      </w:r>
      <w:hyperlink r:id="rId41" w:history="1">
        <w:r w:rsidR="00242EA3" w:rsidRPr="00F80C05">
          <w:rPr>
            <w:rStyle w:val="Hyperlink"/>
            <w:noProof/>
            <w:sz w:val="20"/>
            <w:szCs w:val="20"/>
            <w:lang w:val="en-GB"/>
          </w:rPr>
          <w:t>https://www.w3schools.com/sql/sql_where.asp</w:t>
        </w:r>
      </w:hyperlink>
      <w:r w:rsidRPr="00F80C05">
        <w:rPr>
          <w:noProof/>
          <w:sz w:val="20"/>
          <w:szCs w:val="20"/>
          <w:lang w:val="en-GB"/>
        </w:rPr>
        <w:t>)</w:t>
      </w:r>
    </w:p>
    <w:p w14:paraId="12525D8F" w14:textId="78C227D1" w:rsidR="00EC60F3" w:rsidRPr="00F80C05" w:rsidRDefault="00080D00" w:rsidP="00EC60F3">
      <w:pPr>
        <w:pStyle w:val="BodyText"/>
        <w:rPr>
          <w:noProof/>
          <w:lang w:val="en-GB"/>
        </w:rPr>
      </w:pPr>
      <w:r w:rsidRPr="00F80C05">
        <w:rPr>
          <w:noProof/>
          <w:lang w:val="en-GB"/>
        </w:rPr>
        <w:t xml:space="preserve">Same as the </w:t>
      </w:r>
      <w:r w:rsidR="00F0768A" w:rsidRPr="00970EEF">
        <w:rPr>
          <w:rFonts w:ascii="Consolas" w:hAnsi="Consolas"/>
          <w:noProof/>
          <w:lang w:val="en-GB"/>
        </w:rPr>
        <w:t>if</w:t>
      </w:r>
      <w:r w:rsidR="00F0768A" w:rsidRPr="00F80C05">
        <w:rPr>
          <w:noProof/>
          <w:lang w:val="en-GB"/>
        </w:rPr>
        <w:t xml:space="preserve">-command in Python, we can also </w:t>
      </w:r>
      <w:r w:rsidR="007D223A">
        <w:rPr>
          <w:noProof/>
          <w:lang w:val="en-GB"/>
        </w:rPr>
        <w:t>link</w:t>
      </w:r>
      <w:r w:rsidR="00F0768A" w:rsidRPr="00F80C05">
        <w:rPr>
          <w:noProof/>
          <w:lang w:val="en-GB"/>
        </w:rPr>
        <w:t xml:space="preserve"> multiple criteria in one statement </w:t>
      </w:r>
      <w:r w:rsidR="007D223A">
        <w:rPr>
          <w:noProof/>
          <w:lang w:val="en-GB"/>
        </w:rPr>
        <w:t>using</w:t>
      </w:r>
      <w:r w:rsidR="0045002A" w:rsidRPr="00F80C05">
        <w:rPr>
          <w:noProof/>
          <w:lang w:val="en-GB"/>
        </w:rPr>
        <w:t xml:space="preserve"> the </w:t>
      </w:r>
      <w:r w:rsidR="0045002A" w:rsidRPr="00F80C05">
        <w:rPr>
          <w:rFonts w:ascii="Consolas" w:hAnsi="Consolas"/>
          <w:noProof/>
          <w:lang w:val="en-GB"/>
        </w:rPr>
        <w:t>AND</w:t>
      </w:r>
      <w:r w:rsidR="0045002A" w:rsidRPr="00F80C05">
        <w:rPr>
          <w:noProof/>
          <w:lang w:val="en-GB"/>
        </w:rPr>
        <w:t xml:space="preserve">, </w:t>
      </w:r>
      <w:r w:rsidR="0045002A" w:rsidRPr="00F80C05">
        <w:rPr>
          <w:rFonts w:ascii="Consolas" w:hAnsi="Consolas"/>
          <w:noProof/>
          <w:lang w:val="en-GB"/>
        </w:rPr>
        <w:t>OR</w:t>
      </w:r>
      <w:r w:rsidR="0045002A" w:rsidRPr="00F80C05">
        <w:rPr>
          <w:noProof/>
          <w:lang w:val="en-GB"/>
        </w:rPr>
        <w:t xml:space="preserve"> and </w:t>
      </w:r>
      <w:r w:rsidR="0045002A" w:rsidRPr="00F80C05">
        <w:rPr>
          <w:rFonts w:ascii="Consolas" w:hAnsi="Consolas"/>
          <w:noProof/>
          <w:lang w:val="en-GB"/>
        </w:rPr>
        <w:t>NOT</w:t>
      </w:r>
      <w:r w:rsidR="0045002A" w:rsidRPr="00F80C05">
        <w:rPr>
          <w:noProof/>
          <w:lang w:val="en-GB"/>
        </w:rPr>
        <w:t xml:space="preserve"> operators.</w:t>
      </w:r>
    </w:p>
    <w:p w14:paraId="390AB2E4" w14:textId="42DB4778" w:rsidR="001D7519" w:rsidRPr="00F80C05" w:rsidRDefault="00C51A12" w:rsidP="00EC60F3">
      <w:pPr>
        <w:pStyle w:val="BodyText"/>
        <w:rPr>
          <w:noProof/>
          <w:lang w:val="en-GB"/>
        </w:rPr>
      </w:pPr>
      <w:r w:rsidRPr="00F80C05">
        <w:rPr>
          <w:noProof/>
          <w:lang w:val="en-GB"/>
        </w:rPr>
        <w:t xml:space="preserve">Sometimes, we would rather not </w:t>
      </w:r>
      <w:r w:rsidR="00A974A5" w:rsidRPr="00F80C05">
        <w:rPr>
          <w:noProof/>
          <w:lang w:val="en-GB"/>
        </w:rPr>
        <w:t xml:space="preserve">obtain </w:t>
      </w:r>
      <w:r w:rsidRPr="00F80C05">
        <w:rPr>
          <w:noProof/>
          <w:lang w:val="en-GB"/>
        </w:rPr>
        <w:t xml:space="preserve">records that </w:t>
      </w:r>
      <w:r w:rsidR="00A974A5" w:rsidRPr="00F80C05">
        <w:rPr>
          <w:noProof/>
          <w:lang w:val="en-GB"/>
        </w:rPr>
        <w:t xml:space="preserve">contain missing values in one or more variables from a query. In this case, we need to </w:t>
      </w:r>
      <w:r w:rsidR="00825451">
        <w:rPr>
          <w:noProof/>
          <w:lang w:val="en-GB"/>
        </w:rPr>
        <w:t xml:space="preserve">add </w:t>
      </w:r>
      <w:r w:rsidR="00A974A5" w:rsidRPr="00F80C05">
        <w:rPr>
          <w:noProof/>
          <w:lang w:val="en-GB"/>
        </w:rPr>
        <w:t xml:space="preserve">the </w:t>
      </w:r>
      <w:r w:rsidR="00A974A5" w:rsidRPr="00F80C05">
        <w:rPr>
          <w:rFonts w:ascii="Consolas" w:hAnsi="Consolas"/>
          <w:noProof/>
          <w:lang w:val="en-GB"/>
        </w:rPr>
        <w:t>IS</w:t>
      </w:r>
      <w:r w:rsidR="00A974A5" w:rsidRPr="00F80C05">
        <w:rPr>
          <w:noProof/>
          <w:lang w:val="en-GB"/>
        </w:rPr>
        <w:t xml:space="preserve"> </w:t>
      </w:r>
      <w:r w:rsidR="00FD6856" w:rsidRPr="00F80C05">
        <w:rPr>
          <w:rFonts w:ascii="Consolas" w:hAnsi="Consolas"/>
          <w:noProof/>
          <w:lang w:val="en-GB"/>
        </w:rPr>
        <w:t>NOT</w:t>
      </w:r>
      <w:r w:rsidR="00FD6856" w:rsidRPr="00F80C05">
        <w:rPr>
          <w:noProof/>
          <w:lang w:val="en-GB"/>
        </w:rPr>
        <w:t xml:space="preserve"> </w:t>
      </w:r>
      <w:r w:rsidR="00A974A5" w:rsidRPr="00F80C05">
        <w:rPr>
          <w:rFonts w:ascii="Consolas" w:hAnsi="Consolas"/>
          <w:noProof/>
          <w:lang w:val="en-GB"/>
        </w:rPr>
        <w:t>NULL</w:t>
      </w:r>
      <w:r w:rsidR="00A974A5" w:rsidRPr="00F80C05">
        <w:rPr>
          <w:noProof/>
          <w:lang w:val="en-GB"/>
        </w:rPr>
        <w:t xml:space="preserve"> syntax</w:t>
      </w:r>
      <w:r w:rsidR="00FD6856" w:rsidRPr="00F80C05">
        <w:rPr>
          <w:noProof/>
          <w:lang w:val="en-GB"/>
        </w:rPr>
        <w:t xml:space="preserve"> </w:t>
      </w:r>
      <w:r w:rsidR="00825451">
        <w:rPr>
          <w:noProof/>
          <w:lang w:val="en-GB"/>
        </w:rPr>
        <w:t xml:space="preserve">to </w:t>
      </w:r>
      <w:r w:rsidR="00FD6856" w:rsidRPr="00F80C05">
        <w:rPr>
          <w:noProof/>
          <w:lang w:val="en-GB"/>
        </w:rPr>
        <w:t xml:space="preserve">the </w:t>
      </w:r>
      <w:r w:rsidR="00825451">
        <w:rPr>
          <w:rFonts w:ascii="Consolas" w:hAnsi="Consolas"/>
          <w:noProof/>
          <w:lang w:val="en-GB"/>
        </w:rPr>
        <w:t>WHERE</w:t>
      </w:r>
      <w:r w:rsidR="00FD6856" w:rsidRPr="00F80C05">
        <w:rPr>
          <w:noProof/>
          <w:lang w:val="en-GB"/>
        </w:rPr>
        <w:t xml:space="preserve"> </w:t>
      </w:r>
      <w:r w:rsidR="00825451">
        <w:rPr>
          <w:noProof/>
          <w:lang w:val="en-GB"/>
        </w:rPr>
        <w:t>clause</w:t>
      </w:r>
      <w:r w:rsidR="00FD6856" w:rsidRPr="00F80C05">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DD1AB6" w:rsidRPr="006956C6" w14:paraId="17FA62CC" w14:textId="77777777" w:rsidTr="00CB22E5">
        <w:trPr>
          <w:jc w:val="right"/>
        </w:trPr>
        <w:tc>
          <w:tcPr>
            <w:tcW w:w="9017" w:type="dxa"/>
            <w:shd w:val="clear" w:color="auto" w:fill="D9D9D9" w:themeFill="background1" w:themeFillShade="D9"/>
            <w:vAlign w:val="center"/>
          </w:tcPr>
          <w:p w14:paraId="42C4EE65" w14:textId="4922FE58" w:rsidR="00DD1AB6" w:rsidRPr="00F80C05" w:rsidRDefault="00DD1AB6" w:rsidP="000736FB">
            <w:pPr>
              <w:pStyle w:val="Code"/>
              <w:ind w:left="2444"/>
              <w:jc w:val="left"/>
              <w:rPr>
                <w:noProof/>
                <w:color w:val="auto"/>
                <w:lang w:val="en-GB"/>
              </w:rPr>
            </w:pPr>
            <w:r w:rsidRPr="00F80C05">
              <w:rPr>
                <w:noProof/>
                <w:color w:val="auto"/>
                <w:lang w:val="en-GB"/>
              </w:rPr>
              <w:t xml:space="preserve">SELECT </w:t>
            </w:r>
            <w:r w:rsidRPr="00F80C05">
              <w:rPr>
                <w:noProof/>
                <w:color w:val="0070C0"/>
                <w:lang w:val="en-GB"/>
              </w:rPr>
              <w:t>*</w:t>
            </w:r>
            <w:r w:rsidRPr="00F80C05">
              <w:rPr>
                <w:noProof/>
                <w:color w:val="auto"/>
                <w:lang w:val="en-GB"/>
              </w:rPr>
              <w:t xml:space="preserve"> FROM </w:t>
            </w:r>
            <w:r w:rsidR="00394BA4" w:rsidRPr="00F80C05">
              <w:rPr>
                <w:noProof/>
                <w:color w:val="0070C0"/>
                <w:lang w:val="en-GB"/>
              </w:rPr>
              <w:t>tab</w:t>
            </w:r>
            <w:r w:rsidR="00DA6EDF" w:rsidRPr="00F80C05">
              <w:rPr>
                <w:noProof/>
                <w:color w:val="0070C0"/>
                <w:lang w:val="en-GB"/>
              </w:rPr>
              <w:t>le</w:t>
            </w:r>
            <w:r w:rsidR="00394BA4" w:rsidRPr="00F80C05">
              <w:rPr>
                <w:noProof/>
                <w:color w:val="0070C0"/>
                <w:lang w:val="en-GB"/>
              </w:rPr>
              <w:t>_name</w:t>
            </w:r>
            <w:r w:rsidRPr="00F80C05">
              <w:rPr>
                <w:noProof/>
                <w:color w:val="auto"/>
                <w:lang w:val="en-GB"/>
              </w:rPr>
              <w:t xml:space="preserve"> </w:t>
            </w:r>
            <w:r w:rsidR="00AC100A" w:rsidRPr="00F80C05">
              <w:rPr>
                <w:noProof/>
                <w:color w:val="auto"/>
                <w:lang w:val="en-GB"/>
              </w:rPr>
              <w:br/>
            </w:r>
            <w:r w:rsidRPr="00F80C05">
              <w:rPr>
                <w:noProof/>
                <w:color w:val="auto"/>
                <w:lang w:val="en-GB"/>
              </w:rPr>
              <w:t xml:space="preserve">WHERE </w:t>
            </w:r>
            <w:r w:rsidRPr="00F80C05">
              <w:rPr>
                <w:noProof/>
                <w:color w:val="0070C0"/>
                <w:lang w:val="en-GB"/>
              </w:rPr>
              <w:t>var_name</w:t>
            </w:r>
            <w:r w:rsidRPr="00F80C05">
              <w:rPr>
                <w:noProof/>
                <w:color w:val="auto"/>
                <w:lang w:val="en-GB"/>
              </w:rPr>
              <w:t xml:space="preserve"> IS NOT NULL;</w:t>
            </w:r>
          </w:p>
        </w:tc>
      </w:tr>
    </w:tbl>
    <w:p w14:paraId="6809523A" w14:textId="55F765CE" w:rsidR="00EC60F3" w:rsidRPr="00F80C05" w:rsidRDefault="007242F9" w:rsidP="00EC60F3">
      <w:pPr>
        <w:pStyle w:val="BodyText"/>
        <w:rPr>
          <w:noProof/>
          <w:lang w:val="en-GB"/>
        </w:rPr>
      </w:pPr>
      <w:r w:rsidRPr="00F80C05">
        <w:rPr>
          <w:noProof/>
          <w:lang w:val="en-GB"/>
        </w:rPr>
        <w:t>If the statement w</w:t>
      </w:r>
      <w:r w:rsidR="003F76CC" w:rsidRPr="00F80C05">
        <w:rPr>
          <w:noProof/>
          <w:lang w:val="en-GB"/>
        </w:rPr>
        <w:t>ere</w:t>
      </w:r>
      <w:r w:rsidRPr="00F80C05">
        <w:rPr>
          <w:noProof/>
          <w:lang w:val="en-GB"/>
        </w:rPr>
        <w:t xml:space="preserve"> written without the </w:t>
      </w:r>
      <w:r w:rsidRPr="00F80C05">
        <w:rPr>
          <w:rFonts w:ascii="Consolas" w:hAnsi="Consolas"/>
          <w:noProof/>
          <w:lang w:val="en-GB"/>
        </w:rPr>
        <w:t>NOT</w:t>
      </w:r>
      <w:r w:rsidRPr="00F80C05">
        <w:rPr>
          <w:noProof/>
          <w:lang w:val="en-GB"/>
        </w:rPr>
        <w:t xml:space="preserve"> operator, </w:t>
      </w:r>
      <w:r w:rsidR="00E83C92" w:rsidRPr="00F80C05">
        <w:rPr>
          <w:noProof/>
          <w:lang w:val="en-GB"/>
        </w:rPr>
        <w:t xml:space="preserve">SQL would return all records </w:t>
      </w:r>
      <w:r w:rsidR="00E031C3" w:rsidRPr="00F80C05">
        <w:rPr>
          <w:noProof/>
          <w:lang w:val="en-GB"/>
        </w:rPr>
        <w:t xml:space="preserve">with missing values in the variable </w:t>
      </w:r>
      <w:r w:rsidR="00E031C3" w:rsidRPr="00F80C05">
        <w:rPr>
          <w:rFonts w:ascii="Consolas" w:hAnsi="Consolas"/>
          <w:noProof/>
          <w:lang w:val="en-GB"/>
        </w:rPr>
        <w:t>var_name</w:t>
      </w:r>
      <w:r w:rsidR="00E031C3" w:rsidRPr="00F80C05">
        <w:rPr>
          <w:noProof/>
          <w:lang w:val="en-GB"/>
        </w:rPr>
        <w:t xml:space="preserve"> to us.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9D5EC7" w:rsidRPr="006956C6" w14:paraId="5F821F60" w14:textId="77777777" w:rsidTr="00914864">
        <w:tc>
          <w:tcPr>
            <w:tcW w:w="9017" w:type="dxa"/>
          </w:tcPr>
          <w:p w14:paraId="0396DF11" w14:textId="1C4A8741" w:rsidR="009D5EC7" w:rsidRPr="00F80C05" w:rsidRDefault="009D5EC7" w:rsidP="00914864">
            <w:pPr>
              <w:pStyle w:val="BodyText"/>
              <w:rPr>
                <w:noProof/>
                <w:lang w:val="en-GB"/>
              </w:rPr>
            </w:pPr>
            <w:r w:rsidRPr="00F80C05">
              <w:rPr>
                <w:b/>
                <w:bCs/>
                <w:noProof/>
                <w:lang w:val="en-GB"/>
              </w:rPr>
              <w:t xml:space="preserve">Example (Cont’d): </w:t>
            </w:r>
            <w:r w:rsidR="0058731A" w:rsidRPr="00F80C05">
              <w:rPr>
                <w:noProof/>
                <w:lang w:val="en-GB"/>
              </w:rPr>
              <w:t xml:space="preserve">Suppose we </w:t>
            </w:r>
            <w:r w:rsidR="00E57B96" w:rsidRPr="00F80C05">
              <w:rPr>
                <w:noProof/>
                <w:lang w:val="en-GB"/>
              </w:rPr>
              <w:t xml:space="preserve">would like to </w:t>
            </w:r>
            <w:r w:rsidR="00BB79AE" w:rsidRPr="00F80C05">
              <w:rPr>
                <w:noProof/>
                <w:lang w:val="en-GB"/>
              </w:rPr>
              <w:t xml:space="preserve">select students </w:t>
            </w:r>
            <w:r w:rsidR="00257FF2" w:rsidRPr="00F80C05">
              <w:rPr>
                <w:noProof/>
                <w:lang w:val="en-GB"/>
              </w:rPr>
              <w:t xml:space="preserve">of </w:t>
            </w:r>
            <w:r w:rsidR="00E57B96" w:rsidRPr="00F80C05">
              <w:rPr>
                <w:noProof/>
                <w:lang w:val="en-GB"/>
              </w:rPr>
              <w:t>the analytics program</w:t>
            </w:r>
            <w:r w:rsidR="005A37B6">
              <w:rPr>
                <w:noProof/>
                <w:lang w:val="en-GB"/>
              </w:rPr>
              <w:t>me</w:t>
            </w:r>
            <w:r w:rsidR="00257FF2" w:rsidRPr="00F80C05">
              <w:rPr>
                <w:noProof/>
                <w:lang w:val="en-GB"/>
              </w:rPr>
              <w:t xml:space="preserve"> from the table </w:t>
            </w:r>
            <w:r w:rsidR="00257FF2" w:rsidRPr="00F80C05">
              <w:rPr>
                <w:rFonts w:ascii="Consolas" w:hAnsi="Consolas"/>
                <w:noProof/>
                <w:lang w:val="en-GB"/>
              </w:rPr>
              <w:t>students</w:t>
            </w:r>
            <w:r w:rsidR="00E57B96" w:rsidRPr="00F80C05">
              <w:rPr>
                <w:noProof/>
                <w:lang w:val="en-GB"/>
              </w:rPr>
              <w:t xml:space="preserve">. </w:t>
            </w:r>
            <w:r w:rsidR="00974F4B" w:rsidRPr="00F80C05">
              <w:rPr>
                <w:noProof/>
                <w:lang w:val="en-GB"/>
              </w:rPr>
              <w:t xml:space="preserve">The query can simply be carried out by adding </w:t>
            </w:r>
            <w:r w:rsidR="00BB79AE" w:rsidRPr="00F80C05">
              <w:rPr>
                <w:noProof/>
                <w:lang w:val="en-GB"/>
              </w:rPr>
              <w:t>the criteri</w:t>
            </w:r>
            <w:r w:rsidR="00AF2BE4" w:rsidRPr="00F80C05">
              <w:rPr>
                <w:noProof/>
                <w:lang w:val="en-GB"/>
              </w:rPr>
              <w:t>on</w:t>
            </w:r>
            <w:r w:rsidR="00BB79AE" w:rsidRPr="00F80C05">
              <w:rPr>
                <w:noProof/>
                <w:lang w:val="en-GB"/>
              </w:rPr>
              <w:t xml:space="preserve"> </w:t>
            </w:r>
            <w:r w:rsidR="00EE6ED5" w:rsidRPr="00F80C05">
              <w:rPr>
                <w:rFonts w:ascii="Consolas" w:hAnsi="Consolas"/>
                <w:noProof/>
                <w:lang w:val="en-GB"/>
              </w:rPr>
              <w:t>Program</w:t>
            </w:r>
            <w:r w:rsidR="00BB79AE" w:rsidRPr="00C40730">
              <w:rPr>
                <w:noProof/>
                <w:lang w:val="en-GB"/>
              </w:rPr>
              <w:t xml:space="preserve"> </w:t>
            </w:r>
            <w:r w:rsidR="00BB79AE" w:rsidRPr="00F80C05">
              <w:rPr>
                <w:rFonts w:ascii="Consolas" w:hAnsi="Consolas"/>
                <w:noProof/>
                <w:lang w:val="en-GB"/>
              </w:rPr>
              <w:t>=</w:t>
            </w:r>
            <w:r w:rsidR="00BB79AE" w:rsidRPr="00C40730">
              <w:rPr>
                <w:noProof/>
                <w:lang w:val="en-GB"/>
              </w:rPr>
              <w:t xml:space="preserve"> </w:t>
            </w:r>
            <w:r w:rsidR="00EE6ED5" w:rsidRPr="00F80C05">
              <w:rPr>
                <w:rFonts w:ascii="Consolas" w:hAnsi="Consolas"/>
                <w:noProof/>
                <w:lang w:val="en-GB"/>
              </w:rPr>
              <w:t>'Analytics'</w:t>
            </w:r>
            <w:r w:rsidR="00BB79AE" w:rsidRPr="00F80C05">
              <w:rPr>
                <w:noProof/>
                <w:lang w:val="en-GB"/>
              </w:rPr>
              <w:t xml:space="preserve"> </w:t>
            </w:r>
            <w:r w:rsidR="00974F4B" w:rsidRPr="00F80C05">
              <w:rPr>
                <w:noProof/>
                <w:lang w:val="en-GB"/>
              </w:rPr>
              <w:t>to</w:t>
            </w:r>
            <w:r w:rsidR="00BB79AE" w:rsidRPr="00F80C05">
              <w:rPr>
                <w:noProof/>
                <w:lang w:val="en-GB"/>
              </w:rPr>
              <w:t xml:space="preserve"> the </w:t>
            </w:r>
            <w:r w:rsidR="00BB79AE" w:rsidRPr="00F80C05">
              <w:rPr>
                <w:rFonts w:ascii="Consolas" w:hAnsi="Consolas"/>
                <w:noProof/>
                <w:lang w:val="en-GB"/>
              </w:rPr>
              <w:t>WHERE</w:t>
            </w:r>
            <w:r w:rsidR="00BB79AE" w:rsidRPr="00F80C05">
              <w:rPr>
                <w:noProof/>
                <w:lang w:val="en-GB"/>
              </w:rPr>
              <w:t xml:space="preserve"> syntax</w:t>
            </w:r>
            <w:r w:rsidRPr="00F80C05">
              <w:rPr>
                <w:noProof/>
                <w:lang w:val="en-GB"/>
              </w:rPr>
              <w:t>.</w:t>
            </w:r>
          </w:p>
          <w:p w14:paraId="4DF84C77" w14:textId="4BA5586C" w:rsidR="009D5EC7" w:rsidRPr="00F80C05" w:rsidRDefault="007D0714" w:rsidP="00914864">
            <w:pPr>
              <w:pStyle w:val="Figure-Image-Upper"/>
              <w:rPr>
                <w:lang w:val="en-GB"/>
              </w:rPr>
            </w:pPr>
            <w:r w:rsidRPr="00F80C05">
              <w:drawing>
                <wp:inline distT="0" distB="0" distL="0" distR="0" wp14:anchorId="213E0CFD" wp14:editId="5D84F6F7">
                  <wp:extent cx="5580000" cy="2384975"/>
                  <wp:effectExtent l="19050" t="19050" r="20955" b="158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6562" t="24307" r="2030" b="11461"/>
                          <a:stretch/>
                        </pic:blipFill>
                        <pic:spPr bwMode="auto">
                          <a:xfrm>
                            <a:off x="0" y="0"/>
                            <a:ext cx="5580000" cy="2384975"/>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9A6166" w14:textId="1EF788FF" w:rsidR="009D5EC7" w:rsidRPr="00F80C05" w:rsidRDefault="009D5EC7" w:rsidP="00390C2D">
            <w:pPr>
              <w:pStyle w:val="Caption"/>
            </w:pPr>
            <w:r w:rsidRPr="00F80C05">
              <w:t>Figure 6.</w:t>
            </w:r>
            <w:r w:rsidRPr="00F80C05">
              <w:fldChar w:fldCharType="begin"/>
            </w:r>
            <w:r w:rsidRPr="00F80C05">
              <w:instrText xml:space="preserve"> SEQ Figure \* ARABIC </w:instrText>
            </w:r>
            <w:r w:rsidRPr="00F80C05">
              <w:fldChar w:fldCharType="separate"/>
            </w:r>
            <w:r w:rsidR="00F37804" w:rsidRPr="00F80C05">
              <w:t>17</w:t>
            </w:r>
            <w:r w:rsidRPr="00F80C05">
              <w:fldChar w:fldCharType="end"/>
            </w:r>
            <w:r w:rsidRPr="00F80C05">
              <w:t xml:space="preserve"> </w:t>
            </w:r>
            <w:r w:rsidR="00FA0E19" w:rsidRPr="00F80C05">
              <w:t xml:space="preserve">Select only </w:t>
            </w:r>
            <w:r w:rsidR="007D0714" w:rsidRPr="00F80C05">
              <w:t xml:space="preserve">Analytics </w:t>
            </w:r>
            <w:r w:rsidR="00FA0E19" w:rsidRPr="00F80C05">
              <w:t xml:space="preserve">Students from </w:t>
            </w:r>
            <w:r w:rsidR="007D0714" w:rsidRPr="00F80C05">
              <w:t xml:space="preserve">the Table </w:t>
            </w:r>
            <w:r w:rsidR="007D0714" w:rsidRPr="00F80C05">
              <w:rPr>
                <w:rFonts w:ascii="Consolas" w:hAnsi="Consolas"/>
              </w:rPr>
              <w:t>students</w:t>
            </w:r>
          </w:p>
          <w:p w14:paraId="6A19A45C" w14:textId="45554F74" w:rsidR="00995EA1" w:rsidRPr="00F80C05" w:rsidRDefault="000E24E6" w:rsidP="0078009B">
            <w:pPr>
              <w:pStyle w:val="BodyText"/>
              <w:rPr>
                <w:noProof/>
                <w:lang w:val="en-GB"/>
              </w:rPr>
            </w:pPr>
            <w:r w:rsidRPr="00F80C05">
              <w:rPr>
                <w:noProof/>
                <w:lang w:val="en-GB"/>
              </w:rPr>
              <w:t>I</w:t>
            </w:r>
            <w:r w:rsidR="00AF2BE4" w:rsidRPr="00F80C05">
              <w:rPr>
                <w:noProof/>
                <w:lang w:val="en-GB"/>
              </w:rPr>
              <w:t xml:space="preserve">f the value is a string such as “Analytics” in the above syntax, we </w:t>
            </w:r>
            <w:r w:rsidR="00570AEC" w:rsidRPr="00F80C05">
              <w:rPr>
                <w:noProof/>
                <w:lang w:val="en-GB"/>
              </w:rPr>
              <w:t xml:space="preserve">will </w:t>
            </w:r>
            <w:r w:rsidR="00AF2BE4" w:rsidRPr="00F80C05">
              <w:rPr>
                <w:noProof/>
                <w:lang w:val="en-GB"/>
              </w:rPr>
              <w:t xml:space="preserve">need to put </w:t>
            </w:r>
            <w:r w:rsidR="00E65E38" w:rsidRPr="00F80C05">
              <w:rPr>
                <w:noProof/>
                <w:lang w:val="en-GB"/>
              </w:rPr>
              <w:t>it</w:t>
            </w:r>
            <w:r w:rsidR="00AF2BE4" w:rsidRPr="00F80C05">
              <w:rPr>
                <w:noProof/>
                <w:lang w:val="en-GB"/>
              </w:rPr>
              <w:t xml:space="preserve"> in a pair of quotation marks</w:t>
            </w:r>
            <w:r w:rsidR="00995EA1" w:rsidRPr="00F80C05">
              <w:rPr>
                <w:noProof/>
                <w:lang w:val="en-GB"/>
              </w:rPr>
              <w:t>.</w:t>
            </w:r>
            <w:r w:rsidRPr="00F80C05">
              <w:rPr>
                <w:noProof/>
                <w:lang w:val="en-GB"/>
              </w:rPr>
              <w:t xml:space="preserve"> </w:t>
            </w:r>
            <w:r w:rsidR="00691002" w:rsidRPr="00F80C05">
              <w:rPr>
                <w:noProof/>
                <w:lang w:val="en-GB"/>
              </w:rPr>
              <w:t>And it</w:t>
            </w:r>
            <w:r w:rsidRPr="00F80C05">
              <w:rPr>
                <w:noProof/>
                <w:lang w:val="en-GB"/>
              </w:rPr>
              <w:t xml:space="preserve"> is important </w:t>
            </w:r>
            <w:r w:rsidR="00691002" w:rsidRPr="00F80C05">
              <w:rPr>
                <w:noProof/>
                <w:lang w:val="en-GB"/>
              </w:rPr>
              <w:t xml:space="preserve">here </w:t>
            </w:r>
            <w:r w:rsidRPr="00F80C05">
              <w:rPr>
                <w:noProof/>
                <w:lang w:val="en-GB"/>
              </w:rPr>
              <w:t xml:space="preserve">to </w:t>
            </w:r>
            <w:r w:rsidR="0074314F" w:rsidRPr="00F80C05">
              <w:rPr>
                <w:noProof/>
                <w:lang w:val="en-GB"/>
              </w:rPr>
              <w:t xml:space="preserve">pay attention </w:t>
            </w:r>
            <w:r w:rsidR="001E7B84" w:rsidRPr="00F80C05">
              <w:rPr>
                <w:noProof/>
                <w:lang w:val="en-GB"/>
              </w:rPr>
              <w:t xml:space="preserve">to when and </w:t>
            </w:r>
            <w:r w:rsidR="00342CD8" w:rsidRPr="00F80C05">
              <w:rPr>
                <w:noProof/>
                <w:lang w:val="en-GB"/>
              </w:rPr>
              <w:t xml:space="preserve">where </w:t>
            </w:r>
            <w:r w:rsidR="0074314F" w:rsidRPr="00F80C05">
              <w:rPr>
                <w:noProof/>
                <w:lang w:val="en-GB"/>
              </w:rPr>
              <w:t>single or double quotation mark</w:t>
            </w:r>
            <w:r w:rsidR="005E3337" w:rsidRPr="00F80C05">
              <w:rPr>
                <w:noProof/>
                <w:lang w:val="en-GB"/>
              </w:rPr>
              <w:t>s</w:t>
            </w:r>
            <w:r w:rsidR="00342CD8" w:rsidRPr="00F80C05">
              <w:rPr>
                <w:noProof/>
                <w:lang w:val="en-GB"/>
              </w:rPr>
              <w:t xml:space="preserve"> should be used</w:t>
            </w:r>
            <w:r w:rsidR="0074314F" w:rsidRPr="00F80C05">
              <w:rPr>
                <w:noProof/>
                <w:lang w:val="en-GB"/>
              </w:rPr>
              <w:t>.</w:t>
            </w:r>
          </w:p>
          <w:p w14:paraId="1903A4D6" w14:textId="4B8E620B" w:rsidR="0078009B" w:rsidRPr="00F80C05" w:rsidRDefault="002A51B3" w:rsidP="0078009B">
            <w:pPr>
              <w:pStyle w:val="BodyText"/>
              <w:rPr>
                <w:noProof/>
                <w:lang w:val="en-GB"/>
              </w:rPr>
            </w:pPr>
            <w:r w:rsidRPr="00F80C05">
              <w:rPr>
                <w:noProof/>
                <w:lang w:val="en-GB"/>
              </w:rPr>
              <w:lastRenderedPageBreak/>
              <w:t xml:space="preserve">Suppose we would like to </w:t>
            </w:r>
            <w:r w:rsidR="00551931" w:rsidRPr="00F80C05">
              <w:rPr>
                <w:noProof/>
                <w:lang w:val="en-GB"/>
              </w:rPr>
              <w:t xml:space="preserve">narrow down our </w:t>
            </w:r>
            <w:r w:rsidR="00D6009F" w:rsidRPr="00F80C05">
              <w:rPr>
                <w:noProof/>
                <w:lang w:val="en-GB"/>
              </w:rPr>
              <w:t>query</w:t>
            </w:r>
            <w:r w:rsidR="00551931" w:rsidRPr="00F80C05">
              <w:rPr>
                <w:noProof/>
                <w:lang w:val="en-GB"/>
              </w:rPr>
              <w:t xml:space="preserve"> </w:t>
            </w:r>
            <w:r w:rsidR="00A3579C" w:rsidRPr="00F80C05">
              <w:rPr>
                <w:noProof/>
                <w:lang w:val="en-GB"/>
              </w:rPr>
              <w:t xml:space="preserve">to only </w:t>
            </w:r>
            <w:r w:rsidR="00551931" w:rsidRPr="00F80C05">
              <w:rPr>
                <w:noProof/>
                <w:lang w:val="en-GB"/>
              </w:rPr>
              <w:t>a</w:t>
            </w:r>
            <w:r w:rsidRPr="00F80C05">
              <w:rPr>
                <w:noProof/>
                <w:lang w:val="en-GB"/>
              </w:rPr>
              <w:t>nalytics</w:t>
            </w:r>
            <w:r w:rsidR="00551931" w:rsidRPr="00F80C05">
              <w:rPr>
                <w:noProof/>
                <w:lang w:val="en-GB"/>
              </w:rPr>
              <w:t xml:space="preserve"> </w:t>
            </w:r>
            <w:r w:rsidR="00A3579C" w:rsidRPr="00F80C05">
              <w:rPr>
                <w:noProof/>
                <w:lang w:val="en-GB"/>
              </w:rPr>
              <w:t xml:space="preserve">students </w:t>
            </w:r>
            <w:r w:rsidR="00431882" w:rsidRPr="00F80C05">
              <w:rPr>
                <w:noProof/>
                <w:lang w:val="en-GB"/>
              </w:rPr>
              <w:t>with</w:t>
            </w:r>
            <w:r w:rsidR="00F91578" w:rsidRPr="00F80C05">
              <w:rPr>
                <w:noProof/>
                <w:lang w:val="en-GB"/>
              </w:rPr>
              <w:t xml:space="preserve"> </w:t>
            </w:r>
            <w:r w:rsidR="00431882" w:rsidRPr="00F80C05">
              <w:rPr>
                <w:noProof/>
                <w:lang w:val="en-GB"/>
              </w:rPr>
              <w:t xml:space="preserve">ID </w:t>
            </w:r>
            <w:r w:rsidR="00F91578" w:rsidRPr="00F80C05">
              <w:rPr>
                <w:noProof/>
                <w:lang w:val="en-GB"/>
              </w:rPr>
              <w:t>number</w:t>
            </w:r>
            <w:r w:rsidR="00C539BD">
              <w:rPr>
                <w:noProof/>
                <w:lang w:val="en-GB"/>
              </w:rPr>
              <w:t>s</w:t>
            </w:r>
            <w:r w:rsidR="00F91578" w:rsidRPr="00F80C05">
              <w:rPr>
                <w:noProof/>
                <w:lang w:val="en-GB"/>
              </w:rPr>
              <w:t xml:space="preserve"> </w:t>
            </w:r>
            <w:r w:rsidR="00431882" w:rsidRPr="00F80C05">
              <w:rPr>
                <w:noProof/>
                <w:lang w:val="en-GB"/>
              </w:rPr>
              <w:t>between 5 and 10.</w:t>
            </w:r>
          </w:p>
          <w:p w14:paraId="3BCE012F" w14:textId="0305F6EE" w:rsidR="0078009B" w:rsidRPr="00F80C05" w:rsidRDefault="00EF7461" w:rsidP="00556C20">
            <w:pPr>
              <w:pStyle w:val="Figure-Image-Upper"/>
              <w:rPr>
                <w:lang w:val="en-GB"/>
              </w:rPr>
            </w:pPr>
            <w:r w:rsidRPr="00F80C05">
              <w:drawing>
                <wp:inline distT="0" distB="0" distL="0" distR="0" wp14:anchorId="16DEBBF1" wp14:editId="5CDCD1C0">
                  <wp:extent cx="5580000" cy="1135257"/>
                  <wp:effectExtent l="19050" t="19050" r="20955" b="273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6556" t="41693" r="2036" b="27733"/>
                          <a:stretch/>
                        </pic:blipFill>
                        <pic:spPr bwMode="auto">
                          <a:xfrm>
                            <a:off x="0" y="0"/>
                            <a:ext cx="5580000" cy="1135257"/>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DFD8CB7" w14:textId="0F4DD0DD" w:rsidR="00556C20" w:rsidRPr="00F80C05" w:rsidRDefault="00556C20" w:rsidP="00390C2D">
            <w:pPr>
              <w:pStyle w:val="Caption"/>
            </w:pPr>
            <w:r w:rsidRPr="00F80C05">
              <w:t>Figure 6.</w:t>
            </w:r>
            <w:r w:rsidRPr="00F80C05">
              <w:fldChar w:fldCharType="begin"/>
            </w:r>
            <w:r w:rsidRPr="00F80C05">
              <w:instrText xml:space="preserve"> SEQ Figure \* ARABIC </w:instrText>
            </w:r>
            <w:r w:rsidRPr="00F80C05">
              <w:fldChar w:fldCharType="separate"/>
            </w:r>
            <w:r w:rsidR="00F37804" w:rsidRPr="00F80C05">
              <w:t>18</w:t>
            </w:r>
            <w:r w:rsidRPr="00F80C05">
              <w:fldChar w:fldCharType="end"/>
            </w:r>
            <w:r w:rsidRPr="00F80C05">
              <w:t xml:space="preserve"> </w:t>
            </w:r>
            <w:r w:rsidR="00D6009F" w:rsidRPr="00F80C05">
              <w:t xml:space="preserve">Select only Analytics Students </w:t>
            </w:r>
            <w:r w:rsidR="00ED32F5" w:rsidRPr="00F80C05">
              <w:t xml:space="preserve">with ID </w:t>
            </w:r>
            <w:r w:rsidR="00F91578" w:rsidRPr="00F80C05">
              <w:t xml:space="preserve">number </w:t>
            </w:r>
            <w:r w:rsidR="00ED32F5" w:rsidRPr="00F80C05">
              <w:t>between 5 And 10</w:t>
            </w:r>
          </w:p>
          <w:p w14:paraId="330C4BAE" w14:textId="757348C6" w:rsidR="00556C20" w:rsidRPr="00F80C05" w:rsidRDefault="00F45F76" w:rsidP="00556C20">
            <w:pPr>
              <w:pStyle w:val="BodyText"/>
              <w:rPr>
                <w:noProof/>
                <w:lang w:val="en-GB"/>
              </w:rPr>
            </w:pPr>
            <w:r w:rsidRPr="00F80C05">
              <w:rPr>
                <w:noProof/>
                <w:lang w:val="en-GB"/>
              </w:rPr>
              <w:t xml:space="preserve">Suppose these are not the </w:t>
            </w:r>
            <w:r w:rsidR="0033146E" w:rsidRPr="00F80C05">
              <w:rPr>
                <w:noProof/>
                <w:lang w:val="en-GB"/>
              </w:rPr>
              <w:t xml:space="preserve">students </w:t>
            </w:r>
            <w:r w:rsidR="005E3337" w:rsidRPr="00F80C05">
              <w:rPr>
                <w:noProof/>
                <w:lang w:val="en-GB"/>
              </w:rPr>
              <w:t xml:space="preserve">that </w:t>
            </w:r>
            <w:r w:rsidR="0033146E" w:rsidRPr="00F80C05">
              <w:rPr>
                <w:noProof/>
                <w:lang w:val="en-GB"/>
              </w:rPr>
              <w:t>we are actually looking for</w:t>
            </w:r>
            <w:r w:rsidR="00E85808" w:rsidRPr="00F80C05">
              <w:rPr>
                <w:noProof/>
                <w:lang w:val="en-GB"/>
              </w:rPr>
              <w:t>,</w:t>
            </w:r>
            <w:r w:rsidR="0033146E" w:rsidRPr="00F80C05">
              <w:rPr>
                <w:noProof/>
                <w:lang w:val="en-GB"/>
              </w:rPr>
              <w:t xml:space="preserve"> and we would like to select the other </w:t>
            </w:r>
            <w:r w:rsidR="006B0DF5" w:rsidRPr="00F80C05">
              <w:rPr>
                <w:noProof/>
                <w:lang w:val="en-GB"/>
              </w:rPr>
              <w:t xml:space="preserve">analytics </w:t>
            </w:r>
            <w:r w:rsidR="0033146E" w:rsidRPr="00F80C05">
              <w:rPr>
                <w:noProof/>
                <w:lang w:val="en-GB"/>
              </w:rPr>
              <w:t>students.</w:t>
            </w:r>
            <w:r w:rsidR="00E85808" w:rsidRPr="00F80C05">
              <w:rPr>
                <w:noProof/>
                <w:lang w:val="en-GB"/>
              </w:rPr>
              <w:t xml:space="preserve"> All we need </w:t>
            </w:r>
            <w:r w:rsidR="007B38AC" w:rsidRPr="00F80C05">
              <w:rPr>
                <w:noProof/>
                <w:lang w:val="en-GB"/>
              </w:rPr>
              <w:t xml:space="preserve">to </w:t>
            </w:r>
            <w:r w:rsidR="009B0CC1">
              <w:rPr>
                <w:noProof/>
                <w:lang w:val="en-GB"/>
              </w:rPr>
              <w:t xml:space="preserve">modify </w:t>
            </w:r>
            <w:r w:rsidR="00330907">
              <w:rPr>
                <w:noProof/>
                <w:lang w:val="en-GB"/>
              </w:rPr>
              <w:t xml:space="preserve">in </w:t>
            </w:r>
            <w:r w:rsidR="00E85808" w:rsidRPr="00F80C05">
              <w:rPr>
                <w:noProof/>
                <w:lang w:val="en-GB"/>
              </w:rPr>
              <w:t xml:space="preserve">the above syntax </w:t>
            </w:r>
            <w:r w:rsidR="00980CFD">
              <w:rPr>
                <w:noProof/>
                <w:lang w:val="en-GB"/>
              </w:rPr>
              <w:t xml:space="preserve">is </w:t>
            </w:r>
            <w:r w:rsidR="009B0CC1">
              <w:rPr>
                <w:noProof/>
                <w:lang w:val="en-GB"/>
              </w:rPr>
              <w:t xml:space="preserve">to change </w:t>
            </w:r>
            <w:r w:rsidR="002C11B4">
              <w:rPr>
                <w:noProof/>
                <w:lang w:val="en-GB"/>
              </w:rPr>
              <w:t xml:space="preserve">the </w:t>
            </w:r>
            <w:r w:rsidR="002C11B4" w:rsidRPr="00F80C05">
              <w:rPr>
                <w:noProof/>
                <w:lang w:val="en-GB"/>
              </w:rPr>
              <w:t>operator</w:t>
            </w:r>
            <w:r w:rsidR="002C11B4">
              <w:rPr>
                <w:noProof/>
                <w:lang w:val="en-GB"/>
              </w:rPr>
              <w:t xml:space="preserve"> </w:t>
            </w:r>
            <w:r w:rsidR="009B0CC1">
              <w:rPr>
                <w:noProof/>
                <w:lang w:val="en-GB"/>
              </w:rPr>
              <w:t xml:space="preserve">from </w:t>
            </w:r>
            <w:r w:rsidR="009B0CC1" w:rsidRPr="00F80C05">
              <w:rPr>
                <w:rFonts w:ascii="Consolas" w:hAnsi="Consolas"/>
                <w:noProof/>
                <w:lang w:val="en-GB"/>
              </w:rPr>
              <w:t>BETWEEN</w:t>
            </w:r>
            <w:r w:rsidR="002C11B4" w:rsidRPr="002C11B4">
              <w:rPr>
                <w:noProof/>
                <w:lang w:val="en-GB"/>
              </w:rPr>
              <w:t xml:space="preserve"> to</w:t>
            </w:r>
            <w:r w:rsidR="00980CFD" w:rsidRPr="002C11B4">
              <w:rPr>
                <w:noProof/>
                <w:lang w:val="en-GB"/>
              </w:rPr>
              <w:t xml:space="preserve"> </w:t>
            </w:r>
            <w:r w:rsidR="00980CFD" w:rsidRPr="00F80C05">
              <w:rPr>
                <w:rFonts w:ascii="Consolas" w:hAnsi="Consolas"/>
                <w:noProof/>
                <w:lang w:val="en-GB"/>
              </w:rPr>
              <w:t>NOT</w:t>
            </w:r>
            <w:r w:rsidR="00980CFD" w:rsidRPr="007171C8">
              <w:rPr>
                <w:noProof/>
                <w:lang w:val="en-GB"/>
              </w:rPr>
              <w:t xml:space="preserve"> </w:t>
            </w:r>
            <w:r w:rsidR="00980CFD" w:rsidRPr="00F80C05">
              <w:rPr>
                <w:rFonts w:ascii="Consolas" w:hAnsi="Consolas"/>
                <w:noProof/>
                <w:lang w:val="en-GB"/>
              </w:rPr>
              <w:t>BETWEEN</w:t>
            </w:r>
            <w:r w:rsidR="00980CFD" w:rsidRPr="00F80C05">
              <w:rPr>
                <w:noProof/>
                <w:lang w:val="en-GB"/>
              </w:rPr>
              <w:t xml:space="preserve"> </w:t>
            </w:r>
            <w:r w:rsidR="00F02EF4" w:rsidRPr="00F80C05">
              <w:rPr>
                <w:noProof/>
                <w:lang w:val="en-GB"/>
              </w:rPr>
              <w:t xml:space="preserve">for the </w:t>
            </w:r>
            <w:r w:rsidR="00F02EF4" w:rsidRPr="00F80C05">
              <w:rPr>
                <w:rFonts w:ascii="Consolas" w:hAnsi="Consolas"/>
                <w:noProof/>
                <w:lang w:val="en-GB"/>
              </w:rPr>
              <w:t>ID</w:t>
            </w:r>
            <w:r w:rsidR="00F02EF4" w:rsidRPr="00F80C05">
              <w:rPr>
                <w:noProof/>
                <w:lang w:val="en-GB"/>
              </w:rPr>
              <w:t xml:space="preserve"> variable.</w:t>
            </w:r>
          </w:p>
          <w:p w14:paraId="127B89CF" w14:textId="6BC510A1" w:rsidR="00556C20" w:rsidRPr="00F80C05" w:rsidRDefault="00AD4D94" w:rsidP="00556C20">
            <w:pPr>
              <w:pStyle w:val="Figure-Image-Upper"/>
              <w:rPr>
                <w:lang w:val="en-GB"/>
              </w:rPr>
            </w:pPr>
            <w:r w:rsidRPr="00F80C05">
              <w:drawing>
                <wp:inline distT="0" distB="0" distL="0" distR="0" wp14:anchorId="021BEFA5" wp14:editId="6F923DC6">
                  <wp:extent cx="5580000" cy="1963939"/>
                  <wp:effectExtent l="19050" t="19050" r="20955" b="177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6582" t="32018" r="2046" b="15112"/>
                          <a:stretch/>
                        </pic:blipFill>
                        <pic:spPr bwMode="auto">
                          <a:xfrm>
                            <a:off x="0" y="0"/>
                            <a:ext cx="5580000" cy="1963939"/>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628086" w14:textId="6897BBA2" w:rsidR="00556C20" w:rsidRPr="00F80C05" w:rsidRDefault="00556C20" w:rsidP="00390C2D">
            <w:pPr>
              <w:pStyle w:val="Caption"/>
            </w:pPr>
            <w:r w:rsidRPr="00F80C05">
              <w:t>Figure 6.</w:t>
            </w:r>
            <w:r w:rsidRPr="00F80C05">
              <w:fldChar w:fldCharType="begin"/>
            </w:r>
            <w:r w:rsidRPr="00F80C05">
              <w:instrText xml:space="preserve"> SEQ Figure \* ARABIC </w:instrText>
            </w:r>
            <w:r w:rsidRPr="00F80C05">
              <w:fldChar w:fldCharType="separate"/>
            </w:r>
            <w:r w:rsidR="00F37804" w:rsidRPr="00F80C05">
              <w:t>19</w:t>
            </w:r>
            <w:r w:rsidRPr="00F80C05">
              <w:fldChar w:fldCharType="end"/>
            </w:r>
            <w:r w:rsidRPr="00F80C05">
              <w:t xml:space="preserve"> </w:t>
            </w:r>
            <w:r w:rsidR="00D0399F" w:rsidRPr="00F80C05">
              <w:t xml:space="preserve">Select only Analytics Students with ID </w:t>
            </w:r>
            <w:r w:rsidR="00E60C9C" w:rsidRPr="00F80C05">
              <w:t xml:space="preserve">number </w:t>
            </w:r>
            <w:r w:rsidR="00D0399F" w:rsidRPr="00F80C05">
              <w:t>not between 5 And 10</w:t>
            </w:r>
          </w:p>
          <w:p w14:paraId="6D1E4280" w14:textId="357FBB72" w:rsidR="007877B8" w:rsidRPr="00F80C05" w:rsidRDefault="00A605E2" w:rsidP="007A496B">
            <w:pPr>
              <w:pStyle w:val="BodyText"/>
              <w:rPr>
                <w:noProof/>
                <w:lang w:val="en-GB"/>
              </w:rPr>
            </w:pPr>
            <w:r>
              <w:rPr>
                <w:noProof/>
                <w:lang w:val="en-GB"/>
              </w:rPr>
              <w:t>In the next query,</w:t>
            </w:r>
            <w:r w:rsidR="0023340F" w:rsidRPr="00F80C05">
              <w:rPr>
                <w:noProof/>
                <w:lang w:val="en-GB"/>
              </w:rPr>
              <w:t xml:space="preserve"> we </w:t>
            </w:r>
            <w:r w:rsidR="000928CE">
              <w:rPr>
                <w:noProof/>
                <w:lang w:val="en-GB"/>
              </w:rPr>
              <w:t xml:space="preserve">would like to </w:t>
            </w:r>
            <w:r w:rsidR="00D0399F" w:rsidRPr="00F80C05">
              <w:rPr>
                <w:noProof/>
                <w:lang w:val="en-GB"/>
              </w:rPr>
              <w:t xml:space="preserve">select </w:t>
            </w:r>
            <w:r w:rsidR="003C33E9">
              <w:rPr>
                <w:noProof/>
                <w:lang w:val="en-GB"/>
              </w:rPr>
              <w:t xml:space="preserve">all </w:t>
            </w:r>
            <w:r w:rsidR="00D0399F" w:rsidRPr="00F80C05">
              <w:rPr>
                <w:noProof/>
                <w:lang w:val="en-GB"/>
              </w:rPr>
              <w:t xml:space="preserve">analytics students </w:t>
            </w:r>
            <w:r w:rsidR="00944D95" w:rsidRPr="00F80C05">
              <w:rPr>
                <w:noProof/>
                <w:lang w:val="en-GB"/>
              </w:rPr>
              <w:t xml:space="preserve">who </w:t>
            </w:r>
            <w:r w:rsidR="00D0399F" w:rsidRPr="00F80C05">
              <w:rPr>
                <w:noProof/>
                <w:lang w:val="en-GB"/>
              </w:rPr>
              <w:t xml:space="preserve">are not from Singapore </w:t>
            </w:r>
            <w:r w:rsidR="007A496B" w:rsidRPr="00F80C05">
              <w:rPr>
                <w:noProof/>
                <w:lang w:val="en-GB"/>
              </w:rPr>
              <w:t>or China</w:t>
            </w:r>
            <w:r w:rsidR="007877B8" w:rsidRPr="00F80C05">
              <w:rPr>
                <w:noProof/>
                <w:lang w:val="en-GB"/>
              </w:rPr>
              <w:t>.</w:t>
            </w:r>
            <w:r w:rsidR="007A496B" w:rsidRPr="00F80C05">
              <w:rPr>
                <w:noProof/>
                <w:lang w:val="en-GB"/>
              </w:rPr>
              <w:t xml:space="preserve"> </w:t>
            </w:r>
            <w:r w:rsidR="00EC6BE0" w:rsidRPr="00F80C05">
              <w:rPr>
                <w:noProof/>
                <w:lang w:val="en-GB"/>
              </w:rPr>
              <w:t>With t</w:t>
            </w:r>
            <w:r w:rsidR="007A496B" w:rsidRPr="00F80C05">
              <w:rPr>
                <w:noProof/>
                <w:lang w:val="en-GB"/>
              </w:rPr>
              <w:t xml:space="preserve">he </w:t>
            </w:r>
            <w:r w:rsidR="007A496B" w:rsidRPr="00F80C05">
              <w:rPr>
                <w:rFonts w:ascii="Consolas" w:hAnsi="Consolas"/>
                <w:noProof/>
                <w:lang w:val="en-GB"/>
              </w:rPr>
              <w:t>IN</w:t>
            </w:r>
            <w:r w:rsidR="007A496B" w:rsidRPr="00F80C05">
              <w:rPr>
                <w:noProof/>
                <w:lang w:val="en-GB"/>
              </w:rPr>
              <w:t xml:space="preserve"> operator</w:t>
            </w:r>
            <w:r w:rsidR="00EC6BE0" w:rsidRPr="00F80C05">
              <w:rPr>
                <w:noProof/>
                <w:lang w:val="en-GB"/>
              </w:rPr>
              <w:t>,</w:t>
            </w:r>
            <w:r w:rsidR="007A496B" w:rsidRPr="00F80C05">
              <w:rPr>
                <w:noProof/>
                <w:lang w:val="en-GB"/>
              </w:rPr>
              <w:t xml:space="preserve"> </w:t>
            </w:r>
            <w:r w:rsidR="00EC6BE0" w:rsidRPr="00F80C05">
              <w:rPr>
                <w:noProof/>
                <w:lang w:val="en-GB"/>
              </w:rPr>
              <w:t xml:space="preserve">we can </w:t>
            </w:r>
            <w:r w:rsidR="002C4986" w:rsidRPr="00F80C05">
              <w:rPr>
                <w:noProof/>
                <w:lang w:val="en-GB"/>
              </w:rPr>
              <w:t xml:space="preserve">specify the two values “Singapore” and “China” </w:t>
            </w:r>
            <w:r w:rsidR="00913F2C" w:rsidRPr="00F80C05">
              <w:rPr>
                <w:noProof/>
                <w:lang w:val="en-GB"/>
              </w:rPr>
              <w:t xml:space="preserve">that we are searching </w:t>
            </w:r>
            <w:r w:rsidR="004538D4" w:rsidRPr="00F80C05">
              <w:rPr>
                <w:noProof/>
                <w:lang w:val="en-GB"/>
              </w:rPr>
              <w:t xml:space="preserve">for </w:t>
            </w:r>
            <w:r w:rsidR="0065482D" w:rsidRPr="00F80C05">
              <w:rPr>
                <w:noProof/>
                <w:lang w:val="en-GB"/>
              </w:rPr>
              <w:t xml:space="preserve">in the column </w:t>
            </w:r>
            <w:r w:rsidR="0065482D" w:rsidRPr="00F80C05">
              <w:rPr>
                <w:rFonts w:ascii="Consolas" w:hAnsi="Consolas"/>
                <w:noProof/>
                <w:lang w:val="en-GB"/>
              </w:rPr>
              <w:t>Nationality</w:t>
            </w:r>
            <w:r w:rsidR="007A496B" w:rsidRPr="00F80C05">
              <w:rPr>
                <w:noProof/>
                <w:lang w:val="en-GB"/>
              </w:rPr>
              <w:t xml:space="preserve">. </w:t>
            </w:r>
            <w:r w:rsidR="00EA698D" w:rsidRPr="00F80C05">
              <w:rPr>
                <w:noProof/>
                <w:lang w:val="en-GB"/>
              </w:rPr>
              <w:t xml:space="preserve">Note that these values must be put in a pair of round brackets. </w:t>
            </w:r>
            <w:r w:rsidR="00283DC3" w:rsidRPr="00F80C05">
              <w:rPr>
                <w:noProof/>
                <w:lang w:val="en-GB"/>
              </w:rPr>
              <w:t xml:space="preserve">Finally, </w:t>
            </w:r>
            <w:r w:rsidR="007F01A6" w:rsidRPr="00F80C05">
              <w:rPr>
                <w:noProof/>
                <w:lang w:val="en-GB"/>
              </w:rPr>
              <w:t xml:space="preserve">the </w:t>
            </w:r>
            <w:r w:rsidR="007F01A6" w:rsidRPr="00F80C05">
              <w:rPr>
                <w:rFonts w:ascii="Consolas" w:hAnsi="Consolas"/>
                <w:noProof/>
                <w:lang w:val="en-GB"/>
              </w:rPr>
              <w:t>NOT</w:t>
            </w:r>
            <w:r w:rsidR="007F01A6" w:rsidRPr="00F80C05">
              <w:rPr>
                <w:noProof/>
                <w:lang w:val="en-GB"/>
              </w:rPr>
              <w:t xml:space="preserve"> operator should be added to </w:t>
            </w:r>
            <w:r w:rsidR="004538D4" w:rsidRPr="00F80C05">
              <w:rPr>
                <w:noProof/>
                <w:lang w:val="en-GB"/>
              </w:rPr>
              <w:t xml:space="preserve">the syntax </w:t>
            </w:r>
            <w:r w:rsidR="00D01394" w:rsidRPr="00F80C05">
              <w:rPr>
                <w:rFonts w:ascii="Consolas" w:hAnsi="Consolas"/>
                <w:noProof/>
                <w:lang w:val="en-GB"/>
              </w:rPr>
              <w:t>IN ('Singapore', 'China')</w:t>
            </w:r>
            <w:r w:rsidR="00D01394" w:rsidRPr="00F80C05">
              <w:rPr>
                <w:noProof/>
                <w:lang w:val="en-GB"/>
              </w:rPr>
              <w:t xml:space="preserve"> </w:t>
            </w:r>
            <w:r w:rsidR="004538D4" w:rsidRPr="00F80C05">
              <w:rPr>
                <w:noProof/>
                <w:lang w:val="en-GB"/>
              </w:rPr>
              <w:t xml:space="preserve">to </w:t>
            </w:r>
            <w:r w:rsidR="00D01394" w:rsidRPr="00F80C05">
              <w:rPr>
                <w:noProof/>
                <w:lang w:val="en-GB"/>
              </w:rPr>
              <w:t>negate it.</w:t>
            </w:r>
          </w:p>
          <w:p w14:paraId="3CEA1885" w14:textId="79C0FA01" w:rsidR="007877B8" w:rsidRPr="00F80C05" w:rsidRDefault="00EA3CEC" w:rsidP="007877B8">
            <w:pPr>
              <w:pStyle w:val="Figure-Image-Upper"/>
              <w:rPr>
                <w:lang w:val="en-GB"/>
              </w:rPr>
            </w:pPr>
            <w:r w:rsidRPr="00F80C05">
              <w:drawing>
                <wp:inline distT="0" distB="0" distL="0" distR="0" wp14:anchorId="7B43E827" wp14:editId="66E2E0A9">
                  <wp:extent cx="5580000" cy="1263655"/>
                  <wp:effectExtent l="19050" t="19050" r="20955" b="127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6593" t="38007" r="1999" b="27960"/>
                          <a:stretch/>
                        </pic:blipFill>
                        <pic:spPr bwMode="auto">
                          <a:xfrm>
                            <a:off x="0" y="0"/>
                            <a:ext cx="5580000" cy="1263655"/>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BB6F12" w14:textId="7312C93A" w:rsidR="007877B8" w:rsidRPr="00F80C05" w:rsidRDefault="007877B8" w:rsidP="00390C2D">
            <w:pPr>
              <w:pStyle w:val="Caption"/>
            </w:pPr>
            <w:r w:rsidRPr="00F80C05">
              <w:t>Figure 6.</w:t>
            </w:r>
            <w:r w:rsidRPr="00F80C05">
              <w:fldChar w:fldCharType="begin"/>
            </w:r>
            <w:r w:rsidRPr="00F80C05">
              <w:instrText xml:space="preserve"> SEQ Figure \* ARABIC </w:instrText>
            </w:r>
            <w:r w:rsidRPr="00F80C05">
              <w:fldChar w:fldCharType="separate"/>
            </w:r>
            <w:r w:rsidR="00F37804" w:rsidRPr="00F80C05">
              <w:t>20</w:t>
            </w:r>
            <w:r w:rsidRPr="00F80C05">
              <w:fldChar w:fldCharType="end"/>
            </w:r>
            <w:r w:rsidRPr="00F80C05">
              <w:t xml:space="preserve"> </w:t>
            </w:r>
            <w:r w:rsidR="00E31367" w:rsidRPr="00F80C05">
              <w:t xml:space="preserve">Select Analytics Students not </w:t>
            </w:r>
            <w:r w:rsidR="002C5344" w:rsidRPr="00F80C05">
              <w:t>from Singapore or China</w:t>
            </w:r>
          </w:p>
          <w:p w14:paraId="60A0EDB0" w14:textId="7C0312BA" w:rsidR="007877B8" w:rsidRPr="00F80C05" w:rsidRDefault="00217BDE" w:rsidP="007877B8">
            <w:pPr>
              <w:pStyle w:val="BodyText"/>
              <w:rPr>
                <w:i/>
                <w:noProof/>
                <w:lang w:val="en-GB"/>
              </w:rPr>
            </w:pPr>
            <w:r>
              <w:rPr>
                <w:noProof/>
                <w:lang w:val="en-GB"/>
              </w:rPr>
              <w:t xml:space="preserve">Now, </w:t>
            </w:r>
            <w:r w:rsidR="006B1DEB" w:rsidRPr="00F80C05">
              <w:rPr>
                <w:noProof/>
                <w:lang w:val="en-GB"/>
              </w:rPr>
              <w:t>all analytics students whose first name</w:t>
            </w:r>
            <w:r w:rsidR="00551F43" w:rsidRPr="00F80C05">
              <w:rPr>
                <w:noProof/>
                <w:lang w:val="en-GB"/>
              </w:rPr>
              <w:t>s</w:t>
            </w:r>
            <w:r w:rsidR="006B1DEB" w:rsidRPr="00F80C05">
              <w:rPr>
                <w:noProof/>
                <w:lang w:val="en-GB"/>
              </w:rPr>
              <w:t xml:space="preserve"> start with an </w:t>
            </w:r>
            <w:r w:rsidR="009A57B2" w:rsidRPr="00F80C05">
              <w:rPr>
                <w:noProof/>
                <w:lang w:val="en-GB"/>
              </w:rPr>
              <w:t>“</w:t>
            </w:r>
            <w:r w:rsidR="006B1DEB" w:rsidRPr="00F80C05">
              <w:rPr>
                <w:noProof/>
                <w:lang w:val="en-GB"/>
              </w:rPr>
              <w:t>M</w:t>
            </w:r>
            <w:r w:rsidR="009A57B2" w:rsidRPr="00F80C05">
              <w:rPr>
                <w:noProof/>
                <w:lang w:val="en-GB"/>
              </w:rPr>
              <w:t>”</w:t>
            </w:r>
            <w:r>
              <w:rPr>
                <w:noProof/>
                <w:lang w:val="en-GB"/>
              </w:rPr>
              <w:t xml:space="preserve"> should be selected</w:t>
            </w:r>
            <w:r w:rsidR="006B1DEB" w:rsidRPr="00F80C05">
              <w:rPr>
                <w:noProof/>
                <w:lang w:val="en-GB"/>
              </w:rPr>
              <w:t xml:space="preserve">. Here, we can use the </w:t>
            </w:r>
            <w:r w:rsidR="006B1DEB" w:rsidRPr="00F80C05">
              <w:rPr>
                <w:rFonts w:ascii="Consolas" w:hAnsi="Consolas"/>
                <w:noProof/>
                <w:lang w:val="en-GB"/>
              </w:rPr>
              <w:t>LIKE</w:t>
            </w:r>
            <w:r w:rsidR="006B1DEB" w:rsidRPr="00F80C05">
              <w:rPr>
                <w:noProof/>
                <w:lang w:val="en-GB"/>
              </w:rPr>
              <w:t xml:space="preserve"> operator</w:t>
            </w:r>
            <w:r w:rsidR="008B77EC" w:rsidRPr="00F80C05">
              <w:rPr>
                <w:noProof/>
                <w:lang w:val="en-GB"/>
              </w:rPr>
              <w:t xml:space="preserve"> and the value is </w:t>
            </w:r>
            <w:r w:rsidR="008B77EC" w:rsidRPr="00F80C05">
              <w:rPr>
                <w:rFonts w:ascii="Consolas" w:hAnsi="Consolas"/>
                <w:noProof/>
                <w:lang w:val="en-GB"/>
              </w:rPr>
              <w:t>'M%'</w:t>
            </w:r>
            <w:r w:rsidR="00ED0651" w:rsidRPr="00F80C05">
              <w:rPr>
                <w:noProof/>
                <w:lang w:val="en-GB"/>
              </w:rPr>
              <w:t xml:space="preserve">. </w:t>
            </w:r>
            <w:r w:rsidR="002B2408" w:rsidRPr="00F80C05">
              <w:rPr>
                <w:noProof/>
                <w:lang w:val="en-GB"/>
              </w:rPr>
              <w:t>The</w:t>
            </w:r>
            <w:r w:rsidR="006F74EB" w:rsidRPr="00F80C05">
              <w:rPr>
                <w:noProof/>
                <w:lang w:val="en-GB"/>
              </w:rPr>
              <w:t xml:space="preserve"> (</w:t>
            </w:r>
            <w:r w:rsidR="00ED0651" w:rsidRPr="00F80C05">
              <w:rPr>
                <w:rFonts w:ascii="Consolas" w:hAnsi="Consolas"/>
                <w:noProof/>
                <w:lang w:val="en-GB"/>
              </w:rPr>
              <w:t>%</w:t>
            </w:r>
            <w:r w:rsidR="006F74EB" w:rsidRPr="00F80C05">
              <w:rPr>
                <w:noProof/>
                <w:lang w:val="en-GB"/>
              </w:rPr>
              <w:t xml:space="preserve">) </w:t>
            </w:r>
            <w:r w:rsidR="002B2408" w:rsidRPr="00F80C05">
              <w:rPr>
                <w:noProof/>
                <w:lang w:val="en-GB"/>
              </w:rPr>
              <w:t xml:space="preserve">sign </w:t>
            </w:r>
            <w:r w:rsidR="00D33677" w:rsidRPr="00F80C05">
              <w:rPr>
                <w:noProof/>
                <w:lang w:val="en-GB"/>
              </w:rPr>
              <w:t>is a</w:t>
            </w:r>
            <w:r w:rsidR="00836527" w:rsidRPr="00F80C05">
              <w:rPr>
                <w:noProof/>
                <w:lang w:val="en-GB"/>
              </w:rPr>
              <w:t xml:space="preserve"> </w:t>
            </w:r>
            <w:r w:rsidR="00D33677" w:rsidRPr="00F80C05">
              <w:rPr>
                <w:noProof/>
                <w:lang w:val="en-GB"/>
              </w:rPr>
              <w:t>wildcard</w:t>
            </w:r>
            <w:r w:rsidR="002B2408" w:rsidRPr="00F80C05">
              <w:rPr>
                <w:noProof/>
                <w:lang w:val="en-GB"/>
              </w:rPr>
              <w:t xml:space="preserve"> </w:t>
            </w:r>
            <w:r w:rsidR="002B2408" w:rsidRPr="00F80C05">
              <w:rPr>
                <w:noProof/>
                <w:lang w:val="en-GB"/>
              </w:rPr>
              <w:lastRenderedPageBreak/>
              <w:t xml:space="preserve">that represents zero, one, or multiple characters. In other words, </w:t>
            </w:r>
            <w:r w:rsidR="009124C9" w:rsidRPr="00F80C05">
              <w:rPr>
                <w:noProof/>
                <w:lang w:val="en-GB"/>
              </w:rPr>
              <w:t xml:space="preserve">our value is </w:t>
            </w:r>
            <w:r w:rsidR="00B14F64" w:rsidRPr="00F80C05">
              <w:rPr>
                <w:noProof/>
                <w:lang w:val="en-GB"/>
              </w:rPr>
              <w:t xml:space="preserve">an </w:t>
            </w:r>
            <w:r w:rsidR="00B14F64" w:rsidRPr="00F80C05">
              <w:rPr>
                <w:rFonts w:ascii="Consolas" w:hAnsi="Consolas"/>
                <w:noProof/>
                <w:lang w:val="en-GB"/>
              </w:rPr>
              <w:t>M</w:t>
            </w:r>
            <w:r w:rsidR="00B14F64" w:rsidRPr="00F80C05">
              <w:rPr>
                <w:noProof/>
                <w:lang w:val="en-GB"/>
              </w:rPr>
              <w:t xml:space="preserve"> followed by a string of arbitrary length.</w:t>
            </w:r>
          </w:p>
          <w:p w14:paraId="3B9B93C8" w14:textId="38A5A88C" w:rsidR="004B6502" w:rsidRPr="00F80C05" w:rsidRDefault="009E7D1D" w:rsidP="004B6502">
            <w:pPr>
              <w:pStyle w:val="Figure-Image-Upper"/>
              <w:rPr>
                <w:lang w:val="en-GB"/>
              </w:rPr>
            </w:pPr>
            <w:r w:rsidRPr="00F80C05">
              <w:drawing>
                <wp:inline distT="0" distB="0" distL="0" distR="0" wp14:anchorId="463FD79A" wp14:editId="5FC88E6A">
                  <wp:extent cx="5580000" cy="1212276"/>
                  <wp:effectExtent l="19050" t="19050" r="2095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582" t="28843" r="2062" b="38529"/>
                          <a:stretch/>
                        </pic:blipFill>
                        <pic:spPr bwMode="auto">
                          <a:xfrm>
                            <a:off x="0" y="0"/>
                            <a:ext cx="5580000" cy="1212276"/>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A812A6F" w14:textId="51D201B7" w:rsidR="004B6502" w:rsidRPr="00F80C05" w:rsidRDefault="004B6502" w:rsidP="00390C2D">
            <w:pPr>
              <w:pStyle w:val="Caption"/>
            </w:pPr>
            <w:r w:rsidRPr="00F80C05">
              <w:t>Figure 6.</w:t>
            </w:r>
            <w:r w:rsidRPr="00F80C05">
              <w:fldChar w:fldCharType="begin"/>
            </w:r>
            <w:r w:rsidRPr="00F80C05">
              <w:instrText xml:space="preserve"> SEQ Figure \* ARABIC </w:instrText>
            </w:r>
            <w:r w:rsidRPr="00F80C05">
              <w:fldChar w:fldCharType="separate"/>
            </w:r>
            <w:r w:rsidR="00F37804" w:rsidRPr="00F80C05">
              <w:t>21</w:t>
            </w:r>
            <w:r w:rsidRPr="00F80C05">
              <w:fldChar w:fldCharType="end"/>
            </w:r>
            <w:r w:rsidRPr="00F80C05">
              <w:t xml:space="preserve"> </w:t>
            </w:r>
            <w:r w:rsidR="00226E7A" w:rsidRPr="00F80C05">
              <w:t xml:space="preserve">Select Analytics Students with </w:t>
            </w:r>
            <w:r w:rsidR="009904AF" w:rsidRPr="00F80C05">
              <w:t>First Name</w:t>
            </w:r>
            <w:r w:rsidR="00551F43" w:rsidRPr="00F80C05">
              <w:t>s</w:t>
            </w:r>
            <w:r w:rsidR="009904AF" w:rsidRPr="00F80C05">
              <w:t xml:space="preserve"> </w:t>
            </w:r>
            <w:r w:rsidR="00A11727" w:rsidRPr="00F80C05">
              <w:t xml:space="preserve">that </w:t>
            </w:r>
            <w:r w:rsidR="009904AF" w:rsidRPr="00F80C05">
              <w:t>Start with “M”</w:t>
            </w:r>
          </w:p>
          <w:p w14:paraId="2845C8CE" w14:textId="1C11EBAE" w:rsidR="005B170B" w:rsidRPr="00F80C05" w:rsidRDefault="00704BF1" w:rsidP="005B170B">
            <w:pPr>
              <w:pStyle w:val="BodyText"/>
              <w:rPr>
                <w:noProof/>
                <w:lang w:val="en-GB"/>
              </w:rPr>
            </w:pPr>
            <w:r w:rsidRPr="00F80C05">
              <w:rPr>
                <w:noProof/>
                <w:lang w:val="en-GB"/>
              </w:rPr>
              <w:t>Instead of search</w:t>
            </w:r>
            <w:r w:rsidR="00630341" w:rsidRPr="00F80C05">
              <w:rPr>
                <w:noProof/>
                <w:lang w:val="en-GB"/>
              </w:rPr>
              <w:t>ing</w:t>
            </w:r>
            <w:r w:rsidRPr="00F80C05">
              <w:rPr>
                <w:noProof/>
                <w:lang w:val="en-GB"/>
              </w:rPr>
              <w:t xml:space="preserve"> </w:t>
            </w:r>
            <w:r w:rsidR="00E75D32" w:rsidRPr="00F80C05">
              <w:rPr>
                <w:noProof/>
                <w:lang w:val="en-GB"/>
              </w:rPr>
              <w:t xml:space="preserve">for first names starting </w:t>
            </w:r>
            <w:r w:rsidR="00630341" w:rsidRPr="00F80C05">
              <w:rPr>
                <w:noProof/>
                <w:lang w:val="en-GB"/>
              </w:rPr>
              <w:t>with a particular letter</w:t>
            </w:r>
            <w:r w:rsidR="00E75D32" w:rsidRPr="00F80C05">
              <w:rPr>
                <w:noProof/>
                <w:lang w:val="en-GB"/>
              </w:rPr>
              <w:t xml:space="preserve">, we can also </w:t>
            </w:r>
            <w:r w:rsidR="005B170B" w:rsidRPr="00F80C05">
              <w:rPr>
                <w:noProof/>
                <w:lang w:val="en-GB"/>
              </w:rPr>
              <w:t xml:space="preserve">select records with </w:t>
            </w:r>
            <w:r w:rsidRPr="00F80C05">
              <w:rPr>
                <w:noProof/>
                <w:lang w:val="en-GB"/>
              </w:rPr>
              <w:t>first name</w:t>
            </w:r>
            <w:r w:rsidR="00A150A9" w:rsidRPr="00F80C05">
              <w:rPr>
                <w:noProof/>
                <w:lang w:val="en-GB"/>
              </w:rPr>
              <w:t>s</w:t>
            </w:r>
            <w:r w:rsidRPr="00F80C05">
              <w:rPr>
                <w:noProof/>
                <w:lang w:val="en-GB"/>
              </w:rPr>
              <w:t xml:space="preserve"> </w:t>
            </w:r>
            <w:r w:rsidR="005B170B" w:rsidRPr="00F80C05">
              <w:rPr>
                <w:noProof/>
                <w:lang w:val="en-GB"/>
              </w:rPr>
              <w:t xml:space="preserve">that </w:t>
            </w:r>
            <w:r w:rsidR="00934E77" w:rsidRPr="00F80C05">
              <w:rPr>
                <w:noProof/>
                <w:lang w:val="en-GB"/>
              </w:rPr>
              <w:t xml:space="preserve">contain </w:t>
            </w:r>
            <w:r w:rsidRPr="00F80C05">
              <w:rPr>
                <w:noProof/>
                <w:lang w:val="en-GB"/>
              </w:rPr>
              <w:t xml:space="preserve">a </w:t>
            </w:r>
            <w:r w:rsidR="00BA78EB" w:rsidRPr="00F80C05">
              <w:rPr>
                <w:noProof/>
                <w:lang w:val="en-GB"/>
              </w:rPr>
              <w:t xml:space="preserve">pre-defined </w:t>
            </w:r>
            <w:r w:rsidR="0081482C" w:rsidRPr="00F80C05">
              <w:rPr>
                <w:noProof/>
                <w:lang w:val="en-GB"/>
              </w:rPr>
              <w:t>string</w:t>
            </w:r>
            <w:r w:rsidR="009A0033" w:rsidRPr="00F80C05">
              <w:rPr>
                <w:noProof/>
                <w:lang w:val="en-GB"/>
              </w:rPr>
              <w:t>, which is “</w:t>
            </w:r>
            <w:r w:rsidR="0081482C" w:rsidRPr="00F80C05">
              <w:rPr>
                <w:noProof/>
                <w:lang w:val="en-GB"/>
              </w:rPr>
              <w:t>ar</w:t>
            </w:r>
            <w:r w:rsidR="009A0033" w:rsidRPr="00F80C05">
              <w:rPr>
                <w:noProof/>
                <w:lang w:val="en-GB"/>
              </w:rPr>
              <w:t>” in the following example.</w:t>
            </w:r>
          </w:p>
          <w:p w14:paraId="6CF839D0" w14:textId="0A9281FB" w:rsidR="00344548" w:rsidRPr="00F80C05" w:rsidRDefault="00D4006D" w:rsidP="00D4006D">
            <w:pPr>
              <w:pStyle w:val="Figure-Image-Upper"/>
              <w:rPr>
                <w:lang w:val="en-GB"/>
              </w:rPr>
            </w:pPr>
            <w:r w:rsidRPr="00F80C05">
              <w:drawing>
                <wp:inline distT="0" distB="0" distL="0" distR="0" wp14:anchorId="31913740" wp14:editId="5A6FA0B4">
                  <wp:extent cx="5580000" cy="941531"/>
                  <wp:effectExtent l="19050" t="19050" r="2095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553" t="34409" r="2058" b="40240"/>
                          <a:stretch/>
                        </pic:blipFill>
                        <pic:spPr bwMode="auto">
                          <a:xfrm>
                            <a:off x="0" y="0"/>
                            <a:ext cx="5580000" cy="941531"/>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CEE1D1" w14:textId="6B8FF524" w:rsidR="00344548" w:rsidRPr="00F80C05" w:rsidRDefault="00344548" w:rsidP="00390C2D">
            <w:pPr>
              <w:pStyle w:val="Caption"/>
            </w:pPr>
            <w:bookmarkStart w:id="35" w:name="_Ref65443282"/>
            <w:r w:rsidRPr="00F80C05">
              <w:t>Figure 6.</w:t>
            </w:r>
            <w:r w:rsidRPr="00F80C05">
              <w:fldChar w:fldCharType="begin"/>
            </w:r>
            <w:r w:rsidRPr="00F80C05">
              <w:instrText xml:space="preserve"> SEQ Figure \* ARABIC </w:instrText>
            </w:r>
            <w:r w:rsidRPr="00F80C05">
              <w:fldChar w:fldCharType="separate"/>
            </w:r>
            <w:r w:rsidR="00F37804" w:rsidRPr="00F80C05">
              <w:t>22</w:t>
            </w:r>
            <w:r w:rsidRPr="00F80C05">
              <w:fldChar w:fldCharType="end"/>
            </w:r>
            <w:bookmarkEnd w:id="35"/>
            <w:r w:rsidRPr="00F80C05">
              <w:t xml:space="preserve"> </w:t>
            </w:r>
            <w:r w:rsidR="00A11727" w:rsidRPr="00F80C05">
              <w:t>Select Analytics Students with First Name</w:t>
            </w:r>
            <w:r w:rsidR="00343BEE" w:rsidRPr="00F80C05">
              <w:t>s</w:t>
            </w:r>
            <w:r w:rsidR="00A11727" w:rsidRPr="00F80C05">
              <w:t xml:space="preserve"> that Contain “ar”</w:t>
            </w:r>
          </w:p>
          <w:p w14:paraId="08FDCCD0" w14:textId="05B58546" w:rsidR="009B4FA0" w:rsidRPr="00F80C05" w:rsidRDefault="00E16444" w:rsidP="009B4FA0">
            <w:pPr>
              <w:pStyle w:val="BodyText"/>
              <w:rPr>
                <w:noProof/>
                <w:lang w:val="en-GB"/>
              </w:rPr>
            </w:pPr>
            <w:r w:rsidRPr="00F80C05">
              <w:rPr>
                <w:noProof/>
                <w:lang w:val="en-GB"/>
              </w:rPr>
              <w:t xml:space="preserve">Same as </w:t>
            </w:r>
            <w:r w:rsidR="00573CFC" w:rsidRPr="00F80C05">
              <w:rPr>
                <w:noProof/>
                <w:lang w:val="en-GB"/>
              </w:rPr>
              <w:t xml:space="preserve">our code </w:t>
            </w:r>
            <w:r w:rsidRPr="00F80C05">
              <w:rPr>
                <w:noProof/>
                <w:lang w:val="en-GB"/>
              </w:rPr>
              <w:t xml:space="preserve">in </w:t>
            </w:r>
            <w:r w:rsidR="00573CFC" w:rsidRPr="00F80C05">
              <w:rPr>
                <w:noProof/>
                <w:lang w:val="en-GB"/>
              </w:rPr>
              <w:fldChar w:fldCharType="begin"/>
            </w:r>
            <w:r w:rsidR="00573CFC" w:rsidRPr="00F80C05">
              <w:rPr>
                <w:noProof/>
                <w:lang w:val="en-GB"/>
              </w:rPr>
              <w:instrText xml:space="preserve"> REF _Ref65443282 \h </w:instrText>
            </w:r>
            <w:r w:rsidR="00573CFC" w:rsidRPr="00F80C05">
              <w:rPr>
                <w:noProof/>
                <w:lang w:val="en-GB"/>
              </w:rPr>
            </w:r>
            <w:r w:rsidR="00573CFC" w:rsidRPr="00F80C05">
              <w:rPr>
                <w:noProof/>
                <w:lang w:val="en-GB"/>
              </w:rPr>
              <w:fldChar w:fldCharType="separate"/>
            </w:r>
            <w:r w:rsidR="00F37804" w:rsidRPr="00F80C05">
              <w:rPr>
                <w:noProof/>
                <w:lang w:val="en-GB"/>
              </w:rPr>
              <w:t>Figure 6.22</w:t>
            </w:r>
            <w:r w:rsidR="00573CFC" w:rsidRPr="00F80C05">
              <w:rPr>
                <w:noProof/>
                <w:lang w:val="en-GB"/>
              </w:rPr>
              <w:fldChar w:fldCharType="end"/>
            </w:r>
            <w:r w:rsidR="00573CFC" w:rsidRPr="00F80C05">
              <w:rPr>
                <w:noProof/>
                <w:lang w:val="en-GB"/>
              </w:rPr>
              <w:t xml:space="preserve">, we can use the </w:t>
            </w:r>
            <w:r w:rsidR="006F74EB" w:rsidRPr="00F80C05">
              <w:rPr>
                <w:noProof/>
                <w:lang w:val="en-GB"/>
              </w:rPr>
              <w:t>(</w:t>
            </w:r>
            <w:r w:rsidR="006F74EB" w:rsidRPr="00F80C05">
              <w:rPr>
                <w:rFonts w:ascii="Consolas" w:hAnsi="Consolas"/>
                <w:noProof/>
                <w:lang w:val="en-GB"/>
              </w:rPr>
              <w:t>%</w:t>
            </w:r>
            <w:r w:rsidR="006F74EB" w:rsidRPr="00F80C05">
              <w:rPr>
                <w:noProof/>
                <w:lang w:val="en-GB"/>
              </w:rPr>
              <w:t>)</w:t>
            </w:r>
            <w:r w:rsidR="00573CFC" w:rsidRPr="00F80C05">
              <w:rPr>
                <w:noProof/>
                <w:lang w:val="en-GB"/>
              </w:rPr>
              <w:t xml:space="preserve"> </w:t>
            </w:r>
            <w:r w:rsidR="00071FFF" w:rsidRPr="00F80C05">
              <w:rPr>
                <w:noProof/>
                <w:lang w:val="en-GB"/>
              </w:rPr>
              <w:t xml:space="preserve">wildcard </w:t>
            </w:r>
            <w:r w:rsidR="00C35B9C" w:rsidRPr="00F80C05">
              <w:rPr>
                <w:noProof/>
                <w:lang w:val="en-GB"/>
              </w:rPr>
              <w:t xml:space="preserve">within </w:t>
            </w:r>
            <w:r w:rsidR="00071FFF" w:rsidRPr="00F80C05">
              <w:rPr>
                <w:noProof/>
                <w:lang w:val="en-GB"/>
              </w:rPr>
              <w:t xml:space="preserve">the string to </w:t>
            </w:r>
            <w:r w:rsidR="00F250B6" w:rsidRPr="00F80C05">
              <w:rPr>
                <w:noProof/>
                <w:lang w:val="en-GB"/>
              </w:rPr>
              <w:t>specify the position of our pre-defined string.</w:t>
            </w:r>
            <w:r w:rsidR="00F26D4F" w:rsidRPr="00F80C05">
              <w:rPr>
                <w:noProof/>
                <w:lang w:val="en-GB"/>
              </w:rPr>
              <w:t xml:space="preserve"> </w:t>
            </w:r>
            <w:r w:rsidR="00D16446" w:rsidRPr="00F80C05">
              <w:rPr>
                <w:noProof/>
                <w:lang w:val="en-GB"/>
              </w:rPr>
              <w:t>Unsurprisingly</w:t>
            </w:r>
            <w:r w:rsidR="00F26D4F" w:rsidRPr="00F80C05">
              <w:rPr>
                <w:noProof/>
                <w:lang w:val="en-GB"/>
              </w:rPr>
              <w:t xml:space="preserve">, we can also select </w:t>
            </w:r>
            <w:r w:rsidR="00D16446" w:rsidRPr="00F80C05">
              <w:rPr>
                <w:noProof/>
                <w:lang w:val="en-GB"/>
              </w:rPr>
              <w:t>first names that end with a certain character, which is “s” here.</w:t>
            </w:r>
          </w:p>
          <w:p w14:paraId="0BA70D06" w14:textId="48A29E8B" w:rsidR="009B4FA0" w:rsidRPr="00F80C05" w:rsidRDefault="0005417D" w:rsidP="009B4FA0">
            <w:pPr>
              <w:pStyle w:val="Figure-Image-Upper"/>
              <w:rPr>
                <w:lang w:val="en-GB"/>
              </w:rPr>
            </w:pPr>
            <w:r w:rsidRPr="00F80C05">
              <w:drawing>
                <wp:inline distT="0" distB="0" distL="0" distR="0" wp14:anchorId="21A92306" wp14:editId="27682B11">
                  <wp:extent cx="5580000" cy="816178"/>
                  <wp:effectExtent l="19050" t="19050" r="20955" b="222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6562" t="28790" r="2003" b="49222"/>
                          <a:stretch/>
                        </pic:blipFill>
                        <pic:spPr bwMode="auto">
                          <a:xfrm>
                            <a:off x="0" y="0"/>
                            <a:ext cx="5580000" cy="816178"/>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AB6145" w14:textId="569AEB2D" w:rsidR="009B4FA0" w:rsidRPr="00F80C05" w:rsidRDefault="009B4FA0" w:rsidP="00390C2D">
            <w:pPr>
              <w:pStyle w:val="Caption"/>
            </w:pPr>
            <w:bookmarkStart w:id="36" w:name="_Ref65443279"/>
            <w:r w:rsidRPr="00F80C05">
              <w:t>Figure 6.</w:t>
            </w:r>
            <w:r w:rsidRPr="00F80C05">
              <w:fldChar w:fldCharType="begin"/>
            </w:r>
            <w:r w:rsidRPr="00F80C05">
              <w:instrText xml:space="preserve"> SEQ Figure \* ARABIC </w:instrText>
            </w:r>
            <w:r w:rsidRPr="00F80C05">
              <w:fldChar w:fldCharType="separate"/>
            </w:r>
            <w:r w:rsidR="00F37804" w:rsidRPr="00F80C05">
              <w:t>23</w:t>
            </w:r>
            <w:r w:rsidRPr="00F80C05">
              <w:fldChar w:fldCharType="end"/>
            </w:r>
            <w:bookmarkEnd w:id="36"/>
            <w:r w:rsidRPr="00F80C05">
              <w:t xml:space="preserve"> </w:t>
            </w:r>
            <w:r w:rsidR="00A11727" w:rsidRPr="00F80C05">
              <w:t>Select Analytics Students with First Name</w:t>
            </w:r>
            <w:r w:rsidR="003141EF" w:rsidRPr="00F80C05">
              <w:t>s</w:t>
            </w:r>
            <w:r w:rsidR="00A11727" w:rsidRPr="00F80C05">
              <w:t xml:space="preserve"> that End with “s”</w:t>
            </w:r>
          </w:p>
          <w:p w14:paraId="5F2328D0" w14:textId="38B9452E" w:rsidR="00ED05AA" w:rsidRPr="00F80C05" w:rsidRDefault="00ED05AA" w:rsidP="009B4FA0">
            <w:pPr>
              <w:pStyle w:val="BodyText"/>
              <w:rPr>
                <w:noProof/>
                <w:lang w:val="en-GB"/>
              </w:rPr>
            </w:pPr>
            <w:r w:rsidRPr="00F80C05">
              <w:rPr>
                <w:noProof/>
                <w:lang w:val="en-GB"/>
              </w:rPr>
              <w:t>If we wish to select first name</w:t>
            </w:r>
            <w:r w:rsidR="00932962" w:rsidRPr="00F80C05">
              <w:rPr>
                <w:noProof/>
                <w:lang w:val="en-GB"/>
              </w:rPr>
              <w:t>s</w:t>
            </w:r>
            <w:r w:rsidRPr="00F80C05">
              <w:rPr>
                <w:noProof/>
                <w:lang w:val="en-GB"/>
              </w:rPr>
              <w:t xml:space="preserve"> that start </w:t>
            </w:r>
            <w:r w:rsidR="003D02B2" w:rsidRPr="00F80C05">
              <w:rPr>
                <w:noProof/>
                <w:lang w:val="en-GB"/>
              </w:rPr>
              <w:t xml:space="preserve">and end </w:t>
            </w:r>
            <w:r w:rsidRPr="00F80C05">
              <w:rPr>
                <w:noProof/>
                <w:lang w:val="en-GB"/>
              </w:rPr>
              <w:t xml:space="preserve">with </w:t>
            </w:r>
            <w:r w:rsidR="003D02B2" w:rsidRPr="00F80C05">
              <w:rPr>
                <w:noProof/>
                <w:lang w:val="en-GB"/>
              </w:rPr>
              <w:t>some pre-defined characters, we can put the</w:t>
            </w:r>
            <w:r w:rsidR="006F74EB" w:rsidRPr="00F80C05">
              <w:rPr>
                <w:noProof/>
                <w:lang w:val="en-GB"/>
              </w:rPr>
              <w:t xml:space="preserve"> wildcard (</w:t>
            </w:r>
            <w:r w:rsidR="006F74EB" w:rsidRPr="00F80C05">
              <w:rPr>
                <w:rFonts w:ascii="Consolas" w:hAnsi="Consolas"/>
                <w:noProof/>
                <w:lang w:val="en-GB"/>
              </w:rPr>
              <w:t>%</w:t>
            </w:r>
            <w:r w:rsidR="006F74EB" w:rsidRPr="00F80C05">
              <w:rPr>
                <w:noProof/>
                <w:lang w:val="en-GB"/>
              </w:rPr>
              <w:t>)</w:t>
            </w:r>
            <w:r w:rsidR="003D02B2" w:rsidRPr="00F80C05">
              <w:rPr>
                <w:noProof/>
                <w:lang w:val="en-GB"/>
              </w:rPr>
              <w:t xml:space="preserve"> </w:t>
            </w:r>
            <w:r w:rsidR="0060702B" w:rsidRPr="00F80C05">
              <w:rPr>
                <w:noProof/>
                <w:lang w:val="en-GB"/>
              </w:rPr>
              <w:t xml:space="preserve">between the start and </w:t>
            </w:r>
            <w:r w:rsidR="00370C14" w:rsidRPr="00F80C05">
              <w:rPr>
                <w:noProof/>
                <w:lang w:val="en-GB"/>
              </w:rPr>
              <w:t xml:space="preserve">the </w:t>
            </w:r>
            <w:r w:rsidR="0060702B" w:rsidRPr="00F80C05">
              <w:rPr>
                <w:noProof/>
                <w:lang w:val="en-GB"/>
              </w:rPr>
              <w:t>end characters.</w:t>
            </w:r>
            <w:r w:rsidR="002D1545" w:rsidRPr="00F80C05">
              <w:rPr>
                <w:noProof/>
                <w:lang w:val="en-GB"/>
              </w:rPr>
              <w:t xml:space="preserve"> In the following example, we would like to select students with first name</w:t>
            </w:r>
            <w:r w:rsidR="00932962" w:rsidRPr="00F80C05">
              <w:rPr>
                <w:noProof/>
                <w:lang w:val="en-GB"/>
              </w:rPr>
              <w:t>s</w:t>
            </w:r>
            <w:r w:rsidR="002D1545" w:rsidRPr="00F80C05">
              <w:rPr>
                <w:noProof/>
                <w:lang w:val="en-GB"/>
              </w:rPr>
              <w:t xml:space="preserve"> that start with an “M” and end with an “l”.</w:t>
            </w:r>
          </w:p>
          <w:p w14:paraId="7FDF768A" w14:textId="5767C95B" w:rsidR="0060702B" w:rsidRPr="00F80C05" w:rsidRDefault="008E6AF0" w:rsidP="0060702B">
            <w:pPr>
              <w:pStyle w:val="Figure-Image-Upper"/>
              <w:rPr>
                <w:lang w:val="en-GB"/>
              </w:rPr>
            </w:pPr>
            <w:r w:rsidRPr="00F80C05">
              <w:drawing>
                <wp:inline distT="0" distB="0" distL="0" distR="0" wp14:anchorId="43A49E12" wp14:editId="094A2FAB">
                  <wp:extent cx="5580000" cy="809192"/>
                  <wp:effectExtent l="19050" t="19050" r="2095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6593" t="52287" r="2050" b="25934"/>
                          <a:stretch/>
                        </pic:blipFill>
                        <pic:spPr bwMode="auto">
                          <a:xfrm>
                            <a:off x="0" y="0"/>
                            <a:ext cx="5580000" cy="809192"/>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AD39B52" w14:textId="584F7DC4" w:rsidR="0060702B" w:rsidRPr="00F80C05" w:rsidRDefault="0060702B" w:rsidP="00390C2D">
            <w:pPr>
              <w:pStyle w:val="Caption"/>
            </w:pPr>
            <w:r w:rsidRPr="00F80C05">
              <w:t>Figure 6.</w:t>
            </w:r>
            <w:r w:rsidRPr="00F80C05">
              <w:fldChar w:fldCharType="begin"/>
            </w:r>
            <w:r w:rsidRPr="00F80C05">
              <w:instrText xml:space="preserve"> SEQ Figure \* ARABIC </w:instrText>
            </w:r>
            <w:r w:rsidRPr="00F80C05">
              <w:fldChar w:fldCharType="separate"/>
            </w:r>
            <w:r w:rsidR="00F37804" w:rsidRPr="00F80C05">
              <w:t>24</w:t>
            </w:r>
            <w:r w:rsidRPr="00F80C05">
              <w:fldChar w:fldCharType="end"/>
            </w:r>
            <w:r w:rsidRPr="00F80C05">
              <w:t xml:space="preserve"> Select Analytics Students with First Name</w:t>
            </w:r>
            <w:r w:rsidR="00932962" w:rsidRPr="00F80C05">
              <w:t>s</w:t>
            </w:r>
            <w:r w:rsidRPr="00F80C05">
              <w:t xml:space="preserve"> that </w:t>
            </w:r>
            <w:r w:rsidR="008E6AF0" w:rsidRPr="00F80C05">
              <w:t xml:space="preserve">Start with “M” and </w:t>
            </w:r>
            <w:r w:rsidRPr="00F80C05">
              <w:t>End with “</w:t>
            </w:r>
            <w:r w:rsidR="008E6AF0" w:rsidRPr="00F80C05">
              <w:t>l</w:t>
            </w:r>
            <w:r w:rsidRPr="00F80C05">
              <w:t>”</w:t>
            </w:r>
          </w:p>
          <w:p w14:paraId="23BF4F7D" w14:textId="630927E3" w:rsidR="009B4FA0" w:rsidRPr="00F80C05" w:rsidRDefault="00153AF7" w:rsidP="009B4FA0">
            <w:pPr>
              <w:pStyle w:val="BodyText"/>
              <w:rPr>
                <w:noProof/>
                <w:lang w:val="en-GB"/>
              </w:rPr>
            </w:pPr>
            <w:r w:rsidRPr="00F80C05">
              <w:rPr>
                <w:noProof/>
                <w:lang w:val="en-GB"/>
              </w:rPr>
              <w:lastRenderedPageBreak/>
              <w:t>The</w:t>
            </w:r>
            <w:r w:rsidR="002D1545" w:rsidRPr="00F80C05">
              <w:rPr>
                <w:noProof/>
                <w:lang w:val="en-GB"/>
              </w:rPr>
              <w:t xml:space="preserve"> </w:t>
            </w:r>
            <w:r w:rsidRPr="00F80C05">
              <w:rPr>
                <w:noProof/>
                <w:lang w:val="en-GB"/>
              </w:rPr>
              <w:t xml:space="preserve">other type of wildcard for the </w:t>
            </w:r>
            <w:r w:rsidRPr="00F80C05">
              <w:rPr>
                <w:rFonts w:ascii="Consolas" w:hAnsi="Consolas"/>
                <w:noProof/>
                <w:lang w:val="en-GB"/>
              </w:rPr>
              <w:t>LIKE</w:t>
            </w:r>
            <w:r w:rsidRPr="00F80C05">
              <w:rPr>
                <w:noProof/>
                <w:lang w:val="en-GB"/>
              </w:rPr>
              <w:t xml:space="preserve"> operator</w:t>
            </w:r>
            <w:r w:rsidR="002D1545" w:rsidRPr="00F80C05">
              <w:rPr>
                <w:noProof/>
                <w:lang w:val="en-GB"/>
              </w:rPr>
              <w:t xml:space="preserve"> </w:t>
            </w:r>
            <w:r w:rsidR="008F318C" w:rsidRPr="00F80C05">
              <w:rPr>
                <w:noProof/>
                <w:lang w:val="en-GB"/>
              </w:rPr>
              <w:t>is the underscore sign (</w:t>
            </w:r>
            <w:r w:rsidR="008F318C" w:rsidRPr="00F80C05">
              <w:rPr>
                <w:rFonts w:ascii="Consolas" w:hAnsi="Consolas"/>
                <w:noProof/>
                <w:lang w:val="en-GB"/>
              </w:rPr>
              <w:t>_</w:t>
            </w:r>
            <w:r w:rsidR="008F318C" w:rsidRPr="00F80C05">
              <w:rPr>
                <w:noProof/>
                <w:lang w:val="en-GB"/>
              </w:rPr>
              <w:t>)</w:t>
            </w:r>
            <w:r w:rsidR="00592580" w:rsidRPr="00F80C05">
              <w:rPr>
                <w:noProof/>
                <w:lang w:val="en-GB"/>
              </w:rPr>
              <w:t>, which represents a single character</w:t>
            </w:r>
            <w:r w:rsidR="008F318C" w:rsidRPr="00F80C05">
              <w:rPr>
                <w:noProof/>
                <w:lang w:val="en-GB"/>
              </w:rPr>
              <w:t xml:space="preserve">. </w:t>
            </w:r>
            <w:r w:rsidR="00592580" w:rsidRPr="00F80C05">
              <w:rPr>
                <w:noProof/>
                <w:lang w:val="en-GB"/>
              </w:rPr>
              <w:t xml:space="preserve">In the following example, we would like to </w:t>
            </w:r>
            <w:r w:rsidR="008B2377" w:rsidRPr="00F80C05">
              <w:rPr>
                <w:noProof/>
                <w:lang w:val="en-GB"/>
              </w:rPr>
              <w:t>select all students whose last name</w:t>
            </w:r>
            <w:r w:rsidR="00932962" w:rsidRPr="00F80C05">
              <w:rPr>
                <w:noProof/>
                <w:lang w:val="en-GB"/>
              </w:rPr>
              <w:t>s</w:t>
            </w:r>
            <w:r w:rsidR="008B2377" w:rsidRPr="00F80C05">
              <w:rPr>
                <w:noProof/>
                <w:lang w:val="en-GB"/>
              </w:rPr>
              <w:t xml:space="preserve"> start with “Ta” and followed by exactly one character.</w:t>
            </w:r>
          </w:p>
          <w:p w14:paraId="046D8E7B" w14:textId="3A6E0C33" w:rsidR="00542EF7" w:rsidRPr="00F80C05" w:rsidRDefault="00F72E95" w:rsidP="00542EF7">
            <w:pPr>
              <w:pStyle w:val="Figure-Image-Upper"/>
              <w:rPr>
                <w:lang w:val="en-GB"/>
              </w:rPr>
            </w:pPr>
            <w:r w:rsidRPr="00F80C05">
              <w:drawing>
                <wp:inline distT="0" distB="0" distL="0" distR="0" wp14:anchorId="2AD6DDBD" wp14:editId="70733A73">
                  <wp:extent cx="5580000" cy="1013583"/>
                  <wp:effectExtent l="19050" t="19050" r="20955" b="15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526" t="27082" r="1989" b="45594"/>
                          <a:stretch/>
                        </pic:blipFill>
                        <pic:spPr bwMode="auto">
                          <a:xfrm>
                            <a:off x="0" y="0"/>
                            <a:ext cx="5580000" cy="1013583"/>
                          </a:xfrm>
                          <a:prstGeom prst="rect">
                            <a:avLst/>
                          </a:prstGeom>
                          <a:ln w="317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FFC6B1" w14:textId="4C0EE02D" w:rsidR="00542EF7" w:rsidRPr="00F80C05" w:rsidRDefault="00542EF7" w:rsidP="00390C2D">
            <w:pPr>
              <w:pStyle w:val="Caption"/>
            </w:pPr>
            <w:bookmarkStart w:id="37" w:name="_Ref65446154"/>
            <w:r w:rsidRPr="00F80C05">
              <w:t>Figure 6.</w:t>
            </w:r>
            <w:r w:rsidRPr="00F80C05">
              <w:fldChar w:fldCharType="begin"/>
            </w:r>
            <w:r w:rsidRPr="00F80C05">
              <w:instrText xml:space="preserve"> SEQ Figure \* ARABIC </w:instrText>
            </w:r>
            <w:r w:rsidRPr="00F80C05">
              <w:fldChar w:fldCharType="separate"/>
            </w:r>
            <w:r w:rsidR="00F37804" w:rsidRPr="00F80C05">
              <w:t>25</w:t>
            </w:r>
            <w:r w:rsidRPr="00F80C05">
              <w:fldChar w:fldCharType="end"/>
            </w:r>
            <w:bookmarkEnd w:id="37"/>
            <w:r w:rsidRPr="00F80C05">
              <w:t xml:space="preserve"> </w:t>
            </w:r>
            <w:r w:rsidR="00250257" w:rsidRPr="00F80C05">
              <w:t>Select Analytics Students with Last Name</w:t>
            </w:r>
            <w:r w:rsidR="00932962" w:rsidRPr="00F80C05">
              <w:t>s</w:t>
            </w:r>
            <w:r w:rsidR="00250257" w:rsidRPr="00F80C05">
              <w:t xml:space="preserve"> that </w:t>
            </w:r>
            <w:r w:rsidR="00932962" w:rsidRPr="00F80C05">
              <w:t>Have the Pattern “Ta_”</w:t>
            </w:r>
          </w:p>
          <w:p w14:paraId="319FA77F" w14:textId="2108C0FC" w:rsidR="00542EF7" w:rsidRPr="00F80C05" w:rsidRDefault="006C03BB" w:rsidP="005F2C4D">
            <w:pPr>
              <w:pStyle w:val="BodyText"/>
              <w:rPr>
                <w:noProof/>
                <w:lang w:val="en-GB"/>
              </w:rPr>
            </w:pPr>
            <w:r w:rsidRPr="00F80C05">
              <w:rPr>
                <w:noProof/>
                <w:lang w:val="en-GB"/>
              </w:rPr>
              <w:t xml:space="preserve">The syntax in </w:t>
            </w:r>
            <w:r w:rsidRPr="00F80C05">
              <w:rPr>
                <w:noProof/>
                <w:lang w:val="en-GB"/>
              </w:rPr>
              <w:fldChar w:fldCharType="begin"/>
            </w:r>
            <w:r w:rsidRPr="00F80C05">
              <w:rPr>
                <w:noProof/>
                <w:lang w:val="en-GB"/>
              </w:rPr>
              <w:instrText xml:space="preserve"> REF _Ref65446154 \h </w:instrText>
            </w:r>
            <w:r w:rsidRPr="00F80C05">
              <w:rPr>
                <w:noProof/>
                <w:lang w:val="en-GB"/>
              </w:rPr>
            </w:r>
            <w:r w:rsidRPr="00F80C05">
              <w:rPr>
                <w:noProof/>
                <w:lang w:val="en-GB"/>
              </w:rPr>
              <w:fldChar w:fldCharType="separate"/>
            </w:r>
            <w:r w:rsidR="00F37804" w:rsidRPr="00F80C05">
              <w:rPr>
                <w:noProof/>
                <w:lang w:val="en-GB"/>
              </w:rPr>
              <w:t>Figure 6.25</w:t>
            </w:r>
            <w:r w:rsidRPr="00F80C05">
              <w:rPr>
                <w:noProof/>
                <w:lang w:val="en-GB"/>
              </w:rPr>
              <w:fldChar w:fldCharType="end"/>
            </w:r>
            <w:r w:rsidRPr="00F80C05">
              <w:rPr>
                <w:noProof/>
                <w:lang w:val="en-GB"/>
              </w:rPr>
              <w:t xml:space="preserve"> will result in selecting all last names </w:t>
            </w:r>
            <w:r w:rsidR="00986054" w:rsidRPr="00F80C05">
              <w:rPr>
                <w:noProof/>
                <w:lang w:val="en-GB"/>
              </w:rPr>
              <w:t>with three characters that start with “Ta”. In other words, last name</w:t>
            </w:r>
            <w:r w:rsidR="00121787" w:rsidRPr="00F80C05">
              <w:rPr>
                <w:noProof/>
                <w:lang w:val="en-GB"/>
              </w:rPr>
              <w:t>s</w:t>
            </w:r>
            <w:r w:rsidR="00986054" w:rsidRPr="00F80C05">
              <w:rPr>
                <w:noProof/>
                <w:lang w:val="en-GB"/>
              </w:rPr>
              <w:t xml:space="preserve"> such as “Tang” </w:t>
            </w:r>
            <w:r w:rsidR="003C0ECF" w:rsidRPr="00F80C05">
              <w:rPr>
                <w:noProof/>
                <w:lang w:val="en-GB"/>
              </w:rPr>
              <w:t xml:space="preserve">will not be </w:t>
            </w:r>
            <w:r w:rsidR="005F2C4D" w:rsidRPr="00F80C05">
              <w:rPr>
                <w:noProof/>
                <w:lang w:val="en-GB"/>
              </w:rPr>
              <w:t>included.</w:t>
            </w:r>
          </w:p>
          <w:p w14:paraId="22390663" w14:textId="7AF749B3" w:rsidR="005F2C4D" w:rsidRPr="00F80C05" w:rsidRDefault="005F2C4D" w:rsidP="005F2C4D">
            <w:pPr>
              <w:pStyle w:val="BodyText"/>
              <w:rPr>
                <w:noProof/>
                <w:lang w:val="en-GB"/>
              </w:rPr>
            </w:pPr>
            <w:r w:rsidRPr="00F80C05">
              <w:rPr>
                <w:noProof/>
                <w:lang w:val="en-GB"/>
              </w:rPr>
              <w:t xml:space="preserve">In </w:t>
            </w:r>
            <w:r w:rsidR="00EF5832" w:rsidRPr="00F80C05">
              <w:rPr>
                <w:noProof/>
                <w:lang w:val="en-GB"/>
              </w:rPr>
              <w:fldChar w:fldCharType="begin"/>
            </w:r>
            <w:r w:rsidR="00EF5832" w:rsidRPr="00F80C05">
              <w:rPr>
                <w:noProof/>
                <w:lang w:val="en-GB"/>
              </w:rPr>
              <w:instrText xml:space="preserve"> REF _Ref65446349 \h </w:instrText>
            </w:r>
            <w:r w:rsidR="00EF5832" w:rsidRPr="00F80C05">
              <w:rPr>
                <w:noProof/>
                <w:lang w:val="en-GB"/>
              </w:rPr>
            </w:r>
            <w:r w:rsidR="00EF5832" w:rsidRPr="00F80C05">
              <w:rPr>
                <w:noProof/>
                <w:lang w:val="en-GB"/>
              </w:rPr>
              <w:fldChar w:fldCharType="separate"/>
            </w:r>
            <w:r w:rsidR="00F37804" w:rsidRPr="00F80C05">
              <w:rPr>
                <w:noProof/>
                <w:lang w:val="en-GB"/>
              </w:rPr>
              <w:t>Figure 6.26</w:t>
            </w:r>
            <w:r w:rsidR="00EF5832" w:rsidRPr="00F80C05">
              <w:rPr>
                <w:noProof/>
                <w:lang w:val="en-GB"/>
              </w:rPr>
              <w:fldChar w:fldCharType="end"/>
            </w:r>
            <w:r w:rsidRPr="00F80C05">
              <w:rPr>
                <w:noProof/>
                <w:lang w:val="en-GB"/>
              </w:rPr>
              <w:t xml:space="preserve">, </w:t>
            </w:r>
            <w:r w:rsidR="00304E07" w:rsidRPr="00F80C05">
              <w:rPr>
                <w:noProof/>
                <w:lang w:val="en-GB"/>
              </w:rPr>
              <w:t xml:space="preserve">cases </w:t>
            </w:r>
            <w:r w:rsidR="00D21291" w:rsidRPr="00F80C05">
              <w:rPr>
                <w:noProof/>
                <w:lang w:val="en-GB"/>
              </w:rPr>
              <w:t xml:space="preserve">with </w:t>
            </w:r>
            <w:r w:rsidR="009E1237" w:rsidRPr="00F80C05">
              <w:rPr>
                <w:noProof/>
                <w:lang w:val="en-GB"/>
              </w:rPr>
              <w:t xml:space="preserve">missing value in </w:t>
            </w:r>
            <w:r w:rsidR="009E1237" w:rsidRPr="00F80C05">
              <w:rPr>
                <w:rFonts w:ascii="Consolas" w:hAnsi="Consolas"/>
                <w:noProof/>
                <w:lang w:val="en-GB"/>
              </w:rPr>
              <w:t>B</w:t>
            </w:r>
            <w:r w:rsidR="00304E07" w:rsidRPr="00F80C05">
              <w:rPr>
                <w:rFonts w:ascii="Consolas" w:hAnsi="Consolas"/>
                <w:noProof/>
                <w:lang w:val="en-GB"/>
              </w:rPr>
              <w:t>irthday</w:t>
            </w:r>
            <w:r w:rsidR="00304E07" w:rsidRPr="00F80C05">
              <w:rPr>
                <w:noProof/>
                <w:lang w:val="en-GB"/>
              </w:rPr>
              <w:t xml:space="preserve"> </w:t>
            </w:r>
            <w:r w:rsidR="00EF5832" w:rsidRPr="00F80C05">
              <w:rPr>
                <w:noProof/>
                <w:lang w:val="en-GB"/>
              </w:rPr>
              <w:t>will be selected</w:t>
            </w:r>
            <w:r w:rsidR="00304E07" w:rsidRPr="00F80C05">
              <w:rPr>
                <w:noProof/>
                <w:lang w:val="en-GB"/>
              </w:rPr>
              <w:t>.</w:t>
            </w:r>
            <w:r w:rsidR="00BF67C0" w:rsidRPr="00F80C05">
              <w:rPr>
                <w:noProof/>
                <w:lang w:val="en-GB"/>
              </w:rPr>
              <w:t xml:space="preserve"> This </w:t>
            </w:r>
            <w:r w:rsidR="00442433" w:rsidRPr="00F80C05">
              <w:rPr>
                <w:noProof/>
                <w:lang w:val="en-GB"/>
              </w:rPr>
              <w:t xml:space="preserve">step </w:t>
            </w:r>
            <w:r w:rsidR="00BF67C0" w:rsidRPr="00F80C05">
              <w:rPr>
                <w:noProof/>
                <w:lang w:val="en-GB"/>
              </w:rPr>
              <w:t xml:space="preserve">is usually helpful </w:t>
            </w:r>
            <w:r w:rsidR="00442433" w:rsidRPr="00F80C05">
              <w:rPr>
                <w:noProof/>
                <w:lang w:val="en-GB"/>
              </w:rPr>
              <w:t xml:space="preserve">to let </w:t>
            </w:r>
            <w:r w:rsidR="00BF67C0" w:rsidRPr="00F80C05">
              <w:rPr>
                <w:noProof/>
                <w:lang w:val="en-GB"/>
              </w:rPr>
              <w:t xml:space="preserve">data analysts </w:t>
            </w:r>
            <w:r w:rsidR="00442433" w:rsidRPr="00F80C05">
              <w:rPr>
                <w:noProof/>
                <w:lang w:val="en-GB"/>
              </w:rPr>
              <w:t xml:space="preserve">study the cases with missing values </w:t>
            </w:r>
            <w:r w:rsidR="00F7419D" w:rsidRPr="00F80C05">
              <w:rPr>
                <w:noProof/>
                <w:lang w:val="en-GB"/>
              </w:rPr>
              <w:t xml:space="preserve">first </w:t>
            </w:r>
            <w:r w:rsidR="00442433" w:rsidRPr="00F80C05">
              <w:rPr>
                <w:noProof/>
                <w:lang w:val="en-GB"/>
              </w:rPr>
              <w:t xml:space="preserve">and </w:t>
            </w:r>
            <w:r w:rsidR="00F7419D" w:rsidRPr="00F80C05">
              <w:rPr>
                <w:noProof/>
                <w:lang w:val="en-GB"/>
              </w:rPr>
              <w:t xml:space="preserve">then </w:t>
            </w:r>
            <w:r w:rsidR="00442433" w:rsidRPr="00F80C05">
              <w:rPr>
                <w:noProof/>
                <w:lang w:val="en-GB"/>
              </w:rPr>
              <w:t xml:space="preserve">decide </w:t>
            </w:r>
            <w:r w:rsidR="00F7419D" w:rsidRPr="00F80C05">
              <w:rPr>
                <w:noProof/>
                <w:lang w:val="en-GB"/>
              </w:rPr>
              <w:t xml:space="preserve">to </w:t>
            </w:r>
            <w:r w:rsidR="00D05823" w:rsidRPr="00F80C05">
              <w:rPr>
                <w:noProof/>
                <w:lang w:val="en-GB"/>
              </w:rPr>
              <w:t xml:space="preserve">remove </w:t>
            </w:r>
            <w:r w:rsidR="00F7419D" w:rsidRPr="00F80C05">
              <w:rPr>
                <w:noProof/>
                <w:lang w:val="en-GB"/>
              </w:rPr>
              <w:t xml:space="preserve">them from the dataset </w:t>
            </w:r>
            <w:r w:rsidR="00D05823" w:rsidRPr="00F80C05">
              <w:rPr>
                <w:noProof/>
                <w:lang w:val="en-GB"/>
              </w:rPr>
              <w:t>or not.</w:t>
            </w:r>
          </w:p>
          <w:p w14:paraId="54E989C1" w14:textId="3CAB6BA0" w:rsidR="00542EF7" w:rsidRPr="00F80C05" w:rsidRDefault="007B42DE" w:rsidP="00542EF7">
            <w:pPr>
              <w:pStyle w:val="Figure-Image-Upper"/>
              <w:rPr>
                <w:lang w:val="en-GB"/>
              </w:rPr>
            </w:pPr>
            <w:r w:rsidRPr="00F80C05">
              <w:drawing>
                <wp:inline distT="0" distB="0" distL="0" distR="0" wp14:anchorId="174CB1FE" wp14:editId="1841BE6C">
                  <wp:extent cx="5580000" cy="797582"/>
                  <wp:effectExtent l="19050" t="19050" r="20955" b="215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6577" t="53126" r="2040" b="25399"/>
                          <a:stretch/>
                        </pic:blipFill>
                        <pic:spPr bwMode="auto">
                          <a:xfrm>
                            <a:off x="0" y="0"/>
                            <a:ext cx="5580000" cy="797582"/>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E568A0E" w14:textId="667ADA46" w:rsidR="00542EF7" w:rsidRPr="00F80C05" w:rsidRDefault="00542EF7" w:rsidP="00390C2D">
            <w:pPr>
              <w:pStyle w:val="Caption"/>
            </w:pPr>
            <w:bookmarkStart w:id="38" w:name="_Ref65446349"/>
            <w:r w:rsidRPr="00F80C05">
              <w:t>Figure 6.</w:t>
            </w:r>
            <w:r w:rsidRPr="00F80C05">
              <w:fldChar w:fldCharType="begin"/>
            </w:r>
            <w:r w:rsidRPr="00F80C05">
              <w:instrText xml:space="preserve"> SEQ Figure \* ARABIC </w:instrText>
            </w:r>
            <w:r w:rsidRPr="00F80C05">
              <w:fldChar w:fldCharType="separate"/>
            </w:r>
            <w:r w:rsidR="00F37804" w:rsidRPr="00F80C05">
              <w:t>26</w:t>
            </w:r>
            <w:r w:rsidRPr="00F80C05">
              <w:fldChar w:fldCharType="end"/>
            </w:r>
            <w:bookmarkEnd w:id="38"/>
            <w:r w:rsidRPr="00F80C05">
              <w:t xml:space="preserve"> </w:t>
            </w:r>
            <w:r w:rsidR="00EF5832" w:rsidRPr="00F80C05">
              <w:t>Select Students with No Birthday Record</w:t>
            </w:r>
          </w:p>
          <w:p w14:paraId="4BAD8365" w14:textId="64ED0186" w:rsidR="003E6ACF" w:rsidRPr="00F80C05" w:rsidRDefault="0003560C" w:rsidP="003E6ACF">
            <w:pPr>
              <w:pStyle w:val="BodyText"/>
              <w:rPr>
                <w:noProof/>
                <w:lang w:val="en-GB"/>
              </w:rPr>
            </w:pPr>
            <w:r w:rsidRPr="00F80C05">
              <w:rPr>
                <w:noProof/>
                <w:lang w:val="en-GB"/>
              </w:rPr>
              <w:t xml:space="preserve">If we simply want to </w:t>
            </w:r>
            <w:r w:rsidR="00F376D1" w:rsidRPr="00F80C05">
              <w:rPr>
                <w:noProof/>
                <w:lang w:val="en-GB"/>
              </w:rPr>
              <w:t>select all students whose birthday record</w:t>
            </w:r>
            <w:r w:rsidR="00971309">
              <w:rPr>
                <w:noProof/>
                <w:lang w:val="en-GB"/>
              </w:rPr>
              <w:t>s</w:t>
            </w:r>
            <w:r w:rsidR="00F376D1" w:rsidRPr="00F80C05">
              <w:rPr>
                <w:noProof/>
                <w:lang w:val="en-GB"/>
              </w:rPr>
              <w:t xml:space="preserve"> </w:t>
            </w:r>
            <w:r w:rsidR="00971309">
              <w:rPr>
                <w:noProof/>
                <w:lang w:val="en-GB"/>
              </w:rPr>
              <w:t>are</w:t>
            </w:r>
            <w:r w:rsidR="00A92665" w:rsidRPr="00F80C05">
              <w:rPr>
                <w:noProof/>
                <w:lang w:val="en-GB"/>
              </w:rPr>
              <w:t xml:space="preserve"> </w:t>
            </w:r>
            <w:r w:rsidR="00F376D1" w:rsidRPr="00F80C05">
              <w:rPr>
                <w:noProof/>
                <w:lang w:val="en-GB"/>
              </w:rPr>
              <w:t xml:space="preserve">not missing, we </w:t>
            </w:r>
            <w:r w:rsidR="00570AEC" w:rsidRPr="00F80C05">
              <w:rPr>
                <w:noProof/>
                <w:lang w:val="en-GB"/>
              </w:rPr>
              <w:t xml:space="preserve">will </w:t>
            </w:r>
            <w:r w:rsidR="00F376D1" w:rsidRPr="00F80C05">
              <w:rPr>
                <w:noProof/>
                <w:lang w:val="en-GB"/>
              </w:rPr>
              <w:t xml:space="preserve">just </w:t>
            </w:r>
            <w:r w:rsidR="00EA2B2D" w:rsidRPr="00F80C05">
              <w:rPr>
                <w:noProof/>
                <w:lang w:val="en-GB"/>
              </w:rPr>
              <w:t xml:space="preserve">need to </w:t>
            </w:r>
            <w:r w:rsidR="00086473" w:rsidRPr="00F80C05">
              <w:rPr>
                <w:noProof/>
                <w:lang w:val="en-GB"/>
              </w:rPr>
              <w:t xml:space="preserve">replace </w:t>
            </w:r>
            <w:r w:rsidR="00086473" w:rsidRPr="00F80C05">
              <w:rPr>
                <w:rFonts w:ascii="Consolas" w:hAnsi="Consolas"/>
                <w:noProof/>
                <w:lang w:val="en-GB"/>
              </w:rPr>
              <w:t>IS</w:t>
            </w:r>
            <w:r w:rsidR="00086473" w:rsidRPr="00F80C05">
              <w:rPr>
                <w:noProof/>
                <w:lang w:val="en-GB"/>
              </w:rPr>
              <w:t xml:space="preserve"> </w:t>
            </w:r>
            <w:r w:rsidR="00086473" w:rsidRPr="00F80C05">
              <w:rPr>
                <w:rFonts w:ascii="Consolas" w:hAnsi="Consolas"/>
                <w:noProof/>
                <w:lang w:val="en-GB"/>
              </w:rPr>
              <w:t>NULL</w:t>
            </w:r>
            <w:r w:rsidR="00086473" w:rsidRPr="00F80C05">
              <w:rPr>
                <w:noProof/>
                <w:lang w:val="en-GB"/>
              </w:rPr>
              <w:t xml:space="preserve"> by </w:t>
            </w:r>
            <w:r w:rsidR="00086473" w:rsidRPr="00F80C05">
              <w:rPr>
                <w:rFonts w:ascii="Consolas" w:hAnsi="Consolas"/>
                <w:noProof/>
                <w:lang w:val="en-GB"/>
              </w:rPr>
              <w:t>IS</w:t>
            </w:r>
            <w:r w:rsidR="00086473" w:rsidRPr="00F80C05">
              <w:rPr>
                <w:noProof/>
                <w:lang w:val="en-GB"/>
              </w:rPr>
              <w:t xml:space="preserve"> </w:t>
            </w:r>
            <w:r w:rsidR="00086473" w:rsidRPr="00F80C05">
              <w:rPr>
                <w:rFonts w:ascii="Consolas" w:hAnsi="Consolas"/>
                <w:noProof/>
                <w:lang w:val="en-GB"/>
              </w:rPr>
              <w:t>NOT</w:t>
            </w:r>
            <w:r w:rsidR="00086473" w:rsidRPr="00F80C05">
              <w:rPr>
                <w:noProof/>
                <w:lang w:val="en-GB"/>
              </w:rPr>
              <w:t xml:space="preserve"> </w:t>
            </w:r>
            <w:r w:rsidR="00086473" w:rsidRPr="00F80C05">
              <w:rPr>
                <w:rFonts w:ascii="Consolas" w:hAnsi="Consolas"/>
                <w:noProof/>
                <w:lang w:val="en-GB"/>
              </w:rPr>
              <w:t>NULL</w:t>
            </w:r>
            <w:r w:rsidR="00086473" w:rsidRPr="00F80C05">
              <w:rPr>
                <w:noProof/>
                <w:lang w:val="en-GB"/>
              </w:rPr>
              <w:t xml:space="preserve"> </w:t>
            </w:r>
            <w:r w:rsidR="00F45BB9" w:rsidRPr="00F80C05">
              <w:rPr>
                <w:noProof/>
                <w:lang w:val="en-GB"/>
              </w:rPr>
              <w:t xml:space="preserve">in the </w:t>
            </w:r>
            <w:r w:rsidR="00F45BB9" w:rsidRPr="00F80C05">
              <w:rPr>
                <w:rFonts w:ascii="Consolas" w:hAnsi="Consolas"/>
                <w:noProof/>
                <w:lang w:val="en-GB"/>
              </w:rPr>
              <w:t>SELECT</w:t>
            </w:r>
            <w:r w:rsidR="00F45BB9" w:rsidRPr="00F80C05">
              <w:rPr>
                <w:noProof/>
                <w:lang w:val="en-GB"/>
              </w:rPr>
              <w:t xml:space="preserve"> </w:t>
            </w:r>
            <w:r w:rsidR="00086473" w:rsidRPr="00F80C05">
              <w:rPr>
                <w:noProof/>
                <w:lang w:val="en-GB"/>
              </w:rPr>
              <w:t>s</w:t>
            </w:r>
            <w:r w:rsidR="0073164F" w:rsidRPr="00F80C05">
              <w:rPr>
                <w:noProof/>
                <w:lang w:val="en-GB"/>
              </w:rPr>
              <w:t>tatement</w:t>
            </w:r>
            <w:r w:rsidR="003E6ACF" w:rsidRPr="00F80C05">
              <w:rPr>
                <w:noProof/>
                <w:lang w:val="en-GB"/>
              </w:rPr>
              <w:t>.</w:t>
            </w:r>
          </w:p>
          <w:p w14:paraId="5A968D3C" w14:textId="61BAE256" w:rsidR="003E6ACF" w:rsidRPr="00F80C05" w:rsidRDefault="0059497C" w:rsidP="003E6ACF">
            <w:pPr>
              <w:pStyle w:val="Figure-Image-Upper"/>
              <w:rPr>
                <w:lang w:val="en-GB"/>
              </w:rPr>
            </w:pPr>
            <w:r w:rsidRPr="00F80C05">
              <w:drawing>
                <wp:inline distT="0" distB="0" distL="0" distR="0" wp14:anchorId="5989F726" wp14:editId="37F17DA9">
                  <wp:extent cx="5580000" cy="2674243"/>
                  <wp:effectExtent l="19050" t="19050" r="2095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6588" t="19808" r="2013" b="8176"/>
                          <a:stretch/>
                        </pic:blipFill>
                        <pic:spPr bwMode="auto">
                          <a:xfrm>
                            <a:off x="0" y="0"/>
                            <a:ext cx="5580000" cy="2674243"/>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CB0B6D" w14:textId="717F21CD" w:rsidR="009D5EC7" w:rsidRPr="00F80C05" w:rsidRDefault="003E6ACF" w:rsidP="00390C2D">
            <w:pPr>
              <w:pStyle w:val="Caption"/>
            </w:pPr>
            <w:r w:rsidRPr="00F80C05">
              <w:t>Figure 6.</w:t>
            </w:r>
            <w:r w:rsidRPr="00F80C05">
              <w:fldChar w:fldCharType="begin"/>
            </w:r>
            <w:r w:rsidRPr="00F80C05">
              <w:instrText xml:space="preserve"> SEQ Figure \* ARABIC </w:instrText>
            </w:r>
            <w:r w:rsidRPr="00F80C05">
              <w:fldChar w:fldCharType="separate"/>
            </w:r>
            <w:r w:rsidR="00F37804" w:rsidRPr="00F80C05">
              <w:t>27</w:t>
            </w:r>
            <w:r w:rsidRPr="00F80C05">
              <w:fldChar w:fldCharType="end"/>
            </w:r>
            <w:r w:rsidRPr="00F80C05">
              <w:t xml:space="preserve"> </w:t>
            </w:r>
            <w:r w:rsidR="009E641B" w:rsidRPr="00F80C05">
              <w:t>Select Students with Non-Missing Birthday Record</w:t>
            </w:r>
            <w:r w:rsidR="00A63A36">
              <w:t>s</w:t>
            </w:r>
          </w:p>
        </w:tc>
      </w:tr>
    </w:tbl>
    <w:p w14:paraId="6607C2E9" w14:textId="354C1C9E" w:rsidR="009E641B" w:rsidRPr="00F80C05" w:rsidRDefault="007B074D" w:rsidP="009E641B">
      <w:pPr>
        <w:pStyle w:val="BodyText"/>
        <w:rPr>
          <w:noProof/>
          <w:lang w:val="en-GB"/>
        </w:rPr>
      </w:pPr>
      <w:r w:rsidRPr="00F80C05">
        <w:rPr>
          <w:noProof/>
          <w:lang w:val="en-GB"/>
        </w:rPr>
        <w:lastRenderedPageBreak/>
        <w:t xml:space="preserve">In SQL, </w:t>
      </w:r>
      <w:r w:rsidR="0029526B" w:rsidRPr="00F80C05">
        <w:rPr>
          <w:noProof/>
          <w:lang w:val="en-GB"/>
        </w:rPr>
        <w:t xml:space="preserve">we can also select </w:t>
      </w:r>
      <w:r w:rsidR="008155D0" w:rsidRPr="00F80C05">
        <w:rPr>
          <w:noProof/>
          <w:lang w:val="en-GB"/>
        </w:rPr>
        <w:t xml:space="preserve">particular </w:t>
      </w:r>
      <w:r w:rsidR="0029526B" w:rsidRPr="00F80C05">
        <w:rPr>
          <w:noProof/>
          <w:lang w:val="en-GB"/>
        </w:rPr>
        <w:t xml:space="preserve">columns </w:t>
      </w:r>
      <w:r w:rsidR="005C5B2A" w:rsidRPr="00F80C05">
        <w:rPr>
          <w:noProof/>
          <w:lang w:val="en-GB"/>
        </w:rPr>
        <w:t xml:space="preserve">from </w:t>
      </w:r>
      <w:r w:rsidR="00D16D27" w:rsidRPr="00F80C05">
        <w:rPr>
          <w:noProof/>
          <w:lang w:val="en-GB"/>
        </w:rPr>
        <w:t xml:space="preserve">a table </w:t>
      </w:r>
      <w:r w:rsidR="005C5B2A" w:rsidRPr="00F80C05">
        <w:rPr>
          <w:noProof/>
          <w:lang w:val="en-GB"/>
        </w:rPr>
        <w:t xml:space="preserve">in </w:t>
      </w:r>
      <w:r w:rsidR="00FC66D4" w:rsidRPr="00F80C05">
        <w:rPr>
          <w:noProof/>
          <w:lang w:val="en-GB"/>
        </w:rPr>
        <w:t xml:space="preserve">the </w:t>
      </w:r>
      <w:r w:rsidR="005C5B2A" w:rsidRPr="00F80C05">
        <w:rPr>
          <w:noProof/>
          <w:lang w:val="en-GB"/>
        </w:rPr>
        <w:t xml:space="preserve">data query. </w:t>
      </w:r>
      <w:r w:rsidR="00894A35" w:rsidRPr="00F80C05">
        <w:rPr>
          <w:noProof/>
          <w:lang w:val="en-GB"/>
        </w:rPr>
        <w:t>T</w:t>
      </w:r>
      <w:r w:rsidR="008D685C" w:rsidRPr="00F80C05">
        <w:rPr>
          <w:noProof/>
          <w:lang w:val="en-GB"/>
        </w:rPr>
        <w:t>he asterisk (</w:t>
      </w:r>
      <w:r w:rsidR="008D685C" w:rsidRPr="00F80C05">
        <w:rPr>
          <w:rFonts w:ascii="Consolas" w:hAnsi="Consolas"/>
          <w:noProof/>
          <w:lang w:val="en-GB"/>
        </w:rPr>
        <w:t>*</w:t>
      </w:r>
      <w:r w:rsidR="008D685C" w:rsidRPr="00F80C05">
        <w:rPr>
          <w:noProof/>
          <w:lang w:val="en-GB"/>
        </w:rPr>
        <w:t xml:space="preserve">) in the </w:t>
      </w:r>
      <w:r w:rsidR="008D685C" w:rsidRPr="00F80C05">
        <w:rPr>
          <w:rFonts w:ascii="Consolas" w:hAnsi="Consolas"/>
          <w:noProof/>
          <w:lang w:val="en-GB"/>
        </w:rPr>
        <w:t>SELECT</w:t>
      </w:r>
      <w:r w:rsidR="008D685C" w:rsidRPr="00F80C05">
        <w:rPr>
          <w:noProof/>
          <w:lang w:val="en-GB"/>
        </w:rPr>
        <w:t xml:space="preserve"> statement</w:t>
      </w:r>
      <w:r w:rsidR="00894A35" w:rsidRPr="00F80C05">
        <w:rPr>
          <w:noProof/>
          <w:lang w:val="en-GB"/>
        </w:rPr>
        <w:t xml:space="preserve"> should be replaced</w:t>
      </w:r>
      <w:r w:rsidR="008D685C" w:rsidRPr="00F80C05">
        <w:rPr>
          <w:noProof/>
          <w:lang w:val="en-GB"/>
        </w:rPr>
        <w:t xml:space="preserve"> by </w:t>
      </w:r>
      <w:r w:rsidR="00BE09AA" w:rsidRPr="00F80C05">
        <w:rPr>
          <w:noProof/>
          <w:lang w:val="en-GB"/>
        </w:rPr>
        <w:t>a</w:t>
      </w:r>
      <w:r w:rsidR="00833EA7" w:rsidRPr="00F80C05">
        <w:rPr>
          <w:noProof/>
          <w:lang w:val="en-GB"/>
        </w:rPr>
        <w:t xml:space="preserve"> list of selected variables</w:t>
      </w:r>
      <w:r w:rsidR="00894A35" w:rsidRPr="00F80C05">
        <w:rPr>
          <w:noProof/>
          <w:lang w:val="en-GB"/>
        </w:rPr>
        <w:t xml:space="preserve"> in this case</w:t>
      </w:r>
      <w:r w:rsidR="00833EA7" w:rsidRPr="00F80C05">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833EA7" w:rsidRPr="006956C6" w14:paraId="0E1CFE4A" w14:textId="77777777" w:rsidTr="00CB22E5">
        <w:trPr>
          <w:jc w:val="right"/>
        </w:trPr>
        <w:tc>
          <w:tcPr>
            <w:tcW w:w="9017" w:type="dxa"/>
            <w:shd w:val="clear" w:color="auto" w:fill="D9D9D9" w:themeFill="background1" w:themeFillShade="D9"/>
            <w:vAlign w:val="center"/>
          </w:tcPr>
          <w:p w14:paraId="34C89586" w14:textId="032DE437" w:rsidR="00833EA7" w:rsidRPr="00F80C05" w:rsidRDefault="00833EA7" w:rsidP="000736FB">
            <w:pPr>
              <w:pStyle w:val="Code"/>
              <w:ind w:left="2302" w:hanging="2"/>
              <w:jc w:val="left"/>
              <w:rPr>
                <w:noProof/>
                <w:color w:val="auto"/>
                <w:lang w:val="en-GB"/>
              </w:rPr>
            </w:pPr>
            <w:r w:rsidRPr="00F80C05">
              <w:rPr>
                <w:noProof/>
                <w:color w:val="auto"/>
                <w:lang w:val="en-GB"/>
              </w:rPr>
              <w:t xml:space="preserve">SELECT </w:t>
            </w:r>
            <w:r w:rsidRPr="00F80C05">
              <w:rPr>
                <w:noProof/>
                <w:color w:val="0070C0"/>
                <w:lang w:val="en-GB"/>
              </w:rPr>
              <w:t>var_name1</w:t>
            </w:r>
            <w:r w:rsidRPr="00F80C05">
              <w:rPr>
                <w:noProof/>
                <w:color w:val="auto"/>
                <w:lang w:val="en-GB"/>
              </w:rPr>
              <w:t xml:space="preserve">, </w:t>
            </w:r>
            <w:r w:rsidRPr="00F80C05">
              <w:rPr>
                <w:noProof/>
                <w:color w:val="0070C0"/>
                <w:lang w:val="en-GB"/>
              </w:rPr>
              <w:t>var_name2</w:t>
            </w:r>
            <w:r w:rsidRPr="00F80C05">
              <w:rPr>
                <w:noProof/>
                <w:color w:val="auto"/>
                <w:lang w:val="en-GB"/>
              </w:rPr>
              <w:t xml:space="preserve">, </w:t>
            </w:r>
            <w:r w:rsidRPr="00F80C05">
              <w:rPr>
                <w:noProof/>
                <w:color w:val="0070C0"/>
                <w:lang w:val="en-GB"/>
              </w:rPr>
              <w:t>…</w:t>
            </w:r>
            <w:r w:rsidRPr="00F80C05">
              <w:rPr>
                <w:noProof/>
                <w:color w:val="auto"/>
                <w:lang w:val="en-GB"/>
              </w:rPr>
              <w:t xml:space="preserve"> </w:t>
            </w:r>
            <w:r w:rsidR="00AC100A" w:rsidRPr="00F80C05">
              <w:rPr>
                <w:noProof/>
                <w:color w:val="auto"/>
                <w:lang w:val="en-GB"/>
              </w:rPr>
              <w:br/>
            </w:r>
            <w:r w:rsidRPr="00F80C05">
              <w:rPr>
                <w:noProof/>
                <w:color w:val="auto"/>
                <w:lang w:val="en-GB"/>
              </w:rPr>
              <w:t xml:space="preserve">FROM </w:t>
            </w:r>
            <w:r w:rsidR="008F0085" w:rsidRPr="00F80C05">
              <w:rPr>
                <w:noProof/>
                <w:color w:val="0070C0"/>
                <w:lang w:val="en-GB"/>
              </w:rPr>
              <w:t>tab</w:t>
            </w:r>
            <w:r w:rsidR="00DA6EDF" w:rsidRPr="00F80C05">
              <w:rPr>
                <w:noProof/>
                <w:color w:val="0070C0"/>
                <w:lang w:val="en-GB"/>
              </w:rPr>
              <w:t>le</w:t>
            </w:r>
            <w:r w:rsidR="008F0085" w:rsidRPr="00F80C05">
              <w:rPr>
                <w:noProof/>
                <w:color w:val="0070C0"/>
                <w:lang w:val="en-GB"/>
              </w:rPr>
              <w:t>_name</w:t>
            </w:r>
            <w:r w:rsidRPr="00F80C05">
              <w:rPr>
                <w:noProof/>
                <w:color w:val="auto"/>
                <w:lang w:val="en-GB"/>
              </w:rPr>
              <w:t xml:space="preserve"> WHERE </w:t>
            </w:r>
            <w:r w:rsidRPr="00F80C05">
              <w:rPr>
                <w:noProof/>
                <w:color w:val="0070C0"/>
                <w:lang w:val="en-GB"/>
              </w:rPr>
              <w:t>criteria</w:t>
            </w:r>
            <w:r w:rsidRPr="00F80C05">
              <w:rPr>
                <w:noProof/>
                <w:color w:val="auto"/>
                <w:lang w:val="en-GB"/>
              </w:rPr>
              <w:t>;</w:t>
            </w:r>
          </w:p>
        </w:tc>
      </w:tr>
    </w:tbl>
    <w:p w14:paraId="44ACD087" w14:textId="49C4A0B3" w:rsidR="00833EA7" w:rsidRPr="00F80C05" w:rsidRDefault="00AB7B14" w:rsidP="009E641B">
      <w:pPr>
        <w:pStyle w:val="BodyText"/>
        <w:rPr>
          <w:noProof/>
          <w:lang w:val="en-GB"/>
        </w:rPr>
      </w:pPr>
      <w:r w:rsidRPr="00F80C05">
        <w:rPr>
          <w:noProof/>
          <w:lang w:val="en-GB"/>
        </w:rPr>
        <w:t>I</w:t>
      </w:r>
      <w:r w:rsidR="00AC6C17" w:rsidRPr="00F80C05">
        <w:rPr>
          <w:noProof/>
          <w:lang w:val="en-GB"/>
        </w:rPr>
        <w:t xml:space="preserve">t is also possible to </w:t>
      </w:r>
      <w:r w:rsidR="00B819D7" w:rsidRPr="00F80C05">
        <w:rPr>
          <w:noProof/>
          <w:lang w:val="en-GB"/>
        </w:rPr>
        <w:t xml:space="preserve">use </w:t>
      </w:r>
      <w:r w:rsidRPr="00F80C05">
        <w:rPr>
          <w:noProof/>
          <w:lang w:val="en-GB"/>
        </w:rPr>
        <w:t xml:space="preserve">Python </w:t>
      </w:r>
      <w:r w:rsidR="00B819D7" w:rsidRPr="00F80C05">
        <w:rPr>
          <w:noProof/>
          <w:lang w:val="en-GB"/>
        </w:rPr>
        <w:t>program</w:t>
      </w:r>
      <w:r w:rsidRPr="00F80C05">
        <w:rPr>
          <w:noProof/>
          <w:lang w:val="en-GB"/>
        </w:rPr>
        <w:t>ming</w:t>
      </w:r>
      <w:r w:rsidR="00B819D7" w:rsidRPr="00F80C05">
        <w:rPr>
          <w:noProof/>
          <w:lang w:val="en-GB"/>
        </w:rPr>
        <w:t xml:space="preserve"> to </w:t>
      </w:r>
      <w:r w:rsidR="006729C1" w:rsidRPr="00F80C05">
        <w:rPr>
          <w:noProof/>
          <w:lang w:val="en-GB"/>
        </w:rPr>
        <w:t xml:space="preserve">manipulate </w:t>
      </w:r>
      <w:r w:rsidR="00AC6C17" w:rsidRPr="00F80C05">
        <w:rPr>
          <w:noProof/>
          <w:lang w:val="en-GB"/>
        </w:rPr>
        <w:t xml:space="preserve">the </w:t>
      </w:r>
      <w:r w:rsidR="007C3656" w:rsidRPr="00F80C05">
        <w:rPr>
          <w:rFonts w:ascii="Consolas" w:hAnsi="Consolas"/>
          <w:noProof/>
          <w:lang w:val="en-GB"/>
        </w:rPr>
        <w:t>SELECT</w:t>
      </w:r>
      <w:r w:rsidR="007C3656" w:rsidRPr="00F80C05">
        <w:rPr>
          <w:noProof/>
          <w:lang w:val="en-GB"/>
        </w:rPr>
        <w:t xml:space="preserve"> statement </w:t>
      </w:r>
      <w:r w:rsidR="00CD5EF7" w:rsidRPr="00F80C05">
        <w:rPr>
          <w:noProof/>
          <w:lang w:val="en-GB"/>
        </w:rPr>
        <w:t xml:space="preserve">as string </w:t>
      </w:r>
      <w:r w:rsidR="007C3656" w:rsidRPr="00F80C05">
        <w:rPr>
          <w:noProof/>
          <w:lang w:val="en-GB"/>
        </w:rPr>
        <w:t xml:space="preserve">before sending it to SQL. </w:t>
      </w:r>
      <w:r w:rsidR="0003565F" w:rsidRPr="00F80C05">
        <w:rPr>
          <w:noProof/>
          <w:lang w:val="en-GB"/>
        </w:rPr>
        <w:t xml:space="preserve">That is, we can create our </w:t>
      </w:r>
      <w:r w:rsidR="00013777" w:rsidRPr="00F80C05">
        <w:rPr>
          <w:noProof/>
          <w:lang w:val="en-GB"/>
        </w:rPr>
        <w:t xml:space="preserve">own </w:t>
      </w:r>
      <w:r w:rsidR="0003565F" w:rsidRPr="00F80C05">
        <w:rPr>
          <w:noProof/>
          <w:lang w:val="en-GB"/>
        </w:rPr>
        <w:t>variable list</w:t>
      </w:r>
      <w:r w:rsidR="00156693" w:rsidRPr="00F80C05">
        <w:rPr>
          <w:noProof/>
          <w:lang w:val="en-GB"/>
        </w:rPr>
        <w:t xml:space="preserve"> as string</w:t>
      </w:r>
      <w:r w:rsidR="0003565F" w:rsidRPr="00F80C05">
        <w:rPr>
          <w:noProof/>
          <w:lang w:val="en-GB"/>
        </w:rPr>
        <w:t xml:space="preserve"> </w:t>
      </w:r>
      <w:r w:rsidR="003233BF" w:rsidRPr="00F80C05">
        <w:rPr>
          <w:noProof/>
          <w:lang w:val="en-GB"/>
        </w:rPr>
        <w:t xml:space="preserve">in </w:t>
      </w:r>
      <w:r w:rsidR="009D7DDE" w:rsidRPr="00F80C05">
        <w:rPr>
          <w:noProof/>
          <w:lang w:val="en-GB"/>
        </w:rPr>
        <w:t>our Python</w:t>
      </w:r>
      <w:r w:rsidR="0070015F" w:rsidRPr="00F80C05">
        <w:rPr>
          <w:noProof/>
          <w:lang w:val="en-GB"/>
        </w:rPr>
        <w:t xml:space="preserve"> </w:t>
      </w:r>
      <w:r w:rsidR="003233BF" w:rsidRPr="00F80C05">
        <w:rPr>
          <w:noProof/>
          <w:lang w:val="en-GB"/>
        </w:rPr>
        <w:t xml:space="preserve">program </w:t>
      </w:r>
      <w:r w:rsidR="00156693" w:rsidRPr="00F80C05">
        <w:rPr>
          <w:noProof/>
          <w:lang w:val="en-GB"/>
        </w:rPr>
        <w:t xml:space="preserve">first </w:t>
      </w:r>
      <w:r w:rsidR="00B54F70" w:rsidRPr="00F80C05">
        <w:rPr>
          <w:noProof/>
          <w:lang w:val="en-GB"/>
        </w:rPr>
        <w:t xml:space="preserve">and then combine </w:t>
      </w:r>
      <w:r w:rsidR="00CD5EF7" w:rsidRPr="00F80C05">
        <w:rPr>
          <w:noProof/>
          <w:lang w:val="en-GB"/>
        </w:rPr>
        <w:t xml:space="preserve">it </w:t>
      </w:r>
      <w:r w:rsidR="00156693" w:rsidRPr="00F80C05">
        <w:rPr>
          <w:noProof/>
          <w:lang w:val="en-GB"/>
        </w:rPr>
        <w:t xml:space="preserve">with the </w:t>
      </w:r>
      <w:r w:rsidR="0070015F" w:rsidRPr="00F80C05">
        <w:rPr>
          <w:noProof/>
          <w:lang w:val="en-GB"/>
        </w:rPr>
        <w:t>rest of the</w:t>
      </w:r>
      <w:r w:rsidR="00F404F8" w:rsidRPr="00F80C05">
        <w:rPr>
          <w:noProof/>
          <w:lang w:val="en-GB"/>
        </w:rPr>
        <w:t xml:space="preserve"> statement. This approach </w:t>
      </w:r>
      <w:r w:rsidR="008B27D9" w:rsidRPr="00F80C05">
        <w:rPr>
          <w:noProof/>
          <w:lang w:val="en-GB"/>
        </w:rPr>
        <w:t xml:space="preserve">will </w:t>
      </w:r>
      <w:r w:rsidR="00F86E2F" w:rsidRPr="00F80C05">
        <w:rPr>
          <w:noProof/>
          <w:lang w:val="en-GB"/>
        </w:rPr>
        <w:t xml:space="preserve">give us the flexibility to generate different variable lists </w:t>
      </w:r>
      <w:r w:rsidR="00A20C67" w:rsidRPr="00F80C05">
        <w:rPr>
          <w:noProof/>
          <w:lang w:val="en-GB"/>
        </w:rPr>
        <w:t xml:space="preserve">for </w:t>
      </w:r>
      <w:r w:rsidR="00091A6F" w:rsidRPr="00F80C05">
        <w:rPr>
          <w:noProof/>
          <w:lang w:val="en-GB"/>
        </w:rPr>
        <w:t xml:space="preserve">data query </w:t>
      </w:r>
      <w:r w:rsidR="000913DC">
        <w:rPr>
          <w:noProof/>
          <w:lang w:val="en-GB"/>
        </w:rPr>
        <w:t>depending on</w:t>
      </w:r>
      <w:r w:rsidR="00A20C67" w:rsidRPr="00F80C05">
        <w:rPr>
          <w:noProof/>
          <w:lang w:val="en-GB"/>
        </w:rPr>
        <w:t xml:space="preserve"> </w:t>
      </w:r>
      <w:r w:rsidR="000913DC">
        <w:rPr>
          <w:noProof/>
          <w:lang w:val="en-GB"/>
        </w:rPr>
        <w:t xml:space="preserve">the requirement of </w:t>
      </w:r>
      <w:r w:rsidR="00A20C67" w:rsidRPr="00F80C05">
        <w:rPr>
          <w:noProof/>
          <w:lang w:val="en-GB"/>
        </w:rPr>
        <w:t>the situation</w:t>
      </w:r>
      <w:r w:rsidR="00F86E2F" w:rsidRPr="00F80C05">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9E641B" w:rsidRPr="006956C6" w14:paraId="305E23BC" w14:textId="77777777" w:rsidTr="00CB22E5">
        <w:tc>
          <w:tcPr>
            <w:tcW w:w="9017" w:type="dxa"/>
          </w:tcPr>
          <w:p w14:paraId="2B432E28" w14:textId="1452A9DF" w:rsidR="009E641B" w:rsidRPr="00F80C05" w:rsidRDefault="009E641B" w:rsidP="004C7C55">
            <w:pPr>
              <w:pStyle w:val="BodyText"/>
              <w:rPr>
                <w:noProof/>
                <w:lang w:val="en-GB"/>
              </w:rPr>
            </w:pPr>
            <w:r w:rsidRPr="00F80C05">
              <w:rPr>
                <w:b/>
                <w:bCs/>
                <w:noProof/>
                <w:lang w:val="en-GB"/>
              </w:rPr>
              <w:t xml:space="preserve">Example (Cont’d): </w:t>
            </w:r>
            <w:r w:rsidR="00711D03" w:rsidRPr="00F80C05">
              <w:rPr>
                <w:noProof/>
                <w:lang w:val="en-GB"/>
              </w:rPr>
              <w:t xml:space="preserve">In </w:t>
            </w:r>
            <w:r w:rsidR="00D81618" w:rsidRPr="00F80C05">
              <w:rPr>
                <w:noProof/>
                <w:lang w:val="en-GB"/>
              </w:rPr>
              <w:fldChar w:fldCharType="begin"/>
            </w:r>
            <w:r w:rsidR="00D81618" w:rsidRPr="00F80C05">
              <w:rPr>
                <w:noProof/>
                <w:lang w:val="en-GB"/>
              </w:rPr>
              <w:instrText xml:space="preserve"> REF _Ref65450585 \h </w:instrText>
            </w:r>
            <w:r w:rsidR="00D81618" w:rsidRPr="00F80C05">
              <w:rPr>
                <w:noProof/>
                <w:lang w:val="en-GB"/>
              </w:rPr>
            </w:r>
            <w:r w:rsidR="00D81618" w:rsidRPr="00F80C05">
              <w:rPr>
                <w:noProof/>
                <w:lang w:val="en-GB"/>
              </w:rPr>
              <w:fldChar w:fldCharType="separate"/>
            </w:r>
            <w:r w:rsidR="00F37804" w:rsidRPr="00F80C05">
              <w:rPr>
                <w:noProof/>
                <w:lang w:val="en-GB"/>
              </w:rPr>
              <w:t>Figure 6.28</w:t>
            </w:r>
            <w:r w:rsidR="00D81618" w:rsidRPr="00F80C05">
              <w:rPr>
                <w:noProof/>
                <w:lang w:val="en-GB"/>
              </w:rPr>
              <w:fldChar w:fldCharType="end"/>
            </w:r>
            <w:r w:rsidR="00711D03" w:rsidRPr="00F80C05">
              <w:rPr>
                <w:noProof/>
                <w:lang w:val="en-GB"/>
              </w:rPr>
              <w:t xml:space="preserve">, we select the columns </w:t>
            </w:r>
            <w:r w:rsidR="00711D03" w:rsidRPr="00F80C05">
              <w:rPr>
                <w:rFonts w:ascii="Consolas" w:hAnsi="Consolas"/>
                <w:noProof/>
                <w:lang w:val="en-GB"/>
              </w:rPr>
              <w:t>ID</w:t>
            </w:r>
            <w:r w:rsidR="00711D03" w:rsidRPr="00F80C05">
              <w:rPr>
                <w:noProof/>
                <w:lang w:val="en-GB"/>
              </w:rPr>
              <w:t xml:space="preserve">, </w:t>
            </w:r>
            <w:r w:rsidR="00711D03" w:rsidRPr="00F80C05">
              <w:rPr>
                <w:rFonts w:ascii="Consolas" w:hAnsi="Consolas"/>
                <w:noProof/>
                <w:lang w:val="en-GB"/>
              </w:rPr>
              <w:t>LastName</w:t>
            </w:r>
            <w:r w:rsidR="00711D03" w:rsidRPr="00F80C05">
              <w:rPr>
                <w:noProof/>
                <w:lang w:val="en-GB"/>
              </w:rPr>
              <w:t xml:space="preserve">, </w:t>
            </w:r>
            <w:r w:rsidR="00711D03" w:rsidRPr="00F80C05">
              <w:rPr>
                <w:rFonts w:ascii="Consolas" w:hAnsi="Consolas"/>
                <w:noProof/>
                <w:lang w:val="en-GB"/>
              </w:rPr>
              <w:t>FirstName</w:t>
            </w:r>
            <w:r w:rsidR="00711D03" w:rsidRPr="00F80C05">
              <w:rPr>
                <w:noProof/>
                <w:lang w:val="en-GB"/>
              </w:rPr>
              <w:t xml:space="preserve">, </w:t>
            </w:r>
            <w:r w:rsidR="00711D03" w:rsidRPr="00F80C05">
              <w:rPr>
                <w:rFonts w:ascii="Consolas" w:hAnsi="Consolas"/>
                <w:noProof/>
                <w:lang w:val="en-GB"/>
              </w:rPr>
              <w:t>Nationality</w:t>
            </w:r>
            <w:r w:rsidR="00711D03" w:rsidRPr="00F80C05">
              <w:rPr>
                <w:noProof/>
                <w:lang w:val="en-GB"/>
              </w:rPr>
              <w:t xml:space="preserve"> and </w:t>
            </w:r>
            <w:r w:rsidR="00711D03" w:rsidRPr="00F80C05">
              <w:rPr>
                <w:rFonts w:ascii="Consolas" w:hAnsi="Consolas"/>
                <w:noProof/>
                <w:lang w:val="en-GB"/>
              </w:rPr>
              <w:t>Program</w:t>
            </w:r>
            <w:r w:rsidR="00711D03" w:rsidRPr="00F80C05">
              <w:rPr>
                <w:noProof/>
                <w:lang w:val="en-GB"/>
              </w:rPr>
              <w:t xml:space="preserve"> from the table </w:t>
            </w:r>
            <w:r w:rsidR="00711D03" w:rsidRPr="00F80C05">
              <w:rPr>
                <w:rFonts w:ascii="Consolas" w:hAnsi="Consolas"/>
                <w:noProof/>
                <w:lang w:val="en-GB"/>
              </w:rPr>
              <w:t>students</w:t>
            </w:r>
            <w:r w:rsidR="00711D03" w:rsidRPr="00F80C05">
              <w:rPr>
                <w:noProof/>
                <w:lang w:val="en-GB"/>
              </w:rPr>
              <w:t xml:space="preserve">. At the same time, we </w:t>
            </w:r>
            <w:r w:rsidR="00383005" w:rsidRPr="00F80C05">
              <w:rPr>
                <w:noProof/>
                <w:lang w:val="en-GB"/>
              </w:rPr>
              <w:t xml:space="preserve">are only interested in students outside the analytics program. </w:t>
            </w:r>
            <w:r w:rsidR="00145173" w:rsidRPr="00F80C05">
              <w:rPr>
                <w:noProof/>
                <w:lang w:val="en-GB"/>
              </w:rPr>
              <w:t>However, t</w:t>
            </w:r>
            <w:r w:rsidR="00383005" w:rsidRPr="00F80C05">
              <w:rPr>
                <w:noProof/>
                <w:lang w:val="en-GB"/>
              </w:rPr>
              <w:t>hese records should</w:t>
            </w:r>
            <w:r w:rsidR="00E80BCD" w:rsidRPr="00F80C05">
              <w:rPr>
                <w:noProof/>
                <w:lang w:val="en-GB"/>
              </w:rPr>
              <w:t xml:space="preserve"> also</w:t>
            </w:r>
            <w:r w:rsidR="00383005" w:rsidRPr="00F80C05">
              <w:rPr>
                <w:noProof/>
                <w:lang w:val="en-GB"/>
              </w:rPr>
              <w:t xml:space="preserve"> be sorted by their nationalities.</w:t>
            </w:r>
          </w:p>
          <w:p w14:paraId="4B4E7A5D" w14:textId="2CE5E3B9" w:rsidR="009E641B" w:rsidRPr="00F80C05" w:rsidRDefault="00FA68F4" w:rsidP="00CB22E5">
            <w:pPr>
              <w:pStyle w:val="Figure-Image-Upper"/>
              <w:rPr>
                <w:lang w:val="en-GB"/>
              </w:rPr>
            </w:pPr>
            <w:r w:rsidRPr="00F80C05">
              <w:drawing>
                <wp:inline distT="0" distB="0" distL="0" distR="0" wp14:anchorId="0A5DED81" wp14:editId="6B7067DD">
                  <wp:extent cx="5580000" cy="1382256"/>
                  <wp:effectExtent l="19050" t="19050" r="20955" b="279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6533" t="25509" r="2073" b="37270"/>
                          <a:stretch/>
                        </pic:blipFill>
                        <pic:spPr bwMode="auto">
                          <a:xfrm>
                            <a:off x="0" y="0"/>
                            <a:ext cx="5580000" cy="1382256"/>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B926B7" w14:textId="5C6BCF94" w:rsidR="009E641B" w:rsidRPr="00F80C05" w:rsidRDefault="009E641B" w:rsidP="00390C2D">
            <w:pPr>
              <w:pStyle w:val="Caption"/>
            </w:pPr>
            <w:bookmarkStart w:id="39" w:name="_Ref65450585"/>
            <w:r w:rsidRPr="00F80C05">
              <w:t>Figure 6.</w:t>
            </w:r>
            <w:r w:rsidRPr="00F80C05">
              <w:fldChar w:fldCharType="begin"/>
            </w:r>
            <w:r w:rsidRPr="00F80C05">
              <w:instrText xml:space="preserve"> SEQ Figure \* ARABIC </w:instrText>
            </w:r>
            <w:r w:rsidRPr="00F80C05">
              <w:fldChar w:fldCharType="separate"/>
            </w:r>
            <w:r w:rsidR="00F37804" w:rsidRPr="00F80C05">
              <w:t>28</w:t>
            </w:r>
            <w:r w:rsidRPr="00F80C05">
              <w:fldChar w:fldCharType="end"/>
            </w:r>
            <w:bookmarkEnd w:id="39"/>
            <w:r w:rsidRPr="00F80C05">
              <w:t xml:space="preserve"> </w:t>
            </w:r>
            <w:r w:rsidR="00117732" w:rsidRPr="00F80C05">
              <w:t xml:space="preserve">Select </w:t>
            </w:r>
            <w:r w:rsidR="00B149FC" w:rsidRPr="00F80C05">
              <w:t xml:space="preserve">Data of Non-Analytics Students from </w:t>
            </w:r>
            <w:r w:rsidR="00BD5316" w:rsidRPr="00F80C05">
              <w:t xml:space="preserve">Certain Columns </w:t>
            </w:r>
            <w:r w:rsidR="00B149FC" w:rsidRPr="00F80C05">
              <w:t xml:space="preserve">of </w:t>
            </w:r>
            <w:r w:rsidR="00BD5316" w:rsidRPr="00F80C05">
              <w:t>a Table</w:t>
            </w:r>
          </w:p>
          <w:p w14:paraId="060F07A9" w14:textId="096ADC4D" w:rsidR="009E641B" w:rsidRPr="00F80C05" w:rsidRDefault="00390C2D" w:rsidP="00CB22E5">
            <w:pPr>
              <w:pStyle w:val="BodyText"/>
              <w:rPr>
                <w:noProof/>
                <w:lang w:val="en-GB"/>
              </w:rPr>
            </w:pPr>
            <w:r>
              <w:rPr>
                <w:noProof/>
                <w:lang w:val="en-GB"/>
              </w:rPr>
              <w:t>T</w:t>
            </w:r>
            <w:r w:rsidR="00871260" w:rsidRPr="00F80C05">
              <w:rPr>
                <w:noProof/>
                <w:lang w:val="en-GB"/>
              </w:rPr>
              <w:t xml:space="preserve">he parameter </w:t>
            </w:r>
            <w:r w:rsidR="00871260" w:rsidRPr="00F80C05">
              <w:rPr>
                <w:rFonts w:ascii="Consolas" w:hAnsi="Consolas"/>
                <w:noProof/>
                <w:lang w:val="en-GB"/>
              </w:rPr>
              <w:t>columns</w:t>
            </w:r>
            <w:r w:rsidR="00871260" w:rsidRPr="00F80C05">
              <w:rPr>
                <w:noProof/>
                <w:lang w:val="en-GB"/>
              </w:rPr>
              <w:t xml:space="preserve"> in the </w:t>
            </w:r>
            <w:r w:rsidR="00871260" w:rsidRPr="00F80C05">
              <w:rPr>
                <w:rFonts w:ascii="Consolas" w:hAnsi="Consolas"/>
                <w:noProof/>
                <w:lang w:val="en-GB"/>
              </w:rPr>
              <w:t>from_records()</w:t>
            </w:r>
            <w:r w:rsidR="00871260" w:rsidRPr="00F80C05">
              <w:rPr>
                <w:noProof/>
                <w:lang w:val="en-GB"/>
              </w:rPr>
              <w:t xml:space="preserve"> function must be replaced by a new </w:t>
            </w:r>
            <w:r w:rsidR="006D791A" w:rsidRPr="00F80C05">
              <w:rPr>
                <w:noProof/>
                <w:lang w:val="en-GB"/>
              </w:rPr>
              <w:t xml:space="preserve">variable list since the list </w:t>
            </w:r>
            <w:r w:rsidR="006D791A" w:rsidRPr="00F80C05">
              <w:rPr>
                <w:rFonts w:ascii="Consolas" w:hAnsi="Consolas"/>
                <w:noProof/>
                <w:lang w:val="en-GB"/>
              </w:rPr>
              <w:t>cols</w:t>
            </w:r>
            <w:r w:rsidR="006D791A" w:rsidRPr="00F80C05">
              <w:rPr>
                <w:noProof/>
                <w:lang w:val="en-GB"/>
              </w:rPr>
              <w:t xml:space="preserve"> which we have generated in </w:t>
            </w:r>
            <w:r w:rsidR="00901C70" w:rsidRPr="00390C2D">
              <w:rPr>
                <w:noProof/>
                <w:lang w:val="en-GB"/>
              </w:rPr>
              <w:fldChar w:fldCharType="begin"/>
            </w:r>
            <w:r w:rsidR="00901C70" w:rsidRPr="00F80C05">
              <w:rPr>
                <w:noProof/>
                <w:lang w:val="en-GB"/>
              </w:rPr>
              <w:instrText xml:space="preserve"> REF _Ref65368978 \h </w:instrText>
            </w:r>
            <w:r w:rsidR="00901C70" w:rsidRPr="00390C2D">
              <w:rPr>
                <w:noProof/>
                <w:lang w:val="en-GB"/>
              </w:rPr>
            </w:r>
            <w:r w:rsidR="00901C70" w:rsidRPr="00390C2D">
              <w:rPr>
                <w:noProof/>
                <w:lang w:val="en-GB"/>
              </w:rPr>
              <w:fldChar w:fldCharType="separate"/>
            </w:r>
            <w:r w:rsidR="00F37804" w:rsidRPr="00F80C05">
              <w:rPr>
                <w:noProof/>
                <w:lang w:val="en-GB"/>
              </w:rPr>
              <w:t>Figure 6.13</w:t>
            </w:r>
            <w:r w:rsidR="00901C70" w:rsidRPr="00390C2D">
              <w:rPr>
                <w:noProof/>
                <w:lang w:val="en-GB"/>
              </w:rPr>
              <w:fldChar w:fldCharType="end"/>
            </w:r>
            <w:r w:rsidR="006D791A" w:rsidRPr="00F80C05">
              <w:rPr>
                <w:noProof/>
                <w:lang w:val="en-GB"/>
              </w:rPr>
              <w:t xml:space="preserve"> contains </w:t>
            </w:r>
            <w:r w:rsidR="00952440" w:rsidRPr="00F80C05">
              <w:rPr>
                <w:noProof/>
                <w:lang w:val="en-GB"/>
              </w:rPr>
              <w:t xml:space="preserve">more column </w:t>
            </w:r>
            <w:r w:rsidR="009D6469" w:rsidRPr="00F80C05">
              <w:rPr>
                <w:noProof/>
                <w:lang w:val="en-GB"/>
              </w:rPr>
              <w:t>names than the table we query here.</w:t>
            </w:r>
            <w:r w:rsidR="00995C67" w:rsidRPr="00F80C05">
              <w:rPr>
                <w:noProof/>
                <w:lang w:val="en-GB"/>
              </w:rPr>
              <w:t xml:space="preserve"> As a result, it is more practical to store the names of the selected variable in a list or a tuple first</w:t>
            </w:r>
            <w:r w:rsidR="005A60DA" w:rsidRPr="00F80C05">
              <w:rPr>
                <w:noProof/>
                <w:lang w:val="en-GB"/>
              </w:rPr>
              <w:t>,</w:t>
            </w:r>
            <w:r w:rsidR="00F44C36" w:rsidRPr="00F80C05">
              <w:rPr>
                <w:noProof/>
                <w:lang w:val="en-GB"/>
              </w:rPr>
              <w:t xml:space="preserve"> </w:t>
            </w:r>
            <w:r w:rsidR="005A60DA" w:rsidRPr="00F80C05">
              <w:rPr>
                <w:noProof/>
                <w:lang w:val="en-GB"/>
              </w:rPr>
              <w:t xml:space="preserve">and then </w:t>
            </w:r>
            <w:r w:rsidR="00B14C23" w:rsidRPr="00F80C05">
              <w:rPr>
                <w:noProof/>
                <w:lang w:val="en-GB"/>
              </w:rPr>
              <w:t xml:space="preserve">concatenate them </w:t>
            </w:r>
            <w:r w:rsidR="00C55C54" w:rsidRPr="00F80C05">
              <w:rPr>
                <w:noProof/>
                <w:lang w:val="en-GB"/>
              </w:rPr>
              <w:t xml:space="preserve">to a </w:t>
            </w:r>
            <w:r w:rsidR="00B14C23" w:rsidRPr="00F80C05">
              <w:rPr>
                <w:noProof/>
                <w:lang w:val="en-GB"/>
              </w:rPr>
              <w:t xml:space="preserve">single </w:t>
            </w:r>
            <w:r w:rsidR="00C55C54" w:rsidRPr="00F80C05">
              <w:rPr>
                <w:noProof/>
                <w:lang w:val="en-GB"/>
              </w:rPr>
              <w:t>string</w:t>
            </w:r>
            <w:r w:rsidR="005A60DA" w:rsidRPr="00F80C05">
              <w:rPr>
                <w:noProof/>
                <w:lang w:val="en-GB"/>
              </w:rPr>
              <w:t xml:space="preserve"> by</w:t>
            </w:r>
            <w:r w:rsidR="00C55C54" w:rsidRPr="00F80C05">
              <w:rPr>
                <w:noProof/>
                <w:lang w:val="en-GB"/>
              </w:rPr>
              <w:t xml:space="preserve"> the </w:t>
            </w:r>
            <w:r w:rsidR="00C55C54" w:rsidRPr="00F80C05">
              <w:rPr>
                <w:rFonts w:ascii="Consolas" w:hAnsi="Consolas"/>
                <w:noProof/>
                <w:lang w:val="en-GB"/>
              </w:rPr>
              <w:t>join()</w:t>
            </w:r>
            <w:r w:rsidR="00C55C54" w:rsidRPr="00F80C05">
              <w:rPr>
                <w:noProof/>
                <w:lang w:val="en-GB"/>
              </w:rPr>
              <w:t xml:space="preserve"> </w:t>
            </w:r>
            <w:r w:rsidR="00DC7962" w:rsidRPr="00F80C05">
              <w:rPr>
                <w:noProof/>
                <w:lang w:val="en-GB"/>
              </w:rPr>
              <w:t>method</w:t>
            </w:r>
            <w:r w:rsidR="00351D04" w:rsidRPr="00F80C05">
              <w:rPr>
                <w:noProof/>
                <w:lang w:val="en-GB"/>
              </w:rPr>
              <w:t>.</w:t>
            </w:r>
          </w:p>
          <w:p w14:paraId="1866EB59" w14:textId="783D7A74" w:rsidR="00351D04" w:rsidRPr="00390C2D" w:rsidRDefault="00351D04" w:rsidP="00351D04">
            <w:pPr>
              <w:pStyle w:val="Figure-Image-Upper"/>
              <w:rPr>
                <w:lang w:val="en-GB"/>
              </w:rPr>
            </w:pPr>
            <w:r w:rsidRPr="00390C2D">
              <w:drawing>
                <wp:inline distT="0" distB="0" distL="0" distR="0" wp14:anchorId="698FA4FB" wp14:editId="237F2299">
                  <wp:extent cx="5580000" cy="619847"/>
                  <wp:effectExtent l="19050" t="19050" r="20955" b="279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6538" t="26105" r="2042" b="57198"/>
                          <a:stretch/>
                        </pic:blipFill>
                        <pic:spPr bwMode="auto">
                          <a:xfrm>
                            <a:off x="0" y="0"/>
                            <a:ext cx="5580000" cy="619847"/>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5F63DD" w14:textId="76EB991E" w:rsidR="00351D04" w:rsidRPr="00390C2D" w:rsidRDefault="00351D04" w:rsidP="00390C2D">
            <w:pPr>
              <w:pStyle w:val="Caption"/>
            </w:pPr>
            <w:r w:rsidRPr="00390C2D">
              <w:t>Figure 6.</w:t>
            </w:r>
            <w:r w:rsidRPr="00390C2D">
              <w:fldChar w:fldCharType="begin"/>
            </w:r>
            <w:r w:rsidRPr="00390C2D">
              <w:instrText xml:space="preserve"> SEQ Figure \* ARABIC </w:instrText>
            </w:r>
            <w:r w:rsidRPr="00390C2D">
              <w:fldChar w:fldCharType="separate"/>
            </w:r>
            <w:r w:rsidR="00F37804" w:rsidRPr="00390C2D">
              <w:t>29</w:t>
            </w:r>
            <w:r w:rsidRPr="00390C2D">
              <w:fldChar w:fldCharType="end"/>
            </w:r>
            <w:r w:rsidRPr="00390C2D">
              <w:t xml:space="preserve"> </w:t>
            </w:r>
            <w:r w:rsidR="00B14C23" w:rsidRPr="00390C2D">
              <w:t>Concatenate</w:t>
            </w:r>
            <w:r w:rsidR="000E1771" w:rsidRPr="00390C2D">
              <w:t xml:space="preserve"> </w:t>
            </w:r>
            <w:r w:rsidR="007154B8" w:rsidRPr="00390C2D">
              <w:t xml:space="preserve">Items of a </w:t>
            </w:r>
            <w:r w:rsidR="000E1771" w:rsidRPr="00390C2D">
              <w:t xml:space="preserve">Tuple </w:t>
            </w:r>
            <w:r w:rsidR="007154B8" w:rsidRPr="00390C2D">
              <w:t>to a String</w:t>
            </w:r>
          </w:p>
          <w:p w14:paraId="17E0BC55" w14:textId="187E3963" w:rsidR="00351D04" w:rsidRPr="00F80C05" w:rsidRDefault="00537E29" w:rsidP="00390C2D">
            <w:pPr>
              <w:pStyle w:val="BodyText"/>
              <w:rPr>
                <w:noProof/>
                <w:lang w:val="en-GB"/>
              </w:rPr>
            </w:pPr>
            <w:r w:rsidRPr="00F80C05">
              <w:rPr>
                <w:noProof/>
                <w:lang w:val="en-GB"/>
              </w:rPr>
              <w:t xml:space="preserve">In the first line, we define the tuple named </w:t>
            </w:r>
            <w:r w:rsidRPr="00F80C05">
              <w:rPr>
                <w:rFonts w:ascii="Consolas" w:hAnsi="Consolas"/>
                <w:noProof/>
                <w:lang w:val="en-GB"/>
              </w:rPr>
              <w:t>sel_cols</w:t>
            </w:r>
            <w:r w:rsidRPr="00F80C05">
              <w:rPr>
                <w:noProof/>
                <w:lang w:val="en-GB"/>
              </w:rPr>
              <w:t xml:space="preserve"> with the </w:t>
            </w:r>
            <w:r w:rsidR="007226D9" w:rsidRPr="00F80C05">
              <w:rPr>
                <w:noProof/>
                <w:lang w:val="en-GB"/>
              </w:rPr>
              <w:t xml:space="preserve">names of the </w:t>
            </w:r>
            <w:r w:rsidRPr="00F80C05">
              <w:rPr>
                <w:noProof/>
                <w:lang w:val="en-GB"/>
              </w:rPr>
              <w:t>selected variable</w:t>
            </w:r>
            <w:r w:rsidR="007226D9" w:rsidRPr="00F80C05">
              <w:rPr>
                <w:noProof/>
                <w:lang w:val="en-GB"/>
              </w:rPr>
              <w:t>s</w:t>
            </w:r>
            <w:r w:rsidRPr="00F80C05">
              <w:rPr>
                <w:noProof/>
                <w:lang w:val="en-GB"/>
              </w:rPr>
              <w:t xml:space="preserve"> in it. In the second line, </w:t>
            </w:r>
            <w:r w:rsidR="00DC7962" w:rsidRPr="00F80C05">
              <w:rPr>
                <w:noProof/>
                <w:lang w:val="en-GB"/>
              </w:rPr>
              <w:t xml:space="preserve">the </w:t>
            </w:r>
            <w:r w:rsidR="00DC7962" w:rsidRPr="00F80C05">
              <w:rPr>
                <w:rFonts w:ascii="Consolas" w:hAnsi="Consolas"/>
                <w:noProof/>
                <w:lang w:val="en-GB"/>
              </w:rPr>
              <w:t>.join()</w:t>
            </w:r>
            <w:r w:rsidR="00DC7962" w:rsidRPr="00F80C05">
              <w:rPr>
                <w:noProof/>
                <w:lang w:val="en-GB"/>
              </w:rPr>
              <w:t xml:space="preserve"> method </w:t>
            </w:r>
            <w:r w:rsidR="00E41A25" w:rsidRPr="00F80C05">
              <w:rPr>
                <w:noProof/>
                <w:lang w:val="en-GB"/>
              </w:rPr>
              <w:t xml:space="preserve">is applied </w:t>
            </w:r>
            <w:r w:rsidR="00DC7962" w:rsidRPr="00F80C05">
              <w:rPr>
                <w:noProof/>
                <w:lang w:val="en-GB"/>
              </w:rPr>
              <w:t xml:space="preserve">to </w:t>
            </w:r>
            <w:r w:rsidR="00864F23" w:rsidRPr="00F80C05">
              <w:rPr>
                <w:rFonts w:ascii="Consolas" w:hAnsi="Consolas"/>
                <w:noProof/>
                <w:lang w:val="en-GB"/>
              </w:rPr>
              <w:t>"</w:t>
            </w:r>
            <w:r w:rsidR="00DC7962" w:rsidRPr="00F80C05">
              <w:rPr>
                <w:rFonts w:ascii="Consolas" w:hAnsi="Consolas"/>
                <w:noProof/>
                <w:lang w:val="en-GB"/>
              </w:rPr>
              <w:t xml:space="preserve">, </w:t>
            </w:r>
            <w:r w:rsidR="00864F23" w:rsidRPr="00F80C05">
              <w:rPr>
                <w:rFonts w:ascii="Consolas" w:hAnsi="Consolas"/>
                <w:noProof/>
                <w:lang w:val="en-GB"/>
              </w:rPr>
              <w:t>"</w:t>
            </w:r>
            <w:r w:rsidR="00DC7962" w:rsidRPr="00F80C05">
              <w:rPr>
                <w:noProof/>
                <w:lang w:val="en-GB"/>
              </w:rPr>
              <w:t xml:space="preserve">, the </w:t>
            </w:r>
            <w:r w:rsidR="00DC7962" w:rsidRPr="00F80C05">
              <w:rPr>
                <w:noProof/>
                <w:lang w:val="en-GB"/>
              </w:rPr>
              <w:lastRenderedPageBreak/>
              <w:t>separat</w:t>
            </w:r>
            <w:r w:rsidR="003D2702" w:rsidRPr="00F80C05">
              <w:rPr>
                <w:noProof/>
                <w:lang w:val="en-GB"/>
              </w:rPr>
              <w:t>or</w:t>
            </w:r>
            <w:r w:rsidR="00CA5496" w:rsidRPr="00F80C05">
              <w:rPr>
                <w:noProof/>
                <w:lang w:val="en-GB"/>
              </w:rPr>
              <w:t xml:space="preserve"> </w:t>
            </w:r>
            <w:r w:rsidR="00C57373" w:rsidRPr="00F80C05">
              <w:rPr>
                <w:noProof/>
                <w:lang w:val="en-GB"/>
              </w:rPr>
              <w:t>between the variable</w:t>
            </w:r>
            <w:r w:rsidR="00997445">
              <w:rPr>
                <w:noProof/>
                <w:lang w:val="en-GB"/>
              </w:rPr>
              <w:t xml:space="preserve"> name</w:t>
            </w:r>
            <w:r w:rsidR="00C57373" w:rsidRPr="00F80C05">
              <w:rPr>
                <w:noProof/>
                <w:lang w:val="en-GB"/>
              </w:rPr>
              <w:t xml:space="preserve">s in the </w:t>
            </w:r>
            <w:r w:rsidR="009C07A0" w:rsidRPr="00F80C05">
              <w:rPr>
                <w:noProof/>
                <w:lang w:val="en-GB"/>
              </w:rPr>
              <w:t xml:space="preserve">output </w:t>
            </w:r>
            <w:r w:rsidR="00101B1F" w:rsidRPr="00F80C05">
              <w:rPr>
                <w:noProof/>
                <w:lang w:val="en-GB"/>
              </w:rPr>
              <w:t>string</w:t>
            </w:r>
            <w:r w:rsidR="00C57373" w:rsidRPr="00F80C05">
              <w:rPr>
                <w:noProof/>
                <w:lang w:val="en-GB"/>
              </w:rPr>
              <w:t>.</w:t>
            </w:r>
            <w:r w:rsidR="001A4D4C" w:rsidRPr="00F80C05">
              <w:rPr>
                <w:noProof/>
                <w:lang w:val="en-GB"/>
              </w:rPr>
              <w:t xml:space="preserve"> </w:t>
            </w:r>
            <w:r w:rsidR="00064804" w:rsidRPr="00F80C05">
              <w:rPr>
                <w:noProof/>
                <w:lang w:val="en-GB"/>
              </w:rPr>
              <w:t xml:space="preserve">Basically, the </w:t>
            </w:r>
            <w:r w:rsidR="00864F23" w:rsidRPr="00F80C05">
              <w:rPr>
                <w:rFonts w:ascii="Consolas" w:hAnsi="Consolas"/>
                <w:noProof/>
                <w:lang w:val="en-GB"/>
              </w:rPr>
              <w:t>.</w:t>
            </w:r>
            <w:r w:rsidR="00064804" w:rsidRPr="00F80C05">
              <w:rPr>
                <w:rFonts w:ascii="Consolas" w:hAnsi="Consolas"/>
                <w:noProof/>
                <w:lang w:val="en-GB"/>
              </w:rPr>
              <w:t>join()</w:t>
            </w:r>
            <w:r w:rsidR="00064804" w:rsidRPr="00F80C05">
              <w:rPr>
                <w:noProof/>
                <w:lang w:val="en-GB"/>
              </w:rPr>
              <w:t xml:space="preserve"> method run</w:t>
            </w:r>
            <w:r w:rsidR="006C5837" w:rsidRPr="00F80C05">
              <w:rPr>
                <w:noProof/>
                <w:lang w:val="en-GB"/>
              </w:rPr>
              <w:t>s</w:t>
            </w:r>
            <w:r w:rsidR="00064804" w:rsidRPr="00F80C05">
              <w:rPr>
                <w:noProof/>
                <w:lang w:val="en-GB"/>
              </w:rPr>
              <w:t xml:space="preserve"> through all the items in </w:t>
            </w:r>
            <w:r w:rsidR="00A13C6B" w:rsidRPr="00F80C05">
              <w:rPr>
                <w:rFonts w:ascii="Consolas" w:hAnsi="Consolas"/>
                <w:noProof/>
                <w:lang w:val="en-GB"/>
              </w:rPr>
              <w:t>sel_cols</w:t>
            </w:r>
            <w:r w:rsidR="00A13C6B" w:rsidRPr="00F80C05">
              <w:rPr>
                <w:noProof/>
                <w:lang w:val="en-GB"/>
              </w:rPr>
              <w:t xml:space="preserve"> and add</w:t>
            </w:r>
            <w:r w:rsidR="00ED46F6">
              <w:rPr>
                <w:noProof/>
                <w:lang w:val="en-GB"/>
              </w:rPr>
              <w:t>s</w:t>
            </w:r>
            <w:r w:rsidR="00A13C6B" w:rsidRPr="00F80C05">
              <w:rPr>
                <w:noProof/>
                <w:lang w:val="en-GB"/>
              </w:rPr>
              <w:t xml:space="preserve"> them </w:t>
            </w:r>
            <w:r w:rsidR="00CA43A0" w:rsidRPr="00F80C05">
              <w:rPr>
                <w:noProof/>
                <w:lang w:val="en-GB"/>
              </w:rPr>
              <w:t xml:space="preserve">with </w:t>
            </w:r>
            <w:r w:rsidR="00CA43A0" w:rsidRPr="00F80C05">
              <w:rPr>
                <w:rFonts w:ascii="Consolas" w:hAnsi="Consolas"/>
                <w:noProof/>
                <w:lang w:val="en-GB"/>
              </w:rPr>
              <w:t>", "</w:t>
            </w:r>
            <w:r w:rsidR="00CA43A0" w:rsidRPr="00F80C05">
              <w:rPr>
                <w:noProof/>
                <w:lang w:val="en-GB"/>
              </w:rPr>
              <w:t xml:space="preserve"> </w:t>
            </w:r>
            <w:r w:rsidR="00CA6085" w:rsidRPr="00F80C05">
              <w:rPr>
                <w:noProof/>
                <w:lang w:val="en-GB"/>
              </w:rPr>
              <w:t>(except for the last item</w:t>
            </w:r>
            <w:r w:rsidR="00014C78" w:rsidRPr="00F80C05">
              <w:rPr>
                <w:noProof/>
                <w:lang w:val="en-GB"/>
              </w:rPr>
              <w:t xml:space="preserve"> for which the separator is not necessary</w:t>
            </w:r>
            <w:r w:rsidR="00CA6085" w:rsidRPr="00F80C05">
              <w:rPr>
                <w:noProof/>
                <w:lang w:val="en-GB"/>
              </w:rPr>
              <w:t xml:space="preserve">) </w:t>
            </w:r>
            <w:r w:rsidR="00A13C6B" w:rsidRPr="00F80C05">
              <w:rPr>
                <w:noProof/>
                <w:lang w:val="en-GB"/>
              </w:rPr>
              <w:t>to the string</w:t>
            </w:r>
            <w:r w:rsidR="006C5837" w:rsidRPr="00F80C05">
              <w:rPr>
                <w:noProof/>
                <w:lang w:val="en-GB"/>
              </w:rPr>
              <w:t xml:space="preserve"> </w:t>
            </w:r>
            <w:r w:rsidR="006C5837" w:rsidRPr="00F80C05">
              <w:rPr>
                <w:rFonts w:ascii="Consolas" w:hAnsi="Consolas"/>
                <w:noProof/>
                <w:lang w:val="en-GB"/>
              </w:rPr>
              <w:t>sel_cols_str</w:t>
            </w:r>
            <w:r w:rsidR="006C5837" w:rsidRPr="00F80C05">
              <w:rPr>
                <w:noProof/>
                <w:lang w:val="en-GB"/>
              </w:rPr>
              <w:t xml:space="preserve"> one after another</w:t>
            </w:r>
            <w:r w:rsidR="00E41A25" w:rsidRPr="00F80C05">
              <w:rPr>
                <w:noProof/>
                <w:lang w:val="en-GB"/>
              </w:rPr>
              <w:t>.</w:t>
            </w:r>
          </w:p>
          <w:p w14:paraId="0F66BF4E" w14:textId="6BCC2DA7" w:rsidR="006B2C57" w:rsidRPr="00F80C05" w:rsidRDefault="00EB5DD6" w:rsidP="00390C2D">
            <w:pPr>
              <w:pStyle w:val="BodyText"/>
              <w:rPr>
                <w:noProof/>
                <w:lang w:val="en-GB"/>
              </w:rPr>
            </w:pPr>
            <w:r w:rsidRPr="00F80C05">
              <w:rPr>
                <w:noProof/>
                <w:lang w:val="en-GB"/>
              </w:rPr>
              <w:t>In the next step</w:t>
            </w:r>
            <w:r w:rsidR="000345DC" w:rsidRPr="00F80C05">
              <w:rPr>
                <w:noProof/>
                <w:lang w:val="en-GB"/>
              </w:rPr>
              <w:t xml:space="preserve">, we </w:t>
            </w:r>
            <w:r w:rsidRPr="00F80C05">
              <w:rPr>
                <w:noProof/>
                <w:lang w:val="en-GB"/>
              </w:rPr>
              <w:t xml:space="preserve">first </w:t>
            </w:r>
            <w:r w:rsidR="00F439FC" w:rsidRPr="00F80C05">
              <w:rPr>
                <w:noProof/>
                <w:lang w:val="en-GB"/>
              </w:rPr>
              <w:t xml:space="preserve">split the </w:t>
            </w:r>
            <w:r w:rsidR="000345DC" w:rsidRPr="00F80C05">
              <w:rPr>
                <w:rFonts w:ascii="Consolas" w:hAnsi="Consolas"/>
                <w:noProof/>
                <w:lang w:val="en-GB"/>
              </w:rPr>
              <w:t>SELECT</w:t>
            </w:r>
            <w:r w:rsidR="000345DC" w:rsidRPr="00F80C05">
              <w:rPr>
                <w:noProof/>
                <w:lang w:val="en-GB"/>
              </w:rPr>
              <w:t xml:space="preserve"> statement in </w:t>
            </w:r>
            <w:r w:rsidR="000345DC" w:rsidRPr="00390C2D">
              <w:rPr>
                <w:noProof/>
                <w:lang w:val="en-GB"/>
              </w:rPr>
              <w:fldChar w:fldCharType="begin"/>
            </w:r>
            <w:r w:rsidR="000345DC" w:rsidRPr="00F80C05">
              <w:rPr>
                <w:noProof/>
                <w:lang w:val="en-GB"/>
              </w:rPr>
              <w:instrText xml:space="preserve"> REF _Ref65450585 \h </w:instrText>
            </w:r>
            <w:r w:rsidR="000345DC" w:rsidRPr="00390C2D">
              <w:rPr>
                <w:noProof/>
                <w:lang w:val="en-GB"/>
              </w:rPr>
            </w:r>
            <w:r w:rsidR="000345DC" w:rsidRPr="00390C2D">
              <w:rPr>
                <w:noProof/>
                <w:lang w:val="en-GB"/>
              </w:rPr>
              <w:fldChar w:fldCharType="separate"/>
            </w:r>
            <w:r w:rsidR="00F37804" w:rsidRPr="00F80C05">
              <w:rPr>
                <w:noProof/>
                <w:lang w:val="en-GB"/>
              </w:rPr>
              <w:t>Figure 6.28</w:t>
            </w:r>
            <w:r w:rsidR="000345DC" w:rsidRPr="00390C2D">
              <w:rPr>
                <w:noProof/>
                <w:lang w:val="en-GB"/>
              </w:rPr>
              <w:fldChar w:fldCharType="end"/>
            </w:r>
            <w:r w:rsidR="002431F2" w:rsidRPr="00F80C05">
              <w:rPr>
                <w:noProof/>
                <w:lang w:val="en-GB"/>
              </w:rPr>
              <w:t xml:space="preserve"> </w:t>
            </w:r>
            <w:r w:rsidR="00F439FC" w:rsidRPr="00F80C05">
              <w:rPr>
                <w:noProof/>
                <w:lang w:val="en-GB"/>
              </w:rPr>
              <w:t xml:space="preserve">into three parts: </w:t>
            </w:r>
            <w:r w:rsidR="00F439FC" w:rsidRPr="00F80C05">
              <w:rPr>
                <w:rFonts w:ascii="Consolas" w:hAnsi="Consolas"/>
                <w:noProof/>
                <w:lang w:val="en-GB"/>
              </w:rPr>
              <w:t>"Select "</w:t>
            </w:r>
            <w:r w:rsidR="00F439FC" w:rsidRPr="00F80C05">
              <w:rPr>
                <w:noProof/>
                <w:lang w:val="en-GB"/>
              </w:rPr>
              <w:t xml:space="preserve">, </w:t>
            </w:r>
            <w:r w:rsidR="00DB350A" w:rsidRPr="00F80C05">
              <w:rPr>
                <w:noProof/>
                <w:lang w:val="en-GB"/>
              </w:rPr>
              <w:t>the variable</w:t>
            </w:r>
            <w:r w:rsidR="00410EC0" w:rsidRPr="00F80C05">
              <w:rPr>
                <w:noProof/>
                <w:lang w:val="en-GB"/>
              </w:rPr>
              <w:t xml:space="preserve"> list</w:t>
            </w:r>
            <w:r w:rsidR="00DB350A" w:rsidRPr="00F80C05">
              <w:rPr>
                <w:noProof/>
                <w:lang w:val="en-GB"/>
              </w:rPr>
              <w:t xml:space="preserve"> and the rest. The original variable list can </w:t>
            </w:r>
            <w:r w:rsidR="00410EC0" w:rsidRPr="00F80C05">
              <w:rPr>
                <w:noProof/>
                <w:lang w:val="en-GB"/>
              </w:rPr>
              <w:t xml:space="preserve">then </w:t>
            </w:r>
            <w:r w:rsidR="00DB350A" w:rsidRPr="00F80C05">
              <w:rPr>
                <w:noProof/>
                <w:lang w:val="en-GB"/>
              </w:rPr>
              <w:t xml:space="preserve">be replaced </w:t>
            </w:r>
            <w:r w:rsidR="002431F2" w:rsidRPr="00F80C05">
              <w:rPr>
                <w:noProof/>
                <w:lang w:val="en-GB"/>
              </w:rPr>
              <w:t>by</w:t>
            </w:r>
            <w:r w:rsidR="00410EC0" w:rsidRPr="00F80C05">
              <w:rPr>
                <w:noProof/>
                <w:lang w:val="en-GB"/>
              </w:rPr>
              <w:t xml:space="preserve"> the string variable</w:t>
            </w:r>
            <w:r w:rsidR="0001677B" w:rsidRPr="00F80C05">
              <w:rPr>
                <w:noProof/>
                <w:lang w:val="en-GB"/>
              </w:rPr>
              <w:t xml:space="preserve"> </w:t>
            </w:r>
            <w:r w:rsidR="002431F2" w:rsidRPr="00F80C05">
              <w:rPr>
                <w:rFonts w:ascii="Consolas" w:hAnsi="Consolas"/>
                <w:noProof/>
                <w:lang w:val="en-GB"/>
              </w:rPr>
              <w:t>sel_cols_str</w:t>
            </w:r>
            <w:r w:rsidR="000345DC" w:rsidRPr="00F80C05">
              <w:rPr>
                <w:noProof/>
                <w:lang w:val="en-GB"/>
              </w:rPr>
              <w:t xml:space="preserve">. </w:t>
            </w:r>
            <w:r w:rsidR="00DC54A2" w:rsidRPr="00F80C05">
              <w:rPr>
                <w:noProof/>
                <w:lang w:val="en-GB"/>
              </w:rPr>
              <w:t xml:space="preserve">Subsequently, we can </w:t>
            </w:r>
            <w:r w:rsidR="00117732" w:rsidRPr="00F80C05">
              <w:rPr>
                <w:noProof/>
                <w:lang w:val="en-GB"/>
              </w:rPr>
              <w:t xml:space="preserve">concatenate </w:t>
            </w:r>
            <w:r w:rsidR="00DC54A2" w:rsidRPr="00F80C05">
              <w:rPr>
                <w:noProof/>
                <w:lang w:val="en-GB"/>
              </w:rPr>
              <w:t>the</w:t>
            </w:r>
            <w:r w:rsidR="00D15407" w:rsidRPr="00F80C05">
              <w:rPr>
                <w:noProof/>
                <w:lang w:val="en-GB"/>
              </w:rPr>
              <w:t>se</w:t>
            </w:r>
            <w:r w:rsidR="00DC54A2" w:rsidRPr="00F80C05">
              <w:rPr>
                <w:noProof/>
                <w:lang w:val="en-GB"/>
              </w:rPr>
              <w:t xml:space="preserve"> three partitions of the string in</w:t>
            </w:r>
            <w:r w:rsidR="00117732" w:rsidRPr="00F80C05">
              <w:rPr>
                <w:noProof/>
                <w:lang w:val="en-GB"/>
              </w:rPr>
              <w:t>to one</w:t>
            </w:r>
            <w:r w:rsidRPr="00F80C05">
              <w:rPr>
                <w:noProof/>
                <w:lang w:val="en-GB"/>
              </w:rPr>
              <w:t xml:space="preserve"> by </w:t>
            </w:r>
            <w:r w:rsidR="00117732" w:rsidRPr="00F80C05">
              <w:rPr>
                <w:noProof/>
                <w:lang w:val="en-GB"/>
              </w:rPr>
              <w:t>“add</w:t>
            </w:r>
            <w:r w:rsidRPr="00F80C05">
              <w:rPr>
                <w:noProof/>
                <w:lang w:val="en-GB"/>
              </w:rPr>
              <w:t>ing</w:t>
            </w:r>
            <w:r w:rsidR="00117732" w:rsidRPr="00F80C05">
              <w:rPr>
                <w:noProof/>
                <w:lang w:val="en-GB"/>
              </w:rPr>
              <w:t xml:space="preserve">” them together as shown in </w:t>
            </w:r>
            <w:r w:rsidR="00117732" w:rsidRPr="00390C2D">
              <w:rPr>
                <w:noProof/>
                <w:lang w:val="en-GB"/>
              </w:rPr>
              <w:fldChar w:fldCharType="begin"/>
            </w:r>
            <w:r w:rsidR="00117732" w:rsidRPr="00F80C05">
              <w:rPr>
                <w:noProof/>
                <w:lang w:val="en-GB"/>
              </w:rPr>
              <w:instrText xml:space="preserve"> REF _Ref65451733 \h </w:instrText>
            </w:r>
            <w:r w:rsidR="00117732" w:rsidRPr="00390C2D">
              <w:rPr>
                <w:noProof/>
                <w:lang w:val="en-GB"/>
              </w:rPr>
            </w:r>
            <w:r w:rsidR="00117732" w:rsidRPr="00390C2D">
              <w:rPr>
                <w:noProof/>
                <w:lang w:val="en-GB"/>
              </w:rPr>
              <w:fldChar w:fldCharType="separate"/>
            </w:r>
            <w:r w:rsidR="00F37804" w:rsidRPr="00F80C05">
              <w:rPr>
                <w:noProof/>
                <w:lang w:val="en-GB"/>
              </w:rPr>
              <w:t>Figure 6.30</w:t>
            </w:r>
            <w:r w:rsidR="00117732" w:rsidRPr="00390C2D">
              <w:rPr>
                <w:noProof/>
                <w:lang w:val="en-GB"/>
              </w:rPr>
              <w:fldChar w:fldCharType="end"/>
            </w:r>
            <w:r w:rsidR="00117732" w:rsidRPr="00F80C05">
              <w:rPr>
                <w:noProof/>
                <w:lang w:val="en-GB"/>
              </w:rPr>
              <w:t>.</w:t>
            </w:r>
            <w:r w:rsidR="0023214B" w:rsidRPr="00F80C05">
              <w:rPr>
                <w:noProof/>
                <w:lang w:val="en-GB"/>
              </w:rPr>
              <w:t xml:space="preserve"> Furthermore, we can also use the variable list </w:t>
            </w:r>
            <w:r w:rsidR="0023214B" w:rsidRPr="00F80C05">
              <w:rPr>
                <w:rFonts w:ascii="Consolas" w:hAnsi="Consolas"/>
                <w:noProof/>
                <w:lang w:val="en-GB"/>
              </w:rPr>
              <w:t>sel_cols</w:t>
            </w:r>
            <w:r w:rsidR="0023214B" w:rsidRPr="00F80C05">
              <w:rPr>
                <w:noProof/>
                <w:lang w:val="en-GB"/>
              </w:rPr>
              <w:t xml:space="preserve"> </w:t>
            </w:r>
            <w:r w:rsidR="00A940AF" w:rsidRPr="00F80C05">
              <w:rPr>
                <w:noProof/>
                <w:lang w:val="en-GB"/>
              </w:rPr>
              <w:t xml:space="preserve">as the value for the parameter </w:t>
            </w:r>
            <w:r w:rsidR="00A940AF" w:rsidRPr="00F80C05">
              <w:rPr>
                <w:rFonts w:ascii="Consolas" w:hAnsi="Consolas"/>
                <w:noProof/>
                <w:lang w:val="en-GB"/>
              </w:rPr>
              <w:t>columns</w:t>
            </w:r>
            <w:r w:rsidR="00A940AF" w:rsidRPr="00F80C05">
              <w:rPr>
                <w:noProof/>
                <w:lang w:val="en-GB"/>
              </w:rPr>
              <w:t xml:space="preserve"> in the </w:t>
            </w:r>
            <w:r w:rsidR="00A940AF" w:rsidRPr="00F80C05">
              <w:rPr>
                <w:rFonts w:ascii="Consolas" w:hAnsi="Consolas"/>
                <w:noProof/>
                <w:lang w:val="en-GB"/>
              </w:rPr>
              <w:t>from_records()</w:t>
            </w:r>
            <w:r w:rsidR="00A940AF" w:rsidRPr="00F80C05">
              <w:rPr>
                <w:noProof/>
                <w:lang w:val="en-GB"/>
              </w:rPr>
              <w:t xml:space="preserve"> function</w:t>
            </w:r>
            <w:r w:rsidR="00DB6B45" w:rsidRPr="00F80C05">
              <w:rPr>
                <w:noProof/>
                <w:lang w:val="en-GB"/>
              </w:rPr>
              <w:t>.</w:t>
            </w:r>
          </w:p>
          <w:p w14:paraId="73C5D1F9" w14:textId="1307FFB8" w:rsidR="006B2C57" w:rsidRPr="00390C2D" w:rsidRDefault="004E2131" w:rsidP="006B2C57">
            <w:pPr>
              <w:pStyle w:val="Figure-Image-Upper"/>
              <w:rPr>
                <w:lang w:val="en-GB"/>
              </w:rPr>
            </w:pPr>
            <w:r w:rsidRPr="00390C2D">
              <w:drawing>
                <wp:inline distT="0" distB="0" distL="0" distR="0" wp14:anchorId="34E9FEAD" wp14:editId="040F9691">
                  <wp:extent cx="5580000" cy="1258821"/>
                  <wp:effectExtent l="19050" t="19050" r="20955" b="177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585" t="43327" r="1966" b="22753"/>
                          <a:stretch/>
                        </pic:blipFill>
                        <pic:spPr bwMode="auto">
                          <a:xfrm>
                            <a:off x="0" y="0"/>
                            <a:ext cx="5580000" cy="1258821"/>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1537F8" w14:textId="76BC5C6C" w:rsidR="006B2C57" w:rsidRPr="00F80C05" w:rsidRDefault="006B2C57" w:rsidP="00390C2D">
            <w:pPr>
              <w:pStyle w:val="Caption"/>
            </w:pPr>
            <w:bookmarkStart w:id="40" w:name="_Ref65451733"/>
            <w:r w:rsidRPr="00F80C05">
              <w:t>Figure 6.</w:t>
            </w:r>
            <w:r w:rsidRPr="00390C2D">
              <w:fldChar w:fldCharType="begin"/>
            </w:r>
            <w:r w:rsidRPr="00F80C05">
              <w:instrText xml:space="preserve"> SEQ Figure \* ARABIC </w:instrText>
            </w:r>
            <w:r w:rsidRPr="00390C2D">
              <w:fldChar w:fldCharType="separate"/>
            </w:r>
            <w:r w:rsidR="00F37804" w:rsidRPr="00F80C05">
              <w:t>30</w:t>
            </w:r>
            <w:r w:rsidRPr="00390C2D">
              <w:fldChar w:fldCharType="end"/>
            </w:r>
            <w:bookmarkEnd w:id="40"/>
            <w:r w:rsidRPr="00F80C05">
              <w:t xml:space="preserve"> </w:t>
            </w:r>
            <w:r w:rsidR="0038442B" w:rsidRPr="00F80C05">
              <w:t>Select Certain Columns of a Table</w:t>
            </w:r>
            <w:r w:rsidR="00CA2D3F" w:rsidRPr="00F80C05">
              <w:t xml:space="preserve"> by a Variable List</w:t>
            </w:r>
            <w:r w:rsidR="006566D6" w:rsidRPr="00F80C05">
              <w:t xml:space="preserve"> String</w:t>
            </w:r>
          </w:p>
          <w:p w14:paraId="09A59552" w14:textId="25A9534B" w:rsidR="00145173" w:rsidRPr="00F80C05" w:rsidRDefault="00184B73" w:rsidP="00FD782A">
            <w:pPr>
              <w:pStyle w:val="BodyText"/>
              <w:rPr>
                <w:rFonts w:eastAsia="PMingLiU"/>
                <w:noProof/>
                <w:lang w:val="en-GB" w:eastAsia="zh-TW"/>
              </w:rPr>
            </w:pPr>
            <w:r w:rsidRPr="00F80C05">
              <w:rPr>
                <w:noProof/>
                <w:lang w:val="en-GB"/>
              </w:rPr>
              <w:t>Hereafter</w:t>
            </w:r>
            <w:r w:rsidR="00BE2491" w:rsidRPr="00F80C05">
              <w:rPr>
                <w:noProof/>
                <w:lang w:val="en-GB"/>
              </w:rPr>
              <w:t xml:space="preserve">, we can obtain </w:t>
            </w:r>
            <w:r w:rsidR="00D15407" w:rsidRPr="00F80C05">
              <w:rPr>
                <w:noProof/>
                <w:lang w:val="en-GB"/>
              </w:rPr>
              <w:t xml:space="preserve">different </w:t>
            </w:r>
            <w:r w:rsidR="00B17A65" w:rsidRPr="00F80C05">
              <w:rPr>
                <w:noProof/>
                <w:lang w:val="en-GB"/>
              </w:rPr>
              <w:t xml:space="preserve">columns of the table by </w:t>
            </w:r>
            <w:r w:rsidR="00BE01C4" w:rsidRPr="00F80C05">
              <w:rPr>
                <w:noProof/>
                <w:lang w:val="en-GB"/>
              </w:rPr>
              <w:t xml:space="preserve">just </w:t>
            </w:r>
            <w:r w:rsidR="00E80979" w:rsidRPr="00F80C05">
              <w:rPr>
                <w:noProof/>
                <w:lang w:val="en-GB"/>
              </w:rPr>
              <w:t>chang</w:t>
            </w:r>
            <w:r w:rsidR="00B17A65" w:rsidRPr="00F80C05">
              <w:rPr>
                <w:noProof/>
                <w:lang w:val="en-GB"/>
              </w:rPr>
              <w:t>ing</w:t>
            </w:r>
            <w:r w:rsidR="00E80979" w:rsidRPr="00F80C05">
              <w:rPr>
                <w:noProof/>
                <w:lang w:val="en-GB"/>
              </w:rPr>
              <w:t xml:space="preserve"> the </w:t>
            </w:r>
            <w:r w:rsidR="00E057E4" w:rsidRPr="00F80C05">
              <w:rPr>
                <w:noProof/>
                <w:lang w:val="en-GB"/>
              </w:rPr>
              <w:t>variable</w:t>
            </w:r>
            <w:r w:rsidR="00E80979" w:rsidRPr="00F80C05">
              <w:rPr>
                <w:noProof/>
                <w:lang w:val="en-GB"/>
              </w:rPr>
              <w:t xml:space="preserve"> </w:t>
            </w:r>
            <w:r w:rsidR="006A2249" w:rsidRPr="00F80C05">
              <w:rPr>
                <w:noProof/>
                <w:lang w:val="en-GB"/>
              </w:rPr>
              <w:t xml:space="preserve">names </w:t>
            </w:r>
            <w:r w:rsidR="00E80979" w:rsidRPr="00F80C05">
              <w:rPr>
                <w:noProof/>
                <w:lang w:val="en-GB"/>
              </w:rPr>
              <w:t>in</w:t>
            </w:r>
            <w:r w:rsidR="00E057E4" w:rsidRPr="00F80C05">
              <w:rPr>
                <w:noProof/>
                <w:lang w:val="en-GB"/>
              </w:rPr>
              <w:t xml:space="preserve"> </w:t>
            </w:r>
            <w:r w:rsidR="00E057E4" w:rsidRPr="00F80C05">
              <w:rPr>
                <w:rFonts w:ascii="Consolas" w:hAnsi="Consolas"/>
                <w:noProof/>
                <w:lang w:val="en-GB"/>
              </w:rPr>
              <w:t>sel_cols_str</w:t>
            </w:r>
            <w:r w:rsidR="00E80979" w:rsidRPr="00F80C05">
              <w:rPr>
                <w:noProof/>
                <w:lang w:val="en-GB"/>
              </w:rPr>
              <w:t xml:space="preserve"> and </w:t>
            </w:r>
            <w:r w:rsidR="006A2249" w:rsidRPr="00F80C05">
              <w:rPr>
                <w:noProof/>
                <w:lang w:val="en-GB"/>
              </w:rPr>
              <w:t>re-</w:t>
            </w:r>
            <w:r w:rsidR="00E80979" w:rsidRPr="00F80C05">
              <w:rPr>
                <w:noProof/>
                <w:lang w:val="en-GB"/>
              </w:rPr>
              <w:t xml:space="preserve">run the </w:t>
            </w:r>
            <w:r w:rsidR="00BE2491" w:rsidRPr="00F80C05">
              <w:rPr>
                <w:noProof/>
                <w:lang w:val="en-GB"/>
              </w:rPr>
              <w:t xml:space="preserve">code in </w:t>
            </w:r>
            <w:r w:rsidR="006A2249" w:rsidRPr="00390C2D">
              <w:rPr>
                <w:noProof/>
                <w:lang w:val="en-GB"/>
              </w:rPr>
              <w:fldChar w:fldCharType="begin"/>
            </w:r>
            <w:r w:rsidR="006A2249" w:rsidRPr="00F80C05">
              <w:rPr>
                <w:noProof/>
                <w:lang w:val="en-GB"/>
              </w:rPr>
              <w:instrText xml:space="preserve"> REF _Ref65451733 \h </w:instrText>
            </w:r>
            <w:r w:rsidR="006A2249" w:rsidRPr="00390C2D">
              <w:rPr>
                <w:noProof/>
                <w:lang w:val="en-GB"/>
              </w:rPr>
            </w:r>
            <w:r w:rsidR="006A2249" w:rsidRPr="00390C2D">
              <w:rPr>
                <w:noProof/>
                <w:lang w:val="en-GB"/>
              </w:rPr>
              <w:fldChar w:fldCharType="separate"/>
            </w:r>
            <w:r w:rsidR="00F37804" w:rsidRPr="00F80C05">
              <w:rPr>
                <w:noProof/>
                <w:lang w:val="en-GB"/>
              </w:rPr>
              <w:t>Figure 6.30</w:t>
            </w:r>
            <w:r w:rsidR="006A2249" w:rsidRPr="00390C2D">
              <w:rPr>
                <w:noProof/>
                <w:lang w:val="en-GB"/>
              </w:rPr>
              <w:fldChar w:fldCharType="end"/>
            </w:r>
            <w:r w:rsidR="006A2249" w:rsidRPr="00F80C05">
              <w:rPr>
                <w:noProof/>
                <w:lang w:val="en-GB"/>
              </w:rPr>
              <w:t>.</w:t>
            </w:r>
            <w:r w:rsidR="00236964" w:rsidRPr="00F80C05">
              <w:rPr>
                <w:noProof/>
                <w:lang w:val="en-GB"/>
              </w:rPr>
              <w:t xml:space="preserve"> </w:t>
            </w:r>
            <w:r w:rsidR="00596728" w:rsidRPr="00F80C05">
              <w:rPr>
                <w:noProof/>
                <w:lang w:val="en-GB"/>
              </w:rPr>
              <w:t>Note that t</w:t>
            </w:r>
            <w:r w:rsidR="00236964" w:rsidRPr="00F80C05">
              <w:rPr>
                <w:noProof/>
                <w:lang w:val="en-GB"/>
              </w:rPr>
              <w:t xml:space="preserve">he same technique can also be applied to </w:t>
            </w:r>
            <w:r w:rsidR="00596728" w:rsidRPr="00F80C05">
              <w:rPr>
                <w:noProof/>
                <w:lang w:val="en-GB"/>
              </w:rPr>
              <w:t xml:space="preserve">the </w:t>
            </w:r>
            <w:r w:rsidR="00236964" w:rsidRPr="00F80C05">
              <w:rPr>
                <w:noProof/>
                <w:lang w:val="en-GB"/>
              </w:rPr>
              <w:t xml:space="preserve">other parts of the </w:t>
            </w:r>
            <w:r w:rsidR="00236964" w:rsidRPr="00F80C05">
              <w:rPr>
                <w:rFonts w:ascii="Consolas" w:hAnsi="Consolas"/>
                <w:noProof/>
                <w:lang w:val="en-GB"/>
              </w:rPr>
              <w:t>SELECT</w:t>
            </w:r>
            <w:r w:rsidR="00236964" w:rsidRPr="00F80C05">
              <w:rPr>
                <w:noProof/>
                <w:lang w:val="en-GB"/>
              </w:rPr>
              <w:t xml:space="preserve"> statement</w:t>
            </w:r>
            <w:r w:rsidR="00596728" w:rsidRPr="00F80C05">
              <w:rPr>
                <w:noProof/>
                <w:lang w:val="en-GB"/>
              </w:rPr>
              <w:t>.</w:t>
            </w:r>
          </w:p>
        </w:tc>
      </w:tr>
    </w:tbl>
    <w:p w14:paraId="6FEC262C" w14:textId="77777777" w:rsidR="0053556F" w:rsidRPr="00390C2D" w:rsidRDefault="0053556F" w:rsidP="0053556F">
      <w:pPr>
        <w:spacing w:before="240" w:after="120"/>
        <w:jc w:val="left"/>
        <w:rPr>
          <w:b/>
          <w:noProof/>
          <w:sz w:val="28"/>
        </w:rPr>
      </w:pPr>
      <w:r w:rsidRPr="00390C2D">
        <w:rPr>
          <w:b/>
          <w:noProof/>
          <w:sz w:val="28"/>
        </w:rPr>
        <w:lastRenderedPageBreak/>
        <w:t>Read</w:t>
      </w:r>
    </w:p>
    <w:p w14:paraId="518154CD" w14:textId="6F859235" w:rsidR="0053556F" w:rsidRPr="00390C2D" w:rsidRDefault="0053556F" w:rsidP="00390C2D">
      <w:pPr>
        <w:pStyle w:val="BodyText"/>
        <w:spacing w:after="0"/>
        <w:rPr>
          <w:noProof/>
          <w:lang w:val="en-GB"/>
        </w:rPr>
      </w:pPr>
      <w:r w:rsidRPr="00390C2D">
        <w:rPr>
          <w:noProof/>
          <w:lang w:val="en-GB"/>
        </w:rPr>
        <w:t>Refer to the link</w:t>
      </w:r>
      <w:r w:rsidR="007959A5" w:rsidRPr="00390C2D">
        <w:rPr>
          <w:noProof/>
          <w:lang w:val="en-GB"/>
        </w:rPr>
        <w:t>s</w:t>
      </w:r>
      <w:r w:rsidRPr="00390C2D">
        <w:rPr>
          <w:noProof/>
          <w:lang w:val="en-GB"/>
        </w:rPr>
        <w:t xml:space="preserve"> below for more details and examples on the </w:t>
      </w:r>
      <w:r w:rsidR="00BE01C4" w:rsidRPr="00390C2D">
        <w:rPr>
          <w:rFonts w:ascii="Consolas" w:hAnsi="Consolas"/>
          <w:noProof/>
          <w:lang w:val="en-GB"/>
        </w:rPr>
        <w:t>WHERE</w:t>
      </w:r>
      <w:r w:rsidRPr="00390C2D">
        <w:rPr>
          <w:noProof/>
          <w:lang w:val="en-GB"/>
        </w:rPr>
        <w:t xml:space="preserve"> </w:t>
      </w:r>
      <w:r w:rsidR="00BE01C4" w:rsidRPr="00390C2D">
        <w:rPr>
          <w:noProof/>
          <w:lang w:val="en-GB"/>
        </w:rPr>
        <w:t>clause</w:t>
      </w:r>
      <w:r w:rsidRPr="00390C2D">
        <w:rPr>
          <w:noProof/>
          <w:lang w:val="en-GB"/>
        </w:rPr>
        <w:t xml:space="preserve"> of </w:t>
      </w:r>
      <w:r w:rsidR="00BE01C4" w:rsidRPr="00390C2D">
        <w:rPr>
          <w:noProof/>
          <w:lang w:val="en-GB"/>
        </w:rPr>
        <w:t>SQL</w:t>
      </w:r>
      <w:r w:rsidRPr="00390C2D">
        <w:rPr>
          <w:noProof/>
          <w:lang w:val="en-GB"/>
        </w:rPr>
        <w:t xml:space="preserve">: </w:t>
      </w:r>
    </w:p>
    <w:p w14:paraId="18596D14" w14:textId="3C237E04" w:rsidR="0033233C" w:rsidRPr="00390C2D" w:rsidRDefault="00655C2E" w:rsidP="00390C2D">
      <w:pPr>
        <w:pStyle w:val="BodyText"/>
        <w:spacing w:before="0" w:after="0"/>
        <w:rPr>
          <w:rStyle w:val="Hyperlink"/>
          <w:noProof/>
          <w:lang w:val="en-GB"/>
        </w:rPr>
      </w:pPr>
      <w:hyperlink r:id="rId56" w:history="1">
        <w:r w:rsidR="00BE01C4" w:rsidRPr="00390C2D">
          <w:rPr>
            <w:rStyle w:val="Hyperlink"/>
            <w:noProof/>
            <w:lang w:val="en-GB"/>
          </w:rPr>
          <w:t>https://www.w3schools.com/sql/sql_where.asp</w:t>
        </w:r>
      </w:hyperlink>
    </w:p>
    <w:p w14:paraId="4C85A16A" w14:textId="38A6394B" w:rsidR="007959A5" w:rsidRPr="00390C2D" w:rsidRDefault="00655C2E" w:rsidP="00390C2D">
      <w:pPr>
        <w:pStyle w:val="BodyText"/>
        <w:spacing w:before="0"/>
        <w:rPr>
          <w:rStyle w:val="Hyperlink"/>
          <w:noProof/>
          <w:lang w:val="en-GB"/>
        </w:rPr>
      </w:pPr>
      <w:hyperlink r:id="rId57" w:history="1">
        <w:r w:rsidR="007959A5" w:rsidRPr="00390C2D">
          <w:rPr>
            <w:rStyle w:val="Hyperlink"/>
            <w:noProof/>
            <w:lang w:val="en-GB"/>
          </w:rPr>
          <w:t>https://www.sqlitetutorial.net/sqlite-where/</w:t>
        </w:r>
      </w:hyperlink>
    </w:p>
    <w:p w14:paraId="0D598AA0" w14:textId="77777777" w:rsidR="003A0478" w:rsidRPr="00390C2D" w:rsidRDefault="003A0478" w:rsidP="003A0478">
      <w:pPr>
        <w:spacing w:before="240" w:after="120"/>
        <w:jc w:val="left"/>
        <w:rPr>
          <w:b/>
          <w:noProof/>
          <w:sz w:val="28"/>
        </w:rPr>
      </w:pPr>
      <w:r w:rsidRPr="00390C2D">
        <w:rPr>
          <w:b/>
          <w:noProof/>
          <w:sz w:val="28"/>
        </w:rPr>
        <w:t>Read</w:t>
      </w:r>
    </w:p>
    <w:p w14:paraId="5324ABF7" w14:textId="2D0F5300" w:rsidR="0007665A" w:rsidRPr="00390C2D" w:rsidRDefault="0007665A" w:rsidP="00390C2D">
      <w:pPr>
        <w:pStyle w:val="BodyText"/>
        <w:spacing w:after="0"/>
        <w:rPr>
          <w:noProof/>
          <w:lang w:val="en-GB"/>
        </w:rPr>
      </w:pPr>
      <w:r w:rsidRPr="00390C2D">
        <w:rPr>
          <w:noProof/>
          <w:lang w:val="en-GB"/>
        </w:rPr>
        <w:t xml:space="preserve">Refer to the link below for more details and examples on the </w:t>
      </w:r>
      <w:r w:rsidRPr="00390C2D">
        <w:rPr>
          <w:rFonts w:ascii="Consolas" w:hAnsi="Consolas"/>
          <w:noProof/>
          <w:lang w:val="en-GB"/>
        </w:rPr>
        <w:t>AND</w:t>
      </w:r>
      <w:r w:rsidRPr="00390C2D">
        <w:rPr>
          <w:noProof/>
          <w:lang w:val="en-GB"/>
        </w:rPr>
        <w:t xml:space="preserve">, </w:t>
      </w:r>
      <w:r w:rsidRPr="00390C2D">
        <w:rPr>
          <w:rFonts w:ascii="Consolas" w:hAnsi="Consolas"/>
          <w:noProof/>
          <w:lang w:val="en-GB"/>
        </w:rPr>
        <w:t>OR</w:t>
      </w:r>
      <w:r w:rsidRPr="00390C2D">
        <w:rPr>
          <w:noProof/>
          <w:lang w:val="en-GB"/>
        </w:rPr>
        <w:t xml:space="preserve">, </w:t>
      </w:r>
      <w:r w:rsidRPr="00390C2D">
        <w:rPr>
          <w:rFonts w:ascii="Consolas" w:hAnsi="Consolas"/>
          <w:noProof/>
          <w:lang w:val="en-GB"/>
        </w:rPr>
        <w:t>NOT</w:t>
      </w:r>
      <w:r w:rsidRPr="00390C2D">
        <w:rPr>
          <w:noProof/>
          <w:lang w:val="en-GB"/>
        </w:rPr>
        <w:t xml:space="preserve"> operators of SQL: </w:t>
      </w:r>
    </w:p>
    <w:p w14:paraId="256D6A5F" w14:textId="5BF0C3EB" w:rsidR="0062432C" w:rsidRPr="00390C2D" w:rsidRDefault="00655C2E" w:rsidP="00390C2D">
      <w:pPr>
        <w:pStyle w:val="BodyText"/>
        <w:spacing w:before="0"/>
        <w:rPr>
          <w:rStyle w:val="Hyperlink"/>
          <w:noProof/>
          <w:lang w:val="en-GB"/>
        </w:rPr>
      </w:pPr>
      <w:hyperlink r:id="rId58" w:history="1">
        <w:r w:rsidR="00406B7C" w:rsidRPr="00390C2D">
          <w:rPr>
            <w:rStyle w:val="Hyperlink"/>
            <w:noProof/>
            <w:lang w:val="en-GB"/>
          </w:rPr>
          <w:t>https://www.w3schools.com/sql/sql_and_or.asp</w:t>
        </w:r>
      </w:hyperlink>
    </w:p>
    <w:p w14:paraId="3F27E508" w14:textId="77777777" w:rsidR="003A0478" w:rsidRPr="00390C2D" w:rsidRDefault="003A0478" w:rsidP="003A0478">
      <w:pPr>
        <w:spacing w:before="240" w:after="120"/>
        <w:jc w:val="left"/>
        <w:rPr>
          <w:b/>
          <w:noProof/>
          <w:sz w:val="28"/>
        </w:rPr>
      </w:pPr>
      <w:r w:rsidRPr="00390C2D">
        <w:rPr>
          <w:b/>
          <w:noProof/>
          <w:sz w:val="28"/>
        </w:rPr>
        <w:t>Read</w:t>
      </w:r>
    </w:p>
    <w:p w14:paraId="00351531" w14:textId="6AAAE1E4" w:rsidR="00025E85" w:rsidRPr="00390C2D" w:rsidRDefault="00025E85" w:rsidP="00390C2D">
      <w:pPr>
        <w:pStyle w:val="BodyText"/>
        <w:spacing w:after="0"/>
        <w:rPr>
          <w:noProof/>
          <w:lang w:val="en-GB"/>
        </w:rPr>
      </w:pPr>
      <w:r w:rsidRPr="00390C2D">
        <w:rPr>
          <w:noProof/>
          <w:lang w:val="en-GB"/>
        </w:rPr>
        <w:t>Refer to the link</w:t>
      </w:r>
      <w:r w:rsidR="003D1AA3" w:rsidRPr="00390C2D">
        <w:rPr>
          <w:noProof/>
          <w:lang w:val="en-GB"/>
        </w:rPr>
        <w:t>s</w:t>
      </w:r>
      <w:r w:rsidRPr="00390C2D">
        <w:rPr>
          <w:noProof/>
          <w:lang w:val="en-GB"/>
        </w:rPr>
        <w:t xml:space="preserve"> below for more details and examples on the </w:t>
      </w:r>
      <w:r w:rsidRPr="00390C2D">
        <w:rPr>
          <w:rFonts w:ascii="Consolas" w:hAnsi="Consolas"/>
          <w:noProof/>
          <w:lang w:val="en-GB"/>
        </w:rPr>
        <w:t>IN</w:t>
      </w:r>
      <w:r w:rsidRPr="00390C2D">
        <w:rPr>
          <w:noProof/>
          <w:lang w:val="en-GB"/>
        </w:rPr>
        <w:t xml:space="preserve"> operator of SQL: </w:t>
      </w:r>
    </w:p>
    <w:p w14:paraId="531B55E6" w14:textId="3E98E7C3" w:rsidR="006239EF" w:rsidRPr="00390C2D" w:rsidRDefault="00655C2E" w:rsidP="00390C2D">
      <w:pPr>
        <w:pStyle w:val="BodyText"/>
        <w:spacing w:before="0" w:after="0"/>
        <w:rPr>
          <w:rStyle w:val="Hyperlink"/>
          <w:noProof/>
          <w:lang w:val="en-GB"/>
        </w:rPr>
      </w:pPr>
      <w:hyperlink r:id="rId59" w:history="1">
        <w:r w:rsidR="002E7CBE" w:rsidRPr="00390C2D">
          <w:rPr>
            <w:rStyle w:val="Hyperlink"/>
            <w:noProof/>
            <w:lang w:val="en-GB"/>
          </w:rPr>
          <w:t>https://www.w3schools.com/sql/sql_in.asp</w:t>
        </w:r>
      </w:hyperlink>
    </w:p>
    <w:p w14:paraId="4D344563" w14:textId="4377EC23" w:rsidR="003D1AA3" w:rsidRPr="00390C2D" w:rsidRDefault="003D1AA3" w:rsidP="00390C2D">
      <w:pPr>
        <w:pStyle w:val="BodyText"/>
        <w:spacing w:before="0"/>
        <w:rPr>
          <w:rStyle w:val="Hyperlink"/>
          <w:noProof/>
          <w:lang w:val="en-GB"/>
        </w:rPr>
      </w:pPr>
      <w:r w:rsidRPr="00390C2D">
        <w:rPr>
          <w:rStyle w:val="Hyperlink"/>
          <w:noProof/>
          <w:lang w:val="en-GB"/>
        </w:rPr>
        <w:lastRenderedPageBreak/>
        <w:t>https://www.sqlitetutorial.net/sqlite-in/</w:t>
      </w:r>
    </w:p>
    <w:p w14:paraId="788A33A0" w14:textId="77777777" w:rsidR="003A0478" w:rsidRPr="00390C2D" w:rsidRDefault="003A0478" w:rsidP="003A0478">
      <w:pPr>
        <w:spacing w:before="240" w:after="120"/>
        <w:jc w:val="left"/>
        <w:rPr>
          <w:b/>
          <w:noProof/>
          <w:sz w:val="28"/>
        </w:rPr>
      </w:pPr>
      <w:r w:rsidRPr="00390C2D">
        <w:rPr>
          <w:b/>
          <w:noProof/>
          <w:sz w:val="28"/>
        </w:rPr>
        <w:t>Read</w:t>
      </w:r>
    </w:p>
    <w:p w14:paraId="493D9B2A" w14:textId="7C7D05B2" w:rsidR="00025E85" w:rsidRPr="00390C2D" w:rsidRDefault="00025E85" w:rsidP="00390C2D">
      <w:pPr>
        <w:pStyle w:val="BodyText"/>
        <w:spacing w:after="0"/>
        <w:rPr>
          <w:noProof/>
          <w:lang w:val="en-GB"/>
        </w:rPr>
      </w:pPr>
      <w:r w:rsidRPr="00390C2D">
        <w:rPr>
          <w:noProof/>
          <w:lang w:val="en-GB"/>
        </w:rPr>
        <w:t>Refer to the link</w:t>
      </w:r>
      <w:r w:rsidR="00AA6CCE" w:rsidRPr="00390C2D">
        <w:rPr>
          <w:noProof/>
          <w:lang w:val="en-GB"/>
        </w:rPr>
        <w:t>s</w:t>
      </w:r>
      <w:r w:rsidRPr="00390C2D">
        <w:rPr>
          <w:noProof/>
          <w:lang w:val="en-GB"/>
        </w:rPr>
        <w:t xml:space="preserve"> below for more details and examples on the </w:t>
      </w:r>
      <w:r w:rsidRPr="00390C2D">
        <w:rPr>
          <w:rFonts w:ascii="Consolas" w:hAnsi="Consolas"/>
          <w:noProof/>
          <w:lang w:val="en-GB"/>
        </w:rPr>
        <w:t>BETWEEN</w:t>
      </w:r>
      <w:r w:rsidRPr="00390C2D">
        <w:rPr>
          <w:noProof/>
          <w:lang w:val="en-GB"/>
        </w:rPr>
        <w:t xml:space="preserve"> operator of SQL: </w:t>
      </w:r>
    </w:p>
    <w:p w14:paraId="6C4258DD" w14:textId="0AFFF212" w:rsidR="002E7CBE" w:rsidRPr="00390C2D" w:rsidRDefault="00655C2E" w:rsidP="00390C2D">
      <w:pPr>
        <w:pStyle w:val="BodyText"/>
        <w:spacing w:before="0" w:after="0"/>
        <w:rPr>
          <w:rStyle w:val="Hyperlink"/>
          <w:noProof/>
          <w:lang w:val="en-GB"/>
        </w:rPr>
      </w:pPr>
      <w:hyperlink r:id="rId60" w:history="1">
        <w:r w:rsidR="002E7CBE" w:rsidRPr="00390C2D">
          <w:rPr>
            <w:rStyle w:val="Hyperlink"/>
            <w:noProof/>
            <w:lang w:val="en-GB"/>
          </w:rPr>
          <w:t>https://www.w3schools.com/sql/sql_between.asp</w:t>
        </w:r>
      </w:hyperlink>
    </w:p>
    <w:p w14:paraId="1FD1983A" w14:textId="17F641EE" w:rsidR="00AA6CCE" w:rsidRPr="00390C2D" w:rsidRDefault="00655C2E" w:rsidP="00390C2D">
      <w:pPr>
        <w:pStyle w:val="BodyText"/>
        <w:spacing w:before="0"/>
        <w:rPr>
          <w:rStyle w:val="Hyperlink"/>
          <w:noProof/>
          <w:lang w:val="en-GB"/>
        </w:rPr>
      </w:pPr>
      <w:hyperlink r:id="rId61" w:history="1">
        <w:r w:rsidR="00AA6CCE" w:rsidRPr="00390C2D">
          <w:rPr>
            <w:rStyle w:val="Hyperlink"/>
            <w:noProof/>
            <w:lang w:val="en-GB"/>
          </w:rPr>
          <w:t>https://www.sqlitetutorial.net/sqlite-between/</w:t>
        </w:r>
      </w:hyperlink>
    </w:p>
    <w:p w14:paraId="68EB8B84" w14:textId="77777777" w:rsidR="003A0478" w:rsidRPr="00390C2D" w:rsidRDefault="003A0478" w:rsidP="003A0478">
      <w:pPr>
        <w:spacing w:before="240" w:after="120"/>
        <w:jc w:val="left"/>
        <w:rPr>
          <w:b/>
          <w:noProof/>
          <w:sz w:val="28"/>
        </w:rPr>
      </w:pPr>
      <w:r w:rsidRPr="00390C2D">
        <w:rPr>
          <w:b/>
          <w:noProof/>
          <w:sz w:val="28"/>
        </w:rPr>
        <w:t>Read</w:t>
      </w:r>
    </w:p>
    <w:p w14:paraId="64DB337B" w14:textId="1842CACC" w:rsidR="00025E85" w:rsidRPr="00390C2D" w:rsidRDefault="00025E85" w:rsidP="00390C2D">
      <w:pPr>
        <w:pStyle w:val="BodyText"/>
        <w:spacing w:after="0"/>
        <w:rPr>
          <w:noProof/>
          <w:lang w:val="en-GB"/>
        </w:rPr>
      </w:pPr>
      <w:r w:rsidRPr="00390C2D">
        <w:rPr>
          <w:noProof/>
          <w:lang w:val="en-GB"/>
        </w:rPr>
        <w:t>Refer to the link</w:t>
      </w:r>
      <w:r w:rsidR="00031F14" w:rsidRPr="00390C2D">
        <w:rPr>
          <w:noProof/>
          <w:lang w:val="en-GB"/>
        </w:rPr>
        <w:t>s</w:t>
      </w:r>
      <w:r w:rsidRPr="00390C2D">
        <w:rPr>
          <w:noProof/>
          <w:lang w:val="en-GB"/>
        </w:rPr>
        <w:t xml:space="preserve"> below for more details and examples on the </w:t>
      </w:r>
      <w:r w:rsidRPr="00390C2D">
        <w:rPr>
          <w:rFonts w:ascii="Consolas" w:hAnsi="Consolas"/>
          <w:noProof/>
          <w:lang w:val="en-GB"/>
        </w:rPr>
        <w:t>LIKE</w:t>
      </w:r>
      <w:r w:rsidRPr="00390C2D">
        <w:rPr>
          <w:noProof/>
          <w:lang w:val="en-GB"/>
        </w:rPr>
        <w:t xml:space="preserve"> operator of SQL: </w:t>
      </w:r>
    </w:p>
    <w:p w14:paraId="05184D8F" w14:textId="5D4C1370" w:rsidR="002E7CBE" w:rsidRPr="00390C2D" w:rsidRDefault="00655C2E" w:rsidP="00390C2D">
      <w:pPr>
        <w:pStyle w:val="BodyText"/>
        <w:spacing w:before="0" w:after="0"/>
        <w:rPr>
          <w:rStyle w:val="Hyperlink"/>
          <w:noProof/>
          <w:lang w:val="en-GB"/>
        </w:rPr>
      </w:pPr>
      <w:hyperlink r:id="rId62" w:history="1">
        <w:r w:rsidR="002E7CBE" w:rsidRPr="00390C2D">
          <w:rPr>
            <w:rStyle w:val="Hyperlink"/>
            <w:noProof/>
            <w:lang w:val="en-GB"/>
          </w:rPr>
          <w:t>https://www.w3schools.com/sql/sql_like.asp</w:t>
        </w:r>
      </w:hyperlink>
    </w:p>
    <w:p w14:paraId="4ADA5EF0" w14:textId="77E7F22E" w:rsidR="00031F14" w:rsidRPr="00390C2D" w:rsidRDefault="00031F14" w:rsidP="00390C2D">
      <w:pPr>
        <w:pStyle w:val="BodyText"/>
        <w:spacing w:before="0"/>
        <w:rPr>
          <w:rStyle w:val="Hyperlink"/>
          <w:noProof/>
          <w:lang w:val="en-GB"/>
        </w:rPr>
      </w:pPr>
      <w:r w:rsidRPr="00390C2D">
        <w:rPr>
          <w:rStyle w:val="Hyperlink"/>
          <w:noProof/>
          <w:lang w:val="en-GB"/>
        </w:rPr>
        <w:t>https://www.sqlitetutorial.net/sqlite-like/</w:t>
      </w:r>
    </w:p>
    <w:p w14:paraId="2F5433AD" w14:textId="77777777" w:rsidR="003A0478" w:rsidRPr="00390C2D" w:rsidRDefault="003A0478" w:rsidP="003A0478">
      <w:pPr>
        <w:spacing w:before="240" w:after="120"/>
        <w:jc w:val="left"/>
        <w:rPr>
          <w:b/>
          <w:noProof/>
          <w:sz w:val="28"/>
        </w:rPr>
      </w:pPr>
      <w:r w:rsidRPr="00390C2D">
        <w:rPr>
          <w:b/>
          <w:noProof/>
          <w:sz w:val="28"/>
        </w:rPr>
        <w:t>Read</w:t>
      </w:r>
    </w:p>
    <w:p w14:paraId="1B1CAA06" w14:textId="47D25A2A" w:rsidR="00025E85" w:rsidRPr="00390C2D" w:rsidRDefault="00025E85" w:rsidP="00390C2D">
      <w:pPr>
        <w:pStyle w:val="BodyText"/>
        <w:spacing w:after="0"/>
        <w:rPr>
          <w:noProof/>
          <w:lang w:val="en-GB"/>
        </w:rPr>
      </w:pPr>
      <w:r w:rsidRPr="00390C2D">
        <w:rPr>
          <w:noProof/>
          <w:lang w:val="en-GB"/>
        </w:rPr>
        <w:t>Refer to the link below for more details and examples on th</w:t>
      </w:r>
      <w:r w:rsidR="001C7CCC" w:rsidRPr="00390C2D">
        <w:rPr>
          <w:noProof/>
          <w:lang w:val="en-GB"/>
        </w:rPr>
        <w:t xml:space="preserve">e wildcard characters in </w:t>
      </w:r>
      <w:r w:rsidRPr="00390C2D">
        <w:rPr>
          <w:noProof/>
          <w:lang w:val="en-GB"/>
        </w:rPr>
        <w:t xml:space="preserve">SQL: </w:t>
      </w:r>
    </w:p>
    <w:p w14:paraId="2E242D62" w14:textId="6D57DAF4" w:rsidR="002E7CBE" w:rsidRPr="00390C2D" w:rsidRDefault="00025E85" w:rsidP="00390C2D">
      <w:pPr>
        <w:pStyle w:val="BodyText"/>
        <w:spacing w:before="0"/>
        <w:rPr>
          <w:rStyle w:val="Hyperlink"/>
          <w:noProof/>
          <w:lang w:val="en-GB"/>
        </w:rPr>
      </w:pPr>
      <w:r w:rsidRPr="00390C2D">
        <w:rPr>
          <w:rStyle w:val="Hyperlink"/>
          <w:noProof/>
          <w:lang w:val="en-GB"/>
        </w:rPr>
        <w:t>https://www.w3schools.com/sql/sql_wildcards.asp</w:t>
      </w:r>
    </w:p>
    <w:p w14:paraId="4C4F3CD4" w14:textId="77777777" w:rsidR="003A0478" w:rsidRPr="00390C2D" w:rsidRDefault="003A0478" w:rsidP="003A0478">
      <w:pPr>
        <w:spacing w:before="240" w:after="120"/>
        <w:jc w:val="left"/>
        <w:rPr>
          <w:b/>
          <w:noProof/>
          <w:sz w:val="28"/>
        </w:rPr>
      </w:pPr>
      <w:r w:rsidRPr="00390C2D">
        <w:rPr>
          <w:b/>
          <w:noProof/>
          <w:sz w:val="28"/>
        </w:rPr>
        <w:t>Read</w:t>
      </w:r>
    </w:p>
    <w:p w14:paraId="2C2EA141" w14:textId="38A8C63D" w:rsidR="00406B7C" w:rsidRPr="00390C2D" w:rsidRDefault="00406B7C" w:rsidP="00390C2D">
      <w:pPr>
        <w:pStyle w:val="BodyText"/>
        <w:spacing w:after="0"/>
        <w:rPr>
          <w:noProof/>
          <w:lang w:val="en-GB"/>
        </w:rPr>
      </w:pPr>
      <w:r w:rsidRPr="00390C2D">
        <w:rPr>
          <w:noProof/>
          <w:lang w:val="en-GB"/>
        </w:rPr>
        <w:t>Refer to the link</w:t>
      </w:r>
      <w:r w:rsidR="003D1AA3" w:rsidRPr="00390C2D">
        <w:rPr>
          <w:noProof/>
          <w:lang w:val="en-GB"/>
        </w:rPr>
        <w:t>s</w:t>
      </w:r>
      <w:r w:rsidRPr="00390C2D">
        <w:rPr>
          <w:noProof/>
          <w:lang w:val="en-GB"/>
        </w:rPr>
        <w:t xml:space="preserve"> below for more details and examples on </w:t>
      </w:r>
      <w:r w:rsidRPr="00390C2D">
        <w:rPr>
          <w:rFonts w:ascii="Consolas" w:hAnsi="Consolas"/>
          <w:noProof/>
          <w:lang w:val="en-GB"/>
        </w:rPr>
        <w:t>NULL</w:t>
      </w:r>
      <w:r w:rsidRPr="00390C2D">
        <w:rPr>
          <w:noProof/>
          <w:lang w:val="en-GB"/>
        </w:rPr>
        <w:t xml:space="preserve"> values </w:t>
      </w:r>
      <w:r w:rsidR="007864FB" w:rsidRPr="00390C2D">
        <w:rPr>
          <w:noProof/>
          <w:lang w:val="en-GB"/>
        </w:rPr>
        <w:t>in</w:t>
      </w:r>
      <w:r w:rsidRPr="00390C2D">
        <w:rPr>
          <w:noProof/>
          <w:lang w:val="en-GB"/>
        </w:rPr>
        <w:t xml:space="preserve"> SQL: </w:t>
      </w:r>
    </w:p>
    <w:p w14:paraId="3AE1216A" w14:textId="4A929092" w:rsidR="0062432C" w:rsidRPr="00390C2D" w:rsidRDefault="00655C2E" w:rsidP="00390C2D">
      <w:pPr>
        <w:pStyle w:val="BodyText"/>
        <w:spacing w:before="0" w:after="0"/>
        <w:rPr>
          <w:rStyle w:val="Hyperlink"/>
          <w:noProof/>
          <w:lang w:val="en-GB"/>
        </w:rPr>
      </w:pPr>
      <w:hyperlink r:id="rId63" w:history="1">
        <w:r w:rsidR="001D6341" w:rsidRPr="00390C2D">
          <w:rPr>
            <w:rStyle w:val="Hyperlink"/>
            <w:noProof/>
            <w:lang w:val="en-GB"/>
          </w:rPr>
          <w:t>https://www.w3schools.com/sql/sql_null_values.asp</w:t>
        </w:r>
      </w:hyperlink>
    </w:p>
    <w:p w14:paraId="5BDE3AE6" w14:textId="2805DEDF" w:rsidR="0054397E" w:rsidRPr="00390C2D" w:rsidRDefault="0054397E" w:rsidP="00390C2D">
      <w:pPr>
        <w:pStyle w:val="BodyText"/>
        <w:spacing w:before="0"/>
        <w:rPr>
          <w:rStyle w:val="Hyperlink"/>
          <w:noProof/>
          <w:lang w:val="en-GB"/>
        </w:rPr>
      </w:pPr>
      <w:r w:rsidRPr="00390C2D">
        <w:rPr>
          <w:rStyle w:val="Hyperlink"/>
          <w:noProof/>
          <w:lang w:val="en-GB"/>
        </w:rPr>
        <w:t>https://www.sqlitetutorial.net/sqlite-is-null/</w:t>
      </w:r>
    </w:p>
    <w:p w14:paraId="16DD67B6" w14:textId="77777777" w:rsidR="003A0478" w:rsidRPr="00390C2D" w:rsidRDefault="003A0478" w:rsidP="003A0478">
      <w:pPr>
        <w:spacing w:before="240" w:after="120"/>
        <w:jc w:val="left"/>
        <w:rPr>
          <w:b/>
          <w:noProof/>
          <w:sz w:val="28"/>
        </w:rPr>
      </w:pPr>
      <w:r w:rsidRPr="00390C2D">
        <w:rPr>
          <w:b/>
          <w:noProof/>
          <w:sz w:val="28"/>
        </w:rPr>
        <w:t>Read</w:t>
      </w:r>
    </w:p>
    <w:p w14:paraId="13ED0AA4" w14:textId="154FFD18" w:rsidR="00406B7C" w:rsidRPr="00390C2D" w:rsidRDefault="00406B7C" w:rsidP="00390C2D">
      <w:pPr>
        <w:pStyle w:val="BodyText"/>
        <w:spacing w:after="0"/>
        <w:rPr>
          <w:noProof/>
          <w:lang w:val="en-GB"/>
        </w:rPr>
      </w:pPr>
      <w:r w:rsidRPr="00390C2D">
        <w:rPr>
          <w:noProof/>
          <w:lang w:val="en-GB"/>
        </w:rPr>
        <w:t>Refer to the link below for more details and examples on</w:t>
      </w:r>
      <w:r w:rsidR="00FC57B7" w:rsidRPr="00390C2D">
        <w:rPr>
          <w:noProof/>
          <w:lang w:val="en-GB"/>
        </w:rPr>
        <w:t xml:space="preserve"> the</w:t>
      </w:r>
      <w:r w:rsidRPr="00390C2D">
        <w:rPr>
          <w:noProof/>
          <w:lang w:val="en-GB"/>
        </w:rPr>
        <w:t xml:space="preserve"> </w:t>
      </w:r>
      <w:r w:rsidRPr="00390C2D">
        <w:rPr>
          <w:rFonts w:ascii="Consolas" w:hAnsi="Consolas"/>
          <w:noProof/>
          <w:lang w:val="en-GB"/>
        </w:rPr>
        <w:t>.join()</w:t>
      </w:r>
      <w:r w:rsidRPr="00390C2D">
        <w:rPr>
          <w:noProof/>
          <w:lang w:val="en-GB"/>
        </w:rPr>
        <w:t xml:space="preserve"> methods: </w:t>
      </w:r>
    </w:p>
    <w:p w14:paraId="27C37EBA" w14:textId="73C1058E" w:rsidR="001D6341" w:rsidRPr="00390C2D" w:rsidRDefault="00655C2E" w:rsidP="00390C2D">
      <w:pPr>
        <w:pStyle w:val="BodyText"/>
        <w:spacing w:before="0"/>
        <w:rPr>
          <w:rStyle w:val="Hyperlink"/>
          <w:noProof/>
          <w:lang w:val="en-GB"/>
        </w:rPr>
      </w:pPr>
      <w:hyperlink r:id="rId64" w:anchor="str.join" w:history="1">
        <w:r w:rsidR="006D56C6" w:rsidRPr="00390C2D">
          <w:rPr>
            <w:rStyle w:val="Hyperlink"/>
            <w:noProof/>
            <w:lang w:val="en-GB"/>
          </w:rPr>
          <w:t>https://docs.python.org/3/library/stdtypes.html#str.join</w:t>
        </w:r>
      </w:hyperlink>
    </w:p>
    <w:p w14:paraId="23780C66" w14:textId="77777777" w:rsidR="006D56C6" w:rsidRPr="00390C2D" w:rsidRDefault="006D56C6" w:rsidP="000757C1">
      <w:pPr>
        <w:pStyle w:val="BodyText"/>
        <w:rPr>
          <w:rStyle w:val="Hyperlink"/>
          <w:noProof/>
          <w:lang w:val="en-GB"/>
        </w:rPr>
      </w:pPr>
    </w:p>
    <w:p w14:paraId="017E565F" w14:textId="77777777" w:rsidR="006A4963" w:rsidRPr="00390C2D" w:rsidRDefault="006A4963">
      <w:pPr>
        <w:rPr>
          <w:b/>
          <w:bCs/>
          <w:noProof/>
          <w:sz w:val="36"/>
          <w:szCs w:val="28"/>
        </w:rPr>
      </w:pPr>
      <w:r w:rsidRPr="00390C2D">
        <w:rPr>
          <w:noProof/>
        </w:rPr>
        <w:br w:type="page"/>
      </w:r>
    </w:p>
    <w:p w14:paraId="41654A85" w14:textId="62AADFB2" w:rsidR="00400BEC" w:rsidRDefault="00400BEC" w:rsidP="00683D05">
      <w:pPr>
        <w:pStyle w:val="Heading2"/>
        <w:rPr>
          <w:noProof/>
        </w:rPr>
      </w:pPr>
      <w:r w:rsidRPr="00390C2D">
        <w:rPr>
          <w:noProof/>
        </w:rPr>
        <w:lastRenderedPageBreak/>
        <w:t xml:space="preserve">Chapter 3 </w:t>
      </w:r>
      <w:r w:rsidR="00A30513" w:rsidRPr="00390C2D">
        <w:rPr>
          <w:noProof/>
        </w:rPr>
        <w:t>Joining Tables</w:t>
      </w:r>
    </w:p>
    <w:p w14:paraId="50549617" w14:textId="2E4A5321" w:rsidR="00B72EC7" w:rsidRPr="00B72EC7" w:rsidRDefault="00B72EC7" w:rsidP="00B72EC7">
      <w:pPr>
        <w:pStyle w:val="BodyText"/>
      </w:pPr>
      <w:r>
        <w:t xml:space="preserve">Lesson Recording - </w:t>
      </w:r>
      <w:r w:rsidRPr="00B72EC7">
        <w:rPr>
          <w:lang w:val="en-GB"/>
        </w:rPr>
        <w:t>Join Tables with SQL</w:t>
      </w:r>
    </w:p>
    <w:p w14:paraId="1AD1F37D" w14:textId="04943354" w:rsidR="001328D6" w:rsidRPr="00390C2D" w:rsidRDefault="001328D6" w:rsidP="001328D6">
      <w:pPr>
        <w:pStyle w:val="BodyText"/>
        <w:rPr>
          <w:noProof/>
          <w:lang w:val="en-GB"/>
        </w:rPr>
      </w:pPr>
      <w:r w:rsidRPr="00390C2D">
        <w:rPr>
          <w:noProof/>
          <w:lang w:val="en-GB"/>
        </w:rPr>
        <w:t>The tables in a database are usually connected in some ways. For instance, in the database of a bank, the</w:t>
      </w:r>
      <w:r w:rsidR="00FC15BB">
        <w:rPr>
          <w:noProof/>
          <w:lang w:val="en-GB"/>
        </w:rPr>
        <w:t>re</w:t>
      </w:r>
      <w:r w:rsidRPr="00390C2D">
        <w:rPr>
          <w:noProof/>
          <w:lang w:val="en-GB"/>
        </w:rPr>
        <w:t xml:space="preserve"> may </w:t>
      </w:r>
      <w:r w:rsidR="00FC15BB">
        <w:rPr>
          <w:noProof/>
          <w:lang w:val="en-GB"/>
        </w:rPr>
        <w:t>b</w:t>
      </w:r>
      <w:r w:rsidRPr="00390C2D">
        <w:rPr>
          <w:noProof/>
          <w:lang w:val="en-GB"/>
        </w:rPr>
        <w:t xml:space="preserve">e a table with the personal records of </w:t>
      </w:r>
      <w:r w:rsidR="00E96C10">
        <w:rPr>
          <w:noProof/>
          <w:lang w:val="en-GB"/>
        </w:rPr>
        <w:t xml:space="preserve">all </w:t>
      </w:r>
      <w:r w:rsidRPr="00390C2D">
        <w:rPr>
          <w:noProof/>
          <w:lang w:val="en-GB"/>
        </w:rPr>
        <w:t>the customer relationship managers and another table with the records of all customers, including the</w:t>
      </w:r>
      <w:r w:rsidR="00245394">
        <w:rPr>
          <w:noProof/>
          <w:lang w:val="en-GB"/>
        </w:rPr>
        <w:t>ir</w:t>
      </w:r>
      <w:r w:rsidRPr="00390C2D">
        <w:rPr>
          <w:noProof/>
          <w:lang w:val="en-GB"/>
        </w:rPr>
        <w:t xml:space="preserve"> transaction records and the names of the</w:t>
      </w:r>
      <w:r w:rsidR="00E96C10">
        <w:rPr>
          <w:noProof/>
          <w:lang w:val="en-GB"/>
        </w:rPr>
        <w:t>ir</w:t>
      </w:r>
      <w:r w:rsidR="002548FC">
        <w:rPr>
          <w:noProof/>
          <w:lang w:val="en-GB"/>
        </w:rPr>
        <w:t xml:space="preserve"> </w:t>
      </w:r>
      <w:r w:rsidRPr="00390C2D">
        <w:rPr>
          <w:noProof/>
          <w:lang w:val="en-GB"/>
        </w:rPr>
        <w:t xml:space="preserve">relationship manager. With these data, the bank can query </w:t>
      </w:r>
      <w:r w:rsidR="003E42F9">
        <w:rPr>
          <w:noProof/>
          <w:lang w:val="en-GB"/>
        </w:rPr>
        <w:t xml:space="preserve">on </w:t>
      </w:r>
      <w:r w:rsidRPr="00390C2D">
        <w:rPr>
          <w:noProof/>
          <w:lang w:val="en-GB"/>
        </w:rPr>
        <w:t>the sales records of each manager within a certain period. In this case, we are joining tables from a database to gain cross-table information.</w:t>
      </w:r>
    </w:p>
    <w:p w14:paraId="0DB10D33" w14:textId="4343CB10" w:rsidR="00802C52" w:rsidRPr="00390C2D" w:rsidRDefault="00802C52" w:rsidP="00A82E83">
      <w:pPr>
        <w:pStyle w:val="Heading3"/>
        <w:tabs>
          <w:tab w:val="left" w:pos="709"/>
        </w:tabs>
        <w:rPr>
          <w:noProof/>
          <w:lang w:val="en-GB"/>
        </w:rPr>
      </w:pPr>
      <w:r w:rsidRPr="00390C2D">
        <w:rPr>
          <w:noProof/>
          <w:lang w:val="en-GB"/>
        </w:rPr>
        <w:t>3.1</w:t>
      </w:r>
      <w:r w:rsidRPr="00390C2D">
        <w:rPr>
          <w:noProof/>
          <w:lang w:val="en-GB"/>
        </w:rPr>
        <w:tab/>
      </w:r>
      <w:r w:rsidR="005275AC" w:rsidRPr="00390C2D">
        <w:rPr>
          <w:noProof/>
          <w:lang w:val="en-GB"/>
        </w:rPr>
        <w:t>Inner Join</w:t>
      </w:r>
    </w:p>
    <w:p w14:paraId="5075EE21" w14:textId="0DB1394D" w:rsidR="00A25054" w:rsidRPr="00390C2D" w:rsidRDefault="001328D6" w:rsidP="00B326CD">
      <w:pPr>
        <w:pStyle w:val="BodyText"/>
        <w:rPr>
          <w:noProof/>
          <w:lang w:val="en-GB"/>
        </w:rPr>
      </w:pPr>
      <w:r w:rsidRPr="00390C2D">
        <w:rPr>
          <w:noProof/>
          <w:lang w:val="en-GB"/>
        </w:rPr>
        <w:t>In SQL, there are</w:t>
      </w:r>
      <w:r w:rsidR="00B43AC0" w:rsidRPr="00390C2D">
        <w:rPr>
          <w:noProof/>
          <w:lang w:val="en-GB"/>
        </w:rPr>
        <w:t xml:space="preserve"> many </w:t>
      </w:r>
      <w:r w:rsidR="00AE539F" w:rsidRPr="00390C2D">
        <w:rPr>
          <w:noProof/>
          <w:lang w:val="en-GB"/>
        </w:rPr>
        <w:t xml:space="preserve">ways to </w:t>
      </w:r>
      <w:r w:rsidR="00B43AC0" w:rsidRPr="00390C2D">
        <w:rPr>
          <w:noProof/>
          <w:lang w:val="en-GB"/>
        </w:rPr>
        <w:t>join</w:t>
      </w:r>
      <w:r w:rsidR="00AE539F" w:rsidRPr="00390C2D">
        <w:rPr>
          <w:noProof/>
          <w:lang w:val="en-GB"/>
        </w:rPr>
        <w:t xml:space="preserve"> two or more tables</w:t>
      </w:r>
      <w:r w:rsidR="00F43245" w:rsidRPr="00390C2D">
        <w:rPr>
          <w:noProof/>
          <w:lang w:val="en-GB"/>
        </w:rPr>
        <w:t xml:space="preserve">: </w:t>
      </w:r>
      <w:r w:rsidR="00F0491A" w:rsidRPr="00390C2D">
        <w:rPr>
          <w:rFonts w:ascii="Consolas" w:hAnsi="Consolas"/>
          <w:noProof/>
          <w:lang w:val="en-GB"/>
        </w:rPr>
        <w:t>INNER</w:t>
      </w:r>
      <w:r w:rsidR="00F0491A" w:rsidRPr="00390C2D">
        <w:rPr>
          <w:noProof/>
          <w:lang w:val="en-GB"/>
        </w:rPr>
        <w:t xml:space="preserve"> </w:t>
      </w:r>
      <w:r w:rsidR="00F0491A" w:rsidRPr="00390C2D">
        <w:rPr>
          <w:rFonts w:ascii="Consolas" w:hAnsi="Consolas"/>
          <w:noProof/>
          <w:lang w:val="en-GB"/>
        </w:rPr>
        <w:t>JOIN</w:t>
      </w:r>
      <w:r w:rsidR="00F0491A" w:rsidRPr="00390C2D">
        <w:rPr>
          <w:noProof/>
          <w:lang w:val="en-GB"/>
        </w:rPr>
        <w:t xml:space="preserve">, </w:t>
      </w:r>
      <w:r w:rsidR="00F0491A" w:rsidRPr="00390C2D">
        <w:rPr>
          <w:rFonts w:ascii="Consolas" w:hAnsi="Consolas"/>
          <w:noProof/>
          <w:lang w:val="en-GB"/>
        </w:rPr>
        <w:t>LEFT</w:t>
      </w:r>
      <w:r w:rsidR="00F0491A" w:rsidRPr="00390C2D">
        <w:rPr>
          <w:noProof/>
          <w:lang w:val="en-GB"/>
        </w:rPr>
        <w:t xml:space="preserve"> </w:t>
      </w:r>
      <w:r w:rsidR="00F0491A" w:rsidRPr="00390C2D">
        <w:rPr>
          <w:rFonts w:ascii="Consolas" w:hAnsi="Consolas"/>
          <w:noProof/>
          <w:lang w:val="en-GB"/>
        </w:rPr>
        <w:t>JOIN</w:t>
      </w:r>
      <w:r w:rsidR="00F0491A" w:rsidRPr="00390C2D">
        <w:rPr>
          <w:noProof/>
          <w:lang w:val="en-GB"/>
        </w:rPr>
        <w:t xml:space="preserve">, </w:t>
      </w:r>
      <w:r w:rsidR="00F0491A" w:rsidRPr="00390C2D">
        <w:rPr>
          <w:rFonts w:ascii="Consolas" w:hAnsi="Consolas"/>
          <w:noProof/>
          <w:lang w:val="en-GB"/>
        </w:rPr>
        <w:t>CROSS</w:t>
      </w:r>
      <w:r w:rsidR="00F0491A" w:rsidRPr="00390C2D">
        <w:rPr>
          <w:noProof/>
          <w:lang w:val="en-GB"/>
        </w:rPr>
        <w:t xml:space="preserve"> </w:t>
      </w:r>
      <w:r w:rsidR="00F0491A" w:rsidRPr="00390C2D">
        <w:rPr>
          <w:rFonts w:ascii="Consolas" w:hAnsi="Consolas"/>
          <w:noProof/>
          <w:lang w:val="en-GB"/>
        </w:rPr>
        <w:t>JOIN</w:t>
      </w:r>
      <w:r w:rsidR="00F0491A" w:rsidRPr="00390C2D">
        <w:rPr>
          <w:noProof/>
          <w:lang w:val="en-GB"/>
        </w:rPr>
        <w:t xml:space="preserve">, </w:t>
      </w:r>
      <w:r w:rsidR="00F43245" w:rsidRPr="00390C2D">
        <w:rPr>
          <w:noProof/>
          <w:lang w:val="en-GB"/>
        </w:rPr>
        <w:t>etc.</w:t>
      </w:r>
      <w:r w:rsidR="00F50B44" w:rsidRPr="00390C2D">
        <w:rPr>
          <w:noProof/>
          <w:lang w:val="en-GB"/>
        </w:rPr>
        <w:t xml:space="preserve"> Depending on the structure of the tables, these join techniques usually result in different </w:t>
      </w:r>
      <w:r w:rsidR="00540DC3" w:rsidRPr="00390C2D">
        <w:rPr>
          <w:noProof/>
          <w:lang w:val="en-GB"/>
        </w:rPr>
        <w:t>output tables</w:t>
      </w:r>
      <w:r w:rsidR="00F50B44" w:rsidRPr="00390C2D">
        <w:rPr>
          <w:noProof/>
          <w:lang w:val="en-GB"/>
        </w:rPr>
        <w:t>. W</w:t>
      </w:r>
      <w:r w:rsidR="00F43245" w:rsidRPr="00390C2D">
        <w:rPr>
          <w:noProof/>
          <w:lang w:val="en-GB"/>
        </w:rPr>
        <w:t xml:space="preserve">e will discuss </w:t>
      </w:r>
      <w:r w:rsidR="00366B9A" w:rsidRPr="00390C2D">
        <w:rPr>
          <w:noProof/>
          <w:lang w:val="en-GB"/>
        </w:rPr>
        <w:t xml:space="preserve">the inner join method in </w:t>
      </w:r>
      <w:r w:rsidR="00F50B44" w:rsidRPr="00390C2D">
        <w:rPr>
          <w:noProof/>
          <w:lang w:val="en-GB"/>
        </w:rPr>
        <w:t>this section</w:t>
      </w:r>
      <w:r w:rsidR="009B1A55" w:rsidRPr="00390C2D">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B82E16" w:rsidRPr="006956C6" w14:paraId="1D095CAC" w14:textId="77777777" w:rsidTr="00CB22E5">
        <w:trPr>
          <w:jc w:val="right"/>
        </w:trPr>
        <w:tc>
          <w:tcPr>
            <w:tcW w:w="9017" w:type="dxa"/>
            <w:shd w:val="clear" w:color="auto" w:fill="D9D9D9" w:themeFill="background1" w:themeFillShade="D9"/>
            <w:vAlign w:val="center"/>
          </w:tcPr>
          <w:p w14:paraId="719FDDB5" w14:textId="28DE30B9" w:rsidR="00B82E16" w:rsidRPr="00390C2D" w:rsidRDefault="00B82E16" w:rsidP="000736FB">
            <w:pPr>
              <w:pStyle w:val="Code"/>
              <w:ind w:left="1168" w:right="405" w:hanging="3"/>
              <w:jc w:val="left"/>
              <w:rPr>
                <w:noProof/>
                <w:color w:val="auto"/>
                <w:lang w:val="en-GB"/>
              </w:rPr>
            </w:pPr>
            <w:r w:rsidRPr="00390C2D">
              <w:rPr>
                <w:noProof/>
                <w:color w:val="auto"/>
                <w:lang w:val="en-GB"/>
              </w:rPr>
              <w:t xml:space="preserve">SELECT </w:t>
            </w:r>
            <w:r w:rsidRPr="00390C2D">
              <w:rPr>
                <w:noProof/>
                <w:color w:val="0070C0"/>
                <w:lang w:val="en-GB"/>
              </w:rPr>
              <w:t>*</w:t>
            </w:r>
            <w:r w:rsidRPr="00390C2D">
              <w:rPr>
                <w:noProof/>
                <w:color w:val="auto"/>
                <w:lang w:val="en-GB"/>
              </w:rPr>
              <w:t xml:space="preserve"> FROM </w:t>
            </w:r>
            <w:r w:rsidRPr="00390C2D">
              <w:rPr>
                <w:noProof/>
                <w:color w:val="0070C0"/>
                <w:lang w:val="en-GB"/>
              </w:rPr>
              <w:t>table</w:t>
            </w:r>
            <w:r w:rsidR="00DA1AEC" w:rsidRPr="00390C2D">
              <w:rPr>
                <w:noProof/>
                <w:color w:val="0070C0"/>
                <w:lang w:val="en-GB"/>
              </w:rPr>
              <w:t>1</w:t>
            </w:r>
            <w:r w:rsidRPr="00390C2D">
              <w:rPr>
                <w:noProof/>
                <w:color w:val="0070C0"/>
                <w:lang w:val="en-GB"/>
              </w:rPr>
              <w:t>_name</w:t>
            </w:r>
            <w:r w:rsidRPr="00390C2D">
              <w:rPr>
                <w:noProof/>
                <w:color w:val="auto"/>
                <w:lang w:val="en-GB"/>
              </w:rPr>
              <w:t xml:space="preserve"> </w:t>
            </w:r>
            <w:r w:rsidR="000736FB" w:rsidRPr="00390C2D">
              <w:rPr>
                <w:noProof/>
                <w:color w:val="auto"/>
                <w:lang w:val="en-GB"/>
              </w:rPr>
              <w:br/>
            </w:r>
            <w:r w:rsidR="00DA1AEC" w:rsidRPr="00390C2D">
              <w:rPr>
                <w:noProof/>
                <w:color w:val="auto"/>
                <w:lang w:val="en-GB"/>
              </w:rPr>
              <w:t xml:space="preserve">INNER JOIN </w:t>
            </w:r>
            <w:r w:rsidR="00DA1AEC" w:rsidRPr="00390C2D">
              <w:rPr>
                <w:noProof/>
                <w:color w:val="0070C0"/>
                <w:lang w:val="en-GB"/>
              </w:rPr>
              <w:t>table2_name</w:t>
            </w:r>
            <w:r w:rsidRPr="00390C2D">
              <w:rPr>
                <w:noProof/>
                <w:color w:val="auto"/>
                <w:lang w:val="en-GB"/>
              </w:rPr>
              <w:t xml:space="preserve"> </w:t>
            </w:r>
            <w:r w:rsidR="00E04EFE" w:rsidRPr="00390C2D">
              <w:rPr>
                <w:noProof/>
                <w:color w:val="auto"/>
                <w:lang w:val="en-GB"/>
              </w:rPr>
              <w:br/>
            </w:r>
            <w:r w:rsidR="00DA1AEC" w:rsidRPr="00390C2D">
              <w:rPr>
                <w:noProof/>
                <w:color w:val="auto"/>
                <w:lang w:val="en-GB"/>
              </w:rPr>
              <w:t xml:space="preserve">ON </w:t>
            </w:r>
            <w:r w:rsidR="00BC1B12" w:rsidRPr="00390C2D">
              <w:rPr>
                <w:noProof/>
                <w:color w:val="0070C0"/>
                <w:lang w:val="en-GB"/>
              </w:rPr>
              <w:t>table1_name</w:t>
            </w:r>
            <w:r w:rsidR="00BC1B12" w:rsidRPr="000C2940">
              <w:rPr>
                <w:noProof/>
                <w:color w:val="000000" w:themeColor="text1"/>
                <w:lang w:val="en-GB"/>
              </w:rPr>
              <w:t>.</w:t>
            </w:r>
            <w:r w:rsidR="00BC1B12" w:rsidRPr="00390C2D">
              <w:rPr>
                <w:noProof/>
                <w:color w:val="0070C0"/>
                <w:lang w:val="en-GB"/>
              </w:rPr>
              <w:t>match_var</w:t>
            </w:r>
            <w:r w:rsidR="00BC1B12" w:rsidRPr="00390C2D">
              <w:rPr>
                <w:noProof/>
                <w:color w:val="auto"/>
                <w:lang w:val="en-GB"/>
              </w:rPr>
              <w:t xml:space="preserve"> = </w:t>
            </w:r>
            <w:r w:rsidR="00BC1B12" w:rsidRPr="00390C2D">
              <w:rPr>
                <w:noProof/>
                <w:color w:val="0070C0"/>
                <w:lang w:val="en-GB"/>
              </w:rPr>
              <w:t>table</w:t>
            </w:r>
            <w:r w:rsidR="00E04EFE" w:rsidRPr="00390C2D">
              <w:rPr>
                <w:noProof/>
                <w:color w:val="0070C0"/>
                <w:lang w:val="en-GB"/>
              </w:rPr>
              <w:t>2</w:t>
            </w:r>
            <w:r w:rsidR="00BC1B12" w:rsidRPr="00390C2D">
              <w:rPr>
                <w:noProof/>
                <w:color w:val="0070C0"/>
                <w:lang w:val="en-GB"/>
              </w:rPr>
              <w:t>_name</w:t>
            </w:r>
            <w:r w:rsidR="00BC1B12" w:rsidRPr="003C3E77">
              <w:rPr>
                <w:noProof/>
                <w:color w:val="000000" w:themeColor="text1"/>
                <w:lang w:val="en-GB"/>
              </w:rPr>
              <w:t>.</w:t>
            </w:r>
            <w:r w:rsidR="00BC1B12" w:rsidRPr="00390C2D">
              <w:rPr>
                <w:noProof/>
                <w:color w:val="0070C0"/>
                <w:lang w:val="en-GB"/>
              </w:rPr>
              <w:t>match_var</w:t>
            </w:r>
            <w:r w:rsidR="00B72172" w:rsidRPr="00390C2D">
              <w:rPr>
                <w:noProof/>
                <w:color w:val="auto"/>
                <w:lang w:val="en-GB"/>
              </w:rPr>
              <w:t>;</w:t>
            </w:r>
          </w:p>
        </w:tc>
      </w:tr>
    </w:tbl>
    <w:p w14:paraId="53E07587" w14:textId="1FBC3B8E" w:rsidR="001F2BFF" w:rsidRPr="00390C2D" w:rsidRDefault="00E570B8" w:rsidP="00B326CD">
      <w:pPr>
        <w:pStyle w:val="BodyText"/>
        <w:rPr>
          <w:noProof/>
          <w:lang w:val="en-GB"/>
        </w:rPr>
      </w:pPr>
      <w:r w:rsidRPr="00390C2D">
        <w:rPr>
          <w:noProof/>
          <w:lang w:val="en-GB"/>
        </w:rPr>
        <w:t xml:space="preserve">The </w:t>
      </w:r>
      <w:r w:rsidR="00E55862" w:rsidRPr="00390C2D">
        <w:rPr>
          <w:rFonts w:ascii="Consolas" w:hAnsi="Consolas"/>
          <w:noProof/>
          <w:lang w:val="en-GB"/>
        </w:rPr>
        <w:t>INNER</w:t>
      </w:r>
      <w:r w:rsidR="00E55862" w:rsidRPr="00390C2D">
        <w:rPr>
          <w:noProof/>
          <w:lang w:val="en-GB"/>
        </w:rPr>
        <w:t xml:space="preserve"> </w:t>
      </w:r>
      <w:r w:rsidR="00E55862" w:rsidRPr="00390C2D">
        <w:rPr>
          <w:rFonts w:ascii="Consolas" w:hAnsi="Consolas"/>
          <w:noProof/>
          <w:lang w:val="en-GB"/>
        </w:rPr>
        <w:t>JOIN</w:t>
      </w:r>
      <w:r w:rsidR="009B1A55" w:rsidRPr="00390C2D">
        <w:rPr>
          <w:noProof/>
          <w:lang w:val="en-GB"/>
        </w:rPr>
        <w:t xml:space="preserve"> </w:t>
      </w:r>
      <w:r w:rsidR="002B5B7F" w:rsidRPr="00390C2D">
        <w:rPr>
          <w:noProof/>
          <w:lang w:val="en-GB"/>
        </w:rPr>
        <w:t xml:space="preserve">clause </w:t>
      </w:r>
      <w:r w:rsidR="001F3B7F" w:rsidRPr="00390C2D">
        <w:rPr>
          <w:noProof/>
          <w:lang w:val="en-GB"/>
        </w:rPr>
        <w:t xml:space="preserve">is used </w:t>
      </w:r>
      <w:r w:rsidR="009A5FD9" w:rsidRPr="00390C2D">
        <w:rPr>
          <w:noProof/>
          <w:lang w:val="en-GB"/>
        </w:rPr>
        <w:t>with</w:t>
      </w:r>
      <w:r w:rsidR="001F3B7F" w:rsidRPr="00390C2D">
        <w:rPr>
          <w:noProof/>
          <w:lang w:val="en-GB"/>
        </w:rPr>
        <w:t xml:space="preserve">in the </w:t>
      </w:r>
      <w:r w:rsidR="001F3B7F" w:rsidRPr="00390C2D">
        <w:rPr>
          <w:rFonts w:ascii="Consolas" w:hAnsi="Consolas"/>
          <w:noProof/>
          <w:lang w:val="en-GB"/>
        </w:rPr>
        <w:t>SELECT</w:t>
      </w:r>
      <w:r w:rsidR="00841A4C" w:rsidRPr="00390C2D">
        <w:rPr>
          <w:noProof/>
          <w:lang w:val="en-GB"/>
        </w:rPr>
        <w:t xml:space="preserve"> statement. It </w:t>
      </w:r>
      <w:r w:rsidR="00B82E16" w:rsidRPr="00390C2D">
        <w:rPr>
          <w:noProof/>
          <w:lang w:val="en-GB"/>
        </w:rPr>
        <w:t xml:space="preserve">selects </w:t>
      </w:r>
      <w:r w:rsidR="00455FFC" w:rsidRPr="00390C2D">
        <w:rPr>
          <w:noProof/>
          <w:lang w:val="en-GB"/>
        </w:rPr>
        <w:t xml:space="preserve">only </w:t>
      </w:r>
      <w:r w:rsidR="0096153B" w:rsidRPr="00390C2D">
        <w:rPr>
          <w:noProof/>
          <w:lang w:val="en-GB"/>
        </w:rPr>
        <w:t xml:space="preserve">records </w:t>
      </w:r>
      <w:r w:rsidR="002B2100" w:rsidRPr="00390C2D">
        <w:rPr>
          <w:noProof/>
          <w:lang w:val="en-GB"/>
        </w:rPr>
        <w:t xml:space="preserve">of </w:t>
      </w:r>
      <w:r w:rsidR="002B2100" w:rsidRPr="00390C2D">
        <w:rPr>
          <w:rFonts w:ascii="Consolas" w:hAnsi="Consolas"/>
          <w:noProof/>
          <w:lang w:val="en-GB"/>
        </w:rPr>
        <w:t>table1</w:t>
      </w:r>
      <w:r w:rsidR="002B2100" w:rsidRPr="00390C2D">
        <w:rPr>
          <w:noProof/>
          <w:lang w:val="en-GB"/>
        </w:rPr>
        <w:t xml:space="preserve"> that </w:t>
      </w:r>
      <w:r w:rsidR="0096153B" w:rsidRPr="00390C2D">
        <w:rPr>
          <w:noProof/>
          <w:lang w:val="en-GB"/>
        </w:rPr>
        <w:t xml:space="preserve">can be matched by records in </w:t>
      </w:r>
      <w:r w:rsidR="0096153B" w:rsidRPr="00390C2D">
        <w:rPr>
          <w:rFonts w:ascii="Consolas" w:hAnsi="Consolas"/>
          <w:noProof/>
          <w:lang w:val="en-GB"/>
        </w:rPr>
        <w:t>table2</w:t>
      </w:r>
      <w:r w:rsidR="0096153B" w:rsidRPr="00390C2D">
        <w:rPr>
          <w:noProof/>
          <w:lang w:val="en-GB"/>
        </w:rPr>
        <w:t xml:space="preserve">. </w:t>
      </w:r>
      <w:r w:rsidR="003F1401" w:rsidRPr="00390C2D">
        <w:rPr>
          <w:noProof/>
          <w:lang w:val="en-GB"/>
        </w:rPr>
        <w:t>The r</w:t>
      </w:r>
      <w:r w:rsidR="00EC0387" w:rsidRPr="00390C2D">
        <w:rPr>
          <w:noProof/>
          <w:lang w:val="en-GB"/>
        </w:rPr>
        <w:t xml:space="preserve">ows of </w:t>
      </w:r>
      <w:r w:rsidR="00EC0387" w:rsidRPr="00390C2D">
        <w:rPr>
          <w:rFonts w:ascii="Consolas" w:hAnsi="Consolas"/>
          <w:noProof/>
          <w:lang w:val="en-GB"/>
        </w:rPr>
        <w:t>table1</w:t>
      </w:r>
      <w:r w:rsidR="00EC0387" w:rsidRPr="00390C2D">
        <w:rPr>
          <w:noProof/>
          <w:lang w:val="en-GB"/>
        </w:rPr>
        <w:t xml:space="preserve"> or </w:t>
      </w:r>
      <w:r w:rsidR="00EC0387" w:rsidRPr="00390C2D">
        <w:rPr>
          <w:rFonts w:ascii="Consolas" w:hAnsi="Consolas"/>
          <w:noProof/>
          <w:lang w:val="en-GB"/>
        </w:rPr>
        <w:t>table2</w:t>
      </w:r>
      <w:r w:rsidR="00EC0387" w:rsidRPr="00390C2D">
        <w:rPr>
          <w:noProof/>
          <w:lang w:val="en-GB"/>
        </w:rPr>
        <w:t xml:space="preserve"> </w:t>
      </w:r>
      <w:r w:rsidR="003E38D1" w:rsidRPr="00390C2D">
        <w:rPr>
          <w:noProof/>
          <w:lang w:val="en-GB"/>
        </w:rPr>
        <w:t xml:space="preserve">for which SQL </w:t>
      </w:r>
      <w:r w:rsidR="00EC0387" w:rsidRPr="00390C2D">
        <w:rPr>
          <w:noProof/>
          <w:lang w:val="en-GB"/>
        </w:rPr>
        <w:t xml:space="preserve">cannot </w:t>
      </w:r>
      <w:r w:rsidR="003E38D1" w:rsidRPr="00390C2D">
        <w:rPr>
          <w:noProof/>
          <w:lang w:val="en-GB"/>
        </w:rPr>
        <w:t xml:space="preserve">find any matches </w:t>
      </w:r>
      <w:r w:rsidR="003F1401" w:rsidRPr="00390C2D">
        <w:rPr>
          <w:noProof/>
          <w:lang w:val="en-GB"/>
        </w:rPr>
        <w:t xml:space="preserve">in the opposite table </w:t>
      </w:r>
      <w:r w:rsidR="003E38D1" w:rsidRPr="00390C2D">
        <w:rPr>
          <w:noProof/>
          <w:lang w:val="en-GB"/>
        </w:rPr>
        <w:t xml:space="preserve">will be dropped from the query. </w:t>
      </w:r>
      <w:r w:rsidR="00C742C8" w:rsidRPr="00390C2D">
        <w:rPr>
          <w:noProof/>
          <w:lang w:val="en-GB"/>
        </w:rPr>
        <w:t>SQL compare</w:t>
      </w:r>
      <w:r w:rsidR="00DF6931" w:rsidRPr="00390C2D">
        <w:rPr>
          <w:noProof/>
          <w:lang w:val="en-GB"/>
        </w:rPr>
        <w:t>s</w:t>
      </w:r>
      <w:r w:rsidR="00C742C8" w:rsidRPr="00390C2D">
        <w:rPr>
          <w:noProof/>
          <w:lang w:val="en-GB"/>
        </w:rPr>
        <w:t xml:space="preserve"> </w:t>
      </w:r>
      <w:r w:rsidR="009E1FBF" w:rsidRPr="00390C2D">
        <w:rPr>
          <w:noProof/>
          <w:lang w:val="en-GB"/>
        </w:rPr>
        <w:t xml:space="preserve">the values of </w:t>
      </w:r>
      <w:r w:rsidR="0084348D" w:rsidRPr="00390C2D">
        <w:rPr>
          <w:noProof/>
          <w:lang w:val="en-GB"/>
        </w:rPr>
        <w:t xml:space="preserve">each one </w:t>
      </w:r>
      <w:r w:rsidR="00BF04B4">
        <w:rPr>
          <w:noProof/>
          <w:lang w:val="en-GB"/>
        </w:rPr>
        <w:t xml:space="preserve">matching </w:t>
      </w:r>
      <w:r w:rsidR="0084348D" w:rsidRPr="00390C2D">
        <w:rPr>
          <w:noProof/>
          <w:lang w:val="en-GB"/>
        </w:rPr>
        <w:t xml:space="preserve">variable from the two tables </w:t>
      </w:r>
      <w:r w:rsidR="00C742C8" w:rsidRPr="00390C2D">
        <w:rPr>
          <w:noProof/>
          <w:lang w:val="en-GB"/>
        </w:rPr>
        <w:t xml:space="preserve">specified </w:t>
      </w:r>
      <w:r w:rsidR="00D73965" w:rsidRPr="00390C2D">
        <w:rPr>
          <w:noProof/>
          <w:lang w:val="en-GB"/>
        </w:rPr>
        <w:t>by the user</w:t>
      </w:r>
      <w:r w:rsidR="004113CA" w:rsidRPr="00390C2D">
        <w:rPr>
          <w:noProof/>
          <w:lang w:val="en-GB"/>
        </w:rPr>
        <w:t>.</w:t>
      </w:r>
      <w:r w:rsidR="00D73965" w:rsidRPr="00390C2D">
        <w:rPr>
          <w:noProof/>
          <w:lang w:val="en-GB"/>
        </w:rPr>
        <w:t xml:space="preserve"> </w:t>
      </w:r>
      <w:r w:rsidR="000C6D4A" w:rsidRPr="00390C2D">
        <w:rPr>
          <w:noProof/>
          <w:lang w:val="en-GB"/>
        </w:rPr>
        <w:t>Usually, these variables should represent the same feature</w:t>
      </w:r>
      <w:r w:rsidR="000525EF" w:rsidRPr="00390C2D">
        <w:rPr>
          <w:noProof/>
          <w:lang w:val="en-GB"/>
        </w:rPr>
        <w:t xml:space="preserve"> </w:t>
      </w:r>
      <w:r w:rsidR="003E4936" w:rsidRPr="00390C2D">
        <w:rPr>
          <w:noProof/>
          <w:lang w:val="en-GB"/>
        </w:rPr>
        <w:t xml:space="preserve">in both tables </w:t>
      </w:r>
      <w:r w:rsidR="000525EF" w:rsidRPr="00390C2D">
        <w:rPr>
          <w:noProof/>
          <w:lang w:val="en-GB"/>
        </w:rPr>
        <w:t xml:space="preserve">such as the employee </w:t>
      </w:r>
      <w:r w:rsidR="006F68F5" w:rsidRPr="00390C2D">
        <w:rPr>
          <w:noProof/>
          <w:lang w:val="en-GB"/>
        </w:rPr>
        <w:t>number or customer ID</w:t>
      </w:r>
      <w:r w:rsidR="000C6D4A" w:rsidRPr="00390C2D">
        <w:rPr>
          <w:noProof/>
          <w:lang w:val="en-GB"/>
        </w:rPr>
        <w:t xml:space="preserve">. </w:t>
      </w:r>
      <w:r w:rsidR="000F4431" w:rsidRPr="00390C2D">
        <w:rPr>
          <w:noProof/>
          <w:lang w:val="en-GB"/>
        </w:rPr>
        <w:t xml:space="preserve">Note that it is also possible to extend the match to </w:t>
      </w:r>
      <w:r w:rsidR="00FC04E6" w:rsidRPr="00390C2D">
        <w:rPr>
          <w:noProof/>
          <w:lang w:val="en-GB"/>
        </w:rPr>
        <w:t>multiple</w:t>
      </w:r>
      <w:r w:rsidR="000F4431" w:rsidRPr="00390C2D">
        <w:rPr>
          <w:noProof/>
          <w:lang w:val="en-GB"/>
        </w:rPr>
        <w:t xml:space="preserve"> pairs of </w:t>
      </w:r>
      <w:r w:rsidR="006758A4" w:rsidRPr="00390C2D">
        <w:rPr>
          <w:noProof/>
          <w:lang w:val="en-GB"/>
        </w:rPr>
        <w:t>variables if necessary.</w:t>
      </w:r>
    </w:p>
    <w:p w14:paraId="201697A0" w14:textId="16606221" w:rsidR="009B1A55" w:rsidRPr="00390C2D" w:rsidRDefault="003E38D1" w:rsidP="00B326CD">
      <w:pPr>
        <w:pStyle w:val="BodyText"/>
        <w:rPr>
          <w:noProof/>
          <w:lang w:val="en-GB"/>
        </w:rPr>
      </w:pPr>
      <w:r w:rsidRPr="00390C2D">
        <w:rPr>
          <w:noProof/>
          <w:lang w:val="en-GB"/>
        </w:rPr>
        <w:t xml:space="preserve">The matching </w:t>
      </w:r>
      <w:r w:rsidR="006F68F5" w:rsidRPr="00390C2D">
        <w:rPr>
          <w:noProof/>
          <w:lang w:val="en-GB"/>
        </w:rPr>
        <w:t xml:space="preserve">condition </w:t>
      </w:r>
      <w:r w:rsidR="001F2BFF" w:rsidRPr="00390C2D">
        <w:rPr>
          <w:noProof/>
          <w:lang w:val="en-GB"/>
        </w:rPr>
        <w:t xml:space="preserve">should be </w:t>
      </w:r>
      <w:r w:rsidR="00310DE7" w:rsidRPr="00390C2D">
        <w:rPr>
          <w:noProof/>
          <w:lang w:val="en-GB"/>
        </w:rPr>
        <w:t xml:space="preserve">provided </w:t>
      </w:r>
      <w:r w:rsidR="001F2BFF" w:rsidRPr="00390C2D">
        <w:rPr>
          <w:noProof/>
          <w:lang w:val="en-GB"/>
        </w:rPr>
        <w:t>after</w:t>
      </w:r>
      <w:r w:rsidR="00AA76EF" w:rsidRPr="00390C2D">
        <w:rPr>
          <w:noProof/>
          <w:lang w:val="en-GB"/>
        </w:rPr>
        <w:t xml:space="preserve"> the </w:t>
      </w:r>
      <w:r w:rsidR="00AA76EF" w:rsidRPr="00390C2D">
        <w:rPr>
          <w:rFonts w:ascii="Consolas" w:hAnsi="Consolas"/>
          <w:noProof/>
          <w:lang w:val="en-GB"/>
        </w:rPr>
        <w:t>ON</w:t>
      </w:r>
      <w:r w:rsidR="00AA76EF" w:rsidRPr="00390C2D">
        <w:rPr>
          <w:noProof/>
          <w:lang w:val="en-GB"/>
        </w:rPr>
        <w:t xml:space="preserve"> </w:t>
      </w:r>
      <w:r w:rsidR="00A531D7" w:rsidRPr="00390C2D">
        <w:rPr>
          <w:noProof/>
          <w:lang w:val="en-GB"/>
        </w:rPr>
        <w:t>keyword.</w:t>
      </w:r>
      <w:r w:rsidR="00F4296C" w:rsidRPr="00390C2D">
        <w:rPr>
          <w:noProof/>
          <w:lang w:val="en-GB"/>
        </w:rPr>
        <w:t xml:space="preserve"> </w:t>
      </w:r>
      <w:r w:rsidR="00310DE7" w:rsidRPr="00390C2D">
        <w:rPr>
          <w:noProof/>
          <w:lang w:val="en-GB"/>
        </w:rPr>
        <w:t xml:space="preserve">To </w:t>
      </w:r>
      <w:r w:rsidR="00E93622" w:rsidRPr="00390C2D">
        <w:rPr>
          <w:noProof/>
          <w:lang w:val="en-GB"/>
        </w:rPr>
        <w:t xml:space="preserve">indicate </w:t>
      </w:r>
      <w:r w:rsidR="00D95BED" w:rsidRPr="00390C2D">
        <w:rPr>
          <w:noProof/>
          <w:lang w:val="en-GB"/>
        </w:rPr>
        <w:t>the origin</w:t>
      </w:r>
      <w:r w:rsidR="003B0537" w:rsidRPr="00390C2D">
        <w:rPr>
          <w:noProof/>
          <w:lang w:val="en-GB"/>
        </w:rPr>
        <w:t>al</w:t>
      </w:r>
      <w:r w:rsidR="00D95BED" w:rsidRPr="00390C2D">
        <w:rPr>
          <w:noProof/>
          <w:lang w:val="en-GB"/>
        </w:rPr>
        <w:t xml:space="preserve"> table of the </w:t>
      </w:r>
      <w:r w:rsidR="00310DE7" w:rsidRPr="00390C2D">
        <w:rPr>
          <w:noProof/>
          <w:lang w:val="en-GB"/>
        </w:rPr>
        <w:t>matching variable</w:t>
      </w:r>
      <w:r w:rsidR="00FB1E59" w:rsidRPr="00390C2D">
        <w:rPr>
          <w:noProof/>
          <w:lang w:val="en-GB"/>
        </w:rPr>
        <w:t>s</w:t>
      </w:r>
      <w:r w:rsidR="00D95BED" w:rsidRPr="00390C2D">
        <w:rPr>
          <w:noProof/>
          <w:lang w:val="en-GB"/>
        </w:rPr>
        <w:t>, the name of the table must be spe</w:t>
      </w:r>
      <w:r w:rsidR="00E93622" w:rsidRPr="00390C2D">
        <w:rPr>
          <w:noProof/>
          <w:lang w:val="en-GB"/>
        </w:rPr>
        <w:t xml:space="preserve">cified before </w:t>
      </w:r>
      <w:r w:rsidR="00FB1E59" w:rsidRPr="00390C2D">
        <w:rPr>
          <w:noProof/>
          <w:lang w:val="en-GB"/>
        </w:rPr>
        <w:t>each</w:t>
      </w:r>
      <w:r w:rsidR="00E93622" w:rsidRPr="00390C2D">
        <w:rPr>
          <w:noProof/>
          <w:lang w:val="en-GB"/>
        </w:rPr>
        <w:t xml:space="preserve"> matching </w:t>
      </w:r>
      <w:r w:rsidR="00995FE6" w:rsidRPr="00390C2D">
        <w:rPr>
          <w:noProof/>
          <w:lang w:val="en-GB"/>
        </w:rPr>
        <w:t>variable and</w:t>
      </w:r>
      <w:r w:rsidR="00AE5467" w:rsidRPr="00390C2D">
        <w:rPr>
          <w:noProof/>
          <w:lang w:val="en-GB"/>
        </w:rPr>
        <w:t xml:space="preserve"> separated by a dot (</w:t>
      </w:r>
      <w:r w:rsidR="00AE5467" w:rsidRPr="00390C2D">
        <w:rPr>
          <w:rFonts w:ascii="Consolas" w:hAnsi="Consolas"/>
          <w:noProof/>
          <w:lang w:val="en-GB"/>
        </w:rPr>
        <w:t>.</w:t>
      </w:r>
      <w:r w:rsidR="00AE5467" w:rsidRPr="00390C2D">
        <w:rPr>
          <w:noProof/>
          <w:lang w:val="en-GB"/>
        </w:rPr>
        <w:t>).</w:t>
      </w:r>
      <w:r w:rsidR="0032771B" w:rsidRPr="00390C2D">
        <w:rPr>
          <w:noProof/>
          <w:lang w:val="en-GB"/>
        </w:rPr>
        <w:t xml:space="preserve"> </w:t>
      </w:r>
      <w:r w:rsidR="00A073FC" w:rsidRPr="00390C2D">
        <w:rPr>
          <w:noProof/>
          <w:lang w:val="en-GB"/>
        </w:rPr>
        <w:t>With the</w:t>
      </w:r>
      <w:r w:rsidR="0032771B" w:rsidRPr="00390C2D">
        <w:rPr>
          <w:noProof/>
          <w:lang w:val="en-GB"/>
        </w:rPr>
        <w:t xml:space="preserve"> </w:t>
      </w:r>
      <w:r w:rsidR="0032771B" w:rsidRPr="00390C2D">
        <w:rPr>
          <w:rFonts w:ascii="Consolas" w:hAnsi="Consolas"/>
          <w:noProof/>
          <w:lang w:val="en-GB"/>
        </w:rPr>
        <w:t>ON</w:t>
      </w:r>
      <w:r w:rsidR="0032771B" w:rsidRPr="00390C2D">
        <w:rPr>
          <w:noProof/>
          <w:lang w:val="en-GB"/>
        </w:rPr>
        <w:t xml:space="preserve"> keyword</w:t>
      </w:r>
      <w:r w:rsidR="00A073FC" w:rsidRPr="00390C2D">
        <w:rPr>
          <w:noProof/>
          <w:lang w:val="en-GB"/>
        </w:rPr>
        <w:t xml:space="preserve">, </w:t>
      </w:r>
      <w:r w:rsidR="006264AE" w:rsidRPr="00390C2D">
        <w:rPr>
          <w:noProof/>
          <w:lang w:val="en-GB"/>
        </w:rPr>
        <w:t>the matching variables do not need to have the same name in their original tables</w:t>
      </w:r>
      <w:r w:rsidR="00A073FC" w:rsidRPr="00390C2D">
        <w:rPr>
          <w:noProof/>
          <w:lang w:val="en-GB"/>
        </w:rPr>
        <w:t>.</w:t>
      </w:r>
      <w:r w:rsidR="00CB4AA8" w:rsidRPr="00390C2D">
        <w:rPr>
          <w:noProof/>
          <w:lang w:val="en-GB"/>
        </w:rPr>
        <w:t xml:space="preserve"> But if they </w:t>
      </w:r>
      <w:r w:rsidR="002C20E9" w:rsidRPr="00390C2D">
        <w:rPr>
          <w:noProof/>
          <w:lang w:val="en-GB"/>
        </w:rPr>
        <w:t xml:space="preserve">do, we can shorten the syntax above by the </w:t>
      </w:r>
      <w:r w:rsidR="002C20E9" w:rsidRPr="00390C2D">
        <w:rPr>
          <w:rFonts w:ascii="Consolas" w:hAnsi="Consolas"/>
          <w:noProof/>
          <w:lang w:val="en-GB"/>
        </w:rPr>
        <w:t>USING</w:t>
      </w:r>
      <w:r w:rsidR="002C20E9" w:rsidRPr="00390C2D">
        <w:rPr>
          <w:noProof/>
          <w:lang w:val="en-GB"/>
        </w:rPr>
        <w:t xml:space="preserve"> keyword.</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CellMar>
          <w:left w:w="57" w:type="dxa"/>
          <w:right w:w="57" w:type="dxa"/>
        </w:tblCellMar>
        <w:tblLook w:val="04A0" w:firstRow="1" w:lastRow="0" w:firstColumn="1" w:lastColumn="0" w:noHBand="0" w:noVBand="1"/>
      </w:tblPr>
      <w:tblGrid>
        <w:gridCol w:w="9017"/>
      </w:tblGrid>
      <w:tr w:rsidR="002C20E9" w:rsidRPr="006956C6" w14:paraId="60A72FD9" w14:textId="77777777" w:rsidTr="00706C01">
        <w:trPr>
          <w:jc w:val="right"/>
        </w:trPr>
        <w:tc>
          <w:tcPr>
            <w:tcW w:w="9017" w:type="dxa"/>
            <w:shd w:val="clear" w:color="auto" w:fill="D9D9D9" w:themeFill="background1" w:themeFillShade="D9"/>
            <w:vAlign w:val="center"/>
          </w:tcPr>
          <w:p w14:paraId="55CE267B" w14:textId="0845B37A" w:rsidR="002C20E9" w:rsidRPr="00390C2D" w:rsidRDefault="002C20E9" w:rsidP="00FC2639">
            <w:pPr>
              <w:pStyle w:val="Code"/>
              <w:ind w:left="1785"/>
              <w:jc w:val="left"/>
              <w:rPr>
                <w:noProof/>
                <w:color w:val="auto"/>
                <w:lang w:val="en-GB"/>
              </w:rPr>
            </w:pPr>
            <w:r w:rsidRPr="00390C2D">
              <w:rPr>
                <w:noProof/>
                <w:color w:val="auto"/>
                <w:lang w:val="en-GB"/>
              </w:rPr>
              <w:t xml:space="preserve">SELECT </w:t>
            </w:r>
            <w:r w:rsidRPr="00390C2D">
              <w:rPr>
                <w:noProof/>
                <w:color w:val="0070C0"/>
                <w:lang w:val="en-GB"/>
              </w:rPr>
              <w:t>*</w:t>
            </w:r>
            <w:r w:rsidRPr="00390C2D">
              <w:rPr>
                <w:noProof/>
                <w:color w:val="auto"/>
                <w:lang w:val="en-GB"/>
              </w:rPr>
              <w:t xml:space="preserve"> FROM </w:t>
            </w:r>
            <w:r w:rsidRPr="00390C2D">
              <w:rPr>
                <w:noProof/>
                <w:color w:val="0070C0"/>
                <w:lang w:val="en-GB"/>
              </w:rPr>
              <w:t>table1_name</w:t>
            </w:r>
            <w:r w:rsidRPr="00390C2D">
              <w:rPr>
                <w:noProof/>
                <w:color w:val="auto"/>
                <w:lang w:val="en-GB"/>
              </w:rPr>
              <w:t xml:space="preserve"> </w:t>
            </w:r>
            <w:r w:rsidR="00FC2639" w:rsidRPr="00390C2D">
              <w:rPr>
                <w:noProof/>
                <w:color w:val="auto"/>
                <w:lang w:val="en-GB"/>
              </w:rPr>
              <w:br/>
            </w:r>
            <w:r w:rsidRPr="00390C2D">
              <w:rPr>
                <w:noProof/>
                <w:color w:val="auto"/>
                <w:lang w:val="en-GB"/>
              </w:rPr>
              <w:t xml:space="preserve">INNER JOIN </w:t>
            </w:r>
            <w:r w:rsidRPr="00390C2D">
              <w:rPr>
                <w:noProof/>
                <w:color w:val="0070C0"/>
                <w:lang w:val="en-GB"/>
              </w:rPr>
              <w:t>table2_name</w:t>
            </w:r>
            <w:r w:rsidR="00706C01" w:rsidRPr="00390C2D">
              <w:rPr>
                <w:noProof/>
                <w:color w:val="0070C0"/>
                <w:lang w:val="en-GB"/>
              </w:rPr>
              <w:t xml:space="preserve"> </w:t>
            </w:r>
            <w:r w:rsidRPr="00390C2D">
              <w:rPr>
                <w:noProof/>
                <w:color w:val="auto"/>
                <w:lang w:val="en-GB"/>
              </w:rPr>
              <w:t>USING(</w:t>
            </w:r>
            <w:r w:rsidRPr="00390C2D">
              <w:rPr>
                <w:noProof/>
                <w:color w:val="0070C0"/>
                <w:lang w:val="en-GB"/>
              </w:rPr>
              <w:t>match_var</w:t>
            </w:r>
            <w:r w:rsidRPr="00390C2D">
              <w:rPr>
                <w:noProof/>
                <w:color w:val="auto"/>
                <w:lang w:val="en-GB"/>
              </w:rPr>
              <w:t>);</w:t>
            </w:r>
          </w:p>
        </w:tc>
      </w:tr>
    </w:tbl>
    <w:p w14:paraId="6B749B8A" w14:textId="4DB59F3B" w:rsidR="0032771B" w:rsidRPr="00390C2D" w:rsidRDefault="002C20E9" w:rsidP="00B326CD">
      <w:pPr>
        <w:pStyle w:val="BodyText"/>
        <w:rPr>
          <w:noProof/>
          <w:lang w:val="en-GB"/>
        </w:rPr>
      </w:pPr>
      <w:r w:rsidRPr="00390C2D">
        <w:rPr>
          <w:noProof/>
          <w:lang w:val="en-GB"/>
        </w:rPr>
        <w:lastRenderedPageBreak/>
        <w:t>T</w:t>
      </w:r>
      <w:r w:rsidR="00A752D1" w:rsidRPr="00390C2D">
        <w:rPr>
          <w:noProof/>
          <w:lang w:val="en-GB"/>
        </w:rPr>
        <w:t xml:space="preserve">he name of the original table </w:t>
      </w:r>
      <w:r w:rsidR="00332A6B" w:rsidRPr="00390C2D">
        <w:rPr>
          <w:noProof/>
          <w:lang w:val="en-GB"/>
        </w:rPr>
        <w:t xml:space="preserve">does not need to be mentioned </w:t>
      </w:r>
      <w:r w:rsidR="00A752D1" w:rsidRPr="00390C2D">
        <w:rPr>
          <w:noProof/>
          <w:lang w:val="en-GB"/>
        </w:rPr>
        <w:t xml:space="preserve">in the bracket of the </w:t>
      </w:r>
      <w:r w:rsidR="00A752D1" w:rsidRPr="00390C2D">
        <w:rPr>
          <w:rFonts w:ascii="Consolas" w:hAnsi="Consolas"/>
          <w:noProof/>
          <w:lang w:val="en-GB"/>
        </w:rPr>
        <w:t>USING</w:t>
      </w:r>
      <w:r w:rsidR="00A752D1" w:rsidRPr="00390C2D">
        <w:rPr>
          <w:noProof/>
          <w:lang w:val="en-GB"/>
        </w:rPr>
        <w:t xml:space="preserve"> keyword</w:t>
      </w:r>
      <w:r w:rsidR="00447E66" w:rsidRPr="00390C2D">
        <w:rPr>
          <w:noProof/>
          <w:lang w:val="en-GB"/>
        </w:rPr>
        <w:t xml:space="preserve">. </w:t>
      </w:r>
      <w:r w:rsidR="00512706" w:rsidRPr="00390C2D">
        <w:rPr>
          <w:noProof/>
          <w:lang w:val="en-GB"/>
        </w:rPr>
        <w:t>If</w:t>
      </w:r>
      <w:r w:rsidR="001355FF" w:rsidRPr="00390C2D">
        <w:rPr>
          <w:noProof/>
          <w:lang w:val="en-GB"/>
        </w:rPr>
        <w:t>, however,</w:t>
      </w:r>
      <w:r w:rsidR="00512706" w:rsidRPr="00390C2D">
        <w:rPr>
          <w:noProof/>
          <w:lang w:val="en-GB"/>
        </w:rPr>
        <w:t xml:space="preserve"> </w:t>
      </w:r>
      <w:r w:rsidR="001355FF" w:rsidRPr="00390C2D">
        <w:rPr>
          <w:noProof/>
          <w:lang w:val="en-GB"/>
        </w:rPr>
        <w:t>th</w:t>
      </w:r>
      <w:r w:rsidR="00571DA7" w:rsidRPr="00390C2D">
        <w:rPr>
          <w:noProof/>
          <w:lang w:val="en-GB"/>
        </w:rPr>
        <w:t>e</w:t>
      </w:r>
      <w:r w:rsidR="001355FF" w:rsidRPr="00390C2D">
        <w:rPr>
          <w:noProof/>
          <w:lang w:val="en-GB"/>
        </w:rPr>
        <w:t xml:space="preserve"> </w:t>
      </w:r>
      <w:r w:rsidR="00571DA7" w:rsidRPr="00390C2D">
        <w:rPr>
          <w:noProof/>
          <w:lang w:val="en-GB"/>
        </w:rPr>
        <w:t xml:space="preserve">column </w:t>
      </w:r>
      <w:r w:rsidR="001355FF" w:rsidRPr="00390C2D">
        <w:rPr>
          <w:noProof/>
          <w:lang w:val="en-GB"/>
        </w:rPr>
        <w:t>name</w:t>
      </w:r>
      <w:r w:rsidR="006F6AC4" w:rsidRPr="00390C2D">
        <w:rPr>
          <w:noProof/>
          <w:lang w:val="en-GB"/>
        </w:rPr>
        <w:t xml:space="preserve"> only exists in one of the tables, </w:t>
      </w:r>
      <w:r w:rsidR="006D7F44" w:rsidRPr="00390C2D">
        <w:rPr>
          <w:noProof/>
          <w:lang w:val="en-GB"/>
        </w:rPr>
        <w:t xml:space="preserve">SQL </w:t>
      </w:r>
      <w:r w:rsidR="00E94A88" w:rsidRPr="00390C2D">
        <w:rPr>
          <w:noProof/>
          <w:lang w:val="en-GB"/>
        </w:rPr>
        <w:t xml:space="preserve">will return </w:t>
      </w:r>
      <w:r w:rsidR="0061170E" w:rsidRPr="00390C2D">
        <w:rPr>
          <w:noProof/>
          <w:lang w:val="en-GB"/>
        </w:rPr>
        <w:t xml:space="preserve">an </w:t>
      </w:r>
      <w:r w:rsidR="009908F7" w:rsidRPr="00390C2D">
        <w:rPr>
          <w:noProof/>
          <w:lang w:val="en-GB"/>
        </w:rPr>
        <w:t xml:space="preserve">error message </w:t>
      </w:r>
      <w:r w:rsidR="0061170E" w:rsidRPr="00390C2D">
        <w:rPr>
          <w:noProof/>
          <w:lang w:val="en-GB"/>
        </w:rPr>
        <w:t>to us.</w:t>
      </w:r>
      <w:r w:rsidR="00AC038B" w:rsidRPr="00390C2D">
        <w:rPr>
          <w:noProof/>
          <w:lang w:val="en-GB"/>
        </w:rPr>
        <w:t xml:space="preserve"> </w:t>
      </w:r>
      <w:r w:rsidR="007265C6" w:rsidRPr="00390C2D">
        <w:rPr>
          <w:noProof/>
          <w:lang w:val="en-GB"/>
        </w:rPr>
        <w:t xml:space="preserve">Another difference between the </w:t>
      </w:r>
      <w:r w:rsidR="007265C6" w:rsidRPr="00390C2D">
        <w:rPr>
          <w:rFonts w:ascii="Consolas" w:hAnsi="Consolas"/>
          <w:noProof/>
          <w:lang w:val="en-GB"/>
        </w:rPr>
        <w:t>ON</w:t>
      </w:r>
      <w:r w:rsidR="007265C6" w:rsidRPr="00390C2D">
        <w:rPr>
          <w:noProof/>
          <w:lang w:val="en-GB"/>
        </w:rPr>
        <w:t xml:space="preserve"> and </w:t>
      </w:r>
      <w:r w:rsidR="007265C6" w:rsidRPr="00390C2D">
        <w:rPr>
          <w:rFonts w:ascii="Consolas" w:hAnsi="Consolas"/>
          <w:noProof/>
          <w:lang w:val="en-GB"/>
        </w:rPr>
        <w:t>USING</w:t>
      </w:r>
      <w:r w:rsidR="007265C6" w:rsidRPr="00390C2D">
        <w:rPr>
          <w:noProof/>
          <w:lang w:val="en-GB"/>
        </w:rPr>
        <w:t xml:space="preserve"> keywords is that both matching variables will be included in the output table if we use the </w:t>
      </w:r>
      <w:r w:rsidR="007265C6" w:rsidRPr="00390C2D">
        <w:rPr>
          <w:rFonts w:ascii="Consolas" w:hAnsi="Consolas"/>
          <w:noProof/>
          <w:lang w:val="en-GB"/>
        </w:rPr>
        <w:t>ON</w:t>
      </w:r>
      <w:r w:rsidR="007265C6" w:rsidRPr="00390C2D">
        <w:rPr>
          <w:noProof/>
          <w:lang w:val="en-GB"/>
        </w:rPr>
        <w:t xml:space="preserve"> keyword</w:t>
      </w:r>
      <w:r w:rsidR="005F7204" w:rsidRPr="00390C2D">
        <w:rPr>
          <w:noProof/>
          <w:lang w:val="en-GB"/>
        </w:rPr>
        <w:t>,</w:t>
      </w:r>
      <w:r w:rsidR="007265C6" w:rsidRPr="00390C2D">
        <w:rPr>
          <w:noProof/>
          <w:lang w:val="en-GB"/>
        </w:rPr>
        <w:t xml:space="preserve"> whereas only the matching variable of </w:t>
      </w:r>
      <w:r w:rsidR="007265C6" w:rsidRPr="00390C2D">
        <w:rPr>
          <w:rFonts w:ascii="Consolas" w:hAnsi="Consolas"/>
          <w:noProof/>
          <w:lang w:val="en-GB"/>
        </w:rPr>
        <w:t>table1</w:t>
      </w:r>
      <w:r w:rsidR="007265C6" w:rsidRPr="00390C2D">
        <w:rPr>
          <w:noProof/>
          <w:lang w:val="en-GB"/>
        </w:rPr>
        <w:t xml:space="preserve"> will remain if the </w:t>
      </w:r>
      <w:r w:rsidR="007265C6" w:rsidRPr="00390C2D">
        <w:rPr>
          <w:rFonts w:ascii="Consolas" w:hAnsi="Consolas"/>
          <w:noProof/>
          <w:lang w:val="en-GB"/>
        </w:rPr>
        <w:t>USING</w:t>
      </w:r>
      <w:r w:rsidR="007265C6" w:rsidRPr="00390C2D">
        <w:rPr>
          <w:noProof/>
          <w:lang w:val="en-GB"/>
        </w:rPr>
        <w:t xml:space="preserve"> keyword is used for matching.</w:t>
      </w:r>
    </w:p>
    <w:p w14:paraId="498FB9A1" w14:textId="05C2E82A" w:rsidR="00500B7E" w:rsidRPr="00390C2D" w:rsidRDefault="00500B7E" w:rsidP="00B326CD">
      <w:pPr>
        <w:pStyle w:val="BodyText"/>
        <w:rPr>
          <w:noProof/>
          <w:lang w:val="en-GB"/>
        </w:rPr>
      </w:pPr>
      <w:r w:rsidRPr="00390C2D">
        <w:rPr>
          <w:noProof/>
          <w:lang w:val="en-GB"/>
        </w:rPr>
        <w:t xml:space="preserve">If more than one records </w:t>
      </w:r>
      <w:r w:rsidR="002617E7" w:rsidRPr="00390C2D">
        <w:rPr>
          <w:noProof/>
          <w:lang w:val="en-GB"/>
        </w:rPr>
        <w:t xml:space="preserve">in </w:t>
      </w:r>
      <w:r w:rsidR="002617E7" w:rsidRPr="00390C2D">
        <w:rPr>
          <w:rFonts w:ascii="Consolas" w:hAnsi="Consolas"/>
          <w:noProof/>
          <w:lang w:val="en-GB"/>
        </w:rPr>
        <w:t>table2</w:t>
      </w:r>
      <w:r w:rsidR="002617E7" w:rsidRPr="00390C2D">
        <w:rPr>
          <w:noProof/>
          <w:lang w:val="en-GB"/>
        </w:rPr>
        <w:t xml:space="preserve"> </w:t>
      </w:r>
      <w:r w:rsidR="003943BC" w:rsidRPr="00390C2D">
        <w:rPr>
          <w:noProof/>
          <w:lang w:val="en-GB"/>
        </w:rPr>
        <w:t xml:space="preserve">are found </w:t>
      </w:r>
      <w:r w:rsidR="002617E7" w:rsidRPr="00390C2D">
        <w:rPr>
          <w:noProof/>
          <w:lang w:val="en-GB"/>
        </w:rPr>
        <w:t>match</w:t>
      </w:r>
      <w:r w:rsidR="003943BC" w:rsidRPr="00390C2D">
        <w:rPr>
          <w:noProof/>
          <w:lang w:val="en-GB"/>
        </w:rPr>
        <w:t>ing</w:t>
      </w:r>
      <w:r w:rsidR="002617E7" w:rsidRPr="00390C2D">
        <w:rPr>
          <w:noProof/>
          <w:lang w:val="en-GB"/>
        </w:rPr>
        <w:t xml:space="preserve"> </w:t>
      </w:r>
      <w:r w:rsidR="006C4165" w:rsidRPr="00390C2D">
        <w:rPr>
          <w:noProof/>
          <w:lang w:val="en-GB"/>
        </w:rPr>
        <w:t xml:space="preserve">to </w:t>
      </w:r>
      <w:r w:rsidR="003D3EB7" w:rsidRPr="00390C2D">
        <w:rPr>
          <w:noProof/>
          <w:lang w:val="en-GB"/>
        </w:rPr>
        <w:t>a</w:t>
      </w:r>
      <w:r w:rsidR="002617E7" w:rsidRPr="00390C2D">
        <w:rPr>
          <w:noProof/>
          <w:lang w:val="en-GB"/>
        </w:rPr>
        <w:t xml:space="preserve"> </w:t>
      </w:r>
      <w:r w:rsidR="006C4165" w:rsidRPr="00390C2D">
        <w:rPr>
          <w:noProof/>
          <w:lang w:val="en-GB"/>
        </w:rPr>
        <w:t>record in</w:t>
      </w:r>
      <w:r w:rsidR="009723E2" w:rsidRPr="00390C2D">
        <w:rPr>
          <w:noProof/>
          <w:lang w:val="en-GB"/>
        </w:rPr>
        <w:t xml:space="preserve"> </w:t>
      </w:r>
      <w:r w:rsidR="009723E2" w:rsidRPr="00390C2D">
        <w:rPr>
          <w:rFonts w:ascii="Consolas" w:hAnsi="Consolas"/>
          <w:noProof/>
          <w:lang w:val="en-GB"/>
        </w:rPr>
        <w:t>table1</w:t>
      </w:r>
      <w:r w:rsidR="009723E2" w:rsidRPr="00390C2D">
        <w:rPr>
          <w:noProof/>
          <w:lang w:val="en-GB"/>
        </w:rPr>
        <w:t xml:space="preserve">, </w:t>
      </w:r>
      <w:r w:rsidR="00420E72" w:rsidRPr="00390C2D">
        <w:rPr>
          <w:noProof/>
          <w:lang w:val="en-GB"/>
        </w:rPr>
        <w:t xml:space="preserve">SQL will </w:t>
      </w:r>
      <w:r w:rsidR="00974E34" w:rsidRPr="00390C2D">
        <w:rPr>
          <w:noProof/>
          <w:lang w:val="en-GB"/>
        </w:rPr>
        <w:t xml:space="preserve">append </w:t>
      </w:r>
      <w:r w:rsidR="00110E42" w:rsidRPr="00390C2D">
        <w:rPr>
          <w:noProof/>
          <w:lang w:val="en-GB"/>
        </w:rPr>
        <w:t xml:space="preserve">each of them to a copy of the matched </w:t>
      </w:r>
      <w:r w:rsidR="004630FC" w:rsidRPr="00390C2D">
        <w:rPr>
          <w:noProof/>
          <w:lang w:val="en-GB"/>
        </w:rPr>
        <w:t xml:space="preserve">record </w:t>
      </w:r>
      <w:r w:rsidR="008B0809">
        <w:rPr>
          <w:noProof/>
          <w:lang w:val="en-GB"/>
        </w:rPr>
        <w:t>of</w:t>
      </w:r>
      <w:r w:rsidR="004630FC" w:rsidRPr="00390C2D">
        <w:rPr>
          <w:noProof/>
          <w:lang w:val="en-GB"/>
        </w:rPr>
        <w:t xml:space="preserve"> </w:t>
      </w:r>
      <w:r w:rsidR="00CB3DE8" w:rsidRPr="00390C2D">
        <w:rPr>
          <w:rFonts w:ascii="Consolas" w:hAnsi="Consolas"/>
          <w:noProof/>
          <w:lang w:val="en-GB"/>
        </w:rPr>
        <w:t>table1</w:t>
      </w:r>
      <w:r w:rsidR="00110E42" w:rsidRPr="00390C2D">
        <w:rPr>
          <w:noProof/>
          <w:lang w:val="en-GB"/>
        </w:rPr>
        <w:t>.</w:t>
      </w:r>
      <w:r w:rsidR="003D1CF5" w:rsidRPr="00390C2D">
        <w:rPr>
          <w:noProof/>
          <w:lang w:val="en-GB"/>
        </w:rPr>
        <w:t xml:space="preserve"> </w:t>
      </w:r>
      <w:r w:rsidR="00E75107" w:rsidRPr="00390C2D">
        <w:rPr>
          <w:noProof/>
          <w:lang w:val="en-GB"/>
        </w:rPr>
        <w:t xml:space="preserve">This </w:t>
      </w:r>
      <w:r w:rsidR="006C5846" w:rsidRPr="00390C2D">
        <w:rPr>
          <w:noProof/>
          <w:lang w:val="en-GB"/>
        </w:rPr>
        <w:t xml:space="preserve">is </w:t>
      </w:r>
      <w:r w:rsidR="00E75107" w:rsidRPr="00390C2D">
        <w:rPr>
          <w:noProof/>
          <w:lang w:val="en-GB"/>
        </w:rPr>
        <w:t>t</w:t>
      </w:r>
      <w:r w:rsidR="00501C7B" w:rsidRPr="00390C2D">
        <w:rPr>
          <w:noProof/>
          <w:lang w:val="en-GB"/>
        </w:rPr>
        <w:t>he</w:t>
      </w:r>
      <w:r w:rsidR="00E75107" w:rsidRPr="00390C2D">
        <w:rPr>
          <w:noProof/>
          <w:lang w:val="en-GB"/>
        </w:rPr>
        <w:t xml:space="preserve"> so-</w:t>
      </w:r>
      <w:r w:rsidR="006C5846" w:rsidRPr="00390C2D">
        <w:rPr>
          <w:noProof/>
          <w:lang w:val="en-GB"/>
        </w:rPr>
        <w:t>called 1:n matching.</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4E3647" w:rsidRPr="006956C6" w14:paraId="77CE2066" w14:textId="77777777" w:rsidTr="00914864">
        <w:tc>
          <w:tcPr>
            <w:tcW w:w="9017" w:type="dxa"/>
          </w:tcPr>
          <w:p w14:paraId="2C527538" w14:textId="094726A5" w:rsidR="004E3647" w:rsidRPr="00390C2D" w:rsidRDefault="004E3647" w:rsidP="00914864">
            <w:pPr>
              <w:pStyle w:val="BodyText"/>
              <w:rPr>
                <w:noProof/>
                <w:lang w:val="en-GB"/>
              </w:rPr>
            </w:pPr>
            <w:r w:rsidRPr="00390C2D">
              <w:rPr>
                <w:b/>
                <w:bCs/>
                <w:noProof/>
                <w:lang w:val="en-GB"/>
              </w:rPr>
              <w:t>Example (Cont’d):</w:t>
            </w:r>
            <w:r w:rsidRPr="00390C2D">
              <w:rPr>
                <w:noProof/>
                <w:lang w:val="en-GB"/>
              </w:rPr>
              <w:t xml:space="preserve"> </w:t>
            </w:r>
            <w:r w:rsidR="002F68AC" w:rsidRPr="00390C2D">
              <w:rPr>
                <w:noProof/>
                <w:lang w:val="en-GB"/>
              </w:rPr>
              <w:t xml:space="preserve">In the following, we </w:t>
            </w:r>
            <w:r w:rsidR="0095275F" w:rsidRPr="00390C2D">
              <w:rPr>
                <w:noProof/>
                <w:lang w:val="en-GB"/>
              </w:rPr>
              <w:t xml:space="preserve">will </w:t>
            </w:r>
            <w:r w:rsidR="007C2A10" w:rsidRPr="00390C2D">
              <w:rPr>
                <w:noProof/>
                <w:lang w:val="en-GB"/>
              </w:rPr>
              <w:t xml:space="preserve">create a new table </w:t>
            </w:r>
            <w:r w:rsidR="00BE6923" w:rsidRPr="00390C2D">
              <w:rPr>
                <w:noProof/>
                <w:lang w:val="en-GB"/>
              </w:rPr>
              <w:t xml:space="preserve">called </w:t>
            </w:r>
            <w:r w:rsidR="00BE6923" w:rsidRPr="00390C2D">
              <w:rPr>
                <w:rFonts w:ascii="Consolas" w:hAnsi="Consolas"/>
                <w:noProof/>
                <w:lang w:val="en-GB"/>
              </w:rPr>
              <w:t>grades</w:t>
            </w:r>
            <w:r w:rsidR="00BE6923" w:rsidRPr="00390C2D">
              <w:rPr>
                <w:noProof/>
                <w:lang w:val="en-GB"/>
              </w:rPr>
              <w:t xml:space="preserve"> </w:t>
            </w:r>
            <w:r w:rsidR="007C2A10" w:rsidRPr="00390C2D">
              <w:rPr>
                <w:noProof/>
                <w:lang w:val="en-GB"/>
              </w:rPr>
              <w:t xml:space="preserve">which </w:t>
            </w:r>
            <w:r w:rsidR="00BE6923" w:rsidRPr="00390C2D">
              <w:rPr>
                <w:noProof/>
                <w:lang w:val="en-GB"/>
              </w:rPr>
              <w:t xml:space="preserve">contains </w:t>
            </w:r>
            <w:r w:rsidR="007C2A10" w:rsidRPr="00390C2D">
              <w:rPr>
                <w:noProof/>
                <w:lang w:val="en-GB"/>
              </w:rPr>
              <w:t>the scores of the students in the two previous examinations</w:t>
            </w:r>
            <w:r w:rsidR="00122534" w:rsidRPr="00390C2D">
              <w:rPr>
                <w:noProof/>
                <w:lang w:val="en-GB"/>
              </w:rPr>
              <w:t xml:space="preserve">. The table will </w:t>
            </w:r>
            <w:r w:rsidR="00BF26FE" w:rsidRPr="00390C2D">
              <w:rPr>
                <w:noProof/>
                <w:lang w:val="en-GB"/>
              </w:rPr>
              <w:t xml:space="preserve">then </w:t>
            </w:r>
            <w:r w:rsidR="00122534" w:rsidRPr="00390C2D">
              <w:rPr>
                <w:noProof/>
                <w:lang w:val="en-GB"/>
              </w:rPr>
              <w:t xml:space="preserve">be </w:t>
            </w:r>
            <w:r w:rsidR="0026248F" w:rsidRPr="00390C2D">
              <w:rPr>
                <w:noProof/>
                <w:lang w:val="en-GB"/>
              </w:rPr>
              <w:t xml:space="preserve">joined </w:t>
            </w:r>
            <w:r w:rsidR="00EC4055" w:rsidRPr="00390C2D">
              <w:rPr>
                <w:noProof/>
                <w:lang w:val="en-GB"/>
              </w:rPr>
              <w:t xml:space="preserve">with </w:t>
            </w:r>
            <w:r w:rsidR="00EB43F9" w:rsidRPr="00390C2D">
              <w:rPr>
                <w:noProof/>
                <w:lang w:val="en-GB"/>
              </w:rPr>
              <w:t xml:space="preserve">the table </w:t>
            </w:r>
            <w:r w:rsidR="00EB43F9" w:rsidRPr="00390C2D">
              <w:rPr>
                <w:rFonts w:ascii="Consolas" w:hAnsi="Consolas"/>
                <w:noProof/>
                <w:lang w:val="en-GB"/>
              </w:rPr>
              <w:t>students</w:t>
            </w:r>
            <w:r w:rsidR="00EC4055" w:rsidRPr="00390C2D">
              <w:rPr>
                <w:noProof/>
                <w:lang w:val="en-GB"/>
              </w:rPr>
              <w:t>.</w:t>
            </w:r>
            <w:r w:rsidR="0026248F" w:rsidRPr="00390C2D">
              <w:rPr>
                <w:noProof/>
                <w:lang w:val="en-GB"/>
              </w:rPr>
              <w:t xml:space="preserve"> </w:t>
            </w:r>
            <w:r w:rsidR="002B1F05" w:rsidRPr="00390C2D">
              <w:rPr>
                <w:noProof/>
                <w:lang w:val="en-GB"/>
              </w:rPr>
              <w:t xml:space="preserve">In </w:t>
            </w:r>
            <w:r w:rsidR="00E14767" w:rsidRPr="00390C2D">
              <w:rPr>
                <w:noProof/>
                <w:lang w:val="en-GB"/>
              </w:rPr>
              <w:fldChar w:fldCharType="begin"/>
            </w:r>
            <w:r w:rsidR="00E14767" w:rsidRPr="00390C2D">
              <w:rPr>
                <w:noProof/>
                <w:lang w:val="en-GB"/>
              </w:rPr>
              <w:instrText xml:space="preserve"> REF _Ref65528757 \h </w:instrText>
            </w:r>
            <w:r w:rsidR="002F68AC" w:rsidRPr="00390C2D">
              <w:rPr>
                <w:noProof/>
                <w:lang w:val="en-GB"/>
              </w:rPr>
              <w:instrText xml:space="preserve"> \* MERGEFORMAT </w:instrText>
            </w:r>
            <w:r w:rsidR="00E14767" w:rsidRPr="00390C2D">
              <w:rPr>
                <w:noProof/>
                <w:lang w:val="en-GB"/>
              </w:rPr>
            </w:r>
            <w:r w:rsidR="00E14767" w:rsidRPr="00390C2D">
              <w:rPr>
                <w:noProof/>
                <w:lang w:val="en-GB"/>
              </w:rPr>
              <w:fldChar w:fldCharType="separate"/>
            </w:r>
            <w:r w:rsidR="00F37804" w:rsidRPr="00390C2D">
              <w:rPr>
                <w:noProof/>
                <w:lang w:val="en-GB"/>
              </w:rPr>
              <w:t>Figure 6.31</w:t>
            </w:r>
            <w:r w:rsidR="00E14767" w:rsidRPr="00390C2D">
              <w:rPr>
                <w:noProof/>
                <w:lang w:val="en-GB"/>
              </w:rPr>
              <w:fldChar w:fldCharType="end"/>
            </w:r>
            <w:r w:rsidR="00CE04D3" w:rsidRPr="00390C2D">
              <w:rPr>
                <w:noProof/>
                <w:lang w:val="en-GB"/>
              </w:rPr>
              <w:t xml:space="preserve">, </w:t>
            </w:r>
            <w:r w:rsidR="00BF26FE" w:rsidRPr="00390C2D">
              <w:rPr>
                <w:noProof/>
                <w:lang w:val="en-GB"/>
              </w:rPr>
              <w:t>t</w:t>
            </w:r>
            <w:r w:rsidR="007A70AE" w:rsidRPr="00390C2D">
              <w:rPr>
                <w:noProof/>
                <w:lang w:val="en-GB"/>
              </w:rPr>
              <w:t xml:space="preserve">he data stored in a .csv file </w:t>
            </w:r>
            <w:r w:rsidR="0035216E" w:rsidRPr="00390C2D">
              <w:rPr>
                <w:noProof/>
                <w:lang w:val="en-GB"/>
              </w:rPr>
              <w:t xml:space="preserve">will be </w:t>
            </w:r>
            <w:r w:rsidR="00D2273D" w:rsidRPr="00390C2D">
              <w:rPr>
                <w:noProof/>
                <w:lang w:val="en-GB"/>
              </w:rPr>
              <w:t>transferred</w:t>
            </w:r>
            <w:r w:rsidR="0035216E" w:rsidRPr="00390C2D">
              <w:rPr>
                <w:noProof/>
                <w:lang w:val="en-GB"/>
              </w:rPr>
              <w:t xml:space="preserve"> to </w:t>
            </w:r>
            <w:r w:rsidR="00D2273D" w:rsidRPr="00390C2D">
              <w:rPr>
                <w:rFonts w:ascii="Consolas" w:hAnsi="Consolas"/>
                <w:noProof/>
                <w:lang w:val="en-GB"/>
              </w:rPr>
              <w:t>grades</w:t>
            </w:r>
            <w:r w:rsidR="0035216E" w:rsidRPr="00390C2D">
              <w:rPr>
                <w:noProof/>
                <w:lang w:val="en-GB"/>
              </w:rPr>
              <w:t xml:space="preserve"> by the </w:t>
            </w:r>
            <w:r w:rsidR="0035216E" w:rsidRPr="00390C2D">
              <w:rPr>
                <w:rFonts w:ascii="Consolas" w:hAnsi="Consolas"/>
                <w:noProof/>
                <w:lang w:val="en-GB"/>
              </w:rPr>
              <w:t>.to_sql()</w:t>
            </w:r>
            <w:r w:rsidR="0035216E" w:rsidRPr="00390C2D">
              <w:rPr>
                <w:noProof/>
                <w:lang w:val="en-GB"/>
              </w:rPr>
              <w:t xml:space="preserve"> function.</w:t>
            </w:r>
          </w:p>
          <w:p w14:paraId="7267BF8E" w14:textId="36F774F1" w:rsidR="004E3647" w:rsidRPr="00390C2D" w:rsidRDefault="007A0F4A" w:rsidP="00914864">
            <w:pPr>
              <w:pStyle w:val="Figure-Image-Upper"/>
              <w:rPr>
                <w:lang w:val="en-GB"/>
              </w:rPr>
            </w:pPr>
            <w:r>
              <w:drawing>
                <wp:inline distT="0" distB="0" distL="0" distR="0" wp14:anchorId="4E4E256E" wp14:editId="12B448FD">
                  <wp:extent cx="5580000" cy="333577"/>
                  <wp:effectExtent l="19050" t="19050" r="2095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6601" t="65268" r="2093" b="25760"/>
                          <a:stretch/>
                        </pic:blipFill>
                        <pic:spPr bwMode="auto">
                          <a:xfrm>
                            <a:off x="0" y="0"/>
                            <a:ext cx="5580000" cy="33357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12C9F1A" w14:textId="702DECF3" w:rsidR="004E3647" w:rsidRPr="00390C2D" w:rsidRDefault="004E3647" w:rsidP="00390C2D">
            <w:pPr>
              <w:pStyle w:val="Caption"/>
            </w:pPr>
            <w:bookmarkStart w:id="41" w:name="_Ref65528757"/>
            <w:r w:rsidRPr="00390C2D">
              <w:t>Figure 6.</w:t>
            </w:r>
            <w:r w:rsidRPr="00390C2D">
              <w:fldChar w:fldCharType="begin"/>
            </w:r>
            <w:r w:rsidRPr="00390C2D">
              <w:instrText xml:space="preserve"> SEQ Figure \* ARABIC </w:instrText>
            </w:r>
            <w:r w:rsidRPr="00390C2D">
              <w:fldChar w:fldCharType="separate"/>
            </w:r>
            <w:r w:rsidR="00F37804" w:rsidRPr="00390C2D">
              <w:t>31</w:t>
            </w:r>
            <w:r w:rsidRPr="00390C2D">
              <w:fldChar w:fldCharType="end"/>
            </w:r>
            <w:bookmarkEnd w:id="41"/>
            <w:r w:rsidRPr="00390C2D">
              <w:t xml:space="preserve"> </w:t>
            </w:r>
            <w:r w:rsidR="007704FF" w:rsidRPr="00390C2D">
              <w:t>Create a New Table</w:t>
            </w:r>
            <w:r w:rsidR="00DC2B67">
              <w:t xml:space="preserve"> Called</w:t>
            </w:r>
            <w:r w:rsidR="007704FF" w:rsidRPr="00390C2D">
              <w:t xml:space="preserve"> </w:t>
            </w:r>
            <w:r w:rsidR="007704FF" w:rsidRPr="00390C2D">
              <w:rPr>
                <w:rFonts w:ascii="Consolas" w:hAnsi="Consolas"/>
              </w:rPr>
              <w:t>grades</w:t>
            </w:r>
            <w:r w:rsidR="007704FF" w:rsidRPr="00390C2D">
              <w:t xml:space="preserve"> in the Database</w:t>
            </w:r>
          </w:p>
          <w:p w14:paraId="152F06A1" w14:textId="34D76BD8" w:rsidR="004E3647" w:rsidRPr="00390C2D" w:rsidRDefault="0028095A" w:rsidP="00914864">
            <w:pPr>
              <w:pStyle w:val="BodyText"/>
              <w:rPr>
                <w:noProof/>
                <w:lang w:val="en-GB"/>
              </w:rPr>
            </w:pPr>
            <w:r w:rsidRPr="00390C2D">
              <w:rPr>
                <w:noProof/>
                <w:lang w:val="en-GB"/>
              </w:rPr>
              <w:t xml:space="preserve">In </w:t>
            </w:r>
            <w:r w:rsidR="00C204CD" w:rsidRPr="00390C2D">
              <w:rPr>
                <w:noProof/>
                <w:lang w:val="en-GB"/>
              </w:rPr>
              <w:fldChar w:fldCharType="begin"/>
            </w:r>
            <w:r w:rsidR="00C204CD" w:rsidRPr="00390C2D">
              <w:rPr>
                <w:noProof/>
                <w:lang w:val="en-GB"/>
              </w:rPr>
              <w:instrText xml:space="preserve"> REF _Ref65528991 \h </w:instrText>
            </w:r>
            <w:r w:rsidR="00C204CD" w:rsidRPr="00390C2D">
              <w:rPr>
                <w:noProof/>
                <w:lang w:val="en-GB"/>
              </w:rPr>
            </w:r>
            <w:r w:rsidR="00C204CD" w:rsidRPr="00390C2D">
              <w:rPr>
                <w:noProof/>
                <w:lang w:val="en-GB"/>
              </w:rPr>
              <w:fldChar w:fldCharType="separate"/>
            </w:r>
            <w:r w:rsidR="00F37804" w:rsidRPr="00390C2D">
              <w:rPr>
                <w:noProof/>
                <w:lang w:val="en-GB"/>
              </w:rPr>
              <w:t>Figure 6.32</w:t>
            </w:r>
            <w:r w:rsidR="00C204CD" w:rsidRPr="00390C2D">
              <w:rPr>
                <w:noProof/>
                <w:lang w:val="en-GB"/>
              </w:rPr>
              <w:fldChar w:fldCharType="end"/>
            </w:r>
            <w:r w:rsidRPr="00390C2D">
              <w:rPr>
                <w:noProof/>
                <w:lang w:val="en-GB"/>
              </w:rPr>
              <w:t xml:space="preserve">, we query the entire table </w:t>
            </w:r>
            <w:r w:rsidR="007704FF" w:rsidRPr="00390C2D">
              <w:rPr>
                <w:rFonts w:ascii="Consolas" w:hAnsi="Consolas"/>
                <w:noProof/>
                <w:lang w:val="en-GB"/>
              </w:rPr>
              <w:t>grades</w:t>
            </w:r>
            <w:r w:rsidR="007704FF" w:rsidRPr="00390C2D">
              <w:rPr>
                <w:noProof/>
                <w:lang w:val="en-GB"/>
              </w:rPr>
              <w:t xml:space="preserve"> </w:t>
            </w:r>
            <w:r w:rsidRPr="00390C2D">
              <w:rPr>
                <w:noProof/>
                <w:lang w:val="en-GB"/>
              </w:rPr>
              <w:t xml:space="preserve">from the database and convert </w:t>
            </w:r>
            <w:r w:rsidR="007704FF" w:rsidRPr="00390C2D">
              <w:rPr>
                <w:noProof/>
                <w:lang w:val="en-GB"/>
              </w:rPr>
              <w:t xml:space="preserve">it </w:t>
            </w:r>
            <w:r w:rsidRPr="00390C2D">
              <w:rPr>
                <w:noProof/>
                <w:lang w:val="en-GB"/>
              </w:rPr>
              <w:t>to a pandas Database for printing and control</w:t>
            </w:r>
            <w:r w:rsidR="005E5DE3" w:rsidRPr="00390C2D">
              <w:rPr>
                <w:noProof/>
                <w:lang w:val="en-GB"/>
              </w:rPr>
              <w:t>ling</w:t>
            </w:r>
            <w:r w:rsidRPr="00390C2D">
              <w:rPr>
                <w:noProof/>
                <w:lang w:val="en-GB"/>
              </w:rPr>
              <w:t xml:space="preserve"> purposes.</w:t>
            </w:r>
          </w:p>
          <w:p w14:paraId="187F6D03" w14:textId="26D96805" w:rsidR="001E6934" w:rsidRPr="00390C2D" w:rsidRDefault="00E95A29" w:rsidP="001E6934">
            <w:pPr>
              <w:pStyle w:val="Figure-Image-Upper"/>
              <w:rPr>
                <w:lang w:val="en-GB"/>
              </w:rPr>
            </w:pPr>
            <w:r w:rsidRPr="00390C2D">
              <w:drawing>
                <wp:inline distT="0" distB="0" distL="0" distR="0" wp14:anchorId="7D7841CF" wp14:editId="0DFE8720">
                  <wp:extent cx="5580000" cy="2775157"/>
                  <wp:effectExtent l="19050" t="19050" r="20955" b="254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6528" t="22048" r="2121" b="3262"/>
                          <a:stretch/>
                        </pic:blipFill>
                        <pic:spPr bwMode="auto">
                          <a:xfrm>
                            <a:off x="0" y="0"/>
                            <a:ext cx="5580000" cy="2775157"/>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85BE37" w14:textId="437C1020" w:rsidR="001E6934" w:rsidRPr="00390C2D" w:rsidRDefault="001E6934" w:rsidP="00390C2D">
            <w:pPr>
              <w:pStyle w:val="Caption"/>
            </w:pPr>
            <w:bookmarkStart w:id="42" w:name="_Ref65528991"/>
            <w:r w:rsidRPr="00390C2D">
              <w:t>Figure 6.</w:t>
            </w:r>
            <w:r w:rsidRPr="00390C2D">
              <w:fldChar w:fldCharType="begin"/>
            </w:r>
            <w:r w:rsidRPr="00390C2D">
              <w:instrText xml:space="preserve"> SEQ Figure \* ARABIC </w:instrText>
            </w:r>
            <w:r w:rsidRPr="00390C2D">
              <w:fldChar w:fldCharType="separate"/>
            </w:r>
            <w:r w:rsidR="00F37804" w:rsidRPr="00390C2D">
              <w:t>32</w:t>
            </w:r>
            <w:r w:rsidRPr="00390C2D">
              <w:fldChar w:fldCharType="end"/>
            </w:r>
            <w:bookmarkEnd w:id="42"/>
            <w:r w:rsidRPr="00390C2D">
              <w:t xml:space="preserve"> </w:t>
            </w:r>
            <w:r w:rsidR="0076425E" w:rsidRPr="00390C2D">
              <w:t xml:space="preserve">Contents of the Table </w:t>
            </w:r>
            <w:r w:rsidR="002F68AC" w:rsidRPr="00390C2D">
              <w:rPr>
                <w:rFonts w:ascii="Consolas" w:hAnsi="Consolas"/>
              </w:rPr>
              <w:t>grades</w:t>
            </w:r>
          </w:p>
          <w:p w14:paraId="27AA766E" w14:textId="28B6E78B" w:rsidR="001E6934" w:rsidRPr="00390C2D" w:rsidRDefault="000E3E06" w:rsidP="001E6934">
            <w:pPr>
              <w:pStyle w:val="BodyText"/>
              <w:rPr>
                <w:noProof/>
                <w:lang w:val="en-GB"/>
              </w:rPr>
            </w:pPr>
            <w:r w:rsidRPr="00390C2D">
              <w:rPr>
                <w:noProof/>
                <w:lang w:val="en-GB"/>
              </w:rPr>
              <w:lastRenderedPageBreak/>
              <w:t>Subsequently, we join the two tables</w:t>
            </w:r>
            <w:r w:rsidR="004D2677" w:rsidRPr="00390C2D">
              <w:rPr>
                <w:noProof/>
                <w:lang w:val="en-GB"/>
              </w:rPr>
              <w:t xml:space="preserve">, </w:t>
            </w:r>
            <w:r w:rsidR="004D2677" w:rsidRPr="00390C2D">
              <w:rPr>
                <w:rFonts w:ascii="Consolas" w:hAnsi="Consolas"/>
                <w:noProof/>
                <w:lang w:val="en-GB"/>
              </w:rPr>
              <w:t>students</w:t>
            </w:r>
            <w:r w:rsidR="004D2677" w:rsidRPr="00390C2D">
              <w:rPr>
                <w:noProof/>
                <w:lang w:val="en-GB"/>
              </w:rPr>
              <w:t xml:space="preserve"> and </w:t>
            </w:r>
            <w:r w:rsidR="004D2677" w:rsidRPr="00390C2D">
              <w:rPr>
                <w:rFonts w:ascii="Consolas" w:hAnsi="Consolas"/>
                <w:noProof/>
                <w:lang w:val="en-GB"/>
              </w:rPr>
              <w:t>grades</w:t>
            </w:r>
            <w:r w:rsidR="004D2677" w:rsidRPr="00390C2D">
              <w:rPr>
                <w:noProof/>
                <w:lang w:val="en-GB"/>
              </w:rPr>
              <w:t>,</w:t>
            </w:r>
            <w:r w:rsidRPr="00390C2D">
              <w:rPr>
                <w:noProof/>
                <w:lang w:val="en-GB"/>
              </w:rPr>
              <w:t xml:space="preserve"> with the </w:t>
            </w:r>
            <w:r w:rsidRPr="00390C2D">
              <w:rPr>
                <w:rFonts w:ascii="Consolas" w:hAnsi="Consolas"/>
                <w:noProof/>
                <w:lang w:val="en-GB"/>
              </w:rPr>
              <w:t>INNER JOIN</w:t>
            </w:r>
            <w:r w:rsidR="00AE35A5" w:rsidRPr="00390C2D">
              <w:rPr>
                <w:noProof/>
                <w:lang w:val="en-GB"/>
              </w:rPr>
              <w:t xml:space="preserve"> clause. In our first attempt, we use the </w:t>
            </w:r>
            <w:r w:rsidR="00AE35A5" w:rsidRPr="00390C2D">
              <w:rPr>
                <w:rFonts w:ascii="Consolas" w:hAnsi="Consolas"/>
                <w:noProof/>
                <w:lang w:val="en-GB"/>
              </w:rPr>
              <w:t>ON</w:t>
            </w:r>
            <w:r w:rsidR="00AE35A5" w:rsidRPr="00390C2D">
              <w:rPr>
                <w:noProof/>
                <w:lang w:val="en-GB"/>
              </w:rPr>
              <w:t xml:space="preserve"> keyword </w:t>
            </w:r>
            <w:r w:rsidR="004D2677" w:rsidRPr="00390C2D">
              <w:rPr>
                <w:noProof/>
                <w:lang w:val="en-GB"/>
              </w:rPr>
              <w:t xml:space="preserve">to match the student ID </w:t>
            </w:r>
            <w:r w:rsidR="00C830B1">
              <w:rPr>
                <w:noProof/>
                <w:lang w:val="en-GB"/>
              </w:rPr>
              <w:t>of</w:t>
            </w:r>
            <w:r w:rsidR="004D2677" w:rsidRPr="00390C2D">
              <w:rPr>
                <w:noProof/>
                <w:lang w:val="en-GB"/>
              </w:rPr>
              <w:t xml:space="preserve"> the two tables.</w:t>
            </w:r>
          </w:p>
          <w:p w14:paraId="70D1C89C" w14:textId="3E033553" w:rsidR="00273279" w:rsidRPr="00390C2D" w:rsidRDefault="00E72287" w:rsidP="00273279">
            <w:pPr>
              <w:pStyle w:val="Figure-Image-Upper"/>
              <w:rPr>
                <w:lang w:val="en-GB"/>
              </w:rPr>
            </w:pPr>
            <w:r w:rsidRPr="00390C2D">
              <w:drawing>
                <wp:inline distT="0" distB="0" distL="0" distR="0" wp14:anchorId="1C218839" wp14:editId="40CEB95D">
                  <wp:extent cx="5580000" cy="2783707"/>
                  <wp:effectExtent l="19050" t="19050" r="20955" b="171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6538" t="21319" r="2011" b="3671"/>
                          <a:stretch/>
                        </pic:blipFill>
                        <pic:spPr bwMode="auto">
                          <a:xfrm>
                            <a:off x="0" y="0"/>
                            <a:ext cx="5580000" cy="2783707"/>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0A079A" w14:textId="5709B4B7" w:rsidR="00273279" w:rsidRPr="00390C2D" w:rsidRDefault="00273279" w:rsidP="00390C2D">
            <w:pPr>
              <w:pStyle w:val="Caption"/>
            </w:pPr>
            <w:bookmarkStart w:id="43" w:name="_Ref65531571"/>
            <w:r w:rsidRPr="00390C2D">
              <w:t>Figure 6.</w:t>
            </w:r>
            <w:r w:rsidRPr="00390C2D">
              <w:fldChar w:fldCharType="begin"/>
            </w:r>
            <w:r w:rsidRPr="00390C2D">
              <w:instrText xml:space="preserve"> SEQ Figure \* ARABIC </w:instrText>
            </w:r>
            <w:r w:rsidRPr="00390C2D">
              <w:fldChar w:fldCharType="separate"/>
            </w:r>
            <w:r w:rsidR="00F37804" w:rsidRPr="00390C2D">
              <w:t>33</w:t>
            </w:r>
            <w:r w:rsidRPr="00390C2D">
              <w:fldChar w:fldCharType="end"/>
            </w:r>
            <w:bookmarkEnd w:id="43"/>
            <w:r w:rsidRPr="00390C2D">
              <w:t xml:space="preserve"> </w:t>
            </w:r>
            <w:r w:rsidR="002930BD" w:rsidRPr="00390C2D">
              <w:t xml:space="preserve">Inner Join the </w:t>
            </w:r>
            <w:r w:rsidR="00826E2F" w:rsidRPr="00390C2D">
              <w:t xml:space="preserve">Tables </w:t>
            </w:r>
            <w:r w:rsidR="00826E2F" w:rsidRPr="00390C2D">
              <w:rPr>
                <w:rFonts w:ascii="Consolas" w:hAnsi="Consolas"/>
              </w:rPr>
              <w:t>students</w:t>
            </w:r>
            <w:r w:rsidR="00826E2F" w:rsidRPr="00390C2D">
              <w:t xml:space="preserve"> and </w:t>
            </w:r>
            <w:r w:rsidR="00826E2F" w:rsidRPr="00390C2D">
              <w:rPr>
                <w:rFonts w:ascii="Consolas" w:hAnsi="Consolas"/>
              </w:rPr>
              <w:t>grade</w:t>
            </w:r>
            <w:r w:rsidR="007D4C96" w:rsidRPr="00390C2D">
              <w:rPr>
                <w:rFonts w:ascii="Consolas" w:hAnsi="Consolas"/>
              </w:rPr>
              <w:t>s</w:t>
            </w:r>
            <w:r w:rsidR="00826E2F" w:rsidRPr="00390C2D">
              <w:t xml:space="preserve"> by the </w:t>
            </w:r>
            <w:r w:rsidR="00826E2F" w:rsidRPr="00390C2D">
              <w:rPr>
                <w:rFonts w:ascii="Consolas" w:hAnsi="Consolas"/>
              </w:rPr>
              <w:t>ON</w:t>
            </w:r>
            <w:r w:rsidR="00826E2F" w:rsidRPr="00390C2D">
              <w:t xml:space="preserve"> Keyword</w:t>
            </w:r>
          </w:p>
          <w:p w14:paraId="1473E5BD" w14:textId="19048362" w:rsidR="008E6F1E" w:rsidRPr="00390C2D" w:rsidRDefault="008E647D" w:rsidP="00273279">
            <w:pPr>
              <w:pStyle w:val="BodyText"/>
              <w:rPr>
                <w:noProof/>
                <w:lang w:val="en-GB"/>
              </w:rPr>
            </w:pPr>
            <w:r w:rsidRPr="00390C2D">
              <w:rPr>
                <w:noProof/>
                <w:lang w:val="en-GB"/>
              </w:rPr>
              <w:t xml:space="preserve">We can see from </w:t>
            </w:r>
            <w:r w:rsidR="00255B25" w:rsidRPr="00390C2D">
              <w:rPr>
                <w:noProof/>
                <w:lang w:val="en-GB"/>
              </w:rPr>
              <w:fldChar w:fldCharType="begin"/>
            </w:r>
            <w:r w:rsidR="00255B25" w:rsidRPr="00390C2D">
              <w:rPr>
                <w:noProof/>
                <w:lang w:val="en-GB"/>
              </w:rPr>
              <w:instrText xml:space="preserve"> REF _Ref65531571 \h </w:instrText>
            </w:r>
            <w:r w:rsidR="00255B25" w:rsidRPr="00390C2D">
              <w:rPr>
                <w:noProof/>
                <w:lang w:val="en-GB"/>
              </w:rPr>
            </w:r>
            <w:r w:rsidR="00255B25" w:rsidRPr="00390C2D">
              <w:rPr>
                <w:noProof/>
                <w:lang w:val="en-GB"/>
              </w:rPr>
              <w:fldChar w:fldCharType="separate"/>
            </w:r>
            <w:r w:rsidR="00F37804" w:rsidRPr="00390C2D">
              <w:rPr>
                <w:noProof/>
                <w:lang w:val="en-GB"/>
              </w:rPr>
              <w:t>Figure 6.33</w:t>
            </w:r>
            <w:r w:rsidR="00255B25" w:rsidRPr="00390C2D">
              <w:rPr>
                <w:noProof/>
                <w:lang w:val="en-GB"/>
              </w:rPr>
              <w:fldChar w:fldCharType="end"/>
            </w:r>
            <w:r w:rsidR="00255B25" w:rsidRPr="00390C2D">
              <w:rPr>
                <w:noProof/>
                <w:lang w:val="en-GB"/>
              </w:rPr>
              <w:t xml:space="preserve"> </w:t>
            </w:r>
            <w:r w:rsidRPr="00390C2D">
              <w:rPr>
                <w:noProof/>
                <w:lang w:val="en-GB"/>
              </w:rPr>
              <w:t xml:space="preserve">that </w:t>
            </w:r>
            <w:r w:rsidR="00255B25" w:rsidRPr="00390C2D">
              <w:rPr>
                <w:noProof/>
                <w:lang w:val="en-GB"/>
              </w:rPr>
              <w:t xml:space="preserve">most of the </w:t>
            </w:r>
            <w:r w:rsidRPr="00390C2D">
              <w:rPr>
                <w:noProof/>
                <w:lang w:val="en-GB"/>
              </w:rPr>
              <w:t>student</w:t>
            </w:r>
            <w:r w:rsidR="00255B25" w:rsidRPr="00390C2D">
              <w:rPr>
                <w:noProof/>
                <w:lang w:val="en-GB"/>
              </w:rPr>
              <w:t>s</w:t>
            </w:r>
            <w:r w:rsidRPr="00390C2D">
              <w:rPr>
                <w:noProof/>
                <w:lang w:val="en-GB"/>
              </w:rPr>
              <w:t xml:space="preserve"> ha</w:t>
            </w:r>
            <w:r w:rsidR="00CF203D" w:rsidRPr="00390C2D">
              <w:rPr>
                <w:noProof/>
                <w:lang w:val="en-GB"/>
              </w:rPr>
              <w:t>ve</w:t>
            </w:r>
            <w:r w:rsidRPr="00390C2D">
              <w:rPr>
                <w:noProof/>
                <w:lang w:val="en-GB"/>
              </w:rPr>
              <w:t xml:space="preserve"> two rows </w:t>
            </w:r>
            <w:r w:rsidR="00CF203D" w:rsidRPr="00390C2D">
              <w:rPr>
                <w:noProof/>
                <w:lang w:val="en-GB"/>
              </w:rPr>
              <w:t>in the output table.</w:t>
            </w:r>
            <w:r w:rsidRPr="00390C2D">
              <w:rPr>
                <w:noProof/>
                <w:lang w:val="en-GB"/>
              </w:rPr>
              <w:t xml:space="preserve"> </w:t>
            </w:r>
            <w:r w:rsidR="00CF203D" w:rsidRPr="00390C2D">
              <w:rPr>
                <w:noProof/>
                <w:lang w:val="en-GB"/>
              </w:rPr>
              <w:t>S</w:t>
            </w:r>
            <w:r w:rsidRPr="00390C2D">
              <w:rPr>
                <w:noProof/>
                <w:lang w:val="en-GB"/>
              </w:rPr>
              <w:t xml:space="preserve">ince </w:t>
            </w:r>
            <w:r w:rsidR="00F6711F" w:rsidRPr="00390C2D">
              <w:rPr>
                <w:noProof/>
                <w:lang w:val="en-GB"/>
              </w:rPr>
              <w:t xml:space="preserve">the majority of them </w:t>
            </w:r>
            <w:r w:rsidR="00CF203D" w:rsidRPr="00390C2D">
              <w:rPr>
                <w:noProof/>
                <w:lang w:val="en-GB"/>
              </w:rPr>
              <w:t xml:space="preserve">have </w:t>
            </w:r>
            <w:r w:rsidR="00F4470A" w:rsidRPr="00390C2D">
              <w:rPr>
                <w:noProof/>
                <w:lang w:val="en-GB"/>
              </w:rPr>
              <w:t xml:space="preserve">taken part in both </w:t>
            </w:r>
            <w:r w:rsidR="008D78EC" w:rsidRPr="00390C2D">
              <w:rPr>
                <w:noProof/>
                <w:lang w:val="en-GB"/>
              </w:rPr>
              <w:t xml:space="preserve">examinations, they </w:t>
            </w:r>
            <w:r w:rsidR="00F6711F" w:rsidRPr="00390C2D">
              <w:rPr>
                <w:noProof/>
                <w:lang w:val="en-GB"/>
              </w:rPr>
              <w:t xml:space="preserve">should have </w:t>
            </w:r>
            <w:r w:rsidR="00365843">
              <w:rPr>
                <w:noProof/>
                <w:lang w:val="en-GB"/>
              </w:rPr>
              <w:t xml:space="preserve">indeed </w:t>
            </w:r>
            <w:r w:rsidR="00CF203D" w:rsidRPr="00390C2D">
              <w:rPr>
                <w:noProof/>
                <w:lang w:val="en-GB"/>
              </w:rPr>
              <w:t xml:space="preserve">two records </w:t>
            </w:r>
            <w:r w:rsidR="00F6711F" w:rsidRPr="00390C2D">
              <w:rPr>
                <w:noProof/>
                <w:lang w:val="en-GB"/>
              </w:rPr>
              <w:t xml:space="preserve">each </w:t>
            </w:r>
            <w:r w:rsidR="00CF203D" w:rsidRPr="00390C2D">
              <w:rPr>
                <w:noProof/>
                <w:lang w:val="en-GB"/>
              </w:rPr>
              <w:t xml:space="preserve">in the table </w:t>
            </w:r>
            <w:r w:rsidR="00CF203D" w:rsidRPr="00390C2D">
              <w:rPr>
                <w:rFonts w:ascii="Consolas" w:hAnsi="Consolas"/>
                <w:noProof/>
                <w:lang w:val="en-GB"/>
              </w:rPr>
              <w:t>grades</w:t>
            </w:r>
            <w:r w:rsidRPr="00390C2D">
              <w:rPr>
                <w:noProof/>
                <w:lang w:val="en-GB"/>
              </w:rPr>
              <w:t xml:space="preserve">. </w:t>
            </w:r>
            <w:r w:rsidR="00C94F6F" w:rsidRPr="00390C2D">
              <w:rPr>
                <w:noProof/>
                <w:lang w:val="en-GB"/>
              </w:rPr>
              <w:t>With t</w:t>
            </w:r>
            <w:r w:rsidR="005F64F8" w:rsidRPr="00390C2D">
              <w:rPr>
                <w:noProof/>
                <w:lang w:val="en-GB"/>
              </w:rPr>
              <w:t xml:space="preserve">he </w:t>
            </w:r>
            <w:r w:rsidR="005F64F8" w:rsidRPr="00390C2D">
              <w:rPr>
                <w:rFonts w:ascii="Consolas" w:hAnsi="Consolas"/>
                <w:noProof/>
                <w:lang w:val="en-GB"/>
              </w:rPr>
              <w:t>INNER JOIN</w:t>
            </w:r>
            <w:r w:rsidR="005F64F8" w:rsidRPr="00390C2D">
              <w:rPr>
                <w:noProof/>
                <w:lang w:val="en-GB"/>
              </w:rPr>
              <w:t xml:space="preserve"> clause</w:t>
            </w:r>
            <w:r w:rsidR="00C94F6F" w:rsidRPr="00390C2D">
              <w:rPr>
                <w:noProof/>
                <w:lang w:val="en-GB"/>
              </w:rPr>
              <w:t>, SQL generate</w:t>
            </w:r>
            <w:r w:rsidR="008E6F1E" w:rsidRPr="00390C2D">
              <w:rPr>
                <w:noProof/>
                <w:lang w:val="en-GB"/>
              </w:rPr>
              <w:t>s</w:t>
            </w:r>
            <w:r w:rsidR="00C94F6F" w:rsidRPr="00390C2D">
              <w:rPr>
                <w:noProof/>
                <w:lang w:val="en-GB"/>
              </w:rPr>
              <w:t xml:space="preserve"> </w:t>
            </w:r>
            <w:r w:rsidR="00926A53" w:rsidRPr="00390C2D">
              <w:rPr>
                <w:noProof/>
                <w:lang w:val="en-GB"/>
              </w:rPr>
              <w:t>one</w:t>
            </w:r>
            <w:r w:rsidR="00C94F6F" w:rsidRPr="00390C2D">
              <w:rPr>
                <w:noProof/>
                <w:lang w:val="en-GB"/>
              </w:rPr>
              <w:t xml:space="preserve"> cop</w:t>
            </w:r>
            <w:r w:rsidR="00926A53" w:rsidRPr="00390C2D">
              <w:rPr>
                <w:noProof/>
                <w:lang w:val="en-GB"/>
              </w:rPr>
              <w:t>y</w:t>
            </w:r>
            <w:r w:rsidR="00C94F6F" w:rsidRPr="00390C2D">
              <w:rPr>
                <w:noProof/>
                <w:lang w:val="en-GB"/>
              </w:rPr>
              <w:t xml:space="preserve"> of </w:t>
            </w:r>
            <w:r w:rsidR="0016166B" w:rsidRPr="00390C2D">
              <w:rPr>
                <w:noProof/>
                <w:lang w:val="en-GB"/>
              </w:rPr>
              <w:t xml:space="preserve">each </w:t>
            </w:r>
            <w:r w:rsidR="00C94F6F" w:rsidRPr="00390C2D">
              <w:rPr>
                <w:noProof/>
                <w:lang w:val="en-GB"/>
              </w:rPr>
              <w:t>student’</w:t>
            </w:r>
            <w:r w:rsidR="0016166B" w:rsidRPr="00390C2D">
              <w:rPr>
                <w:noProof/>
                <w:lang w:val="en-GB"/>
              </w:rPr>
              <w:t>s</w:t>
            </w:r>
            <w:r w:rsidR="00C94F6F" w:rsidRPr="00390C2D">
              <w:rPr>
                <w:noProof/>
                <w:lang w:val="en-GB"/>
              </w:rPr>
              <w:t xml:space="preserve"> record </w:t>
            </w:r>
            <w:r w:rsidR="00BE1FFC" w:rsidRPr="00390C2D">
              <w:rPr>
                <w:noProof/>
                <w:lang w:val="en-GB"/>
              </w:rPr>
              <w:t xml:space="preserve">in </w:t>
            </w:r>
            <w:r w:rsidR="00BE1FFC" w:rsidRPr="00390C2D">
              <w:rPr>
                <w:rFonts w:ascii="Consolas" w:hAnsi="Consolas"/>
                <w:noProof/>
                <w:lang w:val="en-GB"/>
              </w:rPr>
              <w:t>students</w:t>
            </w:r>
            <w:r w:rsidR="00BE1FFC" w:rsidRPr="00390C2D">
              <w:rPr>
                <w:noProof/>
                <w:lang w:val="en-GB"/>
              </w:rPr>
              <w:t xml:space="preserve"> and </w:t>
            </w:r>
            <w:r w:rsidR="008E6F1E" w:rsidRPr="00390C2D">
              <w:rPr>
                <w:noProof/>
                <w:lang w:val="en-GB"/>
              </w:rPr>
              <w:t>append</w:t>
            </w:r>
            <w:r w:rsidR="006A66D2" w:rsidRPr="00390C2D">
              <w:rPr>
                <w:noProof/>
                <w:lang w:val="en-GB"/>
              </w:rPr>
              <w:t>s</w:t>
            </w:r>
            <w:r w:rsidR="00BE1FFC" w:rsidRPr="00390C2D">
              <w:rPr>
                <w:noProof/>
                <w:lang w:val="en-GB"/>
              </w:rPr>
              <w:t xml:space="preserve"> the scores and course codes</w:t>
            </w:r>
            <w:r w:rsidR="008E6F1E" w:rsidRPr="00390C2D">
              <w:rPr>
                <w:noProof/>
                <w:lang w:val="en-GB"/>
              </w:rPr>
              <w:t xml:space="preserve"> </w:t>
            </w:r>
            <w:r w:rsidR="00E14791" w:rsidRPr="00390C2D">
              <w:rPr>
                <w:noProof/>
                <w:lang w:val="en-GB"/>
              </w:rPr>
              <w:t xml:space="preserve">found in </w:t>
            </w:r>
            <w:r w:rsidR="00BF3014" w:rsidRPr="00390C2D">
              <w:rPr>
                <w:rFonts w:ascii="Consolas" w:hAnsi="Consolas"/>
                <w:noProof/>
                <w:lang w:val="en-GB"/>
              </w:rPr>
              <w:t>grades</w:t>
            </w:r>
            <w:r w:rsidR="00B86C0E" w:rsidRPr="00390C2D">
              <w:rPr>
                <w:noProof/>
                <w:lang w:val="en-GB"/>
              </w:rPr>
              <w:t xml:space="preserve"> to the record</w:t>
            </w:r>
            <w:r w:rsidR="0079072F" w:rsidRPr="00390C2D">
              <w:rPr>
                <w:noProof/>
                <w:lang w:val="en-GB"/>
              </w:rPr>
              <w:t>s</w:t>
            </w:r>
            <w:r w:rsidR="00B86C0E" w:rsidRPr="00390C2D">
              <w:rPr>
                <w:noProof/>
                <w:lang w:val="en-GB"/>
              </w:rPr>
              <w:t xml:space="preserve"> of the corresponding student.</w:t>
            </w:r>
          </w:p>
          <w:p w14:paraId="274E7AB4" w14:textId="6FB87191" w:rsidR="0062184C" w:rsidRPr="00390C2D" w:rsidRDefault="0062184C" w:rsidP="00273279">
            <w:pPr>
              <w:pStyle w:val="BodyText"/>
              <w:rPr>
                <w:noProof/>
                <w:lang w:val="en-GB"/>
              </w:rPr>
            </w:pPr>
            <w:r w:rsidRPr="00390C2D">
              <w:rPr>
                <w:noProof/>
                <w:lang w:val="en-GB"/>
              </w:rPr>
              <w:t xml:space="preserve">Furthermore, we can also see </w:t>
            </w:r>
            <w:r w:rsidR="00521759" w:rsidRPr="00390C2D">
              <w:rPr>
                <w:noProof/>
                <w:lang w:val="en-GB"/>
              </w:rPr>
              <w:t xml:space="preserve">from </w:t>
            </w:r>
            <w:r w:rsidR="00521759" w:rsidRPr="00390C2D">
              <w:rPr>
                <w:noProof/>
                <w:lang w:val="en-GB"/>
              </w:rPr>
              <w:fldChar w:fldCharType="begin"/>
            </w:r>
            <w:r w:rsidR="00521759" w:rsidRPr="00390C2D">
              <w:rPr>
                <w:noProof/>
                <w:lang w:val="en-GB"/>
              </w:rPr>
              <w:instrText xml:space="preserve"> REF _Ref65531571 \h </w:instrText>
            </w:r>
            <w:r w:rsidR="00521759" w:rsidRPr="00390C2D">
              <w:rPr>
                <w:noProof/>
                <w:lang w:val="en-GB"/>
              </w:rPr>
            </w:r>
            <w:r w:rsidR="00521759" w:rsidRPr="00390C2D">
              <w:rPr>
                <w:noProof/>
                <w:lang w:val="en-GB"/>
              </w:rPr>
              <w:fldChar w:fldCharType="separate"/>
            </w:r>
            <w:r w:rsidR="00F37804" w:rsidRPr="00390C2D">
              <w:rPr>
                <w:noProof/>
                <w:lang w:val="en-GB"/>
              </w:rPr>
              <w:t>Figure 6.33</w:t>
            </w:r>
            <w:r w:rsidR="00521759" w:rsidRPr="00390C2D">
              <w:rPr>
                <w:noProof/>
                <w:lang w:val="en-GB"/>
              </w:rPr>
              <w:fldChar w:fldCharType="end"/>
            </w:r>
            <w:r w:rsidR="00521759" w:rsidRPr="00390C2D">
              <w:rPr>
                <w:noProof/>
                <w:lang w:val="en-GB"/>
              </w:rPr>
              <w:t xml:space="preserve"> </w:t>
            </w:r>
            <w:r w:rsidRPr="00390C2D">
              <w:rPr>
                <w:noProof/>
                <w:lang w:val="en-GB"/>
              </w:rPr>
              <w:t xml:space="preserve">that there are two columns </w:t>
            </w:r>
            <w:r w:rsidR="00F352CE" w:rsidRPr="00390C2D">
              <w:rPr>
                <w:noProof/>
                <w:lang w:val="en-GB"/>
              </w:rPr>
              <w:t xml:space="preserve">named </w:t>
            </w:r>
            <w:r w:rsidR="00F352CE" w:rsidRPr="00390C2D">
              <w:rPr>
                <w:rFonts w:ascii="Consolas" w:hAnsi="Consolas"/>
                <w:noProof/>
                <w:lang w:val="en-GB"/>
              </w:rPr>
              <w:t>ID</w:t>
            </w:r>
            <w:r w:rsidR="00F352CE" w:rsidRPr="00390C2D">
              <w:rPr>
                <w:noProof/>
                <w:lang w:val="en-GB"/>
              </w:rPr>
              <w:t xml:space="preserve">. As mentioned above, the matching variables of both tables will be kept </w:t>
            </w:r>
            <w:r w:rsidR="00521759" w:rsidRPr="00390C2D">
              <w:rPr>
                <w:noProof/>
                <w:lang w:val="en-GB"/>
              </w:rPr>
              <w:t>in the output table</w:t>
            </w:r>
            <w:r w:rsidR="001023A7" w:rsidRPr="00390C2D">
              <w:rPr>
                <w:noProof/>
                <w:lang w:val="en-GB"/>
              </w:rPr>
              <w:t xml:space="preserve">. If we </w:t>
            </w:r>
            <w:r w:rsidR="002B0189" w:rsidRPr="00390C2D">
              <w:rPr>
                <w:noProof/>
                <w:lang w:val="en-GB"/>
              </w:rPr>
              <w:t>inten</w:t>
            </w:r>
            <w:r w:rsidR="00B15CEB" w:rsidRPr="00390C2D">
              <w:rPr>
                <w:noProof/>
                <w:lang w:val="en-GB"/>
              </w:rPr>
              <w:t>ded</w:t>
            </w:r>
            <w:r w:rsidR="002B0189" w:rsidRPr="00390C2D">
              <w:rPr>
                <w:noProof/>
                <w:lang w:val="en-GB"/>
              </w:rPr>
              <w:t xml:space="preserve"> </w:t>
            </w:r>
            <w:r w:rsidR="001023A7" w:rsidRPr="00390C2D">
              <w:rPr>
                <w:noProof/>
                <w:lang w:val="en-GB"/>
              </w:rPr>
              <w:t xml:space="preserve">to </w:t>
            </w:r>
            <w:r w:rsidR="002B0189" w:rsidRPr="00390C2D">
              <w:rPr>
                <w:noProof/>
                <w:lang w:val="en-GB"/>
              </w:rPr>
              <w:t xml:space="preserve">use </w:t>
            </w:r>
            <w:r w:rsidR="001023A7" w:rsidRPr="00390C2D">
              <w:rPr>
                <w:noProof/>
                <w:lang w:val="en-GB"/>
              </w:rPr>
              <w:t xml:space="preserve">this </w:t>
            </w:r>
            <w:r w:rsidR="00271152" w:rsidRPr="00390C2D">
              <w:rPr>
                <w:noProof/>
                <w:lang w:val="en-GB"/>
              </w:rPr>
              <w:t xml:space="preserve">table for further process, the </w:t>
            </w:r>
            <w:r w:rsidR="00E966F3" w:rsidRPr="00390C2D">
              <w:rPr>
                <w:noProof/>
                <w:lang w:val="en-GB"/>
              </w:rPr>
              <w:t xml:space="preserve">ambiguous variable name could </w:t>
            </w:r>
            <w:r w:rsidR="008F0777" w:rsidRPr="00390C2D">
              <w:rPr>
                <w:noProof/>
                <w:lang w:val="en-GB"/>
              </w:rPr>
              <w:t xml:space="preserve">cause </w:t>
            </w:r>
            <w:r w:rsidR="002B0189" w:rsidRPr="00390C2D">
              <w:rPr>
                <w:noProof/>
                <w:lang w:val="en-GB"/>
              </w:rPr>
              <w:t xml:space="preserve">troubles in data query. </w:t>
            </w:r>
            <w:r w:rsidR="00CB4937" w:rsidRPr="00390C2D">
              <w:rPr>
                <w:noProof/>
                <w:lang w:val="en-GB"/>
              </w:rPr>
              <w:t>It would</w:t>
            </w:r>
            <w:r w:rsidR="008F0777" w:rsidRPr="00390C2D">
              <w:rPr>
                <w:noProof/>
                <w:lang w:val="en-GB"/>
              </w:rPr>
              <w:t xml:space="preserve"> therefore</w:t>
            </w:r>
            <w:r w:rsidR="00CB4937" w:rsidRPr="00390C2D">
              <w:rPr>
                <w:noProof/>
                <w:lang w:val="en-GB"/>
              </w:rPr>
              <w:t xml:space="preserve"> be important to either rename or drop one of the </w:t>
            </w:r>
            <w:r w:rsidR="00CB4937" w:rsidRPr="00390C2D">
              <w:rPr>
                <w:rFonts w:ascii="Consolas" w:hAnsi="Consolas"/>
                <w:noProof/>
                <w:lang w:val="en-GB"/>
              </w:rPr>
              <w:t>ID</w:t>
            </w:r>
            <w:r w:rsidR="00CB4937" w:rsidRPr="00390C2D">
              <w:rPr>
                <w:noProof/>
                <w:lang w:val="en-GB"/>
              </w:rPr>
              <w:t xml:space="preserve"> columns</w:t>
            </w:r>
            <w:r w:rsidR="006513AC" w:rsidRPr="00390C2D">
              <w:rPr>
                <w:noProof/>
                <w:lang w:val="en-GB"/>
              </w:rPr>
              <w:t xml:space="preserve"> from the table</w:t>
            </w:r>
            <w:r w:rsidR="00CB4937" w:rsidRPr="00390C2D">
              <w:rPr>
                <w:noProof/>
                <w:lang w:val="en-GB"/>
              </w:rPr>
              <w:t>.</w:t>
            </w:r>
          </w:p>
          <w:p w14:paraId="6BDC437D" w14:textId="3D4132F1" w:rsidR="00273279" w:rsidRPr="00390C2D" w:rsidRDefault="006434A5" w:rsidP="00273279">
            <w:pPr>
              <w:pStyle w:val="BodyText"/>
              <w:rPr>
                <w:noProof/>
                <w:lang w:val="en-GB"/>
              </w:rPr>
            </w:pPr>
            <w:r w:rsidRPr="00390C2D">
              <w:rPr>
                <w:noProof/>
                <w:lang w:val="en-GB"/>
              </w:rPr>
              <w:t xml:space="preserve">Since the matching variable </w:t>
            </w:r>
            <w:r w:rsidR="00A55147" w:rsidRPr="00390C2D">
              <w:rPr>
                <w:noProof/>
                <w:lang w:val="en-GB"/>
              </w:rPr>
              <w:t xml:space="preserve">in both tables share the same name, </w:t>
            </w:r>
            <w:r w:rsidR="00A55147" w:rsidRPr="00390C2D">
              <w:rPr>
                <w:rFonts w:ascii="Consolas" w:hAnsi="Consolas"/>
                <w:noProof/>
                <w:lang w:val="en-GB"/>
              </w:rPr>
              <w:t>ID</w:t>
            </w:r>
            <w:r w:rsidR="00A55147" w:rsidRPr="00390C2D">
              <w:rPr>
                <w:noProof/>
                <w:lang w:val="en-GB"/>
              </w:rPr>
              <w:t xml:space="preserve">, we can also apply the </w:t>
            </w:r>
            <w:r w:rsidR="00A55147" w:rsidRPr="00390C2D">
              <w:rPr>
                <w:rFonts w:ascii="Consolas" w:hAnsi="Consolas"/>
                <w:noProof/>
                <w:lang w:val="en-GB"/>
              </w:rPr>
              <w:t>USING</w:t>
            </w:r>
            <w:r w:rsidR="00A55147" w:rsidRPr="00390C2D">
              <w:rPr>
                <w:noProof/>
                <w:lang w:val="en-GB"/>
              </w:rPr>
              <w:t xml:space="preserve"> keyword instead.</w:t>
            </w:r>
          </w:p>
          <w:p w14:paraId="41779AD8" w14:textId="39F45A29" w:rsidR="005A1F47" w:rsidRPr="00390C2D" w:rsidRDefault="003F72EB" w:rsidP="005A1F47">
            <w:pPr>
              <w:pStyle w:val="Figure-Image-Upper"/>
              <w:rPr>
                <w:lang w:val="en-GB"/>
              </w:rPr>
            </w:pPr>
            <w:r w:rsidRPr="00390C2D">
              <w:lastRenderedPageBreak/>
              <w:drawing>
                <wp:inline distT="0" distB="0" distL="0" distR="0" wp14:anchorId="6E339D8D" wp14:editId="182F77FD">
                  <wp:extent cx="5580000" cy="2782266"/>
                  <wp:effectExtent l="19050" t="19050" r="20955" b="184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6553" t="21158" r="2077" b="3945"/>
                          <a:stretch/>
                        </pic:blipFill>
                        <pic:spPr bwMode="auto">
                          <a:xfrm>
                            <a:off x="0" y="0"/>
                            <a:ext cx="5580000" cy="2782266"/>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7E06D4D" w14:textId="1DA641E0" w:rsidR="005A1F47" w:rsidRPr="00390C2D" w:rsidRDefault="005A1F47" w:rsidP="00390C2D">
            <w:pPr>
              <w:pStyle w:val="Caption"/>
            </w:pPr>
            <w:bookmarkStart w:id="44" w:name="_Ref65535028"/>
            <w:r w:rsidRPr="00390C2D">
              <w:t>Figure 6.</w:t>
            </w:r>
            <w:r w:rsidRPr="00390C2D">
              <w:fldChar w:fldCharType="begin"/>
            </w:r>
            <w:r w:rsidRPr="00390C2D">
              <w:instrText xml:space="preserve"> SEQ Figure \* ARABIC </w:instrText>
            </w:r>
            <w:r w:rsidRPr="00390C2D">
              <w:fldChar w:fldCharType="separate"/>
            </w:r>
            <w:r w:rsidR="00F37804" w:rsidRPr="00390C2D">
              <w:t>34</w:t>
            </w:r>
            <w:r w:rsidRPr="00390C2D">
              <w:fldChar w:fldCharType="end"/>
            </w:r>
            <w:bookmarkEnd w:id="44"/>
            <w:r w:rsidRPr="00390C2D">
              <w:t xml:space="preserve"> </w:t>
            </w:r>
            <w:r w:rsidR="008363A0" w:rsidRPr="00390C2D">
              <w:t xml:space="preserve">Inner Join the Tables </w:t>
            </w:r>
            <w:r w:rsidR="008363A0" w:rsidRPr="00390C2D">
              <w:rPr>
                <w:rFonts w:ascii="Consolas" w:hAnsi="Consolas"/>
              </w:rPr>
              <w:t>students</w:t>
            </w:r>
            <w:r w:rsidR="008363A0" w:rsidRPr="00390C2D">
              <w:t xml:space="preserve"> and </w:t>
            </w:r>
            <w:r w:rsidR="008363A0" w:rsidRPr="00390C2D">
              <w:rPr>
                <w:rFonts w:ascii="Consolas" w:hAnsi="Consolas"/>
              </w:rPr>
              <w:t>grades</w:t>
            </w:r>
            <w:r w:rsidR="008363A0" w:rsidRPr="00390C2D">
              <w:t xml:space="preserve"> by</w:t>
            </w:r>
            <w:r w:rsidR="00873422">
              <w:t xml:space="preserve"> the</w:t>
            </w:r>
            <w:r w:rsidR="008363A0" w:rsidRPr="00390C2D">
              <w:t xml:space="preserve"> </w:t>
            </w:r>
            <w:r w:rsidR="008363A0" w:rsidRPr="00390C2D">
              <w:rPr>
                <w:rFonts w:ascii="Consolas" w:hAnsi="Consolas"/>
              </w:rPr>
              <w:t>USING</w:t>
            </w:r>
            <w:r w:rsidR="008363A0" w:rsidRPr="00390C2D">
              <w:t xml:space="preserve"> Keyword</w:t>
            </w:r>
          </w:p>
        </w:tc>
      </w:tr>
    </w:tbl>
    <w:p w14:paraId="6C450819" w14:textId="77777777" w:rsidR="00A16C07" w:rsidRPr="00390C2D" w:rsidRDefault="00A16C07" w:rsidP="00A16C07">
      <w:pPr>
        <w:spacing w:before="240" w:after="120"/>
        <w:jc w:val="left"/>
        <w:rPr>
          <w:b/>
          <w:noProof/>
          <w:sz w:val="28"/>
        </w:rPr>
      </w:pPr>
      <w:r w:rsidRPr="00390C2D">
        <w:rPr>
          <w:b/>
          <w:noProof/>
          <w:sz w:val="28"/>
        </w:rPr>
        <w:lastRenderedPageBreak/>
        <w:t>Read</w:t>
      </w:r>
    </w:p>
    <w:p w14:paraId="2F54A171" w14:textId="3BE9242C" w:rsidR="00A16C07" w:rsidRPr="00390C2D" w:rsidRDefault="00A16C07" w:rsidP="00390C2D">
      <w:pPr>
        <w:pStyle w:val="BodyText"/>
        <w:spacing w:after="0"/>
        <w:rPr>
          <w:noProof/>
          <w:lang w:val="en-GB"/>
        </w:rPr>
      </w:pPr>
      <w:r w:rsidRPr="00390C2D">
        <w:rPr>
          <w:noProof/>
          <w:lang w:val="en-GB"/>
        </w:rPr>
        <w:t>Refer to the link</w:t>
      </w:r>
      <w:r w:rsidR="00FB0158" w:rsidRPr="00390C2D">
        <w:rPr>
          <w:noProof/>
          <w:lang w:val="en-GB"/>
        </w:rPr>
        <w:t>s</w:t>
      </w:r>
      <w:r w:rsidRPr="00390C2D">
        <w:rPr>
          <w:noProof/>
          <w:lang w:val="en-GB"/>
        </w:rPr>
        <w:t xml:space="preserve"> below for more details and examples on the </w:t>
      </w:r>
      <w:r w:rsidRPr="00390C2D">
        <w:rPr>
          <w:rFonts w:ascii="Consolas" w:hAnsi="Consolas"/>
          <w:noProof/>
          <w:lang w:val="en-GB"/>
        </w:rPr>
        <w:t>INNER JOIN</w:t>
      </w:r>
      <w:r w:rsidRPr="00390C2D">
        <w:rPr>
          <w:noProof/>
          <w:lang w:val="en-GB"/>
        </w:rPr>
        <w:t xml:space="preserve"> </w:t>
      </w:r>
      <w:r w:rsidR="00FF2C3E" w:rsidRPr="00390C2D">
        <w:rPr>
          <w:noProof/>
          <w:lang w:val="en-GB"/>
        </w:rPr>
        <w:t>clause</w:t>
      </w:r>
      <w:r w:rsidRPr="00390C2D">
        <w:rPr>
          <w:noProof/>
          <w:lang w:val="en-GB"/>
        </w:rPr>
        <w:t xml:space="preserve"> of SQL: </w:t>
      </w:r>
    </w:p>
    <w:p w14:paraId="61FD6AD4" w14:textId="55B2FCE4" w:rsidR="00FF2C3E" w:rsidRPr="00390C2D" w:rsidRDefault="00655C2E" w:rsidP="00390C2D">
      <w:pPr>
        <w:pStyle w:val="BodyText"/>
        <w:spacing w:before="0" w:after="0"/>
        <w:rPr>
          <w:rStyle w:val="Hyperlink"/>
          <w:noProof/>
          <w:lang w:val="en-GB"/>
        </w:rPr>
      </w:pPr>
      <w:hyperlink r:id="rId69" w:history="1">
        <w:r w:rsidR="00FF2C3E" w:rsidRPr="00390C2D">
          <w:rPr>
            <w:rStyle w:val="Hyperlink"/>
            <w:noProof/>
            <w:lang w:val="en-GB"/>
          </w:rPr>
          <w:t>https://www.w3schools.com/sql/sql_join_inner.asp</w:t>
        </w:r>
      </w:hyperlink>
    </w:p>
    <w:p w14:paraId="57D7E17B" w14:textId="4E9C9E27" w:rsidR="00FB0158" w:rsidRPr="00390C2D" w:rsidRDefault="00655C2E" w:rsidP="00390C2D">
      <w:pPr>
        <w:pStyle w:val="BodyText"/>
        <w:spacing w:before="0"/>
        <w:rPr>
          <w:noProof/>
          <w:lang w:val="en-GB"/>
        </w:rPr>
      </w:pPr>
      <w:hyperlink r:id="rId70" w:history="1">
        <w:r w:rsidR="00FB0158" w:rsidRPr="00390C2D">
          <w:rPr>
            <w:rStyle w:val="Hyperlink"/>
            <w:noProof/>
            <w:lang w:val="en-GB"/>
          </w:rPr>
          <w:t>https://www.sqlitetutorial.net/sqlite-inner-join/</w:t>
        </w:r>
      </w:hyperlink>
    </w:p>
    <w:p w14:paraId="0C966F3B" w14:textId="7305EA75" w:rsidR="00E300B2" w:rsidRPr="00390C2D" w:rsidRDefault="00E300B2" w:rsidP="006956C6">
      <w:pPr>
        <w:pStyle w:val="Heading3"/>
        <w:tabs>
          <w:tab w:val="left" w:pos="709"/>
        </w:tabs>
        <w:rPr>
          <w:noProof/>
          <w:lang w:val="en-GB"/>
        </w:rPr>
      </w:pPr>
      <w:r w:rsidRPr="00390C2D">
        <w:rPr>
          <w:noProof/>
          <w:lang w:val="en-GB"/>
        </w:rPr>
        <w:t>3.2</w:t>
      </w:r>
      <w:r w:rsidRPr="00390C2D">
        <w:rPr>
          <w:noProof/>
          <w:lang w:val="en-GB"/>
        </w:rPr>
        <w:tab/>
      </w:r>
      <w:r w:rsidR="00FE2613" w:rsidRPr="00390C2D">
        <w:rPr>
          <w:noProof/>
          <w:lang w:val="en-GB"/>
        </w:rPr>
        <w:t>Left Join</w:t>
      </w:r>
    </w:p>
    <w:p w14:paraId="639180E3" w14:textId="51F2B17A" w:rsidR="0084048F" w:rsidRPr="00390C2D" w:rsidRDefault="0084048F" w:rsidP="00FE2613">
      <w:pPr>
        <w:pStyle w:val="BodyText"/>
        <w:rPr>
          <w:noProof/>
          <w:lang w:val="en-GB"/>
        </w:rPr>
      </w:pPr>
      <w:r w:rsidRPr="00390C2D">
        <w:rPr>
          <w:noProof/>
          <w:lang w:val="en-GB"/>
        </w:rPr>
        <w:t xml:space="preserve">Another </w:t>
      </w:r>
      <w:r w:rsidR="004B052F" w:rsidRPr="00390C2D">
        <w:rPr>
          <w:noProof/>
          <w:lang w:val="en-GB"/>
        </w:rPr>
        <w:t xml:space="preserve">way </w:t>
      </w:r>
      <w:r w:rsidRPr="00390C2D">
        <w:rPr>
          <w:noProof/>
          <w:lang w:val="en-GB"/>
        </w:rPr>
        <w:t xml:space="preserve">to join two or more tables of a database is </w:t>
      </w:r>
      <w:r w:rsidR="004B052F" w:rsidRPr="00390C2D">
        <w:rPr>
          <w:noProof/>
          <w:lang w:val="en-GB"/>
        </w:rPr>
        <w:t xml:space="preserve">the </w:t>
      </w:r>
      <w:r w:rsidRPr="00390C2D">
        <w:rPr>
          <w:noProof/>
          <w:lang w:val="en-GB"/>
        </w:rPr>
        <w:t>left join</w:t>
      </w:r>
      <w:r w:rsidR="004B052F" w:rsidRPr="00390C2D">
        <w:rPr>
          <w:noProof/>
          <w:lang w:val="en-GB"/>
        </w:rPr>
        <w:t xml:space="preserve"> method</w:t>
      </w:r>
      <w:r w:rsidRPr="00390C2D">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84048F" w:rsidRPr="006956C6" w14:paraId="25044EC5" w14:textId="77777777" w:rsidTr="00CB22E5">
        <w:trPr>
          <w:jc w:val="right"/>
        </w:trPr>
        <w:tc>
          <w:tcPr>
            <w:tcW w:w="9017" w:type="dxa"/>
            <w:shd w:val="clear" w:color="auto" w:fill="D9D9D9" w:themeFill="background1" w:themeFillShade="D9"/>
            <w:vAlign w:val="center"/>
          </w:tcPr>
          <w:p w14:paraId="121404AE" w14:textId="1AC1DCDA" w:rsidR="0084048F" w:rsidRPr="00390C2D" w:rsidRDefault="0084048F" w:rsidP="0042030F">
            <w:pPr>
              <w:pStyle w:val="Code"/>
              <w:ind w:left="1026"/>
              <w:jc w:val="left"/>
              <w:rPr>
                <w:noProof/>
                <w:color w:val="auto"/>
                <w:lang w:val="en-GB"/>
              </w:rPr>
            </w:pPr>
            <w:r w:rsidRPr="00390C2D">
              <w:rPr>
                <w:noProof/>
                <w:color w:val="auto"/>
                <w:lang w:val="en-GB"/>
              </w:rPr>
              <w:t xml:space="preserve">SELECT </w:t>
            </w:r>
            <w:r w:rsidRPr="00390C2D">
              <w:rPr>
                <w:noProof/>
                <w:color w:val="0070C0"/>
                <w:lang w:val="en-GB"/>
              </w:rPr>
              <w:t>*</w:t>
            </w:r>
            <w:r w:rsidRPr="00390C2D">
              <w:rPr>
                <w:noProof/>
                <w:color w:val="auto"/>
                <w:lang w:val="en-GB"/>
              </w:rPr>
              <w:t xml:space="preserve"> FROM </w:t>
            </w:r>
            <w:r w:rsidRPr="00390C2D">
              <w:rPr>
                <w:noProof/>
                <w:color w:val="0070C0"/>
                <w:lang w:val="en-GB"/>
              </w:rPr>
              <w:t>table1_name</w:t>
            </w:r>
            <w:r w:rsidR="00E85C37" w:rsidRPr="00390C2D">
              <w:rPr>
                <w:noProof/>
                <w:color w:val="0070C0"/>
                <w:lang w:val="en-GB"/>
              </w:rPr>
              <w:t xml:space="preserve"> alias1</w:t>
            </w:r>
            <w:r w:rsidRPr="00390C2D">
              <w:rPr>
                <w:noProof/>
                <w:color w:val="auto"/>
                <w:lang w:val="en-GB"/>
              </w:rPr>
              <w:t xml:space="preserve"> </w:t>
            </w:r>
            <w:r w:rsidR="00D32D50" w:rsidRPr="00390C2D">
              <w:rPr>
                <w:noProof/>
                <w:color w:val="auto"/>
                <w:lang w:val="en-GB"/>
              </w:rPr>
              <w:br/>
            </w:r>
            <w:r w:rsidRPr="00390C2D">
              <w:rPr>
                <w:noProof/>
                <w:color w:val="auto"/>
                <w:lang w:val="en-GB"/>
              </w:rPr>
              <w:t xml:space="preserve">LEFT JOIN </w:t>
            </w:r>
            <w:r w:rsidR="00D32D50" w:rsidRPr="00390C2D">
              <w:rPr>
                <w:noProof/>
                <w:color w:val="0070C0"/>
                <w:lang w:val="en-GB"/>
              </w:rPr>
              <w:t>t</w:t>
            </w:r>
            <w:r w:rsidRPr="00390C2D">
              <w:rPr>
                <w:noProof/>
                <w:color w:val="0070C0"/>
                <w:lang w:val="en-GB"/>
              </w:rPr>
              <w:t>able2_name</w:t>
            </w:r>
            <w:r w:rsidRPr="00390C2D">
              <w:rPr>
                <w:noProof/>
                <w:color w:val="auto"/>
                <w:lang w:val="en-GB"/>
              </w:rPr>
              <w:t xml:space="preserve"> </w:t>
            </w:r>
            <w:r w:rsidR="00E85C37" w:rsidRPr="00390C2D">
              <w:rPr>
                <w:noProof/>
                <w:color w:val="0070C0"/>
                <w:lang w:val="en-GB"/>
              </w:rPr>
              <w:t>alias2</w:t>
            </w:r>
            <w:r w:rsidR="00BD2C99" w:rsidRPr="00390C2D">
              <w:rPr>
                <w:noProof/>
                <w:color w:val="0070C0"/>
                <w:lang w:val="en-GB"/>
              </w:rPr>
              <w:t xml:space="preserve"> </w:t>
            </w:r>
            <w:r w:rsidR="00D32D50" w:rsidRPr="00390C2D">
              <w:rPr>
                <w:noProof/>
                <w:color w:val="0070C0"/>
                <w:lang w:val="en-GB"/>
              </w:rPr>
              <w:br/>
            </w:r>
            <w:r w:rsidRPr="00390C2D">
              <w:rPr>
                <w:noProof/>
                <w:color w:val="auto"/>
                <w:lang w:val="en-GB"/>
              </w:rPr>
              <w:t xml:space="preserve">ON </w:t>
            </w:r>
            <w:r w:rsidR="002C7CE1" w:rsidRPr="00390C2D">
              <w:rPr>
                <w:noProof/>
                <w:color w:val="0070C0"/>
                <w:lang w:val="en-GB"/>
              </w:rPr>
              <w:t>alias1</w:t>
            </w:r>
            <w:r w:rsidRPr="00390C2D">
              <w:rPr>
                <w:noProof/>
                <w:color w:val="0070C0"/>
                <w:lang w:val="en-GB"/>
              </w:rPr>
              <w:t>.match_var</w:t>
            </w:r>
            <w:r w:rsidRPr="00390C2D">
              <w:rPr>
                <w:noProof/>
                <w:color w:val="auto"/>
                <w:lang w:val="en-GB"/>
              </w:rPr>
              <w:t xml:space="preserve"> = </w:t>
            </w:r>
            <w:r w:rsidR="002C7CE1" w:rsidRPr="00390C2D">
              <w:rPr>
                <w:noProof/>
                <w:color w:val="0070C0"/>
                <w:lang w:val="en-GB"/>
              </w:rPr>
              <w:t>alias</w:t>
            </w:r>
            <w:r w:rsidR="004935E5" w:rsidRPr="00390C2D">
              <w:rPr>
                <w:noProof/>
                <w:color w:val="0070C0"/>
                <w:lang w:val="en-GB"/>
              </w:rPr>
              <w:t>2</w:t>
            </w:r>
            <w:r w:rsidRPr="00390C2D">
              <w:rPr>
                <w:noProof/>
                <w:color w:val="0070C0"/>
                <w:lang w:val="en-GB"/>
              </w:rPr>
              <w:t>.match_var</w:t>
            </w:r>
            <w:r w:rsidRPr="00390C2D">
              <w:rPr>
                <w:noProof/>
                <w:color w:val="auto"/>
                <w:lang w:val="en-GB"/>
              </w:rPr>
              <w:t>;</w:t>
            </w:r>
          </w:p>
        </w:tc>
      </w:tr>
    </w:tbl>
    <w:p w14:paraId="267A0DBF" w14:textId="3B5DB058" w:rsidR="009E530A" w:rsidRPr="00390C2D" w:rsidRDefault="009E530A" w:rsidP="00FE2613">
      <w:pPr>
        <w:pStyle w:val="BodyText"/>
        <w:rPr>
          <w:noProof/>
          <w:lang w:val="en-GB"/>
        </w:rPr>
      </w:pPr>
      <w:r w:rsidRPr="00390C2D">
        <w:rPr>
          <w:noProof/>
          <w:lang w:val="en-GB"/>
        </w:rPr>
        <w:t xml:space="preserve">We add the new options </w:t>
      </w:r>
      <w:r w:rsidRPr="00390C2D">
        <w:rPr>
          <w:rFonts w:ascii="Consolas" w:hAnsi="Consolas"/>
          <w:noProof/>
          <w:lang w:val="en-GB"/>
        </w:rPr>
        <w:t>alias1</w:t>
      </w:r>
      <w:r w:rsidRPr="00390C2D">
        <w:rPr>
          <w:noProof/>
          <w:lang w:val="en-GB"/>
        </w:rPr>
        <w:t xml:space="preserve"> and </w:t>
      </w:r>
      <w:r w:rsidRPr="00390C2D">
        <w:rPr>
          <w:rFonts w:ascii="Consolas" w:hAnsi="Consolas"/>
          <w:noProof/>
          <w:lang w:val="en-GB"/>
        </w:rPr>
        <w:t>alias2</w:t>
      </w:r>
      <w:r w:rsidRPr="00390C2D">
        <w:rPr>
          <w:noProof/>
          <w:lang w:val="en-GB"/>
        </w:rPr>
        <w:t xml:space="preserve"> to this syntax</w:t>
      </w:r>
      <w:bookmarkStart w:id="45" w:name="_Hlk65539113"/>
      <w:r w:rsidRPr="00390C2D">
        <w:rPr>
          <w:noProof/>
          <w:lang w:val="en-GB"/>
        </w:rPr>
        <w:t>. T</w:t>
      </w:r>
      <w:bookmarkEnd w:id="45"/>
      <w:r w:rsidRPr="00390C2D">
        <w:rPr>
          <w:noProof/>
          <w:lang w:val="en-GB"/>
        </w:rPr>
        <w:t xml:space="preserve">hese aliases are usually abbreviated references of </w:t>
      </w:r>
      <w:r w:rsidRPr="00390C2D">
        <w:rPr>
          <w:rFonts w:ascii="Consolas" w:hAnsi="Consolas"/>
          <w:noProof/>
          <w:lang w:val="en-GB"/>
        </w:rPr>
        <w:t>table1</w:t>
      </w:r>
      <w:r w:rsidRPr="00390C2D">
        <w:rPr>
          <w:noProof/>
          <w:lang w:val="en-GB"/>
        </w:rPr>
        <w:t xml:space="preserve"> and </w:t>
      </w:r>
      <w:r w:rsidRPr="00390C2D">
        <w:rPr>
          <w:rFonts w:ascii="Consolas" w:hAnsi="Consolas"/>
          <w:noProof/>
          <w:lang w:val="en-GB"/>
        </w:rPr>
        <w:t>table2</w:t>
      </w:r>
      <w:r w:rsidRPr="00390C2D">
        <w:rPr>
          <w:noProof/>
          <w:lang w:val="en-GB"/>
        </w:rPr>
        <w:t xml:space="preserve"> and can be useful when </w:t>
      </w:r>
      <w:r w:rsidR="00DC1B5D" w:rsidRPr="00390C2D">
        <w:rPr>
          <w:noProof/>
          <w:lang w:val="en-GB"/>
        </w:rPr>
        <w:t>there are two variables with the same name</w:t>
      </w:r>
      <w:r w:rsidR="00495E99" w:rsidRPr="00390C2D">
        <w:rPr>
          <w:noProof/>
          <w:lang w:val="en-GB"/>
        </w:rPr>
        <w:t xml:space="preserve"> in both</w:t>
      </w:r>
      <w:r w:rsidR="00283258" w:rsidRPr="00390C2D">
        <w:rPr>
          <w:noProof/>
          <w:lang w:val="en-GB"/>
        </w:rPr>
        <w:t xml:space="preserve"> tables. Note that the aliases </w:t>
      </w:r>
      <w:r w:rsidR="0046250B" w:rsidRPr="00390C2D">
        <w:rPr>
          <w:noProof/>
          <w:lang w:val="en-GB"/>
        </w:rPr>
        <w:t>are</w:t>
      </w:r>
      <w:r w:rsidR="0015648C" w:rsidRPr="00390C2D">
        <w:rPr>
          <w:noProof/>
          <w:lang w:val="en-GB"/>
        </w:rPr>
        <w:t xml:space="preserve"> not limited to</w:t>
      </w:r>
      <w:r w:rsidR="0086071A" w:rsidRPr="00390C2D">
        <w:rPr>
          <w:noProof/>
          <w:lang w:val="en-GB"/>
        </w:rPr>
        <w:t xml:space="preserve"> the</w:t>
      </w:r>
      <w:r w:rsidR="0015648C" w:rsidRPr="00390C2D">
        <w:rPr>
          <w:noProof/>
          <w:lang w:val="en-GB"/>
        </w:rPr>
        <w:t xml:space="preserve"> </w:t>
      </w:r>
      <w:r w:rsidR="0015648C" w:rsidRPr="00390C2D">
        <w:rPr>
          <w:rFonts w:ascii="Consolas" w:hAnsi="Consolas"/>
          <w:noProof/>
          <w:lang w:val="en-GB"/>
        </w:rPr>
        <w:t>LEFT</w:t>
      </w:r>
      <w:r w:rsidR="0015648C" w:rsidRPr="00390C2D">
        <w:rPr>
          <w:noProof/>
          <w:lang w:val="en-GB"/>
        </w:rPr>
        <w:t xml:space="preserve"> </w:t>
      </w:r>
      <w:r w:rsidR="0015648C" w:rsidRPr="00390C2D">
        <w:rPr>
          <w:rFonts w:ascii="Consolas" w:hAnsi="Consolas"/>
          <w:noProof/>
          <w:lang w:val="en-GB"/>
        </w:rPr>
        <w:t>JOIN</w:t>
      </w:r>
      <w:r w:rsidR="0086071A" w:rsidRPr="00390C2D">
        <w:rPr>
          <w:noProof/>
          <w:lang w:val="en-GB"/>
        </w:rPr>
        <w:t xml:space="preserve"> clause</w:t>
      </w:r>
      <w:r w:rsidR="0015648C" w:rsidRPr="00390C2D">
        <w:rPr>
          <w:noProof/>
          <w:lang w:val="en-GB"/>
        </w:rPr>
        <w:t xml:space="preserve">, but applicable to any </w:t>
      </w:r>
      <w:r w:rsidR="0015648C" w:rsidRPr="00390C2D">
        <w:rPr>
          <w:rFonts w:ascii="Consolas" w:hAnsi="Consolas"/>
          <w:noProof/>
          <w:lang w:val="en-GB"/>
        </w:rPr>
        <w:t>SELECT</w:t>
      </w:r>
      <w:r w:rsidR="0015648C" w:rsidRPr="00390C2D">
        <w:rPr>
          <w:noProof/>
          <w:lang w:val="en-GB"/>
        </w:rPr>
        <w:t xml:space="preserve"> statement.</w:t>
      </w:r>
    </w:p>
    <w:p w14:paraId="3B12719E" w14:textId="0B0179D9" w:rsidR="00D71965" w:rsidRPr="00390C2D" w:rsidRDefault="002E70CD" w:rsidP="00FE2613">
      <w:pPr>
        <w:pStyle w:val="BodyText"/>
        <w:rPr>
          <w:noProof/>
          <w:lang w:val="en-GB"/>
        </w:rPr>
      </w:pPr>
      <w:r w:rsidRPr="00390C2D">
        <w:rPr>
          <w:noProof/>
          <w:lang w:val="en-GB"/>
        </w:rPr>
        <w:t xml:space="preserve">We can also use </w:t>
      </w:r>
      <w:r w:rsidRPr="00390C2D">
        <w:rPr>
          <w:rFonts w:ascii="Consolas" w:hAnsi="Consolas"/>
          <w:noProof/>
          <w:lang w:val="en-GB"/>
        </w:rPr>
        <w:t>USING</w:t>
      </w:r>
      <w:r w:rsidRPr="00390C2D">
        <w:rPr>
          <w:noProof/>
          <w:lang w:val="en-GB"/>
        </w:rPr>
        <w:t xml:space="preserve"> instead</w:t>
      </w:r>
      <w:r w:rsidR="00757C3E" w:rsidRPr="00390C2D">
        <w:rPr>
          <w:noProof/>
          <w:lang w:val="en-GB"/>
        </w:rPr>
        <w:t xml:space="preserve"> of </w:t>
      </w:r>
      <w:r w:rsidR="00757C3E" w:rsidRPr="00390C2D">
        <w:rPr>
          <w:rFonts w:ascii="Consolas" w:hAnsi="Consolas"/>
          <w:noProof/>
          <w:lang w:val="en-GB"/>
        </w:rPr>
        <w:t>ON</w:t>
      </w:r>
      <w:r w:rsidR="00757C3E" w:rsidRPr="00390C2D">
        <w:rPr>
          <w:noProof/>
          <w:lang w:val="en-GB"/>
        </w:rPr>
        <w:t xml:space="preserve"> for the matching condition</w:t>
      </w:r>
      <w:r w:rsidRPr="00390C2D">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CellMar>
          <w:left w:w="57" w:type="dxa"/>
          <w:right w:w="57" w:type="dxa"/>
        </w:tblCellMar>
        <w:tblLook w:val="04A0" w:firstRow="1" w:lastRow="0" w:firstColumn="1" w:lastColumn="0" w:noHBand="0" w:noVBand="1"/>
      </w:tblPr>
      <w:tblGrid>
        <w:gridCol w:w="9017"/>
      </w:tblGrid>
      <w:tr w:rsidR="002E70CD" w:rsidRPr="006956C6" w14:paraId="73A4C734" w14:textId="77777777" w:rsidTr="0021535E">
        <w:tc>
          <w:tcPr>
            <w:tcW w:w="9017" w:type="dxa"/>
            <w:shd w:val="clear" w:color="auto" w:fill="D9D9D9" w:themeFill="background1" w:themeFillShade="D9"/>
            <w:vAlign w:val="center"/>
          </w:tcPr>
          <w:p w14:paraId="4E462275" w14:textId="2035080D" w:rsidR="002E70CD" w:rsidRPr="00390C2D" w:rsidRDefault="002E70CD" w:rsidP="0021535E">
            <w:pPr>
              <w:pStyle w:val="Code"/>
              <w:ind w:left="1076"/>
              <w:jc w:val="left"/>
              <w:rPr>
                <w:noProof/>
                <w:color w:val="auto"/>
                <w:lang w:val="en-GB"/>
              </w:rPr>
            </w:pPr>
            <w:r w:rsidRPr="00390C2D">
              <w:rPr>
                <w:noProof/>
                <w:color w:val="auto"/>
                <w:lang w:val="en-GB"/>
              </w:rPr>
              <w:t xml:space="preserve">SELECT </w:t>
            </w:r>
            <w:r w:rsidRPr="00390C2D">
              <w:rPr>
                <w:noProof/>
                <w:color w:val="0070C0"/>
                <w:lang w:val="en-GB"/>
              </w:rPr>
              <w:t>*</w:t>
            </w:r>
            <w:r w:rsidRPr="00390C2D">
              <w:rPr>
                <w:noProof/>
                <w:color w:val="auto"/>
                <w:lang w:val="en-GB"/>
              </w:rPr>
              <w:t xml:space="preserve"> FROM </w:t>
            </w:r>
            <w:r w:rsidRPr="00390C2D">
              <w:rPr>
                <w:noProof/>
                <w:color w:val="0070C0"/>
                <w:lang w:val="en-GB"/>
              </w:rPr>
              <w:t>table1_name</w:t>
            </w:r>
            <w:r w:rsidRPr="00390C2D">
              <w:rPr>
                <w:noProof/>
                <w:color w:val="auto"/>
                <w:lang w:val="en-GB"/>
              </w:rPr>
              <w:t xml:space="preserve"> </w:t>
            </w:r>
            <w:r w:rsidR="0021535E" w:rsidRPr="00390C2D">
              <w:rPr>
                <w:noProof/>
                <w:color w:val="auto"/>
                <w:lang w:val="en-GB"/>
              </w:rPr>
              <w:br/>
            </w:r>
            <w:r w:rsidRPr="00390C2D">
              <w:rPr>
                <w:noProof/>
                <w:color w:val="auto"/>
                <w:lang w:val="en-GB"/>
              </w:rPr>
              <w:t xml:space="preserve">LEFT JOIN </w:t>
            </w:r>
            <w:r w:rsidRPr="00390C2D">
              <w:rPr>
                <w:noProof/>
                <w:color w:val="0070C0"/>
                <w:lang w:val="en-GB"/>
              </w:rPr>
              <w:t>table2_name</w:t>
            </w:r>
            <w:r w:rsidR="005809D3" w:rsidRPr="00390C2D">
              <w:rPr>
                <w:noProof/>
                <w:color w:val="0070C0"/>
                <w:lang w:val="en-GB"/>
              </w:rPr>
              <w:t xml:space="preserve"> </w:t>
            </w:r>
            <w:r w:rsidR="0021535E" w:rsidRPr="00390C2D">
              <w:rPr>
                <w:noProof/>
                <w:color w:val="0070C0"/>
                <w:lang w:val="en-GB"/>
              </w:rPr>
              <w:br/>
            </w:r>
            <w:r w:rsidRPr="00390C2D">
              <w:rPr>
                <w:noProof/>
                <w:color w:val="auto"/>
                <w:lang w:val="en-GB"/>
              </w:rPr>
              <w:t>USING(</w:t>
            </w:r>
            <w:r w:rsidRPr="00390C2D">
              <w:rPr>
                <w:noProof/>
                <w:color w:val="0070C0"/>
                <w:lang w:val="en-GB"/>
              </w:rPr>
              <w:t>match_var</w:t>
            </w:r>
            <w:r w:rsidRPr="00390C2D">
              <w:rPr>
                <w:noProof/>
                <w:color w:val="auto"/>
                <w:lang w:val="en-GB"/>
              </w:rPr>
              <w:t>);</w:t>
            </w:r>
          </w:p>
        </w:tc>
      </w:tr>
    </w:tbl>
    <w:p w14:paraId="07460A68" w14:textId="75BDE354" w:rsidR="00DA5C76" w:rsidRPr="00390C2D" w:rsidRDefault="00E979C8" w:rsidP="00FE2613">
      <w:pPr>
        <w:pStyle w:val="BodyText"/>
        <w:rPr>
          <w:noProof/>
          <w:lang w:val="en-GB"/>
        </w:rPr>
      </w:pPr>
      <w:r w:rsidRPr="00390C2D">
        <w:rPr>
          <w:noProof/>
          <w:lang w:val="en-GB"/>
        </w:rPr>
        <w:lastRenderedPageBreak/>
        <w:t xml:space="preserve">In left </w:t>
      </w:r>
      <w:r w:rsidR="00394F2C" w:rsidRPr="00390C2D">
        <w:rPr>
          <w:noProof/>
          <w:lang w:val="en-GB"/>
        </w:rPr>
        <w:t xml:space="preserve">join, </w:t>
      </w:r>
      <w:r w:rsidR="00FC2920" w:rsidRPr="00390C2D">
        <w:rPr>
          <w:noProof/>
          <w:lang w:val="en-GB"/>
        </w:rPr>
        <w:t xml:space="preserve">SQL </w:t>
      </w:r>
      <w:r w:rsidR="00F533B1" w:rsidRPr="00390C2D">
        <w:rPr>
          <w:noProof/>
          <w:lang w:val="en-GB"/>
        </w:rPr>
        <w:t xml:space="preserve">searches for </w:t>
      </w:r>
      <w:r w:rsidR="00D71965" w:rsidRPr="00390C2D">
        <w:rPr>
          <w:noProof/>
          <w:lang w:val="en-GB"/>
        </w:rPr>
        <w:t xml:space="preserve">records from </w:t>
      </w:r>
      <w:r w:rsidR="00D71965" w:rsidRPr="00390C2D">
        <w:rPr>
          <w:rFonts w:ascii="Consolas" w:hAnsi="Consolas"/>
          <w:noProof/>
          <w:lang w:val="en-GB"/>
        </w:rPr>
        <w:t>table2</w:t>
      </w:r>
      <w:r w:rsidR="00D71965" w:rsidRPr="00390C2D">
        <w:rPr>
          <w:noProof/>
          <w:lang w:val="en-GB"/>
        </w:rPr>
        <w:t xml:space="preserve"> that match the records from </w:t>
      </w:r>
      <w:r w:rsidR="00D71965" w:rsidRPr="00390C2D">
        <w:rPr>
          <w:rFonts w:ascii="Consolas" w:hAnsi="Consolas"/>
          <w:noProof/>
          <w:lang w:val="en-GB"/>
        </w:rPr>
        <w:t>table1</w:t>
      </w:r>
      <w:r w:rsidR="00D71965" w:rsidRPr="00390C2D">
        <w:rPr>
          <w:noProof/>
          <w:lang w:val="en-GB"/>
        </w:rPr>
        <w:t xml:space="preserve"> based on the matching</w:t>
      </w:r>
      <w:r w:rsidR="00F533B1" w:rsidRPr="00390C2D">
        <w:rPr>
          <w:noProof/>
          <w:lang w:val="en-GB"/>
        </w:rPr>
        <w:t xml:space="preserve"> condition. If no records in </w:t>
      </w:r>
      <w:r w:rsidR="00F533B1" w:rsidRPr="00390C2D">
        <w:rPr>
          <w:rFonts w:ascii="Consolas" w:hAnsi="Consolas"/>
          <w:noProof/>
          <w:lang w:val="en-GB"/>
        </w:rPr>
        <w:t>table2</w:t>
      </w:r>
      <w:r w:rsidR="00F533B1" w:rsidRPr="00390C2D">
        <w:rPr>
          <w:noProof/>
          <w:lang w:val="en-GB"/>
        </w:rPr>
        <w:t xml:space="preserve"> </w:t>
      </w:r>
      <w:r w:rsidR="00D4092F" w:rsidRPr="00390C2D">
        <w:rPr>
          <w:noProof/>
          <w:lang w:val="en-GB"/>
        </w:rPr>
        <w:t xml:space="preserve">can be </w:t>
      </w:r>
      <w:r w:rsidR="00F533B1" w:rsidRPr="00390C2D">
        <w:rPr>
          <w:noProof/>
          <w:lang w:val="en-GB"/>
        </w:rPr>
        <w:t>found</w:t>
      </w:r>
      <w:r w:rsidR="00D4092F" w:rsidRPr="00390C2D">
        <w:rPr>
          <w:noProof/>
          <w:lang w:val="en-GB"/>
        </w:rPr>
        <w:t xml:space="preserve"> for a</w:t>
      </w:r>
      <w:r w:rsidR="00F533B1" w:rsidRPr="00390C2D">
        <w:rPr>
          <w:noProof/>
          <w:lang w:val="en-GB"/>
        </w:rPr>
        <w:t xml:space="preserve"> record</w:t>
      </w:r>
      <w:r w:rsidR="00D4092F" w:rsidRPr="00390C2D">
        <w:rPr>
          <w:noProof/>
          <w:lang w:val="en-GB"/>
        </w:rPr>
        <w:t xml:space="preserve"> from </w:t>
      </w:r>
      <w:r w:rsidR="00D4092F" w:rsidRPr="00390C2D">
        <w:rPr>
          <w:rFonts w:ascii="Consolas" w:hAnsi="Consolas"/>
          <w:noProof/>
          <w:lang w:val="en-GB"/>
        </w:rPr>
        <w:t>table1</w:t>
      </w:r>
      <w:r w:rsidR="00D4092F" w:rsidRPr="00390C2D">
        <w:rPr>
          <w:noProof/>
          <w:lang w:val="en-GB"/>
        </w:rPr>
        <w:t xml:space="preserve">, that record </w:t>
      </w:r>
      <w:r w:rsidR="004C6A15">
        <w:rPr>
          <w:noProof/>
          <w:lang w:val="en-GB"/>
        </w:rPr>
        <w:t xml:space="preserve">of </w:t>
      </w:r>
      <w:r w:rsidR="004C6A15" w:rsidRPr="00390C2D">
        <w:rPr>
          <w:rFonts w:ascii="Consolas" w:hAnsi="Consolas"/>
          <w:noProof/>
          <w:lang w:val="en-GB"/>
        </w:rPr>
        <w:t>table1</w:t>
      </w:r>
      <w:r w:rsidR="004C6A15">
        <w:rPr>
          <w:noProof/>
          <w:lang w:val="en-GB"/>
        </w:rPr>
        <w:t xml:space="preserve"> </w:t>
      </w:r>
      <w:r w:rsidR="00D4092F" w:rsidRPr="00390C2D">
        <w:rPr>
          <w:noProof/>
          <w:lang w:val="en-GB"/>
        </w:rPr>
        <w:t xml:space="preserve">will still be kept in the output table. The </w:t>
      </w:r>
      <w:r w:rsidR="006C5619" w:rsidRPr="00390C2D">
        <w:rPr>
          <w:noProof/>
          <w:lang w:val="en-GB"/>
        </w:rPr>
        <w:t xml:space="preserve">values of the variables originated from </w:t>
      </w:r>
      <w:r w:rsidR="006C5619" w:rsidRPr="00390C2D">
        <w:rPr>
          <w:rFonts w:ascii="Consolas" w:hAnsi="Consolas"/>
          <w:noProof/>
          <w:lang w:val="en-GB"/>
        </w:rPr>
        <w:t>table2</w:t>
      </w:r>
      <w:r w:rsidR="006C5619" w:rsidRPr="00390C2D">
        <w:rPr>
          <w:noProof/>
          <w:lang w:val="en-GB"/>
        </w:rPr>
        <w:t xml:space="preserve"> will be missing values in this case.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77154A" w:rsidRPr="006956C6" w14:paraId="3E111CEB" w14:textId="77777777" w:rsidTr="00914864">
        <w:tc>
          <w:tcPr>
            <w:tcW w:w="9017" w:type="dxa"/>
          </w:tcPr>
          <w:p w14:paraId="2D072373" w14:textId="3B1F8622" w:rsidR="0077154A" w:rsidRPr="00390C2D" w:rsidRDefault="0077154A" w:rsidP="00914864">
            <w:pPr>
              <w:pStyle w:val="BodyText"/>
              <w:rPr>
                <w:noProof/>
                <w:lang w:val="en-GB"/>
              </w:rPr>
            </w:pPr>
            <w:r w:rsidRPr="00390C2D">
              <w:rPr>
                <w:b/>
                <w:bCs/>
                <w:noProof/>
                <w:lang w:val="en-GB"/>
              </w:rPr>
              <w:t xml:space="preserve">Example (Cont’d): </w:t>
            </w:r>
            <w:r w:rsidR="00973F3F" w:rsidRPr="00390C2D">
              <w:rPr>
                <w:noProof/>
                <w:lang w:val="en-GB"/>
              </w:rPr>
              <w:t xml:space="preserve">The tables </w:t>
            </w:r>
            <w:r w:rsidR="00973F3F" w:rsidRPr="00390C2D">
              <w:rPr>
                <w:rFonts w:ascii="Consolas" w:hAnsi="Consolas"/>
                <w:noProof/>
                <w:lang w:val="en-GB"/>
              </w:rPr>
              <w:t>students</w:t>
            </w:r>
            <w:r w:rsidR="00973F3F" w:rsidRPr="00390C2D">
              <w:rPr>
                <w:noProof/>
                <w:lang w:val="en-GB"/>
              </w:rPr>
              <w:t xml:space="preserve"> and </w:t>
            </w:r>
            <w:r w:rsidR="00973F3F" w:rsidRPr="00390C2D">
              <w:rPr>
                <w:rFonts w:ascii="Consolas" w:hAnsi="Consolas"/>
                <w:noProof/>
                <w:lang w:val="en-GB"/>
              </w:rPr>
              <w:t>grades</w:t>
            </w:r>
            <w:r w:rsidR="00973F3F" w:rsidRPr="00390C2D">
              <w:rPr>
                <w:noProof/>
                <w:lang w:val="en-GB"/>
              </w:rPr>
              <w:t xml:space="preserve"> will be merged by the </w:t>
            </w:r>
            <w:r w:rsidR="00973F3F" w:rsidRPr="00390C2D">
              <w:rPr>
                <w:rFonts w:ascii="Consolas" w:hAnsi="Consolas"/>
                <w:noProof/>
                <w:lang w:val="en-GB"/>
              </w:rPr>
              <w:t>LEFT JOIN</w:t>
            </w:r>
            <w:r w:rsidR="00973F3F" w:rsidRPr="00390C2D">
              <w:rPr>
                <w:noProof/>
                <w:lang w:val="en-GB"/>
              </w:rPr>
              <w:t xml:space="preserve"> method in the following.</w:t>
            </w:r>
          </w:p>
          <w:p w14:paraId="05E7CD72" w14:textId="4FB35F57" w:rsidR="0077154A" w:rsidRPr="00390C2D" w:rsidRDefault="00501855" w:rsidP="00914864">
            <w:pPr>
              <w:pStyle w:val="Figure-Image-Upper"/>
              <w:rPr>
                <w:lang w:val="en-GB"/>
              </w:rPr>
            </w:pPr>
            <w:r w:rsidRPr="00390C2D">
              <w:drawing>
                <wp:inline distT="0" distB="0" distL="0" distR="0" wp14:anchorId="2F5D64A6" wp14:editId="56A0B424">
                  <wp:extent cx="5580000" cy="2659376"/>
                  <wp:effectExtent l="19050" t="19050" r="20955"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562" t="21626" r="2026" b="6748"/>
                          <a:stretch/>
                        </pic:blipFill>
                        <pic:spPr bwMode="auto">
                          <a:xfrm>
                            <a:off x="0" y="0"/>
                            <a:ext cx="5580000" cy="2659376"/>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C139A6" w14:textId="03F6630E" w:rsidR="0077154A" w:rsidRPr="00390C2D" w:rsidRDefault="0077154A" w:rsidP="00390C2D">
            <w:pPr>
              <w:pStyle w:val="Caption"/>
            </w:pPr>
            <w:bookmarkStart w:id="46" w:name="_Ref65534765"/>
            <w:r w:rsidRPr="00390C2D">
              <w:t xml:space="preserve">Figure </w:t>
            </w:r>
            <w:r w:rsidR="001D09AA" w:rsidRPr="00390C2D">
              <w:t>6</w:t>
            </w:r>
            <w:r w:rsidRPr="00390C2D">
              <w:t>.</w:t>
            </w:r>
            <w:r w:rsidRPr="00390C2D">
              <w:fldChar w:fldCharType="begin"/>
            </w:r>
            <w:r w:rsidRPr="00390C2D">
              <w:instrText xml:space="preserve"> SEQ Figure \* ARABIC </w:instrText>
            </w:r>
            <w:r w:rsidRPr="00390C2D">
              <w:fldChar w:fldCharType="separate"/>
            </w:r>
            <w:r w:rsidR="00F37804" w:rsidRPr="00390C2D">
              <w:t>35</w:t>
            </w:r>
            <w:r w:rsidRPr="00390C2D">
              <w:fldChar w:fldCharType="end"/>
            </w:r>
            <w:bookmarkEnd w:id="46"/>
            <w:r w:rsidRPr="00390C2D">
              <w:t xml:space="preserve"> </w:t>
            </w:r>
            <w:r w:rsidR="000B7497" w:rsidRPr="00390C2D">
              <w:t xml:space="preserve">Left Join the Tables </w:t>
            </w:r>
            <w:r w:rsidR="000B7497" w:rsidRPr="00390C2D">
              <w:rPr>
                <w:rFonts w:ascii="Consolas" w:hAnsi="Consolas"/>
              </w:rPr>
              <w:t>students</w:t>
            </w:r>
            <w:r w:rsidR="000B7497" w:rsidRPr="00390C2D">
              <w:t xml:space="preserve"> and </w:t>
            </w:r>
            <w:r w:rsidR="000B7497" w:rsidRPr="00390C2D">
              <w:rPr>
                <w:rFonts w:ascii="Consolas" w:hAnsi="Consolas"/>
              </w:rPr>
              <w:t>grades</w:t>
            </w:r>
          </w:p>
          <w:p w14:paraId="4E8F1E0B" w14:textId="13BBB2A2" w:rsidR="0077154A" w:rsidRPr="00390C2D" w:rsidRDefault="00973F3F" w:rsidP="00914864">
            <w:pPr>
              <w:pStyle w:val="BodyText"/>
              <w:rPr>
                <w:noProof/>
                <w:lang w:val="en-GB"/>
              </w:rPr>
            </w:pPr>
            <w:r w:rsidRPr="00390C2D">
              <w:rPr>
                <w:noProof/>
                <w:lang w:val="en-GB"/>
              </w:rPr>
              <w:t xml:space="preserve">In </w:t>
            </w:r>
            <w:r w:rsidR="000B7497" w:rsidRPr="00390C2D">
              <w:rPr>
                <w:noProof/>
                <w:lang w:val="en-GB"/>
              </w:rPr>
              <w:fldChar w:fldCharType="begin"/>
            </w:r>
            <w:r w:rsidR="000B7497" w:rsidRPr="00390C2D">
              <w:rPr>
                <w:noProof/>
                <w:lang w:val="en-GB"/>
              </w:rPr>
              <w:instrText xml:space="preserve"> REF _Ref65534765 \h </w:instrText>
            </w:r>
            <w:r w:rsidR="000B7497" w:rsidRPr="00390C2D">
              <w:rPr>
                <w:noProof/>
                <w:lang w:val="en-GB"/>
              </w:rPr>
            </w:r>
            <w:r w:rsidR="000B7497" w:rsidRPr="00390C2D">
              <w:rPr>
                <w:noProof/>
                <w:lang w:val="en-GB"/>
              </w:rPr>
              <w:fldChar w:fldCharType="separate"/>
            </w:r>
            <w:r w:rsidR="00F37804" w:rsidRPr="00390C2D">
              <w:rPr>
                <w:noProof/>
                <w:lang w:val="en-GB"/>
              </w:rPr>
              <w:t>Figure 6.35</w:t>
            </w:r>
            <w:r w:rsidR="000B7497" w:rsidRPr="00390C2D">
              <w:rPr>
                <w:noProof/>
                <w:lang w:val="en-GB"/>
              </w:rPr>
              <w:fldChar w:fldCharType="end"/>
            </w:r>
            <w:r w:rsidR="00266E97" w:rsidRPr="00390C2D">
              <w:rPr>
                <w:noProof/>
                <w:lang w:val="en-GB"/>
              </w:rPr>
              <w:t xml:space="preserve">, we can see that </w:t>
            </w:r>
            <w:r w:rsidR="00000263" w:rsidRPr="00390C2D">
              <w:rPr>
                <w:noProof/>
                <w:lang w:val="en-GB"/>
              </w:rPr>
              <w:t xml:space="preserve">the student with ID </w:t>
            </w:r>
            <w:r w:rsidR="00913549" w:rsidRPr="00390C2D">
              <w:rPr>
                <w:noProof/>
                <w:lang w:val="en-GB"/>
              </w:rPr>
              <w:t xml:space="preserve">number </w:t>
            </w:r>
            <w:r w:rsidR="00000263" w:rsidRPr="00390C2D">
              <w:rPr>
                <w:noProof/>
                <w:lang w:val="en-GB"/>
              </w:rPr>
              <w:t xml:space="preserve">7 has missing </w:t>
            </w:r>
            <w:r w:rsidR="00F821B3" w:rsidRPr="00390C2D">
              <w:rPr>
                <w:noProof/>
                <w:lang w:val="en-GB"/>
              </w:rPr>
              <w:t>data</w:t>
            </w:r>
            <w:r w:rsidR="00000263" w:rsidRPr="00390C2D">
              <w:rPr>
                <w:noProof/>
                <w:lang w:val="en-GB"/>
              </w:rPr>
              <w:t xml:space="preserve"> in the variables </w:t>
            </w:r>
            <w:r w:rsidR="00000263" w:rsidRPr="00390C2D">
              <w:rPr>
                <w:rFonts w:ascii="Consolas" w:hAnsi="Consolas"/>
                <w:noProof/>
                <w:lang w:val="en-GB"/>
              </w:rPr>
              <w:t>Grade</w:t>
            </w:r>
            <w:r w:rsidR="00000263" w:rsidRPr="00390C2D">
              <w:rPr>
                <w:noProof/>
                <w:lang w:val="en-GB"/>
              </w:rPr>
              <w:t xml:space="preserve"> and </w:t>
            </w:r>
            <w:r w:rsidR="00000263" w:rsidRPr="00390C2D">
              <w:rPr>
                <w:rFonts w:ascii="Consolas" w:hAnsi="Consolas"/>
                <w:noProof/>
                <w:lang w:val="en-GB"/>
              </w:rPr>
              <w:t>Course</w:t>
            </w:r>
            <w:r w:rsidR="00ED4721" w:rsidRPr="00390C2D">
              <w:rPr>
                <w:noProof/>
                <w:lang w:val="en-GB"/>
              </w:rPr>
              <w:t xml:space="preserve">, both variables originated from the table </w:t>
            </w:r>
            <w:r w:rsidR="00ED4721" w:rsidRPr="00390C2D">
              <w:rPr>
                <w:rFonts w:ascii="Consolas" w:hAnsi="Consolas"/>
                <w:noProof/>
                <w:lang w:val="en-GB"/>
              </w:rPr>
              <w:t>grades</w:t>
            </w:r>
            <w:r w:rsidR="00ED4721" w:rsidRPr="00390C2D">
              <w:rPr>
                <w:noProof/>
                <w:lang w:val="en-GB"/>
              </w:rPr>
              <w:t xml:space="preserve">. We can </w:t>
            </w:r>
            <w:r w:rsidR="009E1E18" w:rsidRPr="00390C2D">
              <w:rPr>
                <w:noProof/>
                <w:lang w:val="en-GB"/>
              </w:rPr>
              <w:t xml:space="preserve">therefore </w:t>
            </w:r>
            <w:r w:rsidR="00ED4721" w:rsidRPr="00390C2D">
              <w:rPr>
                <w:noProof/>
                <w:lang w:val="en-GB"/>
              </w:rPr>
              <w:t>conclude that this student ha</w:t>
            </w:r>
            <w:r w:rsidR="006A66D2" w:rsidRPr="00244A86">
              <w:rPr>
                <w:noProof/>
                <w:lang w:val="en-GB"/>
              </w:rPr>
              <w:t>s</w:t>
            </w:r>
            <w:r w:rsidR="00ED4721" w:rsidRPr="00390C2D">
              <w:rPr>
                <w:noProof/>
                <w:lang w:val="en-GB"/>
              </w:rPr>
              <w:t xml:space="preserve"> not taken part in </w:t>
            </w:r>
            <w:r w:rsidR="00515644" w:rsidRPr="00390C2D">
              <w:rPr>
                <w:noProof/>
                <w:lang w:val="en-GB"/>
              </w:rPr>
              <w:t>both the examinations of Course101 and Course102.</w:t>
            </w:r>
            <w:r w:rsidR="00CD5BA9" w:rsidRPr="00390C2D">
              <w:rPr>
                <w:noProof/>
                <w:lang w:val="en-GB"/>
              </w:rPr>
              <w:t xml:space="preserve"> </w:t>
            </w:r>
          </w:p>
          <w:p w14:paraId="35F9676C" w14:textId="628E87ED" w:rsidR="001D09AA" w:rsidRPr="00390C2D" w:rsidRDefault="008447C2" w:rsidP="001D09AA">
            <w:pPr>
              <w:pStyle w:val="BodyText"/>
              <w:rPr>
                <w:noProof/>
                <w:lang w:val="en-GB"/>
              </w:rPr>
            </w:pPr>
            <w:r w:rsidRPr="00390C2D">
              <w:rPr>
                <w:noProof/>
                <w:lang w:val="en-GB"/>
              </w:rPr>
              <w:t>We can also sort the join</w:t>
            </w:r>
            <w:r w:rsidR="00153963" w:rsidRPr="00390C2D">
              <w:rPr>
                <w:noProof/>
                <w:lang w:val="en-GB"/>
              </w:rPr>
              <w:t xml:space="preserve">ed table </w:t>
            </w:r>
            <w:r w:rsidR="00EE6156" w:rsidRPr="00390C2D">
              <w:rPr>
                <w:noProof/>
                <w:lang w:val="en-GB"/>
              </w:rPr>
              <w:t xml:space="preserve">by some selected variables. All we need to do is to add the </w:t>
            </w:r>
            <w:r w:rsidR="00EE6156" w:rsidRPr="00390C2D">
              <w:rPr>
                <w:rFonts w:ascii="Consolas" w:hAnsi="Consolas"/>
                <w:noProof/>
                <w:lang w:val="en-GB"/>
              </w:rPr>
              <w:t>ORDER</w:t>
            </w:r>
            <w:r w:rsidR="00EE6156" w:rsidRPr="00BD7E3E">
              <w:rPr>
                <w:noProof/>
                <w:lang w:val="en-GB"/>
              </w:rPr>
              <w:t xml:space="preserve"> </w:t>
            </w:r>
            <w:r w:rsidR="00EE6156" w:rsidRPr="00390C2D">
              <w:rPr>
                <w:rFonts w:ascii="Consolas" w:hAnsi="Consolas"/>
                <w:noProof/>
                <w:lang w:val="en-GB"/>
              </w:rPr>
              <w:t>BY</w:t>
            </w:r>
            <w:r w:rsidR="00EE6156" w:rsidRPr="00390C2D">
              <w:rPr>
                <w:noProof/>
                <w:lang w:val="en-GB"/>
              </w:rPr>
              <w:t xml:space="preserve"> </w:t>
            </w:r>
            <w:r w:rsidR="009149EA" w:rsidRPr="00390C2D">
              <w:rPr>
                <w:noProof/>
                <w:lang w:val="en-GB"/>
              </w:rPr>
              <w:t xml:space="preserve">keyword to the </w:t>
            </w:r>
            <w:r w:rsidR="009149EA" w:rsidRPr="00390C2D">
              <w:rPr>
                <w:rFonts w:ascii="Consolas" w:hAnsi="Consolas"/>
                <w:noProof/>
                <w:lang w:val="en-GB"/>
              </w:rPr>
              <w:t>SELECT</w:t>
            </w:r>
            <w:r w:rsidR="009149EA" w:rsidRPr="00390C2D">
              <w:rPr>
                <w:noProof/>
                <w:lang w:val="en-GB"/>
              </w:rPr>
              <w:t xml:space="preserve"> statement as shown in </w:t>
            </w:r>
            <w:r w:rsidR="009149EA" w:rsidRPr="00390C2D">
              <w:rPr>
                <w:noProof/>
                <w:lang w:val="en-GB"/>
              </w:rPr>
              <w:fldChar w:fldCharType="begin"/>
            </w:r>
            <w:r w:rsidR="009149EA" w:rsidRPr="00390C2D">
              <w:rPr>
                <w:noProof/>
                <w:lang w:val="en-GB"/>
              </w:rPr>
              <w:instrText xml:space="preserve"> REF _Ref65535046 \h </w:instrText>
            </w:r>
            <w:r w:rsidR="009149EA" w:rsidRPr="00390C2D">
              <w:rPr>
                <w:noProof/>
                <w:lang w:val="en-GB"/>
              </w:rPr>
            </w:r>
            <w:r w:rsidR="009149EA" w:rsidRPr="00390C2D">
              <w:rPr>
                <w:noProof/>
                <w:lang w:val="en-GB"/>
              </w:rPr>
              <w:fldChar w:fldCharType="separate"/>
            </w:r>
            <w:r w:rsidR="00F37804" w:rsidRPr="00390C2D">
              <w:rPr>
                <w:noProof/>
                <w:lang w:val="en-GB"/>
              </w:rPr>
              <w:t>Figure 6.36</w:t>
            </w:r>
            <w:r w:rsidR="009149EA" w:rsidRPr="00390C2D">
              <w:rPr>
                <w:noProof/>
                <w:lang w:val="en-GB"/>
              </w:rPr>
              <w:fldChar w:fldCharType="end"/>
            </w:r>
            <w:r w:rsidR="009149EA" w:rsidRPr="00390C2D">
              <w:rPr>
                <w:noProof/>
                <w:lang w:val="en-GB"/>
              </w:rPr>
              <w:t>.</w:t>
            </w:r>
          </w:p>
          <w:p w14:paraId="3C015B0C" w14:textId="72AA216A" w:rsidR="001D09AA" w:rsidRPr="00390C2D" w:rsidRDefault="00486802" w:rsidP="001D09AA">
            <w:pPr>
              <w:pStyle w:val="Figure-Image-Upper"/>
              <w:rPr>
                <w:lang w:val="en-GB"/>
              </w:rPr>
            </w:pPr>
            <w:r w:rsidRPr="00390C2D">
              <w:lastRenderedPageBreak/>
              <w:drawing>
                <wp:inline distT="0" distB="0" distL="0" distR="0" wp14:anchorId="03D0CB7C" wp14:editId="2C7036C4">
                  <wp:extent cx="5580000" cy="2859606"/>
                  <wp:effectExtent l="19050" t="19050" r="20955"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562" t="19642" r="2030" b="3343"/>
                          <a:stretch/>
                        </pic:blipFill>
                        <pic:spPr bwMode="auto">
                          <a:xfrm>
                            <a:off x="0" y="0"/>
                            <a:ext cx="5580000" cy="2859606"/>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0EB9C6" w14:textId="2C4CFCB5" w:rsidR="001D09AA" w:rsidRPr="00390C2D" w:rsidRDefault="001D09AA" w:rsidP="00390C2D">
            <w:pPr>
              <w:pStyle w:val="Caption"/>
            </w:pPr>
            <w:bookmarkStart w:id="47" w:name="_Ref65535046"/>
            <w:r w:rsidRPr="00390C2D">
              <w:t>Figure 6.</w:t>
            </w:r>
            <w:r w:rsidRPr="00390C2D">
              <w:fldChar w:fldCharType="begin"/>
            </w:r>
            <w:r w:rsidRPr="00390C2D">
              <w:instrText xml:space="preserve"> SEQ Figure \* ARABIC </w:instrText>
            </w:r>
            <w:r w:rsidRPr="00390C2D">
              <w:fldChar w:fldCharType="separate"/>
            </w:r>
            <w:r w:rsidR="00F37804" w:rsidRPr="00390C2D">
              <w:t>36</w:t>
            </w:r>
            <w:r w:rsidRPr="00390C2D">
              <w:fldChar w:fldCharType="end"/>
            </w:r>
            <w:bookmarkEnd w:id="47"/>
            <w:r w:rsidRPr="00390C2D">
              <w:t xml:space="preserve"> </w:t>
            </w:r>
            <w:r w:rsidR="004614B7" w:rsidRPr="00390C2D">
              <w:t>Sort the Left Joined Table by the Course Code and the Students’ Last Name</w:t>
            </w:r>
          </w:p>
          <w:p w14:paraId="1944DF00" w14:textId="0A8E49D8" w:rsidR="001D09AA" w:rsidRPr="00390C2D" w:rsidRDefault="00796BFB" w:rsidP="001D09AA">
            <w:pPr>
              <w:pStyle w:val="BodyText"/>
              <w:rPr>
                <w:noProof/>
                <w:lang w:val="en-GB"/>
              </w:rPr>
            </w:pPr>
            <w:r w:rsidRPr="00390C2D">
              <w:rPr>
                <w:noProof/>
                <w:lang w:val="en-GB"/>
              </w:rPr>
              <w:t xml:space="preserve">In </w:t>
            </w:r>
            <w:r w:rsidR="003C2B13" w:rsidRPr="00390C2D">
              <w:rPr>
                <w:noProof/>
                <w:lang w:val="en-GB"/>
              </w:rPr>
              <w:fldChar w:fldCharType="begin"/>
            </w:r>
            <w:r w:rsidR="003C2B13" w:rsidRPr="00390C2D">
              <w:rPr>
                <w:noProof/>
                <w:lang w:val="en-GB"/>
              </w:rPr>
              <w:instrText xml:space="preserve"> REF _Ref65535046 \h </w:instrText>
            </w:r>
            <w:r w:rsidR="003C2B13" w:rsidRPr="00390C2D">
              <w:rPr>
                <w:noProof/>
                <w:lang w:val="en-GB"/>
              </w:rPr>
            </w:r>
            <w:r w:rsidR="003C2B13" w:rsidRPr="00390C2D">
              <w:rPr>
                <w:noProof/>
                <w:lang w:val="en-GB"/>
              </w:rPr>
              <w:fldChar w:fldCharType="separate"/>
            </w:r>
            <w:r w:rsidR="00F37804" w:rsidRPr="00390C2D">
              <w:rPr>
                <w:noProof/>
                <w:lang w:val="en-GB"/>
              </w:rPr>
              <w:t>Figure 6.36</w:t>
            </w:r>
            <w:r w:rsidR="003C2B13" w:rsidRPr="00390C2D">
              <w:rPr>
                <w:noProof/>
                <w:lang w:val="en-GB"/>
              </w:rPr>
              <w:fldChar w:fldCharType="end"/>
            </w:r>
            <w:r w:rsidR="00465C09" w:rsidRPr="00390C2D">
              <w:rPr>
                <w:noProof/>
                <w:lang w:val="en-GB"/>
              </w:rPr>
              <w:t xml:space="preserve">, we have sorted the output table by </w:t>
            </w:r>
            <w:r w:rsidR="003C2B13" w:rsidRPr="00390C2D">
              <w:rPr>
                <w:noProof/>
                <w:lang w:val="en-GB"/>
              </w:rPr>
              <w:t>the c</w:t>
            </w:r>
            <w:r w:rsidR="00465C09" w:rsidRPr="00390C2D">
              <w:rPr>
                <w:noProof/>
                <w:lang w:val="en-GB"/>
              </w:rPr>
              <w:t xml:space="preserve">ourse </w:t>
            </w:r>
            <w:r w:rsidR="003C2B13" w:rsidRPr="00390C2D">
              <w:rPr>
                <w:noProof/>
                <w:lang w:val="en-GB"/>
              </w:rPr>
              <w:t xml:space="preserve">code and the last name of the students, both in ascending order. By sorting the data this way, we </w:t>
            </w:r>
            <w:r w:rsidR="002340EF" w:rsidRPr="00390C2D">
              <w:rPr>
                <w:noProof/>
                <w:lang w:val="en-GB"/>
              </w:rPr>
              <w:t xml:space="preserve">can </w:t>
            </w:r>
            <w:r w:rsidR="00390C02" w:rsidRPr="00390C2D">
              <w:rPr>
                <w:noProof/>
                <w:lang w:val="en-GB"/>
              </w:rPr>
              <w:t xml:space="preserve">see the examination scores of one course </w:t>
            </w:r>
            <w:r w:rsidR="00DA5C76" w:rsidRPr="00390C2D">
              <w:rPr>
                <w:noProof/>
                <w:lang w:val="en-GB"/>
              </w:rPr>
              <w:t>as</w:t>
            </w:r>
            <w:r w:rsidR="00C84E09" w:rsidRPr="00390C2D">
              <w:rPr>
                <w:noProof/>
                <w:lang w:val="en-GB"/>
              </w:rPr>
              <w:t xml:space="preserve"> consecutive records, and students </w:t>
            </w:r>
            <w:r w:rsidR="0085317F" w:rsidRPr="00390C2D">
              <w:rPr>
                <w:noProof/>
                <w:lang w:val="en-GB"/>
              </w:rPr>
              <w:t xml:space="preserve">from the same course </w:t>
            </w:r>
            <w:r w:rsidR="00C84E09" w:rsidRPr="00390C2D">
              <w:rPr>
                <w:noProof/>
                <w:lang w:val="en-GB"/>
              </w:rPr>
              <w:t xml:space="preserve">are sorted in the same order as </w:t>
            </w:r>
            <w:r w:rsidR="00695F6B" w:rsidRPr="00390C2D">
              <w:rPr>
                <w:noProof/>
                <w:lang w:val="en-GB"/>
              </w:rPr>
              <w:t xml:space="preserve">most probably </w:t>
            </w:r>
            <w:r w:rsidR="00C84E09" w:rsidRPr="00390C2D">
              <w:rPr>
                <w:noProof/>
                <w:lang w:val="en-GB"/>
              </w:rPr>
              <w:t>the official student list</w:t>
            </w:r>
            <w:r w:rsidR="002340EF" w:rsidRPr="00390C2D">
              <w:rPr>
                <w:noProof/>
                <w:lang w:val="en-GB"/>
              </w:rPr>
              <w:t xml:space="preserve">, </w:t>
            </w:r>
            <w:r w:rsidR="001D15D9" w:rsidRPr="00390C2D">
              <w:rPr>
                <w:noProof/>
                <w:lang w:val="en-GB"/>
              </w:rPr>
              <w:t xml:space="preserve">namely </w:t>
            </w:r>
            <w:r w:rsidR="00695F6B">
              <w:rPr>
                <w:noProof/>
                <w:lang w:val="en-GB"/>
              </w:rPr>
              <w:t>by</w:t>
            </w:r>
            <w:r w:rsidR="001D15D9" w:rsidRPr="00390C2D">
              <w:rPr>
                <w:noProof/>
                <w:lang w:val="en-GB"/>
              </w:rPr>
              <w:t xml:space="preserve"> the</w:t>
            </w:r>
            <w:r w:rsidR="0085317F" w:rsidRPr="00390C2D">
              <w:rPr>
                <w:noProof/>
                <w:lang w:val="en-GB"/>
              </w:rPr>
              <w:t>ir</w:t>
            </w:r>
            <w:r w:rsidR="001D15D9" w:rsidRPr="00390C2D">
              <w:rPr>
                <w:noProof/>
                <w:lang w:val="en-GB"/>
              </w:rPr>
              <w:t xml:space="preserve"> last name</w:t>
            </w:r>
            <w:r w:rsidR="0085317F" w:rsidRPr="00390C2D">
              <w:rPr>
                <w:noProof/>
                <w:lang w:val="en-GB"/>
              </w:rPr>
              <w:t>s</w:t>
            </w:r>
            <w:r w:rsidR="001D15D9" w:rsidRPr="00390C2D">
              <w:rPr>
                <w:noProof/>
                <w:lang w:val="en-GB"/>
              </w:rPr>
              <w:t xml:space="preserve"> in alphabetical order</w:t>
            </w:r>
            <w:r w:rsidR="00C84E09" w:rsidRPr="00390C2D">
              <w:rPr>
                <w:noProof/>
                <w:lang w:val="en-GB"/>
              </w:rPr>
              <w:t>.</w:t>
            </w:r>
          </w:p>
          <w:p w14:paraId="022BB235" w14:textId="31FB9274" w:rsidR="001D09AA" w:rsidRPr="00390C2D" w:rsidRDefault="00B25EC7" w:rsidP="001D09AA">
            <w:pPr>
              <w:pStyle w:val="BodyText"/>
              <w:rPr>
                <w:noProof/>
                <w:lang w:val="en-GB"/>
              </w:rPr>
            </w:pPr>
            <w:r w:rsidRPr="00390C2D">
              <w:rPr>
                <w:noProof/>
                <w:lang w:val="en-GB"/>
              </w:rPr>
              <w:t>In</w:t>
            </w:r>
            <w:r w:rsidR="009F27EC" w:rsidRPr="00390C2D">
              <w:rPr>
                <w:noProof/>
                <w:lang w:val="en-GB"/>
              </w:rPr>
              <w:t xml:space="preserve"> </w:t>
            </w:r>
            <w:r w:rsidR="009F27EC" w:rsidRPr="00390C2D">
              <w:rPr>
                <w:noProof/>
                <w:lang w:val="en-GB"/>
              </w:rPr>
              <w:fldChar w:fldCharType="begin"/>
            </w:r>
            <w:r w:rsidR="009F27EC" w:rsidRPr="00390C2D">
              <w:rPr>
                <w:noProof/>
                <w:lang w:val="en-GB"/>
              </w:rPr>
              <w:instrText xml:space="preserve"> REF _Ref65538382 \h </w:instrText>
            </w:r>
            <w:r w:rsidR="009F27EC" w:rsidRPr="00390C2D">
              <w:rPr>
                <w:noProof/>
                <w:lang w:val="en-GB"/>
              </w:rPr>
            </w:r>
            <w:r w:rsidR="009F27EC" w:rsidRPr="00390C2D">
              <w:rPr>
                <w:noProof/>
                <w:lang w:val="en-GB"/>
              </w:rPr>
              <w:fldChar w:fldCharType="separate"/>
            </w:r>
            <w:r w:rsidR="00F37804" w:rsidRPr="00390C2D">
              <w:rPr>
                <w:noProof/>
                <w:lang w:val="en-GB"/>
              </w:rPr>
              <w:t>Figure 6.37</w:t>
            </w:r>
            <w:r w:rsidR="009F27EC" w:rsidRPr="00390C2D">
              <w:rPr>
                <w:noProof/>
                <w:lang w:val="en-GB"/>
              </w:rPr>
              <w:fldChar w:fldCharType="end"/>
            </w:r>
            <w:r w:rsidRPr="00390C2D">
              <w:rPr>
                <w:noProof/>
                <w:lang w:val="en-GB"/>
              </w:rPr>
              <w:t xml:space="preserve">, </w:t>
            </w:r>
            <w:r w:rsidR="00954635" w:rsidRPr="00390C2D">
              <w:rPr>
                <w:noProof/>
                <w:lang w:val="en-GB"/>
              </w:rPr>
              <w:t xml:space="preserve">all records from the joined table that have missing values in the variable </w:t>
            </w:r>
            <w:r w:rsidR="00954635" w:rsidRPr="00390C2D">
              <w:rPr>
                <w:rFonts w:ascii="Consolas" w:hAnsi="Consolas"/>
                <w:noProof/>
                <w:lang w:val="en-GB"/>
              </w:rPr>
              <w:t>Grade</w:t>
            </w:r>
            <w:r w:rsidR="00BC6A72" w:rsidRPr="00390C2D">
              <w:rPr>
                <w:noProof/>
                <w:lang w:val="en-GB"/>
              </w:rPr>
              <w:t xml:space="preserve"> are selected.</w:t>
            </w:r>
          </w:p>
          <w:p w14:paraId="61605F5D" w14:textId="1722C5CD" w:rsidR="001D09AA" w:rsidRPr="00390C2D" w:rsidRDefault="00F76583" w:rsidP="001D09AA">
            <w:pPr>
              <w:pStyle w:val="Figure-Image-Upper"/>
              <w:rPr>
                <w:lang w:val="en-GB"/>
              </w:rPr>
            </w:pPr>
            <w:r w:rsidRPr="00390C2D">
              <w:drawing>
                <wp:inline distT="0" distB="0" distL="0" distR="0" wp14:anchorId="2C0B01D2" wp14:editId="64E16DB6">
                  <wp:extent cx="5580000" cy="1271437"/>
                  <wp:effectExtent l="19050" t="19050" r="20955" b="2413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6494" t="29272" r="1991" b="36441"/>
                          <a:stretch/>
                        </pic:blipFill>
                        <pic:spPr bwMode="auto">
                          <a:xfrm>
                            <a:off x="0" y="0"/>
                            <a:ext cx="5580000" cy="1271437"/>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08B159" w14:textId="74968B7C" w:rsidR="001D09AA" w:rsidRPr="00390C2D" w:rsidRDefault="001D09AA" w:rsidP="00390C2D">
            <w:pPr>
              <w:pStyle w:val="Caption"/>
            </w:pPr>
            <w:bookmarkStart w:id="48" w:name="_Ref65538382"/>
            <w:r w:rsidRPr="00390C2D">
              <w:t>Figure 6.</w:t>
            </w:r>
            <w:r w:rsidRPr="00390C2D">
              <w:fldChar w:fldCharType="begin"/>
            </w:r>
            <w:r w:rsidRPr="00390C2D">
              <w:instrText xml:space="preserve"> SEQ Figure \* ARABIC </w:instrText>
            </w:r>
            <w:r w:rsidRPr="00390C2D">
              <w:fldChar w:fldCharType="separate"/>
            </w:r>
            <w:r w:rsidR="00F37804" w:rsidRPr="00390C2D">
              <w:t>37</w:t>
            </w:r>
            <w:r w:rsidRPr="00390C2D">
              <w:fldChar w:fldCharType="end"/>
            </w:r>
            <w:bookmarkEnd w:id="48"/>
            <w:r w:rsidRPr="00390C2D">
              <w:t xml:space="preserve"> </w:t>
            </w:r>
            <w:r w:rsidR="00FE5C1D" w:rsidRPr="00390C2D">
              <w:t xml:space="preserve">Select Records with Missing Data in </w:t>
            </w:r>
            <w:r w:rsidR="00865FCA" w:rsidRPr="00865FCA">
              <w:rPr>
                <w:rFonts w:ascii="Consolas" w:hAnsi="Consolas"/>
              </w:rPr>
              <w:t>g</w:t>
            </w:r>
            <w:r w:rsidR="00FE5C1D" w:rsidRPr="00865FCA">
              <w:rPr>
                <w:rFonts w:ascii="Consolas" w:hAnsi="Consolas"/>
              </w:rPr>
              <w:t>rade</w:t>
            </w:r>
          </w:p>
          <w:p w14:paraId="17CD67BB" w14:textId="4AE72B8A" w:rsidR="00D74C93" w:rsidRPr="00390C2D" w:rsidRDefault="00D74C93" w:rsidP="00D74C93">
            <w:pPr>
              <w:pStyle w:val="BodyText"/>
              <w:rPr>
                <w:noProof/>
                <w:lang w:val="en-GB"/>
              </w:rPr>
            </w:pPr>
            <w:r w:rsidRPr="00390C2D">
              <w:rPr>
                <w:noProof/>
                <w:lang w:val="en-GB"/>
              </w:rPr>
              <w:t xml:space="preserve">We add the aliases </w:t>
            </w:r>
            <w:r w:rsidRPr="00390C2D">
              <w:rPr>
                <w:rFonts w:ascii="Consolas" w:hAnsi="Consolas"/>
                <w:noProof/>
                <w:lang w:val="en-GB"/>
              </w:rPr>
              <w:t>s</w:t>
            </w:r>
            <w:r w:rsidRPr="00390C2D">
              <w:rPr>
                <w:noProof/>
                <w:lang w:val="en-GB"/>
              </w:rPr>
              <w:t xml:space="preserve"> for the table </w:t>
            </w:r>
            <w:r w:rsidRPr="00390C2D">
              <w:rPr>
                <w:rFonts w:ascii="Consolas" w:hAnsi="Consolas"/>
                <w:noProof/>
                <w:lang w:val="en-GB"/>
              </w:rPr>
              <w:t>students</w:t>
            </w:r>
            <w:r w:rsidRPr="00390C2D">
              <w:rPr>
                <w:noProof/>
                <w:lang w:val="en-GB"/>
              </w:rPr>
              <w:t xml:space="preserve"> and </w:t>
            </w:r>
            <w:r w:rsidRPr="00390C2D">
              <w:rPr>
                <w:rFonts w:ascii="Consolas" w:hAnsi="Consolas"/>
                <w:noProof/>
                <w:lang w:val="en-GB"/>
              </w:rPr>
              <w:t>g</w:t>
            </w:r>
            <w:r w:rsidRPr="00390C2D">
              <w:rPr>
                <w:noProof/>
                <w:lang w:val="en-GB"/>
              </w:rPr>
              <w:t xml:space="preserve"> for the table </w:t>
            </w:r>
            <w:r w:rsidRPr="00390C2D">
              <w:rPr>
                <w:rFonts w:ascii="Consolas" w:hAnsi="Consolas"/>
                <w:noProof/>
                <w:lang w:val="en-GB"/>
              </w:rPr>
              <w:t>grades</w:t>
            </w:r>
            <w:r w:rsidRPr="00390C2D">
              <w:rPr>
                <w:noProof/>
                <w:lang w:val="en-GB"/>
              </w:rPr>
              <w:t xml:space="preserve"> to the </w:t>
            </w:r>
            <w:r w:rsidRPr="00390C2D">
              <w:rPr>
                <w:rFonts w:ascii="Consolas" w:hAnsi="Consolas"/>
                <w:noProof/>
                <w:lang w:val="en-GB"/>
              </w:rPr>
              <w:t>SELECT</w:t>
            </w:r>
            <w:r w:rsidRPr="00390C2D">
              <w:rPr>
                <w:noProof/>
                <w:lang w:val="en-GB"/>
              </w:rPr>
              <w:t xml:space="preserve"> statement. They </w:t>
            </w:r>
            <w:r w:rsidR="00C60CCE" w:rsidRPr="00390C2D">
              <w:rPr>
                <w:noProof/>
                <w:lang w:val="en-GB"/>
              </w:rPr>
              <w:t>are</w:t>
            </w:r>
            <w:r w:rsidRPr="00390C2D">
              <w:rPr>
                <w:noProof/>
                <w:lang w:val="en-GB"/>
              </w:rPr>
              <w:t xml:space="preserve"> included in the matching criterion since the </w:t>
            </w:r>
            <w:r w:rsidRPr="00390C2D">
              <w:rPr>
                <w:rFonts w:ascii="Consolas" w:hAnsi="Consolas"/>
                <w:noProof/>
                <w:lang w:val="en-GB"/>
              </w:rPr>
              <w:t>ON</w:t>
            </w:r>
            <w:r w:rsidRPr="00390C2D">
              <w:rPr>
                <w:noProof/>
                <w:lang w:val="en-GB"/>
              </w:rPr>
              <w:t xml:space="preserve"> keyword is used here for record matching. Furthermore, we just want the joined table to contain the columns </w:t>
            </w:r>
            <w:r w:rsidRPr="00390C2D">
              <w:rPr>
                <w:rFonts w:ascii="Consolas" w:hAnsi="Consolas"/>
                <w:noProof/>
                <w:lang w:val="en-GB"/>
              </w:rPr>
              <w:t>ID</w:t>
            </w:r>
            <w:r w:rsidRPr="00390C2D">
              <w:rPr>
                <w:noProof/>
                <w:lang w:val="en-GB"/>
              </w:rPr>
              <w:t xml:space="preserve">, </w:t>
            </w:r>
            <w:r w:rsidRPr="00390C2D">
              <w:rPr>
                <w:rFonts w:ascii="Consolas" w:hAnsi="Consolas"/>
                <w:noProof/>
                <w:lang w:val="en-GB"/>
              </w:rPr>
              <w:t>LastName</w:t>
            </w:r>
            <w:r w:rsidRPr="00390C2D">
              <w:rPr>
                <w:noProof/>
                <w:lang w:val="en-GB"/>
              </w:rPr>
              <w:t xml:space="preserve">, </w:t>
            </w:r>
            <w:r w:rsidRPr="00390C2D">
              <w:rPr>
                <w:rFonts w:ascii="Consolas" w:hAnsi="Consolas"/>
                <w:noProof/>
                <w:lang w:val="en-GB"/>
              </w:rPr>
              <w:t>FirstName</w:t>
            </w:r>
            <w:r w:rsidRPr="00390C2D">
              <w:rPr>
                <w:noProof/>
                <w:lang w:val="en-GB"/>
              </w:rPr>
              <w:t xml:space="preserve"> and </w:t>
            </w:r>
            <w:r w:rsidRPr="00390C2D">
              <w:rPr>
                <w:rFonts w:ascii="Consolas" w:hAnsi="Consolas"/>
                <w:noProof/>
                <w:lang w:val="en-GB"/>
              </w:rPr>
              <w:t>Course</w:t>
            </w:r>
            <w:r w:rsidRPr="00390C2D">
              <w:rPr>
                <w:noProof/>
                <w:lang w:val="en-GB"/>
              </w:rPr>
              <w:t xml:space="preserve">. Since there is an </w:t>
            </w:r>
            <w:r w:rsidRPr="00390C2D">
              <w:rPr>
                <w:rFonts w:ascii="Consolas" w:hAnsi="Consolas"/>
                <w:noProof/>
                <w:lang w:val="en-GB"/>
              </w:rPr>
              <w:t>ID</w:t>
            </w:r>
            <w:r w:rsidRPr="00390C2D">
              <w:rPr>
                <w:noProof/>
                <w:lang w:val="en-GB"/>
              </w:rPr>
              <w:t xml:space="preserve"> column in both tables and only the one from the table </w:t>
            </w:r>
            <w:r w:rsidRPr="00390C2D">
              <w:rPr>
                <w:rFonts w:ascii="Consolas" w:hAnsi="Consolas"/>
                <w:noProof/>
                <w:lang w:val="en-GB"/>
              </w:rPr>
              <w:t>students</w:t>
            </w:r>
            <w:r w:rsidRPr="00390C2D">
              <w:rPr>
                <w:noProof/>
                <w:lang w:val="en-GB"/>
              </w:rPr>
              <w:t xml:space="preserve"> should be carried over to the output table, we need to specify its original table with the alias</w:t>
            </w:r>
            <w:r w:rsidR="00FD71F8" w:rsidRPr="00390C2D">
              <w:rPr>
                <w:noProof/>
                <w:lang w:val="en-GB"/>
              </w:rPr>
              <w:t xml:space="preserve"> </w:t>
            </w:r>
            <w:r w:rsidR="00FD71F8" w:rsidRPr="00390C2D">
              <w:rPr>
                <w:rFonts w:ascii="Consolas" w:hAnsi="Consolas"/>
                <w:noProof/>
                <w:lang w:val="en-GB"/>
              </w:rPr>
              <w:t>s</w:t>
            </w:r>
            <w:r w:rsidRPr="00390C2D">
              <w:rPr>
                <w:noProof/>
                <w:lang w:val="en-GB"/>
              </w:rPr>
              <w:t>.</w:t>
            </w:r>
          </w:p>
        </w:tc>
      </w:tr>
    </w:tbl>
    <w:p w14:paraId="704A38F8" w14:textId="77777777" w:rsidR="007864FB" w:rsidRPr="00390C2D" w:rsidRDefault="007864FB" w:rsidP="007864FB">
      <w:pPr>
        <w:spacing w:before="240" w:after="120"/>
        <w:jc w:val="left"/>
        <w:rPr>
          <w:b/>
          <w:noProof/>
          <w:sz w:val="28"/>
        </w:rPr>
      </w:pPr>
      <w:r w:rsidRPr="00390C2D">
        <w:rPr>
          <w:b/>
          <w:noProof/>
          <w:sz w:val="28"/>
        </w:rPr>
        <w:lastRenderedPageBreak/>
        <w:t>Read</w:t>
      </w:r>
    </w:p>
    <w:p w14:paraId="6A786F7D" w14:textId="181327AD" w:rsidR="007864FB" w:rsidRPr="00390C2D" w:rsidRDefault="007864FB" w:rsidP="00390C2D">
      <w:pPr>
        <w:pStyle w:val="BodyText"/>
        <w:spacing w:after="0"/>
        <w:rPr>
          <w:noProof/>
          <w:lang w:val="en-GB"/>
        </w:rPr>
      </w:pPr>
      <w:r w:rsidRPr="00390C2D">
        <w:rPr>
          <w:noProof/>
          <w:lang w:val="en-GB"/>
        </w:rPr>
        <w:lastRenderedPageBreak/>
        <w:t>Refer to the link</w:t>
      </w:r>
      <w:r w:rsidR="00BE5FEC" w:rsidRPr="00390C2D">
        <w:rPr>
          <w:noProof/>
          <w:lang w:val="en-GB"/>
        </w:rPr>
        <w:t>s</w:t>
      </w:r>
      <w:r w:rsidRPr="00390C2D">
        <w:rPr>
          <w:noProof/>
          <w:lang w:val="en-GB"/>
        </w:rPr>
        <w:t xml:space="preserve"> below for more details and examples on the </w:t>
      </w:r>
      <w:r w:rsidR="00D52284" w:rsidRPr="00390C2D">
        <w:rPr>
          <w:rFonts w:ascii="Consolas" w:hAnsi="Consolas"/>
          <w:noProof/>
          <w:lang w:val="en-GB"/>
        </w:rPr>
        <w:t>LEFT</w:t>
      </w:r>
      <w:r w:rsidRPr="00390C2D">
        <w:rPr>
          <w:rFonts w:ascii="Consolas" w:hAnsi="Consolas"/>
          <w:noProof/>
          <w:lang w:val="en-GB"/>
        </w:rPr>
        <w:t xml:space="preserve"> JOIN</w:t>
      </w:r>
      <w:r w:rsidRPr="00390C2D">
        <w:rPr>
          <w:noProof/>
          <w:lang w:val="en-GB"/>
        </w:rPr>
        <w:t xml:space="preserve"> clause of SQL: </w:t>
      </w:r>
    </w:p>
    <w:p w14:paraId="7A4F23FC" w14:textId="3C6D6C91" w:rsidR="007864FB" w:rsidRPr="00390C2D" w:rsidRDefault="00655C2E" w:rsidP="00390C2D">
      <w:pPr>
        <w:pStyle w:val="BodyText"/>
        <w:spacing w:before="0" w:after="0"/>
        <w:rPr>
          <w:rStyle w:val="Hyperlink"/>
          <w:noProof/>
          <w:lang w:val="en-GB"/>
        </w:rPr>
      </w:pPr>
      <w:hyperlink r:id="rId74" w:history="1">
        <w:r w:rsidR="00394F2C" w:rsidRPr="00390C2D">
          <w:rPr>
            <w:rStyle w:val="Hyperlink"/>
            <w:noProof/>
            <w:lang w:val="en-GB"/>
          </w:rPr>
          <w:t>https://www.w3schools.com/sql/sql_join_left.asp</w:t>
        </w:r>
      </w:hyperlink>
    </w:p>
    <w:p w14:paraId="6A9C53CB" w14:textId="4CEAB983" w:rsidR="00FB0158" w:rsidRPr="00390C2D" w:rsidRDefault="00655C2E" w:rsidP="00390C2D">
      <w:pPr>
        <w:pStyle w:val="BodyText"/>
        <w:spacing w:before="0"/>
        <w:rPr>
          <w:noProof/>
          <w:lang w:val="en-GB"/>
        </w:rPr>
      </w:pPr>
      <w:hyperlink r:id="rId75" w:history="1">
        <w:r w:rsidR="00BE5FEC" w:rsidRPr="00390C2D">
          <w:rPr>
            <w:rStyle w:val="Hyperlink"/>
            <w:noProof/>
            <w:lang w:val="en-GB"/>
          </w:rPr>
          <w:t>https://www.sqlitetutorial.net/sqlite-left-join/</w:t>
        </w:r>
      </w:hyperlink>
    </w:p>
    <w:p w14:paraId="17D2EACE" w14:textId="3F415C67" w:rsidR="009D0478" w:rsidRPr="00390C2D" w:rsidRDefault="009D0478" w:rsidP="00A82E83">
      <w:pPr>
        <w:pStyle w:val="Heading3"/>
        <w:tabs>
          <w:tab w:val="left" w:pos="709"/>
        </w:tabs>
        <w:rPr>
          <w:noProof/>
          <w:lang w:val="en-GB"/>
        </w:rPr>
      </w:pPr>
      <w:r w:rsidRPr="00390C2D">
        <w:rPr>
          <w:noProof/>
          <w:lang w:val="en-GB"/>
        </w:rPr>
        <w:t>3.3</w:t>
      </w:r>
      <w:r w:rsidRPr="00390C2D">
        <w:rPr>
          <w:noProof/>
          <w:lang w:val="en-GB"/>
        </w:rPr>
        <w:tab/>
      </w:r>
      <w:r w:rsidR="00FE0E17" w:rsidRPr="00390C2D">
        <w:rPr>
          <w:noProof/>
          <w:lang w:val="en-GB"/>
        </w:rPr>
        <w:t>Cross Join</w:t>
      </w:r>
    </w:p>
    <w:p w14:paraId="1186A327" w14:textId="4AF0ECB0" w:rsidR="009D0478" w:rsidRPr="00390C2D" w:rsidRDefault="00983401" w:rsidP="009D0478">
      <w:pPr>
        <w:pStyle w:val="BodyText"/>
        <w:rPr>
          <w:noProof/>
          <w:lang w:val="en-GB"/>
        </w:rPr>
      </w:pPr>
      <w:r w:rsidRPr="00390C2D">
        <w:rPr>
          <w:noProof/>
          <w:lang w:val="en-GB"/>
        </w:rPr>
        <w:t xml:space="preserve">With the cross join method, SQL </w:t>
      </w:r>
      <w:r w:rsidR="00D909EB" w:rsidRPr="00390C2D">
        <w:rPr>
          <w:noProof/>
          <w:lang w:val="en-GB"/>
        </w:rPr>
        <w:t>produces</w:t>
      </w:r>
      <w:r w:rsidR="00632715" w:rsidRPr="00390C2D">
        <w:rPr>
          <w:noProof/>
          <w:lang w:val="en-GB"/>
        </w:rPr>
        <w:t xml:space="preserve"> the cartesian product of the </w:t>
      </w:r>
      <w:r w:rsidR="00342DE8" w:rsidRPr="00390C2D">
        <w:rPr>
          <w:noProof/>
          <w:lang w:val="en-GB"/>
        </w:rPr>
        <w:t>involved</w:t>
      </w:r>
      <w:r w:rsidR="00632715" w:rsidRPr="00390C2D">
        <w:rPr>
          <w:noProof/>
          <w:lang w:val="en-GB"/>
        </w:rPr>
        <w:t xml:space="preserve"> tables.</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6172E3" w:rsidRPr="006956C6" w14:paraId="1C52D164" w14:textId="77777777" w:rsidTr="00CB22E5">
        <w:trPr>
          <w:jc w:val="right"/>
        </w:trPr>
        <w:tc>
          <w:tcPr>
            <w:tcW w:w="9017" w:type="dxa"/>
            <w:shd w:val="clear" w:color="auto" w:fill="D9D9D9" w:themeFill="background1" w:themeFillShade="D9"/>
            <w:vAlign w:val="center"/>
          </w:tcPr>
          <w:p w14:paraId="6D060DF8" w14:textId="7CFD8DE9" w:rsidR="006172E3" w:rsidRPr="00390C2D" w:rsidRDefault="006172E3" w:rsidP="006172E3">
            <w:pPr>
              <w:pStyle w:val="Code"/>
              <w:ind w:left="2724" w:right="405" w:hanging="3"/>
              <w:jc w:val="left"/>
              <w:rPr>
                <w:noProof/>
                <w:color w:val="auto"/>
                <w:lang w:val="en-GB"/>
              </w:rPr>
            </w:pPr>
            <w:r w:rsidRPr="00390C2D">
              <w:rPr>
                <w:noProof/>
                <w:color w:val="auto"/>
                <w:lang w:val="en-GB"/>
              </w:rPr>
              <w:t xml:space="preserve">SELECT </w:t>
            </w:r>
            <w:r w:rsidRPr="00390C2D">
              <w:rPr>
                <w:noProof/>
                <w:color w:val="0070C0"/>
                <w:lang w:val="en-GB"/>
              </w:rPr>
              <w:t>*</w:t>
            </w:r>
            <w:r w:rsidRPr="00390C2D">
              <w:rPr>
                <w:noProof/>
                <w:color w:val="auto"/>
                <w:lang w:val="en-GB"/>
              </w:rPr>
              <w:t xml:space="preserve"> FROM </w:t>
            </w:r>
            <w:r w:rsidRPr="00390C2D">
              <w:rPr>
                <w:noProof/>
                <w:color w:val="0070C0"/>
                <w:lang w:val="en-GB"/>
              </w:rPr>
              <w:t>table1_name</w:t>
            </w:r>
            <w:r w:rsidRPr="00390C2D">
              <w:rPr>
                <w:noProof/>
                <w:color w:val="auto"/>
                <w:lang w:val="en-GB"/>
              </w:rPr>
              <w:t xml:space="preserve"> </w:t>
            </w:r>
            <w:r w:rsidRPr="00390C2D">
              <w:rPr>
                <w:noProof/>
                <w:color w:val="auto"/>
                <w:lang w:val="en-GB"/>
              </w:rPr>
              <w:br/>
              <w:t xml:space="preserve">CROSS JOIN </w:t>
            </w:r>
            <w:r w:rsidRPr="00390C2D">
              <w:rPr>
                <w:noProof/>
                <w:color w:val="0070C0"/>
                <w:lang w:val="en-GB"/>
              </w:rPr>
              <w:t>table2_name</w:t>
            </w:r>
            <w:r w:rsidRPr="00390C2D">
              <w:rPr>
                <w:noProof/>
                <w:color w:val="auto"/>
                <w:lang w:val="en-GB"/>
              </w:rPr>
              <w:t>;</w:t>
            </w:r>
          </w:p>
        </w:tc>
      </w:tr>
    </w:tbl>
    <w:p w14:paraId="2BA7DCBC" w14:textId="217E2E3E" w:rsidR="009D0478" w:rsidRPr="00390C2D" w:rsidRDefault="00A540F8" w:rsidP="009D0478">
      <w:pPr>
        <w:pStyle w:val="BodyText"/>
        <w:rPr>
          <w:noProof/>
          <w:lang w:val="en-GB"/>
        </w:rPr>
      </w:pPr>
      <w:r w:rsidRPr="00390C2D">
        <w:rPr>
          <w:noProof/>
          <w:lang w:val="en-GB"/>
        </w:rPr>
        <w:t xml:space="preserve">The cartesian product </w:t>
      </w:r>
      <w:r w:rsidR="00E61E71" w:rsidRPr="00390C2D">
        <w:rPr>
          <w:noProof/>
          <w:lang w:val="en-GB"/>
        </w:rPr>
        <w:t xml:space="preserve">usually refers to </w:t>
      </w:r>
      <w:r w:rsidRPr="00390C2D">
        <w:rPr>
          <w:noProof/>
          <w:lang w:val="en-GB"/>
        </w:rPr>
        <w:t xml:space="preserve">the </w:t>
      </w:r>
      <w:r w:rsidR="00ED3D04" w:rsidRPr="00390C2D">
        <w:rPr>
          <w:noProof/>
          <w:lang w:val="en-GB"/>
        </w:rPr>
        <w:t xml:space="preserve">collection of all </w:t>
      </w:r>
      <w:r w:rsidRPr="00390C2D">
        <w:rPr>
          <w:noProof/>
          <w:lang w:val="en-GB"/>
        </w:rPr>
        <w:t>cross</w:t>
      </w:r>
      <w:r w:rsidR="00E61E71" w:rsidRPr="00390C2D">
        <w:rPr>
          <w:noProof/>
          <w:lang w:val="en-GB"/>
        </w:rPr>
        <w:t xml:space="preserve">-item </w:t>
      </w:r>
      <w:r w:rsidRPr="00390C2D">
        <w:rPr>
          <w:noProof/>
          <w:lang w:val="en-GB"/>
        </w:rPr>
        <w:t>combination</w:t>
      </w:r>
      <w:r w:rsidR="00ED3D04" w:rsidRPr="00390C2D">
        <w:rPr>
          <w:noProof/>
          <w:lang w:val="en-GB"/>
        </w:rPr>
        <w:t>s</w:t>
      </w:r>
      <w:r w:rsidRPr="00390C2D">
        <w:rPr>
          <w:noProof/>
          <w:lang w:val="en-GB"/>
        </w:rPr>
        <w:t xml:space="preserve"> </w:t>
      </w:r>
      <w:r w:rsidR="0094778A" w:rsidRPr="00390C2D">
        <w:rPr>
          <w:noProof/>
          <w:lang w:val="en-GB"/>
        </w:rPr>
        <w:t xml:space="preserve">resulting from </w:t>
      </w:r>
      <w:r w:rsidR="00E61E71" w:rsidRPr="00390C2D">
        <w:rPr>
          <w:noProof/>
          <w:lang w:val="en-GB"/>
        </w:rPr>
        <w:t xml:space="preserve">two arrays. </w:t>
      </w:r>
      <w:r w:rsidR="0094778A" w:rsidRPr="00390C2D">
        <w:rPr>
          <w:noProof/>
          <w:lang w:val="en-GB"/>
        </w:rPr>
        <w:t xml:space="preserve">In terms of the cross join method, </w:t>
      </w:r>
      <w:r w:rsidR="00820BD9" w:rsidRPr="00390C2D">
        <w:rPr>
          <w:noProof/>
          <w:lang w:val="en-GB"/>
        </w:rPr>
        <w:t xml:space="preserve">it means that </w:t>
      </w:r>
      <w:r w:rsidRPr="00390C2D">
        <w:rPr>
          <w:noProof/>
          <w:lang w:val="en-GB"/>
        </w:rPr>
        <w:t xml:space="preserve">every record of </w:t>
      </w:r>
      <w:r w:rsidRPr="00390C2D">
        <w:rPr>
          <w:rFonts w:ascii="Consolas" w:hAnsi="Consolas"/>
          <w:noProof/>
          <w:lang w:val="en-GB"/>
        </w:rPr>
        <w:t>table1</w:t>
      </w:r>
      <w:r w:rsidR="001D1FF5" w:rsidRPr="00390C2D">
        <w:rPr>
          <w:noProof/>
          <w:lang w:val="en-GB"/>
        </w:rPr>
        <w:t xml:space="preserve"> </w:t>
      </w:r>
      <w:r w:rsidR="00D72F4A" w:rsidRPr="00390C2D">
        <w:rPr>
          <w:noProof/>
          <w:lang w:val="en-GB"/>
        </w:rPr>
        <w:t xml:space="preserve">is </w:t>
      </w:r>
      <w:r w:rsidR="001D1FF5" w:rsidRPr="00390C2D">
        <w:rPr>
          <w:noProof/>
          <w:lang w:val="en-GB"/>
        </w:rPr>
        <w:t xml:space="preserve">merged with </w:t>
      </w:r>
      <w:r w:rsidR="005855B9" w:rsidRPr="00390C2D">
        <w:rPr>
          <w:i/>
          <w:iCs/>
          <w:noProof/>
          <w:lang w:val="en-GB"/>
        </w:rPr>
        <w:t>all</w:t>
      </w:r>
      <w:r w:rsidR="001D1FF5" w:rsidRPr="00390C2D">
        <w:rPr>
          <w:noProof/>
          <w:lang w:val="en-GB"/>
        </w:rPr>
        <w:t xml:space="preserve"> records </w:t>
      </w:r>
      <w:r w:rsidR="00D66AFC" w:rsidRPr="00390C2D">
        <w:rPr>
          <w:noProof/>
          <w:lang w:val="en-GB"/>
        </w:rPr>
        <w:t xml:space="preserve">of </w:t>
      </w:r>
      <w:r w:rsidR="00D66AFC" w:rsidRPr="00390C2D">
        <w:rPr>
          <w:rFonts w:ascii="Consolas" w:hAnsi="Consolas"/>
          <w:noProof/>
          <w:lang w:val="en-GB"/>
        </w:rPr>
        <w:t>table2</w:t>
      </w:r>
      <w:r w:rsidR="00D66AFC" w:rsidRPr="00390C2D">
        <w:rPr>
          <w:noProof/>
          <w:lang w:val="en-GB"/>
        </w:rPr>
        <w:t xml:space="preserve">. In other words, if </w:t>
      </w:r>
      <w:r w:rsidR="00D66AFC" w:rsidRPr="00390C2D">
        <w:rPr>
          <w:rFonts w:ascii="Consolas" w:hAnsi="Consolas"/>
          <w:noProof/>
          <w:lang w:val="en-GB"/>
        </w:rPr>
        <w:t>table1</w:t>
      </w:r>
      <w:r w:rsidR="00D66AFC" w:rsidRPr="00390C2D">
        <w:rPr>
          <w:noProof/>
          <w:lang w:val="en-GB"/>
        </w:rPr>
        <w:t xml:space="preserve"> and </w:t>
      </w:r>
      <w:r w:rsidR="00D66AFC" w:rsidRPr="00390C2D">
        <w:rPr>
          <w:rFonts w:ascii="Consolas" w:hAnsi="Consolas"/>
          <w:noProof/>
          <w:lang w:val="en-GB"/>
        </w:rPr>
        <w:t>table2</w:t>
      </w:r>
      <w:r w:rsidR="00D66AFC" w:rsidRPr="00390C2D">
        <w:rPr>
          <w:noProof/>
          <w:lang w:val="en-GB"/>
        </w:rPr>
        <w:t xml:space="preserve"> have m and n records, respectively, </w:t>
      </w:r>
      <w:r w:rsidR="001668DF" w:rsidRPr="00390C2D">
        <w:rPr>
          <w:noProof/>
          <w:lang w:val="en-GB"/>
        </w:rPr>
        <w:t xml:space="preserve">there will be a total of </w:t>
      </w:r>
      <w:r w:rsidR="00F17B67" w:rsidRPr="00390C2D">
        <w:rPr>
          <w:noProof/>
          <w:lang w:val="en-GB"/>
        </w:rPr>
        <w:t>m×n records</w:t>
      </w:r>
      <w:r w:rsidR="001668DF" w:rsidRPr="00390C2D">
        <w:rPr>
          <w:noProof/>
          <w:lang w:val="en-GB"/>
        </w:rPr>
        <w:t xml:space="preserve"> in the output table</w:t>
      </w:r>
      <w:r w:rsidR="00F17B67" w:rsidRPr="00390C2D">
        <w:rPr>
          <w:noProof/>
          <w:lang w:val="en-GB"/>
        </w:rPr>
        <w:t xml:space="preserve">. Since no matches are required here, </w:t>
      </w:r>
      <w:r w:rsidR="00820BD9" w:rsidRPr="00390C2D">
        <w:rPr>
          <w:noProof/>
          <w:lang w:val="en-GB"/>
        </w:rPr>
        <w:t xml:space="preserve">the </w:t>
      </w:r>
      <w:r w:rsidR="00820BD9" w:rsidRPr="00390C2D">
        <w:rPr>
          <w:rFonts w:ascii="Consolas" w:hAnsi="Consolas"/>
          <w:noProof/>
          <w:lang w:val="en-GB"/>
        </w:rPr>
        <w:t>ON</w:t>
      </w:r>
      <w:r w:rsidR="00820BD9" w:rsidRPr="00390C2D">
        <w:rPr>
          <w:noProof/>
          <w:lang w:val="en-GB"/>
        </w:rPr>
        <w:t xml:space="preserve"> and </w:t>
      </w:r>
      <w:r w:rsidR="00820BD9" w:rsidRPr="00390C2D">
        <w:rPr>
          <w:rFonts w:ascii="Consolas" w:hAnsi="Consolas"/>
          <w:noProof/>
          <w:lang w:val="en-GB"/>
        </w:rPr>
        <w:t>USING</w:t>
      </w:r>
      <w:r w:rsidR="00820BD9" w:rsidRPr="00390C2D">
        <w:rPr>
          <w:noProof/>
          <w:lang w:val="en-GB"/>
        </w:rPr>
        <w:t xml:space="preserve"> keywords can be omitted </w:t>
      </w:r>
      <w:r w:rsidR="000701E5" w:rsidRPr="00390C2D">
        <w:rPr>
          <w:noProof/>
          <w:lang w:val="en-GB"/>
        </w:rPr>
        <w:t xml:space="preserve">in the </w:t>
      </w:r>
      <w:r w:rsidR="000701E5" w:rsidRPr="00390C2D">
        <w:rPr>
          <w:rFonts w:ascii="Consolas" w:hAnsi="Consolas"/>
          <w:noProof/>
          <w:lang w:val="en-GB"/>
        </w:rPr>
        <w:t>SELECT</w:t>
      </w:r>
      <w:r w:rsidR="000701E5" w:rsidRPr="00390C2D">
        <w:rPr>
          <w:noProof/>
          <w:lang w:val="en-GB"/>
        </w:rPr>
        <w:t xml:space="preserve"> statement</w:t>
      </w:r>
      <w:r w:rsidR="00820BD9" w:rsidRPr="00390C2D">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5A4667" w:rsidRPr="006956C6" w14:paraId="7F6B61F0" w14:textId="77777777" w:rsidTr="00914864">
        <w:tc>
          <w:tcPr>
            <w:tcW w:w="9017" w:type="dxa"/>
          </w:tcPr>
          <w:p w14:paraId="0E5D6876" w14:textId="50952F42" w:rsidR="00F4250A" w:rsidRPr="00390C2D" w:rsidRDefault="005A4667" w:rsidP="00F4250A">
            <w:pPr>
              <w:pStyle w:val="BodyText"/>
              <w:rPr>
                <w:noProof/>
                <w:lang w:val="en-GB"/>
              </w:rPr>
            </w:pPr>
            <w:r w:rsidRPr="00390C2D">
              <w:rPr>
                <w:b/>
                <w:bCs/>
                <w:noProof/>
                <w:lang w:val="en-GB"/>
              </w:rPr>
              <w:t xml:space="preserve">Example (Cont’d): </w:t>
            </w:r>
            <w:r w:rsidR="007F2F7B" w:rsidRPr="00390C2D">
              <w:rPr>
                <w:noProof/>
                <w:lang w:val="en-GB"/>
              </w:rPr>
              <w:t>Now</w:t>
            </w:r>
            <w:r w:rsidR="00A05F20" w:rsidRPr="00390C2D">
              <w:rPr>
                <w:noProof/>
                <w:lang w:val="en-GB"/>
              </w:rPr>
              <w:t xml:space="preserve"> </w:t>
            </w:r>
            <w:r w:rsidR="00234B0D" w:rsidRPr="00390C2D">
              <w:rPr>
                <w:noProof/>
                <w:lang w:val="en-GB"/>
              </w:rPr>
              <w:t xml:space="preserve">we </w:t>
            </w:r>
            <w:r w:rsidR="00A05F20" w:rsidRPr="00390C2D">
              <w:rPr>
                <w:noProof/>
                <w:lang w:val="en-GB"/>
              </w:rPr>
              <w:t xml:space="preserve">cross join the tables </w:t>
            </w:r>
            <w:r w:rsidR="00A05F20" w:rsidRPr="00390C2D">
              <w:rPr>
                <w:rFonts w:ascii="Consolas" w:hAnsi="Consolas"/>
                <w:noProof/>
                <w:lang w:val="en-GB"/>
              </w:rPr>
              <w:t>students</w:t>
            </w:r>
            <w:r w:rsidR="00A05F20" w:rsidRPr="00390C2D">
              <w:rPr>
                <w:noProof/>
                <w:lang w:val="en-GB"/>
              </w:rPr>
              <w:t xml:space="preserve"> and </w:t>
            </w:r>
            <w:r w:rsidR="00A05F20" w:rsidRPr="00390C2D">
              <w:rPr>
                <w:rFonts w:ascii="Consolas" w:hAnsi="Consolas"/>
                <w:noProof/>
                <w:lang w:val="en-GB"/>
              </w:rPr>
              <w:t>grades</w:t>
            </w:r>
            <w:r w:rsidR="00A05F20" w:rsidRPr="00390C2D">
              <w:rPr>
                <w:noProof/>
                <w:lang w:val="en-GB"/>
              </w:rPr>
              <w:t>.</w:t>
            </w:r>
          </w:p>
          <w:p w14:paraId="307D29AB" w14:textId="656903B5" w:rsidR="00F4250A" w:rsidRPr="00390C2D" w:rsidRDefault="007F2F7B" w:rsidP="00F4250A">
            <w:pPr>
              <w:pStyle w:val="Figure-Image-Upper"/>
              <w:rPr>
                <w:lang w:val="en-GB"/>
              </w:rPr>
            </w:pPr>
            <w:r w:rsidRPr="00390C2D">
              <w:drawing>
                <wp:inline distT="0" distB="0" distL="0" distR="0" wp14:anchorId="08C01BE9" wp14:editId="5E605A85">
                  <wp:extent cx="5580000" cy="1982496"/>
                  <wp:effectExtent l="19050" t="19050" r="20955"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538" t="25310" r="2086" b="21319"/>
                          <a:stretch/>
                        </pic:blipFill>
                        <pic:spPr bwMode="auto">
                          <a:xfrm>
                            <a:off x="0" y="0"/>
                            <a:ext cx="5580000" cy="1982496"/>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B464CE" w14:textId="14ADB36A" w:rsidR="00F4250A" w:rsidRPr="00390C2D" w:rsidRDefault="00F4250A" w:rsidP="00390C2D">
            <w:pPr>
              <w:pStyle w:val="Caption"/>
            </w:pPr>
            <w:r w:rsidRPr="00390C2D">
              <w:t>Figure 6.</w:t>
            </w:r>
            <w:r w:rsidRPr="00390C2D">
              <w:fldChar w:fldCharType="begin"/>
            </w:r>
            <w:r w:rsidRPr="00390C2D">
              <w:instrText xml:space="preserve"> SEQ Figure \* ARABIC </w:instrText>
            </w:r>
            <w:r w:rsidRPr="00390C2D">
              <w:fldChar w:fldCharType="separate"/>
            </w:r>
            <w:r w:rsidR="00F37804" w:rsidRPr="00390C2D">
              <w:t>38</w:t>
            </w:r>
            <w:r w:rsidRPr="00390C2D">
              <w:fldChar w:fldCharType="end"/>
            </w:r>
            <w:r w:rsidRPr="00390C2D">
              <w:t xml:space="preserve"> </w:t>
            </w:r>
            <w:r w:rsidR="00A90D98" w:rsidRPr="00390C2D">
              <w:t xml:space="preserve">Cross Join the Tables </w:t>
            </w:r>
            <w:r w:rsidR="00A90D98" w:rsidRPr="00390C2D">
              <w:rPr>
                <w:rFonts w:ascii="Consolas" w:hAnsi="Consolas"/>
              </w:rPr>
              <w:t>students</w:t>
            </w:r>
            <w:r w:rsidR="00A90D98" w:rsidRPr="00390C2D">
              <w:t xml:space="preserve"> and </w:t>
            </w:r>
            <w:r w:rsidR="00A90D98" w:rsidRPr="00390C2D">
              <w:rPr>
                <w:rFonts w:ascii="Consolas" w:hAnsi="Consolas"/>
              </w:rPr>
              <w:t>grades</w:t>
            </w:r>
          </w:p>
          <w:p w14:paraId="69871CDE" w14:textId="2DFD1CD2" w:rsidR="005A4667" w:rsidRPr="00390C2D" w:rsidRDefault="00654B55" w:rsidP="00F4250A">
            <w:pPr>
              <w:pStyle w:val="BodyText"/>
              <w:rPr>
                <w:noProof/>
                <w:lang w:val="en-GB"/>
              </w:rPr>
            </w:pPr>
            <w:r w:rsidRPr="00390C2D">
              <w:rPr>
                <w:noProof/>
                <w:lang w:val="en-GB"/>
              </w:rPr>
              <w:t xml:space="preserve">Every </w:t>
            </w:r>
            <w:r w:rsidR="00ED4C96" w:rsidRPr="00390C2D">
              <w:rPr>
                <w:noProof/>
                <w:lang w:val="en-GB"/>
              </w:rPr>
              <w:t xml:space="preserve">row of the table </w:t>
            </w:r>
            <w:r w:rsidRPr="00390C2D">
              <w:rPr>
                <w:rFonts w:ascii="Consolas" w:hAnsi="Consolas"/>
                <w:noProof/>
                <w:lang w:val="en-GB"/>
              </w:rPr>
              <w:t>student</w:t>
            </w:r>
            <w:r w:rsidR="00ED4C96" w:rsidRPr="00390C2D">
              <w:rPr>
                <w:rFonts w:ascii="Consolas" w:hAnsi="Consolas"/>
                <w:noProof/>
                <w:lang w:val="en-GB"/>
              </w:rPr>
              <w:t>s</w:t>
            </w:r>
            <w:r w:rsidRPr="00390C2D">
              <w:rPr>
                <w:noProof/>
                <w:lang w:val="en-GB"/>
              </w:rPr>
              <w:t xml:space="preserve"> is now </w:t>
            </w:r>
            <w:r w:rsidR="00ED4C96" w:rsidRPr="00390C2D">
              <w:rPr>
                <w:noProof/>
                <w:lang w:val="en-GB"/>
              </w:rPr>
              <w:t xml:space="preserve">cross-combined with all the rows </w:t>
            </w:r>
            <w:r w:rsidR="0088189E" w:rsidRPr="00390C2D">
              <w:rPr>
                <w:noProof/>
                <w:lang w:val="en-GB"/>
              </w:rPr>
              <w:t xml:space="preserve">of the table </w:t>
            </w:r>
            <w:r w:rsidR="0088189E" w:rsidRPr="00390C2D">
              <w:rPr>
                <w:rFonts w:ascii="Consolas" w:hAnsi="Consolas"/>
                <w:noProof/>
                <w:lang w:val="en-GB"/>
              </w:rPr>
              <w:t>grades</w:t>
            </w:r>
            <w:r w:rsidR="0088189E" w:rsidRPr="00390C2D">
              <w:rPr>
                <w:noProof/>
                <w:lang w:val="en-GB"/>
              </w:rPr>
              <w:t xml:space="preserve">. In other words, </w:t>
            </w:r>
            <w:r w:rsidR="00984D9D" w:rsidRPr="00390C2D">
              <w:rPr>
                <w:noProof/>
                <w:lang w:val="en-GB"/>
              </w:rPr>
              <w:t xml:space="preserve">the output table contains </w:t>
            </w:r>
            <w:r w:rsidR="006D3CFE" w:rsidRPr="00390C2D">
              <w:rPr>
                <w:noProof/>
                <w:lang w:val="en-GB"/>
              </w:rPr>
              <w:t xml:space="preserve">records in which </w:t>
            </w:r>
            <w:r w:rsidR="0088189E" w:rsidRPr="00390C2D">
              <w:rPr>
                <w:noProof/>
                <w:lang w:val="en-GB"/>
              </w:rPr>
              <w:t>student</w:t>
            </w:r>
            <w:r w:rsidR="006D3CFE" w:rsidRPr="00390C2D">
              <w:rPr>
                <w:noProof/>
                <w:lang w:val="en-GB"/>
              </w:rPr>
              <w:t>s</w:t>
            </w:r>
            <w:r w:rsidR="0088189E" w:rsidRPr="00390C2D">
              <w:rPr>
                <w:noProof/>
                <w:lang w:val="en-GB"/>
              </w:rPr>
              <w:t xml:space="preserve"> </w:t>
            </w:r>
            <w:r w:rsidR="006D3CFE" w:rsidRPr="00390C2D">
              <w:rPr>
                <w:noProof/>
                <w:lang w:val="en-GB"/>
              </w:rPr>
              <w:t xml:space="preserve">are </w:t>
            </w:r>
            <w:r w:rsidR="009A63EB" w:rsidRPr="00390C2D">
              <w:rPr>
                <w:noProof/>
                <w:lang w:val="en-GB"/>
              </w:rPr>
              <w:t xml:space="preserve">assigned to grades </w:t>
            </w:r>
            <w:r w:rsidR="006D3CFE" w:rsidRPr="00390C2D">
              <w:rPr>
                <w:noProof/>
                <w:lang w:val="en-GB"/>
              </w:rPr>
              <w:t xml:space="preserve">that </w:t>
            </w:r>
            <w:r w:rsidR="00CC0D35" w:rsidRPr="00390C2D">
              <w:rPr>
                <w:noProof/>
                <w:lang w:val="en-GB"/>
              </w:rPr>
              <w:t>they</w:t>
            </w:r>
            <w:r w:rsidR="00371B99" w:rsidRPr="00390C2D">
              <w:rPr>
                <w:noProof/>
                <w:lang w:val="en-GB"/>
              </w:rPr>
              <w:t xml:space="preserve"> </w:t>
            </w:r>
            <w:r w:rsidR="00644BF7" w:rsidRPr="00390C2D">
              <w:rPr>
                <w:noProof/>
                <w:lang w:val="en-GB"/>
              </w:rPr>
              <w:t xml:space="preserve">did </w:t>
            </w:r>
            <w:r w:rsidR="006D3CFE" w:rsidRPr="00390C2D">
              <w:rPr>
                <w:noProof/>
                <w:lang w:val="en-GB"/>
              </w:rPr>
              <w:t xml:space="preserve">not </w:t>
            </w:r>
            <w:r w:rsidR="009A63EB" w:rsidRPr="00390C2D">
              <w:rPr>
                <w:noProof/>
                <w:lang w:val="en-GB"/>
              </w:rPr>
              <w:t xml:space="preserve">score </w:t>
            </w:r>
            <w:r w:rsidR="00CC0D35" w:rsidRPr="00390C2D">
              <w:rPr>
                <w:noProof/>
                <w:lang w:val="en-GB"/>
              </w:rPr>
              <w:t>themselves</w:t>
            </w:r>
            <w:r w:rsidR="000D3533" w:rsidRPr="00390C2D">
              <w:rPr>
                <w:noProof/>
                <w:lang w:val="en-GB"/>
              </w:rPr>
              <w:t xml:space="preserve">. </w:t>
            </w:r>
            <w:r w:rsidR="00A90D98" w:rsidRPr="00390C2D">
              <w:rPr>
                <w:noProof/>
                <w:lang w:val="en-GB"/>
              </w:rPr>
              <w:t>It is obvious that th</w:t>
            </w:r>
            <w:r w:rsidR="00A91510" w:rsidRPr="00390C2D">
              <w:rPr>
                <w:noProof/>
                <w:lang w:val="en-GB"/>
              </w:rPr>
              <w:t xml:space="preserve">is data query </w:t>
            </w:r>
            <w:r w:rsidR="00E84EC3" w:rsidRPr="00390C2D">
              <w:rPr>
                <w:noProof/>
                <w:lang w:val="en-GB"/>
              </w:rPr>
              <w:t xml:space="preserve">does not make much sense in terms of its logical structure and analytical value. </w:t>
            </w:r>
            <w:r w:rsidR="00453ED7" w:rsidRPr="00390C2D">
              <w:rPr>
                <w:noProof/>
                <w:lang w:val="en-GB"/>
              </w:rPr>
              <w:t xml:space="preserve">Nevertheless, </w:t>
            </w:r>
            <w:r w:rsidR="00FD7BA9" w:rsidRPr="00390C2D">
              <w:rPr>
                <w:noProof/>
                <w:lang w:val="en-GB"/>
              </w:rPr>
              <w:t xml:space="preserve">cross join could be useful </w:t>
            </w:r>
            <w:r w:rsidR="00453ED7" w:rsidRPr="00390C2D">
              <w:rPr>
                <w:noProof/>
                <w:lang w:val="en-GB"/>
              </w:rPr>
              <w:t xml:space="preserve">if we </w:t>
            </w:r>
            <w:r w:rsidR="00611419" w:rsidRPr="00390C2D">
              <w:rPr>
                <w:noProof/>
                <w:lang w:val="en-GB"/>
              </w:rPr>
              <w:t>ha</w:t>
            </w:r>
            <w:r w:rsidR="00647E3C" w:rsidRPr="00390C2D">
              <w:rPr>
                <w:noProof/>
                <w:lang w:val="en-GB"/>
              </w:rPr>
              <w:t>d</w:t>
            </w:r>
            <w:r w:rsidR="00611419" w:rsidRPr="00390C2D">
              <w:rPr>
                <w:noProof/>
                <w:lang w:val="en-GB"/>
              </w:rPr>
              <w:t xml:space="preserve"> another table </w:t>
            </w:r>
            <w:r w:rsidR="00647E3C" w:rsidRPr="00390C2D">
              <w:rPr>
                <w:noProof/>
                <w:lang w:val="en-GB"/>
              </w:rPr>
              <w:t xml:space="preserve">with data </w:t>
            </w:r>
            <w:r w:rsidR="00F42D90" w:rsidRPr="00390C2D">
              <w:rPr>
                <w:noProof/>
                <w:lang w:val="en-GB"/>
              </w:rPr>
              <w:t xml:space="preserve">that </w:t>
            </w:r>
            <w:r w:rsidR="00F42D90" w:rsidRPr="00390C2D">
              <w:rPr>
                <w:noProof/>
                <w:lang w:val="en-GB"/>
              </w:rPr>
              <w:lastRenderedPageBreak/>
              <w:t>are equal to every student</w:t>
            </w:r>
            <w:r w:rsidR="00FD7BA9" w:rsidRPr="00390C2D">
              <w:rPr>
                <w:noProof/>
                <w:lang w:val="en-GB"/>
              </w:rPr>
              <w:t>.</w:t>
            </w:r>
            <w:r w:rsidR="00F42D90" w:rsidRPr="00390C2D">
              <w:rPr>
                <w:noProof/>
                <w:lang w:val="en-GB"/>
              </w:rPr>
              <w:t xml:space="preserve"> </w:t>
            </w:r>
            <w:r w:rsidR="00936D4D" w:rsidRPr="00390C2D">
              <w:rPr>
                <w:noProof/>
                <w:lang w:val="en-GB"/>
              </w:rPr>
              <w:t>W</w:t>
            </w:r>
            <w:r w:rsidR="00F42D90" w:rsidRPr="00390C2D">
              <w:rPr>
                <w:noProof/>
                <w:lang w:val="en-GB"/>
              </w:rPr>
              <w:t xml:space="preserve">e could </w:t>
            </w:r>
            <w:r w:rsidR="00936D4D" w:rsidRPr="00390C2D">
              <w:rPr>
                <w:noProof/>
                <w:lang w:val="en-GB"/>
              </w:rPr>
              <w:t xml:space="preserve">then </w:t>
            </w:r>
            <w:r w:rsidR="000F1612" w:rsidRPr="00390C2D">
              <w:rPr>
                <w:noProof/>
                <w:lang w:val="en-GB"/>
              </w:rPr>
              <w:t xml:space="preserve">merge </w:t>
            </w:r>
            <w:r w:rsidR="00521541" w:rsidRPr="00390C2D">
              <w:rPr>
                <w:noProof/>
                <w:lang w:val="en-GB"/>
              </w:rPr>
              <w:t xml:space="preserve">the same </w:t>
            </w:r>
            <w:r w:rsidR="00471C20" w:rsidRPr="00390C2D">
              <w:rPr>
                <w:noProof/>
                <w:lang w:val="en-GB"/>
              </w:rPr>
              <w:t xml:space="preserve">records </w:t>
            </w:r>
            <w:r w:rsidR="00521541" w:rsidRPr="00390C2D">
              <w:rPr>
                <w:noProof/>
                <w:lang w:val="en-GB"/>
              </w:rPr>
              <w:t xml:space="preserve">to </w:t>
            </w:r>
            <w:r w:rsidR="000F1612" w:rsidRPr="00390C2D">
              <w:rPr>
                <w:noProof/>
                <w:lang w:val="en-GB"/>
              </w:rPr>
              <w:t xml:space="preserve">every row </w:t>
            </w:r>
            <w:r w:rsidR="00890B01" w:rsidRPr="00390C2D">
              <w:rPr>
                <w:noProof/>
                <w:lang w:val="en-GB"/>
              </w:rPr>
              <w:t>of</w:t>
            </w:r>
            <w:r w:rsidR="000F1612" w:rsidRPr="00390C2D">
              <w:rPr>
                <w:noProof/>
                <w:lang w:val="en-GB"/>
              </w:rPr>
              <w:t xml:space="preserve"> the table </w:t>
            </w:r>
            <w:r w:rsidR="000F1612" w:rsidRPr="00390C2D">
              <w:rPr>
                <w:rFonts w:ascii="Consolas" w:hAnsi="Consolas"/>
                <w:noProof/>
                <w:lang w:val="en-GB"/>
              </w:rPr>
              <w:t>students</w:t>
            </w:r>
            <w:r w:rsidR="000F1612" w:rsidRPr="00390C2D">
              <w:rPr>
                <w:noProof/>
                <w:lang w:val="en-GB"/>
              </w:rPr>
              <w:t>.</w:t>
            </w:r>
          </w:p>
        </w:tc>
      </w:tr>
    </w:tbl>
    <w:p w14:paraId="7101588E" w14:textId="77777777" w:rsidR="00890B01" w:rsidRPr="00390C2D" w:rsidRDefault="00890B01" w:rsidP="00890B01">
      <w:pPr>
        <w:spacing w:before="240" w:after="120"/>
        <w:jc w:val="left"/>
        <w:rPr>
          <w:b/>
          <w:noProof/>
          <w:sz w:val="28"/>
        </w:rPr>
      </w:pPr>
      <w:bookmarkStart w:id="49" w:name="_Toc363120169"/>
      <w:bookmarkStart w:id="50" w:name="_Toc363120922"/>
      <w:bookmarkStart w:id="51" w:name="_Toc368645716"/>
      <w:bookmarkStart w:id="52" w:name="_Toc368646398"/>
      <w:bookmarkStart w:id="53" w:name="_Toc368647105"/>
      <w:bookmarkStart w:id="54" w:name="_Toc363120168"/>
      <w:bookmarkStart w:id="55" w:name="_Toc363120921"/>
      <w:bookmarkStart w:id="56" w:name="_Toc368645715"/>
      <w:bookmarkStart w:id="57" w:name="_Toc368646397"/>
      <w:bookmarkStart w:id="58" w:name="_Toc368647104"/>
      <w:bookmarkEnd w:id="20"/>
      <w:r w:rsidRPr="00390C2D">
        <w:rPr>
          <w:b/>
          <w:noProof/>
          <w:sz w:val="28"/>
        </w:rPr>
        <w:lastRenderedPageBreak/>
        <w:t>Read</w:t>
      </w:r>
    </w:p>
    <w:p w14:paraId="5BAF22F1" w14:textId="0AB81426" w:rsidR="00890B01" w:rsidRPr="00390C2D" w:rsidRDefault="00890B01" w:rsidP="00390C2D">
      <w:pPr>
        <w:pStyle w:val="BodyText"/>
        <w:spacing w:after="0"/>
        <w:rPr>
          <w:noProof/>
          <w:lang w:val="en-GB"/>
        </w:rPr>
      </w:pPr>
      <w:r w:rsidRPr="00390C2D">
        <w:rPr>
          <w:noProof/>
          <w:lang w:val="en-GB"/>
        </w:rPr>
        <w:t xml:space="preserve">Refer to the link below for more details and examples on the </w:t>
      </w:r>
      <w:r w:rsidRPr="00390C2D">
        <w:rPr>
          <w:rFonts w:ascii="Consolas" w:hAnsi="Consolas"/>
          <w:noProof/>
          <w:lang w:val="en-GB"/>
        </w:rPr>
        <w:t>CROSS JOIN</w:t>
      </w:r>
      <w:r w:rsidRPr="00390C2D">
        <w:rPr>
          <w:noProof/>
          <w:lang w:val="en-GB"/>
        </w:rPr>
        <w:t xml:space="preserve"> clause of SQL: </w:t>
      </w:r>
    </w:p>
    <w:p w14:paraId="68DC4BFE" w14:textId="4B1228A8" w:rsidR="00890B01" w:rsidRPr="00390C2D" w:rsidRDefault="00655C2E" w:rsidP="00390C2D">
      <w:pPr>
        <w:pStyle w:val="BodyText"/>
        <w:spacing w:before="0"/>
        <w:rPr>
          <w:noProof/>
          <w:lang w:val="en-GB"/>
        </w:rPr>
      </w:pPr>
      <w:hyperlink r:id="rId77" w:history="1">
        <w:r w:rsidR="00327E5D" w:rsidRPr="00390C2D">
          <w:rPr>
            <w:rStyle w:val="Hyperlink"/>
            <w:noProof/>
            <w:lang w:val="en-GB"/>
          </w:rPr>
          <w:t>https://www.sqlitetutorial.net/sqlite-cross-join/</w:t>
        </w:r>
      </w:hyperlink>
    </w:p>
    <w:p w14:paraId="2CD490AB" w14:textId="0CF69476" w:rsidR="001C3862" w:rsidRPr="00390C2D" w:rsidRDefault="001C3862" w:rsidP="00A82E83">
      <w:pPr>
        <w:pStyle w:val="Heading3"/>
        <w:tabs>
          <w:tab w:val="left" w:pos="709"/>
        </w:tabs>
        <w:rPr>
          <w:noProof/>
          <w:lang w:val="en-GB"/>
        </w:rPr>
      </w:pPr>
      <w:r w:rsidRPr="00390C2D">
        <w:rPr>
          <w:noProof/>
          <w:lang w:val="en-GB"/>
        </w:rPr>
        <w:t>3.</w:t>
      </w:r>
      <w:r w:rsidR="005653FA" w:rsidRPr="00390C2D">
        <w:rPr>
          <w:noProof/>
          <w:lang w:val="en-GB"/>
        </w:rPr>
        <w:t>4</w:t>
      </w:r>
      <w:r w:rsidRPr="00390C2D">
        <w:rPr>
          <w:noProof/>
          <w:lang w:val="en-GB"/>
        </w:rPr>
        <w:tab/>
      </w:r>
      <w:r w:rsidR="006F3D2C" w:rsidRPr="00390C2D">
        <w:rPr>
          <w:noProof/>
          <w:lang w:val="en-GB"/>
        </w:rPr>
        <w:t xml:space="preserve">Outer </w:t>
      </w:r>
      <w:r w:rsidRPr="00390C2D">
        <w:rPr>
          <w:noProof/>
          <w:lang w:val="en-GB"/>
        </w:rPr>
        <w:t>Join</w:t>
      </w:r>
    </w:p>
    <w:p w14:paraId="71BEC35D" w14:textId="3CC45574" w:rsidR="001C3862" w:rsidRPr="00390C2D" w:rsidRDefault="006621D6" w:rsidP="001C3862">
      <w:pPr>
        <w:pStyle w:val="BodyText"/>
        <w:rPr>
          <w:noProof/>
          <w:lang w:val="en-GB"/>
        </w:rPr>
      </w:pPr>
      <w:r w:rsidRPr="00390C2D">
        <w:rPr>
          <w:noProof/>
          <w:lang w:val="en-GB"/>
        </w:rPr>
        <w:t xml:space="preserve">With </w:t>
      </w:r>
      <w:r w:rsidR="008E256C" w:rsidRPr="00390C2D">
        <w:rPr>
          <w:noProof/>
          <w:lang w:val="en-GB"/>
        </w:rPr>
        <w:t xml:space="preserve">the </w:t>
      </w:r>
      <w:r w:rsidRPr="00390C2D">
        <w:rPr>
          <w:noProof/>
          <w:lang w:val="en-GB"/>
        </w:rPr>
        <w:t>o</w:t>
      </w:r>
      <w:r w:rsidR="00F01E77" w:rsidRPr="00390C2D">
        <w:rPr>
          <w:noProof/>
          <w:lang w:val="en-GB"/>
        </w:rPr>
        <w:t>uter join</w:t>
      </w:r>
      <w:r w:rsidR="008E256C" w:rsidRPr="00390C2D">
        <w:rPr>
          <w:noProof/>
          <w:lang w:val="en-GB"/>
        </w:rPr>
        <w:t xml:space="preserve"> method</w:t>
      </w:r>
      <w:r w:rsidR="00F01E77" w:rsidRPr="00390C2D">
        <w:rPr>
          <w:noProof/>
          <w:lang w:val="en-GB"/>
        </w:rPr>
        <w:t>, or full outer join</w:t>
      </w:r>
      <w:r w:rsidRPr="00390C2D">
        <w:rPr>
          <w:noProof/>
          <w:lang w:val="en-GB"/>
        </w:rPr>
        <w:t>,</w:t>
      </w:r>
      <w:r w:rsidR="00F01E77" w:rsidRPr="00390C2D">
        <w:rPr>
          <w:noProof/>
          <w:lang w:val="en-GB"/>
        </w:rPr>
        <w:t xml:space="preserve"> </w:t>
      </w:r>
      <w:r w:rsidRPr="00390C2D">
        <w:rPr>
          <w:noProof/>
          <w:lang w:val="en-GB"/>
        </w:rPr>
        <w:t xml:space="preserve">SQL </w:t>
      </w:r>
      <w:r w:rsidR="00C44E61" w:rsidRPr="00390C2D">
        <w:rPr>
          <w:noProof/>
          <w:lang w:val="en-GB"/>
        </w:rPr>
        <w:t>produces the union of the involved tables.</w:t>
      </w:r>
      <w:r w:rsidR="008E256C" w:rsidRPr="00390C2D">
        <w:rPr>
          <w:noProof/>
          <w:lang w:val="en-GB"/>
        </w:rPr>
        <w:t xml:space="preserve"> In other words, </w:t>
      </w:r>
      <w:r w:rsidR="006B1648" w:rsidRPr="00390C2D">
        <w:rPr>
          <w:noProof/>
          <w:lang w:val="en-GB"/>
        </w:rPr>
        <w:t xml:space="preserve">not only </w:t>
      </w:r>
      <w:r w:rsidR="008E256C" w:rsidRPr="00390C2D">
        <w:rPr>
          <w:noProof/>
          <w:lang w:val="en-GB"/>
        </w:rPr>
        <w:t xml:space="preserve">records </w:t>
      </w:r>
      <w:r w:rsidR="006B1648" w:rsidRPr="00390C2D">
        <w:rPr>
          <w:noProof/>
          <w:lang w:val="en-GB"/>
        </w:rPr>
        <w:t xml:space="preserve">from both tables </w:t>
      </w:r>
      <w:r w:rsidR="008E256C" w:rsidRPr="00390C2D">
        <w:rPr>
          <w:noProof/>
          <w:lang w:val="en-GB"/>
        </w:rPr>
        <w:t xml:space="preserve">that can be matched </w:t>
      </w:r>
      <w:r w:rsidR="00070F19" w:rsidRPr="00390C2D">
        <w:rPr>
          <w:noProof/>
          <w:lang w:val="en-GB"/>
        </w:rPr>
        <w:t xml:space="preserve">by </w:t>
      </w:r>
      <w:r w:rsidR="00674C95" w:rsidRPr="00390C2D">
        <w:rPr>
          <w:noProof/>
          <w:lang w:val="en-GB"/>
        </w:rPr>
        <w:t xml:space="preserve">the </w:t>
      </w:r>
      <w:r w:rsidR="006B1648" w:rsidRPr="00390C2D">
        <w:rPr>
          <w:noProof/>
          <w:lang w:val="en-GB"/>
        </w:rPr>
        <w:t xml:space="preserve">matching criterion will be selected, </w:t>
      </w:r>
      <w:r w:rsidR="006A3F67" w:rsidRPr="00390C2D">
        <w:rPr>
          <w:noProof/>
          <w:lang w:val="en-GB"/>
        </w:rPr>
        <w:t>records from either one table that cannot find any match from the opposite side will also be carried over in the output table. However, their values</w:t>
      </w:r>
      <w:r w:rsidR="00DA4B44" w:rsidRPr="00390C2D">
        <w:rPr>
          <w:noProof/>
          <w:lang w:val="en-GB"/>
        </w:rPr>
        <w:t xml:space="preserve"> </w:t>
      </w:r>
      <w:r w:rsidR="00874D33" w:rsidRPr="00390C2D">
        <w:rPr>
          <w:noProof/>
          <w:lang w:val="en-GB"/>
        </w:rPr>
        <w:t>in the variables originated from the other table</w:t>
      </w:r>
      <w:r w:rsidR="008C281B" w:rsidRPr="00390C2D">
        <w:rPr>
          <w:noProof/>
          <w:lang w:val="en-GB"/>
        </w:rPr>
        <w:t>s</w:t>
      </w:r>
      <w:r w:rsidR="00874D33" w:rsidRPr="00390C2D">
        <w:rPr>
          <w:noProof/>
          <w:lang w:val="en-GB"/>
        </w:rPr>
        <w:t xml:space="preserve"> will be </w:t>
      </w:r>
      <w:r w:rsidR="007D7E10" w:rsidRPr="00390C2D">
        <w:rPr>
          <w:rFonts w:ascii="Consolas" w:hAnsi="Consolas"/>
          <w:noProof/>
          <w:lang w:val="en-GB"/>
        </w:rPr>
        <w:t>None</w:t>
      </w:r>
      <w:r w:rsidR="007D7E10" w:rsidRPr="00390C2D">
        <w:rPr>
          <w:noProof/>
          <w:lang w:val="en-GB"/>
        </w:rPr>
        <w:t>.</w:t>
      </w:r>
    </w:p>
    <w:p w14:paraId="15CDBB03" w14:textId="64525DD4" w:rsidR="007D7E10" w:rsidRPr="00390C2D" w:rsidRDefault="00EC2D84" w:rsidP="001C3862">
      <w:pPr>
        <w:pStyle w:val="BodyText"/>
        <w:rPr>
          <w:noProof/>
          <w:lang w:val="en-GB"/>
        </w:rPr>
      </w:pPr>
      <w:r w:rsidRPr="00390C2D">
        <w:rPr>
          <w:noProof/>
          <w:lang w:val="en-GB"/>
        </w:rPr>
        <w:t xml:space="preserve">One difficulty </w:t>
      </w:r>
      <w:r w:rsidR="001D6ECD" w:rsidRPr="00390C2D">
        <w:rPr>
          <w:noProof/>
          <w:lang w:val="en-GB"/>
        </w:rPr>
        <w:t xml:space="preserve">of </w:t>
      </w:r>
      <w:r w:rsidRPr="00390C2D">
        <w:rPr>
          <w:noProof/>
          <w:lang w:val="en-GB"/>
        </w:rPr>
        <w:t>apply</w:t>
      </w:r>
      <w:r w:rsidR="001D6ECD" w:rsidRPr="00390C2D">
        <w:rPr>
          <w:noProof/>
          <w:lang w:val="en-GB"/>
        </w:rPr>
        <w:t>ing</w:t>
      </w:r>
      <w:r w:rsidRPr="00390C2D">
        <w:rPr>
          <w:noProof/>
          <w:lang w:val="en-GB"/>
        </w:rPr>
        <w:t xml:space="preserve"> the outer join method </w:t>
      </w:r>
      <w:r w:rsidR="00BC2BDB" w:rsidRPr="00390C2D">
        <w:rPr>
          <w:noProof/>
          <w:lang w:val="en-GB"/>
        </w:rPr>
        <w:t xml:space="preserve">in Python </w:t>
      </w:r>
      <w:r w:rsidRPr="00390C2D">
        <w:rPr>
          <w:noProof/>
          <w:lang w:val="en-GB"/>
        </w:rPr>
        <w:t>is th</w:t>
      </w:r>
      <w:r w:rsidR="001D6ECD" w:rsidRPr="00390C2D">
        <w:rPr>
          <w:noProof/>
          <w:lang w:val="en-GB"/>
        </w:rPr>
        <w:t>e fact that</w:t>
      </w:r>
      <w:r w:rsidRPr="00390C2D">
        <w:rPr>
          <w:noProof/>
          <w:lang w:val="en-GB"/>
        </w:rPr>
        <w:t xml:space="preserve"> </w:t>
      </w:r>
      <w:r w:rsidR="00BC2BDB" w:rsidRPr="00390C2D">
        <w:rPr>
          <w:noProof/>
          <w:lang w:val="en-GB"/>
        </w:rPr>
        <w:t xml:space="preserve">it </w:t>
      </w:r>
      <w:r w:rsidRPr="00390C2D">
        <w:rPr>
          <w:noProof/>
          <w:lang w:val="en-GB"/>
        </w:rPr>
        <w:t xml:space="preserve">is simply not </w:t>
      </w:r>
      <w:r w:rsidR="00551F34" w:rsidRPr="00390C2D">
        <w:rPr>
          <w:noProof/>
          <w:lang w:val="en-GB"/>
        </w:rPr>
        <w:t>supported by</w:t>
      </w:r>
      <w:r w:rsidR="0080022B" w:rsidRPr="00390C2D">
        <w:rPr>
          <w:noProof/>
          <w:lang w:val="en-GB"/>
        </w:rPr>
        <w:t xml:space="preserve"> </w:t>
      </w:r>
      <w:r w:rsidR="008C281B" w:rsidRPr="00390C2D">
        <w:rPr>
          <w:noProof/>
          <w:lang w:val="en-GB"/>
        </w:rPr>
        <w:t xml:space="preserve">the </w:t>
      </w:r>
      <w:r w:rsidR="0080022B" w:rsidRPr="00390C2D">
        <w:rPr>
          <w:noProof/>
          <w:lang w:val="en-GB"/>
        </w:rPr>
        <w:t>sqlite3</w:t>
      </w:r>
      <w:r w:rsidR="008C281B" w:rsidRPr="00390C2D">
        <w:rPr>
          <w:noProof/>
          <w:lang w:val="en-GB"/>
        </w:rPr>
        <w:t xml:space="preserve"> package</w:t>
      </w:r>
      <w:r w:rsidR="0080022B" w:rsidRPr="00390C2D">
        <w:rPr>
          <w:noProof/>
          <w:lang w:val="en-GB"/>
        </w:rPr>
        <w:t xml:space="preserve">, </w:t>
      </w:r>
      <w:r w:rsidR="008C281B" w:rsidRPr="00390C2D">
        <w:rPr>
          <w:noProof/>
          <w:lang w:val="en-GB"/>
        </w:rPr>
        <w:t>al</w:t>
      </w:r>
      <w:r w:rsidR="0080022B" w:rsidRPr="00390C2D">
        <w:rPr>
          <w:noProof/>
          <w:lang w:val="en-GB"/>
        </w:rPr>
        <w:t>though</w:t>
      </w:r>
      <w:r w:rsidR="001D6ECD" w:rsidRPr="00390C2D">
        <w:rPr>
          <w:noProof/>
          <w:lang w:val="en-GB"/>
        </w:rPr>
        <w:t xml:space="preserve"> </w:t>
      </w:r>
      <w:r w:rsidR="00BC2BDB" w:rsidRPr="00390C2D">
        <w:rPr>
          <w:noProof/>
          <w:lang w:val="en-GB"/>
        </w:rPr>
        <w:t xml:space="preserve">the </w:t>
      </w:r>
      <w:r w:rsidR="00BC2BDB" w:rsidRPr="00390C2D">
        <w:rPr>
          <w:rFonts w:ascii="Consolas" w:hAnsi="Consolas"/>
          <w:noProof/>
          <w:lang w:val="en-GB"/>
        </w:rPr>
        <w:t>OUTER</w:t>
      </w:r>
      <w:r w:rsidR="00BC2BDB" w:rsidRPr="00400545">
        <w:rPr>
          <w:noProof/>
          <w:lang w:val="en-GB"/>
        </w:rPr>
        <w:t xml:space="preserve"> </w:t>
      </w:r>
      <w:r w:rsidR="00BC2BDB" w:rsidRPr="00390C2D">
        <w:rPr>
          <w:rFonts w:ascii="Consolas" w:hAnsi="Consolas"/>
          <w:noProof/>
          <w:lang w:val="en-GB"/>
        </w:rPr>
        <w:t>JOIN</w:t>
      </w:r>
      <w:r w:rsidR="00BC2BDB" w:rsidRPr="00390C2D">
        <w:rPr>
          <w:noProof/>
          <w:lang w:val="en-GB"/>
        </w:rPr>
        <w:t xml:space="preserve"> clause </w:t>
      </w:r>
      <w:r w:rsidR="000F3109" w:rsidRPr="00390C2D">
        <w:rPr>
          <w:noProof/>
          <w:lang w:val="en-GB"/>
        </w:rPr>
        <w:t>is actually available in other SQL versions</w:t>
      </w:r>
      <w:r w:rsidRPr="00390C2D">
        <w:rPr>
          <w:noProof/>
          <w:lang w:val="en-GB"/>
        </w:rPr>
        <w:t xml:space="preserve">. </w:t>
      </w:r>
      <w:r w:rsidR="001643E4" w:rsidRPr="00390C2D">
        <w:rPr>
          <w:noProof/>
          <w:lang w:val="en-GB"/>
        </w:rPr>
        <w:t xml:space="preserve">Nevertheless, we can combine the </w:t>
      </w:r>
      <w:r w:rsidR="001643E4" w:rsidRPr="00390C2D">
        <w:rPr>
          <w:rFonts w:ascii="Consolas" w:hAnsi="Consolas"/>
          <w:noProof/>
          <w:lang w:val="en-GB"/>
        </w:rPr>
        <w:t>LEFT</w:t>
      </w:r>
      <w:r w:rsidR="001643E4" w:rsidRPr="00400545">
        <w:rPr>
          <w:noProof/>
          <w:lang w:val="en-GB"/>
        </w:rPr>
        <w:t xml:space="preserve"> </w:t>
      </w:r>
      <w:r w:rsidR="001643E4" w:rsidRPr="00390C2D">
        <w:rPr>
          <w:rFonts w:ascii="Consolas" w:hAnsi="Consolas"/>
          <w:noProof/>
          <w:lang w:val="en-GB"/>
        </w:rPr>
        <w:t>JOIN</w:t>
      </w:r>
      <w:r w:rsidR="001643E4" w:rsidRPr="00390C2D">
        <w:rPr>
          <w:noProof/>
          <w:lang w:val="en-GB"/>
        </w:rPr>
        <w:t xml:space="preserve"> clause with the </w:t>
      </w:r>
      <w:r w:rsidR="001643E4" w:rsidRPr="00390C2D">
        <w:rPr>
          <w:rFonts w:ascii="Consolas" w:hAnsi="Consolas"/>
          <w:noProof/>
          <w:lang w:val="en-GB"/>
        </w:rPr>
        <w:t>UNION</w:t>
      </w:r>
      <w:r w:rsidR="001643E4" w:rsidRPr="00400545">
        <w:rPr>
          <w:noProof/>
          <w:lang w:val="en-GB"/>
        </w:rPr>
        <w:t xml:space="preserve"> </w:t>
      </w:r>
      <w:r w:rsidR="001643E4" w:rsidRPr="00390C2D">
        <w:rPr>
          <w:rFonts w:ascii="Consolas" w:hAnsi="Consolas"/>
          <w:noProof/>
          <w:lang w:val="en-GB"/>
        </w:rPr>
        <w:t>ALL</w:t>
      </w:r>
      <w:r w:rsidR="001643E4" w:rsidRPr="00390C2D">
        <w:rPr>
          <w:noProof/>
          <w:lang w:val="en-GB"/>
        </w:rPr>
        <w:t xml:space="preserve"> operator to </w:t>
      </w:r>
      <w:r w:rsidR="007F1126" w:rsidRPr="00390C2D">
        <w:rPr>
          <w:noProof/>
          <w:lang w:val="en-GB"/>
        </w:rPr>
        <w:t xml:space="preserve">create the same result as the </w:t>
      </w:r>
      <w:r w:rsidR="007F1126" w:rsidRPr="00390C2D">
        <w:rPr>
          <w:rFonts w:ascii="Consolas" w:hAnsi="Consolas"/>
          <w:noProof/>
          <w:lang w:val="en-GB"/>
        </w:rPr>
        <w:t>OUTER</w:t>
      </w:r>
      <w:r w:rsidR="007F1126" w:rsidRPr="00400545">
        <w:rPr>
          <w:noProof/>
          <w:lang w:val="en-GB"/>
        </w:rPr>
        <w:t xml:space="preserve"> </w:t>
      </w:r>
      <w:r w:rsidR="007F1126" w:rsidRPr="00390C2D">
        <w:rPr>
          <w:rFonts w:ascii="Consolas" w:hAnsi="Consolas"/>
          <w:noProof/>
          <w:lang w:val="en-GB"/>
        </w:rPr>
        <w:t>JOIN</w:t>
      </w:r>
      <w:r w:rsidR="007F1126" w:rsidRPr="00390C2D">
        <w:rPr>
          <w:noProof/>
          <w:lang w:val="en-GB"/>
        </w:rPr>
        <w:t xml:space="preserve"> clause.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7D7E10" w:rsidRPr="006956C6" w14:paraId="2919C3C9" w14:textId="77777777" w:rsidTr="00CB22E5">
        <w:trPr>
          <w:jc w:val="right"/>
        </w:trPr>
        <w:tc>
          <w:tcPr>
            <w:tcW w:w="9017" w:type="dxa"/>
            <w:shd w:val="clear" w:color="auto" w:fill="D9D9D9" w:themeFill="background1" w:themeFillShade="D9"/>
            <w:vAlign w:val="center"/>
          </w:tcPr>
          <w:p w14:paraId="0652948E" w14:textId="1D7E5BA1" w:rsidR="007D7E10" w:rsidRPr="00390C2D" w:rsidRDefault="007D7E10" w:rsidP="004123D9">
            <w:pPr>
              <w:pStyle w:val="Code"/>
              <w:ind w:left="1023" w:right="405" w:hanging="3"/>
              <w:jc w:val="left"/>
              <w:rPr>
                <w:noProof/>
                <w:color w:val="auto"/>
                <w:lang w:val="en-GB"/>
              </w:rPr>
            </w:pPr>
            <w:r w:rsidRPr="00390C2D">
              <w:rPr>
                <w:noProof/>
                <w:color w:val="auto"/>
                <w:lang w:val="en-GB"/>
              </w:rPr>
              <w:t xml:space="preserve">SELECT </w:t>
            </w:r>
            <w:r w:rsidR="003970FE" w:rsidRPr="00390C2D">
              <w:rPr>
                <w:noProof/>
                <w:color w:val="0070C0"/>
                <w:lang w:val="en-GB"/>
              </w:rPr>
              <w:t>var</w:t>
            </w:r>
            <w:r w:rsidR="00C0018A" w:rsidRPr="00390C2D">
              <w:rPr>
                <w:noProof/>
                <w:color w:val="0070C0"/>
                <w:lang w:val="en-GB"/>
              </w:rPr>
              <w:t>_list</w:t>
            </w:r>
            <w:r w:rsidRPr="00390C2D">
              <w:rPr>
                <w:noProof/>
                <w:color w:val="auto"/>
                <w:lang w:val="en-GB"/>
              </w:rPr>
              <w:t xml:space="preserve"> FROM </w:t>
            </w:r>
            <w:r w:rsidRPr="00390C2D">
              <w:rPr>
                <w:noProof/>
                <w:color w:val="0070C0"/>
                <w:lang w:val="en-GB"/>
              </w:rPr>
              <w:t>table1_name</w:t>
            </w:r>
            <w:r w:rsidR="00264140" w:rsidRPr="00390C2D">
              <w:rPr>
                <w:noProof/>
                <w:color w:val="0070C0"/>
                <w:lang w:val="en-GB"/>
              </w:rPr>
              <w:t xml:space="preserve"> alias1</w:t>
            </w:r>
            <w:r w:rsidRPr="00390C2D">
              <w:rPr>
                <w:noProof/>
                <w:color w:val="auto"/>
                <w:lang w:val="en-GB"/>
              </w:rPr>
              <w:t xml:space="preserve"> </w:t>
            </w:r>
            <w:r w:rsidRPr="00390C2D">
              <w:rPr>
                <w:noProof/>
                <w:color w:val="auto"/>
                <w:lang w:val="en-GB"/>
              </w:rPr>
              <w:br/>
            </w:r>
            <w:r w:rsidR="00264140" w:rsidRPr="00390C2D">
              <w:rPr>
                <w:noProof/>
                <w:color w:val="auto"/>
                <w:lang w:val="en-GB"/>
              </w:rPr>
              <w:t>LEFT</w:t>
            </w:r>
            <w:r w:rsidRPr="00390C2D">
              <w:rPr>
                <w:noProof/>
                <w:color w:val="auto"/>
                <w:lang w:val="en-GB"/>
              </w:rPr>
              <w:t xml:space="preserve"> JOIN </w:t>
            </w:r>
            <w:r w:rsidRPr="00390C2D">
              <w:rPr>
                <w:noProof/>
                <w:color w:val="0070C0"/>
                <w:lang w:val="en-GB"/>
              </w:rPr>
              <w:t>table2_name</w:t>
            </w:r>
            <w:r w:rsidR="00264140" w:rsidRPr="00390C2D">
              <w:rPr>
                <w:noProof/>
                <w:color w:val="0070C0"/>
                <w:lang w:val="en-GB"/>
              </w:rPr>
              <w:t xml:space="preserve"> alias</w:t>
            </w:r>
            <w:r w:rsidR="00F3636C" w:rsidRPr="00390C2D">
              <w:rPr>
                <w:noProof/>
                <w:color w:val="0070C0"/>
                <w:lang w:val="en-GB"/>
              </w:rPr>
              <w:t xml:space="preserve">2 </w:t>
            </w:r>
            <w:r w:rsidR="00A92B52" w:rsidRPr="00390C2D">
              <w:rPr>
                <w:noProof/>
                <w:color w:val="auto"/>
                <w:lang w:val="en-GB"/>
              </w:rPr>
              <w:t>USING(matching_var)</w:t>
            </w:r>
            <w:r w:rsidR="00F3636C" w:rsidRPr="00390C2D">
              <w:rPr>
                <w:noProof/>
                <w:color w:val="auto"/>
                <w:lang w:val="en-GB"/>
              </w:rPr>
              <w:br/>
              <w:t xml:space="preserve">UNION ALL </w:t>
            </w:r>
            <w:r w:rsidR="00B85067" w:rsidRPr="00390C2D">
              <w:rPr>
                <w:noProof/>
                <w:color w:val="auto"/>
                <w:lang w:val="en-GB"/>
              </w:rPr>
              <w:br/>
            </w:r>
            <w:r w:rsidR="00F3636C" w:rsidRPr="00390C2D">
              <w:rPr>
                <w:noProof/>
                <w:color w:val="auto"/>
                <w:lang w:val="en-GB"/>
              </w:rPr>
              <w:t xml:space="preserve">SELECT </w:t>
            </w:r>
            <w:r w:rsidR="003970FE" w:rsidRPr="00390C2D">
              <w:rPr>
                <w:noProof/>
                <w:color w:val="0070C0"/>
                <w:lang w:val="en-GB"/>
              </w:rPr>
              <w:t>var_list</w:t>
            </w:r>
            <w:r w:rsidR="00F3636C" w:rsidRPr="00390C2D">
              <w:rPr>
                <w:noProof/>
                <w:color w:val="auto"/>
                <w:lang w:val="en-GB"/>
              </w:rPr>
              <w:t xml:space="preserve"> FROM </w:t>
            </w:r>
            <w:r w:rsidR="00F3636C" w:rsidRPr="00390C2D">
              <w:rPr>
                <w:noProof/>
                <w:color w:val="0070C0"/>
                <w:lang w:val="en-GB"/>
              </w:rPr>
              <w:t>table2_name alias2</w:t>
            </w:r>
            <w:r w:rsidR="00F3636C" w:rsidRPr="00390C2D">
              <w:rPr>
                <w:noProof/>
                <w:color w:val="auto"/>
                <w:lang w:val="en-GB"/>
              </w:rPr>
              <w:t xml:space="preserve"> </w:t>
            </w:r>
            <w:r w:rsidR="00F3636C" w:rsidRPr="00390C2D">
              <w:rPr>
                <w:noProof/>
                <w:color w:val="auto"/>
                <w:lang w:val="en-GB"/>
              </w:rPr>
              <w:br/>
              <w:t xml:space="preserve">LEFT JOIN </w:t>
            </w:r>
            <w:r w:rsidR="00F3636C" w:rsidRPr="00390C2D">
              <w:rPr>
                <w:noProof/>
                <w:color w:val="0070C0"/>
                <w:lang w:val="en-GB"/>
              </w:rPr>
              <w:t xml:space="preserve">table1_name alias1 </w:t>
            </w:r>
            <w:r w:rsidR="00F3636C" w:rsidRPr="00390C2D">
              <w:rPr>
                <w:noProof/>
                <w:color w:val="auto"/>
                <w:lang w:val="en-GB"/>
              </w:rPr>
              <w:t>USING(matching_var)</w:t>
            </w:r>
            <w:r w:rsidR="008F055F" w:rsidRPr="00390C2D">
              <w:rPr>
                <w:noProof/>
                <w:color w:val="auto"/>
                <w:lang w:val="en-GB"/>
              </w:rPr>
              <w:br/>
              <w:t xml:space="preserve">WHERE </w:t>
            </w:r>
            <w:r w:rsidR="00B33F28" w:rsidRPr="00390C2D">
              <w:rPr>
                <w:noProof/>
                <w:color w:val="0070C0"/>
                <w:lang w:val="en-GB"/>
              </w:rPr>
              <w:t>alias</w:t>
            </w:r>
            <w:r w:rsidR="00332E28" w:rsidRPr="00390C2D">
              <w:rPr>
                <w:noProof/>
                <w:color w:val="0070C0"/>
                <w:lang w:val="en-GB"/>
              </w:rPr>
              <w:t>1</w:t>
            </w:r>
            <w:r w:rsidR="00332E28" w:rsidRPr="00390C2D">
              <w:rPr>
                <w:noProof/>
                <w:color w:val="auto"/>
                <w:lang w:val="en-GB"/>
              </w:rPr>
              <w:t>.</w:t>
            </w:r>
            <w:r w:rsidR="00332E28" w:rsidRPr="00390C2D">
              <w:rPr>
                <w:noProof/>
                <w:color w:val="0070C0"/>
                <w:lang w:val="en-GB"/>
              </w:rPr>
              <w:t>var_name</w:t>
            </w:r>
            <w:r w:rsidR="00332E28" w:rsidRPr="00390C2D">
              <w:rPr>
                <w:noProof/>
                <w:color w:val="auto"/>
                <w:lang w:val="en-GB"/>
              </w:rPr>
              <w:t xml:space="preserve"> IS NULL</w:t>
            </w:r>
            <w:r w:rsidRPr="00390C2D">
              <w:rPr>
                <w:noProof/>
                <w:color w:val="auto"/>
                <w:lang w:val="en-GB"/>
              </w:rPr>
              <w:t>;</w:t>
            </w:r>
          </w:p>
        </w:tc>
      </w:tr>
    </w:tbl>
    <w:p w14:paraId="76838809" w14:textId="7091F563" w:rsidR="005653FA" w:rsidRPr="00390C2D" w:rsidRDefault="000A7482" w:rsidP="005653FA">
      <w:pPr>
        <w:pStyle w:val="BodyText"/>
        <w:rPr>
          <w:noProof/>
          <w:lang w:val="en-GB"/>
        </w:rPr>
      </w:pPr>
      <w:r w:rsidRPr="00390C2D">
        <w:rPr>
          <w:noProof/>
          <w:lang w:val="en-GB"/>
        </w:rPr>
        <w:t>In t</w:t>
      </w:r>
      <w:r w:rsidR="00CC2431" w:rsidRPr="00390C2D">
        <w:rPr>
          <w:noProof/>
          <w:lang w:val="en-GB"/>
        </w:rPr>
        <w:t xml:space="preserve">he first </w:t>
      </w:r>
      <w:r w:rsidR="00CC2431" w:rsidRPr="00390C2D">
        <w:rPr>
          <w:rFonts w:ascii="Consolas" w:hAnsi="Consolas"/>
          <w:noProof/>
          <w:lang w:val="en-GB"/>
        </w:rPr>
        <w:t>SELECT</w:t>
      </w:r>
      <w:r w:rsidR="00CC2431" w:rsidRPr="00390C2D">
        <w:rPr>
          <w:noProof/>
          <w:lang w:val="en-GB"/>
        </w:rPr>
        <w:t xml:space="preserve"> </w:t>
      </w:r>
      <w:r w:rsidRPr="00390C2D">
        <w:rPr>
          <w:noProof/>
          <w:lang w:val="en-GB"/>
        </w:rPr>
        <w:t xml:space="preserve">statement, the left join method is applied </w:t>
      </w:r>
      <w:r w:rsidR="0029770B" w:rsidRPr="00390C2D">
        <w:rPr>
          <w:noProof/>
          <w:lang w:val="en-GB"/>
        </w:rPr>
        <w:t xml:space="preserve">and the records from </w:t>
      </w:r>
      <w:r w:rsidRPr="00390C2D">
        <w:rPr>
          <w:rFonts w:ascii="Consolas" w:hAnsi="Consolas"/>
          <w:noProof/>
          <w:lang w:val="en-GB"/>
        </w:rPr>
        <w:t>table2</w:t>
      </w:r>
      <w:r w:rsidR="0029770B" w:rsidRPr="00390C2D">
        <w:rPr>
          <w:noProof/>
          <w:lang w:val="en-GB"/>
        </w:rPr>
        <w:t xml:space="preserve"> are matched with the records from </w:t>
      </w:r>
      <w:r w:rsidR="0029770B" w:rsidRPr="00390C2D">
        <w:rPr>
          <w:rFonts w:ascii="Consolas" w:hAnsi="Consolas"/>
          <w:noProof/>
          <w:lang w:val="en-GB"/>
        </w:rPr>
        <w:t>table1</w:t>
      </w:r>
      <w:r w:rsidR="0029770B" w:rsidRPr="00390C2D">
        <w:rPr>
          <w:noProof/>
          <w:lang w:val="en-GB"/>
        </w:rPr>
        <w:t>.</w:t>
      </w:r>
      <w:r w:rsidR="00325230" w:rsidRPr="00390C2D">
        <w:rPr>
          <w:noProof/>
          <w:lang w:val="en-GB"/>
        </w:rPr>
        <w:t xml:space="preserve"> As discussed in Chapter 3.2, all records from </w:t>
      </w:r>
      <w:r w:rsidR="00325230" w:rsidRPr="00390C2D">
        <w:rPr>
          <w:rFonts w:ascii="Consolas" w:hAnsi="Consolas"/>
          <w:noProof/>
          <w:lang w:val="en-GB"/>
        </w:rPr>
        <w:t>table1</w:t>
      </w:r>
      <w:r w:rsidR="00325230" w:rsidRPr="00390C2D">
        <w:rPr>
          <w:noProof/>
          <w:lang w:val="en-GB"/>
        </w:rPr>
        <w:t xml:space="preserve"> </w:t>
      </w:r>
      <w:r w:rsidR="00501BEB" w:rsidRPr="00390C2D">
        <w:rPr>
          <w:noProof/>
          <w:lang w:val="en-GB"/>
        </w:rPr>
        <w:t xml:space="preserve">are </w:t>
      </w:r>
      <w:r w:rsidR="00325230" w:rsidRPr="00390C2D">
        <w:rPr>
          <w:noProof/>
          <w:lang w:val="en-GB"/>
        </w:rPr>
        <w:t xml:space="preserve">selected </w:t>
      </w:r>
      <w:r w:rsidR="00501BEB" w:rsidRPr="00390C2D">
        <w:rPr>
          <w:noProof/>
          <w:lang w:val="en-GB"/>
        </w:rPr>
        <w:t xml:space="preserve">in the output table </w:t>
      </w:r>
      <w:r w:rsidR="00772948" w:rsidRPr="00390C2D">
        <w:rPr>
          <w:noProof/>
          <w:lang w:val="en-GB"/>
        </w:rPr>
        <w:t xml:space="preserve">here </w:t>
      </w:r>
      <w:r w:rsidR="00325230" w:rsidRPr="00390C2D">
        <w:rPr>
          <w:noProof/>
          <w:lang w:val="en-GB"/>
        </w:rPr>
        <w:t xml:space="preserve">regardless </w:t>
      </w:r>
      <w:r w:rsidR="00501BEB" w:rsidRPr="00390C2D">
        <w:rPr>
          <w:noProof/>
          <w:lang w:val="en-GB"/>
        </w:rPr>
        <w:t xml:space="preserve">the matching results. </w:t>
      </w:r>
      <w:r w:rsidR="00CC30D7" w:rsidRPr="00390C2D">
        <w:rPr>
          <w:noProof/>
          <w:lang w:val="en-GB"/>
        </w:rPr>
        <w:t xml:space="preserve">In the second </w:t>
      </w:r>
      <w:r w:rsidR="00CC30D7" w:rsidRPr="00390C2D">
        <w:rPr>
          <w:rFonts w:ascii="Consolas" w:hAnsi="Consolas"/>
          <w:noProof/>
          <w:lang w:val="en-GB"/>
        </w:rPr>
        <w:t>SELECT</w:t>
      </w:r>
      <w:r w:rsidR="00CC30D7" w:rsidRPr="00390C2D">
        <w:rPr>
          <w:noProof/>
          <w:lang w:val="en-GB"/>
        </w:rPr>
        <w:t xml:space="preserve"> statement, the left join method is applied </w:t>
      </w:r>
      <w:r w:rsidR="00C3198D" w:rsidRPr="00390C2D">
        <w:rPr>
          <w:noProof/>
          <w:lang w:val="en-GB"/>
        </w:rPr>
        <w:t>to</w:t>
      </w:r>
      <w:r w:rsidR="00CC30D7" w:rsidRPr="00390C2D">
        <w:rPr>
          <w:noProof/>
          <w:lang w:val="en-GB"/>
        </w:rPr>
        <w:t xml:space="preserve"> </w:t>
      </w:r>
      <w:r w:rsidR="00CC30D7" w:rsidRPr="00390C2D">
        <w:rPr>
          <w:rFonts w:ascii="Consolas" w:hAnsi="Consolas"/>
          <w:noProof/>
          <w:lang w:val="en-GB"/>
        </w:rPr>
        <w:t>table1</w:t>
      </w:r>
      <w:r w:rsidR="00CC30D7" w:rsidRPr="00390C2D">
        <w:rPr>
          <w:noProof/>
          <w:lang w:val="en-GB"/>
        </w:rPr>
        <w:t xml:space="preserve"> and </w:t>
      </w:r>
      <w:r w:rsidR="00CC30D7" w:rsidRPr="00390C2D">
        <w:rPr>
          <w:rFonts w:ascii="Consolas" w:hAnsi="Consolas"/>
          <w:noProof/>
          <w:lang w:val="en-GB"/>
        </w:rPr>
        <w:t>table2</w:t>
      </w:r>
      <w:r w:rsidR="009C363B" w:rsidRPr="00390C2D">
        <w:rPr>
          <w:noProof/>
          <w:lang w:val="en-GB"/>
        </w:rPr>
        <w:t xml:space="preserve"> in the opposite roles</w:t>
      </w:r>
      <w:r w:rsidR="00CC30D7" w:rsidRPr="00390C2D">
        <w:rPr>
          <w:noProof/>
          <w:lang w:val="en-GB"/>
        </w:rPr>
        <w:t xml:space="preserve">. </w:t>
      </w:r>
      <w:r w:rsidR="009C363B" w:rsidRPr="00390C2D">
        <w:rPr>
          <w:noProof/>
          <w:lang w:val="en-GB"/>
        </w:rPr>
        <w:t xml:space="preserve">As a result, all records from </w:t>
      </w:r>
      <w:r w:rsidR="009C363B" w:rsidRPr="00390C2D">
        <w:rPr>
          <w:rFonts w:ascii="Consolas" w:hAnsi="Consolas"/>
          <w:noProof/>
          <w:lang w:val="en-GB"/>
        </w:rPr>
        <w:t>table2</w:t>
      </w:r>
      <w:r w:rsidR="009C363B" w:rsidRPr="00390C2D">
        <w:rPr>
          <w:noProof/>
          <w:lang w:val="en-GB"/>
        </w:rPr>
        <w:t xml:space="preserve"> are selected here</w:t>
      </w:r>
      <w:r w:rsidR="00300265" w:rsidRPr="00390C2D">
        <w:rPr>
          <w:noProof/>
          <w:lang w:val="en-GB"/>
        </w:rPr>
        <w:t xml:space="preserve">. </w:t>
      </w:r>
      <w:r w:rsidR="00FF3403" w:rsidRPr="00390C2D">
        <w:rPr>
          <w:noProof/>
          <w:lang w:val="en-GB"/>
        </w:rPr>
        <w:t xml:space="preserve">However, we need to drop those matches </w:t>
      </w:r>
      <w:r w:rsidR="00742E79" w:rsidRPr="00390C2D">
        <w:rPr>
          <w:noProof/>
          <w:lang w:val="en-GB"/>
        </w:rPr>
        <w:t>that</w:t>
      </w:r>
      <w:r w:rsidR="003C2AE6" w:rsidRPr="00390C2D">
        <w:rPr>
          <w:noProof/>
          <w:lang w:val="en-GB"/>
        </w:rPr>
        <w:t xml:space="preserve"> </w:t>
      </w:r>
      <w:r w:rsidR="009B6F8C" w:rsidRPr="00390C2D">
        <w:rPr>
          <w:noProof/>
          <w:lang w:val="en-GB"/>
        </w:rPr>
        <w:t xml:space="preserve">are </w:t>
      </w:r>
      <w:r w:rsidR="003C2AE6" w:rsidRPr="00390C2D">
        <w:rPr>
          <w:noProof/>
          <w:lang w:val="en-GB"/>
        </w:rPr>
        <w:t xml:space="preserve">already </w:t>
      </w:r>
      <w:r w:rsidR="009B6F8C" w:rsidRPr="00390C2D">
        <w:rPr>
          <w:noProof/>
          <w:lang w:val="en-GB"/>
        </w:rPr>
        <w:t xml:space="preserve">included </w:t>
      </w:r>
      <w:r w:rsidR="003C2AE6" w:rsidRPr="00390C2D">
        <w:rPr>
          <w:noProof/>
          <w:lang w:val="en-GB"/>
        </w:rPr>
        <w:t xml:space="preserve">in the first </w:t>
      </w:r>
      <w:r w:rsidR="003C2AE6" w:rsidRPr="00390C2D">
        <w:rPr>
          <w:rFonts w:ascii="Consolas" w:hAnsi="Consolas"/>
          <w:noProof/>
          <w:lang w:val="en-GB"/>
        </w:rPr>
        <w:t>SELECT</w:t>
      </w:r>
      <w:r w:rsidR="003C2AE6" w:rsidRPr="00390C2D">
        <w:rPr>
          <w:noProof/>
          <w:lang w:val="en-GB"/>
        </w:rPr>
        <w:t xml:space="preserve"> statement</w:t>
      </w:r>
      <w:r w:rsidR="00593104" w:rsidRPr="00390C2D">
        <w:rPr>
          <w:noProof/>
          <w:lang w:val="en-GB"/>
        </w:rPr>
        <w:t xml:space="preserve"> to </w:t>
      </w:r>
      <w:r w:rsidR="00C86771" w:rsidRPr="00390C2D">
        <w:rPr>
          <w:noProof/>
          <w:lang w:val="en-GB"/>
        </w:rPr>
        <w:t xml:space="preserve">prevent </w:t>
      </w:r>
      <w:r w:rsidR="00593104" w:rsidRPr="00390C2D">
        <w:rPr>
          <w:noProof/>
          <w:lang w:val="en-GB"/>
        </w:rPr>
        <w:t>duplicat</w:t>
      </w:r>
      <w:r w:rsidR="00C86771" w:rsidRPr="00390C2D">
        <w:rPr>
          <w:noProof/>
          <w:lang w:val="en-GB"/>
        </w:rPr>
        <w:t>es</w:t>
      </w:r>
      <w:r w:rsidR="003C2AE6" w:rsidRPr="00390C2D">
        <w:rPr>
          <w:noProof/>
          <w:lang w:val="en-GB"/>
        </w:rPr>
        <w:t>.</w:t>
      </w:r>
      <w:r w:rsidR="00435ABC" w:rsidRPr="00390C2D">
        <w:rPr>
          <w:noProof/>
          <w:lang w:val="en-GB"/>
        </w:rPr>
        <w:t xml:space="preserve"> </w:t>
      </w:r>
      <w:r w:rsidR="00BE7A03" w:rsidRPr="00390C2D">
        <w:rPr>
          <w:noProof/>
          <w:lang w:val="en-GB"/>
        </w:rPr>
        <w:t xml:space="preserve">Logically, </w:t>
      </w:r>
      <w:r w:rsidR="00FB34C1" w:rsidRPr="00390C2D">
        <w:rPr>
          <w:noProof/>
          <w:lang w:val="en-GB"/>
        </w:rPr>
        <w:t>the</w:t>
      </w:r>
      <w:r w:rsidR="003943E9" w:rsidRPr="00390C2D">
        <w:rPr>
          <w:noProof/>
          <w:lang w:val="en-GB"/>
        </w:rPr>
        <w:t xml:space="preserve">se records must </w:t>
      </w:r>
      <w:r w:rsidR="001106DD" w:rsidRPr="00390C2D">
        <w:rPr>
          <w:noProof/>
          <w:lang w:val="en-GB"/>
        </w:rPr>
        <w:t xml:space="preserve">contain data from both </w:t>
      </w:r>
      <w:r w:rsidR="00D654B0" w:rsidRPr="00390C2D">
        <w:rPr>
          <w:noProof/>
          <w:lang w:val="en-GB"/>
        </w:rPr>
        <w:t xml:space="preserve">tables, </w:t>
      </w:r>
      <w:r w:rsidR="006B563A" w:rsidRPr="00390C2D">
        <w:rPr>
          <w:noProof/>
          <w:lang w:val="en-GB"/>
        </w:rPr>
        <w:t xml:space="preserve">and those </w:t>
      </w:r>
      <w:r w:rsidR="0020670B" w:rsidRPr="00390C2D">
        <w:rPr>
          <w:noProof/>
          <w:lang w:val="en-GB"/>
        </w:rPr>
        <w:t xml:space="preserve">from </w:t>
      </w:r>
      <w:r w:rsidR="0020670B" w:rsidRPr="00390C2D">
        <w:rPr>
          <w:rFonts w:ascii="Consolas" w:hAnsi="Consolas"/>
          <w:noProof/>
          <w:lang w:val="en-GB"/>
        </w:rPr>
        <w:t>table2</w:t>
      </w:r>
      <w:r w:rsidR="0020670B" w:rsidRPr="00390C2D">
        <w:rPr>
          <w:noProof/>
          <w:lang w:val="en-GB"/>
        </w:rPr>
        <w:t xml:space="preserve"> </w:t>
      </w:r>
      <w:r w:rsidR="006B563A" w:rsidRPr="00390C2D">
        <w:rPr>
          <w:noProof/>
          <w:lang w:val="en-GB"/>
        </w:rPr>
        <w:t>with no match</w:t>
      </w:r>
      <w:r w:rsidR="00547AA7" w:rsidRPr="00390C2D">
        <w:rPr>
          <w:noProof/>
          <w:lang w:val="en-GB"/>
        </w:rPr>
        <w:t>ing records</w:t>
      </w:r>
      <w:r w:rsidR="006B563A" w:rsidRPr="00390C2D">
        <w:rPr>
          <w:noProof/>
          <w:lang w:val="en-GB"/>
        </w:rPr>
        <w:t xml:space="preserve"> </w:t>
      </w:r>
      <w:r w:rsidR="00CB22E5" w:rsidRPr="00390C2D">
        <w:rPr>
          <w:noProof/>
          <w:lang w:val="en-GB"/>
        </w:rPr>
        <w:t xml:space="preserve">must have </w:t>
      </w:r>
      <w:r w:rsidR="00215D8A" w:rsidRPr="00390C2D">
        <w:rPr>
          <w:noProof/>
          <w:lang w:val="en-GB"/>
        </w:rPr>
        <w:t xml:space="preserve">missing data in </w:t>
      </w:r>
      <w:r w:rsidR="0085333F" w:rsidRPr="00390C2D">
        <w:rPr>
          <w:noProof/>
          <w:lang w:val="en-GB"/>
        </w:rPr>
        <w:t>the columns</w:t>
      </w:r>
      <w:r w:rsidR="00F57ADB" w:rsidRPr="00390C2D">
        <w:rPr>
          <w:noProof/>
          <w:lang w:val="en-GB"/>
        </w:rPr>
        <w:t xml:space="preserve"> of </w:t>
      </w:r>
      <w:r w:rsidR="00F57ADB" w:rsidRPr="00390C2D">
        <w:rPr>
          <w:rFonts w:ascii="Consolas" w:hAnsi="Consolas"/>
          <w:noProof/>
          <w:lang w:val="en-GB"/>
        </w:rPr>
        <w:t>table1</w:t>
      </w:r>
      <w:r w:rsidR="00DF5CDF" w:rsidRPr="00390C2D">
        <w:rPr>
          <w:noProof/>
          <w:lang w:val="en-GB"/>
        </w:rPr>
        <w:t>.</w:t>
      </w:r>
      <w:r w:rsidR="003C2AE6" w:rsidRPr="00390C2D">
        <w:rPr>
          <w:noProof/>
          <w:lang w:val="en-GB"/>
        </w:rPr>
        <w:t xml:space="preserve"> </w:t>
      </w:r>
      <w:r w:rsidR="00F57ADB" w:rsidRPr="00390C2D">
        <w:rPr>
          <w:noProof/>
          <w:lang w:val="en-GB"/>
        </w:rPr>
        <w:t xml:space="preserve">As a result, we can simply use this </w:t>
      </w:r>
      <w:r w:rsidR="0020670B" w:rsidRPr="00390C2D">
        <w:rPr>
          <w:noProof/>
          <w:lang w:val="en-GB"/>
        </w:rPr>
        <w:t xml:space="preserve">result </w:t>
      </w:r>
      <w:r w:rsidR="00F57ADB" w:rsidRPr="00390C2D">
        <w:rPr>
          <w:noProof/>
          <w:lang w:val="en-GB"/>
        </w:rPr>
        <w:t xml:space="preserve">as our selection </w:t>
      </w:r>
      <w:r w:rsidR="00F57ADB" w:rsidRPr="00390C2D">
        <w:rPr>
          <w:noProof/>
          <w:lang w:val="en-GB"/>
        </w:rPr>
        <w:lastRenderedPageBreak/>
        <w:t xml:space="preserve">criterion. </w:t>
      </w:r>
      <w:r w:rsidR="00300265" w:rsidRPr="00390C2D">
        <w:rPr>
          <w:noProof/>
          <w:lang w:val="en-GB"/>
        </w:rPr>
        <w:t xml:space="preserve">Both </w:t>
      </w:r>
      <w:r w:rsidR="00300265" w:rsidRPr="00390C2D">
        <w:rPr>
          <w:rFonts w:ascii="Consolas" w:hAnsi="Consolas"/>
          <w:noProof/>
          <w:lang w:val="en-GB"/>
        </w:rPr>
        <w:t>SELECT</w:t>
      </w:r>
      <w:r w:rsidR="00300265" w:rsidRPr="00390C2D">
        <w:rPr>
          <w:noProof/>
          <w:lang w:val="en-GB"/>
        </w:rPr>
        <w:t xml:space="preserve"> statements are connected by the </w:t>
      </w:r>
      <w:r w:rsidR="00300265" w:rsidRPr="00390C2D">
        <w:rPr>
          <w:rFonts w:ascii="Consolas" w:hAnsi="Consolas"/>
          <w:noProof/>
          <w:lang w:val="en-GB"/>
        </w:rPr>
        <w:t>UNION</w:t>
      </w:r>
      <w:r w:rsidR="00300265" w:rsidRPr="00390C2D">
        <w:rPr>
          <w:noProof/>
          <w:lang w:val="en-GB"/>
        </w:rPr>
        <w:t xml:space="preserve"> </w:t>
      </w:r>
      <w:r w:rsidR="00300265" w:rsidRPr="00390C2D">
        <w:rPr>
          <w:rFonts w:ascii="Consolas" w:hAnsi="Consolas"/>
          <w:noProof/>
          <w:lang w:val="en-GB"/>
        </w:rPr>
        <w:t>ALL</w:t>
      </w:r>
      <w:r w:rsidR="00300265" w:rsidRPr="00390C2D">
        <w:rPr>
          <w:noProof/>
          <w:lang w:val="en-GB"/>
        </w:rPr>
        <w:t xml:space="preserve"> </w:t>
      </w:r>
      <w:r w:rsidR="000A7F75" w:rsidRPr="00390C2D">
        <w:rPr>
          <w:noProof/>
          <w:lang w:val="en-GB"/>
        </w:rPr>
        <w:t xml:space="preserve">operator </w:t>
      </w:r>
      <w:r w:rsidR="00B64419" w:rsidRPr="00390C2D">
        <w:rPr>
          <w:noProof/>
          <w:lang w:val="en-GB"/>
        </w:rPr>
        <w:t xml:space="preserve">to produce </w:t>
      </w:r>
      <w:r w:rsidR="00E833A4" w:rsidRPr="00390C2D">
        <w:rPr>
          <w:noProof/>
          <w:lang w:val="en-GB"/>
        </w:rPr>
        <w:t>a combined table of the two queries.</w:t>
      </w:r>
    </w:p>
    <w:p w14:paraId="5B9C232E" w14:textId="22C0AAD9" w:rsidR="00E833A4" w:rsidRPr="00390C2D" w:rsidRDefault="00CB6F03" w:rsidP="005653FA">
      <w:pPr>
        <w:pStyle w:val="BodyText"/>
        <w:rPr>
          <w:noProof/>
          <w:lang w:val="en-GB"/>
        </w:rPr>
      </w:pPr>
      <w:r w:rsidRPr="00390C2D">
        <w:rPr>
          <w:noProof/>
          <w:lang w:val="en-GB"/>
        </w:rPr>
        <w:t xml:space="preserve">Since the sequence of the columns are </w:t>
      </w:r>
      <w:r w:rsidR="00144708" w:rsidRPr="00390C2D">
        <w:rPr>
          <w:noProof/>
          <w:lang w:val="en-GB"/>
        </w:rPr>
        <w:t>naturally</w:t>
      </w:r>
      <w:r w:rsidR="00AA4A1A" w:rsidRPr="00390C2D">
        <w:rPr>
          <w:noProof/>
          <w:lang w:val="en-GB"/>
        </w:rPr>
        <w:t xml:space="preserve"> </w:t>
      </w:r>
      <w:r w:rsidRPr="00390C2D">
        <w:rPr>
          <w:noProof/>
          <w:lang w:val="en-GB"/>
        </w:rPr>
        <w:t xml:space="preserve">different in </w:t>
      </w:r>
      <w:r w:rsidR="00D80B80" w:rsidRPr="00390C2D">
        <w:rPr>
          <w:noProof/>
          <w:lang w:val="en-GB"/>
        </w:rPr>
        <w:t xml:space="preserve">the output tables of the two queries, </w:t>
      </w:r>
      <w:r w:rsidR="00A42EC8" w:rsidRPr="00390C2D">
        <w:rPr>
          <w:noProof/>
          <w:lang w:val="en-GB"/>
        </w:rPr>
        <w:t xml:space="preserve">the </w:t>
      </w:r>
      <w:r w:rsidR="00AA4A1A" w:rsidRPr="00390C2D">
        <w:rPr>
          <w:rFonts w:ascii="Consolas" w:hAnsi="Consolas"/>
          <w:noProof/>
          <w:lang w:val="en-GB"/>
        </w:rPr>
        <w:t>UNION</w:t>
      </w:r>
      <w:r w:rsidR="00AA4A1A" w:rsidRPr="00390C2D">
        <w:rPr>
          <w:noProof/>
          <w:lang w:val="en-GB"/>
        </w:rPr>
        <w:t xml:space="preserve"> </w:t>
      </w:r>
      <w:r w:rsidR="00AA4A1A" w:rsidRPr="00390C2D">
        <w:rPr>
          <w:rFonts w:ascii="Consolas" w:hAnsi="Consolas"/>
          <w:noProof/>
          <w:lang w:val="en-GB"/>
        </w:rPr>
        <w:t>ALL</w:t>
      </w:r>
      <w:r w:rsidR="00AA4A1A" w:rsidRPr="00390C2D">
        <w:rPr>
          <w:noProof/>
          <w:lang w:val="en-GB"/>
        </w:rPr>
        <w:t xml:space="preserve"> operator would simply </w:t>
      </w:r>
      <w:r w:rsidR="00B13F2F" w:rsidRPr="00390C2D">
        <w:rPr>
          <w:noProof/>
          <w:lang w:val="en-GB"/>
        </w:rPr>
        <w:t xml:space="preserve">append </w:t>
      </w:r>
      <w:r w:rsidR="00AA4A1A" w:rsidRPr="00390C2D">
        <w:rPr>
          <w:noProof/>
          <w:lang w:val="en-GB"/>
        </w:rPr>
        <w:t xml:space="preserve">the data of the second query </w:t>
      </w:r>
      <w:r w:rsidR="008C5D01" w:rsidRPr="00390C2D">
        <w:rPr>
          <w:noProof/>
          <w:lang w:val="en-GB"/>
        </w:rPr>
        <w:t xml:space="preserve">to those of </w:t>
      </w:r>
      <w:r w:rsidR="00AA4A1A" w:rsidRPr="00390C2D">
        <w:rPr>
          <w:noProof/>
          <w:lang w:val="en-GB"/>
        </w:rPr>
        <w:t>the first query regardless the</w:t>
      </w:r>
      <w:r w:rsidR="007B20ED" w:rsidRPr="00390C2D">
        <w:rPr>
          <w:noProof/>
          <w:lang w:val="en-GB"/>
        </w:rPr>
        <w:t>ir</w:t>
      </w:r>
      <w:r w:rsidR="00AA4A1A" w:rsidRPr="00390C2D">
        <w:rPr>
          <w:noProof/>
          <w:lang w:val="en-GB"/>
        </w:rPr>
        <w:t xml:space="preserve"> </w:t>
      </w:r>
      <w:r w:rsidR="007B20ED" w:rsidRPr="00390C2D">
        <w:rPr>
          <w:noProof/>
          <w:lang w:val="en-GB"/>
        </w:rPr>
        <w:t xml:space="preserve">original </w:t>
      </w:r>
      <w:r w:rsidR="00144708" w:rsidRPr="00390C2D">
        <w:rPr>
          <w:noProof/>
          <w:lang w:val="en-GB"/>
        </w:rPr>
        <w:t>column</w:t>
      </w:r>
      <w:r w:rsidR="007B20ED" w:rsidRPr="00390C2D">
        <w:rPr>
          <w:noProof/>
          <w:lang w:val="en-GB"/>
        </w:rPr>
        <w:t>s</w:t>
      </w:r>
      <w:r w:rsidR="00144708" w:rsidRPr="00390C2D">
        <w:rPr>
          <w:noProof/>
          <w:lang w:val="en-GB"/>
        </w:rPr>
        <w:t xml:space="preserve"> </w:t>
      </w:r>
      <w:r w:rsidR="00AA4A1A" w:rsidRPr="00390C2D">
        <w:rPr>
          <w:noProof/>
          <w:lang w:val="en-GB"/>
        </w:rPr>
        <w:t>if we just used the asterisk (</w:t>
      </w:r>
      <w:r w:rsidR="00AA4A1A" w:rsidRPr="00390C2D">
        <w:rPr>
          <w:rFonts w:ascii="Consolas" w:hAnsi="Consolas"/>
          <w:noProof/>
          <w:lang w:val="en-GB"/>
        </w:rPr>
        <w:t>*</w:t>
      </w:r>
      <w:r w:rsidR="00AA4A1A" w:rsidRPr="00390C2D">
        <w:rPr>
          <w:noProof/>
          <w:lang w:val="en-GB"/>
        </w:rPr>
        <w:t>) in both</w:t>
      </w:r>
      <w:r w:rsidR="00AA49FA" w:rsidRPr="00390C2D">
        <w:rPr>
          <w:noProof/>
          <w:lang w:val="en-GB"/>
        </w:rPr>
        <w:t xml:space="preserve"> </w:t>
      </w:r>
      <w:r w:rsidR="00A42EC8" w:rsidRPr="00390C2D">
        <w:rPr>
          <w:rFonts w:ascii="Consolas" w:hAnsi="Consolas"/>
          <w:noProof/>
          <w:lang w:val="en-GB"/>
        </w:rPr>
        <w:t>SELECT</w:t>
      </w:r>
      <w:r w:rsidR="00A42EC8" w:rsidRPr="00390C2D">
        <w:rPr>
          <w:noProof/>
          <w:lang w:val="en-GB"/>
        </w:rPr>
        <w:t xml:space="preserve"> statements. </w:t>
      </w:r>
      <w:r w:rsidR="0052760D" w:rsidRPr="00390C2D">
        <w:rPr>
          <w:noProof/>
          <w:lang w:val="en-GB"/>
        </w:rPr>
        <w:t xml:space="preserve">To avoid </w:t>
      </w:r>
      <w:r w:rsidR="00C84E00" w:rsidRPr="00390C2D">
        <w:rPr>
          <w:noProof/>
          <w:lang w:val="en-GB"/>
        </w:rPr>
        <w:t xml:space="preserve">such </w:t>
      </w:r>
      <w:r w:rsidR="0052760D" w:rsidRPr="00390C2D">
        <w:rPr>
          <w:noProof/>
          <w:lang w:val="en-GB"/>
        </w:rPr>
        <w:t xml:space="preserve">mess </w:t>
      </w:r>
      <w:r w:rsidR="00C84E00" w:rsidRPr="00390C2D">
        <w:rPr>
          <w:noProof/>
          <w:lang w:val="en-GB"/>
        </w:rPr>
        <w:t>in the output data</w:t>
      </w:r>
      <w:r w:rsidR="00A42EC8" w:rsidRPr="00390C2D">
        <w:rPr>
          <w:noProof/>
          <w:lang w:val="en-GB"/>
        </w:rPr>
        <w:t xml:space="preserve">, we </w:t>
      </w:r>
      <w:r w:rsidR="003970FE" w:rsidRPr="00390C2D">
        <w:rPr>
          <w:noProof/>
          <w:lang w:val="en-GB"/>
        </w:rPr>
        <w:t>must specif</w:t>
      </w:r>
      <w:r w:rsidR="00A42EC8" w:rsidRPr="00390C2D">
        <w:rPr>
          <w:noProof/>
          <w:lang w:val="en-GB"/>
        </w:rPr>
        <w:t xml:space="preserve">y the </w:t>
      </w:r>
      <w:r w:rsidR="00EF4AEB" w:rsidRPr="00390C2D">
        <w:rPr>
          <w:noProof/>
          <w:lang w:val="en-GB"/>
        </w:rPr>
        <w:t xml:space="preserve">same </w:t>
      </w:r>
      <w:r w:rsidR="00A42EC8" w:rsidRPr="00390C2D">
        <w:rPr>
          <w:noProof/>
          <w:lang w:val="en-GB"/>
        </w:rPr>
        <w:t>list</w:t>
      </w:r>
      <w:r w:rsidR="00C833A9" w:rsidRPr="00390C2D">
        <w:rPr>
          <w:noProof/>
          <w:lang w:val="en-GB"/>
        </w:rPr>
        <w:t xml:space="preserve"> </w:t>
      </w:r>
      <w:r w:rsidR="0035034E" w:rsidRPr="00390C2D">
        <w:rPr>
          <w:noProof/>
          <w:lang w:val="en-GB"/>
        </w:rPr>
        <w:t xml:space="preserve">of variable </w:t>
      </w:r>
      <w:r w:rsidR="00EF4AEB" w:rsidRPr="00390C2D">
        <w:rPr>
          <w:noProof/>
          <w:lang w:val="en-GB"/>
        </w:rPr>
        <w:t xml:space="preserve">names </w:t>
      </w:r>
      <w:r w:rsidR="002968E4" w:rsidRPr="00390C2D">
        <w:rPr>
          <w:noProof/>
          <w:lang w:val="en-GB"/>
        </w:rPr>
        <w:t xml:space="preserve">in both </w:t>
      </w:r>
      <w:r w:rsidR="0035034E" w:rsidRPr="00390C2D">
        <w:rPr>
          <w:noProof/>
          <w:lang w:val="en-GB"/>
        </w:rPr>
        <w:t xml:space="preserve">queries </w:t>
      </w:r>
      <w:r w:rsidR="00C833A9" w:rsidRPr="00390C2D">
        <w:rPr>
          <w:noProof/>
          <w:lang w:val="en-GB"/>
        </w:rPr>
        <w:t>so that the sequence of the columns are identical.</w:t>
      </w:r>
      <w:r w:rsidR="000A7F75" w:rsidRPr="00390C2D">
        <w:rPr>
          <w:noProof/>
          <w:lang w:val="en-GB"/>
        </w:rPr>
        <w:t xml:space="preserve"> </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5653FA" w:rsidRPr="006956C6" w14:paraId="5664CB4A" w14:textId="77777777" w:rsidTr="00914864">
        <w:tc>
          <w:tcPr>
            <w:tcW w:w="9017" w:type="dxa"/>
          </w:tcPr>
          <w:p w14:paraId="2F06B6D5" w14:textId="546EF47E" w:rsidR="005653FA" w:rsidRPr="00390C2D" w:rsidRDefault="005653FA" w:rsidP="00914864">
            <w:pPr>
              <w:pStyle w:val="BodyText"/>
              <w:rPr>
                <w:noProof/>
                <w:lang w:val="en-GB"/>
              </w:rPr>
            </w:pPr>
            <w:r w:rsidRPr="00390C2D">
              <w:rPr>
                <w:b/>
                <w:bCs/>
                <w:noProof/>
                <w:lang w:val="en-GB"/>
              </w:rPr>
              <w:t xml:space="preserve">Example (Cont’d): </w:t>
            </w:r>
            <w:r w:rsidR="00851AC1" w:rsidRPr="00390C2D">
              <w:rPr>
                <w:noProof/>
                <w:lang w:val="en-GB"/>
              </w:rPr>
              <w:t xml:space="preserve">Before we use outer join to </w:t>
            </w:r>
            <w:r w:rsidR="00AD5A6F" w:rsidRPr="00390C2D">
              <w:rPr>
                <w:noProof/>
                <w:lang w:val="en-GB"/>
              </w:rPr>
              <w:t xml:space="preserve">merge the tables </w:t>
            </w:r>
            <w:r w:rsidR="00AD5A6F" w:rsidRPr="00390C2D">
              <w:rPr>
                <w:rFonts w:ascii="Consolas" w:hAnsi="Consolas"/>
                <w:noProof/>
                <w:lang w:val="en-GB"/>
              </w:rPr>
              <w:t>students</w:t>
            </w:r>
            <w:r w:rsidR="00AD5A6F" w:rsidRPr="00390C2D">
              <w:rPr>
                <w:noProof/>
                <w:lang w:val="en-GB"/>
              </w:rPr>
              <w:t xml:space="preserve"> and </w:t>
            </w:r>
            <w:r w:rsidR="00AD5A6F" w:rsidRPr="00390C2D">
              <w:rPr>
                <w:rFonts w:ascii="Consolas" w:hAnsi="Consolas"/>
                <w:noProof/>
                <w:lang w:val="en-GB"/>
              </w:rPr>
              <w:t>grades</w:t>
            </w:r>
            <w:r w:rsidR="00AD5A6F" w:rsidRPr="00390C2D">
              <w:rPr>
                <w:noProof/>
                <w:lang w:val="en-GB"/>
              </w:rPr>
              <w:t xml:space="preserve">, we need to create </w:t>
            </w:r>
            <w:r w:rsidR="00345DA0" w:rsidRPr="00390C2D">
              <w:rPr>
                <w:noProof/>
                <w:lang w:val="en-GB"/>
              </w:rPr>
              <w:t xml:space="preserve">a </w:t>
            </w:r>
            <w:r w:rsidR="007929E5" w:rsidRPr="00390C2D">
              <w:rPr>
                <w:noProof/>
                <w:lang w:val="en-GB"/>
              </w:rPr>
              <w:t xml:space="preserve">list </w:t>
            </w:r>
            <w:r w:rsidR="00B36C51" w:rsidRPr="00390C2D">
              <w:rPr>
                <w:noProof/>
                <w:lang w:val="en-GB"/>
              </w:rPr>
              <w:t xml:space="preserve">with the variable names of both tables </w:t>
            </w:r>
            <w:r w:rsidR="007929E5" w:rsidRPr="00390C2D">
              <w:rPr>
                <w:noProof/>
                <w:lang w:val="en-GB"/>
              </w:rPr>
              <w:t xml:space="preserve">to ensure </w:t>
            </w:r>
            <w:r w:rsidR="00C02838" w:rsidRPr="00390C2D">
              <w:rPr>
                <w:noProof/>
                <w:lang w:val="en-GB"/>
              </w:rPr>
              <w:t xml:space="preserve">that </w:t>
            </w:r>
            <w:r w:rsidR="007929E5" w:rsidRPr="00390C2D">
              <w:rPr>
                <w:noProof/>
                <w:lang w:val="en-GB"/>
              </w:rPr>
              <w:t xml:space="preserve">the same sequence of columns are produced in the output </w:t>
            </w:r>
            <w:r w:rsidR="00345DA0" w:rsidRPr="00390C2D">
              <w:rPr>
                <w:noProof/>
                <w:lang w:val="en-GB"/>
              </w:rPr>
              <w:t>table of both queries.</w:t>
            </w:r>
          </w:p>
          <w:p w14:paraId="3FA65D71" w14:textId="1C0E6592" w:rsidR="00C02838" w:rsidRPr="00390C2D" w:rsidRDefault="007A27B7" w:rsidP="00914864">
            <w:pPr>
              <w:pStyle w:val="BodyText"/>
              <w:rPr>
                <w:noProof/>
                <w:lang w:val="en-GB"/>
              </w:rPr>
            </w:pPr>
            <w:r w:rsidRPr="00390C2D">
              <w:rPr>
                <w:noProof/>
                <w:lang w:val="en-GB"/>
              </w:rPr>
              <w:t>In th</w:t>
            </w:r>
            <w:r w:rsidR="00701C63" w:rsidRPr="00390C2D">
              <w:rPr>
                <w:noProof/>
                <w:lang w:val="en-GB"/>
              </w:rPr>
              <w:t>e column</w:t>
            </w:r>
            <w:r w:rsidRPr="00390C2D">
              <w:rPr>
                <w:noProof/>
                <w:lang w:val="en-GB"/>
              </w:rPr>
              <w:t xml:space="preserve"> list, we must specify the original table of each variable </w:t>
            </w:r>
            <w:r w:rsidR="00324831" w:rsidRPr="00390C2D">
              <w:rPr>
                <w:noProof/>
                <w:lang w:val="en-GB"/>
              </w:rPr>
              <w:t xml:space="preserve">by the aliases </w:t>
            </w:r>
            <w:r w:rsidRPr="00390C2D">
              <w:rPr>
                <w:noProof/>
                <w:lang w:val="en-GB"/>
              </w:rPr>
              <w:t xml:space="preserve">so that </w:t>
            </w:r>
            <w:r w:rsidR="00C36E93" w:rsidRPr="00390C2D">
              <w:rPr>
                <w:noProof/>
                <w:lang w:val="en-GB"/>
              </w:rPr>
              <w:t xml:space="preserve">every column in the output </w:t>
            </w:r>
            <w:r w:rsidR="00701C63" w:rsidRPr="00390C2D">
              <w:rPr>
                <w:noProof/>
                <w:lang w:val="en-GB"/>
              </w:rPr>
              <w:t xml:space="preserve">table </w:t>
            </w:r>
            <w:r w:rsidR="00C36E93" w:rsidRPr="00390C2D">
              <w:rPr>
                <w:noProof/>
                <w:lang w:val="en-GB"/>
              </w:rPr>
              <w:t>is uniquely defined.</w:t>
            </w:r>
            <w:r w:rsidR="00701C63" w:rsidRPr="00390C2D">
              <w:rPr>
                <w:noProof/>
                <w:lang w:val="en-GB"/>
              </w:rPr>
              <w:t xml:space="preserve"> The easiest way to generate such </w:t>
            </w:r>
            <w:r w:rsidR="00887296" w:rsidRPr="00390C2D">
              <w:rPr>
                <w:noProof/>
                <w:lang w:val="en-GB"/>
              </w:rPr>
              <w:t xml:space="preserve">a </w:t>
            </w:r>
            <w:r w:rsidR="00701C63" w:rsidRPr="00390C2D">
              <w:rPr>
                <w:noProof/>
                <w:lang w:val="en-GB"/>
              </w:rPr>
              <w:t xml:space="preserve">list is to </w:t>
            </w:r>
            <w:r w:rsidR="00BD1136" w:rsidRPr="00390C2D">
              <w:rPr>
                <w:noProof/>
                <w:lang w:val="en-GB"/>
              </w:rPr>
              <w:t xml:space="preserve">define a string with all the variable names written in it. However, if the involved tables have </w:t>
            </w:r>
            <w:r w:rsidR="00E253E4" w:rsidRPr="00390C2D">
              <w:rPr>
                <w:noProof/>
                <w:lang w:val="en-GB"/>
              </w:rPr>
              <w:t xml:space="preserve">many columns, we will need to write a very long string in our program which is </w:t>
            </w:r>
            <w:r w:rsidR="003445AE" w:rsidRPr="00390C2D">
              <w:rPr>
                <w:noProof/>
                <w:lang w:val="en-GB"/>
              </w:rPr>
              <w:t>rather not efficient</w:t>
            </w:r>
            <w:r w:rsidR="006D22E3" w:rsidRPr="00390C2D">
              <w:rPr>
                <w:noProof/>
                <w:lang w:val="en-GB"/>
              </w:rPr>
              <w:t xml:space="preserve">. </w:t>
            </w:r>
            <w:r w:rsidR="002E311D" w:rsidRPr="00390C2D">
              <w:rPr>
                <w:noProof/>
                <w:lang w:val="en-GB"/>
              </w:rPr>
              <w:fldChar w:fldCharType="begin"/>
            </w:r>
            <w:r w:rsidR="002E311D" w:rsidRPr="00390C2D">
              <w:rPr>
                <w:noProof/>
                <w:lang w:val="en-GB"/>
              </w:rPr>
              <w:instrText xml:space="preserve"> REF _Ref65602498 \h </w:instrText>
            </w:r>
            <w:r w:rsidR="002E311D" w:rsidRPr="00390C2D">
              <w:rPr>
                <w:noProof/>
                <w:lang w:val="en-GB"/>
              </w:rPr>
            </w:r>
            <w:r w:rsidR="002E311D" w:rsidRPr="00390C2D">
              <w:rPr>
                <w:noProof/>
                <w:lang w:val="en-GB"/>
              </w:rPr>
              <w:fldChar w:fldCharType="separate"/>
            </w:r>
            <w:r w:rsidR="00F37804" w:rsidRPr="00390C2D">
              <w:rPr>
                <w:noProof/>
                <w:lang w:val="en-GB"/>
              </w:rPr>
              <w:t>Figure 6.39</w:t>
            </w:r>
            <w:r w:rsidR="002E311D" w:rsidRPr="00390C2D">
              <w:rPr>
                <w:noProof/>
                <w:lang w:val="en-GB"/>
              </w:rPr>
              <w:fldChar w:fldCharType="end"/>
            </w:r>
            <w:r w:rsidR="002E311D" w:rsidRPr="00390C2D">
              <w:rPr>
                <w:noProof/>
                <w:lang w:val="en-GB"/>
              </w:rPr>
              <w:t xml:space="preserve"> shows a </w:t>
            </w:r>
            <w:r w:rsidR="00811089" w:rsidRPr="00390C2D">
              <w:rPr>
                <w:noProof/>
                <w:lang w:val="en-GB"/>
              </w:rPr>
              <w:t>Python program which generate</w:t>
            </w:r>
            <w:r w:rsidR="00B0674F" w:rsidRPr="00390C2D">
              <w:rPr>
                <w:noProof/>
                <w:lang w:val="en-GB"/>
              </w:rPr>
              <w:t>s</w:t>
            </w:r>
            <w:r w:rsidR="00811089" w:rsidRPr="00390C2D">
              <w:rPr>
                <w:noProof/>
                <w:lang w:val="en-GB"/>
              </w:rPr>
              <w:t xml:space="preserve"> a variable list from the column names of both tables</w:t>
            </w:r>
            <w:r w:rsidR="00B0674F" w:rsidRPr="00390C2D">
              <w:rPr>
                <w:noProof/>
                <w:lang w:val="en-GB"/>
              </w:rPr>
              <w:t xml:space="preserve"> together with the corresponding aliases.</w:t>
            </w:r>
          </w:p>
          <w:p w14:paraId="088238D3" w14:textId="1DA3F5C2" w:rsidR="00AD5A6F" w:rsidRPr="00390C2D" w:rsidRDefault="003628D3" w:rsidP="00AD5A6F">
            <w:pPr>
              <w:pStyle w:val="Figure-Image-Upper"/>
              <w:rPr>
                <w:lang w:val="en-GB"/>
              </w:rPr>
            </w:pPr>
            <w:r w:rsidRPr="00390C2D">
              <w:drawing>
                <wp:inline distT="0" distB="0" distL="0" distR="0" wp14:anchorId="3617E573" wp14:editId="45A9D952">
                  <wp:extent cx="5580000" cy="1243093"/>
                  <wp:effectExtent l="19050" t="19050" r="20955" b="146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533" t="30655" r="2035" b="35856"/>
                          <a:stretch/>
                        </pic:blipFill>
                        <pic:spPr bwMode="auto">
                          <a:xfrm>
                            <a:off x="0" y="0"/>
                            <a:ext cx="5580000" cy="1243093"/>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CA997F" w14:textId="5A8AE140" w:rsidR="00AD5A6F" w:rsidRPr="00390C2D" w:rsidRDefault="00AD5A6F" w:rsidP="00390C2D">
            <w:pPr>
              <w:pStyle w:val="Caption"/>
            </w:pPr>
            <w:bookmarkStart w:id="59" w:name="_Ref65602498"/>
            <w:r w:rsidRPr="00390C2D">
              <w:t>Figure 6.</w:t>
            </w:r>
            <w:r w:rsidRPr="00390C2D">
              <w:fldChar w:fldCharType="begin"/>
            </w:r>
            <w:r w:rsidRPr="00390C2D">
              <w:instrText xml:space="preserve"> SEQ Figure \* ARABIC </w:instrText>
            </w:r>
            <w:r w:rsidRPr="00390C2D">
              <w:fldChar w:fldCharType="separate"/>
            </w:r>
            <w:r w:rsidR="00F37804" w:rsidRPr="00390C2D">
              <w:t>39</w:t>
            </w:r>
            <w:r w:rsidRPr="00390C2D">
              <w:fldChar w:fldCharType="end"/>
            </w:r>
            <w:bookmarkEnd w:id="59"/>
            <w:r w:rsidRPr="00390C2D">
              <w:t xml:space="preserve"> </w:t>
            </w:r>
            <w:r w:rsidR="00414ECF" w:rsidRPr="00390C2D">
              <w:t>Generate Variable List from Both Tables with Aliases</w:t>
            </w:r>
          </w:p>
          <w:p w14:paraId="06969C72" w14:textId="387BE553" w:rsidR="006F0906" w:rsidRPr="00390C2D" w:rsidRDefault="00414ECF" w:rsidP="006F0906">
            <w:pPr>
              <w:pStyle w:val="BodyText"/>
              <w:rPr>
                <w:noProof/>
                <w:lang w:val="en-GB"/>
              </w:rPr>
            </w:pPr>
            <w:r w:rsidRPr="00390C2D">
              <w:rPr>
                <w:noProof/>
                <w:lang w:val="en-GB"/>
              </w:rPr>
              <w:t xml:space="preserve">In the first two lines, the column names of the tables </w:t>
            </w:r>
            <w:r w:rsidR="007A01D3" w:rsidRPr="00390C2D">
              <w:rPr>
                <w:rFonts w:ascii="Consolas" w:hAnsi="Consolas"/>
                <w:noProof/>
                <w:lang w:val="en-GB"/>
              </w:rPr>
              <w:t>students</w:t>
            </w:r>
            <w:r w:rsidR="007A01D3" w:rsidRPr="00390C2D">
              <w:rPr>
                <w:noProof/>
                <w:lang w:val="en-GB"/>
              </w:rPr>
              <w:t xml:space="preserve"> and </w:t>
            </w:r>
            <w:r w:rsidR="007A01D3" w:rsidRPr="00390C2D">
              <w:rPr>
                <w:rFonts w:ascii="Consolas" w:hAnsi="Consolas"/>
                <w:noProof/>
                <w:lang w:val="en-GB"/>
              </w:rPr>
              <w:t>grades</w:t>
            </w:r>
            <w:r w:rsidR="007A01D3" w:rsidRPr="00390C2D">
              <w:rPr>
                <w:noProof/>
                <w:lang w:val="en-GB"/>
              </w:rPr>
              <w:t xml:space="preserve"> are stored in the lists </w:t>
            </w:r>
            <w:r w:rsidR="007A01D3" w:rsidRPr="00390C2D">
              <w:rPr>
                <w:rFonts w:ascii="Consolas" w:hAnsi="Consolas"/>
                <w:noProof/>
                <w:lang w:val="en-GB"/>
              </w:rPr>
              <w:t>student</w:t>
            </w:r>
            <w:r w:rsidR="003E1899" w:rsidRPr="00390C2D">
              <w:rPr>
                <w:rFonts w:ascii="Consolas" w:hAnsi="Consolas"/>
                <w:noProof/>
                <w:lang w:val="en-GB"/>
              </w:rPr>
              <w:t>s</w:t>
            </w:r>
            <w:r w:rsidR="007A01D3" w:rsidRPr="00390C2D">
              <w:rPr>
                <w:rFonts w:ascii="Consolas" w:hAnsi="Consolas"/>
                <w:noProof/>
                <w:lang w:val="en-GB"/>
              </w:rPr>
              <w:t>_cols</w:t>
            </w:r>
            <w:r w:rsidR="007A01D3" w:rsidRPr="00390C2D">
              <w:rPr>
                <w:noProof/>
                <w:lang w:val="en-GB"/>
              </w:rPr>
              <w:t xml:space="preserve"> and </w:t>
            </w:r>
            <w:r w:rsidR="007A01D3" w:rsidRPr="00390C2D">
              <w:rPr>
                <w:rFonts w:ascii="Consolas" w:hAnsi="Consolas"/>
                <w:noProof/>
                <w:lang w:val="en-GB"/>
              </w:rPr>
              <w:t>grades_cols</w:t>
            </w:r>
            <w:r w:rsidR="000B0D85" w:rsidRPr="00390C2D">
              <w:rPr>
                <w:noProof/>
                <w:lang w:val="en-GB"/>
              </w:rPr>
              <w:t xml:space="preserve"> by the same technique as shown in </w:t>
            </w:r>
            <w:r w:rsidR="000B0D85" w:rsidRPr="00390C2D">
              <w:rPr>
                <w:noProof/>
                <w:lang w:val="en-GB"/>
              </w:rPr>
              <w:fldChar w:fldCharType="begin"/>
            </w:r>
            <w:r w:rsidR="000B0D85" w:rsidRPr="00390C2D">
              <w:rPr>
                <w:noProof/>
                <w:lang w:val="en-GB"/>
              </w:rPr>
              <w:instrText xml:space="preserve"> REF _Ref65368978 \h </w:instrText>
            </w:r>
            <w:r w:rsidR="000B0D85" w:rsidRPr="00390C2D">
              <w:rPr>
                <w:noProof/>
                <w:lang w:val="en-GB"/>
              </w:rPr>
            </w:r>
            <w:r w:rsidR="000B0D85" w:rsidRPr="00390C2D">
              <w:rPr>
                <w:noProof/>
                <w:lang w:val="en-GB"/>
              </w:rPr>
              <w:fldChar w:fldCharType="separate"/>
            </w:r>
            <w:r w:rsidR="00F37804" w:rsidRPr="00390C2D">
              <w:rPr>
                <w:noProof/>
                <w:lang w:val="en-GB"/>
              </w:rPr>
              <w:t>Figure 6.13</w:t>
            </w:r>
            <w:r w:rsidR="000B0D85" w:rsidRPr="00390C2D">
              <w:rPr>
                <w:noProof/>
                <w:lang w:val="en-GB"/>
              </w:rPr>
              <w:fldChar w:fldCharType="end"/>
            </w:r>
            <w:r w:rsidR="001460C2" w:rsidRPr="00390C2D">
              <w:rPr>
                <w:noProof/>
                <w:lang w:val="en-GB"/>
              </w:rPr>
              <w:t xml:space="preserve">. In the third </w:t>
            </w:r>
            <w:r w:rsidR="00570242" w:rsidRPr="00390C2D">
              <w:rPr>
                <w:noProof/>
                <w:lang w:val="en-GB"/>
              </w:rPr>
              <w:t xml:space="preserve">and fourth </w:t>
            </w:r>
            <w:r w:rsidR="001460C2" w:rsidRPr="00390C2D">
              <w:rPr>
                <w:noProof/>
                <w:lang w:val="en-GB"/>
              </w:rPr>
              <w:t xml:space="preserve">line, </w:t>
            </w:r>
            <w:r w:rsidR="0074128D" w:rsidRPr="00390C2D">
              <w:rPr>
                <w:noProof/>
                <w:lang w:val="en-GB"/>
              </w:rPr>
              <w:t>we</w:t>
            </w:r>
            <w:r w:rsidR="00570242" w:rsidRPr="00390C2D">
              <w:rPr>
                <w:noProof/>
                <w:lang w:val="en-GB"/>
              </w:rPr>
              <w:t xml:space="preserve"> remove </w:t>
            </w:r>
            <w:r w:rsidR="00ED38E0" w:rsidRPr="00390C2D">
              <w:rPr>
                <w:noProof/>
                <w:lang w:val="en-GB"/>
              </w:rPr>
              <w:t xml:space="preserve">both </w:t>
            </w:r>
            <w:r w:rsidR="00570242" w:rsidRPr="00390C2D">
              <w:rPr>
                <w:rFonts w:ascii="Consolas" w:hAnsi="Consolas"/>
                <w:noProof/>
                <w:lang w:val="en-GB"/>
              </w:rPr>
              <w:t>ID</w:t>
            </w:r>
            <w:r w:rsidR="00570242" w:rsidRPr="00390C2D">
              <w:rPr>
                <w:noProof/>
                <w:lang w:val="en-GB"/>
              </w:rPr>
              <w:t xml:space="preserve"> variables from the lists since </w:t>
            </w:r>
            <w:r w:rsidR="007F296F" w:rsidRPr="00390C2D">
              <w:rPr>
                <w:noProof/>
                <w:lang w:val="en-GB"/>
              </w:rPr>
              <w:t xml:space="preserve">they </w:t>
            </w:r>
            <w:r w:rsidR="00ED38E0" w:rsidRPr="00390C2D">
              <w:rPr>
                <w:noProof/>
                <w:lang w:val="en-GB"/>
              </w:rPr>
              <w:t xml:space="preserve">will be merged </w:t>
            </w:r>
            <w:r w:rsidR="008F24D8" w:rsidRPr="00390C2D">
              <w:rPr>
                <w:noProof/>
                <w:lang w:val="en-GB"/>
              </w:rPr>
              <w:t>into one</w:t>
            </w:r>
            <w:r w:rsidR="007F296F" w:rsidRPr="00390C2D">
              <w:rPr>
                <w:noProof/>
                <w:lang w:val="en-GB"/>
              </w:rPr>
              <w:t xml:space="preserve"> column</w:t>
            </w:r>
            <w:r w:rsidR="00EC2A35" w:rsidRPr="00390C2D">
              <w:rPr>
                <w:noProof/>
                <w:lang w:val="en-GB"/>
              </w:rPr>
              <w:t xml:space="preserve"> eventually and therefore </w:t>
            </w:r>
            <w:r w:rsidR="00570242" w:rsidRPr="00390C2D">
              <w:rPr>
                <w:noProof/>
                <w:lang w:val="en-GB"/>
              </w:rPr>
              <w:t xml:space="preserve">do not need </w:t>
            </w:r>
            <w:r w:rsidR="00242BB7" w:rsidRPr="00390C2D">
              <w:rPr>
                <w:noProof/>
                <w:lang w:val="en-GB"/>
              </w:rPr>
              <w:t>alias</w:t>
            </w:r>
            <w:r w:rsidR="00AF099D" w:rsidRPr="00390C2D">
              <w:rPr>
                <w:noProof/>
                <w:lang w:val="en-GB"/>
              </w:rPr>
              <w:t>es</w:t>
            </w:r>
            <w:r w:rsidR="00242BB7" w:rsidRPr="00390C2D">
              <w:rPr>
                <w:noProof/>
                <w:lang w:val="en-GB"/>
              </w:rPr>
              <w:t>. In the fifth line, we</w:t>
            </w:r>
            <w:r w:rsidR="0074128D" w:rsidRPr="00390C2D">
              <w:rPr>
                <w:noProof/>
                <w:lang w:val="en-GB"/>
              </w:rPr>
              <w:t xml:space="preserve"> </w:t>
            </w:r>
            <w:r w:rsidR="00E2768F" w:rsidRPr="00390C2D">
              <w:rPr>
                <w:noProof/>
                <w:lang w:val="en-GB"/>
              </w:rPr>
              <w:t xml:space="preserve">first </w:t>
            </w:r>
            <w:r w:rsidR="0074128D" w:rsidRPr="00390C2D">
              <w:rPr>
                <w:noProof/>
                <w:lang w:val="en-GB"/>
              </w:rPr>
              <w:t xml:space="preserve">add </w:t>
            </w:r>
            <w:r w:rsidR="000B0D85" w:rsidRPr="00390C2D">
              <w:rPr>
                <w:noProof/>
                <w:lang w:val="en-GB"/>
              </w:rPr>
              <w:t>the</w:t>
            </w:r>
            <w:r w:rsidR="0074128D" w:rsidRPr="00390C2D">
              <w:rPr>
                <w:noProof/>
                <w:lang w:val="en-GB"/>
              </w:rPr>
              <w:t xml:space="preserve"> </w:t>
            </w:r>
            <w:r w:rsidR="00BC3D4C" w:rsidRPr="00390C2D">
              <w:rPr>
                <w:noProof/>
                <w:lang w:val="en-GB"/>
              </w:rPr>
              <w:t xml:space="preserve">aliases </w:t>
            </w:r>
            <w:r w:rsidR="0074128D" w:rsidRPr="00390C2D">
              <w:rPr>
                <w:rFonts w:ascii="Consolas" w:hAnsi="Consolas"/>
                <w:noProof/>
                <w:lang w:val="en-GB"/>
              </w:rPr>
              <w:t>"s."</w:t>
            </w:r>
            <w:r w:rsidR="0074128D" w:rsidRPr="00390C2D">
              <w:rPr>
                <w:noProof/>
                <w:lang w:val="en-GB"/>
              </w:rPr>
              <w:t xml:space="preserve"> and </w:t>
            </w:r>
            <w:r w:rsidR="0074128D" w:rsidRPr="00390C2D">
              <w:rPr>
                <w:rFonts w:ascii="Consolas" w:hAnsi="Consolas"/>
                <w:noProof/>
                <w:lang w:val="en-GB"/>
              </w:rPr>
              <w:t>"g."</w:t>
            </w:r>
            <w:r w:rsidR="0074128D" w:rsidRPr="00390C2D">
              <w:rPr>
                <w:noProof/>
                <w:lang w:val="en-GB"/>
              </w:rPr>
              <w:t xml:space="preserve"> </w:t>
            </w:r>
            <w:r w:rsidR="006A77EA" w:rsidRPr="00390C2D">
              <w:rPr>
                <w:noProof/>
                <w:lang w:val="en-GB"/>
              </w:rPr>
              <w:t xml:space="preserve">as strings </w:t>
            </w:r>
            <w:r w:rsidR="0074128D" w:rsidRPr="00390C2D">
              <w:rPr>
                <w:noProof/>
                <w:lang w:val="en-GB"/>
              </w:rPr>
              <w:t xml:space="preserve">to </w:t>
            </w:r>
            <w:r w:rsidR="002A2B90" w:rsidRPr="00390C2D">
              <w:rPr>
                <w:noProof/>
                <w:lang w:val="en-GB"/>
              </w:rPr>
              <w:t xml:space="preserve">each </w:t>
            </w:r>
            <w:r w:rsidR="00FF5141" w:rsidRPr="00390C2D">
              <w:rPr>
                <w:noProof/>
                <w:lang w:val="en-GB"/>
              </w:rPr>
              <w:t xml:space="preserve">item of the </w:t>
            </w:r>
            <w:r w:rsidR="00F55214" w:rsidRPr="00390C2D">
              <w:rPr>
                <w:noProof/>
                <w:lang w:val="en-GB"/>
              </w:rPr>
              <w:t>respective variable list</w:t>
            </w:r>
            <w:r w:rsidR="004C4015" w:rsidRPr="00390C2D">
              <w:rPr>
                <w:noProof/>
                <w:lang w:val="en-GB"/>
              </w:rPr>
              <w:t xml:space="preserve"> by running</w:t>
            </w:r>
            <w:r w:rsidR="00020791" w:rsidRPr="00390C2D">
              <w:rPr>
                <w:noProof/>
                <w:lang w:val="en-GB"/>
              </w:rPr>
              <w:t xml:space="preserve"> through</w:t>
            </w:r>
            <w:r w:rsidR="004C4015" w:rsidRPr="00390C2D">
              <w:rPr>
                <w:noProof/>
                <w:lang w:val="en-GB"/>
              </w:rPr>
              <w:t xml:space="preserve"> the</w:t>
            </w:r>
            <w:r w:rsidR="00F70BB8" w:rsidRPr="00390C2D">
              <w:rPr>
                <w:noProof/>
                <w:lang w:val="en-GB"/>
              </w:rPr>
              <w:t>m</w:t>
            </w:r>
            <w:r w:rsidR="004C4015" w:rsidRPr="00390C2D">
              <w:rPr>
                <w:noProof/>
                <w:lang w:val="en-GB"/>
              </w:rPr>
              <w:t xml:space="preserve"> in a </w:t>
            </w:r>
            <w:r w:rsidR="004C4015" w:rsidRPr="00390C2D">
              <w:rPr>
                <w:rFonts w:ascii="Consolas" w:hAnsi="Consolas"/>
                <w:noProof/>
                <w:lang w:val="en-GB"/>
              </w:rPr>
              <w:t>for</w:t>
            </w:r>
            <w:r w:rsidR="004C4015" w:rsidRPr="00390C2D">
              <w:rPr>
                <w:noProof/>
                <w:lang w:val="en-GB"/>
              </w:rPr>
              <w:t>-loop.</w:t>
            </w:r>
            <w:r w:rsidR="00A56AED" w:rsidRPr="00390C2D">
              <w:rPr>
                <w:noProof/>
                <w:lang w:val="en-GB"/>
              </w:rPr>
              <w:t xml:space="preserve"> </w:t>
            </w:r>
            <w:r w:rsidR="00FB60F4" w:rsidRPr="00390C2D">
              <w:rPr>
                <w:noProof/>
                <w:lang w:val="en-GB"/>
              </w:rPr>
              <w:t>Subsequently</w:t>
            </w:r>
            <w:r w:rsidR="004F1C43" w:rsidRPr="00390C2D">
              <w:rPr>
                <w:noProof/>
                <w:lang w:val="en-GB"/>
              </w:rPr>
              <w:t xml:space="preserve">, </w:t>
            </w:r>
            <w:r w:rsidR="0090681A" w:rsidRPr="00390C2D">
              <w:rPr>
                <w:noProof/>
                <w:lang w:val="en-GB"/>
              </w:rPr>
              <w:t>the two list</w:t>
            </w:r>
            <w:r w:rsidR="004F1C43" w:rsidRPr="00390C2D">
              <w:rPr>
                <w:noProof/>
                <w:lang w:val="en-GB"/>
              </w:rPr>
              <w:t>s are concatenated</w:t>
            </w:r>
            <w:r w:rsidR="00DC3CB2" w:rsidRPr="00390C2D">
              <w:rPr>
                <w:noProof/>
                <w:lang w:val="en-GB"/>
              </w:rPr>
              <w:t>,</w:t>
            </w:r>
            <w:r w:rsidR="00C25F33" w:rsidRPr="00390C2D">
              <w:rPr>
                <w:noProof/>
                <w:lang w:val="en-GB"/>
              </w:rPr>
              <w:t xml:space="preserve"> and t</w:t>
            </w:r>
            <w:r w:rsidR="00B520B7" w:rsidRPr="00390C2D">
              <w:rPr>
                <w:noProof/>
                <w:lang w:val="en-GB"/>
              </w:rPr>
              <w:t xml:space="preserve">he </w:t>
            </w:r>
            <w:r w:rsidR="002A2B90" w:rsidRPr="00390C2D">
              <w:rPr>
                <w:noProof/>
                <w:lang w:val="en-GB"/>
              </w:rPr>
              <w:t xml:space="preserve">item </w:t>
            </w:r>
            <w:r w:rsidR="002A2B90" w:rsidRPr="00390C2D">
              <w:rPr>
                <w:rFonts w:ascii="Consolas" w:hAnsi="Consolas"/>
                <w:noProof/>
                <w:lang w:val="en-GB"/>
              </w:rPr>
              <w:t>"ID"</w:t>
            </w:r>
            <w:r w:rsidR="002A2B90" w:rsidRPr="00390C2D">
              <w:rPr>
                <w:noProof/>
                <w:lang w:val="en-GB"/>
              </w:rPr>
              <w:t xml:space="preserve"> </w:t>
            </w:r>
            <w:r w:rsidR="0076444B" w:rsidRPr="00390C2D">
              <w:rPr>
                <w:noProof/>
                <w:lang w:val="en-GB"/>
              </w:rPr>
              <w:t xml:space="preserve">is added </w:t>
            </w:r>
            <w:r w:rsidR="00AF099D" w:rsidRPr="00390C2D">
              <w:rPr>
                <w:noProof/>
                <w:lang w:val="en-GB"/>
              </w:rPr>
              <w:t xml:space="preserve">back </w:t>
            </w:r>
            <w:r w:rsidR="002A2B90" w:rsidRPr="00390C2D">
              <w:rPr>
                <w:noProof/>
                <w:lang w:val="en-GB"/>
              </w:rPr>
              <w:t xml:space="preserve">to the </w:t>
            </w:r>
            <w:r w:rsidR="002A2B90" w:rsidRPr="00390C2D">
              <w:rPr>
                <w:noProof/>
                <w:lang w:val="en-GB"/>
              </w:rPr>
              <w:lastRenderedPageBreak/>
              <w:t>front</w:t>
            </w:r>
            <w:r w:rsidR="00852608" w:rsidRPr="00390C2D">
              <w:rPr>
                <w:noProof/>
                <w:lang w:val="en-GB"/>
              </w:rPr>
              <w:t xml:space="preserve"> of the </w:t>
            </w:r>
            <w:r w:rsidR="00C25F33" w:rsidRPr="00390C2D">
              <w:rPr>
                <w:noProof/>
                <w:lang w:val="en-GB"/>
              </w:rPr>
              <w:t xml:space="preserve">resulting list </w:t>
            </w:r>
            <w:r w:rsidR="00852608" w:rsidRPr="00390C2D">
              <w:rPr>
                <w:noProof/>
                <w:lang w:val="en-GB"/>
              </w:rPr>
              <w:t xml:space="preserve">which </w:t>
            </w:r>
            <w:r w:rsidR="00C25F33" w:rsidRPr="00390C2D">
              <w:rPr>
                <w:noProof/>
                <w:lang w:val="en-GB"/>
              </w:rPr>
              <w:t xml:space="preserve">is </w:t>
            </w:r>
            <w:r w:rsidR="00852608" w:rsidRPr="00390C2D">
              <w:rPr>
                <w:noProof/>
                <w:lang w:val="en-GB"/>
              </w:rPr>
              <w:t xml:space="preserve">now </w:t>
            </w:r>
            <w:r w:rsidR="00C25F33" w:rsidRPr="00390C2D">
              <w:rPr>
                <w:noProof/>
                <w:lang w:val="en-GB"/>
              </w:rPr>
              <w:t xml:space="preserve">called </w:t>
            </w:r>
            <w:r w:rsidR="00C25F33" w:rsidRPr="00390C2D">
              <w:rPr>
                <w:rFonts w:ascii="Consolas" w:hAnsi="Consolas"/>
                <w:noProof/>
                <w:lang w:val="en-GB"/>
              </w:rPr>
              <w:t>cols_list</w:t>
            </w:r>
            <w:r w:rsidR="000D488E" w:rsidRPr="00390C2D">
              <w:rPr>
                <w:noProof/>
                <w:lang w:val="en-GB"/>
              </w:rPr>
              <w:t>.</w:t>
            </w:r>
            <w:r w:rsidR="00020791" w:rsidRPr="00390C2D">
              <w:rPr>
                <w:noProof/>
                <w:lang w:val="en-GB"/>
              </w:rPr>
              <w:t xml:space="preserve"> </w:t>
            </w:r>
            <w:r w:rsidR="0035686D" w:rsidRPr="00390C2D">
              <w:rPr>
                <w:noProof/>
                <w:lang w:val="en-GB"/>
              </w:rPr>
              <w:t xml:space="preserve">In line six, </w:t>
            </w:r>
            <w:r w:rsidR="0035686D" w:rsidRPr="00390C2D">
              <w:rPr>
                <w:rFonts w:ascii="Consolas" w:hAnsi="Consolas"/>
                <w:noProof/>
                <w:lang w:val="en-GB"/>
              </w:rPr>
              <w:t>cols_list</w:t>
            </w:r>
            <w:r w:rsidR="0035686D" w:rsidRPr="00390C2D">
              <w:rPr>
                <w:noProof/>
                <w:lang w:val="en-GB"/>
              </w:rPr>
              <w:t xml:space="preserve"> is converted to a string with </w:t>
            </w:r>
            <w:r w:rsidR="00C633CF" w:rsidRPr="00390C2D">
              <w:rPr>
                <w:noProof/>
                <w:lang w:val="en-GB"/>
              </w:rPr>
              <w:t>commas separating the column names.</w:t>
            </w:r>
            <w:r w:rsidR="00CC419E" w:rsidRPr="00390C2D">
              <w:rPr>
                <w:noProof/>
                <w:lang w:val="en-GB"/>
              </w:rPr>
              <w:t xml:space="preserve"> As</w:t>
            </w:r>
            <w:r w:rsidR="007E333C" w:rsidRPr="00390C2D">
              <w:rPr>
                <w:noProof/>
                <w:lang w:val="en-GB"/>
              </w:rPr>
              <w:t xml:space="preserve"> shown in </w:t>
            </w:r>
            <w:r w:rsidR="00CC419E" w:rsidRPr="00390C2D">
              <w:rPr>
                <w:noProof/>
                <w:lang w:val="en-GB"/>
              </w:rPr>
              <w:fldChar w:fldCharType="begin"/>
            </w:r>
            <w:r w:rsidR="00CC419E" w:rsidRPr="00390C2D">
              <w:rPr>
                <w:noProof/>
                <w:lang w:val="en-GB"/>
              </w:rPr>
              <w:instrText xml:space="preserve"> REF _Ref65602498 \h </w:instrText>
            </w:r>
            <w:r w:rsidR="00CC419E" w:rsidRPr="00390C2D">
              <w:rPr>
                <w:noProof/>
                <w:lang w:val="en-GB"/>
              </w:rPr>
            </w:r>
            <w:r w:rsidR="00CC419E" w:rsidRPr="00390C2D">
              <w:rPr>
                <w:noProof/>
                <w:lang w:val="en-GB"/>
              </w:rPr>
              <w:fldChar w:fldCharType="separate"/>
            </w:r>
            <w:r w:rsidR="00F37804" w:rsidRPr="00390C2D">
              <w:rPr>
                <w:noProof/>
                <w:lang w:val="en-GB"/>
              </w:rPr>
              <w:t>Figure 6.39</w:t>
            </w:r>
            <w:r w:rsidR="00CC419E" w:rsidRPr="00390C2D">
              <w:rPr>
                <w:noProof/>
                <w:lang w:val="en-GB"/>
              </w:rPr>
              <w:fldChar w:fldCharType="end"/>
            </w:r>
            <w:r w:rsidR="00CC419E" w:rsidRPr="00390C2D">
              <w:rPr>
                <w:noProof/>
                <w:lang w:val="en-GB"/>
              </w:rPr>
              <w:t xml:space="preserve">, </w:t>
            </w:r>
            <w:r w:rsidR="00F06F72" w:rsidRPr="00390C2D">
              <w:rPr>
                <w:noProof/>
                <w:lang w:val="en-GB"/>
              </w:rPr>
              <w:t xml:space="preserve">an alias is added to </w:t>
            </w:r>
            <w:r w:rsidR="00CC419E" w:rsidRPr="00390C2D">
              <w:rPr>
                <w:noProof/>
                <w:lang w:val="en-GB"/>
              </w:rPr>
              <w:t xml:space="preserve">all names </w:t>
            </w:r>
            <w:r w:rsidR="00F06F72" w:rsidRPr="00390C2D">
              <w:rPr>
                <w:noProof/>
                <w:lang w:val="en-GB"/>
              </w:rPr>
              <w:t xml:space="preserve">except for the </w:t>
            </w:r>
            <w:r w:rsidR="00F06F72" w:rsidRPr="00390C2D">
              <w:rPr>
                <w:rFonts w:ascii="Consolas" w:hAnsi="Consolas"/>
                <w:noProof/>
                <w:lang w:val="en-GB"/>
              </w:rPr>
              <w:t>ID</w:t>
            </w:r>
            <w:r w:rsidR="00F06F72" w:rsidRPr="00390C2D">
              <w:rPr>
                <w:noProof/>
                <w:lang w:val="en-GB"/>
              </w:rPr>
              <w:t xml:space="preserve"> variable, which </w:t>
            </w:r>
            <w:r w:rsidR="0075549D" w:rsidRPr="00390C2D">
              <w:rPr>
                <w:noProof/>
                <w:lang w:val="en-GB"/>
              </w:rPr>
              <w:t xml:space="preserve">has </w:t>
            </w:r>
            <w:r w:rsidR="00F06F72" w:rsidRPr="00390C2D">
              <w:rPr>
                <w:noProof/>
                <w:lang w:val="en-GB"/>
              </w:rPr>
              <w:t xml:space="preserve">now </w:t>
            </w:r>
            <w:r w:rsidR="0075549D" w:rsidRPr="00390C2D">
              <w:rPr>
                <w:noProof/>
                <w:lang w:val="en-GB"/>
              </w:rPr>
              <w:t xml:space="preserve">become the first </w:t>
            </w:r>
            <w:r w:rsidR="00FE14FE" w:rsidRPr="00390C2D">
              <w:rPr>
                <w:noProof/>
                <w:lang w:val="en-GB"/>
              </w:rPr>
              <w:t xml:space="preserve">column </w:t>
            </w:r>
            <w:r w:rsidR="0075549D" w:rsidRPr="00390C2D">
              <w:rPr>
                <w:noProof/>
                <w:lang w:val="en-GB"/>
              </w:rPr>
              <w:t>of the output table</w:t>
            </w:r>
            <w:r w:rsidR="00FE14FE" w:rsidRPr="00390C2D">
              <w:rPr>
                <w:noProof/>
                <w:lang w:val="en-GB"/>
              </w:rPr>
              <w:t>s</w:t>
            </w:r>
            <w:r w:rsidR="0075549D" w:rsidRPr="00390C2D">
              <w:rPr>
                <w:noProof/>
                <w:lang w:val="en-GB"/>
              </w:rPr>
              <w:t xml:space="preserve"> in both </w:t>
            </w:r>
            <w:r w:rsidR="0075549D" w:rsidRPr="00390C2D">
              <w:rPr>
                <w:rFonts w:ascii="Consolas" w:hAnsi="Consolas"/>
                <w:noProof/>
                <w:lang w:val="en-GB"/>
              </w:rPr>
              <w:t>SELECT</w:t>
            </w:r>
            <w:r w:rsidR="0075549D" w:rsidRPr="00390C2D">
              <w:rPr>
                <w:noProof/>
                <w:lang w:val="en-GB"/>
              </w:rPr>
              <w:t xml:space="preserve"> statements.</w:t>
            </w:r>
          </w:p>
          <w:p w14:paraId="5AFC7A35" w14:textId="0D41C544" w:rsidR="006F0906" w:rsidRPr="00390C2D" w:rsidRDefault="00FE14FE" w:rsidP="006F0906">
            <w:pPr>
              <w:pStyle w:val="Figure-Image-Upper"/>
              <w:rPr>
                <w:lang w:val="en-GB"/>
              </w:rPr>
            </w:pPr>
            <w:r w:rsidRPr="00390C2D">
              <w:drawing>
                <wp:inline distT="0" distB="0" distL="0" distR="0" wp14:anchorId="2F39878A" wp14:editId="02B2AB26">
                  <wp:extent cx="5580000" cy="2774661"/>
                  <wp:effectExtent l="19050" t="19050" r="20955" b="260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552" t="19516" r="2068" b="5783"/>
                          <a:stretch/>
                        </pic:blipFill>
                        <pic:spPr bwMode="auto">
                          <a:xfrm>
                            <a:off x="0" y="0"/>
                            <a:ext cx="5580000" cy="2774661"/>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2E93752" w14:textId="20B5B2F8" w:rsidR="006F0906" w:rsidRPr="00390C2D" w:rsidRDefault="006F0906" w:rsidP="00390C2D">
            <w:pPr>
              <w:pStyle w:val="Caption"/>
            </w:pPr>
            <w:bookmarkStart w:id="60" w:name="_Ref65616017"/>
            <w:r w:rsidRPr="00390C2D">
              <w:t>Figure 6.</w:t>
            </w:r>
            <w:r w:rsidRPr="00390C2D">
              <w:fldChar w:fldCharType="begin"/>
            </w:r>
            <w:r w:rsidRPr="00390C2D">
              <w:instrText xml:space="preserve"> SEQ Figure \* ARABIC </w:instrText>
            </w:r>
            <w:r w:rsidRPr="00390C2D">
              <w:fldChar w:fldCharType="separate"/>
            </w:r>
            <w:r w:rsidR="00F37804" w:rsidRPr="00390C2D">
              <w:t>40</w:t>
            </w:r>
            <w:r w:rsidRPr="00390C2D">
              <w:fldChar w:fldCharType="end"/>
            </w:r>
            <w:bookmarkEnd w:id="60"/>
            <w:r w:rsidRPr="00390C2D">
              <w:t xml:space="preserve"> </w:t>
            </w:r>
            <w:r w:rsidR="007E4B1E" w:rsidRPr="00390C2D">
              <w:t>Outer</w:t>
            </w:r>
            <w:r w:rsidR="00705A10" w:rsidRPr="00390C2D">
              <w:t xml:space="preserve"> Join the Tables </w:t>
            </w:r>
            <w:r w:rsidR="00705A10" w:rsidRPr="00390C2D">
              <w:rPr>
                <w:rFonts w:ascii="Consolas" w:hAnsi="Consolas"/>
              </w:rPr>
              <w:t>students</w:t>
            </w:r>
            <w:r w:rsidR="00705A10" w:rsidRPr="00390C2D">
              <w:t xml:space="preserve"> and </w:t>
            </w:r>
            <w:r w:rsidR="00705A10" w:rsidRPr="00390C2D">
              <w:rPr>
                <w:rFonts w:ascii="Consolas" w:hAnsi="Consolas"/>
              </w:rPr>
              <w:t>grades</w:t>
            </w:r>
            <w:r w:rsidR="00705A10" w:rsidRPr="00390C2D">
              <w:t xml:space="preserve"> (1)</w:t>
            </w:r>
          </w:p>
          <w:p w14:paraId="6C064F1A" w14:textId="22D6AB49" w:rsidR="00705A10" w:rsidRPr="00390C2D" w:rsidRDefault="007F7239" w:rsidP="00705A10">
            <w:pPr>
              <w:pStyle w:val="Figure-Image-Upper"/>
              <w:rPr>
                <w:lang w:val="en-GB"/>
              </w:rPr>
            </w:pPr>
            <w:r w:rsidRPr="00390C2D">
              <w:drawing>
                <wp:inline distT="0" distB="0" distL="0" distR="0" wp14:anchorId="2075DB20" wp14:editId="29031169">
                  <wp:extent cx="5580000" cy="2522499"/>
                  <wp:effectExtent l="19050" t="19050" r="20955" b="1143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6624" t="26485" r="2084" b="5675"/>
                          <a:stretch/>
                        </pic:blipFill>
                        <pic:spPr bwMode="auto">
                          <a:xfrm>
                            <a:off x="0" y="0"/>
                            <a:ext cx="5580000" cy="2522499"/>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1588EA" w14:textId="56B9603C" w:rsidR="00705A10" w:rsidRPr="00390C2D" w:rsidRDefault="00705A10" w:rsidP="00390C2D">
            <w:pPr>
              <w:pStyle w:val="Caption"/>
            </w:pPr>
            <w:bookmarkStart w:id="61" w:name="_Ref65616156"/>
            <w:r w:rsidRPr="00390C2D">
              <w:t>Figure 6.</w:t>
            </w:r>
            <w:r w:rsidRPr="00390C2D">
              <w:fldChar w:fldCharType="begin"/>
            </w:r>
            <w:r w:rsidRPr="00390C2D">
              <w:instrText xml:space="preserve"> SEQ Figure \* ARABIC </w:instrText>
            </w:r>
            <w:r w:rsidRPr="00390C2D">
              <w:fldChar w:fldCharType="separate"/>
            </w:r>
            <w:r w:rsidR="00F37804" w:rsidRPr="00390C2D">
              <w:t>41</w:t>
            </w:r>
            <w:r w:rsidRPr="00390C2D">
              <w:fldChar w:fldCharType="end"/>
            </w:r>
            <w:bookmarkEnd w:id="61"/>
            <w:r w:rsidRPr="00390C2D">
              <w:t xml:space="preserve"> </w:t>
            </w:r>
            <w:r w:rsidR="007E4B1E" w:rsidRPr="00390C2D">
              <w:t>Outer</w:t>
            </w:r>
            <w:r w:rsidRPr="00390C2D">
              <w:t xml:space="preserve"> Join the Tables </w:t>
            </w:r>
            <w:r w:rsidRPr="00390C2D">
              <w:rPr>
                <w:rFonts w:ascii="Consolas" w:hAnsi="Consolas"/>
              </w:rPr>
              <w:t>students</w:t>
            </w:r>
            <w:r w:rsidRPr="00390C2D">
              <w:t xml:space="preserve"> and </w:t>
            </w:r>
            <w:r w:rsidRPr="00390C2D">
              <w:rPr>
                <w:rFonts w:ascii="Consolas" w:hAnsi="Consolas"/>
              </w:rPr>
              <w:t>grades</w:t>
            </w:r>
            <w:r w:rsidRPr="00390C2D">
              <w:t xml:space="preserve"> (2)</w:t>
            </w:r>
          </w:p>
          <w:p w14:paraId="45227810" w14:textId="3E90CF68" w:rsidR="001763B8" w:rsidRPr="00390C2D" w:rsidRDefault="007E333C" w:rsidP="001763B8">
            <w:pPr>
              <w:pStyle w:val="BodyText"/>
              <w:rPr>
                <w:noProof/>
                <w:lang w:val="en-GB"/>
              </w:rPr>
            </w:pPr>
            <w:r w:rsidRPr="00390C2D">
              <w:rPr>
                <w:noProof/>
                <w:lang w:val="en-GB"/>
              </w:rPr>
              <w:t>From</w:t>
            </w:r>
            <w:r w:rsidR="006B535E" w:rsidRPr="00390C2D">
              <w:rPr>
                <w:noProof/>
                <w:lang w:val="en-GB"/>
              </w:rPr>
              <w:t xml:space="preserve"> </w:t>
            </w:r>
            <w:r w:rsidR="00D1762E" w:rsidRPr="00390C2D">
              <w:rPr>
                <w:noProof/>
                <w:lang w:val="en-GB"/>
              </w:rPr>
              <w:fldChar w:fldCharType="begin"/>
            </w:r>
            <w:r w:rsidR="00D1762E" w:rsidRPr="00390C2D">
              <w:rPr>
                <w:noProof/>
                <w:lang w:val="en-GB"/>
              </w:rPr>
              <w:instrText xml:space="preserve"> REF _Ref65616017 \h </w:instrText>
            </w:r>
            <w:r w:rsidR="00D1762E" w:rsidRPr="00390C2D">
              <w:rPr>
                <w:noProof/>
                <w:lang w:val="en-GB"/>
              </w:rPr>
            </w:r>
            <w:r w:rsidR="00D1762E" w:rsidRPr="00390C2D">
              <w:rPr>
                <w:noProof/>
                <w:lang w:val="en-GB"/>
              </w:rPr>
              <w:fldChar w:fldCharType="separate"/>
            </w:r>
            <w:r w:rsidR="00F37804" w:rsidRPr="00390C2D">
              <w:rPr>
                <w:noProof/>
                <w:lang w:val="en-GB"/>
              </w:rPr>
              <w:t>Figure 6.40</w:t>
            </w:r>
            <w:r w:rsidR="00D1762E" w:rsidRPr="00390C2D">
              <w:rPr>
                <w:noProof/>
                <w:lang w:val="en-GB"/>
              </w:rPr>
              <w:fldChar w:fldCharType="end"/>
            </w:r>
            <w:r w:rsidR="006B535E" w:rsidRPr="00390C2D">
              <w:rPr>
                <w:noProof/>
                <w:lang w:val="en-GB"/>
              </w:rPr>
              <w:t xml:space="preserve">, we can see that </w:t>
            </w:r>
            <w:r w:rsidR="009265CB" w:rsidRPr="00390C2D">
              <w:rPr>
                <w:noProof/>
                <w:lang w:val="en-GB"/>
              </w:rPr>
              <w:t xml:space="preserve">the </w:t>
            </w:r>
            <w:r w:rsidR="006B535E" w:rsidRPr="00390C2D">
              <w:rPr>
                <w:noProof/>
                <w:lang w:val="en-GB"/>
              </w:rPr>
              <w:t xml:space="preserve">student </w:t>
            </w:r>
            <w:r w:rsidR="00913549" w:rsidRPr="00390C2D">
              <w:rPr>
                <w:noProof/>
                <w:lang w:val="en-GB"/>
              </w:rPr>
              <w:t>number</w:t>
            </w:r>
            <w:r w:rsidR="006B535E" w:rsidRPr="00390C2D">
              <w:rPr>
                <w:noProof/>
                <w:lang w:val="en-GB"/>
              </w:rPr>
              <w:t xml:space="preserve"> 7, who has no exam records found in the table </w:t>
            </w:r>
            <w:r w:rsidR="006B535E" w:rsidRPr="00390C2D">
              <w:rPr>
                <w:rFonts w:ascii="Consolas" w:hAnsi="Consolas"/>
                <w:noProof/>
                <w:lang w:val="en-GB"/>
              </w:rPr>
              <w:t>grades</w:t>
            </w:r>
            <w:r w:rsidR="006B535E" w:rsidRPr="00390C2D">
              <w:rPr>
                <w:noProof/>
                <w:lang w:val="en-GB"/>
              </w:rPr>
              <w:t xml:space="preserve">, is included in the output table. This is not surprising since </w:t>
            </w:r>
            <w:r w:rsidR="001B5174" w:rsidRPr="00390C2D">
              <w:rPr>
                <w:noProof/>
                <w:lang w:val="en-GB"/>
              </w:rPr>
              <w:t xml:space="preserve">it is </w:t>
            </w:r>
            <w:r w:rsidR="00FB5AA0" w:rsidRPr="00390C2D">
              <w:rPr>
                <w:noProof/>
                <w:lang w:val="en-GB"/>
              </w:rPr>
              <w:t xml:space="preserve">the </w:t>
            </w:r>
            <w:r w:rsidR="00C22359" w:rsidRPr="00390C2D">
              <w:rPr>
                <w:noProof/>
                <w:lang w:val="en-GB"/>
              </w:rPr>
              <w:t xml:space="preserve">same </w:t>
            </w:r>
            <w:r w:rsidR="001B5174" w:rsidRPr="00390C2D">
              <w:rPr>
                <w:noProof/>
                <w:lang w:val="en-GB"/>
              </w:rPr>
              <w:t xml:space="preserve">result as </w:t>
            </w:r>
            <w:r w:rsidR="00C22359" w:rsidRPr="00390C2D">
              <w:rPr>
                <w:noProof/>
                <w:lang w:val="en-GB"/>
              </w:rPr>
              <w:t xml:space="preserve">the </w:t>
            </w:r>
            <w:r w:rsidR="006B535E" w:rsidRPr="00390C2D">
              <w:rPr>
                <w:noProof/>
                <w:lang w:val="en-GB"/>
              </w:rPr>
              <w:t>left join</w:t>
            </w:r>
            <w:r w:rsidR="00C22359" w:rsidRPr="00390C2D">
              <w:rPr>
                <w:noProof/>
                <w:lang w:val="en-GB"/>
              </w:rPr>
              <w:t xml:space="preserve"> method</w:t>
            </w:r>
            <w:r w:rsidR="00354910" w:rsidRPr="00390C2D">
              <w:rPr>
                <w:noProof/>
                <w:lang w:val="en-GB"/>
              </w:rPr>
              <w:t>.</w:t>
            </w:r>
            <w:r w:rsidR="00C22359" w:rsidRPr="00390C2D">
              <w:rPr>
                <w:noProof/>
                <w:lang w:val="en-GB"/>
              </w:rPr>
              <w:t xml:space="preserve"> In </w:t>
            </w:r>
            <w:r w:rsidR="00123191" w:rsidRPr="00390C2D">
              <w:rPr>
                <w:noProof/>
                <w:lang w:val="en-GB"/>
              </w:rPr>
              <w:fldChar w:fldCharType="begin"/>
            </w:r>
            <w:r w:rsidR="00123191" w:rsidRPr="00390C2D">
              <w:rPr>
                <w:noProof/>
                <w:lang w:val="en-GB"/>
              </w:rPr>
              <w:instrText xml:space="preserve"> REF _Ref65616156 \h </w:instrText>
            </w:r>
            <w:r w:rsidR="00123191" w:rsidRPr="00390C2D">
              <w:rPr>
                <w:noProof/>
                <w:lang w:val="en-GB"/>
              </w:rPr>
            </w:r>
            <w:r w:rsidR="00123191" w:rsidRPr="00390C2D">
              <w:rPr>
                <w:noProof/>
                <w:lang w:val="en-GB"/>
              </w:rPr>
              <w:fldChar w:fldCharType="separate"/>
            </w:r>
            <w:r w:rsidR="00F37804" w:rsidRPr="00390C2D">
              <w:rPr>
                <w:noProof/>
                <w:lang w:val="en-GB"/>
              </w:rPr>
              <w:t>Figure 6.41</w:t>
            </w:r>
            <w:r w:rsidR="00123191" w:rsidRPr="00390C2D">
              <w:rPr>
                <w:noProof/>
                <w:lang w:val="en-GB"/>
              </w:rPr>
              <w:fldChar w:fldCharType="end"/>
            </w:r>
            <w:r w:rsidR="00C22359" w:rsidRPr="00390C2D">
              <w:rPr>
                <w:noProof/>
                <w:lang w:val="en-GB"/>
              </w:rPr>
              <w:t xml:space="preserve">, the students with ID </w:t>
            </w:r>
            <w:r w:rsidR="009265CB" w:rsidRPr="00390C2D">
              <w:rPr>
                <w:noProof/>
                <w:lang w:val="en-GB"/>
              </w:rPr>
              <w:t xml:space="preserve">numbers </w:t>
            </w:r>
            <w:r w:rsidR="00C22359" w:rsidRPr="00390C2D">
              <w:rPr>
                <w:noProof/>
                <w:lang w:val="en-GB"/>
              </w:rPr>
              <w:t xml:space="preserve">21 to 24 </w:t>
            </w:r>
            <w:r w:rsidR="00123191" w:rsidRPr="00390C2D">
              <w:rPr>
                <w:noProof/>
                <w:lang w:val="en-GB"/>
              </w:rPr>
              <w:t xml:space="preserve">only </w:t>
            </w:r>
            <w:r w:rsidR="007C15E4" w:rsidRPr="00390C2D">
              <w:rPr>
                <w:noProof/>
                <w:lang w:val="en-GB"/>
              </w:rPr>
              <w:t xml:space="preserve">seem to </w:t>
            </w:r>
            <w:r w:rsidR="00123191" w:rsidRPr="00390C2D">
              <w:rPr>
                <w:noProof/>
                <w:lang w:val="en-GB"/>
              </w:rPr>
              <w:t xml:space="preserve">have some exam results but no personal records found in the table </w:t>
            </w:r>
            <w:r w:rsidR="00123191" w:rsidRPr="00390C2D">
              <w:rPr>
                <w:rFonts w:ascii="Consolas" w:hAnsi="Consolas"/>
                <w:noProof/>
                <w:lang w:val="en-GB"/>
              </w:rPr>
              <w:t>students</w:t>
            </w:r>
            <w:r w:rsidR="00123191" w:rsidRPr="00390C2D">
              <w:rPr>
                <w:noProof/>
                <w:lang w:val="en-GB"/>
              </w:rPr>
              <w:t>.</w:t>
            </w:r>
            <w:r w:rsidR="009312EA" w:rsidRPr="00390C2D">
              <w:rPr>
                <w:noProof/>
                <w:lang w:val="en-GB"/>
              </w:rPr>
              <w:t xml:space="preserve"> </w:t>
            </w:r>
            <w:r w:rsidR="00B05C53" w:rsidRPr="00390C2D">
              <w:rPr>
                <w:noProof/>
                <w:lang w:val="en-GB"/>
              </w:rPr>
              <w:t>Basically, s</w:t>
            </w:r>
            <w:r w:rsidR="009312EA" w:rsidRPr="00390C2D">
              <w:rPr>
                <w:noProof/>
                <w:lang w:val="en-GB"/>
              </w:rPr>
              <w:t xml:space="preserve">uch cases can only be detected if </w:t>
            </w:r>
            <w:r w:rsidR="00B05C53" w:rsidRPr="00390C2D">
              <w:rPr>
                <w:noProof/>
                <w:lang w:val="en-GB"/>
              </w:rPr>
              <w:t xml:space="preserve">we left join </w:t>
            </w:r>
            <w:r w:rsidR="00CF4DA0" w:rsidRPr="00390C2D">
              <w:rPr>
                <w:noProof/>
                <w:lang w:val="en-GB"/>
              </w:rPr>
              <w:lastRenderedPageBreak/>
              <w:t xml:space="preserve">the table </w:t>
            </w:r>
            <w:r w:rsidR="00B05C53" w:rsidRPr="00390C2D">
              <w:rPr>
                <w:rFonts w:ascii="Consolas" w:hAnsi="Consolas"/>
                <w:noProof/>
                <w:lang w:val="en-GB"/>
              </w:rPr>
              <w:t>grades</w:t>
            </w:r>
            <w:r w:rsidR="00B05C53" w:rsidRPr="00390C2D">
              <w:rPr>
                <w:noProof/>
                <w:lang w:val="en-GB"/>
              </w:rPr>
              <w:t xml:space="preserve"> with </w:t>
            </w:r>
            <w:r w:rsidR="00CF4DA0" w:rsidRPr="00390C2D">
              <w:rPr>
                <w:noProof/>
                <w:lang w:val="en-GB"/>
              </w:rPr>
              <w:t xml:space="preserve">the table </w:t>
            </w:r>
            <w:r w:rsidR="00B05C53" w:rsidRPr="00390C2D">
              <w:rPr>
                <w:rFonts w:ascii="Consolas" w:hAnsi="Consolas"/>
                <w:noProof/>
                <w:lang w:val="en-GB"/>
              </w:rPr>
              <w:t>students</w:t>
            </w:r>
            <w:r w:rsidR="00FD0DB7" w:rsidRPr="00390C2D">
              <w:rPr>
                <w:noProof/>
                <w:lang w:val="en-GB"/>
              </w:rPr>
              <w:t xml:space="preserve">, which is </w:t>
            </w:r>
            <w:r w:rsidR="00761298" w:rsidRPr="00390C2D">
              <w:rPr>
                <w:noProof/>
                <w:lang w:val="en-GB"/>
              </w:rPr>
              <w:t xml:space="preserve">exactly </w:t>
            </w:r>
            <w:r w:rsidR="00FD0DB7" w:rsidRPr="00390C2D">
              <w:rPr>
                <w:noProof/>
                <w:lang w:val="en-GB"/>
              </w:rPr>
              <w:t xml:space="preserve">our second </w:t>
            </w:r>
            <w:r w:rsidR="00FD0DB7" w:rsidRPr="00390C2D">
              <w:rPr>
                <w:rFonts w:ascii="Consolas" w:hAnsi="Consolas"/>
                <w:noProof/>
                <w:lang w:val="en-GB"/>
              </w:rPr>
              <w:t>SELECT</w:t>
            </w:r>
            <w:r w:rsidR="00CF4DA0" w:rsidRPr="00390C2D">
              <w:rPr>
                <w:noProof/>
                <w:lang w:val="en-GB"/>
              </w:rPr>
              <w:t xml:space="preserve"> statement</w:t>
            </w:r>
            <w:r w:rsidR="00FD0DB7" w:rsidRPr="00390C2D">
              <w:rPr>
                <w:noProof/>
                <w:lang w:val="en-GB"/>
              </w:rPr>
              <w:t xml:space="preserve"> in </w:t>
            </w:r>
            <w:r w:rsidR="00DB6F40" w:rsidRPr="00390C2D">
              <w:rPr>
                <w:noProof/>
                <w:lang w:val="en-GB"/>
              </w:rPr>
              <w:fldChar w:fldCharType="begin"/>
            </w:r>
            <w:r w:rsidR="00DB6F40" w:rsidRPr="00390C2D">
              <w:rPr>
                <w:noProof/>
                <w:lang w:val="en-GB"/>
              </w:rPr>
              <w:instrText xml:space="preserve"> REF _Ref65616017 \h </w:instrText>
            </w:r>
            <w:r w:rsidR="00DB6F40" w:rsidRPr="00390C2D">
              <w:rPr>
                <w:noProof/>
                <w:lang w:val="en-GB"/>
              </w:rPr>
            </w:r>
            <w:r w:rsidR="00DB6F40" w:rsidRPr="00390C2D">
              <w:rPr>
                <w:noProof/>
                <w:lang w:val="en-GB"/>
              </w:rPr>
              <w:fldChar w:fldCharType="separate"/>
            </w:r>
            <w:r w:rsidR="00F37804" w:rsidRPr="00390C2D">
              <w:rPr>
                <w:noProof/>
                <w:lang w:val="en-GB"/>
              </w:rPr>
              <w:t>Figure 6.40</w:t>
            </w:r>
            <w:r w:rsidR="00DB6F40" w:rsidRPr="00390C2D">
              <w:rPr>
                <w:noProof/>
                <w:lang w:val="en-GB"/>
              </w:rPr>
              <w:fldChar w:fldCharType="end"/>
            </w:r>
            <w:r w:rsidR="00DB6F40" w:rsidRPr="00390C2D">
              <w:rPr>
                <w:noProof/>
                <w:lang w:val="en-GB"/>
              </w:rPr>
              <w:t>.</w:t>
            </w:r>
          </w:p>
        </w:tc>
      </w:tr>
    </w:tbl>
    <w:p w14:paraId="3E59BF6C" w14:textId="77777777" w:rsidR="001C3862" w:rsidRPr="00390C2D" w:rsidRDefault="001C3862" w:rsidP="00390C2D">
      <w:pPr>
        <w:spacing w:before="360" w:after="240"/>
        <w:jc w:val="left"/>
        <w:rPr>
          <w:b/>
          <w:noProof/>
          <w:sz w:val="28"/>
        </w:rPr>
      </w:pPr>
      <w:r w:rsidRPr="00390C2D">
        <w:rPr>
          <w:b/>
          <w:noProof/>
          <w:sz w:val="28"/>
        </w:rPr>
        <w:lastRenderedPageBreak/>
        <w:t>Read</w:t>
      </w:r>
    </w:p>
    <w:p w14:paraId="796D24F7" w14:textId="23254611" w:rsidR="00990994" w:rsidRPr="00390C2D" w:rsidRDefault="00990994" w:rsidP="00390C2D">
      <w:pPr>
        <w:pStyle w:val="BodyText"/>
        <w:spacing w:after="0"/>
        <w:rPr>
          <w:noProof/>
          <w:lang w:val="en-GB"/>
        </w:rPr>
      </w:pPr>
      <w:r w:rsidRPr="00390C2D">
        <w:rPr>
          <w:noProof/>
          <w:lang w:val="en-GB"/>
        </w:rPr>
        <w:t xml:space="preserve">Refer to the link below for more details and examples on the </w:t>
      </w:r>
      <w:r w:rsidR="00E24CA0" w:rsidRPr="00390C2D">
        <w:rPr>
          <w:rFonts w:ascii="Consolas" w:hAnsi="Consolas"/>
          <w:noProof/>
          <w:lang w:val="en-GB"/>
        </w:rPr>
        <w:t>UNION</w:t>
      </w:r>
      <w:r w:rsidR="00E24CA0" w:rsidRPr="00390C2D">
        <w:rPr>
          <w:noProof/>
          <w:lang w:val="en-GB"/>
        </w:rPr>
        <w:t xml:space="preserve"> </w:t>
      </w:r>
      <w:r w:rsidR="00E24CA0" w:rsidRPr="00390C2D">
        <w:rPr>
          <w:rFonts w:ascii="Consolas" w:hAnsi="Consolas"/>
          <w:noProof/>
          <w:lang w:val="en-GB"/>
        </w:rPr>
        <w:t>ALL</w:t>
      </w:r>
      <w:r w:rsidRPr="00390C2D">
        <w:rPr>
          <w:noProof/>
          <w:lang w:val="en-GB"/>
        </w:rPr>
        <w:t xml:space="preserve"> </w:t>
      </w:r>
      <w:r w:rsidR="00E24CA0" w:rsidRPr="00390C2D">
        <w:rPr>
          <w:noProof/>
          <w:lang w:val="en-GB"/>
        </w:rPr>
        <w:t>operator</w:t>
      </w:r>
      <w:r w:rsidRPr="00390C2D">
        <w:rPr>
          <w:noProof/>
          <w:lang w:val="en-GB"/>
        </w:rPr>
        <w:t xml:space="preserve"> of SQL: </w:t>
      </w:r>
    </w:p>
    <w:p w14:paraId="6B30062C" w14:textId="0FDB866B" w:rsidR="00990994" w:rsidRPr="00390C2D" w:rsidRDefault="00655C2E" w:rsidP="00390C2D">
      <w:pPr>
        <w:pStyle w:val="BodyText"/>
        <w:spacing w:before="0" w:after="360"/>
        <w:rPr>
          <w:rStyle w:val="Hyperlink"/>
          <w:noProof/>
          <w:lang w:val="en-GB"/>
        </w:rPr>
      </w:pPr>
      <w:hyperlink r:id="rId81" w:history="1">
        <w:r w:rsidR="009E5929" w:rsidRPr="00390C2D">
          <w:rPr>
            <w:rStyle w:val="Hyperlink"/>
            <w:noProof/>
            <w:lang w:val="en-GB"/>
          </w:rPr>
          <w:t>https://www.sqlitetutorial.net/sqlite-union/</w:t>
        </w:r>
      </w:hyperlink>
    </w:p>
    <w:p w14:paraId="46E06AA9" w14:textId="77777777" w:rsidR="003A0478" w:rsidRPr="00390C2D" w:rsidRDefault="003A0478" w:rsidP="00390C2D">
      <w:pPr>
        <w:spacing w:before="240" w:after="240"/>
        <w:jc w:val="left"/>
        <w:rPr>
          <w:b/>
          <w:noProof/>
          <w:sz w:val="28"/>
        </w:rPr>
      </w:pPr>
      <w:r w:rsidRPr="00390C2D">
        <w:rPr>
          <w:b/>
          <w:noProof/>
          <w:sz w:val="28"/>
        </w:rPr>
        <w:t>Read</w:t>
      </w:r>
    </w:p>
    <w:p w14:paraId="7FB3C0B4" w14:textId="45CC4209" w:rsidR="0054591D" w:rsidRPr="00390C2D" w:rsidRDefault="0054591D" w:rsidP="00390C2D">
      <w:pPr>
        <w:pStyle w:val="BodyText"/>
        <w:spacing w:after="0"/>
        <w:rPr>
          <w:noProof/>
          <w:lang w:val="en-GB"/>
        </w:rPr>
      </w:pPr>
      <w:r w:rsidRPr="00390C2D">
        <w:rPr>
          <w:noProof/>
          <w:lang w:val="en-GB"/>
        </w:rPr>
        <w:t xml:space="preserve">Refer to the link below for more details and examples on the </w:t>
      </w:r>
      <w:r w:rsidR="00EF7F15" w:rsidRPr="00390C2D">
        <w:rPr>
          <w:rFonts w:ascii="Consolas" w:hAnsi="Consolas"/>
          <w:noProof/>
          <w:lang w:val="en-GB"/>
        </w:rPr>
        <w:t>.remove()</w:t>
      </w:r>
      <w:r w:rsidRPr="00390C2D">
        <w:rPr>
          <w:noProof/>
          <w:lang w:val="en-GB"/>
        </w:rPr>
        <w:t xml:space="preserve"> </w:t>
      </w:r>
      <w:r w:rsidR="00912EAA" w:rsidRPr="00390C2D">
        <w:rPr>
          <w:noProof/>
          <w:lang w:val="en-GB"/>
        </w:rPr>
        <w:t>method</w:t>
      </w:r>
      <w:r w:rsidRPr="00390C2D">
        <w:rPr>
          <w:noProof/>
          <w:lang w:val="en-GB"/>
        </w:rPr>
        <w:t xml:space="preserve">: </w:t>
      </w:r>
    </w:p>
    <w:p w14:paraId="67845B74" w14:textId="73C07DE6" w:rsidR="0054591D" w:rsidRPr="00390C2D" w:rsidRDefault="00655C2E" w:rsidP="00390C2D">
      <w:pPr>
        <w:pStyle w:val="BodyText"/>
        <w:spacing w:before="0"/>
        <w:rPr>
          <w:noProof/>
          <w:lang w:val="en-GB"/>
        </w:rPr>
      </w:pPr>
      <w:hyperlink r:id="rId82" w:history="1">
        <w:r w:rsidR="0054591D" w:rsidRPr="00390C2D">
          <w:rPr>
            <w:rStyle w:val="Hyperlink"/>
            <w:noProof/>
            <w:lang w:val="en-GB"/>
          </w:rPr>
          <w:t>https://www.w3schools.com/python/ref_list_remove.asp</w:t>
        </w:r>
      </w:hyperlink>
    </w:p>
    <w:p w14:paraId="3BBBC07F" w14:textId="77777777" w:rsidR="001C3862" w:rsidRPr="00390C2D" w:rsidRDefault="001C3862" w:rsidP="007A20EF">
      <w:pPr>
        <w:jc w:val="both"/>
        <w:rPr>
          <w:noProof/>
        </w:rPr>
      </w:pPr>
    </w:p>
    <w:p w14:paraId="49E9B900" w14:textId="342CF4E5" w:rsidR="002F020B" w:rsidRPr="00390C2D" w:rsidRDefault="002F020B" w:rsidP="007A20EF">
      <w:pPr>
        <w:jc w:val="both"/>
        <w:rPr>
          <w:rFonts w:eastAsia="PMingLiU"/>
          <w:noProof/>
          <w:lang w:eastAsia="zh-TW"/>
        </w:rPr>
      </w:pPr>
      <w:r w:rsidRPr="00390C2D">
        <w:rPr>
          <w:noProof/>
        </w:rPr>
        <w:br w:type="page"/>
      </w:r>
    </w:p>
    <w:p w14:paraId="49BEAECE" w14:textId="48D6BC02" w:rsidR="006F3D2C" w:rsidRDefault="006F3D2C" w:rsidP="00683D05">
      <w:pPr>
        <w:pStyle w:val="Heading2"/>
        <w:rPr>
          <w:noProof/>
        </w:rPr>
      </w:pPr>
      <w:r w:rsidRPr="00390C2D">
        <w:rPr>
          <w:noProof/>
        </w:rPr>
        <w:lastRenderedPageBreak/>
        <w:t>Chapter 4 Grouping Data</w:t>
      </w:r>
    </w:p>
    <w:p w14:paraId="70F78299" w14:textId="15E8618E" w:rsidR="00B72EC7" w:rsidRPr="00B72EC7" w:rsidRDefault="00B72EC7" w:rsidP="00B72EC7">
      <w:pPr>
        <w:pStyle w:val="BodyText"/>
      </w:pPr>
      <w:r>
        <w:t xml:space="preserve">Lesson Recording - </w:t>
      </w:r>
      <w:r w:rsidRPr="00B72EC7">
        <w:rPr>
          <w:lang w:val="en-GB"/>
        </w:rPr>
        <w:t>Group Data with SQL</w:t>
      </w:r>
    </w:p>
    <w:p w14:paraId="33450155" w14:textId="44E15CB7" w:rsidR="006F3D2C" w:rsidRPr="00390C2D" w:rsidRDefault="006864EE" w:rsidP="00A82E83">
      <w:pPr>
        <w:pStyle w:val="Heading3"/>
        <w:tabs>
          <w:tab w:val="left" w:pos="709"/>
        </w:tabs>
        <w:rPr>
          <w:noProof/>
          <w:lang w:val="en-GB"/>
        </w:rPr>
      </w:pPr>
      <w:r w:rsidRPr="00390C2D">
        <w:rPr>
          <w:noProof/>
          <w:lang w:val="en-GB"/>
        </w:rPr>
        <w:t>4</w:t>
      </w:r>
      <w:r w:rsidR="006F3D2C" w:rsidRPr="00390C2D">
        <w:rPr>
          <w:noProof/>
          <w:lang w:val="en-GB"/>
        </w:rPr>
        <w:t>.1</w:t>
      </w:r>
      <w:r w:rsidR="006F3D2C" w:rsidRPr="00390C2D">
        <w:rPr>
          <w:noProof/>
          <w:lang w:val="en-GB"/>
        </w:rPr>
        <w:tab/>
      </w:r>
      <w:r w:rsidRPr="00390C2D">
        <w:rPr>
          <w:noProof/>
          <w:lang w:val="en-GB"/>
        </w:rPr>
        <w:t>Combin</w:t>
      </w:r>
      <w:r w:rsidR="007A005F" w:rsidRPr="00390C2D">
        <w:rPr>
          <w:noProof/>
          <w:lang w:val="en-GB"/>
        </w:rPr>
        <w:t>ing</w:t>
      </w:r>
      <w:r w:rsidRPr="00390C2D">
        <w:rPr>
          <w:noProof/>
          <w:lang w:val="en-GB"/>
        </w:rPr>
        <w:t xml:space="preserve"> </w:t>
      </w:r>
      <w:r w:rsidR="00681AE4" w:rsidRPr="00390C2D">
        <w:rPr>
          <w:noProof/>
          <w:lang w:val="en-GB"/>
        </w:rPr>
        <w:t>Records</w:t>
      </w:r>
      <w:r w:rsidRPr="00390C2D">
        <w:rPr>
          <w:noProof/>
          <w:lang w:val="en-GB"/>
        </w:rPr>
        <w:t xml:space="preserve"> into Groups</w:t>
      </w:r>
    </w:p>
    <w:p w14:paraId="7950F450" w14:textId="546710EF" w:rsidR="006F3D2C" w:rsidRPr="00390C2D" w:rsidRDefault="002F5326" w:rsidP="006F3D2C">
      <w:pPr>
        <w:pStyle w:val="BodyText"/>
        <w:rPr>
          <w:noProof/>
          <w:lang w:val="en-GB"/>
        </w:rPr>
      </w:pPr>
      <w:r w:rsidRPr="00390C2D">
        <w:rPr>
          <w:noProof/>
          <w:lang w:val="en-GB"/>
        </w:rPr>
        <w:t xml:space="preserve">In SQL, we can </w:t>
      </w:r>
      <w:r w:rsidR="00F922C2" w:rsidRPr="00390C2D">
        <w:rPr>
          <w:noProof/>
          <w:lang w:val="en-GB"/>
        </w:rPr>
        <w:t xml:space="preserve">combine </w:t>
      </w:r>
      <w:r w:rsidR="00803B4D" w:rsidRPr="00390C2D">
        <w:rPr>
          <w:noProof/>
          <w:lang w:val="en-GB"/>
        </w:rPr>
        <w:t>records</w:t>
      </w:r>
      <w:r w:rsidRPr="00390C2D">
        <w:rPr>
          <w:noProof/>
          <w:lang w:val="en-GB"/>
        </w:rPr>
        <w:t xml:space="preserve"> </w:t>
      </w:r>
      <w:r w:rsidR="00F922C2" w:rsidRPr="00390C2D">
        <w:rPr>
          <w:noProof/>
          <w:lang w:val="en-GB"/>
        </w:rPr>
        <w:t xml:space="preserve">of a table into groups based on </w:t>
      </w:r>
      <w:r w:rsidR="00F9120F" w:rsidRPr="00390C2D">
        <w:rPr>
          <w:noProof/>
          <w:lang w:val="en-GB"/>
        </w:rPr>
        <w:t>one or more categorical variables</w:t>
      </w:r>
      <w:r w:rsidR="008E25C4" w:rsidRPr="00390C2D">
        <w:rPr>
          <w:noProof/>
          <w:lang w:val="en-GB"/>
        </w:rPr>
        <w:t>. In most case</w:t>
      </w:r>
      <w:r w:rsidR="006A66D2" w:rsidRPr="00244A86">
        <w:rPr>
          <w:noProof/>
          <w:lang w:val="en-GB"/>
        </w:rPr>
        <w:t>s</w:t>
      </w:r>
      <w:r w:rsidR="008E25C4" w:rsidRPr="00390C2D">
        <w:rPr>
          <w:noProof/>
          <w:lang w:val="en-GB"/>
        </w:rPr>
        <w:t xml:space="preserve">, the grouping is combined with the </w:t>
      </w:r>
      <w:r w:rsidR="00E1122E" w:rsidRPr="00390C2D">
        <w:rPr>
          <w:noProof/>
          <w:lang w:val="en-GB"/>
        </w:rPr>
        <w:t>calculat</w:t>
      </w:r>
      <w:r w:rsidR="008E25C4" w:rsidRPr="00390C2D">
        <w:rPr>
          <w:noProof/>
          <w:lang w:val="en-GB"/>
        </w:rPr>
        <w:t>ion of</w:t>
      </w:r>
      <w:r w:rsidR="00E1122E" w:rsidRPr="00390C2D">
        <w:rPr>
          <w:noProof/>
          <w:lang w:val="en-GB"/>
        </w:rPr>
        <w:t xml:space="preserve"> some </w:t>
      </w:r>
      <w:r w:rsidR="002659C8" w:rsidRPr="00390C2D">
        <w:rPr>
          <w:noProof/>
          <w:lang w:val="en-GB"/>
        </w:rPr>
        <w:t xml:space="preserve">statistics </w:t>
      </w:r>
      <w:r w:rsidR="00E1122E" w:rsidRPr="00390C2D">
        <w:rPr>
          <w:noProof/>
          <w:lang w:val="en-GB"/>
        </w:rPr>
        <w:t>for each group</w:t>
      </w:r>
      <w:r w:rsidR="004F23FC" w:rsidRPr="00390C2D">
        <w:rPr>
          <w:noProof/>
          <w:lang w:val="en-GB"/>
        </w:rPr>
        <w:t xml:space="preserve"> by </w:t>
      </w:r>
      <w:r w:rsidR="00C956A8" w:rsidRPr="00390C2D">
        <w:rPr>
          <w:noProof/>
          <w:lang w:val="en-GB"/>
        </w:rPr>
        <w:t>the aggregate functions</w:t>
      </w:r>
      <w:r w:rsidR="00E1122E" w:rsidRPr="00390C2D">
        <w:rPr>
          <w:noProof/>
          <w:lang w:val="en-GB"/>
        </w:rPr>
        <w:t xml:space="preserve">. </w:t>
      </w:r>
    </w:p>
    <w:p w14:paraId="48FB25E9" w14:textId="768413C3" w:rsidR="005B3C51" w:rsidRPr="00390C2D" w:rsidRDefault="005B3C51" w:rsidP="00390C2D">
      <w:pPr>
        <w:pStyle w:val="CaptionTop"/>
      </w:pPr>
      <w:r w:rsidRPr="00390C2D">
        <w:t>Table 6.</w:t>
      </w:r>
      <w:r w:rsidRPr="00390C2D">
        <w:fldChar w:fldCharType="begin"/>
      </w:r>
      <w:r w:rsidRPr="00390C2D">
        <w:instrText xml:space="preserve"> SEQ Table \* ARABIC </w:instrText>
      </w:r>
      <w:r w:rsidRPr="00390C2D">
        <w:fldChar w:fldCharType="separate"/>
      </w:r>
      <w:r w:rsidR="00F37804" w:rsidRPr="00390C2D">
        <w:t>3</w:t>
      </w:r>
      <w:r w:rsidRPr="00390C2D">
        <w:fldChar w:fldCharType="end"/>
      </w:r>
      <w:r w:rsidRPr="00390C2D">
        <w:t xml:space="preserve"> List of </w:t>
      </w:r>
      <w:r w:rsidR="005304DC" w:rsidRPr="00390C2D">
        <w:t>Aggregate F</w:t>
      </w:r>
      <w:r w:rsidRPr="00390C2D">
        <w:t>unction</w:t>
      </w:r>
      <w:r w:rsidR="005304DC" w:rsidRPr="00390C2D">
        <w:t>s</w:t>
      </w:r>
      <w:r w:rsidR="00E772E2" w:rsidRPr="00390C2D">
        <w:t xml:space="preserve"> in SQL</w:t>
      </w:r>
    </w:p>
    <w:tbl>
      <w:tblPr>
        <w:tblStyle w:val="TableGrid"/>
        <w:tblW w:w="9067"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85" w:type="dxa"/>
          <w:left w:w="142" w:type="dxa"/>
          <w:bottom w:w="85" w:type="dxa"/>
          <w:right w:w="142" w:type="dxa"/>
        </w:tblCellMar>
        <w:tblLook w:val="04A0" w:firstRow="1" w:lastRow="0" w:firstColumn="1" w:lastColumn="0" w:noHBand="0" w:noVBand="1"/>
      </w:tblPr>
      <w:tblGrid>
        <w:gridCol w:w="2547"/>
        <w:gridCol w:w="6520"/>
      </w:tblGrid>
      <w:tr w:rsidR="005B3C51" w:rsidRPr="006956C6" w14:paraId="004AD4F0" w14:textId="77777777" w:rsidTr="002B1FA0">
        <w:tc>
          <w:tcPr>
            <w:tcW w:w="2547" w:type="dxa"/>
            <w:shd w:val="clear" w:color="auto" w:fill="D9D9D9" w:themeFill="background1" w:themeFillShade="D9"/>
            <w:vAlign w:val="center"/>
          </w:tcPr>
          <w:p w14:paraId="65EA2D77" w14:textId="68C5B2FD" w:rsidR="005B3C51" w:rsidRPr="00390C2D" w:rsidRDefault="005D7178" w:rsidP="002B1FA0">
            <w:pPr>
              <w:pStyle w:val="BodyText"/>
              <w:spacing w:before="0" w:after="0" w:line="240" w:lineRule="auto"/>
              <w:jc w:val="center"/>
              <w:rPr>
                <w:b/>
                <w:bCs/>
                <w:noProof/>
                <w:lang w:val="en-GB"/>
              </w:rPr>
            </w:pPr>
            <w:r w:rsidRPr="00390C2D">
              <w:rPr>
                <w:b/>
                <w:bCs/>
                <w:noProof/>
                <w:lang w:val="en-GB"/>
              </w:rPr>
              <w:t>Aggregate Functions</w:t>
            </w:r>
          </w:p>
        </w:tc>
        <w:tc>
          <w:tcPr>
            <w:tcW w:w="6520" w:type="dxa"/>
            <w:shd w:val="clear" w:color="auto" w:fill="D9D9D9" w:themeFill="background1" w:themeFillShade="D9"/>
          </w:tcPr>
          <w:p w14:paraId="63DF158E" w14:textId="77777777" w:rsidR="005B3C51" w:rsidRPr="00390C2D" w:rsidRDefault="005B3C51" w:rsidP="00807D90">
            <w:pPr>
              <w:pStyle w:val="BodyText"/>
              <w:spacing w:before="0" w:after="0" w:line="240" w:lineRule="auto"/>
              <w:jc w:val="center"/>
              <w:rPr>
                <w:b/>
                <w:bCs/>
                <w:noProof/>
                <w:lang w:val="en-GB"/>
              </w:rPr>
            </w:pPr>
            <w:r w:rsidRPr="00390C2D">
              <w:rPr>
                <w:b/>
                <w:bCs/>
                <w:noProof/>
                <w:lang w:val="en-GB"/>
              </w:rPr>
              <w:t>Description</w:t>
            </w:r>
          </w:p>
        </w:tc>
      </w:tr>
      <w:tr w:rsidR="005D7178" w:rsidRPr="006956C6" w14:paraId="4A00A033" w14:textId="77777777" w:rsidTr="002B1FA0">
        <w:tc>
          <w:tcPr>
            <w:tcW w:w="2547" w:type="dxa"/>
            <w:vAlign w:val="center"/>
          </w:tcPr>
          <w:p w14:paraId="51D7A153" w14:textId="45BA6F2D" w:rsidR="005D7178" w:rsidRPr="00390C2D" w:rsidRDefault="005D7178" w:rsidP="002B1FA0">
            <w:pPr>
              <w:pStyle w:val="BodyText"/>
              <w:spacing w:before="0" w:after="0" w:line="240" w:lineRule="auto"/>
              <w:jc w:val="center"/>
              <w:rPr>
                <w:rFonts w:ascii="Consolas" w:hAnsi="Consolas"/>
                <w:noProof/>
                <w:lang w:val="en-GB"/>
              </w:rPr>
            </w:pPr>
            <w:r w:rsidRPr="00390C2D">
              <w:rPr>
                <w:rFonts w:ascii="Consolas" w:hAnsi="Consolas"/>
                <w:noProof/>
                <w:lang w:val="en-GB"/>
              </w:rPr>
              <w:t>AVG</w:t>
            </w:r>
          </w:p>
        </w:tc>
        <w:tc>
          <w:tcPr>
            <w:tcW w:w="6520" w:type="dxa"/>
            <w:vAlign w:val="center"/>
          </w:tcPr>
          <w:p w14:paraId="5854D873" w14:textId="0D5264C7" w:rsidR="005D7178" w:rsidRPr="00390C2D" w:rsidRDefault="005D7178" w:rsidP="002B1FA0">
            <w:pPr>
              <w:pStyle w:val="BodyText"/>
              <w:spacing w:before="0" w:after="0" w:line="240" w:lineRule="auto"/>
              <w:jc w:val="left"/>
              <w:rPr>
                <w:noProof/>
                <w:lang w:val="en-GB"/>
              </w:rPr>
            </w:pPr>
            <w:r w:rsidRPr="00390C2D">
              <w:rPr>
                <w:noProof/>
                <w:lang w:val="en-GB"/>
              </w:rPr>
              <w:t xml:space="preserve">Average of the specified columns in a </w:t>
            </w:r>
            <w:r w:rsidR="00EE0B84" w:rsidRPr="00390C2D">
              <w:rPr>
                <w:noProof/>
                <w:lang w:val="en-GB"/>
              </w:rPr>
              <w:t>group</w:t>
            </w:r>
          </w:p>
        </w:tc>
      </w:tr>
      <w:tr w:rsidR="005D7178" w:rsidRPr="006956C6" w14:paraId="09FB21FA" w14:textId="77777777" w:rsidTr="002B1FA0">
        <w:tc>
          <w:tcPr>
            <w:tcW w:w="2547" w:type="dxa"/>
            <w:vAlign w:val="center"/>
          </w:tcPr>
          <w:p w14:paraId="150E9800" w14:textId="5A0EB660" w:rsidR="005D7178" w:rsidRPr="00390C2D" w:rsidRDefault="005D7178" w:rsidP="002B1FA0">
            <w:pPr>
              <w:pStyle w:val="BodyText"/>
              <w:spacing w:before="0" w:after="0" w:line="240" w:lineRule="auto"/>
              <w:jc w:val="center"/>
              <w:rPr>
                <w:rFonts w:ascii="Consolas" w:hAnsi="Consolas"/>
                <w:noProof/>
                <w:lang w:val="en-GB"/>
              </w:rPr>
            </w:pPr>
            <w:r w:rsidRPr="00390C2D">
              <w:rPr>
                <w:rFonts w:ascii="Consolas" w:hAnsi="Consolas"/>
                <w:noProof/>
                <w:lang w:val="en-GB"/>
              </w:rPr>
              <w:t>COUNT</w:t>
            </w:r>
          </w:p>
        </w:tc>
        <w:tc>
          <w:tcPr>
            <w:tcW w:w="6520" w:type="dxa"/>
            <w:vAlign w:val="center"/>
          </w:tcPr>
          <w:p w14:paraId="6BE9F8D0" w14:textId="53DF605F" w:rsidR="005D7178" w:rsidRPr="00390C2D" w:rsidRDefault="000859AE" w:rsidP="002B1FA0">
            <w:pPr>
              <w:pStyle w:val="BodyText"/>
              <w:spacing w:before="0" w:after="0" w:line="240" w:lineRule="auto"/>
              <w:jc w:val="left"/>
              <w:rPr>
                <w:noProof/>
                <w:lang w:val="en-GB"/>
              </w:rPr>
            </w:pPr>
            <w:r w:rsidRPr="00390C2D">
              <w:rPr>
                <w:noProof/>
                <w:lang w:val="en-GB"/>
              </w:rPr>
              <w:t>N</w:t>
            </w:r>
            <w:r w:rsidR="005D7178" w:rsidRPr="00390C2D">
              <w:rPr>
                <w:noProof/>
                <w:lang w:val="en-GB"/>
              </w:rPr>
              <w:t xml:space="preserve">umber of rows in a </w:t>
            </w:r>
            <w:r w:rsidR="00EE0B84" w:rsidRPr="00390C2D">
              <w:rPr>
                <w:noProof/>
                <w:lang w:val="en-GB"/>
              </w:rPr>
              <w:t>group</w:t>
            </w:r>
          </w:p>
        </w:tc>
      </w:tr>
      <w:tr w:rsidR="005D7178" w:rsidRPr="006956C6" w14:paraId="102162FC" w14:textId="77777777" w:rsidTr="002B1FA0">
        <w:tc>
          <w:tcPr>
            <w:tcW w:w="2547" w:type="dxa"/>
            <w:vAlign w:val="center"/>
          </w:tcPr>
          <w:p w14:paraId="02532234" w14:textId="4045C8BB" w:rsidR="005D7178" w:rsidRPr="00390C2D" w:rsidRDefault="005D7178" w:rsidP="002B1FA0">
            <w:pPr>
              <w:pStyle w:val="BodyText"/>
              <w:spacing w:before="0" w:after="0" w:line="240" w:lineRule="auto"/>
              <w:jc w:val="center"/>
              <w:rPr>
                <w:rFonts w:ascii="Consolas" w:hAnsi="Consolas"/>
                <w:noProof/>
                <w:lang w:val="en-GB"/>
              </w:rPr>
            </w:pPr>
            <w:r w:rsidRPr="00390C2D">
              <w:rPr>
                <w:rFonts w:ascii="Consolas" w:hAnsi="Consolas"/>
                <w:noProof/>
                <w:lang w:val="en-GB"/>
              </w:rPr>
              <w:t>MAX</w:t>
            </w:r>
          </w:p>
        </w:tc>
        <w:tc>
          <w:tcPr>
            <w:tcW w:w="6520" w:type="dxa"/>
            <w:vAlign w:val="center"/>
          </w:tcPr>
          <w:p w14:paraId="4A53E913" w14:textId="619C5CA5" w:rsidR="005D7178" w:rsidRPr="00390C2D" w:rsidRDefault="000859AE" w:rsidP="002B1FA0">
            <w:pPr>
              <w:pStyle w:val="BodyText"/>
              <w:spacing w:before="0" w:after="0" w:line="240" w:lineRule="auto"/>
              <w:jc w:val="left"/>
              <w:rPr>
                <w:noProof/>
                <w:lang w:val="en-GB"/>
              </w:rPr>
            </w:pPr>
            <w:r w:rsidRPr="00390C2D">
              <w:rPr>
                <w:noProof/>
                <w:lang w:val="en-GB"/>
              </w:rPr>
              <w:t>M</w:t>
            </w:r>
            <w:r w:rsidR="005D7178" w:rsidRPr="00390C2D">
              <w:rPr>
                <w:noProof/>
                <w:lang w:val="en-GB"/>
              </w:rPr>
              <w:t>aximum</w:t>
            </w:r>
            <w:r w:rsidRPr="00390C2D">
              <w:rPr>
                <w:noProof/>
                <w:lang w:val="en-GB"/>
              </w:rPr>
              <w:t xml:space="preserve"> value of the specified columns in a </w:t>
            </w:r>
            <w:r w:rsidR="00EE0B84" w:rsidRPr="00390C2D">
              <w:rPr>
                <w:noProof/>
                <w:lang w:val="en-GB"/>
              </w:rPr>
              <w:t>group</w:t>
            </w:r>
          </w:p>
        </w:tc>
      </w:tr>
      <w:tr w:rsidR="005D7178" w:rsidRPr="006956C6" w14:paraId="1A225D50" w14:textId="77777777" w:rsidTr="002B1FA0">
        <w:tc>
          <w:tcPr>
            <w:tcW w:w="2547" w:type="dxa"/>
            <w:vAlign w:val="center"/>
          </w:tcPr>
          <w:p w14:paraId="6BDF294C" w14:textId="1F400B30" w:rsidR="005D7178" w:rsidRPr="00390C2D" w:rsidRDefault="005D7178" w:rsidP="002B1FA0">
            <w:pPr>
              <w:pStyle w:val="BodyText"/>
              <w:spacing w:before="0" w:after="0" w:line="240" w:lineRule="auto"/>
              <w:jc w:val="center"/>
              <w:rPr>
                <w:rFonts w:ascii="Consolas" w:hAnsi="Consolas"/>
                <w:noProof/>
                <w:lang w:val="en-GB"/>
              </w:rPr>
            </w:pPr>
            <w:r w:rsidRPr="00390C2D">
              <w:rPr>
                <w:rFonts w:ascii="Consolas" w:hAnsi="Consolas"/>
                <w:noProof/>
                <w:lang w:val="en-GB"/>
              </w:rPr>
              <w:t>MIN</w:t>
            </w:r>
          </w:p>
        </w:tc>
        <w:tc>
          <w:tcPr>
            <w:tcW w:w="6520" w:type="dxa"/>
            <w:vAlign w:val="center"/>
          </w:tcPr>
          <w:p w14:paraId="6B403AF3" w14:textId="4555F62E" w:rsidR="005D7178" w:rsidRPr="00390C2D" w:rsidRDefault="000859AE" w:rsidP="002B1FA0">
            <w:pPr>
              <w:pStyle w:val="BodyText"/>
              <w:spacing w:before="0" w:after="0" w:line="240" w:lineRule="auto"/>
              <w:jc w:val="left"/>
              <w:rPr>
                <w:noProof/>
                <w:lang w:val="en-GB"/>
              </w:rPr>
            </w:pPr>
            <w:r w:rsidRPr="00390C2D">
              <w:rPr>
                <w:noProof/>
                <w:lang w:val="en-GB"/>
              </w:rPr>
              <w:t>M</w:t>
            </w:r>
            <w:r w:rsidR="005D7178" w:rsidRPr="00390C2D">
              <w:rPr>
                <w:noProof/>
                <w:lang w:val="en-GB"/>
              </w:rPr>
              <w:t>inimum</w:t>
            </w:r>
            <w:r w:rsidRPr="00390C2D">
              <w:rPr>
                <w:noProof/>
                <w:lang w:val="en-GB"/>
              </w:rPr>
              <w:t xml:space="preserve"> value of the specified columns in a </w:t>
            </w:r>
            <w:r w:rsidR="00EE0B84" w:rsidRPr="00390C2D">
              <w:rPr>
                <w:noProof/>
                <w:lang w:val="en-GB"/>
              </w:rPr>
              <w:t>group</w:t>
            </w:r>
          </w:p>
        </w:tc>
      </w:tr>
      <w:tr w:rsidR="005D7178" w:rsidRPr="006956C6" w14:paraId="47B919DD" w14:textId="77777777" w:rsidTr="002B1FA0">
        <w:tc>
          <w:tcPr>
            <w:tcW w:w="2547" w:type="dxa"/>
            <w:vAlign w:val="center"/>
          </w:tcPr>
          <w:p w14:paraId="11CD995B" w14:textId="0D6D714D" w:rsidR="005D7178" w:rsidRPr="00390C2D" w:rsidRDefault="005D7178" w:rsidP="002B1FA0">
            <w:pPr>
              <w:pStyle w:val="BodyText"/>
              <w:spacing w:before="0" w:after="0" w:line="240" w:lineRule="auto"/>
              <w:jc w:val="center"/>
              <w:rPr>
                <w:rFonts w:ascii="Consolas" w:hAnsi="Consolas"/>
                <w:noProof/>
                <w:lang w:val="en-GB"/>
              </w:rPr>
            </w:pPr>
            <w:r w:rsidRPr="00390C2D">
              <w:rPr>
                <w:rFonts w:ascii="Consolas" w:hAnsi="Consolas"/>
                <w:noProof/>
                <w:lang w:val="en-GB"/>
              </w:rPr>
              <w:t>STDDEV</w:t>
            </w:r>
          </w:p>
        </w:tc>
        <w:tc>
          <w:tcPr>
            <w:tcW w:w="6520" w:type="dxa"/>
            <w:vAlign w:val="center"/>
          </w:tcPr>
          <w:p w14:paraId="1780EAB7" w14:textId="4F3C8ECD" w:rsidR="005D7178" w:rsidRPr="00390C2D" w:rsidRDefault="00996784" w:rsidP="002B1FA0">
            <w:pPr>
              <w:pStyle w:val="BodyText"/>
              <w:spacing w:before="0" w:after="0" w:line="240" w:lineRule="auto"/>
              <w:jc w:val="left"/>
              <w:rPr>
                <w:noProof/>
                <w:lang w:val="en-GB"/>
              </w:rPr>
            </w:pPr>
            <w:r w:rsidRPr="00390C2D">
              <w:rPr>
                <w:noProof/>
                <w:lang w:val="en-GB"/>
              </w:rPr>
              <w:t>S</w:t>
            </w:r>
            <w:r w:rsidR="005D7178" w:rsidRPr="00390C2D">
              <w:rPr>
                <w:noProof/>
                <w:lang w:val="en-GB"/>
              </w:rPr>
              <w:t>tandard deviation</w:t>
            </w:r>
            <w:r w:rsidRPr="00390C2D">
              <w:rPr>
                <w:noProof/>
                <w:lang w:val="en-GB"/>
              </w:rPr>
              <w:t xml:space="preserve"> of the specified columns in a </w:t>
            </w:r>
            <w:r w:rsidR="00EE0B84" w:rsidRPr="00390C2D">
              <w:rPr>
                <w:noProof/>
                <w:lang w:val="en-GB"/>
              </w:rPr>
              <w:t>group</w:t>
            </w:r>
          </w:p>
        </w:tc>
      </w:tr>
      <w:tr w:rsidR="005D7178" w:rsidRPr="006956C6" w14:paraId="771216FF" w14:textId="77777777" w:rsidTr="002B1FA0">
        <w:tc>
          <w:tcPr>
            <w:tcW w:w="2547" w:type="dxa"/>
            <w:vAlign w:val="center"/>
          </w:tcPr>
          <w:p w14:paraId="740F777C" w14:textId="341B1B04" w:rsidR="005D7178" w:rsidRPr="00390C2D" w:rsidRDefault="005D7178" w:rsidP="002B1FA0">
            <w:pPr>
              <w:pStyle w:val="BodyText"/>
              <w:spacing w:before="0" w:after="0" w:line="240" w:lineRule="auto"/>
              <w:jc w:val="center"/>
              <w:rPr>
                <w:rFonts w:ascii="Consolas" w:hAnsi="Consolas"/>
                <w:noProof/>
                <w:lang w:val="en-GB"/>
              </w:rPr>
            </w:pPr>
            <w:r w:rsidRPr="00390C2D">
              <w:rPr>
                <w:rFonts w:ascii="Consolas" w:hAnsi="Consolas"/>
                <w:noProof/>
                <w:lang w:val="en-GB"/>
              </w:rPr>
              <w:t>SUM</w:t>
            </w:r>
          </w:p>
        </w:tc>
        <w:tc>
          <w:tcPr>
            <w:tcW w:w="6520" w:type="dxa"/>
            <w:vAlign w:val="center"/>
          </w:tcPr>
          <w:p w14:paraId="1067BEDE" w14:textId="5022696A" w:rsidR="005D7178" w:rsidRPr="00390C2D" w:rsidRDefault="00996784" w:rsidP="002B1FA0">
            <w:pPr>
              <w:pStyle w:val="BodyText"/>
              <w:spacing w:before="0" w:after="0" w:line="240" w:lineRule="auto"/>
              <w:jc w:val="left"/>
              <w:rPr>
                <w:noProof/>
                <w:lang w:val="en-GB"/>
              </w:rPr>
            </w:pPr>
            <w:r w:rsidRPr="00390C2D">
              <w:rPr>
                <w:noProof/>
                <w:lang w:val="en-GB"/>
              </w:rPr>
              <w:t>S</w:t>
            </w:r>
            <w:r w:rsidR="005D7178" w:rsidRPr="00390C2D">
              <w:rPr>
                <w:noProof/>
                <w:lang w:val="en-GB"/>
              </w:rPr>
              <w:t>um</w:t>
            </w:r>
            <w:r w:rsidRPr="00390C2D">
              <w:rPr>
                <w:noProof/>
                <w:lang w:val="en-GB"/>
              </w:rPr>
              <w:t xml:space="preserve"> of the specified columns in a </w:t>
            </w:r>
            <w:r w:rsidR="00EE0B84" w:rsidRPr="00390C2D">
              <w:rPr>
                <w:noProof/>
                <w:lang w:val="en-GB"/>
              </w:rPr>
              <w:t>group</w:t>
            </w:r>
          </w:p>
        </w:tc>
      </w:tr>
      <w:tr w:rsidR="005D7178" w:rsidRPr="006956C6" w14:paraId="39BED78B" w14:textId="77777777" w:rsidTr="002B1FA0">
        <w:tc>
          <w:tcPr>
            <w:tcW w:w="2547" w:type="dxa"/>
            <w:vAlign w:val="center"/>
          </w:tcPr>
          <w:p w14:paraId="3362823B" w14:textId="624A47E2" w:rsidR="005D7178" w:rsidRPr="00390C2D" w:rsidRDefault="005D7178" w:rsidP="002B1FA0">
            <w:pPr>
              <w:pStyle w:val="BodyText"/>
              <w:spacing w:before="0" w:after="0" w:line="240" w:lineRule="auto"/>
              <w:jc w:val="center"/>
              <w:rPr>
                <w:rFonts w:ascii="Consolas" w:hAnsi="Consolas"/>
                <w:noProof/>
                <w:lang w:val="en-GB"/>
              </w:rPr>
            </w:pPr>
            <w:r w:rsidRPr="00390C2D">
              <w:rPr>
                <w:rFonts w:ascii="Consolas" w:hAnsi="Consolas"/>
                <w:noProof/>
                <w:lang w:val="en-GB"/>
              </w:rPr>
              <w:t>VARIANCE</w:t>
            </w:r>
          </w:p>
        </w:tc>
        <w:tc>
          <w:tcPr>
            <w:tcW w:w="6520" w:type="dxa"/>
            <w:vAlign w:val="center"/>
          </w:tcPr>
          <w:p w14:paraId="652AE5CD" w14:textId="618BCA0C" w:rsidR="005D7178" w:rsidRPr="00390C2D" w:rsidRDefault="00996784" w:rsidP="002B1FA0">
            <w:pPr>
              <w:pStyle w:val="BodyText"/>
              <w:spacing w:before="0" w:after="0" w:line="240" w:lineRule="auto"/>
              <w:jc w:val="left"/>
              <w:rPr>
                <w:noProof/>
                <w:lang w:val="en-GB"/>
              </w:rPr>
            </w:pPr>
            <w:r w:rsidRPr="00390C2D">
              <w:rPr>
                <w:noProof/>
                <w:lang w:val="en-GB"/>
              </w:rPr>
              <w:t>V</w:t>
            </w:r>
            <w:r w:rsidR="005D7178" w:rsidRPr="00390C2D">
              <w:rPr>
                <w:noProof/>
                <w:lang w:val="en-GB"/>
              </w:rPr>
              <w:t>ariance</w:t>
            </w:r>
            <w:r w:rsidRPr="00390C2D">
              <w:rPr>
                <w:noProof/>
                <w:lang w:val="en-GB"/>
              </w:rPr>
              <w:t xml:space="preserve"> of the specified columns in a </w:t>
            </w:r>
            <w:r w:rsidR="00EE0B84" w:rsidRPr="00390C2D">
              <w:rPr>
                <w:noProof/>
                <w:lang w:val="en-GB"/>
              </w:rPr>
              <w:t>group</w:t>
            </w:r>
          </w:p>
        </w:tc>
      </w:tr>
    </w:tbl>
    <w:p w14:paraId="706A4BA6" w14:textId="410FB590" w:rsidR="00F04474" w:rsidRPr="00390C2D" w:rsidRDefault="00EA616A" w:rsidP="00F04474">
      <w:pPr>
        <w:pStyle w:val="BodyText"/>
        <w:rPr>
          <w:noProof/>
          <w:lang w:val="en-GB"/>
        </w:rPr>
      </w:pPr>
      <w:r w:rsidRPr="00390C2D">
        <w:rPr>
          <w:noProof/>
          <w:lang w:val="en-GB"/>
        </w:rPr>
        <w:t xml:space="preserve">To group </w:t>
      </w:r>
      <w:r w:rsidR="004F2049" w:rsidRPr="00390C2D">
        <w:rPr>
          <w:noProof/>
          <w:lang w:val="en-GB"/>
        </w:rPr>
        <w:t xml:space="preserve">records of a table together, we need </w:t>
      </w:r>
      <w:r w:rsidR="002675D8">
        <w:rPr>
          <w:noProof/>
          <w:lang w:val="en-GB"/>
        </w:rPr>
        <w:t xml:space="preserve">to </w:t>
      </w:r>
      <w:r w:rsidR="0060600E" w:rsidRPr="00390C2D">
        <w:rPr>
          <w:noProof/>
          <w:lang w:val="en-GB"/>
        </w:rPr>
        <w:t xml:space="preserve">add </w:t>
      </w:r>
      <w:r w:rsidR="004F2049" w:rsidRPr="00390C2D">
        <w:rPr>
          <w:noProof/>
          <w:lang w:val="en-GB"/>
        </w:rPr>
        <w:t xml:space="preserve">the </w:t>
      </w:r>
      <w:r w:rsidR="004F2049" w:rsidRPr="00390C2D">
        <w:rPr>
          <w:rFonts w:ascii="Consolas" w:hAnsi="Consolas"/>
          <w:noProof/>
          <w:lang w:val="en-GB"/>
        </w:rPr>
        <w:t>GROUP</w:t>
      </w:r>
      <w:r w:rsidR="004F2049" w:rsidRPr="00390C2D">
        <w:rPr>
          <w:noProof/>
          <w:lang w:val="en-GB"/>
        </w:rPr>
        <w:t xml:space="preserve"> </w:t>
      </w:r>
      <w:r w:rsidR="004F2049" w:rsidRPr="00390C2D">
        <w:rPr>
          <w:rFonts w:ascii="Consolas" w:hAnsi="Consolas"/>
          <w:noProof/>
          <w:lang w:val="en-GB"/>
        </w:rPr>
        <w:t>BY</w:t>
      </w:r>
      <w:r w:rsidR="000F14FD" w:rsidRPr="00390C2D">
        <w:rPr>
          <w:noProof/>
          <w:lang w:val="en-GB"/>
        </w:rPr>
        <w:t xml:space="preserve"> statement</w:t>
      </w:r>
      <w:r w:rsidR="0060600E" w:rsidRPr="00390C2D">
        <w:rPr>
          <w:noProof/>
          <w:lang w:val="en-GB"/>
        </w:rPr>
        <w:t xml:space="preserve"> to the </w:t>
      </w:r>
      <w:r w:rsidR="0060600E" w:rsidRPr="00390C2D">
        <w:rPr>
          <w:rFonts w:ascii="Consolas" w:hAnsi="Consolas"/>
          <w:noProof/>
          <w:lang w:val="en-GB"/>
        </w:rPr>
        <w:t>SELECT</w:t>
      </w:r>
      <w:r w:rsidR="0060600E" w:rsidRPr="00390C2D">
        <w:rPr>
          <w:noProof/>
          <w:lang w:val="en-GB"/>
        </w:rPr>
        <w:t xml:space="preserve"> statement</w:t>
      </w:r>
      <w:r w:rsidR="000F14FD" w:rsidRPr="00390C2D">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0F14FD" w:rsidRPr="006956C6" w14:paraId="3732BCDE" w14:textId="77777777" w:rsidTr="00807D90">
        <w:trPr>
          <w:jc w:val="right"/>
        </w:trPr>
        <w:tc>
          <w:tcPr>
            <w:tcW w:w="9017" w:type="dxa"/>
            <w:shd w:val="clear" w:color="auto" w:fill="D9D9D9" w:themeFill="background1" w:themeFillShade="D9"/>
            <w:vAlign w:val="center"/>
          </w:tcPr>
          <w:p w14:paraId="0CCD3339" w14:textId="6E320C4C" w:rsidR="000F14FD" w:rsidRPr="00390C2D" w:rsidRDefault="000F14FD" w:rsidP="00BF03E0">
            <w:pPr>
              <w:pStyle w:val="Code"/>
              <w:ind w:left="1313" w:right="405" w:hanging="3"/>
              <w:jc w:val="left"/>
              <w:rPr>
                <w:noProof/>
                <w:color w:val="auto"/>
                <w:lang w:val="en-GB"/>
              </w:rPr>
            </w:pPr>
            <w:r w:rsidRPr="00390C2D">
              <w:rPr>
                <w:noProof/>
                <w:color w:val="auto"/>
                <w:lang w:val="en-GB"/>
              </w:rPr>
              <w:t xml:space="preserve">SELECT </w:t>
            </w:r>
            <w:r w:rsidRPr="00390C2D">
              <w:rPr>
                <w:noProof/>
                <w:color w:val="0070C0"/>
                <w:lang w:val="en-GB"/>
              </w:rPr>
              <w:t>var_</w:t>
            </w:r>
            <w:r w:rsidR="00BF03E0" w:rsidRPr="00390C2D">
              <w:rPr>
                <w:noProof/>
                <w:color w:val="0070C0"/>
                <w:lang w:val="en-GB"/>
              </w:rPr>
              <w:t>list</w:t>
            </w:r>
            <w:r w:rsidRPr="00390C2D">
              <w:rPr>
                <w:noProof/>
                <w:color w:val="0070C0"/>
                <w:lang w:val="en-GB"/>
              </w:rPr>
              <w:t xml:space="preserve"> </w:t>
            </w:r>
            <w:r w:rsidRPr="00390C2D">
              <w:rPr>
                <w:noProof/>
                <w:color w:val="1F497D" w:themeColor="text2"/>
                <w:lang w:val="en-GB"/>
              </w:rPr>
              <w:t>AGG</w:t>
            </w:r>
            <w:r w:rsidR="00A959B2" w:rsidRPr="00390C2D">
              <w:rPr>
                <w:noProof/>
                <w:color w:val="1F497D" w:themeColor="text2"/>
                <w:lang w:val="en-GB"/>
              </w:rPr>
              <w:t>REGATE</w:t>
            </w:r>
            <w:r w:rsidR="00C5696E" w:rsidRPr="00390C2D">
              <w:rPr>
                <w:noProof/>
                <w:color w:val="1F497D" w:themeColor="text2"/>
                <w:lang w:val="en-GB"/>
              </w:rPr>
              <w:t>_FUNC</w:t>
            </w:r>
            <w:r w:rsidR="00A959B2" w:rsidRPr="00390C2D">
              <w:rPr>
                <w:noProof/>
                <w:color w:val="1F497D" w:themeColor="text2"/>
                <w:lang w:val="en-GB"/>
              </w:rPr>
              <w:t>TION</w:t>
            </w:r>
            <w:r w:rsidR="00C5696E" w:rsidRPr="00390C2D">
              <w:rPr>
                <w:noProof/>
                <w:color w:val="1F497D" w:themeColor="text2"/>
                <w:lang w:val="en-GB"/>
              </w:rPr>
              <w:t>(</w:t>
            </w:r>
            <w:r w:rsidR="00C5696E" w:rsidRPr="00390C2D">
              <w:rPr>
                <w:noProof/>
                <w:color w:val="0070C0"/>
                <w:lang w:val="en-GB"/>
              </w:rPr>
              <w:t>var_name</w:t>
            </w:r>
            <w:r w:rsidR="00C5696E" w:rsidRPr="00390C2D">
              <w:rPr>
                <w:noProof/>
                <w:color w:val="1F497D" w:themeColor="text2"/>
                <w:lang w:val="en-GB"/>
              </w:rPr>
              <w:t>)</w:t>
            </w:r>
            <w:r w:rsidRPr="00390C2D">
              <w:rPr>
                <w:noProof/>
                <w:color w:val="auto"/>
                <w:lang w:val="en-GB"/>
              </w:rPr>
              <w:t xml:space="preserve"> </w:t>
            </w:r>
            <w:r w:rsidR="002D7887" w:rsidRPr="00390C2D">
              <w:rPr>
                <w:noProof/>
                <w:color w:val="auto"/>
                <w:lang w:val="en-GB"/>
              </w:rPr>
              <w:br/>
            </w:r>
            <w:r w:rsidRPr="00390C2D">
              <w:rPr>
                <w:noProof/>
                <w:color w:val="auto"/>
                <w:lang w:val="en-GB"/>
              </w:rPr>
              <w:t xml:space="preserve">FROM </w:t>
            </w:r>
            <w:r w:rsidRPr="00390C2D">
              <w:rPr>
                <w:noProof/>
                <w:color w:val="0070C0"/>
                <w:lang w:val="en-GB"/>
              </w:rPr>
              <w:t>table_name</w:t>
            </w:r>
            <w:r w:rsidRPr="00390C2D">
              <w:rPr>
                <w:noProof/>
                <w:color w:val="auto"/>
                <w:lang w:val="en-GB"/>
              </w:rPr>
              <w:br/>
            </w:r>
            <w:r w:rsidR="00C5696E" w:rsidRPr="00390C2D">
              <w:rPr>
                <w:noProof/>
                <w:color w:val="auto"/>
                <w:lang w:val="en-GB"/>
              </w:rPr>
              <w:t xml:space="preserve">GROUP BY </w:t>
            </w:r>
            <w:r w:rsidR="00C5696E" w:rsidRPr="00390C2D">
              <w:rPr>
                <w:noProof/>
                <w:color w:val="0070C0"/>
                <w:lang w:val="en-GB"/>
              </w:rPr>
              <w:t>groupvar</w:t>
            </w:r>
            <w:r w:rsidR="00BF03E0" w:rsidRPr="00390C2D">
              <w:rPr>
                <w:noProof/>
                <w:color w:val="0070C0"/>
                <w:lang w:val="en-GB"/>
              </w:rPr>
              <w:t>1</w:t>
            </w:r>
            <w:r w:rsidR="00C5696E" w:rsidRPr="00390C2D">
              <w:rPr>
                <w:noProof/>
                <w:color w:val="0070C0"/>
                <w:lang w:val="en-GB"/>
              </w:rPr>
              <w:t>_name</w:t>
            </w:r>
            <w:r w:rsidR="00BF03E0" w:rsidRPr="00390C2D">
              <w:rPr>
                <w:noProof/>
                <w:color w:val="auto"/>
                <w:lang w:val="en-GB"/>
              </w:rPr>
              <w:t>,</w:t>
            </w:r>
            <w:r w:rsidR="00BF03E0" w:rsidRPr="00390C2D">
              <w:rPr>
                <w:noProof/>
                <w:color w:val="0070C0"/>
                <w:lang w:val="en-GB"/>
              </w:rPr>
              <w:t xml:space="preserve"> groupvar2_name</w:t>
            </w:r>
            <w:r w:rsidR="00BF03E0" w:rsidRPr="00390C2D">
              <w:rPr>
                <w:noProof/>
                <w:color w:val="auto"/>
                <w:lang w:val="en-GB"/>
              </w:rPr>
              <w:t>,</w:t>
            </w:r>
            <w:r w:rsidR="00BF03E0" w:rsidRPr="00390C2D">
              <w:rPr>
                <w:noProof/>
                <w:color w:val="0070C0"/>
                <w:lang w:val="en-GB"/>
              </w:rPr>
              <w:t xml:space="preserve"> …</w:t>
            </w:r>
            <w:r w:rsidRPr="00390C2D">
              <w:rPr>
                <w:noProof/>
                <w:color w:val="auto"/>
                <w:lang w:val="en-GB"/>
              </w:rPr>
              <w:t>;</w:t>
            </w:r>
          </w:p>
        </w:tc>
      </w:tr>
    </w:tbl>
    <w:p w14:paraId="3DEB9E57" w14:textId="22FE0359" w:rsidR="000F14FD" w:rsidRPr="00390C2D" w:rsidRDefault="000109AF" w:rsidP="00F04474">
      <w:pPr>
        <w:pStyle w:val="BodyText"/>
        <w:rPr>
          <w:noProof/>
          <w:lang w:val="en-GB"/>
        </w:rPr>
      </w:pPr>
      <w:r w:rsidRPr="00390C2D">
        <w:rPr>
          <w:noProof/>
          <w:lang w:val="en-GB"/>
        </w:rPr>
        <w:t xml:space="preserve">In </w:t>
      </w:r>
      <w:r w:rsidR="008F7FBC" w:rsidRPr="00390C2D">
        <w:rPr>
          <w:noProof/>
          <w:lang w:val="en-GB"/>
        </w:rPr>
        <w:t xml:space="preserve">the </w:t>
      </w:r>
      <w:r w:rsidRPr="00390C2D">
        <w:rPr>
          <w:noProof/>
          <w:lang w:val="en-GB"/>
        </w:rPr>
        <w:t xml:space="preserve">variable list of </w:t>
      </w:r>
      <w:r w:rsidR="00C43186" w:rsidRPr="00390C2D">
        <w:rPr>
          <w:noProof/>
          <w:lang w:val="en-GB"/>
        </w:rPr>
        <w:t xml:space="preserve">the </w:t>
      </w:r>
      <w:r w:rsidRPr="00390C2D">
        <w:rPr>
          <w:rFonts w:ascii="Consolas" w:hAnsi="Consolas"/>
          <w:noProof/>
          <w:lang w:val="en-GB"/>
        </w:rPr>
        <w:t>SELECT</w:t>
      </w:r>
      <w:r w:rsidRPr="00390C2D">
        <w:rPr>
          <w:noProof/>
          <w:lang w:val="en-GB"/>
        </w:rPr>
        <w:t xml:space="preserve"> statement, we can </w:t>
      </w:r>
      <w:r w:rsidR="002B04B7" w:rsidRPr="00390C2D">
        <w:rPr>
          <w:noProof/>
          <w:lang w:val="en-GB"/>
        </w:rPr>
        <w:t xml:space="preserve">also specify </w:t>
      </w:r>
      <w:r w:rsidRPr="00390C2D">
        <w:rPr>
          <w:noProof/>
          <w:lang w:val="en-GB"/>
        </w:rPr>
        <w:t xml:space="preserve">the </w:t>
      </w:r>
      <w:r w:rsidR="00AB19A5" w:rsidRPr="00390C2D">
        <w:rPr>
          <w:noProof/>
          <w:lang w:val="en-GB"/>
        </w:rPr>
        <w:t xml:space="preserve">aggregate function and the variable for which the aggregated statistics </w:t>
      </w:r>
      <w:r w:rsidR="00345B76" w:rsidRPr="00390C2D">
        <w:rPr>
          <w:noProof/>
          <w:lang w:val="en-GB"/>
        </w:rPr>
        <w:t xml:space="preserve">of </w:t>
      </w:r>
      <w:r w:rsidR="00A24923" w:rsidRPr="00390C2D">
        <w:rPr>
          <w:noProof/>
          <w:lang w:val="en-GB"/>
        </w:rPr>
        <w:t xml:space="preserve">each group </w:t>
      </w:r>
      <w:r w:rsidR="00AB19A5" w:rsidRPr="00390C2D">
        <w:rPr>
          <w:noProof/>
          <w:lang w:val="en-GB"/>
        </w:rPr>
        <w:t xml:space="preserve">should be </w:t>
      </w:r>
      <w:r w:rsidR="00A24923" w:rsidRPr="00390C2D">
        <w:rPr>
          <w:noProof/>
          <w:lang w:val="en-GB"/>
        </w:rPr>
        <w:t xml:space="preserve">calculated. The </w:t>
      </w:r>
      <w:r w:rsidR="00A24923" w:rsidRPr="00390C2D">
        <w:rPr>
          <w:rFonts w:ascii="Consolas" w:hAnsi="Consolas"/>
          <w:noProof/>
          <w:lang w:val="en-GB"/>
        </w:rPr>
        <w:t>GROUP</w:t>
      </w:r>
      <w:r w:rsidR="00A24923" w:rsidRPr="00DF0560">
        <w:rPr>
          <w:noProof/>
          <w:lang w:val="en-GB"/>
        </w:rPr>
        <w:t xml:space="preserve"> </w:t>
      </w:r>
      <w:r w:rsidR="00A24923" w:rsidRPr="00390C2D">
        <w:rPr>
          <w:rFonts w:ascii="Consolas" w:hAnsi="Consolas"/>
          <w:noProof/>
          <w:lang w:val="en-GB"/>
        </w:rPr>
        <w:t>BY</w:t>
      </w:r>
      <w:r w:rsidR="00A24923" w:rsidRPr="00390C2D">
        <w:rPr>
          <w:noProof/>
          <w:lang w:val="en-GB"/>
        </w:rPr>
        <w:t xml:space="preserve"> statement is </w:t>
      </w:r>
      <w:r w:rsidR="00F65DAB" w:rsidRPr="00390C2D">
        <w:rPr>
          <w:noProof/>
          <w:lang w:val="en-GB"/>
        </w:rPr>
        <w:t xml:space="preserve">followed by the </w:t>
      </w:r>
      <w:r w:rsidR="00DD0EC5" w:rsidRPr="00390C2D">
        <w:rPr>
          <w:noProof/>
          <w:lang w:val="en-GB"/>
        </w:rPr>
        <w:t>variable names based on which the groups should be formed</w:t>
      </w:r>
      <w:r w:rsidR="00C43186" w:rsidRPr="00390C2D">
        <w:rPr>
          <w:noProof/>
          <w:lang w:val="en-GB"/>
        </w:rPr>
        <w:t>, and t</w:t>
      </w:r>
      <w:r w:rsidR="00DD0EC5" w:rsidRPr="00390C2D">
        <w:rPr>
          <w:noProof/>
          <w:lang w:val="en-GB"/>
        </w:rPr>
        <w:t>he variable names must be separated by commas here.</w:t>
      </w:r>
      <w:r w:rsidR="00AC6469" w:rsidRPr="00390C2D">
        <w:rPr>
          <w:noProof/>
          <w:lang w:val="en-GB"/>
        </w:rPr>
        <w:t xml:space="preserve"> </w:t>
      </w:r>
      <w:r w:rsidR="005B1F29" w:rsidRPr="00390C2D">
        <w:rPr>
          <w:noProof/>
          <w:lang w:val="en-GB"/>
        </w:rPr>
        <w:t>If the table is grouped by more than one variable</w:t>
      </w:r>
      <w:r w:rsidR="00F4674B">
        <w:rPr>
          <w:noProof/>
          <w:lang w:val="en-GB"/>
        </w:rPr>
        <w:t>s</w:t>
      </w:r>
      <w:r w:rsidR="00694648" w:rsidRPr="00390C2D">
        <w:rPr>
          <w:noProof/>
          <w:lang w:val="en-GB"/>
        </w:rPr>
        <w:t>, the groups will be formed by the cartesian product</w:t>
      </w:r>
      <w:r w:rsidR="006324A7" w:rsidRPr="00390C2D">
        <w:rPr>
          <w:noProof/>
          <w:lang w:val="en-GB"/>
        </w:rPr>
        <w:t xml:space="preserve">s of the categories </w:t>
      </w:r>
      <w:r w:rsidR="002B5866">
        <w:rPr>
          <w:noProof/>
          <w:lang w:val="en-GB"/>
        </w:rPr>
        <w:t>in</w:t>
      </w:r>
      <w:r w:rsidR="006324A7" w:rsidRPr="00390C2D">
        <w:rPr>
          <w:noProof/>
          <w:lang w:val="en-GB"/>
        </w:rPr>
        <w:t xml:space="preserve"> the variables.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F04474" w:rsidRPr="006956C6" w14:paraId="7EDFED05" w14:textId="77777777" w:rsidTr="00914864">
        <w:tc>
          <w:tcPr>
            <w:tcW w:w="9017" w:type="dxa"/>
          </w:tcPr>
          <w:p w14:paraId="38E50AC1" w14:textId="01082955" w:rsidR="00F04474" w:rsidRPr="00390C2D" w:rsidRDefault="00F04474" w:rsidP="00914864">
            <w:pPr>
              <w:pStyle w:val="BodyText"/>
              <w:rPr>
                <w:noProof/>
                <w:lang w:val="en-GB"/>
              </w:rPr>
            </w:pPr>
            <w:r w:rsidRPr="00390C2D">
              <w:rPr>
                <w:b/>
                <w:bCs/>
                <w:noProof/>
                <w:lang w:val="en-GB"/>
              </w:rPr>
              <w:lastRenderedPageBreak/>
              <w:t xml:space="preserve">Example (Cont’d): </w:t>
            </w:r>
            <w:r w:rsidR="00C43186" w:rsidRPr="00390C2D">
              <w:rPr>
                <w:noProof/>
                <w:lang w:val="en-GB"/>
              </w:rPr>
              <w:t xml:space="preserve">Suppose we would like to </w:t>
            </w:r>
            <w:r w:rsidR="00B7731E" w:rsidRPr="00390C2D">
              <w:rPr>
                <w:noProof/>
                <w:lang w:val="en-GB"/>
              </w:rPr>
              <w:t>group the students by their study program</w:t>
            </w:r>
            <w:r w:rsidR="00A82E83" w:rsidRPr="00244A86">
              <w:rPr>
                <w:noProof/>
                <w:lang w:val="en-GB"/>
              </w:rPr>
              <w:t>me</w:t>
            </w:r>
            <w:r w:rsidR="00B7731E" w:rsidRPr="00390C2D">
              <w:rPr>
                <w:noProof/>
                <w:lang w:val="en-GB"/>
              </w:rPr>
              <w:t xml:space="preserve">s and </w:t>
            </w:r>
            <w:r w:rsidR="00A86EA6" w:rsidRPr="00390C2D">
              <w:rPr>
                <w:noProof/>
                <w:lang w:val="en-GB"/>
              </w:rPr>
              <w:t>the number of students in each program</w:t>
            </w:r>
            <w:r w:rsidR="00A82E83" w:rsidRPr="00244A86">
              <w:rPr>
                <w:noProof/>
                <w:lang w:val="en-GB"/>
              </w:rPr>
              <w:t>me</w:t>
            </w:r>
            <w:r w:rsidR="00A86EA6" w:rsidRPr="00390C2D">
              <w:rPr>
                <w:noProof/>
                <w:lang w:val="en-GB"/>
              </w:rPr>
              <w:t xml:space="preserve"> should be counted.</w:t>
            </w:r>
          </w:p>
          <w:p w14:paraId="45DA53DF" w14:textId="1BCC3C73" w:rsidR="00F04474" w:rsidRPr="00390C2D" w:rsidRDefault="00A86EA6" w:rsidP="00914864">
            <w:pPr>
              <w:pStyle w:val="Figure-Image-Upper"/>
              <w:rPr>
                <w:lang w:val="en-GB"/>
              </w:rPr>
            </w:pPr>
            <w:r w:rsidRPr="00390C2D">
              <w:drawing>
                <wp:inline distT="0" distB="0" distL="0" distR="0" wp14:anchorId="0537BC9B" wp14:editId="6C83B774">
                  <wp:extent cx="5580000" cy="1139789"/>
                  <wp:effectExtent l="19050" t="19050" r="20955" b="228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539" t="24443" r="2083" b="44872"/>
                          <a:stretch/>
                        </pic:blipFill>
                        <pic:spPr bwMode="auto">
                          <a:xfrm>
                            <a:off x="0" y="0"/>
                            <a:ext cx="5580000" cy="1139789"/>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D06FF8" w14:textId="3BBA09FF" w:rsidR="00F04474" w:rsidRPr="00390C2D" w:rsidRDefault="00F04474" w:rsidP="00390C2D">
            <w:pPr>
              <w:pStyle w:val="Caption"/>
            </w:pPr>
            <w:r w:rsidRPr="00390C2D">
              <w:t>Figure 6.</w:t>
            </w:r>
            <w:r w:rsidRPr="00390C2D">
              <w:fldChar w:fldCharType="begin"/>
            </w:r>
            <w:r w:rsidRPr="00390C2D">
              <w:instrText xml:space="preserve"> SEQ Figure \* ARABIC </w:instrText>
            </w:r>
            <w:r w:rsidRPr="00390C2D">
              <w:fldChar w:fldCharType="separate"/>
            </w:r>
            <w:r w:rsidR="00F37804" w:rsidRPr="00390C2D">
              <w:t>42</w:t>
            </w:r>
            <w:r w:rsidRPr="00390C2D">
              <w:fldChar w:fldCharType="end"/>
            </w:r>
            <w:r w:rsidRPr="00390C2D">
              <w:t xml:space="preserve"> </w:t>
            </w:r>
            <w:r w:rsidR="000126B6" w:rsidRPr="00390C2D">
              <w:t xml:space="preserve">Count the Number of </w:t>
            </w:r>
            <w:r w:rsidR="00A86EA6" w:rsidRPr="00390C2D">
              <w:t xml:space="preserve">Students </w:t>
            </w:r>
            <w:r w:rsidR="000126B6" w:rsidRPr="00390C2D">
              <w:t xml:space="preserve">in Each </w:t>
            </w:r>
            <w:r w:rsidR="00A86EA6" w:rsidRPr="00390C2D">
              <w:t>Program</w:t>
            </w:r>
            <w:r w:rsidR="00A82E83" w:rsidRPr="00390C2D">
              <w:t>me</w:t>
            </w:r>
          </w:p>
          <w:p w14:paraId="53C51597" w14:textId="11019351" w:rsidR="00F04474" w:rsidRPr="00390C2D" w:rsidRDefault="00BC47B9" w:rsidP="00914864">
            <w:pPr>
              <w:pStyle w:val="BodyText"/>
              <w:rPr>
                <w:noProof/>
                <w:lang w:val="en-GB"/>
              </w:rPr>
            </w:pPr>
            <w:r w:rsidRPr="00390C2D">
              <w:rPr>
                <w:noProof/>
                <w:lang w:val="en-GB"/>
              </w:rPr>
              <w:t xml:space="preserve">In the above syntax, we only </w:t>
            </w:r>
            <w:r w:rsidR="00071978" w:rsidRPr="00390C2D">
              <w:rPr>
                <w:noProof/>
                <w:lang w:val="en-GB"/>
              </w:rPr>
              <w:t xml:space="preserve">select the column </w:t>
            </w:r>
            <w:r w:rsidR="00071978" w:rsidRPr="00390C2D">
              <w:rPr>
                <w:rFonts w:ascii="Consolas" w:hAnsi="Consolas"/>
                <w:noProof/>
                <w:lang w:val="en-GB"/>
              </w:rPr>
              <w:t>program</w:t>
            </w:r>
            <w:r w:rsidR="00071978" w:rsidRPr="00390C2D">
              <w:rPr>
                <w:noProof/>
                <w:lang w:val="en-GB"/>
              </w:rPr>
              <w:t xml:space="preserve"> for our output tables since we are only interested in the number of students in </w:t>
            </w:r>
            <w:r w:rsidR="00E832A1" w:rsidRPr="00390C2D">
              <w:rPr>
                <w:noProof/>
                <w:lang w:val="en-GB"/>
              </w:rPr>
              <w:t>each of its categor</w:t>
            </w:r>
            <w:r w:rsidR="006A66D2" w:rsidRPr="00244A86">
              <w:rPr>
                <w:noProof/>
                <w:lang w:val="en-GB"/>
              </w:rPr>
              <w:t>ies</w:t>
            </w:r>
            <w:r w:rsidR="00E832A1" w:rsidRPr="00390C2D">
              <w:rPr>
                <w:noProof/>
                <w:lang w:val="en-GB"/>
              </w:rPr>
              <w:t xml:space="preserve">. The count of students is </w:t>
            </w:r>
            <w:r w:rsidR="00B953F3" w:rsidRPr="00390C2D">
              <w:rPr>
                <w:noProof/>
                <w:lang w:val="en-GB"/>
              </w:rPr>
              <w:t xml:space="preserve">added </w:t>
            </w:r>
            <w:r w:rsidR="00625309" w:rsidRPr="00390C2D">
              <w:rPr>
                <w:noProof/>
                <w:lang w:val="en-GB"/>
              </w:rPr>
              <w:t xml:space="preserve">as a variable </w:t>
            </w:r>
            <w:r w:rsidR="00B953F3" w:rsidRPr="00390C2D">
              <w:rPr>
                <w:noProof/>
                <w:lang w:val="en-GB"/>
              </w:rPr>
              <w:t>to the query</w:t>
            </w:r>
            <w:r w:rsidR="00625309" w:rsidRPr="00390C2D">
              <w:rPr>
                <w:noProof/>
                <w:lang w:val="en-GB"/>
              </w:rPr>
              <w:t>,</w:t>
            </w:r>
            <w:r w:rsidR="00B953F3" w:rsidRPr="00390C2D">
              <w:rPr>
                <w:noProof/>
                <w:lang w:val="en-GB"/>
              </w:rPr>
              <w:t xml:space="preserve"> and the name of it is simply</w:t>
            </w:r>
            <w:r w:rsidR="00266AB9" w:rsidRPr="00390C2D">
              <w:rPr>
                <w:noProof/>
                <w:lang w:val="en-GB"/>
              </w:rPr>
              <w:t xml:space="preserve"> taken over from the </w:t>
            </w:r>
            <w:r w:rsidR="00266AB9" w:rsidRPr="00390C2D">
              <w:rPr>
                <w:rFonts w:ascii="Consolas" w:hAnsi="Consolas"/>
                <w:noProof/>
                <w:lang w:val="en-GB"/>
              </w:rPr>
              <w:t>SELECT</w:t>
            </w:r>
            <w:r w:rsidR="00266AB9" w:rsidRPr="00390C2D">
              <w:rPr>
                <w:noProof/>
                <w:lang w:val="en-GB"/>
              </w:rPr>
              <w:t xml:space="preserve"> statement, namely</w:t>
            </w:r>
            <w:r w:rsidR="00B953F3" w:rsidRPr="00390C2D">
              <w:rPr>
                <w:noProof/>
                <w:lang w:val="en-GB"/>
              </w:rPr>
              <w:t xml:space="preserve"> </w:t>
            </w:r>
            <w:r w:rsidR="00B953F3" w:rsidRPr="00390C2D">
              <w:rPr>
                <w:rFonts w:ascii="Consolas" w:hAnsi="Consolas"/>
                <w:noProof/>
                <w:lang w:val="en-GB"/>
              </w:rPr>
              <w:t>Count(Program)</w:t>
            </w:r>
            <w:r w:rsidR="00266AB9" w:rsidRPr="00390C2D">
              <w:rPr>
                <w:noProof/>
                <w:lang w:val="en-GB"/>
              </w:rPr>
              <w:t>.</w:t>
            </w:r>
          </w:p>
          <w:p w14:paraId="746F7472" w14:textId="497BC7BC" w:rsidR="00BD2132" w:rsidRPr="00390C2D" w:rsidRDefault="00913C91" w:rsidP="00BD2132">
            <w:pPr>
              <w:pStyle w:val="BodyText"/>
              <w:rPr>
                <w:noProof/>
                <w:lang w:val="en-GB"/>
              </w:rPr>
            </w:pPr>
            <w:r w:rsidRPr="00390C2D">
              <w:rPr>
                <w:noProof/>
                <w:lang w:val="en-GB"/>
              </w:rPr>
              <w:t>We can also group and count our students by their nationalities and</w:t>
            </w:r>
            <w:r w:rsidR="00A77DC8" w:rsidRPr="00390C2D">
              <w:rPr>
                <w:noProof/>
                <w:lang w:val="en-GB"/>
              </w:rPr>
              <w:t xml:space="preserve"> the result will be sorted by the counts in the descending order.</w:t>
            </w:r>
          </w:p>
          <w:p w14:paraId="72D3271B" w14:textId="536E861D" w:rsidR="00BD2132" w:rsidRPr="00390C2D" w:rsidRDefault="00913C91" w:rsidP="00BD2132">
            <w:pPr>
              <w:pStyle w:val="Figure-Image-Upper"/>
              <w:rPr>
                <w:lang w:val="en-GB"/>
              </w:rPr>
            </w:pPr>
            <w:r w:rsidRPr="00390C2D">
              <w:drawing>
                <wp:inline distT="0" distB="0" distL="0" distR="0" wp14:anchorId="521BE4F2" wp14:editId="01A9AEB5">
                  <wp:extent cx="5580000" cy="1349981"/>
                  <wp:effectExtent l="19050" t="19050" r="20955" b="222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6557" t="43570" r="2053" b="20082"/>
                          <a:stretch/>
                        </pic:blipFill>
                        <pic:spPr bwMode="auto">
                          <a:xfrm>
                            <a:off x="0" y="0"/>
                            <a:ext cx="5580000" cy="1349981"/>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9903404" w14:textId="307AA619" w:rsidR="00BD2132" w:rsidRPr="00390C2D" w:rsidRDefault="00BD2132" w:rsidP="00390C2D">
            <w:pPr>
              <w:pStyle w:val="Caption"/>
            </w:pPr>
            <w:bookmarkStart w:id="62" w:name="_Ref65624558"/>
            <w:r w:rsidRPr="00390C2D">
              <w:t>Figure 6.</w:t>
            </w:r>
            <w:r w:rsidRPr="00390C2D">
              <w:fldChar w:fldCharType="begin"/>
            </w:r>
            <w:r w:rsidRPr="00390C2D">
              <w:instrText xml:space="preserve"> SEQ Figure \* ARABIC </w:instrText>
            </w:r>
            <w:r w:rsidRPr="00390C2D">
              <w:fldChar w:fldCharType="separate"/>
            </w:r>
            <w:r w:rsidR="00F37804" w:rsidRPr="00390C2D">
              <w:t>43</w:t>
            </w:r>
            <w:r w:rsidRPr="00390C2D">
              <w:fldChar w:fldCharType="end"/>
            </w:r>
            <w:bookmarkEnd w:id="62"/>
            <w:r w:rsidRPr="00390C2D">
              <w:t xml:space="preserve"> </w:t>
            </w:r>
            <w:r w:rsidR="00A77DC8" w:rsidRPr="00390C2D">
              <w:t xml:space="preserve">Sort the </w:t>
            </w:r>
            <w:r w:rsidR="00010C89" w:rsidRPr="00390C2D">
              <w:t xml:space="preserve">Nationalities of the </w:t>
            </w:r>
            <w:r w:rsidR="00A77DC8" w:rsidRPr="00390C2D">
              <w:t xml:space="preserve">Students </w:t>
            </w:r>
            <w:r w:rsidR="00010C89" w:rsidRPr="00390C2D">
              <w:t>by Their Co</w:t>
            </w:r>
            <w:r w:rsidR="00186076" w:rsidRPr="00390C2D">
              <w:t>unts</w:t>
            </w:r>
          </w:p>
          <w:p w14:paraId="39296D40" w14:textId="07CA393A" w:rsidR="008F0776" w:rsidRPr="00390C2D" w:rsidRDefault="00A0080A" w:rsidP="008F0776">
            <w:pPr>
              <w:pStyle w:val="BodyText"/>
              <w:rPr>
                <w:noProof/>
                <w:lang w:val="en-GB"/>
              </w:rPr>
            </w:pPr>
            <w:r w:rsidRPr="00390C2D">
              <w:rPr>
                <w:noProof/>
                <w:lang w:val="en-GB"/>
              </w:rPr>
              <w:t>In</w:t>
            </w:r>
            <w:r w:rsidR="00346031" w:rsidRPr="00390C2D">
              <w:rPr>
                <w:noProof/>
                <w:lang w:val="en-GB"/>
              </w:rPr>
              <w:t xml:space="preserve"> </w:t>
            </w:r>
            <w:r w:rsidR="00346031" w:rsidRPr="00390C2D">
              <w:rPr>
                <w:noProof/>
                <w:lang w:val="en-GB"/>
              </w:rPr>
              <w:fldChar w:fldCharType="begin"/>
            </w:r>
            <w:r w:rsidR="00346031" w:rsidRPr="00390C2D">
              <w:rPr>
                <w:noProof/>
                <w:lang w:val="en-GB"/>
              </w:rPr>
              <w:instrText xml:space="preserve"> REF _Ref65624558 \h </w:instrText>
            </w:r>
            <w:r w:rsidR="00346031" w:rsidRPr="00390C2D">
              <w:rPr>
                <w:noProof/>
                <w:lang w:val="en-GB"/>
              </w:rPr>
            </w:r>
            <w:r w:rsidR="00346031" w:rsidRPr="00390C2D">
              <w:rPr>
                <w:noProof/>
                <w:lang w:val="en-GB"/>
              </w:rPr>
              <w:fldChar w:fldCharType="separate"/>
            </w:r>
            <w:r w:rsidR="00F37804" w:rsidRPr="00390C2D">
              <w:rPr>
                <w:noProof/>
                <w:lang w:val="en-GB"/>
              </w:rPr>
              <w:t>Figure 6.43</w:t>
            </w:r>
            <w:r w:rsidR="00346031" w:rsidRPr="00390C2D">
              <w:rPr>
                <w:noProof/>
                <w:lang w:val="en-GB"/>
              </w:rPr>
              <w:fldChar w:fldCharType="end"/>
            </w:r>
            <w:r w:rsidRPr="00390C2D">
              <w:rPr>
                <w:noProof/>
                <w:lang w:val="en-GB"/>
              </w:rPr>
              <w:t xml:space="preserve">, we add the name </w:t>
            </w:r>
            <w:r w:rsidRPr="00390C2D">
              <w:rPr>
                <w:rFonts w:ascii="Consolas" w:hAnsi="Consolas"/>
                <w:noProof/>
                <w:lang w:val="en-GB"/>
              </w:rPr>
              <w:t>Count</w:t>
            </w:r>
            <w:r w:rsidRPr="00390C2D">
              <w:rPr>
                <w:noProof/>
                <w:lang w:val="en-GB"/>
              </w:rPr>
              <w:t xml:space="preserve"> </w:t>
            </w:r>
            <w:r w:rsidR="00346031" w:rsidRPr="00390C2D">
              <w:rPr>
                <w:noProof/>
                <w:lang w:val="en-GB"/>
              </w:rPr>
              <w:t>to the</w:t>
            </w:r>
            <w:r w:rsidR="00012EFF" w:rsidRPr="00390C2D">
              <w:rPr>
                <w:noProof/>
                <w:lang w:val="en-GB"/>
              </w:rPr>
              <w:t xml:space="preserve"> variable list in the</w:t>
            </w:r>
            <w:r w:rsidR="00346031" w:rsidRPr="00390C2D">
              <w:rPr>
                <w:noProof/>
                <w:lang w:val="en-GB"/>
              </w:rPr>
              <w:t xml:space="preserve"> </w:t>
            </w:r>
            <w:r w:rsidR="00346031" w:rsidRPr="00390C2D">
              <w:rPr>
                <w:rFonts w:ascii="Consolas" w:hAnsi="Consolas"/>
                <w:noProof/>
                <w:lang w:val="en-GB"/>
              </w:rPr>
              <w:t>SELECT</w:t>
            </w:r>
            <w:r w:rsidR="00346031" w:rsidRPr="00390C2D">
              <w:rPr>
                <w:noProof/>
                <w:lang w:val="en-GB"/>
              </w:rPr>
              <w:t xml:space="preserve"> statement </w:t>
            </w:r>
            <w:r w:rsidRPr="00390C2D">
              <w:rPr>
                <w:noProof/>
                <w:lang w:val="en-GB"/>
              </w:rPr>
              <w:t xml:space="preserve">which will be used as the variable name for </w:t>
            </w:r>
            <w:r w:rsidRPr="00390C2D">
              <w:rPr>
                <w:rFonts w:ascii="Consolas" w:hAnsi="Consolas"/>
                <w:noProof/>
                <w:lang w:val="en-GB"/>
              </w:rPr>
              <w:t>Count(Nationality)</w:t>
            </w:r>
            <w:r w:rsidRPr="00390C2D">
              <w:rPr>
                <w:noProof/>
                <w:lang w:val="en-GB"/>
              </w:rPr>
              <w:t>. In other word</w:t>
            </w:r>
            <w:r w:rsidR="006A66D2" w:rsidRPr="00244A86">
              <w:rPr>
                <w:noProof/>
                <w:lang w:val="en-GB"/>
              </w:rPr>
              <w:t>s</w:t>
            </w:r>
            <w:r w:rsidRPr="00390C2D">
              <w:rPr>
                <w:noProof/>
                <w:lang w:val="en-GB"/>
              </w:rPr>
              <w:t xml:space="preserve">, </w:t>
            </w:r>
            <w:r w:rsidR="00F123FE" w:rsidRPr="00390C2D">
              <w:rPr>
                <w:noProof/>
                <w:lang w:val="en-GB"/>
              </w:rPr>
              <w:t xml:space="preserve">we can </w:t>
            </w:r>
            <w:r w:rsidR="0056753D" w:rsidRPr="00390C2D">
              <w:rPr>
                <w:noProof/>
                <w:lang w:val="en-GB"/>
              </w:rPr>
              <w:t xml:space="preserve">specify a name for </w:t>
            </w:r>
            <w:r w:rsidR="00F123FE" w:rsidRPr="00390C2D">
              <w:rPr>
                <w:noProof/>
                <w:lang w:val="en-GB"/>
              </w:rPr>
              <w:t xml:space="preserve">the column </w:t>
            </w:r>
            <w:r w:rsidR="00333EEC" w:rsidRPr="00390C2D">
              <w:rPr>
                <w:noProof/>
                <w:lang w:val="en-GB"/>
              </w:rPr>
              <w:t>of</w:t>
            </w:r>
            <w:r w:rsidR="00F123FE" w:rsidRPr="00390C2D">
              <w:rPr>
                <w:noProof/>
                <w:lang w:val="en-GB"/>
              </w:rPr>
              <w:t xml:space="preserve"> the aggregated </w:t>
            </w:r>
            <w:r w:rsidR="0056753D" w:rsidRPr="00390C2D">
              <w:rPr>
                <w:noProof/>
                <w:lang w:val="en-GB"/>
              </w:rPr>
              <w:t>statistics</w:t>
            </w:r>
            <w:r w:rsidR="00E02D91" w:rsidRPr="00390C2D">
              <w:rPr>
                <w:noProof/>
                <w:lang w:val="en-GB"/>
              </w:rPr>
              <w:t xml:space="preserve"> by </w:t>
            </w:r>
            <w:r w:rsidR="00012EFF" w:rsidRPr="00390C2D">
              <w:rPr>
                <w:noProof/>
                <w:lang w:val="en-GB"/>
              </w:rPr>
              <w:t xml:space="preserve">placing </w:t>
            </w:r>
            <w:r w:rsidR="009F1978" w:rsidRPr="00390C2D">
              <w:rPr>
                <w:noProof/>
                <w:lang w:val="en-GB"/>
              </w:rPr>
              <w:t>it</w:t>
            </w:r>
            <w:r w:rsidR="00012EFF" w:rsidRPr="00390C2D">
              <w:rPr>
                <w:noProof/>
                <w:lang w:val="en-GB"/>
              </w:rPr>
              <w:t xml:space="preserve"> behind the aggregate function</w:t>
            </w:r>
            <w:r w:rsidR="009F1978" w:rsidRPr="00390C2D">
              <w:rPr>
                <w:noProof/>
                <w:lang w:val="en-GB"/>
              </w:rPr>
              <w:t xml:space="preserve"> in the </w:t>
            </w:r>
            <w:r w:rsidR="009F1978" w:rsidRPr="00390C2D">
              <w:rPr>
                <w:rFonts w:ascii="Consolas" w:hAnsi="Consolas"/>
                <w:noProof/>
                <w:lang w:val="en-GB"/>
              </w:rPr>
              <w:t>SELECT</w:t>
            </w:r>
            <w:r w:rsidR="009F1978" w:rsidRPr="00390C2D">
              <w:rPr>
                <w:noProof/>
                <w:lang w:val="en-GB"/>
              </w:rPr>
              <w:t xml:space="preserve"> statement</w:t>
            </w:r>
            <w:r w:rsidR="005E2026" w:rsidRPr="00390C2D">
              <w:rPr>
                <w:noProof/>
                <w:lang w:val="en-GB"/>
              </w:rPr>
              <w:t>.</w:t>
            </w:r>
          </w:p>
          <w:p w14:paraId="58127B57" w14:textId="39E6252F" w:rsidR="00102CDA" w:rsidRPr="00390C2D" w:rsidRDefault="009500C4" w:rsidP="008F0776">
            <w:pPr>
              <w:pStyle w:val="BodyText"/>
              <w:rPr>
                <w:noProof/>
                <w:lang w:val="en-GB"/>
              </w:rPr>
            </w:pPr>
            <w:r w:rsidRPr="00390C2D">
              <w:rPr>
                <w:noProof/>
                <w:lang w:val="en-GB"/>
              </w:rPr>
              <w:t xml:space="preserve">Next, </w:t>
            </w:r>
            <w:r w:rsidR="00102CDA" w:rsidRPr="00390C2D">
              <w:rPr>
                <w:noProof/>
                <w:lang w:val="en-GB"/>
              </w:rPr>
              <w:t xml:space="preserve">we </w:t>
            </w:r>
            <w:r w:rsidRPr="00390C2D">
              <w:rPr>
                <w:noProof/>
                <w:lang w:val="en-GB"/>
              </w:rPr>
              <w:t xml:space="preserve">will </w:t>
            </w:r>
            <w:r w:rsidR="00102CDA" w:rsidRPr="00390C2D">
              <w:rPr>
                <w:noProof/>
                <w:lang w:val="en-GB"/>
              </w:rPr>
              <w:t>group the students by their study program</w:t>
            </w:r>
            <w:r w:rsidR="006724A2" w:rsidRPr="00244A86">
              <w:rPr>
                <w:noProof/>
                <w:lang w:val="en-GB"/>
              </w:rPr>
              <w:t>me</w:t>
            </w:r>
            <w:r w:rsidR="00102CDA" w:rsidRPr="00390C2D">
              <w:rPr>
                <w:noProof/>
                <w:lang w:val="en-GB"/>
              </w:rPr>
              <w:t xml:space="preserve">s and nationalities. The </w:t>
            </w:r>
            <w:r w:rsidR="00A92727" w:rsidRPr="00390C2D">
              <w:rPr>
                <w:noProof/>
                <w:lang w:val="en-GB"/>
              </w:rPr>
              <w:t xml:space="preserve">frequency of </w:t>
            </w:r>
            <w:r w:rsidR="00316EB8" w:rsidRPr="00390C2D">
              <w:rPr>
                <w:noProof/>
                <w:lang w:val="en-GB"/>
              </w:rPr>
              <w:t>each nationality in each study program</w:t>
            </w:r>
            <w:r w:rsidR="006724A2" w:rsidRPr="00244A86">
              <w:rPr>
                <w:noProof/>
                <w:lang w:val="en-GB"/>
              </w:rPr>
              <w:t>me</w:t>
            </w:r>
            <w:r w:rsidR="00423DE7" w:rsidRPr="00390C2D">
              <w:rPr>
                <w:noProof/>
                <w:lang w:val="en-GB"/>
              </w:rPr>
              <w:t xml:space="preserve"> should be counted as well.</w:t>
            </w:r>
          </w:p>
          <w:p w14:paraId="0550FC3B" w14:textId="77228118" w:rsidR="008F0776" w:rsidRPr="00390C2D" w:rsidRDefault="0086624D" w:rsidP="008F0776">
            <w:pPr>
              <w:pStyle w:val="Figure-Image-Upper"/>
              <w:rPr>
                <w:lang w:val="en-GB"/>
              </w:rPr>
            </w:pPr>
            <w:r w:rsidRPr="00390C2D">
              <w:lastRenderedPageBreak/>
              <w:drawing>
                <wp:inline distT="0" distB="0" distL="0" distR="0" wp14:anchorId="01BF6F08" wp14:editId="142E16F1">
                  <wp:extent cx="5580000" cy="1680301"/>
                  <wp:effectExtent l="19050" t="19050" r="20955" b="152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6530" t="20647" r="2084" b="34112"/>
                          <a:stretch/>
                        </pic:blipFill>
                        <pic:spPr bwMode="auto">
                          <a:xfrm>
                            <a:off x="0" y="0"/>
                            <a:ext cx="5580000" cy="1680301"/>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E91DF5" w14:textId="25CDBF6F" w:rsidR="008F0776" w:rsidRPr="00390C2D" w:rsidRDefault="008F0776" w:rsidP="00390C2D">
            <w:pPr>
              <w:pStyle w:val="Caption"/>
            </w:pPr>
            <w:bookmarkStart w:id="63" w:name="_Ref65624533"/>
            <w:r w:rsidRPr="00390C2D">
              <w:t>Figure 6.</w:t>
            </w:r>
            <w:r w:rsidRPr="00390C2D">
              <w:fldChar w:fldCharType="begin"/>
            </w:r>
            <w:r w:rsidRPr="00390C2D">
              <w:instrText xml:space="preserve"> SEQ Figure \* ARABIC </w:instrText>
            </w:r>
            <w:r w:rsidRPr="00390C2D">
              <w:fldChar w:fldCharType="separate"/>
            </w:r>
            <w:r w:rsidR="00F37804" w:rsidRPr="00390C2D">
              <w:t>44</w:t>
            </w:r>
            <w:r w:rsidRPr="00390C2D">
              <w:fldChar w:fldCharType="end"/>
            </w:r>
            <w:bookmarkEnd w:id="63"/>
            <w:r w:rsidRPr="00390C2D">
              <w:t xml:space="preserve"> </w:t>
            </w:r>
            <w:r w:rsidR="00040B9C" w:rsidRPr="00390C2D">
              <w:t>Group the Students by the</w:t>
            </w:r>
            <w:r w:rsidR="00511EE2" w:rsidRPr="00390C2D">
              <w:t>ir</w:t>
            </w:r>
            <w:r w:rsidR="00040B9C" w:rsidRPr="00390C2D">
              <w:t xml:space="preserve"> </w:t>
            </w:r>
            <w:r w:rsidR="00511EE2" w:rsidRPr="00390C2D">
              <w:t>Study Program</w:t>
            </w:r>
            <w:r w:rsidR="00A82E83" w:rsidRPr="00390C2D">
              <w:t>me</w:t>
            </w:r>
            <w:r w:rsidR="00511EE2" w:rsidRPr="00390C2D">
              <w:t>s and Nationalities</w:t>
            </w:r>
          </w:p>
          <w:p w14:paraId="4E6474C1" w14:textId="1BEB2A53" w:rsidR="008F0776" w:rsidRPr="00390C2D" w:rsidRDefault="00760A81" w:rsidP="00BD2132">
            <w:pPr>
              <w:pStyle w:val="BodyText"/>
              <w:rPr>
                <w:noProof/>
                <w:lang w:val="en-GB"/>
              </w:rPr>
            </w:pPr>
            <w:r w:rsidRPr="00390C2D">
              <w:rPr>
                <w:noProof/>
                <w:lang w:val="en-GB"/>
              </w:rPr>
              <w:t>The grouping variables</w:t>
            </w:r>
            <w:r w:rsidR="00432AC4" w:rsidRPr="00390C2D">
              <w:rPr>
                <w:noProof/>
                <w:lang w:val="en-GB"/>
              </w:rPr>
              <w:t>, separated by a comma,</w:t>
            </w:r>
            <w:r w:rsidRPr="00390C2D">
              <w:rPr>
                <w:noProof/>
                <w:lang w:val="en-GB"/>
              </w:rPr>
              <w:t xml:space="preserve"> are </w:t>
            </w:r>
            <w:r w:rsidR="006243F9" w:rsidRPr="00390C2D">
              <w:rPr>
                <w:noProof/>
                <w:lang w:val="en-GB"/>
              </w:rPr>
              <w:t xml:space="preserve">listed in the </w:t>
            </w:r>
            <w:r w:rsidR="006243F9" w:rsidRPr="00390C2D">
              <w:rPr>
                <w:rFonts w:ascii="Consolas" w:hAnsi="Consolas"/>
                <w:noProof/>
                <w:lang w:val="en-GB"/>
              </w:rPr>
              <w:t>GROUP</w:t>
            </w:r>
            <w:r w:rsidR="006243F9" w:rsidRPr="00390C2D">
              <w:rPr>
                <w:noProof/>
                <w:lang w:val="en-GB"/>
              </w:rPr>
              <w:t xml:space="preserve"> </w:t>
            </w:r>
            <w:r w:rsidR="006243F9" w:rsidRPr="00390C2D">
              <w:rPr>
                <w:rFonts w:ascii="Consolas" w:hAnsi="Consolas"/>
                <w:noProof/>
                <w:lang w:val="en-GB"/>
              </w:rPr>
              <w:t>BY</w:t>
            </w:r>
            <w:r w:rsidR="006243F9" w:rsidRPr="00390C2D">
              <w:rPr>
                <w:noProof/>
                <w:lang w:val="en-GB"/>
              </w:rPr>
              <w:t xml:space="preserve"> statement. To count the frequency of the cartesian product of </w:t>
            </w:r>
            <w:r w:rsidR="006243F9" w:rsidRPr="00390C2D">
              <w:rPr>
                <w:rFonts w:ascii="Consolas" w:hAnsi="Consolas"/>
                <w:noProof/>
                <w:lang w:val="en-GB"/>
              </w:rPr>
              <w:t>nationality</w:t>
            </w:r>
            <w:r w:rsidR="006243F9" w:rsidRPr="00390C2D">
              <w:rPr>
                <w:noProof/>
                <w:lang w:val="en-GB"/>
              </w:rPr>
              <w:t xml:space="preserve"> and </w:t>
            </w:r>
            <w:r w:rsidR="006243F9" w:rsidRPr="00390C2D">
              <w:rPr>
                <w:rFonts w:ascii="Consolas" w:hAnsi="Consolas"/>
                <w:noProof/>
                <w:lang w:val="en-GB"/>
              </w:rPr>
              <w:t>program</w:t>
            </w:r>
            <w:r w:rsidR="006243F9" w:rsidRPr="00390C2D">
              <w:rPr>
                <w:noProof/>
                <w:lang w:val="en-GB"/>
              </w:rPr>
              <w:t xml:space="preserve">, we need to put a </w:t>
            </w:r>
            <w:r w:rsidR="005E1639" w:rsidRPr="00390C2D">
              <w:rPr>
                <w:noProof/>
                <w:lang w:val="en-GB"/>
              </w:rPr>
              <w:t>multiplication operator (</w:t>
            </w:r>
            <w:r w:rsidR="005E1639" w:rsidRPr="00390C2D">
              <w:rPr>
                <w:rFonts w:ascii="Consolas" w:hAnsi="Consolas"/>
                <w:noProof/>
                <w:lang w:val="en-GB"/>
              </w:rPr>
              <w:t>*</w:t>
            </w:r>
            <w:r w:rsidR="005E1639" w:rsidRPr="00390C2D">
              <w:rPr>
                <w:noProof/>
                <w:lang w:val="en-GB"/>
              </w:rPr>
              <w:t>) between the two variable</w:t>
            </w:r>
            <w:r w:rsidR="004D370C" w:rsidRPr="00390C2D">
              <w:rPr>
                <w:noProof/>
                <w:lang w:val="en-GB"/>
              </w:rPr>
              <w:t>s</w:t>
            </w:r>
            <w:r w:rsidR="005E1639" w:rsidRPr="00390C2D">
              <w:rPr>
                <w:noProof/>
                <w:lang w:val="en-GB"/>
              </w:rPr>
              <w:t xml:space="preserve"> inside the </w:t>
            </w:r>
            <w:r w:rsidR="005E1639" w:rsidRPr="00390C2D">
              <w:rPr>
                <w:rFonts w:ascii="Consolas" w:hAnsi="Consolas"/>
                <w:noProof/>
                <w:lang w:val="en-GB"/>
              </w:rPr>
              <w:t>COUNT</w:t>
            </w:r>
            <w:r w:rsidR="005E1639" w:rsidRPr="00390C2D">
              <w:rPr>
                <w:noProof/>
                <w:lang w:val="en-GB"/>
              </w:rPr>
              <w:t xml:space="preserve"> function. From </w:t>
            </w:r>
            <w:r w:rsidR="00A54B13" w:rsidRPr="00390C2D">
              <w:rPr>
                <w:noProof/>
                <w:lang w:val="en-GB"/>
              </w:rPr>
              <w:fldChar w:fldCharType="begin"/>
            </w:r>
            <w:r w:rsidR="00A54B13" w:rsidRPr="00390C2D">
              <w:rPr>
                <w:noProof/>
                <w:lang w:val="en-GB"/>
              </w:rPr>
              <w:instrText xml:space="preserve"> REF _Ref65624533 \h </w:instrText>
            </w:r>
            <w:r w:rsidR="00A54B13" w:rsidRPr="00390C2D">
              <w:rPr>
                <w:noProof/>
                <w:lang w:val="en-GB"/>
              </w:rPr>
            </w:r>
            <w:r w:rsidR="00A54B13" w:rsidRPr="00390C2D">
              <w:rPr>
                <w:noProof/>
                <w:lang w:val="en-GB"/>
              </w:rPr>
              <w:fldChar w:fldCharType="separate"/>
            </w:r>
            <w:r w:rsidR="00F37804" w:rsidRPr="00390C2D">
              <w:rPr>
                <w:noProof/>
                <w:lang w:val="en-GB"/>
              </w:rPr>
              <w:t>Figure 6.44</w:t>
            </w:r>
            <w:r w:rsidR="00A54B13" w:rsidRPr="00390C2D">
              <w:rPr>
                <w:noProof/>
                <w:lang w:val="en-GB"/>
              </w:rPr>
              <w:fldChar w:fldCharType="end"/>
            </w:r>
            <w:r w:rsidR="005E1639" w:rsidRPr="00390C2D">
              <w:rPr>
                <w:noProof/>
                <w:lang w:val="en-GB"/>
              </w:rPr>
              <w:t xml:space="preserve">, we can see that there are altogether </w:t>
            </w:r>
            <w:r w:rsidR="009F240A" w:rsidRPr="00390C2D">
              <w:rPr>
                <w:noProof/>
                <w:lang w:val="en-GB"/>
              </w:rPr>
              <w:t>eleven</w:t>
            </w:r>
            <w:r w:rsidR="005E1639" w:rsidRPr="00390C2D">
              <w:rPr>
                <w:noProof/>
                <w:lang w:val="en-GB"/>
              </w:rPr>
              <w:t xml:space="preserve"> </w:t>
            </w:r>
            <w:r w:rsidR="00A54B13" w:rsidRPr="00390C2D">
              <w:rPr>
                <w:noProof/>
                <w:lang w:val="en-GB"/>
              </w:rPr>
              <w:t xml:space="preserve">analytics </w:t>
            </w:r>
            <w:r w:rsidR="005E1639" w:rsidRPr="00390C2D">
              <w:rPr>
                <w:noProof/>
                <w:lang w:val="en-GB"/>
              </w:rPr>
              <w:t xml:space="preserve">students </w:t>
            </w:r>
            <w:r w:rsidR="00A54B13" w:rsidRPr="00390C2D">
              <w:rPr>
                <w:noProof/>
                <w:lang w:val="en-GB"/>
              </w:rPr>
              <w:t>who are from Singapore</w:t>
            </w:r>
            <w:r w:rsidR="00975F7F" w:rsidRPr="00390C2D">
              <w:rPr>
                <w:noProof/>
                <w:lang w:val="en-GB"/>
              </w:rPr>
              <w:t>,</w:t>
            </w:r>
            <w:r w:rsidR="00A54B13" w:rsidRPr="00390C2D">
              <w:rPr>
                <w:noProof/>
                <w:lang w:val="en-GB"/>
              </w:rPr>
              <w:t xml:space="preserve"> and </w:t>
            </w:r>
            <w:r w:rsidR="00975F7F" w:rsidRPr="00390C2D">
              <w:rPr>
                <w:noProof/>
                <w:lang w:val="en-GB"/>
              </w:rPr>
              <w:t>two students of the same program</w:t>
            </w:r>
            <w:r w:rsidR="00A82E83" w:rsidRPr="00244A86">
              <w:rPr>
                <w:noProof/>
                <w:lang w:val="en-GB"/>
              </w:rPr>
              <w:t>me</w:t>
            </w:r>
            <w:r w:rsidR="00975F7F" w:rsidRPr="00390C2D">
              <w:rPr>
                <w:noProof/>
                <w:lang w:val="en-GB"/>
              </w:rPr>
              <w:t xml:space="preserve"> </w:t>
            </w:r>
            <w:r w:rsidR="009F240A" w:rsidRPr="00390C2D">
              <w:rPr>
                <w:noProof/>
                <w:lang w:val="en-GB"/>
              </w:rPr>
              <w:t xml:space="preserve">actually </w:t>
            </w:r>
            <w:r w:rsidR="00975F7F" w:rsidRPr="00390C2D">
              <w:rPr>
                <w:noProof/>
                <w:lang w:val="en-GB"/>
              </w:rPr>
              <w:t>come from Malaysia</w:t>
            </w:r>
            <w:r w:rsidR="009F240A" w:rsidRPr="00390C2D">
              <w:rPr>
                <w:noProof/>
                <w:lang w:val="en-GB"/>
              </w:rPr>
              <w:t xml:space="preserve">, </w:t>
            </w:r>
            <w:r w:rsidR="00460DEB" w:rsidRPr="00390C2D">
              <w:rPr>
                <w:noProof/>
                <w:lang w:val="en-GB"/>
              </w:rPr>
              <w:t>and so on</w:t>
            </w:r>
            <w:r w:rsidR="00975F7F" w:rsidRPr="00390C2D">
              <w:rPr>
                <w:noProof/>
                <w:lang w:val="en-GB"/>
              </w:rPr>
              <w:t>.</w:t>
            </w:r>
          </w:p>
        </w:tc>
      </w:tr>
    </w:tbl>
    <w:p w14:paraId="5925ABAA" w14:textId="77777777" w:rsidR="00C24FE6" w:rsidRPr="00390C2D" w:rsidRDefault="00C24FE6" w:rsidP="00C24FE6">
      <w:pPr>
        <w:spacing w:before="240" w:after="120"/>
        <w:jc w:val="left"/>
        <w:rPr>
          <w:b/>
          <w:noProof/>
          <w:sz w:val="28"/>
        </w:rPr>
      </w:pPr>
      <w:r w:rsidRPr="00390C2D">
        <w:rPr>
          <w:b/>
          <w:noProof/>
          <w:sz w:val="28"/>
        </w:rPr>
        <w:lastRenderedPageBreak/>
        <w:t>Read</w:t>
      </w:r>
    </w:p>
    <w:p w14:paraId="522E5923" w14:textId="7B0ACF9B" w:rsidR="004C53F6" w:rsidRPr="00390C2D" w:rsidRDefault="004C53F6" w:rsidP="004C53F6">
      <w:pPr>
        <w:pStyle w:val="BodyText"/>
        <w:rPr>
          <w:noProof/>
          <w:lang w:val="en-GB"/>
        </w:rPr>
      </w:pPr>
      <w:r w:rsidRPr="00390C2D">
        <w:rPr>
          <w:noProof/>
          <w:lang w:val="en-GB"/>
        </w:rPr>
        <w:t>Refer to the link</w:t>
      </w:r>
      <w:r w:rsidR="00F555D0" w:rsidRPr="00390C2D">
        <w:rPr>
          <w:noProof/>
          <w:lang w:val="en-GB"/>
        </w:rPr>
        <w:t>s</w:t>
      </w:r>
      <w:r w:rsidRPr="00390C2D">
        <w:rPr>
          <w:noProof/>
          <w:lang w:val="en-GB"/>
        </w:rPr>
        <w:t xml:space="preserve"> below for more details and examples on the </w:t>
      </w:r>
      <w:r w:rsidRPr="00390C2D">
        <w:rPr>
          <w:rFonts w:ascii="Consolas" w:hAnsi="Consolas"/>
          <w:noProof/>
          <w:lang w:val="en-GB"/>
        </w:rPr>
        <w:t>GROUP</w:t>
      </w:r>
      <w:r w:rsidRPr="00390C2D">
        <w:rPr>
          <w:noProof/>
          <w:lang w:val="en-GB"/>
        </w:rPr>
        <w:t xml:space="preserve"> </w:t>
      </w:r>
      <w:r w:rsidRPr="00390C2D">
        <w:rPr>
          <w:rFonts w:ascii="Consolas" w:hAnsi="Consolas"/>
          <w:noProof/>
          <w:lang w:val="en-GB"/>
        </w:rPr>
        <w:t>BY</w:t>
      </w:r>
      <w:r w:rsidRPr="00390C2D">
        <w:rPr>
          <w:noProof/>
          <w:lang w:val="en-GB"/>
        </w:rPr>
        <w:t xml:space="preserve"> operator of SQL: </w:t>
      </w:r>
    </w:p>
    <w:p w14:paraId="38F807FC" w14:textId="03EDCEF2" w:rsidR="00CC2653" w:rsidRPr="00390C2D" w:rsidRDefault="00655C2E" w:rsidP="006F3D2C">
      <w:pPr>
        <w:pStyle w:val="BodyText"/>
        <w:rPr>
          <w:noProof/>
          <w:lang w:val="en-GB"/>
        </w:rPr>
      </w:pPr>
      <w:hyperlink r:id="rId86" w:history="1">
        <w:r w:rsidR="004C53F6" w:rsidRPr="00390C2D">
          <w:rPr>
            <w:rStyle w:val="Hyperlink"/>
            <w:noProof/>
            <w:lang w:val="en-GB"/>
          </w:rPr>
          <w:t>https://www.w3schools.com/sql/sql_groupby.asp</w:t>
        </w:r>
      </w:hyperlink>
    </w:p>
    <w:p w14:paraId="29BC61C0" w14:textId="5528D5B5" w:rsidR="005304DC" w:rsidRPr="00390C2D" w:rsidRDefault="00655C2E" w:rsidP="006F3D2C">
      <w:pPr>
        <w:pStyle w:val="BodyText"/>
        <w:rPr>
          <w:rStyle w:val="Hyperlink"/>
          <w:noProof/>
          <w:lang w:val="en-GB"/>
        </w:rPr>
      </w:pPr>
      <w:hyperlink r:id="rId87" w:history="1">
        <w:r w:rsidR="005304DC" w:rsidRPr="00390C2D">
          <w:rPr>
            <w:rStyle w:val="Hyperlink"/>
            <w:noProof/>
            <w:lang w:val="en-GB"/>
          </w:rPr>
          <w:t>https://www.sqlitetutorial.net/sqlite-group-by/</w:t>
        </w:r>
      </w:hyperlink>
    </w:p>
    <w:p w14:paraId="15377440" w14:textId="77777777" w:rsidR="00C24FE6" w:rsidRPr="00390C2D" w:rsidRDefault="00C24FE6" w:rsidP="00C24FE6">
      <w:pPr>
        <w:spacing w:before="240" w:after="120"/>
        <w:jc w:val="left"/>
        <w:rPr>
          <w:b/>
          <w:noProof/>
          <w:sz w:val="28"/>
        </w:rPr>
      </w:pPr>
      <w:r w:rsidRPr="00390C2D">
        <w:rPr>
          <w:b/>
          <w:noProof/>
          <w:sz w:val="28"/>
        </w:rPr>
        <w:t>Read</w:t>
      </w:r>
    </w:p>
    <w:p w14:paraId="27A82E3E" w14:textId="645BDA45" w:rsidR="00724B10" w:rsidRPr="00390C2D" w:rsidRDefault="00724B10" w:rsidP="00724B10">
      <w:pPr>
        <w:pStyle w:val="BodyText"/>
        <w:rPr>
          <w:noProof/>
          <w:lang w:val="en-GB"/>
        </w:rPr>
      </w:pPr>
      <w:r w:rsidRPr="00390C2D">
        <w:rPr>
          <w:noProof/>
          <w:lang w:val="en-GB"/>
        </w:rPr>
        <w:t xml:space="preserve">Refer to the link below for more details and examples on the </w:t>
      </w:r>
      <w:r w:rsidRPr="00390C2D">
        <w:rPr>
          <w:rFonts w:ascii="Consolas" w:hAnsi="Consolas"/>
          <w:noProof/>
          <w:lang w:val="en-GB"/>
        </w:rPr>
        <w:t>MIN()</w:t>
      </w:r>
      <w:r w:rsidRPr="00390C2D">
        <w:rPr>
          <w:noProof/>
          <w:lang w:val="en-GB"/>
        </w:rPr>
        <w:t xml:space="preserve">and </w:t>
      </w:r>
      <w:r w:rsidRPr="00390C2D">
        <w:rPr>
          <w:rFonts w:ascii="Consolas" w:hAnsi="Consolas"/>
          <w:noProof/>
          <w:lang w:val="en-GB"/>
        </w:rPr>
        <w:t>MAX()</w:t>
      </w:r>
      <w:r w:rsidRPr="00390C2D">
        <w:rPr>
          <w:noProof/>
          <w:lang w:val="en-GB"/>
        </w:rPr>
        <w:t xml:space="preserve"> functions of SQL: </w:t>
      </w:r>
    </w:p>
    <w:p w14:paraId="4DCE8368" w14:textId="1A9B58A6" w:rsidR="00724B10" w:rsidRPr="00390C2D" w:rsidRDefault="00655C2E" w:rsidP="000A7F81">
      <w:pPr>
        <w:pStyle w:val="BodyText"/>
        <w:rPr>
          <w:noProof/>
          <w:lang w:val="en-GB"/>
        </w:rPr>
      </w:pPr>
      <w:hyperlink r:id="rId88" w:history="1">
        <w:r w:rsidR="00724B10" w:rsidRPr="00390C2D">
          <w:rPr>
            <w:rStyle w:val="Hyperlink"/>
            <w:noProof/>
            <w:lang w:val="en-GB"/>
          </w:rPr>
          <w:t>https://www.w3schools.com/sql/sql_min_max.asp</w:t>
        </w:r>
      </w:hyperlink>
    </w:p>
    <w:p w14:paraId="78811FCD" w14:textId="32D182D3" w:rsidR="000A7F81" w:rsidRPr="00390C2D" w:rsidRDefault="000A7F81" w:rsidP="000A7F81">
      <w:pPr>
        <w:pStyle w:val="BodyText"/>
        <w:rPr>
          <w:noProof/>
          <w:lang w:val="en-GB"/>
        </w:rPr>
      </w:pPr>
      <w:r w:rsidRPr="00390C2D">
        <w:rPr>
          <w:noProof/>
          <w:lang w:val="en-GB"/>
        </w:rPr>
        <w:t xml:space="preserve">Refer to the link below for more details and examples on the </w:t>
      </w:r>
      <w:r w:rsidR="00C24FE6" w:rsidRPr="00390C2D">
        <w:rPr>
          <w:rFonts w:ascii="Consolas" w:hAnsi="Consolas"/>
          <w:noProof/>
          <w:lang w:val="en-GB"/>
        </w:rPr>
        <w:t>COUNT()</w:t>
      </w:r>
      <w:r w:rsidR="003155BA" w:rsidRPr="00390C2D">
        <w:rPr>
          <w:noProof/>
          <w:lang w:val="en-GB"/>
        </w:rPr>
        <w:t xml:space="preserve">, </w:t>
      </w:r>
      <w:r w:rsidR="003155BA" w:rsidRPr="00390C2D">
        <w:rPr>
          <w:rFonts w:ascii="Consolas" w:hAnsi="Consolas"/>
          <w:noProof/>
          <w:lang w:val="en-GB"/>
        </w:rPr>
        <w:t>AVG()</w:t>
      </w:r>
      <w:r w:rsidR="003155BA" w:rsidRPr="00390C2D">
        <w:rPr>
          <w:noProof/>
          <w:lang w:val="en-GB"/>
        </w:rPr>
        <w:t xml:space="preserve">, and </w:t>
      </w:r>
      <w:r w:rsidR="003155BA" w:rsidRPr="00390C2D">
        <w:rPr>
          <w:rFonts w:ascii="Consolas" w:hAnsi="Consolas"/>
          <w:noProof/>
          <w:lang w:val="en-GB"/>
        </w:rPr>
        <w:t>SUM()</w:t>
      </w:r>
      <w:r w:rsidR="003155BA" w:rsidRPr="00390C2D">
        <w:rPr>
          <w:noProof/>
          <w:lang w:val="en-GB"/>
        </w:rPr>
        <w:t xml:space="preserve"> functions</w:t>
      </w:r>
      <w:r w:rsidRPr="00390C2D">
        <w:rPr>
          <w:noProof/>
          <w:lang w:val="en-GB"/>
        </w:rPr>
        <w:t xml:space="preserve"> of SQL: </w:t>
      </w:r>
    </w:p>
    <w:p w14:paraId="4E6E4CB2" w14:textId="54A48E41" w:rsidR="000A7F81" w:rsidRPr="00390C2D" w:rsidRDefault="00655C2E" w:rsidP="006F3D2C">
      <w:pPr>
        <w:pStyle w:val="BodyText"/>
        <w:rPr>
          <w:noProof/>
          <w:lang w:val="en-GB"/>
        </w:rPr>
      </w:pPr>
      <w:hyperlink r:id="rId89" w:history="1">
        <w:r w:rsidR="003155BA" w:rsidRPr="00390C2D">
          <w:rPr>
            <w:rStyle w:val="Hyperlink"/>
            <w:noProof/>
            <w:lang w:val="en-GB"/>
          </w:rPr>
          <w:t>https://www.w3schools.com/sql/sql_count_avg_sum.asp</w:t>
        </w:r>
      </w:hyperlink>
      <w:r w:rsidR="003155BA" w:rsidRPr="00390C2D">
        <w:rPr>
          <w:noProof/>
          <w:lang w:val="en-GB"/>
        </w:rPr>
        <w:t xml:space="preserve"> </w:t>
      </w:r>
    </w:p>
    <w:p w14:paraId="31B9AA7B" w14:textId="124F645B" w:rsidR="006F3D2C" w:rsidRPr="00390C2D" w:rsidRDefault="007A005F" w:rsidP="00A82E83">
      <w:pPr>
        <w:pStyle w:val="Heading3"/>
        <w:tabs>
          <w:tab w:val="left" w:pos="709"/>
        </w:tabs>
        <w:rPr>
          <w:noProof/>
          <w:lang w:val="en-GB"/>
        </w:rPr>
      </w:pPr>
      <w:r w:rsidRPr="00390C2D">
        <w:rPr>
          <w:noProof/>
          <w:lang w:val="en-GB"/>
        </w:rPr>
        <w:lastRenderedPageBreak/>
        <w:t>4</w:t>
      </w:r>
      <w:r w:rsidR="006F3D2C" w:rsidRPr="00390C2D">
        <w:rPr>
          <w:noProof/>
          <w:lang w:val="en-GB"/>
        </w:rPr>
        <w:t>.2</w:t>
      </w:r>
      <w:r w:rsidR="006F3D2C" w:rsidRPr="00390C2D">
        <w:rPr>
          <w:noProof/>
          <w:lang w:val="en-GB"/>
        </w:rPr>
        <w:tab/>
      </w:r>
      <w:r w:rsidRPr="00390C2D">
        <w:rPr>
          <w:noProof/>
          <w:lang w:val="en-GB"/>
        </w:rPr>
        <w:t>Filtering Groups</w:t>
      </w:r>
    </w:p>
    <w:p w14:paraId="3ACE0F9E" w14:textId="1901D10F" w:rsidR="006F3D2C" w:rsidRPr="00390C2D" w:rsidRDefault="006D23C1" w:rsidP="006F3D2C">
      <w:pPr>
        <w:pStyle w:val="BodyText"/>
        <w:rPr>
          <w:noProof/>
          <w:lang w:val="en-GB"/>
        </w:rPr>
      </w:pPr>
      <w:r w:rsidRPr="00390C2D">
        <w:rPr>
          <w:noProof/>
          <w:lang w:val="en-GB"/>
        </w:rPr>
        <w:t xml:space="preserve">As </w:t>
      </w:r>
      <w:r w:rsidR="00946D84" w:rsidRPr="00390C2D">
        <w:rPr>
          <w:noProof/>
          <w:lang w:val="en-GB"/>
        </w:rPr>
        <w:t>demonstrated</w:t>
      </w:r>
      <w:r w:rsidR="00826902" w:rsidRPr="00390C2D">
        <w:rPr>
          <w:noProof/>
          <w:lang w:val="en-GB"/>
        </w:rPr>
        <w:t xml:space="preserve"> in the previous section, we can compute aggregated statistics </w:t>
      </w:r>
      <w:r w:rsidR="007A2A31" w:rsidRPr="00390C2D">
        <w:rPr>
          <w:noProof/>
          <w:lang w:val="en-GB"/>
        </w:rPr>
        <w:t xml:space="preserve">after </w:t>
      </w:r>
      <w:r w:rsidR="0057707D" w:rsidRPr="00390C2D">
        <w:rPr>
          <w:noProof/>
          <w:lang w:val="en-GB"/>
        </w:rPr>
        <w:t>grouping the data</w:t>
      </w:r>
      <w:r w:rsidR="007A2A31" w:rsidRPr="00390C2D">
        <w:rPr>
          <w:noProof/>
          <w:lang w:val="en-GB"/>
        </w:rPr>
        <w:t xml:space="preserve">. </w:t>
      </w:r>
      <w:r w:rsidR="00CA3DC4" w:rsidRPr="00390C2D">
        <w:rPr>
          <w:noProof/>
          <w:lang w:val="en-GB"/>
        </w:rPr>
        <w:t>F</w:t>
      </w:r>
      <w:r w:rsidR="007A2A31" w:rsidRPr="00390C2D">
        <w:rPr>
          <w:noProof/>
          <w:lang w:val="en-GB"/>
        </w:rPr>
        <w:t>urther</w:t>
      </w:r>
      <w:r w:rsidR="00CA3DC4" w:rsidRPr="00390C2D">
        <w:rPr>
          <w:noProof/>
          <w:lang w:val="en-GB"/>
        </w:rPr>
        <w:t>more, we can also</w:t>
      </w:r>
      <w:r w:rsidR="007A2A31" w:rsidRPr="00390C2D">
        <w:rPr>
          <w:noProof/>
          <w:lang w:val="en-GB"/>
        </w:rPr>
        <w:t xml:space="preserve"> </w:t>
      </w:r>
      <w:r w:rsidR="00CA3DC4" w:rsidRPr="00390C2D">
        <w:rPr>
          <w:noProof/>
          <w:lang w:val="en-GB"/>
        </w:rPr>
        <w:t>filter the group</w:t>
      </w:r>
      <w:r w:rsidR="00165472" w:rsidRPr="00390C2D">
        <w:rPr>
          <w:noProof/>
          <w:lang w:val="en-GB"/>
        </w:rPr>
        <w:t>s</w:t>
      </w:r>
      <w:r w:rsidR="00CA3DC4" w:rsidRPr="00390C2D">
        <w:rPr>
          <w:noProof/>
          <w:lang w:val="en-GB"/>
        </w:rPr>
        <w:t xml:space="preserve"> </w:t>
      </w:r>
      <w:r w:rsidR="008C02C6" w:rsidRPr="00390C2D">
        <w:rPr>
          <w:noProof/>
          <w:lang w:val="en-GB"/>
        </w:rPr>
        <w:t>by</w:t>
      </w:r>
      <w:r w:rsidR="001951BD" w:rsidRPr="00390C2D">
        <w:rPr>
          <w:noProof/>
          <w:lang w:val="en-GB"/>
        </w:rPr>
        <w:t xml:space="preserve"> some </w:t>
      </w:r>
      <w:r w:rsidR="008C02C6" w:rsidRPr="00390C2D">
        <w:rPr>
          <w:noProof/>
          <w:lang w:val="en-GB"/>
        </w:rPr>
        <w:t xml:space="preserve">specified </w:t>
      </w:r>
      <w:r w:rsidR="001951BD" w:rsidRPr="00390C2D">
        <w:rPr>
          <w:noProof/>
          <w:lang w:val="en-GB"/>
        </w:rPr>
        <w:t xml:space="preserve">conditions. </w:t>
      </w:r>
      <w:r w:rsidR="00B16A9F" w:rsidRPr="00390C2D">
        <w:rPr>
          <w:noProof/>
          <w:lang w:val="en-GB"/>
        </w:rPr>
        <w:t>T</w:t>
      </w:r>
      <w:r w:rsidR="00676295" w:rsidRPr="00390C2D">
        <w:rPr>
          <w:noProof/>
          <w:lang w:val="en-GB"/>
        </w:rPr>
        <w:t xml:space="preserve">he </w:t>
      </w:r>
      <w:r w:rsidR="001951BD" w:rsidRPr="00390C2D">
        <w:rPr>
          <w:noProof/>
          <w:lang w:val="en-GB"/>
        </w:rPr>
        <w:t xml:space="preserve">filtering process </w:t>
      </w:r>
      <w:r w:rsidR="00676295" w:rsidRPr="00390C2D">
        <w:rPr>
          <w:noProof/>
          <w:lang w:val="en-GB"/>
        </w:rPr>
        <w:t xml:space="preserve">for grouped data </w:t>
      </w:r>
      <w:r w:rsidR="001951BD" w:rsidRPr="00390C2D">
        <w:rPr>
          <w:noProof/>
          <w:lang w:val="en-GB"/>
        </w:rPr>
        <w:t xml:space="preserve">is carried out </w:t>
      </w:r>
      <w:r w:rsidR="007522BB" w:rsidRPr="00390C2D">
        <w:rPr>
          <w:noProof/>
          <w:lang w:val="en-GB"/>
        </w:rPr>
        <w:t xml:space="preserve">by the </w:t>
      </w:r>
      <w:r w:rsidR="007522BB" w:rsidRPr="00390C2D">
        <w:rPr>
          <w:rFonts w:ascii="Consolas" w:hAnsi="Consolas"/>
          <w:noProof/>
          <w:lang w:val="en-GB"/>
        </w:rPr>
        <w:t>HAVING</w:t>
      </w:r>
      <w:r w:rsidR="007522BB" w:rsidRPr="00390C2D">
        <w:rPr>
          <w:noProof/>
          <w:lang w:val="en-GB"/>
        </w:rPr>
        <w:t xml:space="preserve"> clause.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7522BB" w:rsidRPr="006956C6" w14:paraId="570B958E" w14:textId="77777777" w:rsidTr="00807D90">
        <w:trPr>
          <w:jc w:val="right"/>
        </w:trPr>
        <w:tc>
          <w:tcPr>
            <w:tcW w:w="9017" w:type="dxa"/>
            <w:shd w:val="clear" w:color="auto" w:fill="D9D9D9" w:themeFill="background1" w:themeFillShade="D9"/>
            <w:vAlign w:val="center"/>
          </w:tcPr>
          <w:p w14:paraId="09E9526B" w14:textId="030E1AF6" w:rsidR="007522BB" w:rsidRPr="00390C2D" w:rsidRDefault="007522BB" w:rsidP="00807D90">
            <w:pPr>
              <w:pStyle w:val="Code"/>
              <w:ind w:left="1313" w:right="405" w:hanging="3"/>
              <w:jc w:val="left"/>
              <w:rPr>
                <w:noProof/>
                <w:color w:val="auto"/>
                <w:lang w:val="en-GB"/>
              </w:rPr>
            </w:pPr>
            <w:r w:rsidRPr="00390C2D">
              <w:rPr>
                <w:noProof/>
                <w:color w:val="auto"/>
                <w:lang w:val="en-GB"/>
              </w:rPr>
              <w:t xml:space="preserve">SELECT </w:t>
            </w:r>
            <w:r w:rsidRPr="00390C2D">
              <w:rPr>
                <w:noProof/>
                <w:color w:val="0070C0"/>
                <w:lang w:val="en-GB"/>
              </w:rPr>
              <w:t xml:space="preserve">var_list </w:t>
            </w:r>
            <w:r w:rsidRPr="00390C2D">
              <w:rPr>
                <w:noProof/>
                <w:color w:val="1F497D" w:themeColor="text2"/>
                <w:lang w:val="en-GB"/>
              </w:rPr>
              <w:t>AGGREGATE_FUNCTION(</w:t>
            </w:r>
            <w:r w:rsidRPr="00390C2D">
              <w:rPr>
                <w:noProof/>
                <w:color w:val="0070C0"/>
                <w:lang w:val="en-GB"/>
              </w:rPr>
              <w:t>var_name</w:t>
            </w:r>
            <w:r w:rsidRPr="00390C2D">
              <w:rPr>
                <w:noProof/>
                <w:color w:val="1F497D" w:themeColor="text2"/>
                <w:lang w:val="en-GB"/>
              </w:rPr>
              <w:t>)</w:t>
            </w:r>
            <w:r w:rsidRPr="00390C2D">
              <w:rPr>
                <w:noProof/>
                <w:color w:val="auto"/>
                <w:lang w:val="en-GB"/>
              </w:rPr>
              <w:t xml:space="preserve"> </w:t>
            </w:r>
            <w:r w:rsidRPr="00390C2D">
              <w:rPr>
                <w:noProof/>
                <w:color w:val="auto"/>
                <w:lang w:val="en-GB"/>
              </w:rPr>
              <w:br/>
              <w:t xml:space="preserve">FROM </w:t>
            </w:r>
            <w:r w:rsidRPr="00390C2D">
              <w:rPr>
                <w:noProof/>
                <w:color w:val="0070C0"/>
                <w:lang w:val="en-GB"/>
              </w:rPr>
              <w:t>table_name</w:t>
            </w:r>
            <w:r w:rsidRPr="00390C2D">
              <w:rPr>
                <w:noProof/>
                <w:color w:val="auto"/>
                <w:lang w:val="en-GB"/>
              </w:rPr>
              <w:br/>
              <w:t xml:space="preserve">GROUP BY </w:t>
            </w:r>
            <w:r w:rsidRPr="00390C2D">
              <w:rPr>
                <w:noProof/>
                <w:color w:val="0070C0"/>
                <w:lang w:val="en-GB"/>
              </w:rPr>
              <w:t>groupvar1_name</w:t>
            </w:r>
            <w:r w:rsidRPr="00390C2D">
              <w:rPr>
                <w:noProof/>
                <w:color w:val="auto"/>
                <w:lang w:val="en-GB"/>
              </w:rPr>
              <w:t>,</w:t>
            </w:r>
            <w:r w:rsidRPr="00390C2D">
              <w:rPr>
                <w:noProof/>
                <w:color w:val="0070C0"/>
                <w:lang w:val="en-GB"/>
              </w:rPr>
              <w:t xml:space="preserve"> groupvar2_name</w:t>
            </w:r>
            <w:r w:rsidRPr="00390C2D">
              <w:rPr>
                <w:noProof/>
                <w:color w:val="auto"/>
                <w:lang w:val="en-GB"/>
              </w:rPr>
              <w:t>,</w:t>
            </w:r>
            <w:r w:rsidRPr="00390C2D">
              <w:rPr>
                <w:noProof/>
                <w:color w:val="0070C0"/>
                <w:lang w:val="en-GB"/>
              </w:rPr>
              <w:t xml:space="preserve"> …</w:t>
            </w:r>
            <w:r w:rsidRPr="00390C2D">
              <w:rPr>
                <w:noProof/>
                <w:color w:val="0070C0"/>
                <w:lang w:val="en-GB"/>
              </w:rPr>
              <w:br/>
            </w:r>
            <w:r w:rsidRPr="00390C2D">
              <w:rPr>
                <w:noProof/>
                <w:color w:val="auto"/>
                <w:lang w:val="en-GB"/>
              </w:rPr>
              <w:t xml:space="preserve">HAVING </w:t>
            </w:r>
            <w:r w:rsidRPr="00390C2D">
              <w:rPr>
                <w:noProof/>
                <w:color w:val="0070C0"/>
                <w:lang w:val="en-GB"/>
              </w:rPr>
              <w:t>conditions</w:t>
            </w:r>
            <w:r w:rsidRPr="00390C2D">
              <w:rPr>
                <w:noProof/>
                <w:color w:val="auto"/>
                <w:lang w:val="en-GB"/>
              </w:rPr>
              <w:t>;</w:t>
            </w:r>
          </w:p>
        </w:tc>
      </w:tr>
    </w:tbl>
    <w:p w14:paraId="59545EA6" w14:textId="1CFD5F66" w:rsidR="007522BB" w:rsidRPr="00390C2D" w:rsidRDefault="00B16A9F" w:rsidP="006F3D2C">
      <w:pPr>
        <w:pStyle w:val="BodyText"/>
        <w:rPr>
          <w:noProof/>
          <w:lang w:val="en-GB"/>
        </w:rPr>
      </w:pPr>
      <w:r w:rsidRPr="00390C2D">
        <w:rPr>
          <w:noProof/>
          <w:lang w:val="en-GB"/>
        </w:rPr>
        <w:t xml:space="preserve">Nevertheless, we can </w:t>
      </w:r>
      <w:r w:rsidR="00872A7E" w:rsidRPr="00390C2D">
        <w:rPr>
          <w:noProof/>
          <w:lang w:val="en-GB"/>
        </w:rPr>
        <w:t xml:space="preserve">extend this </w:t>
      </w:r>
      <w:r w:rsidR="00872A7E" w:rsidRPr="00390C2D">
        <w:rPr>
          <w:rFonts w:ascii="Consolas" w:hAnsi="Consolas"/>
          <w:noProof/>
          <w:lang w:val="en-GB"/>
        </w:rPr>
        <w:t>SELECT</w:t>
      </w:r>
      <w:r w:rsidR="00872A7E" w:rsidRPr="00390C2D">
        <w:rPr>
          <w:noProof/>
          <w:lang w:val="en-GB"/>
        </w:rPr>
        <w:t xml:space="preserve"> statement with</w:t>
      </w:r>
      <w:r w:rsidR="00BC6F38">
        <w:rPr>
          <w:noProof/>
          <w:lang w:val="en-GB"/>
        </w:rPr>
        <w:t xml:space="preserve"> a</w:t>
      </w:r>
      <w:r w:rsidR="00872A7E" w:rsidRPr="00390C2D">
        <w:rPr>
          <w:noProof/>
          <w:lang w:val="en-GB"/>
        </w:rPr>
        <w:t xml:space="preserve"> </w:t>
      </w:r>
      <w:r w:rsidR="00872A7E" w:rsidRPr="00390C2D">
        <w:rPr>
          <w:rFonts w:ascii="Consolas" w:hAnsi="Consolas"/>
          <w:noProof/>
          <w:lang w:val="en-GB"/>
        </w:rPr>
        <w:t>WHERE</w:t>
      </w:r>
      <w:r w:rsidR="00872A7E" w:rsidRPr="00390C2D">
        <w:rPr>
          <w:noProof/>
          <w:lang w:val="en-GB"/>
        </w:rPr>
        <w:t xml:space="preserve"> clause that are used to filter </w:t>
      </w:r>
      <w:r w:rsidR="0092328D" w:rsidRPr="00390C2D">
        <w:rPr>
          <w:noProof/>
          <w:lang w:val="en-GB"/>
        </w:rPr>
        <w:t xml:space="preserve">the records before the grouping takes place, or </w:t>
      </w:r>
      <w:r w:rsidR="00FA6C23" w:rsidRPr="00390C2D">
        <w:rPr>
          <w:noProof/>
          <w:lang w:val="en-GB"/>
        </w:rPr>
        <w:t xml:space="preserve">with </w:t>
      </w:r>
      <w:r w:rsidR="0092328D" w:rsidRPr="00390C2D">
        <w:rPr>
          <w:noProof/>
          <w:lang w:val="en-GB"/>
        </w:rPr>
        <w:t xml:space="preserve">the </w:t>
      </w:r>
      <w:r w:rsidR="0092328D" w:rsidRPr="00390C2D">
        <w:rPr>
          <w:rFonts w:ascii="Consolas" w:hAnsi="Consolas"/>
          <w:noProof/>
          <w:lang w:val="en-GB"/>
        </w:rPr>
        <w:t>ORDER</w:t>
      </w:r>
      <w:r w:rsidR="0092328D" w:rsidRPr="000767D6">
        <w:rPr>
          <w:noProof/>
          <w:lang w:val="en-GB"/>
        </w:rPr>
        <w:t xml:space="preserve"> </w:t>
      </w:r>
      <w:r w:rsidR="0092328D" w:rsidRPr="00390C2D">
        <w:rPr>
          <w:rFonts w:ascii="Consolas" w:hAnsi="Consolas"/>
          <w:noProof/>
          <w:lang w:val="en-GB"/>
        </w:rPr>
        <w:t>BY</w:t>
      </w:r>
      <w:r w:rsidR="0092328D" w:rsidRPr="00390C2D">
        <w:rPr>
          <w:noProof/>
          <w:lang w:val="en-GB"/>
        </w:rPr>
        <w:t xml:space="preserve"> </w:t>
      </w:r>
      <w:r w:rsidR="00FA6C23" w:rsidRPr="00390C2D">
        <w:rPr>
          <w:noProof/>
          <w:lang w:val="en-GB"/>
        </w:rPr>
        <w:t>keyword</w:t>
      </w:r>
      <w:r w:rsidR="0092328D" w:rsidRPr="00390C2D">
        <w:rPr>
          <w:noProof/>
          <w:lang w:val="en-GB"/>
        </w:rPr>
        <w:t xml:space="preserve"> to sort the </w:t>
      </w:r>
      <w:r w:rsidR="00A5447B" w:rsidRPr="00390C2D">
        <w:rPr>
          <w:noProof/>
          <w:lang w:val="en-GB"/>
        </w:rPr>
        <w:t xml:space="preserve">grouped table by </w:t>
      </w:r>
      <w:r w:rsidR="00780A51" w:rsidRPr="00390C2D">
        <w:rPr>
          <w:noProof/>
          <w:lang w:val="en-GB"/>
        </w:rPr>
        <w:t xml:space="preserve">the </w:t>
      </w:r>
      <w:r w:rsidR="00A5447B" w:rsidRPr="00390C2D">
        <w:rPr>
          <w:noProof/>
          <w:lang w:val="en-GB"/>
        </w:rPr>
        <w:t xml:space="preserve">aggregated </w:t>
      </w:r>
      <w:r w:rsidR="00780A51" w:rsidRPr="00390C2D">
        <w:rPr>
          <w:noProof/>
          <w:lang w:val="en-GB"/>
        </w:rPr>
        <w:t xml:space="preserve">statistics, or the </w:t>
      </w:r>
      <w:r w:rsidR="00780A51" w:rsidRPr="00390C2D">
        <w:rPr>
          <w:rFonts w:ascii="Consolas" w:hAnsi="Consolas"/>
          <w:noProof/>
          <w:lang w:val="en-GB"/>
        </w:rPr>
        <w:t>INNER</w:t>
      </w:r>
      <w:r w:rsidR="00780A51" w:rsidRPr="00027BC5">
        <w:rPr>
          <w:noProof/>
          <w:lang w:val="en-GB"/>
        </w:rPr>
        <w:t xml:space="preserve"> </w:t>
      </w:r>
      <w:r w:rsidR="00780A51" w:rsidRPr="00390C2D">
        <w:rPr>
          <w:rFonts w:ascii="Consolas" w:hAnsi="Consolas"/>
          <w:noProof/>
          <w:lang w:val="en-GB"/>
        </w:rPr>
        <w:t>JOIN</w:t>
      </w:r>
      <w:r w:rsidR="00780A51" w:rsidRPr="00390C2D">
        <w:rPr>
          <w:noProof/>
          <w:lang w:val="en-GB"/>
        </w:rPr>
        <w:t>/</w:t>
      </w:r>
      <w:r w:rsidR="00780A51" w:rsidRPr="00390C2D">
        <w:rPr>
          <w:rFonts w:ascii="Consolas" w:hAnsi="Consolas"/>
          <w:noProof/>
          <w:lang w:val="en-GB"/>
        </w:rPr>
        <w:t>LEFT</w:t>
      </w:r>
      <w:r w:rsidR="00780A51" w:rsidRPr="00390C2D">
        <w:rPr>
          <w:noProof/>
          <w:lang w:val="en-GB"/>
        </w:rPr>
        <w:t xml:space="preserve"> </w:t>
      </w:r>
      <w:r w:rsidR="00780A51" w:rsidRPr="00390C2D">
        <w:rPr>
          <w:rFonts w:ascii="Consolas" w:hAnsi="Consolas"/>
          <w:noProof/>
          <w:lang w:val="en-GB"/>
        </w:rPr>
        <w:t>JOIN</w:t>
      </w:r>
      <w:r w:rsidR="00780A51" w:rsidRPr="00390C2D">
        <w:rPr>
          <w:noProof/>
          <w:lang w:val="en-GB"/>
        </w:rPr>
        <w:t>/</w:t>
      </w:r>
      <w:r w:rsidR="00780A51" w:rsidRPr="00390C2D">
        <w:rPr>
          <w:rFonts w:ascii="Consolas" w:hAnsi="Consolas"/>
          <w:noProof/>
          <w:lang w:val="en-GB"/>
        </w:rPr>
        <w:t>CROSS</w:t>
      </w:r>
      <w:r w:rsidR="00780A51" w:rsidRPr="00390C2D">
        <w:rPr>
          <w:noProof/>
          <w:lang w:val="en-GB"/>
        </w:rPr>
        <w:t xml:space="preserve"> </w:t>
      </w:r>
      <w:r w:rsidR="00780A51" w:rsidRPr="00390C2D">
        <w:rPr>
          <w:rFonts w:ascii="Consolas" w:hAnsi="Consolas"/>
          <w:noProof/>
          <w:lang w:val="en-GB"/>
        </w:rPr>
        <w:t>JOIN</w:t>
      </w:r>
      <w:r w:rsidR="00780A51" w:rsidRPr="00390C2D">
        <w:rPr>
          <w:noProof/>
          <w:lang w:val="en-GB"/>
        </w:rPr>
        <w:t xml:space="preserve"> cla</w:t>
      </w:r>
      <w:r w:rsidR="00FA6C23" w:rsidRPr="00390C2D">
        <w:rPr>
          <w:noProof/>
          <w:lang w:val="en-GB"/>
        </w:rPr>
        <w:t>u</w:t>
      </w:r>
      <w:r w:rsidR="00780A51" w:rsidRPr="00390C2D">
        <w:rPr>
          <w:noProof/>
          <w:lang w:val="en-GB"/>
        </w:rPr>
        <w:t xml:space="preserve">ses to </w:t>
      </w:r>
      <w:r w:rsidR="004A1AE2" w:rsidRPr="00390C2D">
        <w:rPr>
          <w:noProof/>
          <w:lang w:val="en-GB"/>
        </w:rPr>
        <w:t>merge columns from other tables before the grouping and</w:t>
      </w:r>
      <w:r w:rsidR="00A935BB" w:rsidRPr="00390C2D">
        <w:rPr>
          <w:noProof/>
          <w:lang w:val="en-GB"/>
        </w:rPr>
        <w:t xml:space="preserve"> the</w:t>
      </w:r>
      <w:r w:rsidR="004A1AE2" w:rsidRPr="00390C2D">
        <w:rPr>
          <w:noProof/>
          <w:lang w:val="en-GB"/>
        </w:rPr>
        <w:t xml:space="preserve"> calculation of </w:t>
      </w:r>
      <w:r w:rsidR="00A935BB" w:rsidRPr="00390C2D">
        <w:rPr>
          <w:noProof/>
          <w:lang w:val="en-GB"/>
        </w:rPr>
        <w:t>aggregated statistics are carried out.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BC313E" w:rsidRPr="006956C6" w14:paraId="2C0C896A" w14:textId="77777777" w:rsidTr="00914864">
        <w:tc>
          <w:tcPr>
            <w:tcW w:w="9017" w:type="dxa"/>
          </w:tcPr>
          <w:p w14:paraId="31BE2AC7" w14:textId="3F419975" w:rsidR="00F04474" w:rsidRPr="00390C2D" w:rsidRDefault="00BC313E" w:rsidP="00F04474">
            <w:pPr>
              <w:pStyle w:val="BodyText"/>
              <w:rPr>
                <w:noProof/>
                <w:lang w:val="en-GB"/>
              </w:rPr>
            </w:pPr>
            <w:r w:rsidRPr="00390C2D">
              <w:rPr>
                <w:b/>
                <w:bCs/>
                <w:noProof/>
                <w:lang w:val="en-GB"/>
              </w:rPr>
              <w:t xml:space="preserve">Example (Cont’d): </w:t>
            </w:r>
            <w:r w:rsidR="006949A8" w:rsidRPr="00390C2D">
              <w:rPr>
                <w:noProof/>
                <w:lang w:val="en-GB"/>
              </w:rPr>
              <w:t>Suppose we would like to compare the average grades of the student</w:t>
            </w:r>
            <w:r w:rsidR="007A150C" w:rsidRPr="00390C2D">
              <w:rPr>
                <w:noProof/>
                <w:lang w:val="en-GB"/>
              </w:rPr>
              <w:t>s based on their age.</w:t>
            </w:r>
            <w:r w:rsidR="005614DE" w:rsidRPr="00390C2D">
              <w:rPr>
                <w:noProof/>
                <w:lang w:val="en-GB"/>
              </w:rPr>
              <w:t xml:space="preserve"> </w:t>
            </w:r>
            <w:r w:rsidR="00E51C73" w:rsidRPr="00390C2D">
              <w:rPr>
                <w:noProof/>
                <w:lang w:val="en-GB"/>
              </w:rPr>
              <w:t xml:space="preserve">Instead of </w:t>
            </w:r>
            <w:r w:rsidR="005614DE" w:rsidRPr="00390C2D">
              <w:rPr>
                <w:noProof/>
                <w:lang w:val="en-GB"/>
              </w:rPr>
              <w:t>calculat</w:t>
            </w:r>
            <w:r w:rsidR="00E51C73" w:rsidRPr="00390C2D">
              <w:rPr>
                <w:noProof/>
                <w:lang w:val="en-GB"/>
              </w:rPr>
              <w:t>ing</w:t>
            </w:r>
            <w:r w:rsidR="005614DE" w:rsidRPr="00390C2D">
              <w:rPr>
                <w:noProof/>
                <w:lang w:val="en-GB"/>
              </w:rPr>
              <w:t xml:space="preserve"> their age</w:t>
            </w:r>
            <w:r w:rsidR="00974F24" w:rsidRPr="00390C2D">
              <w:rPr>
                <w:noProof/>
                <w:lang w:val="en-GB"/>
              </w:rPr>
              <w:t xml:space="preserve">, we can </w:t>
            </w:r>
            <w:r w:rsidR="00E51C73" w:rsidRPr="00390C2D">
              <w:rPr>
                <w:noProof/>
                <w:lang w:val="en-GB"/>
              </w:rPr>
              <w:t xml:space="preserve">also </w:t>
            </w:r>
            <w:r w:rsidR="00974F24" w:rsidRPr="00390C2D">
              <w:rPr>
                <w:noProof/>
                <w:lang w:val="en-GB"/>
              </w:rPr>
              <w:t xml:space="preserve">just </w:t>
            </w:r>
            <w:r w:rsidR="00E51C73" w:rsidRPr="00390C2D">
              <w:rPr>
                <w:noProof/>
                <w:lang w:val="en-GB"/>
              </w:rPr>
              <w:t>use</w:t>
            </w:r>
            <w:r w:rsidR="00974F24" w:rsidRPr="00390C2D">
              <w:rPr>
                <w:noProof/>
                <w:lang w:val="en-GB"/>
              </w:rPr>
              <w:t xml:space="preserve"> the</w:t>
            </w:r>
            <w:r w:rsidR="00E51C73" w:rsidRPr="00390C2D">
              <w:rPr>
                <w:noProof/>
                <w:lang w:val="en-GB"/>
              </w:rPr>
              <w:t>ir</w:t>
            </w:r>
            <w:r w:rsidR="00974F24" w:rsidRPr="00390C2D">
              <w:rPr>
                <w:noProof/>
                <w:lang w:val="en-GB"/>
              </w:rPr>
              <w:t xml:space="preserve"> birthyear</w:t>
            </w:r>
            <w:r w:rsidR="00E96FA8">
              <w:rPr>
                <w:noProof/>
                <w:lang w:val="en-GB"/>
              </w:rPr>
              <w:t>s</w:t>
            </w:r>
            <w:r w:rsidR="00974F24" w:rsidRPr="00390C2D">
              <w:rPr>
                <w:noProof/>
                <w:lang w:val="en-GB"/>
              </w:rPr>
              <w:t xml:space="preserve"> </w:t>
            </w:r>
            <w:r w:rsidR="00E51C73" w:rsidRPr="00390C2D">
              <w:rPr>
                <w:noProof/>
                <w:lang w:val="en-GB"/>
              </w:rPr>
              <w:t xml:space="preserve">which can be extracted </w:t>
            </w:r>
            <w:r w:rsidR="00974F24" w:rsidRPr="00390C2D">
              <w:rPr>
                <w:noProof/>
                <w:lang w:val="en-GB"/>
              </w:rPr>
              <w:t xml:space="preserve">from the variable </w:t>
            </w:r>
            <w:r w:rsidR="00E51C73" w:rsidRPr="00390C2D">
              <w:rPr>
                <w:rFonts w:ascii="Consolas" w:hAnsi="Consolas"/>
                <w:noProof/>
                <w:lang w:val="en-GB"/>
              </w:rPr>
              <w:t>Birthday</w:t>
            </w:r>
            <w:r w:rsidR="00E51C73" w:rsidRPr="00390C2D">
              <w:rPr>
                <w:noProof/>
                <w:lang w:val="en-GB"/>
              </w:rPr>
              <w:t xml:space="preserve"> in the table </w:t>
            </w:r>
            <w:r w:rsidR="00E51C73" w:rsidRPr="00390C2D">
              <w:rPr>
                <w:rFonts w:ascii="Consolas" w:hAnsi="Consolas"/>
                <w:noProof/>
                <w:lang w:val="en-GB"/>
              </w:rPr>
              <w:t>student</w:t>
            </w:r>
            <w:r w:rsidR="00BC6F38">
              <w:rPr>
                <w:rFonts w:ascii="Consolas" w:hAnsi="Consolas"/>
                <w:noProof/>
                <w:lang w:val="en-GB"/>
              </w:rPr>
              <w:t>s</w:t>
            </w:r>
            <w:r w:rsidR="005C3357" w:rsidRPr="00390C2D">
              <w:rPr>
                <w:noProof/>
                <w:lang w:val="en-GB"/>
              </w:rPr>
              <w:t xml:space="preserve"> by </w:t>
            </w:r>
            <w:r w:rsidR="00B138DE" w:rsidRPr="00390C2D">
              <w:rPr>
                <w:noProof/>
                <w:lang w:val="en-GB"/>
              </w:rPr>
              <w:t xml:space="preserve">the </w:t>
            </w:r>
            <w:r w:rsidR="005C3357" w:rsidRPr="00390C2D">
              <w:rPr>
                <w:noProof/>
                <w:lang w:val="en-GB"/>
              </w:rPr>
              <w:t>SQL</w:t>
            </w:r>
            <w:r w:rsidR="00393519" w:rsidRPr="00390C2D">
              <w:rPr>
                <w:noProof/>
                <w:lang w:val="en-GB"/>
              </w:rPr>
              <w:t>ite</w:t>
            </w:r>
            <w:r w:rsidR="005C3357" w:rsidRPr="00390C2D">
              <w:rPr>
                <w:noProof/>
                <w:lang w:val="en-GB"/>
              </w:rPr>
              <w:t xml:space="preserve"> </w:t>
            </w:r>
            <w:r w:rsidR="00B138DE" w:rsidRPr="00390C2D">
              <w:rPr>
                <w:noProof/>
                <w:lang w:val="en-GB"/>
              </w:rPr>
              <w:t xml:space="preserve">function </w:t>
            </w:r>
            <w:r w:rsidR="00B138DE" w:rsidRPr="00390C2D">
              <w:rPr>
                <w:rFonts w:ascii="Consolas" w:hAnsi="Consolas"/>
                <w:noProof/>
                <w:lang w:val="en-GB"/>
              </w:rPr>
              <w:t>STRFTIME()</w:t>
            </w:r>
            <w:r w:rsidR="005C3357" w:rsidRPr="00390C2D">
              <w:rPr>
                <w:noProof/>
                <w:lang w:val="en-GB"/>
              </w:rPr>
              <w:t>.</w:t>
            </w:r>
          </w:p>
          <w:p w14:paraId="677BD4BB" w14:textId="24C18A7A" w:rsidR="00F04474" w:rsidRPr="00390C2D" w:rsidRDefault="009312D0" w:rsidP="00F04474">
            <w:pPr>
              <w:pStyle w:val="Figure-Image-Upper"/>
              <w:rPr>
                <w:lang w:val="en-GB"/>
              </w:rPr>
            </w:pPr>
            <w:r w:rsidRPr="00390C2D">
              <w:drawing>
                <wp:inline distT="0" distB="0" distL="0" distR="0" wp14:anchorId="2FEA41D6" wp14:editId="22234448">
                  <wp:extent cx="5580000" cy="1149922"/>
                  <wp:effectExtent l="19050" t="19050" r="2095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6593" t="28425" r="2083" b="40637"/>
                          <a:stretch/>
                        </pic:blipFill>
                        <pic:spPr bwMode="auto">
                          <a:xfrm>
                            <a:off x="0" y="0"/>
                            <a:ext cx="5580000" cy="1149922"/>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49CEBDE" w14:textId="1511AB24" w:rsidR="00F04474" w:rsidRPr="00390C2D" w:rsidRDefault="00F04474" w:rsidP="00390C2D">
            <w:pPr>
              <w:pStyle w:val="Caption"/>
            </w:pPr>
            <w:bookmarkStart w:id="64" w:name="_Ref65663579"/>
            <w:r w:rsidRPr="00390C2D">
              <w:t>Figure 6.</w:t>
            </w:r>
            <w:r w:rsidRPr="00390C2D">
              <w:fldChar w:fldCharType="begin"/>
            </w:r>
            <w:r w:rsidRPr="00390C2D">
              <w:instrText xml:space="preserve"> SEQ Figure \* ARABIC </w:instrText>
            </w:r>
            <w:r w:rsidRPr="00390C2D">
              <w:fldChar w:fldCharType="separate"/>
            </w:r>
            <w:r w:rsidR="00F37804" w:rsidRPr="00390C2D">
              <w:t>45</w:t>
            </w:r>
            <w:r w:rsidRPr="00390C2D">
              <w:fldChar w:fldCharType="end"/>
            </w:r>
            <w:bookmarkEnd w:id="64"/>
            <w:r w:rsidRPr="00390C2D">
              <w:t xml:space="preserve"> </w:t>
            </w:r>
            <w:r w:rsidR="007A150C" w:rsidRPr="00390C2D">
              <w:t xml:space="preserve">Calculate Average Grade </w:t>
            </w:r>
            <w:r w:rsidR="00A6174B" w:rsidRPr="00390C2D">
              <w:t>of Students from Different Birthyears</w:t>
            </w:r>
          </w:p>
          <w:p w14:paraId="26774F86" w14:textId="56E17461" w:rsidR="00BC313E" w:rsidRPr="00390C2D" w:rsidRDefault="00E10694" w:rsidP="00F04474">
            <w:pPr>
              <w:pStyle w:val="BodyText"/>
              <w:rPr>
                <w:noProof/>
                <w:lang w:val="en-GB"/>
              </w:rPr>
            </w:pPr>
            <w:r w:rsidRPr="00390C2D">
              <w:rPr>
                <w:noProof/>
                <w:lang w:val="en-GB"/>
              </w:rPr>
              <w:t xml:space="preserve">To retrieve the </w:t>
            </w:r>
            <w:r w:rsidR="00DE4899" w:rsidRPr="00390C2D">
              <w:rPr>
                <w:noProof/>
                <w:lang w:val="en-GB"/>
              </w:rPr>
              <w:t xml:space="preserve">exam grades, we need to join the tables students and grades here. Since it does not make </w:t>
            </w:r>
            <w:r w:rsidR="00F627C1" w:rsidRPr="00390C2D">
              <w:rPr>
                <w:noProof/>
                <w:lang w:val="en-GB"/>
              </w:rPr>
              <w:t xml:space="preserve">much </w:t>
            </w:r>
            <w:r w:rsidR="00DE4899" w:rsidRPr="00390C2D">
              <w:rPr>
                <w:noProof/>
                <w:lang w:val="en-GB"/>
              </w:rPr>
              <w:t xml:space="preserve">sense to include </w:t>
            </w:r>
            <w:r w:rsidR="00476996" w:rsidRPr="00390C2D">
              <w:rPr>
                <w:noProof/>
                <w:lang w:val="en-GB"/>
              </w:rPr>
              <w:t xml:space="preserve">the </w:t>
            </w:r>
            <w:r w:rsidR="00F627C1" w:rsidRPr="00390C2D">
              <w:rPr>
                <w:noProof/>
                <w:lang w:val="en-GB"/>
              </w:rPr>
              <w:t>records with examination grade</w:t>
            </w:r>
            <w:r w:rsidR="004B2901" w:rsidRPr="00390C2D">
              <w:rPr>
                <w:noProof/>
                <w:lang w:val="en-GB"/>
              </w:rPr>
              <w:t>s</w:t>
            </w:r>
            <w:r w:rsidR="00F627C1" w:rsidRPr="00390C2D">
              <w:rPr>
                <w:noProof/>
                <w:lang w:val="en-GB"/>
              </w:rPr>
              <w:t xml:space="preserve"> but no matching </w:t>
            </w:r>
            <w:r w:rsidR="004B2901" w:rsidRPr="00390C2D">
              <w:rPr>
                <w:noProof/>
                <w:lang w:val="en-GB"/>
              </w:rPr>
              <w:t xml:space="preserve">personal data as well as </w:t>
            </w:r>
            <w:r w:rsidR="00DE4899" w:rsidRPr="00390C2D">
              <w:rPr>
                <w:noProof/>
                <w:lang w:val="en-GB"/>
              </w:rPr>
              <w:t xml:space="preserve">students </w:t>
            </w:r>
            <w:r w:rsidR="00D27834" w:rsidRPr="00390C2D">
              <w:rPr>
                <w:noProof/>
                <w:lang w:val="en-GB"/>
              </w:rPr>
              <w:t>who did not participate in any of the exams</w:t>
            </w:r>
            <w:r w:rsidR="00476996" w:rsidRPr="00390C2D">
              <w:rPr>
                <w:noProof/>
                <w:lang w:val="en-GB"/>
              </w:rPr>
              <w:t>, inner join is applied</w:t>
            </w:r>
            <w:r w:rsidR="00E72F32" w:rsidRPr="00390C2D">
              <w:rPr>
                <w:noProof/>
                <w:lang w:val="en-GB"/>
              </w:rPr>
              <w:t xml:space="preserve">. In the output table, we </w:t>
            </w:r>
            <w:r w:rsidR="009B3BC8" w:rsidRPr="00390C2D">
              <w:rPr>
                <w:noProof/>
                <w:lang w:val="en-GB"/>
              </w:rPr>
              <w:t xml:space="preserve">group the students by their </w:t>
            </w:r>
            <w:r w:rsidR="00C54985" w:rsidRPr="00390C2D">
              <w:rPr>
                <w:noProof/>
                <w:lang w:val="en-GB"/>
              </w:rPr>
              <w:t>birthyear</w:t>
            </w:r>
            <w:r w:rsidR="00D0048E" w:rsidRPr="00390C2D">
              <w:rPr>
                <w:noProof/>
                <w:lang w:val="en-GB"/>
              </w:rPr>
              <w:t>s</w:t>
            </w:r>
            <w:r w:rsidR="00C54985" w:rsidRPr="00390C2D">
              <w:rPr>
                <w:noProof/>
                <w:lang w:val="en-GB"/>
              </w:rPr>
              <w:t xml:space="preserve"> generated by </w:t>
            </w:r>
            <w:r w:rsidR="00C54985" w:rsidRPr="00390C2D">
              <w:rPr>
                <w:rFonts w:ascii="Consolas" w:hAnsi="Consolas"/>
                <w:noProof/>
                <w:lang w:val="en-GB"/>
              </w:rPr>
              <w:t>STRFTIME('%Y',</w:t>
            </w:r>
            <w:r w:rsidR="00A611DB" w:rsidRPr="00390C2D">
              <w:rPr>
                <w:noProof/>
                <w:lang w:val="en-GB"/>
              </w:rPr>
              <w:t xml:space="preserve"> </w:t>
            </w:r>
            <w:r w:rsidR="00A611DB" w:rsidRPr="00390C2D">
              <w:rPr>
                <w:rFonts w:ascii="Consolas" w:hAnsi="Consolas"/>
                <w:noProof/>
                <w:lang w:val="en-GB"/>
              </w:rPr>
              <w:t>Birthday</w:t>
            </w:r>
            <w:r w:rsidR="00C54985" w:rsidRPr="00390C2D">
              <w:rPr>
                <w:rFonts w:ascii="Consolas" w:hAnsi="Consolas"/>
                <w:noProof/>
                <w:lang w:val="en-GB"/>
              </w:rPr>
              <w:t>)</w:t>
            </w:r>
            <w:r w:rsidR="00764464" w:rsidRPr="00390C2D">
              <w:rPr>
                <w:noProof/>
                <w:lang w:val="en-GB"/>
              </w:rPr>
              <w:t xml:space="preserve">, </w:t>
            </w:r>
            <w:r w:rsidR="00D0048E" w:rsidRPr="00390C2D">
              <w:rPr>
                <w:noProof/>
                <w:lang w:val="en-GB"/>
              </w:rPr>
              <w:t xml:space="preserve">which is </w:t>
            </w:r>
            <w:r w:rsidR="00366B3C" w:rsidRPr="00390C2D">
              <w:rPr>
                <w:noProof/>
                <w:lang w:val="en-GB"/>
              </w:rPr>
              <w:t>included</w:t>
            </w:r>
            <w:r w:rsidR="00C54985" w:rsidRPr="00390C2D">
              <w:rPr>
                <w:noProof/>
                <w:lang w:val="en-GB"/>
              </w:rPr>
              <w:t xml:space="preserve"> </w:t>
            </w:r>
            <w:r w:rsidR="00173EDC" w:rsidRPr="00390C2D">
              <w:rPr>
                <w:noProof/>
                <w:lang w:val="en-GB"/>
              </w:rPr>
              <w:t xml:space="preserve">in the column list in the </w:t>
            </w:r>
            <w:r w:rsidR="00173EDC" w:rsidRPr="00390C2D">
              <w:rPr>
                <w:rFonts w:ascii="Consolas" w:hAnsi="Consolas"/>
                <w:noProof/>
                <w:lang w:val="en-GB"/>
              </w:rPr>
              <w:t>SELECT</w:t>
            </w:r>
            <w:r w:rsidR="00173EDC" w:rsidRPr="00390C2D">
              <w:rPr>
                <w:noProof/>
                <w:lang w:val="en-GB"/>
              </w:rPr>
              <w:t xml:space="preserve"> statement. </w:t>
            </w:r>
            <w:r w:rsidR="00A611DB" w:rsidRPr="00390C2D">
              <w:rPr>
                <w:noProof/>
                <w:lang w:val="en-GB"/>
              </w:rPr>
              <w:t xml:space="preserve">The parameters in the function indicate that the year </w:t>
            </w:r>
            <w:r w:rsidR="00C26F40" w:rsidRPr="00390C2D">
              <w:rPr>
                <w:noProof/>
                <w:lang w:val="en-GB"/>
              </w:rPr>
              <w:t>(</w:t>
            </w:r>
            <w:r w:rsidR="00C26F40" w:rsidRPr="00390C2D">
              <w:rPr>
                <w:rFonts w:ascii="Consolas" w:hAnsi="Consolas"/>
                <w:noProof/>
                <w:lang w:val="en-GB"/>
              </w:rPr>
              <w:t>'%Y'</w:t>
            </w:r>
            <w:r w:rsidR="00C26F40" w:rsidRPr="00390C2D">
              <w:rPr>
                <w:noProof/>
                <w:lang w:val="en-GB"/>
              </w:rPr>
              <w:t xml:space="preserve">) </w:t>
            </w:r>
            <w:r w:rsidR="00764464" w:rsidRPr="00390C2D">
              <w:rPr>
                <w:noProof/>
                <w:lang w:val="en-GB"/>
              </w:rPr>
              <w:t xml:space="preserve">should be extracted from the </w:t>
            </w:r>
            <w:r w:rsidR="00C26F40" w:rsidRPr="00390C2D">
              <w:rPr>
                <w:noProof/>
                <w:lang w:val="en-GB"/>
              </w:rPr>
              <w:t xml:space="preserve">dates stored in the variable </w:t>
            </w:r>
            <w:r w:rsidR="00C26F40" w:rsidRPr="00390C2D">
              <w:rPr>
                <w:rFonts w:ascii="Consolas" w:hAnsi="Consolas"/>
                <w:noProof/>
                <w:lang w:val="en-GB"/>
              </w:rPr>
              <w:t>Birthday</w:t>
            </w:r>
            <w:r w:rsidR="00C26F40" w:rsidRPr="00390C2D">
              <w:rPr>
                <w:noProof/>
                <w:lang w:val="en-GB"/>
              </w:rPr>
              <w:t xml:space="preserve">. </w:t>
            </w:r>
            <w:r w:rsidR="00ED139E" w:rsidRPr="00390C2D">
              <w:rPr>
                <w:noProof/>
                <w:lang w:val="en-GB"/>
              </w:rPr>
              <w:t xml:space="preserve">We can also see from </w:t>
            </w:r>
            <w:r w:rsidR="00ED139E" w:rsidRPr="00390C2D">
              <w:rPr>
                <w:noProof/>
                <w:lang w:val="en-GB"/>
              </w:rPr>
              <w:fldChar w:fldCharType="begin"/>
            </w:r>
            <w:r w:rsidR="00ED139E" w:rsidRPr="00390C2D">
              <w:rPr>
                <w:noProof/>
                <w:lang w:val="en-GB"/>
              </w:rPr>
              <w:instrText xml:space="preserve"> REF _Ref65663579 \h </w:instrText>
            </w:r>
            <w:r w:rsidR="00ED139E" w:rsidRPr="00390C2D">
              <w:rPr>
                <w:noProof/>
                <w:lang w:val="en-GB"/>
              </w:rPr>
            </w:r>
            <w:r w:rsidR="00ED139E" w:rsidRPr="00390C2D">
              <w:rPr>
                <w:noProof/>
                <w:lang w:val="en-GB"/>
              </w:rPr>
              <w:fldChar w:fldCharType="separate"/>
            </w:r>
            <w:r w:rsidR="00F37804" w:rsidRPr="00390C2D">
              <w:rPr>
                <w:noProof/>
                <w:lang w:val="en-GB"/>
              </w:rPr>
              <w:t>Figure 6.45</w:t>
            </w:r>
            <w:r w:rsidR="00ED139E" w:rsidRPr="00390C2D">
              <w:rPr>
                <w:noProof/>
                <w:lang w:val="en-GB"/>
              </w:rPr>
              <w:fldChar w:fldCharType="end"/>
            </w:r>
            <w:r w:rsidR="00ED139E" w:rsidRPr="00390C2D">
              <w:rPr>
                <w:noProof/>
                <w:lang w:val="en-GB"/>
              </w:rPr>
              <w:t xml:space="preserve"> that once the column name of </w:t>
            </w:r>
            <w:r w:rsidR="00766E95" w:rsidRPr="00390C2D">
              <w:rPr>
                <w:noProof/>
                <w:lang w:val="en-GB"/>
              </w:rPr>
              <w:t>a</w:t>
            </w:r>
            <w:r w:rsidR="009C6278" w:rsidRPr="00390C2D">
              <w:rPr>
                <w:noProof/>
                <w:lang w:val="en-GB"/>
              </w:rPr>
              <w:t>n</w:t>
            </w:r>
            <w:r w:rsidR="00ED139E" w:rsidRPr="00390C2D">
              <w:rPr>
                <w:noProof/>
                <w:lang w:val="en-GB"/>
              </w:rPr>
              <w:t xml:space="preserve"> aggregated </w:t>
            </w:r>
            <w:r w:rsidR="00ED139E" w:rsidRPr="00390C2D">
              <w:rPr>
                <w:noProof/>
                <w:lang w:val="en-GB"/>
              </w:rPr>
              <w:lastRenderedPageBreak/>
              <w:t xml:space="preserve">statistic </w:t>
            </w:r>
            <w:r w:rsidR="00766E95" w:rsidRPr="00390C2D">
              <w:rPr>
                <w:noProof/>
                <w:lang w:val="en-GB"/>
              </w:rPr>
              <w:t xml:space="preserve">has been established within the </w:t>
            </w:r>
            <w:r w:rsidR="006A4BF6" w:rsidRPr="00390C2D">
              <w:rPr>
                <w:rFonts w:ascii="Consolas" w:hAnsi="Consolas"/>
                <w:noProof/>
                <w:lang w:val="en-GB"/>
              </w:rPr>
              <w:t>SELECT</w:t>
            </w:r>
            <w:r w:rsidR="00766E95" w:rsidRPr="00390C2D">
              <w:rPr>
                <w:noProof/>
                <w:lang w:val="en-GB"/>
              </w:rPr>
              <w:t xml:space="preserve"> statement</w:t>
            </w:r>
            <w:r w:rsidR="00ED139E" w:rsidRPr="00390C2D">
              <w:rPr>
                <w:noProof/>
                <w:lang w:val="en-GB"/>
              </w:rPr>
              <w:t xml:space="preserve">, </w:t>
            </w:r>
            <w:r w:rsidR="00766E95" w:rsidRPr="00390C2D">
              <w:rPr>
                <w:noProof/>
                <w:lang w:val="en-GB"/>
              </w:rPr>
              <w:t xml:space="preserve">we can use it in the other parts of the </w:t>
            </w:r>
            <w:r w:rsidR="006A4BF6" w:rsidRPr="00390C2D">
              <w:rPr>
                <w:noProof/>
                <w:lang w:val="en-GB"/>
              </w:rPr>
              <w:t xml:space="preserve">syntax such as </w:t>
            </w:r>
            <w:r w:rsidR="006A4BF6" w:rsidRPr="00390C2D">
              <w:rPr>
                <w:rFonts w:ascii="Consolas" w:hAnsi="Consolas"/>
                <w:noProof/>
                <w:lang w:val="en-GB"/>
              </w:rPr>
              <w:t>WHERE</w:t>
            </w:r>
            <w:r w:rsidR="006A4BF6" w:rsidRPr="00390C2D">
              <w:rPr>
                <w:noProof/>
                <w:lang w:val="en-GB"/>
              </w:rPr>
              <w:t xml:space="preserve">, </w:t>
            </w:r>
            <w:r w:rsidR="006A4BF6" w:rsidRPr="00390C2D">
              <w:rPr>
                <w:rFonts w:ascii="Consolas" w:hAnsi="Consolas"/>
                <w:noProof/>
                <w:lang w:val="en-GB"/>
              </w:rPr>
              <w:t>GROUP</w:t>
            </w:r>
            <w:r w:rsidR="006A4BF6" w:rsidRPr="00390C2D">
              <w:rPr>
                <w:noProof/>
                <w:lang w:val="en-GB"/>
              </w:rPr>
              <w:t xml:space="preserve"> </w:t>
            </w:r>
            <w:r w:rsidR="006A4BF6" w:rsidRPr="00390C2D">
              <w:rPr>
                <w:rFonts w:ascii="Consolas" w:hAnsi="Consolas"/>
                <w:noProof/>
                <w:lang w:val="en-GB"/>
              </w:rPr>
              <w:t>BY</w:t>
            </w:r>
            <w:r w:rsidR="006A4BF6" w:rsidRPr="00390C2D">
              <w:rPr>
                <w:noProof/>
                <w:lang w:val="en-GB"/>
              </w:rPr>
              <w:t xml:space="preserve">, </w:t>
            </w:r>
            <w:r w:rsidR="006A4BF6" w:rsidRPr="00390C2D">
              <w:rPr>
                <w:rFonts w:ascii="Consolas" w:hAnsi="Consolas"/>
                <w:noProof/>
                <w:lang w:val="en-GB"/>
              </w:rPr>
              <w:t>ORDER</w:t>
            </w:r>
            <w:r w:rsidR="006A4BF6" w:rsidRPr="00390C2D">
              <w:rPr>
                <w:noProof/>
                <w:lang w:val="en-GB"/>
              </w:rPr>
              <w:t xml:space="preserve"> </w:t>
            </w:r>
            <w:r w:rsidR="006A4BF6" w:rsidRPr="00390C2D">
              <w:rPr>
                <w:rFonts w:ascii="Consolas" w:hAnsi="Consolas"/>
                <w:noProof/>
                <w:lang w:val="en-GB"/>
              </w:rPr>
              <w:t>BY</w:t>
            </w:r>
            <w:r w:rsidR="006A4BF6" w:rsidRPr="00390C2D">
              <w:rPr>
                <w:noProof/>
                <w:lang w:val="en-GB"/>
              </w:rPr>
              <w:t>, etc.</w:t>
            </w:r>
          </w:p>
          <w:p w14:paraId="4A329980" w14:textId="6045982B" w:rsidR="008A3638" w:rsidRPr="00390C2D" w:rsidRDefault="00F94C11" w:rsidP="008A3638">
            <w:pPr>
              <w:pStyle w:val="BodyText"/>
              <w:rPr>
                <w:noProof/>
                <w:lang w:val="en-GB"/>
              </w:rPr>
            </w:pPr>
            <w:r w:rsidRPr="00390C2D">
              <w:rPr>
                <w:noProof/>
                <w:lang w:val="en-GB"/>
              </w:rPr>
              <w:t>In the next</w:t>
            </w:r>
            <w:r w:rsidR="009D7BC1" w:rsidRPr="00390C2D">
              <w:rPr>
                <w:noProof/>
                <w:lang w:val="en-GB"/>
              </w:rPr>
              <w:t xml:space="preserve"> query, </w:t>
            </w:r>
            <w:r w:rsidR="00AE558F" w:rsidRPr="00390C2D">
              <w:rPr>
                <w:noProof/>
                <w:lang w:val="en-GB"/>
              </w:rPr>
              <w:t xml:space="preserve">the students </w:t>
            </w:r>
            <w:r w:rsidR="00C275F0" w:rsidRPr="00390C2D">
              <w:rPr>
                <w:noProof/>
                <w:lang w:val="en-GB"/>
              </w:rPr>
              <w:t>are</w:t>
            </w:r>
            <w:r w:rsidR="005024A3" w:rsidRPr="00390C2D">
              <w:rPr>
                <w:noProof/>
                <w:lang w:val="en-GB"/>
              </w:rPr>
              <w:t xml:space="preserve"> grouped </w:t>
            </w:r>
            <w:r w:rsidR="00AE558F" w:rsidRPr="00390C2D">
              <w:rPr>
                <w:noProof/>
                <w:lang w:val="en-GB"/>
              </w:rPr>
              <w:t>by their study program</w:t>
            </w:r>
            <w:r w:rsidR="006724A2" w:rsidRPr="00244A86">
              <w:rPr>
                <w:noProof/>
                <w:lang w:val="en-GB"/>
              </w:rPr>
              <w:t>me</w:t>
            </w:r>
            <w:r w:rsidR="00AE558F" w:rsidRPr="00390C2D">
              <w:rPr>
                <w:noProof/>
                <w:lang w:val="en-GB"/>
              </w:rPr>
              <w:t xml:space="preserve"> and the</w:t>
            </w:r>
            <w:r w:rsidR="00223C88" w:rsidRPr="00390C2D">
              <w:rPr>
                <w:noProof/>
                <w:lang w:val="en-GB"/>
              </w:rPr>
              <w:t>ir average grades in each</w:t>
            </w:r>
            <w:r w:rsidR="00AE558F" w:rsidRPr="00390C2D">
              <w:rPr>
                <w:noProof/>
                <w:lang w:val="en-GB"/>
              </w:rPr>
              <w:t xml:space="preserve"> course in which they </w:t>
            </w:r>
            <w:r w:rsidR="009D0322" w:rsidRPr="00390C2D">
              <w:rPr>
                <w:noProof/>
                <w:lang w:val="en-GB"/>
              </w:rPr>
              <w:t>have taken the examination</w:t>
            </w:r>
            <w:r w:rsidR="002D464D" w:rsidRPr="00390C2D">
              <w:rPr>
                <w:noProof/>
                <w:lang w:val="en-GB"/>
              </w:rPr>
              <w:t xml:space="preserve"> will be determined</w:t>
            </w:r>
            <w:r w:rsidR="007218B2" w:rsidRPr="00390C2D">
              <w:rPr>
                <w:noProof/>
                <w:lang w:val="en-GB"/>
              </w:rPr>
              <w:t>.</w:t>
            </w:r>
          </w:p>
          <w:p w14:paraId="1237AAD4" w14:textId="63BBC699" w:rsidR="008A3638" w:rsidRPr="00390C2D" w:rsidRDefault="00E50C95" w:rsidP="008A3638">
            <w:pPr>
              <w:pStyle w:val="Figure-Image-Upper"/>
              <w:rPr>
                <w:lang w:val="en-GB"/>
              </w:rPr>
            </w:pPr>
            <w:r w:rsidRPr="00390C2D">
              <w:drawing>
                <wp:inline distT="0" distB="0" distL="0" distR="0" wp14:anchorId="35BEC4B5" wp14:editId="09DD98EA">
                  <wp:extent cx="5580000" cy="1681913"/>
                  <wp:effectExtent l="19050" t="19050" r="20955" b="139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6660" t="30652" r="1986" b="24081"/>
                          <a:stretch/>
                        </pic:blipFill>
                        <pic:spPr bwMode="auto">
                          <a:xfrm>
                            <a:off x="0" y="0"/>
                            <a:ext cx="5580000" cy="1681913"/>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A14CFF" w14:textId="07152BBC" w:rsidR="008A3638" w:rsidRPr="00390C2D" w:rsidRDefault="008A3638" w:rsidP="00390C2D">
            <w:pPr>
              <w:pStyle w:val="Caption"/>
            </w:pPr>
            <w:r w:rsidRPr="00390C2D">
              <w:t>Figure 6.</w:t>
            </w:r>
            <w:r w:rsidRPr="00390C2D">
              <w:fldChar w:fldCharType="begin"/>
            </w:r>
            <w:r w:rsidRPr="00390C2D">
              <w:instrText xml:space="preserve"> SEQ Figure \* ARABIC </w:instrText>
            </w:r>
            <w:r w:rsidRPr="00390C2D">
              <w:fldChar w:fldCharType="separate"/>
            </w:r>
            <w:r w:rsidR="00F37804" w:rsidRPr="00390C2D">
              <w:t>46</w:t>
            </w:r>
            <w:r w:rsidRPr="00390C2D">
              <w:fldChar w:fldCharType="end"/>
            </w:r>
            <w:r w:rsidRPr="00390C2D">
              <w:t xml:space="preserve"> </w:t>
            </w:r>
            <w:r w:rsidR="003D151F" w:rsidRPr="00390C2D">
              <w:t xml:space="preserve">Calculate </w:t>
            </w:r>
            <w:r w:rsidR="00A6174B" w:rsidRPr="00390C2D">
              <w:t>Average Grade of Different Program</w:t>
            </w:r>
            <w:r w:rsidR="006724A2" w:rsidRPr="00390C2D">
              <w:t>me</w:t>
            </w:r>
            <w:r w:rsidR="00B32C40" w:rsidRPr="00390C2D">
              <w:t>s in Different Courses</w:t>
            </w:r>
          </w:p>
          <w:p w14:paraId="07841205" w14:textId="7DF77372" w:rsidR="008A3638" w:rsidRPr="00390C2D" w:rsidRDefault="00D92171" w:rsidP="008A3638">
            <w:pPr>
              <w:pStyle w:val="BodyText"/>
              <w:rPr>
                <w:noProof/>
                <w:lang w:val="en-GB"/>
              </w:rPr>
            </w:pPr>
            <w:r w:rsidRPr="00390C2D">
              <w:rPr>
                <w:noProof/>
                <w:lang w:val="en-GB"/>
              </w:rPr>
              <w:t xml:space="preserve">In the above program, we have excluded those records </w:t>
            </w:r>
            <w:r w:rsidR="00C333D5" w:rsidRPr="00390C2D">
              <w:rPr>
                <w:noProof/>
                <w:lang w:val="en-GB"/>
              </w:rPr>
              <w:t xml:space="preserve">in the joined table that have missing values in the variable </w:t>
            </w:r>
            <w:r w:rsidR="00C333D5" w:rsidRPr="00390C2D">
              <w:rPr>
                <w:rFonts w:ascii="Consolas" w:hAnsi="Consolas"/>
                <w:noProof/>
                <w:lang w:val="en-GB"/>
              </w:rPr>
              <w:t>Grade</w:t>
            </w:r>
            <w:r w:rsidR="00062796" w:rsidRPr="00390C2D">
              <w:rPr>
                <w:noProof/>
                <w:lang w:val="en-GB"/>
              </w:rPr>
              <w:t xml:space="preserve">. In other words, </w:t>
            </w:r>
            <w:r w:rsidR="00BC6F38" w:rsidRPr="00390C2D">
              <w:rPr>
                <w:noProof/>
                <w:lang w:val="en-GB"/>
              </w:rPr>
              <w:t>the</w:t>
            </w:r>
            <w:r w:rsidR="00BC6F38">
              <w:rPr>
                <w:noProof/>
                <w:lang w:val="en-GB"/>
              </w:rPr>
              <w:t>s</w:t>
            </w:r>
            <w:r w:rsidR="00BC6F38" w:rsidRPr="00390C2D">
              <w:rPr>
                <w:noProof/>
                <w:lang w:val="en-GB"/>
              </w:rPr>
              <w:t xml:space="preserve">e </w:t>
            </w:r>
            <w:r w:rsidR="00BC6F38">
              <w:rPr>
                <w:noProof/>
                <w:lang w:val="en-GB"/>
              </w:rPr>
              <w:t>we</w:t>
            </w:r>
            <w:r w:rsidR="00BC6F38" w:rsidRPr="00390C2D">
              <w:rPr>
                <w:noProof/>
                <w:lang w:val="en-GB"/>
              </w:rPr>
              <w:t xml:space="preserve">re </w:t>
            </w:r>
            <w:r w:rsidR="006059B8" w:rsidRPr="00390C2D">
              <w:rPr>
                <w:noProof/>
                <w:lang w:val="en-GB"/>
              </w:rPr>
              <w:t xml:space="preserve">records from the table </w:t>
            </w:r>
            <w:r w:rsidR="00062796" w:rsidRPr="00390C2D">
              <w:rPr>
                <w:rFonts w:ascii="Consolas" w:hAnsi="Consolas"/>
                <w:noProof/>
                <w:lang w:val="en-GB"/>
              </w:rPr>
              <w:t>students</w:t>
            </w:r>
            <w:r w:rsidR="00062796" w:rsidRPr="00390C2D">
              <w:rPr>
                <w:noProof/>
                <w:lang w:val="en-GB"/>
              </w:rPr>
              <w:t xml:space="preserve"> </w:t>
            </w:r>
            <w:r w:rsidR="00B769ED" w:rsidRPr="00390C2D">
              <w:rPr>
                <w:noProof/>
                <w:lang w:val="en-GB"/>
              </w:rPr>
              <w:t xml:space="preserve">for which matching could be found in the table </w:t>
            </w:r>
            <w:r w:rsidR="00B769ED" w:rsidRPr="00390C2D">
              <w:rPr>
                <w:rFonts w:ascii="Consolas" w:hAnsi="Consolas"/>
                <w:noProof/>
                <w:lang w:val="en-GB"/>
              </w:rPr>
              <w:t>grades</w:t>
            </w:r>
            <w:r w:rsidR="00BC6F38">
              <w:rPr>
                <w:noProof/>
                <w:lang w:val="en-GB"/>
              </w:rPr>
              <w:t>, but</w:t>
            </w:r>
            <w:r w:rsidR="00BC6F38" w:rsidRPr="00390C2D">
              <w:rPr>
                <w:noProof/>
                <w:lang w:val="en-GB"/>
              </w:rPr>
              <w:t xml:space="preserve"> </w:t>
            </w:r>
            <w:r w:rsidR="00B769ED" w:rsidRPr="00390C2D">
              <w:rPr>
                <w:noProof/>
                <w:lang w:val="en-GB"/>
              </w:rPr>
              <w:t>the</w:t>
            </w:r>
            <w:r w:rsidR="00BC6F38">
              <w:rPr>
                <w:noProof/>
                <w:lang w:val="en-GB"/>
              </w:rPr>
              <w:t>ir</w:t>
            </w:r>
            <w:r w:rsidR="00714E36" w:rsidRPr="00390C2D">
              <w:rPr>
                <w:noProof/>
                <w:lang w:val="en-GB"/>
              </w:rPr>
              <w:t xml:space="preserve"> data in the column </w:t>
            </w:r>
            <w:r w:rsidR="00714E36" w:rsidRPr="00390C2D">
              <w:rPr>
                <w:rFonts w:ascii="Consolas" w:hAnsi="Consolas"/>
                <w:noProof/>
                <w:lang w:val="en-GB"/>
              </w:rPr>
              <w:t>Grade</w:t>
            </w:r>
            <w:r w:rsidR="00714E36" w:rsidRPr="00390C2D">
              <w:rPr>
                <w:noProof/>
                <w:lang w:val="en-GB"/>
              </w:rPr>
              <w:t xml:space="preserve"> </w:t>
            </w:r>
            <w:r w:rsidR="00BC6F38">
              <w:rPr>
                <w:noProof/>
                <w:lang w:val="en-GB"/>
              </w:rPr>
              <w:t>we</w:t>
            </w:r>
            <w:r w:rsidR="00DC0AB7" w:rsidRPr="00390C2D">
              <w:rPr>
                <w:noProof/>
                <w:lang w:val="en-GB"/>
              </w:rPr>
              <w:t>re</w:t>
            </w:r>
            <w:r w:rsidR="00736DF8" w:rsidRPr="00390C2D">
              <w:rPr>
                <w:noProof/>
                <w:lang w:val="en-GB"/>
              </w:rPr>
              <w:t xml:space="preserve"> </w:t>
            </w:r>
            <w:r w:rsidR="00714E36" w:rsidRPr="00390C2D">
              <w:rPr>
                <w:noProof/>
                <w:lang w:val="en-GB"/>
              </w:rPr>
              <w:t xml:space="preserve">missing. </w:t>
            </w:r>
            <w:r w:rsidR="00736DF8" w:rsidRPr="00390C2D">
              <w:rPr>
                <w:noProof/>
                <w:lang w:val="en-GB"/>
              </w:rPr>
              <w:t>We have also counted the number of different ID</w:t>
            </w:r>
            <w:r w:rsidR="00DC0AB7" w:rsidRPr="00390C2D">
              <w:rPr>
                <w:noProof/>
                <w:lang w:val="en-GB"/>
              </w:rPr>
              <w:t>s</w:t>
            </w:r>
            <w:r w:rsidR="00736DF8" w:rsidRPr="00390C2D">
              <w:rPr>
                <w:noProof/>
                <w:lang w:val="en-GB"/>
              </w:rPr>
              <w:t xml:space="preserve"> </w:t>
            </w:r>
            <w:r w:rsidR="00224B6F" w:rsidRPr="00390C2D">
              <w:rPr>
                <w:noProof/>
                <w:lang w:val="en-GB"/>
              </w:rPr>
              <w:t xml:space="preserve">in each of the groups to determine the number of students </w:t>
            </w:r>
            <w:r w:rsidR="004841F5" w:rsidRPr="00244A86">
              <w:rPr>
                <w:noProof/>
                <w:lang w:val="en-GB"/>
              </w:rPr>
              <w:t xml:space="preserve">who </w:t>
            </w:r>
            <w:r w:rsidR="00224B6F" w:rsidRPr="00390C2D">
              <w:rPr>
                <w:noProof/>
                <w:lang w:val="en-GB"/>
              </w:rPr>
              <w:t xml:space="preserve">participated in the corresponding examination. </w:t>
            </w:r>
            <w:r w:rsidR="00BB74F3" w:rsidRPr="00390C2D">
              <w:rPr>
                <w:noProof/>
                <w:lang w:val="en-GB"/>
              </w:rPr>
              <w:t xml:space="preserve">The counts can be found in the new column named </w:t>
            </w:r>
            <w:r w:rsidR="00BB74F3" w:rsidRPr="00390C2D">
              <w:rPr>
                <w:rFonts w:ascii="Consolas" w:hAnsi="Consolas"/>
                <w:noProof/>
                <w:lang w:val="en-GB"/>
              </w:rPr>
              <w:t>NumStudents</w:t>
            </w:r>
            <w:r w:rsidR="00BB74F3" w:rsidRPr="00390C2D">
              <w:rPr>
                <w:noProof/>
                <w:lang w:val="en-GB"/>
              </w:rPr>
              <w:t xml:space="preserve">. </w:t>
            </w:r>
            <w:r w:rsidR="00541783" w:rsidRPr="00390C2D">
              <w:rPr>
                <w:noProof/>
                <w:lang w:val="en-GB"/>
              </w:rPr>
              <w:t xml:space="preserve">As a result, </w:t>
            </w:r>
            <w:r w:rsidR="00BB74F3" w:rsidRPr="00390C2D">
              <w:rPr>
                <w:noProof/>
                <w:lang w:val="en-GB"/>
              </w:rPr>
              <w:t>there were 15</w:t>
            </w:r>
            <w:r w:rsidR="00541783" w:rsidRPr="00390C2D">
              <w:rPr>
                <w:noProof/>
                <w:lang w:val="en-GB"/>
              </w:rPr>
              <w:t xml:space="preserve"> </w:t>
            </w:r>
            <w:r w:rsidR="00BB74F3" w:rsidRPr="00390C2D">
              <w:rPr>
                <w:noProof/>
                <w:lang w:val="en-GB"/>
              </w:rPr>
              <w:t xml:space="preserve">analytics </w:t>
            </w:r>
            <w:r w:rsidR="00541783" w:rsidRPr="00390C2D">
              <w:rPr>
                <w:noProof/>
                <w:lang w:val="en-GB"/>
              </w:rPr>
              <w:t xml:space="preserve">students </w:t>
            </w:r>
            <w:r w:rsidR="00BB74F3" w:rsidRPr="00390C2D">
              <w:rPr>
                <w:noProof/>
                <w:lang w:val="en-GB"/>
              </w:rPr>
              <w:t xml:space="preserve">who took part in the examination </w:t>
            </w:r>
            <w:r w:rsidR="005C20EF" w:rsidRPr="00390C2D">
              <w:rPr>
                <w:noProof/>
                <w:lang w:val="en-GB"/>
              </w:rPr>
              <w:t xml:space="preserve">of Course101 and their average grade is 69.67. </w:t>
            </w:r>
            <w:r w:rsidR="005531A7" w:rsidRPr="00390C2D">
              <w:rPr>
                <w:noProof/>
                <w:lang w:val="en-GB"/>
              </w:rPr>
              <w:t>Other program</w:t>
            </w:r>
            <w:r w:rsidR="006724A2" w:rsidRPr="00244A86">
              <w:rPr>
                <w:noProof/>
                <w:lang w:val="en-GB"/>
              </w:rPr>
              <w:t>me</w:t>
            </w:r>
            <w:r w:rsidR="005531A7" w:rsidRPr="00390C2D">
              <w:rPr>
                <w:noProof/>
                <w:lang w:val="en-GB"/>
              </w:rPr>
              <w:t xml:space="preserve">s such as accountancy and business have </w:t>
            </w:r>
            <w:r w:rsidR="007F054D" w:rsidRPr="00390C2D">
              <w:rPr>
                <w:noProof/>
                <w:lang w:val="en-GB"/>
              </w:rPr>
              <w:t xml:space="preserve">only got </w:t>
            </w:r>
            <w:r w:rsidR="005531A7" w:rsidRPr="00390C2D">
              <w:rPr>
                <w:noProof/>
                <w:lang w:val="en-GB"/>
              </w:rPr>
              <w:t xml:space="preserve">one student </w:t>
            </w:r>
            <w:r w:rsidR="00ED13D6" w:rsidRPr="00390C2D">
              <w:rPr>
                <w:noProof/>
                <w:lang w:val="en-GB"/>
              </w:rPr>
              <w:t xml:space="preserve">each to </w:t>
            </w:r>
            <w:r w:rsidR="00EE2656" w:rsidRPr="00390C2D">
              <w:rPr>
                <w:noProof/>
                <w:lang w:val="en-GB"/>
              </w:rPr>
              <w:t>participate in th</w:t>
            </w:r>
            <w:r w:rsidR="00ED13D6" w:rsidRPr="00390C2D">
              <w:rPr>
                <w:noProof/>
                <w:lang w:val="en-GB"/>
              </w:rPr>
              <w:t>i</w:t>
            </w:r>
            <w:r w:rsidR="00EE2656" w:rsidRPr="00390C2D">
              <w:rPr>
                <w:noProof/>
                <w:lang w:val="en-GB"/>
              </w:rPr>
              <w:t>s examination</w:t>
            </w:r>
            <w:r w:rsidR="00565EAA" w:rsidRPr="00390C2D">
              <w:rPr>
                <w:noProof/>
                <w:lang w:val="en-GB"/>
              </w:rPr>
              <w:t xml:space="preserve">. </w:t>
            </w:r>
            <w:r w:rsidR="001F52CD" w:rsidRPr="00390C2D">
              <w:rPr>
                <w:noProof/>
                <w:lang w:val="en-GB"/>
              </w:rPr>
              <w:t>Therefore, t</w:t>
            </w:r>
            <w:r w:rsidR="00EE2656" w:rsidRPr="00390C2D">
              <w:rPr>
                <w:noProof/>
                <w:lang w:val="en-GB"/>
              </w:rPr>
              <w:t>he</w:t>
            </w:r>
            <w:r w:rsidR="00565EAA" w:rsidRPr="00390C2D">
              <w:rPr>
                <w:noProof/>
                <w:lang w:val="en-GB"/>
              </w:rPr>
              <w:t>ir</w:t>
            </w:r>
            <w:r w:rsidR="00EE2656" w:rsidRPr="00390C2D">
              <w:rPr>
                <w:noProof/>
                <w:lang w:val="en-GB"/>
              </w:rPr>
              <w:t xml:space="preserve"> </w:t>
            </w:r>
            <w:r w:rsidR="007F054D" w:rsidRPr="00390C2D">
              <w:rPr>
                <w:noProof/>
                <w:lang w:val="en-GB"/>
              </w:rPr>
              <w:t xml:space="preserve">low average scores </w:t>
            </w:r>
            <w:r w:rsidR="00BB7DF9" w:rsidRPr="00390C2D">
              <w:rPr>
                <w:noProof/>
                <w:lang w:val="en-GB"/>
              </w:rPr>
              <w:t xml:space="preserve">here </w:t>
            </w:r>
            <w:r w:rsidR="007F054D" w:rsidRPr="00390C2D">
              <w:rPr>
                <w:noProof/>
                <w:lang w:val="en-GB"/>
              </w:rPr>
              <w:t xml:space="preserve">are </w:t>
            </w:r>
            <w:r w:rsidR="001F52CD" w:rsidRPr="00390C2D">
              <w:rPr>
                <w:noProof/>
                <w:lang w:val="en-GB"/>
              </w:rPr>
              <w:t>un</w:t>
            </w:r>
            <w:r w:rsidR="007F054D" w:rsidRPr="00390C2D">
              <w:rPr>
                <w:noProof/>
                <w:lang w:val="en-GB"/>
              </w:rPr>
              <w:t>reliable</w:t>
            </w:r>
            <w:r w:rsidR="00565EAA" w:rsidRPr="00390C2D">
              <w:rPr>
                <w:noProof/>
                <w:lang w:val="en-GB"/>
              </w:rPr>
              <w:t xml:space="preserve"> statistic</w:t>
            </w:r>
            <w:r w:rsidR="00DF4BB6" w:rsidRPr="00390C2D">
              <w:rPr>
                <w:noProof/>
                <w:lang w:val="en-GB"/>
              </w:rPr>
              <w:t>s for any inference</w:t>
            </w:r>
            <w:r w:rsidR="007F054D" w:rsidRPr="00390C2D">
              <w:rPr>
                <w:noProof/>
                <w:lang w:val="en-GB"/>
              </w:rPr>
              <w:t>.</w:t>
            </w:r>
          </w:p>
          <w:p w14:paraId="733FEB7F" w14:textId="12B3C005" w:rsidR="00EC1011" w:rsidRPr="00390C2D" w:rsidRDefault="007F2FE7" w:rsidP="00EC1011">
            <w:pPr>
              <w:pStyle w:val="BodyText"/>
              <w:rPr>
                <w:noProof/>
                <w:lang w:val="en-GB"/>
              </w:rPr>
            </w:pPr>
            <w:r w:rsidRPr="00390C2D">
              <w:rPr>
                <w:noProof/>
                <w:lang w:val="en-GB"/>
              </w:rPr>
              <w:t xml:space="preserve">If we </w:t>
            </w:r>
            <w:r w:rsidR="0070432F" w:rsidRPr="00390C2D">
              <w:rPr>
                <w:noProof/>
                <w:lang w:val="en-GB"/>
              </w:rPr>
              <w:t xml:space="preserve">would like to </w:t>
            </w:r>
            <w:r w:rsidR="00DF15CE" w:rsidRPr="00390C2D">
              <w:rPr>
                <w:noProof/>
                <w:lang w:val="en-GB"/>
              </w:rPr>
              <w:t xml:space="preserve">select only </w:t>
            </w:r>
            <w:r w:rsidR="00A800E9" w:rsidRPr="00390C2D">
              <w:rPr>
                <w:noProof/>
                <w:lang w:val="en-GB"/>
              </w:rPr>
              <w:t>program</w:t>
            </w:r>
            <w:r w:rsidR="00A82E83" w:rsidRPr="00244A86">
              <w:rPr>
                <w:noProof/>
                <w:lang w:val="en-GB"/>
              </w:rPr>
              <w:t>me</w:t>
            </w:r>
            <w:r w:rsidR="00A800E9" w:rsidRPr="00390C2D">
              <w:rPr>
                <w:noProof/>
                <w:lang w:val="en-GB"/>
              </w:rPr>
              <w:t xml:space="preserve">s </w:t>
            </w:r>
            <w:r w:rsidR="00FB3151">
              <w:rPr>
                <w:noProof/>
                <w:lang w:val="en-GB"/>
              </w:rPr>
              <w:t xml:space="preserve">with </w:t>
            </w:r>
            <w:r w:rsidR="00DF15CE" w:rsidRPr="00390C2D">
              <w:rPr>
                <w:noProof/>
                <w:lang w:val="en-GB"/>
              </w:rPr>
              <w:t xml:space="preserve">5 students or more </w:t>
            </w:r>
            <w:r w:rsidR="001C794C" w:rsidRPr="00390C2D">
              <w:rPr>
                <w:noProof/>
                <w:lang w:val="en-GB"/>
              </w:rPr>
              <w:t>participated in the exams</w:t>
            </w:r>
            <w:r w:rsidR="00A800E9" w:rsidRPr="00390C2D">
              <w:rPr>
                <w:noProof/>
                <w:lang w:val="en-GB"/>
              </w:rPr>
              <w:t xml:space="preserve">, we can </w:t>
            </w:r>
            <w:r w:rsidR="001C794C" w:rsidRPr="00390C2D">
              <w:rPr>
                <w:noProof/>
                <w:lang w:val="en-GB"/>
              </w:rPr>
              <w:t xml:space="preserve">use the </w:t>
            </w:r>
            <w:r w:rsidR="001C794C" w:rsidRPr="00390C2D">
              <w:rPr>
                <w:rFonts w:ascii="Consolas" w:hAnsi="Consolas"/>
                <w:noProof/>
                <w:lang w:val="en-GB"/>
              </w:rPr>
              <w:t>HAVING</w:t>
            </w:r>
            <w:r w:rsidR="001C794C" w:rsidRPr="00390C2D">
              <w:rPr>
                <w:noProof/>
                <w:lang w:val="en-GB"/>
              </w:rPr>
              <w:t xml:space="preserve"> clause for filtering the grouped table.</w:t>
            </w:r>
          </w:p>
          <w:p w14:paraId="763A4EFC" w14:textId="27C4E0D2" w:rsidR="00EC1011" w:rsidRPr="00390C2D" w:rsidRDefault="00BB7DF9" w:rsidP="00EC1011">
            <w:pPr>
              <w:pStyle w:val="Figure-Image-Upper"/>
              <w:rPr>
                <w:lang w:val="en-GB"/>
              </w:rPr>
            </w:pPr>
            <w:r w:rsidRPr="00390C2D">
              <w:drawing>
                <wp:inline distT="0" distB="0" distL="0" distR="0" wp14:anchorId="46F1AC49" wp14:editId="1B27C230">
                  <wp:extent cx="5580000" cy="1175179"/>
                  <wp:effectExtent l="19050" t="19050" r="20955"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6470" t="47533" r="2070" b="20797"/>
                          <a:stretch/>
                        </pic:blipFill>
                        <pic:spPr bwMode="auto">
                          <a:xfrm>
                            <a:off x="0" y="0"/>
                            <a:ext cx="5580000" cy="1175179"/>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F51076" w14:textId="327F8F71" w:rsidR="00EC1011" w:rsidRPr="00390C2D" w:rsidRDefault="00EC1011" w:rsidP="00390C2D">
            <w:pPr>
              <w:pStyle w:val="Caption"/>
            </w:pPr>
            <w:bookmarkStart w:id="65" w:name="_Ref65667270"/>
            <w:r w:rsidRPr="00390C2D">
              <w:t>Figure 6.</w:t>
            </w:r>
            <w:r w:rsidRPr="00390C2D">
              <w:fldChar w:fldCharType="begin"/>
            </w:r>
            <w:r w:rsidRPr="00390C2D">
              <w:instrText xml:space="preserve"> SEQ Figure \* ARABIC </w:instrText>
            </w:r>
            <w:r w:rsidRPr="00390C2D">
              <w:fldChar w:fldCharType="separate"/>
            </w:r>
            <w:r w:rsidR="00F37804" w:rsidRPr="00390C2D">
              <w:t>47</w:t>
            </w:r>
            <w:r w:rsidRPr="00390C2D">
              <w:fldChar w:fldCharType="end"/>
            </w:r>
            <w:bookmarkEnd w:id="65"/>
            <w:r w:rsidRPr="00390C2D">
              <w:t xml:space="preserve"> </w:t>
            </w:r>
            <w:r w:rsidR="003E65AD" w:rsidRPr="00390C2D">
              <w:t>Select</w:t>
            </w:r>
            <w:r w:rsidR="002A538F" w:rsidRPr="00390C2D">
              <w:t>e</w:t>
            </w:r>
            <w:r w:rsidR="004841F5" w:rsidRPr="00390C2D">
              <w:t>d</w:t>
            </w:r>
            <w:r w:rsidR="003E65AD" w:rsidRPr="00390C2D">
              <w:t xml:space="preserve"> </w:t>
            </w:r>
            <w:r w:rsidR="00E26B68" w:rsidRPr="00390C2D">
              <w:t xml:space="preserve">Courses with </w:t>
            </w:r>
            <w:r w:rsidR="001D11E0">
              <w:rPr>
                <w:rFonts w:ascii="Consolas" w:hAnsi="Consolas"/>
              </w:rPr>
              <w:t>NumStudents</w:t>
            </w:r>
            <w:r w:rsidR="006E6821" w:rsidRPr="00390C2D">
              <w:t xml:space="preserve"> </w:t>
            </w:r>
            <w:r w:rsidR="001D11E0">
              <w:rPr>
                <w:rFonts w:ascii="Consolas" w:hAnsi="Consolas"/>
              </w:rPr>
              <w:t>&gt;=</w:t>
            </w:r>
            <w:r w:rsidR="00A813C2" w:rsidRPr="00390C2D">
              <w:t xml:space="preserve"> </w:t>
            </w:r>
            <w:r w:rsidR="001D11E0">
              <w:t>5</w:t>
            </w:r>
            <w:r w:rsidR="00082C0B" w:rsidRPr="00390C2D">
              <w:t xml:space="preserve"> Grouped by </w:t>
            </w:r>
            <w:r w:rsidR="00E26B68" w:rsidRPr="00390C2D">
              <w:t>Study Program</w:t>
            </w:r>
            <w:r w:rsidR="006724A2" w:rsidRPr="00390C2D">
              <w:t>me</w:t>
            </w:r>
          </w:p>
          <w:p w14:paraId="7AFB3F92" w14:textId="223A83A2" w:rsidR="008A7D0C" w:rsidRPr="00390C2D" w:rsidRDefault="00BD69FB" w:rsidP="008A7D0C">
            <w:pPr>
              <w:pStyle w:val="BodyText"/>
              <w:rPr>
                <w:noProof/>
                <w:lang w:val="en-GB"/>
              </w:rPr>
            </w:pPr>
            <w:r w:rsidRPr="00390C2D">
              <w:rPr>
                <w:noProof/>
                <w:lang w:val="en-GB"/>
              </w:rPr>
              <w:lastRenderedPageBreak/>
              <w:t xml:space="preserve">Now we </w:t>
            </w:r>
            <w:r w:rsidR="006B721F" w:rsidRPr="00390C2D">
              <w:rPr>
                <w:noProof/>
                <w:lang w:val="en-GB"/>
              </w:rPr>
              <w:t xml:space="preserve">will </w:t>
            </w:r>
            <w:r w:rsidR="003C677B" w:rsidRPr="00390C2D">
              <w:rPr>
                <w:noProof/>
                <w:lang w:val="en-GB"/>
              </w:rPr>
              <w:t>create a grouped table in which the average grade of each student in the two exams are calculated</w:t>
            </w:r>
            <w:r w:rsidR="000475F8" w:rsidRPr="00390C2D">
              <w:rPr>
                <w:noProof/>
                <w:lang w:val="en-GB"/>
              </w:rPr>
              <w:t>. The number of exam</w:t>
            </w:r>
            <w:r w:rsidR="006B721F" w:rsidRPr="00390C2D">
              <w:rPr>
                <w:noProof/>
                <w:lang w:val="en-GB"/>
              </w:rPr>
              <w:t xml:space="preserve"> participation</w:t>
            </w:r>
            <w:r w:rsidR="00CB2AA2" w:rsidRPr="00390C2D">
              <w:rPr>
                <w:noProof/>
                <w:lang w:val="en-GB"/>
              </w:rPr>
              <w:t>s</w:t>
            </w:r>
            <w:r w:rsidR="006B721F" w:rsidRPr="00390C2D">
              <w:rPr>
                <w:noProof/>
                <w:lang w:val="en-GB"/>
              </w:rPr>
              <w:t xml:space="preserve"> </w:t>
            </w:r>
            <w:r w:rsidR="000475F8" w:rsidRPr="00390C2D">
              <w:rPr>
                <w:noProof/>
                <w:lang w:val="en-GB"/>
              </w:rPr>
              <w:t xml:space="preserve">will be counted </w:t>
            </w:r>
            <w:r w:rsidR="00CB2AA2" w:rsidRPr="00390C2D">
              <w:rPr>
                <w:noProof/>
                <w:lang w:val="en-GB"/>
              </w:rPr>
              <w:t xml:space="preserve">for each </w:t>
            </w:r>
            <w:r w:rsidR="00523E5D" w:rsidRPr="00390C2D">
              <w:rPr>
                <w:noProof/>
                <w:lang w:val="en-GB"/>
              </w:rPr>
              <w:t>of them</w:t>
            </w:r>
            <w:r w:rsidR="00CB2AA2" w:rsidRPr="00390C2D">
              <w:rPr>
                <w:noProof/>
                <w:lang w:val="en-GB"/>
              </w:rPr>
              <w:t xml:space="preserve"> </w:t>
            </w:r>
            <w:r w:rsidR="000475F8" w:rsidRPr="00390C2D">
              <w:rPr>
                <w:noProof/>
                <w:lang w:val="en-GB"/>
              </w:rPr>
              <w:t>and stored as a new variable</w:t>
            </w:r>
            <w:r w:rsidR="001D1CE6" w:rsidRPr="00390C2D">
              <w:rPr>
                <w:noProof/>
                <w:lang w:val="en-GB"/>
              </w:rPr>
              <w:t xml:space="preserve"> called </w:t>
            </w:r>
            <w:r w:rsidR="001D1CE6" w:rsidRPr="00390C2D">
              <w:rPr>
                <w:rFonts w:ascii="Consolas" w:hAnsi="Consolas"/>
                <w:noProof/>
                <w:lang w:val="en-GB"/>
              </w:rPr>
              <w:t>NumCourse</w:t>
            </w:r>
            <w:r w:rsidR="000475F8" w:rsidRPr="00390C2D">
              <w:rPr>
                <w:noProof/>
                <w:lang w:val="en-GB"/>
              </w:rPr>
              <w:t>.</w:t>
            </w:r>
            <w:r w:rsidR="002E1FB0" w:rsidRPr="00390C2D">
              <w:rPr>
                <w:noProof/>
                <w:lang w:val="en-GB"/>
              </w:rPr>
              <w:t xml:space="preserve"> Eventually, </w:t>
            </w:r>
            <w:r w:rsidR="00BC2069" w:rsidRPr="00390C2D">
              <w:rPr>
                <w:noProof/>
                <w:lang w:val="en-GB"/>
              </w:rPr>
              <w:t xml:space="preserve">the output table should be sorted </w:t>
            </w:r>
            <w:r w:rsidR="00062603" w:rsidRPr="00390C2D">
              <w:rPr>
                <w:noProof/>
                <w:lang w:val="en-GB"/>
              </w:rPr>
              <w:t>by the students’ average grades in the descending order and</w:t>
            </w:r>
            <w:r w:rsidR="00420032" w:rsidRPr="00390C2D">
              <w:rPr>
                <w:noProof/>
                <w:lang w:val="en-GB"/>
              </w:rPr>
              <w:t xml:space="preserve"> contains</w:t>
            </w:r>
            <w:r w:rsidR="00062603" w:rsidRPr="00390C2D">
              <w:rPr>
                <w:noProof/>
                <w:lang w:val="en-GB"/>
              </w:rPr>
              <w:t xml:space="preserve"> </w:t>
            </w:r>
            <w:r w:rsidR="002E1FB0" w:rsidRPr="00390C2D">
              <w:rPr>
                <w:noProof/>
                <w:lang w:val="en-GB"/>
              </w:rPr>
              <w:t xml:space="preserve">only students with an average grade of </w:t>
            </w:r>
            <w:r w:rsidR="00AA1CF2" w:rsidRPr="00390C2D">
              <w:rPr>
                <w:noProof/>
                <w:lang w:val="en-GB"/>
              </w:rPr>
              <w:t xml:space="preserve">at least </w:t>
            </w:r>
            <w:r w:rsidR="002E1FB0" w:rsidRPr="00390C2D">
              <w:rPr>
                <w:noProof/>
                <w:lang w:val="en-GB"/>
              </w:rPr>
              <w:t>40 marks</w:t>
            </w:r>
            <w:r w:rsidR="00062603" w:rsidRPr="00390C2D">
              <w:rPr>
                <w:noProof/>
                <w:lang w:val="en-GB"/>
              </w:rPr>
              <w:t>.</w:t>
            </w:r>
            <w:r w:rsidR="00BC2069" w:rsidRPr="00390C2D">
              <w:rPr>
                <w:noProof/>
                <w:lang w:val="en-GB"/>
              </w:rPr>
              <w:t xml:space="preserve"> </w:t>
            </w:r>
          </w:p>
          <w:p w14:paraId="13C2AE84" w14:textId="3DF16F8B" w:rsidR="008A7D0C" w:rsidRPr="00390C2D" w:rsidRDefault="00070497" w:rsidP="008A7D0C">
            <w:pPr>
              <w:pStyle w:val="Figure-Image-Upper"/>
              <w:rPr>
                <w:lang w:val="en-GB"/>
              </w:rPr>
            </w:pPr>
            <w:r w:rsidRPr="00390C2D">
              <w:drawing>
                <wp:inline distT="0" distB="0" distL="0" distR="0" wp14:anchorId="7250FC16" wp14:editId="0E49911A">
                  <wp:extent cx="5580000" cy="2705663"/>
                  <wp:effectExtent l="19050" t="19050" r="20955" b="190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16609" t="21793" r="2003" b="5356"/>
                          <a:stretch/>
                        </pic:blipFill>
                        <pic:spPr bwMode="auto">
                          <a:xfrm>
                            <a:off x="0" y="0"/>
                            <a:ext cx="5580000" cy="2705663"/>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ADB5C7" w14:textId="47133E01" w:rsidR="008A7D0C" w:rsidRPr="00390C2D" w:rsidRDefault="008A7D0C" w:rsidP="00390C2D">
            <w:pPr>
              <w:pStyle w:val="Caption"/>
            </w:pPr>
            <w:r w:rsidRPr="00390C2D">
              <w:t>Figure 6.</w:t>
            </w:r>
            <w:r w:rsidRPr="00390C2D">
              <w:fldChar w:fldCharType="begin"/>
            </w:r>
            <w:r w:rsidRPr="00390C2D">
              <w:instrText xml:space="preserve"> SEQ Figure \* ARABIC </w:instrText>
            </w:r>
            <w:r w:rsidRPr="00390C2D">
              <w:fldChar w:fldCharType="separate"/>
            </w:r>
            <w:r w:rsidR="00F37804" w:rsidRPr="00390C2D">
              <w:t>48</w:t>
            </w:r>
            <w:r w:rsidRPr="00390C2D">
              <w:fldChar w:fldCharType="end"/>
            </w:r>
            <w:r w:rsidRPr="00390C2D">
              <w:t xml:space="preserve"> </w:t>
            </w:r>
            <w:r w:rsidR="00E26B68" w:rsidRPr="00390C2D">
              <w:t xml:space="preserve">Listing Students with </w:t>
            </w:r>
            <w:r w:rsidR="00E26B68" w:rsidRPr="00390C2D">
              <w:rPr>
                <w:rFonts w:ascii="Consolas" w:hAnsi="Consolas"/>
              </w:rPr>
              <w:t>AverageGrade</w:t>
            </w:r>
            <w:r w:rsidR="00C25A1F" w:rsidRPr="00390C2D">
              <w:rPr>
                <w:rFonts w:ascii="Consolas" w:hAnsi="Consolas"/>
              </w:rPr>
              <w:t xml:space="preserve"> &gt;= 40</w:t>
            </w:r>
          </w:p>
          <w:p w14:paraId="1083D199" w14:textId="31D10571" w:rsidR="008A7D0C" w:rsidRPr="00390C2D" w:rsidRDefault="009808D0" w:rsidP="008A7D0C">
            <w:pPr>
              <w:pStyle w:val="BodyText"/>
              <w:rPr>
                <w:noProof/>
                <w:lang w:val="en-GB"/>
              </w:rPr>
            </w:pPr>
            <w:r w:rsidRPr="00390C2D">
              <w:rPr>
                <w:noProof/>
                <w:lang w:val="en-GB"/>
              </w:rPr>
              <w:t xml:space="preserve">In the first step, we drop variables that are less relevant to this </w:t>
            </w:r>
            <w:r w:rsidR="00104683" w:rsidRPr="00390C2D">
              <w:rPr>
                <w:noProof/>
                <w:lang w:val="en-GB"/>
              </w:rPr>
              <w:t>query</w:t>
            </w:r>
            <w:r w:rsidRPr="00390C2D">
              <w:rPr>
                <w:noProof/>
                <w:lang w:val="en-GB"/>
              </w:rPr>
              <w:t xml:space="preserve"> such as </w:t>
            </w:r>
            <w:r w:rsidRPr="00390C2D">
              <w:rPr>
                <w:rFonts w:ascii="Consolas" w:hAnsi="Consolas"/>
                <w:noProof/>
                <w:lang w:val="en-GB"/>
              </w:rPr>
              <w:t>Birthday</w:t>
            </w:r>
            <w:r w:rsidRPr="00390C2D">
              <w:rPr>
                <w:noProof/>
                <w:lang w:val="en-GB"/>
              </w:rPr>
              <w:t xml:space="preserve">, </w:t>
            </w:r>
            <w:r w:rsidRPr="00390C2D">
              <w:rPr>
                <w:rFonts w:ascii="Consolas" w:hAnsi="Consolas"/>
                <w:noProof/>
                <w:lang w:val="en-GB"/>
              </w:rPr>
              <w:t>Nationality</w:t>
            </w:r>
            <w:r w:rsidRPr="00390C2D">
              <w:rPr>
                <w:noProof/>
                <w:lang w:val="en-GB"/>
              </w:rPr>
              <w:t xml:space="preserve"> and </w:t>
            </w:r>
            <w:r w:rsidRPr="00390C2D">
              <w:rPr>
                <w:rFonts w:ascii="Consolas" w:hAnsi="Consolas"/>
                <w:noProof/>
                <w:lang w:val="en-GB"/>
              </w:rPr>
              <w:t>Course</w:t>
            </w:r>
            <w:r w:rsidRPr="00390C2D">
              <w:rPr>
                <w:noProof/>
                <w:lang w:val="en-GB"/>
              </w:rPr>
              <w:t xml:space="preserve">. </w:t>
            </w:r>
            <w:r w:rsidR="00264A01" w:rsidRPr="00390C2D">
              <w:rPr>
                <w:noProof/>
                <w:lang w:val="en-GB"/>
              </w:rPr>
              <w:t>Same as</w:t>
            </w:r>
            <w:r w:rsidR="00A044C9" w:rsidRPr="00390C2D">
              <w:rPr>
                <w:noProof/>
                <w:lang w:val="en-GB"/>
              </w:rPr>
              <w:t xml:space="preserve"> our code</w:t>
            </w:r>
            <w:r w:rsidR="00264A01" w:rsidRPr="00390C2D">
              <w:rPr>
                <w:noProof/>
                <w:lang w:val="en-GB"/>
              </w:rPr>
              <w:t xml:space="preserve"> in </w:t>
            </w:r>
            <w:r w:rsidR="00264A01" w:rsidRPr="00390C2D">
              <w:rPr>
                <w:noProof/>
                <w:lang w:val="en-GB"/>
              </w:rPr>
              <w:fldChar w:fldCharType="begin"/>
            </w:r>
            <w:r w:rsidR="00264A01" w:rsidRPr="00390C2D">
              <w:rPr>
                <w:noProof/>
                <w:lang w:val="en-GB"/>
              </w:rPr>
              <w:instrText xml:space="preserve"> REF _Ref65667270 \h </w:instrText>
            </w:r>
            <w:r w:rsidR="00264A01" w:rsidRPr="00390C2D">
              <w:rPr>
                <w:noProof/>
                <w:lang w:val="en-GB"/>
              </w:rPr>
            </w:r>
            <w:r w:rsidR="00264A01" w:rsidRPr="00390C2D">
              <w:rPr>
                <w:noProof/>
                <w:lang w:val="en-GB"/>
              </w:rPr>
              <w:fldChar w:fldCharType="separate"/>
            </w:r>
            <w:r w:rsidR="00F37804" w:rsidRPr="00390C2D">
              <w:rPr>
                <w:noProof/>
                <w:lang w:val="en-GB"/>
              </w:rPr>
              <w:t>Figure 6.47</w:t>
            </w:r>
            <w:r w:rsidR="00264A01" w:rsidRPr="00390C2D">
              <w:rPr>
                <w:noProof/>
                <w:lang w:val="en-GB"/>
              </w:rPr>
              <w:fldChar w:fldCharType="end"/>
            </w:r>
            <w:r w:rsidR="00264A01" w:rsidRPr="00390C2D">
              <w:rPr>
                <w:noProof/>
                <w:lang w:val="en-GB"/>
              </w:rPr>
              <w:t xml:space="preserve">, </w:t>
            </w:r>
            <w:r w:rsidR="00677BEA" w:rsidRPr="00390C2D">
              <w:rPr>
                <w:noProof/>
                <w:lang w:val="en-GB"/>
              </w:rPr>
              <w:t xml:space="preserve">records with missing data in the variable </w:t>
            </w:r>
            <w:r w:rsidR="00677BEA" w:rsidRPr="00390C2D">
              <w:rPr>
                <w:rFonts w:ascii="Consolas" w:hAnsi="Consolas"/>
                <w:noProof/>
                <w:lang w:val="en-GB"/>
              </w:rPr>
              <w:t>Grade</w:t>
            </w:r>
            <w:r w:rsidR="00677BEA" w:rsidRPr="00390C2D">
              <w:rPr>
                <w:noProof/>
                <w:lang w:val="en-GB"/>
              </w:rPr>
              <w:t xml:space="preserve"> will be dropped from the table.</w:t>
            </w:r>
            <w:r w:rsidR="00E343B9" w:rsidRPr="00390C2D">
              <w:rPr>
                <w:noProof/>
                <w:lang w:val="en-GB"/>
              </w:rPr>
              <w:t xml:space="preserve"> </w:t>
            </w:r>
            <w:r w:rsidR="00D8504C" w:rsidRPr="00390C2D">
              <w:rPr>
                <w:noProof/>
                <w:lang w:val="en-GB"/>
              </w:rPr>
              <w:t xml:space="preserve">After grouping the table by the </w:t>
            </w:r>
            <w:r w:rsidR="00D8504C" w:rsidRPr="00390C2D">
              <w:rPr>
                <w:rFonts w:ascii="Consolas" w:hAnsi="Consolas"/>
                <w:noProof/>
                <w:lang w:val="en-GB"/>
              </w:rPr>
              <w:t>ID</w:t>
            </w:r>
            <w:r w:rsidR="001751FB" w:rsidRPr="00390C2D">
              <w:rPr>
                <w:noProof/>
                <w:lang w:val="en-GB"/>
              </w:rPr>
              <w:t xml:space="preserve"> of the students and their average grades have been calculated, </w:t>
            </w:r>
            <w:r w:rsidR="00F8338D" w:rsidRPr="00390C2D">
              <w:rPr>
                <w:noProof/>
                <w:lang w:val="en-GB"/>
              </w:rPr>
              <w:t xml:space="preserve">students will be sorted by their average grades and those with less than 40 </w:t>
            </w:r>
            <w:r w:rsidR="00480BD9" w:rsidRPr="00390C2D">
              <w:rPr>
                <w:noProof/>
                <w:lang w:val="en-GB"/>
              </w:rPr>
              <w:t xml:space="preserve">marks </w:t>
            </w:r>
            <w:r w:rsidR="00F8338D" w:rsidRPr="00390C2D">
              <w:rPr>
                <w:noProof/>
                <w:lang w:val="en-GB"/>
              </w:rPr>
              <w:t>will not be selected</w:t>
            </w:r>
            <w:r w:rsidR="00BB01CD" w:rsidRPr="00390C2D">
              <w:rPr>
                <w:noProof/>
                <w:lang w:val="en-GB"/>
              </w:rPr>
              <w:t>.</w:t>
            </w:r>
            <w:r w:rsidR="00D8504C" w:rsidRPr="00390C2D">
              <w:rPr>
                <w:noProof/>
                <w:lang w:val="en-GB"/>
              </w:rPr>
              <w:t xml:space="preserve"> </w:t>
            </w:r>
          </w:p>
        </w:tc>
      </w:tr>
    </w:tbl>
    <w:p w14:paraId="0E39FF90" w14:textId="77777777" w:rsidR="006F3D2C" w:rsidRPr="00390C2D" w:rsidRDefault="006F3D2C" w:rsidP="006F3D2C">
      <w:pPr>
        <w:spacing w:before="240" w:after="120"/>
        <w:jc w:val="left"/>
        <w:rPr>
          <w:b/>
          <w:noProof/>
          <w:sz w:val="28"/>
        </w:rPr>
      </w:pPr>
      <w:r w:rsidRPr="00390C2D">
        <w:rPr>
          <w:b/>
          <w:noProof/>
          <w:sz w:val="28"/>
        </w:rPr>
        <w:lastRenderedPageBreak/>
        <w:t>Read</w:t>
      </w:r>
    </w:p>
    <w:p w14:paraId="620DDEA6" w14:textId="5ABC0B50" w:rsidR="006F3D2C" w:rsidRPr="00390C2D" w:rsidRDefault="006F3D2C" w:rsidP="00390C2D">
      <w:pPr>
        <w:pStyle w:val="BodyText"/>
        <w:spacing w:before="0" w:after="0"/>
        <w:rPr>
          <w:noProof/>
          <w:lang w:val="en-GB"/>
        </w:rPr>
      </w:pPr>
      <w:r w:rsidRPr="00390C2D">
        <w:rPr>
          <w:noProof/>
          <w:lang w:val="en-GB"/>
        </w:rPr>
        <w:t>Refer to the link</w:t>
      </w:r>
      <w:r w:rsidR="00F555D0" w:rsidRPr="00390C2D">
        <w:rPr>
          <w:noProof/>
          <w:lang w:val="en-GB"/>
        </w:rPr>
        <w:t>s</w:t>
      </w:r>
      <w:r w:rsidRPr="00390C2D">
        <w:rPr>
          <w:noProof/>
          <w:lang w:val="en-GB"/>
        </w:rPr>
        <w:t xml:space="preserve"> below for more details and examples on the </w:t>
      </w:r>
      <w:r w:rsidR="008A6690" w:rsidRPr="00390C2D">
        <w:rPr>
          <w:rFonts w:ascii="Consolas" w:hAnsi="Consolas"/>
          <w:noProof/>
          <w:lang w:val="en-GB"/>
        </w:rPr>
        <w:t>HAVING</w:t>
      </w:r>
      <w:r w:rsidRPr="00390C2D">
        <w:rPr>
          <w:noProof/>
          <w:lang w:val="en-GB"/>
        </w:rPr>
        <w:t xml:space="preserve"> </w:t>
      </w:r>
      <w:r w:rsidR="008A6690" w:rsidRPr="00390C2D">
        <w:rPr>
          <w:noProof/>
          <w:lang w:val="en-GB"/>
        </w:rPr>
        <w:t>clause in SQL</w:t>
      </w:r>
      <w:r w:rsidRPr="00390C2D">
        <w:rPr>
          <w:noProof/>
          <w:lang w:val="en-GB"/>
        </w:rPr>
        <w:t xml:space="preserve">: </w:t>
      </w:r>
    </w:p>
    <w:p w14:paraId="3122DC15" w14:textId="0DECD004" w:rsidR="008A6690" w:rsidRPr="00390C2D" w:rsidRDefault="00655C2E" w:rsidP="00390C2D">
      <w:pPr>
        <w:pStyle w:val="BodyText"/>
        <w:spacing w:before="0" w:after="0"/>
        <w:rPr>
          <w:noProof/>
          <w:lang w:val="en-GB"/>
        </w:rPr>
      </w:pPr>
      <w:hyperlink r:id="rId94" w:history="1">
        <w:r w:rsidR="008A6690" w:rsidRPr="00390C2D">
          <w:rPr>
            <w:rStyle w:val="Hyperlink"/>
            <w:noProof/>
            <w:lang w:val="en-GB"/>
          </w:rPr>
          <w:t>https://www.w3schools.com/sql/sql_having.asp</w:t>
        </w:r>
      </w:hyperlink>
    </w:p>
    <w:p w14:paraId="6E06B2DE" w14:textId="50F4D3DD" w:rsidR="00C37CF6" w:rsidRPr="00390C2D" w:rsidRDefault="00655C2E" w:rsidP="00390C2D">
      <w:pPr>
        <w:pStyle w:val="BodyText"/>
        <w:spacing w:before="0" w:after="0"/>
        <w:rPr>
          <w:noProof/>
          <w:lang w:val="en-GB"/>
        </w:rPr>
      </w:pPr>
      <w:hyperlink r:id="rId95" w:history="1">
        <w:r w:rsidR="005304DC" w:rsidRPr="00390C2D">
          <w:rPr>
            <w:rStyle w:val="Hyperlink"/>
            <w:noProof/>
            <w:lang w:val="en-GB"/>
          </w:rPr>
          <w:t>https://www.sqlitetutorial.net/sqlite-having/</w:t>
        </w:r>
      </w:hyperlink>
    </w:p>
    <w:p w14:paraId="3D3BC428" w14:textId="77777777" w:rsidR="00F25637" w:rsidRPr="00390C2D" w:rsidRDefault="00F25637" w:rsidP="00390C2D">
      <w:pPr>
        <w:spacing w:before="120" w:after="120"/>
        <w:jc w:val="left"/>
        <w:rPr>
          <w:b/>
          <w:noProof/>
          <w:sz w:val="28"/>
        </w:rPr>
      </w:pPr>
      <w:r w:rsidRPr="00390C2D">
        <w:rPr>
          <w:b/>
          <w:noProof/>
          <w:sz w:val="28"/>
        </w:rPr>
        <w:t>Read</w:t>
      </w:r>
    </w:p>
    <w:p w14:paraId="0A864C21" w14:textId="49B23BEE" w:rsidR="00F555D0" w:rsidRPr="00390C2D" w:rsidRDefault="00F555D0" w:rsidP="00390C2D">
      <w:pPr>
        <w:pStyle w:val="BodyText"/>
        <w:spacing w:before="0" w:after="0"/>
        <w:rPr>
          <w:noProof/>
          <w:lang w:val="en-GB"/>
        </w:rPr>
      </w:pPr>
      <w:r w:rsidRPr="00390C2D">
        <w:rPr>
          <w:noProof/>
          <w:lang w:val="en-GB"/>
        </w:rPr>
        <w:t xml:space="preserve">Refer to the link below for more details and examples on the </w:t>
      </w:r>
      <w:r w:rsidR="008F0FDC" w:rsidRPr="00390C2D">
        <w:rPr>
          <w:rFonts w:ascii="Consolas" w:hAnsi="Consolas"/>
          <w:noProof/>
          <w:lang w:val="en-GB"/>
        </w:rPr>
        <w:t>STRFTIME()</w:t>
      </w:r>
      <w:r w:rsidRPr="00390C2D">
        <w:rPr>
          <w:noProof/>
          <w:lang w:val="en-GB"/>
        </w:rPr>
        <w:t xml:space="preserve"> </w:t>
      </w:r>
      <w:r w:rsidR="008F0FDC" w:rsidRPr="00390C2D">
        <w:rPr>
          <w:noProof/>
          <w:lang w:val="en-GB"/>
        </w:rPr>
        <w:t>function</w:t>
      </w:r>
      <w:r w:rsidRPr="00390C2D">
        <w:rPr>
          <w:noProof/>
          <w:lang w:val="en-GB"/>
        </w:rPr>
        <w:t xml:space="preserve"> in SQL</w:t>
      </w:r>
      <w:r w:rsidR="00B3704C" w:rsidRPr="00390C2D">
        <w:rPr>
          <w:noProof/>
          <w:lang w:val="en-GB"/>
        </w:rPr>
        <w:t>ite</w:t>
      </w:r>
      <w:r w:rsidRPr="00390C2D">
        <w:rPr>
          <w:noProof/>
          <w:lang w:val="en-GB"/>
        </w:rPr>
        <w:t xml:space="preserve">: </w:t>
      </w:r>
    </w:p>
    <w:p w14:paraId="250D79D5" w14:textId="5B7097C8" w:rsidR="006F3D2C" w:rsidRPr="00390C2D" w:rsidRDefault="00655C2E" w:rsidP="00390C2D">
      <w:pPr>
        <w:pStyle w:val="BodyText"/>
        <w:spacing w:before="0"/>
        <w:rPr>
          <w:noProof/>
          <w:lang w:val="en-GB"/>
        </w:rPr>
      </w:pPr>
      <w:hyperlink r:id="rId96" w:history="1">
        <w:r w:rsidR="008F0FDC" w:rsidRPr="00390C2D">
          <w:rPr>
            <w:rStyle w:val="Hyperlink"/>
            <w:noProof/>
            <w:lang w:val="en-GB"/>
          </w:rPr>
          <w:t>https://sqlite.org/lang_datefunc.html</w:t>
        </w:r>
      </w:hyperlink>
    </w:p>
    <w:p w14:paraId="38E10840" w14:textId="77777777" w:rsidR="00F25637" w:rsidRPr="00390C2D" w:rsidRDefault="00F25637" w:rsidP="00F25637">
      <w:pPr>
        <w:spacing w:before="240" w:after="120"/>
        <w:jc w:val="left"/>
        <w:rPr>
          <w:b/>
          <w:noProof/>
          <w:sz w:val="28"/>
        </w:rPr>
      </w:pPr>
      <w:r w:rsidRPr="00390C2D">
        <w:rPr>
          <w:b/>
          <w:noProof/>
          <w:sz w:val="28"/>
        </w:rPr>
        <w:lastRenderedPageBreak/>
        <w:t>Read</w:t>
      </w:r>
    </w:p>
    <w:p w14:paraId="3BC64809" w14:textId="55B1F2B3" w:rsidR="001D4F9E" w:rsidRPr="00390C2D" w:rsidRDefault="001D4F9E" w:rsidP="00390C2D">
      <w:pPr>
        <w:pStyle w:val="BodyText"/>
        <w:spacing w:after="0"/>
        <w:rPr>
          <w:noProof/>
          <w:lang w:val="en-GB"/>
        </w:rPr>
      </w:pPr>
      <w:r w:rsidRPr="00390C2D">
        <w:rPr>
          <w:noProof/>
          <w:lang w:val="en-GB"/>
        </w:rPr>
        <w:t xml:space="preserve">Refer to the link below for more details and examples on </w:t>
      </w:r>
      <w:r w:rsidR="00294456" w:rsidRPr="00390C2D">
        <w:rPr>
          <w:noProof/>
          <w:lang w:val="en-GB"/>
        </w:rPr>
        <w:t>date data type</w:t>
      </w:r>
      <w:r w:rsidR="000227BB" w:rsidRPr="00390C2D">
        <w:rPr>
          <w:noProof/>
          <w:lang w:val="en-GB"/>
        </w:rPr>
        <w:t>s</w:t>
      </w:r>
      <w:r w:rsidRPr="00390C2D">
        <w:rPr>
          <w:noProof/>
          <w:lang w:val="en-GB"/>
        </w:rPr>
        <w:t xml:space="preserve"> in SQL: </w:t>
      </w:r>
    </w:p>
    <w:p w14:paraId="1107A10C" w14:textId="097BACF9" w:rsidR="006F3D2C" w:rsidRPr="00390C2D" w:rsidRDefault="00655C2E" w:rsidP="00390C2D">
      <w:pPr>
        <w:pStyle w:val="BodyText"/>
        <w:spacing w:before="0"/>
        <w:rPr>
          <w:noProof/>
          <w:lang w:val="en-GB"/>
        </w:rPr>
      </w:pPr>
      <w:hyperlink r:id="rId97" w:history="1">
        <w:r w:rsidR="001D4F9E" w:rsidRPr="00390C2D">
          <w:rPr>
            <w:rStyle w:val="Hyperlink"/>
            <w:noProof/>
            <w:lang w:val="en-GB"/>
          </w:rPr>
          <w:t>https://www.w3schools.com/sql/sql_dates.asp</w:t>
        </w:r>
      </w:hyperlink>
      <w:r w:rsidR="006F3D2C" w:rsidRPr="00390C2D">
        <w:rPr>
          <w:noProof/>
          <w:lang w:val="en-GB"/>
        </w:rPr>
        <w:br w:type="page"/>
      </w:r>
    </w:p>
    <w:p w14:paraId="6E3C6683" w14:textId="6650B7BD" w:rsidR="00BC313E" w:rsidRDefault="00BC313E" w:rsidP="00683D05">
      <w:pPr>
        <w:pStyle w:val="Heading2"/>
        <w:rPr>
          <w:noProof/>
        </w:rPr>
      </w:pPr>
      <w:r w:rsidRPr="00390C2D">
        <w:rPr>
          <w:noProof/>
        </w:rPr>
        <w:lastRenderedPageBreak/>
        <w:t>Chapter 5 Editing Data</w:t>
      </w:r>
    </w:p>
    <w:p w14:paraId="41A5C313" w14:textId="0F765AD2" w:rsidR="00A7113D" w:rsidRPr="00A7113D" w:rsidRDefault="00A7113D" w:rsidP="00A7113D">
      <w:pPr>
        <w:pStyle w:val="BodyText"/>
      </w:pPr>
      <w:r>
        <w:t xml:space="preserve">Lesson Recording - </w:t>
      </w:r>
      <w:r w:rsidRPr="00A7113D">
        <w:rPr>
          <w:lang w:val="en-GB"/>
        </w:rPr>
        <w:t>Edit Data with SQL</w:t>
      </w:r>
    </w:p>
    <w:p w14:paraId="1E35B111" w14:textId="0705486C" w:rsidR="00BC313E" w:rsidRPr="00390C2D" w:rsidRDefault="0070584F" w:rsidP="00A82E83">
      <w:pPr>
        <w:pStyle w:val="Heading3"/>
        <w:tabs>
          <w:tab w:val="left" w:pos="709"/>
        </w:tabs>
        <w:rPr>
          <w:noProof/>
          <w:lang w:val="en-GB"/>
        </w:rPr>
      </w:pPr>
      <w:r w:rsidRPr="00390C2D">
        <w:rPr>
          <w:noProof/>
          <w:lang w:val="en-GB"/>
        </w:rPr>
        <w:t>5</w:t>
      </w:r>
      <w:r w:rsidR="00BC313E" w:rsidRPr="00390C2D">
        <w:rPr>
          <w:noProof/>
          <w:lang w:val="en-GB"/>
        </w:rPr>
        <w:t>.1</w:t>
      </w:r>
      <w:r w:rsidR="00BC313E" w:rsidRPr="00390C2D">
        <w:rPr>
          <w:noProof/>
          <w:lang w:val="en-GB"/>
        </w:rPr>
        <w:tab/>
      </w:r>
      <w:r w:rsidRPr="00390C2D">
        <w:rPr>
          <w:noProof/>
          <w:lang w:val="en-GB"/>
        </w:rPr>
        <w:t>Insert</w:t>
      </w:r>
      <w:r w:rsidR="003D2C3A" w:rsidRPr="00390C2D">
        <w:rPr>
          <w:noProof/>
          <w:lang w:val="en-GB"/>
        </w:rPr>
        <w:t>ing</w:t>
      </w:r>
      <w:r w:rsidRPr="00390C2D">
        <w:rPr>
          <w:noProof/>
          <w:lang w:val="en-GB"/>
        </w:rPr>
        <w:t xml:space="preserve"> </w:t>
      </w:r>
      <w:r w:rsidR="003D2C3A" w:rsidRPr="00390C2D">
        <w:rPr>
          <w:noProof/>
          <w:lang w:val="en-GB"/>
        </w:rPr>
        <w:t>Records</w:t>
      </w:r>
    </w:p>
    <w:p w14:paraId="0CD6AE39" w14:textId="075B5E9F" w:rsidR="00BC313E" w:rsidRPr="00390C2D" w:rsidRDefault="00055A78" w:rsidP="00BC313E">
      <w:pPr>
        <w:pStyle w:val="BodyText"/>
        <w:rPr>
          <w:noProof/>
          <w:lang w:val="en-GB"/>
        </w:rPr>
      </w:pPr>
      <w:r w:rsidRPr="00390C2D">
        <w:rPr>
          <w:noProof/>
          <w:lang w:val="en-GB"/>
        </w:rPr>
        <w:t xml:space="preserve">In the </w:t>
      </w:r>
      <w:r w:rsidR="00BF5B8D" w:rsidRPr="00390C2D">
        <w:rPr>
          <w:noProof/>
          <w:lang w:val="en-GB"/>
        </w:rPr>
        <w:t xml:space="preserve">previous </w:t>
      </w:r>
      <w:r w:rsidRPr="00390C2D">
        <w:rPr>
          <w:noProof/>
          <w:lang w:val="en-GB"/>
        </w:rPr>
        <w:t xml:space="preserve">chapters, we have </w:t>
      </w:r>
      <w:r w:rsidR="00EE6A10" w:rsidRPr="00390C2D">
        <w:rPr>
          <w:noProof/>
          <w:lang w:val="en-GB"/>
        </w:rPr>
        <w:t xml:space="preserve">been introduced to methods for </w:t>
      </w:r>
      <w:r w:rsidRPr="00390C2D">
        <w:rPr>
          <w:noProof/>
          <w:lang w:val="en-GB"/>
        </w:rPr>
        <w:t>extract</w:t>
      </w:r>
      <w:r w:rsidR="00EE6A10" w:rsidRPr="00390C2D">
        <w:rPr>
          <w:noProof/>
          <w:lang w:val="en-GB"/>
        </w:rPr>
        <w:t>ing</w:t>
      </w:r>
      <w:r w:rsidR="00514AB0" w:rsidRPr="00390C2D">
        <w:rPr>
          <w:noProof/>
          <w:lang w:val="en-GB"/>
        </w:rPr>
        <w:t xml:space="preserve"> and reshaping</w:t>
      </w:r>
      <w:r w:rsidRPr="00390C2D">
        <w:rPr>
          <w:noProof/>
          <w:lang w:val="en-GB"/>
        </w:rPr>
        <w:t xml:space="preserve"> information from </w:t>
      </w:r>
      <w:r w:rsidR="004F58B7" w:rsidRPr="00390C2D">
        <w:rPr>
          <w:noProof/>
          <w:lang w:val="en-GB"/>
        </w:rPr>
        <w:t xml:space="preserve">a database. Nevertheless, SQL also provides the possibility </w:t>
      </w:r>
      <w:r w:rsidR="00F24FE2" w:rsidRPr="00390C2D">
        <w:rPr>
          <w:noProof/>
          <w:lang w:val="en-GB"/>
        </w:rPr>
        <w:t xml:space="preserve">for us </w:t>
      </w:r>
      <w:r w:rsidR="004F58B7" w:rsidRPr="00390C2D">
        <w:rPr>
          <w:noProof/>
          <w:lang w:val="en-GB"/>
        </w:rPr>
        <w:t xml:space="preserve">to </w:t>
      </w:r>
      <w:r w:rsidR="007E3350" w:rsidRPr="00390C2D">
        <w:rPr>
          <w:noProof/>
          <w:lang w:val="en-GB"/>
        </w:rPr>
        <w:t xml:space="preserve">change the data or even </w:t>
      </w:r>
      <w:r w:rsidR="00331D92" w:rsidRPr="00390C2D">
        <w:rPr>
          <w:noProof/>
          <w:lang w:val="en-GB"/>
        </w:rPr>
        <w:t xml:space="preserve">the </w:t>
      </w:r>
      <w:r w:rsidR="007E3350" w:rsidRPr="00390C2D">
        <w:rPr>
          <w:noProof/>
          <w:lang w:val="en-GB"/>
        </w:rPr>
        <w:t>structure of a table</w:t>
      </w:r>
      <w:r w:rsidR="00F24FE2" w:rsidRPr="00390C2D">
        <w:rPr>
          <w:noProof/>
          <w:lang w:val="en-GB"/>
        </w:rPr>
        <w:t xml:space="preserve">. In this section, </w:t>
      </w:r>
      <w:r w:rsidR="00020CD3" w:rsidRPr="00390C2D">
        <w:rPr>
          <w:noProof/>
          <w:lang w:val="en-GB"/>
        </w:rPr>
        <w:t xml:space="preserve">we will </w:t>
      </w:r>
      <w:r w:rsidR="00EE6A10" w:rsidRPr="00390C2D">
        <w:rPr>
          <w:noProof/>
          <w:lang w:val="en-GB"/>
        </w:rPr>
        <w:t>discuss how to insert new record</w:t>
      </w:r>
      <w:r w:rsidR="004F40A5" w:rsidRPr="00390C2D">
        <w:rPr>
          <w:noProof/>
          <w:lang w:val="en-GB"/>
        </w:rPr>
        <w:t>s</w:t>
      </w:r>
      <w:r w:rsidR="00EE6A10" w:rsidRPr="00390C2D">
        <w:rPr>
          <w:noProof/>
          <w:lang w:val="en-GB"/>
        </w:rPr>
        <w:t xml:space="preserve"> to a table.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FB38DA" w:rsidRPr="006956C6" w14:paraId="2188C940" w14:textId="77777777" w:rsidTr="00807D90">
        <w:trPr>
          <w:jc w:val="right"/>
        </w:trPr>
        <w:tc>
          <w:tcPr>
            <w:tcW w:w="9017" w:type="dxa"/>
            <w:shd w:val="clear" w:color="auto" w:fill="D9D9D9" w:themeFill="background1" w:themeFillShade="D9"/>
            <w:vAlign w:val="center"/>
          </w:tcPr>
          <w:p w14:paraId="39919834" w14:textId="3635D8FE" w:rsidR="00FB38DA" w:rsidRPr="00390C2D" w:rsidRDefault="00FB38DA" w:rsidP="00807D90">
            <w:pPr>
              <w:pStyle w:val="Code"/>
              <w:ind w:left="1313" w:right="405" w:hanging="3"/>
              <w:jc w:val="left"/>
              <w:rPr>
                <w:noProof/>
                <w:color w:val="auto"/>
                <w:lang w:val="en-GB"/>
              </w:rPr>
            </w:pPr>
            <w:r w:rsidRPr="00390C2D">
              <w:rPr>
                <w:noProof/>
                <w:color w:val="auto"/>
                <w:lang w:val="en-GB"/>
              </w:rPr>
              <w:t xml:space="preserve">INSERT INTO </w:t>
            </w:r>
            <w:r w:rsidRPr="00390C2D">
              <w:rPr>
                <w:noProof/>
                <w:color w:val="0070C0"/>
                <w:lang w:val="en-GB"/>
              </w:rPr>
              <w:t xml:space="preserve">table_name </w:t>
            </w:r>
            <w:r w:rsidR="004B331D" w:rsidRPr="00390C2D">
              <w:rPr>
                <w:noProof/>
                <w:color w:val="auto"/>
                <w:lang w:val="en-GB"/>
              </w:rPr>
              <w:t>(</w:t>
            </w:r>
            <w:r w:rsidRPr="00390C2D">
              <w:rPr>
                <w:noProof/>
                <w:color w:val="0070C0"/>
                <w:lang w:val="en-GB"/>
              </w:rPr>
              <w:t>var_list</w:t>
            </w:r>
            <w:r w:rsidR="004B331D" w:rsidRPr="00390C2D">
              <w:rPr>
                <w:noProof/>
                <w:color w:val="auto"/>
                <w:lang w:val="en-GB"/>
              </w:rPr>
              <w:t xml:space="preserve">) </w:t>
            </w:r>
            <w:r w:rsidRPr="00390C2D">
              <w:rPr>
                <w:noProof/>
                <w:color w:val="auto"/>
                <w:lang w:val="en-GB"/>
              </w:rPr>
              <w:br/>
            </w:r>
            <w:r w:rsidR="004B331D" w:rsidRPr="00390C2D">
              <w:rPr>
                <w:noProof/>
                <w:color w:val="auto"/>
                <w:lang w:val="en-GB"/>
              </w:rPr>
              <w:t>VALUES (</w:t>
            </w:r>
            <w:r w:rsidR="004B331D" w:rsidRPr="00390C2D">
              <w:rPr>
                <w:noProof/>
                <w:color w:val="0070C0"/>
                <w:lang w:val="en-GB"/>
              </w:rPr>
              <w:t>value_list</w:t>
            </w:r>
            <w:r w:rsidR="004B331D" w:rsidRPr="00390C2D">
              <w:rPr>
                <w:noProof/>
                <w:color w:val="auto"/>
                <w:lang w:val="en-GB"/>
              </w:rPr>
              <w:t>)</w:t>
            </w:r>
            <w:r w:rsidRPr="00390C2D">
              <w:rPr>
                <w:noProof/>
                <w:color w:val="auto"/>
                <w:lang w:val="en-GB"/>
              </w:rPr>
              <w:t>;</w:t>
            </w:r>
          </w:p>
        </w:tc>
      </w:tr>
    </w:tbl>
    <w:p w14:paraId="4C6310F5" w14:textId="1914CED5" w:rsidR="00317AAA" w:rsidRPr="00390C2D" w:rsidRDefault="00853676" w:rsidP="00317AAA">
      <w:pPr>
        <w:pStyle w:val="BodyText"/>
        <w:rPr>
          <w:rFonts w:eastAsia="PMingLiU"/>
          <w:noProof/>
          <w:lang w:val="en-GB" w:eastAsia="zh-TW"/>
        </w:rPr>
      </w:pPr>
      <w:r w:rsidRPr="00390C2D">
        <w:rPr>
          <w:noProof/>
          <w:lang w:val="en-GB"/>
        </w:rPr>
        <w:t xml:space="preserve">In the </w:t>
      </w:r>
      <w:r w:rsidRPr="00390C2D">
        <w:rPr>
          <w:rFonts w:ascii="Consolas" w:hAnsi="Consolas"/>
          <w:noProof/>
          <w:lang w:val="en-GB"/>
        </w:rPr>
        <w:t>INSERT</w:t>
      </w:r>
      <w:r w:rsidRPr="00390C2D">
        <w:rPr>
          <w:noProof/>
          <w:lang w:val="en-GB"/>
        </w:rPr>
        <w:t xml:space="preserve"> </w:t>
      </w:r>
      <w:r w:rsidRPr="00390C2D">
        <w:rPr>
          <w:rFonts w:ascii="Consolas" w:hAnsi="Consolas"/>
          <w:noProof/>
          <w:lang w:val="en-GB"/>
        </w:rPr>
        <w:t>INTO</w:t>
      </w:r>
      <w:r w:rsidRPr="00390C2D">
        <w:rPr>
          <w:noProof/>
          <w:lang w:val="en-GB"/>
        </w:rPr>
        <w:t xml:space="preserve"> statement, </w:t>
      </w:r>
      <w:r w:rsidR="00C5064A" w:rsidRPr="00390C2D">
        <w:rPr>
          <w:noProof/>
          <w:lang w:val="en-GB"/>
        </w:rPr>
        <w:t>t</w:t>
      </w:r>
      <w:r w:rsidR="00D52E7A" w:rsidRPr="00390C2D">
        <w:rPr>
          <w:noProof/>
          <w:lang w:val="en-GB"/>
        </w:rPr>
        <w:t xml:space="preserve">he variable list </w:t>
      </w:r>
      <w:r w:rsidR="00820327" w:rsidRPr="00390C2D">
        <w:rPr>
          <w:noProof/>
          <w:lang w:val="en-GB"/>
        </w:rPr>
        <w:t xml:space="preserve">added behind the table name </w:t>
      </w:r>
      <w:r w:rsidR="00F97357" w:rsidRPr="00390C2D">
        <w:rPr>
          <w:noProof/>
          <w:lang w:val="en-GB"/>
        </w:rPr>
        <w:t xml:space="preserve">should be a subset of the </w:t>
      </w:r>
      <w:r w:rsidR="00F919A9" w:rsidRPr="00390C2D">
        <w:rPr>
          <w:noProof/>
          <w:lang w:val="en-GB"/>
        </w:rPr>
        <w:t>column</w:t>
      </w:r>
      <w:r w:rsidR="0038686B" w:rsidRPr="00390C2D">
        <w:rPr>
          <w:noProof/>
          <w:lang w:val="en-GB"/>
        </w:rPr>
        <w:t xml:space="preserve"> names in the table</w:t>
      </w:r>
      <w:r w:rsidR="00613A22" w:rsidRPr="00390C2D">
        <w:rPr>
          <w:noProof/>
          <w:lang w:val="en-GB"/>
        </w:rPr>
        <w:t xml:space="preserve">. </w:t>
      </w:r>
      <w:r w:rsidR="00C5064A" w:rsidRPr="00390C2D">
        <w:rPr>
          <w:noProof/>
          <w:lang w:val="en-GB"/>
        </w:rPr>
        <w:t>I</w:t>
      </w:r>
      <w:r w:rsidR="00820327" w:rsidRPr="00390C2D">
        <w:rPr>
          <w:noProof/>
          <w:lang w:val="en-GB"/>
        </w:rPr>
        <w:t xml:space="preserve">ts </w:t>
      </w:r>
      <w:r w:rsidR="00BA6CF3" w:rsidRPr="00390C2D">
        <w:rPr>
          <w:noProof/>
          <w:lang w:val="en-GB"/>
        </w:rPr>
        <w:t xml:space="preserve">length must be identical with the length of the </w:t>
      </w:r>
      <w:r w:rsidR="00EE34CE" w:rsidRPr="00390C2D">
        <w:rPr>
          <w:noProof/>
          <w:lang w:val="en-GB"/>
        </w:rPr>
        <w:t>value list</w:t>
      </w:r>
      <w:r w:rsidR="00AD65ED" w:rsidRPr="00390C2D">
        <w:rPr>
          <w:noProof/>
          <w:lang w:val="en-GB"/>
        </w:rPr>
        <w:t xml:space="preserve">, and both lists must be put in </w:t>
      </w:r>
      <w:r w:rsidR="0054768C" w:rsidRPr="00390C2D">
        <w:rPr>
          <w:noProof/>
          <w:lang w:val="en-GB"/>
        </w:rPr>
        <w:t>parentheses</w:t>
      </w:r>
      <w:r w:rsidR="00EE34CE" w:rsidRPr="00390C2D">
        <w:rPr>
          <w:noProof/>
          <w:lang w:val="en-GB"/>
        </w:rPr>
        <w:t xml:space="preserve">. </w:t>
      </w:r>
      <w:r w:rsidR="005F6F91" w:rsidRPr="00390C2D">
        <w:rPr>
          <w:noProof/>
          <w:lang w:val="en-GB"/>
        </w:rPr>
        <w:t xml:space="preserve">It is also important to </w:t>
      </w:r>
      <w:r w:rsidR="00572B1A" w:rsidRPr="00390C2D">
        <w:rPr>
          <w:noProof/>
          <w:lang w:val="en-GB"/>
        </w:rPr>
        <w:t xml:space="preserve">ensure that the sequence of the </w:t>
      </w:r>
      <w:r w:rsidR="00281BBF" w:rsidRPr="00390C2D">
        <w:rPr>
          <w:noProof/>
          <w:lang w:val="en-GB"/>
        </w:rPr>
        <w:t xml:space="preserve">elements in the </w:t>
      </w:r>
      <w:r w:rsidR="00572B1A" w:rsidRPr="00390C2D">
        <w:rPr>
          <w:noProof/>
          <w:lang w:val="en-GB"/>
        </w:rPr>
        <w:t xml:space="preserve">value </w:t>
      </w:r>
      <w:r w:rsidR="00313F40" w:rsidRPr="00390C2D">
        <w:rPr>
          <w:noProof/>
          <w:lang w:val="en-GB"/>
        </w:rPr>
        <w:t xml:space="preserve">list </w:t>
      </w:r>
      <w:r w:rsidR="00572B1A" w:rsidRPr="00390C2D">
        <w:rPr>
          <w:noProof/>
          <w:lang w:val="en-GB"/>
        </w:rPr>
        <w:t xml:space="preserve">corresponds to the sequence of the variables so that the </w:t>
      </w:r>
      <w:r w:rsidR="00DF3DC8" w:rsidRPr="00390C2D">
        <w:rPr>
          <w:noProof/>
          <w:lang w:val="en-GB"/>
        </w:rPr>
        <w:t>values are assigned to the correct column eventually</w:t>
      </w:r>
      <w:r w:rsidR="00572B1A" w:rsidRPr="00390C2D">
        <w:rPr>
          <w:noProof/>
          <w:lang w:val="en-GB"/>
        </w:rPr>
        <w:t xml:space="preserve">. </w:t>
      </w:r>
      <w:r w:rsidR="005944BF" w:rsidRPr="00390C2D">
        <w:rPr>
          <w:noProof/>
          <w:lang w:val="en-GB"/>
        </w:rPr>
        <w:t>For inserting multiple records, the value</w:t>
      </w:r>
      <w:r w:rsidR="002C43C2" w:rsidRPr="00390C2D">
        <w:rPr>
          <w:noProof/>
          <w:lang w:val="en-GB"/>
        </w:rPr>
        <w:t xml:space="preserve"> list</w:t>
      </w:r>
      <w:r w:rsidR="005944BF" w:rsidRPr="00390C2D">
        <w:rPr>
          <w:noProof/>
          <w:lang w:val="en-GB"/>
        </w:rPr>
        <w:t xml:space="preserve"> of each record must be </w:t>
      </w:r>
      <w:r w:rsidR="00B20C99" w:rsidRPr="00390C2D">
        <w:rPr>
          <w:noProof/>
          <w:lang w:val="en-GB"/>
        </w:rPr>
        <w:t xml:space="preserve">wrapped up by </w:t>
      </w:r>
      <w:r w:rsidR="00692FF0" w:rsidRPr="00390C2D">
        <w:rPr>
          <w:noProof/>
          <w:lang w:val="en-GB"/>
        </w:rPr>
        <w:t>a</w:t>
      </w:r>
      <w:r w:rsidR="005944BF" w:rsidRPr="00390C2D">
        <w:rPr>
          <w:noProof/>
          <w:lang w:val="en-GB"/>
        </w:rPr>
        <w:t xml:space="preserve"> </w:t>
      </w:r>
      <w:r w:rsidR="00B20C99" w:rsidRPr="00390C2D">
        <w:rPr>
          <w:noProof/>
          <w:lang w:val="en-GB"/>
        </w:rPr>
        <w:t xml:space="preserve">pair of brackets </w:t>
      </w:r>
      <w:r w:rsidR="005944BF" w:rsidRPr="00390C2D">
        <w:rPr>
          <w:noProof/>
          <w:lang w:val="en-GB"/>
        </w:rPr>
        <w:t xml:space="preserve">and </w:t>
      </w:r>
      <w:r w:rsidR="00E60903" w:rsidRPr="00390C2D">
        <w:rPr>
          <w:noProof/>
          <w:lang w:val="en-GB"/>
        </w:rPr>
        <w:t xml:space="preserve">every </w:t>
      </w:r>
      <w:r w:rsidR="00314B10" w:rsidRPr="00390C2D">
        <w:rPr>
          <w:noProof/>
          <w:lang w:val="en-GB"/>
        </w:rPr>
        <w:t xml:space="preserve">list must be </w:t>
      </w:r>
      <w:r w:rsidR="00497887" w:rsidRPr="00390C2D">
        <w:rPr>
          <w:noProof/>
          <w:lang w:val="en-GB"/>
        </w:rPr>
        <w:t xml:space="preserve">separated by </w:t>
      </w:r>
      <w:r w:rsidR="00692FF0" w:rsidRPr="00390C2D">
        <w:rPr>
          <w:noProof/>
          <w:lang w:val="en-GB"/>
        </w:rPr>
        <w:t>a comma</w:t>
      </w:r>
      <w:r w:rsidR="00314B10" w:rsidRPr="00390C2D">
        <w:rPr>
          <w:noProof/>
          <w:lang w:val="en-GB"/>
        </w:rPr>
        <w:t xml:space="preserve"> from </w:t>
      </w:r>
      <w:r w:rsidR="00FD748C" w:rsidRPr="00390C2D">
        <w:rPr>
          <w:noProof/>
          <w:lang w:val="en-GB"/>
        </w:rPr>
        <w:t>one an</w:t>
      </w:r>
      <w:r w:rsidR="00314B10" w:rsidRPr="00390C2D">
        <w:rPr>
          <w:noProof/>
          <w:lang w:val="en-GB"/>
        </w:rPr>
        <w:t>other</w:t>
      </w:r>
      <w:r w:rsidR="005944BF" w:rsidRPr="00390C2D">
        <w:rPr>
          <w:noProof/>
          <w:lang w:val="en-GB"/>
        </w:rPr>
        <w:t xml:space="preserve">. </w:t>
      </w:r>
      <w:r w:rsidR="00455E24" w:rsidRPr="00390C2D">
        <w:rPr>
          <w:noProof/>
          <w:lang w:val="en-GB"/>
        </w:rPr>
        <w:t>Furthermore, t</w:t>
      </w:r>
      <w:r w:rsidR="008E49D4" w:rsidRPr="00390C2D">
        <w:rPr>
          <w:noProof/>
          <w:lang w:val="en-GB"/>
        </w:rPr>
        <w:t xml:space="preserve">he values of the </w:t>
      </w:r>
      <w:r w:rsidR="00962697" w:rsidRPr="00390C2D">
        <w:rPr>
          <w:noProof/>
          <w:lang w:val="en-GB"/>
        </w:rPr>
        <w:t>variables</w:t>
      </w:r>
      <w:r w:rsidR="004E02E9" w:rsidRPr="00390C2D">
        <w:rPr>
          <w:noProof/>
          <w:lang w:val="en-GB"/>
        </w:rPr>
        <w:t xml:space="preserve"> </w:t>
      </w:r>
      <w:r w:rsidR="00455E24" w:rsidRPr="00390C2D">
        <w:rPr>
          <w:noProof/>
          <w:lang w:val="en-GB"/>
        </w:rPr>
        <w:t xml:space="preserve">excluded </w:t>
      </w:r>
      <w:r w:rsidR="004E02E9" w:rsidRPr="00390C2D">
        <w:rPr>
          <w:noProof/>
          <w:lang w:val="en-GB"/>
        </w:rPr>
        <w:t>in</w:t>
      </w:r>
      <w:r w:rsidR="00962697" w:rsidRPr="00390C2D">
        <w:rPr>
          <w:noProof/>
          <w:lang w:val="en-GB"/>
        </w:rPr>
        <w:t xml:space="preserve"> </w:t>
      </w:r>
      <w:r w:rsidR="00B01960" w:rsidRPr="00390C2D">
        <w:rPr>
          <w:noProof/>
          <w:lang w:val="en-GB"/>
        </w:rPr>
        <w:t xml:space="preserve">the </w:t>
      </w:r>
      <w:r w:rsidR="004E02E9" w:rsidRPr="00390C2D">
        <w:rPr>
          <w:rFonts w:ascii="Consolas" w:hAnsi="Consolas"/>
          <w:noProof/>
          <w:lang w:val="en-GB"/>
        </w:rPr>
        <w:t>INSERT</w:t>
      </w:r>
      <w:r w:rsidR="004E02E9" w:rsidRPr="00390C2D">
        <w:rPr>
          <w:noProof/>
          <w:lang w:val="en-GB"/>
        </w:rPr>
        <w:t xml:space="preserve"> </w:t>
      </w:r>
      <w:r w:rsidR="004E02E9" w:rsidRPr="00390C2D">
        <w:rPr>
          <w:rFonts w:ascii="Consolas" w:hAnsi="Consolas"/>
          <w:noProof/>
          <w:lang w:val="en-GB"/>
        </w:rPr>
        <w:t>INTO</w:t>
      </w:r>
      <w:r w:rsidR="004E02E9" w:rsidRPr="00390C2D">
        <w:rPr>
          <w:noProof/>
          <w:lang w:val="en-GB"/>
        </w:rPr>
        <w:t xml:space="preserve"> </w:t>
      </w:r>
      <w:r w:rsidR="00455E24" w:rsidRPr="00390C2D">
        <w:rPr>
          <w:noProof/>
          <w:lang w:val="en-GB"/>
        </w:rPr>
        <w:t xml:space="preserve">statement </w:t>
      </w:r>
      <w:r w:rsidR="009F3685" w:rsidRPr="00390C2D">
        <w:rPr>
          <w:noProof/>
          <w:lang w:val="en-GB"/>
        </w:rPr>
        <w:t xml:space="preserve">for </w:t>
      </w:r>
      <w:r w:rsidR="008E49D4" w:rsidRPr="00390C2D">
        <w:rPr>
          <w:noProof/>
          <w:lang w:val="en-GB"/>
        </w:rPr>
        <w:t xml:space="preserve">the </w:t>
      </w:r>
      <w:r w:rsidR="009F3685" w:rsidRPr="00390C2D">
        <w:rPr>
          <w:noProof/>
          <w:lang w:val="en-GB"/>
        </w:rPr>
        <w:t>new record</w:t>
      </w:r>
      <w:r w:rsidR="008E49D4" w:rsidRPr="00390C2D">
        <w:rPr>
          <w:noProof/>
          <w:lang w:val="en-GB"/>
        </w:rPr>
        <w:t>s</w:t>
      </w:r>
      <w:r w:rsidR="009F3685" w:rsidRPr="00390C2D">
        <w:rPr>
          <w:noProof/>
          <w:lang w:val="en-GB"/>
        </w:rPr>
        <w:t xml:space="preserve"> will be </w:t>
      </w:r>
      <w:r w:rsidR="009F3685" w:rsidRPr="00390C2D">
        <w:rPr>
          <w:rFonts w:ascii="Consolas" w:hAnsi="Consolas"/>
          <w:noProof/>
          <w:lang w:val="en-GB"/>
        </w:rPr>
        <w:t>None</w:t>
      </w:r>
      <w:r w:rsidR="009F3685" w:rsidRPr="00390C2D">
        <w:rPr>
          <w:noProof/>
          <w:lang w:val="en-GB"/>
        </w:rPr>
        <w:t>.</w:t>
      </w:r>
      <w:r w:rsidR="004E02E9" w:rsidRPr="00390C2D">
        <w:rPr>
          <w:noProof/>
          <w:lang w:val="en-GB"/>
        </w:rPr>
        <w:t xml:space="preserve"> </w:t>
      </w:r>
      <w:r w:rsidR="00613A22" w:rsidRPr="00390C2D">
        <w:rPr>
          <w:noProof/>
          <w:lang w:val="en-GB"/>
        </w:rPr>
        <w:t xml:space="preserve">If we </w:t>
      </w:r>
      <w:r w:rsidR="00002B47" w:rsidRPr="00390C2D">
        <w:rPr>
          <w:noProof/>
          <w:lang w:val="en-GB"/>
        </w:rPr>
        <w:t>inten</w:t>
      </w:r>
      <w:r w:rsidR="00002B47">
        <w:rPr>
          <w:noProof/>
          <w:lang w:val="en-GB"/>
        </w:rPr>
        <w:t>t</w:t>
      </w:r>
      <w:r w:rsidR="00002B47" w:rsidRPr="00390C2D">
        <w:rPr>
          <w:noProof/>
          <w:lang w:val="en-GB"/>
        </w:rPr>
        <w:t xml:space="preserve"> </w:t>
      </w:r>
      <w:r w:rsidR="00613A22" w:rsidRPr="00390C2D">
        <w:rPr>
          <w:noProof/>
          <w:lang w:val="en-GB"/>
        </w:rPr>
        <w:t>to provide values</w:t>
      </w:r>
      <w:r w:rsidR="0038686B" w:rsidRPr="00390C2D">
        <w:rPr>
          <w:noProof/>
          <w:lang w:val="en-GB"/>
        </w:rPr>
        <w:t xml:space="preserve"> </w:t>
      </w:r>
      <w:r w:rsidR="00AD65ED" w:rsidRPr="00390C2D">
        <w:rPr>
          <w:noProof/>
          <w:lang w:val="en-GB"/>
        </w:rPr>
        <w:t xml:space="preserve">to all columns, the variable list including the </w:t>
      </w:r>
      <w:r w:rsidR="00A01BB5" w:rsidRPr="00390C2D">
        <w:rPr>
          <w:noProof/>
          <w:lang w:val="en-GB"/>
        </w:rPr>
        <w:t>bracket</w:t>
      </w:r>
      <w:r w:rsidR="009679A7" w:rsidRPr="00390C2D">
        <w:rPr>
          <w:noProof/>
          <w:lang w:val="en-GB"/>
        </w:rPr>
        <w:t xml:space="preserve">s can </w:t>
      </w:r>
      <w:r w:rsidR="00F96325" w:rsidRPr="00390C2D">
        <w:rPr>
          <w:noProof/>
          <w:lang w:val="en-GB"/>
        </w:rPr>
        <w:t xml:space="preserve">also </w:t>
      </w:r>
      <w:r w:rsidR="00504774" w:rsidRPr="00390C2D">
        <w:rPr>
          <w:noProof/>
          <w:lang w:val="en-GB"/>
        </w:rPr>
        <w:t xml:space="preserve">be </w:t>
      </w:r>
      <w:r w:rsidR="009679A7" w:rsidRPr="00390C2D">
        <w:rPr>
          <w:noProof/>
          <w:lang w:val="en-GB"/>
        </w:rPr>
        <w:t>omitted</w:t>
      </w:r>
      <w:r w:rsidR="00A01BB5" w:rsidRPr="00390C2D">
        <w:rPr>
          <w:noProof/>
          <w:lang w:val="en-GB"/>
        </w:rPr>
        <w:t xml:space="preserve"> </w:t>
      </w:r>
      <w:r w:rsidR="00D63399" w:rsidRPr="00390C2D">
        <w:rPr>
          <w:noProof/>
          <w:lang w:val="en-GB"/>
        </w:rPr>
        <w:t xml:space="preserve">from the </w:t>
      </w:r>
      <w:r w:rsidR="006A4D5D" w:rsidRPr="00390C2D">
        <w:rPr>
          <w:noProof/>
          <w:lang w:val="en-GB"/>
        </w:rPr>
        <w:t>syntax</w:t>
      </w:r>
      <w:r w:rsidR="00A01BB5" w:rsidRPr="00390C2D">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317AAA" w:rsidRPr="006956C6" w14:paraId="1B809CCA" w14:textId="77777777" w:rsidTr="00914864">
        <w:tc>
          <w:tcPr>
            <w:tcW w:w="9017" w:type="dxa"/>
          </w:tcPr>
          <w:p w14:paraId="0F8E68B7" w14:textId="2C7CDBB4" w:rsidR="00317AAA" w:rsidRPr="00390C2D" w:rsidRDefault="00317AAA" w:rsidP="00914864">
            <w:pPr>
              <w:pStyle w:val="BodyText"/>
              <w:rPr>
                <w:noProof/>
                <w:lang w:val="en-GB"/>
              </w:rPr>
            </w:pPr>
            <w:r w:rsidRPr="00390C2D">
              <w:rPr>
                <w:b/>
                <w:bCs/>
                <w:noProof/>
                <w:lang w:val="en-GB"/>
              </w:rPr>
              <w:t xml:space="preserve">Example (Cont’d): </w:t>
            </w:r>
            <w:r w:rsidR="00554FF0" w:rsidRPr="00390C2D">
              <w:rPr>
                <w:noProof/>
                <w:lang w:val="en-GB"/>
              </w:rPr>
              <w:t xml:space="preserve">In </w:t>
            </w:r>
            <w:r w:rsidR="00FE4593" w:rsidRPr="00390C2D">
              <w:rPr>
                <w:noProof/>
                <w:lang w:val="en-GB"/>
              </w:rPr>
              <w:t xml:space="preserve">Chapter 4, we have often come across </w:t>
            </w:r>
            <w:r w:rsidR="00320A9D" w:rsidRPr="00390C2D">
              <w:rPr>
                <w:noProof/>
                <w:lang w:val="en-GB"/>
              </w:rPr>
              <w:t xml:space="preserve">the </w:t>
            </w:r>
            <w:r w:rsidR="00FE4593" w:rsidRPr="00390C2D">
              <w:rPr>
                <w:noProof/>
                <w:lang w:val="en-GB"/>
              </w:rPr>
              <w:t>student with ID</w:t>
            </w:r>
            <w:r w:rsidR="003A597E" w:rsidRPr="00390C2D">
              <w:rPr>
                <w:noProof/>
                <w:lang w:val="en-GB"/>
              </w:rPr>
              <w:t xml:space="preserve"> number</w:t>
            </w:r>
            <w:r w:rsidR="00FE4593" w:rsidRPr="00390C2D">
              <w:rPr>
                <w:noProof/>
                <w:lang w:val="en-GB"/>
              </w:rPr>
              <w:t xml:space="preserve"> 7 </w:t>
            </w:r>
            <w:r w:rsidR="00320A9D" w:rsidRPr="00390C2D">
              <w:rPr>
                <w:noProof/>
                <w:lang w:val="en-GB"/>
              </w:rPr>
              <w:t>who has no matching record</w:t>
            </w:r>
            <w:r w:rsidR="00B00CB7" w:rsidRPr="00390C2D">
              <w:rPr>
                <w:noProof/>
                <w:lang w:val="en-GB"/>
              </w:rPr>
              <w:t>s found</w:t>
            </w:r>
            <w:r w:rsidR="00320A9D" w:rsidRPr="00390C2D">
              <w:rPr>
                <w:noProof/>
                <w:lang w:val="en-GB"/>
              </w:rPr>
              <w:t xml:space="preserve"> in the table </w:t>
            </w:r>
            <w:r w:rsidR="00320A9D" w:rsidRPr="00390C2D">
              <w:rPr>
                <w:rFonts w:ascii="Consolas" w:hAnsi="Consolas"/>
                <w:noProof/>
                <w:lang w:val="en-GB"/>
              </w:rPr>
              <w:t>grades</w:t>
            </w:r>
            <w:r w:rsidR="00320A9D" w:rsidRPr="00390C2D">
              <w:rPr>
                <w:noProof/>
                <w:lang w:val="en-GB"/>
              </w:rPr>
              <w:t xml:space="preserve">. </w:t>
            </w:r>
            <w:r w:rsidR="003240D5" w:rsidRPr="00390C2D">
              <w:rPr>
                <w:noProof/>
                <w:lang w:val="en-GB"/>
              </w:rPr>
              <w:t xml:space="preserve">Suppose we have now received his grades </w:t>
            </w:r>
            <w:r w:rsidR="00ED7511" w:rsidRPr="00390C2D">
              <w:rPr>
                <w:noProof/>
                <w:lang w:val="en-GB"/>
              </w:rPr>
              <w:t>for</w:t>
            </w:r>
            <w:r w:rsidR="003240D5" w:rsidRPr="00390C2D">
              <w:rPr>
                <w:noProof/>
                <w:lang w:val="en-GB"/>
              </w:rPr>
              <w:t xml:space="preserve"> Course101</w:t>
            </w:r>
            <w:r w:rsidR="00351C76" w:rsidRPr="00390C2D">
              <w:rPr>
                <w:noProof/>
                <w:lang w:val="en-GB"/>
              </w:rPr>
              <w:t xml:space="preserve"> and</w:t>
            </w:r>
            <w:r w:rsidR="00B33C9C" w:rsidRPr="00390C2D">
              <w:rPr>
                <w:noProof/>
                <w:lang w:val="en-GB"/>
              </w:rPr>
              <w:t xml:space="preserve"> Course102</w:t>
            </w:r>
            <w:r w:rsidR="00351C76" w:rsidRPr="00390C2D">
              <w:rPr>
                <w:noProof/>
                <w:lang w:val="en-GB"/>
              </w:rPr>
              <w:t xml:space="preserve">, which are 62 and </w:t>
            </w:r>
            <w:r w:rsidR="00B33C9C" w:rsidRPr="00390C2D">
              <w:rPr>
                <w:noProof/>
                <w:lang w:val="en-GB"/>
              </w:rPr>
              <w:t>54,</w:t>
            </w:r>
            <w:r w:rsidR="004841F5" w:rsidRPr="00244A86">
              <w:rPr>
                <w:noProof/>
                <w:lang w:val="en-GB"/>
              </w:rPr>
              <w:t xml:space="preserve"> </w:t>
            </w:r>
            <w:r w:rsidR="00351C76" w:rsidRPr="00390C2D">
              <w:rPr>
                <w:noProof/>
                <w:lang w:val="en-GB"/>
              </w:rPr>
              <w:t xml:space="preserve">respectively, </w:t>
            </w:r>
            <w:r w:rsidR="00B33C9C" w:rsidRPr="00390C2D">
              <w:rPr>
                <w:noProof/>
                <w:lang w:val="en-GB"/>
              </w:rPr>
              <w:t xml:space="preserve">we can insert these two records </w:t>
            </w:r>
            <w:r w:rsidR="00351C76" w:rsidRPr="00390C2D">
              <w:rPr>
                <w:noProof/>
                <w:lang w:val="en-GB"/>
              </w:rPr>
              <w:t>in</w:t>
            </w:r>
            <w:r w:rsidR="00B33C9C" w:rsidRPr="00390C2D">
              <w:rPr>
                <w:noProof/>
                <w:lang w:val="en-GB"/>
              </w:rPr>
              <w:t>to the table.</w:t>
            </w:r>
          </w:p>
          <w:p w14:paraId="6553E28F" w14:textId="77777777" w:rsidR="00317AAA" w:rsidRPr="00390C2D" w:rsidRDefault="00C96FAF" w:rsidP="00914864">
            <w:pPr>
              <w:pStyle w:val="Figure-Image-Upper"/>
              <w:rPr>
                <w:lang w:val="en-GB"/>
              </w:rPr>
            </w:pPr>
            <w:r w:rsidRPr="00390C2D">
              <w:drawing>
                <wp:inline distT="0" distB="0" distL="0" distR="0" wp14:anchorId="38DBEA8F" wp14:editId="2C504475">
                  <wp:extent cx="5580000" cy="1304091"/>
                  <wp:effectExtent l="19050" t="19050" r="20955"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6587" t="44433" r="2065" b="20471"/>
                          <a:stretch/>
                        </pic:blipFill>
                        <pic:spPr bwMode="auto">
                          <a:xfrm>
                            <a:off x="0" y="0"/>
                            <a:ext cx="5580000" cy="130409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E277CFC" w14:textId="12C20A5D" w:rsidR="00317AAA" w:rsidRPr="00390C2D" w:rsidRDefault="00317AAA" w:rsidP="00390C2D">
            <w:pPr>
              <w:pStyle w:val="Caption"/>
            </w:pPr>
            <w:bookmarkStart w:id="66" w:name="_Ref65682954"/>
            <w:r w:rsidRPr="00390C2D">
              <w:t>Figure 6.</w:t>
            </w:r>
            <w:r w:rsidRPr="00390C2D">
              <w:fldChar w:fldCharType="begin"/>
            </w:r>
            <w:r w:rsidRPr="00390C2D">
              <w:instrText xml:space="preserve"> SEQ Figure \* ARABIC </w:instrText>
            </w:r>
            <w:r w:rsidRPr="00390C2D">
              <w:fldChar w:fldCharType="separate"/>
            </w:r>
            <w:r w:rsidR="00F37804" w:rsidRPr="00390C2D">
              <w:t>49</w:t>
            </w:r>
            <w:r w:rsidRPr="00390C2D">
              <w:fldChar w:fldCharType="end"/>
            </w:r>
            <w:bookmarkEnd w:id="66"/>
            <w:r w:rsidRPr="00390C2D">
              <w:t xml:space="preserve"> </w:t>
            </w:r>
            <w:r w:rsidR="00380F2C" w:rsidRPr="00390C2D">
              <w:t xml:space="preserve">Insert Multiple New Records </w:t>
            </w:r>
            <w:r w:rsidR="00B37CCD" w:rsidRPr="00390C2D">
              <w:t xml:space="preserve">for a Student </w:t>
            </w:r>
            <w:r w:rsidR="00380F2C" w:rsidRPr="00390C2D">
              <w:t xml:space="preserve">into </w:t>
            </w:r>
            <w:r w:rsidR="00B37CCD" w:rsidRPr="00390C2D">
              <w:t>the</w:t>
            </w:r>
            <w:r w:rsidR="00380F2C" w:rsidRPr="00390C2D">
              <w:t xml:space="preserve"> Table</w:t>
            </w:r>
            <w:r w:rsidR="00B37CCD" w:rsidRPr="00390C2D">
              <w:t xml:space="preserve"> </w:t>
            </w:r>
            <w:r w:rsidR="00B37CCD" w:rsidRPr="00567DB7">
              <w:rPr>
                <w:rFonts w:ascii="Consolas" w:hAnsi="Consolas"/>
              </w:rPr>
              <w:t>grades</w:t>
            </w:r>
          </w:p>
          <w:p w14:paraId="13DCE976" w14:textId="4E4F82F1" w:rsidR="00380F2C" w:rsidRPr="00390C2D" w:rsidRDefault="002F1AA7" w:rsidP="00380F2C">
            <w:pPr>
              <w:pStyle w:val="BodyText"/>
              <w:rPr>
                <w:noProof/>
                <w:lang w:val="en-GB"/>
              </w:rPr>
            </w:pPr>
            <w:r w:rsidRPr="00390C2D">
              <w:rPr>
                <w:noProof/>
                <w:lang w:val="en-GB"/>
              </w:rPr>
              <w:lastRenderedPageBreak/>
              <w:t xml:space="preserve">Recall </w:t>
            </w:r>
            <w:r w:rsidR="004A0379" w:rsidRPr="00390C2D">
              <w:rPr>
                <w:noProof/>
                <w:lang w:val="en-GB"/>
              </w:rPr>
              <w:t xml:space="preserve">from </w:t>
            </w:r>
            <w:r w:rsidR="004A0379" w:rsidRPr="00390C2D">
              <w:rPr>
                <w:noProof/>
                <w:lang w:val="en-GB"/>
              </w:rPr>
              <w:fldChar w:fldCharType="begin"/>
            </w:r>
            <w:r w:rsidR="004A0379" w:rsidRPr="00390C2D">
              <w:rPr>
                <w:noProof/>
                <w:lang w:val="en-GB"/>
              </w:rPr>
              <w:instrText xml:space="preserve"> REF _Ref65616156 \h </w:instrText>
            </w:r>
            <w:r w:rsidR="004A0379" w:rsidRPr="00390C2D">
              <w:rPr>
                <w:noProof/>
                <w:lang w:val="en-GB"/>
              </w:rPr>
            </w:r>
            <w:r w:rsidR="004A0379" w:rsidRPr="00390C2D">
              <w:rPr>
                <w:noProof/>
                <w:lang w:val="en-GB"/>
              </w:rPr>
              <w:fldChar w:fldCharType="separate"/>
            </w:r>
            <w:r w:rsidR="00F37804" w:rsidRPr="00390C2D">
              <w:rPr>
                <w:noProof/>
                <w:lang w:val="en-GB"/>
              </w:rPr>
              <w:t>Figure 6.41</w:t>
            </w:r>
            <w:r w:rsidR="004A0379" w:rsidRPr="00390C2D">
              <w:rPr>
                <w:noProof/>
                <w:lang w:val="en-GB"/>
              </w:rPr>
              <w:fldChar w:fldCharType="end"/>
            </w:r>
            <w:r w:rsidR="004A0379" w:rsidRPr="00390C2D">
              <w:rPr>
                <w:noProof/>
                <w:lang w:val="en-GB"/>
              </w:rPr>
              <w:t xml:space="preserve"> </w:t>
            </w:r>
            <w:r w:rsidRPr="00390C2D">
              <w:rPr>
                <w:noProof/>
                <w:lang w:val="en-GB"/>
              </w:rPr>
              <w:t xml:space="preserve">that </w:t>
            </w:r>
            <w:r w:rsidR="004F3E54" w:rsidRPr="00390C2D">
              <w:rPr>
                <w:noProof/>
                <w:lang w:val="en-GB"/>
              </w:rPr>
              <w:t>the student</w:t>
            </w:r>
            <w:r w:rsidR="00380F2C" w:rsidRPr="00390C2D">
              <w:rPr>
                <w:noProof/>
                <w:lang w:val="en-GB"/>
              </w:rPr>
              <w:t xml:space="preserve"> </w:t>
            </w:r>
            <w:r w:rsidR="004F3E54" w:rsidRPr="00390C2D">
              <w:rPr>
                <w:noProof/>
                <w:lang w:val="en-GB"/>
              </w:rPr>
              <w:t>with</w:t>
            </w:r>
            <w:r w:rsidR="003A597E" w:rsidRPr="00390C2D">
              <w:rPr>
                <w:noProof/>
                <w:lang w:val="en-GB"/>
              </w:rPr>
              <w:t xml:space="preserve"> </w:t>
            </w:r>
            <w:r w:rsidR="00002B47">
              <w:rPr>
                <w:noProof/>
                <w:lang w:val="en-GB"/>
              </w:rPr>
              <w:t xml:space="preserve">ID </w:t>
            </w:r>
            <w:r w:rsidR="003A597E" w:rsidRPr="00390C2D">
              <w:rPr>
                <w:noProof/>
                <w:lang w:val="en-GB"/>
              </w:rPr>
              <w:t>number</w:t>
            </w:r>
            <w:r w:rsidR="004F3E54" w:rsidRPr="00390C2D">
              <w:rPr>
                <w:noProof/>
                <w:lang w:val="en-GB"/>
              </w:rPr>
              <w:t xml:space="preserve"> </w:t>
            </w:r>
            <w:r w:rsidR="00FC5588" w:rsidRPr="00390C2D">
              <w:rPr>
                <w:noProof/>
                <w:lang w:val="en-GB"/>
              </w:rPr>
              <w:t xml:space="preserve">21 </w:t>
            </w:r>
            <w:r w:rsidR="004F3E54" w:rsidRPr="00390C2D">
              <w:rPr>
                <w:noProof/>
                <w:lang w:val="en-GB"/>
              </w:rPr>
              <w:t xml:space="preserve">has got </w:t>
            </w:r>
            <w:r w:rsidR="00F60961" w:rsidRPr="00390C2D">
              <w:rPr>
                <w:noProof/>
                <w:lang w:val="en-GB"/>
              </w:rPr>
              <w:t xml:space="preserve">a grade in Course102 but no personal record in the table </w:t>
            </w:r>
            <w:r w:rsidR="00F60961" w:rsidRPr="00390C2D">
              <w:rPr>
                <w:rFonts w:ascii="Consolas" w:hAnsi="Consolas"/>
                <w:noProof/>
                <w:lang w:val="en-GB"/>
              </w:rPr>
              <w:t>students</w:t>
            </w:r>
            <w:r w:rsidR="00F60961" w:rsidRPr="00390C2D">
              <w:rPr>
                <w:noProof/>
                <w:lang w:val="en-GB"/>
              </w:rPr>
              <w:t>.</w:t>
            </w:r>
            <w:r w:rsidR="00FC5588" w:rsidRPr="00390C2D">
              <w:rPr>
                <w:noProof/>
                <w:lang w:val="en-GB"/>
              </w:rPr>
              <w:t xml:space="preserve"> We have now received </w:t>
            </w:r>
            <w:r w:rsidR="00E05A3F" w:rsidRPr="00390C2D">
              <w:rPr>
                <w:noProof/>
                <w:lang w:val="en-GB"/>
              </w:rPr>
              <w:t xml:space="preserve">her </w:t>
            </w:r>
            <w:r w:rsidR="00FC5588" w:rsidRPr="00390C2D">
              <w:rPr>
                <w:noProof/>
                <w:lang w:val="en-GB"/>
              </w:rPr>
              <w:t xml:space="preserve">personal </w:t>
            </w:r>
            <w:r w:rsidR="00E05A3F" w:rsidRPr="00390C2D">
              <w:rPr>
                <w:noProof/>
                <w:lang w:val="en-GB"/>
              </w:rPr>
              <w:t xml:space="preserve">data </w:t>
            </w:r>
            <w:r w:rsidR="002D4644" w:rsidRPr="00390C2D">
              <w:rPr>
                <w:noProof/>
                <w:lang w:val="en-GB"/>
              </w:rPr>
              <w:t>and would like to insert it into the table</w:t>
            </w:r>
            <w:r w:rsidR="00FC5588" w:rsidRPr="00390C2D">
              <w:rPr>
                <w:noProof/>
                <w:lang w:val="en-GB"/>
              </w:rPr>
              <w:t>.</w:t>
            </w:r>
          </w:p>
          <w:p w14:paraId="1CF50D57" w14:textId="54852C6D" w:rsidR="00380F2C" w:rsidRPr="00390C2D" w:rsidRDefault="0001007F" w:rsidP="00380F2C">
            <w:pPr>
              <w:pStyle w:val="Figure-Image-Upper"/>
              <w:rPr>
                <w:lang w:val="en-GB"/>
              </w:rPr>
            </w:pPr>
            <w:r w:rsidRPr="00390C2D">
              <w:drawing>
                <wp:inline distT="0" distB="0" distL="0" distR="0" wp14:anchorId="140643B7" wp14:editId="049823E4">
                  <wp:extent cx="5580000" cy="1197145"/>
                  <wp:effectExtent l="19050" t="19050" r="20955" b="222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6539" t="33447" r="2077" b="34321"/>
                          <a:stretch/>
                        </pic:blipFill>
                        <pic:spPr bwMode="auto">
                          <a:xfrm>
                            <a:off x="0" y="0"/>
                            <a:ext cx="5580000" cy="1197145"/>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00D824C" w14:textId="2A33E3C5" w:rsidR="00380F2C" w:rsidRPr="00390C2D" w:rsidRDefault="00380F2C" w:rsidP="00390C2D">
            <w:pPr>
              <w:pStyle w:val="Caption"/>
            </w:pPr>
            <w:bookmarkStart w:id="67" w:name="_Ref65703841"/>
            <w:r w:rsidRPr="00390C2D">
              <w:t>Figure 6.</w:t>
            </w:r>
            <w:r w:rsidRPr="00390C2D">
              <w:fldChar w:fldCharType="begin"/>
            </w:r>
            <w:r w:rsidRPr="00390C2D">
              <w:instrText xml:space="preserve"> SEQ Figure \* ARABIC </w:instrText>
            </w:r>
            <w:r w:rsidRPr="00390C2D">
              <w:fldChar w:fldCharType="separate"/>
            </w:r>
            <w:r w:rsidR="00F37804" w:rsidRPr="00390C2D">
              <w:t>50</w:t>
            </w:r>
            <w:r w:rsidRPr="00390C2D">
              <w:fldChar w:fldCharType="end"/>
            </w:r>
            <w:bookmarkEnd w:id="67"/>
            <w:r w:rsidRPr="00390C2D">
              <w:t xml:space="preserve"> Insert </w:t>
            </w:r>
            <w:r w:rsidR="00EB06FB" w:rsidRPr="00390C2D">
              <w:t xml:space="preserve">a </w:t>
            </w:r>
            <w:r w:rsidRPr="00390C2D">
              <w:t xml:space="preserve">New Record into </w:t>
            </w:r>
            <w:r w:rsidR="00C92BC5" w:rsidRPr="00390C2D">
              <w:t>the</w:t>
            </w:r>
            <w:r w:rsidRPr="00390C2D">
              <w:t xml:space="preserve"> Table</w:t>
            </w:r>
            <w:r w:rsidR="00EB06FB" w:rsidRPr="00390C2D">
              <w:t xml:space="preserve"> </w:t>
            </w:r>
            <w:r w:rsidR="00C92BC5" w:rsidRPr="00390C2D">
              <w:rPr>
                <w:rFonts w:ascii="Consolas" w:hAnsi="Consolas"/>
              </w:rPr>
              <w:t>students</w:t>
            </w:r>
            <w:r w:rsidR="00C92BC5" w:rsidRPr="00390C2D">
              <w:t xml:space="preserve"> </w:t>
            </w:r>
            <w:r w:rsidR="00EB06FB" w:rsidRPr="00390C2D">
              <w:t xml:space="preserve">without </w:t>
            </w:r>
            <w:r w:rsidR="00615D48" w:rsidRPr="00390C2D">
              <w:t>Variable List</w:t>
            </w:r>
          </w:p>
          <w:p w14:paraId="2BF2C51C" w14:textId="5242116E" w:rsidR="00380F2C" w:rsidRPr="00390C2D" w:rsidRDefault="00EB06FB" w:rsidP="00380F2C">
            <w:pPr>
              <w:pStyle w:val="BodyText"/>
              <w:rPr>
                <w:noProof/>
                <w:lang w:val="en-GB"/>
              </w:rPr>
            </w:pPr>
            <w:r w:rsidRPr="00390C2D">
              <w:rPr>
                <w:noProof/>
                <w:lang w:val="en-GB"/>
              </w:rPr>
              <w:t xml:space="preserve">Different from </w:t>
            </w:r>
            <w:r w:rsidR="00B00FCF" w:rsidRPr="00390C2D">
              <w:rPr>
                <w:noProof/>
                <w:lang w:val="en-GB"/>
              </w:rPr>
              <w:t xml:space="preserve">the program in </w:t>
            </w:r>
            <w:r w:rsidR="00B00FCF" w:rsidRPr="00390C2D">
              <w:rPr>
                <w:noProof/>
                <w:lang w:val="en-GB"/>
              </w:rPr>
              <w:fldChar w:fldCharType="begin"/>
            </w:r>
            <w:r w:rsidR="00B00FCF" w:rsidRPr="00390C2D">
              <w:rPr>
                <w:noProof/>
                <w:lang w:val="en-GB"/>
              </w:rPr>
              <w:instrText xml:space="preserve"> REF _Ref65682954 \h </w:instrText>
            </w:r>
            <w:r w:rsidR="00B00FCF" w:rsidRPr="00390C2D">
              <w:rPr>
                <w:noProof/>
                <w:lang w:val="en-GB"/>
              </w:rPr>
            </w:r>
            <w:r w:rsidR="00B00FCF" w:rsidRPr="00390C2D">
              <w:rPr>
                <w:noProof/>
                <w:lang w:val="en-GB"/>
              </w:rPr>
              <w:fldChar w:fldCharType="separate"/>
            </w:r>
            <w:r w:rsidR="00F37804" w:rsidRPr="00390C2D">
              <w:rPr>
                <w:noProof/>
                <w:lang w:val="en-GB"/>
              </w:rPr>
              <w:t>Figure 6.49</w:t>
            </w:r>
            <w:r w:rsidR="00B00FCF" w:rsidRPr="00390C2D">
              <w:rPr>
                <w:noProof/>
                <w:lang w:val="en-GB"/>
              </w:rPr>
              <w:fldChar w:fldCharType="end"/>
            </w:r>
            <w:r w:rsidR="00B00FCF" w:rsidRPr="00390C2D">
              <w:rPr>
                <w:noProof/>
                <w:lang w:val="en-GB"/>
              </w:rPr>
              <w:t xml:space="preserve">, the variable list is omitted </w:t>
            </w:r>
            <w:r w:rsidR="00764E55" w:rsidRPr="00390C2D">
              <w:rPr>
                <w:noProof/>
                <w:lang w:val="en-GB"/>
              </w:rPr>
              <w:t xml:space="preserve">in </w:t>
            </w:r>
            <w:r w:rsidR="00276495" w:rsidRPr="00390C2D">
              <w:rPr>
                <w:noProof/>
                <w:lang w:val="en-GB"/>
              </w:rPr>
              <w:t xml:space="preserve">the </w:t>
            </w:r>
            <w:r w:rsidR="00276495" w:rsidRPr="00390C2D">
              <w:rPr>
                <w:rFonts w:ascii="Consolas" w:hAnsi="Consolas"/>
                <w:noProof/>
                <w:lang w:val="en-GB"/>
              </w:rPr>
              <w:t>INSERT</w:t>
            </w:r>
            <w:r w:rsidR="00276495" w:rsidRPr="00390C2D">
              <w:rPr>
                <w:noProof/>
                <w:lang w:val="en-GB"/>
              </w:rPr>
              <w:t xml:space="preserve"> </w:t>
            </w:r>
            <w:r w:rsidR="00276495" w:rsidRPr="00390C2D">
              <w:rPr>
                <w:rFonts w:ascii="Consolas" w:hAnsi="Consolas"/>
                <w:noProof/>
                <w:lang w:val="en-GB"/>
              </w:rPr>
              <w:t>INTO</w:t>
            </w:r>
            <w:r w:rsidR="00276495" w:rsidRPr="00390C2D">
              <w:rPr>
                <w:noProof/>
                <w:lang w:val="en-GB"/>
              </w:rPr>
              <w:t xml:space="preserve"> statement</w:t>
            </w:r>
            <w:r w:rsidR="005D7775" w:rsidRPr="00390C2D">
              <w:rPr>
                <w:noProof/>
                <w:lang w:val="en-GB"/>
              </w:rPr>
              <w:t xml:space="preserve"> here</w:t>
            </w:r>
            <w:r w:rsidR="00764E55" w:rsidRPr="00390C2D">
              <w:rPr>
                <w:noProof/>
                <w:lang w:val="en-GB"/>
              </w:rPr>
              <w:t>. Nevertheless,</w:t>
            </w:r>
            <w:r w:rsidR="00482454" w:rsidRPr="00390C2D">
              <w:rPr>
                <w:noProof/>
                <w:lang w:val="en-GB"/>
              </w:rPr>
              <w:t xml:space="preserve"> the behaviour of the program remains </w:t>
            </w:r>
            <w:r w:rsidR="00E529A2" w:rsidRPr="00390C2D">
              <w:rPr>
                <w:noProof/>
                <w:lang w:val="en-GB"/>
              </w:rPr>
              <w:t>unchanged</w:t>
            </w:r>
            <w:r w:rsidR="00482454" w:rsidRPr="00390C2D">
              <w:rPr>
                <w:noProof/>
                <w:lang w:val="en-GB"/>
              </w:rPr>
              <w:t xml:space="preserve"> since </w:t>
            </w:r>
            <w:r w:rsidR="00FB20A0" w:rsidRPr="00390C2D">
              <w:rPr>
                <w:noProof/>
                <w:lang w:val="en-GB"/>
              </w:rPr>
              <w:t xml:space="preserve">the data of all </w:t>
            </w:r>
            <w:r w:rsidR="001126EC" w:rsidRPr="00390C2D">
              <w:rPr>
                <w:noProof/>
                <w:lang w:val="en-GB"/>
              </w:rPr>
              <w:t>variables</w:t>
            </w:r>
            <w:r w:rsidR="00FB20A0" w:rsidRPr="00390C2D">
              <w:rPr>
                <w:noProof/>
                <w:lang w:val="en-GB"/>
              </w:rPr>
              <w:t xml:space="preserve"> are </w:t>
            </w:r>
            <w:r w:rsidR="00396C5E" w:rsidRPr="00390C2D">
              <w:rPr>
                <w:noProof/>
                <w:lang w:val="en-GB"/>
              </w:rPr>
              <w:t xml:space="preserve">completely </w:t>
            </w:r>
            <w:r w:rsidR="001126EC" w:rsidRPr="00390C2D">
              <w:rPr>
                <w:noProof/>
                <w:lang w:val="en-GB"/>
              </w:rPr>
              <w:t xml:space="preserve">available </w:t>
            </w:r>
            <w:r w:rsidR="00A91D28" w:rsidRPr="00390C2D">
              <w:rPr>
                <w:noProof/>
                <w:lang w:val="en-GB"/>
              </w:rPr>
              <w:t xml:space="preserve">and </w:t>
            </w:r>
            <w:r w:rsidR="00396C5E" w:rsidRPr="00390C2D">
              <w:rPr>
                <w:noProof/>
                <w:lang w:val="en-GB"/>
              </w:rPr>
              <w:t xml:space="preserve">they are </w:t>
            </w:r>
            <w:r w:rsidR="00A91D28" w:rsidRPr="00390C2D">
              <w:rPr>
                <w:noProof/>
                <w:lang w:val="en-GB"/>
              </w:rPr>
              <w:t>put in the right sequence</w:t>
            </w:r>
            <w:r w:rsidR="00396C5E" w:rsidRPr="00390C2D">
              <w:rPr>
                <w:noProof/>
                <w:lang w:val="en-GB"/>
              </w:rPr>
              <w:t xml:space="preserve"> in the syntax</w:t>
            </w:r>
            <w:r w:rsidR="001126EC" w:rsidRPr="00390C2D">
              <w:rPr>
                <w:noProof/>
                <w:lang w:val="en-GB"/>
              </w:rPr>
              <w:t>.</w:t>
            </w:r>
            <w:r w:rsidR="0042591D" w:rsidRPr="00390C2D">
              <w:rPr>
                <w:noProof/>
                <w:lang w:val="en-GB"/>
              </w:rPr>
              <w:t xml:space="preserve"> </w:t>
            </w:r>
          </w:p>
        </w:tc>
      </w:tr>
    </w:tbl>
    <w:p w14:paraId="14305898" w14:textId="77777777" w:rsidR="00672B29" w:rsidRPr="00390C2D" w:rsidRDefault="00672B29" w:rsidP="00672B29">
      <w:pPr>
        <w:spacing w:before="240" w:after="120"/>
        <w:jc w:val="left"/>
        <w:rPr>
          <w:b/>
          <w:noProof/>
          <w:sz w:val="28"/>
        </w:rPr>
      </w:pPr>
      <w:r w:rsidRPr="00390C2D">
        <w:rPr>
          <w:b/>
          <w:noProof/>
          <w:sz w:val="28"/>
        </w:rPr>
        <w:lastRenderedPageBreak/>
        <w:t>Read</w:t>
      </w:r>
    </w:p>
    <w:p w14:paraId="1DC37671" w14:textId="2E8347E8" w:rsidR="00672B29" w:rsidRPr="00390C2D" w:rsidRDefault="00672B29" w:rsidP="00390C2D">
      <w:pPr>
        <w:pStyle w:val="BodyText"/>
        <w:spacing w:after="0"/>
        <w:rPr>
          <w:noProof/>
          <w:lang w:val="en-GB"/>
        </w:rPr>
      </w:pPr>
      <w:r w:rsidRPr="00390C2D">
        <w:rPr>
          <w:noProof/>
          <w:lang w:val="en-GB"/>
        </w:rPr>
        <w:t>Refer to the link</w:t>
      </w:r>
      <w:r w:rsidR="003C4518" w:rsidRPr="00390C2D">
        <w:rPr>
          <w:noProof/>
          <w:lang w:val="en-GB"/>
        </w:rPr>
        <w:t>s</w:t>
      </w:r>
      <w:r w:rsidRPr="00390C2D">
        <w:rPr>
          <w:noProof/>
          <w:lang w:val="en-GB"/>
        </w:rPr>
        <w:t xml:space="preserve"> below for more details and examples on the </w:t>
      </w:r>
      <w:r w:rsidRPr="00390C2D">
        <w:rPr>
          <w:rFonts w:ascii="Consolas" w:hAnsi="Consolas"/>
          <w:noProof/>
          <w:lang w:val="en-GB"/>
        </w:rPr>
        <w:t>INSERT</w:t>
      </w:r>
      <w:r w:rsidRPr="00390C2D">
        <w:rPr>
          <w:noProof/>
          <w:lang w:val="en-GB"/>
        </w:rPr>
        <w:t xml:space="preserve"> </w:t>
      </w:r>
      <w:r w:rsidRPr="00390C2D">
        <w:rPr>
          <w:rFonts w:ascii="Consolas" w:hAnsi="Consolas"/>
          <w:noProof/>
          <w:lang w:val="en-GB"/>
        </w:rPr>
        <w:t>INTO</w:t>
      </w:r>
      <w:r w:rsidRPr="00390C2D">
        <w:rPr>
          <w:noProof/>
          <w:lang w:val="en-GB"/>
        </w:rPr>
        <w:t xml:space="preserve"> clause in SQL:</w:t>
      </w:r>
    </w:p>
    <w:p w14:paraId="1F5836A4" w14:textId="5E7F8F34" w:rsidR="00C5064A" w:rsidRPr="00390C2D" w:rsidRDefault="00655C2E" w:rsidP="00390C2D">
      <w:pPr>
        <w:pStyle w:val="BodyText"/>
        <w:spacing w:before="0" w:after="0"/>
        <w:rPr>
          <w:noProof/>
          <w:lang w:val="en-GB"/>
        </w:rPr>
      </w:pPr>
      <w:hyperlink r:id="rId100" w:history="1">
        <w:r w:rsidR="00C5064A" w:rsidRPr="00390C2D">
          <w:rPr>
            <w:rStyle w:val="Hyperlink"/>
            <w:noProof/>
            <w:lang w:val="en-GB"/>
          </w:rPr>
          <w:t>https://www.w3schools.com/sql/sql_insert.asp</w:t>
        </w:r>
      </w:hyperlink>
    </w:p>
    <w:p w14:paraId="72327A17" w14:textId="5EA5A537" w:rsidR="003C4518" w:rsidRPr="00390C2D" w:rsidRDefault="00655C2E" w:rsidP="00390C2D">
      <w:pPr>
        <w:pStyle w:val="BodyText"/>
        <w:spacing w:before="0"/>
        <w:rPr>
          <w:noProof/>
          <w:lang w:val="en-GB"/>
        </w:rPr>
      </w:pPr>
      <w:hyperlink r:id="rId101" w:history="1">
        <w:r w:rsidR="003C4518" w:rsidRPr="00390C2D">
          <w:rPr>
            <w:rStyle w:val="Hyperlink"/>
            <w:noProof/>
            <w:lang w:val="en-GB"/>
          </w:rPr>
          <w:t>https://www.sqlitetutorial.net/sqlite-insert/</w:t>
        </w:r>
      </w:hyperlink>
    </w:p>
    <w:p w14:paraId="2B40A88C" w14:textId="5A45FD52" w:rsidR="006C3BA9" w:rsidRPr="00390C2D" w:rsidRDefault="006C3BA9" w:rsidP="00027724">
      <w:pPr>
        <w:pStyle w:val="Heading3"/>
        <w:tabs>
          <w:tab w:val="left" w:pos="709"/>
        </w:tabs>
        <w:rPr>
          <w:noProof/>
          <w:lang w:val="en-GB"/>
        </w:rPr>
      </w:pPr>
      <w:r w:rsidRPr="00390C2D">
        <w:rPr>
          <w:noProof/>
          <w:lang w:val="en-GB"/>
        </w:rPr>
        <w:t>5.2</w:t>
      </w:r>
      <w:r w:rsidRPr="00390C2D">
        <w:rPr>
          <w:noProof/>
          <w:lang w:val="en-GB"/>
        </w:rPr>
        <w:tab/>
        <w:t>Updat</w:t>
      </w:r>
      <w:r w:rsidR="003D2C3A" w:rsidRPr="00390C2D">
        <w:rPr>
          <w:noProof/>
          <w:lang w:val="en-GB"/>
        </w:rPr>
        <w:t>ing</w:t>
      </w:r>
      <w:r w:rsidRPr="00390C2D">
        <w:rPr>
          <w:noProof/>
          <w:lang w:val="en-GB"/>
        </w:rPr>
        <w:t xml:space="preserve"> R</w:t>
      </w:r>
      <w:r w:rsidR="003D2C3A" w:rsidRPr="00390C2D">
        <w:rPr>
          <w:noProof/>
          <w:lang w:val="en-GB"/>
        </w:rPr>
        <w:t>ec</w:t>
      </w:r>
      <w:r w:rsidR="006C72E5" w:rsidRPr="00390C2D">
        <w:rPr>
          <w:noProof/>
          <w:lang w:val="en-GB"/>
        </w:rPr>
        <w:t>ords</w:t>
      </w:r>
    </w:p>
    <w:p w14:paraId="6A8ED700" w14:textId="5E14A45A" w:rsidR="006C3BA9" w:rsidRPr="00390C2D" w:rsidRDefault="00A4669D" w:rsidP="006C3BA9">
      <w:pPr>
        <w:pStyle w:val="BodyText"/>
        <w:rPr>
          <w:noProof/>
          <w:lang w:val="en-GB"/>
        </w:rPr>
      </w:pPr>
      <w:r w:rsidRPr="00390C2D">
        <w:rPr>
          <w:noProof/>
          <w:lang w:val="en-GB"/>
        </w:rPr>
        <w:t xml:space="preserve">We can also update </w:t>
      </w:r>
      <w:r w:rsidR="003E16D3" w:rsidRPr="00390C2D">
        <w:rPr>
          <w:noProof/>
          <w:lang w:val="en-GB"/>
        </w:rPr>
        <w:t xml:space="preserve">or edit the data of existing records by the </w:t>
      </w:r>
      <w:r w:rsidR="003E16D3" w:rsidRPr="00390C2D">
        <w:rPr>
          <w:rFonts w:ascii="Consolas" w:hAnsi="Consolas"/>
          <w:noProof/>
          <w:lang w:val="en-GB"/>
        </w:rPr>
        <w:t>UPDATE</w:t>
      </w:r>
      <w:r w:rsidR="003E16D3" w:rsidRPr="00390C2D">
        <w:rPr>
          <w:noProof/>
          <w:lang w:val="en-GB"/>
        </w:rPr>
        <w:t xml:space="preserve"> </w:t>
      </w:r>
      <w:r w:rsidR="007342FD" w:rsidRPr="00390C2D">
        <w:rPr>
          <w:noProof/>
          <w:lang w:val="en-GB"/>
        </w:rPr>
        <w:t>statement.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7342FD" w:rsidRPr="006956C6" w14:paraId="48B160FD" w14:textId="77777777" w:rsidTr="00807D90">
        <w:trPr>
          <w:jc w:val="right"/>
        </w:trPr>
        <w:tc>
          <w:tcPr>
            <w:tcW w:w="9017" w:type="dxa"/>
            <w:shd w:val="clear" w:color="auto" w:fill="D9D9D9" w:themeFill="background1" w:themeFillShade="D9"/>
            <w:vAlign w:val="center"/>
          </w:tcPr>
          <w:p w14:paraId="25F525A1" w14:textId="285356F9" w:rsidR="007342FD" w:rsidRPr="00390C2D" w:rsidRDefault="0032485E" w:rsidP="00807D90">
            <w:pPr>
              <w:pStyle w:val="Code"/>
              <w:ind w:left="1313" w:right="405" w:hanging="3"/>
              <w:jc w:val="left"/>
              <w:rPr>
                <w:noProof/>
                <w:color w:val="auto"/>
                <w:lang w:val="en-GB"/>
              </w:rPr>
            </w:pPr>
            <w:r w:rsidRPr="00390C2D">
              <w:rPr>
                <w:noProof/>
                <w:color w:val="auto"/>
                <w:lang w:val="en-GB"/>
              </w:rPr>
              <w:t xml:space="preserve">UPDATE </w:t>
            </w:r>
            <w:r w:rsidR="007342FD" w:rsidRPr="00390C2D">
              <w:rPr>
                <w:noProof/>
                <w:color w:val="0070C0"/>
                <w:lang w:val="en-GB"/>
              </w:rPr>
              <w:t>table_name</w:t>
            </w:r>
            <w:r w:rsidR="007342FD" w:rsidRPr="00390C2D">
              <w:rPr>
                <w:noProof/>
                <w:color w:val="auto"/>
                <w:lang w:val="en-GB"/>
              </w:rPr>
              <w:t xml:space="preserve"> </w:t>
            </w:r>
            <w:r w:rsidR="007342FD" w:rsidRPr="00390C2D">
              <w:rPr>
                <w:noProof/>
                <w:color w:val="auto"/>
                <w:lang w:val="en-GB"/>
              </w:rPr>
              <w:br/>
            </w:r>
            <w:r w:rsidR="0030772A" w:rsidRPr="00390C2D">
              <w:rPr>
                <w:noProof/>
                <w:color w:val="auto"/>
                <w:lang w:val="en-GB"/>
              </w:rPr>
              <w:t>SET</w:t>
            </w:r>
            <w:r w:rsidR="007342FD" w:rsidRPr="00390C2D">
              <w:rPr>
                <w:noProof/>
                <w:color w:val="auto"/>
                <w:lang w:val="en-GB"/>
              </w:rPr>
              <w:t xml:space="preserve"> </w:t>
            </w:r>
            <w:r w:rsidR="0030772A" w:rsidRPr="00390C2D">
              <w:rPr>
                <w:noProof/>
                <w:color w:val="0070C0"/>
                <w:lang w:val="en-GB"/>
              </w:rPr>
              <w:t>var1_name</w:t>
            </w:r>
            <w:r w:rsidR="0030772A" w:rsidRPr="00390C2D">
              <w:rPr>
                <w:noProof/>
                <w:color w:val="auto"/>
                <w:lang w:val="en-GB"/>
              </w:rPr>
              <w:t xml:space="preserve"> = </w:t>
            </w:r>
            <w:r w:rsidR="007342FD" w:rsidRPr="00390C2D">
              <w:rPr>
                <w:noProof/>
                <w:color w:val="0070C0"/>
                <w:lang w:val="en-GB"/>
              </w:rPr>
              <w:t>value</w:t>
            </w:r>
            <w:r w:rsidR="0030772A" w:rsidRPr="00390C2D">
              <w:rPr>
                <w:noProof/>
                <w:color w:val="0070C0"/>
                <w:lang w:val="en-GB"/>
              </w:rPr>
              <w:t>1</w:t>
            </w:r>
            <w:r w:rsidR="00027C92" w:rsidRPr="00390C2D">
              <w:rPr>
                <w:noProof/>
                <w:color w:val="auto"/>
                <w:lang w:val="en-GB"/>
              </w:rPr>
              <w:t>,</w:t>
            </w:r>
            <w:r w:rsidR="00027C92" w:rsidRPr="00390C2D">
              <w:rPr>
                <w:noProof/>
                <w:color w:val="0070C0"/>
                <w:lang w:val="en-GB"/>
              </w:rPr>
              <w:t xml:space="preserve"> var</w:t>
            </w:r>
            <w:r w:rsidR="009E165B" w:rsidRPr="00390C2D">
              <w:rPr>
                <w:noProof/>
                <w:color w:val="0070C0"/>
                <w:lang w:val="en-GB"/>
              </w:rPr>
              <w:t>2</w:t>
            </w:r>
            <w:r w:rsidR="00027C92" w:rsidRPr="00390C2D">
              <w:rPr>
                <w:noProof/>
                <w:color w:val="0070C0"/>
                <w:lang w:val="en-GB"/>
              </w:rPr>
              <w:t>_name</w:t>
            </w:r>
            <w:r w:rsidR="00027C92" w:rsidRPr="00390C2D">
              <w:rPr>
                <w:noProof/>
                <w:color w:val="auto"/>
                <w:lang w:val="en-GB"/>
              </w:rPr>
              <w:t xml:space="preserve"> = </w:t>
            </w:r>
            <w:r w:rsidR="00027C92" w:rsidRPr="00390C2D">
              <w:rPr>
                <w:noProof/>
                <w:color w:val="0070C0"/>
                <w:lang w:val="en-GB"/>
              </w:rPr>
              <w:t>value</w:t>
            </w:r>
            <w:r w:rsidR="009E165B" w:rsidRPr="00390C2D">
              <w:rPr>
                <w:noProof/>
                <w:color w:val="0070C0"/>
                <w:lang w:val="en-GB"/>
              </w:rPr>
              <w:t>2</w:t>
            </w:r>
            <w:r w:rsidR="00027C92" w:rsidRPr="00390C2D">
              <w:rPr>
                <w:noProof/>
                <w:color w:val="auto"/>
                <w:lang w:val="en-GB"/>
              </w:rPr>
              <w:t>,</w:t>
            </w:r>
            <w:r w:rsidR="00027C92" w:rsidRPr="00390C2D">
              <w:rPr>
                <w:noProof/>
                <w:color w:val="0070C0"/>
                <w:lang w:val="en-GB"/>
              </w:rPr>
              <w:t xml:space="preserve"> …</w:t>
            </w:r>
            <w:r w:rsidR="0030772A" w:rsidRPr="00390C2D">
              <w:rPr>
                <w:noProof/>
                <w:color w:val="auto"/>
                <w:lang w:val="en-GB"/>
              </w:rPr>
              <w:br/>
              <w:t xml:space="preserve">WHERE </w:t>
            </w:r>
            <w:r w:rsidR="00027C92" w:rsidRPr="00390C2D">
              <w:rPr>
                <w:noProof/>
                <w:color w:val="0070C0"/>
                <w:lang w:val="en-GB"/>
              </w:rPr>
              <w:t>condition</w:t>
            </w:r>
            <w:r w:rsidR="007342FD" w:rsidRPr="00390C2D">
              <w:rPr>
                <w:noProof/>
                <w:color w:val="auto"/>
                <w:lang w:val="en-GB"/>
              </w:rPr>
              <w:t>;</w:t>
            </w:r>
          </w:p>
        </w:tc>
      </w:tr>
    </w:tbl>
    <w:p w14:paraId="58F1FAB8" w14:textId="0C2C4EC3" w:rsidR="007342FD" w:rsidRPr="00390C2D" w:rsidRDefault="00953958" w:rsidP="006C3BA9">
      <w:pPr>
        <w:pStyle w:val="BodyText"/>
        <w:rPr>
          <w:noProof/>
          <w:lang w:val="en-GB"/>
        </w:rPr>
      </w:pPr>
      <w:r w:rsidRPr="00390C2D">
        <w:rPr>
          <w:noProof/>
          <w:lang w:val="en-GB"/>
        </w:rPr>
        <w:t xml:space="preserve">The </w:t>
      </w:r>
      <w:r w:rsidR="00B62334" w:rsidRPr="00390C2D">
        <w:rPr>
          <w:noProof/>
          <w:lang w:val="en-GB"/>
        </w:rPr>
        <w:t xml:space="preserve">concept of updating data in </w:t>
      </w:r>
      <w:r w:rsidR="00352E01" w:rsidRPr="00390C2D">
        <w:rPr>
          <w:noProof/>
          <w:lang w:val="en-GB"/>
        </w:rPr>
        <w:t xml:space="preserve">the </w:t>
      </w:r>
      <w:r w:rsidR="005D48F9" w:rsidRPr="00390C2D">
        <w:rPr>
          <w:noProof/>
          <w:lang w:val="en-GB"/>
        </w:rPr>
        <w:t xml:space="preserve">tables </w:t>
      </w:r>
      <w:r w:rsidR="00B92C2C" w:rsidRPr="00390C2D">
        <w:rPr>
          <w:noProof/>
          <w:lang w:val="en-GB"/>
        </w:rPr>
        <w:t xml:space="preserve">by SQL </w:t>
      </w:r>
      <w:r w:rsidR="00B62334" w:rsidRPr="00390C2D">
        <w:rPr>
          <w:noProof/>
          <w:lang w:val="en-GB"/>
        </w:rPr>
        <w:t xml:space="preserve">is </w:t>
      </w:r>
      <w:r w:rsidR="008B7DE9" w:rsidRPr="00390C2D">
        <w:rPr>
          <w:noProof/>
          <w:lang w:val="en-GB"/>
        </w:rPr>
        <w:t xml:space="preserve">slightly </w:t>
      </w:r>
      <w:r w:rsidR="00B62334" w:rsidRPr="00390C2D">
        <w:rPr>
          <w:noProof/>
          <w:lang w:val="en-GB"/>
        </w:rPr>
        <w:t xml:space="preserve">different from </w:t>
      </w:r>
      <w:r w:rsidR="008B7DE9" w:rsidRPr="00390C2D">
        <w:rPr>
          <w:noProof/>
          <w:lang w:val="en-GB"/>
        </w:rPr>
        <w:t xml:space="preserve">editing the contents of </w:t>
      </w:r>
      <w:r w:rsidR="00B62334" w:rsidRPr="00390C2D">
        <w:rPr>
          <w:noProof/>
          <w:lang w:val="en-GB"/>
        </w:rPr>
        <w:t>a spreadsheet</w:t>
      </w:r>
      <w:r w:rsidR="005D48F9" w:rsidRPr="00390C2D">
        <w:rPr>
          <w:noProof/>
          <w:lang w:val="en-GB"/>
        </w:rPr>
        <w:t>.</w:t>
      </w:r>
      <w:r w:rsidR="008F1E21" w:rsidRPr="00390C2D">
        <w:rPr>
          <w:noProof/>
          <w:lang w:val="en-GB"/>
        </w:rPr>
        <w:t xml:space="preserve"> Here, we need to </w:t>
      </w:r>
      <w:r w:rsidR="00FA65F6" w:rsidRPr="00390C2D">
        <w:rPr>
          <w:noProof/>
          <w:lang w:val="en-GB"/>
        </w:rPr>
        <w:t xml:space="preserve">state </w:t>
      </w:r>
      <w:r w:rsidR="002F0ED3" w:rsidRPr="00390C2D">
        <w:rPr>
          <w:noProof/>
          <w:lang w:val="en-GB"/>
        </w:rPr>
        <w:t xml:space="preserve">certain </w:t>
      </w:r>
      <w:r w:rsidR="00FA65F6" w:rsidRPr="00390C2D">
        <w:rPr>
          <w:noProof/>
          <w:lang w:val="en-GB"/>
        </w:rPr>
        <w:t>conditions</w:t>
      </w:r>
      <w:r w:rsidR="002F0ED3" w:rsidRPr="00390C2D">
        <w:rPr>
          <w:noProof/>
          <w:lang w:val="en-GB"/>
        </w:rPr>
        <w:t xml:space="preserve"> in a </w:t>
      </w:r>
      <w:r w:rsidR="002F0ED3" w:rsidRPr="00390C2D">
        <w:rPr>
          <w:rFonts w:ascii="Consolas" w:hAnsi="Consolas"/>
          <w:noProof/>
          <w:lang w:val="en-GB"/>
        </w:rPr>
        <w:t>WHERE</w:t>
      </w:r>
      <w:r w:rsidR="002F0ED3" w:rsidRPr="00390C2D">
        <w:rPr>
          <w:noProof/>
          <w:lang w:val="en-GB"/>
        </w:rPr>
        <w:t xml:space="preserve"> clause</w:t>
      </w:r>
      <w:r w:rsidR="00F56573" w:rsidRPr="00390C2D">
        <w:rPr>
          <w:noProof/>
          <w:lang w:val="en-GB"/>
        </w:rPr>
        <w:t xml:space="preserve"> </w:t>
      </w:r>
      <w:r w:rsidR="0050281E" w:rsidRPr="00390C2D">
        <w:rPr>
          <w:noProof/>
          <w:lang w:val="en-GB"/>
        </w:rPr>
        <w:t xml:space="preserve">which must be </w:t>
      </w:r>
      <w:r w:rsidR="009435C5" w:rsidRPr="00390C2D">
        <w:rPr>
          <w:noProof/>
          <w:lang w:val="en-GB"/>
        </w:rPr>
        <w:t>fulfil</w:t>
      </w:r>
      <w:r w:rsidR="0050281E" w:rsidRPr="00390C2D">
        <w:rPr>
          <w:noProof/>
          <w:lang w:val="en-GB"/>
        </w:rPr>
        <w:t xml:space="preserve">led by a record in order to </w:t>
      </w:r>
      <w:r w:rsidR="00CC6112" w:rsidRPr="00390C2D">
        <w:rPr>
          <w:noProof/>
          <w:lang w:val="en-GB"/>
        </w:rPr>
        <w:t xml:space="preserve">get </w:t>
      </w:r>
      <w:r w:rsidR="002F0ED3" w:rsidRPr="00390C2D">
        <w:rPr>
          <w:noProof/>
          <w:lang w:val="en-GB"/>
        </w:rPr>
        <w:t xml:space="preserve">itself </w:t>
      </w:r>
      <w:r w:rsidR="006C0DFF" w:rsidRPr="00390C2D">
        <w:rPr>
          <w:noProof/>
          <w:lang w:val="en-GB"/>
        </w:rPr>
        <w:t>updated</w:t>
      </w:r>
      <w:r w:rsidR="00275D1C" w:rsidRPr="00390C2D">
        <w:rPr>
          <w:noProof/>
          <w:lang w:val="en-GB"/>
        </w:rPr>
        <w:t>.</w:t>
      </w:r>
      <w:r w:rsidR="00F56573" w:rsidRPr="00390C2D">
        <w:rPr>
          <w:noProof/>
          <w:lang w:val="en-GB"/>
        </w:rPr>
        <w:t xml:space="preserve"> In other word</w:t>
      </w:r>
      <w:r w:rsidR="004841F5" w:rsidRPr="00390C2D">
        <w:rPr>
          <w:noProof/>
          <w:lang w:val="en-GB"/>
        </w:rPr>
        <w:t>s</w:t>
      </w:r>
      <w:r w:rsidR="00F56573" w:rsidRPr="00390C2D">
        <w:rPr>
          <w:noProof/>
          <w:lang w:val="en-GB"/>
        </w:rPr>
        <w:t xml:space="preserve">, if </w:t>
      </w:r>
      <w:r w:rsidR="00195A3C" w:rsidRPr="00390C2D">
        <w:rPr>
          <w:noProof/>
          <w:lang w:val="en-GB"/>
        </w:rPr>
        <w:t xml:space="preserve">the condition is true to </w:t>
      </w:r>
      <w:r w:rsidR="00F56573" w:rsidRPr="00390C2D">
        <w:rPr>
          <w:noProof/>
          <w:lang w:val="en-GB"/>
        </w:rPr>
        <w:t>more than one record</w:t>
      </w:r>
      <w:r w:rsidR="00CF4AF7">
        <w:rPr>
          <w:noProof/>
          <w:lang w:val="en-GB"/>
        </w:rPr>
        <w:t>s</w:t>
      </w:r>
      <w:r w:rsidR="00195A3C" w:rsidRPr="00390C2D">
        <w:rPr>
          <w:noProof/>
          <w:lang w:val="en-GB"/>
        </w:rPr>
        <w:t xml:space="preserve">, all </w:t>
      </w:r>
      <w:r w:rsidR="002F255B" w:rsidRPr="00390C2D">
        <w:rPr>
          <w:noProof/>
          <w:lang w:val="en-GB"/>
        </w:rPr>
        <w:t xml:space="preserve">of them will </w:t>
      </w:r>
      <w:r w:rsidR="0019372C">
        <w:rPr>
          <w:noProof/>
          <w:lang w:val="en-GB"/>
        </w:rPr>
        <w:t xml:space="preserve">be </w:t>
      </w:r>
      <w:r w:rsidR="002F255B" w:rsidRPr="00390C2D">
        <w:rPr>
          <w:noProof/>
          <w:lang w:val="en-GB"/>
        </w:rPr>
        <w:t>modifi</w:t>
      </w:r>
      <w:r w:rsidR="00426078">
        <w:rPr>
          <w:noProof/>
          <w:lang w:val="en-GB"/>
        </w:rPr>
        <w:t>ed</w:t>
      </w:r>
      <w:r w:rsidR="002F255B" w:rsidRPr="00390C2D">
        <w:rPr>
          <w:noProof/>
          <w:lang w:val="en-GB"/>
        </w:rPr>
        <w:t xml:space="preserve"> simultaneously. </w:t>
      </w:r>
      <w:r w:rsidR="00877567" w:rsidRPr="00390C2D">
        <w:rPr>
          <w:noProof/>
          <w:lang w:val="en-GB"/>
        </w:rPr>
        <w:t>Hence</w:t>
      </w:r>
      <w:r w:rsidR="00F41545" w:rsidRPr="00390C2D">
        <w:rPr>
          <w:noProof/>
          <w:lang w:val="en-GB"/>
        </w:rPr>
        <w:t xml:space="preserve">, depending on the nature of the update, the condition must be specified </w:t>
      </w:r>
      <w:r w:rsidR="00182E62" w:rsidRPr="00390C2D">
        <w:rPr>
          <w:noProof/>
          <w:lang w:val="en-GB"/>
        </w:rPr>
        <w:t xml:space="preserve">precisely so that the </w:t>
      </w:r>
      <w:r w:rsidR="00B142CE" w:rsidRPr="00390C2D">
        <w:rPr>
          <w:noProof/>
          <w:lang w:val="en-GB"/>
        </w:rPr>
        <w:t xml:space="preserve">update </w:t>
      </w:r>
      <w:r w:rsidR="00897CFE">
        <w:rPr>
          <w:noProof/>
          <w:lang w:val="en-GB"/>
        </w:rPr>
        <w:t xml:space="preserve">is </w:t>
      </w:r>
      <w:r w:rsidR="00B142CE" w:rsidRPr="00390C2D">
        <w:rPr>
          <w:noProof/>
          <w:lang w:val="en-GB"/>
        </w:rPr>
        <w:t>not appl</w:t>
      </w:r>
      <w:r w:rsidR="00897CFE">
        <w:rPr>
          <w:noProof/>
          <w:lang w:val="en-GB"/>
        </w:rPr>
        <w:t>ied</w:t>
      </w:r>
      <w:r w:rsidR="00B142CE" w:rsidRPr="00390C2D">
        <w:rPr>
          <w:noProof/>
          <w:lang w:val="en-GB"/>
        </w:rPr>
        <w:t xml:space="preserve"> to the </w:t>
      </w:r>
      <w:r w:rsidR="00182E62" w:rsidRPr="00390C2D">
        <w:rPr>
          <w:noProof/>
          <w:lang w:val="en-GB"/>
        </w:rPr>
        <w:t>wrong records</w:t>
      </w:r>
      <w:r w:rsidR="00B142CE" w:rsidRPr="00390C2D">
        <w:rPr>
          <w:noProof/>
          <w:lang w:val="en-GB"/>
        </w:rPr>
        <w:t>.</w:t>
      </w:r>
      <w:r w:rsidR="008153A5" w:rsidRPr="00390C2D">
        <w:rPr>
          <w:noProof/>
          <w:lang w:val="en-GB"/>
        </w:rPr>
        <w:t xml:space="preserve"> </w:t>
      </w:r>
      <w:r w:rsidR="004A5B62" w:rsidRPr="00390C2D">
        <w:rPr>
          <w:noProof/>
          <w:lang w:val="en-GB"/>
        </w:rPr>
        <w:t>I</w:t>
      </w:r>
      <w:r w:rsidR="008153A5" w:rsidRPr="00390C2D">
        <w:rPr>
          <w:noProof/>
          <w:lang w:val="en-GB"/>
        </w:rPr>
        <w:t xml:space="preserve">f the </w:t>
      </w:r>
      <w:r w:rsidR="008153A5" w:rsidRPr="00390C2D">
        <w:rPr>
          <w:rFonts w:ascii="Consolas" w:hAnsi="Consolas"/>
          <w:noProof/>
          <w:lang w:val="en-GB"/>
        </w:rPr>
        <w:t>WHERE</w:t>
      </w:r>
      <w:r w:rsidR="008153A5" w:rsidRPr="00390C2D">
        <w:rPr>
          <w:noProof/>
          <w:lang w:val="en-GB"/>
        </w:rPr>
        <w:t xml:space="preserve"> clause is omitted, </w:t>
      </w:r>
      <w:r w:rsidR="008153A5" w:rsidRPr="00390C2D">
        <w:rPr>
          <w:i/>
          <w:iCs/>
          <w:noProof/>
          <w:lang w:val="en-GB"/>
        </w:rPr>
        <w:t>all</w:t>
      </w:r>
      <w:r w:rsidR="008153A5" w:rsidRPr="00390C2D">
        <w:rPr>
          <w:noProof/>
          <w:lang w:val="en-GB"/>
        </w:rPr>
        <w:t xml:space="preserve"> records </w:t>
      </w:r>
      <w:r w:rsidR="003B755A">
        <w:rPr>
          <w:noProof/>
          <w:lang w:val="en-GB"/>
        </w:rPr>
        <w:t xml:space="preserve">in </w:t>
      </w:r>
      <w:r w:rsidR="00AB1E6E">
        <w:rPr>
          <w:noProof/>
          <w:lang w:val="en-GB"/>
        </w:rPr>
        <w:t>the involved</w:t>
      </w:r>
      <w:r w:rsidR="003B755A">
        <w:rPr>
          <w:noProof/>
          <w:lang w:val="en-GB"/>
        </w:rPr>
        <w:t xml:space="preserve"> table </w:t>
      </w:r>
      <w:r w:rsidR="008153A5" w:rsidRPr="00390C2D">
        <w:rPr>
          <w:noProof/>
          <w:lang w:val="en-GB"/>
        </w:rPr>
        <w:t>will be updated.</w:t>
      </w:r>
    </w:p>
    <w:p w14:paraId="4E6FDDBD" w14:textId="1611A841" w:rsidR="002961B1" w:rsidRPr="00390C2D" w:rsidRDefault="003F337E" w:rsidP="002961B1">
      <w:pPr>
        <w:pStyle w:val="BodyText"/>
        <w:rPr>
          <w:noProof/>
          <w:lang w:val="en-GB"/>
        </w:rPr>
      </w:pPr>
      <w:r w:rsidRPr="00390C2D">
        <w:rPr>
          <w:noProof/>
          <w:lang w:val="en-GB"/>
        </w:rPr>
        <w:lastRenderedPageBreak/>
        <w:t xml:space="preserve">With the keyword </w:t>
      </w:r>
      <w:r w:rsidRPr="00390C2D">
        <w:rPr>
          <w:rFonts w:ascii="Consolas" w:hAnsi="Consolas"/>
          <w:noProof/>
          <w:lang w:val="en-GB"/>
        </w:rPr>
        <w:t>SET</w:t>
      </w:r>
      <w:r w:rsidRPr="00390C2D">
        <w:rPr>
          <w:noProof/>
          <w:lang w:val="en-GB"/>
        </w:rPr>
        <w:t xml:space="preserve">, we can specify </w:t>
      </w:r>
      <w:r w:rsidR="00332DFE" w:rsidRPr="00390C2D">
        <w:rPr>
          <w:noProof/>
          <w:lang w:val="en-GB"/>
        </w:rPr>
        <w:t xml:space="preserve">the columns </w:t>
      </w:r>
      <w:r w:rsidR="00E95444" w:rsidRPr="00390C2D">
        <w:rPr>
          <w:noProof/>
          <w:lang w:val="en-GB"/>
        </w:rPr>
        <w:t xml:space="preserve">that </w:t>
      </w:r>
      <w:r w:rsidR="0064556C" w:rsidRPr="00390C2D">
        <w:rPr>
          <w:noProof/>
          <w:lang w:val="en-GB"/>
        </w:rPr>
        <w:t>SQL should update</w:t>
      </w:r>
      <w:r w:rsidR="00923A35" w:rsidRPr="00390C2D">
        <w:rPr>
          <w:noProof/>
          <w:lang w:val="en-GB"/>
        </w:rPr>
        <w:t xml:space="preserve"> and their new values</w:t>
      </w:r>
      <w:r w:rsidR="00C90A2D" w:rsidRPr="00390C2D">
        <w:rPr>
          <w:noProof/>
          <w:lang w:val="en-GB"/>
        </w:rPr>
        <w:t xml:space="preserve">. The </w:t>
      </w:r>
      <w:r w:rsidR="00FB5EAF" w:rsidRPr="00390C2D">
        <w:rPr>
          <w:rFonts w:ascii="Consolas" w:hAnsi="Consolas"/>
          <w:noProof/>
          <w:lang w:val="en-GB"/>
        </w:rPr>
        <w:t>UPDATE</w:t>
      </w:r>
      <w:r w:rsidR="00FB5EAF" w:rsidRPr="00390C2D">
        <w:rPr>
          <w:noProof/>
          <w:lang w:val="en-GB"/>
        </w:rPr>
        <w:t xml:space="preserve"> statement is particularly useful </w:t>
      </w:r>
      <w:r w:rsidR="009C029E" w:rsidRPr="00390C2D">
        <w:rPr>
          <w:noProof/>
          <w:lang w:val="en-GB"/>
        </w:rPr>
        <w:t xml:space="preserve">to replace </w:t>
      </w:r>
      <w:r w:rsidR="00FB5EAF" w:rsidRPr="00390C2D">
        <w:rPr>
          <w:noProof/>
          <w:lang w:val="en-GB"/>
        </w:rPr>
        <w:t xml:space="preserve">missing values </w:t>
      </w:r>
      <w:r w:rsidR="00A166BC" w:rsidRPr="00390C2D">
        <w:rPr>
          <w:noProof/>
          <w:lang w:val="en-GB"/>
        </w:rPr>
        <w:t>or</w:t>
      </w:r>
      <w:r w:rsidR="00FB5EAF" w:rsidRPr="00390C2D">
        <w:rPr>
          <w:noProof/>
          <w:lang w:val="en-GB"/>
        </w:rPr>
        <w:t xml:space="preserve"> outliers </w:t>
      </w:r>
      <w:r w:rsidR="009C029E" w:rsidRPr="00390C2D">
        <w:rPr>
          <w:noProof/>
          <w:lang w:val="en-GB"/>
        </w:rPr>
        <w:t>in a dataset</w:t>
      </w:r>
      <w:r w:rsidR="00FE0768" w:rsidRPr="00390C2D">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2961B1" w:rsidRPr="006956C6" w14:paraId="7BA24D4C" w14:textId="77777777" w:rsidTr="00914864">
        <w:tc>
          <w:tcPr>
            <w:tcW w:w="9017" w:type="dxa"/>
          </w:tcPr>
          <w:p w14:paraId="349A7B88" w14:textId="5B5F2EEA" w:rsidR="002961B1" w:rsidRPr="00390C2D" w:rsidRDefault="002961B1" w:rsidP="00914864">
            <w:pPr>
              <w:pStyle w:val="BodyText"/>
              <w:rPr>
                <w:noProof/>
                <w:lang w:val="en-GB"/>
              </w:rPr>
            </w:pPr>
            <w:r w:rsidRPr="00390C2D">
              <w:rPr>
                <w:b/>
                <w:bCs/>
                <w:noProof/>
                <w:lang w:val="en-GB"/>
              </w:rPr>
              <w:t xml:space="preserve">Example (Cont’d): </w:t>
            </w:r>
            <w:r w:rsidR="00E07B6B" w:rsidRPr="00390C2D">
              <w:rPr>
                <w:noProof/>
                <w:lang w:val="en-GB"/>
              </w:rPr>
              <w:t xml:space="preserve">From </w:t>
            </w:r>
            <w:r w:rsidR="00703F00" w:rsidRPr="00390C2D">
              <w:rPr>
                <w:noProof/>
                <w:lang w:val="en-GB"/>
              </w:rPr>
              <w:fldChar w:fldCharType="begin"/>
            </w:r>
            <w:r w:rsidR="00703F00" w:rsidRPr="00390C2D">
              <w:rPr>
                <w:noProof/>
                <w:lang w:val="en-GB"/>
              </w:rPr>
              <w:instrText xml:space="preserve"> REF _Ref65616156 \h </w:instrText>
            </w:r>
            <w:r w:rsidR="00703F00" w:rsidRPr="00390C2D">
              <w:rPr>
                <w:noProof/>
                <w:lang w:val="en-GB"/>
              </w:rPr>
            </w:r>
            <w:r w:rsidR="00703F00" w:rsidRPr="00390C2D">
              <w:rPr>
                <w:noProof/>
                <w:lang w:val="en-GB"/>
              </w:rPr>
              <w:fldChar w:fldCharType="separate"/>
            </w:r>
            <w:r w:rsidR="00F37804" w:rsidRPr="00390C2D">
              <w:rPr>
                <w:noProof/>
                <w:lang w:val="en-GB"/>
              </w:rPr>
              <w:t>Figure 6.41</w:t>
            </w:r>
            <w:r w:rsidR="00703F00" w:rsidRPr="00390C2D">
              <w:rPr>
                <w:noProof/>
                <w:lang w:val="en-GB"/>
              </w:rPr>
              <w:fldChar w:fldCharType="end"/>
            </w:r>
            <w:r w:rsidR="00703F00" w:rsidRPr="00390C2D">
              <w:rPr>
                <w:noProof/>
                <w:lang w:val="en-GB"/>
              </w:rPr>
              <w:t xml:space="preserve">, we can see that student with </w:t>
            </w:r>
            <w:r w:rsidR="00002B47">
              <w:rPr>
                <w:noProof/>
                <w:lang w:val="en-GB"/>
              </w:rPr>
              <w:t xml:space="preserve">ID </w:t>
            </w:r>
            <w:r w:rsidR="003A597E" w:rsidRPr="00390C2D">
              <w:rPr>
                <w:noProof/>
                <w:lang w:val="en-GB"/>
              </w:rPr>
              <w:t xml:space="preserve">number </w:t>
            </w:r>
            <w:r w:rsidR="00703F00" w:rsidRPr="00390C2D">
              <w:rPr>
                <w:noProof/>
                <w:lang w:val="en-GB"/>
              </w:rPr>
              <w:t xml:space="preserve">20 has </w:t>
            </w:r>
            <w:r w:rsidR="00BB5100" w:rsidRPr="00390C2D">
              <w:rPr>
                <w:noProof/>
                <w:lang w:val="en-GB"/>
              </w:rPr>
              <w:t xml:space="preserve">two records in the table </w:t>
            </w:r>
            <w:r w:rsidR="00BB5100" w:rsidRPr="004A5754">
              <w:rPr>
                <w:rFonts w:ascii="Consolas" w:hAnsi="Consolas"/>
                <w:noProof/>
                <w:lang w:val="en-GB"/>
              </w:rPr>
              <w:t>grades</w:t>
            </w:r>
            <w:r w:rsidR="00BB5100" w:rsidRPr="00390C2D">
              <w:rPr>
                <w:noProof/>
                <w:lang w:val="en-GB"/>
              </w:rPr>
              <w:t>. However, her grade in Course10</w:t>
            </w:r>
            <w:r w:rsidR="00A81C23" w:rsidRPr="00390C2D">
              <w:rPr>
                <w:noProof/>
                <w:lang w:val="en-GB"/>
              </w:rPr>
              <w:t>2</w:t>
            </w:r>
            <w:r w:rsidR="00BB5100" w:rsidRPr="00390C2D">
              <w:rPr>
                <w:noProof/>
                <w:lang w:val="en-GB"/>
              </w:rPr>
              <w:t xml:space="preserve"> is missing.</w:t>
            </w:r>
            <w:r w:rsidR="00D756D0" w:rsidRPr="00390C2D">
              <w:rPr>
                <w:noProof/>
                <w:lang w:val="en-GB"/>
              </w:rPr>
              <w:t xml:space="preserve"> Suppose she had to take </w:t>
            </w:r>
            <w:r w:rsidR="009A1CDB" w:rsidRPr="00390C2D">
              <w:rPr>
                <w:noProof/>
                <w:lang w:val="en-GB"/>
              </w:rPr>
              <w:t>the</w:t>
            </w:r>
            <w:r w:rsidR="00D756D0" w:rsidRPr="00390C2D">
              <w:rPr>
                <w:noProof/>
                <w:lang w:val="en-GB"/>
              </w:rPr>
              <w:t xml:space="preserve"> supplementary exam</w:t>
            </w:r>
            <w:r w:rsidR="004A0590" w:rsidRPr="00390C2D">
              <w:rPr>
                <w:noProof/>
                <w:lang w:val="en-GB"/>
              </w:rPr>
              <w:t xml:space="preserve"> </w:t>
            </w:r>
            <w:r w:rsidR="009A1CDB" w:rsidRPr="00390C2D">
              <w:rPr>
                <w:noProof/>
                <w:lang w:val="en-GB"/>
              </w:rPr>
              <w:t xml:space="preserve">due to illness </w:t>
            </w:r>
            <w:r w:rsidR="004A0590" w:rsidRPr="00390C2D">
              <w:rPr>
                <w:noProof/>
                <w:lang w:val="en-GB"/>
              </w:rPr>
              <w:t xml:space="preserve">and </w:t>
            </w:r>
            <w:r w:rsidR="00A81C23" w:rsidRPr="00390C2D">
              <w:rPr>
                <w:noProof/>
                <w:lang w:val="en-GB"/>
              </w:rPr>
              <w:t xml:space="preserve">her </w:t>
            </w:r>
            <w:r w:rsidR="004A0590" w:rsidRPr="00390C2D">
              <w:rPr>
                <w:noProof/>
                <w:lang w:val="en-GB"/>
              </w:rPr>
              <w:t xml:space="preserve">grade is </w:t>
            </w:r>
            <w:r w:rsidR="00A81C23" w:rsidRPr="00390C2D">
              <w:rPr>
                <w:noProof/>
                <w:lang w:val="en-GB"/>
              </w:rPr>
              <w:t xml:space="preserve">therefore </w:t>
            </w:r>
            <w:r w:rsidR="004A0590" w:rsidRPr="00390C2D">
              <w:rPr>
                <w:noProof/>
                <w:lang w:val="en-GB"/>
              </w:rPr>
              <w:t>only available with some weeks of delay.</w:t>
            </w:r>
          </w:p>
          <w:p w14:paraId="2581E6BA" w14:textId="008C6CF3" w:rsidR="002961B1" w:rsidRPr="00390C2D" w:rsidRDefault="00796CD1" w:rsidP="00914864">
            <w:pPr>
              <w:pStyle w:val="Figure-Image-Upper"/>
              <w:rPr>
                <w:lang w:val="en-GB"/>
              </w:rPr>
            </w:pPr>
            <w:r w:rsidRPr="00390C2D">
              <w:drawing>
                <wp:inline distT="0" distB="0" distL="0" distR="0" wp14:anchorId="263C4FA4" wp14:editId="48C79619">
                  <wp:extent cx="5580000" cy="1160793"/>
                  <wp:effectExtent l="19050" t="19050" r="20955" b="203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6566" t="43091" r="2079" b="25667"/>
                          <a:stretch/>
                        </pic:blipFill>
                        <pic:spPr bwMode="auto">
                          <a:xfrm>
                            <a:off x="0" y="0"/>
                            <a:ext cx="5580000" cy="1160793"/>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7D2AA4" w14:textId="41272578" w:rsidR="002961B1" w:rsidRPr="00390C2D" w:rsidRDefault="002961B1" w:rsidP="00390C2D">
            <w:pPr>
              <w:pStyle w:val="Caption"/>
            </w:pPr>
            <w:r w:rsidRPr="00390C2D">
              <w:t>Figure 6.</w:t>
            </w:r>
            <w:r w:rsidRPr="00390C2D">
              <w:fldChar w:fldCharType="begin"/>
            </w:r>
            <w:r w:rsidRPr="00390C2D">
              <w:instrText xml:space="preserve"> SEQ Figure \* ARABIC </w:instrText>
            </w:r>
            <w:r w:rsidRPr="00390C2D">
              <w:fldChar w:fldCharType="separate"/>
            </w:r>
            <w:r w:rsidR="00F37804" w:rsidRPr="00390C2D">
              <w:t>51</w:t>
            </w:r>
            <w:r w:rsidRPr="00390C2D">
              <w:fldChar w:fldCharType="end"/>
            </w:r>
            <w:r w:rsidRPr="00390C2D">
              <w:t xml:space="preserve"> </w:t>
            </w:r>
            <w:r w:rsidR="00341E1E" w:rsidRPr="00390C2D">
              <w:t xml:space="preserve">Update </w:t>
            </w:r>
            <w:r w:rsidR="004C6320">
              <w:t>the</w:t>
            </w:r>
            <w:r w:rsidR="00FA3F27">
              <w:t xml:space="preserve"> </w:t>
            </w:r>
            <w:r w:rsidR="008071B7">
              <w:t>V</w:t>
            </w:r>
            <w:r w:rsidR="00576245" w:rsidRPr="00390C2D">
              <w:t xml:space="preserve">alue </w:t>
            </w:r>
            <w:r w:rsidR="004C6320" w:rsidRPr="00390C2D">
              <w:t>of a Selected Record</w:t>
            </w:r>
            <w:r w:rsidR="00FA3F27">
              <w:t xml:space="preserve"> </w:t>
            </w:r>
            <w:r w:rsidR="004C6320">
              <w:t xml:space="preserve">in </w:t>
            </w:r>
            <w:r w:rsidR="00FA3F27">
              <w:t>the Variable</w:t>
            </w:r>
            <w:r w:rsidR="00576245" w:rsidRPr="00390C2D">
              <w:t xml:space="preserve"> </w:t>
            </w:r>
            <w:r w:rsidR="00576245" w:rsidRPr="00390C2D">
              <w:rPr>
                <w:rFonts w:ascii="Consolas" w:hAnsi="Consolas"/>
              </w:rPr>
              <w:t>Grade</w:t>
            </w:r>
          </w:p>
          <w:p w14:paraId="73D98A7A" w14:textId="18FA4CD5" w:rsidR="002961B1" w:rsidRPr="00390C2D" w:rsidRDefault="00462734" w:rsidP="00914864">
            <w:pPr>
              <w:pStyle w:val="BodyText"/>
              <w:rPr>
                <w:noProof/>
                <w:lang w:val="en-GB"/>
              </w:rPr>
            </w:pPr>
            <w:r w:rsidRPr="00390C2D">
              <w:rPr>
                <w:noProof/>
                <w:lang w:val="en-GB"/>
              </w:rPr>
              <w:t>I</w:t>
            </w:r>
            <w:r w:rsidR="00BB4B47" w:rsidRPr="00390C2D">
              <w:rPr>
                <w:noProof/>
                <w:lang w:val="en-GB"/>
              </w:rPr>
              <w:t xml:space="preserve">t requires two conditions </w:t>
            </w:r>
            <w:r w:rsidRPr="00390C2D">
              <w:rPr>
                <w:noProof/>
                <w:lang w:val="en-GB"/>
              </w:rPr>
              <w:t xml:space="preserve">here </w:t>
            </w:r>
            <w:r w:rsidR="005673A7" w:rsidRPr="00390C2D">
              <w:rPr>
                <w:noProof/>
                <w:lang w:val="en-GB"/>
              </w:rPr>
              <w:t>to find the target record for updating: the</w:t>
            </w:r>
            <w:r w:rsidR="00046A05" w:rsidRPr="00390C2D">
              <w:rPr>
                <w:noProof/>
                <w:lang w:val="en-GB"/>
              </w:rPr>
              <w:t xml:space="preserve"> student</w:t>
            </w:r>
            <w:r w:rsidR="005673A7" w:rsidRPr="00390C2D">
              <w:rPr>
                <w:noProof/>
                <w:lang w:val="en-GB"/>
              </w:rPr>
              <w:t xml:space="preserve"> ID number must be 20 and the course must be </w:t>
            </w:r>
            <w:r w:rsidR="000D70A3" w:rsidRPr="00390C2D">
              <w:rPr>
                <w:noProof/>
                <w:lang w:val="en-GB"/>
              </w:rPr>
              <w:t>“</w:t>
            </w:r>
            <w:r w:rsidR="005673A7" w:rsidRPr="00390C2D">
              <w:rPr>
                <w:noProof/>
                <w:lang w:val="en-GB"/>
              </w:rPr>
              <w:t>Course102</w:t>
            </w:r>
            <w:r w:rsidR="000D70A3" w:rsidRPr="00390C2D">
              <w:rPr>
                <w:noProof/>
                <w:lang w:val="en-GB"/>
              </w:rPr>
              <w:t>”</w:t>
            </w:r>
            <w:r w:rsidRPr="00390C2D">
              <w:rPr>
                <w:noProof/>
                <w:lang w:val="en-GB"/>
              </w:rPr>
              <w:t xml:space="preserve">. If </w:t>
            </w:r>
            <w:r w:rsidR="004C1F69" w:rsidRPr="00390C2D">
              <w:rPr>
                <w:noProof/>
                <w:lang w:val="en-GB"/>
              </w:rPr>
              <w:t xml:space="preserve">the </w:t>
            </w:r>
            <w:r w:rsidR="004C1F69" w:rsidRPr="00390C2D">
              <w:rPr>
                <w:rFonts w:ascii="Consolas" w:hAnsi="Consolas"/>
                <w:noProof/>
                <w:lang w:val="en-GB"/>
              </w:rPr>
              <w:t>ID</w:t>
            </w:r>
            <w:r w:rsidR="004C1F69" w:rsidRPr="00390C2D">
              <w:rPr>
                <w:noProof/>
                <w:lang w:val="en-GB"/>
              </w:rPr>
              <w:t xml:space="preserve"> number w</w:t>
            </w:r>
            <w:r w:rsidR="00AD32F2" w:rsidRPr="00390C2D">
              <w:rPr>
                <w:noProof/>
                <w:lang w:val="en-GB"/>
              </w:rPr>
              <w:t>ere</w:t>
            </w:r>
            <w:r w:rsidR="004C1F69" w:rsidRPr="00390C2D">
              <w:rPr>
                <w:noProof/>
                <w:lang w:val="en-GB"/>
              </w:rPr>
              <w:t xml:space="preserve"> not specified, </w:t>
            </w:r>
            <w:r w:rsidR="00C944AF" w:rsidRPr="00390C2D">
              <w:rPr>
                <w:noProof/>
                <w:lang w:val="en-GB"/>
              </w:rPr>
              <w:t xml:space="preserve">every student’s </w:t>
            </w:r>
            <w:r w:rsidR="004C1F69" w:rsidRPr="00390C2D">
              <w:rPr>
                <w:noProof/>
                <w:lang w:val="en-GB"/>
              </w:rPr>
              <w:t xml:space="preserve">grade </w:t>
            </w:r>
            <w:r w:rsidR="00C944AF" w:rsidRPr="00390C2D">
              <w:rPr>
                <w:noProof/>
                <w:lang w:val="en-GB"/>
              </w:rPr>
              <w:t xml:space="preserve">in </w:t>
            </w:r>
            <w:r w:rsidR="004C1F69" w:rsidRPr="00390C2D">
              <w:rPr>
                <w:noProof/>
                <w:lang w:val="en-GB"/>
              </w:rPr>
              <w:t xml:space="preserve">Course102 </w:t>
            </w:r>
            <w:r w:rsidR="00360D65" w:rsidRPr="00390C2D">
              <w:rPr>
                <w:noProof/>
                <w:lang w:val="en-GB"/>
              </w:rPr>
              <w:t xml:space="preserve">would become 69. On the other hand, if </w:t>
            </w:r>
            <w:r w:rsidR="00360D65" w:rsidRPr="00390C2D">
              <w:rPr>
                <w:rFonts w:ascii="Consolas" w:hAnsi="Consolas"/>
                <w:noProof/>
                <w:lang w:val="en-GB"/>
              </w:rPr>
              <w:t>Course</w:t>
            </w:r>
            <w:r w:rsidR="00360D65" w:rsidRPr="00390C2D">
              <w:rPr>
                <w:noProof/>
                <w:lang w:val="en-GB"/>
              </w:rPr>
              <w:t xml:space="preserve"> </w:t>
            </w:r>
            <w:r w:rsidR="006B78F8" w:rsidRPr="00390C2D">
              <w:rPr>
                <w:noProof/>
                <w:lang w:val="en-GB"/>
              </w:rPr>
              <w:t>w</w:t>
            </w:r>
            <w:r w:rsidR="00AD32F2" w:rsidRPr="00390C2D">
              <w:rPr>
                <w:noProof/>
                <w:lang w:val="en-GB"/>
              </w:rPr>
              <w:t>ere</w:t>
            </w:r>
            <w:r w:rsidR="00360D65" w:rsidRPr="00390C2D">
              <w:rPr>
                <w:noProof/>
                <w:lang w:val="en-GB"/>
              </w:rPr>
              <w:t xml:space="preserve"> not </w:t>
            </w:r>
            <w:r w:rsidR="00C944AF" w:rsidRPr="00390C2D">
              <w:rPr>
                <w:noProof/>
                <w:lang w:val="en-GB"/>
              </w:rPr>
              <w:t xml:space="preserve">included </w:t>
            </w:r>
            <w:r w:rsidR="00F52C9A" w:rsidRPr="00390C2D">
              <w:rPr>
                <w:noProof/>
                <w:lang w:val="en-GB"/>
              </w:rPr>
              <w:t>as one of the</w:t>
            </w:r>
            <w:r w:rsidR="00C944AF" w:rsidRPr="00390C2D">
              <w:rPr>
                <w:noProof/>
                <w:lang w:val="en-GB"/>
              </w:rPr>
              <w:t xml:space="preserve"> condition</w:t>
            </w:r>
            <w:r w:rsidR="00F52C9A" w:rsidRPr="00390C2D">
              <w:rPr>
                <w:noProof/>
                <w:lang w:val="en-GB"/>
              </w:rPr>
              <w:t>s</w:t>
            </w:r>
            <w:r w:rsidR="00C944AF" w:rsidRPr="00390C2D">
              <w:rPr>
                <w:noProof/>
                <w:lang w:val="en-GB"/>
              </w:rPr>
              <w:t xml:space="preserve">, </w:t>
            </w:r>
            <w:r w:rsidR="006B78F8" w:rsidRPr="00390C2D">
              <w:rPr>
                <w:noProof/>
                <w:lang w:val="en-GB"/>
              </w:rPr>
              <w:t xml:space="preserve">this student’s grades of Course101 and Course102 would </w:t>
            </w:r>
            <w:r w:rsidR="00DD75AE" w:rsidRPr="00390C2D">
              <w:rPr>
                <w:noProof/>
                <w:lang w:val="en-GB"/>
              </w:rPr>
              <w:t xml:space="preserve">both </w:t>
            </w:r>
            <w:r w:rsidR="00046A05" w:rsidRPr="00390C2D">
              <w:rPr>
                <w:noProof/>
                <w:lang w:val="en-GB"/>
              </w:rPr>
              <w:t>change to 69.</w:t>
            </w:r>
          </w:p>
        </w:tc>
      </w:tr>
    </w:tbl>
    <w:p w14:paraId="588912FB" w14:textId="77777777" w:rsidR="00E869E7" w:rsidRPr="00390C2D" w:rsidRDefault="00E869E7" w:rsidP="00E869E7">
      <w:pPr>
        <w:spacing w:before="240" w:after="120"/>
        <w:jc w:val="left"/>
        <w:rPr>
          <w:b/>
          <w:noProof/>
          <w:sz w:val="28"/>
        </w:rPr>
      </w:pPr>
      <w:r w:rsidRPr="00390C2D">
        <w:rPr>
          <w:b/>
          <w:noProof/>
          <w:sz w:val="28"/>
        </w:rPr>
        <w:t>Read</w:t>
      </w:r>
    </w:p>
    <w:p w14:paraId="1DAA121C" w14:textId="0EC1734A" w:rsidR="00E869E7" w:rsidRPr="00390C2D" w:rsidRDefault="00E869E7" w:rsidP="00390C2D">
      <w:pPr>
        <w:pStyle w:val="BodyText"/>
        <w:spacing w:after="0"/>
        <w:rPr>
          <w:noProof/>
          <w:lang w:val="en-GB"/>
        </w:rPr>
      </w:pPr>
      <w:r w:rsidRPr="00390C2D">
        <w:rPr>
          <w:noProof/>
          <w:lang w:val="en-GB"/>
        </w:rPr>
        <w:t xml:space="preserve">Refer to the links below for more details and examples on the </w:t>
      </w:r>
      <w:r w:rsidR="00CA4E44" w:rsidRPr="00390C2D">
        <w:rPr>
          <w:rFonts w:ascii="Consolas" w:hAnsi="Consolas"/>
          <w:noProof/>
          <w:lang w:val="en-GB"/>
        </w:rPr>
        <w:t>UPDATE</w:t>
      </w:r>
      <w:r w:rsidRPr="00390C2D">
        <w:rPr>
          <w:noProof/>
          <w:lang w:val="en-GB"/>
        </w:rPr>
        <w:t xml:space="preserve"> clause in SQL:</w:t>
      </w:r>
    </w:p>
    <w:p w14:paraId="2085775E" w14:textId="6C011F7C" w:rsidR="00E869E7" w:rsidRPr="00390C2D" w:rsidRDefault="00655C2E" w:rsidP="00390C2D">
      <w:pPr>
        <w:pStyle w:val="BodyText"/>
        <w:spacing w:before="0" w:after="0"/>
        <w:rPr>
          <w:noProof/>
          <w:lang w:val="en-GB"/>
        </w:rPr>
      </w:pPr>
      <w:hyperlink r:id="rId103" w:history="1">
        <w:r w:rsidR="009F7424" w:rsidRPr="00390C2D">
          <w:rPr>
            <w:rStyle w:val="Hyperlink"/>
            <w:noProof/>
            <w:lang w:val="en-GB"/>
          </w:rPr>
          <w:t>https://www.w3schools.com/sql/sql_update.asp</w:t>
        </w:r>
      </w:hyperlink>
    </w:p>
    <w:p w14:paraId="3B4117A8" w14:textId="0221C512" w:rsidR="00E869E7" w:rsidRPr="00390C2D" w:rsidRDefault="00655C2E" w:rsidP="00390C2D">
      <w:pPr>
        <w:pStyle w:val="BodyText"/>
        <w:spacing w:before="0"/>
        <w:rPr>
          <w:noProof/>
          <w:lang w:val="en-GB"/>
        </w:rPr>
      </w:pPr>
      <w:hyperlink r:id="rId104" w:history="1">
        <w:r w:rsidR="00CA4E44" w:rsidRPr="00390C2D">
          <w:rPr>
            <w:rStyle w:val="Hyperlink"/>
            <w:noProof/>
            <w:lang w:val="en-GB"/>
          </w:rPr>
          <w:t>https://www.sqlitetutorial.net/sqlite-update/</w:t>
        </w:r>
      </w:hyperlink>
    </w:p>
    <w:p w14:paraId="65B9A931" w14:textId="51D54C87" w:rsidR="006C3BA9" w:rsidRPr="00390C2D" w:rsidRDefault="006C3BA9" w:rsidP="00A82E83">
      <w:pPr>
        <w:pStyle w:val="Heading3"/>
        <w:tabs>
          <w:tab w:val="left" w:pos="709"/>
        </w:tabs>
        <w:rPr>
          <w:noProof/>
          <w:lang w:val="en-GB"/>
        </w:rPr>
      </w:pPr>
      <w:r w:rsidRPr="00390C2D">
        <w:rPr>
          <w:noProof/>
          <w:lang w:val="en-GB"/>
        </w:rPr>
        <w:t>5.3</w:t>
      </w:r>
      <w:r w:rsidRPr="00390C2D">
        <w:rPr>
          <w:noProof/>
          <w:lang w:val="en-GB"/>
        </w:rPr>
        <w:tab/>
        <w:t>Delet</w:t>
      </w:r>
      <w:r w:rsidR="003D2C3A" w:rsidRPr="00390C2D">
        <w:rPr>
          <w:noProof/>
          <w:lang w:val="en-GB"/>
        </w:rPr>
        <w:t>ing Records</w:t>
      </w:r>
    </w:p>
    <w:p w14:paraId="713A1F67" w14:textId="167A106D" w:rsidR="00821F64" w:rsidRPr="00390C2D" w:rsidRDefault="00840B6F" w:rsidP="00821F64">
      <w:pPr>
        <w:pStyle w:val="BodyText"/>
        <w:rPr>
          <w:noProof/>
          <w:lang w:val="en-GB"/>
        </w:rPr>
      </w:pPr>
      <w:r w:rsidRPr="00390C2D">
        <w:rPr>
          <w:noProof/>
          <w:lang w:val="en-GB"/>
        </w:rPr>
        <w:t>D</w:t>
      </w:r>
      <w:r w:rsidR="00D35577" w:rsidRPr="00390C2D">
        <w:rPr>
          <w:noProof/>
          <w:lang w:val="en-GB"/>
        </w:rPr>
        <w:t>elet</w:t>
      </w:r>
      <w:r w:rsidRPr="00390C2D">
        <w:rPr>
          <w:noProof/>
          <w:lang w:val="en-GB"/>
        </w:rPr>
        <w:t>ing</w:t>
      </w:r>
      <w:r w:rsidR="00D35577" w:rsidRPr="00390C2D">
        <w:rPr>
          <w:noProof/>
          <w:lang w:val="en-GB"/>
        </w:rPr>
        <w:t xml:space="preserve"> records from a table works </w:t>
      </w:r>
      <w:r w:rsidR="00CA7760" w:rsidRPr="00390C2D">
        <w:rPr>
          <w:noProof/>
          <w:lang w:val="en-GB"/>
        </w:rPr>
        <w:t xml:space="preserve">in a </w:t>
      </w:r>
      <w:r w:rsidR="00001787" w:rsidRPr="00390C2D">
        <w:rPr>
          <w:noProof/>
          <w:lang w:val="en-GB"/>
        </w:rPr>
        <w:t xml:space="preserve">very </w:t>
      </w:r>
      <w:r w:rsidR="00CA7760" w:rsidRPr="00390C2D">
        <w:rPr>
          <w:noProof/>
          <w:lang w:val="en-GB"/>
        </w:rPr>
        <w:t xml:space="preserve">similar </w:t>
      </w:r>
      <w:r w:rsidR="00176DE8" w:rsidRPr="00390C2D">
        <w:rPr>
          <w:noProof/>
          <w:lang w:val="en-GB"/>
        </w:rPr>
        <w:t>way</w:t>
      </w:r>
      <w:r w:rsidR="00CA7760" w:rsidRPr="00390C2D">
        <w:rPr>
          <w:noProof/>
          <w:lang w:val="en-GB"/>
        </w:rPr>
        <w:t xml:space="preserve"> as updating data in rows.</w:t>
      </w:r>
      <w:r w:rsidR="00176DE8" w:rsidRPr="00390C2D">
        <w:rPr>
          <w:noProof/>
          <w:lang w:val="en-GB"/>
        </w:rPr>
        <w:t xml:space="preserve"> That is, </w:t>
      </w:r>
      <w:r w:rsidR="00C2110E" w:rsidRPr="00390C2D">
        <w:rPr>
          <w:noProof/>
          <w:lang w:val="en-GB"/>
        </w:rPr>
        <w:t>condition</w:t>
      </w:r>
      <w:r w:rsidR="005C720E" w:rsidRPr="00390C2D">
        <w:rPr>
          <w:noProof/>
          <w:lang w:val="en-GB"/>
        </w:rPr>
        <w:t>s</w:t>
      </w:r>
      <w:r w:rsidR="00C2110E" w:rsidRPr="00390C2D">
        <w:rPr>
          <w:noProof/>
          <w:lang w:val="en-GB"/>
        </w:rPr>
        <w:t xml:space="preserve"> must be set so that records can be selected for </w:t>
      </w:r>
      <w:r w:rsidR="00001787" w:rsidRPr="00390C2D">
        <w:rPr>
          <w:noProof/>
          <w:lang w:val="en-GB"/>
        </w:rPr>
        <w:t>removal.</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136B60" w:rsidRPr="006956C6" w14:paraId="3B75B171" w14:textId="77777777" w:rsidTr="00807D90">
        <w:trPr>
          <w:jc w:val="right"/>
        </w:trPr>
        <w:tc>
          <w:tcPr>
            <w:tcW w:w="9017" w:type="dxa"/>
            <w:shd w:val="clear" w:color="auto" w:fill="D9D9D9" w:themeFill="background1" w:themeFillShade="D9"/>
            <w:vAlign w:val="center"/>
          </w:tcPr>
          <w:p w14:paraId="1459288F" w14:textId="7D035DF4" w:rsidR="00136B60" w:rsidRPr="00390C2D" w:rsidRDefault="00136B60" w:rsidP="0049770A">
            <w:pPr>
              <w:pStyle w:val="Code"/>
              <w:ind w:left="2868" w:right="405" w:hanging="3"/>
              <w:jc w:val="left"/>
              <w:rPr>
                <w:noProof/>
                <w:color w:val="auto"/>
                <w:lang w:val="en-GB"/>
              </w:rPr>
            </w:pPr>
            <w:r w:rsidRPr="00390C2D">
              <w:rPr>
                <w:noProof/>
                <w:color w:val="auto"/>
                <w:lang w:val="en-GB"/>
              </w:rPr>
              <w:t>DELETE</w:t>
            </w:r>
            <w:r w:rsidR="0049770A" w:rsidRPr="00390C2D">
              <w:rPr>
                <w:noProof/>
                <w:color w:val="auto"/>
                <w:lang w:val="en-GB"/>
              </w:rPr>
              <w:t xml:space="preserve"> FROM</w:t>
            </w:r>
            <w:r w:rsidRPr="00390C2D">
              <w:rPr>
                <w:noProof/>
                <w:color w:val="auto"/>
                <w:lang w:val="en-GB"/>
              </w:rPr>
              <w:t xml:space="preserve"> </w:t>
            </w:r>
            <w:r w:rsidRPr="00390C2D">
              <w:rPr>
                <w:noProof/>
                <w:color w:val="0070C0"/>
                <w:lang w:val="en-GB"/>
              </w:rPr>
              <w:t>table_name</w:t>
            </w:r>
            <w:r w:rsidRPr="00390C2D">
              <w:rPr>
                <w:noProof/>
                <w:color w:val="auto"/>
                <w:lang w:val="en-GB"/>
              </w:rPr>
              <w:t xml:space="preserve"> </w:t>
            </w:r>
            <w:r w:rsidRPr="00390C2D">
              <w:rPr>
                <w:noProof/>
                <w:color w:val="auto"/>
                <w:lang w:val="en-GB"/>
              </w:rPr>
              <w:br/>
              <w:t xml:space="preserve">WHERE </w:t>
            </w:r>
            <w:r w:rsidRPr="00390C2D">
              <w:rPr>
                <w:noProof/>
                <w:color w:val="0070C0"/>
                <w:lang w:val="en-GB"/>
              </w:rPr>
              <w:t>condition</w:t>
            </w:r>
            <w:r w:rsidRPr="00390C2D">
              <w:rPr>
                <w:noProof/>
                <w:color w:val="auto"/>
                <w:lang w:val="en-GB"/>
              </w:rPr>
              <w:t>;</w:t>
            </w:r>
          </w:p>
        </w:tc>
      </w:tr>
    </w:tbl>
    <w:p w14:paraId="15BF7D8E" w14:textId="3FA1EA7F" w:rsidR="00821F64" w:rsidRPr="00390C2D" w:rsidRDefault="00A322F0" w:rsidP="00821F64">
      <w:pPr>
        <w:pStyle w:val="BodyText"/>
        <w:rPr>
          <w:noProof/>
          <w:lang w:val="en-GB"/>
        </w:rPr>
      </w:pPr>
      <w:r w:rsidRPr="00390C2D">
        <w:rPr>
          <w:noProof/>
          <w:lang w:val="en-GB"/>
        </w:rPr>
        <w:t xml:space="preserve">Same as the </w:t>
      </w:r>
      <w:r w:rsidRPr="00390C2D">
        <w:rPr>
          <w:rFonts w:ascii="Consolas" w:hAnsi="Consolas"/>
          <w:noProof/>
          <w:lang w:val="en-GB"/>
        </w:rPr>
        <w:t>UPDATE</w:t>
      </w:r>
      <w:r w:rsidRPr="00390C2D">
        <w:rPr>
          <w:noProof/>
          <w:lang w:val="en-GB"/>
        </w:rPr>
        <w:t xml:space="preserve"> statement, it is very important to </w:t>
      </w:r>
      <w:r w:rsidR="00006467" w:rsidRPr="00390C2D">
        <w:rPr>
          <w:noProof/>
          <w:lang w:val="en-GB"/>
        </w:rPr>
        <w:t xml:space="preserve">specify the correct records for deletion. If the condition is too vague, </w:t>
      </w:r>
      <w:r w:rsidR="0039784E" w:rsidRPr="00390C2D">
        <w:rPr>
          <w:noProof/>
          <w:lang w:val="en-GB"/>
        </w:rPr>
        <w:t xml:space="preserve">there </w:t>
      </w:r>
      <w:r w:rsidR="00245076" w:rsidRPr="00390C2D">
        <w:rPr>
          <w:noProof/>
          <w:lang w:val="en-GB"/>
        </w:rPr>
        <w:t xml:space="preserve">can </w:t>
      </w:r>
      <w:r w:rsidR="0039784E" w:rsidRPr="00390C2D">
        <w:rPr>
          <w:noProof/>
          <w:lang w:val="en-GB"/>
        </w:rPr>
        <w:t xml:space="preserve">be more records deleted than </w:t>
      </w:r>
      <w:r w:rsidR="0039784E" w:rsidRPr="00390C2D">
        <w:rPr>
          <w:noProof/>
          <w:lang w:val="en-GB"/>
        </w:rPr>
        <w:lastRenderedPageBreak/>
        <w:t xml:space="preserve">originally </w:t>
      </w:r>
      <w:r w:rsidR="00553C01" w:rsidRPr="00390C2D">
        <w:rPr>
          <w:noProof/>
          <w:lang w:val="en-GB"/>
        </w:rPr>
        <w:t>inten</w:t>
      </w:r>
      <w:r w:rsidR="000D7DB5" w:rsidRPr="00390C2D">
        <w:rPr>
          <w:noProof/>
          <w:lang w:val="en-GB"/>
        </w:rPr>
        <w:t>d</w:t>
      </w:r>
      <w:r w:rsidR="00553C01" w:rsidRPr="00390C2D">
        <w:rPr>
          <w:noProof/>
          <w:lang w:val="en-GB"/>
        </w:rPr>
        <w:t>ed.</w:t>
      </w:r>
      <w:r w:rsidR="003F0E40" w:rsidRPr="00390C2D">
        <w:rPr>
          <w:noProof/>
          <w:lang w:val="en-GB"/>
        </w:rPr>
        <w:t xml:space="preserve"> Note that once a row has been dropped from a table</w:t>
      </w:r>
      <w:r w:rsidR="00D51909" w:rsidRPr="00390C2D">
        <w:rPr>
          <w:noProof/>
          <w:lang w:val="en-GB"/>
        </w:rPr>
        <w:t>, there is no possibility to undo it in SQL.</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821F64" w:rsidRPr="006956C6" w14:paraId="72D5CDBA" w14:textId="77777777" w:rsidTr="00914864">
        <w:tc>
          <w:tcPr>
            <w:tcW w:w="9017" w:type="dxa"/>
          </w:tcPr>
          <w:p w14:paraId="6E406DCD" w14:textId="6D97BF44" w:rsidR="00821F64" w:rsidRPr="00390C2D" w:rsidRDefault="00821F64" w:rsidP="00914864">
            <w:pPr>
              <w:pStyle w:val="BodyText"/>
              <w:rPr>
                <w:noProof/>
                <w:lang w:val="en-GB"/>
              </w:rPr>
            </w:pPr>
            <w:r w:rsidRPr="00390C2D">
              <w:rPr>
                <w:b/>
                <w:bCs/>
                <w:noProof/>
                <w:lang w:val="en-GB"/>
              </w:rPr>
              <w:t xml:space="preserve">Example (Cont’d): </w:t>
            </w:r>
            <w:r w:rsidR="00D77501" w:rsidRPr="00390C2D">
              <w:rPr>
                <w:noProof/>
                <w:lang w:val="en-GB"/>
              </w:rPr>
              <w:t xml:space="preserve">After the </w:t>
            </w:r>
            <w:r w:rsidR="008E6A32" w:rsidRPr="00390C2D">
              <w:rPr>
                <w:noProof/>
                <w:lang w:val="en-GB"/>
              </w:rPr>
              <w:t xml:space="preserve">personal data of student with </w:t>
            </w:r>
            <w:r w:rsidR="00002B47">
              <w:rPr>
                <w:noProof/>
                <w:lang w:val="en-GB"/>
              </w:rPr>
              <w:t xml:space="preserve">ID </w:t>
            </w:r>
            <w:r w:rsidR="003A597E" w:rsidRPr="00390C2D">
              <w:rPr>
                <w:noProof/>
                <w:lang w:val="en-GB"/>
              </w:rPr>
              <w:t xml:space="preserve">number </w:t>
            </w:r>
            <w:r w:rsidR="008E6A32" w:rsidRPr="00390C2D">
              <w:rPr>
                <w:noProof/>
                <w:lang w:val="en-GB"/>
              </w:rPr>
              <w:t xml:space="preserve">21 </w:t>
            </w:r>
            <w:r w:rsidR="00DF1DAE" w:rsidRPr="00390C2D">
              <w:rPr>
                <w:noProof/>
                <w:lang w:val="en-GB"/>
              </w:rPr>
              <w:t xml:space="preserve">has been inserted to the table </w:t>
            </w:r>
            <w:r w:rsidR="00DF1DAE" w:rsidRPr="00390C2D">
              <w:rPr>
                <w:rFonts w:ascii="Consolas" w:hAnsi="Consolas"/>
                <w:noProof/>
                <w:lang w:val="en-GB"/>
              </w:rPr>
              <w:t>students</w:t>
            </w:r>
            <w:r w:rsidR="007511DB" w:rsidRPr="00390C2D">
              <w:rPr>
                <w:noProof/>
                <w:lang w:val="en-GB"/>
              </w:rPr>
              <w:t xml:space="preserve"> as shown in </w:t>
            </w:r>
            <w:r w:rsidR="007511DB" w:rsidRPr="00390C2D">
              <w:rPr>
                <w:noProof/>
                <w:lang w:val="en-GB"/>
              </w:rPr>
              <w:fldChar w:fldCharType="begin"/>
            </w:r>
            <w:r w:rsidR="007511DB" w:rsidRPr="00390C2D">
              <w:rPr>
                <w:noProof/>
                <w:lang w:val="en-GB"/>
              </w:rPr>
              <w:instrText xml:space="preserve"> REF _Ref65703841 \h </w:instrText>
            </w:r>
            <w:r w:rsidR="007511DB" w:rsidRPr="00390C2D">
              <w:rPr>
                <w:noProof/>
                <w:lang w:val="en-GB"/>
              </w:rPr>
            </w:r>
            <w:r w:rsidR="007511DB" w:rsidRPr="00390C2D">
              <w:rPr>
                <w:noProof/>
                <w:lang w:val="en-GB"/>
              </w:rPr>
              <w:fldChar w:fldCharType="separate"/>
            </w:r>
            <w:r w:rsidR="00F37804" w:rsidRPr="00390C2D">
              <w:rPr>
                <w:noProof/>
                <w:lang w:val="en-GB"/>
              </w:rPr>
              <w:t>Figure 6.50</w:t>
            </w:r>
            <w:r w:rsidR="007511DB" w:rsidRPr="00390C2D">
              <w:rPr>
                <w:noProof/>
                <w:lang w:val="en-GB"/>
              </w:rPr>
              <w:fldChar w:fldCharType="end"/>
            </w:r>
            <w:r w:rsidR="00DF1DAE" w:rsidRPr="00390C2D">
              <w:rPr>
                <w:noProof/>
                <w:lang w:val="en-GB"/>
              </w:rPr>
              <w:t xml:space="preserve">, </w:t>
            </w:r>
            <w:r w:rsidR="00917A52" w:rsidRPr="00390C2D">
              <w:rPr>
                <w:noProof/>
                <w:lang w:val="en-GB"/>
              </w:rPr>
              <w:t xml:space="preserve">it is decided that all records of students </w:t>
            </w:r>
            <w:r w:rsidR="00353A47" w:rsidRPr="00390C2D">
              <w:rPr>
                <w:noProof/>
                <w:lang w:val="en-GB"/>
              </w:rPr>
              <w:t xml:space="preserve">with ID </w:t>
            </w:r>
            <w:r w:rsidR="003A597E" w:rsidRPr="00390C2D">
              <w:rPr>
                <w:noProof/>
                <w:lang w:val="en-GB"/>
              </w:rPr>
              <w:t xml:space="preserve">number </w:t>
            </w:r>
            <w:r w:rsidR="00917A52" w:rsidRPr="00390C2D">
              <w:rPr>
                <w:noProof/>
                <w:lang w:val="en-GB"/>
              </w:rPr>
              <w:t xml:space="preserve">22 to 24 should be deleted from the table </w:t>
            </w:r>
            <w:r w:rsidR="00917A52" w:rsidRPr="00390C2D">
              <w:rPr>
                <w:rFonts w:ascii="Consolas" w:hAnsi="Consolas"/>
                <w:noProof/>
                <w:lang w:val="en-GB"/>
              </w:rPr>
              <w:t>grades</w:t>
            </w:r>
            <w:r w:rsidR="00917A52" w:rsidRPr="00390C2D">
              <w:rPr>
                <w:noProof/>
                <w:lang w:val="en-GB"/>
              </w:rPr>
              <w:t xml:space="preserve"> since no </w:t>
            </w:r>
            <w:r w:rsidR="002448A3" w:rsidRPr="00390C2D">
              <w:rPr>
                <w:noProof/>
                <w:lang w:val="en-GB"/>
              </w:rPr>
              <w:t xml:space="preserve">matching </w:t>
            </w:r>
            <w:r w:rsidR="00917A52" w:rsidRPr="00390C2D">
              <w:rPr>
                <w:noProof/>
                <w:lang w:val="en-GB"/>
              </w:rPr>
              <w:t xml:space="preserve">personal data could be </w:t>
            </w:r>
            <w:r w:rsidR="00AE3393" w:rsidRPr="00390C2D">
              <w:rPr>
                <w:noProof/>
                <w:lang w:val="en-GB"/>
              </w:rPr>
              <w:t xml:space="preserve">found </w:t>
            </w:r>
            <w:r w:rsidR="002448A3" w:rsidRPr="00390C2D">
              <w:rPr>
                <w:noProof/>
                <w:lang w:val="en-GB"/>
              </w:rPr>
              <w:t xml:space="preserve">for </w:t>
            </w:r>
            <w:r w:rsidR="008E7A23" w:rsidRPr="00390C2D">
              <w:rPr>
                <w:noProof/>
                <w:lang w:val="en-GB"/>
              </w:rPr>
              <w:t>them.</w:t>
            </w:r>
          </w:p>
          <w:p w14:paraId="38C13AAC" w14:textId="7B8D7545" w:rsidR="00821F64" w:rsidRPr="00390C2D" w:rsidRDefault="00D77501" w:rsidP="00914864">
            <w:pPr>
              <w:pStyle w:val="Figure-Image-Upper"/>
              <w:rPr>
                <w:lang w:val="en-GB"/>
              </w:rPr>
            </w:pPr>
            <w:r w:rsidRPr="00390C2D">
              <w:drawing>
                <wp:inline distT="0" distB="0" distL="0" distR="0" wp14:anchorId="7CD8D305" wp14:editId="4A31F1AA">
                  <wp:extent cx="5580000" cy="2694499"/>
                  <wp:effectExtent l="19050" t="19050" r="20955"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6530" t="22275" r="2056" b="5152"/>
                          <a:stretch/>
                        </pic:blipFill>
                        <pic:spPr bwMode="auto">
                          <a:xfrm>
                            <a:off x="0" y="0"/>
                            <a:ext cx="5580000" cy="2694499"/>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F4B338" w14:textId="4593A71C" w:rsidR="00821F64" w:rsidRPr="00390C2D" w:rsidRDefault="00821F64" w:rsidP="00390C2D">
            <w:pPr>
              <w:pStyle w:val="Caption"/>
            </w:pPr>
            <w:r w:rsidRPr="00390C2D">
              <w:t>Figure 6.</w:t>
            </w:r>
            <w:r w:rsidRPr="00390C2D">
              <w:fldChar w:fldCharType="begin"/>
            </w:r>
            <w:r w:rsidRPr="00390C2D">
              <w:instrText xml:space="preserve"> SEQ Figure \* ARABIC </w:instrText>
            </w:r>
            <w:r w:rsidRPr="00390C2D">
              <w:fldChar w:fldCharType="separate"/>
            </w:r>
            <w:r w:rsidR="00F37804" w:rsidRPr="00390C2D">
              <w:t>52</w:t>
            </w:r>
            <w:r w:rsidRPr="00390C2D">
              <w:fldChar w:fldCharType="end"/>
            </w:r>
            <w:r w:rsidRPr="00390C2D">
              <w:t xml:space="preserve"> </w:t>
            </w:r>
            <w:r w:rsidR="00387C58" w:rsidRPr="00390C2D">
              <w:t>Delet</w:t>
            </w:r>
            <w:r w:rsidR="00B0352B" w:rsidRPr="00390C2D">
              <w:t>e</w:t>
            </w:r>
            <w:r w:rsidR="00387C58" w:rsidRPr="00390C2D">
              <w:t xml:space="preserve"> </w:t>
            </w:r>
            <w:r w:rsidR="00576245" w:rsidRPr="00390C2D">
              <w:t xml:space="preserve">Records with </w:t>
            </w:r>
            <w:r w:rsidR="00D57EFC" w:rsidRPr="00390C2D">
              <w:t>ID Number &gt;=22</w:t>
            </w:r>
            <w:r w:rsidR="00387C58" w:rsidRPr="00390C2D">
              <w:t xml:space="preserve"> from </w:t>
            </w:r>
            <w:r w:rsidR="00D57EFC" w:rsidRPr="00390C2D">
              <w:t>the</w:t>
            </w:r>
            <w:r w:rsidR="00387C58" w:rsidRPr="00390C2D">
              <w:t xml:space="preserve"> Table</w:t>
            </w:r>
            <w:r w:rsidR="008B7303" w:rsidRPr="00390C2D">
              <w:t xml:space="preserve"> </w:t>
            </w:r>
            <w:r w:rsidR="008B7303" w:rsidRPr="00390C2D">
              <w:rPr>
                <w:rFonts w:ascii="Consolas" w:hAnsi="Consolas"/>
              </w:rPr>
              <w:t>grades</w:t>
            </w:r>
          </w:p>
          <w:p w14:paraId="318C6A46" w14:textId="038C75E5" w:rsidR="00821F64" w:rsidRPr="00390C2D" w:rsidRDefault="009D01B4" w:rsidP="00914864">
            <w:pPr>
              <w:pStyle w:val="BodyText"/>
              <w:rPr>
                <w:noProof/>
                <w:lang w:val="en-GB"/>
              </w:rPr>
            </w:pPr>
            <w:r w:rsidRPr="00390C2D">
              <w:rPr>
                <w:noProof/>
                <w:lang w:val="en-GB"/>
              </w:rPr>
              <w:t xml:space="preserve">The condition for deletion is a rather simple one: </w:t>
            </w:r>
            <w:r w:rsidRPr="00390C2D">
              <w:rPr>
                <w:rFonts w:ascii="Consolas" w:hAnsi="Consolas"/>
                <w:noProof/>
                <w:lang w:val="en-GB"/>
              </w:rPr>
              <w:t>ID &gt;= 22</w:t>
            </w:r>
            <w:r w:rsidRPr="00390C2D">
              <w:rPr>
                <w:noProof/>
                <w:lang w:val="en-GB"/>
              </w:rPr>
              <w:t xml:space="preserve">. </w:t>
            </w:r>
            <w:r w:rsidR="00A52669" w:rsidRPr="00390C2D">
              <w:rPr>
                <w:noProof/>
                <w:lang w:val="en-GB"/>
              </w:rPr>
              <w:t xml:space="preserve">Since </w:t>
            </w:r>
            <w:r w:rsidR="0080666F" w:rsidRPr="00390C2D">
              <w:rPr>
                <w:noProof/>
                <w:lang w:val="en-GB"/>
              </w:rPr>
              <w:t xml:space="preserve">it was </w:t>
            </w:r>
            <w:r w:rsidR="00A52669" w:rsidRPr="00390C2D">
              <w:rPr>
                <w:noProof/>
                <w:lang w:val="en-GB"/>
              </w:rPr>
              <w:t xml:space="preserve">the records with the highest ID numbers </w:t>
            </w:r>
            <w:r w:rsidR="002028E5" w:rsidRPr="00390C2D">
              <w:rPr>
                <w:noProof/>
                <w:lang w:val="en-GB"/>
              </w:rPr>
              <w:t xml:space="preserve">being deleted, we can sort </w:t>
            </w:r>
            <w:r w:rsidR="00DF33DB" w:rsidRPr="00390C2D">
              <w:rPr>
                <w:noProof/>
                <w:lang w:val="en-GB"/>
              </w:rPr>
              <w:t xml:space="preserve">the table by </w:t>
            </w:r>
            <w:r w:rsidR="00DF33DB" w:rsidRPr="00390C2D">
              <w:rPr>
                <w:rFonts w:ascii="Consolas" w:hAnsi="Consolas"/>
                <w:noProof/>
                <w:lang w:val="en-GB"/>
              </w:rPr>
              <w:t>ID</w:t>
            </w:r>
            <w:r w:rsidR="00DF33DB" w:rsidRPr="00390C2D">
              <w:rPr>
                <w:noProof/>
                <w:lang w:val="en-GB"/>
              </w:rPr>
              <w:t xml:space="preserve"> in the descending order </w:t>
            </w:r>
            <w:r w:rsidR="002028E5" w:rsidRPr="00390C2D">
              <w:rPr>
                <w:noProof/>
                <w:lang w:val="en-GB"/>
              </w:rPr>
              <w:t>to check whether the delet</w:t>
            </w:r>
            <w:r w:rsidR="00DF33DB" w:rsidRPr="00390C2D">
              <w:rPr>
                <w:noProof/>
                <w:lang w:val="en-GB"/>
              </w:rPr>
              <w:t>ion has been carried out properly.</w:t>
            </w:r>
          </w:p>
        </w:tc>
      </w:tr>
    </w:tbl>
    <w:p w14:paraId="68E942D2" w14:textId="77777777" w:rsidR="00933A30" w:rsidRPr="00390C2D" w:rsidRDefault="00933A30" w:rsidP="00933A30">
      <w:pPr>
        <w:spacing w:before="240" w:after="120"/>
        <w:jc w:val="left"/>
        <w:rPr>
          <w:b/>
          <w:noProof/>
          <w:sz w:val="28"/>
        </w:rPr>
      </w:pPr>
      <w:r w:rsidRPr="00390C2D">
        <w:rPr>
          <w:b/>
          <w:noProof/>
          <w:sz w:val="28"/>
        </w:rPr>
        <w:t>Read</w:t>
      </w:r>
    </w:p>
    <w:p w14:paraId="57B55737" w14:textId="751161B9" w:rsidR="00933A30" w:rsidRPr="00390C2D" w:rsidRDefault="00933A30" w:rsidP="00390C2D">
      <w:pPr>
        <w:pStyle w:val="BodyText"/>
        <w:spacing w:after="0"/>
        <w:rPr>
          <w:noProof/>
          <w:lang w:val="en-GB"/>
        </w:rPr>
      </w:pPr>
      <w:r w:rsidRPr="00390C2D">
        <w:rPr>
          <w:noProof/>
          <w:lang w:val="en-GB"/>
        </w:rPr>
        <w:t xml:space="preserve">Refer to the links below for more details and examples on the </w:t>
      </w:r>
      <w:r w:rsidRPr="00390C2D">
        <w:rPr>
          <w:rFonts w:ascii="Consolas" w:hAnsi="Consolas"/>
          <w:noProof/>
          <w:lang w:val="en-GB"/>
        </w:rPr>
        <w:t>DELETE</w:t>
      </w:r>
      <w:r w:rsidRPr="00390C2D">
        <w:rPr>
          <w:noProof/>
          <w:lang w:val="en-GB"/>
        </w:rPr>
        <w:t xml:space="preserve"> clause in SQL:</w:t>
      </w:r>
    </w:p>
    <w:p w14:paraId="62DFCC85" w14:textId="11718753" w:rsidR="00933A30" w:rsidRPr="00390C2D" w:rsidRDefault="00655C2E" w:rsidP="00390C2D">
      <w:pPr>
        <w:pStyle w:val="BodyText"/>
        <w:spacing w:before="0" w:after="0"/>
        <w:rPr>
          <w:noProof/>
          <w:lang w:val="en-GB"/>
        </w:rPr>
      </w:pPr>
      <w:hyperlink r:id="rId106" w:history="1">
        <w:r w:rsidR="00404504" w:rsidRPr="00390C2D">
          <w:rPr>
            <w:rStyle w:val="Hyperlink"/>
            <w:noProof/>
            <w:lang w:val="en-GB"/>
          </w:rPr>
          <w:t>https://www.w3schools.com/sql/sql_ref_delete.asp</w:t>
        </w:r>
      </w:hyperlink>
    </w:p>
    <w:p w14:paraId="3EB5E79A" w14:textId="4B614435" w:rsidR="00933A30" w:rsidRPr="00390C2D" w:rsidRDefault="00655C2E" w:rsidP="00390C2D">
      <w:pPr>
        <w:pStyle w:val="BodyText"/>
        <w:spacing w:before="0"/>
        <w:rPr>
          <w:noProof/>
          <w:lang w:val="en-GB"/>
        </w:rPr>
      </w:pPr>
      <w:hyperlink r:id="rId107" w:history="1">
        <w:r w:rsidR="00C21FE2" w:rsidRPr="00390C2D">
          <w:rPr>
            <w:rStyle w:val="Hyperlink"/>
            <w:noProof/>
            <w:lang w:val="en-GB"/>
          </w:rPr>
          <w:t>https://www.sqlitetutorial.net/sqlite-delete/</w:t>
        </w:r>
      </w:hyperlink>
    </w:p>
    <w:p w14:paraId="22E67A67" w14:textId="0ED884C1" w:rsidR="00BC313E" w:rsidRPr="00390C2D" w:rsidRDefault="0070584F" w:rsidP="00A82E83">
      <w:pPr>
        <w:pStyle w:val="Heading3"/>
        <w:tabs>
          <w:tab w:val="left" w:pos="709"/>
        </w:tabs>
        <w:rPr>
          <w:noProof/>
          <w:lang w:val="en-GB"/>
        </w:rPr>
      </w:pPr>
      <w:r w:rsidRPr="00390C2D">
        <w:rPr>
          <w:noProof/>
          <w:lang w:val="en-GB"/>
        </w:rPr>
        <w:t>5</w:t>
      </w:r>
      <w:r w:rsidR="00BC313E" w:rsidRPr="00390C2D">
        <w:rPr>
          <w:noProof/>
          <w:lang w:val="en-GB"/>
        </w:rPr>
        <w:t>.</w:t>
      </w:r>
      <w:r w:rsidR="006C3BA9" w:rsidRPr="00390C2D">
        <w:rPr>
          <w:noProof/>
          <w:lang w:val="en-GB"/>
        </w:rPr>
        <w:t>4</w:t>
      </w:r>
      <w:r w:rsidR="00BC313E" w:rsidRPr="00390C2D">
        <w:rPr>
          <w:noProof/>
          <w:lang w:val="en-GB"/>
        </w:rPr>
        <w:tab/>
      </w:r>
      <w:r w:rsidR="00745F28" w:rsidRPr="00390C2D">
        <w:rPr>
          <w:noProof/>
          <w:lang w:val="en-GB"/>
        </w:rPr>
        <w:t>Alter</w:t>
      </w:r>
      <w:r w:rsidR="006C72E5" w:rsidRPr="00390C2D">
        <w:rPr>
          <w:noProof/>
          <w:lang w:val="en-GB"/>
        </w:rPr>
        <w:t>ing</w:t>
      </w:r>
      <w:r w:rsidR="00745F28" w:rsidRPr="00390C2D">
        <w:rPr>
          <w:noProof/>
          <w:lang w:val="en-GB"/>
        </w:rPr>
        <w:t xml:space="preserve"> Table</w:t>
      </w:r>
      <w:r w:rsidR="00A2583B" w:rsidRPr="00390C2D">
        <w:rPr>
          <w:noProof/>
          <w:lang w:val="en-GB"/>
        </w:rPr>
        <w:t>s</w:t>
      </w:r>
    </w:p>
    <w:p w14:paraId="7EF29602" w14:textId="7EE43F13" w:rsidR="00BC313E" w:rsidRPr="00390C2D" w:rsidRDefault="002F3CDE" w:rsidP="00BC313E">
      <w:pPr>
        <w:pStyle w:val="BodyText"/>
        <w:rPr>
          <w:noProof/>
          <w:lang w:val="en-GB"/>
        </w:rPr>
      </w:pPr>
      <w:r w:rsidRPr="00390C2D">
        <w:rPr>
          <w:noProof/>
          <w:lang w:val="en-GB"/>
        </w:rPr>
        <w:t xml:space="preserve">In the previous sections, we </w:t>
      </w:r>
      <w:r w:rsidR="00E400BB" w:rsidRPr="00390C2D">
        <w:rPr>
          <w:noProof/>
          <w:lang w:val="en-GB"/>
        </w:rPr>
        <w:t xml:space="preserve">have </w:t>
      </w:r>
      <w:r w:rsidRPr="00390C2D">
        <w:rPr>
          <w:noProof/>
          <w:lang w:val="en-GB"/>
        </w:rPr>
        <w:t>discuss</w:t>
      </w:r>
      <w:r w:rsidR="004841F5" w:rsidRPr="00244A86">
        <w:rPr>
          <w:noProof/>
          <w:lang w:val="en-GB"/>
        </w:rPr>
        <w:t>ed</w:t>
      </w:r>
      <w:r w:rsidR="00E400BB" w:rsidRPr="00390C2D">
        <w:rPr>
          <w:noProof/>
          <w:lang w:val="en-GB"/>
        </w:rPr>
        <w:t xml:space="preserve"> changing the rows of a table</w:t>
      </w:r>
      <w:r w:rsidR="00257745" w:rsidRPr="00390C2D">
        <w:rPr>
          <w:noProof/>
          <w:lang w:val="en-GB"/>
        </w:rPr>
        <w:t xml:space="preserve">. In this section, we will introduce </w:t>
      </w:r>
      <w:r w:rsidR="00012C7E" w:rsidRPr="00390C2D">
        <w:rPr>
          <w:noProof/>
          <w:lang w:val="en-GB"/>
        </w:rPr>
        <w:t>a method to alter a table by editing its columns.</w:t>
      </w:r>
      <w:r w:rsidR="000E0023" w:rsidRPr="00390C2D">
        <w:rPr>
          <w:noProof/>
          <w:lang w:val="en-GB"/>
        </w:rPr>
        <w:t xml:space="preserve"> </w:t>
      </w:r>
      <w:r w:rsidR="00F362C6" w:rsidRPr="00390C2D">
        <w:rPr>
          <w:noProof/>
          <w:lang w:val="en-GB"/>
        </w:rPr>
        <w:t>With t</w:t>
      </w:r>
      <w:r w:rsidR="000E0023" w:rsidRPr="00390C2D">
        <w:rPr>
          <w:noProof/>
          <w:lang w:val="en-GB"/>
        </w:rPr>
        <w:t xml:space="preserve">he </w:t>
      </w:r>
      <w:r w:rsidR="000E0023" w:rsidRPr="00390C2D">
        <w:rPr>
          <w:rFonts w:ascii="Consolas" w:hAnsi="Consolas"/>
          <w:noProof/>
          <w:lang w:val="en-GB"/>
        </w:rPr>
        <w:t>ALTER</w:t>
      </w:r>
      <w:r w:rsidR="000E0023" w:rsidRPr="00390C2D">
        <w:rPr>
          <w:noProof/>
          <w:lang w:val="en-GB"/>
        </w:rPr>
        <w:t xml:space="preserve"> </w:t>
      </w:r>
      <w:r w:rsidR="000E0023" w:rsidRPr="00390C2D">
        <w:rPr>
          <w:rFonts w:ascii="Consolas" w:hAnsi="Consolas"/>
          <w:noProof/>
          <w:lang w:val="en-GB"/>
        </w:rPr>
        <w:t>TABLE</w:t>
      </w:r>
      <w:r w:rsidR="000E0023" w:rsidRPr="00390C2D">
        <w:rPr>
          <w:noProof/>
          <w:lang w:val="en-GB"/>
        </w:rPr>
        <w:t xml:space="preserve"> </w:t>
      </w:r>
      <w:r w:rsidR="00F362C6" w:rsidRPr="00390C2D">
        <w:rPr>
          <w:noProof/>
          <w:lang w:val="en-GB"/>
        </w:rPr>
        <w:t xml:space="preserve">statement, we can </w:t>
      </w:r>
      <w:r w:rsidR="00F50CAA" w:rsidRPr="00390C2D">
        <w:rPr>
          <w:noProof/>
          <w:lang w:val="en-GB"/>
        </w:rPr>
        <w:t xml:space="preserve">rename a table, rename a column, </w:t>
      </w:r>
      <w:r w:rsidR="00593EFF" w:rsidRPr="00390C2D">
        <w:rPr>
          <w:noProof/>
          <w:lang w:val="en-GB"/>
        </w:rPr>
        <w:t>or add a column.</w:t>
      </w:r>
      <w:r w:rsidR="00F25965" w:rsidRPr="00390C2D">
        <w:rPr>
          <w:noProof/>
          <w:lang w:val="en-GB"/>
        </w:rPr>
        <w:t xml:space="preserve"> </w:t>
      </w:r>
      <w:r w:rsidR="002D0D01" w:rsidRPr="00390C2D">
        <w:rPr>
          <w:noProof/>
          <w:lang w:val="en-GB"/>
        </w:rPr>
        <w:t>In the first step, w</w:t>
      </w:r>
      <w:r w:rsidR="00953B36" w:rsidRPr="00390C2D">
        <w:rPr>
          <w:noProof/>
          <w:lang w:val="en-GB"/>
        </w:rPr>
        <w:t xml:space="preserve">e </w:t>
      </w:r>
      <w:r w:rsidR="007E26F8" w:rsidRPr="00390C2D">
        <w:rPr>
          <w:noProof/>
          <w:lang w:val="en-GB"/>
        </w:rPr>
        <w:t xml:space="preserve">introduce </w:t>
      </w:r>
      <w:r w:rsidR="00953B36" w:rsidRPr="00390C2D">
        <w:rPr>
          <w:noProof/>
          <w:lang w:val="en-GB"/>
        </w:rPr>
        <w:t xml:space="preserve">the following </w:t>
      </w:r>
      <w:r w:rsidR="00EA0F05" w:rsidRPr="00390C2D">
        <w:rPr>
          <w:noProof/>
          <w:lang w:val="en-GB"/>
        </w:rPr>
        <w:t>syntax</w:t>
      </w:r>
      <w:r w:rsidR="007E26F8" w:rsidRPr="00390C2D">
        <w:rPr>
          <w:noProof/>
          <w:lang w:val="en-GB"/>
        </w:rPr>
        <w:t xml:space="preserve"> to add a column to a table</w:t>
      </w:r>
      <w:r w:rsidR="00EA0F05" w:rsidRPr="00390C2D">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DC10D0" w:rsidRPr="006956C6" w14:paraId="112A69EB" w14:textId="77777777" w:rsidTr="00807D90">
        <w:trPr>
          <w:jc w:val="right"/>
        </w:trPr>
        <w:tc>
          <w:tcPr>
            <w:tcW w:w="9017" w:type="dxa"/>
            <w:shd w:val="clear" w:color="auto" w:fill="D9D9D9" w:themeFill="background1" w:themeFillShade="D9"/>
            <w:vAlign w:val="center"/>
          </w:tcPr>
          <w:p w14:paraId="19BA0A50" w14:textId="2E6DF6AB" w:rsidR="00DC10D0" w:rsidRPr="00390C2D" w:rsidRDefault="00941701" w:rsidP="00807D90">
            <w:pPr>
              <w:pStyle w:val="Code"/>
              <w:ind w:left="2868" w:right="405" w:hanging="3"/>
              <w:jc w:val="left"/>
              <w:rPr>
                <w:noProof/>
                <w:color w:val="auto"/>
                <w:lang w:val="en-GB"/>
              </w:rPr>
            </w:pPr>
            <w:r w:rsidRPr="00390C2D">
              <w:rPr>
                <w:noProof/>
                <w:color w:val="auto"/>
                <w:lang w:val="en-GB"/>
              </w:rPr>
              <w:lastRenderedPageBreak/>
              <w:t xml:space="preserve">ALTER TABLE </w:t>
            </w:r>
            <w:r w:rsidR="00DC10D0" w:rsidRPr="00390C2D">
              <w:rPr>
                <w:noProof/>
                <w:color w:val="0070C0"/>
                <w:lang w:val="en-GB"/>
              </w:rPr>
              <w:t>table_name</w:t>
            </w:r>
            <w:r w:rsidR="00DC10D0" w:rsidRPr="00390C2D">
              <w:rPr>
                <w:noProof/>
                <w:color w:val="auto"/>
                <w:lang w:val="en-GB"/>
              </w:rPr>
              <w:t xml:space="preserve"> </w:t>
            </w:r>
            <w:r w:rsidR="00DC10D0" w:rsidRPr="00390C2D">
              <w:rPr>
                <w:noProof/>
                <w:color w:val="auto"/>
                <w:lang w:val="en-GB"/>
              </w:rPr>
              <w:br/>
            </w:r>
            <w:r w:rsidR="00F25965" w:rsidRPr="00390C2D">
              <w:rPr>
                <w:noProof/>
                <w:color w:val="auto"/>
                <w:lang w:val="en-GB"/>
              </w:rPr>
              <w:t xml:space="preserve">ADD </w:t>
            </w:r>
            <w:r w:rsidR="00DC10D0" w:rsidRPr="00390C2D">
              <w:rPr>
                <w:noProof/>
                <w:color w:val="0070C0"/>
                <w:lang w:val="en-GB"/>
              </w:rPr>
              <w:t>co</w:t>
            </w:r>
            <w:r w:rsidR="00EA0F05" w:rsidRPr="00390C2D">
              <w:rPr>
                <w:noProof/>
                <w:color w:val="0070C0"/>
                <w:lang w:val="en-GB"/>
              </w:rPr>
              <w:t>lumn_name</w:t>
            </w:r>
            <w:r w:rsidR="00DC10D0" w:rsidRPr="00390C2D">
              <w:rPr>
                <w:noProof/>
                <w:color w:val="auto"/>
                <w:lang w:val="en-GB"/>
              </w:rPr>
              <w:t>;</w:t>
            </w:r>
          </w:p>
        </w:tc>
      </w:tr>
    </w:tbl>
    <w:p w14:paraId="60CAC1D5" w14:textId="7656ADB2" w:rsidR="005A20C9" w:rsidRPr="00390C2D" w:rsidRDefault="000F4B23" w:rsidP="00BC313E">
      <w:pPr>
        <w:pStyle w:val="BodyText"/>
        <w:rPr>
          <w:noProof/>
          <w:lang w:val="en-GB"/>
        </w:rPr>
      </w:pPr>
      <w:r w:rsidRPr="00390C2D">
        <w:rPr>
          <w:noProof/>
          <w:lang w:val="en-GB"/>
        </w:rPr>
        <w:t>U</w:t>
      </w:r>
      <w:r w:rsidR="006272BA" w:rsidRPr="00390C2D">
        <w:rPr>
          <w:noProof/>
          <w:lang w:val="en-GB"/>
        </w:rPr>
        <w:t xml:space="preserve">nlike the other SQL versions, </w:t>
      </w:r>
      <w:r w:rsidR="002004DF" w:rsidRPr="00390C2D">
        <w:rPr>
          <w:noProof/>
          <w:lang w:val="en-GB"/>
        </w:rPr>
        <w:t>SQL</w:t>
      </w:r>
      <w:r w:rsidR="006272BA" w:rsidRPr="00390C2D">
        <w:rPr>
          <w:noProof/>
          <w:lang w:val="en-GB"/>
        </w:rPr>
        <w:t>ite3</w:t>
      </w:r>
      <w:r w:rsidR="003A74FB" w:rsidRPr="00390C2D">
        <w:rPr>
          <w:noProof/>
          <w:lang w:val="en-GB"/>
        </w:rPr>
        <w:t xml:space="preserve"> only allow</w:t>
      </w:r>
      <w:r w:rsidR="00A01824" w:rsidRPr="00390C2D">
        <w:rPr>
          <w:noProof/>
          <w:lang w:val="en-GB"/>
        </w:rPr>
        <w:t>s</w:t>
      </w:r>
      <w:r w:rsidR="003A74FB" w:rsidRPr="00390C2D">
        <w:rPr>
          <w:noProof/>
          <w:lang w:val="en-GB"/>
        </w:rPr>
        <w:t xml:space="preserve"> adding one column at a time.</w:t>
      </w:r>
      <w:r w:rsidR="005A20C9" w:rsidRPr="00390C2D">
        <w:rPr>
          <w:noProof/>
          <w:lang w:val="en-GB"/>
        </w:rPr>
        <w:t xml:space="preserve"> </w:t>
      </w:r>
    </w:p>
    <w:p w14:paraId="34A47C63" w14:textId="2743FAC5" w:rsidR="00EA5A71" w:rsidRPr="00390C2D" w:rsidRDefault="005A20C9" w:rsidP="00BC313E">
      <w:pPr>
        <w:pStyle w:val="BodyText"/>
        <w:rPr>
          <w:noProof/>
          <w:lang w:val="en-GB"/>
        </w:rPr>
      </w:pPr>
      <w:r w:rsidRPr="00390C2D">
        <w:rPr>
          <w:noProof/>
          <w:lang w:val="en-GB"/>
        </w:rPr>
        <w:t>W</w:t>
      </w:r>
      <w:r w:rsidR="00B33A21" w:rsidRPr="00390C2D">
        <w:rPr>
          <w:noProof/>
          <w:lang w:val="en-GB"/>
        </w:rPr>
        <w:t>e can rename a column w</w:t>
      </w:r>
      <w:r w:rsidR="00792951" w:rsidRPr="00390C2D">
        <w:rPr>
          <w:noProof/>
          <w:lang w:val="en-GB"/>
        </w:rPr>
        <w:t xml:space="preserve">ith the following </w:t>
      </w:r>
      <w:r w:rsidR="0093376B" w:rsidRPr="00390C2D">
        <w:rPr>
          <w:noProof/>
          <w:lang w:val="en-GB"/>
        </w:rPr>
        <w:t>version</w:t>
      </w:r>
      <w:r w:rsidR="00792951" w:rsidRPr="00390C2D">
        <w:rPr>
          <w:noProof/>
          <w:lang w:val="en-GB"/>
        </w:rPr>
        <w:t xml:space="preserve"> of the </w:t>
      </w:r>
      <w:r w:rsidR="00D93D7C" w:rsidRPr="00390C2D">
        <w:rPr>
          <w:rFonts w:ascii="Consolas" w:hAnsi="Consolas"/>
          <w:noProof/>
          <w:lang w:val="en-GB"/>
        </w:rPr>
        <w:t>ALTER</w:t>
      </w:r>
      <w:r w:rsidR="00D93D7C" w:rsidRPr="00390C2D">
        <w:rPr>
          <w:noProof/>
          <w:lang w:val="en-GB"/>
        </w:rPr>
        <w:t xml:space="preserve"> </w:t>
      </w:r>
      <w:r w:rsidR="00D93D7C" w:rsidRPr="00390C2D">
        <w:rPr>
          <w:rFonts w:ascii="Consolas" w:hAnsi="Consolas"/>
          <w:noProof/>
          <w:lang w:val="en-GB"/>
        </w:rPr>
        <w:t>TABLE</w:t>
      </w:r>
      <w:r w:rsidR="00B33A21" w:rsidRPr="00390C2D">
        <w:rPr>
          <w:noProof/>
          <w:lang w:val="en-GB"/>
        </w:rPr>
        <w:t xml:space="preserve"> statement</w:t>
      </w:r>
      <w:r w:rsidRPr="00390C2D">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5A20C9" w:rsidRPr="006956C6" w14:paraId="7959CD7F" w14:textId="77777777" w:rsidTr="00807D90">
        <w:trPr>
          <w:jc w:val="right"/>
        </w:trPr>
        <w:tc>
          <w:tcPr>
            <w:tcW w:w="9017" w:type="dxa"/>
            <w:shd w:val="clear" w:color="auto" w:fill="D9D9D9" w:themeFill="background1" w:themeFillShade="D9"/>
            <w:vAlign w:val="center"/>
          </w:tcPr>
          <w:p w14:paraId="629B42AD" w14:textId="0F8811C7" w:rsidR="005A20C9" w:rsidRPr="00390C2D" w:rsidRDefault="005A20C9" w:rsidP="000E1E00">
            <w:pPr>
              <w:pStyle w:val="Code"/>
              <w:ind w:left="1734" w:right="405" w:hanging="3"/>
              <w:jc w:val="left"/>
              <w:rPr>
                <w:noProof/>
                <w:color w:val="auto"/>
                <w:lang w:val="en-GB"/>
              </w:rPr>
            </w:pPr>
            <w:r w:rsidRPr="00390C2D">
              <w:rPr>
                <w:noProof/>
                <w:color w:val="auto"/>
                <w:lang w:val="en-GB"/>
              </w:rPr>
              <w:t xml:space="preserve">ALTER TABLE </w:t>
            </w:r>
            <w:r w:rsidRPr="00390C2D">
              <w:rPr>
                <w:noProof/>
                <w:color w:val="0070C0"/>
                <w:lang w:val="en-GB"/>
              </w:rPr>
              <w:t>table_name</w:t>
            </w:r>
            <w:r w:rsidRPr="00390C2D">
              <w:rPr>
                <w:noProof/>
                <w:color w:val="auto"/>
                <w:lang w:val="en-GB"/>
              </w:rPr>
              <w:t xml:space="preserve"> </w:t>
            </w:r>
            <w:r w:rsidRPr="00390C2D">
              <w:rPr>
                <w:noProof/>
                <w:color w:val="auto"/>
                <w:lang w:val="en-GB"/>
              </w:rPr>
              <w:br/>
              <w:t xml:space="preserve">RENAME </w:t>
            </w:r>
            <w:r w:rsidR="00197E4A" w:rsidRPr="00390C2D">
              <w:rPr>
                <w:noProof/>
                <w:color w:val="0070C0"/>
                <w:lang w:val="en-GB"/>
              </w:rPr>
              <w:t>old_</w:t>
            </w:r>
            <w:r w:rsidRPr="00390C2D">
              <w:rPr>
                <w:noProof/>
                <w:color w:val="0070C0"/>
                <w:lang w:val="en-GB"/>
              </w:rPr>
              <w:t>column_name</w:t>
            </w:r>
            <w:r w:rsidR="00197E4A" w:rsidRPr="00390C2D">
              <w:rPr>
                <w:noProof/>
                <w:color w:val="0070C0"/>
                <w:lang w:val="en-GB"/>
              </w:rPr>
              <w:t xml:space="preserve"> </w:t>
            </w:r>
            <w:r w:rsidR="00197E4A" w:rsidRPr="00390C2D">
              <w:rPr>
                <w:noProof/>
                <w:color w:val="auto"/>
                <w:lang w:val="en-GB"/>
              </w:rPr>
              <w:t xml:space="preserve">TO </w:t>
            </w:r>
            <w:r w:rsidR="00197E4A" w:rsidRPr="00390C2D">
              <w:rPr>
                <w:noProof/>
                <w:color w:val="0070C0"/>
                <w:lang w:val="en-GB"/>
              </w:rPr>
              <w:t>new_column_name</w:t>
            </w:r>
            <w:r w:rsidRPr="00390C2D">
              <w:rPr>
                <w:noProof/>
                <w:color w:val="auto"/>
                <w:lang w:val="en-GB"/>
              </w:rPr>
              <w:t>;</w:t>
            </w:r>
          </w:p>
        </w:tc>
      </w:tr>
    </w:tbl>
    <w:p w14:paraId="7009441F" w14:textId="5CEB80CD" w:rsidR="00792951" w:rsidRPr="00390C2D" w:rsidRDefault="00884A3F" w:rsidP="00BC313E">
      <w:pPr>
        <w:pStyle w:val="BodyText"/>
        <w:rPr>
          <w:noProof/>
          <w:lang w:val="en-GB"/>
        </w:rPr>
      </w:pPr>
      <w:r w:rsidRPr="00390C2D">
        <w:rPr>
          <w:noProof/>
          <w:lang w:val="en-GB"/>
        </w:rPr>
        <w:t>Here, w</w:t>
      </w:r>
      <w:r w:rsidR="00094EF7" w:rsidRPr="00390C2D">
        <w:rPr>
          <w:noProof/>
          <w:lang w:val="en-GB"/>
        </w:rPr>
        <w:t xml:space="preserve">e </w:t>
      </w:r>
      <w:r w:rsidRPr="00390C2D">
        <w:rPr>
          <w:noProof/>
          <w:lang w:val="en-GB"/>
        </w:rPr>
        <w:t>can only rename one column at a time as well.</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BC313E" w:rsidRPr="006956C6" w14:paraId="0ADFDDA9" w14:textId="77777777" w:rsidTr="00914864">
        <w:tc>
          <w:tcPr>
            <w:tcW w:w="9017" w:type="dxa"/>
          </w:tcPr>
          <w:p w14:paraId="3B71CDB4" w14:textId="05C7A745" w:rsidR="00BC313E" w:rsidRPr="00390C2D" w:rsidRDefault="00BC313E" w:rsidP="00914864">
            <w:pPr>
              <w:pStyle w:val="BodyText"/>
              <w:rPr>
                <w:noProof/>
                <w:lang w:val="en-GB"/>
              </w:rPr>
            </w:pPr>
            <w:r w:rsidRPr="00390C2D">
              <w:rPr>
                <w:b/>
                <w:bCs/>
                <w:noProof/>
                <w:lang w:val="en-GB"/>
              </w:rPr>
              <w:t xml:space="preserve">Example (Cont’d): </w:t>
            </w:r>
            <w:r w:rsidR="00A840CA" w:rsidRPr="00390C2D">
              <w:rPr>
                <w:noProof/>
                <w:lang w:val="en-GB"/>
              </w:rPr>
              <w:t xml:space="preserve">We would now like to add a new </w:t>
            </w:r>
            <w:r w:rsidR="00895FEC" w:rsidRPr="00390C2D">
              <w:rPr>
                <w:noProof/>
                <w:lang w:val="en-GB"/>
              </w:rPr>
              <w:t>column</w:t>
            </w:r>
            <w:r w:rsidR="0094326B" w:rsidRPr="00390C2D">
              <w:rPr>
                <w:noProof/>
                <w:lang w:val="en-GB"/>
              </w:rPr>
              <w:t xml:space="preserve"> called </w:t>
            </w:r>
            <w:r w:rsidR="0094326B" w:rsidRPr="00390C2D">
              <w:rPr>
                <w:rFonts w:ascii="Consolas" w:hAnsi="Consolas"/>
                <w:noProof/>
                <w:lang w:val="en-GB"/>
              </w:rPr>
              <w:t>email</w:t>
            </w:r>
            <w:r w:rsidR="00895FEC" w:rsidRPr="00390C2D">
              <w:rPr>
                <w:noProof/>
                <w:lang w:val="en-GB"/>
              </w:rPr>
              <w:t xml:space="preserve"> to the table </w:t>
            </w:r>
            <w:r w:rsidR="00895FEC" w:rsidRPr="00390C2D">
              <w:rPr>
                <w:rFonts w:ascii="Consolas" w:hAnsi="Consolas"/>
                <w:noProof/>
                <w:lang w:val="en-GB"/>
              </w:rPr>
              <w:t>students</w:t>
            </w:r>
            <w:r w:rsidR="00895FEC" w:rsidRPr="00390C2D">
              <w:rPr>
                <w:noProof/>
                <w:lang w:val="en-GB"/>
              </w:rPr>
              <w:t xml:space="preserve"> to store the</w:t>
            </w:r>
            <w:r w:rsidR="0094326B" w:rsidRPr="00390C2D">
              <w:rPr>
                <w:noProof/>
                <w:lang w:val="en-GB"/>
              </w:rPr>
              <w:t>ir</w:t>
            </w:r>
            <w:r w:rsidR="00895FEC" w:rsidRPr="00390C2D">
              <w:rPr>
                <w:noProof/>
                <w:lang w:val="en-GB"/>
              </w:rPr>
              <w:t xml:space="preserve"> email</w:t>
            </w:r>
            <w:r w:rsidR="0094326B" w:rsidRPr="00390C2D">
              <w:rPr>
                <w:noProof/>
                <w:lang w:val="en-GB"/>
              </w:rPr>
              <w:t xml:space="preserve"> addresses</w:t>
            </w:r>
            <w:r w:rsidR="00895FEC" w:rsidRPr="00390C2D">
              <w:rPr>
                <w:noProof/>
                <w:lang w:val="en-GB"/>
              </w:rPr>
              <w:t>.</w:t>
            </w:r>
            <w:r w:rsidR="00B41B61" w:rsidRPr="00390C2D">
              <w:rPr>
                <w:noProof/>
                <w:lang w:val="en-GB"/>
              </w:rPr>
              <w:t xml:space="preserve"> </w:t>
            </w:r>
          </w:p>
          <w:p w14:paraId="17ED395A" w14:textId="304A7505" w:rsidR="00BC313E" w:rsidRPr="00390C2D" w:rsidRDefault="00B41B61" w:rsidP="00914864">
            <w:pPr>
              <w:pStyle w:val="Figure-Image-Upper"/>
              <w:rPr>
                <w:lang w:val="en-GB"/>
              </w:rPr>
            </w:pPr>
            <w:r w:rsidRPr="00390C2D">
              <w:drawing>
                <wp:inline distT="0" distB="0" distL="0" distR="0" wp14:anchorId="33781EA1" wp14:editId="1B204F50">
                  <wp:extent cx="5580000" cy="510663"/>
                  <wp:effectExtent l="19050" t="19050" r="20955"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6567" t="21867" r="2016" b="64378"/>
                          <a:stretch/>
                        </pic:blipFill>
                        <pic:spPr bwMode="auto">
                          <a:xfrm>
                            <a:off x="0" y="0"/>
                            <a:ext cx="5580000" cy="510663"/>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BDE5B3" w14:textId="5126070C" w:rsidR="00BC313E" w:rsidRPr="00390C2D" w:rsidRDefault="00BC313E" w:rsidP="00390C2D">
            <w:pPr>
              <w:pStyle w:val="Caption"/>
            </w:pPr>
            <w:r w:rsidRPr="00390C2D">
              <w:t xml:space="preserve">Figure </w:t>
            </w:r>
            <w:r w:rsidR="00317AAA" w:rsidRPr="00390C2D">
              <w:t>6</w:t>
            </w:r>
            <w:r w:rsidRPr="00390C2D">
              <w:t>.</w:t>
            </w:r>
            <w:r w:rsidRPr="00390C2D">
              <w:fldChar w:fldCharType="begin"/>
            </w:r>
            <w:r w:rsidRPr="00390C2D">
              <w:instrText xml:space="preserve"> SEQ Figure \* ARABIC </w:instrText>
            </w:r>
            <w:r w:rsidRPr="00390C2D">
              <w:fldChar w:fldCharType="separate"/>
            </w:r>
            <w:r w:rsidR="00F37804" w:rsidRPr="00390C2D">
              <w:t>53</w:t>
            </w:r>
            <w:r w:rsidRPr="00390C2D">
              <w:fldChar w:fldCharType="end"/>
            </w:r>
            <w:r w:rsidRPr="00390C2D">
              <w:t xml:space="preserve"> </w:t>
            </w:r>
            <w:r w:rsidR="0094326B" w:rsidRPr="00390C2D">
              <w:t>Add a New Column</w:t>
            </w:r>
            <w:r w:rsidR="00D76704" w:rsidRPr="00390C2D">
              <w:t xml:space="preserve"> called </w:t>
            </w:r>
            <w:r w:rsidR="00D76704" w:rsidRPr="00390C2D">
              <w:rPr>
                <w:rFonts w:ascii="Consolas" w:hAnsi="Consolas"/>
              </w:rPr>
              <w:t>email</w:t>
            </w:r>
            <w:r w:rsidR="0094326B" w:rsidRPr="00390C2D">
              <w:t xml:space="preserve"> to </w:t>
            </w:r>
            <w:r w:rsidR="00D76704" w:rsidRPr="00390C2D">
              <w:t>the</w:t>
            </w:r>
            <w:r w:rsidR="00DC775A" w:rsidRPr="00390C2D">
              <w:t xml:space="preserve"> Table</w:t>
            </w:r>
            <w:r w:rsidR="00D76704" w:rsidRPr="00390C2D">
              <w:t xml:space="preserve"> </w:t>
            </w:r>
            <w:r w:rsidR="00D76704" w:rsidRPr="00390C2D">
              <w:rPr>
                <w:rFonts w:ascii="Consolas" w:hAnsi="Consolas"/>
              </w:rPr>
              <w:t>students</w:t>
            </w:r>
          </w:p>
          <w:p w14:paraId="3C6D653F" w14:textId="58F0C22A" w:rsidR="00BC313E" w:rsidRPr="00390C2D" w:rsidRDefault="000F7565" w:rsidP="00914864">
            <w:pPr>
              <w:pStyle w:val="BodyText"/>
              <w:rPr>
                <w:noProof/>
                <w:lang w:val="en-GB"/>
              </w:rPr>
            </w:pPr>
            <w:r w:rsidRPr="00390C2D">
              <w:rPr>
                <w:noProof/>
                <w:lang w:val="en-GB"/>
              </w:rPr>
              <w:t xml:space="preserve">The variable </w:t>
            </w:r>
            <w:r w:rsidR="00935B07" w:rsidRPr="00390C2D">
              <w:rPr>
                <w:noProof/>
                <w:lang w:val="en-GB"/>
              </w:rPr>
              <w:t>is</w:t>
            </w:r>
            <w:r w:rsidRPr="00390C2D">
              <w:rPr>
                <w:noProof/>
                <w:lang w:val="en-GB"/>
              </w:rPr>
              <w:t xml:space="preserve"> appended </w:t>
            </w:r>
            <w:r w:rsidR="00437B2D" w:rsidRPr="00390C2D">
              <w:rPr>
                <w:noProof/>
                <w:lang w:val="en-GB"/>
              </w:rPr>
              <w:t>to</w:t>
            </w:r>
            <w:r w:rsidRPr="00390C2D">
              <w:rPr>
                <w:noProof/>
                <w:lang w:val="en-GB"/>
              </w:rPr>
              <w:t xml:space="preserve"> the rightmost </w:t>
            </w:r>
            <w:r w:rsidR="00935B07" w:rsidRPr="00390C2D">
              <w:rPr>
                <w:noProof/>
                <w:lang w:val="en-GB"/>
              </w:rPr>
              <w:t>edge of</w:t>
            </w:r>
            <w:r w:rsidRPr="00390C2D">
              <w:rPr>
                <w:noProof/>
                <w:lang w:val="en-GB"/>
              </w:rPr>
              <w:t xml:space="preserve"> the table with </w:t>
            </w:r>
            <w:r w:rsidRPr="00390C2D">
              <w:rPr>
                <w:rFonts w:ascii="Consolas" w:hAnsi="Consolas"/>
                <w:noProof/>
                <w:lang w:val="en-GB"/>
              </w:rPr>
              <w:t>None</w:t>
            </w:r>
            <w:r w:rsidRPr="00390C2D">
              <w:rPr>
                <w:noProof/>
                <w:lang w:val="en-GB"/>
              </w:rPr>
              <w:t xml:space="preserve"> as its value.</w:t>
            </w:r>
          </w:p>
          <w:p w14:paraId="27ED7C64" w14:textId="37063527" w:rsidR="008D3353" w:rsidRPr="00390C2D" w:rsidRDefault="0088748B" w:rsidP="008D3353">
            <w:pPr>
              <w:pStyle w:val="Figure-Image-Upper"/>
              <w:rPr>
                <w:lang w:val="en-GB"/>
              </w:rPr>
            </w:pPr>
            <w:r w:rsidRPr="00390C2D">
              <w:drawing>
                <wp:inline distT="0" distB="0" distL="0" distR="0" wp14:anchorId="0431E406" wp14:editId="026CA246">
                  <wp:extent cx="5580000" cy="1763696"/>
                  <wp:effectExtent l="19050" t="19050" r="20955" b="273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6560" t="26258" r="2051" b="26253"/>
                          <a:stretch/>
                        </pic:blipFill>
                        <pic:spPr bwMode="auto">
                          <a:xfrm>
                            <a:off x="0" y="0"/>
                            <a:ext cx="5580000" cy="1763696"/>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C9C2D8" w14:textId="23981A93" w:rsidR="008D3353" w:rsidRPr="00390C2D" w:rsidRDefault="008D3353" w:rsidP="00390C2D">
            <w:pPr>
              <w:pStyle w:val="Caption"/>
            </w:pPr>
            <w:r w:rsidRPr="00390C2D">
              <w:t>Figure 6.</w:t>
            </w:r>
            <w:r w:rsidRPr="00390C2D">
              <w:fldChar w:fldCharType="begin"/>
            </w:r>
            <w:r w:rsidRPr="00390C2D">
              <w:instrText xml:space="preserve"> SEQ Figure \* ARABIC </w:instrText>
            </w:r>
            <w:r w:rsidRPr="00390C2D">
              <w:fldChar w:fldCharType="separate"/>
            </w:r>
            <w:r w:rsidR="00F37804" w:rsidRPr="00390C2D">
              <w:t>54</w:t>
            </w:r>
            <w:r w:rsidRPr="00390C2D">
              <w:fldChar w:fldCharType="end"/>
            </w:r>
            <w:r w:rsidRPr="00390C2D">
              <w:t xml:space="preserve"> </w:t>
            </w:r>
            <w:r w:rsidR="00D76704" w:rsidRPr="00390C2D">
              <w:t xml:space="preserve">The </w:t>
            </w:r>
            <w:r w:rsidR="00005857" w:rsidRPr="00390C2D">
              <w:t xml:space="preserve">Table </w:t>
            </w:r>
            <w:r w:rsidR="00D76704" w:rsidRPr="00390C2D">
              <w:rPr>
                <w:rFonts w:ascii="Consolas" w:hAnsi="Consolas"/>
              </w:rPr>
              <w:t>students</w:t>
            </w:r>
            <w:r w:rsidR="00D76704" w:rsidRPr="00390C2D">
              <w:t xml:space="preserve"> </w:t>
            </w:r>
            <w:r w:rsidR="00005857" w:rsidRPr="00390C2D">
              <w:t>after a New Column</w:t>
            </w:r>
            <w:r w:rsidR="002D062F" w:rsidRPr="00390C2D">
              <w:t xml:space="preserve"> </w:t>
            </w:r>
            <w:r w:rsidR="00D76704" w:rsidRPr="00390C2D">
              <w:rPr>
                <w:rFonts w:ascii="Consolas" w:hAnsi="Consolas"/>
              </w:rPr>
              <w:t>email</w:t>
            </w:r>
            <w:r w:rsidR="00D76704" w:rsidRPr="00390C2D">
              <w:t xml:space="preserve"> </w:t>
            </w:r>
            <w:r w:rsidR="002D062F" w:rsidRPr="00390C2D">
              <w:t>Being Added</w:t>
            </w:r>
          </w:p>
          <w:p w14:paraId="4BD1F38F" w14:textId="684F8F73" w:rsidR="0069477F" w:rsidRPr="00390C2D" w:rsidRDefault="002D062F" w:rsidP="0069477F">
            <w:pPr>
              <w:pStyle w:val="BodyText"/>
              <w:rPr>
                <w:noProof/>
                <w:lang w:val="en-GB"/>
              </w:rPr>
            </w:pPr>
            <w:r w:rsidRPr="00390C2D">
              <w:rPr>
                <w:noProof/>
                <w:lang w:val="en-GB"/>
              </w:rPr>
              <w:t xml:space="preserve">Suppose the </w:t>
            </w:r>
            <w:r w:rsidR="00C20D91" w:rsidRPr="00390C2D">
              <w:rPr>
                <w:noProof/>
                <w:lang w:val="en-GB"/>
              </w:rPr>
              <w:t>email address format of this university is</w:t>
            </w:r>
            <w:r w:rsidR="006D44B3" w:rsidRPr="00390C2D">
              <w:rPr>
                <w:noProof/>
                <w:lang w:val="en-GB"/>
              </w:rPr>
              <w:t xml:space="preserve"> “FirstName.LastName</w:t>
            </w:r>
            <w:r w:rsidR="006D44B3" w:rsidRPr="00390C2D">
              <w:rPr>
                <w:noProof/>
                <w:lang w:val="en-GB"/>
              </w:rPr>
              <w:br/>
              <w:t>@ouruni.edu.sg”</w:t>
            </w:r>
            <w:r w:rsidR="00C11D3B" w:rsidRPr="00390C2D">
              <w:rPr>
                <w:noProof/>
                <w:lang w:val="en-GB"/>
              </w:rPr>
              <w:t xml:space="preserve">. We can use the </w:t>
            </w:r>
            <w:r w:rsidR="00C11D3B" w:rsidRPr="00390C2D">
              <w:rPr>
                <w:rFonts w:ascii="Consolas" w:hAnsi="Consolas"/>
                <w:noProof/>
                <w:lang w:val="en-GB"/>
              </w:rPr>
              <w:t>||</w:t>
            </w:r>
            <w:r w:rsidR="00C11D3B" w:rsidRPr="00390C2D">
              <w:rPr>
                <w:noProof/>
                <w:lang w:val="en-GB"/>
              </w:rPr>
              <w:t xml:space="preserve"> operator of SQL to concatenate </w:t>
            </w:r>
            <w:r w:rsidR="0025310A" w:rsidRPr="00390C2D">
              <w:rPr>
                <w:noProof/>
                <w:lang w:val="en-GB"/>
              </w:rPr>
              <w:t xml:space="preserve">the values in the columns </w:t>
            </w:r>
            <w:r w:rsidR="00FA3231" w:rsidRPr="00390C2D">
              <w:rPr>
                <w:rFonts w:ascii="Consolas" w:hAnsi="Consolas"/>
                <w:noProof/>
                <w:lang w:val="en-GB"/>
              </w:rPr>
              <w:t>FirstName</w:t>
            </w:r>
            <w:r w:rsidR="00FA3231" w:rsidRPr="00390C2D">
              <w:rPr>
                <w:noProof/>
                <w:lang w:val="en-GB"/>
              </w:rPr>
              <w:t xml:space="preserve"> </w:t>
            </w:r>
            <w:r w:rsidR="00254E82" w:rsidRPr="00390C2D">
              <w:rPr>
                <w:noProof/>
                <w:lang w:val="en-GB"/>
              </w:rPr>
              <w:t xml:space="preserve">and </w:t>
            </w:r>
            <w:r w:rsidR="00254E82" w:rsidRPr="00390C2D">
              <w:rPr>
                <w:rFonts w:ascii="Consolas" w:hAnsi="Consolas"/>
                <w:noProof/>
                <w:lang w:val="en-GB"/>
              </w:rPr>
              <w:t>LastName</w:t>
            </w:r>
            <w:r w:rsidR="00254E82" w:rsidRPr="00390C2D">
              <w:rPr>
                <w:noProof/>
                <w:lang w:val="en-GB"/>
              </w:rPr>
              <w:t xml:space="preserve"> </w:t>
            </w:r>
            <w:r w:rsidR="00FA3231" w:rsidRPr="00390C2D">
              <w:rPr>
                <w:noProof/>
                <w:lang w:val="en-GB"/>
              </w:rPr>
              <w:t xml:space="preserve">with the string </w:t>
            </w:r>
            <w:r w:rsidR="00254E82" w:rsidRPr="00390C2D">
              <w:rPr>
                <w:rFonts w:ascii="Consolas" w:hAnsi="Consolas"/>
                <w:noProof/>
                <w:lang w:val="en-GB"/>
              </w:rPr>
              <w:t>"</w:t>
            </w:r>
            <w:r w:rsidR="00FA3231" w:rsidRPr="00390C2D">
              <w:rPr>
                <w:rFonts w:ascii="Consolas" w:hAnsi="Consolas"/>
                <w:noProof/>
                <w:lang w:val="en-GB"/>
              </w:rPr>
              <w:t>@ouruni.edu.sg</w:t>
            </w:r>
            <w:r w:rsidR="00254E82" w:rsidRPr="00390C2D">
              <w:rPr>
                <w:rFonts w:ascii="Consolas" w:hAnsi="Consolas"/>
                <w:noProof/>
                <w:lang w:val="en-GB"/>
              </w:rPr>
              <w:t>"</w:t>
            </w:r>
            <w:r w:rsidR="00FA3231" w:rsidRPr="00390C2D">
              <w:rPr>
                <w:noProof/>
                <w:lang w:val="en-GB"/>
              </w:rPr>
              <w:t xml:space="preserve"> as the values of the </w:t>
            </w:r>
            <w:r w:rsidR="00597122" w:rsidRPr="00390C2D">
              <w:rPr>
                <w:noProof/>
                <w:lang w:val="en-GB"/>
              </w:rPr>
              <w:t xml:space="preserve">new </w:t>
            </w:r>
            <w:r w:rsidR="00FA3231" w:rsidRPr="00390C2D">
              <w:rPr>
                <w:noProof/>
                <w:lang w:val="en-GB"/>
              </w:rPr>
              <w:t>column</w:t>
            </w:r>
            <w:r w:rsidR="00CC44A4" w:rsidRPr="00390C2D">
              <w:rPr>
                <w:noProof/>
                <w:lang w:val="en-GB"/>
              </w:rPr>
              <w:t xml:space="preserve"> </w:t>
            </w:r>
            <w:r w:rsidR="00CC44A4" w:rsidRPr="00390C2D">
              <w:rPr>
                <w:rFonts w:ascii="Consolas" w:hAnsi="Consolas"/>
                <w:noProof/>
                <w:lang w:val="en-GB"/>
              </w:rPr>
              <w:t>email</w:t>
            </w:r>
            <w:r w:rsidR="00CC44A4" w:rsidRPr="00390C2D">
              <w:rPr>
                <w:noProof/>
                <w:lang w:val="en-GB"/>
              </w:rPr>
              <w:t>.</w:t>
            </w:r>
            <w:r w:rsidR="00780236" w:rsidRPr="00390C2D">
              <w:rPr>
                <w:noProof/>
                <w:lang w:val="en-GB"/>
              </w:rPr>
              <w:t xml:space="preserve"> </w:t>
            </w:r>
            <w:r w:rsidR="006A4573" w:rsidRPr="00390C2D">
              <w:rPr>
                <w:noProof/>
                <w:lang w:val="en-GB"/>
              </w:rPr>
              <w:t xml:space="preserve">Moreover, we can also convert all characters of the email address to lower case with the </w:t>
            </w:r>
            <w:r w:rsidR="006A4573" w:rsidRPr="00390C2D">
              <w:rPr>
                <w:rFonts w:ascii="Consolas" w:hAnsi="Consolas"/>
                <w:noProof/>
                <w:lang w:val="en-GB"/>
              </w:rPr>
              <w:t>LOWER()</w:t>
            </w:r>
            <w:r w:rsidR="006A4573" w:rsidRPr="00390C2D">
              <w:rPr>
                <w:noProof/>
                <w:lang w:val="en-GB"/>
              </w:rPr>
              <w:t xml:space="preserve"> function</w:t>
            </w:r>
            <w:r w:rsidR="00A36E89" w:rsidRPr="00390C2D">
              <w:rPr>
                <w:noProof/>
                <w:lang w:val="en-GB"/>
              </w:rPr>
              <w:t xml:space="preserve"> of SQL</w:t>
            </w:r>
            <w:r w:rsidR="006A4573" w:rsidRPr="00390C2D">
              <w:rPr>
                <w:noProof/>
                <w:lang w:val="en-GB"/>
              </w:rPr>
              <w:t>.</w:t>
            </w:r>
          </w:p>
          <w:p w14:paraId="50798E57" w14:textId="05A40159" w:rsidR="0069477F" w:rsidRPr="00390C2D" w:rsidRDefault="00151371" w:rsidP="0069477F">
            <w:pPr>
              <w:pStyle w:val="Figure-Image-Upper"/>
              <w:rPr>
                <w:lang w:val="en-GB"/>
              </w:rPr>
            </w:pPr>
            <w:r w:rsidRPr="00390C2D">
              <w:lastRenderedPageBreak/>
              <w:drawing>
                <wp:inline distT="0" distB="0" distL="0" distR="0" wp14:anchorId="7FD477BD" wp14:editId="7CA172C9">
                  <wp:extent cx="5580000" cy="2812813"/>
                  <wp:effectExtent l="19050" t="19050" r="20955" b="260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6562" t="20840" r="2104" b="3475"/>
                          <a:stretch/>
                        </pic:blipFill>
                        <pic:spPr bwMode="auto">
                          <a:xfrm>
                            <a:off x="0" y="0"/>
                            <a:ext cx="5580000" cy="2812813"/>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566DD4" w14:textId="582840B5" w:rsidR="0069477F" w:rsidRPr="00390C2D" w:rsidRDefault="0069477F" w:rsidP="00390C2D">
            <w:pPr>
              <w:pStyle w:val="Caption"/>
            </w:pPr>
            <w:bookmarkStart w:id="68" w:name="_Ref65760157"/>
            <w:r w:rsidRPr="00390C2D">
              <w:t>Figure 6.</w:t>
            </w:r>
            <w:r w:rsidRPr="00390C2D">
              <w:fldChar w:fldCharType="begin"/>
            </w:r>
            <w:r w:rsidRPr="00390C2D">
              <w:instrText xml:space="preserve"> SEQ Figure \* ARABIC </w:instrText>
            </w:r>
            <w:r w:rsidRPr="00390C2D">
              <w:fldChar w:fldCharType="separate"/>
            </w:r>
            <w:r w:rsidR="00F37804" w:rsidRPr="00390C2D">
              <w:t>55</w:t>
            </w:r>
            <w:r w:rsidRPr="00390C2D">
              <w:fldChar w:fldCharType="end"/>
            </w:r>
            <w:bookmarkEnd w:id="68"/>
            <w:r w:rsidRPr="00390C2D">
              <w:t xml:space="preserve"> </w:t>
            </w:r>
            <w:r w:rsidR="00FB2095" w:rsidRPr="00390C2D">
              <w:t xml:space="preserve">Update Values in the Column </w:t>
            </w:r>
            <w:r w:rsidR="00FB2095" w:rsidRPr="00390C2D">
              <w:rPr>
                <w:rFonts w:ascii="Consolas" w:hAnsi="Consolas"/>
              </w:rPr>
              <w:t>email</w:t>
            </w:r>
          </w:p>
          <w:p w14:paraId="42801B66" w14:textId="422479AA" w:rsidR="0069477F" w:rsidRPr="00390C2D" w:rsidRDefault="004402DB" w:rsidP="0069477F">
            <w:pPr>
              <w:pStyle w:val="BodyText"/>
              <w:rPr>
                <w:noProof/>
                <w:lang w:val="en-GB"/>
              </w:rPr>
            </w:pPr>
            <w:r w:rsidRPr="00390C2D">
              <w:rPr>
                <w:noProof/>
                <w:lang w:val="en-GB"/>
              </w:rPr>
              <w:t xml:space="preserve">The update here does not require the </w:t>
            </w:r>
            <w:r w:rsidRPr="00390C2D">
              <w:rPr>
                <w:rFonts w:ascii="Consolas" w:hAnsi="Consolas"/>
                <w:noProof/>
                <w:lang w:val="en-GB"/>
              </w:rPr>
              <w:t>WHERE</w:t>
            </w:r>
            <w:r w:rsidRPr="00390C2D">
              <w:rPr>
                <w:noProof/>
                <w:lang w:val="en-GB"/>
              </w:rPr>
              <w:t xml:space="preserve"> clause </w:t>
            </w:r>
            <w:r w:rsidR="00894562" w:rsidRPr="00390C2D">
              <w:rPr>
                <w:noProof/>
                <w:lang w:val="en-GB"/>
              </w:rPr>
              <w:t xml:space="preserve">because </w:t>
            </w:r>
            <w:r w:rsidR="00032793" w:rsidRPr="00390C2D">
              <w:rPr>
                <w:noProof/>
                <w:lang w:val="en-GB"/>
              </w:rPr>
              <w:t xml:space="preserve">all </w:t>
            </w:r>
            <w:r w:rsidRPr="00390C2D">
              <w:rPr>
                <w:noProof/>
                <w:lang w:val="en-GB"/>
              </w:rPr>
              <w:t>email address</w:t>
            </w:r>
            <w:r w:rsidR="00894562" w:rsidRPr="00390C2D">
              <w:rPr>
                <w:noProof/>
                <w:lang w:val="en-GB"/>
              </w:rPr>
              <w:t xml:space="preserve">es can be generated </w:t>
            </w:r>
            <w:r w:rsidR="00032793" w:rsidRPr="00390C2D">
              <w:rPr>
                <w:noProof/>
                <w:lang w:val="en-GB"/>
              </w:rPr>
              <w:t xml:space="preserve">with </w:t>
            </w:r>
            <w:r w:rsidR="00894562" w:rsidRPr="00390C2D">
              <w:rPr>
                <w:noProof/>
                <w:lang w:val="en-GB"/>
              </w:rPr>
              <w:t xml:space="preserve">the </w:t>
            </w:r>
            <w:r w:rsidR="00E36441" w:rsidRPr="00390C2D">
              <w:rPr>
                <w:noProof/>
                <w:lang w:val="en-GB"/>
              </w:rPr>
              <w:t xml:space="preserve">identical </w:t>
            </w:r>
            <w:r w:rsidR="00815F4B" w:rsidRPr="00390C2D">
              <w:rPr>
                <w:noProof/>
                <w:lang w:val="en-GB"/>
              </w:rPr>
              <w:t>syntax</w:t>
            </w:r>
            <w:r w:rsidR="00E36441" w:rsidRPr="00390C2D">
              <w:rPr>
                <w:noProof/>
                <w:lang w:val="en-GB"/>
              </w:rPr>
              <w:t xml:space="preserve">. Certainly, the procedure </w:t>
            </w:r>
            <w:r w:rsidR="00647AAE" w:rsidRPr="00390C2D">
              <w:rPr>
                <w:noProof/>
                <w:lang w:val="en-GB"/>
              </w:rPr>
              <w:t xml:space="preserve">here is strongly simplified since we do not consider the possibilities </w:t>
            </w:r>
            <w:r w:rsidR="00F442D2" w:rsidRPr="00390C2D">
              <w:rPr>
                <w:noProof/>
                <w:lang w:val="en-GB"/>
              </w:rPr>
              <w:t xml:space="preserve">of </w:t>
            </w:r>
            <w:r w:rsidR="008102F3" w:rsidRPr="00390C2D">
              <w:rPr>
                <w:noProof/>
                <w:lang w:val="en-GB"/>
              </w:rPr>
              <w:t xml:space="preserve">a) </w:t>
            </w:r>
            <w:r w:rsidR="00A75166" w:rsidRPr="00390C2D">
              <w:rPr>
                <w:noProof/>
                <w:lang w:val="en-GB"/>
              </w:rPr>
              <w:t xml:space="preserve">students using </w:t>
            </w:r>
            <w:r w:rsidR="00F442D2" w:rsidRPr="00390C2D">
              <w:rPr>
                <w:noProof/>
                <w:lang w:val="en-GB"/>
              </w:rPr>
              <w:t>user-defined</w:t>
            </w:r>
            <w:r w:rsidR="003F552D" w:rsidRPr="00390C2D">
              <w:rPr>
                <w:noProof/>
                <w:lang w:val="en-GB"/>
              </w:rPr>
              <w:t xml:space="preserve"> email address, </w:t>
            </w:r>
            <w:r w:rsidR="008102F3" w:rsidRPr="00390C2D">
              <w:rPr>
                <w:noProof/>
                <w:lang w:val="en-GB"/>
              </w:rPr>
              <w:t xml:space="preserve">b) </w:t>
            </w:r>
            <w:r w:rsidR="003F552D" w:rsidRPr="00390C2D">
              <w:rPr>
                <w:noProof/>
                <w:lang w:val="en-GB"/>
              </w:rPr>
              <w:t xml:space="preserve">assigning </w:t>
            </w:r>
            <w:r w:rsidR="00BD64B0" w:rsidRPr="00390C2D">
              <w:rPr>
                <w:noProof/>
                <w:lang w:val="en-GB"/>
              </w:rPr>
              <w:t xml:space="preserve">the same </w:t>
            </w:r>
            <w:r w:rsidR="003F552D" w:rsidRPr="00390C2D">
              <w:rPr>
                <w:noProof/>
                <w:lang w:val="en-GB"/>
              </w:rPr>
              <w:t xml:space="preserve">email address to </w:t>
            </w:r>
            <w:r w:rsidR="0007502C" w:rsidRPr="00390C2D">
              <w:rPr>
                <w:noProof/>
                <w:lang w:val="en-GB"/>
              </w:rPr>
              <w:t xml:space="preserve">multiple students because their names are identical, </w:t>
            </w:r>
            <w:r w:rsidR="00847591" w:rsidRPr="00390C2D">
              <w:rPr>
                <w:noProof/>
                <w:lang w:val="en-GB"/>
              </w:rPr>
              <w:t xml:space="preserve">c) </w:t>
            </w:r>
            <w:r w:rsidR="00063536" w:rsidRPr="00390C2D">
              <w:rPr>
                <w:noProof/>
                <w:lang w:val="en-GB"/>
              </w:rPr>
              <w:t xml:space="preserve">white </w:t>
            </w:r>
            <w:r w:rsidR="00847591" w:rsidRPr="00390C2D">
              <w:rPr>
                <w:noProof/>
                <w:lang w:val="en-GB"/>
              </w:rPr>
              <w:t>space</w:t>
            </w:r>
            <w:r w:rsidR="00063536" w:rsidRPr="00390C2D">
              <w:rPr>
                <w:noProof/>
                <w:lang w:val="en-GB"/>
              </w:rPr>
              <w:t>s</w:t>
            </w:r>
            <w:r w:rsidR="00847591" w:rsidRPr="00390C2D">
              <w:rPr>
                <w:noProof/>
                <w:lang w:val="en-GB"/>
              </w:rPr>
              <w:t xml:space="preserve"> </w:t>
            </w:r>
            <w:r w:rsidR="0075167E" w:rsidRPr="00390C2D">
              <w:rPr>
                <w:noProof/>
                <w:lang w:val="en-GB"/>
              </w:rPr>
              <w:t>in the students</w:t>
            </w:r>
            <w:r w:rsidR="008102F3" w:rsidRPr="00390C2D">
              <w:rPr>
                <w:noProof/>
                <w:lang w:val="en-GB"/>
              </w:rPr>
              <w:t>’</w:t>
            </w:r>
            <w:r w:rsidR="0075167E" w:rsidRPr="00390C2D">
              <w:rPr>
                <w:noProof/>
                <w:lang w:val="en-GB"/>
              </w:rPr>
              <w:t xml:space="preserve"> name</w:t>
            </w:r>
            <w:r w:rsidR="00847591" w:rsidRPr="00390C2D">
              <w:rPr>
                <w:noProof/>
                <w:lang w:val="en-GB"/>
              </w:rPr>
              <w:t xml:space="preserve"> </w:t>
            </w:r>
            <w:r w:rsidR="001A2B45" w:rsidRPr="00390C2D">
              <w:rPr>
                <w:noProof/>
                <w:lang w:val="en-GB"/>
              </w:rPr>
              <w:t>if they have middle names</w:t>
            </w:r>
            <w:r w:rsidR="00FF3478" w:rsidRPr="00390C2D">
              <w:rPr>
                <w:noProof/>
                <w:lang w:val="en-GB"/>
              </w:rPr>
              <w:t>, d) special characters</w:t>
            </w:r>
            <w:r w:rsidR="001A2B45" w:rsidRPr="00390C2D">
              <w:rPr>
                <w:noProof/>
                <w:lang w:val="en-GB"/>
              </w:rPr>
              <w:t xml:space="preserve"> </w:t>
            </w:r>
            <w:r w:rsidR="00FF3478" w:rsidRPr="00390C2D">
              <w:rPr>
                <w:noProof/>
                <w:lang w:val="en-GB"/>
              </w:rPr>
              <w:t>in their names such as å</w:t>
            </w:r>
            <w:r w:rsidR="002B42E6" w:rsidRPr="00390C2D">
              <w:rPr>
                <w:noProof/>
                <w:lang w:val="en-GB"/>
              </w:rPr>
              <w:t xml:space="preserve">, </w:t>
            </w:r>
            <w:r w:rsidR="00FF3478" w:rsidRPr="00390C2D">
              <w:rPr>
                <w:noProof/>
                <w:lang w:val="en-GB"/>
              </w:rPr>
              <w:t>é</w:t>
            </w:r>
            <w:r w:rsidR="002B42E6" w:rsidRPr="00390C2D">
              <w:rPr>
                <w:noProof/>
                <w:lang w:val="en-GB"/>
              </w:rPr>
              <w:t xml:space="preserve">, </w:t>
            </w:r>
            <w:r w:rsidR="00FF3478" w:rsidRPr="00390C2D">
              <w:rPr>
                <w:noProof/>
                <w:lang w:val="en-GB"/>
              </w:rPr>
              <w:t>ñ</w:t>
            </w:r>
            <w:r w:rsidR="002B42E6" w:rsidRPr="00390C2D">
              <w:rPr>
                <w:noProof/>
                <w:lang w:val="en-GB"/>
              </w:rPr>
              <w:t>, or ß.</w:t>
            </w:r>
            <w:r w:rsidR="0099778F" w:rsidRPr="00390C2D">
              <w:rPr>
                <w:noProof/>
                <w:lang w:val="en-GB"/>
              </w:rPr>
              <w:t xml:space="preserve"> </w:t>
            </w:r>
            <w:r w:rsidR="00464792" w:rsidRPr="00390C2D">
              <w:rPr>
                <w:noProof/>
                <w:lang w:val="en-GB"/>
              </w:rPr>
              <w:t>W</w:t>
            </w:r>
            <w:r w:rsidR="0099778F" w:rsidRPr="00390C2D">
              <w:rPr>
                <w:noProof/>
                <w:lang w:val="en-GB"/>
              </w:rPr>
              <w:t xml:space="preserve">e need a much </w:t>
            </w:r>
            <w:r w:rsidR="002420E8" w:rsidRPr="00390C2D">
              <w:rPr>
                <w:noProof/>
                <w:lang w:val="en-GB"/>
              </w:rPr>
              <w:t>more sophisticated program to deal with all these issues</w:t>
            </w:r>
            <w:r w:rsidR="009604FE" w:rsidRPr="00390C2D">
              <w:rPr>
                <w:noProof/>
                <w:lang w:val="en-GB"/>
              </w:rPr>
              <w:t xml:space="preserve">, </w:t>
            </w:r>
            <w:r w:rsidR="00F0197A" w:rsidRPr="00390C2D">
              <w:rPr>
                <w:noProof/>
                <w:lang w:val="en-GB"/>
              </w:rPr>
              <w:t xml:space="preserve">and </w:t>
            </w:r>
            <w:r w:rsidR="009604FE" w:rsidRPr="00390C2D">
              <w:rPr>
                <w:noProof/>
                <w:lang w:val="en-GB"/>
              </w:rPr>
              <w:t xml:space="preserve">we will omit </w:t>
            </w:r>
            <w:r w:rsidR="00BB3B7A" w:rsidRPr="00390C2D">
              <w:rPr>
                <w:noProof/>
                <w:lang w:val="en-GB"/>
              </w:rPr>
              <w:t>it since it is out of the scope of our discussion</w:t>
            </w:r>
            <w:r w:rsidR="00F0197A" w:rsidRPr="00390C2D">
              <w:rPr>
                <w:noProof/>
                <w:lang w:val="en-GB"/>
              </w:rPr>
              <w:t xml:space="preserve"> here</w:t>
            </w:r>
            <w:r w:rsidR="002420E8" w:rsidRPr="00390C2D">
              <w:rPr>
                <w:noProof/>
                <w:lang w:val="en-GB"/>
              </w:rPr>
              <w:t>.</w:t>
            </w:r>
          </w:p>
          <w:p w14:paraId="47A7ECA6" w14:textId="2FCA72A1" w:rsidR="0069477F" w:rsidRPr="00390C2D" w:rsidRDefault="00691609" w:rsidP="0069477F">
            <w:pPr>
              <w:pStyle w:val="BodyText"/>
              <w:rPr>
                <w:noProof/>
                <w:lang w:val="en-GB"/>
              </w:rPr>
            </w:pPr>
            <w:r w:rsidRPr="00390C2D">
              <w:rPr>
                <w:noProof/>
                <w:lang w:val="en-GB"/>
              </w:rPr>
              <w:t xml:space="preserve">Finally, </w:t>
            </w:r>
            <w:r w:rsidR="005A2695" w:rsidRPr="00390C2D">
              <w:rPr>
                <w:noProof/>
                <w:lang w:val="en-GB"/>
              </w:rPr>
              <w:t xml:space="preserve">since the names of all the other columns start with a capital letter, </w:t>
            </w:r>
            <w:r w:rsidRPr="00390C2D">
              <w:rPr>
                <w:noProof/>
                <w:lang w:val="en-GB"/>
              </w:rPr>
              <w:t xml:space="preserve">we </w:t>
            </w:r>
            <w:r w:rsidR="005A2695" w:rsidRPr="00390C2D">
              <w:rPr>
                <w:noProof/>
                <w:lang w:val="en-GB"/>
              </w:rPr>
              <w:t>will</w:t>
            </w:r>
            <w:r w:rsidR="00365758" w:rsidRPr="00390C2D">
              <w:rPr>
                <w:noProof/>
                <w:lang w:val="en-GB"/>
              </w:rPr>
              <w:t xml:space="preserve"> therefore re</w:t>
            </w:r>
            <w:r w:rsidRPr="00390C2D">
              <w:rPr>
                <w:noProof/>
                <w:lang w:val="en-GB"/>
              </w:rPr>
              <w:t xml:space="preserve">name the column from </w:t>
            </w:r>
            <w:r w:rsidRPr="00390C2D">
              <w:rPr>
                <w:rFonts w:ascii="Consolas" w:hAnsi="Consolas"/>
                <w:noProof/>
                <w:lang w:val="en-GB"/>
              </w:rPr>
              <w:t>email</w:t>
            </w:r>
            <w:r w:rsidRPr="00390C2D">
              <w:rPr>
                <w:noProof/>
                <w:lang w:val="en-GB"/>
              </w:rPr>
              <w:t xml:space="preserve"> to </w:t>
            </w:r>
            <w:r w:rsidRPr="00390C2D">
              <w:rPr>
                <w:rFonts w:ascii="Consolas" w:hAnsi="Consolas"/>
                <w:noProof/>
                <w:lang w:val="en-GB"/>
              </w:rPr>
              <w:t>Email</w:t>
            </w:r>
            <w:r w:rsidR="00365758" w:rsidRPr="00390C2D">
              <w:rPr>
                <w:noProof/>
                <w:lang w:val="en-GB"/>
              </w:rPr>
              <w:t>.</w:t>
            </w:r>
          </w:p>
          <w:p w14:paraId="102E78EB" w14:textId="0B85CB67" w:rsidR="0069477F" w:rsidRPr="00390C2D" w:rsidRDefault="004C7046" w:rsidP="0069477F">
            <w:pPr>
              <w:pStyle w:val="Figure-Image-Upper"/>
              <w:rPr>
                <w:lang w:val="en-GB"/>
              </w:rPr>
            </w:pPr>
            <w:r w:rsidRPr="00390C2D">
              <w:drawing>
                <wp:inline distT="0" distB="0" distL="0" distR="0" wp14:anchorId="26D8D5E8" wp14:editId="620A4E11">
                  <wp:extent cx="5580000" cy="1467298"/>
                  <wp:effectExtent l="19050" t="19050" r="20955" b="19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6533" t="20920" r="2013" b="39541"/>
                          <a:stretch/>
                        </pic:blipFill>
                        <pic:spPr bwMode="auto">
                          <a:xfrm>
                            <a:off x="0" y="0"/>
                            <a:ext cx="5580000" cy="1467298"/>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A21B9C0" w14:textId="45CF8F0D" w:rsidR="0069477F" w:rsidRPr="00390C2D" w:rsidRDefault="0069477F" w:rsidP="00390C2D">
            <w:pPr>
              <w:pStyle w:val="Caption"/>
            </w:pPr>
            <w:r w:rsidRPr="00390C2D">
              <w:t>Figure 6.</w:t>
            </w:r>
            <w:r w:rsidRPr="00390C2D">
              <w:fldChar w:fldCharType="begin"/>
            </w:r>
            <w:r w:rsidRPr="00390C2D">
              <w:instrText xml:space="preserve"> SEQ Figure \* ARABIC </w:instrText>
            </w:r>
            <w:r w:rsidRPr="00390C2D">
              <w:fldChar w:fldCharType="separate"/>
            </w:r>
            <w:r w:rsidR="00F37804" w:rsidRPr="00390C2D">
              <w:t>56</w:t>
            </w:r>
            <w:r w:rsidRPr="00390C2D">
              <w:fldChar w:fldCharType="end"/>
            </w:r>
            <w:r w:rsidRPr="00390C2D">
              <w:t xml:space="preserve"> </w:t>
            </w:r>
            <w:r w:rsidR="00FB2095" w:rsidRPr="00390C2D">
              <w:t xml:space="preserve">Rename the Column from </w:t>
            </w:r>
            <w:r w:rsidR="00FB2095" w:rsidRPr="00390C2D">
              <w:rPr>
                <w:rFonts w:ascii="Consolas" w:hAnsi="Consolas"/>
              </w:rPr>
              <w:t>email</w:t>
            </w:r>
            <w:r w:rsidR="00FB2095" w:rsidRPr="00390C2D">
              <w:t xml:space="preserve"> to </w:t>
            </w:r>
            <w:r w:rsidR="00FB2095" w:rsidRPr="00390C2D">
              <w:rPr>
                <w:rFonts w:ascii="Consolas" w:hAnsi="Consolas"/>
              </w:rPr>
              <w:t>Email</w:t>
            </w:r>
          </w:p>
        </w:tc>
      </w:tr>
    </w:tbl>
    <w:p w14:paraId="5873C829" w14:textId="77777777" w:rsidR="009979DD" w:rsidRPr="00244A86" w:rsidRDefault="009979DD" w:rsidP="00BC313E">
      <w:pPr>
        <w:pStyle w:val="BodyText"/>
        <w:rPr>
          <w:noProof/>
          <w:lang w:val="en-GB"/>
        </w:rPr>
      </w:pPr>
    </w:p>
    <w:p w14:paraId="6CD2AED3" w14:textId="77777777" w:rsidR="009979DD" w:rsidRPr="00244A86" w:rsidRDefault="009979DD" w:rsidP="00BC313E">
      <w:pPr>
        <w:pStyle w:val="BodyText"/>
        <w:rPr>
          <w:noProof/>
          <w:lang w:val="en-GB"/>
        </w:rPr>
      </w:pPr>
    </w:p>
    <w:p w14:paraId="6989BE00" w14:textId="77777777" w:rsidR="009979DD" w:rsidRPr="00244A86" w:rsidRDefault="009979DD" w:rsidP="00BC313E">
      <w:pPr>
        <w:pStyle w:val="BodyText"/>
        <w:rPr>
          <w:noProof/>
          <w:lang w:val="en-GB"/>
        </w:rPr>
      </w:pPr>
    </w:p>
    <w:p w14:paraId="49475DE2" w14:textId="3EC2508A" w:rsidR="00BC313E" w:rsidRPr="00390C2D" w:rsidRDefault="003777EB" w:rsidP="00BC313E">
      <w:pPr>
        <w:pStyle w:val="BodyText"/>
        <w:rPr>
          <w:noProof/>
          <w:lang w:val="en-GB"/>
        </w:rPr>
      </w:pPr>
      <w:r w:rsidRPr="00390C2D">
        <w:rPr>
          <w:noProof/>
          <w:lang w:val="en-GB"/>
        </w:rPr>
        <w:lastRenderedPageBreak/>
        <w:t xml:space="preserve">Beside </w:t>
      </w:r>
      <w:r w:rsidR="00D84A4E" w:rsidRPr="00390C2D">
        <w:rPr>
          <w:noProof/>
          <w:lang w:val="en-GB"/>
        </w:rPr>
        <w:t>alter</w:t>
      </w:r>
      <w:r w:rsidRPr="00390C2D">
        <w:rPr>
          <w:noProof/>
          <w:lang w:val="en-GB"/>
        </w:rPr>
        <w:t>ing</w:t>
      </w:r>
      <w:r w:rsidR="00D84A4E" w:rsidRPr="00390C2D">
        <w:rPr>
          <w:noProof/>
          <w:lang w:val="en-GB"/>
        </w:rPr>
        <w:t xml:space="preserve"> the content of a table, </w:t>
      </w:r>
      <w:r w:rsidR="00254FFF" w:rsidRPr="00390C2D">
        <w:rPr>
          <w:noProof/>
          <w:lang w:val="en-GB"/>
        </w:rPr>
        <w:t>we</w:t>
      </w:r>
      <w:r w:rsidR="00D84A4E" w:rsidRPr="00390C2D">
        <w:rPr>
          <w:noProof/>
          <w:lang w:val="en-GB"/>
        </w:rPr>
        <w:t xml:space="preserve"> can also create a new table</w:t>
      </w:r>
      <w:r w:rsidR="00EC242F" w:rsidRPr="00390C2D">
        <w:rPr>
          <w:noProof/>
          <w:lang w:val="en-GB"/>
        </w:rPr>
        <w:t xml:space="preserve"> in the database.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CC2A47" w:rsidRPr="006956C6" w14:paraId="3B4BEB3A" w14:textId="77777777" w:rsidTr="00807D90">
        <w:trPr>
          <w:jc w:val="right"/>
        </w:trPr>
        <w:tc>
          <w:tcPr>
            <w:tcW w:w="9017" w:type="dxa"/>
            <w:shd w:val="clear" w:color="auto" w:fill="D9D9D9" w:themeFill="background1" w:themeFillShade="D9"/>
            <w:vAlign w:val="center"/>
          </w:tcPr>
          <w:p w14:paraId="06B3D054" w14:textId="37286D0E" w:rsidR="00CC2A47" w:rsidRPr="00390C2D" w:rsidRDefault="0079654D" w:rsidP="004717B4">
            <w:pPr>
              <w:pStyle w:val="Code"/>
              <w:ind w:left="744" w:right="405" w:hanging="3"/>
              <w:jc w:val="left"/>
              <w:rPr>
                <w:noProof/>
                <w:color w:val="auto"/>
                <w:lang w:val="en-GB"/>
              </w:rPr>
            </w:pPr>
            <w:r w:rsidRPr="00390C2D">
              <w:rPr>
                <w:noProof/>
                <w:color w:val="auto"/>
                <w:lang w:val="en-GB"/>
              </w:rPr>
              <w:t>CREATE</w:t>
            </w:r>
            <w:r w:rsidR="00CC2A47" w:rsidRPr="00390C2D">
              <w:rPr>
                <w:noProof/>
                <w:color w:val="auto"/>
                <w:lang w:val="en-GB"/>
              </w:rPr>
              <w:t xml:space="preserve"> TABLE </w:t>
            </w:r>
            <w:r w:rsidR="00CC2A47" w:rsidRPr="00390C2D">
              <w:rPr>
                <w:noProof/>
                <w:color w:val="0070C0"/>
                <w:lang w:val="en-GB"/>
              </w:rPr>
              <w:t>table_name</w:t>
            </w:r>
            <w:r w:rsidR="00CC2A47" w:rsidRPr="00390C2D">
              <w:rPr>
                <w:noProof/>
                <w:color w:val="auto"/>
                <w:lang w:val="en-GB"/>
              </w:rPr>
              <w:t xml:space="preserve"> </w:t>
            </w:r>
            <w:r w:rsidR="009B1EB7" w:rsidRPr="00390C2D">
              <w:rPr>
                <w:noProof/>
                <w:color w:val="auto"/>
                <w:lang w:val="en-GB"/>
              </w:rPr>
              <w:t>(</w:t>
            </w:r>
            <w:r w:rsidR="00CC2A47" w:rsidRPr="00390C2D">
              <w:rPr>
                <w:noProof/>
                <w:color w:val="0070C0"/>
                <w:lang w:val="en-GB"/>
              </w:rPr>
              <w:t>column</w:t>
            </w:r>
            <w:r w:rsidR="009B1EB7" w:rsidRPr="00390C2D">
              <w:rPr>
                <w:noProof/>
                <w:color w:val="0070C0"/>
                <w:lang w:val="en-GB"/>
              </w:rPr>
              <w:t>1</w:t>
            </w:r>
            <w:r w:rsidR="00CC2A47" w:rsidRPr="00390C2D">
              <w:rPr>
                <w:noProof/>
                <w:color w:val="0070C0"/>
                <w:lang w:val="en-GB"/>
              </w:rPr>
              <w:t>_name</w:t>
            </w:r>
            <w:r w:rsidR="009B1EB7" w:rsidRPr="00390C2D">
              <w:rPr>
                <w:noProof/>
                <w:color w:val="auto"/>
                <w:lang w:val="en-GB"/>
              </w:rPr>
              <w:t xml:space="preserve">, </w:t>
            </w:r>
            <w:r w:rsidR="009B1EB7" w:rsidRPr="00390C2D">
              <w:rPr>
                <w:noProof/>
                <w:color w:val="0070C0"/>
                <w:lang w:val="en-GB"/>
              </w:rPr>
              <w:t>column2_name</w:t>
            </w:r>
            <w:r w:rsidR="009B1EB7" w:rsidRPr="00390C2D">
              <w:rPr>
                <w:noProof/>
                <w:color w:val="auto"/>
                <w:lang w:val="en-GB"/>
              </w:rPr>
              <w:t xml:space="preserve">, </w:t>
            </w:r>
            <w:r w:rsidR="009B1EB7" w:rsidRPr="00390C2D">
              <w:rPr>
                <w:noProof/>
                <w:color w:val="0070C0"/>
                <w:lang w:val="en-GB"/>
              </w:rPr>
              <w:t>…</w:t>
            </w:r>
            <w:r w:rsidR="009B1EB7" w:rsidRPr="00390C2D">
              <w:rPr>
                <w:noProof/>
                <w:color w:val="auto"/>
                <w:lang w:val="en-GB"/>
              </w:rPr>
              <w:t>);</w:t>
            </w:r>
          </w:p>
        </w:tc>
      </w:tr>
    </w:tbl>
    <w:p w14:paraId="30728D93" w14:textId="536567F5" w:rsidR="00125B79" w:rsidRPr="00390C2D" w:rsidRDefault="003777EB" w:rsidP="00BC313E">
      <w:pPr>
        <w:pStyle w:val="BodyText"/>
        <w:rPr>
          <w:noProof/>
          <w:lang w:val="en-GB"/>
        </w:rPr>
      </w:pPr>
      <w:r w:rsidRPr="00390C2D">
        <w:rPr>
          <w:noProof/>
          <w:lang w:val="en-GB"/>
        </w:rPr>
        <w:t>And i</w:t>
      </w:r>
      <w:r w:rsidR="00EC242F" w:rsidRPr="00390C2D">
        <w:rPr>
          <w:noProof/>
          <w:lang w:val="en-GB"/>
        </w:rPr>
        <w:t>t is also possible to drop a table from the database.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EC242F" w:rsidRPr="006956C6" w14:paraId="49C580B3" w14:textId="77777777" w:rsidTr="00807D90">
        <w:trPr>
          <w:jc w:val="right"/>
        </w:trPr>
        <w:tc>
          <w:tcPr>
            <w:tcW w:w="9017" w:type="dxa"/>
            <w:shd w:val="clear" w:color="auto" w:fill="D9D9D9" w:themeFill="background1" w:themeFillShade="D9"/>
            <w:vAlign w:val="center"/>
          </w:tcPr>
          <w:p w14:paraId="115A218B" w14:textId="77777777" w:rsidR="00EC242F" w:rsidRPr="00390C2D" w:rsidRDefault="00EC242F" w:rsidP="00807D90">
            <w:pPr>
              <w:pStyle w:val="Code"/>
              <w:ind w:left="744" w:right="405" w:hanging="3"/>
              <w:jc w:val="left"/>
              <w:rPr>
                <w:noProof/>
                <w:color w:val="auto"/>
                <w:lang w:val="en-GB"/>
              </w:rPr>
            </w:pPr>
            <w:r w:rsidRPr="00390C2D">
              <w:rPr>
                <w:noProof/>
                <w:color w:val="auto"/>
                <w:lang w:val="en-GB"/>
              </w:rPr>
              <w:t xml:space="preserve">DROP TABLE </w:t>
            </w:r>
            <w:r w:rsidRPr="00390C2D">
              <w:rPr>
                <w:noProof/>
                <w:color w:val="0070C0"/>
                <w:lang w:val="en-GB"/>
              </w:rPr>
              <w:t>table_name</w:t>
            </w:r>
            <w:r w:rsidRPr="00390C2D">
              <w:rPr>
                <w:noProof/>
                <w:color w:val="auto"/>
                <w:lang w:val="en-GB"/>
              </w:rPr>
              <w:t>;</w:t>
            </w:r>
          </w:p>
        </w:tc>
      </w:tr>
    </w:tbl>
    <w:p w14:paraId="5C90239D" w14:textId="18075ED8" w:rsidR="00EC242F" w:rsidRPr="00390C2D" w:rsidRDefault="00CE0A0B" w:rsidP="00BC313E">
      <w:pPr>
        <w:pStyle w:val="BodyText"/>
        <w:rPr>
          <w:noProof/>
          <w:lang w:val="en-GB"/>
        </w:rPr>
      </w:pPr>
      <w:r w:rsidRPr="00390C2D">
        <w:rPr>
          <w:noProof/>
          <w:lang w:val="en-GB"/>
        </w:rPr>
        <w:t>Certainly, we also have the possibility to rename a table.</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125B79" w:rsidRPr="006956C6" w14:paraId="39B3BCA8" w14:textId="77777777" w:rsidTr="00807D90">
        <w:trPr>
          <w:jc w:val="right"/>
        </w:trPr>
        <w:tc>
          <w:tcPr>
            <w:tcW w:w="9017" w:type="dxa"/>
            <w:shd w:val="clear" w:color="auto" w:fill="D9D9D9" w:themeFill="background1" w:themeFillShade="D9"/>
            <w:vAlign w:val="center"/>
          </w:tcPr>
          <w:p w14:paraId="7337AB4E" w14:textId="77777777" w:rsidR="00125B79" w:rsidRPr="00390C2D" w:rsidRDefault="00125B79" w:rsidP="00807D90">
            <w:pPr>
              <w:pStyle w:val="Code"/>
              <w:ind w:left="744" w:right="405" w:hanging="3"/>
              <w:jc w:val="left"/>
              <w:rPr>
                <w:noProof/>
                <w:color w:val="auto"/>
                <w:lang w:val="en-GB"/>
              </w:rPr>
            </w:pPr>
            <w:r w:rsidRPr="00390C2D">
              <w:rPr>
                <w:noProof/>
                <w:color w:val="auto"/>
                <w:lang w:val="en-GB"/>
              </w:rPr>
              <w:t xml:space="preserve">ALTER TABLE </w:t>
            </w:r>
            <w:r w:rsidRPr="00390C2D">
              <w:rPr>
                <w:noProof/>
                <w:color w:val="0070C0"/>
                <w:lang w:val="en-GB"/>
              </w:rPr>
              <w:t>table_name</w:t>
            </w:r>
            <w:r w:rsidRPr="00390C2D">
              <w:rPr>
                <w:noProof/>
                <w:color w:val="auto"/>
                <w:lang w:val="en-GB"/>
              </w:rPr>
              <w:t xml:space="preserve"> RENAME TO </w:t>
            </w:r>
            <w:r w:rsidRPr="00390C2D">
              <w:rPr>
                <w:noProof/>
                <w:color w:val="0070C0"/>
                <w:lang w:val="en-GB"/>
              </w:rPr>
              <w:t>new_table_name</w:t>
            </w:r>
            <w:r w:rsidRPr="00390C2D">
              <w:rPr>
                <w:noProof/>
                <w:color w:val="auto"/>
                <w:lang w:val="en-GB"/>
              </w:rPr>
              <w:t>;</w:t>
            </w:r>
          </w:p>
        </w:tc>
      </w:tr>
    </w:tbl>
    <w:p w14:paraId="3CB83433" w14:textId="73DB8072" w:rsidR="00CC2A47" w:rsidRPr="00390C2D" w:rsidRDefault="00E37AD7" w:rsidP="00BC313E">
      <w:pPr>
        <w:pStyle w:val="BodyText"/>
        <w:rPr>
          <w:noProof/>
          <w:lang w:val="en-GB"/>
        </w:rPr>
      </w:pPr>
      <w:r w:rsidRPr="00390C2D">
        <w:rPr>
          <w:noProof/>
          <w:lang w:val="en-GB"/>
        </w:rPr>
        <w:t xml:space="preserve">The </w:t>
      </w:r>
      <w:r w:rsidR="00806B75" w:rsidRPr="00390C2D">
        <w:rPr>
          <w:noProof/>
          <w:lang w:val="en-GB"/>
        </w:rPr>
        <w:t xml:space="preserve">syntax for renaming a table is fairly similar to the one for renaming a column in a table. The only difference is </w:t>
      </w:r>
      <w:r w:rsidR="00AC0C37" w:rsidRPr="00390C2D">
        <w:rPr>
          <w:noProof/>
          <w:lang w:val="en-GB"/>
        </w:rPr>
        <w:t xml:space="preserve">that there should be no name between </w:t>
      </w:r>
      <w:r w:rsidR="00AC0C37" w:rsidRPr="00390C2D">
        <w:rPr>
          <w:rFonts w:ascii="Consolas" w:hAnsi="Consolas"/>
          <w:noProof/>
          <w:lang w:val="en-GB"/>
        </w:rPr>
        <w:t>RENAME</w:t>
      </w:r>
      <w:r w:rsidR="00AC0C37" w:rsidRPr="00390C2D">
        <w:rPr>
          <w:noProof/>
          <w:lang w:val="en-GB"/>
        </w:rPr>
        <w:t xml:space="preserve"> and </w:t>
      </w:r>
      <w:r w:rsidR="00AC0C37" w:rsidRPr="00390C2D">
        <w:rPr>
          <w:rFonts w:ascii="Consolas" w:hAnsi="Consolas"/>
          <w:noProof/>
          <w:lang w:val="en-GB"/>
        </w:rPr>
        <w:t>TO</w:t>
      </w:r>
      <w:r w:rsidR="00AC0C37" w:rsidRPr="00390C2D">
        <w:rPr>
          <w:noProof/>
          <w:lang w:val="en-GB"/>
        </w:rPr>
        <w:t xml:space="preserve"> </w:t>
      </w:r>
      <w:r w:rsidR="0070037E" w:rsidRPr="00390C2D">
        <w:rPr>
          <w:noProof/>
          <w:lang w:val="en-GB"/>
        </w:rPr>
        <w:t>when</w:t>
      </w:r>
      <w:r w:rsidR="00AC0C37" w:rsidRPr="00390C2D">
        <w:rPr>
          <w:noProof/>
          <w:lang w:val="en-GB"/>
        </w:rPr>
        <w:t xml:space="preserve"> giving a new </w:t>
      </w:r>
      <w:r w:rsidR="00DC744A" w:rsidRPr="00390C2D">
        <w:rPr>
          <w:noProof/>
          <w:lang w:val="en-GB"/>
        </w:rPr>
        <w:t xml:space="preserve">name to </w:t>
      </w:r>
      <w:r w:rsidR="00AC0C37" w:rsidRPr="00390C2D">
        <w:rPr>
          <w:noProof/>
          <w:lang w:val="en-GB"/>
        </w:rPr>
        <w:t>a table.</w:t>
      </w:r>
    </w:p>
    <w:p w14:paraId="0C0F55EF" w14:textId="66378624" w:rsidR="00A56DB7" w:rsidRPr="00390C2D" w:rsidRDefault="00A56DB7" w:rsidP="00BC313E">
      <w:pPr>
        <w:pStyle w:val="BodyText"/>
        <w:rPr>
          <w:noProof/>
          <w:lang w:val="en-GB"/>
        </w:rPr>
      </w:pPr>
      <w:r w:rsidRPr="00390C2D">
        <w:rPr>
          <w:noProof/>
          <w:lang w:val="en-GB"/>
        </w:rPr>
        <w:t>If we want to copy the data from one table to another one which has the same column structure</w:t>
      </w:r>
      <w:r w:rsidR="00703AA8" w:rsidRPr="00390C2D">
        <w:rPr>
          <w:noProof/>
          <w:lang w:val="en-GB"/>
        </w:rPr>
        <w:t xml:space="preserve">, we can </w:t>
      </w:r>
      <w:r w:rsidR="00C10736" w:rsidRPr="00390C2D">
        <w:rPr>
          <w:noProof/>
          <w:lang w:val="en-GB"/>
        </w:rPr>
        <w:t xml:space="preserve">modify </w:t>
      </w:r>
      <w:r w:rsidR="00DC6889" w:rsidRPr="00390C2D">
        <w:rPr>
          <w:noProof/>
          <w:lang w:val="en-GB"/>
        </w:rPr>
        <w:t xml:space="preserve">and apply </w:t>
      </w:r>
      <w:r w:rsidR="00C10736" w:rsidRPr="00390C2D">
        <w:rPr>
          <w:noProof/>
          <w:lang w:val="en-GB"/>
        </w:rPr>
        <w:t>the</w:t>
      </w:r>
      <w:r w:rsidR="00703AA8" w:rsidRPr="00390C2D">
        <w:rPr>
          <w:noProof/>
          <w:lang w:val="en-GB"/>
        </w:rPr>
        <w:t xml:space="preserve"> </w:t>
      </w:r>
      <w:r w:rsidR="00703AA8" w:rsidRPr="00390C2D">
        <w:rPr>
          <w:rFonts w:ascii="Consolas" w:hAnsi="Consolas"/>
          <w:noProof/>
          <w:lang w:val="en-GB"/>
        </w:rPr>
        <w:t>INSERT</w:t>
      </w:r>
      <w:r w:rsidR="00703AA8" w:rsidRPr="00390C2D">
        <w:rPr>
          <w:noProof/>
          <w:lang w:val="en-GB"/>
        </w:rPr>
        <w:t xml:space="preserve"> </w:t>
      </w:r>
      <w:r w:rsidR="00703AA8" w:rsidRPr="00390C2D">
        <w:rPr>
          <w:rFonts w:ascii="Consolas" w:hAnsi="Consolas"/>
          <w:noProof/>
          <w:lang w:val="en-GB"/>
        </w:rPr>
        <w:t>INTO</w:t>
      </w:r>
      <w:r w:rsidR="00703AA8" w:rsidRPr="00390C2D">
        <w:rPr>
          <w:noProof/>
          <w:lang w:val="en-GB"/>
        </w:rPr>
        <w:t xml:space="preserve"> statement </w:t>
      </w:r>
      <w:r w:rsidR="00DC6889" w:rsidRPr="00390C2D">
        <w:rPr>
          <w:noProof/>
          <w:lang w:val="en-GB"/>
        </w:rPr>
        <w:t>for this purpose</w:t>
      </w:r>
      <w:r w:rsidR="00703AA8" w:rsidRPr="00390C2D">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1E495C" w:rsidRPr="006956C6" w14:paraId="4C56330F" w14:textId="77777777" w:rsidTr="00807D90">
        <w:trPr>
          <w:jc w:val="right"/>
        </w:trPr>
        <w:tc>
          <w:tcPr>
            <w:tcW w:w="9017" w:type="dxa"/>
            <w:shd w:val="clear" w:color="auto" w:fill="D9D9D9" w:themeFill="background1" w:themeFillShade="D9"/>
            <w:vAlign w:val="center"/>
          </w:tcPr>
          <w:p w14:paraId="5028E7EC" w14:textId="5B5E1591" w:rsidR="001E495C" w:rsidRPr="00390C2D" w:rsidRDefault="00E320BB" w:rsidP="00BD6C55">
            <w:pPr>
              <w:pStyle w:val="Code"/>
              <w:ind w:left="2303" w:right="405" w:hanging="3"/>
              <w:jc w:val="left"/>
              <w:rPr>
                <w:noProof/>
                <w:color w:val="auto"/>
                <w:lang w:val="en-GB"/>
              </w:rPr>
            </w:pPr>
            <w:r w:rsidRPr="00390C2D">
              <w:rPr>
                <w:noProof/>
                <w:color w:val="auto"/>
                <w:lang w:val="en-GB"/>
              </w:rPr>
              <w:t xml:space="preserve">INSERT INTO </w:t>
            </w:r>
            <w:r w:rsidRPr="00390C2D">
              <w:rPr>
                <w:noProof/>
                <w:color w:val="0070C0"/>
                <w:lang w:val="en-GB"/>
              </w:rPr>
              <w:t>t</w:t>
            </w:r>
            <w:r w:rsidR="008915D1" w:rsidRPr="00390C2D">
              <w:rPr>
                <w:noProof/>
                <w:color w:val="0070C0"/>
                <w:lang w:val="en-GB"/>
              </w:rPr>
              <w:t>arget_t</w:t>
            </w:r>
            <w:r w:rsidRPr="00390C2D">
              <w:rPr>
                <w:noProof/>
                <w:color w:val="0070C0"/>
                <w:lang w:val="en-GB"/>
              </w:rPr>
              <w:t>able_name</w:t>
            </w:r>
            <w:r w:rsidRPr="00390C2D">
              <w:rPr>
                <w:noProof/>
                <w:color w:val="auto"/>
                <w:lang w:val="en-GB"/>
              </w:rPr>
              <w:br/>
              <w:t xml:space="preserve">SELECT </w:t>
            </w:r>
            <w:r w:rsidRPr="00390C2D">
              <w:rPr>
                <w:noProof/>
                <w:color w:val="0070C0"/>
                <w:lang w:val="en-GB"/>
              </w:rPr>
              <w:t>value_list</w:t>
            </w:r>
            <w:r w:rsidRPr="00390C2D">
              <w:rPr>
                <w:noProof/>
                <w:color w:val="auto"/>
                <w:lang w:val="en-GB"/>
              </w:rPr>
              <w:t xml:space="preserve"> </w:t>
            </w:r>
            <w:r w:rsidR="008915D1" w:rsidRPr="00390C2D">
              <w:rPr>
                <w:noProof/>
                <w:color w:val="auto"/>
                <w:lang w:val="en-GB"/>
              </w:rPr>
              <w:br/>
            </w:r>
            <w:r w:rsidRPr="00390C2D">
              <w:rPr>
                <w:noProof/>
                <w:color w:val="auto"/>
                <w:lang w:val="en-GB"/>
              </w:rPr>
              <w:t>FROM</w:t>
            </w:r>
            <w:r w:rsidR="008915D1" w:rsidRPr="00390C2D">
              <w:rPr>
                <w:noProof/>
                <w:color w:val="auto"/>
                <w:lang w:val="en-GB"/>
              </w:rPr>
              <w:t xml:space="preserve"> </w:t>
            </w:r>
            <w:r w:rsidR="008915D1" w:rsidRPr="00390C2D">
              <w:rPr>
                <w:noProof/>
                <w:color w:val="0070C0"/>
                <w:lang w:val="en-GB"/>
              </w:rPr>
              <w:t>source_table_name</w:t>
            </w:r>
            <w:r w:rsidR="001E495C" w:rsidRPr="00390C2D">
              <w:rPr>
                <w:noProof/>
                <w:color w:val="auto"/>
                <w:lang w:val="en-GB"/>
              </w:rPr>
              <w:t>;</w:t>
            </w:r>
          </w:p>
        </w:tc>
      </w:tr>
    </w:tbl>
    <w:p w14:paraId="4B26739A" w14:textId="66B7B959" w:rsidR="00496BD9" w:rsidRPr="00390C2D" w:rsidRDefault="004D5F15" w:rsidP="00273A3D">
      <w:pPr>
        <w:pStyle w:val="BodyText"/>
        <w:rPr>
          <w:noProof/>
          <w:lang w:val="en-GB"/>
        </w:rPr>
      </w:pPr>
      <w:r w:rsidRPr="00390C2D">
        <w:rPr>
          <w:noProof/>
          <w:lang w:val="en-GB"/>
        </w:rPr>
        <w:t>I</w:t>
      </w:r>
      <w:r w:rsidR="00BD5B50" w:rsidRPr="00390C2D">
        <w:rPr>
          <w:noProof/>
          <w:lang w:val="en-GB"/>
        </w:rPr>
        <w:t xml:space="preserve">nstead of having a variable list and a value list, we can </w:t>
      </w:r>
      <w:r w:rsidR="00DF6338" w:rsidRPr="00390C2D">
        <w:rPr>
          <w:noProof/>
          <w:lang w:val="en-GB"/>
        </w:rPr>
        <w:t xml:space="preserve">have </w:t>
      </w:r>
      <w:r w:rsidR="00BD5B50" w:rsidRPr="00390C2D">
        <w:rPr>
          <w:noProof/>
          <w:lang w:val="en-GB"/>
        </w:rPr>
        <w:t xml:space="preserve">the </w:t>
      </w:r>
      <w:r w:rsidR="00BD5B50" w:rsidRPr="00390C2D">
        <w:rPr>
          <w:rFonts w:ascii="Consolas" w:hAnsi="Consolas"/>
          <w:noProof/>
          <w:lang w:val="en-GB"/>
        </w:rPr>
        <w:t>SELECT</w:t>
      </w:r>
      <w:r w:rsidR="00BD5B50" w:rsidRPr="00390C2D">
        <w:rPr>
          <w:noProof/>
          <w:lang w:val="en-GB"/>
        </w:rPr>
        <w:t xml:space="preserve"> statement </w:t>
      </w:r>
      <w:r w:rsidR="00DF6338" w:rsidRPr="00390C2D">
        <w:rPr>
          <w:noProof/>
          <w:lang w:val="en-GB"/>
        </w:rPr>
        <w:t xml:space="preserve">embedded in the </w:t>
      </w:r>
      <w:r w:rsidR="00120BB1" w:rsidRPr="00390C2D">
        <w:rPr>
          <w:noProof/>
          <w:lang w:val="en-GB"/>
        </w:rPr>
        <w:t xml:space="preserve">above syntax. As a result, data are </w:t>
      </w:r>
      <w:r w:rsidR="00BD5B50" w:rsidRPr="00390C2D">
        <w:rPr>
          <w:noProof/>
          <w:lang w:val="en-GB"/>
        </w:rPr>
        <w:t>quer</w:t>
      </w:r>
      <w:r w:rsidR="00120BB1" w:rsidRPr="00390C2D">
        <w:rPr>
          <w:noProof/>
          <w:lang w:val="en-GB"/>
        </w:rPr>
        <w:t>ied</w:t>
      </w:r>
      <w:r w:rsidR="00BD5B50" w:rsidRPr="00390C2D">
        <w:rPr>
          <w:noProof/>
          <w:lang w:val="en-GB"/>
        </w:rPr>
        <w:t xml:space="preserve"> from another table </w:t>
      </w:r>
      <w:r w:rsidR="00120BB1" w:rsidRPr="00390C2D">
        <w:rPr>
          <w:noProof/>
          <w:lang w:val="en-GB"/>
        </w:rPr>
        <w:t xml:space="preserve">first and then </w:t>
      </w:r>
      <w:r w:rsidR="00BD5B50" w:rsidRPr="00390C2D">
        <w:rPr>
          <w:noProof/>
          <w:lang w:val="en-GB"/>
        </w:rPr>
        <w:t>insert</w:t>
      </w:r>
      <w:r w:rsidR="00120BB1" w:rsidRPr="00390C2D">
        <w:rPr>
          <w:noProof/>
          <w:lang w:val="en-GB"/>
        </w:rPr>
        <w:t>ed</w:t>
      </w:r>
      <w:r w:rsidR="00BD5B50" w:rsidRPr="00390C2D">
        <w:rPr>
          <w:noProof/>
          <w:lang w:val="en-GB"/>
        </w:rPr>
        <w:t xml:space="preserve"> into the target table. </w:t>
      </w:r>
      <w:r w:rsidR="005F7FB0" w:rsidRPr="00390C2D">
        <w:rPr>
          <w:noProof/>
          <w:lang w:val="en-GB"/>
        </w:rPr>
        <w:t>W</w:t>
      </w:r>
      <w:r w:rsidR="009674DF" w:rsidRPr="00390C2D">
        <w:rPr>
          <w:noProof/>
          <w:lang w:val="en-GB"/>
        </w:rPr>
        <w:t xml:space="preserve">e can also use </w:t>
      </w:r>
      <w:r w:rsidR="00573A1B" w:rsidRPr="00390C2D">
        <w:rPr>
          <w:noProof/>
          <w:lang w:val="en-GB"/>
        </w:rPr>
        <w:t xml:space="preserve">additional clauses such as </w:t>
      </w:r>
      <w:r w:rsidR="009674DF" w:rsidRPr="00390C2D">
        <w:rPr>
          <w:rFonts w:ascii="Consolas" w:hAnsi="Consolas"/>
          <w:noProof/>
          <w:lang w:val="en-GB"/>
        </w:rPr>
        <w:t>ORDER</w:t>
      </w:r>
      <w:r w:rsidR="009674DF" w:rsidRPr="00390C2D">
        <w:rPr>
          <w:noProof/>
          <w:lang w:val="en-GB"/>
        </w:rPr>
        <w:t xml:space="preserve"> </w:t>
      </w:r>
      <w:r w:rsidR="009674DF" w:rsidRPr="00390C2D">
        <w:rPr>
          <w:rFonts w:ascii="Consolas" w:hAnsi="Consolas"/>
          <w:noProof/>
          <w:lang w:val="en-GB"/>
        </w:rPr>
        <w:t>BY</w:t>
      </w:r>
      <w:r w:rsidR="00311838" w:rsidRPr="00390C2D">
        <w:rPr>
          <w:noProof/>
          <w:lang w:val="en-GB"/>
        </w:rPr>
        <w:t>,</w:t>
      </w:r>
      <w:r w:rsidR="009674DF" w:rsidRPr="00390C2D">
        <w:rPr>
          <w:noProof/>
          <w:lang w:val="en-GB"/>
        </w:rPr>
        <w:t xml:space="preserve"> </w:t>
      </w:r>
      <w:r w:rsidR="009674DF" w:rsidRPr="00390C2D">
        <w:rPr>
          <w:rFonts w:ascii="Consolas" w:hAnsi="Consolas"/>
          <w:noProof/>
          <w:lang w:val="en-GB"/>
        </w:rPr>
        <w:t>WHERE</w:t>
      </w:r>
      <w:r w:rsidR="00072F6D" w:rsidRPr="00390C2D">
        <w:rPr>
          <w:noProof/>
          <w:lang w:val="en-GB"/>
        </w:rPr>
        <w:t>,</w:t>
      </w:r>
      <w:r w:rsidR="00311838" w:rsidRPr="00390C2D">
        <w:rPr>
          <w:noProof/>
          <w:lang w:val="en-GB"/>
        </w:rPr>
        <w:t xml:space="preserve"> </w:t>
      </w:r>
      <w:r w:rsidR="00311838" w:rsidRPr="00390C2D">
        <w:rPr>
          <w:rFonts w:ascii="Consolas" w:hAnsi="Consolas"/>
          <w:noProof/>
          <w:lang w:val="en-GB"/>
        </w:rPr>
        <w:t>INNER</w:t>
      </w:r>
      <w:r w:rsidR="00311838" w:rsidRPr="00390C2D">
        <w:rPr>
          <w:noProof/>
          <w:lang w:val="en-GB"/>
        </w:rPr>
        <w:t xml:space="preserve"> </w:t>
      </w:r>
      <w:r w:rsidR="00311838" w:rsidRPr="00390C2D">
        <w:rPr>
          <w:rFonts w:ascii="Consolas" w:hAnsi="Consolas"/>
          <w:noProof/>
          <w:lang w:val="en-GB"/>
        </w:rPr>
        <w:t>JOIN</w:t>
      </w:r>
      <w:r w:rsidR="00311838" w:rsidRPr="00390C2D">
        <w:rPr>
          <w:noProof/>
          <w:lang w:val="en-GB"/>
        </w:rPr>
        <w:t xml:space="preserve">, etc., </w:t>
      </w:r>
      <w:r w:rsidR="009674DF" w:rsidRPr="00390C2D">
        <w:rPr>
          <w:noProof/>
          <w:lang w:val="en-GB"/>
        </w:rPr>
        <w:t xml:space="preserve">to </w:t>
      </w:r>
      <w:r w:rsidR="00884E20" w:rsidRPr="00390C2D">
        <w:rPr>
          <w:noProof/>
          <w:lang w:val="en-GB"/>
        </w:rPr>
        <w:t xml:space="preserve">sort </w:t>
      </w:r>
      <w:r w:rsidR="00D410B4" w:rsidRPr="00390C2D">
        <w:rPr>
          <w:noProof/>
          <w:lang w:val="en-GB"/>
        </w:rPr>
        <w:t>or</w:t>
      </w:r>
      <w:r w:rsidR="00884E20" w:rsidRPr="00390C2D">
        <w:rPr>
          <w:noProof/>
          <w:lang w:val="en-GB"/>
        </w:rPr>
        <w:t xml:space="preserve"> </w:t>
      </w:r>
      <w:r w:rsidR="00296D3A" w:rsidRPr="00390C2D">
        <w:rPr>
          <w:noProof/>
          <w:lang w:val="en-GB"/>
        </w:rPr>
        <w:t xml:space="preserve">select </w:t>
      </w:r>
      <w:r w:rsidR="00352537" w:rsidRPr="00390C2D">
        <w:rPr>
          <w:noProof/>
          <w:lang w:val="en-GB"/>
        </w:rPr>
        <w:t>specific</w:t>
      </w:r>
      <w:r w:rsidR="00296D3A" w:rsidRPr="00390C2D">
        <w:rPr>
          <w:noProof/>
          <w:lang w:val="en-GB"/>
        </w:rPr>
        <w:t xml:space="preserve"> records</w:t>
      </w:r>
      <w:r w:rsidR="00D410B4" w:rsidRPr="00390C2D">
        <w:rPr>
          <w:noProof/>
          <w:lang w:val="en-GB"/>
        </w:rPr>
        <w:t>,</w:t>
      </w:r>
      <w:r w:rsidR="00296D3A" w:rsidRPr="00390C2D">
        <w:rPr>
          <w:noProof/>
          <w:lang w:val="en-GB"/>
        </w:rPr>
        <w:t xml:space="preserve"> </w:t>
      </w:r>
      <w:r w:rsidR="00072F6D" w:rsidRPr="00390C2D">
        <w:rPr>
          <w:noProof/>
          <w:lang w:val="en-GB"/>
        </w:rPr>
        <w:t xml:space="preserve">or merge multiple tables </w:t>
      </w:r>
      <w:r w:rsidR="00296D3A" w:rsidRPr="00390C2D">
        <w:rPr>
          <w:noProof/>
          <w:lang w:val="en-GB"/>
        </w:rPr>
        <w:t>before inserting them.</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273A3D" w:rsidRPr="006956C6" w14:paraId="4936221C" w14:textId="77777777" w:rsidTr="00914864">
        <w:tc>
          <w:tcPr>
            <w:tcW w:w="9017" w:type="dxa"/>
          </w:tcPr>
          <w:p w14:paraId="0CC4D040" w14:textId="360F5EF2" w:rsidR="00273A3D" w:rsidRPr="00390C2D" w:rsidRDefault="00273A3D" w:rsidP="00914864">
            <w:pPr>
              <w:pStyle w:val="BodyText"/>
              <w:rPr>
                <w:noProof/>
                <w:lang w:val="en-GB"/>
              </w:rPr>
            </w:pPr>
            <w:r w:rsidRPr="00390C2D">
              <w:rPr>
                <w:b/>
                <w:bCs/>
                <w:noProof/>
                <w:lang w:val="en-GB"/>
              </w:rPr>
              <w:t xml:space="preserve">Example (Cont’d): </w:t>
            </w:r>
            <w:r w:rsidR="003F2DE2" w:rsidRPr="00390C2D">
              <w:rPr>
                <w:noProof/>
                <w:lang w:val="en-GB"/>
              </w:rPr>
              <w:t xml:space="preserve">In the following, we will </w:t>
            </w:r>
            <w:r w:rsidR="0002471B" w:rsidRPr="00390C2D">
              <w:rPr>
                <w:noProof/>
                <w:lang w:val="en-GB"/>
              </w:rPr>
              <w:t xml:space="preserve">first merge </w:t>
            </w:r>
            <w:r w:rsidR="003F2DE2" w:rsidRPr="00390C2D">
              <w:rPr>
                <w:noProof/>
                <w:lang w:val="en-GB"/>
              </w:rPr>
              <w:t xml:space="preserve">the last </w:t>
            </w:r>
            <w:r w:rsidR="00982D87" w:rsidRPr="00390C2D">
              <w:rPr>
                <w:noProof/>
                <w:lang w:val="en-GB"/>
              </w:rPr>
              <w:t xml:space="preserve">and the first names of the students to one </w:t>
            </w:r>
            <w:r w:rsidR="00D44218" w:rsidRPr="00390C2D">
              <w:rPr>
                <w:noProof/>
                <w:lang w:val="en-GB"/>
              </w:rPr>
              <w:t xml:space="preserve">new column called </w:t>
            </w:r>
            <w:r w:rsidR="00D44218" w:rsidRPr="00390C2D">
              <w:rPr>
                <w:rFonts w:ascii="Consolas" w:hAnsi="Consolas"/>
                <w:noProof/>
                <w:lang w:val="en-GB"/>
              </w:rPr>
              <w:t>Name</w:t>
            </w:r>
            <w:r w:rsidR="00D44218" w:rsidRPr="00390C2D">
              <w:rPr>
                <w:noProof/>
                <w:lang w:val="en-GB"/>
              </w:rPr>
              <w:t xml:space="preserve"> in the </w:t>
            </w:r>
            <w:r w:rsidR="005D7014" w:rsidRPr="00390C2D">
              <w:rPr>
                <w:noProof/>
                <w:lang w:val="en-GB"/>
              </w:rPr>
              <w:t xml:space="preserve">table </w:t>
            </w:r>
            <w:r w:rsidR="005D7014" w:rsidRPr="00390C2D">
              <w:rPr>
                <w:rFonts w:ascii="Consolas" w:hAnsi="Consolas"/>
                <w:noProof/>
                <w:lang w:val="en-GB"/>
              </w:rPr>
              <w:t>student</w:t>
            </w:r>
            <w:r w:rsidR="00002B47">
              <w:rPr>
                <w:rFonts w:ascii="Consolas" w:hAnsi="Consolas"/>
                <w:noProof/>
                <w:lang w:val="en-GB"/>
              </w:rPr>
              <w:t>s</w:t>
            </w:r>
            <w:r w:rsidR="00982D87" w:rsidRPr="00390C2D">
              <w:rPr>
                <w:noProof/>
                <w:lang w:val="en-GB"/>
              </w:rPr>
              <w:t xml:space="preserve">. Subsequently, we will </w:t>
            </w:r>
            <w:r w:rsidR="005D7014" w:rsidRPr="00390C2D">
              <w:rPr>
                <w:noProof/>
                <w:lang w:val="en-GB"/>
              </w:rPr>
              <w:t xml:space="preserve">duplicate the table and </w:t>
            </w:r>
            <w:r w:rsidR="00982D87" w:rsidRPr="00390C2D">
              <w:rPr>
                <w:noProof/>
                <w:lang w:val="en-GB"/>
              </w:rPr>
              <w:t xml:space="preserve">drop the </w:t>
            </w:r>
            <w:r w:rsidR="009D63D7" w:rsidRPr="00390C2D">
              <w:rPr>
                <w:noProof/>
                <w:lang w:val="en-GB"/>
              </w:rPr>
              <w:t>variables</w:t>
            </w:r>
            <w:r w:rsidR="00982D87" w:rsidRPr="00390C2D">
              <w:rPr>
                <w:noProof/>
                <w:lang w:val="en-GB"/>
              </w:rPr>
              <w:t xml:space="preserve"> </w:t>
            </w:r>
            <w:r w:rsidR="00982D87" w:rsidRPr="00390C2D">
              <w:rPr>
                <w:rFonts w:ascii="Consolas" w:hAnsi="Consolas"/>
                <w:noProof/>
                <w:lang w:val="en-GB"/>
              </w:rPr>
              <w:t>LastName</w:t>
            </w:r>
            <w:r w:rsidR="00982D87" w:rsidRPr="00390C2D">
              <w:rPr>
                <w:noProof/>
                <w:lang w:val="en-GB"/>
              </w:rPr>
              <w:t xml:space="preserve"> and </w:t>
            </w:r>
            <w:r w:rsidR="00982D87" w:rsidRPr="00390C2D">
              <w:rPr>
                <w:rFonts w:ascii="Consolas" w:hAnsi="Consolas"/>
                <w:noProof/>
                <w:lang w:val="en-GB"/>
              </w:rPr>
              <w:t>FirstName</w:t>
            </w:r>
            <w:r w:rsidR="00982D87" w:rsidRPr="00390C2D">
              <w:rPr>
                <w:noProof/>
                <w:lang w:val="en-GB"/>
              </w:rPr>
              <w:t xml:space="preserve"> from the new </w:t>
            </w:r>
            <w:r w:rsidR="009D63D7" w:rsidRPr="00390C2D">
              <w:rPr>
                <w:noProof/>
                <w:lang w:val="en-GB"/>
              </w:rPr>
              <w:t>one</w:t>
            </w:r>
            <w:r w:rsidR="00266E48" w:rsidRPr="00390C2D">
              <w:rPr>
                <w:noProof/>
                <w:lang w:val="en-GB"/>
              </w:rPr>
              <w:t xml:space="preserve"> and rearrange </w:t>
            </w:r>
            <w:r w:rsidR="0050523A" w:rsidRPr="00390C2D">
              <w:rPr>
                <w:noProof/>
                <w:lang w:val="en-GB"/>
              </w:rPr>
              <w:t>the sequence of the columns</w:t>
            </w:r>
            <w:r w:rsidR="003C3AAB" w:rsidRPr="00390C2D">
              <w:rPr>
                <w:noProof/>
                <w:lang w:val="en-GB"/>
              </w:rPr>
              <w:t xml:space="preserve">. The reasons we do not </w:t>
            </w:r>
            <w:r w:rsidR="003A0131" w:rsidRPr="00390C2D">
              <w:rPr>
                <w:noProof/>
                <w:lang w:val="en-GB"/>
              </w:rPr>
              <w:t xml:space="preserve">carry out the alteration in the existing table students is that we would like to keep </w:t>
            </w:r>
            <w:r w:rsidR="00C6355F" w:rsidRPr="00390C2D">
              <w:rPr>
                <w:noProof/>
                <w:lang w:val="en-GB"/>
              </w:rPr>
              <w:t>the original record just in case we will need it again.</w:t>
            </w:r>
          </w:p>
          <w:p w14:paraId="7575E8CF" w14:textId="4A2F3DEE" w:rsidR="00273A3D" w:rsidRPr="00390C2D" w:rsidRDefault="00F6204F" w:rsidP="00914864">
            <w:pPr>
              <w:pStyle w:val="Figure-Image-Upper"/>
              <w:rPr>
                <w:lang w:val="en-GB"/>
              </w:rPr>
            </w:pPr>
            <w:r w:rsidRPr="00390C2D">
              <w:drawing>
                <wp:inline distT="0" distB="0" distL="0" distR="0" wp14:anchorId="1167B240" wp14:editId="789B6134">
                  <wp:extent cx="5580000" cy="547473"/>
                  <wp:effectExtent l="19050" t="19050" r="20955"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6522" t="33210" r="2076" b="52047"/>
                          <a:stretch/>
                        </pic:blipFill>
                        <pic:spPr bwMode="auto">
                          <a:xfrm>
                            <a:off x="0" y="0"/>
                            <a:ext cx="5580000" cy="547473"/>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714AEE" w14:textId="7D742EDE" w:rsidR="00273A3D" w:rsidRPr="00390C2D" w:rsidRDefault="00273A3D" w:rsidP="00390C2D">
            <w:pPr>
              <w:pStyle w:val="Caption"/>
            </w:pPr>
            <w:r w:rsidRPr="00390C2D">
              <w:t>Figure 6.</w:t>
            </w:r>
            <w:r w:rsidRPr="00390C2D">
              <w:fldChar w:fldCharType="begin"/>
            </w:r>
            <w:r w:rsidRPr="00390C2D">
              <w:instrText xml:space="preserve"> SEQ Figure \* ARABIC </w:instrText>
            </w:r>
            <w:r w:rsidRPr="00390C2D">
              <w:fldChar w:fldCharType="separate"/>
            </w:r>
            <w:r w:rsidR="00F37804" w:rsidRPr="00390C2D">
              <w:t>57</w:t>
            </w:r>
            <w:r w:rsidRPr="00390C2D">
              <w:fldChar w:fldCharType="end"/>
            </w:r>
            <w:r w:rsidRPr="00390C2D">
              <w:t xml:space="preserve"> </w:t>
            </w:r>
            <w:r w:rsidR="00C6355F" w:rsidRPr="00390C2D">
              <w:t xml:space="preserve">Add a New Column Called </w:t>
            </w:r>
            <w:r w:rsidR="00C6355F" w:rsidRPr="00432FC3">
              <w:rPr>
                <w:rFonts w:ascii="Consolas" w:hAnsi="Consolas"/>
              </w:rPr>
              <w:t>Name</w:t>
            </w:r>
            <w:r w:rsidR="00C6355F" w:rsidRPr="00390C2D">
              <w:t xml:space="preserve"> to the Table </w:t>
            </w:r>
            <w:r w:rsidR="00C6355F" w:rsidRPr="00390C2D">
              <w:rPr>
                <w:rFonts w:ascii="Consolas" w:hAnsi="Consolas"/>
              </w:rPr>
              <w:t>students</w:t>
            </w:r>
          </w:p>
          <w:p w14:paraId="60545E81" w14:textId="4FDC1C16" w:rsidR="00273A3D" w:rsidRPr="00390C2D" w:rsidRDefault="00AA4FAD" w:rsidP="00914864">
            <w:pPr>
              <w:pStyle w:val="BodyText"/>
              <w:rPr>
                <w:noProof/>
                <w:lang w:val="en-GB"/>
              </w:rPr>
            </w:pPr>
            <w:r w:rsidRPr="00390C2D">
              <w:rPr>
                <w:noProof/>
                <w:lang w:val="en-GB"/>
              </w:rPr>
              <w:lastRenderedPageBreak/>
              <w:t xml:space="preserve">In the next step, we </w:t>
            </w:r>
            <w:r w:rsidR="00591D81" w:rsidRPr="00390C2D">
              <w:rPr>
                <w:noProof/>
                <w:lang w:val="en-GB"/>
              </w:rPr>
              <w:t xml:space="preserve">convert </w:t>
            </w:r>
            <w:r w:rsidRPr="00390C2D">
              <w:rPr>
                <w:noProof/>
                <w:lang w:val="en-GB"/>
              </w:rPr>
              <w:t xml:space="preserve">the </w:t>
            </w:r>
            <w:r w:rsidR="00C00E70" w:rsidRPr="00390C2D">
              <w:rPr>
                <w:noProof/>
                <w:lang w:val="en-GB"/>
              </w:rPr>
              <w:t xml:space="preserve">students’ last name and first name </w:t>
            </w:r>
            <w:r w:rsidR="00637ABB" w:rsidRPr="00390C2D">
              <w:rPr>
                <w:noProof/>
                <w:lang w:val="en-GB"/>
              </w:rPr>
              <w:t xml:space="preserve">to the format </w:t>
            </w:r>
            <w:r w:rsidR="0087749C" w:rsidRPr="00390C2D">
              <w:rPr>
                <w:rFonts w:ascii="Consolas" w:hAnsi="Consolas"/>
                <w:noProof/>
                <w:lang w:val="en-GB"/>
              </w:rPr>
              <w:t>"</w:t>
            </w:r>
            <w:r w:rsidR="009322B2" w:rsidRPr="00390C2D">
              <w:rPr>
                <w:rFonts w:ascii="Consolas" w:hAnsi="Consolas"/>
                <w:noProof/>
                <w:lang w:val="en-GB"/>
              </w:rPr>
              <w:t>LastName, FirstName</w:t>
            </w:r>
            <w:r w:rsidR="0087749C" w:rsidRPr="00390C2D">
              <w:rPr>
                <w:rFonts w:ascii="Consolas" w:hAnsi="Consolas"/>
                <w:noProof/>
                <w:lang w:val="en-GB"/>
              </w:rPr>
              <w:t>"</w:t>
            </w:r>
            <w:r w:rsidR="009322B2" w:rsidRPr="00390C2D">
              <w:rPr>
                <w:noProof/>
                <w:lang w:val="en-GB"/>
              </w:rPr>
              <w:t xml:space="preserve"> </w:t>
            </w:r>
            <w:r w:rsidR="00637ABB" w:rsidRPr="00390C2D">
              <w:rPr>
                <w:noProof/>
                <w:lang w:val="en-GB"/>
              </w:rPr>
              <w:t xml:space="preserve">and store it </w:t>
            </w:r>
            <w:r w:rsidR="00E71CCC" w:rsidRPr="00390C2D">
              <w:rPr>
                <w:noProof/>
                <w:lang w:val="en-GB"/>
              </w:rPr>
              <w:t xml:space="preserve">in a new variable called </w:t>
            </w:r>
            <w:r w:rsidR="00E71CCC" w:rsidRPr="00390C2D">
              <w:rPr>
                <w:rFonts w:ascii="Consolas" w:hAnsi="Consolas"/>
                <w:noProof/>
                <w:lang w:val="en-GB"/>
              </w:rPr>
              <w:t>Name</w:t>
            </w:r>
            <w:r w:rsidR="00E71CCC" w:rsidRPr="00390C2D">
              <w:rPr>
                <w:noProof/>
                <w:lang w:val="en-GB"/>
              </w:rPr>
              <w:t>.</w:t>
            </w:r>
          </w:p>
          <w:p w14:paraId="4F77B3B4" w14:textId="1A94B7A5" w:rsidR="00273A3D" w:rsidRPr="00390C2D" w:rsidRDefault="00273DDD" w:rsidP="00914864">
            <w:pPr>
              <w:pStyle w:val="Figure-Image-Upper"/>
              <w:rPr>
                <w:lang w:val="en-GB"/>
              </w:rPr>
            </w:pPr>
            <w:r w:rsidRPr="00390C2D">
              <w:drawing>
                <wp:inline distT="0" distB="0" distL="0" distR="0" wp14:anchorId="5655FE85" wp14:editId="2A9FC30C">
                  <wp:extent cx="5580000" cy="1992691"/>
                  <wp:effectExtent l="19050" t="19050" r="20955" b="266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16564" t="21628" r="2075" b="24735"/>
                          <a:stretch/>
                        </pic:blipFill>
                        <pic:spPr bwMode="auto">
                          <a:xfrm>
                            <a:off x="0" y="0"/>
                            <a:ext cx="5580000" cy="1992691"/>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35CE04" w14:textId="69927E0D" w:rsidR="00273A3D" w:rsidRPr="00390C2D" w:rsidRDefault="00273A3D" w:rsidP="00390C2D">
            <w:pPr>
              <w:pStyle w:val="Caption"/>
            </w:pPr>
            <w:bookmarkStart w:id="69" w:name="_Ref65760423"/>
            <w:r w:rsidRPr="00390C2D">
              <w:t>Figure 6.</w:t>
            </w:r>
            <w:r w:rsidRPr="00390C2D">
              <w:fldChar w:fldCharType="begin"/>
            </w:r>
            <w:r w:rsidRPr="00390C2D">
              <w:instrText xml:space="preserve"> SEQ Figure \* ARABIC </w:instrText>
            </w:r>
            <w:r w:rsidRPr="00390C2D">
              <w:fldChar w:fldCharType="separate"/>
            </w:r>
            <w:r w:rsidR="00F37804" w:rsidRPr="00390C2D">
              <w:t>58</w:t>
            </w:r>
            <w:r w:rsidRPr="00390C2D">
              <w:fldChar w:fldCharType="end"/>
            </w:r>
            <w:bookmarkEnd w:id="69"/>
            <w:r w:rsidRPr="00390C2D">
              <w:t xml:space="preserve"> </w:t>
            </w:r>
            <w:r w:rsidR="00700617" w:rsidRPr="00390C2D">
              <w:t>Concatenate Last Name and First Name as a New Variable</w:t>
            </w:r>
          </w:p>
          <w:p w14:paraId="312D5030" w14:textId="6544C378" w:rsidR="00273A3D" w:rsidRPr="00390C2D" w:rsidRDefault="00D4260A" w:rsidP="00914864">
            <w:pPr>
              <w:pStyle w:val="BodyText"/>
              <w:rPr>
                <w:noProof/>
                <w:lang w:val="en-GB"/>
              </w:rPr>
            </w:pPr>
            <w:r w:rsidRPr="00390C2D">
              <w:rPr>
                <w:noProof/>
                <w:lang w:val="en-GB"/>
              </w:rPr>
              <w:t xml:space="preserve">Same as the creation of the email address in </w:t>
            </w:r>
            <w:r w:rsidR="005B47A6" w:rsidRPr="00390C2D">
              <w:rPr>
                <w:noProof/>
                <w:lang w:val="en-GB"/>
              </w:rPr>
              <w:fldChar w:fldCharType="begin"/>
            </w:r>
            <w:r w:rsidR="005B47A6" w:rsidRPr="00390C2D">
              <w:rPr>
                <w:noProof/>
                <w:lang w:val="en-GB"/>
              </w:rPr>
              <w:instrText xml:space="preserve"> REF _Ref65760157 \h </w:instrText>
            </w:r>
            <w:r w:rsidR="005B47A6" w:rsidRPr="00390C2D">
              <w:rPr>
                <w:noProof/>
                <w:lang w:val="en-GB"/>
              </w:rPr>
            </w:r>
            <w:r w:rsidR="005B47A6" w:rsidRPr="00390C2D">
              <w:rPr>
                <w:noProof/>
                <w:lang w:val="en-GB"/>
              </w:rPr>
              <w:fldChar w:fldCharType="separate"/>
            </w:r>
            <w:r w:rsidR="00F37804" w:rsidRPr="00390C2D">
              <w:rPr>
                <w:noProof/>
                <w:lang w:val="en-GB"/>
              </w:rPr>
              <w:t>Figure 6.55</w:t>
            </w:r>
            <w:r w:rsidR="005B47A6" w:rsidRPr="00390C2D">
              <w:rPr>
                <w:noProof/>
                <w:lang w:val="en-GB"/>
              </w:rPr>
              <w:fldChar w:fldCharType="end"/>
            </w:r>
            <w:r w:rsidRPr="00390C2D">
              <w:rPr>
                <w:noProof/>
                <w:lang w:val="en-GB"/>
              </w:rPr>
              <w:t xml:space="preserve">, </w:t>
            </w:r>
            <w:r w:rsidR="005B47A6" w:rsidRPr="00390C2D">
              <w:rPr>
                <w:noProof/>
                <w:lang w:val="en-GB"/>
              </w:rPr>
              <w:t xml:space="preserve">we use the </w:t>
            </w:r>
            <w:r w:rsidR="005B47A6" w:rsidRPr="00390C2D">
              <w:rPr>
                <w:rFonts w:ascii="Consolas" w:hAnsi="Consolas"/>
                <w:noProof/>
                <w:lang w:val="en-GB"/>
              </w:rPr>
              <w:t>||</w:t>
            </w:r>
            <w:r w:rsidR="005B47A6" w:rsidRPr="00390C2D">
              <w:rPr>
                <w:noProof/>
                <w:lang w:val="en-GB"/>
              </w:rPr>
              <w:t xml:space="preserve"> operator to merge the last name, </w:t>
            </w:r>
            <w:r w:rsidR="00EF470B" w:rsidRPr="00390C2D">
              <w:rPr>
                <w:noProof/>
                <w:lang w:val="en-GB"/>
              </w:rPr>
              <w:t>the separating comma and the first name together.</w:t>
            </w:r>
          </w:p>
          <w:p w14:paraId="326A0805" w14:textId="72A1C65E" w:rsidR="00273A3D" w:rsidRPr="00390C2D" w:rsidRDefault="00196504" w:rsidP="00914864">
            <w:pPr>
              <w:pStyle w:val="BodyText"/>
              <w:rPr>
                <w:noProof/>
                <w:lang w:val="en-GB"/>
              </w:rPr>
            </w:pPr>
            <w:r w:rsidRPr="00390C2D">
              <w:rPr>
                <w:noProof/>
                <w:lang w:val="en-GB"/>
              </w:rPr>
              <w:t>W</w:t>
            </w:r>
            <w:r w:rsidR="00EF470B" w:rsidRPr="00390C2D">
              <w:rPr>
                <w:noProof/>
                <w:lang w:val="en-GB"/>
              </w:rPr>
              <w:t xml:space="preserve">e can </w:t>
            </w:r>
            <w:r w:rsidRPr="00390C2D">
              <w:rPr>
                <w:noProof/>
                <w:lang w:val="en-GB"/>
              </w:rPr>
              <w:t xml:space="preserve">now </w:t>
            </w:r>
            <w:r w:rsidR="00EF470B" w:rsidRPr="00390C2D">
              <w:rPr>
                <w:noProof/>
                <w:lang w:val="en-GB"/>
              </w:rPr>
              <w:t xml:space="preserve">copy the </w:t>
            </w:r>
            <w:r w:rsidR="00867FE3" w:rsidRPr="00390C2D">
              <w:rPr>
                <w:noProof/>
                <w:lang w:val="en-GB"/>
              </w:rPr>
              <w:t xml:space="preserve">data to a new table called </w:t>
            </w:r>
            <w:r w:rsidR="00867FE3" w:rsidRPr="00390C2D">
              <w:rPr>
                <w:rFonts w:ascii="Consolas" w:hAnsi="Consolas"/>
                <w:noProof/>
                <w:lang w:val="en-GB"/>
              </w:rPr>
              <w:t>students2</w:t>
            </w:r>
            <w:r w:rsidR="00867FE3" w:rsidRPr="00390C2D">
              <w:rPr>
                <w:noProof/>
                <w:lang w:val="en-GB"/>
              </w:rPr>
              <w:t xml:space="preserve">. </w:t>
            </w:r>
            <w:r w:rsidRPr="00390C2D">
              <w:rPr>
                <w:noProof/>
                <w:lang w:val="en-GB"/>
              </w:rPr>
              <w:t>However</w:t>
            </w:r>
            <w:r w:rsidR="008F418B" w:rsidRPr="00390C2D">
              <w:rPr>
                <w:noProof/>
                <w:lang w:val="en-GB"/>
              </w:rPr>
              <w:t xml:space="preserve">, we would like </w:t>
            </w:r>
            <w:r w:rsidR="006652C0" w:rsidRPr="00390C2D">
              <w:rPr>
                <w:noProof/>
                <w:lang w:val="en-GB"/>
              </w:rPr>
              <w:t xml:space="preserve">to </w:t>
            </w:r>
            <w:r w:rsidR="008F2DDE" w:rsidRPr="00390C2D">
              <w:rPr>
                <w:noProof/>
                <w:lang w:val="en-GB"/>
              </w:rPr>
              <w:t>exclude</w:t>
            </w:r>
            <w:r w:rsidR="00155B69" w:rsidRPr="00390C2D">
              <w:rPr>
                <w:noProof/>
                <w:lang w:val="en-GB"/>
              </w:rPr>
              <w:t xml:space="preserve"> the columns </w:t>
            </w:r>
            <w:r w:rsidR="00155B69" w:rsidRPr="00390C2D">
              <w:rPr>
                <w:rFonts w:ascii="Consolas" w:hAnsi="Consolas"/>
                <w:noProof/>
                <w:lang w:val="en-GB"/>
              </w:rPr>
              <w:t>LastName</w:t>
            </w:r>
            <w:r w:rsidR="00155B69" w:rsidRPr="00390C2D">
              <w:rPr>
                <w:noProof/>
                <w:lang w:val="en-GB"/>
              </w:rPr>
              <w:t xml:space="preserve"> and </w:t>
            </w:r>
            <w:r w:rsidR="00155B69" w:rsidRPr="00390C2D">
              <w:rPr>
                <w:rFonts w:ascii="Consolas" w:hAnsi="Consolas"/>
                <w:noProof/>
                <w:lang w:val="en-GB"/>
              </w:rPr>
              <w:t>FirstName</w:t>
            </w:r>
            <w:r w:rsidR="00155B69" w:rsidRPr="00390C2D">
              <w:rPr>
                <w:noProof/>
                <w:lang w:val="en-GB"/>
              </w:rPr>
              <w:t xml:space="preserve"> </w:t>
            </w:r>
            <w:r w:rsidR="008F2DDE" w:rsidRPr="00390C2D">
              <w:rPr>
                <w:noProof/>
                <w:lang w:val="en-GB"/>
              </w:rPr>
              <w:t xml:space="preserve">in the new table since they are now </w:t>
            </w:r>
            <w:r w:rsidR="006652C0" w:rsidRPr="00390C2D">
              <w:rPr>
                <w:noProof/>
                <w:lang w:val="en-GB"/>
              </w:rPr>
              <w:t xml:space="preserve">completely </w:t>
            </w:r>
            <w:r w:rsidR="008F2DDE" w:rsidRPr="00390C2D">
              <w:rPr>
                <w:noProof/>
                <w:lang w:val="en-GB"/>
              </w:rPr>
              <w:t xml:space="preserve">represented by </w:t>
            </w:r>
            <w:r w:rsidR="006652C0" w:rsidRPr="00390C2D">
              <w:rPr>
                <w:rFonts w:ascii="Consolas" w:hAnsi="Consolas"/>
                <w:noProof/>
                <w:lang w:val="en-GB"/>
              </w:rPr>
              <w:t>Name</w:t>
            </w:r>
            <w:r w:rsidR="006652C0" w:rsidRPr="00390C2D">
              <w:rPr>
                <w:noProof/>
                <w:lang w:val="en-GB"/>
              </w:rPr>
              <w:t xml:space="preserve">. Furthermore, as we can see from </w:t>
            </w:r>
            <w:r w:rsidR="006652C0" w:rsidRPr="00390C2D">
              <w:rPr>
                <w:noProof/>
                <w:lang w:val="en-GB"/>
              </w:rPr>
              <w:fldChar w:fldCharType="begin"/>
            </w:r>
            <w:r w:rsidR="006652C0" w:rsidRPr="00390C2D">
              <w:rPr>
                <w:noProof/>
                <w:lang w:val="en-GB"/>
              </w:rPr>
              <w:instrText xml:space="preserve"> REF _Ref65760423 \h </w:instrText>
            </w:r>
            <w:r w:rsidR="006652C0" w:rsidRPr="00390C2D">
              <w:rPr>
                <w:noProof/>
                <w:lang w:val="en-GB"/>
              </w:rPr>
            </w:r>
            <w:r w:rsidR="006652C0" w:rsidRPr="00390C2D">
              <w:rPr>
                <w:noProof/>
                <w:lang w:val="en-GB"/>
              </w:rPr>
              <w:fldChar w:fldCharType="separate"/>
            </w:r>
            <w:r w:rsidR="00F37804" w:rsidRPr="00390C2D">
              <w:rPr>
                <w:noProof/>
                <w:lang w:val="en-GB"/>
              </w:rPr>
              <w:t>Figure 6.58</w:t>
            </w:r>
            <w:r w:rsidR="006652C0" w:rsidRPr="00390C2D">
              <w:rPr>
                <w:noProof/>
                <w:lang w:val="en-GB"/>
              </w:rPr>
              <w:fldChar w:fldCharType="end"/>
            </w:r>
            <w:r w:rsidR="00AB7783" w:rsidRPr="00390C2D">
              <w:rPr>
                <w:noProof/>
                <w:lang w:val="en-GB"/>
              </w:rPr>
              <w:t xml:space="preserve">, </w:t>
            </w:r>
            <w:r w:rsidR="00114A10" w:rsidRPr="00390C2D">
              <w:rPr>
                <w:noProof/>
                <w:lang w:val="en-GB"/>
              </w:rPr>
              <w:t xml:space="preserve">all </w:t>
            </w:r>
            <w:r w:rsidR="00EB6122" w:rsidRPr="00390C2D">
              <w:rPr>
                <w:noProof/>
                <w:lang w:val="en-GB"/>
              </w:rPr>
              <w:t xml:space="preserve">new variables are appended to the rightmost </w:t>
            </w:r>
            <w:r w:rsidR="008A00C4" w:rsidRPr="00390C2D">
              <w:rPr>
                <w:noProof/>
                <w:lang w:val="en-GB"/>
              </w:rPr>
              <w:t>end of the table</w:t>
            </w:r>
            <w:r w:rsidR="00053225" w:rsidRPr="00390C2D">
              <w:rPr>
                <w:noProof/>
                <w:lang w:val="en-GB"/>
              </w:rPr>
              <w:t xml:space="preserve">. </w:t>
            </w:r>
            <w:r w:rsidR="00EE6ADA" w:rsidRPr="00390C2D">
              <w:rPr>
                <w:noProof/>
                <w:lang w:val="en-GB"/>
              </w:rPr>
              <w:t>Thus</w:t>
            </w:r>
            <w:r w:rsidR="00053225" w:rsidRPr="00390C2D">
              <w:rPr>
                <w:noProof/>
                <w:lang w:val="en-GB"/>
              </w:rPr>
              <w:t xml:space="preserve">, we </w:t>
            </w:r>
            <w:r w:rsidR="00EE6ADA" w:rsidRPr="00390C2D">
              <w:rPr>
                <w:noProof/>
                <w:lang w:val="en-GB"/>
              </w:rPr>
              <w:t xml:space="preserve">need to </w:t>
            </w:r>
            <w:r w:rsidR="008F418B" w:rsidRPr="00390C2D">
              <w:rPr>
                <w:noProof/>
                <w:lang w:val="en-GB"/>
              </w:rPr>
              <w:t xml:space="preserve">rearrange the columns </w:t>
            </w:r>
            <w:r w:rsidRPr="00390C2D">
              <w:rPr>
                <w:noProof/>
                <w:lang w:val="en-GB"/>
              </w:rPr>
              <w:t xml:space="preserve">to our need </w:t>
            </w:r>
            <w:r w:rsidR="00EE6ADA" w:rsidRPr="00390C2D">
              <w:rPr>
                <w:noProof/>
                <w:lang w:val="en-GB"/>
              </w:rPr>
              <w:t xml:space="preserve">first before </w:t>
            </w:r>
            <w:r w:rsidR="00053225" w:rsidRPr="00390C2D">
              <w:rPr>
                <w:noProof/>
                <w:lang w:val="en-GB"/>
              </w:rPr>
              <w:t>copying them to the new table.</w:t>
            </w:r>
          </w:p>
          <w:p w14:paraId="28C285B4" w14:textId="01AD015C" w:rsidR="00273A3D" w:rsidRPr="00390C2D" w:rsidRDefault="00A4499E" w:rsidP="00914864">
            <w:pPr>
              <w:pStyle w:val="Figure-Image-Upper"/>
              <w:rPr>
                <w:lang w:val="en-GB"/>
              </w:rPr>
            </w:pPr>
            <w:r w:rsidRPr="00390C2D">
              <w:drawing>
                <wp:inline distT="0" distB="0" distL="0" distR="0" wp14:anchorId="6519E283" wp14:editId="4BCB485C">
                  <wp:extent cx="5580000" cy="643307"/>
                  <wp:effectExtent l="19050" t="19050" r="20955" b="234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6511" t="30111" r="2054" b="52558"/>
                          <a:stretch/>
                        </pic:blipFill>
                        <pic:spPr bwMode="auto">
                          <a:xfrm>
                            <a:off x="0" y="0"/>
                            <a:ext cx="5580000" cy="643307"/>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9014B8" w14:textId="20C2F798" w:rsidR="00273A3D" w:rsidRPr="00390C2D" w:rsidRDefault="00273A3D" w:rsidP="00390C2D">
            <w:pPr>
              <w:pStyle w:val="Caption"/>
            </w:pPr>
            <w:bookmarkStart w:id="70" w:name="_Ref65762338"/>
            <w:r w:rsidRPr="00390C2D">
              <w:t>Figure 6.</w:t>
            </w:r>
            <w:r w:rsidRPr="00390C2D">
              <w:fldChar w:fldCharType="begin"/>
            </w:r>
            <w:r w:rsidRPr="00390C2D">
              <w:instrText xml:space="preserve"> SEQ Figure \* ARABIC </w:instrText>
            </w:r>
            <w:r w:rsidRPr="00390C2D">
              <w:fldChar w:fldCharType="separate"/>
            </w:r>
            <w:r w:rsidR="00F37804" w:rsidRPr="00390C2D">
              <w:t>59</w:t>
            </w:r>
            <w:r w:rsidRPr="00390C2D">
              <w:fldChar w:fldCharType="end"/>
            </w:r>
            <w:bookmarkEnd w:id="70"/>
            <w:r w:rsidRPr="00390C2D">
              <w:t xml:space="preserve"> </w:t>
            </w:r>
            <w:r w:rsidR="00D649FB" w:rsidRPr="00390C2D">
              <w:t xml:space="preserve">Create a New Table </w:t>
            </w:r>
            <w:r w:rsidR="00CA1355" w:rsidRPr="00390C2D">
              <w:t>nam</w:t>
            </w:r>
            <w:r w:rsidR="00D649FB" w:rsidRPr="00390C2D">
              <w:t xml:space="preserve">ed </w:t>
            </w:r>
            <w:r w:rsidR="00CA1355" w:rsidRPr="00390C2D">
              <w:rPr>
                <w:rFonts w:ascii="Consolas" w:hAnsi="Consolas"/>
              </w:rPr>
              <w:t>s</w:t>
            </w:r>
            <w:r w:rsidR="00D649FB" w:rsidRPr="00390C2D">
              <w:rPr>
                <w:rFonts w:ascii="Consolas" w:hAnsi="Consolas"/>
              </w:rPr>
              <w:t>tudents2</w:t>
            </w:r>
          </w:p>
          <w:p w14:paraId="06D5EED6" w14:textId="6E5A97E5" w:rsidR="00273A3D" w:rsidRPr="00390C2D" w:rsidRDefault="007775CF" w:rsidP="00914864">
            <w:pPr>
              <w:pStyle w:val="BodyText"/>
              <w:rPr>
                <w:noProof/>
                <w:lang w:val="en-GB"/>
              </w:rPr>
            </w:pPr>
            <w:r w:rsidRPr="00390C2D">
              <w:rPr>
                <w:noProof/>
                <w:lang w:val="en-GB"/>
              </w:rPr>
              <w:t xml:space="preserve">In the first </w:t>
            </w:r>
            <w:r w:rsidR="00810C95" w:rsidRPr="00390C2D">
              <w:rPr>
                <w:noProof/>
                <w:lang w:val="en-GB"/>
              </w:rPr>
              <w:t>line</w:t>
            </w:r>
            <w:r w:rsidRPr="00390C2D">
              <w:rPr>
                <w:noProof/>
                <w:lang w:val="en-GB"/>
              </w:rPr>
              <w:t xml:space="preserve">, </w:t>
            </w:r>
            <w:r w:rsidR="00635C69" w:rsidRPr="00390C2D">
              <w:rPr>
                <w:noProof/>
                <w:lang w:val="en-GB"/>
              </w:rPr>
              <w:t xml:space="preserve">we </w:t>
            </w:r>
            <w:r w:rsidR="00810C95" w:rsidRPr="00390C2D">
              <w:rPr>
                <w:noProof/>
                <w:lang w:val="en-GB"/>
              </w:rPr>
              <w:t>generate</w:t>
            </w:r>
            <w:r w:rsidR="00635C69" w:rsidRPr="00390C2D">
              <w:rPr>
                <w:noProof/>
                <w:lang w:val="en-GB"/>
              </w:rPr>
              <w:t xml:space="preserve"> </w:t>
            </w:r>
            <w:r w:rsidR="00663253" w:rsidRPr="00390C2D">
              <w:rPr>
                <w:noProof/>
                <w:lang w:val="en-GB"/>
              </w:rPr>
              <w:t xml:space="preserve">a </w:t>
            </w:r>
            <w:r w:rsidR="00635C69" w:rsidRPr="00390C2D">
              <w:rPr>
                <w:noProof/>
                <w:lang w:val="en-GB"/>
              </w:rPr>
              <w:t xml:space="preserve">list of variables in the sequence </w:t>
            </w:r>
            <w:r w:rsidR="009419FE" w:rsidRPr="00390C2D">
              <w:rPr>
                <w:noProof/>
                <w:lang w:val="en-GB"/>
              </w:rPr>
              <w:t xml:space="preserve">of how they </w:t>
            </w:r>
            <w:r w:rsidR="008964E2">
              <w:rPr>
                <w:noProof/>
                <w:lang w:val="en-GB"/>
              </w:rPr>
              <w:t>should</w:t>
            </w:r>
            <w:r w:rsidR="009419FE" w:rsidRPr="00390C2D">
              <w:rPr>
                <w:noProof/>
                <w:lang w:val="en-GB"/>
              </w:rPr>
              <w:t xml:space="preserve"> </w:t>
            </w:r>
            <w:r w:rsidR="00DE0A2C" w:rsidRPr="00390C2D">
              <w:rPr>
                <w:noProof/>
                <w:lang w:val="en-GB"/>
              </w:rPr>
              <w:t xml:space="preserve">be inserted in </w:t>
            </w:r>
            <w:r w:rsidR="00DE0A2C" w:rsidRPr="00390C2D">
              <w:rPr>
                <w:rFonts w:ascii="Consolas" w:hAnsi="Consolas"/>
                <w:noProof/>
                <w:lang w:val="en-GB"/>
              </w:rPr>
              <w:t>students2</w:t>
            </w:r>
            <w:r w:rsidR="009A0FCB" w:rsidRPr="00390C2D">
              <w:rPr>
                <w:noProof/>
                <w:lang w:val="en-GB"/>
              </w:rPr>
              <w:t xml:space="preserve">. The reason </w:t>
            </w:r>
            <w:r w:rsidR="009419FE" w:rsidRPr="00390C2D">
              <w:rPr>
                <w:noProof/>
                <w:lang w:val="en-GB"/>
              </w:rPr>
              <w:t xml:space="preserve">of </w:t>
            </w:r>
            <w:r w:rsidR="009A0FCB" w:rsidRPr="00390C2D">
              <w:rPr>
                <w:noProof/>
                <w:lang w:val="en-GB"/>
              </w:rPr>
              <w:t>us</w:t>
            </w:r>
            <w:r w:rsidR="009419FE" w:rsidRPr="00390C2D">
              <w:rPr>
                <w:noProof/>
                <w:lang w:val="en-GB"/>
              </w:rPr>
              <w:t>ing</w:t>
            </w:r>
            <w:r w:rsidR="009A0FCB" w:rsidRPr="00390C2D">
              <w:rPr>
                <w:noProof/>
                <w:lang w:val="en-GB"/>
              </w:rPr>
              <w:t xml:space="preserve"> a Python string variable </w:t>
            </w:r>
            <w:r w:rsidR="00D6796F" w:rsidRPr="00390C2D">
              <w:rPr>
                <w:noProof/>
                <w:lang w:val="en-GB"/>
              </w:rPr>
              <w:t xml:space="preserve">to store them here </w:t>
            </w:r>
            <w:r w:rsidR="009A0FCB" w:rsidRPr="00390C2D">
              <w:rPr>
                <w:noProof/>
                <w:lang w:val="en-GB"/>
              </w:rPr>
              <w:t xml:space="preserve">is that we will need to use it later </w:t>
            </w:r>
            <w:r w:rsidR="00210F4E" w:rsidRPr="00390C2D">
              <w:rPr>
                <w:noProof/>
                <w:lang w:val="en-GB"/>
              </w:rPr>
              <w:t xml:space="preserve">for the </w:t>
            </w:r>
            <w:r w:rsidR="00210F4E" w:rsidRPr="00390C2D">
              <w:rPr>
                <w:rFonts w:ascii="Consolas" w:hAnsi="Consolas"/>
                <w:noProof/>
                <w:lang w:val="en-GB"/>
              </w:rPr>
              <w:t>INSERT</w:t>
            </w:r>
            <w:r w:rsidR="00210F4E" w:rsidRPr="00390C2D">
              <w:rPr>
                <w:noProof/>
                <w:lang w:val="en-GB"/>
              </w:rPr>
              <w:t xml:space="preserve"> </w:t>
            </w:r>
            <w:r w:rsidR="00210F4E" w:rsidRPr="00390C2D">
              <w:rPr>
                <w:rFonts w:ascii="Consolas" w:hAnsi="Consolas"/>
                <w:noProof/>
                <w:lang w:val="en-GB"/>
              </w:rPr>
              <w:t>INTO</w:t>
            </w:r>
            <w:r w:rsidR="00210F4E" w:rsidRPr="00390C2D">
              <w:rPr>
                <w:noProof/>
                <w:lang w:val="en-GB"/>
              </w:rPr>
              <w:t xml:space="preserve"> statement</w:t>
            </w:r>
            <w:r w:rsidR="007160FD" w:rsidRPr="00390C2D">
              <w:rPr>
                <w:noProof/>
                <w:lang w:val="en-GB"/>
              </w:rPr>
              <w:t xml:space="preserve"> again</w:t>
            </w:r>
            <w:r w:rsidR="00210F4E" w:rsidRPr="00390C2D">
              <w:rPr>
                <w:noProof/>
                <w:lang w:val="en-GB"/>
              </w:rPr>
              <w:t>.</w:t>
            </w:r>
            <w:r w:rsidR="00810C95" w:rsidRPr="00390C2D">
              <w:rPr>
                <w:noProof/>
                <w:lang w:val="en-GB"/>
              </w:rPr>
              <w:t xml:space="preserve"> In the second line, we can then create</w:t>
            </w:r>
            <w:r w:rsidR="00F3004D" w:rsidRPr="00390C2D">
              <w:rPr>
                <w:noProof/>
                <w:lang w:val="en-GB"/>
              </w:rPr>
              <w:t xml:space="preserve"> the new table </w:t>
            </w:r>
            <w:r w:rsidR="00852E21" w:rsidRPr="00390C2D">
              <w:rPr>
                <w:rFonts w:ascii="Consolas" w:hAnsi="Consolas"/>
                <w:noProof/>
                <w:lang w:val="en-GB"/>
              </w:rPr>
              <w:t>students2</w:t>
            </w:r>
            <w:r w:rsidR="007160FD" w:rsidRPr="00390C2D">
              <w:rPr>
                <w:noProof/>
                <w:lang w:val="en-GB"/>
              </w:rPr>
              <w:t xml:space="preserve"> and </w:t>
            </w:r>
            <w:r w:rsidR="00B00B5A" w:rsidRPr="00390C2D">
              <w:rPr>
                <w:noProof/>
                <w:lang w:val="en-GB"/>
              </w:rPr>
              <w:t xml:space="preserve">use the </w:t>
            </w:r>
            <w:r w:rsidR="0081568D" w:rsidRPr="00390C2D">
              <w:rPr>
                <w:noProof/>
                <w:lang w:val="en-GB"/>
              </w:rPr>
              <w:t xml:space="preserve">variable list string </w:t>
            </w:r>
            <w:r w:rsidR="0081568D" w:rsidRPr="00390C2D">
              <w:rPr>
                <w:rFonts w:ascii="Consolas" w:hAnsi="Consolas"/>
                <w:noProof/>
                <w:lang w:val="en-GB"/>
              </w:rPr>
              <w:t>sel_col</w:t>
            </w:r>
            <w:r w:rsidR="0081568D" w:rsidRPr="00390C2D">
              <w:rPr>
                <w:noProof/>
                <w:lang w:val="en-GB"/>
              </w:rPr>
              <w:t xml:space="preserve"> to </w:t>
            </w:r>
            <w:r w:rsidR="00852E21" w:rsidRPr="00390C2D">
              <w:rPr>
                <w:noProof/>
                <w:lang w:val="en-GB"/>
              </w:rPr>
              <w:t>define the variables and their sequence in the new table.</w:t>
            </w:r>
          </w:p>
          <w:p w14:paraId="58382EC7" w14:textId="74820212" w:rsidR="00273A3D" w:rsidRPr="00390C2D" w:rsidRDefault="00877FE8" w:rsidP="00914864">
            <w:pPr>
              <w:pStyle w:val="Figure-Image-Upper"/>
              <w:rPr>
                <w:lang w:val="en-GB"/>
              </w:rPr>
            </w:pPr>
            <w:r w:rsidRPr="00390C2D">
              <w:drawing>
                <wp:inline distT="0" distB="0" distL="0" distR="0" wp14:anchorId="3A966F97" wp14:editId="7057A18D">
                  <wp:extent cx="5580000" cy="513302"/>
                  <wp:effectExtent l="19050" t="19050" r="2095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l="16509" t="45024" r="1983" b="41135"/>
                          <a:stretch/>
                        </pic:blipFill>
                        <pic:spPr bwMode="auto">
                          <a:xfrm>
                            <a:off x="0" y="0"/>
                            <a:ext cx="5580000" cy="513302"/>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677A7B" w14:textId="179B26F9" w:rsidR="00273A3D" w:rsidRPr="00390C2D" w:rsidRDefault="00273A3D" w:rsidP="00390C2D">
            <w:pPr>
              <w:pStyle w:val="Caption"/>
            </w:pPr>
            <w:bookmarkStart w:id="71" w:name="_Ref65762093"/>
            <w:r w:rsidRPr="00390C2D">
              <w:t>Figure 6.</w:t>
            </w:r>
            <w:r w:rsidRPr="00390C2D">
              <w:fldChar w:fldCharType="begin"/>
            </w:r>
            <w:r w:rsidRPr="00390C2D">
              <w:instrText xml:space="preserve"> SEQ Figure \* ARABIC </w:instrText>
            </w:r>
            <w:r w:rsidRPr="00390C2D">
              <w:fldChar w:fldCharType="separate"/>
            </w:r>
            <w:r w:rsidR="00F37804" w:rsidRPr="00390C2D">
              <w:t>60</w:t>
            </w:r>
            <w:r w:rsidRPr="00390C2D">
              <w:fldChar w:fldCharType="end"/>
            </w:r>
            <w:bookmarkEnd w:id="71"/>
            <w:r w:rsidRPr="00390C2D">
              <w:t xml:space="preserve"> </w:t>
            </w:r>
            <w:r w:rsidR="003C185B" w:rsidRPr="00390C2D">
              <w:t xml:space="preserve">Query Data </w:t>
            </w:r>
            <w:r w:rsidR="00797798" w:rsidRPr="00390C2D">
              <w:t>f</w:t>
            </w:r>
            <w:r w:rsidR="003C185B" w:rsidRPr="00390C2D">
              <w:t xml:space="preserve">rom </w:t>
            </w:r>
            <w:r w:rsidR="00797798" w:rsidRPr="00390C2D">
              <w:rPr>
                <w:rFonts w:ascii="Consolas" w:hAnsi="Consolas"/>
              </w:rPr>
              <w:t>students</w:t>
            </w:r>
            <w:r w:rsidR="003C185B" w:rsidRPr="00390C2D">
              <w:t xml:space="preserve"> </w:t>
            </w:r>
            <w:r w:rsidR="00A67654" w:rsidRPr="00390C2D">
              <w:t xml:space="preserve">and Insert Them Into </w:t>
            </w:r>
            <w:r w:rsidR="00797798" w:rsidRPr="00390C2D">
              <w:rPr>
                <w:rFonts w:ascii="Consolas" w:hAnsi="Consolas"/>
              </w:rPr>
              <w:t>students2</w:t>
            </w:r>
          </w:p>
          <w:p w14:paraId="644B7B50" w14:textId="719181FF" w:rsidR="00273A3D" w:rsidRPr="00390C2D" w:rsidRDefault="00D649FB" w:rsidP="00914864">
            <w:pPr>
              <w:pStyle w:val="BodyText"/>
              <w:rPr>
                <w:noProof/>
                <w:lang w:val="en-GB"/>
              </w:rPr>
            </w:pPr>
            <w:r w:rsidRPr="00390C2D">
              <w:rPr>
                <w:noProof/>
                <w:lang w:val="en-GB"/>
              </w:rPr>
              <w:t xml:space="preserve">In </w:t>
            </w:r>
            <w:r w:rsidRPr="00390C2D">
              <w:rPr>
                <w:noProof/>
                <w:lang w:val="en-GB"/>
              </w:rPr>
              <w:fldChar w:fldCharType="begin"/>
            </w:r>
            <w:r w:rsidRPr="00390C2D">
              <w:rPr>
                <w:noProof/>
                <w:lang w:val="en-GB"/>
              </w:rPr>
              <w:instrText xml:space="preserve"> REF _Ref65762093 \h </w:instrText>
            </w:r>
            <w:r w:rsidRPr="00390C2D">
              <w:rPr>
                <w:noProof/>
                <w:lang w:val="en-GB"/>
              </w:rPr>
            </w:r>
            <w:r w:rsidRPr="00390C2D">
              <w:rPr>
                <w:noProof/>
                <w:lang w:val="en-GB"/>
              </w:rPr>
              <w:fldChar w:fldCharType="separate"/>
            </w:r>
            <w:r w:rsidR="00F37804" w:rsidRPr="00390C2D">
              <w:rPr>
                <w:noProof/>
                <w:lang w:val="en-GB"/>
              </w:rPr>
              <w:t>Figure 6.60</w:t>
            </w:r>
            <w:r w:rsidRPr="00390C2D">
              <w:rPr>
                <w:noProof/>
                <w:lang w:val="en-GB"/>
              </w:rPr>
              <w:fldChar w:fldCharType="end"/>
            </w:r>
            <w:r w:rsidRPr="00390C2D">
              <w:rPr>
                <w:noProof/>
                <w:lang w:val="en-GB"/>
              </w:rPr>
              <w:t xml:space="preserve">, </w:t>
            </w:r>
            <w:r w:rsidR="00CA1355" w:rsidRPr="00390C2D">
              <w:rPr>
                <w:noProof/>
                <w:lang w:val="en-GB"/>
              </w:rPr>
              <w:t xml:space="preserve">we combine the </w:t>
            </w:r>
            <w:r w:rsidR="00CA1355" w:rsidRPr="00390C2D">
              <w:rPr>
                <w:rFonts w:ascii="Consolas" w:hAnsi="Consolas"/>
                <w:noProof/>
                <w:lang w:val="en-GB"/>
              </w:rPr>
              <w:t>SELECT</w:t>
            </w:r>
            <w:r w:rsidR="00CA1355" w:rsidRPr="00390C2D">
              <w:rPr>
                <w:noProof/>
                <w:lang w:val="en-GB"/>
              </w:rPr>
              <w:t xml:space="preserve"> and the </w:t>
            </w:r>
            <w:r w:rsidR="00CA1355" w:rsidRPr="00390C2D">
              <w:rPr>
                <w:rFonts w:ascii="Consolas" w:hAnsi="Consolas"/>
                <w:noProof/>
                <w:lang w:val="en-GB"/>
              </w:rPr>
              <w:t>INSERT</w:t>
            </w:r>
            <w:r w:rsidR="00CA1355" w:rsidRPr="00390C2D">
              <w:rPr>
                <w:noProof/>
                <w:lang w:val="en-GB"/>
              </w:rPr>
              <w:t xml:space="preserve"> </w:t>
            </w:r>
            <w:r w:rsidR="00CA1355" w:rsidRPr="00390C2D">
              <w:rPr>
                <w:rFonts w:ascii="Consolas" w:hAnsi="Consolas"/>
                <w:noProof/>
                <w:lang w:val="en-GB"/>
              </w:rPr>
              <w:t>INTO</w:t>
            </w:r>
            <w:r w:rsidR="00CA1355" w:rsidRPr="00390C2D">
              <w:rPr>
                <w:noProof/>
                <w:lang w:val="en-GB"/>
              </w:rPr>
              <w:t xml:space="preserve"> statement</w:t>
            </w:r>
            <w:r w:rsidR="00F80108" w:rsidRPr="00390C2D">
              <w:rPr>
                <w:noProof/>
                <w:lang w:val="en-GB"/>
              </w:rPr>
              <w:t>s</w:t>
            </w:r>
            <w:r w:rsidR="00CA1355" w:rsidRPr="00390C2D">
              <w:rPr>
                <w:noProof/>
                <w:lang w:val="en-GB"/>
              </w:rPr>
              <w:t xml:space="preserve"> </w:t>
            </w:r>
            <w:r w:rsidR="00244669">
              <w:rPr>
                <w:noProof/>
                <w:lang w:val="en-GB"/>
              </w:rPr>
              <w:t xml:space="preserve">to </w:t>
            </w:r>
            <w:r w:rsidR="00F80108" w:rsidRPr="00390C2D">
              <w:rPr>
                <w:noProof/>
                <w:lang w:val="en-GB"/>
              </w:rPr>
              <w:t xml:space="preserve">transfer </w:t>
            </w:r>
            <w:r w:rsidR="002E1DA1" w:rsidRPr="00390C2D">
              <w:rPr>
                <w:noProof/>
                <w:lang w:val="en-GB"/>
              </w:rPr>
              <w:t xml:space="preserve">the data from </w:t>
            </w:r>
            <w:r w:rsidR="002E1DA1" w:rsidRPr="00390C2D">
              <w:rPr>
                <w:rFonts w:ascii="Consolas" w:hAnsi="Consolas"/>
                <w:noProof/>
                <w:lang w:val="en-GB"/>
              </w:rPr>
              <w:t>students</w:t>
            </w:r>
            <w:r w:rsidR="002E1DA1" w:rsidRPr="00390C2D">
              <w:rPr>
                <w:noProof/>
                <w:lang w:val="en-GB"/>
              </w:rPr>
              <w:t xml:space="preserve"> to </w:t>
            </w:r>
            <w:r w:rsidR="002E1DA1" w:rsidRPr="00390C2D">
              <w:rPr>
                <w:rFonts w:ascii="Consolas" w:hAnsi="Consolas"/>
                <w:noProof/>
                <w:lang w:val="en-GB"/>
              </w:rPr>
              <w:t>students2</w:t>
            </w:r>
            <w:r w:rsidR="002E1DA1" w:rsidRPr="00390C2D">
              <w:rPr>
                <w:noProof/>
                <w:lang w:val="en-GB"/>
              </w:rPr>
              <w:t xml:space="preserve">. We insert the </w:t>
            </w:r>
            <w:r w:rsidR="00FF117B" w:rsidRPr="00390C2D">
              <w:rPr>
                <w:noProof/>
                <w:lang w:val="en-GB"/>
              </w:rPr>
              <w:t xml:space="preserve">variable list string </w:t>
            </w:r>
            <w:r w:rsidR="00FF117B" w:rsidRPr="00390C2D">
              <w:rPr>
                <w:rFonts w:ascii="Consolas" w:hAnsi="Consolas"/>
                <w:noProof/>
                <w:lang w:val="en-GB"/>
              </w:rPr>
              <w:t>sel_cols</w:t>
            </w:r>
            <w:r w:rsidR="00264B3D" w:rsidRPr="00390C2D">
              <w:rPr>
                <w:noProof/>
                <w:lang w:val="en-GB"/>
              </w:rPr>
              <w:t xml:space="preserve">, </w:t>
            </w:r>
            <w:r w:rsidR="009B2021" w:rsidRPr="00390C2D">
              <w:rPr>
                <w:noProof/>
                <w:lang w:val="en-GB"/>
              </w:rPr>
              <w:lastRenderedPageBreak/>
              <w:t>which ha</w:t>
            </w:r>
            <w:r w:rsidR="00262A51" w:rsidRPr="00390C2D">
              <w:rPr>
                <w:noProof/>
                <w:lang w:val="en-GB"/>
              </w:rPr>
              <w:t>s</w:t>
            </w:r>
            <w:r w:rsidR="009B2021" w:rsidRPr="00390C2D">
              <w:rPr>
                <w:noProof/>
                <w:lang w:val="en-GB"/>
              </w:rPr>
              <w:t xml:space="preserve"> </w:t>
            </w:r>
            <w:r w:rsidR="001A7E77" w:rsidRPr="00390C2D">
              <w:rPr>
                <w:noProof/>
                <w:lang w:val="en-GB"/>
              </w:rPr>
              <w:t xml:space="preserve">already </w:t>
            </w:r>
            <w:r w:rsidR="00262A51" w:rsidRPr="00390C2D">
              <w:rPr>
                <w:noProof/>
                <w:lang w:val="en-GB"/>
              </w:rPr>
              <w:t xml:space="preserve">been </w:t>
            </w:r>
            <w:r w:rsidR="009B2021" w:rsidRPr="00390C2D">
              <w:rPr>
                <w:noProof/>
                <w:lang w:val="en-GB"/>
              </w:rPr>
              <w:t xml:space="preserve">used in the </w:t>
            </w:r>
            <w:r w:rsidR="009B2021" w:rsidRPr="00390C2D">
              <w:rPr>
                <w:rFonts w:ascii="Consolas" w:hAnsi="Consolas"/>
                <w:noProof/>
                <w:lang w:val="en-GB"/>
              </w:rPr>
              <w:t>CREATE</w:t>
            </w:r>
            <w:r w:rsidR="009B2021" w:rsidRPr="00390C2D">
              <w:rPr>
                <w:noProof/>
                <w:lang w:val="en-GB"/>
              </w:rPr>
              <w:t xml:space="preserve"> </w:t>
            </w:r>
            <w:r w:rsidR="009B2021" w:rsidRPr="00390C2D">
              <w:rPr>
                <w:rFonts w:ascii="Consolas" w:hAnsi="Consolas"/>
                <w:noProof/>
                <w:lang w:val="en-GB"/>
              </w:rPr>
              <w:t>TABLE</w:t>
            </w:r>
            <w:r w:rsidR="009B2021" w:rsidRPr="00390C2D">
              <w:rPr>
                <w:noProof/>
                <w:lang w:val="en-GB"/>
              </w:rPr>
              <w:t xml:space="preserve"> statement in </w:t>
            </w:r>
            <w:r w:rsidR="009B2021" w:rsidRPr="00390C2D">
              <w:rPr>
                <w:noProof/>
                <w:lang w:val="en-GB"/>
              </w:rPr>
              <w:fldChar w:fldCharType="begin"/>
            </w:r>
            <w:r w:rsidR="009B2021" w:rsidRPr="00390C2D">
              <w:rPr>
                <w:noProof/>
                <w:lang w:val="en-GB"/>
              </w:rPr>
              <w:instrText xml:space="preserve"> REF _Ref65762338 \h </w:instrText>
            </w:r>
            <w:r w:rsidR="009B2021" w:rsidRPr="00390C2D">
              <w:rPr>
                <w:noProof/>
                <w:lang w:val="en-GB"/>
              </w:rPr>
            </w:r>
            <w:r w:rsidR="009B2021" w:rsidRPr="00390C2D">
              <w:rPr>
                <w:noProof/>
                <w:lang w:val="en-GB"/>
              </w:rPr>
              <w:fldChar w:fldCharType="separate"/>
            </w:r>
            <w:r w:rsidR="00F37804" w:rsidRPr="00390C2D">
              <w:rPr>
                <w:noProof/>
                <w:lang w:val="en-GB"/>
              </w:rPr>
              <w:t>Figure 6.59</w:t>
            </w:r>
            <w:r w:rsidR="009B2021" w:rsidRPr="00390C2D">
              <w:rPr>
                <w:noProof/>
                <w:lang w:val="en-GB"/>
              </w:rPr>
              <w:fldChar w:fldCharType="end"/>
            </w:r>
            <w:r w:rsidR="0078127F" w:rsidRPr="00390C2D">
              <w:rPr>
                <w:noProof/>
                <w:lang w:val="en-GB"/>
              </w:rPr>
              <w:t xml:space="preserve">, into the </w:t>
            </w:r>
            <w:r w:rsidR="0078127F" w:rsidRPr="00390C2D">
              <w:rPr>
                <w:rFonts w:ascii="Consolas" w:hAnsi="Consolas"/>
                <w:noProof/>
                <w:lang w:val="en-GB"/>
              </w:rPr>
              <w:t>SELECT</w:t>
            </w:r>
            <w:r w:rsidR="0078127F" w:rsidRPr="00390C2D">
              <w:rPr>
                <w:noProof/>
                <w:lang w:val="en-GB"/>
              </w:rPr>
              <w:t xml:space="preserve"> statement</w:t>
            </w:r>
            <w:r w:rsidR="009B2021" w:rsidRPr="00390C2D">
              <w:rPr>
                <w:noProof/>
                <w:lang w:val="en-GB"/>
              </w:rPr>
              <w:t xml:space="preserve">. </w:t>
            </w:r>
            <w:r w:rsidR="003F6BF3" w:rsidRPr="00390C2D">
              <w:rPr>
                <w:noProof/>
                <w:lang w:val="en-GB"/>
              </w:rPr>
              <w:t xml:space="preserve">Hence, we have ensured that the </w:t>
            </w:r>
            <w:r w:rsidR="001D4394" w:rsidRPr="00390C2D">
              <w:rPr>
                <w:noProof/>
                <w:lang w:val="en-GB"/>
              </w:rPr>
              <w:t xml:space="preserve">sequence and names of the </w:t>
            </w:r>
            <w:r w:rsidR="003F6BF3" w:rsidRPr="00390C2D">
              <w:rPr>
                <w:noProof/>
                <w:lang w:val="en-GB"/>
              </w:rPr>
              <w:t xml:space="preserve">columns are </w:t>
            </w:r>
            <w:r w:rsidR="001D4394" w:rsidRPr="00390C2D">
              <w:rPr>
                <w:noProof/>
                <w:lang w:val="en-GB"/>
              </w:rPr>
              <w:t>identical</w:t>
            </w:r>
            <w:r w:rsidR="002813AA" w:rsidRPr="00390C2D">
              <w:rPr>
                <w:noProof/>
                <w:lang w:val="en-GB"/>
              </w:rPr>
              <w:t xml:space="preserve"> in both </w:t>
            </w:r>
            <w:r w:rsidR="001A7E77" w:rsidRPr="00390C2D">
              <w:rPr>
                <w:noProof/>
                <w:lang w:val="en-GB"/>
              </w:rPr>
              <w:t xml:space="preserve">the </w:t>
            </w:r>
            <w:r w:rsidR="002813AA" w:rsidRPr="00390C2D">
              <w:rPr>
                <w:noProof/>
                <w:lang w:val="en-GB"/>
              </w:rPr>
              <w:t>programs</w:t>
            </w:r>
            <w:r w:rsidR="001D4394" w:rsidRPr="00390C2D">
              <w:rPr>
                <w:noProof/>
                <w:lang w:val="en-GB"/>
              </w:rPr>
              <w:t>.</w:t>
            </w:r>
            <w:r w:rsidR="00685E8F" w:rsidRPr="00390C2D">
              <w:rPr>
                <w:noProof/>
                <w:lang w:val="en-GB"/>
              </w:rPr>
              <w:t xml:space="preserve"> In addition, we added the </w:t>
            </w:r>
            <w:r w:rsidR="00685E8F" w:rsidRPr="00390C2D">
              <w:rPr>
                <w:rFonts w:ascii="Consolas" w:hAnsi="Consolas"/>
                <w:noProof/>
                <w:lang w:val="en-GB"/>
              </w:rPr>
              <w:t>ORDER</w:t>
            </w:r>
            <w:r w:rsidR="00685E8F" w:rsidRPr="00390C2D">
              <w:rPr>
                <w:noProof/>
                <w:lang w:val="en-GB"/>
              </w:rPr>
              <w:t xml:space="preserve"> </w:t>
            </w:r>
            <w:r w:rsidR="00685E8F" w:rsidRPr="00390C2D">
              <w:rPr>
                <w:rFonts w:ascii="Consolas" w:hAnsi="Consolas"/>
                <w:noProof/>
                <w:lang w:val="en-GB"/>
              </w:rPr>
              <w:t>BY</w:t>
            </w:r>
            <w:r w:rsidR="00685E8F" w:rsidRPr="00390C2D">
              <w:rPr>
                <w:noProof/>
                <w:lang w:val="en-GB"/>
              </w:rPr>
              <w:t xml:space="preserve"> </w:t>
            </w:r>
            <w:r w:rsidR="00AB2C67" w:rsidRPr="00390C2D">
              <w:rPr>
                <w:noProof/>
                <w:lang w:val="en-GB"/>
              </w:rPr>
              <w:t xml:space="preserve">keyword to the </w:t>
            </w:r>
            <w:r w:rsidR="00AB2C67" w:rsidRPr="00390C2D">
              <w:rPr>
                <w:rFonts w:ascii="Consolas" w:hAnsi="Consolas"/>
                <w:noProof/>
                <w:lang w:val="en-GB"/>
              </w:rPr>
              <w:t>SELECT</w:t>
            </w:r>
            <w:r w:rsidR="00AB2C67" w:rsidRPr="00390C2D">
              <w:rPr>
                <w:noProof/>
                <w:lang w:val="en-GB"/>
              </w:rPr>
              <w:t xml:space="preserve"> statement so that the data are now sorted by the ID number</w:t>
            </w:r>
            <w:r w:rsidR="007F51EA" w:rsidRPr="00390C2D">
              <w:rPr>
                <w:noProof/>
                <w:lang w:val="en-GB"/>
              </w:rPr>
              <w:t>s of the students</w:t>
            </w:r>
            <w:r w:rsidR="00AB2C67" w:rsidRPr="00390C2D">
              <w:rPr>
                <w:noProof/>
                <w:lang w:val="en-GB"/>
              </w:rPr>
              <w:t>.</w:t>
            </w:r>
          </w:p>
          <w:p w14:paraId="209CE670" w14:textId="1F44B163" w:rsidR="00DC5B77" w:rsidRPr="00390C2D" w:rsidRDefault="00732227" w:rsidP="00DC5B77">
            <w:pPr>
              <w:pStyle w:val="BodyText"/>
              <w:rPr>
                <w:noProof/>
                <w:lang w:val="en-GB"/>
              </w:rPr>
            </w:pPr>
            <w:r w:rsidRPr="00390C2D">
              <w:rPr>
                <w:noProof/>
                <w:lang w:val="en-GB"/>
              </w:rPr>
              <w:fldChar w:fldCharType="begin"/>
            </w:r>
            <w:r w:rsidRPr="00390C2D">
              <w:rPr>
                <w:noProof/>
                <w:lang w:val="en-GB"/>
              </w:rPr>
              <w:instrText xml:space="preserve"> REF _Ref65762992 \h </w:instrText>
            </w:r>
            <w:r w:rsidRPr="00390C2D">
              <w:rPr>
                <w:noProof/>
                <w:lang w:val="en-GB"/>
              </w:rPr>
            </w:r>
            <w:r w:rsidRPr="00390C2D">
              <w:rPr>
                <w:noProof/>
                <w:lang w:val="en-GB"/>
              </w:rPr>
              <w:fldChar w:fldCharType="separate"/>
            </w:r>
            <w:r w:rsidR="00F37804" w:rsidRPr="00390C2D">
              <w:rPr>
                <w:noProof/>
                <w:lang w:val="en-GB"/>
              </w:rPr>
              <w:t>Figure 6.61</w:t>
            </w:r>
            <w:r w:rsidRPr="00390C2D">
              <w:rPr>
                <w:noProof/>
                <w:lang w:val="en-GB"/>
              </w:rPr>
              <w:fldChar w:fldCharType="end"/>
            </w:r>
            <w:r w:rsidR="00E81397" w:rsidRPr="00390C2D">
              <w:rPr>
                <w:noProof/>
                <w:lang w:val="en-GB"/>
              </w:rPr>
              <w:t xml:space="preserve"> shows the table</w:t>
            </w:r>
            <w:r w:rsidR="007F51EA" w:rsidRPr="00390C2D">
              <w:rPr>
                <w:noProof/>
                <w:lang w:val="en-GB"/>
              </w:rPr>
              <w:t xml:space="preserve"> </w:t>
            </w:r>
            <w:r w:rsidRPr="00390C2D">
              <w:rPr>
                <w:rFonts w:ascii="Consolas" w:hAnsi="Consolas"/>
                <w:noProof/>
                <w:lang w:val="en-GB"/>
              </w:rPr>
              <w:t>students2</w:t>
            </w:r>
            <w:r w:rsidR="00062698" w:rsidRPr="00390C2D">
              <w:rPr>
                <w:noProof/>
                <w:lang w:val="en-GB"/>
              </w:rPr>
              <w:t xml:space="preserve"> after the data have been inserted.</w:t>
            </w:r>
          </w:p>
          <w:p w14:paraId="3E412703" w14:textId="107B09C0" w:rsidR="00DC5B77" w:rsidRPr="00390C2D" w:rsidRDefault="005640EC" w:rsidP="00DC5B77">
            <w:pPr>
              <w:pStyle w:val="Figure-Image-Upper"/>
              <w:rPr>
                <w:lang w:val="en-GB"/>
              </w:rPr>
            </w:pPr>
            <w:r w:rsidRPr="00390C2D">
              <w:drawing>
                <wp:inline distT="0" distB="0" distL="0" distR="0" wp14:anchorId="5B31BE00" wp14:editId="08CA899C">
                  <wp:extent cx="5580000" cy="2824439"/>
                  <wp:effectExtent l="19050" t="19050" r="20955"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6571" t="19744" r="2046" b="4213"/>
                          <a:stretch/>
                        </pic:blipFill>
                        <pic:spPr bwMode="auto">
                          <a:xfrm>
                            <a:off x="0" y="0"/>
                            <a:ext cx="5580000" cy="2824439"/>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97FA089" w14:textId="41DBE763" w:rsidR="00DC5B77" w:rsidRPr="00390C2D" w:rsidRDefault="00DC5B77" w:rsidP="00390C2D">
            <w:pPr>
              <w:pStyle w:val="Caption"/>
            </w:pPr>
            <w:bookmarkStart w:id="72" w:name="_Ref65762992"/>
            <w:r w:rsidRPr="00390C2D">
              <w:t>Figure 6.</w:t>
            </w:r>
            <w:r w:rsidRPr="00390C2D">
              <w:fldChar w:fldCharType="begin"/>
            </w:r>
            <w:r w:rsidRPr="00390C2D">
              <w:instrText xml:space="preserve"> SEQ Figure \* ARABIC </w:instrText>
            </w:r>
            <w:r w:rsidRPr="00390C2D">
              <w:fldChar w:fldCharType="separate"/>
            </w:r>
            <w:r w:rsidR="00F37804" w:rsidRPr="00390C2D">
              <w:t>61</w:t>
            </w:r>
            <w:r w:rsidRPr="00390C2D">
              <w:fldChar w:fldCharType="end"/>
            </w:r>
            <w:bookmarkEnd w:id="72"/>
            <w:r w:rsidRPr="00390C2D">
              <w:t xml:space="preserve"> </w:t>
            </w:r>
            <w:r w:rsidR="00D33A5D" w:rsidRPr="00390C2D">
              <w:t>Output of students2 after Inserting the Data</w:t>
            </w:r>
          </w:p>
          <w:p w14:paraId="62D2B9FE" w14:textId="06BA30E0" w:rsidR="00884146" w:rsidRPr="00390C2D" w:rsidRDefault="00F00F7F" w:rsidP="00884146">
            <w:pPr>
              <w:pStyle w:val="BodyText"/>
              <w:rPr>
                <w:noProof/>
                <w:lang w:val="en-GB"/>
              </w:rPr>
            </w:pPr>
            <w:r w:rsidRPr="00390C2D">
              <w:rPr>
                <w:noProof/>
                <w:lang w:val="en-GB"/>
              </w:rPr>
              <w:t xml:space="preserve">Unlike other SQL versions, </w:t>
            </w:r>
            <w:r w:rsidR="00884146" w:rsidRPr="00390C2D">
              <w:rPr>
                <w:noProof/>
                <w:lang w:val="en-GB"/>
              </w:rPr>
              <w:t xml:space="preserve">SQLite does not support </w:t>
            </w:r>
            <w:r w:rsidR="00884146" w:rsidRPr="00390C2D">
              <w:rPr>
                <w:rFonts w:ascii="Consolas" w:hAnsi="Consolas"/>
                <w:noProof/>
                <w:lang w:val="en-GB"/>
              </w:rPr>
              <w:t>DROP</w:t>
            </w:r>
            <w:r w:rsidR="00884146" w:rsidRPr="00390C2D">
              <w:rPr>
                <w:noProof/>
                <w:lang w:val="en-GB"/>
              </w:rPr>
              <w:t xml:space="preserve"> </w:t>
            </w:r>
            <w:r w:rsidR="00884146" w:rsidRPr="00390C2D">
              <w:rPr>
                <w:rFonts w:ascii="Consolas" w:hAnsi="Consolas"/>
                <w:noProof/>
                <w:lang w:val="en-GB"/>
              </w:rPr>
              <w:t>COLUMN</w:t>
            </w:r>
            <w:r w:rsidR="00884146" w:rsidRPr="00390C2D">
              <w:rPr>
                <w:noProof/>
                <w:lang w:val="en-GB"/>
              </w:rPr>
              <w:t xml:space="preserve"> in the </w:t>
            </w:r>
            <w:r w:rsidR="00884146" w:rsidRPr="00390C2D">
              <w:rPr>
                <w:rFonts w:ascii="Consolas" w:hAnsi="Consolas"/>
                <w:noProof/>
                <w:lang w:val="en-GB"/>
              </w:rPr>
              <w:t>ALTER</w:t>
            </w:r>
            <w:r w:rsidR="00884146" w:rsidRPr="00390C2D">
              <w:rPr>
                <w:noProof/>
                <w:lang w:val="en-GB"/>
              </w:rPr>
              <w:t xml:space="preserve"> </w:t>
            </w:r>
            <w:r w:rsidR="00884146" w:rsidRPr="00390C2D">
              <w:rPr>
                <w:rFonts w:ascii="Consolas" w:hAnsi="Consolas"/>
                <w:noProof/>
                <w:lang w:val="en-GB"/>
              </w:rPr>
              <w:t>TABLE</w:t>
            </w:r>
            <w:r w:rsidR="00884146" w:rsidRPr="00390C2D">
              <w:rPr>
                <w:noProof/>
                <w:lang w:val="en-GB"/>
              </w:rPr>
              <w:t xml:space="preserve"> statement</w:t>
            </w:r>
            <w:r w:rsidRPr="00390C2D">
              <w:rPr>
                <w:noProof/>
                <w:lang w:val="en-GB"/>
              </w:rPr>
              <w:t>. Therefore,</w:t>
            </w:r>
            <w:r w:rsidR="00884146" w:rsidRPr="00390C2D">
              <w:rPr>
                <w:noProof/>
                <w:lang w:val="en-GB"/>
              </w:rPr>
              <w:t xml:space="preserve"> the </w:t>
            </w:r>
            <w:r w:rsidR="002D69FD" w:rsidRPr="00390C2D">
              <w:rPr>
                <w:noProof/>
                <w:lang w:val="en-GB"/>
              </w:rPr>
              <w:t xml:space="preserve">method introduced in </w:t>
            </w:r>
            <w:r w:rsidR="002D69FD" w:rsidRPr="00390C2D">
              <w:rPr>
                <w:noProof/>
                <w:lang w:val="en-GB"/>
              </w:rPr>
              <w:fldChar w:fldCharType="begin"/>
            </w:r>
            <w:r w:rsidR="002D69FD" w:rsidRPr="00390C2D">
              <w:rPr>
                <w:noProof/>
                <w:lang w:val="en-GB"/>
              </w:rPr>
              <w:instrText xml:space="preserve"> REF _Ref65760423 \h </w:instrText>
            </w:r>
            <w:r w:rsidR="002D69FD" w:rsidRPr="00390C2D">
              <w:rPr>
                <w:noProof/>
                <w:lang w:val="en-GB"/>
              </w:rPr>
            </w:r>
            <w:r w:rsidR="002D69FD" w:rsidRPr="00390C2D">
              <w:rPr>
                <w:noProof/>
                <w:lang w:val="en-GB"/>
              </w:rPr>
              <w:fldChar w:fldCharType="separate"/>
            </w:r>
            <w:r w:rsidR="00F37804" w:rsidRPr="00390C2D">
              <w:rPr>
                <w:noProof/>
                <w:lang w:val="en-GB"/>
              </w:rPr>
              <w:t>Figure 6.58</w:t>
            </w:r>
            <w:r w:rsidR="002D69FD" w:rsidRPr="00390C2D">
              <w:rPr>
                <w:noProof/>
                <w:lang w:val="en-GB"/>
              </w:rPr>
              <w:fldChar w:fldCharType="end"/>
            </w:r>
            <w:r w:rsidR="002D69FD" w:rsidRPr="00390C2D">
              <w:rPr>
                <w:noProof/>
                <w:lang w:val="en-GB"/>
              </w:rPr>
              <w:t xml:space="preserve"> and </w:t>
            </w:r>
            <w:r w:rsidR="002D69FD" w:rsidRPr="00390C2D">
              <w:rPr>
                <w:noProof/>
                <w:lang w:val="en-GB"/>
              </w:rPr>
              <w:fldChar w:fldCharType="begin"/>
            </w:r>
            <w:r w:rsidR="002D69FD" w:rsidRPr="00390C2D">
              <w:rPr>
                <w:noProof/>
                <w:lang w:val="en-GB"/>
              </w:rPr>
              <w:instrText xml:space="preserve"> REF _Ref65762338 \h </w:instrText>
            </w:r>
            <w:r w:rsidR="002D69FD" w:rsidRPr="00390C2D">
              <w:rPr>
                <w:noProof/>
                <w:lang w:val="en-GB"/>
              </w:rPr>
            </w:r>
            <w:r w:rsidR="002D69FD" w:rsidRPr="00390C2D">
              <w:rPr>
                <w:noProof/>
                <w:lang w:val="en-GB"/>
              </w:rPr>
              <w:fldChar w:fldCharType="separate"/>
            </w:r>
            <w:r w:rsidR="00F37804" w:rsidRPr="00390C2D">
              <w:rPr>
                <w:noProof/>
                <w:lang w:val="en-GB"/>
              </w:rPr>
              <w:t>Figure 6.59</w:t>
            </w:r>
            <w:r w:rsidR="002D69FD" w:rsidRPr="00390C2D">
              <w:rPr>
                <w:noProof/>
                <w:lang w:val="en-GB"/>
              </w:rPr>
              <w:fldChar w:fldCharType="end"/>
            </w:r>
            <w:r w:rsidR="00E24E3D" w:rsidRPr="00390C2D">
              <w:rPr>
                <w:noProof/>
                <w:lang w:val="en-GB"/>
              </w:rPr>
              <w:t xml:space="preserve">, </w:t>
            </w:r>
            <w:r w:rsidR="0000425F" w:rsidRPr="00390C2D">
              <w:rPr>
                <w:noProof/>
                <w:lang w:val="en-GB"/>
              </w:rPr>
              <w:t>namely,</w:t>
            </w:r>
            <w:r w:rsidR="00E24E3D" w:rsidRPr="00390C2D">
              <w:rPr>
                <w:noProof/>
                <w:lang w:val="en-GB"/>
              </w:rPr>
              <w:t xml:space="preserve"> </w:t>
            </w:r>
            <w:r w:rsidR="00884146" w:rsidRPr="00390C2D">
              <w:rPr>
                <w:noProof/>
                <w:lang w:val="en-GB"/>
              </w:rPr>
              <w:t xml:space="preserve">to </w:t>
            </w:r>
            <w:r w:rsidR="0081634B" w:rsidRPr="00390C2D">
              <w:rPr>
                <w:noProof/>
                <w:lang w:val="en-GB"/>
              </w:rPr>
              <w:t xml:space="preserve">transfer </w:t>
            </w:r>
            <w:r w:rsidR="00CB567C" w:rsidRPr="00390C2D">
              <w:rPr>
                <w:noProof/>
                <w:lang w:val="en-GB"/>
              </w:rPr>
              <w:t xml:space="preserve">all </w:t>
            </w:r>
            <w:r w:rsidR="0081634B" w:rsidRPr="00390C2D">
              <w:rPr>
                <w:noProof/>
                <w:lang w:val="en-GB"/>
              </w:rPr>
              <w:t xml:space="preserve">data </w:t>
            </w:r>
            <w:r w:rsidR="001E76E7" w:rsidRPr="00390C2D">
              <w:rPr>
                <w:noProof/>
                <w:lang w:val="en-GB"/>
              </w:rPr>
              <w:t>except the variable</w:t>
            </w:r>
            <w:r w:rsidR="00002B47">
              <w:rPr>
                <w:noProof/>
                <w:lang w:val="en-GB"/>
              </w:rPr>
              <w:t>s</w:t>
            </w:r>
            <w:r w:rsidR="001E76E7" w:rsidRPr="00390C2D">
              <w:rPr>
                <w:noProof/>
                <w:lang w:val="en-GB"/>
              </w:rPr>
              <w:t xml:space="preserve"> that should be removed </w:t>
            </w:r>
            <w:r w:rsidR="0081634B" w:rsidRPr="00390C2D">
              <w:rPr>
                <w:noProof/>
                <w:lang w:val="en-GB"/>
              </w:rPr>
              <w:t xml:space="preserve">to </w:t>
            </w:r>
            <w:r w:rsidR="00884146" w:rsidRPr="00390C2D">
              <w:rPr>
                <w:noProof/>
                <w:lang w:val="en-GB"/>
              </w:rPr>
              <w:t>a new table</w:t>
            </w:r>
            <w:r w:rsidR="001E76E7" w:rsidRPr="00390C2D">
              <w:rPr>
                <w:noProof/>
                <w:lang w:val="en-GB"/>
              </w:rPr>
              <w:t xml:space="preserve">, </w:t>
            </w:r>
            <w:r w:rsidR="00E24E3D" w:rsidRPr="00390C2D">
              <w:rPr>
                <w:noProof/>
                <w:lang w:val="en-GB"/>
              </w:rPr>
              <w:t>is the only way to delete a column</w:t>
            </w:r>
            <w:r w:rsidR="00884146" w:rsidRPr="00390C2D">
              <w:rPr>
                <w:noProof/>
                <w:lang w:val="en-GB"/>
              </w:rPr>
              <w:t>.</w:t>
            </w:r>
          </w:p>
        </w:tc>
      </w:tr>
    </w:tbl>
    <w:p w14:paraId="57A682E1" w14:textId="77777777" w:rsidR="00B277EE" w:rsidRPr="00390C2D" w:rsidRDefault="00B277EE" w:rsidP="00B277EE">
      <w:pPr>
        <w:spacing w:before="240" w:after="120"/>
        <w:jc w:val="left"/>
        <w:rPr>
          <w:b/>
          <w:noProof/>
          <w:sz w:val="28"/>
        </w:rPr>
      </w:pPr>
      <w:r w:rsidRPr="00390C2D">
        <w:rPr>
          <w:b/>
          <w:noProof/>
          <w:sz w:val="28"/>
        </w:rPr>
        <w:lastRenderedPageBreak/>
        <w:t>Read</w:t>
      </w:r>
    </w:p>
    <w:p w14:paraId="29F7DE03" w14:textId="77777777" w:rsidR="00B277EE" w:rsidRPr="00390C2D" w:rsidRDefault="00B277EE" w:rsidP="00390C2D">
      <w:pPr>
        <w:pStyle w:val="BodyText"/>
        <w:spacing w:after="0"/>
        <w:rPr>
          <w:noProof/>
          <w:lang w:val="en-GB"/>
        </w:rPr>
      </w:pPr>
      <w:r w:rsidRPr="00390C2D">
        <w:rPr>
          <w:noProof/>
          <w:lang w:val="en-GB"/>
        </w:rPr>
        <w:t xml:space="preserve">Refer to the links below for more details and examples on the </w:t>
      </w:r>
      <w:r w:rsidRPr="00390C2D">
        <w:rPr>
          <w:rFonts w:ascii="Consolas" w:hAnsi="Consolas"/>
          <w:noProof/>
          <w:lang w:val="en-GB"/>
        </w:rPr>
        <w:t>ALTER</w:t>
      </w:r>
      <w:r w:rsidRPr="00390C2D">
        <w:rPr>
          <w:noProof/>
          <w:lang w:val="en-GB"/>
        </w:rPr>
        <w:t xml:space="preserve"> </w:t>
      </w:r>
      <w:r w:rsidRPr="00390C2D">
        <w:rPr>
          <w:rFonts w:ascii="Consolas" w:hAnsi="Consolas"/>
          <w:noProof/>
          <w:lang w:val="en-GB"/>
        </w:rPr>
        <w:t>TABLE</w:t>
      </w:r>
      <w:r w:rsidRPr="00390C2D">
        <w:rPr>
          <w:noProof/>
          <w:lang w:val="en-GB"/>
        </w:rPr>
        <w:t xml:space="preserve"> statement in SQL:</w:t>
      </w:r>
    </w:p>
    <w:p w14:paraId="250CDEA0" w14:textId="32A7B49D" w:rsidR="00B277EE" w:rsidRPr="00390C2D" w:rsidRDefault="00655C2E" w:rsidP="00390C2D">
      <w:pPr>
        <w:pStyle w:val="BodyText"/>
        <w:spacing w:before="0" w:after="0"/>
        <w:rPr>
          <w:noProof/>
          <w:lang w:val="en-GB"/>
        </w:rPr>
      </w:pPr>
      <w:hyperlink r:id="rId117" w:history="1">
        <w:r w:rsidR="00B277EE" w:rsidRPr="00390C2D">
          <w:rPr>
            <w:rStyle w:val="Hyperlink"/>
            <w:noProof/>
            <w:lang w:val="en-GB"/>
          </w:rPr>
          <w:t>https://www.w3schools.com/sql/sql_alter.asp</w:t>
        </w:r>
      </w:hyperlink>
    </w:p>
    <w:p w14:paraId="79C5692D" w14:textId="66C8B6EF" w:rsidR="00B277EE" w:rsidRPr="00390C2D" w:rsidRDefault="00655C2E" w:rsidP="00390C2D">
      <w:pPr>
        <w:pStyle w:val="BodyText"/>
        <w:spacing w:before="0"/>
        <w:rPr>
          <w:noProof/>
          <w:lang w:val="en-GB"/>
        </w:rPr>
      </w:pPr>
      <w:hyperlink r:id="rId118" w:history="1">
        <w:r w:rsidR="00B277EE" w:rsidRPr="00390C2D">
          <w:rPr>
            <w:rStyle w:val="Hyperlink"/>
            <w:noProof/>
            <w:lang w:val="en-GB"/>
          </w:rPr>
          <w:t>https://www.sqlitetutorial.net/sqlite-alter-table/</w:t>
        </w:r>
      </w:hyperlink>
    </w:p>
    <w:p w14:paraId="2560E760" w14:textId="77777777" w:rsidR="00B277EE" w:rsidRPr="00390C2D" w:rsidRDefault="00B277EE" w:rsidP="00B277EE">
      <w:pPr>
        <w:spacing w:before="240" w:after="120"/>
        <w:jc w:val="left"/>
        <w:rPr>
          <w:b/>
          <w:noProof/>
          <w:sz w:val="28"/>
        </w:rPr>
      </w:pPr>
      <w:r w:rsidRPr="00390C2D">
        <w:rPr>
          <w:b/>
          <w:noProof/>
          <w:sz w:val="28"/>
        </w:rPr>
        <w:t>Read</w:t>
      </w:r>
    </w:p>
    <w:p w14:paraId="11990374" w14:textId="77777777" w:rsidR="00B277EE" w:rsidRPr="00390C2D" w:rsidRDefault="00B277EE" w:rsidP="00390C2D">
      <w:pPr>
        <w:pStyle w:val="BodyText"/>
        <w:spacing w:after="0"/>
        <w:rPr>
          <w:noProof/>
          <w:lang w:val="en-GB"/>
        </w:rPr>
      </w:pPr>
      <w:r w:rsidRPr="00390C2D">
        <w:rPr>
          <w:noProof/>
          <w:lang w:val="en-GB"/>
        </w:rPr>
        <w:t xml:space="preserve">Refer to the link below for more details and examples on the </w:t>
      </w:r>
      <w:r w:rsidRPr="00390C2D">
        <w:rPr>
          <w:rFonts w:ascii="Consolas" w:hAnsi="Consolas"/>
          <w:noProof/>
          <w:lang w:val="en-GB"/>
        </w:rPr>
        <w:t>RENAME</w:t>
      </w:r>
      <w:r w:rsidRPr="00390C2D">
        <w:rPr>
          <w:noProof/>
          <w:lang w:val="en-GB"/>
        </w:rPr>
        <w:t xml:space="preserve"> </w:t>
      </w:r>
      <w:r w:rsidRPr="00390C2D">
        <w:rPr>
          <w:rFonts w:ascii="Consolas" w:hAnsi="Consolas"/>
          <w:noProof/>
          <w:lang w:val="en-GB"/>
        </w:rPr>
        <w:t>TO</w:t>
      </w:r>
      <w:r w:rsidRPr="00390C2D">
        <w:rPr>
          <w:noProof/>
          <w:lang w:val="en-GB"/>
        </w:rPr>
        <w:t xml:space="preserve"> keywords of the </w:t>
      </w:r>
      <w:r w:rsidRPr="00390C2D">
        <w:rPr>
          <w:rFonts w:ascii="Consolas" w:hAnsi="Consolas"/>
          <w:noProof/>
          <w:lang w:val="en-GB"/>
        </w:rPr>
        <w:t>ALTER</w:t>
      </w:r>
      <w:r w:rsidRPr="00390C2D">
        <w:rPr>
          <w:noProof/>
          <w:lang w:val="en-GB"/>
        </w:rPr>
        <w:t xml:space="preserve"> </w:t>
      </w:r>
      <w:r w:rsidRPr="00390C2D">
        <w:rPr>
          <w:rFonts w:ascii="Consolas" w:hAnsi="Consolas"/>
          <w:noProof/>
          <w:lang w:val="en-GB"/>
        </w:rPr>
        <w:t>TABLE</w:t>
      </w:r>
      <w:r w:rsidRPr="00390C2D">
        <w:rPr>
          <w:noProof/>
          <w:lang w:val="en-GB"/>
        </w:rPr>
        <w:t xml:space="preserve"> statement in SQL:</w:t>
      </w:r>
    </w:p>
    <w:p w14:paraId="362627BF" w14:textId="3D1EEF1A" w:rsidR="00B277EE" w:rsidRPr="00390C2D" w:rsidRDefault="00655C2E" w:rsidP="00390C2D">
      <w:pPr>
        <w:pStyle w:val="BodyText"/>
        <w:spacing w:before="0"/>
        <w:rPr>
          <w:noProof/>
          <w:lang w:val="en-GB"/>
        </w:rPr>
      </w:pPr>
      <w:hyperlink r:id="rId119" w:history="1">
        <w:r w:rsidR="00B277EE" w:rsidRPr="00390C2D">
          <w:rPr>
            <w:rStyle w:val="Hyperlink"/>
            <w:noProof/>
            <w:lang w:val="en-GB"/>
          </w:rPr>
          <w:t>https://www.sqlitetutorial.net/sqlite-rename-column/</w:t>
        </w:r>
      </w:hyperlink>
    </w:p>
    <w:p w14:paraId="70CFA379" w14:textId="77777777" w:rsidR="00B277EE" w:rsidRPr="00390C2D" w:rsidRDefault="00B277EE" w:rsidP="00B277EE">
      <w:pPr>
        <w:spacing w:before="240" w:after="120"/>
        <w:jc w:val="left"/>
        <w:rPr>
          <w:b/>
          <w:noProof/>
          <w:sz w:val="28"/>
        </w:rPr>
      </w:pPr>
      <w:r w:rsidRPr="00390C2D">
        <w:rPr>
          <w:b/>
          <w:noProof/>
          <w:sz w:val="28"/>
        </w:rPr>
        <w:lastRenderedPageBreak/>
        <w:t>Read</w:t>
      </w:r>
    </w:p>
    <w:p w14:paraId="68BF5809" w14:textId="77777777" w:rsidR="00B277EE" w:rsidRPr="00390C2D" w:rsidRDefault="00B277EE" w:rsidP="00390C2D">
      <w:pPr>
        <w:pStyle w:val="BodyText"/>
        <w:spacing w:after="0"/>
        <w:rPr>
          <w:noProof/>
          <w:lang w:val="en-GB"/>
        </w:rPr>
      </w:pPr>
      <w:r w:rsidRPr="00390C2D">
        <w:rPr>
          <w:noProof/>
          <w:lang w:val="en-GB"/>
        </w:rPr>
        <w:t xml:space="preserve">Refer to the link below for more details and examples on the </w:t>
      </w:r>
      <w:r w:rsidRPr="00390C2D">
        <w:rPr>
          <w:rFonts w:ascii="Consolas" w:hAnsi="Consolas"/>
          <w:noProof/>
          <w:lang w:val="en-GB"/>
        </w:rPr>
        <w:t>LOWER()</w:t>
      </w:r>
      <w:r w:rsidRPr="00390C2D">
        <w:rPr>
          <w:noProof/>
          <w:lang w:val="en-GB"/>
        </w:rPr>
        <w:t xml:space="preserve"> function in SQL:</w:t>
      </w:r>
    </w:p>
    <w:p w14:paraId="0FA12D82" w14:textId="66C79115" w:rsidR="00B277EE" w:rsidRPr="00390C2D" w:rsidRDefault="00655C2E" w:rsidP="00390C2D">
      <w:pPr>
        <w:pStyle w:val="BodyText"/>
        <w:spacing w:before="0"/>
        <w:rPr>
          <w:noProof/>
          <w:lang w:val="en-GB"/>
        </w:rPr>
      </w:pPr>
      <w:hyperlink r:id="rId120" w:history="1">
        <w:r w:rsidR="00B277EE" w:rsidRPr="00390C2D">
          <w:rPr>
            <w:rStyle w:val="Hyperlink"/>
            <w:noProof/>
            <w:lang w:val="en-GB"/>
          </w:rPr>
          <w:t>https://www.w3resource.com/sql/character-functions/lower.php</w:t>
        </w:r>
      </w:hyperlink>
    </w:p>
    <w:p w14:paraId="355B9EB5" w14:textId="77777777" w:rsidR="00B277EE" w:rsidRPr="00390C2D" w:rsidRDefault="00B277EE" w:rsidP="00B277EE">
      <w:pPr>
        <w:spacing w:before="240" w:after="120"/>
        <w:jc w:val="left"/>
        <w:rPr>
          <w:b/>
          <w:noProof/>
          <w:sz w:val="28"/>
        </w:rPr>
      </w:pPr>
      <w:r w:rsidRPr="00390C2D">
        <w:rPr>
          <w:b/>
          <w:noProof/>
          <w:sz w:val="28"/>
        </w:rPr>
        <w:t>Read</w:t>
      </w:r>
    </w:p>
    <w:p w14:paraId="16E44E5D" w14:textId="77777777" w:rsidR="00B277EE" w:rsidRPr="00390C2D" w:rsidRDefault="00B277EE" w:rsidP="00390C2D">
      <w:pPr>
        <w:pStyle w:val="BodyText"/>
        <w:spacing w:after="0"/>
        <w:rPr>
          <w:noProof/>
          <w:lang w:val="en-GB"/>
        </w:rPr>
      </w:pPr>
      <w:r w:rsidRPr="00390C2D">
        <w:rPr>
          <w:noProof/>
          <w:lang w:val="en-GB"/>
        </w:rPr>
        <w:t xml:space="preserve">Refer to the links below for more details and examples on the </w:t>
      </w:r>
      <w:r w:rsidRPr="00390C2D">
        <w:rPr>
          <w:rFonts w:ascii="Consolas" w:hAnsi="Consolas"/>
          <w:noProof/>
          <w:lang w:val="en-GB"/>
        </w:rPr>
        <w:t>CREATE</w:t>
      </w:r>
      <w:r w:rsidRPr="00390C2D">
        <w:rPr>
          <w:noProof/>
          <w:lang w:val="en-GB"/>
        </w:rPr>
        <w:t xml:space="preserve"> </w:t>
      </w:r>
      <w:r w:rsidRPr="00390C2D">
        <w:rPr>
          <w:rFonts w:ascii="Consolas" w:hAnsi="Consolas"/>
          <w:noProof/>
          <w:lang w:val="en-GB"/>
        </w:rPr>
        <w:t>TABLE</w:t>
      </w:r>
      <w:r w:rsidRPr="00390C2D">
        <w:rPr>
          <w:noProof/>
          <w:lang w:val="en-GB"/>
        </w:rPr>
        <w:t xml:space="preserve"> statement in SQL:</w:t>
      </w:r>
    </w:p>
    <w:p w14:paraId="4F9EF9A3" w14:textId="1115CE44" w:rsidR="00B277EE" w:rsidRPr="00390C2D" w:rsidRDefault="00655C2E" w:rsidP="00390C2D">
      <w:pPr>
        <w:pStyle w:val="BodyText"/>
        <w:spacing w:before="0" w:after="0"/>
        <w:rPr>
          <w:noProof/>
          <w:lang w:val="en-GB"/>
        </w:rPr>
      </w:pPr>
      <w:hyperlink r:id="rId121" w:history="1">
        <w:r w:rsidR="00B277EE" w:rsidRPr="00390C2D">
          <w:rPr>
            <w:rStyle w:val="Hyperlink"/>
            <w:noProof/>
            <w:lang w:val="en-GB"/>
          </w:rPr>
          <w:t>https://www.w3schools.com/sql/sql_create_table.asp</w:t>
        </w:r>
      </w:hyperlink>
    </w:p>
    <w:p w14:paraId="20DBB05E" w14:textId="0C96AEF1" w:rsidR="00B277EE" w:rsidRPr="00390C2D" w:rsidRDefault="00655C2E" w:rsidP="00390C2D">
      <w:pPr>
        <w:pStyle w:val="BodyText"/>
        <w:spacing w:before="0"/>
        <w:rPr>
          <w:noProof/>
          <w:lang w:val="en-GB"/>
        </w:rPr>
      </w:pPr>
      <w:hyperlink r:id="rId122" w:history="1">
        <w:r w:rsidR="00B277EE" w:rsidRPr="00390C2D">
          <w:rPr>
            <w:rStyle w:val="Hyperlink"/>
            <w:noProof/>
            <w:lang w:val="en-GB"/>
          </w:rPr>
          <w:t>https://www.sqlitetutorial.net/sqlite-create-table/</w:t>
        </w:r>
      </w:hyperlink>
    </w:p>
    <w:p w14:paraId="2709CAEF" w14:textId="77777777" w:rsidR="00B277EE" w:rsidRPr="00390C2D" w:rsidRDefault="00B277EE" w:rsidP="00B277EE">
      <w:pPr>
        <w:spacing w:before="240" w:after="120"/>
        <w:jc w:val="left"/>
        <w:rPr>
          <w:b/>
          <w:noProof/>
          <w:sz w:val="28"/>
        </w:rPr>
      </w:pPr>
      <w:r w:rsidRPr="00390C2D">
        <w:rPr>
          <w:b/>
          <w:noProof/>
          <w:sz w:val="28"/>
        </w:rPr>
        <w:t>Read</w:t>
      </w:r>
    </w:p>
    <w:p w14:paraId="3DBB02EC" w14:textId="77777777" w:rsidR="00B277EE" w:rsidRPr="00390C2D" w:rsidRDefault="00B277EE" w:rsidP="00390C2D">
      <w:pPr>
        <w:pStyle w:val="BodyText"/>
        <w:spacing w:after="0"/>
        <w:rPr>
          <w:noProof/>
          <w:lang w:val="en-GB"/>
        </w:rPr>
      </w:pPr>
      <w:r w:rsidRPr="00390C2D">
        <w:rPr>
          <w:noProof/>
          <w:lang w:val="en-GB"/>
        </w:rPr>
        <w:t xml:space="preserve">Refer to the links below for more details and examples on the </w:t>
      </w:r>
      <w:r w:rsidRPr="00390C2D">
        <w:rPr>
          <w:rFonts w:ascii="Consolas" w:hAnsi="Consolas"/>
          <w:noProof/>
          <w:lang w:val="en-GB"/>
        </w:rPr>
        <w:t>DROP</w:t>
      </w:r>
      <w:r w:rsidRPr="00390C2D">
        <w:rPr>
          <w:noProof/>
          <w:lang w:val="en-GB"/>
        </w:rPr>
        <w:t xml:space="preserve"> </w:t>
      </w:r>
      <w:r w:rsidRPr="00390C2D">
        <w:rPr>
          <w:rFonts w:ascii="Consolas" w:hAnsi="Consolas"/>
          <w:noProof/>
          <w:lang w:val="en-GB"/>
        </w:rPr>
        <w:t>TABLE</w:t>
      </w:r>
      <w:r w:rsidRPr="00390C2D">
        <w:rPr>
          <w:noProof/>
          <w:lang w:val="en-GB"/>
        </w:rPr>
        <w:t xml:space="preserve"> statement in SQL:</w:t>
      </w:r>
    </w:p>
    <w:p w14:paraId="4A6BF83E" w14:textId="0BC21BC9" w:rsidR="00B277EE" w:rsidRPr="00390C2D" w:rsidRDefault="00655C2E" w:rsidP="00390C2D">
      <w:pPr>
        <w:pStyle w:val="BodyText"/>
        <w:spacing w:before="0" w:after="0"/>
        <w:rPr>
          <w:noProof/>
          <w:lang w:val="en-GB"/>
        </w:rPr>
      </w:pPr>
      <w:hyperlink r:id="rId123" w:history="1">
        <w:r w:rsidR="00B277EE" w:rsidRPr="00390C2D">
          <w:rPr>
            <w:rStyle w:val="Hyperlink"/>
            <w:noProof/>
            <w:lang w:val="en-GB"/>
          </w:rPr>
          <w:t>https://www.w3schools.com/sql/sql_drop_table.asp</w:t>
        </w:r>
      </w:hyperlink>
    </w:p>
    <w:p w14:paraId="2B1F3A91" w14:textId="30B0A565" w:rsidR="00B277EE" w:rsidRPr="00390C2D" w:rsidRDefault="00655C2E" w:rsidP="00390C2D">
      <w:pPr>
        <w:pStyle w:val="BodyText"/>
        <w:spacing w:before="0"/>
        <w:rPr>
          <w:noProof/>
          <w:lang w:val="en-GB"/>
        </w:rPr>
      </w:pPr>
      <w:hyperlink r:id="rId124" w:history="1">
        <w:r w:rsidR="00B277EE" w:rsidRPr="00390C2D">
          <w:rPr>
            <w:rStyle w:val="Hyperlink"/>
            <w:noProof/>
            <w:lang w:val="en-GB"/>
          </w:rPr>
          <w:t>https://www.sqlitetutorial.net/sqlite-drop-table/</w:t>
        </w:r>
      </w:hyperlink>
    </w:p>
    <w:p w14:paraId="79EE276C" w14:textId="596818BC" w:rsidR="00BF44FE" w:rsidRPr="00390C2D" w:rsidRDefault="00BF44FE" w:rsidP="009979DD">
      <w:pPr>
        <w:pStyle w:val="Heading3"/>
        <w:tabs>
          <w:tab w:val="left" w:pos="709"/>
        </w:tabs>
        <w:rPr>
          <w:noProof/>
          <w:lang w:val="en-GB"/>
        </w:rPr>
      </w:pPr>
      <w:r w:rsidRPr="00390C2D">
        <w:rPr>
          <w:noProof/>
          <w:lang w:val="en-GB"/>
        </w:rPr>
        <w:t>5.5</w:t>
      </w:r>
      <w:r w:rsidRPr="00390C2D">
        <w:rPr>
          <w:noProof/>
          <w:lang w:val="en-GB"/>
        </w:rPr>
        <w:tab/>
      </w:r>
      <w:r w:rsidR="00AC622E" w:rsidRPr="00390C2D">
        <w:rPr>
          <w:noProof/>
          <w:lang w:val="en-GB"/>
        </w:rPr>
        <w:t>Committing Changes in Database</w:t>
      </w:r>
    </w:p>
    <w:p w14:paraId="314E6DA4" w14:textId="74F733A2" w:rsidR="00E14EB7" w:rsidRPr="00390C2D" w:rsidRDefault="009C1559" w:rsidP="00E14EB7">
      <w:pPr>
        <w:pStyle w:val="BodyText"/>
        <w:rPr>
          <w:noProof/>
          <w:lang w:val="en-GB"/>
        </w:rPr>
      </w:pPr>
      <w:r w:rsidRPr="00390C2D">
        <w:rPr>
          <w:noProof/>
          <w:lang w:val="en-GB"/>
        </w:rPr>
        <w:t xml:space="preserve">It is often </w:t>
      </w:r>
      <w:r w:rsidR="00DB4914" w:rsidRPr="00390C2D">
        <w:rPr>
          <w:noProof/>
          <w:lang w:val="en-GB"/>
        </w:rPr>
        <w:t xml:space="preserve">important </w:t>
      </w:r>
      <w:r w:rsidRPr="00390C2D">
        <w:rPr>
          <w:noProof/>
          <w:lang w:val="en-GB"/>
        </w:rPr>
        <w:t>to</w:t>
      </w:r>
      <w:r w:rsidR="005256B7" w:rsidRPr="00390C2D">
        <w:rPr>
          <w:noProof/>
          <w:lang w:val="en-GB"/>
        </w:rPr>
        <w:t xml:space="preserve"> check on the </w:t>
      </w:r>
      <w:r w:rsidR="00DB4914" w:rsidRPr="00390C2D">
        <w:rPr>
          <w:noProof/>
          <w:lang w:val="en-GB"/>
        </w:rPr>
        <w:t xml:space="preserve">existing </w:t>
      </w:r>
      <w:r w:rsidR="005256B7" w:rsidRPr="00390C2D">
        <w:rPr>
          <w:noProof/>
          <w:lang w:val="en-GB"/>
        </w:rPr>
        <w:t>content i</w:t>
      </w:r>
      <w:r w:rsidR="00DB4914" w:rsidRPr="00390C2D">
        <w:rPr>
          <w:noProof/>
          <w:lang w:val="en-GB"/>
        </w:rPr>
        <w:t xml:space="preserve">n the database and clear up tables that are no longer </w:t>
      </w:r>
      <w:r w:rsidR="00F76F49" w:rsidRPr="00390C2D">
        <w:rPr>
          <w:noProof/>
          <w:lang w:val="en-GB"/>
        </w:rPr>
        <w:t>necessary</w:t>
      </w:r>
      <w:r w:rsidR="00DB4914" w:rsidRPr="00390C2D">
        <w:rPr>
          <w:noProof/>
          <w:lang w:val="en-GB"/>
        </w:rPr>
        <w:t>.</w:t>
      </w:r>
      <w:r w:rsidRPr="00390C2D">
        <w:rPr>
          <w:noProof/>
          <w:lang w:val="en-GB"/>
        </w:rPr>
        <w:t xml:space="preserve"> </w:t>
      </w:r>
      <w:r w:rsidR="00D53FAA" w:rsidRPr="00390C2D">
        <w:rPr>
          <w:noProof/>
          <w:lang w:val="en-GB"/>
        </w:rPr>
        <w:t xml:space="preserve">In SQLite, there is a master table called </w:t>
      </w:r>
      <w:r w:rsidR="00D53FAA" w:rsidRPr="00390C2D">
        <w:rPr>
          <w:rFonts w:ascii="Consolas" w:hAnsi="Consolas"/>
          <w:noProof/>
          <w:lang w:val="en-GB"/>
        </w:rPr>
        <w:t>sqlite_master</w:t>
      </w:r>
      <w:r w:rsidR="00D53FAA" w:rsidRPr="00390C2D">
        <w:rPr>
          <w:noProof/>
          <w:lang w:val="en-GB"/>
        </w:rPr>
        <w:t xml:space="preserve"> </w:t>
      </w:r>
      <w:r w:rsidRPr="00390C2D">
        <w:rPr>
          <w:noProof/>
          <w:lang w:val="en-GB"/>
        </w:rPr>
        <w:t>which</w:t>
      </w:r>
      <w:r w:rsidR="0012092F" w:rsidRPr="00390C2D">
        <w:rPr>
          <w:noProof/>
          <w:lang w:val="en-GB"/>
        </w:rPr>
        <w:t xml:space="preserve"> </w:t>
      </w:r>
      <w:r w:rsidR="00D53FAA" w:rsidRPr="00390C2D">
        <w:rPr>
          <w:noProof/>
          <w:lang w:val="en-GB"/>
        </w:rPr>
        <w:t>holds the schema of the entire database</w:t>
      </w:r>
      <w:r w:rsidR="0012092F" w:rsidRPr="00390C2D">
        <w:rPr>
          <w:noProof/>
          <w:lang w:val="en-GB"/>
        </w:rPr>
        <w:t>.</w:t>
      </w:r>
      <w:r w:rsidR="00E14EB7" w:rsidRPr="00390C2D">
        <w:rPr>
          <w:noProof/>
          <w:lang w:val="en-GB"/>
        </w:rPr>
        <w:t xml:space="preserve"> </w:t>
      </w:r>
      <w:r w:rsidR="00384A0D" w:rsidRPr="00390C2D">
        <w:rPr>
          <w:noProof/>
          <w:lang w:val="en-GB"/>
        </w:rPr>
        <w:t>W</w:t>
      </w:r>
      <w:r w:rsidR="00E14EB7" w:rsidRPr="00390C2D">
        <w:rPr>
          <w:noProof/>
          <w:lang w:val="en-GB"/>
        </w:rPr>
        <w:t xml:space="preserve">e can </w:t>
      </w:r>
      <w:r w:rsidR="00384A0D" w:rsidRPr="00390C2D">
        <w:rPr>
          <w:noProof/>
          <w:lang w:val="en-GB"/>
        </w:rPr>
        <w:t xml:space="preserve">therefore query </w:t>
      </w:r>
      <w:r w:rsidR="00E14EB7" w:rsidRPr="00390C2D">
        <w:rPr>
          <w:noProof/>
          <w:lang w:val="en-GB"/>
        </w:rPr>
        <w:t>the names of the existing tables in a database</w:t>
      </w:r>
      <w:r w:rsidR="00384A0D" w:rsidRPr="00390C2D">
        <w:rPr>
          <w:noProof/>
          <w:lang w:val="en-GB"/>
        </w:rPr>
        <w:t xml:space="preserve"> by a </w:t>
      </w:r>
      <w:r w:rsidR="00384A0D" w:rsidRPr="00390C2D">
        <w:rPr>
          <w:rFonts w:ascii="Consolas" w:hAnsi="Consolas"/>
          <w:noProof/>
          <w:lang w:val="en-GB"/>
        </w:rPr>
        <w:t>SELECT</w:t>
      </w:r>
      <w:r w:rsidR="00384A0D" w:rsidRPr="00390C2D">
        <w:rPr>
          <w:noProof/>
          <w:lang w:val="en-GB"/>
        </w:rPr>
        <w:t xml:space="preserve"> statement</w:t>
      </w:r>
      <w:r w:rsidRPr="00390C2D">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E14EB7" w:rsidRPr="006956C6" w14:paraId="756EAE5C" w14:textId="77777777" w:rsidTr="00807D90">
        <w:trPr>
          <w:jc w:val="right"/>
        </w:trPr>
        <w:tc>
          <w:tcPr>
            <w:tcW w:w="9017" w:type="dxa"/>
            <w:shd w:val="clear" w:color="auto" w:fill="D9D9D9" w:themeFill="background1" w:themeFillShade="D9"/>
            <w:vAlign w:val="center"/>
          </w:tcPr>
          <w:p w14:paraId="28D1030C" w14:textId="77777777" w:rsidR="00E14EB7" w:rsidRPr="00390C2D" w:rsidRDefault="00E14EB7" w:rsidP="00807D90">
            <w:pPr>
              <w:pStyle w:val="Code"/>
              <w:ind w:left="31" w:right="405" w:hanging="3"/>
              <w:rPr>
                <w:noProof/>
                <w:color w:val="auto"/>
                <w:lang w:val="en-GB"/>
              </w:rPr>
            </w:pPr>
            <w:r w:rsidRPr="00390C2D">
              <w:rPr>
                <w:noProof/>
                <w:color w:val="auto"/>
                <w:lang w:val="en-GB"/>
              </w:rPr>
              <w:t>SELECT name FROM sqlite_master WHERE type = 'table';</w:t>
            </w:r>
          </w:p>
        </w:tc>
      </w:tr>
    </w:tbl>
    <w:p w14:paraId="08BB60B1" w14:textId="66C7FFF6" w:rsidR="004E7FA7" w:rsidRPr="00390C2D" w:rsidRDefault="00F76F49" w:rsidP="007455F2">
      <w:pPr>
        <w:pStyle w:val="BodyText"/>
        <w:rPr>
          <w:noProof/>
          <w:lang w:val="en-GB"/>
        </w:rPr>
      </w:pPr>
      <w:r w:rsidRPr="00390C2D">
        <w:rPr>
          <w:noProof/>
          <w:lang w:val="en-GB"/>
        </w:rPr>
        <w:t>T</w:t>
      </w:r>
      <w:r w:rsidR="00E14EB7" w:rsidRPr="00390C2D">
        <w:rPr>
          <w:noProof/>
          <w:lang w:val="en-GB"/>
        </w:rPr>
        <w:t>his syntax is a fix</w:t>
      </w:r>
      <w:r w:rsidR="00002B47">
        <w:rPr>
          <w:noProof/>
          <w:lang w:val="en-GB"/>
        </w:rPr>
        <w:t>ed</w:t>
      </w:r>
      <w:r w:rsidR="00E14EB7" w:rsidRPr="00390C2D">
        <w:rPr>
          <w:noProof/>
          <w:lang w:val="en-GB"/>
        </w:rPr>
        <w:t xml:space="preserve"> expression and </w:t>
      </w:r>
      <w:r w:rsidRPr="00390C2D">
        <w:rPr>
          <w:noProof/>
          <w:lang w:val="en-GB"/>
        </w:rPr>
        <w:t xml:space="preserve">needs </w:t>
      </w:r>
      <w:r w:rsidR="00E14EB7" w:rsidRPr="00390C2D">
        <w:rPr>
          <w:noProof/>
          <w:lang w:val="en-GB"/>
        </w:rPr>
        <w:t xml:space="preserve">no adjustments. Basically, it queries the </w:t>
      </w:r>
      <w:r w:rsidR="0012092F" w:rsidRPr="00390C2D">
        <w:rPr>
          <w:noProof/>
          <w:lang w:val="en-GB"/>
        </w:rPr>
        <w:t xml:space="preserve">names </w:t>
      </w:r>
      <w:r w:rsidR="00E14EB7" w:rsidRPr="00390C2D">
        <w:rPr>
          <w:noProof/>
          <w:lang w:val="en-GB"/>
        </w:rPr>
        <w:t>of all the existing tables</w:t>
      </w:r>
      <w:r w:rsidR="00806A7D" w:rsidRPr="00390C2D">
        <w:rPr>
          <w:noProof/>
          <w:lang w:val="en-GB"/>
        </w:rPr>
        <w:t xml:space="preserve"> (obviously stored as values in the column </w:t>
      </w:r>
      <w:r w:rsidR="00806A7D" w:rsidRPr="00390C2D">
        <w:rPr>
          <w:rFonts w:ascii="Consolas" w:hAnsi="Consolas"/>
          <w:noProof/>
          <w:lang w:val="en-GB"/>
        </w:rPr>
        <w:t>name</w:t>
      </w:r>
      <w:r w:rsidR="00806A7D" w:rsidRPr="00390C2D">
        <w:rPr>
          <w:noProof/>
          <w:lang w:val="en-GB"/>
        </w:rPr>
        <w:t>)</w:t>
      </w:r>
      <w:r w:rsidR="00E14EB7" w:rsidRPr="00390C2D">
        <w:rPr>
          <w:noProof/>
          <w:lang w:val="en-GB"/>
        </w:rPr>
        <w:t xml:space="preserve"> from</w:t>
      </w:r>
      <w:r w:rsidR="0012092F" w:rsidRPr="00390C2D">
        <w:rPr>
          <w:noProof/>
          <w:lang w:val="en-GB"/>
        </w:rPr>
        <w:t xml:space="preserve"> </w:t>
      </w:r>
      <w:r w:rsidR="00011381" w:rsidRPr="00390C2D">
        <w:rPr>
          <w:rFonts w:ascii="Consolas" w:hAnsi="Consolas"/>
          <w:noProof/>
          <w:lang w:val="en-GB"/>
        </w:rPr>
        <w:t>sqlite_master</w:t>
      </w:r>
      <w:r w:rsidR="00011381" w:rsidRPr="00390C2D">
        <w:rPr>
          <w:noProof/>
          <w:lang w:val="en-GB"/>
        </w:rPr>
        <w:t xml:space="preserve"> in the same fashion as we query data from a table</w:t>
      </w:r>
      <w:r w:rsidR="00E14EB7" w:rsidRPr="00390C2D">
        <w:rPr>
          <w:noProof/>
          <w:lang w:val="en-GB"/>
        </w:rPr>
        <w:t>.</w:t>
      </w:r>
      <w:r w:rsidR="004E7FA7" w:rsidRPr="00390C2D">
        <w:rPr>
          <w:noProof/>
          <w:lang w:val="en-GB"/>
        </w:rPr>
        <w:t xml:space="preserve"> </w:t>
      </w:r>
      <w:r w:rsidR="00883EDF" w:rsidRPr="00390C2D">
        <w:rPr>
          <w:noProof/>
          <w:lang w:val="en-GB"/>
        </w:rPr>
        <w:t>Armed w</w:t>
      </w:r>
      <w:r w:rsidR="004E7FA7" w:rsidRPr="00390C2D">
        <w:rPr>
          <w:noProof/>
          <w:lang w:val="en-GB"/>
        </w:rPr>
        <w:t>ith th</w:t>
      </w:r>
      <w:r w:rsidR="00BD0109" w:rsidRPr="00390C2D">
        <w:rPr>
          <w:noProof/>
          <w:lang w:val="en-GB"/>
        </w:rPr>
        <w:t xml:space="preserve">e result of this query, we can decide </w:t>
      </w:r>
      <w:r w:rsidR="00320BF6" w:rsidRPr="00390C2D">
        <w:rPr>
          <w:noProof/>
          <w:lang w:val="en-GB"/>
        </w:rPr>
        <w:t xml:space="preserve">on whether </w:t>
      </w:r>
      <w:r w:rsidR="00BD0109" w:rsidRPr="00390C2D">
        <w:rPr>
          <w:noProof/>
          <w:lang w:val="en-GB"/>
        </w:rPr>
        <w:t>tak</w:t>
      </w:r>
      <w:r w:rsidR="00320BF6" w:rsidRPr="00390C2D">
        <w:rPr>
          <w:noProof/>
          <w:lang w:val="en-GB"/>
        </w:rPr>
        <w:t>ing</w:t>
      </w:r>
      <w:r w:rsidR="00BD0109" w:rsidRPr="00390C2D">
        <w:rPr>
          <w:noProof/>
          <w:lang w:val="en-GB"/>
        </w:rPr>
        <w:t xml:space="preserve"> action</w:t>
      </w:r>
      <w:r w:rsidR="00320BF6" w:rsidRPr="00390C2D">
        <w:rPr>
          <w:noProof/>
          <w:lang w:val="en-GB"/>
        </w:rPr>
        <w:t>s or not</w:t>
      </w:r>
      <w:r w:rsidR="00BD0109" w:rsidRPr="00390C2D">
        <w:rPr>
          <w:noProof/>
          <w:lang w:val="en-GB"/>
        </w:rPr>
        <w:t xml:space="preserve"> on </w:t>
      </w:r>
      <w:r w:rsidR="00320BF6" w:rsidRPr="00390C2D">
        <w:rPr>
          <w:noProof/>
          <w:lang w:val="en-GB"/>
        </w:rPr>
        <w:t>the tables.</w:t>
      </w:r>
    </w:p>
    <w:p w14:paraId="57C631CC" w14:textId="60740218" w:rsidR="007455F2" w:rsidRPr="00244A86" w:rsidRDefault="003A1240" w:rsidP="007455F2">
      <w:pPr>
        <w:pStyle w:val="BodyText"/>
        <w:rPr>
          <w:noProof/>
          <w:lang w:val="en-GB"/>
        </w:rPr>
      </w:pPr>
      <w:r w:rsidRPr="00390C2D">
        <w:rPr>
          <w:noProof/>
          <w:lang w:val="en-GB"/>
        </w:rPr>
        <w:t xml:space="preserve">So far, </w:t>
      </w:r>
      <w:r w:rsidR="00797756" w:rsidRPr="00390C2D">
        <w:rPr>
          <w:noProof/>
          <w:lang w:val="en-GB"/>
        </w:rPr>
        <w:t xml:space="preserve">all procedures </w:t>
      </w:r>
      <w:r w:rsidR="000352C1" w:rsidRPr="00390C2D">
        <w:rPr>
          <w:noProof/>
          <w:lang w:val="en-GB"/>
        </w:rPr>
        <w:t xml:space="preserve">have </w:t>
      </w:r>
      <w:r w:rsidRPr="00390C2D">
        <w:rPr>
          <w:noProof/>
          <w:lang w:val="en-GB"/>
        </w:rPr>
        <w:t xml:space="preserve">actually </w:t>
      </w:r>
      <w:r w:rsidR="000352C1" w:rsidRPr="00390C2D">
        <w:rPr>
          <w:noProof/>
          <w:lang w:val="en-GB"/>
        </w:rPr>
        <w:t xml:space="preserve">been carried out </w:t>
      </w:r>
      <w:r w:rsidR="00432BF8" w:rsidRPr="00390C2D">
        <w:rPr>
          <w:noProof/>
          <w:lang w:val="en-GB"/>
        </w:rPr>
        <w:t>o</w:t>
      </w:r>
      <w:r w:rsidR="00626ECF" w:rsidRPr="00390C2D">
        <w:rPr>
          <w:noProof/>
          <w:lang w:val="en-GB"/>
        </w:rPr>
        <w:t xml:space="preserve">n the virtual platform. That means, </w:t>
      </w:r>
      <w:r w:rsidR="000652FB" w:rsidRPr="00390C2D">
        <w:rPr>
          <w:noProof/>
          <w:lang w:val="en-GB"/>
        </w:rPr>
        <w:t>the changes are</w:t>
      </w:r>
      <w:r w:rsidR="000352C1" w:rsidRPr="00390C2D">
        <w:rPr>
          <w:noProof/>
          <w:lang w:val="en-GB"/>
        </w:rPr>
        <w:t xml:space="preserve"> only stored in the virtual memory of our computer and</w:t>
      </w:r>
      <w:r w:rsidR="000652FB" w:rsidRPr="00390C2D">
        <w:rPr>
          <w:noProof/>
          <w:lang w:val="en-GB"/>
        </w:rPr>
        <w:t xml:space="preserve"> not saved to the </w:t>
      </w:r>
      <w:r w:rsidR="00FE05C3" w:rsidRPr="00390C2D">
        <w:rPr>
          <w:noProof/>
          <w:lang w:val="en-GB"/>
        </w:rPr>
        <w:t>hard disk</w:t>
      </w:r>
      <w:r w:rsidR="000652FB" w:rsidRPr="00390C2D">
        <w:rPr>
          <w:noProof/>
          <w:lang w:val="en-GB"/>
        </w:rPr>
        <w:t xml:space="preserve"> </w:t>
      </w:r>
      <w:r w:rsidR="00026AC3" w:rsidRPr="00390C2D">
        <w:rPr>
          <w:noProof/>
          <w:lang w:val="en-GB"/>
        </w:rPr>
        <w:t>yet</w:t>
      </w:r>
      <w:r w:rsidR="001E295C" w:rsidRPr="00390C2D">
        <w:rPr>
          <w:noProof/>
          <w:lang w:val="en-GB"/>
        </w:rPr>
        <w:t>. Therefore, b</w:t>
      </w:r>
      <w:r w:rsidR="00DD0FDE" w:rsidRPr="00390C2D">
        <w:rPr>
          <w:noProof/>
          <w:lang w:val="en-GB"/>
        </w:rPr>
        <w:t>efore closing the database</w:t>
      </w:r>
      <w:r w:rsidR="00194E30" w:rsidRPr="00390C2D">
        <w:rPr>
          <w:noProof/>
          <w:lang w:val="en-GB"/>
        </w:rPr>
        <w:t xml:space="preserve">, we need to </w:t>
      </w:r>
      <w:r w:rsidR="001D26B0" w:rsidRPr="00390C2D">
        <w:rPr>
          <w:noProof/>
          <w:lang w:val="en-GB"/>
        </w:rPr>
        <w:t xml:space="preserve">commit </w:t>
      </w:r>
      <w:r w:rsidR="00194E30" w:rsidRPr="00390C2D">
        <w:rPr>
          <w:noProof/>
          <w:lang w:val="en-GB"/>
        </w:rPr>
        <w:t xml:space="preserve">all </w:t>
      </w:r>
      <w:r w:rsidR="00B57738" w:rsidRPr="00390C2D">
        <w:rPr>
          <w:noProof/>
          <w:lang w:val="en-GB"/>
        </w:rPr>
        <w:t xml:space="preserve">changes </w:t>
      </w:r>
      <w:r w:rsidR="001D26B0" w:rsidRPr="00390C2D">
        <w:rPr>
          <w:noProof/>
          <w:lang w:val="en-GB"/>
        </w:rPr>
        <w:t xml:space="preserve">through the connection </w:t>
      </w:r>
      <w:r w:rsidR="007D39F3" w:rsidRPr="00390C2D">
        <w:rPr>
          <w:noProof/>
          <w:lang w:val="en-GB"/>
        </w:rPr>
        <w:t xml:space="preserve">object </w:t>
      </w:r>
      <w:r w:rsidR="00FE05C3" w:rsidRPr="00390C2D">
        <w:rPr>
          <w:noProof/>
          <w:lang w:val="en-GB"/>
        </w:rPr>
        <w:t xml:space="preserve">back </w:t>
      </w:r>
      <w:r w:rsidR="007D39F3" w:rsidRPr="00390C2D">
        <w:rPr>
          <w:noProof/>
          <w:lang w:val="en-GB"/>
        </w:rPr>
        <w:t>to the physical file</w:t>
      </w:r>
      <w:r w:rsidR="00443502" w:rsidRPr="00390C2D">
        <w:rPr>
          <w:noProof/>
          <w:lang w:val="en-GB"/>
        </w:rPr>
        <w:t xml:space="preserve"> of our database</w:t>
      </w:r>
      <w:r w:rsidR="00ED1484" w:rsidRPr="00390C2D">
        <w:rPr>
          <w:noProof/>
          <w:lang w:val="en-GB"/>
        </w:rPr>
        <w:t>.</w:t>
      </w:r>
    </w:p>
    <w:p w14:paraId="644AEED3" w14:textId="77777777" w:rsidR="009979DD" w:rsidRPr="00244A86" w:rsidRDefault="009979DD" w:rsidP="007455F2">
      <w:pPr>
        <w:pStyle w:val="BodyText"/>
        <w:rPr>
          <w:noProof/>
          <w:lang w:val="en-GB"/>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88399B" w:rsidRPr="006956C6" w14:paraId="35C5FE01" w14:textId="77777777" w:rsidTr="00807D90">
        <w:trPr>
          <w:jc w:val="right"/>
        </w:trPr>
        <w:tc>
          <w:tcPr>
            <w:tcW w:w="9017" w:type="dxa"/>
            <w:shd w:val="clear" w:color="auto" w:fill="D9D9D9" w:themeFill="background1" w:themeFillShade="D9"/>
            <w:vAlign w:val="center"/>
          </w:tcPr>
          <w:p w14:paraId="25A493C7" w14:textId="36D2C0F5" w:rsidR="0088399B" w:rsidRPr="00244A86" w:rsidRDefault="0088399B" w:rsidP="00807D90">
            <w:pPr>
              <w:pStyle w:val="Code"/>
              <w:rPr>
                <w:noProof/>
                <w:color w:val="auto"/>
                <w:lang w:val="en-GB"/>
              </w:rPr>
            </w:pPr>
            <w:r w:rsidRPr="00244A86">
              <w:rPr>
                <w:noProof/>
                <w:lang w:val="en-GB"/>
              </w:rPr>
              <w:lastRenderedPageBreak/>
              <w:t>connection_object</w:t>
            </w:r>
            <w:r w:rsidRPr="00244A86">
              <w:rPr>
                <w:noProof/>
                <w:color w:val="auto"/>
                <w:lang w:val="en-GB"/>
              </w:rPr>
              <w:t>.</w:t>
            </w:r>
            <w:r w:rsidRPr="00244A86">
              <w:rPr>
                <w:noProof/>
                <w:color w:val="76923C" w:themeColor="accent3" w:themeShade="BF"/>
                <w:lang w:val="en-GB"/>
              </w:rPr>
              <w:t>commit</w:t>
            </w:r>
            <w:r w:rsidRPr="00244A86">
              <w:rPr>
                <w:noProof/>
                <w:color w:val="auto"/>
                <w:lang w:val="en-GB"/>
              </w:rPr>
              <w:t>()</w:t>
            </w:r>
          </w:p>
        </w:tc>
      </w:tr>
    </w:tbl>
    <w:p w14:paraId="5F941123" w14:textId="0C1C48B0" w:rsidR="00ED1484" w:rsidRPr="00244A86" w:rsidRDefault="00A42367" w:rsidP="007455F2">
      <w:pPr>
        <w:pStyle w:val="BodyText"/>
        <w:rPr>
          <w:noProof/>
          <w:lang w:val="en-GB"/>
        </w:rPr>
      </w:pPr>
      <w:r w:rsidRPr="00244A86">
        <w:rPr>
          <w:noProof/>
          <w:lang w:val="en-GB"/>
        </w:rPr>
        <w:t xml:space="preserve">The </w:t>
      </w:r>
      <w:r w:rsidRPr="00244A86">
        <w:rPr>
          <w:rFonts w:ascii="Consolas" w:hAnsi="Consolas"/>
          <w:noProof/>
          <w:lang w:val="en-GB"/>
        </w:rPr>
        <w:t>.commit()</w:t>
      </w:r>
      <w:r w:rsidRPr="00244A86">
        <w:rPr>
          <w:noProof/>
          <w:lang w:val="en-GB"/>
        </w:rPr>
        <w:t xml:space="preserve"> method </w:t>
      </w:r>
      <w:r w:rsidR="006D44DF" w:rsidRPr="00244A86">
        <w:rPr>
          <w:noProof/>
          <w:lang w:val="en-GB"/>
        </w:rPr>
        <w:t xml:space="preserve">of </w:t>
      </w:r>
      <w:r w:rsidR="0066479C" w:rsidRPr="00244A86">
        <w:rPr>
          <w:noProof/>
          <w:lang w:val="en-GB"/>
        </w:rPr>
        <w:t xml:space="preserve">the sqlite3 package must be applied to the connection object. </w:t>
      </w:r>
      <w:r w:rsidR="007F0D4C" w:rsidRPr="00244A86">
        <w:rPr>
          <w:noProof/>
          <w:lang w:val="en-GB"/>
        </w:rPr>
        <w:t xml:space="preserve">It works </w:t>
      </w:r>
      <w:r w:rsidR="006D44DF" w:rsidRPr="00244A86">
        <w:rPr>
          <w:noProof/>
          <w:lang w:val="en-GB"/>
        </w:rPr>
        <w:t xml:space="preserve">in the same way as </w:t>
      </w:r>
      <w:r w:rsidR="007F0D4C" w:rsidRPr="00244A86">
        <w:rPr>
          <w:noProof/>
          <w:lang w:val="en-GB"/>
        </w:rPr>
        <w:t xml:space="preserve">the “save” function </w:t>
      </w:r>
      <w:r w:rsidR="00D44D51" w:rsidRPr="00244A86">
        <w:rPr>
          <w:noProof/>
          <w:lang w:val="en-GB"/>
        </w:rPr>
        <w:t xml:space="preserve">in most of the software. That means, </w:t>
      </w:r>
      <w:r w:rsidR="002D7490" w:rsidRPr="00244A86">
        <w:rPr>
          <w:noProof/>
          <w:lang w:val="en-GB"/>
        </w:rPr>
        <w:t xml:space="preserve">we can place it in </w:t>
      </w:r>
      <w:r w:rsidR="00F54588" w:rsidRPr="00244A86">
        <w:rPr>
          <w:noProof/>
          <w:lang w:val="en-GB"/>
        </w:rPr>
        <w:t xml:space="preserve">our Python program </w:t>
      </w:r>
      <w:r w:rsidR="0019542C" w:rsidRPr="00244A86">
        <w:rPr>
          <w:noProof/>
          <w:lang w:val="en-GB"/>
        </w:rPr>
        <w:t>wherever we think we need to save the changes</w:t>
      </w:r>
      <w:r w:rsidR="00BC45A7" w:rsidRPr="00244A86">
        <w:rPr>
          <w:noProof/>
          <w:lang w:val="en-GB"/>
        </w:rPr>
        <w:t xml:space="preserve"> before they are lost</w:t>
      </w:r>
      <w:r w:rsidR="0019542C" w:rsidRPr="00244A86">
        <w:rPr>
          <w:noProof/>
          <w:lang w:val="en-GB"/>
        </w:rPr>
        <w:t>.</w:t>
      </w:r>
      <w:r w:rsidR="00C648D0" w:rsidRPr="00244A86">
        <w:rPr>
          <w:noProof/>
          <w:lang w:val="en-GB"/>
        </w:rPr>
        <w:t xml:space="preserve"> </w:t>
      </w:r>
      <w:r w:rsidR="00C55605" w:rsidRPr="00244A86">
        <w:rPr>
          <w:noProof/>
          <w:lang w:val="en-GB"/>
        </w:rPr>
        <w:t>However, w</w:t>
      </w:r>
      <w:r w:rsidR="00C3772E" w:rsidRPr="00244A86">
        <w:rPr>
          <w:noProof/>
          <w:lang w:val="en-GB"/>
        </w:rPr>
        <w:t xml:space="preserve">e cannot undo </w:t>
      </w:r>
      <w:r w:rsidR="00C648D0" w:rsidRPr="00244A86">
        <w:rPr>
          <w:noProof/>
          <w:lang w:val="en-GB"/>
        </w:rPr>
        <w:t xml:space="preserve">the changes </w:t>
      </w:r>
      <w:r w:rsidR="00C3772E" w:rsidRPr="00244A86">
        <w:rPr>
          <w:noProof/>
          <w:lang w:val="en-GB"/>
        </w:rPr>
        <w:t xml:space="preserve">once they </w:t>
      </w:r>
      <w:r w:rsidR="00C648D0" w:rsidRPr="00244A86">
        <w:rPr>
          <w:noProof/>
          <w:lang w:val="en-GB"/>
        </w:rPr>
        <w:t xml:space="preserve">are </w:t>
      </w:r>
      <w:r w:rsidR="00C3772E" w:rsidRPr="00244A86">
        <w:rPr>
          <w:noProof/>
          <w:lang w:val="en-GB"/>
        </w:rPr>
        <w:t>committed</w:t>
      </w:r>
      <w:r w:rsidR="00C267DD" w:rsidRPr="00244A86">
        <w:rPr>
          <w:noProof/>
          <w:lang w:val="en-GB"/>
        </w:rPr>
        <w:t>.</w:t>
      </w:r>
    </w:p>
    <w:p w14:paraId="341D43F5" w14:textId="2E61CE46" w:rsidR="00AB1BD6" w:rsidRPr="00244A86" w:rsidRDefault="00A2046E" w:rsidP="007455F2">
      <w:pPr>
        <w:pStyle w:val="BodyText"/>
        <w:rPr>
          <w:noProof/>
          <w:lang w:val="en-GB"/>
        </w:rPr>
      </w:pPr>
      <w:r w:rsidRPr="00244A86">
        <w:rPr>
          <w:noProof/>
          <w:lang w:val="en-GB"/>
        </w:rPr>
        <w:t xml:space="preserve">Finally, we can close the connection to the database by the </w:t>
      </w:r>
      <w:r w:rsidR="00F03A15" w:rsidRPr="00244A86">
        <w:rPr>
          <w:rFonts w:ascii="Consolas" w:hAnsi="Consolas"/>
          <w:noProof/>
          <w:lang w:val="en-GB"/>
        </w:rPr>
        <w:t>.</w:t>
      </w:r>
      <w:r w:rsidRPr="00244A86">
        <w:rPr>
          <w:rFonts w:ascii="Consolas" w:hAnsi="Consolas"/>
          <w:noProof/>
          <w:lang w:val="en-GB"/>
        </w:rPr>
        <w:t>close()</w:t>
      </w:r>
      <w:r w:rsidR="00F03A15" w:rsidRPr="00244A86">
        <w:rPr>
          <w:noProof/>
          <w:lang w:val="en-GB"/>
        </w:rPr>
        <w:t xml:space="preserve"> method.</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F03A15" w:rsidRPr="006956C6" w14:paraId="2CF6B6AD" w14:textId="77777777" w:rsidTr="00807D90">
        <w:trPr>
          <w:jc w:val="right"/>
        </w:trPr>
        <w:tc>
          <w:tcPr>
            <w:tcW w:w="9017" w:type="dxa"/>
            <w:shd w:val="clear" w:color="auto" w:fill="D9D9D9" w:themeFill="background1" w:themeFillShade="D9"/>
            <w:vAlign w:val="center"/>
          </w:tcPr>
          <w:p w14:paraId="705FF995" w14:textId="16400AFB" w:rsidR="00F03A15" w:rsidRPr="00244A86" w:rsidRDefault="00F03A15" w:rsidP="00807D90">
            <w:pPr>
              <w:pStyle w:val="Code"/>
              <w:rPr>
                <w:noProof/>
                <w:color w:val="auto"/>
                <w:lang w:val="en-GB"/>
              </w:rPr>
            </w:pPr>
            <w:r w:rsidRPr="00244A86">
              <w:rPr>
                <w:noProof/>
                <w:lang w:val="en-GB"/>
              </w:rPr>
              <w:t>connection_object</w:t>
            </w:r>
            <w:r w:rsidRPr="00244A86">
              <w:rPr>
                <w:noProof/>
                <w:color w:val="auto"/>
                <w:lang w:val="en-GB"/>
              </w:rPr>
              <w:t>.</w:t>
            </w:r>
            <w:r w:rsidRPr="00244A86">
              <w:rPr>
                <w:noProof/>
                <w:color w:val="76923C" w:themeColor="accent3" w:themeShade="BF"/>
                <w:lang w:val="en-GB"/>
              </w:rPr>
              <w:t>close</w:t>
            </w:r>
            <w:r w:rsidRPr="00244A86">
              <w:rPr>
                <w:noProof/>
                <w:color w:val="auto"/>
                <w:lang w:val="en-GB"/>
              </w:rPr>
              <w:t>()</w:t>
            </w:r>
          </w:p>
        </w:tc>
      </w:tr>
    </w:tbl>
    <w:p w14:paraId="2AF1B19F" w14:textId="11016CB0" w:rsidR="00F03A15" w:rsidRPr="00244A86" w:rsidRDefault="00F03A15" w:rsidP="007455F2">
      <w:pPr>
        <w:pStyle w:val="BodyText"/>
        <w:rPr>
          <w:noProof/>
          <w:lang w:val="en-GB"/>
        </w:rPr>
      </w:pPr>
      <w:r w:rsidRPr="00244A86">
        <w:rPr>
          <w:noProof/>
          <w:lang w:val="en-GB"/>
        </w:rPr>
        <w:t xml:space="preserve">Note that the </w:t>
      </w:r>
      <w:r w:rsidRPr="00244A86">
        <w:rPr>
          <w:rFonts w:ascii="Consolas" w:hAnsi="Consolas"/>
          <w:noProof/>
          <w:lang w:val="en-GB"/>
        </w:rPr>
        <w:t>.close()</w:t>
      </w:r>
      <w:r w:rsidRPr="00244A86">
        <w:rPr>
          <w:noProof/>
          <w:lang w:val="en-GB"/>
        </w:rPr>
        <w:t xml:space="preserve"> method does not </w:t>
      </w:r>
      <w:r w:rsidR="00B5353C" w:rsidRPr="00244A86">
        <w:rPr>
          <w:noProof/>
          <w:lang w:val="en-GB"/>
        </w:rPr>
        <w:t xml:space="preserve">call the </w:t>
      </w:r>
      <w:r w:rsidR="00B5353C" w:rsidRPr="00244A86">
        <w:rPr>
          <w:rFonts w:ascii="Consolas" w:hAnsi="Consolas"/>
          <w:noProof/>
          <w:lang w:val="en-GB"/>
        </w:rPr>
        <w:t>.commit()</w:t>
      </w:r>
      <w:r w:rsidR="00B5353C" w:rsidRPr="00244A86">
        <w:rPr>
          <w:noProof/>
          <w:lang w:val="en-GB"/>
        </w:rPr>
        <w:t xml:space="preserve"> method automatically</w:t>
      </w:r>
      <w:r w:rsidRPr="00244A86">
        <w:rPr>
          <w:noProof/>
          <w:lang w:val="en-GB"/>
        </w:rPr>
        <w:t>.</w:t>
      </w:r>
      <w:r w:rsidR="00B5353C" w:rsidRPr="00244A86">
        <w:rPr>
          <w:noProof/>
          <w:lang w:val="en-GB"/>
        </w:rPr>
        <w:t xml:space="preserve"> In other words, if we close the connection before committing </w:t>
      </w:r>
      <w:r w:rsidR="00E623B9" w:rsidRPr="00244A86">
        <w:rPr>
          <w:noProof/>
          <w:lang w:val="en-GB"/>
        </w:rPr>
        <w:t xml:space="preserve">the </w:t>
      </w:r>
      <w:r w:rsidR="00666D5B" w:rsidRPr="00244A86">
        <w:rPr>
          <w:noProof/>
          <w:lang w:val="en-GB"/>
        </w:rPr>
        <w:t xml:space="preserve">changes </w:t>
      </w:r>
      <w:r w:rsidR="00B5353C" w:rsidRPr="00244A86">
        <w:rPr>
          <w:noProof/>
          <w:lang w:val="en-GB"/>
        </w:rPr>
        <w:t xml:space="preserve">to the </w:t>
      </w:r>
      <w:r w:rsidR="00162450" w:rsidRPr="00244A86">
        <w:rPr>
          <w:noProof/>
          <w:lang w:val="en-GB"/>
        </w:rPr>
        <w:t xml:space="preserve">physical </w:t>
      </w:r>
      <w:r w:rsidR="00AC294B" w:rsidRPr="00244A86">
        <w:rPr>
          <w:noProof/>
          <w:lang w:val="en-GB"/>
        </w:rPr>
        <w:t>file</w:t>
      </w:r>
      <w:r w:rsidR="00666D5B" w:rsidRPr="00244A86">
        <w:rPr>
          <w:noProof/>
          <w:lang w:val="en-GB"/>
        </w:rPr>
        <w:t>, all the modifications in the database will be lost</w:t>
      </w:r>
      <w:r w:rsidR="00411723" w:rsidRPr="00244A86">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7455F2" w:rsidRPr="006956C6" w14:paraId="652C6428" w14:textId="77777777" w:rsidTr="00914864">
        <w:tc>
          <w:tcPr>
            <w:tcW w:w="9017" w:type="dxa"/>
          </w:tcPr>
          <w:p w14:paraId="69714742" w14:textId="34D5AE7E" w:rsidR="007455F2" w:rsidRPr="00244A86" w:rsidRDefault="007455F2" w:rsidP="00914864">
            <w:pPr>
              <w:pStyle w:val="BodyText"/>
              <w:rPr>
                <w:noProof/>
                <w:lang w:val="en-GB"/>
              </w:rPr>
            </w:pPr>
            <w:r w:rsidRPr="00244A86">
              <w:rPr>
                <w:b/>
                <w:bCs/>
                <w:noProof/>
                <w:lang w:val="en-GB"/>
              </w:rPr>
              <w:t>Example (Cont’d):</w:t>
            </w:r>
            <w:r w:rsidRPr="00244A86">
              <w:rPr>
                <w:noProof/>
                <w:lang w:val="en-GB"/>
              </w:rPr>
              <w:t xml:space="preserve"> </w:t>
            </w:r>
            <w:r w:rsidR="001B6558" w:rsidRPr="00244A86">
              <w:rPr>
                <w:noProof/>
                <w:lang w:val="en-GB"/>
              </w:rPr>
              <w:t>In the first step, w</w:t>
            </w:r>
            <w:r w:rsidR="00EE6952" w:rsidRPr="00244A86">
              <w:rPr>
                <w:noProof/>
                <w:lang w:val="en-GB"/>
              </w:rPr>
              <w:t xml:space="preserve">e </w:t>
            </w:r>
            <w:r w:rsidR="007F241B" w:rsidRPr="00244A86">
              <w:rPr>
                <w:noProof/>
                <w:lang w:val="en-GB"/>
              </w:rPr>
              <w:t xml:space="preserve">would like to </w:t>
            </w:r>
            <w:r w:rsidR="00897B9C" w:rsidRPr="00244A86">
              <w:rPr>
                <w:noProof/>
                <w:lang w:val="en-GB"/>
              </w:rPr>
              <w:t>obtain a</w:t>
            </w:r>
            <w:r w:rsidR="00EE6952" w:rsidRPr="00244A86">
              <w:rPr>
                <w:noProof/>
                <w:lang w:val="en-GB"/>
              </w:rPr>
              <w:t xml:space="preserve"> list of </w:t>
            </w:r>
            <w:r w:rsidR="00897B9C" w:rsidRPr="00244A86">
              <w:rPr>
                <w:noProof/>
                <w:lang w:val="en-GB"/>
              </w:rPr>
              <w:t xml:space="preserve">all </w:t>
            </w:r>
            <w:r w:rsidR="00EE6952" w:rsidRPr="00244A86">
              <w:rPr>
                <w:noProof/>
                <w:lang w:val="en-GB"/>
              </w:rPr>
              <w:t>the existing tables in the database.</w:t>
            </w:r>
          </w:p>
          <w:p w14:paraId="39C79B40" w14:textId="5086A05E" w:rsidR="007455F2" w:rsidRPr="00244A86" w:rsidRDefault="006913D6" w:rsidP="00914864">
            <w:pPr>
              <w:pStyle w:val="Figure-Image-Upper"/>
              <w:rPr>
                <w:lang w:val="en-GB"/>
              </w:rPr>
            </w:pPr>
            <w:r w:rsidRPr="00244A86">
              <w:drawing>
                <wp:inline distT="0" distB="0" distL="0" distR="0" wp14:anchorId="57C322A5" wp14:editId="254E16EF">
                  <wp:extent cx="5580000" cy="630569"/>
                  <wp:effectExtent l="19050" t="19050" r="20955" b="171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6509" t="22526" r="2061" b="60487"/>
                          <a:stretch/>
                        </pic:blipFill>
                        <pic:spPr bwMode="auto">
                          <a:xfrm>
                            <a:off x="0" y="0"/>
                            <a:ext cx="5580000" cy="630569"/>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9BABC9" w14:textId="10F22838" w:rsidR="007455F2" w:rsidRPr="00244A86" w:rsidRDefault="007455F2" w:rsidP="00390C2D">
            <w:pPr>
              <w:pStyle w:val="Caption"/>
            </w:pPr>
            <w:bookmarkStart w:id="73" w:name="_Ref65767090"/>
            <w:r w:rsidRPr="00390C2D">
              <w:t>Figure 6.</w:t>
            </w:r>
            <w:r w:rsidRPr="00244A86">
              <w:fldChar w:fldCharType="begin"/>
            </w:r>
            <w:r w:rsidRPr="00244A86">
              <w:instrText xml:space="preserve"> SEQ Figure \* ARABIC </w:instrText>
            </w:r>
            <w:r w:rsidRPr="00244A86">
              <w:fldChar w:fldCharType="separate"/>
            </w:r>
            <w:r w:rsidR="00F37804" w:rsidRPr="00244A86">
              <w:t>62</w:t>
            </w:r>
            <w:r w:rsidRPr="00244A86">
              <w:fldChar w:fldCharType="end"/>
            </w:r>
            <w:bookmarkEnd w:id="73"/>
            <w:r w:rsidRPr="00390C2D">
              <w:t xml:space="preserve"> </w:t>
            </w:r>
            <w:r w:rsidR="005A3FCD" w:rsidRPr="00390C2D">
              <w:t xml:space="preserve">Check on Existing Tables in </w:t>
            </w:r>
            <w:r w:rsidR="000F3201" w:rsidRPr="00390C2D">
              <w:t xml:space="preserve">the </w:t>
            </w:r>
            <w:r w:rsidR="005A3FCD" w:rsidRPr="00390C2D">
              <w:t>Database</w:t>
            </w:r>
          </w:p>
          <w:p w14:paraId="241A0714" w14:textId="7B2DB759" w:rsidR="007455F2" w:rsidRPr="00244A86" w:rsidRDefault="00690BD1" w:rsidP="00914864">
            <w:pPr>
              <w:pStyle w:val="BodyText"/>
              <w:rPr>
                <w:noProof/>
                <w:lang w:val="en-GB"/>
              </w:rPr>
            </w:pPr>
            <w:r w:rsidRPr="00244A86">
              <w:rPr>
                <w:noProof/>
                <w:lang w:val="en-GB"/>
              </w:rPr>
              <w:t xml:space="preserve">As </w:t>
            </w:r>
            <w:r w:rsidR="00EC4F07" w:rsidRPr="00244A86">
              <w:rPr>
                <w:noProof/>
                <w:lang w:val="en-GB"/>
              </w:rPr>
              <w:t>expected</w:t>
            </w:r>
            <w:r w:rsidRPr="00244A86">
              <w:rPr>
                <w:noProof/>
                <w:lang w:val="en-GB"/>
              </w:rPr>
              <w:t xml:space="preserve"> and confirmed by </w:t>
            </w:r>
            <w:r w:rsidR="006913D6" w:rsidRPr="00244A86">
              <w:rPr>
                <w:noProof/>
                <w:lang w:val="en-GB"/>
              </w:rPr>
              <w:fldChar w:fldCharType="begin"/>
            </w:r>
            <w:r w:rsidR="006913D6" w:rsidRPr="00244A86">
              <w:rPr>
                <w:noProof/>
                <w:lang w:val="en-GB"/>
              </w:rPr>
              <w:instrText xml:space="preserve"> REF _Ref65767090 \h </w:instrText>
            </w:r>
            <w:r w:rsidR="006913D6" w:rsidRPr="00244A86">
              <w:rPr>
                <w:noProof/>
                <w:lang w:val="en-GB"/>
              </w:rPr>
            </w:r>
            <w:r w:rsidR="006913D6" w:rsidRPr="00244A86">
              <w:rPr>
                <w:noProof/>
                <w:lang w:val="en-GB"/>
              </w:rPr>
              <w:fldChar w:fldCharType="separate"/>
            </w:r>
            <w:r w:rsidR="00F37804" w:rsidRPr="00244A86">
              <w:rPr>
                <w:noProof/>
                <w:lang w:val="en-GB"/>
              </w:rPr>
              <w:t>Figure 6.62</w:t>
            </w:r>
            <w:r w:rsidR="006913D6" w:rsidRPr="00244A86">
              <w:rPr>
                <w:noProof/>
                <w:lang w:val="en-GB"/>
              </w:rPr>
              <w:fldChar w:fldCharType="end"/>
            </w:r>
            <w:r w:rsidR="006913D6" w:rsidRPr="00244A86">
              <w:rPr>
                <w:noProof/>
                <w:lang w:val="en-GB"/>
              </w:rPr>
              <w:t xml:space="preserve">, </w:t>
            </w:r>
            <w:r w:rsidR="00EC4F07" w:rsidRPr="00244A86">
              <w:rPr>
                <w:rFonts w:ascii="Consolas" w:hAnsi="Consolas"/>
                <w:noProof/>
                <w:lang w:val="en-GB"/>
              </w:rPr>
              <w:t>students</w:t>
            </w:r>
            <w:r w:rsidR="00EC4F07" w:rsidRPr="00244A86">
              <w:rPr>
                <w:noProof/>
                <w:lang w:val="en-GB"/>
              </w:rPr>
              <w:t xml:space="preserve">, </w:t>
            </w:r>
            <w:r w:rsidR="00EC4F07" w:rsidRPr="00244A86">
              <w:rPr>
                <w:rFonts w:ascii="Consolas" w:hAnsi="Consolas"/>
                <w:noProof/>
                <w:lang w:val="en-GB"/>
              </w:rPr>
              <w:t>grades</w:t>
            </w:r>
            <w:r w:rsidR="00EC4F07" w:rsidRPr="00244A86">
              <w:rPr>
                <w:noProof/>
                <w:lang w:val="en-GB"/>
              </w:rPr>
              <w:t xml:space="preserve"> and </w:t>
            </w:r>
            <w:r w:rsidR="00EC4F07" w:rsidRPr="00244A86">
              <w:rPr>
                <w:rFonts w:ascii="Consolas" w:hAnsi="Consolas"/>
                <w:noProof/>
                <w:lang w:val="en-GB"/>
              </w:rPr>
              <w:t>students2</w:t>
            </w:r>
            <w:r w:rsidR="00EC4F07" w:rsidRPr="00244A86">
              <w:rPr>
                <w:noProof/>
                <w:lang w:val="en-GB"/>
              </w:rPr>
              <w:t xml:space="preserve"> are the tables that </w:t>
            </w:r>
            <w:r w:rsidR="001B6558" w:rsidRPr="00244A86">
              <w:rPr>
                <w:noProof/>
                <w:lang w:val="en-GB"/>
              </w:rPr>
              <w:t xml:space="preserve">our </w:t>
            </w:r>
            <w:r w:rsidR="00EC4F07" w:rsidRPr="00244A86">
              <w:rPr>
                <w:noProof/>
                <w:lang w:val="en-GB"/>
              </w:rPr>
              <w:t>database contains.</w:t>
            </w:r>
            <w:r w:rsidR="00E77649" w:rsidRPr="00244A86">
              <w:rPr>
                <w:noProof/>
                <w:lang w:val="en-GB"/>
              </w:rPr>
              <w:t xml:space="preserve"> Suppose we have now decided not to keep the table </w:t>
            </w:r>
            <w:r w:rsidR="00E77649" w:rsidRPr="00244A86">
              <w:rPr>
                <w:rFonts w:ascii="Consolas" w:hAnsi="Consolas"/>
                <w:noProof/>
                <w:lang w:val="en-GB"/>
              </w:rPr>
              <w:t>students</w:t>
            </w:r>
            <w:r w:rsidR="00E77649" w:rsidRPr="00244A86">
              <w:rPr>
                <w:noProof/>
                <w:lang w:val="en-GB"/>
              </w:rPr>
              <w:t xml:space="preserve"> anymore since </w:t>
            </w:r>
            <w:r w:rsidR="00E77649" w:rsidRPr="00244A86">
              <w:rPr>
                <w:rFonts w:ascii="Consolas" w:hAnsi="Consolas"/>
                <w:noProof/>
                <w:lang w:val="en-GB"/>
              </w:rPr>
              <w:t>students2</w:t>
            </w:r>
            <w:r w:rsidR="00E77649" w:rsidRPr="00244A86">
              <w:rPr>
                <w:noProof/>
                <w:lang w:val="en-GB"/>
              </w:rPr>
              <w:t xml:space="preserve"> actually contains the same data</w:t>
            </w:r>
            <w:r w:rsidR="00A202F5" w:rsidRPr="00244A86">
              <w:rPr>
                <w:noProof/>
                <w:lang w:val="en-GB"/>
              </w:rPr>
              <w:t xml:space="preserve">, we can apply the </w:t>
            </w:r>
            <w:r w:rsidR="00A202F5" w:rsidRPr="00244A86">
              <w:rPr>
                <w:rFonts w:ascii="Consolas" w:hAnsi="Consolas"/>
                <w:noProof/>
                <w:lang w:val="en-GB"/>
              </w:rPr>
              <w:t>DROP</w:t>
            </w:r>
            <w:r w:rsidR="00A202F5" w:rsidRPr="00244A86">
              <w:rPr>
                <w:noProof/>
                <w:lang w:val="en-GB"/>
              </w:rPr>
              <w:t xml:space="preserve"> </w:t>
            </w:r>
            <w:r w:rsidR="00A202F5" w:rsidRPr="00244A86">
              <w:rPr>
                <w:rFonts w:ascii="Consolas" w:hAnsi="Consolas"/>
                <w:noProof/>
                <w:lang w:val="en-GB"/>
              </w:rPr>
              <w:t>TABLE</w:t>
            </w:r>
            <w:r w:rsidR="00A202F5" w:rsidRPr="00244A86">
              <w:rPr>
                <w:noProof/>
                <w:lang w:val="en-GB"/>
              </w:rPr>
              <w:t xml:space="preserve"> statement to remove it.</w:t>
            </w:r>
          </w:p>
          <w:p w14:paraId="70F3A30D" w14:textId="78C86BB1" w:rsidR="0040240C" w:rsidRPr="00244A86" w:rsidRDefault="005A3FCD" w:rsidP="0040240C">
            <w:pPr>
              <w:pStyle w:val="Figure-Image-Upper"/>
              <w:rPr>
                <w:lang w:val="en-GB"/>
              </w:rPr>
            </w:pPr>
            <w:r w:rsidRPr="00244A86">
              <w:drawing>
                <wp:inline distT="0" distB="0" distL="0" distR="0" wp14:anchorId="3BD850C0" wp14:editId="093DAE7A">
                  <wp:extent cx="5580000" cy="896465"/>
                  <wp:effectExtent l="19050" t="19050" r="20955"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6515" t="22047" r="2029" b="53794"/>
                          <a:stretch/>
                        </pic:blipFill>
                        <pic:spPr bwMode="auto">
                          <a:xfrm>
                            <a:off x="0" y="0"/>
                            <a:ext cx="5580000" cy="896465"/>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C321FB" w14:textId="4157DA38" w:rsidR="0040240C" w:rsidRPr="00244A86" w:rsidRDefault="0040240C" w:rsidP="00390C2D">
            <w:pPr>
              <w:pStyle w:val="Caption"/>
            </w:pPr>
            <w:bookmarkStart w:id="74" w:name="_Ref65768846"/>
            <w:r w:rsidRPr="00390C2D">
              <w:t>Figure 6.</w:t>
            </w:r>
            <w:r w:rsidRPr="00244A86">
              <w:fldChar w:fldCharType="begin"/>
            </w:r>
            <w:r w:rsidRPr="00244A86">
              <w:instrText xml:space="preserve"> SEQ Figure \* ARABIC </w:instrText>
            </w:r>
            <w:r w:rsidRPr="00244A86">
              <w:fldChar w:fldCharType="separate"/>
            </w:r>
            <w:r w:rsidR="00F37804" w:rsidRPr="00244A86">
              <w:t>63</w:t>
            </w:r>
            <w:r w:rsidRPr="00244A86">
              <w:fldChar w:fldCharType="end"/>
            </w:r>
            <w:bookmarkEnd w:id="74"/>
            <w:r w:rsidRPr="00390C2D">
              <w:t xml:space="preserve"> </w:t>
            </w:r>
            <w:r w:rsidR="000F3201" w:rsidRPr="00390C2D">
              <w:t xml:space="preserve">Dropping Table </w:t>
            </w:r>
            <w:r w:rsidR="000F3201" w:rsidRPr="00390C2D">
              <w:rPr>
                <w:rFonts w:ascii="Consolas" w:hAnsi="Consolas"/>
              </w:rPr>
              <w:t>students</w:t>
            </w:r>
            <w:r w:rsidR="000F3201" w:rsidRPr="00390C2D">
              <w:t xml:space="preserve"> from the Database</w:t>
            </w:r>
          </w:p>
          <w:p w14:paraId="577E3A5E" w14:textId="21B36346" w:rsidR="007455F2" w:rsidRPr="00244A86" w:rsidRDefault="00630578" w:rsidP="00914864">
            <w:pPr>
              <w:pStyle w:val="BodyText"/>
              <w:rPr>
                <w:noProof/>
                <w:lang w:val="en-GB"/>
              </w:rPr>
            </w:pPr>
            <w:r w:rsidRPr="00244A86">
              <w:rPr>
                <w:noProof/>
                <w:lang w:val="en-GB"/>
              </w:rPr>
              <w:t xml:space="preserve">In </w:t>
            </w:r>
            <w:r w:rsidRPr="00244A86">
              <w:rPr>
                <w:noProof/>
                <w:lang w:val="en-GB"/>
              </w:rPr>
              <w:fldChar w:fldCharType="begin"/>
            </w:r>
            <w:r w:rsidRPr="00244A86">
              <w:rPr>
                <w:noProof/>
                <w:lang w:val="en-GB"/>
              </w:rPr>
              <w:instrText xml:space="preserve"> REF _Ref65768846 \h </w:instrText>
            </w:r>
            <w:r w:rsidRPr="00244A86">
              <w:rPr>
                <w:noProof/>
                <w:lang w:val="en-GB"/>
              </w:rPr>
            </w:r>
            <w:r w:rsidRPr="00244A86">
              <w:rPr>
                <w:noProof/>
                <w:lang w:val="en-GB"/>
              </w:rPr>
              <w:fldChar w:fldCharType="separate"/>
            </w:r>
            <w:r w:rsidR="00F37804" w:rsidRPr="00244A86">
              <w:rPr>
                <w:noProof/>
                <w:lang w:val="en-GB"/>
              </w:rPr>
              <w:t>Figure 6.63</w:t>
            </w:r>
            <w:r w:rsidRPr="00244A86">
              <w:rPr>
                <w:noProof/>
                <w:lang w:val="en-GB"/>
              </w:rPr>
              <w:fldChar w:fldCharType="end"/>
            </w:r>
            <w:r w:rsidRPr="00244A86">
              <w:rPr>
                <w:noProof/>
                <w:lang w:val="en-GB"/>
              </w:rPr>
              <w:t xml:space="preserve">, we have added the </w:t>
            </w:r>
            <w:r w:rsidRPr="00244A86">
              <w:rPr>
                <w:rFonts w:ascii="Consolas" w:hAnsi="Consolas"/>
                <w:noProof/>
                <w:lang w:val="en-GB"/>
              </w:rPr>
              <w:t>SELECT</w:t>
            </w:r>
            <w:r w:rsidRPr="00244A86">
              <w:rPr>
                <w:noProof/>
                <w:lang w:val="en-GB"/>
              </w:rPr>
              <w:t xml:space="preserve"> statement to check on the names of the existing tables in the database</w:t>
            </w:r>
            <w:r w:rsidR="002D101C" w:rsidRPr="00244A86">
              <w:rPr>
                <w:noProof/>
                <w:lang w:val="en-GB"/>
              </w:rPr>
              <w:t xml:space="preserve"> after dropping </w:t>
            </w:r>
            <w:r w:rsidR="002D101C" w:rsidRPr="00244A86">
              <w:rPr>
                <w:rFonts w:ascii="Consolas" w:hAnsi="Consolas"/>
                <w:noProof/>
                <w:lang w:val="en-GB"/>
              </w:rPr>
              <w:t>students</w:t>
            </w:r>
            <w:r w:rsidRPr="00244A86">
              <w:rPr>
                <w:noProof/>
                <w:lang w:val="en-GB"/>
              </w:rPr>
              <w:t>.</w:t>
            </w:r>
            <w:r w:rsidR="002D101C" w:rsidRPr="00244A86">
              <w:rPr>
                <w:noProof/>
                <w:lang w:val="en-GB"/>
              </w:rPr>
              <w:t xml:space="preserve"> The output of the query shows us that the table </w:t>
            </w:r>
            <w:r w:rsidR="002D101C" w:rsidRPr="00244A86">
              <w:rPr>
                <w:rFonts w:ascii="Consolas" w:hAnsi="Consolas"/>
                <w:noProof/>
                <w:lang w:val="en-GB"/>
              </w:rPr>
              <w:t>student</w:t>
            </w:r>
            <w:r w:rsidR="00002B47">
              <w:rPr>
                <w:rFonts w:ascii="Consolas" w:hAnsi="Consolas"/>
                <w:noProof/>
                <w:lang w:val="en-GB"/>
              </w:rPr>
              <w:t>s</w:t>
            </w:r>
            <w:r w:rsidR="002D101C" w:rsidRPr="00244A86">
              <w:rPr>
                <w:noProof/>
                <w:lang w:val="en-GB"/>
              </w:rPr>
              <w:t xml:space="preserve"> has indeed </w:t>
            </w:r>
            <w:r w:rsidR="00C06214" w:rsidRPr="00244A86">
              <w:rPr>
                <w:noProof/>
                <w:lang w:val="en-GB"/>
              </w:rPr>
              <w:t>disappeared.</w:t>
            </w:r>
          </w:p>
          <w:p w14:paraId="43D6FAD7" w14:textId="79F44546" w:rsidR="00C06214" w:rsidRPr="00244A86" w:rsidRDefault="00C06214" w:rsidP="00914864">
            <w:pPr>
              <w:pStyle w:val="BodyText"/>
              <w:rPr>
                <w:noProof/>
                <w:lang w:val="en-GB"/>
              </w:rPr>
            </w:pPr>
            <w:r w:rsidRPr="00244A86">
              <w:rPr>
                <w:noProof/>
                <w:lang w:val="en-GB"/>
              </w:rPr>
              <w:t xml:space="preserve">Since </w:t>
            </w:r>
            <w:r w:rsidRPr="00244A86">
              <w:rPr>
                <w:rFonts w:ascii="Consolas" w:hAnsi="Consolas"/>
                <w:noProof/>
                <w:lang w:val="en-GB"/>
              </w:rPr>
              <w:t>student</w:t>
            </w:r>
            <w:r w:rsidR="00002B47">
              <w:rPr>
                <w:rFonts w:ascii="Consolas" w:hAnsi="Consolas"/>
                <w:noProof/>
                <w:lang w:val="en-GB"/>
              </w:rPr>
              <w:t>s</w:t>
            </w:r>
            <w:r w:rsidRPr="00244A86">
              <w:rPr>
                <w:noProof/>
                <w:lang w:val="en-GB"/>
              </w:rPr>
              <w:t xml:space="preserve"> no longer exists, we can </w:t>
            </w:r>
            <w:r w:rsidR="00B03197" w:rsidRPr="00244A86">
              <w:rPr>
                <w:noProof/>
                <w:lang w:val="en-GB"/>
              </w:rPr>
              <w:t xml:space="preserve">use </w:t>
            </w:r>
            <w:r w:rsidR="000E4AC8" w:rsidRPr="00244A86">
              <w:rPr>
                <w:rFonts w:ascii="Consolas" w:hAnsi="Consolas"/>
                <w:noProof/>
                <w:lang w:val="en-GB"/>
              </w:rPr>
              <w:t>students2</w:t>
            </w:r>
            <w:r w:rsidR="000E4AC8" w:rsidRPr="00244A86">
              <w:rPr>
                <w:noProof/>
                <w:lang w:val="en-GB"/>
              </w:rPr>
              <w:t xml:space="preserve"> to </w:t>
            </w:r>
            <w:r w:rsidR="00B03197" w:rsidRPr="00244A86">
              <w:rPr>
                <w:noProof/>
                <w:lang w:val="en-GB"/>
              </w:rPr>
              <w:t xml:space="preserve">replace </w:t>
            </w:r>
            <w:r w:rsidR="000E4AC8" w:rsidRPr="00244A86">
              <w:rPr>
                <w:rFonts w:ascii="Consolas" w:hAnsi="Consolas"/>
                <w:noProof/>
                <w:lang w:val="en-GB"/>
              </w:rPr>
              <w:t>student</w:t>
            </w:r>
            <w:r w:rsidR="00B03197" w:rsidRPr="00244A86">
              <w:rPr>
                <w:noProof/>
                <w:lang w:val="en-GB"/>
              </w:rPr>
              <w:t xml:space="preserve"> by renaming it accordingly.</w:t>
            </w:r>
          </w:p>
          <w:p w14:paraId="10F472C2" w14:textId="060063B7" w:rsidR="00C06214" w:rsidRPr="00244A86" w:rsidRDefault="000F3201" w:rsidP="00C06214">
            <w:pPr>
              <w:pStyle w:val="Figure-Image-Upper"/>
              <w:rPr>
                <w:lang w:val="en-GB"/>
              </w:rPr>
            </w:pPr>
            <w:r w:rsidRPr="00244A86">
              <w:lastRenderedPageBreak/>
              <w:drawing>
                <wp:inline distT="0" distB="0" distL="0" distR="0" wp14:anchorId="57FE1109" wp14:editId="0BC74076">
                  <wp:extent cx="5580000" cy="864649"/>
                  <wp:effectExtent l="19050" t="19050" r="20955"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6502" t="45986" r="2046" b="30715"/>
                          <a:stretch/>
                        </pic:blipFill>
                        <pic:spPr bwMode="auto">
                          <a:xfrm>
                            <a:off x="0" y="0"/>
                            <a:ext cx="5580000" cy="864649"/>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E33E6B" w14:textId="5F16B31F" w:rsidR="00C06214" w:rsidRPr="00244A86" w:rsidRDefault="00C06214" w:rsidP="00390C2D">
            <w:pPr>
              <w:pStyle w:val="Caption"/>
            </w:pPr>
            <w:r w:rsidRPr="00390C2D">
              <w:t>Figure 6.</w:t>
            </w:r>
            <w:r w:rsidRPr="00244A86">
              <w:fldChar w:fldCharType="begin"/>
            </w:r>
            <w:r w:rsidRPr="00244A86">
              <w:instrText xml:space="preserve"> SEQ Figure \* ARABIC </w:instrText>
            </w:r>
            <w:r w:rsidRPr="00244A86">
              <w:fldChar w:fldCharType="separate"/>
            </w:r>
            <w:r w:rsidR="00F37804" w:rsidRPr="00244A86">
              <w:t>64</w:t>
            </w:r>
            <w:r w:rsidRPr="00244A86">
              <w:fldChar w:fldCharType="end"/>
            </w:r>
            <w:r w:rsidRPr="00390C2D">
              <w:t xml:space="preserve"> </w:t>
            </w:r>
            <w:r w:rsidR="000F3201" w:rsidRPr="00390C2D">
              <w:t xml:space="preserve">Renaming </w:t>
            </w:r>
            <w:r w:rsidR="000F3201" w:rsidRPr="00390C2D">
              <w:rPr>
                <w:rFonts w:ascii="Consolas" w:hAnsi="Consolas"/>
              </w:rPr>
              <w:t>students2</w:t>
            </w:r>
            <w:r w:rsidR="000F3201" w:rsidRPr="00244A86">
              <w:t xml:space="preserve"> to </w:t>
            </w:r>
            <w:r w:rsidR="000F3201" w:rsidRPr="00244A86">
              <w:rPr>
                <w:rFonts w:ascii="Consolas" w:hAnsi="Consolas"/>
              </w:rPr>
              <w:t>student</w:t>
            </w:r>
          </w:p>
          <w:p w14:paraId="04DE3C5B" w14:textId="7634FBDC" w:rsidR="00C06214" w:rsidRPr="00244A86" w:rsidRDefault="00F37804" w:rsidP="00C06214">
            <w:pPr>
              <w:pStyle w:val="BodyText"/>
              <w:rPr>
                <w:noProof/>
                <w:lang w:val="en-GB"/>
              </w:rPr>
            </w:pPr>
            <w:r w:rsidRPr="00244A86">
              <w:rPr>
                <w:noProof/>
                <w:lang w:val="en-GB"/>
              </w:rPr>
              <w:t xml:space="preserve">By </w:t>
            </w:r>
            <w:r w:rsidR="00C06214" w:rsidRPr="00244A86">
              <w:rPr>
                <w:noProof/>
                <w:lang w:val="en-GB"/>
              </w:rPr>
              <w:t>add</w:t>
            </w:r>
            <w:r w:rsidRPr="00244A86">
              <w:rPr>
                <w:noProof/>
                <w:lang w:val="en-GB"/>
              </w:rPr>
              <w:t>ing</w:t>
            </w:r>
            <w:r w:rsidR="00C06214" w:rsidRPr="00244A86">
              <w:rPr>
                <w:noProof/>
                <w:lang w:val="en-GB"/>
              </w:rPr>
              <w:t xml:space="preserve"> the </w:t>
            </w:r>
            <w:r w:rsidRPr="00244A86">
              <w:rPr>
                <w:noProof/>
                <w:lang w:val="en-GB"/>
              </w:rPr>
              <w:t xml:space="preserve">same </w:t>
            </w:r>
            <w:r w:rsidR="00C06214" w:rsidRPr="00244A86">
              <w:rPr>
                <w:rFonts w:ascii="Consolas" w:hAnsi="Consolas"/>
                <w:noProof/>
                <w:lang w:val="en-GB"/>
              </w:rPr>
              <w:t>SELECT</w:t>
            </w:r>
            <w:r w:rsidR="00C06214" w:rsidRPr="00244A86">
              <w:rPr>
                <w:noProof/>
                <w:lang w:val="en-GB"/>
              </w:rPr>
              <w:t xml:space="preserve"> statement to check on the names of the existing tables</w:t>
            </w:r>
            <w:r w:rsidRPr="00244A86">
              <w:rPr>
                <w:noProof/>
                <w:lang w:val="en-GB"/>
              </w:rPr>
              <w:t xml:space="preserve">, we can see that </w:t>
            </w:r>
            <w:r w:rsidRPr="00244A86">
              <w:rPr>
                <w:rFonts w:ascii="Consolas" w:hAnsi="Consolas"/>
                <w:noProof/>
                <w:lang w:val="en-GB"/>
              </w:rPr>
              <w:t>students2</w:t>
            </w:r>
            <w:r w:rsidRPr="00244A86">
              <w:rPr>
                <w:noProof/>
                <w:lang w:val="en-GB"/>
              </w:rPr>
              <w:t xml:space="preserve"> has indeed been renamed to </w:t>
            </w:r>
            <w:r w:rsidRPr="00244A86">
              <w:rPr>
                <w:rFonts w:ascii="Consolas" w:hAnsi="Consolas"/>
                <w:noProof/>
                <w:lang w:val="en-GB"/>
              </w:rPr>
              <w:t>student</w:t>
            </w:r>
            <w:r w:rsidR="00C06214" w:rsidRPr="00244A86">
              <w:rPr>
                <w:noProof/>
                <w:lang w:val="en-GB"/>
              </w:rPr>
              <w:t>.</w:t>
            </w:r>
          </w:p>
          <w:p w14:paraId="45EDD8B2" w14:textId="015D151D" w:rsidR="00D12C68" w:rsidRPr="00244A86" w:rsidRDefault="00130A40" w:rsidP="00BC33C4">
            <w:pPr>
              <w:pStyle w:val="BodyText"/>
              <w:rPr>
                <w:noProof/>
                <w:lang w:val="en-GB"/>
              </w:rPr>
            </w:pPr>
            <w:r w:rsidRPr="00244A86">
              <w:rPr>
                <w:noProof/>
                <w:lang w:val="en-GB"/>
              </w:rPr>
              <w:t>W</w:t>
            </w:r>
            <w:r w:rsidR="00F37804" w:rsidRPr="00244A86">
              <w:rPr>
                <w:noProof/>
                <w:lang w:val="en-GB"/>
              </w:rPr>
              <w:t xml:space="preserve">e can </w:t>
            </w:r>
            <w:r w:rsidRPr="00244A86">
              <w:rPr>
                <w:noProof/>
                <w:lang w:val="en-GB"/>
              </w:rPr>
              <w:t xml:space="preserve">now </w:t>
            </w:r>
            <w:r w:rsidR="00F37804" w:rsidRPr="00244A86">
              <w:rPr>
                <w:noProof/>
                <w:lang w:val="en-GB"/>
              </w:rPr>
              <w:t xml:space="preserve">use the object </w:t>
            </w:r>
            <w:r w:rsidR="00F37804" w:rsidRPr="00244A86">
              <w:rPr>
                <w:rFonts w:ascii="Consolas" w:hAnsi="Consolas"/>
                <w:noProof/>
                <w:lang w:val="en-GB"/>
              </w:rPr>
              <w:t>conn</w:t>
            </w:r>
            <w:r w:rsidR="00BC33C4" w:rsidRPr="00244A86">
              <w:rPr>
                <w:noProof/>
                <w:lang w:val="en-GB"/>
              </w:rPr>
              <w:t>,</w:t>
            </w:r>
            <w:r w:rsidR="00F37804" w:rsidRPr="00244A86">
              <w:rPr>
                <w:noProof/>
                <w:lang w:val="en-GB"/>
              </w:rPr>
              <w:t xml:space="preserve"> which </w:t>
            </w:r>
            <w:r w:rsidR="007A1A19" w:rsidRPr="00244A86">
              <w:rPr>
                <w:noProof/>
                <w:lang w:val="en-GB"/>
              </w:rPr>
              <w:t>connect</w:t>
            </w:r>
            <w:r w:rsidR="00D911B4" w:rsidRPr="00244A86">
              <w:rPr>
                <w:noProof/>
                <w:lang w:val="en-GB"/>
              </w:rPr>
              <w:t>s our database</w:t>
            </w:r>
            <w:r w:rsidR="007A1A19" w:rsidRPr="00244A86">
              <w:rPr>
                <w:noProof/>
                <w:lang w:val="en-GB"/>
              </w:rPr>
              <w:t xml:space="preserve"> to the physical file </w:t>
            </w:r>
            <w:r w:rsidR="00CB047F" w:rsidRPr="00244A86">
              <w:rPr>
                <w:noProof/>
                <w:lang w:val="en-GB"/>
              </w:rPr>
              <w:t>“</w:t>
            </w:r>
            <w:r w:rsidR="007A1A19" w:rsidRPr="00244A86">
              <w:rPr>
                <w:noProof/>
                <w:lang w:val="en-GB"/>
              </w:rPr>
              <w:t>StudentsDB.db</w:t>
            </w:r>
            <w:r w:rsidR="00CB047F" w:rsidRPr="00244A86">
              <w:rPr>
                <w:noProof/>
                <w:lang w:val="en-GB"/>
              </w:rPr>
              <w:t>”</w:t>
            </w:r>
            <w:r w:rsidR="00900812" w:rsidRPr="00244A86">
              <w:rPr>
                <w:noProof/>
                <w:lang w:val="en-GB"/>
              </w:rPr>
              <w:t xml:space="preserve"> </w:t>
            </w:r>
            <w:r w:rsidR="006A3740" w:rsidRPr="00244A86">
              <w:rPr>
                <w:noProof/>
                <w:lang w:val="en-GB"/>
              </w:rPr>
              <w:t xml:space="preserve">according to </w:t>
            </w:r>
            <w:r w:rsidR="00900812" w:rsidRPr="00244A86">
              <w:rPr>
                <w:noProof/>
                <w:lang w:val="en-GB"/>
              </w:rPr>
              <w:fldChar w:fldCharType="begin"/>
            </w:r>
            <w:r w:rsidR="00900812" w:rsidRPr="00244A86">
              <w:rPr>
                <w:noProof/>
                <w:lang w:val="en-GB"/>
              </w:rPr>
              <w:instrText xml:space="preserve"> REF _Ref65765584 \h </w:instrText>
            </w:r>
            <w:r w:rsidR="00900812" w:rsidRPr="00244A86">
              <w:rPr>
                <w:noProof/>
                <w:lang w:val="en-GB"/>
              </w:rPr>
            </w:r>
            <w:r w:rsidR="00900812" w:rsidRPr="00244A86">
              <w:rPr>
                <w:noProof/>
                <w:lang w:val="en-GB"/>
              </w:rPr>
              <w:fldChar w:fldCharType="separate"/>
            </w:r>
            <w:r w:rsidR="00900812" w:rsidRPr="00244A86">
              <w:rPr>
                <w:noProof/>
                <w:lang w:val="en-GB"/>
              </w:rPr>
              <w:t>Figure 6.5</w:t>
            </w:r>
            <w:r w:rsidR="00900812" w:rsidRPr="00244A86">
              <w:rPr>
                <w:noProof/>
                <w:lang w:val="en-GB"/>
              </w:rPr>
              <w:fldChar w:fldCharType="end"/>
            </w:r>
            <w:r w:rsidR="00BC33C4" w:rsidRPr="00244A86">
              <w:rPr>
                <w:noProof/>
                <w:lang w:val="en-GB"/>
              </w:rPr>
              <w:t xml:space="preserve">, to </w:t>
            </w:r>
            <w:r w:rsidR="00F87B7C" w:rsidRPr="00244A86">
              <w:rPr>
                <w:noProof/>
                <w:lang w:val="en-GB"/>
              </w:rPr>
              <w:t>commit</w:t>
            </w:r>
            <w:r w:rsidR="00BC33C4" w:rsidRPr="00244A86">
              <w:rPr>
                <w:noProof/>
                <w:lang w:val="en-GB"/>
              </w:rPr>
              <w:t xml:space="preserve"> </w:t>
            </w:r>
            <w:r w:rsidR="006A3740" w:rsidRPr="00244A86">
              <w:rPr>
                <w:noProof/>
                <w:lang w:val="en-GB"/>
              </w:rPr>
              <w:t xml:space="preserve">and save </w:t>
            </w:r>
            <w:r w:rsidR="00DB2260" w:rsidRPr="00244A86">
              <w:rPr>
                <w:noProof/>
                <w:lang w:val="en-GB"/>
              </w:rPr>
              <w:t xml:space="preserve">all </w:t>
            </w:r>
            <w:r w:rsidR="00BC33C4" w:rsidRPr="00244A86">
              <w:rPr>
                <w:noProof/>
                <w:lang w:val="en-GB"/>
              </w:rPr>
              <w:t xml:space="preserve">the changes </w:t>
            </w:r>
            <w:r w:rsidR="00D911B4" w:rsidRPr="00244A86">
              <w:rPr>
                <w:noProof/>
                <w:lang w:val="en-GB"/>
              </w:rPr>
              <w:t>in</w:t>
            </w:r>
            <w:r w:rsidR="00BC33C4" w:rsidRPr="00244A86">
              <w:rPr>
                <w:noProof/>
                <w:lang w:val="en-GB"/>
              </w:rPr>
              <w:t xml:space="preserve"> our database.</w:t>
            </w:r>
            <w:r w:rsidR="002206C1" w:rsidRPr="00244A86">
              <w:rPr>
                <w:noProof/>
                <w:lang w:val="en-GB"/>
              </w:rPr>
              <w:t xml:space="preserve"> Subsequently, we can also close the connection </w:t>
            </w:r>
            <w:r w:rsidRPr="00244A86">
              <w:rPr>
                <w:noProof/>
                <w:lang w:val="en-GB"/>
              </w:rPr>
              <w:t>to the database.</w:t>
            </w:r>
          </w:p>
          <w:p w14:paraId="509EF19D" w14:textId="5BDE793D" w:rsidR="00D12C68" w:rsidRPr="00244A86" w:rsidRDefault="00063F0C" w:rsidP="00D12C68">
            <w:pPr>
              <w:pStyle w:val="Figure-Image-Upper"/>
              <w:rPr>
                <w:lang w:val="en-GB"/>
              </w:rPr>
            </w:pPr>
            <w:r w:rsidRPr="00244A86">
              <w:drawing>
                <wp:inline distT="0" distB="0" distL="0" distR="0" wp14:anchorId="00DE02E3" wp14:editId="08391E43">
                  <wp:extent cx="5580000" cy="344163"/>
                  <wp:effectExtent l="19050" t="19050" r="1905"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16541" t="57478" r="2052" b="33253"/>
                          <a:stretch/>
                        </pic:blipFill>
                        <pic:spPr bwMode="auto">
                          <a:xfrm>
                            <a:off x="0" y="0"/>
                            <a:ext cx="5580000" cy="344163"/>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39D1A5" w14:textId="692BFE78" w:rsidR="00D12C68" w:rsidRPr="00244A86" w:rsidRDefault="00D12C68" w:rsidP="00390C2D">
            <w:pPr>
              <w:pStyle w:val="Caption"/>
            </w:pPr>
            <w:r w:rsidRPr="00390C2D">
              <w:t>Figure 6.</w:t>
            </w:r>
            <w:r w:rsidRPr="00244A86">
              <w:fldChar w:fldCharType="begin"/>
            </w:r>
            <w:r w:rsidRPr="00244A86">
              <w:instrText xml:space="preserve"> SEQ Figure \* ARABIC </w:instrText>
            </w:r>
            <w:r w:rsidRPr="00244A86">
              <w:fldChar w:fldCharType="separate"/>
            </w:r>
            <w:r w:rsidR="00F37804" w:rsidRPr="00244A86">
              <w:t>65</w:t>
            </w:r>
            <w:r w:rsidRPr="00244A86">
              <w:fldChar w:fldCharType="end"/>
            </w:r>
            <w:r w:rsidRPr="00390C2D">
              <w:t xml:space="preserve"> </w:t>
            </w:r>
            <w:r w:rsidR="00F87B7C" w:rsidRPr="00390C2D">
              <w:t>Commit Changes of the Database to Physical File</w:t>
            </w:r>
            <w:r w:rsidR="00F02997" w:rsidRPr="00244A86">
              <w:t xml:space="preserve"> and Close Connection</w:t>
            </w:r>
          </w:p>
        </w:tc>
      </w:tr>
    </w:tbl>
    <w:p w14:paraId="52DB5BF6" w14:textId="77777777" w:rsidR="00F25637" w:rsidRPr="00244A86" w:rsidRDefault="00F25637" w:rsidP="00F25637">
      <w:pPr>
        <w:spacing w:before="240" w:after="120"/>
        <w:jc w:val="left"/>
        <w:rPr>
          <w:b/>
          <w:noProof/>
          <w:sz w:val="28"/>
        </w:rPr>
      </w:pPr>
      <w:r w:rsidRPr="00244A86">
        <w:rPr>
          <w:b/>
          <w:noProof/>
          <w:sz w:val="28"/>
        </w:rPr>
        <w:lastRenderedPageBreak/>
        <w:t>Read</w:t>
      </w:r>
    </w:p>
    <w:p w14:paraId="307194D4" w14:textId="181BC8FA" w:rsidR="00C40A78" w:rsidRPr="00244A86" w:rsidRDefault="00C40A78" w:rsidP="00244A86">
      <w:pPr>
        <w:pStyle w:val="BodyText"/>
        <w:spacing w:after="0"/>
        <w:rPr>
          <w:noProof/>
          <w:lang w:val="en-GB"/>
        </w:rPr>
      </w:pPr>
      <w:r w:rsidRPr="00244A86">
        <w:rPr>
          <w:noProof/>
          <w:lang w:val="en-GB"/>
        </w:rPr>
        <w:t xml:space="preserve">Refer to the link below for more details and examples on the </w:t>
      </w:r>
      <w:r w:rsidRPr="00244A86">
        <w:rPr>
          <w:rFonts w:ascii="Consolas" w:hAnsi="Consolas"/>
          <w:noProof/>
          <w:lang w:val="en-GB"/>
        </w:rPr>
        <w:t>.commit()</w:t>
      </w:r>
      <w:r w:rsidRPr="00244A86">
        <w:rPr>
          <w:noProof/>
          <w:lang w:val="en-GB"/>
        </w:rPr>
        <w:t xml:space="preserve"> method in the </w:t>
      </w:r>
      <w:r w:rsidR="00F81F9C" w:rsidRPr="00244A86">
        <w:rPr>
          <w:noProof/>
          <w:lang w:val="en-GB"/>
        </w:rPr>
        <w:t>sqlite3 package</w:t>
      </w:r>
      <w:r w:rsidRPr="00244A86">
        <w:rPr>
          <w:noProof/>
          <w:lang w:val="en-GB"/>
        </w:rPr>
        <w:t>:</w:t>
      </w:r>
    </w:p>
    <w:p w14:paraId="2B4B9DA2" w14:textId="3A43F7F1" w:rsidR="00072498" w:rsidRPr="00244A86" w:rsidRDefault="00655C2E" w:rsidP="00244A86">
      <w:pPr>
        <w:pStyle w:val="BodyText"/>
        <w:spacing w:before="0"/>
        <w:rPr>
          <w:noProof/>
          <w:lang w:val="en-GB"/>
        </w:rPr>
      </w:pPr>
      <w:hyperlink r:id="rId129" w:anchor="connection-objects" w:history="1">
        <w:r w:rsidR="00072498" w:rsidRPr="00244A86">
          <w:rPr>
            <w:rStyle w:val="Hyperlink"/>
            <w:noProof/>
            <w:lang w:val="en-GB"/>
          </w:rPr>
          <w:t>https://docs.python.org/3/library/sqlite3.html#connection-objects</w:t>
        </w:r>
      </w:hyperlink>
    </w:p>
    <w:p w14:paraId="14DD24DC" w14:textId="1ECCA110" w:rsidR="00246598" w:rsidRPr="00244A86" w:rsidRDefault="00FE6ECC" w:rsidP="00883DAC">
      <w:pPr>
        <w:pStyle w:val="BodyText"/>
        <w:rPr>
          <w:b/>
          <w:bCs/>
          <w:noProof/>
          <w:sz w:val="36"/>
          <w:szCs w:val="28"/>
          <w:lang w:val="en-GB"/>
        </w:rPr>
      </w:pPr>
      <w:r w:rsidRPr="00244A86">
        <w:rPr>
          <w:noProof/>
          <w:lang w:val="en-GB"/>
        </w:rPr>
        <w:t xml:space="preserve"> </w:t>
      </w:r>
      <w:r w:rsidR="00246598" w:rsidRPr="00244A86">
        <w:rPr>
          <w:noProof/>
          <w:lang w:val="en-GB"/>
        </w:rPr>
        <w:br w:type="page"/>
      </w:r>
    </w:p>
    <w:p w14:paraId="6788A3F2" w14:textId="54AD3BD4" w:rsidR="00997428" w:rsidRPr="00244A86" w:rsidRDefault="00997428" w:rsidP="00683D05">
      <w:pPr>
        <w:pStyle w:val="Heading2"/>
        <w:rPr>
          <w:noProof/>
        </w:rPr>
      </w:pPr>
      <w:r w:rsidRPr="00244A86">
        <w:rPr>
          <w:noProof/>
        </w:rPr>
        <w:lastRenderedPageBreak/>
        <w:t xml:space="preserve">Summary </w:t>
      </w:r>
      <w:bookmarkEnd w:id="49"/>
      <w:bookmarkEnd w:id="50"/>
      <w:bookmarkEnd w:id="51"/>
      <w:bookmarkEnd w:id="52"/>
      <w:bookmarkEnd w:id="53"/>
    </w:p>
    <w:p w14:paraId="05838FD6" w14:textId="7EB34A64" w:rsidR="00D013DD" w:rsidRPr="00244A86" w:rsidRDefault="00393EBA" w:rsidP="00D013DD">
      <w:pPr>
        <w:pStyle w:val="BodyText"/>
        <w:rPr>
          <w:noProof/>
          <w:lang w:val="en-GB"/>
        </w:rPr>
      </w:pPr>
      <w:r w:rsidRPr="00244A86">
        <w:rPr>
          <w:noProof/>
          <w:lang w:val="en-GB"/>
        </w:rPr>
        <w:t xml:space="preserve">In this </w:t>
      </w:r>
      <w:r w:rsidR="00173A04" w:rsidRPr="00244A86">
        <w:rPr>
          <w:noProof/>
          <w:lang w:val="en-GB"/>
        </w:rPr>
        <w:t xml:space="preserve">study </w:t>
      </w:r>
      <w:r w:rsidRPr="00244A86">
        <w:rPr>
          <w:noProof/>
          <w:lang w:val="en-GB"/>
        </w:rPr>
        <w:t xml:space="preserve">unit, </w:t>
      </w:r>
      <w:r w:rsidR="00173A04" w:rsidRPr="00244A86">
        <w:rPr>
          <w:noProof/>
          <w:lang w:val="en-GB"/>
        </w:rPr>
        <w:t xml:space="preserve">we </w:t>
      </w:r>
      <w:r w:rsidR="00206930" w:rsidRPr="00244A86">
        <w:rPr>
          <w:noProof/>
          <w:lang w:val="en-GB"/>
        </w:rPr>
        <w:t xml:space="preserve">have </w:t>
      </w:r>
      <w:r w:rsidR="00BA788D" w:rsidRPr="00244A86">
        <w:rPr>
          <w:noProof/>
          <w:lang w:val="en-GB"/>
        </w:rPr>
        <w:t xml:space="preserve">first </w:t>
      </w:r>
      <w:r w:rsidR="00206930" w:rsidRPr="00244A86">
        <w:rPr>
          <w:noProof/>
          <w:lang w:val="en-GB"/>
        </w:rPr>
        <w:t xml:space="preserve">learned how to </w:t>
      </w:r>
      <w:r w:rsidR="00F17D0D" w:rsidRPr="00244A86">
        <w:rPr>
          <w:noProof/>
          <w:lang w:val="en-GB"/>
        </w:rPr>
        <w:t xml:space="preserve">write Python programs to </w:t>
      </w:r>
      <w:r w:rsidR="00026382" w:rsidRPr="00244A86">
        <w:rPr>
          <w:noProof/>
          <w:lang w:val="en-GB"/>
        </w:rPr>
        <w:t>store</w:t>
      </w:r>
      <w:r w:rsidR="00206930" w:rsidRPr="00244A86">
        <w:rPr>
          <w:noProof/>
          <w:lang w:val="en-GB"/>
        </w:rPr>
        <w:t xml:space="preserve"> data entered by </w:t>
      </w:r>
      <w:r w:rsidR="004924ED" w:rsidRPr="00244A86">
        <w:rPr>
          <w:noProof/>
          <w:lang w:val="en-GB"/>
        </w:rPr>
        <w:t xml:space="preserve">a </w:t>
      </w:r>
      <w:r w:rsidR="00206930" w:rsidRPr="00244A86">
        <w:rPr>
          <w:noProof/>
          <w:lang w:val="en-GB"/>
        </w:rPr>
        <w:t>user</w:t>
      </w:r>
      <w:r w:rsidR="000864C7" w:rsidRPr="00244A86">
        <w:rPr>
          <w:noProof/>
          <w:lang w:val="en-GB"/>
        </w:rPr>
        <w:t xml:space="preserve"> to a .csv text file. After the sqlite3 package has been introduced, we </w:t>
      </w:r>
      <w:r w:rsidR="00BB03FE" w:rsidRPr="00244A86">
        <w:rPr>
          <w:noProof/>
          <w:lang w:val="en-GB"/>
        </w:rPr>
        <w:t xml:space="preserve">are </w:t>
      </w:r>
      <w:r w:rsidR="003B6BD4" w:rsidRPr="00244A86">
        <w:rPr>
          <w:noProof/>
          <w:lang w:val="en-GB"/>
        </w:rPr>
        <w:t xml:space="preserve">able to connect Python </w:t>
      </w:r>
      <w:r w:rsidR="009012D4" w:rsidRPr="00244A86">
        <w:rPr>
          <w:noProof/>
          <w:lang w:val="en-GB"/>
        </w:rPr>
        <w:t xml:space="preserve">with </w:t>
      </w:r>
      <w:r w:rsidR="00E02B76" w:rsidRPr="00244A86">
        <w:rPr>
          <w:noProof/>
          <w:lang w:val="en-GB"/>
        </w:rPr>
        <w:t xml:space="preserve">the </w:t>
      </w:r>
      <w:r w:rsidR="001E485E" w:rsidRPr="00244A86">
        <w:rPr>
          <w:noProof/>
          <w:lang w:val="en-GB"/>
        </w:rPr>
        <w:t xml:space="preserve">databases and </w:t>
      </w:r>
      <w:r w:rsidR="00142BE5">
        <w:rPr>
          <w:noProof/>
          <w:lang w:val="en-GB"/>
        </w:rPr>
        <w:t>convert</w:t>
      </w:r>
      <w:r w:rsidR="001E485E" w:rsidRPr="00244A86">
        <w:rPr>
          <w:noProof/>
          <w:lang w:val="en-GB"/>
        </w:rPr>
        <w:t xml:space="preserve"> external </w:t>
      </w:r>
      <w:r w:rsidR="00AC1878" w:rsidRPr="00244A86">
        <w:rPr>
          <w:noProof/>
          <w:lang w:val="en-GB"/>
        </w:rPr>
        <w:t>data source</w:t>
      </w:r>
      <w:r w:rsidR="00C74D24" w:rsidRPr="00244A86">
        <w:rPr>
          <w:noProof/>
          <w:lang w:val="en-GB"/>
        </w:rPr>
        <w:t>s</w:t>
      </w:r>
      <w:r w:rsidR="00AC1878" w:rsidRPr="00244A86">
        <w:rPr>
          <w:noProof/>
          <w:lang w:val="en-GB"/>
        </w:rPr>
        <w:t xml:space="preserve"> saved as .csv text file</w:t>
      </w:r>
      <w:r w:rsidR="00E1703A" w:rsidRPr="00244A86">
        <w:rPr>
          <w:noProof/>
          <w:lang w:val="en-GB"/>
        </w:rPr>
        <w:t>s</w:t>
      </w:r>
      <w:r w:rsidR="00AC1878" w:rsidRPr="00244A86">
        <w:rPr>
          <w:noProof/>
          <w:lang w:val="en-GB"/>
        </w:rPr>
        <w:t xml:space="preserve"> to </w:t>
      </w:r>
      <w:r w:rsidR="00145A7A">
        <w:rPr>
          <w:noProof/>
          <w:lang w:val="en-GB"/>
        </w:rPr>
        <w:t xml:space="preserve">database </w:t>
      </w:r>
      <w:r w:rsidR="00AC1878" w:rsidRPr="00244A86">
        <w:rPr>
          <w:noProof/>
          <w:lang w:val="en-GB"/>
        </w:rPr>
        <w:t>table</w:t>
      </w:r>
      <w:r w:rsidR="00E1703A" w:rsidRPr="00244A86">
        <w:rPr>
          <w:noProof/>
          <w:lang w:val="en-GB"/>
        </w:rPr>
        <w:t>s</w:t>
      </w:r>
      <w:r w:rsidR="006850C4" w:rsidRPr="00244A86">
        <w:rPr>
          <w:noProof/>
          <w:lang w:val="en-GB"/>
        </w:rPr>
        <w:t xml:space="preserve"> by SQL</w:t>
      </w:r>
      <w:r w:rsidR="001E485E" w:rsidRPr="00244A86">
        <w:rPr>
          <w:noProof/>
          <w:lang w:val="en-GB"/>
        </w:rPr>
        <w:t xml:space="preserve">. </w:t>
      </w:r>
      <w:r w:rsidR="00BB1DAF" w:rsidRPr="00244A86">
        <w:rPr>
          <w:noProof/>
          <w:lang w:val="en-GB"/>
        </w:rPr>
        <w:t xml:space="preserve">With the </w:t>
      </w:r>
      <w:r w:rsidR="00BB1DAF" w:rsidRPr="00244A86">
        <w:rPr>
          <w:rFonts w:ascii="Consolas" w:hAnsi="Consolas"/>
          <w:noProof/>
          <w:lang w:val="en-GB"/>
        </w:rPr>
        <w:t>SELECT</w:t>
      </w:r>
      <w:r w:rsidR="00BB1DAF" w:rsidRPr="00244A86">
        <w:rPr>
          <w:noProof/>
          <w:lang w:val="en-GB"/>
        </w:rPr>
        <w:t xml:space="preserve"> statement, we could </w:t>
      </w:r>
      <w:r w:rsidR="004130C5" w:rsidRPr="00244A86">
        <w:rPr>
          <w:noProof/>
          <w:lang w:val="en-GB"/>
        </w:rPr>
        <w:t xml:space="preserve">execute different types of data query such as </w:t>
      </w:r>
      <w:r w:rsidR="00C852F2" w:rsidRPr="00244A86">
        <w:rPr>
          <w:noProof/>
          <w:lang w:val="en-GB"/>
        </w:rPr>
        <w:t xml:space="preserve">sorting and </w:t>
      </w:r>
      <w:r w:rsidR="007A2321" w:rsidRPr="00244A86">
        <w:rPr>
          <w:noProof/>
          <w:lang w:val="en-GB"/>
        </w:rPr>
        <w:t xml:space="preserve">filtering data. </w:t>
      </w:r>
      <w:r w:rsidR="00D032EE" w:rsidRPr="00244A86">
        <w:rPr>
          <w:noProof/>
          <w:lang w:val="en-GB"/>
        </w:rPr>
        <w:t xml:space="preserve">Here, we </w:t>
      </w:r>
      <w:r w:rsidR="00CC0E69" w:rsidRPr="00244A86">
        <w:rPr>
          <w:noProof/>
          <w:lang w:val="en-GB"/>
        </w:rPr>
        <w:t xml:space="preserve">have used Python programming to generate </w:t>
      </w:r>
      <w:r w:rsidR="00CC0E69" w:rsidRPr="00244A86">
        <w:rPr>
          <w:rFonts w:ascii="Consolas" w:hAnsi="Consolas"/>
          <w:noProof/>
          <w:lang w:val="en-GB"/>
        </w:rPr>
        <w:t>SELECT</w:t>
      </w:r>
      <w:r w:rsidR="00CC0E69" w:rsidRPr="00244A86">
        <w:rPr>
          <w:noProof/>
          <w:lang w:val="en-GB"/>
        </w:rPr>
        <w:t xml:space="preserve"> statement</w:t>
      </w:r>
      <w:r w:rsidR="000F6281" w:rsidRPr="00244A86">
        <w:rPr>
          <w:noProof/>
          <w:lang w:val="en-GB"/>
        </w:rPr>
        <w:t>s</w:t>
      </w:r>
      <w:r w:rsidR="00CC0E69" w:rsidRPr="00244A86">
        <w:rPr>
          <w:noProof/>
          <w:lang w:val="en-GB"/>
        </w:rPr>
        <w:t xml:space="preserve"> flexibly</w:t>
      </w:r>
      <w:r w:rsidR="004C08F3" w:rsidRPr="00244A86">
        <w:rPr>
          <w:noProof/>
          <w:lang w:val="en-GB"/>
        </w:rPr>
        <w:t xml:space="preserve"> and to convert the </w:t>
      </w:r>
      <w:r w:rsidR="00796443" w:rsidRPr="00244A86">
        <w:rPr>
          <w:noProof/>
          <w:lang w:val="en-GB"/>
        </w:rPr>
        <w:t xml:space="preserve">query </w:t>
      </w:r>
      <w:r w:rsidR="004C08F3" w:rsidRPr="00244A86">
        <w:rPr>
          <w:noProof/>
          <w:lang w:val="en-GB"/>
        </w:rPr>
        <w:t>output to pandas DataFrame</w:t>
      </w:r>
      <w:r w:rsidR="000F6281" w:rsidRPr="00244A86">
        <w:rPr>
          <w:noProof/>
          <w:lang w:val="en-GB"/>
        </w:rPr>
        <w:t>s</w:t>
      </w:r>
      <w:r w:rsidR="006D61BB" w:rsidRPr="00244A86">
        <w:rPr>
          <w:noProof/>
          <w:lang w:val="en-GB"/>
        </w:rPr>
        <w:t xml:space="preserve"> for better presentation in the Python environment</w:t>
      </w:r>
      <w:r w:rsidR="00CC0E69" w:rsidRPr="00244A86">
        <w:rPr>
          <w:noProof/>
          <w:lang w:val="en-GB"/>
        </w:rPr>
        <w:t xml:space="preserve">. </w:t>
      </w:r>
      <w:r w:rsidR="000C7E52" w:rsidRPr="00244A86">
        <w:rPr>
          <w:noProof/>
          <w:lang w:val="en-GB"/>
        </w:rPr>
        <w:t xml:space="preserve">We have also come across the four </w:t>
      </w:r>
      <w:r w:rsidR="002C085D" w:rsidRPr="00244A86">
        <w:rPr>
          <w:noProof/>
          <w:lang w:val="en-GB"/>
        </w:rPr>
        <w:t xml:space="preserve">methods for joining </w:t>
      </w:r>
      <w:r w:rsidR="000C7E52" w:rsidRPr="00244A86">
        <w:rPr>
          <w:noProof/>
          <w:lang w:val="en-GB"/>
        </w:rPr>
        <w:t>two or more tables of a database</w:t>
      </w:r>
      <w:r w:rsidR="002C085D" w:rsidRPr="00244A86">
        <w:rPr>
          <w:noProof/>
          <w:lang w:val="en-GB"/>
        </w:rPr>
        <w:t>:</w:t>
      </w:r>
      <w:r w:rsidR="000C7E52" w:rsidRPr="00244A86">
        <w:rPr>
          <w:noProof/>
          <w:lang w:val="en-GB"/>
        </w:rPr>
        <w:t xml:space="preserve"> </w:t>
      </w:r>
      <w:r w:rsidR="002C085D" w:rsidRPr="00244A86">
        <w:rPr>
          <w:noProof/>
          <w:lang w:val="en-GB"/>
        </w:rPr>
        <w:t>inner join, left join, cross join</w:t>
      </w:r>
      <w:r w:rsidR="00B63F8F" w:rsidRPr="00244A86">
        <w:rPr>
          <w:noProof/>
          <w:lang w:val="en-GB"/>
        </w:rPr>
        <w:t>,</w:t>
      </w:r>
      <w:r w:rsidR="002C085D" w:rsidRPr="00244A86">
        <w:rPr>
          <w:noProof/>
          <w:lang w:val="en-GB"/>
        </w:rPr>
        <w:t xml:space="preserve"> and outer join. </w:t>
      </w:r>
      <w:r w:rsidR="006E39A1" w:rsidRPr="00244A86">
        <w:rPr>
          <w:noProof/>
          <w:lang w:val="en-GB"/>
        </w:rPr>
        <w:t xml:space="preserve">The output of </w:t>
      </w:r>
      <w:r w:rsidR="002C085D" w:rsidRPr="00244A86">
        <w:rPr>
          <w:noProof/>
          <w:lang w:val="en-GB"/>
        </w:rPr>
        <w:t xml:space="preserve">these methods </w:t>
      </w:r>
      <w:r w:rsidR="006E39A1" w:rsidRPr="00244A86">
        <w:rPr>
          <w:noProof/>
          <w:lang w:val="en-GB"/>
        </w:rPr>
        <w:t xml:space="preserve">could </w:t>
      </w:r>
      <w:r w:rsidR="00F71EBA" w:rsidRPr="00244A86">
        <w:rPr>
          <w:noProof/>
          <w:lang w:val="en-GB"/>
        </w:rPr>
        <w:t xml:space="preserve">vary strongly </w:t>
      </w:r>
      <w:r w:rsidR="006E39A1" w:rsidRPr="00244A86">
        <w:rPr>
          <w:noProof/>
          <w:lang w:val="en-GB"/>
        </w:rPr>
        <w:t>since they select the records differently</w:t>
      </w:r>
      <w:r w:rsidR="00540099" w:rsidRPr="00244A86">
        <w:rPr>
          <w:noProof/>
          <w:lang w:val="en-GB"/>
        </w:rPr>
        <w:t>.</w:t>
      </w:r>
      <w:r w:rsidR="006E39A1" w:rsidRPr="00244A86">
        <w:rPr>
          <w:noProof/>
          <w:lang w:val="en-GB"/>
        </w:rPr>
        <w:t xml:space="preserve"> </w:t>
      </w:r>
      <w:r w:rsidR="00A0714F" w:rsidRPr="00244A86">
        <w:rPr>
          <w:noProof/>
          <w:lang w:val="en-GB"/>
        </w:rPr>
        <w:t xml:space="preserve">The option </w:t>
      </w:r>
      <w:r w:rsidR="006217B5" w:rsidRPr="00244A86">
        <w:rPr>
          <w:noProof/>
          <w:lang w:val="en-GB"/>
        </w:rPr>
        <w:t xml:space="preserve">of </w:t>
      </w:r>
      <w:r w:rsidR="00A0714F" w:rsidRPr="00244A86">
        <w:rPr>
          <w:noProof/>
          <w:lang w:val="en-GB"/>
        </w:rPr>
        <w:t>group</w:t>
      </w:r>
      <w:r w:rsidR="006217B5" w:rsidRPr="00244A86">
        <w:rPr>
          <w:noProof/>
          <w:lang w:val="en-GB"/>
        </w:rPr>
        <w:t>ing</w:t>
      </w:r>
      <w:r w:rsidR="00A0714F" w:rsidRPr="00244A86">
        <w:rPr>
          <w:noProof/>
          <w:lang w:val="en-GB"/>
        </w:rPr>
        <w:t xml:space="preserve"> the data in a table </w:t>
      </w:r>
      <w:r w:rsidR="003502B5" w:rsidRPr="00244A86">
        <w:rPr>
          <w:noProof/>
          <w:lang w:val="en-GB"/>
        </w:rPr>
        <w:t xml:space="preserve">and </w:t>
      </w:r>
      <w:r w:rsidR="008E5646" w:rsidRPr="00244A86">
        <w:rPr>
          <w:noProof/>
          <w:lang w:val="en-GB"/>
        </w:rPr>
        <w:t>calculat</w:t>
      </w:r>
      <w:r w:rsidR="003502B5" w:rsidRPr="00244A86">
        <w:rPr>
          <w:noProof/>
          <w:lang w:val="en-GB"/>
        </w:rPr>
        <w:t>ing</w:t>
      </w:r>
      <w:r w:rsidR="008E5646" w:rsidRPr="00244A86">
        <w:rPr>
          <w:noProof/>
          <w:lang w:val="en-GB"/>
        </w:rPr>
        <w:t xml:space="preserve"> </w:t>
      </w:r>
      <w:r w:rsidR="003502B5" w:rsidRPr="00244A86">
        <w:rPr>
          <w:noProof/>
          <w:lang w:val="en-GB"/>
        </w:rPr>
        <w:t xml:space="preserve">some aggregated </w:t>
      </w:r>
      <w:r w:rsidR="00A0714F" w:rsidRPr="00244A86">
        <w:rPr>
          <w:noProof/>
          <w:lang w:val="en-GB"/>
        </w:rPr>
        <w:t xml:space="preserve">statistics </w:t>
      </w:r>
      <w:r w:rsidR="0032629F" w:rsidRPr="00244A86">
        <w:rPr>
          <w:noProof/>
          <w:lang w:val="en-GB"/>
        </w:rPr>
        <w:t xml:space="preserve">has </w:t>
      </w:r>
      <w:r w:rsidR="00F71EBA" w:rsidRPr="00244A86">
        <w:rPr>
          <w:noProof/>
          <w:lang w:val="en-GB"/>
        </w:rPr>
        <w:t xml:space="preserve">also </w:t>
      </w:r>
      <w:r w:rsidR="0032629F" w:rsidRPr="00244A86">
        <w:rPr>
          <w:noProof/>
          <w:lang w:val="en-GB"/>
        </w:rPr>
        <w:t>been illustrated</w:t>
      </w:r>
      <w:r w:rsidR="004F4F27" w:rsidRPr="00244A86">
        <w:rPr>
          <w:noProof/>
          <w:lang w:val="en-GB"/>
        </w:rPr>
        <w:t>.</w:t>
      </w:r>
      <w:r w:rsidR="00340D8B" w:rsidRPr="00244A86">
        <w:rPr>
          <w:noProof/>
          <w:lang w:val="en-GB"/>
        </w:rPr>
        <w:t xml:space="preserve"> </w:t>
      </w:r>
      <w:r w:rsidR="004F4F27" w:rsidRPr="00244A86">
        <w:rPr>
          <w:noProof/>
          <w:lang w:val="en-GB"/>
        </w:rPr>
        <w:t>A</w:t>
      </w:r>
      <w:r w:rsidR="00F81D1A" w:rsidRPr="00244A86">
        <w:rPr>
          <w:noProof/>
          <w:lang w:val="en-GB"/>
        </w:rPr>
        <w:t>nd w</w:t>
      </w:r>
      <w:r w:rsidR="00340D8B" w:rsidRPr="00244A86">
        <w:rPr>
          <w:noProof/>
          <w:lang w:val="en-GB"/>
        </w:rPr>
        <w:t xml:space="preserve">e have learned </w:t>
      </w:r>
      <w:r w:rsidR="004F4F27" w:rsidRPr="00244A86">
        <w:rPr>
          <w:noProof/>
          <w:lang w:val="en-GB"/>
        </w:rPr>
        <w:t xml:space="preserve">that </w:t>
      </w:r>
      <w:r w:rsidR="00340D8B" w:rsidRPr="00244A86">
        <w:rPr>
          <w:noProof/>
          <w:lang w:val="en-GB"/>
        </w:rPr>
        <w:t xml:space="preserve">groups </w:t>
      </w:r>
      <w:r w:rsidR="002D53FF" w:rsidRPr="00244A86">
        <w:rPr>
          <w:noProof/>
          <w:lang w:val="en-GB"/>
        </w:rPr>
        <w:t xml:space="preserve">can be filtered </w:t>
      </w:r>
      <w:r w:rsidR="00340D8B" w:rsidRPr="00244A86">
        <w:rPr>
          <w:noProof/>
          <w:lang w:val="en-GB"/>
        </w:rPr>
        <w:t xml:space="preserve">by the aggregated </w:t>
      </w:r>
      <w:r w:rsidR="00F81D1A" w:rsidRPr="00244A86">
        <w:rPr>
          <w:noProof/>
          <w:lang w:val="en-GB"/>
        </w:rPr>
        <w:t>results.</w:t>
      </w:r>
      <w:r w:rsidR="002D53FF" w:rsidRPr="00244A86">
        <w:rPr>
          <w:noProof/>
          <w:lang w:val="en-GB"/>
        </w:rPr>
        <w:t xml:space="preserve"> </w:t>
      </w:r>
      <w:r w:rsidR="00790A48" w:rsidRPr="00244A86">
        <w:rPr>
          <w:noProof/>
          <w:lang w:val="en-GB"/>
        </w:rPr>
        <w:t xml:space="preserve">With the </w:t>
      </w:r>
      <w:r w:rsidR="00790A48" w:rsidRPr="00244A86">
        <w:rPr>
          <w:rFonts w:ascii="Consolas" w:hAnsi="Consolas"/>
          <w:noProof/>
          <w:lang w:val="en-GB"/>
        </w:rPr>
        <w:t>ALTER</w:t>
      </w:r>
      <w:r w:rsidR="00790A48" w:rsidRPr="00244A86">
        <w:rPr>
          <w:noProof/>
          <w:lang w:val="en-GB"/>
        </w:rPr>
        <w:t xml:space="preserve"> </w:t>
      </w:r>
      <w:r w:rsidR="00790A48" w:rsidRPr="00244A86">
        <w:rPr>
          <w:rFonts w:ascii="Consolas" w:hAnsi="Consolas"/>
          <w:noProof/>
          <w:lang w:val="en-GB"/>
        </w:rPr>
        <w:t>TABLE</w:t>
      </w:r>
      <w:r w:rsidR="00790A48" w:rsidRPr="00244A86">
        <w:rPr>
          <w:noProof/>
          <w:lang w:val="en-GB"/>
        </w:rPr>
        <w:t xml:space="preserve"> statements, we can also </w:t>
      </w:r>
      <w:r w:rsidR="00AF0D0A" w:rsidRPr="00244A86">
        <w:rPr>
          <w:noProof/>
          <w:lang w:val="en-GB"/>
        </w:rPr>
        <w:t xml:space="preserve">add, rename, or delete </w:t>
      </w:r>
      <w:r w:rsidR="00790A48" w:rsidRPr="00244A86">
        <w:rPr>
          <w:noProof/>
          <w:lang w:val="en-GB"/>
        </w:rPr>
        <w:t xml:space="preserve">columns </w:t>
      </w:r>
      <w:r w:rsidR="00AF0D0A" w:rsidRPr="00244A86">
        <w:rPr>
          <w:noProof/>
          <w:lang w:val="en-GB"/>
        </w:rPr>
        <w:t xml:space="preserve">and alter </w:t>
      </w:r>
      <w:r w:rsidR="009F1BD5" w:rsidRPr="00244A86">
        <w:rPr>
          <w:noProof/>
          <w:lang w:val="en-GB"/>
        </w:rPr>
        <w:t>thereby the structure of a table.</w:t>
      </w:r>
      <w:r w:rsidR="002433B3" w:rsidRPr="00244A86">
        <w:rPr>
          <w:noProof/>
          <w:lang w:val="en-GB"/>
        </w:rPr>
        <w:t xml:space="preserve"> Finally, </w:t>
      </w:r>
      <w:r w:rsidR="006C1EBE" w:rsidRPr="00244A86">
        <w:rPr>
          <w:noProof/>
          <w:lang w:val="en-GB"/>
        </w:rPr>
        <w:t xml:space="preserve">we need to apply </w:t>
      </w:r>
      <w:r w:rsidR="002433B3" w:rsidRPr="00244A86">
        <w:rPr>
          <w:noProof/>
          <w:lang w:val="en-GB"/>
        </w:rPr>
        <w:t xml:space="preserve">the </w:t>
      </w:r>
      <w:r w:rsidR="002433B3" w:rsidRPr="00244A86">
        <w:rPr>
          <w:rFonts w:ascii="Consolas" w:hAnsi="Consolas"/>
          <w:noProof/>
          <w:lang w:val="en-GB"/>
        </w:rPr>
        <w:t>.commit()</w:t>
      </w:r>
      <w:r w:rsidR="002433B3" w:rsidRPr="00244A86">
        <w:rPr>
          <w:noProof/>
          <w:lang w:val="en-GB"/>
        </w:rPr>
        <w:t xml:space="preserve"> method of the sqlite3 package</w:t>
      </w:r>
      <w:r w:rsidR="006C1EBE" w:rsidRPr="00244A86">
        <w:rPr>
          <w:noProof/>
          <w:lang w:val="en-GB"/>
        </w:rPr>
        <w:t xml:space="preserve"> to save the modification of the database to a physical file in our computer.</w:t>
      </w:r>
    </w:p>
    <w:p w14:paraId="5BA3E84A" w14:textId="4F5B9BF2" w:rsidR="00D47450" w:rsidRPr="00244A86" w:rsidRDefault="00D47450" w:rsidP="0027515C">
      <w:pPr>
        <w:pStyle w:val="BodyText"/>
        <w:rPr>
          <w:noProof/>
          <w:lang w:val="en-GB"/>
        </w:rPr>
      </w:pPr>
    </w:p>
    <w:p w14:paraId="5B192893" w14:textId="27E77281" w:rsidR="00997428" w:rsidRPr="00244A86" w:rsidRDefault="00997428" w:rsidP="0027515C">
      <w:pPr>
        <w:pStyle w:val="BodyText"/>
        <w:rPr>
          <w:b/>
          <w:noProof/>
          <w:color w:val="800000"/>
          <w:sz w:val="36"/>
          <w:szCs w:val="28"/>
          <w:lang w:val="en-GB"/>
        </w:rPr>
      </w:pPr>
      <w:r w:rsidRPr="00244A86">
        <w:rPr>
          <w:noProof/>
          <w:lang w:val="en-GB"/>
        </w:rPr>
        <w:br w:type="page"/>
      </w:r>
    </w:p>
    <w:p w14:paraId="47B0C97D" w14:textId="2FF8125C" w:rsidR="001D31D7" w:rsidRPr="00244A86" w:rsidRDefault="001D31D7" w:rsidP="00683D05">
      <w:pPr>
        <w:pStyle w:val="Heading2"/>
        <w:rPr>
          <w:noProof/>
        </w:rPr>
      </w:pPr>
      <w:r w:rsidRPr="00244A86">
        <w:rPr>
          <w:noProof/>
        </w:rPr>
        <w:lastRenderedPageBreak/>
        <w:t>References</w:t>
      </w:r>
    </w:p>
    <w:p w14:paraId="098D94FC" w14:textId="55C53CBD" w:rsidR="004841F5" w:rsidRPr="00244A86" w:rsidRDefault="004841F5" w:rsidP="00D323B8">
      <w:pPr>
        <w:pStyle w:val="BodyText"/>
        <w:ind w:left="567" w:hanging="567"/>
        <w:jc w:val="left"/>
        <w:rPr>
          <w:rStyle w:val="Hyperlink"/>
          <w:noProof/>
          <w:lang w:val="en-GB"/>
        </w:rPr>
      </w:pPr>
      <w:r w:rsidRPr="00244A86">
        <w:rPr>
          <w:noProof/>
          <w:lang w:val="en-GB"/>
        </w:rPr>
        <w:t xml:space="preserve">pandas (n.d.). </w:t>
      </w:r>
      <w:r w:rsidRPr="00244A86">
        <w:rPr>
          <w:i/>
          <w:iCs/>
          <w:noProof/>
          <w:lang w:val="en-GB"/>
        </w:rPr>
        <w:t>pandas.DataFrame.from_records</w:t>
      </w:r>
      <w:r w:rsidRPr="00244A86">
        <w:rPr>
          <w:noProof/>
          <w:lang w:val="en-GB"/>
        </w:rPr>
        <w:t xml:space="preserve">. The pandas development team. </w:t>
      </w:r>
      <w:hyperlink r:id="rId130" w:history="1">
        <w:r w:rsidR="00244A86" w:rsidRPr="00244A86">
          <w:rPr>
            <w:rStyle w:val="Hyperlink"/>
            <w:noProof/>
            <w:lang w:val="en-GB"/>
          </w:rPr>
          <w:t>https://pandas.pydata.org/pandas-docs/stable/reference/api/pandas.‌</w:t>
        </w:r>
        <w:r w:rsidR="00244A86" w:rsidRPr="00890C0F">
          <w:rPr>
            <w:rStyle w:val="Hyperlink"/>
            <w:noProof/>
            <w:lang w:val="en-GB"/>
          </w:rPr>
          <w:t>DataFrame.</w:t>
        </w:r>
        <w:r w:rsidR="00244A86" w:rsidRPr="00D323B8">
          <w:rPr>
            <w:rStyle w:val="Hyperlink"/>
            <w:noProof/>
            <w:lang w:val="en-GB"/>
          </w:rPr>
          <w:t>from_records.html</w:t>
        </w:r>
      </w:hyperlink>
    </w:p>
    <w:p w14:paraId="642715B8" w14:textId="5A9FC9F8" w:rsidR="004F2CA4" w:rsidRPr="00244A86" w:rsidRDefault="004F2CA4" w:rsidP="00D323B8">
      <w:pPr>
        <w:pStyle w:val="BodyText"/>
        <w:ind w:left="567" w:hanging="567"/>
        <w:jc w:val="left"/>
        <w:rPr>
          <w:rStyle w:val="Hyperlink"/>
          <w:noProof/>
          <w:lang w:val="en-GB"/>
        </w:rPr>
      </w:pPr>
      <w:r w:rsidRPr="00244A86">
        <w:rPr>
          <w:noProof/>
          <w:lang w:val="en-GB"/>
        </w:rPr>
        <w:t xml:space="preserve">pandas (n.d.). </w:t>
      </w:r>
      <w:r w:rsidRPr="00244A86">
        <w:rPr>
          <w:i/>
          <w:iCs/>
          <w:noProof/>
          <w:lang w:val="en-GB"/>
        </w:rPr>
        <w:t>pandas.DataFrame.to_sql</w:t>
      </w:r>
      <w:r w:rsidRPr="00244A86">
        <w:rPr>
          <w:noProof/>
          <w:lang w:val="en-GB"/>
        </w:rPr>
        <w:t xml:space="preserve">. The pandas development team. </w:t>
      </w:r>
      <w:hyperlink r:id="rId131" w:history="1">
        <w:r w:rsidR="00244A86" w:rsidRPr="00244A86">
          <w:rPr>
            <w:rStyle w:val="Hyperlink"/>
            <w:noProof/>
            <w:lang w:val="en-GB"/>
          </w:rPr>
          <w:t>https://pandas.pydata.org/pandas-docs/stable/reference/api/pandas.‌</w:t>
        </w:r>
        <w:r w:rsidR="00244A86" w:rsidRPr="00890C0F">
          <w:rPr>
            <w:rStyle w:val="Hyperlink"/>
            <w:noProof/>
            <w:lang w:val="en-GB"/>
          </w:rPr>
          <w:t>DataFrame.</w:t>
        </w:r>
        <w:r w:rsidR="00244A86" w:rsidRPr="00D323B8">
          <w:rPr>
            <w:rStyle w:val="Hyperlink"/>
            <w:noProof/>
            <w:lang w:val="en-GB"/>
          </w:rPr>
          <w:t>to_sql.html</w:t>
        </w:r>
      </w:hyperlink>
      <w:r w:rsidRPr="00244A86">
        <w:rPr>
          <w:noProof/>
          <w:lang w:val="en-GB"/>
        </w:rPr>
        <w:t xml:space="preserve"> </w:t>
      </w:r>
    </w:p>
    <w:p w14:paraId="7331752F" w14:textId="6A23DBE1" w:rsidR="00DA0EEF" w:rsidRPr="00244A86" w:rsidRDefault="00DA0EEF" w:rsidP="00D323B8">
      <w:pPr>
        <w:pStyle w:val="BodyText"/>
        <w:ind w:left="567" w:hanging="567"/>
        <w:jc w:val="left"/>
        <w:rPr>
          <w:noProof/>
          <w:lang w:val="en-GB"/>
        </w:rPr>
      </w:pPr>
      <w:r w:rsidRPr="00244A86">
        <w:rPr>
          <w:noProof/>
          <w:lang w:val="en-GB"/>
        </w:rPr>
        <w:t xml:space="preserve">Python.org (n.d.). </w:t>
      </w:r>
      <w:r w:rsidRPr="00244A86">
        <w:rPr>
          <w:i/>
          <w:iCs/>
          <w:noProof/>
          <w:lang w:val="en-GB"/>
        </w:rPr>
        <w:t>Built-in Functions</w:t>
      </w:r>
      <w:r w:rsidRPr="00244A86">
        <w:rPr>
          <w:noProof/>
          <w:lang w:val="en-GB"/>
        </w:rPr>
        <w:t xml:space="preserve">. Python Software Foundation. </w:t>
      </w:r>
      <w:hyperlink r:id="rId132" w:anchor="open" w:history="1">
        <w:r w:rsidR="00244A86" w:rsidRPr="00244A86">
          <w:rPr>
            <w:rStyle w:val="Hyperlink"/>
            <w:noProof/>
            <w:lang w:val="en-GB"/>
          </w:rPr>
          <w:t>https://docs.python.org/3/library/functions.html#open</w:t>
        </w:r>
      </w:hyperlink>
    </w:p>
    <w:p w14:paraId="70A84CA4" w14:textId="796ADA3B" w:rsidR="00DA0EEF" w:rsidRPr="00244A86" w:rsidRDefault="00DA0EEF" w:rsidP="00D323B8">
      <w:pPr>
        <w:pStyle w:val="BodyText"/>
        <w:ind w:left="567" w:hanging="567"/>
        <w:jc w:val="left"/>
        <w:rPr>
          <w:noProof/>
          <w:color w:val="0000FF"/>
          <w:u w:val="single"/>
          <w:lang w:val="en-GB"/>
        </w:rPr>
      </w:pPr>
      <w:r w:rsidRPr="00244A86">
        <w:rPr>
          <w:noProof/>
          <w:lang w:val="en-GB"/>
        </w:rPr>
        <w:t xml:space="preserve">Python.org (n.d.). </w:t>
      </w:r>
      <w:r w:rsidRPr="00244A86">
        <w:rPr>
          <w:i/>
          <w:iCs/>
          <w:noProof/>
          <w:lang w:val="en-GB"/>
        </w:rPr>
        <w:t>Built-in Types</w:t>
      </w:r>
      <w:r w:rsidRPr="00244A86">
        <w:rPr>
          <w:noProof/>
          <w:lang w:val="en-GB"/>
        </w:rPr>
        <w:t xml:space="preserve">. Python Software Foundation. </w:t>
      </w:r>
      <w:hyperlink r:id="rId133" w:anchor="str.join" w:history="1">
        <w:r w:rsidR="00244A86" w:rsidRPr="00244A86">
          <w:rPr>
            <w:rStyle w:val="Hyperlink"/>
            <w:noProof/>
            <w:lang w:val="en-GB"/>
          </w:rPr>
          <w:t>https://docs.python.org/3/library/stdtypes.html#str.join</w:t>
        </w:r>
      </w:hyperlink>
    </w:p>
    <w:p w14:paraId="2ECCB6C6" w14:textId="7C5C2D22" w:rsidR="00DA0EEF" w:rsidRPr="00244A86" w:rsidRDefault="00DA0EEF" w:rsidP="00D323B8">
      <w:pPr>
        <w:pStyle w:val="BodyText"/>
        <w:ind w:left="567" w:hanging="567"/>
        <w:jc w:val="left"/>
        <w:rPr>
          <w:noProof/>
          <w:lang w:val="en-GB"/>
        </w:rPr>
      </w:pPr>
      <w:r w:rsidRPr="00244A86">
        <w:rPr>
          <w:noProof/>
          <w:lang w:val="en-GB"/>
        </w:rPr>
        <w:t xml:space="preserve">Python.org (n.d.). </w:t>
      </w:r>
      <w:r w:rsidRPr="00244A86">
        <w:rPr>
          <w:i/>
          <w:iCs/>
          <w:noProof/>
          <w:lang w:val="en-GB"/>
        </w:rPr>
        <w:t>Input and Output</w:t>
      </w:r>
      <w:r w:rsidRPr="00244A86">
        <w:rPr>
          <w:noProof/>
          <w:lang w:val="en-GB"/>
        </w:rPr>
        <w:t xml:space="preserve">. Python Software Foundation. </w:t>
      </w:r>
      <w:hyperlink r:id="rId134" w:anchor="tut-files" w:history="1">
        <w:r w:rsidR="00244A86" w:rsidRPr="00244A86">
          <w:rPr>
            <w:rStyle w:val="Hyperlink"/>
            <w:noProof/>
            <w:lang w:val="en-GB"/>
          </w:rPr>
          <w:t>https://docs.python.org/3/tutorial/inputoutput.html#tut-files</w:t>
        </w:r>
      </w:hyperlink>
      <w:r w:rsidRPr="00244A86">
        <w:rPr>
          <w:noProof/>
          <w:lang w:val="en-GB"/>
        </w:rPr>
        <w:t xml:space="preserve"> </w:t>
      </w:r>
    </w:p>
    <w:p w14:paraId="09DD7211" w14:textId="5E45004E" w:rsidR="008A6BE8" w:rsidRPr="00244A86" w:rsidRDefault="00CC0E4E" w:rsidP="00D323B8">
      <w:pPr>
        <w:pStyle w:val="BodyText"/>
        <w:ind w:left="567" w:hanging="567"/>
        <w:jc w:val="left"/>
        <w:rPr>
          <w:noProof/>
          <w:lang w:val="en-GB"/>
        </w:rPr>
      </w:pPr>
      <w:r w:rsidRPr="00244A86">
        <w:rPr>
          <w:noProof/>
          <w:lang w:val="en-GB"/>
        </w:rPr>
        <w:t xml:space="preserve">Python.org (n.d.). </w:t>
      </w:r>
      <w:r w:rsidR="008C7EC1" w:rsidRPr="00244A86">
        <w:rPr>
          <w:i/>
          <w:iCs/>
          <w:noProof/>
          <w:lang w:val="en-GB"/>
        </w:rPr>
        <w:t>sqlite3 — DB-API 2.0 interface for SQLite databases</w:t>
      </w:r>
      <w:r w:rsidRPr="00244A86">
        <w:rPr>
          <w:noProof/>
          <w:lang w:val="en-GB"/>
        </w:rPr>
        <w:t>. Python Software Foundation.</w:t>
      </w:r>
      <w:r w:rsidR="00B84F7E" w:rsidRPr="00244A86">
        <w:rPr>
          <w:noProof/>
          <w:lang w:val="en-GB"/>
        </w:rPr>
        <w:t xml:space="preserve"> </w:t>
      </w:r>
      <w:r w:rsidR="00244A86">
        <w:rPr>
          <w:rStyle w:val="Hyperlink"/>
          <w:noProof/>
          <w:lang w:val="en-GB"/>
        </w:rPr>
        <w:br/>
      </w:r>
      <w:hyperlink r:id="rId135" w:history="1">
        <w:r w:rsidR="00244A86" w:rsidRPr="00244A86">
          <w:rPr>
            <w:rStyle w:val="Hyperlink"/>
            <w:noProof/>
            <w:lang w:val="en-GB"/>
          </w:rPr>
          <w:t>https://docs.python.org/3/library/sqlite3.html</w:t>
        </w:r>
      </w:hyperlink>
    </w:p>
    <w:p w14:paraId="38995AD8" w14:textId="1D745701" w:rsidR="00A86FE9" w:rsidRPr="00244A86" w:rsidRDefault="00A86FE9" w:rsidP="00D323B8">
      <w:pPr>
        <w:pStyle w:val="BodyText"/>
        <w:ind w:left="567" w:hanging="567"/>
        <w:jc w:val="left"/>
        <w:rPr>
          <w:noProof/>
          <w:lang w:val="en-GB"/>
        </w:rPr>
      </w:pPr>
      <w:r w:rsidRPr="00244A86">
        <w:rPr>
          <w:noProof/>
          <w:lang w:val="en-GB"/>
        </w:rPr>
        <w:t xml:space="preserve">Python.org (n.d.). </w:t>
      </w:r>
      <w:r w:rsidRPr="00244A86">
        <w:rPr>
          <w:i/>
          <w:iCs/>
          <w:noProof/>
          <w:lang w:val="en-GB"/>
        </w:rPr>
        <w:t>sqlite3 — DB-API 2.0 interface for SQLite databases</w:t>
      </w:r>
      <w:r w:rsidRPr="00244A86">
        <w:rPr>
          <w:noProof/>
          <w:lang w:val="en-GB"/>
        </w:rPr>
        <w:t xml:space="preserve">. Python Software Foundation. </w:t>
      </w:r>
      <w:r w:rsidR="00244A86">
        <w:rPr>
          <w:rStyle w:val="Hyperlink"/>
          <w:noProof/>
          <w:lang w:val="en-GB"/>
        </w:rPr>
        <w:br/>
      </w:r>
      <w:hyperlink r:id="rId136" w:anchor="connection-objects" w:history="1">
        <w:r w:rsidR="00890C0F" w:rsidRPr="00890C0F">
          <w:rPr>
            <w:rStyle w:val="Hyperlink"/>
            <w:noProof/>
            <w:lang w:val="en-GB"/>
          </w:rPr>
          <w:t>https://docs.python.org/3/library/sqlite3.html#connection-objects</w:t>
        </w:r>
      </w:hyperlink>
    </w:p>
    <w:p w14:paraId="01D047B1" w14:textId="17B412A0" w:rsidR="00056188" w:rsidRPr="00244A86" w:rsidRDefault="006425F5" w:rsidP="00D323B8">
      <w:pPr>
        <w:pStyle w:val="BodyText"/>
        <w:ind w:left="567" w:hanging="567"/>
        <w:jc w:val="left"/>
        <w:rPr>
          <w:rStyle w:val="Hyperlink"/>
          <w:noProof/>
          <w:lang w:val="en-GB"/>
        </w:rPr>
      </w:pPr>
      <w:r w:rsidRPr="00244A86">
        <w:rPr>
          <w:noProof/>
          <w:lang w:val="en-GB"/>
        </w:rPr>
        <w:t xml:space="preserve">Python.org (n.d.). </w:t>
      </w:r>
      <w:r w:rsidRPr="00244A86">
        <w:rPr>
          <w:i/>
          <w:iCs/>
          <w:noProof/>
          <w:lang w:val="en-GB"/>
        </w:rPr>
        <w:t>sqlite3 — DB-API 2.0 interface for SQLite databases</w:t>
      </w:r>
      <w:r w:rsidRPr="00244A86">
        <w:rPr>
          <w:noProof/>
          <w:lang w:val="en-GB"/>
        </w:rPr>
        <w:t xml:space="preserve">. Python Software Foundation. </w:t>
      </w:r>
      <w:hyperlink r:id="rId137" w:anchor="sqlite3.Cursor.description" w:history="1">
        <w:r w:rsidR="00890C0F" w:rsidRPr="00890C0F">
          <w:rPr>
            <w:rStyle w:val="Hyperlink"/>
            <w:noProof/>
            <w:lang w:val="en-GB"/>
          </w:rPr>
          <w:t>https://docs.python.org/3/library/sqlite3.html#sqlite3.Cursor.description</w:t>
        </w:r>
      </w:hyperlink>
      <w:r w:rsidR="00056188" w:rsidRPr="00244A86">
        <w:rPr>
          <w:noProof/>
          <w:lang w:val="en-GB"/>
        </w:rPr>
        <w:t xml:space="preserve"> </w:t>
      </w:r>
    </w:p>
    <w:p w14:paraId="791CB763" w14:textId="1E2A0F84" w:rsidR="00C65298" w:rsidRPr="00244A86" w:rsidRDefault="00C65298" w:rsidP="00D323B8">
      <w:pPr>
        <w:pStyle w:val="BodyText"/>
        <w:ind w:left="567" w:hanging="567"/>
        <w:jc w:val="left"/>
        <w:rPr>
          <w:noProof/>
          <w:lang w:val="en-GB"/>
        </w:rPr>
      </w:pPr>
      <w:r w:rsidRPr="00244A86">
        <w:rPr>
          <w:noProof/>
          <w:lang w:val="en-GB"/>
        </w:rPr>
        <w:t xml:space="preserve">Python Tutorial (n.d.). </w:t>
      </w:r>
      <w:r w:rsidRPr="00244A86">
        <w:rPr>
          <w:i/>
          <w:iCs/>
          <w:noProof/>
          <w:lang w:val="en-GB"/>
        </w:rPr>
        <w:t>Python List remove() Method</w:t>
      </w:r>
      <w:r w:rsidRPr="00244A86">
        <w:rPr>
          <w:noProof/>
          <w:lang w:val="en-GB"/>
        </w:rPr>
        <w:t>. w3schools.com.</w:t>
      </w:r>
      <w:r w:rsidR="00890C0F">
        <w:rPr>
          <w:rStyle w:val="Hyperlink"/>
          <w:noProof/>
          <w:lang w:val="en-GB"/>
        </w:rPr>
        <w:t xml:space="preserve"> </w:t>
      </w:r>
      <w:hyperlink r:id="rId138" w:history="1">
        <w:r w:rsidR="00890C0F" w:rsidRPr="00890C0F">
          <w:rPr>
            <w:rStyle w:val="Hyperlink"/>
            <w:noProof/>
            <w:lang w:val="en-GB"/>
          </w:rPr>
          <w:t>https://www.w3schools.com/python/ref_list_remove.asp</w:t>
        </w:r>
      </w:hyperlink>
    </w:p>
    <w:p w14:paraId="47E69D21" w14:textId="44D18D3E" w:rsidR="009138CD" w:rsidRPr="00244A86" w:rsidRDefault="009138CD" w:rsidP="00D323B8">
      <w:pPr>
        <w:pStyle w:val="BodyText"/>
        <w:ind w:left="567" w:hanging="567"/>
        <w:jc w:val="left"/>
        <w:rPr>
          <w:noProof/>
          <w:lang w:val="en-GB"/>
        </w:rPr>
      </w:pPr>
      <w:r w:rsidRPr="00244A86">
        <w:rPr>
          <w:noProof/>
          <w:lang w:val="en-GB"/>
        </w:rPr>
        <w:t xml:space="preserve">SQL Tutorial (n.d.). </w:t>
      </w:r>
      <w:r w:rsidRPr="00244A86">
        <w:rPr>
          <w:i/>
          <w:iCs/>
          <w:noProof/>
          <w:lang w:val="en-GB"/>
        </w:rPr>
        <w:t>SQL ALTER Keyword</w:t>
      </w:r>
      <w:r w:rsidRPr="00244A86">
        <w:rPr>
          <w:noProof/>
          <w:lang w:val="en-GB"/>
        </w:rPr>
        <w:t>. w3schools.com.</w:t>
      </w:r>
      <w:r w:rsidR="00890C0F">
        <w:rPr>
          <w:rStyle w:val="Hyperlink"/>
          <w:noProof/>
          <w:lang w:val="en-GB"/>
        </w:rPr>
        <w:t xml:space="preserve"> </w:t>
      </w:r>
      <w:hyperlink r:id="rId139" w:history="1">
        <w:r w:rsidR="00890C0F" w:rsidRPr="00890C0F">
          <w:rPr>
            <w:rStyle w:val="Hyperlink"/>
            <w:noProof/>
            <w:lang w:val="en-GB"/>
          </w:rPr>
          <w:t>https://www.w3schools.com/sql/sql_alter.asp</w:t>
        </w:r>
      </w:hyperlink>
    </w:p>
    <w:p w14:paraId="1DE81B2D" w14:textId="387F34C5" w:rsidR="009138CD" w:rsidRPr="00244A86" w:rsidRDefault="009138CD" w:rsidP="00D323B8">
      <w:pPr>
        <w:pStyle w:val="BodyText"/>
        <w:ind w:left="567" w:hanging="567"/>
        <w:jc w:val="left"/>
        <w:rPr>
          <w:rStyle w:val="Hyperlink"/>
          <w:noProof/>
          <w:lang w:val="en-GB"/>
        </w:rPr>
      </w:pPr>
      <w:r w:rsidRPr="00244A86">
        <w:rPr>
          <w:noProof/>
          <w:lang w:val="en-GB"/>
        </w:rPr>
        <w:t xml:space="preserve">SQL Tutorial (n.d.). </w:t>
      </w:r>
      <w:r w:rsidRPr="00244A86">
        <w:rPr>
          <w:i/>
          <w:iCs/>
          <w:noProof/>
          <w:lang w:val="en-GB"/>
        </w:rPr>
        <w:t>SQL AND, OR and NOT Operators</w:t>
      </w:r>
      <w:r w:rsidRPr="00244A86">
        <w:rPr>
          <w:noProof/>
          <w:lang w:val="en-GB"/>
        </w:rPr>
        <w:t>. w3schools.com.</w:t>
      </w:r>
      <w:r w:rsidR="00890C0F">
        <w:rPr>
          <w:rStyle w:val="Hyperlink"/>
          <w:noProof/>
          <w:lang w:val="en-GB"/>
        </w:rPr>
        <w:t xml:space="preserve"> </w:t>
      </w:r>
      <w:hyperlink r:id="rId140" w:history="1">
        <w:r w:rsidR="00890C0F" w:rsidRPr="00890C0F">
          <w:rPr>
            <w:rStyle w:val="Hyperlink"/>
            <w:noProof/>
            <w:lang w:val="en-GB"/>
          </w:rPr>
          <w:t>https://www.w3schools.com/sql/sql_and_or.asp</w:t>
        </w:r>
      </w:hyperlink>
    </w:p>
    <w:p w14:paraId="34784C40" w14:textId="009A98DB" w:rsidR="009138CD" w:rsidRPr="00244A86" w:rsidRDefault="009138CD" w:rsidP="00D323B8">
      <w:pPr>
        <w:pStyle w:val="BodyText"/>
        <w:ind w:left="567" w:hanging="567"/>
        <w:jc w:val="left"/>
        <w:rPr>
          <w:rStyle w:val="Hyperlink"/>
          <w:noProof/>
          <w:lang w:val="en-GB"/>
        </w:rPr>
      </w:pPr>
      <w:r w:rsidRPr="00244A86">
        <w:rPr>
          <w:noProof/>
          <w:lang w:val="en-GB"/>
        </w:rPr>
        <w:lastRenderedPageBreak/>
        <w:t xml:space="preserve">SQL Tutorial (n.d.). </w:t>
      </w:r>
      <w:r w:rsidRPr="00244A86">
        <w:rPr>
          <w:i/>
          <w:iCs/>
          <w:noProof/>
          <w:lang w:val="en-GB"/>
        </w:rPr>
        <w:t>SQL BETWEEN Operator</w:t>
      </w:r>
      <w:r w:rsidRPr="00244A86">
        <w:rPr>
          <w:noProof/>
          <w:lang w:val="en-GB"/>
        </w:rPr>
        <w:t>. w3schools.com.</w:t>
      </w:r>
      <w:r w:rsidR="00890C0F">
        <w:rPr>
          <w:rStyle w:val="Hyperlink"/>
          <w:noProof/>
          <w:lang w:val="en-GB"/>
        </w:rPr>
        <w:t xml:space="preserve"> </w:t>
      </w:r>
      <w:hyperlink r:id="rId141" w:history="1">
        <w:r w:rsidR="00890C0F" w:rsidRPr="00890C0F">
          <w:rPr>
            <w:rStyle w:val="Hyperlink"/>
            <w:noProof/>
            <w:lang w:val="en-GB"/>
          </w:rPr>
          <w:t>https://www.w3schools.com/sql/sql_between.asp</w:t>
        </w:r>
      </w:hyperlink>
    </w:p>
    <w:p w14:paraId="4EADD8F5" w14:textId="5D8ECD6D" w:rsidR="009138CD" w:rsidRPr="00244A86" w:rsidRDefault="009138CD" w:rsidP="00D323B8">
      <w:pPr>
        <w:pStyle w:val="BodyText"/>
        <w:ind w:left="567" w:hanging="567"/>
        <w:jc w:val="left"/>
        <w:rPr>
          <w:noProof/>
          <w:lang w:val="en-GB"/>
        </w:rPr>
      </w:pPr>
      <w:r w:rsidRPr="00244A86">
        <w:rPr>
          <w:noProof/>
          <w:lang w:val="en-GB"/>
        </w:rPr>
        <w:t xml:space="preserve">SQL Tutorial (n.d.). </w:t>
      </w:r>
      <w:r w:rsidRPr="00244A86">
        <w:rPr>
          <w:i/>
          <w:iCs/>
          <w:noProof/>
          <w:lang w:val="en-GB"/>
        </w:rPr>
        <w:t>SQL COUNT(), AVG() and SUM() Functions</w:t>
      </w:r>
      <w:r w:rsidRPr="00244A86">
        <w:rPr>
          <w:noProof/>
          <w:lang w:val="en-GB"/>
        </w:rPr>
        <w:t>. w3schools.com.</w:t>
      </w:r>
      <w:r w:rsidR="00890C0F">
        <w:rPr>
          <w:rStyle w:val="Hyperlink"/>
          <w:noProof/>
          <w:lang w:val="en-GB"/>
        </w:rPr>
        <w:t xml:space="preserve"> </w:t>
      </w:r>
      <w:hyperlink r:id="rId142" w:history="1">
        <w:r w:rsidR="00890C0F" w:rsidRPr="00890C0F">
          <w:rPr>
            <w:rStyle w:val="Hyperlink"/>
            <w:noProof/>
            <w:lang w:val="en-GB"/>
          </w:rPr>
          <w:t>https://www.w3schools.com/sql/sql_count_avg_sum.asp</w:t>
        </w:r>
      </w:hyperlink>
      <w:r w:rsidRPr="00244A86">
        <w:rPr>
          <w:noProof/>
          <w:lang w:val="en-GB"/>
        </w:rPr>
        <w:t xml:space="preserve"> </w:t>
      </w:r>
    </w:p>
    <w:p w14:paraId="5AC83C48" w14:textId="1CD0098F" w:rsidR="009138CD" w:rsidRPr="00244A86" w:rsidRDefault="009138CD" w:rsidP="00D323B8">
      <w:pPr>
        <w:pStyle w:val="BodyText"/>
        <w:ind w:left="567" w:hanging="567"/>
        <w:jc w:val="left"/>
        <w:rPr>
          <w:noProof/>
          <w:lang w:val="en-GB"/>
        </w:rPr>
      </w:pPr>
      <w:r w:rsidRPr="00244A86">
        <w:rPr>
          <w:noProof/>
          <w:lang w:val="en-GB"/>
        </w:rPr>
        <w:t xml:space="preserve">SQL Tutorial (n.d.). </w:t>
      </w:r>
      <w:r w:rsidRPr="00244A86">
        <w:rPr>
          <w:i/>
          <w:iCs/>
          <w:noProof/>
          <w:lang w:val="en-GB"/>
        </w:rPr>
        <w:t>SQL CREATE TABLE Statement</w:t>
      </w:r>
      <w:r w:rsidRPr="00244A86">
        <w:rPr>
          <w:noProof/>
          <w:lang w:val="en-GB"/>
        </w:rPr>
        <w:t>. w3schools.com.</w:t>
      </w:r>
      <w:r w:rsidR="00890C0F">
        <w:rPr>
          <w:rStyle w:val="Hyperlink"/>
          <w:noProof/>
          <w:lang w:val="en-GB"/>
        </w:rPr>
        <w:t xml:space="preserve"> </w:t>
      </w:r>
      <w:hyperlink r:id="rId143" w:history="1">
        <w:r w:rsidR="00890C0F" w:rsidRPr="00890C0F">
          <w:rPr>
            <w:rStyle w:val="Hyperlink"/>
            <w:noProof/>
            <w:lang w:val="en-GB"/>
          </w:rPr>
          <w:t>https://www.w3schools.com/sql/sql_create_table.asp</w:t>
        </w:r>
      </w:hyperlink>
    </w:p>
    <w:p w14:paraId="722DEC63" w14:textId="131F843C" w:rsidR="00783A22" w:rsidRPr="00244A86" w:rsidRDefault="00783A22" w:rsidP="00D323B8">
      <w:pPr>
        <w:pStyle w:val="BodyText"/>
        <w:ind w:left="567" w:hanging="567"/>
        <w:jc w:val="left"/>
        <w:rPr>
          <w:noProof/>
          <w:lang w:val="en-GB"/>
        </w:rPr>
      </w:pPr>
      <w:r w:rsidRPr="00244A86">
        <w:rPr>
          <w:noProof/>
          <w:lang w:val="en-GB"/>
        </w:rPr>
        <w:t xml:space="preserve">SQL Tutorial (n.d.). </w:t>
      </w:r>
      <w:r w:rsidRPr="00244A86">
        <w:rPr>
          <w:i/>
          <w:iCs/>
          <w:noProof/>
          <w:lang w:val="en-GB"/>
        </w:rPr>
        <w:t>SQL DELETE Keyword</w:t>
      </w:r>
      <w:r w:rsidRPr="00244A86">
        <w:rPr>
          <w:noProof/>
          <w:lang w:val="en-GB"/>
        </w:rPr>
        <w:t>. w3schools.com.</w:t>
      </w:r>
      <w:r w:rsidR="00890C0F">
        <w:rPr>
          <w:rStyle w:val="Hyperlink"/>
          <w:noProof/>
          <w:lang w:val="en-GB"/>
        </w:rPr>
        <w:t xml:space="preserve"> </w:t>
      </w:r>
      <w:hyperlink r:id="rId144" w:history="1">
        <w:r w:rsidR="00890C0F" w:rsidRPr="00890C0F">
          <w:rPr>
            <w:rStyle w:val="Hyperlink"/>
            <w:noProof/>
            <w:lang w:val="en-GB"/>
          </w:rPr>
          <w:t>https://www.w3schools.com/sql/sql_ref_delete.asp</w:t>
        </w:r>
      </w:hyperlink>
    </w:p>
    <w:p w14:paraId="37104F70" w14:textId="21809875" w:rsidR="00783A22" w:rsidRPr="00244A86" w:rsidRDefault="00783A22" w:rsidP="00D323B8">
      <w:pPr>
        <w:pStyle w:val="BodyText"/>
        <w:ind w:left="567" w:hanging="567"/>
        <w:jc w:val="left"/>
        <w:rPr>
          <w:noProof/>
          <w:lang w:val="en-GB"/>
        </w:rPr>
      </w:pPr>
      <w:r w:rsidRPr="00244A86">
        <w:rPr>
          <w:noProof/>
          <w:lang w:val="en-GB"/>
        </w:rPr>
        <w:t xml:space="preserve">SQL Tutorial (n.d.). </w:t>
      </w:r>
      <w:r w:rsidRPr="00244A86">
        <w:rPr>
          <w:i/>
          <w:iCs/>
          <w:noProof/>
          <w:lang w:val="en-GB"/>
        </w:rPr>
        <w:t>SQL DROP TABLE Statement</w:t>
      </w:r>
      <w:r w:rsidRPr="00244A86">
        <w:rPr>
          <w:noProof/>
          <w:lang w:val="en-GB"/>
        </w:rPr>
        <w:t>. w3schools.com.</w:t>
      </w:r>
      <w:r w:rsidR="00890C0F">
        <w:rPr>
          <w:rStyle w:val="Hyperlink"/>
          <w:noProof/>
          <w:lang w:val="en-GB"/>
        </w:rPr>
        <w:t xml:space="preserve"> </w:t>
      </w:r>
      <w:hyperlink r:id="rId145" w:history="1">
        <w:r w:rsidR="00890C0F" w:rsidRPr="00890C0F">
          <w:rPr>
            <w:rStyle w:val="Hyperlink"/>
            <w:noProof/>
            <w:lang w:val="en-GB"/>
          </w:rPr>
          <w:t>https://www.w3schools.com/sql/sql_drop_table.asp</w:t>
        </w:r>
      </w:hyperlink>
    </w:p>
    <w:p w14:paraId="320C2821" w14:textId="3AA7C8EF" w:rsidR="009138CD" w:rsidRPr="00244A86" w:rsidRDefault="009138CD" w:rsidP="00D323B8">
      <w:pPr>
        <w:pStyle w:val="BodyText"/>
        <w:ind w:left="567" w:hanging="567"/>
        <w:jc w:val="left"/>
        <w:rPr>
          <w:noProof/>
          <w:lang w:val="en-GB"/>
        </w:rPr>
      </w:pPr>
      <w:r w:rsidRPr="00244A86">
        <w:rPr>
          <w:noProof/>
          <w:lang w:val="en-GB"/>
        </w:rPr>
        <w:t xml:space="preserve">SQL Tutorial (n.d.). </w:t>
      </w:r>
      <w:r w:rsidRPr="00244A86">
        <w:rPr>
          <w:i/>
          <w:iCs/>
          <w:noProof/>
          <w:lang w:val="en-GB"/>
        </w:rPr>
        <w:t>SQL GROUP BY Statement</w:t>
      </w:r>
      <w:r w:rsidRPr="00244A86">
        <w:rPr>
          <w:noProof/>
          <w:lang w:val="en-GB"/>
        </w:rPr>
        <w:t>. w3schools.com.</w:t>
      </w:r>
      <w:r w:rsidR="00890C0F">
        <w:rPr>
          <w:rStyle w:val="Hyperlink"/>
          <w:noProof/>
          <w:lang w:val="en-GB"/>
        </w:rPr>
        <w:t xml:space="preserve"> </w:t>
      </w:r>
      <w:hyperlink r:id="rId146" w:history="1">
        <w:r w:rsidR="00890C0F" w:rsidRPr="00890C0F">
          <w:rPr>
            <w:rStyle w:val="Hyperlink"/>
            <w:noProof/>
            <w:lang w:val="en-GB"/>
          </w:rPr>
          <w:t>https://www.w3schools.com/sql/sql_groupby.asp</w:t>
        </w:r>
      </w:hyperlink>
    </w:p>
    <w:p w14:paraId="368F916B" w14:textId="00D30A26" w:rsidR="009138CD" w:rsidRPr="00244A86" w:rsidRDefault="009138CD" w:rsidP="00D323B8">
      <w:pPr>
        <w:pStyle w:val="BodyText"/>
        <w:ind w:left="567" w:hanging="567"/>
        <w:jc w:val="left"/>
        <w:rPr>
          <w:noProof/>
          <w:lang w:val="en-GB"/>
        </w:rPr>
      </w:pPr>
      <w:r w:rsidRPr="00244A86">
        <w:rPr>
          <w:noProof/>
          <w:lang w:val="en-GB"/>
        </w:rPr>
        <w:t xml:space="preserve">SQL Tutorial (n.d.). </w:t>
      </w:r>
      <w:r w:rsidRPr="00244A86">
        <w:rPr>
          <w:i/>
          <w:iCs/>
          <w:noProof/>
          <w:lang w:val="en-GB"/>
        </w:rPr>
        <w:t>SQL HAVING Clause</w:t>
      </w:r>
      <w:r w:rsidRPr="00244A86">
        <w:rPr>
          <w:noProof/>
          <w:lang w:val="en-GB"/>
        </w:rPr>
        <w:t>. w3schools.com.</w:t>
      </w:r>
      <w:r w:rsidR="00890C0F">
        <w:rPr>
          <w:rStyle w:val="Hyperlink"/>
          <w:noProof/>
          <w:lang w:val="en-GB"/>
        </w:rPr>
        <w:t xml:space="preserve"> </w:t>
      </w:r>
      <w:hyperlink r:id="rId147" w:history="1">
        <w:r w:rsidR="00890C0F" w:rsidRPr="00890C0F">
          <w:rPr>
            <w:rStyle w:val="Hyperlink"/>
            <w:noProof/>
            <w:lang w:val="en-GB"/>
          </w:rPr>
          <w:t>https://www.w3schools.com/sql/sql_having.asp</w:t>
        </w:r>
      </w:hyperlink>
    </w:p>
    <w:p w14:paraId="6A4CE736" w14:textId="680185CF" w:rsidR="009138CD" w:rsidRPr="00244A86" w:rsidRDefault="009138CD" w:rsidP="00D323B8">
      <w:pPr>
        <w:pStyle w:val="BodyText"/>
        <w:ind w:left="567" w:hanging="567"/>
        <w:jc w:val="left"/>
        <w:rPr>
          <w:rStyle w:val="Hyperlink"/>
          <w:noProof/>
          <w:lang w:val="en-GB"/>
        </w:rPr>
      </w:pPr>
      <w:r w:rsidRPr="00244A86">
        <w:rPr>
          <w:noProof/>
          <w:lang w:val="en-GB"/>
        </w:rPr>
        <w:t xml:space="preserve">SQL Tutorial (n.d.). </w:t>
      </w:r>
      <w:r w:rsidRPr="00244A86">
        <w:rPr>
          <w:i/>
          <w:iCs/>
          <w:noProof/>
          <w:lang w:val="en-GB"/>
        </w:rPr>
        <w:t>SQL IN Operator</w:t>
      </w:r>
      <w:r w:rsidRPr="00244A86">
        <w:rPr>
          <w:noProof/>
          <w:lang w:val="en-GB"/>
        </w:rPr>
        <w:t>. w3schools.com.</w:t>
      </w:r>
      <w:r w:rsidR="00890C0F">
        <w:rPr>
          <w:rStyle w:val="Hyperlink"/>
          <w:noProof/>
          <w:lang w:val="en-GB"/>
        </w:rPr>
        <w:t xml:space="preserve"> </w:t>
      </w:r>
      <w:hyperlink r:id="rId148" w:history="1">
        <w:r w:rsidR="00890C0F" w:rsidRPr="00890C0F">
          <w:rPr>
            <w:rStyle w:val="Hyperlink"/>
            <w:noProof/>
            <w:lang w:val="en-GB"/>
          </w:rPr>
          <w:t>https://www.w3schools.com/sql/sql_in.asp</w:t>
        </w:r>
      </w:hyperlink>
    </w:p>
    <w:p w14:paraId="51C144A6" w14:textId="4ACC8D14" w:rsidR="009138CD" w:rsidRPr="00244A86" w:rsidRDefault="009138CD" w:rsidP="00D323B8">
      <w:pPr>
        <w:pStyle w:val="BodyText"/>
        <w:ind w:left="567" w:hanging="567"/>
        <w:jc w:val="left"/>
        <w:rPr>
          <w:rStyle w:val="Hyperlink"/>
          <w:noProof/>
          <w:lang w:val="en-GB"/>
        </w:rPr>
      </w:pPr>
      <w:r w:rsidRPr="00244A86">
        <w:rPr>
          <w:noProof/>
          <w:lang w:val="en-GB"/>
        </w:rPr>
        <w:t xml:space="preserve">SQL Tutorial (n.d.). </w:t>
      </w:r>
      <w:r w:rsidRPr="00244A86">
        <w:rPr>
          <w:i/>
          <w:iCs/>
          <w:noProof/>
          <w:lang w:val="en-GB"/>
        </w:rPr>
        <w:t>SQL INNER JOIN Keyword</w:t>
      </w:r>
      <w:r w:rsidRPr="00244A86">
        <w:rPr>
          <w:noProof/>
          <w:lang w:val="en-GB"/>
        </w:rPr>
        <w:t>. w3schools.com.</w:t>
      </w:r>
      <w:r w:rsidR="00890C0F">
        <w:rPr>
          <w:rStyle w:val="Hyperlink"/>
          <w:noProof/>
          <w:lang w:val="en-GB"/>
        </w:rPr>
        <w:t xml:space="preserve"> </w:t>
      </w:r>
      <w:hyperlink r:id="rId149" w:history="1">
        <w:r w:rsidR="00890C0F" w:rsidRPr="00890C0F">
          <w:rPr>
            <w:rStyle w:val="Hyperlink"/>
            <w:noProof/>
            <w:lang w:val="en-GB"/>
          </w:rPr>
          <w:t>https://www.w3schools.com/sql/sql_join_inner.asp</w:t>
        </w:r>
      </w:hyperlink>
    </w:p>
    <w:p w14:paraId="2115DC69" w14:textId="5F50FE08" w:rsidR="009138CD" w:rsidRPr="00244A86" w:rsidRDefault="009138CD" w:rsidP="00D323B8">
      <w:pPr>
        <w:pStyle w:val="BodyText"/>
        <w:ind w:left="567" w:hanging="567"/>
        <w:jc w:val="left"/>
        <w:rPr>
          <w:noProof/>
          <w:lang w:val="en-GB"/>
        </w:rPr>
      </w:pPr>
      <w:r w:rsidRPr="00244A86">
        <w:rPr>
          <w:noProof/>
          <w:lang w:val="en-GB"/>
        </w:rPr>
        <w:t xml:space="preserve">SQL Tutorial (n.d.). </w:t>
      </w:r>
      <w:r w:rsidRPr="00244A86">
        <w:rPr>
          <w:i/>
          <w:iCs/>
          <w:noProof/>
          <w:lang w:val="en-GB"/>
        </w:rPr>
        <w:t>SQL INSERT INTO Statement</w:t>
      </w:r>
      <w:r w:rsidRPr="00244A86">
        <w:rPr>
          <w:noProof/>
          <w:lang w:val="en-GB"/>
        </w:rPr>
        <w:t>. w3schools.com.</w:t>
      </w:r>
      <w:r w:rsidR="00890C0F">
        <w:rPr>
          <w:rStyle w:val="Hyperlink"/>
          <w:noProof/>
          <w:lang w:val="en-GB"/>
        </w:rPr>
        <w:t xml:space="preserve"> </w:t>
      </w:r>
      <w:hyperlink r:id="rId150" w:history="1">
        <w:r w:rsidR="00890C0F" w:rsidRPr="00890C0F">
          <w:rPr>
            <w:rStyle w:val="Hyperlink"/>
            <w:noProof/>
            <w:lang w:val="en-GB"/>
          </w:rPr>
          <w:t>https://www.w3schools.com/sql/sql_insert.asp</w:t>
        </w:r>
      </w:hyperlink>
    </w:p>
    <w:p w14:paraId="154EF3DC" w14:textId="3ABE6CF7" w:rsidR="009138CD" w:rsidRPr="00244A86" w:rsidRDefault="009138CD" w:rsidP="00D323B8">
      <w:pPr>
        <w:pStyle w:val="BodyText"/>
        <w:ind w:left="567" w:hanging="567"/>
        <w:jc w:val="left"/>
        <w:rPr>
          <w:rStyle w:val="Hyperlink"/>
          <w:noProof/>
          <w:lang w:val="en-GB"/>
        </w:rPr>
      </w:pPr>
      <w:r w:rsidRPr="00244A86">
        <w:rPr>
          <w:noProof/>
          <w:lang w:val="en-GB"/>
        </w:rPr>
        <w:t xml:space="preserve">SQL Tutorial (n.d.). </w:t>
      </w:r>
      <w:r w:rsidRPr="00244A86">
        <w:rPr>
          <w:i/>
          <w:iCs/>
          <w:noProof/>
          <w:lang w:val="en-GB"/>
        </w:rPr>
        <w:t>SQL LEFT JOIN Keyword</w:t>
      </w:r>
      <w:r w:rsidRPr="00244A86">
        <w:rPr>
          <w:noProof/>
          <w:lang w:val="en-GB"/>
        </w:rPr>
        <w:t>. w3schools.com.</w:t>
      </w:r>
      <w:r w:rsidR="00890C0F">
        <w:rPr>
          <w:rStyle w:val="Hyperlink"/>
          <w:noProof/>
          <w:lang w:val="en-GB"/>
        </w:rPr>
        <w:t xml:space="preserve"> </w:t>
      </w:r>
      <w:hyperlink r:id="rId151" w:history="1">
        <w:r w:rsidR="00890C0F" w:rsidRPr="00890C0F">
          <w:rPr>
            <w:rStyle w:val="Hyperlink"/>
            <w:noProof/>
            <w:lang w:val="en-GB"/>
          </w:rPr>
          <w:t>https://www.w3schools.com/sql/sql_join_left.asp</w:t>
        </w:r>
      </w:hyperlink>
    </w:p>
    <w:p w14:paraId="1F6B727F" w14:textId="6163A702" w:rsidR="009138CD" w:rsidRPr="00244A86" w:rsidRDefault="009138CD" w:rsidP="00D323B8">
      <w:pPr>
        <w:pStyle w:val="BodyText"/>
        <w:ind w:left="567" w:hanging="567"/>
        <w:jc w:val="left"/>
        <w:rPr>
          <w:rStyle w:val="Hyperlink"/>
          <w:noProof/>
          <w:lang w:val="en-GB"/>
        </w:rPr>
      </w:pPr>
      <w:r w:rsidRPr="00244A86">
        <w:rPr>
          <w:noProof/>
          <w:lang w:val="en-GB"/>
        </w:rPr>
        <w:t xml:space="preserve">SQL Tutorial (n.d.). </w:t>
      </w:r>
      <w:r w:rsidRPr="00244A86">
        <w:rPr>
          <w:i/>
          <w:iCs/>
          <w:noProof/>
          <w:lang w:val="en-GB"/>
        </w:rPr>
        <w:t>SQL LIKE Operator</w:t>
      </w:r>
      <w:r w:rsidRPr="00244A86">
        <w:rPr>
          <w:noProof/>
          <w:lang w:val="en-GB"/>
        </w:rPr>
        <w:t>. w3schools.com.</w:t>
      </w:r>
      <w:r w:rsidR="00890C0F">
        <w:rPr>
          <w:rStyle w:val="Hyperlink"/>
          <w:noProof/>
          <w:lang w:val="en-GB"/>
        </w:rPr>
        <w:t xml:space="preserve"> </w:t>
      </w:r>
      <w:hyperlink r:id="rId152" w:history="1">
        <w:r w:rsidR="00890C0F" w:rsidRPr="00890C0F">
          <w:rPr>
            <w:rStyle w:val="Hyperlink"/>
            <w:noProof/>
            <w:lang w:val="en-GB"/>
          </w:rPr>
          <w:t>https://www.w3schools.com/sql/sql_like.asp</w:t>
        </w:r>
      </w:hyperlink>
    </w:p>
    <w:p w14:paraId="7EC10D7C" w14:textId="719A362C" w:rsidR="009138CD" w:rsidRPr="00244A86" w:rsidRDefault="009138CD" w:rsidP="00D323B8">
      <w:pPr>
        <w:pStyle w:val="BodyText"/>
        <w:ind w:left="567" w:hanging="567"/>
        <w:jc w:val="left"/>
        <w:rPr>
          <w:noProof/>
          <w:lang w:val="en-GB"/>
        </w:rPr>
      </w:pPr>
      <w:r w:rsidRPr="00244A86">
        <w:rPr>
          <w:noProof/>
          <w:lang w:val="en-GB"/>
        </w:rPr>
        <w:t xml:space="preserve">SQL Tutorial (n.d.). </w:t>
      </w:r>
      <w:r w:rsidRPr="00244A86">
        <w:rPr>
          <w:i/>
          <w:iCs/>
          <w:noProof/>
          <w:lang w:val="en-GB"/>
        </w:rPr>
        <w:t>SQL MIN() and MAX() Functions</w:t>
      </w:r>
      <w:r w:rsidRPr="00244A86">
        <w:rPr>
          <w:noProof/>
          <w:lang w:val="en-GB"/>
        </w:rPr>
        <w:t>. w3schools.com.</w:t>
      </w:r>
      <w:r w:rsidR="00890C0F">
        <w:rPr>
          <w:rStyle w:val="Hyperlink"/>
          <w:noProof/>
          <w:lang w:val="en-GB"/>
        </w:rPr>
        <w:t xml:space="preserve"> </w:t>
      </w:r>
      <w:hyperlink r:id="rId153" w:history="1">
        <w:r w:rsidR="00890C0F" w:rsidRPr="00890C0F">
          <w:rPr>
            <w:rStyle w:val="Hyperlink"/>
            <w:noProof/>
            <w:lang w:val="en-GB"/>
          </w:rPr>
          <w:t>https://www.w3schools.com/sql/sql_min_max.asp</w:t>
        </w:r>
      </w:hyperlink>
    </w:p>
    <w:p w14:paraId="204EF5FA" w14:textId="3FD6A2A5" w:rsidR="00586656" w:rsidRPr="00244A86" w:rsidRDefault="00586656" w:rsidP="00D323B8">
      <w:pPr>
        <w:pStyle w:val="BodyText"/>
        <w:ind w:left="567" w:hanging="567"/>
        <w:jc w:val="left"/>
        <w:rPr>
          <w:rStyle w:val="Hyperlink"/>
          <w:noProof/>
          <w:lang w:val="en-GB"/>
        </w:rPr>
      </w:pPr>
      <w:r w:rsidRPr="00244A86">
        <w:rPr>
          <w:noProof/>
          <w:lang w:val="en-GB"/>
        </w:rPr>
        <w:t xml:space="preserve">SQL Tutorial (n.d.). </w:t>
      </w:r>
      <w:r w:rsidRPr="00244A86">
        <w:rPr>
          <w:i/>
          <w:iCs/>
          <w:noProof/>
          <w:lang w:val="en-GB"/>
        </w:rPr>
        <w:t>SQL NULL Values</w:t>
      </w:r>
      <w:r w:rsidRPr="00244A86">
        <w:rPr>
          <w:noProof/>
          <w:lang w:val="en-GB"/>
        </w:rPr>
        <w:t>. w3schools.com.</w:t>
      </w:r>
      <w:r w:rsidR="00890C0F">
        <w:rPr>
          <w:rStyle w:val="Hyperlink"/>
          <w:noProof/>
          <w:lang w:val="en-GB"/>
        </w:rPr>
        <w:t xml:space="preserve"> </w:t>
      </w:r>
      <w:hyperlink r:id="rId154" w:history="1">
        <w:r w:rsidR="00890C0F" w:rsidRPr="00890C0F">
          <w:rPr>
            <w:rStyle w:val="Hyperlink"/>
            <w:noProof/>
            <w:lang w:val="en-GB"/>
          </w:rPr>
          <w:t>https://www.w3schools.com/sql/sql_null_values.asp</w:t>
        </w:r>
      </w:hyperlink>
    </w:p>
    <w:p w14:paraId="3F0B9A06" w14:textId="27853CFA" w:rsidR="00963DD8" w:rsidRPr="00244A86" w:rsidRDefault="00963DD8" w:rsidP="00D323B8">
      <w:pPr>
        <w:pStyle w:val="BodyText"/>
        <w:ind w:left="567" w:hanging="567"/>
        <w:jc w:val="left"/>
        <w:rPr>
          <w:rStyle w:val="Hyperlink"/>
          <w:noProof/>
          <w:lang w:val="en-GB"/>
        </w:rPr>
      </w:pPr>
      <w:r w:rsidRPr="00244A86">
        <w:rPr>
          <w:noProof/>
          <w:lang w:val="en-GB"/>
        </w:rPr>
        <w:lastRenderedPageBreak/>
        <w:t xml:space="preserve">SQL Tutorial (n.d.). </w:t>
      </w:r>
      <w:r w:rsidRPr="00244A86">
        <w:rPr>
          <w:i/>
          <w:iCs/>
          <w:noProof/>
          <w:lang w:val="en-GB"/>
        </w:rPr>
        <w:t>SQL ORDER BY Keyword</w:t>
      </w:r>
      <w:r w:rsidRPr="00244A86">
        <w:rPr>
          <w:noProof/>
          <w:lang w:val="en-GB"/>
        </w:rPr>
        <w:t>. w3schools.com.</w:t>
      </w:r>
      <w:r w:rsidR="00890C0F">
        <w:rPr>
          <w:rStyle w:val="Hyperlink"/>
          <w:noProof/>
          <w:lang w:val="en-GB"/>
        </w:rPr>
        <w:t xml:space="preserve"> </w:t>
      </w:r>
      <w:hyperlink r:id="rId155" w:history="1">
        <w:r w:rsidR="00890C0F" w:rsidRPr="00890C0F">
          <w:rPr>
            <w:rStyle w:val="Hyperlink"/>
            <w:noProof/>
            <w:lang w:val="en-GB"/>
          </w:rPr>
          <w:t>https://www.w3schools.com/sql/sql_orderby.asp</w:t>
        </w:r>
      </w:hyperlink>
    </w:p>
    <w:p w14:paraId="3AF750B6" w14:textId="7E6E9000" w:rsidR="009138CD" w:rsidRPr="00244A86" w:rsidRDefault="009138CD" w:rsidP="00D323B8">
      <w:pPr>
        <w:pStyle w:val="BodyText"/>
        <w:ind w:left="567" w:hanging="567"/>
        <w:jc w:val="left"/>
        <w:rPr>
          <w:noProof/>
          <w:lang w:val="en-GB"/>
        </w:rPr>
      </w:pPr>
      <w:r w:rsidRPr="00244A86">
        <w:rPr>
          <w:noProof/>
          <w:lang w:val="en-GB"/>
        </w:rPr>
        <w:t xml:space="preserve">SQL Tutorial (n.d.). </w:t>
      </w:r>
      <w:r w:rsidRPr="00244A86">
        <w:rPr>
          <w:i/>
          <w:iCs/>
          <w:noProof/>
          <w:lang w:val="en-GB"/>
        </w:rPr>
        <w:t>SQL SELECT Statement</w:t>
      </w:r>
      <w:r w:rsidRPr="00244A86">
        <w:rPr>
          <w:noProof/>
          <w:lang w:val="en-GB"/>
        </w:rPr>
        <w:t>. w3schools.com.</w:t>
      </w:r>
      <w:r w:rsidR="00890C0F">
        <w:rPr>
          <w:rStyle w:val="Hyperlink"/>
          <w:noProof/>
          <w:lang w:val="en-GB"/>
        </w:rPr>
        <w:t xml:space="preserve"> </w:t>
      </w:r>
      <w:hyperlink r:id="rId156" w:history="1">
        <w:r w:rsidR="00890C0F" w:rsidRPr="00890C0F">
          <w:rPr>
            <w:rStyle w:val="Hyperlink"/>
            <w:noProof/>
            <w:lang w:val="en-GB"/>
          </w:rPr>
          <w:t>https://www.w3schools.com/sql/sql_select.asp</w:t>
        </w:r>
      </w:hyperlink>
    </w:p>
    <w:p w14:paraId="619EAA07" w14:textId="367FF13D" w:rsidR="009138CD" w:rsidRPr="00244A86" w:rsidRDefault="009138CD" w:rsidP="00D323B8">
      <w:pPr>
        <w:pStyle w:val="BodyText"/>
        <w:ind w:left="567" w:hanging="567"/>
        <w:jc w:val="left"/>
        <w:rPr>
          <w:noProof/>
          <w:lang w:val="en-GB"/>
        </w:rPr>
      </w:pPr>
      <w:r w:rsidRPr="00244A86">
        <w:rPr>
          <w:noProof/>
          <w:lang w:val="en-GB"/>
        </w:rPr>
        <w:t xml:space="preserve">SQL Tutorial (n.d.). </w:t>
      </w:r>
      <w:r w:rsidRPr="00244A86">
        <w:rPr>
          <w:i/>
          <w:iCs/>
          <w:noProof/>
          <w:lang w:val="en-GB"/>
        </w:rPr>
        <w:t>SQL UPDATE Statement</w:t>
      </w:r>
      <w:r w:rsidRPr="00244A86">
        <w:rPr>
          <w:noProof/>
          <w:lang w:val="en-GB"/>
        </w:rPr>
        <w:t>. w3schools.com.</w:t>
      </w:r>
      <w:r w:rsidR="00890C0F">
        <w:rPr>
          <w:rStyle w:val="Hyperlink"/>
          <w:noProof/>
          <w:lang w:val="en-GB"/>
        </w:rPr>
        <w:t xml:space="preserve"> </w:t>
      </w:r>
      <w:hyperlink r:id="rId157" w:history="1">
        <w:r w:rsidR="00890C0F" w:rsidRPr="00890C0F">
          <w:rPr>
            <w:rStyle w:val="Hyperlink"/>
            <w:noProof/>
            <w:lang w:val="en-GB"/>
          </w:rPr>
          <w:t>https://www.w3schools.com/sql/sql_update.asp</w:t>
        </w:r>
      </w:hyperlink>
    </w:p>
    <w:p w14:paraId="37694595" w14:textId="5944D8A2" w:rsidR="00963DD8" w:rsidRPr="00244A86" w:rsidRDefault="00963DD8" w:rsidP="00D323B8">
      <w:pPr>
        <w:pStyle w:val="BodyText"/>
        <w:ind w:left="567" w:hanging="567"/>
        <w:jc w:val="left"/>
        <w:rPr>
          <w:rStyle w:val="Hyperlink"/>
          <w:noProof/>
          <w:lang w:val="en-GB"/>
        </w:rPr>
      </w:pPr>
      <w:r w:rsidRPr="00244A86">
        <w:rPr>
          <w:noProof/>
          <w:lang w:val="en-GB"/>
        </w:rPr>
        <w:t xml:space="preserve">SQL Tutorial (n.d.). </w:t>
      </w:r>
      <w:r w:rsidRPr="00244A86">
        <w:rPr>
          <w:i/>
          <w:iCs/>
          <w:noProof/>
          <w:lang w:val="en-GB"/>
        </w:rPr>
        <w:t xml:space="preserve">SQL </w:t>
      </w:r>
      <w:r w:rsidR="004F2CA4" w:rsidRPr="00244A86">
        <w:rPr>
          <w:i/>
          <w:iCs/>
          <w:noProof/>
          <w:lang w:val="en-GB"/>
        </w:rPr>
        <w:t>WHERE Clause</w:t>
      </w:r>
      <w:r w:rsidRPr="00244A86">
        <w:rPr>
          <w:noProof/>
          <w:lang w:val="en-GB"/>
        </w:rPr>
        <w:t>. w3schools.com.</w:t>
      </w:r>
      <w:r w:rsidR="00890C0F">
        <w:rPr>
          <w:rStyle w:val="Hyperlink"/>
          <w:noProof/>
          <w:lang w:val="en-GB"/>
        </w:rPr>
        <w:t xml:space="preserve"> </w:t>
      </w:r>
      <w:hyperlink r:id="rId158" w:history="1">
        <w:r w:rsidR="00890C0F" w:rsidRPr="00890C0F">
          <w:rPr>
            <w:rStyle w:val="Hyperlink"/>
            <w:noProof/>
            <w:lang w:val="en-GB"/>
          </w:rPr>
          <w:t>https://www.w3schools.com/sql/sql_where.asp</w:t>
        </w:r>
      </w:hyperlink>
    </w:p>
    <w:p w14:paraId="4FC24335" w14:textId="08A15BA4" w:rsidR="004F2CA4" w:rsidRPr="00244A86" w:rsidRDefault="004F2CA4" w:rsidP="00D323B8">
      <w:pPr>
        <w:pStyle w:val="BodyText"/>
        <w:ind w:left="567" w:hanging="567"/>
        <w:jc w:val="left"/>
        <w:rPr>
          <w:rStyle w:val="Hyperlink"/>
          <w:noProof/>
          <w:lang w:val="en-GB"/>
        </w:rPr>
      </w:pPr>
      <w:r w:rsidRPr="00244A86">
        <w:rPr>
          <w:noProof/>
          <w:lang w:val="en-GB"/>
        </w:rPr>
        <w:t xml:space="preserve">SQL Tutorial (n.d.). </w:t>
      </w:r>
      <w:r w:rsidRPr="00244A86">
        <w:rPr>
          <w:i/>
          <w:iCs/>
          <w:noProof/>
          <w:lang w:val="en-GB"/>
        </w:rPr>
        <w:t xml:space="preserve">SQL </w:t>
      </w:r>
      <w:r w:rsidR="00F8409A" w:rsidRPr="00244A86">
        <w:rPr>
          <w:i/>
          <w:iCs/>
          <w:noProof/>
          <w:lang w:val="en-GB"/>
        </w:rPr>
        <w:t>Wildcards</w:t>
      </w:r>
      <w:r w:rsidRPr="00244A86">
        <w:rPr>
          <w:noProof/>
          <w:lang w:val="en-GB"/>
        </w:rPr>
        <w:t>. w3schools.com.</w:t>
      </w:r>
      <w:r w:rsidR="00890C0F">
        <w:rPr>
          <w:rStyle w:val="Hyperlink"/>
          <w:noProof/>
          <w:lang w:val="en-GB"/>
        </w:rPr>
        <w:t xml:space="preserve"> </w:t>
      </w:r>
      <w:r w:rsidRPr="00244A86">
        <w:rPr>
          <w:rStyle w:val="Hyperlink"/>
          <w:noProof/>
          <w:lang w:val="en-GB"/>
        </w:rPr>
        <w:t>https://www.w3schools.com/sql/sql_wildcards.asp</w:t>
      </w:r>
    </w:p>
    <w:p w14:paraId="3E00F43F" w14:textId="10C285D2" w:rsidR="004F2CA4" w:rsidRPr="00244A86" w:rsidRDefault="004F2CA4" w:rsidP="00D323B8">
      <w:pPr>
        <w:pStyle w:val="BodyText"/>
        <w:ind w:left="567" w:hanging="567"/>
        <w:jc w:val="left"/>
        <w:rPr>
          <w:noProof/>
          <w:lang w:val="en-GB"/>
        </w:rPr>
      </w:pPr>
      <w:r w:rsidRPr="00244A86">
        <w:rPr>
          <w:noProof/>
          <w:lang w:val="en-GB"/>
        </w:rPr>
        <w:t xml:space="preserve">SQL Tutorial (n.d.). </w:t>
      </w:r>
      <w:r w:rsidR="006B40C4" w:rsidRPr="00244A86">
        <w:rPr>
          <w:i/>
          <w:iCs/>
          <w:noProof/>
          <w:lang w:val="en-GB"/>
        </w:rPr>
        <w:t>SQL Working With Dates</w:t>
      </w:r>
      <w:r w:rsidRPr="00244A86">
        <w:rPr>
          <w:noProof/>
          <w:lang w:val="en-GB"/>
        </w:rPr>
        <w:t>. w3schools.com.</w:t>
      </w:r>
      <w:r w:rsidR="00890C0F">
        <w:rPr>
          <w:rStyle w:val="Hyperlink"/>
          <w:noProof/>
          <w:lang w:val="en-GB"/>
        </w:rPr>
        <w:t xml:space="preserve"> </w:t>
      </w:r>
      <w:hyperlink r:id="rId159" w:history="1">
        <w:r w:rsidR="00890C0F" w:rsidRPr="00890C0F">
          <w:rPr>
            <w:rStyle w:val="Hyperlink"/>
            <w:noProof/>
            <w:lang w:val="en-GB"/>
          </w:rPr>
          <w:t>https://www.w3schools.com/sql/sql_dates.asp</w:t>
        </w:r>
      </w:hyperlink>
    </w:p>
    <w:p w14:paraId="75C2B4F8" w14:textId="1D204F42" w:rsidR="002224C2" w:rsidRPr="00244A86" w:rsidRDefault="002224C2" w:rsidP="00D323B8">
      <w:pPr>
        <w:pStyle w:val="BodyText"/>
        <w:ind w:left="567" w:hanging="567"/>
        <w:jc w:val="left"/>
        <w:rPr>
          <w:noProof/>
          <w:lang w:val="en-GB"/>
        </w:rPr>
      </w:pPr>
      <w:r w:rsidRPr="00244A86">
        <w:rPr>
          <w:noProof/>
          <w:lang w:val="en-GB"/>
        </w:rPr>
        <w:t xml:space="preserve">SQLite (n.d.). </w:t>
      </w:r>
      <w:r w:rsidRPr="00244A86">
        <w:rPr>
          <w:i/>
          <w:iCs/>
          <w:noProof/>
          <w:lang w:val="en-GB"/>
        </w:rPr>
        <w:t>Date And Time Functions</w:t>
      </w:r>
      <w:r w:rsidRPr="00244A86">
        <w:rPr>
          <w:noProof/>
          <w:lang w:val="en-GB"/>
        </w:rPr>
        <w:t>. SQLite.</w:t>
      </w:r>
      <w:r w:rsidR="00890C0F">
        <w:rPr>
          <w:rStyle w:val="Hyperlink"/>
          <w:noProof/>
          <w:lang w:val="en-GB"/>
        </w:rPr>
        <w:br/>
      </w:r>
      <w:hyperlink r:id="rId160" w:history="1">
        <w:r w:rsidR="00890C0F" w:rsidRPr="00890C0F">
          <w:rPr>
            <w:rStyle w:val="Hyperlink"/>
            <w:noProof/>
            <w:lang w:val="en-GB"/>
          </w:rPr>
          <w:t>https://sqlite.org/lang_datefunc.html</w:t>
        </w:r>
      </w:hyperlink>
    </w:p>
    <w:p w14:paraId="695DB0A5" w14:textId="07408C41" w:rsidR="0076618F" w:rsidRPr="00244A86" w:rsidRDefault="0076618F" w:rsidP="00D323B8">
      <w:pPr>
        <w:pStyle w:val="BodyText"/>
        <w:ind w:left="567" w:hanging="567"/>
        <w:jc w:val="left"/>
        <w:rPr>
          <w:noProof/>
          <w:lang w:val="en-GB"/>
        </w:rPr>
      </w:pPr>
      <w:r w:rsidRPr="00244A86">
        <w:rPr>
          <w:noProof/>
          <w:lang w:val="en-GB"/>
        </w:rPr>
        <w:t xml:space="preserve">SQLite Tutorial (n.d.). </w:t>
      </w:r>
      <w:r w:rsidRPr="00244A86">
        <w:rPr>
          <w:i/>
          <w:iCs/>
          <w:noProof/>
          <w:lang w:val="en-GB"/>
        </w:rPr>
        <w:t>SQLite ALTER TABLE</w:t>
      </w:r>
      <w:r w:rsidRPr="00244A86">
        <w:rPr>
          <w:noProof/>
          <w:lang w:val="en-GB"/>
        </w:rPr>
        <w:t>. SQLite Tutorial.</w:t>
      </w:r>
      <w:r w:rsidR="00890C0F">
        <w:rPr>
          <w:rStyle w:val="Hyperlink"/>
          <w:noProof/>
          <w:lang w:val="en-GB"/>
        </w:rPr>
        <w:t xml:space="preserve"> </w:t>
      </w:r>
      <w:hyperlink r:id="rId161" w:history="1">
        <w:r w:rsidR="00890C0F" w:rsidRPr="00890C0F">
          <w:rPr>
            <w:rStyle w:val="Hyperlink"/>
            <w:noProof/>
            <w:lang w:val="en-GB"/>
          </w:rPr>
          <w:t>https://www.sqlitetutorial.net/sqlite-alter-table/</w:t>
        </w:r>
      </w:hyperlink>
    </w:p>
    <w:p w14:paraId="294C8490" w14:textId="35EEBB2E" w:rsidR="00A50268" w:rsidRPr="00244A86" w:rsidRDefault="00A50268" w:rsidP="00D323B8">
      <w:pPr>
        <w:pStyle w:val="BodyText"/>
        <w:ind w:left="567" w:hanging="567"/>
        <w:jc w:val="left"/>
        <w:rPr>
          <w:rStyle w:val="Hyperlink"/>
          <w:noProof/>
          <w:lang w:val="en-GB"/>
        </w:rPr>
      </w:pPr>
      <w:r w:rsidRPr="00244A86">
        <w:rPr>
          <w:noProof/>
          <w:lang w:val="en-GB"/>
        </w:rPr>
        <w:t xml:space="preserve">SQLite Tutorial (n.d.). </w:t>
      </w:r>
      <w:r w:rsidRPr="00244A86">
        <w:rPr>
          <w:i/>
          <w:iCs/>
          <w:noProof/>
          <w:lang w:val="en-GB"/>
        </w:rPr>
        <w:t>SQLite BETWEEN</w:t>
      </w:r>
      <w:r w:rsidRPr="00244A86">
        <w:rPr>
          <w:noProof/>
          <w:lang w:val="en-GB"/>
        </w:rPr>
        <w:t>. SQLite Tutorial.</w:t>
      </w:r>
      <w:r w:rsidR="00890C0F">
        <w:rPr>
          <w:rStyle w:val="Hyperlink"/>
          <w:noProof/>
          <w:lang w:val="en-GB"/>
        </w:rPr>
        <w:t xml:space="preserve"> </w:t>
      </w:r>
      <w:hyperlink r:id="rId162" w:history="1">
        <w:r w:rsidR="00890C0F" w:rsidRPr="00890C0F">
          <w:rPr>
            <w:rStyle w:val="Hyperlink"/>
            <w:noProof/>
            <w:lang w:val="en-GB"/>
          </w:rPr>
          <w:t>https://www.sqlitetutorial.net/sqlite-between/</w:t>
        </w:r>
      </w:hyperlink>
    </w:p>
    <w:p w14:paraId="659AF699" w14:textId="5721F1C6" w:rsidR="0076618F" w:rsidRPr="00244A86" w:rsidRDefault="0076618F" w:rsidP="00D323B8">
      <w:pPr>
        <w:pStyle w:val="BodyText"/>
        <w:ind w:left="567" w:hanging="567"/>
        <w:jc w:val="left"/>
        <w:rPr>
          <w:noProof/>
          <w:lang w:val="en-GB"/>
        </w:rPr>
      </w:pPr>
      <w:r w:rsidRPr="00244A86">
        <w:rPr>
          <w:noProof/>
          <w:lang w:val="en-GB"/>
        </w:rPr>
        <w:t xml:space="preserve">SQLite Tutorial (n.d.). </w:t>
      </w:r>
      <w:r w:rsidRPr="00244A86">
        <w:rPr>
          <w:i/>
          <w:iCs/>
          <w:noProof/>
          <w:lang w:val="en-GB"/>
        </w:rPr>
        <w:t>SQLite Create Table</w:t>
      </w:r>
      <w:r w:rsidRPr="00244A86">
        <w:rPr>
          <w:noProof/>
          <w:lang w:val="en-GB"/>
        </w:rPr>
        <w:t>. SQLite Tutorial.</w:t>
      </w:r>
      <w:r w:rsidR="00890C0F">
        <w:rPr>
          <w:rStyle w:val="Hyperlink"/>
          <w:noProof/>
          <w:lang w:val="en-GB"/>
        </w:rPr>
        <w:t xml:space="preserve"> </w:t>
      </w:r>
      <w:hyperlink r:id="rId163" w:history="1">
        <w:r w:rsidR="00890C0F" w:rsidRPr="00890C0F">
          <w:rPr>
            <w:rStyle w:val="Hyperlink"/>
            <w:noProof/>
            <w:lang w:val="en-GB"/>
          </w:rPr>
          <w:t>https://www.sqlitetutorial.net/sqlite-create-table/</w:t>
        </w:r>
      </w:hyperlink>
    </w:p>
    <w:p w14:paraId="65837F75" w14:textId="161EF251" w:rsidR="0076618F" w:rsidRPr="00244A86" w:rsidRDefault="0076618F" w:rsidP="00D323B8">
      <w:pPr>
        <w:pStyle w:val="BodyText"/>
        <w:ind w:left="567" w:hanging="567"/>
        <w:jc w:val="left"/>
        <w:rPr>
          <w:noProof/>
          <w:lang w:val="en-GB"/>
        </w:rPr>
      </w:pPr>
      <w:r w:rsidRPr="00244A86">
        <w:rPr>
          <w:noProof/>
          <w:lang w:val="en-GB"/>
        </w:rPr>
        <w:t xml:space="preserve">SQLite Tutorial (n.d.). </w:t>
      </w:r>
      <w:r w:rsidRPr="00244A86">
        <w:rPr>
          <w:i/>
          <w:iCs/>
          <w:noProof/>
          <w:lang w:val="en-GB"/>
        </w:rPr>
        <w:t>SQLite Cross Join</w:t>
      </w:r>
      <w:r w:rsidRPr="00244A86">
        <w:rPr>
          <w:noProof/>
          <w:lang w:val="en-GB"/>
        </w:rPr>
        <w:t>. SQLite Tutorial.</w:t>
      </w:r>
      <w:r w:rsidR="00890C0F">
        <w:rPr>
          <w:rStyle w:val="Hyperlink"/>
          <w:noProof/>
          <w:lang w:val="en-GB"/>
        </w:rPr>
        <w:t xml:space="preserve"> </w:t>
      </w:r>
      <w:hyperlink r:id="rId164" w:history="1">
        <w:r w:rsidR="00890C0F" w:rsidRPr="00890C0F">
          <w:rPr>
            <w:rStyle w:val="Hyperlink"/>
            <w:noProof/>
            <w:lang w:val="en-GB"/>
          </w:rPr>
          <w:t>https://www.sqlitetutorial.net/sqlite-cross-join/</w:t>
        </w:r>
      </w:hyperlink>
    </w:p>
    <w:p w14:paraId="44C3664B" w14:textId="0CFD2EF5" w:rsidR="0076618F" w:rsidRPr="00244A86" w:rsidRDefault="0076618F" w:rsidP="00D323B8">
      <w:pPr>
        <w:pStyle w:val="BodyText"/>
        <w:ind w:left="567" w:hanging="567"/>
        <w:jc w:val="left"/>
        <w:rPr>
          <w:noProof/>
          <w:lang w:val="en-GB"/>
        </w:rPr>
      </w:pPr>
      <w:r w:rsidRPr="00244A86">
        <w:rPr>
          <w:noProof/>
          <w:lang w:val="en-GB"/>
        </w:rPr>
        <w:t xml:space="preserve">SQLite Tutorial (n.d.). </w:t>
      </w:r>
      <w:r w:rsidRPr="00244A86">
        <w:rPr>
          <w:i/>
          <w:iCs/>
          <w:noProof/>
          <w:lang w:val="en-GB"/>
        </w:rPr>
        <w:t>SQLite Delete</w:t>
      </w:r>
      <w:r w:rsidRPr="00244A86">
        <w:rPr>
          <w:noProof/>
          <w:lang w:val="en-GB"/>
        </w:rPr>
        <w:t>. SQLite Tutorial.</w:t>
      </w:r>
      <w:r w:rsidR="00890C0F">
        <w:rPr>
          <w:rStyle w:val="Hyperlink"/>
          <w:noProof/>
          <w:lang w:val="en-GB"/>
        </w:rPr>
        <w:t xml:space="preserve"> </w:t>
      </w:r>
      <w:hyperlink r:id="rId165" w:history="1">
        <w:r w:rsidR="00890C0F" w:rsidRPr="00890C0F">
          <w:rPr>
            <w:rStyle w:val="Hyperlink"/>
            <w:noProof/>
            <w:lang w:val="en-GB"/>
          </w:rPr>
          <w:t>https://www.sqlitetutorial.net/sqlite-delete/</w:t>
        </w:r>
      </w:hyperlink>
    </w:p>
    <w:p w14:paraId="045BD372" w14:textId="14591FEC" w:rsidR="0076618F" w:rsidRPr="00244A86" w:rsidRDefault="0076618F" w:rsidP="00D323B8">
      <w:pPr>
        <w:pStyle w:val="BodyText"/>
        <w:ind w:left="567" w:hanging="567"/>
        <w:jc w:val="left"/>
        <w:rPr>
          <w:noProof/>
          <w:lang w:val="en-GB"/>
        </w:rPr>
      </w:pPr>
      <w:r w:rsidRPr="00244A86">
        <w:rPr>
          <w:noProof/>
          <w:lang w:val="en-GB"/>
        </w:rPr>
        <w:t xml:space="preserve">SQLite Tutorial (n.d.). </w:t>
      </w:r>
      <w:r w:rsidRPr="00244A86">
        <w:rPr>
          <w:i/>
          <w:iCs/>
          <w:noProof/>
          <w:lang w:val="en-GB"/>
        </w:rPr>
        <w:t>SQLite Drop Table</w:t>
      </w:r>
      <w:r w:rsidRPr="00244A86">
        <w:rPr>
          <w:noProof/>
          <w:lang w:val="en-GB"/>
        </w:rPr>
        <w:t>. SQLite Tutorial.</w:t>
      </w:r>
      <w:r w:rsidR="00890C0F">
        <w:rPr>
          <w:rStyle w:val="Hyperlink"/>
          <w:noProof/>
          <w:lang w:val="en-GB"/>
        </w:rPr>
        <w:t xml:space="preserve"> </w:t>
      </w:r>
      <w:hyperlink r:id="rId166" w:history="1">
        <w:r w:rsidR="00890C0F" w:rsidRPr="00890C0F">
          <w:rPr>
            <w:rStyle w:val="Hyperlink"/>
            <w:noProof/>
            <w:lang w:val="en-GB"/>
          </w:rPr>
          <w:t>https://www.sqlitetutorial.net/sqlite-drop-table/</w:t>
        </w:r>
      </w:hyperlink>
    </w:p>
    <w:p w14:paraId="234847B5" w14:textId="5E29BD94" w:rsidR="000E5495" w:rsidRPr="00244A86" w:rsidRDefault="000E5495" w:rsidP="00D323B8">
      <w:pPr>
        <w:pStyle w:val="BodyText"/>
        <w:ind w:left="567" w:hanging="567"/>
        <w:jc w:val="left"/>
        <w:rPr>
          <w:rStyle w:val="Hyperlink"/>
          <w:noProof/>
          <w:lang w:val="en-GB"/>
        </w:rPr>
      </w:pPr>
      <w:r w:rsidRPr="00244A86">
        <w:rPr>
          <w:noProof/>
          <w:lang w:val="en-GB"/>
        </w:rPr>
        <w:t xml:space="preserve">SQLite Tutorial (n.d.). </w:t>
      </w:r>
      <w:r w:rsidRPr="00244A86">
        <w:rPr>
          <w:i/>
          <w:iCs/>
          <w:noProof/>
          <w:lang w:val="en-GB"/>
        </w:rPr>
        <w:t>SQLite Group By</w:t>
      </w:r>
      <w:r w:rsidRPr="00244A86">
        <w:rPr>
          <w:noProof/>
          <w:lang w:val="en-GB"/>
        </w:rPr>
        <w:t>. SQLite Tutorial.</w:t>
      </w:r>
      <w:r w:rsidR="00890C0F">
        <w:rPr>
          <w:rStyle w:val="Hyperlink"/>
          <w:noProof/>
          <w:lang w:val="en-GB"/>
        </w:rPr>
        <w:t xml:space="preserve"> </w:t>
      </w:r>
      <w:hyperlink r:id="rId167" w:history="1">
        <w:r w:rsidR="00890C0F" w:rsidRPr="00890C0F">
          <w:rPr>
            <w:rStyle w:val="Hyperlink"/>
            <w:noProof/>
            <w:lang w:val="en-GB"/>
          </w:rPr>
          <w:t>https://www.sqlitetutorial.net/sqlite-group-by/</w:t>
        </w:r>
      </w:hyperlink>
    </w:p>
    <w:p w14:paraId="48729186" w14:textId="34F6FE04" w:rsidR="000E5495" w:rsidRPr="00244A86" w:rsidRDefault="000E5495" w:rsidP="00D323B8">
      <w:pPr>
        <w:pStyle w:val="BodyText"/>
        <w:ind w:left="567" w:hanging="567"/>
        <w:jc w:val="left"/>
        <w:rPr>
          <w:rStyle w:val="Hyperlink"/>
          <w:noProof/>
          <w:lang w:val="en-GB"/>
        </w:rPr>
      </w:pPr>
      <w:r w:rsidRPr="00244A86">
        <w:rPr>
          <w:noProof/>
          <w:lang w:val="en-GB"/>
        </w:rPr>
        <w:lastRenderedPageBreak/>
        <w:t xml:space="preserve">SQLite Tutorial (n.d.). </w:t>
      </w:r>
      <w:r w:rsidRPr="00244A86">
        <w:rPr>
          <w:i/>
          <w:iCs/>
          <w:noProof/>
          <w:lang w:val="en-GB"/>
        </w:rPr>
        <w:t>SQLite Having</w:t>
      </w:r>
      <w:r w:rsidRPr="00244A86">
        <w:rPr>
          <w:noProof/>
          <w:lang w:val="en-GB"/>
        </w:rPr>
        <w:t>. SQLite Tutorial.</w:t>
      </w:r>
      <w:r w:rsidR="00890C0F">
        <w:rPr>
          <w:rStyle w:val="Hyperlink"/>
          <w:noProof/>
          <w:lang w:val="en-GB"/>
        </w:rPr>
        <w:t xml:space="preserve"> </w:t>
      </w:r>
      <w:hyperlink r:id="rId168" w:history="1">
        <w:r w:rsidR="00890C0F" w:rsidRPr="00890C0F">
          <w:rPr>
            <w:rStyle w:val="Hyperlink"/>
            <w:noProof/>
            <w:lang w:val="en-GB"/>
          </w:rPr>
          <w:t>https://www.sqlitetutorial.net/sqlite-having/</w:t>
        </w:r>
      </w:hyperlink>
    </w:p>
    <w:p w14:paraId="0CFDA1B1" w14:textId="26353950" w:rsidR="00A50268" w:rsidRPr="00244A86" w:rsidRDefault="00A50268" w:rsidP="00D323B8">
      <w:pPr>
        <w:pStyle w:val="BodyText"/>
        <w:ind w:left="567" w:hanging="567"/>
        <w:jc w:val="left"/>
        <w:rPr>
          <w:rStyle w:val="Hyperlink"/>
          <w:noProof/>
          <w:lang w:val="en-GB"/>
        </w:rPr>
      </w:pPr>
      <w:r w:rsidRPr="00244A86">
        <w:rPr>
          <w:noProof/>
          <w:lang w:val="en-GB"/>
        </w:rPr>
        <w:t xml:space="preserve">SQLite Tutorial (n.d.). </w:t>
      </w:r>
      <w:r w:rsidRPr="00244A86">
        <w:rPr>
          <w:i/>
          <w:iCs/>
          <w:noProof/>
          <w:lang w:val="en-GB"/>
        </w:rPr>
        <w:t>SQLite In</w:t>
      </w:r>
      <w:r w:rsidRPr="00244A86">
        <w:rPr>
          <w:noProof/>
          <w:lang w:val="en-GB"/>
        </w:rPr>
        <w:t>. SQLite Tutorial.</w:t>
      </w:r>
      <w:r w:rsidR="00890C0F">
        <w:rPr>
          <w:rStyle w:val="Hyperlink"/>
          <w:noProof/>
          <w:lang w:val="en-GB"/>
        </w:rPr>
        <w:t xml:space="preserve"> </w:t>
      </w:r>
      <w:r w:rsidRPr="00244A86">
        <w:rPr>
          <w:rStyle w:val="Hyperlink"/>
          <w:noProof/>
          <w:lang w:val="en-GB"/>
        </w:rPr>
        <w:t>https://www.sqlitetutorial.net/sqlite-in/</w:t>
      </w:r>
    </w:p>
    <w:p w14:paraId="0FC02726" w14:textId="11840DBD" w:rsidR="000E5495" w:rsidRPr="00244A86" w:rsidRDefault="000E5495" w:rsidP="00D323B8">
      <w:pPr>
        <w:pStyle w:val="BodyText"/>
        <w:ind w:left="567" w:hanging="567"/>
        <w:jc w:val="left"/>
        <w:rPr>
          <w:noProof/>
          <w:lang w:val="en-GB"/>
        </w:rPr>
      </w:pPr>
      <w:r w:rsidRPr="00244A86">
        <w:rPr>
          <w:noProof/>
          <w:lang w:val="en-GB"/>
        </w:rPr>
        <w:t xml:space="preserve">SQLite Tutorial (n.d.). </w:t>
      </w:r>
      <w:r w:rsidRPr="00244A86">
        <w:rPr>
          <w:i/>
          <w:iCs/>
          <w:noProof/>
          <w:lang w:val="en-GB"/>
        </w:rPr>
        <w:t>SQLite Inner Join</w:t>
      </w:r>
      <w:r w:rsidRPr="00244A86">
        <w:rPr>
          <w:noProof/>
          <w:lang w:val="en-GB"/>
        </w:rPr>
        <w:t>. SQLite Tutorial.</w:t>
      </w:r>
      <w:r w:rsidR="00890C0F">
        <w:rPr>
          <w:rStyle w:val="Hyperlink"/>
          <w:noProof/>
          <w:lang w:val="en-GB"/>
        </w:rPr>
        <w:t xml:space="preserve"> </w:t>
      </w:r>
      <w:hyperlink r:id="rId169" w:history="1">
        <w:r w:rsidR="00890C0F" w:rsidRPr="00890C0F">
          <w:rPr>
            <w:rStyle w:val="Hyperlink"/>
            <w:noProof/>
            <w:lang w:val="en-GB"/>
          </w:rPr>
          <w:t>https://www.sqlitetutorial.net/sqlite-inner-join/</w:t>
        </w:r>
      </w:hyperlink>
    </w:p>
    <w:p w14:paraId="00203EDB" w14:textId="1EDB8EF8" w:rsidR="000E5495" w:rsidRPr="00244A86" w:rsidRDefault="000E5495" w:rsidP="00D323B8">
      <w:pPr>
        <w:pStyle w:val="BodyText"/>
        <w:ind w:left="567" w:hanging="567"/>
        <w:jc w:val="left"/>
        <w:rPr>
          <w:noProof/>
          <w:lang w:val="en-GB"/>
        </w:rPr>
      </w:pPr>
      <w:r w:rsidRPr="00244A86">
        <w:rPr>
          <w:noProof/>
          <w:lang w:val="en-GB"/>
        </w:rPr>
        <w:t xml:space="preserve">SQLite Tutorial (n.d.). </w:t>
      </w:r>
      <w:r w:rsidRPr="00244A86">
        <w:rPr>
          <w:i/>
          <w:iCs/>
          <w:noProof/>
          <w:lang w:val="en-GB"/>
        </w:rPr>
        <w:t>SQLite Insert</w:t>
      </w:r>
      <w:r w:rsidRPr="00244A86">
        <w:rPr>
          <w:noProof/>
          <w:lang w:val="en-GB"/>
        </w:rPr>
        <w:t>. SQLite Tutorial.</w:t>
      </w:r>
      <w:r w:rsidR="00890C0F">
        <w:rPr>
          <w:rStyle w:val="Hyperlink"/>
          <w:noProof/>
          <w:lang w:val="en-GB"/>
        </w:rPr>
        <w:t xml:space="preserve"> </w:t>
      </w:r>
      <w:hyperlink r:id="rId170" w:history="1">
        <w:r w:rsidR="00890C0F" w:rsidRPr="00890C0F">
          <w:rPr>
            <w:rStyle w:val="Hyperlink"/>
            <w:noProof/>
            <w:lang w:val="en-GB"/>
          </w:rPr>
          <w:t>https://www.sqlitetutorial.net/sqlite-insert/</w:t>
        </w:r>
      </w:hyperlink>
    </w:p>
    <w:p w14:paraId="002D61B9" w14:textId="6D2656CE" w:rsidR="000E5495" w:rsidRPr="00244A86" w:rsidRDefault="000E5495" w:rsidP="00D323B8">
      <w:pPr>
        <w:pStyle w:val="BodyText"/>
        <w:ind w:left="567" w:hanging="567"/>
        <w:jc w:val="left"/>
        <w:rPr>
          <w:rStyle w:val="Hyperlink"/>
          <w:noProof/>
          <w:lang w:val="en-GB"/>
        </w:rPr>
      </w:pPr>
      <w:r w:rsidRPr="00244A86">
        <w:rPr>
          <w:noProof/>
          <w:lang w:val="en-GB"/>
        </w:rPr>
        <w:t xml:space="preserve">SQLite Tutorial (n.d.). </w:t>
      </w:r>
      <w:r w:rsidRPr="00244A86">
        <w:rPr>
          <w:i/>
          <w:iCs/>
          <w:noProof/>
          <w:lang w:val="en-GB"/>
        </w:rPr>
        <w:t>SQLite IS NULL</w:t>
      </w:r>
      <w:r w:rsidRPr="00244A86">
        <w:rPr>
          <w:noProof/>
          <w:lang w:val="en-GB"/>
        </w:rPr>
        <w:t>. SQLite Tutorial.</w:t>
      </w:r>
      <w:r w:rsidR="00890C0F">
        <w:rPr>
          <w:rStyle w:val="Hyperlink"/>
          <w:noProof/>
          <w:lang w:val="en-GB"/>
        </w:rPr>
        <w:t xml:space="preserve"> </w:t>
      </w:r>
      <w:r w:rsidRPr="00244A86">
        <w:rPr>
          <w:rStyle w:val="Hyperlink"/>
          <w:noProof/>
          <w:lang w:val="en-GB"/>
        </w:rPr>
        <w:t>https://www.sqlitetutorial.net/sqlite-is-null/</w:t>
      </w:r>
    </w:p>
    <w:p w14:paraId="59D2BB15" w14:textId="440B021B" w:rsidR="000E5495" w:rsidRPr="00244A86" w:rsidRDefault="000E5495" w:rsidP="00D323B8">
      <w:pPr>
        <w:pStyle w:val="BodyText"/>
        <w:ind w:left="567" w:hanging="567"/>
        <w:jc w:val="left"/>
        <w:rPr>
          <w:noProof/>
          <w:lang w:val="en-GB"/>
        </w:rPr>
      </w:pPr>
      <w:r w:rsidRPr="00244A86">
        <w:rPr>
          <w:noProof/>
          <w:lang w:val="en-GB"/>
        </w:rPr>
        <w:t xml:space="preserve">SQLite Tutorial (n.d.). </w:t>
      </w:r>
      <w:r w:rsidRPr="00244A86">
        <w:rPr>
          <w:i/>
          <w:iCs/>
          <w:noProof/>
          <w:lang w:val="en-GB"/>
        </w:rPr>
        <w:t>SQLite Left Join</w:t>
      </w:r>
      <w:r w:rsidRPr="00244A86">
        <w:rPr>
          <w:noProof/>
          <w:lang w:val="en-GB"/>
        </w:rPr>
        <w:t>. SQLite Tutorial.</w:t>
      </w:r>
      <w:r w:rsidR="00890C0F">
        <w:rPr>
          <w:rStyle w:val="Hyperlink"/>
          <w:noProof/>
          <w:lang w:val="en-GB"/>
        </w:rPr>
        <w:t xml:space="preserve"> </w:t>
      </w:r>
      <w:hyperlink r:id="rId171" w:history="1">
        <w:r w:rsidR="00890C0F" w:rsidRPr="00890C0F">
          <w:rPr>
            <w:rStyle w:val="Hyperlink"/>
            <w:noProof/>
            <w:lang w:val="en-GB"/>
          </w:rPr>
          <w:t>https://www.sqlitetutorial.net/sqlite-left-join/</w:t>
        </w:r>
      </w:hyperlink>
    </w:p>
    <w:p w14:paraId="215F571A" w14:textId="1161D743" w:rsidR="00A50268" w:rsidRPr="00244A86" w:rsidRDefault="00A50268" w:rsidP="00D323B8">
      <w:pPr>
        <w:pStyle w:val="BodyText"/>
        <w:ind w:left="567" w:hanging="567"/>
        <w:jc w:val="left"/>
        <w:rPr>
          <w:rStyle w:val="Hyperlink"/>
          <w:noProof/>
          <w:lang w:val="en-GB"/>
        </w:rPr>
      </w:pPr>
      <w:r w:rsidRPr="00244A86">
        <w:rPr>
          <w:noProof/>
          <w:lang w:val="en-GB"/>
        </w:rPr>
        <w:t xml:space="preserve">SQLite Tutorial (n.d.). </w:t>
      </w:r>
      <w:r w:rsidRPr="00244A86">
        <w:rPr>
          <w:i/>
          <w:iCs/>
          <w:noProof/>
          <w:lang w:val="en-GB"/>
        </w:rPr>
        <w:t>SQLite Like</w:t>
      </w:r>
      <w:r w:rsidRPr="00244A86">
        <w:rPr>
          <w:noProof/>
          <w:lang w:val="en-GB"/>
        </w:rPr>
        <w:t>. SQLite Tutorial.</w:t>
      </w:r>
      <w:r w:rsidR="00890C0F">
        <w:rPr>
          <w:rStyle w:val="Hyperlink"/>
          <w:noProof/>
          <w:lang w:val="en-GB"/>
        </w:rPr>
        <w:t xml:space="preserve"> </w:t>
      </w:r>
      <w:r w:rsidRPr="00244A86">
        <w:rPr>
          <w:rStyle w:val="Hyperlink"/>
          <w:noProof/>
          <w:lang w:val="en-GB"/>
        </w:rPr>
        <w:t>https://www.sqlitetutorial.net/sqlite-like/</w:t>
      </w:r>
    </w:p>
    <w:p w14:paraId="43828B8A" w14:textId="31E52192" w:rsidR="001471ED" w:rsidRPr="00244A86" w:rsidRDefault="00897DEC" w:rsidP="00D323B8">
      <w:pPr>
        <w:pStyle w:val="BodyText"/>
        <w:ind w:left="567" w:hanging="567"/>
        <w:jc w:val="left"/>
        <w:rPr>
          <w:noProof/>
          <w:lang w:val="en-GB"/>
        </w:rPr>
      </w:pPr>
      <w:r w:rsidRPr="00244A86">
        <w:rPr>
          <w:noProof/>
          <w:lang w:val="en-GB"/>
        </w:rPr>
        <w:t xml:space="preserve">SQLite Tutorial (n.d.). </w:t>
      </w:r>
      <w:r w:rsidR="005A0AD7" w:rsidRPr="00244A86">
        <w:rPr>
          <w:i/>
          <w:iCs/>
          <w:noProof/>
          <w:lang w:val="en-GB"/>
        </w:rPr>
        <w:t>SQLite Order By</w:t>
      </w:r>
      <w:r w:rsidRPr="00244A86">
        <w:rPr>
          <w:noProof/>
          <w:lang w:val="en-GB"/>
        </w:rPr>
        <w:t>. SQLite Tutorial.</w:t>
      </w:r>
      <w:r w:rsidR="00890C0F">
        <w:rPr>
          <w:rStyle w:val="Hyperlink"/>
          <w:noProof/>
          <w:lang w:val="en-GB"/>
        </w:rPr>
        <w:t xml:space="preserve"> </w:t>
      </w:r>
      <w:hyperlink r:id="rId172" w:history="1">
        <w:r w:rsidR="00890C0F" w:rsidRPr="00890C0F">
          <w:rPr>
            <w:rStyle w:val="Hyperlink"/>
            <w:noProof/>
            <w:lang w:val="en-GB"/>
          </w:rPr>
          <w:t>https://www.sqlitetutorial.net/sqlite-order-by/</w:t>
        </w:r>
      </w:hyperlink>
    </w:p>
    <w:p w14:paraId="7D07FB98" w14:textId="0A065E76" w:rsidR="0076618F" w:rsidRPr="00244A86" w:rsidRDefault="0076618F" w:rsidP="00D323B8">
      <w:pPr>
        <w:pStyle w:val="BodyText"/>
        <w:ind w:left="567" w:hanging="567"/>
        <w:jc w:val="left"/>
        <w:rPr>
          <w:noProof/>
          <w:lang w:val="en-GB"/>
        </w:rPr>
      </w:pPr>
      <w:r w:rsidRPr="00244A86">
        <w:rPr>
          <w:noProof/>
          <w:lang w:val="en-GB"/>
        </w:rPr>
        <w:t xml:space="preserve">SQLite Tutorial (n.d.). </w:t>
      </w:r>
      <w:r w:rsidRPr="00244A86">
        <w:rPr>
          <w:i/>
          <w:iCs/>
          <w:noProof/>
          <w:lang w:val="en-GB"/>
        </w:rPr>
        <w:t>SQLite Rename Column</w:t>
      </w:r>
      <w:r w:rsidRPr="00244A86">
        <w:rPr>
          <w:noProof/>
          <w:lang w:val="en-GB"/>
        </w:rPr>
        <w:t>. SQLite Tutorial.</w:t>
      </w:r>
      <w:r w:rsidR="00890C0F">
        <w:rPr>
          <w:rStyle w:val="Hyperlink"/>
          <w:noProof/>
          <w:lang w:val="en-GB"/>
        </w:rPr>
        <w:t xml:space="preserve"> </w:t>
      </w:r>
      <w:hyperlink r:id="rId173" w:history="1">
        <w:r w:rsidR="00890C0F" w:rsidRPr="00890C0F">
          <w:rPr>
            <w:rStyle w:val="Hyperlink"/>
            <w:noProof/>
            <w:lang w:val="en-GB"/>
          </w:rPr>
          <w:t>https://www.sqlitetutorial.net/sqlite-rename-column/</w:t>
        </w:r>
      </w:hyperlink>
    </w:p>
    <w:p w14:paraId="1CF8ADCA" w14:textId="4C061D8A" w:rsidR="00A50268" w:rsidRPr="00244A86" w:rsidRDefault="00A50268" w:rsidP="00D323B8">
      <w:pPr>
        <w:pStyle w:val="BodyText"/>
        <w:ind w:left="567" w:hanging="567"/>
        <w:jc w:val="left"/>
        <w:rPr>
          <w:noProof/>
          <w:lang w:val="en-GB"/>
        </w:rPr>
      </w:pPr>
      <w:r w:rsidRPr="00244A86">
        <w:rPr>
          <w:noProof/>
          <w:lang w:val="en-GB"/>
        </w:rPr>
        <w:t xml:space="preserve">SQLite Tutorial (n.d.). </w:t>
      </w:r>
      <w:r w:rsidRPr="00244A86">
        <w:rPr>
          <w:i/>
          <w:iCs/>
          <w:noProof/>
          <w:lang w:val="en-GB"/>
        </w:rPr>
        <w:t>SQLite Select</w:t>
      </w:r>
      <w:r w:rsidRPr="00244A86">
        <w:rPr>
          <w:noProof/>
          <w:lang w:val="en-GB"/>
        </w:rPr>
        <w:t>. SQLite Tutorial.</w:t>
      </w:r>
      <w:r w:rsidR="00890C0F">
        <w:rPr>
          <w:rStyle w:val="Hyperlink"/>
          <w:noProof/>
          <w:lang w:val="en-GB"/>
        </w:rPr>
        <w:t xml:space="preserve"> </w:t>
      </w:r>
      <w:hyperlink r:id="rId174" w:history="1">
        <w:r w:rsidR="00890C0F" w:rsidRPr="00890C0F">
          <w:rPr>
            <w:rStyle w:val="Hyperlink"/>
            <w:noProof/>
            <w:lang w:val="en-GB"/>
          </w:rPr>
          <w:t>https://www.sqlitetutorial.net/sqlite-select/</w:t>
        </w:r>
      </w:hyperlink>
    </w:p>
    <w:p w14:paraId="74F0637F" w14:textId="7D60C225" w:rsidR="000E5495" w:rsidRPr="00244A86" w:rsidRDefault="000E5495" w:rsidP="00D323B8">
      <w:pPr>
        <w:pStyle w:val="BodyText"/>
        <w:ind w:left="567" w:hanging="567"/>
        <w:jc w:val="left"/>
        <w:rPr>
          <w:rStyle w:val="Hyperlink"/>
          <w:noProof/>
          <w:lang w:val="en-GB"/>
        </w:rPr>
      </w:pPr>
      <w:r w:rsidRPr="00244A86">
        <w:rPr>
          <w:noProof/>
          <w:lang w:val="en-GB"/>
        </w:rPr>
        <w:t xml:space="preserve">SQLite Tutorial (n.d.). </w:t>
      </w:r>
      <w:r w:rsidRPr="00244A86">
        <w:rPr>
          <w:i/>
          <w:iCs/>
          <w:noProof/>
          <w:lang w:val="en-GB"/>
        </w:rPr>
        <w:t>SQLite Union</w:t>
      </w:r>
      <w:r w:rsidRPr="00244A86">
        <w:rPr>
          <w:noProof/>
          <w:lang w:val="en-GB"/>
        </w:rPr>
        <w:t>. SQLite Tutorial.</w:t>
      </w:r>
      <w:r w:rsidR="00890C0F">
        <w:rPr>
          <w:rStyle w:val="Hyperlink"/>
          <w:noProof/>
          <w:lang w:val="en-GB"/>
        </w:rPr>
        <w:t xml:space="preserve"> </w:t>
      </w:r>
      <w:hyperlink r:id="rId175" w:history="1">
        <w:r w:rsidR="00890C0F" w:rsidRPr="00890C0F">
          <w:rPr>
            <w:rStyle w:val="Hyperlink"/>
            <w:noProof/>
            <w:lang w:val="en-GB"/>
          </w:rPr>
          <w:t>https://www.sqlitetutorial.net/sqlite-union/</w:t>
        </w:r>
      </w:hyperlink>
    </w:p>
    <w:p w14:paraId="776F0164" w14:textId="6D010712" w:rsidR="0076618F" w:rsidRPr="00244A86" w:rsidRDefault="0076618F" w:rsidP="00D323B8">
      <w:pPr>
        <w:pStyle w:val="BodyText"/>
        <w:ind w:left="567" w:hanging="567"/>
        <w:jc w:val="left"/>
        <w:rPr>
          <w:noProof/>
          <w:lang w:val="en-GB"/>
        </w:rPr>
      </w:pPr>
      <w:r w:rsidRPr="00244A86">
        <w:rPr>
          <w:noProof/>
          <w:lang w:val="en-GB"/>
        </w:rPr>
        <w:t xml:space="preserve">SQLite Tutorial (n.d.). </w:t>
      </w:r>
      <w:r w:rsidRPr="00244A86">
        <w:rPr>
          <w:i/>
          <w:iCs/>
          <w:noProof/>
          <w:lang w:val="en-GB"/>
        </w:rPr>
        <w:t>SQLite Update</w:t>
      </w:r>
      <w:r w:rsidRPr="00244A86">
        <w:rPr>
          <w:noProof/>
          <w:lang w:val="en-GB"/>
        </w:rPr>
        <w:t>. SQLite Tutorial.</w:t>
      </w:r>
      <w:r w:rsidR="00890C0F">
        <w:rPr>
          <w:rStyle w:val="Hyperlink"/>
          <w:noProof/>
          <w:lang w:val="en-GB"/>
        </w:rPr>
        <w:t xml:space="preserve"> </w:t>
      </w:r>
      <w:hyperlink r:id="rId176" w:history="1">
        <w:r w:rsidR="00890C0F" w:rsidRPr="00890C0F">
          <w:rPr>
            <w:rStyle w:val="Hyperlink"/>
            <w:noProof/>
            <w:lang w:val="en-GB"/>
          </w:rPr>
          <w:t>https://www.sqlitetutorial.net/sqlite-update/</w:t>
        </w:r>
      </w:hyperlink>
    </w:p>
    <w:p w14:paraId="116A2E2A" w14:textId="7F2CDDCC" w:rsidR="00A21910" w:rsidRPr="00244A86" w:rsidRDefault="00897DEC" w:rsidP="00D323B8">
      <w:pPr>
        <w:pStyle w:val="BodyText"/>
        <w:ind w:left="567" w:hanging="567"/>
        <w:jc w:val="left"/>
        <w:rPr>
          <w:noProof/>
          <w:color w:val="0000FF"/>
          <w:u w:val="single"/>
          <w:lang w:val="en-GB"/>
        </w:rPr>
      </w:pPr>
      <w:r w:rsidRPr="00244A86">
        <w:rPr>
          <w:noProof/>
          <w:lang w:val="en-GB"/>
        </w:rPr>
        <w:t xml:space="preserve">SQLite Tutorial (n.d.). </w:t>
      </w:r>
      <w:r w:rsidR="005A0AD7" w:rsidRPr="00244A86">
        <w:rPr>
          <w:i/>
          <w:iCs/>
          <w:noProof/>
          <w:lang w:val="en-GB"/>
        </w:rPr>
        <w:t>SQLite Where</w:t>
      </w:r>
      <w:r w:rsidRPr="00244A86">
        <w:rPr>
          <w:noProof/>
          <w:lang w:val="en-GB"/>
        </w:rPr>
        <w:t>. SQLite Tutorial.</w:t>
      </w:r>
      <w:r w:rsidR="00890C0F">
        <w:rPr>
          <w:rStyle w:val="Hyperlink"/>
          <w:noProof/>
          <w:lang w:val="en-GB"/>
        </w:rPr>
        <w:t xml:space="preserve"> </w:t>
      </w:r>
      <w:hyperlink r:id="rId177" w:history="1">
        <w:r w:rsidR="00890C0F" w:rsidRPr="00890C0F">
          <w:rPr>
            <w:rStyle w:val="Hyperlink"/>
            <w:noProof/>
            <w:lang w:val="en-GB"/>
          </w:rPr>
          <w:t>https://www.sqlitetutorial.net/sqlite-where/</w:t>
        </w:r>
      </w:hyperlink>
    </w:p>
    <w:bookmarkEnd w:id="54"/>
    <w:bookmarkEnd w:id="55"/>
    <w:bookmarkEnd w:id="56"/>
    <w:bookmarkEnd w:id="57"/>
    <w:bookmarkEnd w:id="58"/>
    <w:p w14:paraId="193FB59E" w14:textId="0E8745F8" w:rsidR="00DA0EEF" w:rsidRPr="00244A86" w:rsidRDefault="00094847" w:rsidP="00D323B8">
      <w:pPr>
        <w:pStyle w:val="BodyText"/>
        <w:ind w:left="567" w:hanging="567"/>
        <w:jc w:val="left"/>
        <w:rPr>
          <w:noProof/>
          <w:lang w:val="en-GB"/>
        </w:rPr>
      </w:pPr>
      <w:r w:rsidRPr="00244A86">
        <w:rPr>
          <w:noProof/>
          <w:lang w:val="en-GB"/>
        </w:rPr>
        <w:t>w3resource</w:t>
      </w:r>
      <w:r w:rsidR="00897DEC" w:rsidRPr="00244A86">
        <w:rPr>
          <w:noProof/>
          <w:lang w:val="en-GB"/>
        </w:rPr>
        <w:t xml:space="preserve"> (</w:t>
      </w:r>
      <w:r w:rsidR="00C16498" w:rsidRPr="00244A86">
        <w:rPr>
          <w:noProof/>
          <w:lang w:val="en-GB"/>
        </w:rPr>
        <w:t>n.d.</w:t>
      </w:r>
      <w:r w:rsidR="00897DEC" w:rsidRPr="00244A86">
        <w:rPr>
          <w:noProof/>
          <w:lang w:val="en-GB"/>
        </w:rPr>
        <w:t xml:space="preserve">). </w:t>
      </w:r>
      <w:r w:rsidRPr="00244A86">
        <w:rPr>
          <w:i/>
          <w:iCs/>
          <w:noProof/>
          <w:lang w:val="en-GB"/>
        </w:rPr>
        <w:t>SQL LOWER() function</w:t>
      </w:r>
      <w:r w:rsidR="00897DEC" w:rsidRPr="00244A86">
        <w:rPr>
          <w:noProof/>
          <w:lang w:val="en-GB"/>
        </w:rPr>
        <w:t xml:space="preserve">. </w:t>
      </w:r>
      <w:r w:rsidR="00B377C7" w:rsidRPr="00244A86">
        <w:rPr>
          <w:noProof/>
          <w:lang w:val="en-GB"/>
        </w:rPr>
        <w:t>w3resource.com</w:t>
      </w:r>
      <w:r w:rsidR="00897DEC" w:rsidRPr="00244A86">
        <w:rPr>
          <w:noProof/>
          <w:lang w:val="en-GB"/>
        </w:rPr>
        <w:t>.</w:t>
      </w:r>
      <w:r w:rsidR="00890C0F">
        <w:rPr>
          <w:rStyle w:val="Hyperlink"/>
          <w:noProof/>
          <w:lang w:val="en-GB"/>
        </w:rPr>
        <w:t xml:space="preserve"> </w:t>
      </w:r>
      <w:hyperlink r:id="rId178" w:history="1">
        <w:r w:rsidR="00890C0F" w:rsidRPr="00890C0F">
          <w:rPr>
            <w:rStyle w:val="Hyperlink"/>
            <w:noProof/>
            <w:lang w:val="en-GB"/>
          </w:rPr>
          <w:t>https://www.w3resource.com/sql/character-functions/lower.php</w:t>
        </w:r>
      </w:hyperlink>
    </w:p>
    <w:p w14:paraId="179F5B49" w14:textId="77777777" w:rsidR="00781DBC" w:rsidRPr="00244A86" w:rsidRDefault="00781DBC">
      <w:pPr>
        <w:rPr>
          <w:b/>
          <w:bCs/>
          <w:noProof/>
          <w:sz w:val="36"/>
          <w:szCs w:val="28"/>
        </w:rPr>
      </w:pPr>
      <w:r w:rsidRPr="00244A86">
        <w:rPr>
          <w:noProof/>
        </w:rPr>
        <w:br w:type="page"/>
      </w:r>
    </w:p>
    <w:p w14:paraId="7C1E97D2" w14:textId="46B336F7" w:rsidR="00AF290A" w:rsidRPr="00244A86" w:rsidRDefault="00997428" w:rsidP="00683D05">
      <w:pPr>
        <w:pStyle w:val="Heading2"/>
        <w:rPr>
          <w:noProof/>
        </w:rPr>
      </w:pPr>
      <w:r w:rsidRPr="00244A86">
        <w:rPr>
          <w:noProof/>
        </w:rPr>
        <w:lastRenderedPageBreak/>
        <w:t>Formative Assessm</w:t>
      </w:r>
      <w:bookmarkStart w:id="75" w:name="_Appendix"/>
      <w:bookmarkEnd w:id="75"/>
      <w:r w:rsidR="003E6729" w:rsidRPr="00244A86">
        <w:rPr>
          <w:noProof/>
        </w:rPr>
        <w:t>ent</w:t>
      </w:r>
    </w:p>
    <w:p w14:paraId="20F8679F" w14:textId="2BE76C84" w:rsidR="009C44B0" w:rsidRPr="00244A86" w:rsidRDefault="009C44B0" w:rsidP="009C44B0">
      <w:pPr>
        <w:pStyle w:val="ListParagraph"/>
        <w:widowControl w:val="0"/>
        <w:numPr>
          <w:ilvl w:val="0"/>
          <w:numId w:val="45"/>
        </w:numPr>
        <w:autoSpaceDE w:val="0"/>
        <w:autoSpaceDN w:val="0"/>
        <w:spacing w:before="240" w:after="0"/>
        <w:ind w:left="544" w:hanging="425"/>
        <w:contextualSpacing w:val="0"/>
        <w:jc w:val="both"/>
        <w:rPr>
          <w:noProof/>
          <w:lang w:val="en-GB"/>
        </w:rPr>
      </w:pPr>
      <w:r w:rsidRPr="00244A86">
        <w:rPr>
          <w:noProof/>
          <w:lang w:val="en-GB"/>
        </w:rPr>
        <w:t xml:space="preserve">Which of the following modes of the </w:t>
      </w:r>
      <w:r w:rsidRPr="00244A86">
        <w:rPr>
          <w:rFonts w:ascii="Consolas" w:hAnsi="Consolas"/>
          <w:noProof/>
          <w:lang w:val="en-GB"/>
        </w:rPr>
        <w:t>open()</w:t>
      </w:r>
      <w:r w:rsidRPr="00244A86">
        <w:rPr>
          <w:noProof/>
          <w:lang w:val="en-GB"/>
        </w:rPr>
        <w:t xml:space="preserve"> function does not allow you to write to the </w:t>
      </w:r>
      <w:r w:rsidR="00227C7B">
        <w:rPr>
          <w:noProof/>
          <w:lang w:val="en-GB"/>
        </w:rPr>
        <w:t xml:space="preserve">source </w:t>
      </w:r>
      <w:r w:rsidRPr="00244A86">
        <w:rPr>
          <w:noProof/>
          <w:lang w:val="en-GB"/>
        </w:rPr>
        <w:t>file?</w:t>
      </w:r>
    </w:p>
    <w:p w14:paraId="74ABF814" w14:textId="77777777" w:rsidR="009C44B0" w:rsidRPr="00244A86" w:rsidRDefault="009C44B0" w:rsidP="009C44B0">
      <w:pPr>
        <w:pStyle w:val="ListParagraph"/>
        <w:widowControl w:val="0"/>
        <w:numPr>
          <w:ilvl w:val="1"/>
          <w:numId w:val="45"/>
        </w:numPr>
        <w:tabs>
          <w:tab w:val="left" w:pos="1276"/>
        </w:tabs>
        <w:autoSpaceDE w:val="0"/>
        <w:autoSpaceDN w:val="0"/>
        <w:spacing w:before="60" w:after="0" w:line="240" w:lineRule="auto"/>
        <w:ind w:left="1276" w:hanging="425"/>
        <w:contextualSpacing w:val="0"/>
        <w:jc w:val="both"/>
        <w:rPr>
          <w:noProof/>
          <w:lang w:val="en-GB"/>
        </w:rPr>
      </w:pPr>
      <w:r w:rsidRPr="00244A86">
        <w:rPr>
          <w:rFonts w:ascii="Consolas" w:hAnsi="Consolas"/>
          <w:noProof/>
          <w:lang w:val="en-GB"/>
        </w:rPr>
        <w:t>"a"</w:t>
      </w:r>
    </w:p>
    <w:p w14:paraId="68A40B3D" w14:textId="77777777" w:rsidR="009C44B0" w:rsidRPr="00244A86" w:rsidRDefault="009C44B0" w:rsidP="009C44B0">
      <w:pPr>
        <w:pStyle w:val="ListParagraph"/>
        <w:widowControl w:val="0"/>
        <w:numPr>
          <w:ilvl w:val="1"/>
          <w:numId w:val="45"/>
        </w:numPr>
        <w:tabs>
          <w:tab w:val="left" w:pos="1276"/>
        </w:tabs>
        <w:autoSpaceDE w:val="0"/>
        <w:autoSpaceDN w:val="0"/>
        <w:spacing w:before="60" w:after="0" w:line="240" w:lineRule="auto"/>
        <w:ind w:left="1276" w:hanging="425"/>
        <w:contextualSpacing w:val="0"/>
        <w:jc w:val="both"/>
        <w:rPr>
          <w:noProof/>
          <w:lang w:val="en-GB"/>
        </w:rPr>
      </w:pPr>
      <w:r w:rsidRPr="00244A86">
        <w:rPr>
          <w:rFonts w:ascii="Consolas" w:hAnsi="Consolas"/>
          <w:noProof/>
          <w:lang w:val="en-GB"/>
        </w:rPr>
        <w:t>"r"</w:t>
      </w:r>
    </w:p>
    <w:p w14:paraId="324D3C48" w14:textId="77777777" w:rsidR="009C44B0" w:rsidRPr="00244A86" w:rsidRDefault="009C44B0" w:rsidP="009C44B0">
      <w:pPr>
        <w:pStyle w:val="ListParagraph"/>
        <w:widowControl w:val="0"/>
        <w:numPr>
          <w:ilvl w:val="1"/>
          <w:numId w:val="45"/>
        </w:numPr>
        <w:tabs>
          <w:tab w:val="left" w:pos="1276"/>
        </w:tabs>
        <w:autoSpaceDE w:val="0"/>
        <w:autoSpaceDN w:val="0"/>
        <w:spacing w:before="60" w:after="0" w:line="240" w:lineRule="auto"/>
        <w:ind w:left="1276" w:hanging="425"/>
        <w:contextualSpacing w:val="0"/>
        <w:jc w:val="both"/>
        <w:rPr>
          <w:noProof/>
          <w:lang w:val="en-GB"/>
        </w:rPr>
      </w:pPr>
      <w:r w:rsidRPr="00244A86">
        <w:rPr>
          <w:rFonts w:ascii="Consolas" w:hAnsi="Consolas"/>
          <w:noProof/>
          <w:lang w:val="en-GB"/>
        </w:rPr>
        <w:t>"r+"</w:t>
      </w:r>
    </w:p>
    <w:p w14:paraId="3B75AC1F" w14:textId="77777777" w:rsidR="009C44B0" w:rsidRPr="00244A86" w:rsidRDefault="009C44B0" w:rsidP="009C44B0">
      <w:pPr>
        <w:pStyle w:val="ListParagraph"/>
        <w:widowControl w:val="0"/>
        <w:numPr>
          <w:ilvl w:val="1"/>
          <w:numId w:val="45"/>
        </w:numPr>
        <w:tabs>
          <w:tab w:val="left" w:pos="1276"/>
        </w:tabs>
        <w:autoSpaceDE w:val="0"/>
        <w:autoSpaceDN w:val="0"/>
        <w:spacing w:before="60" w:after="0" w:line="240" w:lineRule="auto"/>
        <w:ind w:left="1276" w:hanging="425"/>
        <w:contextualSpacing w:val="0"/>
        <w:jc w:val="both"/>
        <w:rPr>
          <w:noProof/>
          <w:lang w:val="en-GB"/>
        </w:rPr>
      </w:pPr>
      <w:r w:rsidRPr="00244A86">
        <w:rPr>
          <w:rFonts w:ascii="Consolas" w:hAnsi="Consolas"/>
          <w:noProof/>
          <w:lang w:val="en-GB"/>
        </w:rPr>
        <w:t>"w"</w:t>
      </w:r>
    </w:p>
    <w:p w14:paraId="6C60E938" w14:textId="77777777" w:rsidR="009C44B0" w:rsidRPr="00244A86" w:rsidRDefault="009C44B0" w:rsidP="009C44B0">
      <w:pPr>
        <w:pStyle w:val="ListParagraph"/>
        <w:widowControl w:val="0"/>
        <w:numPr>
          <w:ilvl w:val="0"/>
          <w:numId w:val="45"/>
        </w:numPr>
        <w:autoSpaceDE w:val="0"/>
        <w:autoSpaceDN w:val="0"/>
        <w:spacing w:before="240" w:after="0"/>
        <w:contextualSpacing w:val="0"/>
        <w:jc w:val="left"/>
        <w:rPr>
          <w:noProof/>
          <w:lang w:val="en-GB"/>
        </w:rPr>
      </w:pPr>
      <w:r w:rsidRPr="00244A86">
        <w:rPr>
          <w:noProof/>
          <w:lang w:val="en-GB"/>
        </w:rPr>
        <w:t>What role does the cursor object play in Python?</w:t>
      </w:r>
    </w:p>
    <w:p w14:paraId="5CDFF8E9" w14:textId="77777777" w:rsidR="009C44B0" w:rsidRPr="00244A86" w:rsidRDefault="009C44B0" w:rsidP="009C44B0">
      <w:pPr>
        <w:pStyle w:val="ListParagraph"/>
        <w:widowControl w:val="0"/>
        <w:numPr>
          <w:ilvl w:val="0"/>
          <w:numId w:val="46"/>
        </w:numPr>
        <w:autoSpaceDE w:val="0"/>
        <w:autoSpaceDN w:val="0"/>
        <w:spacing w:before="60" w:after="0" w:line="240" w:lineRule="auto"/>
        <w:ind w:left="1276" w:hanging="425"/>
        <w:contextualSpacing w:val="0"/>
        <w:jc w:val="both"/>
        <w:rPr>
          <w:noProof/>
          <w:lang w:val="en-GB"/>
        </w:rPr>
      </w:pPr>
      <w:r w:rsidRPr="00244A86">
        <w:rPr>
          <w:noProof/>
          <w:lang w:val="en-GB"/>
        </w:rPr>
        <w:t>It carries our commands from Python to SQL.</w:t>
      </w:r>
    </w:p>
    <w:p w14:paraId="632F73F0" w14:textId="77777777" w:rsidR="009C44B0" w:rsidRPr="00244A86" w:rsidRDefault="009C44B0" w:rsidP="009C44B0">
      <w:pPr>
        <w:pStyle w:val="ListParagraph"/>
        <w:widowControl w:val="0"/>
        <w:numPr>
          <w:ilvl w:val="0"/>
          <w:numId w:val="46"/>
        </w:numPr>
        <w:autoSpaceDE w:val="0"/>
        <w:autoSpaceDN w:val="0"/>
        <w:spacing w:before="60" w:after="0" w:line="240" w:lineRule="auto"/>
        <w:ind w:left="1276" w:hanging="425"/>
        <w:contextualSpacing w:val="0"/>
        <w:jc w:val="both"/>
        <w:rPr>
          <w:noProof/>
          <w:lang w:val="en-GB"/>
        </w:rPr>
      </w:pPr>
      <w:r w:rsidRPr="00244A86">
        <w:rPr>
          <w:noProof/>
          <w:lang w:val="en-GB"/>
        </w:rPr>
        <w:t xml:space="preserve">It connects Python with the database. </w:t>
      </w:r>
    </w:p>
    <w:p w14:paraId="7264FA47" w14:textId="77777777" w:rsidR="009C44B0" w:rsidRPr="00244A86" w:rsidRDefault="009C44B0" w:rsidP="009C44B0">
      <w:pPr>
        <w:pStyle w:val="ListParagraph"/>
        <w:widowControl w:val="0"/>
        <w:numPr>
          <w:ilvl w:val="0"/>
          <w:numId w:val="46"/>
        </w:numPr>
        <w:autoSpaceDE w:val="0"/>
        <w:autoSpaceDN w:val="0"/>
        <w:spacing w:before="60" w:after="0" w:line="240" w:lineRule="auto"/>
        <w:ind w:left="1276" w:hanging="425"/>
        <w:contextualSpacing w:val="0"/>
        <w:jc w:val="both"/>
        <w:rPr>
          <w:noProof/>
          <w:lang w:val="en-GB"/>
        </w:rPr>
      </w:pPr>
      <w:r w:rsidRPr="00244A86">
        <w:rPr>
          <w:noProof/>
          <w:lang w:val="en-GB"/>
        </w:rPr>
        <w:t>It is the database object in Python.</w:t>
      </w:r>
    </w:p>
    <w:p w14:paraId="5799579C" w14:textId="77777777" w:rsidR="009C44B0" w:rsidRPr="00244A86" w:rsidRDefault="009C44B0" w:rsidP="009C44B0">
      <w:pPr>
        <w:pStyle w:val="ListParagraph"/>
        <w:widowControl w:val="0"/>
        <w:numPr>
          <w:ilvl w:val="0"/>
          <w:numId w:val="46"/>
        </w:numPr>
        <w:autoSpaceDE w:val="0"/>
        <w:autoSpaceDN w:val="0"/>
        <w:spacing w:before="60" w:after="0" w:line="240" w:lineRule="auto"/>
        <w:ind w:left="1276" w:hanging="425"/>
        <w:contextualSpacing w:val="0"/>
        <w:jc w:val="both"/>
        <w:rPr>
          <w:noProof/>
          <w:lang w:val="en-GB"/>
        </w:rPr>
      </w:pPr>
      <w:r w:rsidRPr="00244A86">
        <w:rPr>
          <w:noProof/>
          <w:lang w:val="en-GB"/>
        </w:rPr>
        <w:t>It defines the table in the database with direct access.</w:t>
      </w:r>
    </w:p>
    <w:p w14:paraId="3D71B52B" w14:textId="77777777" w:rsidR="009C44B0" w:rsidRPr="00244A86" w:rsidRDefault="009C44B0" w:rsidP="009C44B0">
      <w:pPr>
        <w:pStyle w:val="ListParagraph"/>
        <w:widowControl w:val="0"/>
        <w:numPr>
          <w:ilvl w:val="0"/>
          <w:numId w:val="45"/>
        </w:numPr>
        <w:autoSpaceDE w:val="0"/>
        <w:autoSpaceDN w:val="0"/>
        <w:spacing w:before="240" w:after="0"/>
        <w:ind w:left="544" w:hanging="425"/>
        <w:contextualSpacing w:val="0"/>
        <w:jc w:val="both"/>
        <w:rPr>
          <w:noProof/>
          <w:lang w:val="en-GB"/>
        </w:rPr>
      </w:pPr>
      <w:r w:rsidRPr="00244A86">
        <w:rPr>
          <w:noProof/>
          <w:lang w:val="en-GB"/>
        </w:rPr>
        <w:t xml:space="preserve">After querying a SQL table with 50 observations, we use </w:t>
      </w:r>
      <w:r w:rsidRPr="00244A86">
        <w:rPr>
          <w:rFonts w:ascii="Consolas" w:hAnsi="Consolas"/>
          <w:noProof/>
          <w:lang w:val="en-GB"/>
        </w:rPr>
        <w:t>fetchone()</w:t>
      </w:r>
      <w:r w:rsidRPr="00244A86">
        <w:rPr>
          <w:noProof/>
          <w:lang w:val="en-GB"/>
        </w:rPr>
        <w:t xml:space="preserve"> to check on the outcome of one record for merely one time. How many records will remain available in the query output after that?</w:t>
      </w:r>
    </w:p>
    <w:p w14:paraId="4E40027E"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0</w:t>
      </w:r>
    </w:p>
    <w:p w14:paraId="5EC67010"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1</w:t>
      </w:r>
    </w:p>
    <w:p w14:paraId="2FD210F5"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49</w:t>
      </w:r>
    </w:p>
    <w:p w14:paraId="69C00AF7"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50</w:t>
      </w:r>
    </w:p>
    <w:p w14:paraId="2C3167EE" w14:textId="77777777" w:rsidR="009C44B0" w:rsidRPr="00244A86" w:rsidRDefault="009C44B0" w:rsidP="009C44B0">
      <w:pPr>
        <w:pStyle w:val="ListParagraph"/>
        <w:widowControl w:val="0"/>
        <w:numPr>
          <w:ilvl w:val="0"/>
          <w:numId w:val="45"/>
        </w:numPr>
        <w:autoSpaceDE w:val="0"/>
        <w:autoSpaceDN w:val="0"/>
        <w:spacing w:before="240" w:after="0"/>
        <w:ind w:left="544" w:hanging="425"/>
        <w:contextualSpacing w:val="0"/>
        <w:jc w:val="both"/>
        <w:rPr>
          <w:noProof/>
          <w:lang w:val="en-GB"/>
        </w:rPr>
      </w:pPr>
      <w:r w:rsidRPr="00244A86">
        <w:rPr>
          <w:noProof/>
          <w:lang w:val="en-GB"/>
        </w:rPr>
        <w:t xml:space="preserve">Which statement/clause/keyword cannot be embedded in the </w:t>
      </w:r>
      <w:r w:rsidRPr="00244A86">
        <w:rPr>
          <w:rFonts w:ascii="Consolas" w:hAnsi="Consolas"/>
          <w:noProof/>
          <w:lang w:val="en-GB"/>
        </w:rPr>
        <w:t>SELECT</w:t>
      </w:r>
      <w:r w:rsidRPr="00244A86">
        <w:rPr>
          <w:noProof/>
          <w:lang w:val="en-GB"/>
        </w:rPr>
        <w:t xml:space="preserve"> statement?</w:t>
      </w:r>
    </w:p>
    <w:p w14:paraId="7E6CEDCC"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CROSS</w:t>
      </w:r>
      <w:r w:rsidRPr="00945E40">
        <w:rPr>
          <w:noProof/>
          <w:lang w:val="en-GB"/>
        </w:rPr>
        <w:t xml:space="preserve"> </w:t>
      </w:r>
      <w:r w:rsidRPr="00244A86">
        <w:rPr>
          <w:rFonts w:ascii="Consolas" w:hAnsi="Consolas"/>
          <w:noProof/>
          <w:lang w:val="en-GB"/>
        </w:rPr>
        <w:t>JOIN</w:t>
      </w:r>
    </w:p>
    <w:p w14:paraId="73FB03AA"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GROUP</w:t>
      </w:r>
      <w:r w:rsidRPr="00945E40">
        <w:rPr>
          <w:noProof/>
          <w:lang w:val="en-GB"/>
        </w:rPr>
        <w:t xml:space="preserve"> </w:t>
      </w:r>
      <w:r w:rsidRPr="00244A86">
        <w:rPr>
          <w:rFonts w:ascii="Consolas" w:hAnsi="Consolas"/>
          <w:noProof/>
          <w:lang w:val="en-GB"/>
        </w:rPr>
        <w:t>BY</w:t>
      </w:r>
    </w:p>
    <w:p w14:paraId="4BA7A81D"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ORDER</w:t>
      </w:r>
      <w:r w:rsidRPr="00945E40">
        <w:rPr>
          <w:noProof/>
          <w:lang w:val="en-GB"/>
        </w:rPr>
        <w:t xml:space="preserve"> </w:t>
      </w:r>
      <w:r w:rsidRPr="00244A86">
        <w:rPr>
          <w:rFonts w:ascii="Consolas" w:hAnsi="Consolas"/>
          <w:noProof/>
          <w:lang w:val="en-GB"/>
        </w:rPr>
        <w:t>BY</w:t>
      </w:r>
    </w:p>
    <w:p w14:paraId="02185612"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RENAME</w:t>
      </w:r>
      <w:r w:rsidRPr="00945E40">
        <w:rPr>
          <w:noProof/>
          <w:lang w:val="en-GB"/>
        </w:rPr>
        <w:t xml:space="preserve"> </w:t>
      </w:r>
      <w:r w:rsidRPr="00244A86">
        <w:rPr>
          <w:rFonts w:ascii="Consolas" w:hAnsi="Consolas"/>
          <w:noProof/>
          <w:lang w:val="en-GB"/>
        </w:rPr>
        <w:t>TO</w:t>
      </w:r>
    </w:p>
    <w:p w14:paraId="7EB686E2" w14:textId="77777777" w:rsidR="009C44B0" w:rsidRPr="00244A86" w:rsidRDefault="009C44B0" w:rsidP="009C44B0">
      <w:pPr>
        <w:pStyle w:val="ListParagraph"/>
        <w:widowControl w:val="0"/>
        <w:numPr>
          <w:ilvl w:val="0"/>
          <w:numId w:val="45"/>
        </w:numPr>
        <w:autoSpaceDE w:val="0"/>
        <w:autoSpaceDN w:val="0"/>
        <w:spacing w:before="240" w:after="0"/>
        <w:ind w:left="544" w:hanging="425"/>
        <w:contextualSpacing w:val="0"/>
        <w:jc w:val="both"/>
        <w:rPr>
          <w:noProof/>
          <w:lang w:val="en-GB"/>
        </w:rPr>
      </w:pPr>
      <w:r w:rsidRPr="00244A86">
        <w:rPr>
          <w:noProof/>
          <w:lang w:val="en-GB"/>
        </w:rPr>
        <w:t>Table A has 50 records and table B has 70. A total of 40 records could be matched based on certain conditions. What would be the number of records in the output table if we merged A and B by inner join and cross join, respectively?</w:t>
      </w:r>
    </w:p>
    <w:p w14:paraId="3B618DA7"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40 and 3500</w:t>
      </w:r>
    </w:p>
    <w:p w14:paraId="6F299E04"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50 and 3500</w:t>
      </w:r>
    </w:p>
    <w:p w14:paraId="55C6B14C"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40 and 50</w:t>
      </w:r>
    </w:p>
    <w:p w14:paraId="25014B71"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50 and 70</w:t>
      </w:r>
    </w:p>
    <w:p w14:paraId="561C7E22" w14:textId="77777777" w:rsidR="009C44B0" w:rsidRPr="00244A86" w:rsidRDefault="009C44B0" w:rsidP="00244A86">
      <w:pPr>
        <w:pStyle w:val="ListParagraph"/>
        <w:widowControl w:val="0"/>
        <w:numPr>
          <w:ilvl w:val="0"/>
          <w:numId w:val="45"/>
        </w:numPr>
        <w:autoSpaceDE w:val="0"/>
        <w:autoSpaceDN w:val="0"/>
        <w:spacing w:before="240" w:after="0"/>
        <w:ind w:left="544" w:hanging="425"/>
        <w:contextualSpacing w:val="0"/>
        <w:jc w:val="both"/>
        <w:rPr>
          <w:noProof/>
          <w:lang w:val="en-GB"/>
        </w:rPr>
      </w:pPr>
      <w:r w:rsidRPr="00244A86">
        <w:rPr>
          <w:noProof/>
          <w:lang w:val="en-GB"/>
        </w:rPr>
        <w:lastRenderedPageBreak/>
        <w:t>Which of the following values would not be selected given the following SQL command?</w:t>
      </w:r>
    </w:p>
    <w:p w14:paraId="1E1FB007" w14:textId="77777777" w:rsidR="009C44B0" w:rsidRPr="00244A86" w:rsidRDefault="009C44B0" w:rsidP="00EA7449">
      <w:pPr>
        <w:pStyle w:val="NoSpacing"/>
        <w:spacing w:before="120" w:after="120"/>
        <w:rPr>
          <w:rFonts w:ascii="Consolas" w:hAnsi="Consolas"/>
          <w:noProof/>
          <w:sz w:val="24"/>
          <w:szCs w:val="24"/>
          <w:lang w:val="en-GB"/>
        </w:rPr>
      </w:pPr>
      <w:r w:rsidRPr="00244A86">
        <w:rPr>
          <w:rFonts w:ascii="Consolas" w:hAnsi="Consolas"/>
          <w:noProof/>
          <w:sz w:val="24"/>
          <w:szCs w:val="24"/>
          <w:lang w:val="en-GB"/>
        </w:rPr>
        <w:t>SELECT * FROM city_list WHERE city LIKE 'S%g%';</w:t>
      </w:r>
    </w:p>
    <w:p w14:paraId="40B0AF92"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Singapore.</w:t>
      </w:r>
    </w:p>
    <w:p w14:paraId="6996F674"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SINGAP.</w:t>
      </w:r>
    </w:p>
    <w:p w14:paraId="5AC0F991"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S’PORE</w:t>
      </w:r>
    </w:p>
    <w:p w14:paraId="1834C7CF"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SG</w:t>
      </w:r>
    </w:p>
    <w:p w14:paraId="6C3D4CC8" w14:textId="77777777" w:rsidR="009C44B0" w:rsidRPr="00244A86" w:rsidRDefault="009C44B0" w:rsidP="00244A86">
      <w:pPr>
        <w:pStyle w:val="ListParagraph"/>
        <w:widowControl w:val="0"/>
        <w:numPr>
          <w:ilvl w:val="0"/>
          <w:numId w:val="45"/>
        </w:numPr>
        <w:autoSpaceDE w:val="0"/>
        <w:autoSpaceDN w:val="0"/>
        <w:spacing w:before="240" w:after="0"/>
        <w:ind w:left="544" w:hanging="425"/>
        <w:contextualSpacing w:val="0"/>
        <w:jc w:val="both"/>
        <w:rPr>
          <w:noProof/>
          <w:lang w:val="en-GB"/>
        </w:rPr>
      </w:pPr>
      <w:r w:rsidRPr="00244A86">
        <w:rPr>
          <w:noProof/>
          <w:lang w:val="en-GB"/>
        </w:rPr>
        <w:t xml:space="preserve">Which of the following is one of the main differences between </w:t>
      </w:r>
      <w:r w:rsidRPr="00244A86">
        <w:rPr>
          <w:rFonts w:ascii="Consolas" w:hAnsi="Consolas"/>
          <w:noProof/>
          <w:lang w:val="en-GB"/>
        </w:rPr>
        <w:t>USING</w:t>
      </w:r>
      <w:r w:rsidRPr="00244A86">
        <w:rPr>
          <w:noProof/>
          <w:lang w:val="en-GB"/>
        </w:rPr>
        <w:t xml:space="preserve"> and </w:t>
      </w:r>
      <w:r w:rsidRPr="00244A86">
        <w:rPr>
          <w:rFonts w:ascii="Consolas" w:hAnsi="Consolas"/>
          <w:noProof/>
          <w:lang w:val="en-GB"/>
        </w:rPr>
        <w:t>ON</w:t>
      </w:r>
      <w:r w:rsidRPr="00244A86">
        <w:rPr>
          <w:noProof/>
          <w:lang w:val="en-GB"/>
        </w:rPr>
        <w:t xml:space="preserve"> in an </w:t>
      </w:r>
      <w:r w:rsidRPr="00244A86">
        <w:rPr>
          <w:rFonts w:ascii="Consolas" w:hAnsi="Consolas"/>
          <w:noProof/>
          <w:lang w:val="en-GB"/>
        </w:rPr>
        <w:t>INNER</w:t>
      </w:r>
      <w:r w:rsidRPr="00244A86">
        <w:rPr>
          <w:noProof/>
          <w:lang w:val="en-GB"/>
        </w:rPr>
        <w:t xml:space="preserve"> </w:t>
      </w:r>
      <w:r w:rsidRPr="00244A86">
        <w:rPr>
          <w:rFonts w:ascii="Consolas" w:hAnsi="Consolas"/>
          <w:noProof/>
          <w:lang w:val="en-GB"/>
        </w:rPr>
        <w:t>JOIN</w:t>
      </w:r>
      <w:r w:rsidRPr="00244A86">
        <w:rPr>
          <w:noProof/>
          <w:lang w:val="en-GB"/>
        </w:rPr>
        <w:t xml:space="preserve"> clause?</w:t>
      </w:r>
    </w:p>
    <w:p w14:paraId="06B77445" w14:textId="4147D006"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 xml:space="preserve">Only </w:t>
      </w:r>
      <w:r w:rsidRPr="00244A86">
        <w:rPr>
          <w:rFonts w:ascii="Consolas" w:hAnsi="Consolas"/>
          <w:noProof/>
          <w:lang w:val="en-GB"/>
        </w:rPr>
        <w:t>ON</w:t>
      </w:r>
      <w:r w:rsidRPr="00244A86">
        <w:rPr>
          <w:noProof/>
          <w:lang w:val="en-GB"/>
        </w:rPr>
        <w:t xml:space="preserve"> is allowed to use in an </w:t>
      </w:r>
      <w:r w:rsidRPr="00244A86">
        <w:rPr>
          <w:rFonts w:ascii="Consolas" w:hAnsi="Consolas"/>
          <w:noProof/>
          <w:lang w:val="en-GB"/>
        </w:rPr>
        <w:t>INNER</w:t>
      </w:r>
      <w:r w:rsidR="0003112B" w:rsidRPr="00244A86">
        <w:rPr>
          <w:noProof/>
          <w:lang w:val="en-GB"/>
        </w:rPr>
        <w:t xml:space="preserve"> </w:t>
      </w:r>
      <w:r w:rsidRPr="00244A86">
        <w:rPr>
          <w:rFonts w:ascii="Consolas" w:hAnsi="Consolas"/>
          <w:noProof/>
          <w:lang w:val="en-GB"/>
        </w:rPr>
        <w:t>JOIN</w:t>
      </w:r>
      <w:r w:rsidRPr="00244A86">
        <w:rPr>
          <w:noProof/>
          <w:lang w:val="en-GB"/>
        </w:rPr>
        <w:t xml:space="preserve"> clause.</w:t>
      </w:r>
    </w:p>
    <w:p w14:paraId="1F5CEB2C"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The matching variable from the second table will not be carried over to the output table of the query.</w:t>
      </w:r>
    </w:p>
    <w:p w14:paraId="5F4B64CB"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Missing values of the matching variable from the first table will be replaced by the values of the matching variable from the second table.</w:t>
      </w:r>
    </w:p>
    <w:p w14:paraId="7EBCCE8A"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 xml:space="preserve">We can omit the names of the original tables when using </w:t>
      </w:r>
      <w:r w:rsidRPr="00244A86">
        <w:rPr>
          <w:rFonts w:ascii="Consolas" w:hAnsi="Consolas"/>
          <w:noProof/>
          <w:lang w:val="en-GB"/>
        </w:rPr>
        <w:t>ON</w:t>
      </w:r>
      <w:r w:rsidRPr="00244A86">
        <w:rPr>
          <w:noProof/>
          <w:lang w:val="en-GB"/>
        </w:rPr>
        <w:t xml:space="preserve"> in the </w:t>
      </w:r>
      <w:r w:rsidRPr="00244A86">
        <w:rPr>
          <w:rFonts w:ascii="Consolas" w:hAnsi="Consolas"/>
          <w:noProof/>
          <w:lang w:val="en-GB"/>
        </w:rPr>
        <w:t>INNER JOIN</w:t>
      </w:r>
      <w:r w:rsidRPr="00244A86">
        <w:rPr>
          <w:noProof/>
          <w:lang w:val="en-GB"/>
        </w:rPr>
        <w:t xml:space="preserve"> clause.</w:t>
      </w:r>
    </w:p>
    <w:p w14:paraId="0BBA88CE" w14:textId="77777777" w:rsidR="009C44B0" w:rsidRPr="00244A86" w:rsidRDefault="009C44B0" w:rsidP="009C44B0">
      <w:pPr>
        <w:pStyle w:val="ListParagraph"/>
        <w:widowControl w:val="0"/>
        <w:numPr>
          <w:ilvl w:val="0"/>
          <w:numId w:val="45"/>
        </w:numPr>
        <w:autoSpaceDE w:val="0"/>
        <w:autoSpaceDN w:val="0"/>
        <w:spacing w:before="240" w:after="0"/>
        <w:ind w:left="544" w:hanging="425"/>
        <w:contextualSpacing w:val="0"/>
        <w:jc w:val="both"/>
        <w:rPr>
          <w:noProof/>
          <w:lang w:val="en-GB"/>
        </w:rPr>
      </w:pPr>
      <w:r w:rsidRPr="00244A86">
        <w:rPr>
          <w:noProof/>
          <w:lang w:val="en-GB"/>
        </w:rPr>
        <w:t xml:space="preserve">In a table called </w:t>
      </w:r>
      <w:r w:rsidRPr="001108AE">
        <w:rPr>
          <w:rFonts w:ascii="Consolas" w:hAnsi="Consolas"/>
          <w:noProof/>
          <w:lang w:val="en-GB"/>
        </w:rPr>
        <w:t>cars</w:t>
      </w:r>
      <w:r w:rsidRPr="00244A86">
        <w:rPr>
          <w:noProof/>
          <w:lang w:val="en-GB"/>
        </w:rPr>
        <w:t>, there is a variable named type which has 4 values: A, B, C and D. Type A has 20 records, Type B has 10, Type C has 34, Type D has 7 records. What would be the output table of the following query?</w:t>
      </w:r>
    </w:p>
    <w:p w14:paraId="0E1F112B" w14:textId="77777777" w:rsidR="009C44B0" w:rsidRPr="00244A86" w:rsidRDefault="009C44B0" w:rsidP="009C44B0">
      <w:pPr>
        <w:pStyle w:val="NoSpacing"/>
        <w:spacing w:before="120" w:after="120"/>
        <w:ind w:left="2977"/>
        <w:jc w:val="left"/>
        <w:rPr>
          <w:rFonts w:ascii="Consolas" w:hAnsi="Consolas"/>
          <w:noProof/>
          <w:sz w:val="24"/>
          <w:szCs w:val="24"/>
          <w:lang w:val="en-GB"/>
        </w:rPr>
      </w:pPr>
      <w:r w:rsidRPr="00244A86">
        <w:rPr>
          <w:rFonts w:ascii="Consolas" w:hAnsi="Consolas"/>
          <w:noProof/>
          <w:sz w:val="24"/>
          <w:szCs w:val="24"/>
          <w:lang w:val="en-GB"/>
        </w:rPr>
        <w:t xml:space="preserve">SELECT type, COUNT(type) </w:t>
      </w:r>
      <w:r w:rsidRPr="00244A86">
        <w:rPr>
          <w:rFonts w:ascii="Consolas" w:hAnsi="Consolas"/>
          <w:noProof/>
          <w:sz w:val="24"/>
          <w:szCs w:val="24"/>
          <w:lang w:val="en-GB"/>
        </w:rPr>
        <w:br/>
        <w:t xml:space="preserve">FROM cars </w:t>
      </w:r>
      <w:r w:rsidRPr="00244A86">
        <w:rPr>
          <w:rFonts w:ascii="Consolas" w:hAnsi="Consolas"/>
          <w:noProof/>
          <w:sz w:val="24"/>
          <w:szCs w:val="24"/>
          <w:lang w:val="en-GB"/>
        </w:rPr>
        <w:br/>
        <w:t xml:space="preserve">GROUP BY type </w:t>
      </w:r>
      <w:r w:rsidRPr="00244A86">
        <w:rPr>
          <w:rFonts w:ascii="Consolas" w:hAnsi="Consolas"/>
          <w:noProof/>
          <w:sz w:val="24"/>
          <w:szCs w:val="24"/>
          <w:lang w:val="en-GB"/>
        </w:rPr>
        <w:br/>
        <w:t>WHERE COUNT(type) &gt;= 20;</w:t>
      </w:r>
    </w:p>
    <w:p w14:paraId="58E2594A"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Empty table</w:t>
      </w:r>
    </w:p>
    <w:p w14:paraId="4E322D02"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Error</w:t>
      </w:r>
    </w:p>
    <w:p w14:paraId="64150766"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Type C, 34</w:t>
      </w:r>
    </w:p>
    <w:p w14:paraId="7AB2BBB7"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rPr>
          <w:noProof/>
          <w:lang w:val="en-GB"/>
        </w:rPr>
      </w:pPr>
      <w:r w:rsidRPr="00244A86">
        <w:rPr>
          <w:noProof/>
          <w:lang w:val="en-GB"/>
        </w:rPr>
        <w:t>Type A, 20</w:t>
      </w:r>
      <w:r w:rsidRPr="00244A86">
        <w:rPr>
          <w:noProof/>
          <w:lang w:val="en-GB"/>
        </w:rPr>
        <w:br/>
        <w:t>Type C, 34</w:t>
      </w:r>
    </w:p>
    <w:p w14:paraId="4692EDB8" w14:textId="77777777" w:rsidR="009C44B0" w:rsidRPr="00244A86" w:rsidRDefault="009C44B0" w:rsidP="009C44B0">
      <w:pPr>
        <w:pStyle w:val="ListParagraph"/>
        <w:widowControl w:val="0"/>
        <w:numPr>
          <w:ilvl w:val="0"/>
          <w:numId w:val="45"/>
        </w:numPr>
        <w:autoSpaceDE w:val="0"/>
        <w:autoSpaceDN w:val="0"/>
        <w:spacing w:before="240" w:after="0"/>
        <w:ind w:left="544" w:hanging="425"/>
        <w:contextualSpacing w:val="0"/>
        <w:jc w:val="left"/>
        <w:rPr>
          <w:noProof/>
          <w:lang w:val="en-GB"/>
        </w:rPr>
      </w:pPr>
      <w:r w:rsidRPr="00244A86">
        <w:rPr>
          <w:noProof/>
          <w:lang w:val="en-GB"/>
        </w:rPr>
        <w:t>Which of the following functions is directly supported by SQLite or SQLite3?</w:t>
      </w:r>
    </w:p>
    <w:p w14:paraId="0DB6908D"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OUTER</w:t>
      </w:r>
      <w:r w:rsidRPr="00244A86">
        <w:rPr>
          <w:noProof/>
          <w:lang w:val="en-GB"/>
        </w:rPr>
        <w:t xml:space="preserve"> </w:t>
      </w:r>
      <w:r w:rsidRPr="00244A86">
        <w:rPr>
          <w:rFonts w:ascii="Consolas" w:hAnsi="Consolas"/>
          <w:noProof/>
          <w:lang w:val="en-GB"/>
        </w:rPr>
        <w:t>JOIN</w:t>
      </w:r>
    </w:p>
    <w:p w14:paraId="7948B06B"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DROP</w:t>
      </w:r>
      <w:r w:rsidRPr="00244A86">
        <w:rPr>
          <w:noProof/>
          <w:lang w:val="en-GB"/>
        </w:rPr>
        <w:t xml:space="preserve"> </w:t>
      </w:r>
      <w:r w:rsidRPr="00244A86">
        <w:rPr>
          <w:rFonts w:ascii="Consolas" w:hAnsi="Consolas"/>
          <w:noProof/>
          <w:lang w:val="en-GB"/>
        </w:rPr>
        <w:t>COLUMN</w:t>
      </w:r>
    </w:p>
    <w:p w14:paraId="789AD825"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rFonts w:ascii="Consolas" w:hAnsi="Consolas"/>
          <w:noProof/>
          <w:lang w:val="en-GB"/>
        </w:rPr>
        <w:t>REARRANGE</w:t>
      </w:r>
      <w:r w:rsidRPr="00244A86">
        <w:rPr>
          <w:noProof/>
          <w:lang w:val="en-GB"/>
        </w:rPr>
        <w:t xml:space="preserve"> </w:t>
      </w:r>
      <w:r w:rsidRPr="00244A86">
        <w:rPr>
          <w:rFonts w:ascii="Consolas" w:hAnsi="Consolas"/>
          <w:noProof/>
          <w:lang w:val="en-GB"/>
        </w:rPr>
        <w:t>COLUMN</w:t>
      </w:r>
    </w:p>
    <w:p w14:paraId="5C396691"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RENAME</w:t>
      </w:r>
      <w:r w:rsidRPr="00244A86">
        <w:rPr>
          <w:noProof/>
          <w:lang w:val="en-GB"/>
        </w:rPr>
        <w:t xml:space="preserve"> </w:t>
      </w:r>
      <w:r w:rsidRPr="00244A86">
        <w:rPr>
          <w:rFonts w:ascii="Consolas" w:hAnsi="Consolas"/>
          <w:noProof/>
          <w:lang w:val="en-GB"/>
        </w:rPr>
        <w:t>TABLE</w:t>
      </w:r>
      <w:r w:rsidRPr="00244A86">
        <w:rPr>
          <w:noProof/>
          <w:lang w:val="en-GB"/>
        </w:rPr>
        <w:t xml:space="preserve"> </w:t>
      </w:r>
      <w:r w:rsidRPr="00244A86">
        <w:rPr>
          <w:rFonts w:ascii="Consolas" w:hAnsi="Consolas"/>
          <w:noProof/>
          <w:lang w:val="en-GB"/>
        </w:rPr>
        <w:t>TO</w:t>
      </w:r>
    </w:p>
    <w:p w14:paraId="7E4939A1" w14:textId="77777777" w:rsidR="009C44B0" w:rsidRPr="00244A86" w:rsidRDefault="009C44B0" w:rsidP="00244A86">
      <w:pPr>
        <w:pStyle w:val="ListParagraph"/>
        <w:widowControl w:val="0"/>
        <w:numPr>
          <w:ilvl w:val="0"/>
          <w:numId w:val="45"/>
        </w:numPr>
        <w:autoSpaceDE w:val="0"/>
        <w:autoSpaceDN w:val="0"/>
        <w:spacing w:before="240" w:after="0"/>
        <w:ind w:left="544" w:hanging="425"/>
        <w:contextualSpacing w:val="0"/>
        <w:jc w:val="both"/>
        <w:rPr>
          <w:noProof/>
          <w:lang w:val="en-GB"/>
        </w:rPr>
      </w:pPr>
      <w:r w:rsidRPr="00244A86">
        <w:rPr>
          <w:noProof/>
          <w:lang w:val="en-GB"/>
        </w:rPr>
        <w:t xml:space="preserve">Which of the following is no more possible after the connection to a database is </w:t>
      </w:r>
      <w:r w:rsidRPr="00244A86">
        <w:rPr>
          <w:noProof/>
          <w:lang w:val="en-GB"/>
        </w:rPr>
        <w:lastRenderedPageBreak/>
        <w:t>closed?</w:t>
      </w:r>
    </w:p>
    <w:p w14:paraId="5A34BE89"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Check the name of the existing tables in a database</w:t>
      </w:r>
    </w:p>
    <w:p w14:paraId="742AF15F"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Connect to another database</w:t>
      </w:r>
    </w:p>
    <w:p w14:paraId="3485A6AA"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Rename the database file using file explorer of the operating system</w:t>
      </w:r>
    </w:p>
    <w:p w14:paraId="6897B681" w14:textId="77777777" w:rsidR="009C44B0" w:rsidRPr="00244A86" w:rsidRDefault="009C44B0" w:rsidP="009C44B0">
      <w:pPr>
        <w:pStyle w:val="ListParagraph"/>
        <w:widowControl w:val="0"/>
        <w:numPr>
          <w:ilvl w:val="1"/>
          <w:numId w:val="45"/>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Extract information from a Python object which contains the content of an SQL query</w:t>
      </w:r>
    </w:p>
    <w:p w14:paraId="34F1A4C7" w14:textId="545D7904" w:rsidR="00C77F50" w:rsidRPr="00244A86" w:rsidRDefault="00C77F50" w:rsidP="0053134B">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br w:type="page"/>
      </w:r>
    </w:p>
    <w:p w14:paraId="49BDBC83" w14:textId="48385B3C" w:rsidR="006606BB" w:rsidRPr="00244A86" w:rsidRDefault="006606BB" w:rsidP="00683D05">
      <w:pPr>
        <w:pStyle w:val="Heading2"/>
        <w:rPr>
          <w:noProof/>
        </w:rPr>
      </w:pPr>
      <w:r w:rsidRPr="00244A86">
        <w:rPr>
          <w:noProof/>
        </w:rPr>
        <w:lastRenderedPageBreak/>
        <w:t>Suggest</w:t>
      </w:r>
      <w:r w:rsidR="004841F5" w:rsidRPr="00244A86">
        <w:rPr>
          <w:noProof/>
        </w:rPr>
        <w:t>ed</w:t>
      </w:r>
      <w:r w:rsidRPr="00244A86">
        <w:rPr>
          <w:noProof/>
        </w:rPr>
        <w:t xml:space="preserve"> Solutions</w:t>
      </w:r>
    </w:p>
    <w:p w14:paraId="4E64A0CC" w14:textId="4F8140F3" w:rsidR="008C5CAA" w:rsidRPr="00244A86" w:rsidRDefault="008C5CAA" w:rsidP="00364A7C">
      <w:pPr>
        <w:pStyle w:val="ListParagraph"/>
        <w:widowControl w:val="0"/>
        <w:numPr>
          <w:ilvl w:val="0"/>
          <w:numId w:val="47"/>
        </w:numPr>
        <w:autoSpaceDE w:val="0"/>
        <w:autoSpaceDN w:val="0"/>
        <w:spacing w:before="240" w:after="0"/>
        <w:contextualSpacing w:val="0"/>
        <w:jc w:val="both"/>
        <w:rPr>
          <w:noProof/>
          <w:lang w:val="en-GB"/>
        </w:rPr>
      </w:pPr>
      <w:r w:rsidRPr="00244A86">
        <w:rPr>
          <w:noProof/>
          <w:lang w:val="en-GB"/>
        </w:rPr>
        <w:t>Which of the following mode</w:t>
      </w:r>
      <w:r w:rsidR="006C545D" w:rsidRPr="00244A86">
        <w:rPr>
          <w:noProof/>
          <w:lang w:val="en-GB"/>
        </w:rPr>
        <w:t>s</w:t>
      </w:r>
      <w:r w:rsidRPr="00244A86">
        <w:rPr>
          <w:noProof/>
          <w:lang w:val="en-GB"/>
        </w:rPr>
        <w:t xml:space="preserve"> of the </w:t>
      </w:r>
      <w:r w:rsidRPr="00244A86">
        <w:rPr>
          <w:rFonts w:ascii="Consolas" w:hAnsi="Consolas"/>
          <w:noProof/>
          <w:lang w:val="en-GB"/>
        </w:rPr>
        <w:t>open()</w:t>
      </w:r>
      <w:r w:rsidRPr="00244A86">
        <w:rPr>
          <w:noProof/>
          <w:lang w:val="en-GB"/>
        </w:rPr>
        <w:t xml:space="preserve"> function does not allow you to write </w:t>
      </w:r>
      <w:r w:rsidR="0029061B">
        <w:rPr>
          <w:noProof/>
          <w:lang w:val="en-GB"/>
        </w:rPr>
        <w:t>to</w:t>
      </w:r>
      <w:r w:rsidRPr="00244A86">
        <w:rPr>
          <w:noProof/>
          <w:lang w:val="en-GB"/>
        </w:rPr>
        <w:t xml:space="preserve"> the </w:t>
      </w:r>
      <w:r w:rsidR="0029061B">
        <w:rPr>
          <w:noProof/>
          <w:lang w:val="en-GB"/>
        </w:rPr>
        <w:t xml:space="preserve">source </w:t>
      </w:r>
      <w:r w:rsidRPr="00244A86">
        <w:rPr>
          <w:noProof/>
          <w:lang w:val="en-GB"/>
        </w:rPr>
        <w:t>file?</w:t>
      </w:r>
    </w:p>
    <w:p w14:paraId="057986B5" w14:textId="77777777" w:rsidR="008C5CAA" w:rsidRPr="00244A86" w:rsidRDefault="008C5CAA" w:rsidP="009C44B0">
      <w:pPr>
        <w:pStyle w:val="ListParagraph"/>
        <w:widowControl w:val="0"/>
        <w:numPr>
          <w:ilvl w:val="1"/>
          <w:numId w:val="47"/>
        </w:numPr>
        <w:tabs>
          <w:tab w:val="left" w:pos="1276"/>
        </w:tabs>
        <w:autoSpaceDE w:val="0"/>
        <w:autoSpaceDN w:val="0"/>
        <w:spacing w:before="60" w:after="0" w:line="240" w:lineRule="auto"/>
        <w:ind w:left="1276" w:hanging="425"/>
        <w:contextualSpacing w:val="0"/>
        <w:jc w:val="both"/>
        <w:rPr>
          <w:noProof/>
          <w:lang w:val="en-GB"/>
        </w:rPr>
      </w:pPr>
      <w:r w:rsidRPr="00244A86">
        <w:rPr>
          <w:rFonts w:ascii="Consolas" w:hAnsi="Consolas"/>
          <w:noProof/>
          <w:lang w:val="en-GB"/>
        </w:rPr>
        <w:t>"a"</w:t>
      </w:r>
    </w:p>
    <w:p w14:paraId="22318401" w14:textId="61DA3B56" w:rsidR="008C5CAA" w:rsidRPr="00244A86" w:rsidRDefault="008C5CAA" w:rsidP="008C5CAA">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w:t>
      </w:r>
      <w:r w:rsidR="003D48B8" w:rsidRPr="00244A86">
        <w:rPr>
          <w:rFonts w:ascii="Palatino Linotype" w:hAnsi="Palatino Linotype"/>
          <w:i/>
          <w:iCs/>
          <w:noProof/>
          <w:sz w:val="24"/>
          <w:szCs w:val="24"/>
          <w:lang w:val="en-GB"/>
        </w:rPr>
        <w:t>We can append new record</w:t>
      </w:r>
      <w:r w:rsidR="00EF6048" w:rsidRPr="00244A86">
        <w:rPr>
          <w:rFonts w:ascii="Palatino Linotype" w:hAnsi="Palatino Linotype"/>
          <w:i/>
          <w:iCs/>
          <w:noProof/>
          <w:sz w:val="24"/>
          <w:szCs w:val="24"/>
          <w:lang w:val="en-GB"/>
        </w:rPr>
        <w:t>s</w:t>
      </w:r>
      <w:r w:rsidR="003D48B8" w:rsidRPr="00244A86">
        <w:rPr>
          <w:rFonts w:ascii="Palatino Linotype" w:hAnsi="Palatino Linotype"/>
          <w:i/>
          <w:iCs/>
          <w:noProof/>
          <w:sz w:val="24"/>
          <w:szCs w:val="24"/>
          <w:lang w:val="en-GB"/>
        </w:rPr>
        <w:t xml:space="preserve"> to the file in the append</w:t>
      </w:r>
      <w:r w:rsidR="009977A0" w:rsidRPr="00244A86">
        <w:rPr>
          <w:rFonts w:ascii="Palatino Linotype" w:hAnsi="Palatino Linotype"/>
          <w:i/>
          <w:iCs/>
          <w:noProof/>
          <w:sz w:val="24"/>
          <w:szCs w:val="24"/>
          <w:lang w:val="en-GB"/>
        </w:rPr>
        <w:t>ing</w:t>
      </w:r>
      <w:r w:rsidR="003D48B8" w:rsidRPr="00244A86">
        <w:rPr>
          <w:rFonts w:ascii="Palatino Linotype" w:hAnsi="Palatino Linotype"/>
          <w:i/>
          <w:iCs/>
          <w:noProof/>
          <w:sz w:val="24"/>
          <w:szCs w:val="24"/>
          <w:lang w:val="en-GB"/>
        </w:rPr>
        <w:t xml:space="preserve"> mode</w:t>
      </w:r>
      <w:r w:rsidRPr="00244A86">
        <w:rPr>
          <w:rFonts w:ascii="Palatino Linotype" w:hAnsi="Palatino Linotype"/>
          <w:i/>
          <w:iCs/>
          <w:noProof/>
          <w:sz w:val="24"/>
          <w:szCs w:val="24"/>
          <w:lang w:val="en-GB"/>
        </w:rPr>
        <w:t>.</w:t>
      </w:r>
    </w:p>
    <w:p w14:paraId="60A1E152" w14:textId="77777777" w:rsidR="008C5CAA" w:rsidRPr="00244A86" w:rsidRDefault="008C5CAA" w:rsidP="009C44B0">
      <w:pPr>
        <w:pStyle w:val="ListParagraph"/>
        <w:widowControl w:val="0"/>
        <w:numPr>
          <w:ilvl w:val="1"/>
          <w:numId w:val="47"/>
        </w:numPr>
        <w:tabs>
          <w:tab w:val="left" w:pos="1276"/>
        </w:tabs>
        <w:autoSpaceDE w:val="0"/>
        <w:autoSpaceDN w:val="0"/>
        <w:spacing w:before="60" w:after="0" w:line="240" w:lineRule="auto"/>
        <w:ind w:left="1276" w:hanging="425"/>
        <w:contextualSpacing w:val="0"/>
        <w:jc w:val="both"/>
        <w:rPr>
          <w:b/>
          <w:bCs/>
          <w:noProof/>
          <w:lang w:val="en-GB"/>
        </w:rPr>
      </w:pPr>
      <w:r w:rsidRPr="00244A86">
        <w:rPr>
          <w:rFonts w:ascii="Consolas" w:hAnsi="Consolas"/>
          <w:b/>
          <w:bCs/>
          <w:noProof/>
          <w:lang w:val="en-GB"/>
        </w:rPr>
        <w:t>"r"</w:t>
      </w:r>
    </w:p>
    <w:p w14:paraId="3D4DE127" w14:textId="6A37ACA6" w:rsidR="008C5CAA" w:rsidRPr="00244A86" w:rsidRDefault="003D48B8" w:rsidP="008C5CAA">
      <w:pPr>
        <w:pStyle w:val="NoSpacing"/>
        <w:spacing w:before="60" w:after="120"/>
        <w:ind w:left="1276"/>
        <w:jc w:val="both"/>
        <w:rPr>
          <w:rFonts w:ascii="Palatino Linotype" w:hAnsi="Palatino Linotype"/>
          <w:b/>
          <w:bCs/>
          <w:noProof/>
          <w:sz w:val="24"/>
          <w:szCs w:val="24"/>
          <w:lang w:val="en-GB"/>
        </w:rPr>
      </w:pPr>
      <w:r w:rsidRPr="00244A86">
        <w:rPr>
          <w:rFonts w:ascii="Palatino Linotype" w:hAnsi="Palatino Linotype"/>
          <w:b/>
          <w:bCs/>
          <w:noProof/>
          <w:sz w:val="24"/>
          <w:szCs w:val="24"/>
          <w:lang w:val="en-GB"/>
        </w:rPr>
        <w:t>C</w:t>
      </w:r>
      <w:r w:rsidR="008C5CAA" w:rsidRPr="00244A86">
        <w:rPr>
          <w:rFonts w:ascii="Palatino Linotype" w:hAnsi="Palatino Linotype"/>
          <w:b/>
          <w:bCs/>
          <w:noProof/>
          <w:sz w:val="24"/>
          <w:szCs w:val="24"/>
          <w:lang w:val="en-GB"/>
        </w:rPr>
        <w:t xml:space="preserve">orrect. </w:t>
      </w:r>
      <w:r w:rsidRPr="00244A86">
        <w:rPr>
          <w:rFonts w:ascii="Palatino Linotype" w:hAnsi="Palatino Linotype"/>
          <w:b/>
          <w:bCs/>
          <w:noProof/>
          <w:sz w:val="24"/>
          <w:szCs w:val="24"/>
          <w:lang w:val="en-GB"/>
        </w:rPr>
        <w:t xml:space="preserve">We can only extract data from the file in the </w:t>
      </w:r>
      <w:r w:rsidR="00EF6048" w:rsidRPr="00244A86">
        <w:rPr>
          <w:rFonts w:ascii="Palatino Linotype" w:hAnsi="Palatino Linotype"/>
          <w:b/>
          <w:bCs/>
          <w:noProof/>
          <w:sz w:val="24"/>
          <w:szCs w:val="24"/>
          <w:lang w:val="en-GB"/>
        </w:rPr>
        <w:t>read</w:t>
      </w:r>
      <w:r w:rsidR="009977A0" w:rsidRPr="00244A86">
        <w:rPr>
          <w:rFonts w:ascii="Palatino Linotype" w:hAnsi="Palatino Linotype"/>
          <w:b/>
          <w:bCs/>
          <w:noProof/>
          <w:sz w:val="24"/>
          <w:szCs w:val="24"/>
          <w:lang w:val="en-GB"/>
        </w:rPr>
        <w:t>ing</w:t>
      </w:r>
      <w:r w:rsidR="00EF6048" w:rsidRPr="00244A86">
        <w:rPr>
          <w:rFonts w:ascii="Palatino Linotype" w:hAnsi="Palatino Linotype"/>
          <w:b/>
          <w:bCs/>
          <w:noProof/>
          <w:sz w:val="24"/>
          <w:szCs w:val="24"/>
          <w:lang w:val="en-GB"/>
        </w:rPr>
        <w:t xml:space="preserve"> mode</w:t>
      </w:r>
      <w:r w:rsidR="008C5CAA" w:rsidRPr="00244A86">
        <w:rPr>
          <w:rFonts w:ascii="Palatino Linotype" w:hAnsi="Palatino Linotype"/>
          <w:b/>
          <w:bCs/>
          <w:noProof/>
          <w:sz w:val="24"/>
          <w:szCs w:val="24"/>
          <w:lang w:val="en-GB"/>
        </w:rPr>
        <w:t>.</w:t>
      </w:r>
    </w:p>
    <w:p w14:paraId="6FC37141" w14:textId="77777777" w:rsidR="008C5CAA" w:rsidRPr="00244A86" w:rsidRDefault="008C5CAA" w:rsidP="009C44B0">
      <w:pPr>
        <w:pStyle w:val="ListParagraph"/>
        <w:widowControl w:val="0"/>
        <w:numPr>
          <w:ilvl w:val="1"/>
          <w:numId w:val="47"/>
        </w:numPr>
        <w:tabs>
          <w:tab w:val="left" w:pos="1276"/>
        </w:tabs>
        <w:autoSpaceDE w:val="0"/>
        <w:autoSpaceDN w:val="0"/>
        <w:spacing w:before="60" w:after="0" w:line="240" w:lineRule="auto"/>
        <w:ind w:left="1276" w:hanging="425"/>
        <w:contextualSpacing w:val="0"/>
        <w:jc w:val="both"/>
        <w:rPr>
          <w:noProof/>
          <w:lang w:val="en-GB"/>
        </w:rPr>
      </w:pPr>
      <w:r w:rsidRPr="00244A86">
        <w:rPr>
          <w:rFonts w:ascii="Consolas" w:hAnsi="Consolas"/>
          <w:noProof/>
          <w:lang w:val="en-GB"/>
        </w:rPr>
        <w:t>"r+"</w:t>
      </w:r>
    </w:p>
    <w:p w14:paraId="37DCAD85" w14:textId="7520DF30" w:rsidR="008C5CAA" w:rsidRPr="00244A86" w:rsidRDefault="00EF6048" w:rsidP="008C5CAA">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8C5CAA" w:rsidRPr="00244A86">
        <w:rPr>
          <w:rFonts w:ascii="Palatino Linotype" w:hAnsi="Palatino Linotype"/>
          <w:i/>
          <w:iCs/>
          <w:noProof/>
          <w:sz w:val="24"/>
          <w:szCs w:val="24"/>
          <w:lang w:val="en-GB"/>
        </w:rPr>
        <w:t xml:space="preserve">orrect. </w:t>
      </w:r>
      <w:r w:rsidRPr="00244A86">
        <w:rPr>
          <w:rFonts w:ascii="Palatino Linotype" w:hAnsi="Palatino Linotype"/>
          <w:i/>
          <w:iCs/>
          <w:noProof/>
          <w:sz w:val="24"/>
          <w:szCs w:val="24"/>
          <w:lang w:val="en-GB"/>
        </w:rPr>
        <w:t>We can add new contents to the file in the updat</w:t>
      </w:r>
      <w:r w:rsidR="009977A0" w:rsidRPr="00244A86">
        <w:rPr>
          <w:rFonts w:ascii="Palatino Linotype" w:hAnsi="Palatino Linotype"/>
          <w:i/>
          <w:iCs/>
          <w:noProof/>
          <w:sz w:val="24"/>
          <w:szCs w:val="24"/>
          <w:lang w:val="en-GB"/>
        </w:rPr>
        <w:t>ing</w:t>
      </w:r>
      <w:r w:rsidRPr="00244A86">
        <w:rPr>
          <w:rFonts w:ascii="Palatino Linotype" w:hAnsi="Palatino Linotype"/>
          <w:i/>
          <w:iCs/>
          <w:noProof/>
          <w:sz w:val="24"/>
          <w:szCs w:val="24"/>
          <w:lang w:val="en-GB"/>
        </w:rPr>
        <w:t xml:space="preserve"> mode</w:t>
      </w:r>
      <w:r w:rsidR="008C5CAA" w:rsidRPr="00244A86">
        <w:rPr>
          <w:rFonts w:ascii="Palatino Linotype" w:hAnsi="Palatino Linotype"/>
          <w:i/>
          <w:iCs/>
          <w:noProof/>
          <w:sz w:val="24"/>
          <w:szCs w:val="24"/>
          <w:lang w:val="en-GB"/>
        </w:rPr>
        <w:t>.</w:t>
      </w:r>
    </w:p>
    <w:p w14:paraId="27F9982A" w14:textId="77777777" w:rsidR="008C5CAA" w:rsidRPr="00244A86" w:rsidRDefault="008C5CAA" w:rsidP="009C44B0">
      <w:pPr>
        <w:pStyle w:val="ListParagraph"/>
        <w:widowControl w:val="0"/>
        <w:numPr>
          <w:ilvl w:val="1"/>
          <w:numId w:val="47"/>
        </w:numPr>
        <w:tabs>
          <w:tab w:val="left" w:pos="1276"/>
        </w:tabs>
        <w:autoSpaceDE w:val="0"/>
        <w:autoSpaceDN w:val="0"/>
        <w:spacing w:before="60" w:after="0" w:line="240" w:lineRule="auto"/>
        <w:ind w:left="1276" w:hanging="425"/>
        <w:contextualSpacing w:val="0"/>
        <w:jc w:val="both"/>
        <w:rPr>
          <w:noProof/>
          <w:lang w:val="en-GB"/>
        </w:rPr>
      </w:pPr>
      <w:r w:rsidRPr="00244A86">
        <w:rPr>
          <w:rFonts w:ascii="Consolas" w:hAnsi="Consolas"/>
          <w:noProof/>
          <w:lang w:val="en-GB"/>
        </w:rPr>
        <w:t>"w"</w:t>
      </w:r>
    </w:p>
    <w:p w14:paraId="2D4F5CB9" w14:textId="6E8B4E3D" w:rsidR="008C5CAA" w:rsidRPr="00244A86" w:rsidRDefault="008C5CAA" w:rsidP="008C5CAA">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w:t>
      </w:r>
      <w:r w:rsidR="00EF6048" w:rsidRPr="00244A86">
        <w:rPr>
          <w:rFonts w:ascii="Palatino Linotype" w:hAnsi="Palatino Linotype"/>
          <w:i/>
          <w:iCs/>
          <w:noProof/>
          <w:sz w:val="24"/>
          <w:szCs w:val="24"/>
          <w:lang w:val="en-GB"/>
        </w:rPr>
        <w:t>We can write to the file in the writ</w:t>
      </w:r>
      <w:r w:rsidR="009977A0" w:rsidRPr="00244A86">
        <w:rPr>
          <w:rFonts w:ascii="Palatino Linotype" w:hAnsi="Palatino Linotype"/>
          <w:i/>
          <w:iCs/>
          <w:noProof/>
          <w:sz w:val="24"/>
          <w:szCs w:val="24"/>
          <w:lang w:val="en-GB"/>
        </w:rPr>
        <w:t>ing</w:t>
      </w:r>
      <w:r w:rsidR="00EF6048" w:rsidRPr="00244A86">
        <w:rPr>
          <w:rFonts w:ascii="Palatino Linotype" w:hAnsi="Palatino Linotype"/>
          <w:i/>
          <w:iCs/>
          <w:noProof/>
          <w:sz w:val="24"/>
          <w:szCs w:val="24"/>
          <w:lang w:val="en-GB"/>
        </w:rPr>
        <w:t xml:space="preserve"> mode</w:t>
      </w:r>
      <w:r w:rsidRPr="00244A86">
        <w:rPr>
          <w:rFonts w:ascii="Palatino Linotype" w:hAnsi="Palatino Linotype"/>
          <w:i/>
          <w:iCs/>
          <w:noProof/>
          <w:sz w:val="24"/>
          <w:szCs w:val="24"/>
          <w:lang w:val="en-GB"/>
        </w:rPr>
        <w:t>.</w:t>
      </w:r>
    </w:p>
    <w:p w14:paraId="1F23388B" w14:textId="65761F6D" w:rsidR="00E87A45" w:rsidRPr="00244A86" w:rsidRDefault="00A90DA4" w:rsidP="00364A7C">
      <w:pPr>
        <w:pStyle w:val="ListParagraph"/>
        <w:widowControl w:val="0"/>
        <w:numPr>
          <w:ilvl w:val="0"/>
          <w:numId w:val="47"/>
        </w:numPr>
        <w:autoSpaceDE w:val="0"/>
        <w:autoSpaceDN w:val="0"/>
        <w:spacing w:before="240" w:after="0"/>
        <w:contextualSpacing w:val="0"/>
        <w:jc w:val="both"/>
        <w:rPr>
          <w:noProof/>
          <w:lang w:val="en-GB"/>
        </w:rPr>
      </w:pPr>
      <w:r w:rsidRPr="00244A86">
        <w:rPr>
          <w:noProof/>
          <w:lang w:val="en-GB"/>
        </w:rPr>
        <w:t>W</w:t>
      </w:r>
      <w:r w:rsidR="00824656" w:rsidRPr="00244A86">
        <w:rPr>
          <w:noProof/>
          <w:lang w:val="en-GB"/>
        </w:rPr>
        <w:t>hat</w:t>
      </w:r>
      <w:r w:rsidR="008C5CAA" w:rsidRPr="00244A86">
        <w:rPr>
          <w:noProof/>
          <w:lang w:val="en-GB"/>
        </w:rPr>
        <w:t xml:space="preserve"> </w:t>
      </w:r>
      <w:r w:rsidR="00824656" w:rsidRPr="00244A86">
        <w:rPr>
          <w:noProof/>
          <w:lang w:val="en-GB"/>
        </w:rPr>
        <w:t xml:space="preserve">role does </w:t>
      </w:r>
      <w:r w:rsidR="00F00D47" w:rsidRPr="00244A86">
        <w:rPr>
          <w:noProof/>
          <w:lang w:val="en-GB"/>
        </w:rPr>
        <w:t>the</w:t>
      </w:r>
      <w:r w:rsidR="00824656" w:rsidRPr="00244A86">
        <w:rPr>
          <w:noProof/>
          <w:lang w:val="en-GB"/>
        </w:rPr>
        <w:t xml:space="preserve"> cursor object play in </w:t>
      </w:r>
      <w:r w:rsidR="00BC1E95" w:rsidRPr="00244A86">
        <w:rPr>
          <w:noProof/>
          <w:lang w:val="en-GB"/>
        </w:rPr>
        <w:t>Python</w:t>
      </w:r>
      <w:r w:rsidR="006606BB" w:rsidRPr="00244A86">
        <w:rPr>
          <w:noProof/>
          <w:lang w:val="en-GB"/>
        </w:rPr>
        <w:t>?</w:t>
      </w:r>
    </w:p>
    <w:p w14:paraId="051062B9" w14:textId="7B0445AE" w:rsidR="006606BB" w:rsidRPr="00244A86" w:rsidRDefault="00C21E03" w:rsidP="009C44B0">
      <w:pPr>
        <w:pStyle w:val="ListParagraph"/>
        <w:widowControl w:val="0"/>
        <w:numPr>
          <w:ilvl w:val="0"/>
          <w:numId w:val="48"/>
        </w:numPr>
        <w:autoSpaceDE w:val="0"/>
        <w:autoSpaceDN w:val="0"/>
        <w:spacing w:before="60" w:after="0" w:line="240" w:lineRule="auto"/>
        <w:ind w:left="1276" w:hanging="425"/>
        <w:contextualSpacing w:val="0"/>
        <w:jc w:val="both"/>
        <w:rPr>
          <w:b/>
          <w:bCs/>
          <w:noProof/>
          <w:lang w:val="en-GB"/>
        </w:rPr>
      </w:pPr>
      <w:r w:rsidRPr="00244A86">
        <w:rPr>
          <w:b/>
          <w:bCs/>
          <w:noProof/>
          <w:lang w:val="en-GB"/>
        </w:rPr>
        <w:t>It carries our</w:t>
      </w:r>
      <w:r w:rsidR="004C57A5" w:rsidRPr="00244A86">
        <w:rPr>
          <w:b/>
          <w:bCs/>
          <w:noProof/>
          <w:lang w:val="en-GB"/>
        </w:rPr>
        <w:t xml:space="preserve"> </w:t>
      </w:r>
      <w:r w:rsidR="00155217" w:rsidRPr="00244A86">
        <w:rPr>
          <w:b/>
          <w:bCs/>
          <w:noProof/>
          <w:lang w:val="en-GB"/>
        </w:rPr>
        <w:t xml:space="preserve">commands from Python to </w:t>
      </w:r>
      <w:r w:rsidR="000920B4" w:rsidRPr="00244A86">
        <w:rPr>
          <w:b/>
          <w:bCs/>
          <w:noProof/>
          <w:lang w:val="en-GB"/>
        </w:rPr>
        <w:t>SQL</w:t>
      </w:r>
      <w:r w:rsidR="00C25BBB" w:rsidRPr="00244A86">
        <w:rPr>
          <w:b/>
          <w:bCs/>
          <w:noProof/>
          <w:lang w:val="en-GB"/>
        </w:rPr>
        <w:t>.</w:t>
      </w:r>
    </w:p>
    <w:p w14:paraId="60A814C5" w14:textId="27F38DDE" w:rsidR="006606BB" w:rsidRPr="00244A86" w:rsidRDefault="00EF61E2" w:rsidP="009C44B0">
      <w:pPr>
        <w:pStyle w:val="NoSpacing"/>
        <w:spacing w:before="60" w:after="120"/>
        <w:ind w:left="1276"/>
        <w:jc w:val="both"/>
        <w:rPr>
          <w:rFonts w:ascii="Palatino Linotype" w:hAnsi="Palatino Linotype"/>
          <w:b/>
          <w:bCs/>
          <w:noProof/>
          <w:sz w:val="24"/>
          <w:szCs w:val="24"/>
          <w:lang w:val="en-GB"/>
        </w:rPr>
      </w:pPr>
      <w:bookmarkStart w:id="76" w:name="_Hlk60691916"/>
      <w:r w:rsidRPr="00244A86">
        <w:rPr>
          <w:rFonts w:ascii="Palatino Linotype" w:hAnsi="Palatino Linotype"/>
          <w:b/>
          <w:bCs/>
          <w:noProof/>
          <w:sz w:val="24"/>
          <w:szCs w:val="24"/>
          <w:lang w:val="en-GB"/>
        </w:rPr>
        <w:t>C</w:t>
      </w:r>
      <w:r w:rsidR="006606BB" w:rsidRPr="00244A86">
        <w:rPr>
          <w:rFonts w:ascii="Palatino Linotype" w:hAnsi="Palatino Linotype"/>
          <w:b/>
          <w:bCs/>
          <w:noProof/>
          <w:sz w:val="24"/>
          <w:szCs w:val="24"/>
          <w:lang w:val="en-GB"/>
        </w:rPr>
        <w:t xml:space="preserve">orrect. </w:t>
      </w:r>
      <w:r w:rsidR="00D942FF" w:rsidRPr="00244A86">
        <w:rPr>
          <w:rFonts w:ascii="Palatino Linotype" w:hAnsi="Palatino Linotype"/>
          <w:b/>
          <w:bCs/>
          <w:noProof/>
          <w:sz w:val="24"/>
          <w:szCs w:val="24"/>
          <w:lang w:val="en-GB"/>
        </w:rPr>
        <w:t xml:space="preserve">We send our SQL commands through the cursor object </w:t>
      </w:r>
      <w:r w:rsidR="00044CC5" w:rsidRPr="00244A86">
        <w:rPr>
          <w:rFonts w:ascii="Palatino Linotype" w:hAnsi="Palatino Linotype"/>
          <w:b/>
          <w:bCs/>
          <w:noProof/>
          <w:sz w:val="24"/>
          <w:szCs w:val="24"/>
          <w:lang w:val="en-GB"/>
        </w:rPr>
        <w:t xml:space="preserve">from Python </w:t>
      </w:r>
      <w:r w:rsidR="00D942FF" w:rsidRPr="00244A86">
        <w:rPr>
          <w:rFonts w:ascii="Palatino Linotype" w:hAnsi="Palatino Linotype"/>
          <w:b/>
          <w:bCs/>
          <w:noProof/>
          <w:sz w:val="24"/>
          <w:szCs w:val="24"/>
          <w:lang w:val="en-GB"/>
        </w:rPr>
        <w:t>to SQL</w:t>
      </w:r>
      <w:r w:rsidR="00A57EBA" w:rsidRPr="00244A86">
        <w:rPr>
          <w:rFonts w:ascii="Palatino Linotype" w:hAnsi="Palatino Linotype"/>
          <w:b/>
          <w:bCs/>
          <w:noProof/>
          <w:sz w:val="24"/>
          <w:szCs w:val="24"/>
          <w:lang w:val="en-GB"/>
        </w:rPr>
        <w:t>.</w:t>
      </w:r>
      <w:bookmarkEnd w:id="76"/>
    </w:p>
    <w:p w14:paraId="2B31A0EF" w14:textId="00197A92" w:rsidR="006606BB" w:rsidRPr="00244A86" w:rsidRDefault="00155217" w:rsidP="009C44B0">
      <w:pPr>
        <w:pStyle w:val="ListParagraph"/>
        <w:widowControl w:val="0"/>
        <w:numPr>
          <w:ilvl w:val="0"/>
          <w:numId w:val="48"/>
        </w:numPr>
        <w:autoSpaceDE w:val="0"/>
        <w:autoSpaceDN w:val="0"/>
        <w:spacing w:before="60" w:after="0" w:line="240" w:lineRule="auto"/>
        <w:ind w:left="1276" w:hanging="425"/>
        <w:contextualSpacing w:val="0"/>
        <w:jc w:val="both"/>
        <w:rPr>
          <w:noProof/>
          <w:lang w:val="en-GB"/>
        </w:rPr>
      </w:pPr>
      <w:r w:rsidRPr="00244A86">
        <w:rPr>
          <w:noProof/>
          <w:lang w:val="en-GB"/>
        </w:rPr>
        <w:t xml:space="preserve">It </w:t>
      </w:r>
      <w:r w:rsidR="00255A83" w:rsidRPr="00244A86">
        <w:rPr>
          <w:noProof/>
          <w:lang w:val="en-GB"/>
        </w:rPr>
        <w:t>connects Python with the database</w:t>
      </w:r>
      <w:r w:rsidR="002764F2" w:rsidRPr="00244A86">
        <w:rPr>
          <w:noProof/>
          <w:lang w:val="en-GB"/>
        </w:rPr>
        <w:t>.</w:t>
      </w:r>
      <w:r w:rsidR="00A504FA" w:rsidRPr="00244A86">
        <w:rPr>
          <w:noProof/>
          <w:lang w:val="en-GB"/>
        </w:rPr>
        <w:t xml:space="preserve"> </w:t>
      </w:r>
    </w:p>
    <w:p w14:paraId="29F7C2B9" w14:textId="5DD4704C" w:rsidR="006606BB" w:rsidRPr="00244A86" w:rsidRDefault="00024E30"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Incorrect.</w:t>
      </w:r>
      <w:r w:rsidR="009D3A86" w:rsidRPr="00244A86">
        <w:rPr>
          <w:rFonts w:ascii="Palatino Linotype" w:hAnsi="Palatino Linotype"/>
          <w:i/>
          <w:iCs/>
          <w:noProof/>
          <w:sz w:val="24"/>
          <w:szCs w:val="24"/>
          <w:lang w:val="en-GB"/>
        </w:rPr>
        <w:t xml:space="preserve"> </w:t>
      </w:r>
      <w:r w:rsidR="00B43542" w:rsidRPr="00244A86">
        <w:rPr>
          <w:rFonts w:ascii="Palatino Linotype" w:hAnsi="Palatino Linotype"/>
          <w:i/>
          <w:iCs/>
          <w:noProof/>
          <w:sz w:val="24"/>
          <w:szCs w:val="24"/>
          <w:lang w:val="en-GB"/>
        </w:rPr>
        <w:t>The connection object connects Python to the database</w:t>
      </w:r>
      <w:r w:rsidR="009D3A86" w:rsidRPr="00244A86">
        <w:rPr>
          <w:rFonts w:ascii="Palatino Linotype" w:hAnsi="Palatino Linotype"/>
          <w:i/>
          <w:iCs/>
          <w:noProof/>
          <w:sz w:val="24"/>
          <w:szCs w:val="24"/>
          <w:lang w:val="en-GB"/>
        </w:rPr>
        <w:t>.</w:t>
      </w:r>
    </w:p>
    <w:p w14:paraId="20F5FB24" w14:textId="38E1E707" w:rsidR="006606BB" w:rsidRPr="00244A86" w:rsidRDefault="002764F2" w:rsidP="009C44B0">
      <w:pPr>
        <w:pStyle w:val="ListParagraph"/>
        <w:widowControl w:val="0"/>
        <w:numPr>
          <w:ilvl w:val="0"/>
          <w:numId w:val="48"/>
        </w:numPr>
        <w:autoSpaceDE w:val="0"/>
        <w:autoSpaceDN w:val="0"/>
        <w:spacing w:before="60" w:after="0" w:line="240" w:lineRule="auto"/>
        <w:ind w:left="1276" w:hanging="425"/>
        <w:contextualSpacing w:val="0"/>
        <w:jc w:val="both"/>
        <w:rPr>
          <w:noProof/>
          <w:lang w:val="en-GB"/>
        </w:rPr>
      </w:pPr>
      <w:r w:rsidRPr="00244A86">
        <w:rPr>
          <w:noProof/>
          <w:lang w:val="en-GB"/>
        </w:rPr>
        <w:t xml:space="preserve">It </w:t>
      </w:r>
      <w:r w:rsidR="00E62BB9" w:rsidRPr="00244A86">
        <w:rPr>
          <w:noProof/>
          <w:lang w:val="en-GB"/>
        </w:rPr>
        <w:t>is the database object in Python</w:t>
      </w:r>
      <w:r w:rsidR="000647E6" w:rsidRPr="00244A86">
        <w:rPr>
          <w:noProof/>
          <w:lang w:val="en-GB"/>
        </w:rPr>
        <w:t>.</w:t>
      </w:r>
    </w:p>
    <w:p w14:paraId="17B055F1" w14:textId="4A948F16" w:rsidR="006606BB" w:rsidRPr="00244A86" w:rsidRDefault="00977DA7"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A57EBA" w:rsidRPr="00244A86">
        <w:rPr>
          <w:rFonts w:ascii="Palatino Linotype" w:hAnsi="Palatino Linotype"/>
          <w:i/>
          <w:iCs/>
          <w:noProof/>
          <w:sz w:val="24"/>
          <w:szCs w:val="24"/>
          <w:lang w:val="en-GB"/>
        </w:rPr>
        <w:t>orrect.</w:t>
      </w:r>
      <w:r w:rsidR="000647E6" w:rsidRPr="00244A86">
        <w:rPr>
          <w:rFonts w:ascii="Palatino Linotype" w:hAnsi="Palatino Linotype"/>
          <w:i/>
          <w:iCs/>
          <w:noProof/>
          <w:sz w:val="24"/>
          <w:szCs w:val="24"/>
          <w:lang w:val="en-GB"/>
        </w:rPr>
        <w:t xml:space="preserve"> </w:t>
      </w:r>
      <w:r w:rsidR="00B43542" w:rsidRPr="00244A86">
        <w:rPr>
          <w:rFonts w:ascii="Palatino Linotype" w:hAnsi="Palatino Linotype"/>
          <w:i/>
          <w:iCs/>
          <w:noProof/>
          <w:sz w:val="24"/>
          <w:szCs w:val="24"/>
          <w:lang w:val="en-GB"/>
        </w:rPr>
        <w:t>There is no direct database object in Python</w:t>
      </w:r>
      <w:r w:rsidR="00720932" w:rsidRPr="00244A86">
        <w:rPr>
          <w:rFonts w:ascii="Palatino Linotype" w:hAnsi="Palatino Linotype"/>
          <w:i/>
          <w:iCs/>
          <w:noProof/>
          <w:sz w:val="24"/>
          <w:szCs w:val="24"/>
          <w:lang w:val="en-GB"/>
        </w:rPr>
        <w:t>.</w:t>
      </w:r>
    </w:p>
    <w:p w14:paraId="62DDCB6D" w14:textId="0396B84E" w:rsidR="006606BB" w:rsidRPr="00244A86" w:rsidRDefault="00166EAB" w:rsidP="009C44B0">
      <w:pPr>
        <w:pStyle w:val="ListParagraph"/>
        <w:widowControl w:val="0"/>
        <w:numPr>
          <w:ilvl w:val="0"/>
          <w:numId w:val="48"/>
        </w:numPr>
        <w:autoSpaceDE w:val="0"/>
        <w:autoSpaceDN w:val="0"/>
        <w:spacing w:before="60" w:after="0" w:line="240" w:lineRule="auto"/>
        <w:ind w:left="1276" w:hanging="425"/>
        <w:contextualSpacing w:val="0"/>
        <w:jc w:val="both"/>
        <w:rPr>
          <w:noProof/>
          <w:lang w:val="en-GB"/>
        </w:rPr>
      </w:pPr>
      <w:r w:rsidRPr="00244A86">
        <w:rPr>
          <w:noProof/>
          <w:lang w:val="en-GB"/>
        </w:rPr>
        <w:t xml:space="preserve">It </w:t>
      </w:r>
      <w:r w:rsidR="002F0496" w:rsidRPr="00244A86">
        <w:rPr>
          <w:noProof/>
          <w:lang w:val="en-GB"/>
        </w:rPr>
        <w:t xml:space="preserve">defines the table in the database </w:t>
      </w:r>
      <w:r w:rsidR="00773960" w:rsidRPr="00244A86">
        <w:rPr>
          <w:noProof/>
          <w:lang w:val="en-GB"/>
        </w:rPr>
        <w:t xml:space="preserve">with </w:t>
      </w:r>
      <w:r w:rsidR="00CC13DE" w:rsidRPr="00244A86">
        <w:rPr>
          <w:noProof/>
          <w:lang w:val="en-GB"/>
        </w:rPr>
        <w:t>direct access</w:t>
      </w:r>
      <w:r w:rsidR="002F0496" w:rsidRPr="00244A86">
        <w:rPr>
          <w:noProof/>
          <w:lang w:val="en-GB"/>
        </w:rPr>
        <w:t>.</w:t>
      </w:r>
    </w:p>
    <w:p w14:paraId="71D1FC5F" w14:textId="349789E2" w:rsidR="006606BB" w:rsidRPr="00244A86" w:rsidRDefault="002B3794"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6606BB" w:rsidRPr="00244A86">
        <w:rPr>
          <w:rFonts w:ascii="Palatino Linotype" w:hAnsi="Palatino Linotype"/>
          <w:i/>
          <w:iCs/>
          <w:noProof/>
          <w:sz w:val="24"/>
          <w:szCs w:val="24"/>
          <w:lang w:val="en-GB"/>
        </w:rPr>
        <w:t xml:space="preserve">orrect. </w:t>
      </w:r>
      <w:r w:rsidR="00300682" w:rsidRPr="00244A86">
        <w:rPr>
          <w:rFonts w:ascii="Palatino Linotype" w:hAnsi="Palatino Linotype"/>
          <w:i/>
          <w:iCs/>
          <w:noProof/>
          <w:sz w:val="24"/>
          <w:szCs w:val="24"/>
          <w:lang w:val="en-GB"/>
        </w:rPr>
        <w:t xml:space="preserve">The cursor object does not specify </w:t>
      </w:r>
      <w:r w:rsidR="00F04211" w:rsidRPr="00244A86">
        <w:rPr>
          <w:rFonts w:ascii="Palatino Linotype" w:hAnsi="Palatino Linotype"/>
          <w:i/>
          <w:iCs/>
          <w:noProof/>
          <w:sz w:val="24"/>
          <w:szCs w:val="24"/>
          <w:lang w:val="en-GB"/>
        </w:rPr>
        <w:t>the</w:t>
      </w:r>
      <w:r w:rsidR="00300682" w:rsidRPr="00244A86">
        <w:rPr>
          <w:rFonts w:ascii="Palatino Linotype" w:hAnsi="Palatino Linotype"/>
          <w:i/>
          <w:iCs/>
          <w:noProof/>
          <w:sz w:val="24"/>
          <w:szCs w:val="24"/>
          <w:lang w:val="en-GB"/>
        </w:rPr>
        <w:t xml:space="preserve"> table in the database that </w:t>
      </w:r>
      <w:r w:rsidR="00F04211" w:rsidRPr="00244A86">
        <w:rPr>
          <w:rFonts w:ascii="Palatino Linotype" w:hAnsi="Palatino Linotype"/>
          <w:i/>
          <w:iCs/>
          <w:noProof/>
          <w:sz w:val="24"/>
          <w:szCs w:val="24"/>
          <w:lang w:val="en-GB"/>
        </w:rPr>
        <w:t>we are working on</w:t>
      </w:r>
      <w:r w:rsidR="00720932" w:rsidRPr="00244A86">
        <w:rPr>
          <w:rFonts w:ascii="Palatino Linotype" w:hAnsi="Palatino Linotype"/>
          <w:i/>
          <w:iCs/>
          <w:noProof/>
          <w:sz w:val="24"/>
          <w:szCs w:val="24"/>
          <w:lang w:val="en-GB"/>
        </w:rPr>
        <w:t>.</w:t>
      </w:r>
    </w:p>
    <w:p w14:paraId="250A0AEC" w14:textId="5C7F7AAA" w:rsidR="00E20EB9" w:rsidRPr="00244A86" w:rsidRDefault="005A6DBB" w:rsidP="00364A7C">
      <w:pPr>
        <w:pStyle w:val="ListParagraph"/>
        <w:widowControl w:val="0"/>
        <w:numPr>
          <w:ilvl w:val="0"/>
          <w:numId w:val="47"/>
        </w:numPr>
        <w:autoSpaceDE w:val="0"/>
        <w:autoSpaceDN w:val="0"/>
        <w:spacing w:before="240" w:after="0"/>
        <w:ind w:left="544" w:hanging="425"/>
        <w:contextualSpacing w:val="0"/>
        <w:jc w:val="both"/>
        <w:rPr>
          <w:noProof/>
          <w:lang w:val="en-GB"/>
        </w:rPr>
      </w:pPr>
      <w:r w:rsidRPr="00244A86">
        <w:rPr>
          <w:noProof/>
          <w:lang w:val="en-GB"/>
        </w:rPr>
        <w:t xml:space="preserve">After querying a SQL table </w:t>
      </w:r>
      <w:r w:rsidR="005D0BF0" w:rsidRPr="00244A86">
        <w:rPr>
          <w:noProof/>
          <w:lang w:val="en-GB"/>
        </w:rPr>
        <w:t xml:space="preserve">with </w:t>
      </w:r>
      <w:r w:rsidRPr="00244A86">
        <w:rPr>
          <w:noProof/>
          <w:lang w:val="en-GB"/>
        </w:rPr>
        <w:t xml:space="preserve">50 observations, </w:t>
      </w:r>
      <w:r w:rsidR="005D0BF0" w:rsidRPr="00244A86">
        <w:rPr>
          <w:noProof/>
          <w:lang w:val="en-GB"/>
        </w:rPr>
        <w:t>we</w:t>
      </w:r>
      <w:r w:rsidR="00032801" w:rsidRPr="00244A86">
        <w:rPr>
          <w:noProof/>
          <w:lang w:val="en-GB"/>
        </w:rPr>
        <w:t xml:space="preserve"> </w:t>
      </w:r>
      <w:r w:rsidR="005D0BF0" w:rsidRPr="00244A86">
        <w:rPr>
          <w:noProof/>
          <w:lang w:val="en-GB"/>
        </w:rPr>
        <w:t xml:space="preserve">use </w:t>
      </w:r>
      <w:r w:rsidR="005D0BF0" w:rsidRPr="00244A86">
        <w:rPr>
          <w:rFonts w:ascii="Consolas" w:hAnsi="Consolas"/>
          <w:noProof/>
          <w:lang w:val="en-GB"/>
        </w:rPr>
        <w:t>fetchone()</w:t>
      </w:r>
      <w:r w:rsidR="005D0BF0" w:rsidRPr="00244A86">
        <w:rPr>
          <w:noProof/>
          <w:lang w:val="en-GB"/>
        </w:rPr>
        <w:t xml:space="preserve"> to check on the </w:t>
      </w:r>
      <w:r w:rsidR="00404A0B" w:rsidRPr="00244A86">
        <w:rPr>
          <w:noProof/>
          <w:lang w:val="en-GB"/>
        </w:rPr>
        <w:t>outcome of one record</w:t>
      </w:r>
      <w:r w:rsidR="00032801" w:rsidRPr="00244A86">
        <w:rPr>
          <w:noProof/>
          <w:lang w:val="en-GB"/>
        </w:rPr>
        <w:t xml:space="preserve"> for </w:t>
      </w:r>
      <w:r w:rsidR="00300714" w:rsidRPr="00244A86">
        <w:rPr>
          <w:noProof/>
          <w:lang w:val="en-GB"/>
        </w:rPr>
        <w:t xml:space="preserve">merely </w:t>
      </w:r>
      <w:r w:rsidR="00032801" w:rsidRPr="00244A86">
        <w:rPr>
          <w:noProof/>
          <w:lang w:val="en-GB"/>
        </w:rPr>
        <w:t>one time</w:t>
      </w:r>
      <w:r w:rsidR="00404A0B" w:rsidRPr="00244A86">
        <w:rPr>
          <w:noProof/>
          <w:lang w:val="en-GB"/>
        </w:rPr>
        <w:t>. H</w:t>
      </w:r>
      <w:r w:rsidRPr="00244A86">
        <w:rPr>
          <w:noProof/>
          <w:lang w:val="en-GB"/>
        </w:rPr>
        <w:t xml:space="preserve">ow many </w:t>
      </w:r>
      <w:r w:rsidR="00404A0B" w:rsidRPr="00244A86">
        <w:rPr>
          <w:noProof/>
          <w:lang w:val="en-GB"/>
        </w:rPr>
        <w:t xml:space="preserve">records </w:t>
      </w:r>
      <w:r w:rsidR="00011B6D" w:rsidRPr="00244A86">
        <w:rPr>
          <w:noProof/>
          <w:lang w:val="en-GB"/>
        </w:rPr>
        <w:t xml:space="preserve">will </w:t>
      </w:r>
      <w:r w:rsidR="001878F0" w:rsidRPr="00244A86">
        <w:rPr>
          <w:noProof/>
          <w:lang w:val="en-GB"/>
        </w:rPr>
        <w:t xml:space="preserve">remain </w:t>
      </w:r>
      <w:r w:rsidR="00404A0B" w:rsidRPr="00244A86">
        <w:rPr>
          <w:noProof/>
          <w:lang w:val="en-GB"/>
        </w:rPr>
        <w:t>available in the query output</w:t>
      </w:r>
      <w:r w:rsidR="003720F5" w:rsidRPr="00244A86">
        <w:rPr>
          <w:noProof/>
          <w:lang w:val="en-GB"/>
        </w:rPr>
        <w:t xml:space="preserve"> </w:t>
      </w:r>
      <w:r w:rsidR="009D30FE" w:rsidRPr="00244A86">
        <w:rPr>
          <w:noProof/>
          <w:lang w:val="en-GB"/>
        </w:rPr>
        <w:t>after that</w:t>
      </w:r>
      <w:r w:rsidR="001E16C2" w:rsidRPr="00244A86">
        <w:rPr>
          <w:noProof/>
          <w:lang w:val="en-GB"/>
        </w:rPr>
        <w:t>?</w:t>
      </w:r>
    </w:p>
    <w:p w14:paraId="33B65E37" w14:textId="5034B763" w:rsidR="009B668A" w:rsidRPr="00244A86" w:rsidRDefault="00BF1916"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0</w:t>
      </w:r>
    </w:p>
    <w:p w14:paraId="75E3B057" w14:textId="6FC99C05" w:rsidR="006606BB" w:rsidRPr="00244A86" w:rsidRDefault="00D84FF0"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6606BB" w:rsidRPr="00244A86">
        <w:rPr>
          <w:rFonts w:ascii="Palatino Linotype" w:hAnsi="Palatino Linotype"/>
          <w:i/>
          <w:iCs/>
          <w:noProof/>
          <w:sz w:val="24"/>
          <w:szCs w:val="24"/>
          <w:lang w:val="en-GB"/>
        </w:rPr>
        <w:t xml:space="preserve">orrect. </w:t>
      </w:r>
      <w:r w:rsidR="00CB7506" w:rsidRPr="00244A86">
        <w:rPr>
          <w:rFonts w:ascii="Palatino Linotype" w:hAnsi="Palatino Linotype"/>
          <w:i/>
          <w:iCs/>
          <w:noProof/>
          <w:sz w:val="24"/>
          <w:szCs w:val="24"/>
          <w:lang w:val="en-GB"/>
        </w:rPr>
        <w:t xml:space="preserve">The </w:t>
      </w:r>
      <w:r w:rsidR="00CB7506" w:rsidRPr="00244A86">
        <w:rPr>
          <w:rFonts w:ascii="Consolas" w:hAnsi="Consolas"/>
          <w:i/>
          <w:iCs/>
          <w:noProof/>
          <w:sz w:val="24"/>
          <w:szCs w:val="24"/>
          <w:lang w:val="en-GB"/>
        </w:rPr>
        <w:t>fetchone()</w:t>
      </w:r>
      <w:r w:rsidR="00CB7506" w:rsidRPr="00244A86">
        <w:rPr>
          <w:rFonts w:ascii="Palatino Linotype" w:hAnsi="Palatino Linotype"/>
          <w:i/>
          <w:iCs/>
          <w:noProof/>
          <w:sz w:val="24"/>
          <w:szCs w:val="24"/>
          <w:lang w:val="en-GB"/>
        </w:rPr>
        <w:t xml:space="preserve"> function only </w:t>
      </w:r>
      <w:r w:rsidR="00A404D3" w:rsidRPr="00244A86">
        <w:rPr>
          <w:rFonts w:ascii="Palatino Linotype" w:hAnsi="Palatino Linotype"/>
          <w:i/>
          <w:iCs/>
          <w:noProof/>
          <w:sz w:val="24"/>
          <w:szCs w:val="24"/>
          <w:lang w:val="en-GB"/>
        </w:rPr>
        <w:t>fetches one record from the query output. So</w:t>
      </w:r>
      <w:r w:rsidR="00370A2D" w:rsidRPr="00244A86">
        <w:rPr>
          <w:rFonts w:ascii="Palatino Linotype" w:hAnsi="Palatino Linotype"/>
          <w:i/>
          <w:iCs/>
          <w:noProof/>
          <w:sz w:val="24"/>
          <w:szCs w:val="24"/>
          <w:lang w:val="en-GB"/>
        </w:rPr>
        <w:t>,</w:t>
      </w:r>
      <w:r w:rsidR="00A404D3" w:rsidRPr="00244A86">
        <w:rPr>
          <w:rFonts w:ascii="Palatino Linotype" w:hAnsi="Palatino Linotype"/>
          <w:i/>
          <w:iCs/>
          <w:noProof/>
          <w:sz w:val="24"/>
          <w:szCs w:val="24"/>
          <w:lang w:val="en-GB"/>
        </w:rPr>
        <w:t xml:space="preserve"> </w:t>
      </w:r>
      <w:r w:rsidR="00032801" w:rsidRPr="00244A86">
        <w:rPr>
          <w:rFonts w:ascii="Palatino Linotype" w:hAnsi="Palatino Linotype"/>
          <w:i/>
          <w:iCs/>
          <w:noProof/>
          <w:sz w:val="24"/>
          <w:szCs w:val="24"/>
          <w:lang w:val="en-GB"/>
        </w:rPr>
        <w:t xml:space="preserve">there must be </w:t>
      </w:r>
      <w:r w:rsidR="00370A2D" w:rsidRPr="00244A86">
        <w:rPr>
          <w:rFonts w:ascii="Palatino Linotype" w:hAnsi="Palatino Linotype"/>
          <w:i/>
          <w:iCs/>
          <w:noProof/>
          <w:sz w:val="24"/>
          <w:szCs w:val="24"/>
          <w:lang w:val="en-GB"/>
        </w:rPr>
        <w:t>more than 0</w:t>
      </w:r>
      <w:r w:rsidR="00032801" w:rsidRPr="00244A86">
        <w:rPr>
          <w:rFonts w:ascii="Palatino Linotype" w:hAnsi="Palatino Linotype"/>
          <w:i/>
          <w:iCs/>
          <w:noProof/>
          <w:sz w:val="24"/>
          <w:szCs w:val="24"/>
          <w:lang w:val="en-GB"/>
        </w:rPr>
        <w:t xml:space="preserve"> record</w:t>
      </w:r>
      <w:r w:rsidR="00370A2D" w:rsidRPr="00244A86">
        <w:rPr>
          <w:rFonts w:ascii="Palatino Linotype" w:hAnsi="Palatino Linotype"/>
          <w:i/>
          <w:iCs/>
          <w:noProof/>
          <w:sz w:val="24"/>
          <w:szCs w:val="24"/>
          <w:lang w:val="en-GB"/>
        </w:rPr>
        <w:t>s</w:t>
      </w:r>
      <w:r w:rsidR="00032801" w:rsidRPr="00244A86">
        <w:rPr>
          <w:rFonts w:ascii="Palatino Linotype" w:hAnsi="Palatino Linotype"/>
          <w:i/>
          <w:iCs/>
          <w:noProof/>
          <w:sz w:val="24"/>
          <w:szCs w:val="24"/>
          <w:lang w:val="en-GB"/>
        </w:rPr>
        <w:t xml:space="preserve"> remain</w:t>
      </w:r>
      <w:r w:rsidR="00370A2D" w:rsidRPr="00244A86">
        <w:rPr>
          <w:rFonts w:ascii="Palatino Linotype" w:hAnsi="Palatino Linotype"/>
          <w:i/>
          <w:iCs/>
          <w:noProof/>
          <w:sz w:val="24"/>
          <w:szCs w:val="24"/>
          <w:lang w:val="en-GB"/>
        </w:rPr>
        <w:t>ing</w:t>
      </w:r>
      <w:r w:rsidR="00474912" w:rsidRPr="00244A86">
        <w:rPr>
          <w:rFonts w:ascii="Palatino Linotype" w:hAnsi="Palatino Linotype"/>
          <w:i/>
          <w:iCs/>
          <w:noProof/>
          <w:sz w:val="24"/>
          <w:szCs w:val="24"/>
          <w:lang w:val="en-GB"/>
        </w:rPr>
        <w:t>.</w:t>
      </w:r>
    </w:p>
    <w:p w14:paraId="076C5A79" w14:textId="7F148299" w:rsidR="00B8559F" w:rsidRPr="00244A86" w:rsidRDefault="00BF1916"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1</w:t>
      </w:r>
    </w:p>
    <w:p w14:paraId="45D5382D" w14:textId="247356D1" w:rsidR="006606BB" w:rsidRPr="00244A86" w:rsidRDefault="006606BB" w:rsidP="0014363D">
      <w:pPr>
        <w:pStyle w:val="ListParagraph"/>
        <w:widowControl w:val="0"/>
        <w:autoSpaceDE w:val="0"/>
        <w:autoSpaceDN w:val="0"/>
        <w:spacing w:before="60" w:after="0" w:line="240" w:lineRule="auto"/>
        <w:ind w:left="1276"/>
        <w:contextualSpacing w:val="0"/>
        <w:jc w:val="both"/>
        <w:rPr>
          <w:i/>
          <w:iCs/>
          <w:noProof/>
          <w:lang w:val="en-GB"/>
        </w:rPr>
      </w:pPr>
      <w:r w:rsidRPr="00244A86">
        <w:rPr>
          <w:i/>
          <w:iCs/>
          <w:noProof/>
          <w:lang w:val="en-GB"/>
        </w:rPr>
        <w:t>Incorrect.</w:t>
      </w:r>
      <w:r w:rsidR="005269AD" w:rsidRPr="00244A86">
        <w:rPr>
          <w:i/>
          <w:iCs/>
          <w:noProof/>
          <w:lang w:val="en-GB"/>
        </w:rPr>
        <w:t xml:space="preserve"> </w:t>
      </w:r>
      <w:r w:rsidR="00370A2D" w:rsidRPr="00244A86">
        <w:rPr>
          <w:i/>
          <w:iCs/>
          <w:noProof/>
          <w:lang w:val="en-GB"/>
        </w:rPr>
        <w:t xml:space="preserve">The </w:t>
      </w:r>
      <w:r w:rsidR="00370A2D" w:rsidRPr="00244A86">
        <w:rPr>
          <w:rFonts w:ascii="Consolas" w:hAnsi="Consolas"/>
          <w:i/>
          <w:iCs/>
          <w:noProof/>
          <w:lang w:val="en-GB"/>
        </w:rPr>
        <w:t>fetchone()</w:t>
      </w:r>
      <w:r w:rsidR="00370A2D" w:rsidRPr="00244A86">
        <w:rPr>
          <w:i/>
          <w:iCs/>
          <w:noProof/>
          <w:lang w:val="en-GB"/>
        </w:rPr>
        <w:t xml:space="preserve"> function only fetches one record from the</w:t>
      </w:r>
      <w:r w:rsidR="005269AD" w:rsidRPr="00244A86">
        <w:rPr>
          <w:i/>
          <w:iCs/>
          <w:noProof/>
          <w:lang w:val="en-GB"/>
        </w:rPr>
        <w:t xml:space="preserve"> </w:t>
      </w:r>
      <w:r w:rsidR="00370A2D" w:rsidRPr="00244A86">
        <w:rPr>
          <w:i/>
          <w:iCs/>
          <w:noProof/>
          <w:lang w:val="en-GB"/>
        </w:rPr>
        <w:t>query output. So, there must be more than 1 records remaining.</w:t>
      </w:r>
    </w:p>
    <w:p w14:paraId="21412B58" w14:textId="77777777" w:rsidR="009979DD" w:rsidRPr="00244A86" w:rsidRDefault="009979DD" w:rsidP="00244A86">
      <w:pPr>
        <w:pStyle w:val="NoSpacing"/>
        <w:rPr>
          <w:noProof/>
          <w:lang w:val="en-GB"/>
        </w:rPr>
      </w:pPr>
    </w:p>
    <w:p w14:paraId="5C28A07D" w14:textId="77777777" w:rsidR="009979DD" w:rsidRPr="00244A86" w:rsidRDefault="009979DD" w:rsidP="00244A86">
      <w:pPr>
        <w:pStyle w:val="NoSpacing"/>
        <w:rPr>
          <w:noProof/>
          <w:lang w:val="en-GB"/>
        </w:rPr>
      </w:pPr>
    </w:p>
    <w:p w14:paraId="3C7F8981" w14:textId="734EC9BC" w:rsidR="001B0C3C" w:rsidRPr="00244A86" w:rsidRDefault="00BF1916"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b/>
          <w:bCs/>
          <w:noProof/>
          <w:lang w:val="en-GB"/>
        </w:rPr>
      </w:pPr>
      <w:r w:rsidRPr="00244A86">
        <w:rPr>
          <w:b/>
          <w:bCs/>
          <w:noProof/>
          <w:lang w:val="en-GB"/>
        </w:rPr>
        <w:lastRenderedPageBreak/>
        <w:t>49</w:t>
      </w:r>
    </w:p>
    <w:p w14:paraId="5FFC1930" w14:textId="77D65216" w:rsidR="006606BB" w:rsidRPr="00244A86" w:rsidRDefault="00D60AC2" w:rsidP="006606BB">
      <w:pPr>
        <w:pStyle w:val="NoSpacing"/>
        <w:spacing w:before="60" w:after="120"/>
        <w:ind w:left="1276"/>
        <w:jc w:val="both"/>
        <w:rPr>
          <w:rFonts w:ascii="Palatino Linotype" w:hAnsi="Palatino Linotype"/>
          <w:b/>
          <w:bCs/>
          <w:noProof/>
          <w:sz w:val="24"/>
          <w:szCs w:val="24"/>
          <w:lang w:val="en-GB"/>
        </w:rPr>
      </w:pPr>
      <w:r w:rsidRPr="00244A86">
        <w:rPr>
          <w:rFonts w:ascii="Palatino Linotype" w:hAnsi="Palatino Linotype"/>
          <w:b/>
          <w:bCs/>
          <w:noProof/>
          <w:sz w:val="24"/>
          <w:szCs w:val="24"/>
          <w:lang w:val="en-GB"/>
        </w:rPr>
        <w:t>C</w:t>
      </w:r>
      <w:r w:rsidR="006606BB" w:rsidRPr="00244A86">
        <w:rPr>
          <w:rFonts w:ascii="Palatino Linotype" w:hAnsi="Palatino Linotype"/>
          <w:b/>
          <w:bCs/>
          <w:noProof/>
          <w:sz w:val="24"/>
          <w:szCs w:val="24"/>
          <w:lang w:val="en-GB"/>
        </w:rPr>
        <w:t xml:space="preserve">orrect. </w:t>
      </w:r>
      <w:r w:rsidR="005269AD" w:rsidRPr="00244A86">
        <w:rPr>
          <w:rFonts w:ascii="Palatino Linotype" w:hAnsi="Palatino Linotype"/>
          <w:b/>
          <w:bCs/>
          <w:noProof/>
          <w:sz w:val="24"/>
          <w:szCs w:val="24"/>
          <w:lang w:val="en-GB"/>
        </w:rPr>
        <w:t>Since t</w:t>
      </w:r>
      <w:r w:rsidRPr="00244A86">
        <w:rPr>
          <w:rFonts w:ascii="Palatino Linotype" w:hAnsi="Palatino Linotype"/>
          <w:b/>
          <w:bCs/>
          <w:noProof/>
          <w:sz w:val="24"/>
          <w:szCs w:val="24"/>
          <w:lang w:val="en-GB"/>
        </w:rPr>
        <w:t xml:space="preserve">he </w:t>
      </w:r>
      <w:r w:rsidRPr="00244A86">
        <w:rPr>
          <w:rFonts w:ascii="Consolas" w:hAnsi="Consolas"/>
          <w:b/>
          <w:bCs/>
          <w:noProof/>
          <w:sz w:val="24"/>
          <w:szCs w:val="24"/>
          <w:lang w:val="en-GB"/>
        </w:rPr>
        <w:t>fetchone()</w:t>
      </w:r>
      <w:r w:rsidRPr="00244A86">
        <w:rPr>
          <w:rFonts w:ascii="Palatino Linotype" w:hAnsi="Palatino Linotype"/>
          <w:b/>
          <w:bCs/>
          <w:noProof/>
          <w:sz w:val="24"/>
          <w:szCs w:val="24"/>
          <w:lang w:val="en-GB"/>
        </w:rPr>
        <w:t xml:space="preserve"> function only fetches one record from the query output, there must be 49 records remaining.</w:t>
      </w:r>
    </w:p>
    <w:p w14:paraId="668F3343" w14:textId="5AD96B92" w:rsidR="001B0C3C" w:rsidRPr="00244A86" w:rsidRDefault="00BF1916"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50</w:t>
      </w:r>
    </w:p>
    <w:p w14:paraId="0D9CB303" w14:textId="1A85B8DF" w:rsidR="006606BB" w:rsidRPr="00244A86" w:rsidRDefault="00D4361D"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w:t>
      </w:r>
      <w:r w:rsidR="0014363D" w:rsidRPr="00244A86">
        <w:rPr>
          <w:rFonts w:ascii="Palatino Linotype" w:hAnsi="Palatino Linotype"/>
          <w:i/>
          <w:iCs/>
          <w:noProof/>
          <w:sz w:val="24"/>
          <w:szCs w:val="24"/>
          <w:lang w:val="en-GB"/>
        </w:rPr>
        <w:t xml:space="preserve">The </w:t>
      </w:r>
      <w:r w:rsidR="0014363D" w:rsidRPr="00244A86">
        <w:rPr>
          <w:rFonts w:ascii="Consolas" w:hAnsi="Consolas"/>
          <w:i/>
          <w:iCs/>
          <w:noProof/>
          <w:sz w:val="24"/>
          <w:szCs w:val="24"/>
          <w:lang w:val="en-GB"/>
        </w:rPr>
        <w:t>fetchone()</w:t>
      </w:r>
      <w:r w:rsidR="0014363D" w:rsidRPr="00244A86">
        <w:rPr>
          <w:rFonts w:ascii="Palatino Linotype" w:hAnsi="Palatino Linotype"/>
          <w:i/>
          <w:iCs/>
          <w:noProof/>
          <w:sz w:val="24"/>
          <w:szCs w:val="24"/>
          <w:lang w:val="en-GB"/>
        </w:rPr>
        <w:t xml:space="preserve"> function fetches one record from the query output</w:t>
      </w:r>
      <w:r w:rsidR="00782A39" w:rsidRPr="00244A86">
        <w:rPr>
          <w:rFonts w:ascii="Palatino Linotype" w:hAnsi="Palatino Linotype"/>
          <w:i/>
          <w:iCs/>
          <w:noProof/>
          <w:sz w:val="24"/>
          <w:szCs w:val="24"/>
          <w:lang w:val="en-GB"/>
        </w:rPr>
        <w:t xml:space="preserve"> a</w:t>
      </w:r>
      <w:r w:rsidR="00DC38B7" w:rsidRPr="00244A86">
        <w:rPr>
          <w:rFonts w:ascii="Palatino Linotype" w:hAnsi="Palatino Linotype"/>
          <w:i/>
          <w:iCs/>
          <w:noProof/>
          <w:sz w:val="24"/>
          <w:szCs w:val="24"/>
          <w:lang w:val="en-GB"/>
        </w:rPr>
        <w:t>ny</w:t>
      </w:r>
      <w:r w:rsidR="00782A39" w:rsidRPr="00244A86">
        <w:rPr>
          <w:rFonts w:ascii="Palatino Linotype" w:hAnsi="Palatino Linotype"/>
          <w:i/>
          <w:iCs/>
          <w:noProof/>
          <w:sz w:val="24"/>
          <w:szCs w:val="24"/>
          <w:lang w:val="en-GB"/>
        </w:rPr>
        <w:t>way</w:t>
      </w:r>
      <w:r w:rsidR="0014363D" w:rsidRPr="00244A86">
        <w:rPr>
          <w:rFonts w:ascii="Palatino Linotype" w:hAnsi="Palatino Linotype"/>
          <w:i/>
          <w:iCs/>
          <w:noProof/>
          <w:sz w:val="24"/>
          <w:szCs w:val="24"/>
          <w:lang w:val="en-GB"/>
        </w:rPr>
        <w:t xml:space="preserve">. So, there must be </w:t>
      </w:r>
      <w:r w:rsidR="00C97173" w:rsidRPr="00244A86">
        <w:rPr>
          <w:rFonts w:ascii="Palatino Linotype" w:hAnsi="Palatino Linotype"/>
          <w:i/>
          <w:iCs/>
          <w:noProof/>
          <w:sz w:val="24"/>
          <w:szCs w:val="24"/>
          <w:lang w:val="en-GB"/>
        </w:rPr>
        <w:t>less</w:t>
      </w:r>
      <w:r w:rsidR="0014363D" w:rsidRPr="00244A86">
        <w:rPr>
          <w:rFonts w:ascii="Palatino Linotype" w:hAnsi="Palatino Linotype"/>
          <w:i/>
          <w:iCs/>
          <w:noProof/>
          <w:sz w:val="24"/>
          <w:szCs w:val="24"/>
          <w:lang w:val="en-GB"/>
        </w:rPr>
        <w:t xml:space="preserve"> than </w:t>
      </w:r>
      <w:r w:rsidR="00C97173" w:rsidRPr="00244A86">
        <w:rPr>
          <w:rFonts w:ascii="Palatino Linotype" w:hAnsi="Palatino Linotype"/>
          <w:i/>
          <w:iCs/>
          <w:noProof/>
          <w:sz w:val="24"/>
          <w:szCs w:val="24"/>
          <w:lang w:val="en-GB"/>
        </w:rPr>
        <w:t>50</w:t>
      </w:r>
      <w:r w:rsidR="0014363D" w:rsidRPr="00244A86">
        <w:rPr>
          <w:rFonts w:ascii="Palatino Linotype" w:hAnsi="Palatino Linotype"/>
          <w:i/>
          <w:iCs/>
          <w:noProof/>
          <w:sz w:val="24"/>
          <w:szCs w:val="24"/>
          <w:lang w:val="en-GB"/>
        </w:rPr>
        <w:t xml:space="preserve"> records remaining.</w:t>
      </w:r>
    </w:p>
    <w:p w14:paraId="6D75EE08" w14:textId="75FCEBA1" w:rsidR="00AE4F4E" w:rsidRPr="00244A86" w:rsidRDefault="00B30E34" w:rsidP="00364A7C">
      <w:pPr>
        <w:pStyle w:val="ListParagraph"/>
        <w:widowControl w:val="0"/>
        <w:numPr>
          <w:ilvl w:val="0"/>
          <w:numId w:val="47"/>
        </w:numPr>
        <w:autoSpaceDE w:val="0"/>
        <w:autoSpaceDN w:val="0"/>
        <w:spacing w:before="240" w:after="0"/>
        <w:ind w:left="544" w:hanging="425"/>
        <w:contextualSpacing w:val="0"/>
        <w:jc w:val="both"/>
        <w:rPr>
          <w:noProof/>
          <w:lang w:val="en-GB"/>
        </w:rPr>
      </w:pPr>
      <w:r w:rsidRPr="00244A86">
        <w:rPr>
          <w:noProof/>
          <w:lang w:val="en-GB"/>
        </w:rPr>
        <w:t xml:space="preserve">Which </w:t>
      </w:r>
      <w:r w:rsidR="00976DD3" w:rsidRPr="00244A86">
        <w:rPr>
          <w:noProof/>
          <w:lang w:val="en-GB"/>
        </w:rPr>
        <w:t xml:space="preserve">statement/clause/keyword </w:t>
      </w:r>
      <w:r w:rsidR="00067F6A" w:rsidRPr="00244A86">
        <w:rPr>
          <w:noProof/>
          <w:lang w:val="en-GB"/>
        </w:rPr>
        <w:t xml:space="preserve">cannot be embedded in the </w:t>
      </w:r>
      <w:r w:rsidR="00067F6A" w:rsidRPr="00244A86">
        <w:rPr>
          <w:rFonts w:ascii="Consolas" w:hAnsi="Consolas"/>
          <w:noProof/>
          <w:lang w:val="en-GB"/>
        </w:rPr>
        <w:t>SELECT</w:t>
      </w:r>
      <w:r w:rsidR="00067F6A" w:rsidRPr="00244A86">
        <w:rPr>
          <w:noProof/>
          <w:lang w:val="en-GB"/>
        </w:rPr>
        <w:t xml:space="preserve"> statement</w:t>
      </w:r>
      <w:r w:rsidR="00AE4F4E" w:rsidRPr="00244A86">
        <w:rPr>
          <w:noProof/>
          <w:lang w:val="en-GB"/>
        </w:rPr>
        <w:t>?</w:t>
      </w:r>
    </w:p>
    <w:p w14:paraId="4F6F48D7" w14:textId="298128BF" w:rsidR="006606BB" w:rsidRPr="00244A86" w:rsidRDefault="00CF0376"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CROSS</w:t>
      </w:r>
      <w:r w:rsidRPr="008346A9">
        <w:rPr>
          <w:noProof/>
          <w:lang w:val="en-GB"/>
        </w:rPr>
        <w:t xml:space="preserve"> </w:t>
      </w:r>
      <w:r w:rsidRPr="00244A86">
        <w:rPr>
          <w:rFonts w:ascii="Consolas" w:hAnsi="Consolas"/>
          <w:noProof/>
          <w:lang w:val="en-GB"/>
        </w:rPr>
        <w:t>JOIN</w:t>
      </w:r>
    </w:p>
    <w:p w14:paraId="7B4A35AC" w14:textId="7B0AED1C" w:rsidR="006606BB" w:rsidRPr="00244A86" w:rsidRDefault="006606BB"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w:t>
      </w:r>
      <w:r w:rsidR="00917FD4" w:rsidRPr="00244A86">
        <w:rPr>
          <w:rFonts w:ascii="Palatino Linotype" w:hAnsi="Palatino Linotype"/>
          <w:i/>
          <w:iCs/>
          <w:noProof/>
          <w:sz w:val="24"/>
          <w:szCs w:val="24"/>
          <w:lang w:val="en-GB"/>
        </w:rPr>
        <w:t xml:space="preserve">The </w:t>
      </w:r>
      <w:r w:rsidR="00DC38B7" w:rsidRPr="00244A86">
        <w:rPr>
          <w:rFonts w:ascii="Consolas" w:hAnsi="Consolas"/>
          <w:i/>
          <w:iCs/>
          <w:noProof/>
          <w:sz w:val="24"/>
          <w:szCs w:val="24"/>
          <w:lang w:val="en-GB"/>
        </w:rPr>
        <w:t>CROSS</w:t>
      </w:r>
      <w:r w:rsidR="00DC38B7" w:rsidRPr="00244A86">
        <w:rPr>
          <w:rFonts w:ascii="Palatino Linotype" w:hAnsi="Palatino Linotype"/>
          <w:i/>
          <w:iCs/>
          <w:noProof/>
          <w:sz w:val="24"/>
          <w:szCs w:val="24"/>
          <w:lang w:val="en-GB"/>
        </w:rPr>
        <w:t xml:space="preserve"> </w:t>
      </w:r>
      <w:r w:rsidR="00DC38B7" w:rsidRPr="00244A86">
        <w:rPr>
          <w:rFonts w:ascii="Consolas" w:hAnsi="Consolas"/>
          <w:i/>
          <w:iCs/>
          <w:noProof/>
          <w:sz w:val="24"/>
          <w:szCs w:val="24"/>
          <w:lang w:val="en-GB"/>
        </w:rPr>
        <w:t>JOIN</w:t>
      </w:r>
      <w:r w:rsidR="00917FD4" w:rsidRPr="00244A86">
        <w:rPr>
          <w:rFonts w:ascii="Palatino Linotype" w:hAnsi="Palatino Linotype"/>
          <w:i/>
          <w:iCs/>
          <w:noProof/>
          <w:sz w:val="24"/>
          <w:szCs w:val="24"/>
          <w:lang w:val="en-GB"/>
        </w:rPr>
        <w:t xml:space="preserve"> </w:t>
      </w:r>
      <w:r w:rsidR="003D2A45" w:rsidRPr="00244A86">
        <w:rPr>
          <w:rFonts w:ascii="Palatino Linotype" w:hAnsi="Palatino Linotype"/>
          <w:i/>
          <w:iCs/>
          <w:noProof/>
          <w:sz w:val="24"/>
          <w:szCs w:val="24"/>
          <w:lang w:val="en-GB"/>
        </w:rPr>
        <w:t>clause</w:t>
      </w:r>
      <w:r w:rsidR="00AE48B9" w:rsidRPr="00244A86">
        <w:rPr>
          <w:rFonts w:ascii="Palatino Linotype" w:hAnsi="Palatino Linotype"/>
          <w:i/>
          <w:iCs/>
          <w:noProof/>
          <w:sz w:val="24"/>
          <w:szCs w:val="24"/>
          <w:lang w:val="en-GB"/>
        </w:rPr>
        <w:t xml:space="preserve"> must be embedded in the </w:t>
      </w:r>
      <w:r w:rsidR="00AE48B9" w:rsidRPr="00244A86">
        <w:rPr>
          <w:rFonts w:ascii="Consolas" w:hAnsi="Consolas"/>
          <w:i/>
          <w:iCs/>
          <w:noProof/>
          <w:sz w:val="24"/>
          <w:szCs w:val="24"/>
          <w:lang w:val="en-GB"/>
        </w:rPr>
        <w:t>SELECT</w:t>
      </w:r>
      <w:r w:rsidR="00AE48B9" w:rsidRPr="00244A86">
        <w:rPr>
          <w:rFonts w:ascii="Palatino Linotype" w:hAnsi="Palatino Linotype"/>
          <w:i/>
          <w:iCs/>
          <w:noProof/>
          <w:sz w:val="24"/>
          <w:szCs w:val="24"/>
          <w:lang w:val="en-GB"/>
        </w:rPr>
        <w:t xml:space="preserve"> statement</w:t>
      </w:r>
      <w:r w:rsidR="006D0703" w:rsidRPr="00244A86">
        <w:rPr>
          <w:rFonts w:ascii="Palatino Linotype" w:hAnsi="Palatino Linotype"/>
          <w:i/>
          <w:iCs/>
          <w:noProof/>
          <w:sz w:val="24"/>
          <w:szCs w:val="24"/>
          <w:lang w:val="en-GB"/>
        </w:rPr>
        <w:t>.</w:t>
      </w:r>
    </w:p>
    <w:p w14:paraId="68F9F1F5" w14:textId="4F237B2E" w:rsidR="006606BB" w:rsidRPr="00244A86" w:rsidRDefault="00CF0376"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GROUP</w:t>
      </w:r>
      <w:r w:rsidRPr="008346A9">
        <w:rPr>
          <w:noProof/>
          <w:lang w:val="en-GB"/>
        </w:rPr>
        <w:t xml:space="preserve"> </w:t>
      </w:r>
      <w:r w:rsidRPr="00244A86">
        <w:rPr>
          <w:rFonts w:ascii="Consolas" w:hAnsi="Consolas"/>
          <w:noProof/>
          <w:lang w:val="en-GB"/>
        </w:rPr>
        <w:t>BY</w:t>
      </w:r>
    </w:p>
    <w:p w14:paraId="57C42230" w14:textId="249D9619" w:rsidR="006606BB" w:rsidRPr="00244A86" w:rsidRDefault="009A52D8"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The </w:t>
      </w:r>
      <w:r w:rsidRPr="00244A86">
        <w:rPr>
          <w:rFonts w:ascii="Consolas" w:hAnsi="Consolas"/>
          <w:i/>
          <w:iCs/>
          <w:noProof/>
          <w:sz w:val="24"/>
          <w:szCs w:val="24"/>
          <w:lang w:val="en-GB"/>
        </w:rPr>
        <w:t>GROUP</w:t>
      </w:r>
      <w:r w:rsidRPr="00244A86">
        <w:rPr>
          <w:rFonts w:ascii="Palatino Linotype" w:hAnsi="Palatino Linotype"/>
          <w:i/>
          <w:iCs/>
          <w:noProof/>
          <w:sz w:val="24"/>
          <w:szCs w:val="24"/>
          <w:lang w:val="en-GB"/>
        </w:rPr>
        <w:t xml:space="preserve"> </w:t>
      </w:r>
      <w:r w:rsidRPr="00244A86">
        <w:rPr>
          <w:rFonts w:ascii="Consolas" w:hAnsi="Consolas"/>
          <w:i/>
          <w:iCs/>
          <w:noProof/>
          <w:sz w:val="24"/>
          <w:szCs w:val="24"/>
          <w:lang w:val="en-GB"/>
        </w:rPr>
        <w:t>BY</w:t>
      </w:r>
      <w:r w:rsidRPr="00244A86">
        <w:rPr>
          <w:rFonts w:ascii="Palatino Linotype" w:hAnsi="Palatino Linotype"/>
          <w:i/>
          <w:iCs/>
          <w:noProof/>
          <w:sz w:val="24"/>
          <w:szCs w:val="24"/>
          <w:lang w:val="en-GB"/>
        </w:rPr>
        <w:t xml:space="preserve"> statement must be embedded in the </w:t>
      </w:r>
      <w:r w:rsidRPr="00244A86">
        <w:rPr>
          <w:rFonts w:ascii="Consolas" w:hAnsi="Consolas"/>
          <w:i/>
          <w:iCs/>
          <w:noProof/>
          <w:sz w:val="24"/>
          <w:szCs w:val="24"/>
          <w:lang w:val="en-GB"/>
        </w:rPr>
        <w:t>SELECT</w:t>
      </w:r>
      <w:r w:rsidRPr="00244A86">
        <w:rPr>
          <w:rFonts w:ascii="Palatino Linotype" w:hAnsi="Palatino Linotype"/>
          <w:i/>
          <w:iCs/>
          <w:noProof/>
          <w:sz w:val="24"/>
          <w:szCs w:val="24"/>
          <w:lang w:val="en-GB"/>
        </w:rPr>
        <w:t xml:space="preserve"> statement.</w:t>
      </w:r>
    </w:p>
    <w:p w14:paraId="1A6071A4" w14:textId="62494258" w:rsidR="006606BB" w:rsidRPr="00244A86" w:rsidRDefault="00CF0376"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ORDER</w:t>
      </w:r>
      <w:r w:rsidRPr="008346A9">
        <w:rPr>
          <w:noProof/>
          <w:lang w:val="en-GB"/>
        </w:rPr>
        <w:t xml:space="preserve"> </w:t>
      </w:r>
      <w:r w:rsidRPr="00244A86">
        <w:rPr>
          <w:rFonts w:ascii="Consolas" w:hAnsi="Consolas"/>
          <w:noProof/>
          <w:lang w:val="en-GB"/>
        </w:rPr>
        <w:t>BY</w:t>
      </w:r>
    </w:p>
    <w:p w14:paraId="00F47121" w14:textId="4DBDFE8F" w:rsidR="006606BB" w:rsidRPr="00244A86" w:rsidRDefault="00917FD4"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6606BB" w:rsidRPr="00244A86">
        <w:rPr>
          <w:rFonts w:ascii="Palatino Linotype" w:hAnsi="Palatino Linotype"/>
          <w:i/>
          <w:iCs/>
          <w:noProof/>
          <w:sz w:val="24"/>
          <w:szCs w:val="24"/>
          <w:lang w:val="en-GB"/>
        </w:rPr>
        <w:t xml:space="preserve">orrect. </w:t>
      </w:r>
      <w:r w:rsidR="00FB6A5D" w:rsidRPr="00244A86">
        <w:rPr>
          <w:rFonts w:ascii="Palatino Linotype" w:hAnsi="Palatino Linotype"/>
          <w:i/>
          <w:iCs/>
          <w:noProof/>
          <w:sz w:val="24"/>
          <w:szCs w:val="24"/>
          <w:lang w:val="en-GB"/>
        </w:rPr>
        <w:t xml:space="preserve">The </w:t>
      </w:r>
      <w:r w:rsidR="00FB6A5D" w:rsidRPr="00244A86">
        <w:rPr>
          <w:rFonts w:ascii="Consolas" w:hAnsi="Consolas"/>
          <w:i/>
          <w:iCs/>
          <w:noProof/>
          <w:sz w:val="24"/>
          <w:szCs w:val="24"/>
          <w:lang w:val="en-GB"/>
        </w:rPr>
        <w:t>ORDER</w:t>
      </w:r>
      <w:r w:rsidR="00FB6A5D" w:rsidRPr="00244A86">
        <w:rPr>
          <w:rFonts w:ascii="Palatino Linotype" w:hAnsi="Palatino Linotype"/>
          <w:i/>
          <w:iCs/>
          <w:noProof/>
          <w:sz w:val="24"/>
          <w:szCs w:val="24"/>
          <w:lang w:val="en-GB"/>
        </w:rPr>
        <w:t xml:space="preserve"> </w:t>
      </w:r>
      <w:r w:rsidR="00FB6A5D" w:rsidRPr="00244A86">
        <w:rPr>
          <w:rFonts w:ascii="Consolas" w:hAnsi="Consolas"/>
          <w:i/>
          <w:iCs/>
          <w:noProof/>
          <w:sz w:val="24"/>
          <w:szCs w:val="24"/>
          <w:lang w:val="en-GB"/>
        </w:rPr>
        <w:t>BY</w:t>
      </w:r>
      <w:r w:rsidR="00FB6A5D" w:rsidRPr="00244A86">
        <w:rPr>
          <w:rFonts w:ascii="Palatino Linotype" w:hAnsi="Palatino Linotype"/>
          <w:i/>
          <w:iCs/>
          <w:noProof/>
          <w:sz w:val="24"/>
          <w:szCs w:val="24"/>
          <w:lang w:val="en-GB"/>
        </w:rPr>
        <w:t xml:space="preserve"> </w:t>
      </w:r>
      <w:r w:rsidR="003D2A45" w:rsidRPr="00244A86">
        <w:rPr>
          <w:rFonts w:ascii="Palatino Linotype" w:hAnsi="Palatino Linotype"/>
          <w:i/>
          <w:iCs/>
          <w:noProof/>
          <w:sz w:val="24"/>
          <w:szCs w:val="24"/>
          <w:lang w:val="en-GB"/>
        </w:rPr>
        <w:t>keyword</w:t>
      </w:r>
      <w:r w:rsidR="00FB6A5D" w:rsidRPr="00244A86">
        <w:rPr>
          <w:rFonts w:ascii="Palatino Linotype" w:hAnsi="Palatino Linotype"/>
          <w:i/>
          <w:iCs/>
          <w:noProof/>
          <w:sz w:val="24"/>
          <w:szCs w:val="24"/>
          <w:lang w:val="en-GB"/>
        </w:rPr>
        <w:t xml:space="preserve"> must be embedded in the </w:t>
      </w:r>
      <w:r w:rsidR="00FB6A5D" w:rsidRPr="00244A86">
        <w:rPr>
          <w:rFonts w:ascii="Consolas" w:hAnsi="Consolas"/>
          <w:i/>
          <w:iCs/>
          <w:noProof/>
          <w:sz w:val="24"/>
          <w:szCs w:val="24"/>
          <w:lang w:val="en-GB"/>
        </w:rPr>
        <w:t>SELECT</w:t>
      </w:r>
      <w:r w:rsidR="00FB6A5D" w:rsidRPr="00244A86">
        <w:rPr>
          <w:rFonts w:ascii="Palatino Linotype" w:hAnsi="Palatino Linotype"/>
          <w:i/>
          <w:iCs/>
          <w:noProof/>
          <w:sz w:val="24"/>
          <w:szCs w:val="24"/>
          <w:lang w:val="en-GB"/>
        </w:rPr>
        <w:t xml:space="preserve"> statement.</w:t>
      </w:r>
    </w:p>
    <w:p w14:paraId="3CA4BC94" w14:textId="4CC9C13F" w:rsidR="006606BB" w:rsidRPr="00244A86" w:rsidRDefault="00CF0376"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rFonts w:ascii="Consolas" w:hAnsi="Consolas"/>
          <w:b/>
          <w:bCs/>
          <w:noProof/>
          <w:lang w:val="en-GB"/>
        </w:rPr>
      </w:pPr>
      <w:r w:rsidRPr="00244A86">
        <w:rPr>
          <w:rFonts w:ascii="Consolas" w:hAnsi="Consolas"/>
          <w:b/>
          <w:bCs/>
          <w:noProof/>
          <w:lang w:val="en-GB"/>
        </w:rPr>
        <w:t>RENAME</w:t>
      </w:r>
      <w:r w:rsidRPr="008346A9">
        <w:rPr>
          <w:b/>
          <w:bCs/>
          <w:noProof/>
          <w:lang w:val="en-GB"/>
        </w:rPr>
        <w:t xml:space="preserve"> </w:t>
      </w:r>
      <w:r w:rsidRPr="00244A86">
        <w:rPr>
          <w:rFonts w:ascii="Consolas" w:hAnsi="Consolas"/>
          <w:b/>
          <w:bCs/>
          <w:noProof/>
          <w:lang w:val="en-GB"/>
        </w:rPr>
        <w:t>TO</w:t>
      </w:r>
    </w:p>
    <w:p w14:paraId="16E35F73" w14:textId="0A79E0AE" w:rsidR="006606BB" w:rsidRPr="00244A86" w:rsidRDefault="00917FD4" w:rsidP="006606BB">
      <w:pPr>
        <w:pStyle w:val="NoSpacing"/>
        <w:spacing w:before="60" w:after="120"/>
        <w:ind w:left="1276"/>
        <w:jc w:val="both"/>
        <w:rPr>
          <w:rFonts w:ascii="Palatino Linotype" w:hAnsi="Palatino Linotype"/>
          <w:noProof/>
          <w:sz w:val="24"/>
          <w:szCs w:val="24"/>
          <w:lang w:val="en-GB"/>
        </w:rPr>
      </w:pPr>
      <w:r w:rsidRPr="00244A86">
        <w:rPr>
          <w:rFonts w:ascii="Palatino Linotype" w:hAnsi="Palatino Linotype"/>
          <w:b/>
          <w:bCs/>
          <w:noProof/>
          <w:sz w:val="24"/>
          <w:szCs w:val="24"/>
          <w:lang w:val="en-GB"/>
        </w:rPr>
        <w:t>C</w:t>
      </w:r>
      <w:r w:rsidR="006606BB" w:rsidRPr="00244A86">
        <w:rPr>
          <w:rFonts w:ascii="Palatino Linotype" w:hAnsi="Palatino Linotype"/>
          <w:b/>
          <w:bCs/>
          <w:noProof/>
          <w:sz w:val="24"/>
          <w:szCs w:val="24"/>
          <w:lang w:val="en-GB"/>
        </w:rPr>
        <w:t xml:space="preserve">orrect. </w:t>
      </w:r>
      <w:r w:rsidR="00E86055" w:rsidRPr="00244A86">
        <w:rPr>
          <w:rFonts w:ascii="Palatino Linotype" w:hAnsi="Palatino Linotype"/>
          <w:b/>
          <w:bCs/>
          <w:noProof/>
          <w:sz w:val="24"/>
          <w:szCs w:val="24"/>
          <w:lang w:val="en-GB"/>
        </w:rPr>
        <w:t xml:space="preserve">The </w:t>
      </w:r>
      <w:r w:rsidR="00E86055" w:rsidRPr="00244A86">
        <w:rPr>
          <w:rFonts w:ascii="Consolas" w:hAnsi="Consolas"/>
          <w:b/>
          <w:bCs/>
          <w:noProof/>
          <w:sz w:val="24"/>
          <w:szCs w:val="24"/>
          <w:lang w:val="en-GB"/>
        </w:rPr>
        <w:t>RENAME</w:t>
      </w:r>
      <w:r w:rsidR="00E86055" w:rsidRPr="00244A86">
        <w:rPr>
          <w:rFonts w:ascii="Palatino Linotype" w:hAnsi="Palatino Linotype"/>
          <w:b/>
          <w:bCs/>
          <w:noProof/>
          <w:sz w:val="24"/>
          <w:szCs w:val="24"/>
          <w:lang w:val="en-GB"/>
        </w:rPr>
        <w:t xml:space="preserve"> </w:t>
      </w:r>
      <w:r w:rsidR="00E86055" w:rsidRPr="00244A86">
        <w:rPr>
          <w:rFonts w:ascii="Consolas" w:hAnsi="Consolas"/>
          <w:b/>
          <w:bCs/>
          <w:noProof/>
          <w:sz w:val="24"/>
          <w:szCs w:val="24"/>
          <w:lang w:val="en-GB"/>
        </w:rPr>
        <w:t>TO</w:t>
      </w:r>
      <w:r w:rsidR="00140D5F" w:rsidRPr="00244A86">
        <w:rPr>
          <w:rFonts w:ascii="Palatino Linotype" w:hAnsi="Palatino Linotype"/>
          <w:b/>
          <w:bCs/>
          <w:noProof/>
          <w:sz w:val="24"/>
          <w:szCs w:val="24"/>
          <w:lang w:val="en-GB"/>
        </w:rPr>
        <w:t xml:space="preserve"> </w:t>
      </w:r>
      <w:r w:rsidR="00C44AAF" w:rsidRPr="00244A86">
        <w:rPr>
          <w:rFonts w:ascii="Palatino Linotype" w:hAnsi="Palatino Linotype"/>
          <w:b/>
          <w:bCs/>
          <w:noProof/>
          <w:sz w:val="24"/>
          <w:szCs w:val="24"/>
          <w:lang w:val="en-GB"/>
        </w:rPr>
        <w:t>keyword</w:t>
      </w:r>
      <w:r w:rsidR="00A13CBA" w:rsidRPr="00244A86">
        <w:rPr>
          <w:rFonts w:ascii="Palatino Linotype" w:hAnsi="Palatino Linotype"/>
          <w:b/>
          <w:bCs/>
          <w:noProof/>
          <w:sz w:val="24"/>
          <w:szCs w:val="24"/>
          <w:lang w:val="en-GB"/>
        </w:rPr>
        <w:t xml:space="preserve"> </w:t>
      </w:r>
      <w:r w:rsidR="003D2A45" w:rsidRPr="00244A86">
        <w:rPr>
          <w:rFonts w:ascii="Palatino Linotype" w:hAnsi="Palatino Linotype"/>
          <w:b/>
          <w:bCs/>
          <w:noProof/>
          <w:sz w:val="24"/>
          <w:szCs w:val="24"/>
          <w:lang w:val="en-GB"/>
        </w:rPr>
        <w:t xml:space="preserve">must be embedded in the </w:t>
      </w:r>
      <w:r w:rsidR="003D2A45" w:rsidRPr="00244A86">
        <w:rPr>
          <w:rFonts w:ascii="Consolas" w:hAnsi="Consolas"/>
          <w:b/>
          <w:bCs/>
          <w:noProof/>
          <w:sz w:val="24"/>
          <w:szCs w:val="24"/>
          <w:lang w:val="en-GB"/>
        </w:rPr>
        <w:t>ALTER</w:t>
      </w:r>
      <w:r w:rsidR="003D2A45" w:rsidRPr="00D1497C">
        <w:rPr>
          <w:rFonts w:ascii="Palatino Linotype" w:hAnsi="Palatino Linotype"/>
          <w:b/>
          <w:bCs/>
          <w:noProof/>
          <w:sz w:val="24"/>
          <w:szCs w:val="24"/>
          <w:lang w:val="en-GB"/>
        </w:rPr>
        <w:t xml:space="preserve"> </w:t>
      </w:r>
      <w:r w:rsidR="003D2A45" w:rsidRPr="00244A86">
        <w:rPr>
          <w:rFonts w:ascii="Consolas" w:hAnsi="Consolas"/>
          <w:b/>
          <w:bCs/>
          <w:noProof/>
          <w:sz w:val="24"/>
          <w:szCs w:val="24"/>
          <w:lang w:val="en-GB"/>
        </w:rPr>
        <w:t>TABLE</w:t>
      </w:r>
      <w:r w:rsidR="003D2A45" w:rsidRPr="00244A86">
        <w:rPr>
          <w:rFonts w:ascii="Palatino Linotype" w:hAnsi="Palatino Linotype"/>
          <w:b/>
          <w:bCs/>
          <w:noProof/>
          <w:sz w:val="24"/>
          <w:szCs w:val="24"/>
          <w:lang w:val="en-GB"/>
        </w:rPr>
        <w:t xml:space="preserve"> statement</w:t>
      </w:r>
      <w:r w:rsidR="00B23BBF" w:rsidRPr="00244A86">
        <w:rPr>
          <w:rFonts w:ascii="Palatino Linotype" w:hAnsi="Palatino Linotype"/>
          <w:b/>
          <w:bCs/>
          <w:noProof/>
          <w:sz w:val="24"/>
          <w:szCs w:val="24"/>
          <w:lang w:val="en-GB"/>
        </w:rPr>
        <w:t>.</w:t>
      </w:r>
    </w:p>
    <w:p w14:paraId="2BD16A03" w14:textId="03C6294E" w:rsidR="006606BB" w:rsidRPr="00244A86" w:rsidRDefault="00EF2974" w:rsidP="00364A7C">
      <w:pPr>
        <w:pStyle w:val="ListParagraph"/>
        <w:widowControl w:val="0"/>
        <w:numPr>
          <w:ilvl w:val="0"/>
          <w:numId w:val="47"/>
        </w:numPr>
        <w:autoSpaceDE w:val="0"/>
        <w:autoSpaceDN w:val="0"/>
        <w:spacing w:before="240" w:after="0"/>
        <w:ind w:left="544" w:hanging="425"/>
        <w:contextualSpacing w:val="0"/>
        <w:jc w:val="both"/>
        <w:rPr>
          <w:noProof/>
          <w:lang w:val="en-GB"/>
        </w:rPr>
      </w:pPr>
      <w:r w:rsidRPr="00244A86">
        <w:rPr>
          <w:noProof/>
          <w:lang w:val="en-GB"/>
        </w:rPr>
        <w:t xml:space="preserve">Table A has </w:t>
      </w:r>
      <w:r w:rsidR="00012C4C" w:rsidRPr="00244A86">
        <w:rPr>
          <w:noProof/>
          <w:lang w:val="en-GB"/>
        </w:rPr>
        <w:t xml:space="preserve">50 records and table B has 70. A total of 40 records could be matched </w:t>
      </w:r>
      <w:r w:rsidR="00C43078" w:rsidRPr="00244A86">
        <w:rPr>
          <w:noProof/>
          <w:lang w:val="en-GB"/>
        </w:rPr>
        <w:t xml:space="preserve">based on certain conditions. What </w:t>
      </w:r>
      <w:r w:rsidR="00A852A0" w:rsidRPr="00244A86">
        <w:rPr>
          <w:noProof/>
          <w:lang w:val="en-GB"/>
        </w:rPr>
        <w:t xml:space="preserve">would be </w:t>
      </w:r>
      <w:r w:rsidR="00C43078" w:rsidRPr="00244A86">
        <w:rPr>
          <w:noProof/>
          <w:lang w:val="en-GB"/>
        </w:rPr>
        <w:t xml:space="preserve">the number of records in the output table </w:t>
      </w:r>
      <w:r w:rsidR="00843C7B" w:rsidRPr="00244A86">
        <w:rPr>
          <w:noProof/>
          <w:lang w:val="en-GB"/>
        </w:rPr>
        <w:t xml:space="preserve">if we </w:t>
      </w:r>
      <w:r w:rsidR="00A919CF" w:rsidRPr="00244A86">
        <w:rPr>
          <w:noProof/>
          <w:lang w:val="en-GB"/>
        </w:rPr>
        <w:t>merged</w:t>
      </w:r>
      <w:r w:rsidR="00843C7B" w:rsidRPr="00244A86">
        <w:rPr>
          <w:noProof/>
          <w:lang w:val="en-GB"/>
        </w:rPr>
        <w:t xml:space="preserve"> A and B by inner join and cross join, respectively</w:t>
      </w:r>
      <w:r w:rsidR="0057400A" w:rsidRPr="00244A86">
        <w:rPr>
          <w:noProof/>
          <w:lang w:val="en-GB"/>
        </w:rPr>
        <w:t>?</w:t>
      </w:r>
    </w:p>
    <w:p w14:paraId="25A3049F" w14:textId="1CB60DAC" w:rsidR="00185A62" w:rsidRPr="00244A86" w:rsidRDefault="00A852A0"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b/>
          <w:bCs/>
          <w:noProof/>
          <w:lang w:val="en-GB"/>
        </w:rPr>
      </w:pPr>
      <w:r w:rsidRPr="00244A86">
        <w:rPr>
          <w:b/>
          <w:bCs/>
          <w:noProof/>
          <w:lang w:val="en-GB"/>
        </w:rPr>
        <w:t>40 and 3500</w:t>
      </w:r>
    </w:p>
    <w:p w14:paraId="7FDEBEEF" w14:textId="664BC8DE" w:rsidR="006606BB" w:rsidRPr="00244A86" w:rsidRDefault="00A852A0" w:rsidP="006606BB">
      <w:pPr>
        <w:pStyle w:val="NoSpacing"/>
        <w:spacing w:before="60" w:after="120"/>
        <w:ind w:left="1276"/>
        <w:jc w:val="both"/>
        <w:rPr>
          <w:rFonts w:ascii="Palatino Linotype" w:hAnsi="Palatino Linotype"/>
          <w:b/>
          <w:bCs/>
          <w:noProof/>
          <w:sz w:val="24"/>
          <w:szCs w:val="24"/>
          <w:lang w:val="en-GB"/>
        </w:rPr>
      </w:pPr>
      <w:r w:rsidRPr="00244A86">
        <w:rPr>
          <w:rFonts w:ascii="Palatino Linotype" w:hAnsi="Palatino Linotype"/>
          <w:b/>
          <w:bCs/>
          <w:noProof/>
          <w:sz w:val="24"/>
          <w:szCs w:val="24"/>
          <w:lang w:val="en-GB"/>
        </w:rPr>
        <w:t>C</w:t>
      </w:r>
      <w:r w:rsidR="006606BB" w:rsidRPr="00244A86">
        <w:rPr>
          <w:rFonts w:ascii="Palatino Linotype" w:hAnsi="Palatino Linotype"/>
          <w:b/>
          <w:bCs/>
          <w:noProof/>
          <w:sz w:val="24"/>
          <w:szCs w:val="24"/>
          <w:lang w:val="en-GB"/>
        </w:rPr>
        <w:t>orrect.</w:t>
      </w:r>
      <w:r w:rsidR="00456685" w:rsidRPr="00244A86">
        <w:rPr>
          <w:rFonts w:ascii="Palatino Linotype" w:hAnsi="Palatino Linotype"/>
          <w:b/>
          <w:bCs/>
          <w:noProof/>
          <w:sz w:val="24"/>
          <w:szCs w:val="24"/>
          <w:lang w:val="en-GB"/>
        </w:rPr>
        <w:t xml:space="preserve"> </w:t>
      </w:r>
      <w:r w:rsidR="007C4BFF" w:rsidRPr="00244A86">
        <w:rPr>
          <w:rFonts w:ascii="Palatino Linotype" w:hAnsi="Palatino Linotype"/>
          <w:b/>
          <w:bCs/>
          <w:noProof/>
          <w:sz w:val="24"/>
          <w:szCs w:val="24"/>
          <w:lang w:val="en-GB"/>
        </w:rPr>
        <w:t>I</w:t>
      </w:r>
      <w:r w:rsidR="00526794" w:rsidRPr="00244A86">
        <w:rPr>
          <w:rFonts w:ascii="Palatino Linotype" w:hAnsi="Palatino Linotype"/>
          <w:b/>
          <w:bCs/>
          <w:noProof/>
          <w:sz w:val="24"/>
          <w:szCs w:val="24"/>
          <w:lang w:val="en-GB"/>
        </w:rPr>
        <w:t xml:space="preserve">nner join </w:t>
      </w:r>
      <w:r w:rsidR="00BB71B8" w:rsidRPr="00244A86">
        <w:rPr>
          <w:rFonts w:ascii="Palatino Linotype" w:hAnsi="Palatino Linotype"/>
          <w:b/>
          <w:bCs/>
          <w:noProof/>
          <w:sz w:val="24"/>
          <w:szCs w:val="24"/>
          <w:lang w:val="en-GB"/>
        </w:rPr>
        <w:t>creates</w:t>
      </w:r>
      <w:r w:rsidR="007838E7" w:rsidRPr="00244A86">
        <w:rPr>
          <w:rFonts w:ascii="Palatino Linotype" w:hAnsi="Palatino Linotype"/>
          <w:b/>
          <w:bCs/>
          <w:noProof/>
          <w:sz w:val="24"/>
          <w:szCs w:val="24"/>
          <w:lang w:val="en-GB"/>
        </w:rPr>
        <w:t xml:space="preserve"> the intersection set of both tables, </w:t>
      </w:r>
      <w:r w:rsidR="001E7853" w:rsidRPr="00244A86">
        <w:rPr>
          <w:rFonts w:ascii="Palatino Linotype" w:hAnsi="Palatino Linotype"/>
          <w:b/>
          <w:bCs/>
          <w:noProof/>
          <w:sz w:val="24"/>
          <w:szCs w:val="24"/>
          <w:lang w:val="en-GB"/>
        </w:rPr>
        <w:t xml:space="preserve">i.e., </w:t>
      </w:r>
      <w:r w:rsidR="007838E7" w:rsidRPr="00244A86">
        <w:rPr>
          <w:rFonts w:ascii="Palatino Linotype" w:hAnsi="Palatino Linotype"/>
          <w:b/>
          <w:bCs/>
          <w:noProof/>
          <w:sz w:val="24"/>
          <w:szCs w:val="24"/>
          <w:lang w:val="en-GB"/>
        </w:rPr>
        <w:t>40, and</w:t>
      </w:r>
      <w:r w:rsidR="007C4BFF" w:rsidRPr="00244A86">
        <w:rPr>
          <w:rFonts w:ascii="Palatino Linotype" w:hAnsi="Palatino Linotype"/>
          <w:b/>
          <w:bCs/>
          <w:noProof/>
          <w:sz w:val="24"/>
          <w:szCs w:val="24"/>
          <w:lang w:val="en-GB"/>
        </w:rPr>
        <w:t xml:space="preserve"> </w:t>
      </w:r>
      <w:r w:rsidR="007838E7" w:rsidRPr="00244A86">
        <w:rPr>
          <w:rFonts w:ascii="Palatino Linotype" w:hAnsi="Palatino Linotype"/>
          <w:b/>
          <w:bCs/>
          <w:noProof/>
          <w:sz w:val="24"/>
          <w:szCs w:val="24"/>
          <w:lang w:val="en-GB"/>
        </w:rPr>
        <w:t xml:space="preserve">cross </w:t>
      </w:r>
      <w:r w:rsidR="00F2447A" w:rsidRPr="00244A86">
        <w:rPr>
          <w:rFonts w:ascii="Palatino Linotype" w:hAnsi="Palatino Linotype"/>
          <w:b/>
          <w:bCs/>
          <w:noProof/>
          <w:sz w:val="24"/>
          <w:szCs w:val="24"/>
          <w:lang w:val="en-GB"/>
        </w:rPr>
        <w:t>join returns the cartesian product of both tables</w:t>
      </w:r>
      <w:r w:rsidR="001E7853" w:rsidRPr="00244A86">
        <w:rPr>
          <w:rFonts w:ascii="Palatino Linotype" w:hAnsi="Palatino Linotype"/>
          <w:b/>
          <w:bCs/>
          <w:noProof/>
          <w:sz w:val="24"/>
          <w:szCs w:val="24"/>
          <w:lang w:val="en-GB"/>
        </w:rPr>
        <w:t>, i.e.</w:t>
      </w:r>
      <w:r w:rsidR="007C4BFF" w:rsidRPr="00244A86">
        <w:rPr>
          <w:rFonts w:ascii="Palatino Linotype" w:hAnsi="Palatino Linotype"/>
          <w:b/>
          <w:bCs/>
          <w:noProof/>
          <w:sz w:val="24"/>
          <w:szCs w:val="24"/>
          <w:lang w:val="en-GB"/>
        </w:rPr>
        <w:t>,</w:t>
      </w:r>
      <w:r w:rsidR="001E7853" w:rsidRPr="00244A86">
        <w:rPr>
          <w:rFonts w:ascii="Palatino Linotype" w:hAnsi="Palatino Linotype"/>
          <w:b/>
          <w:bCs/>
          <w:noProof/>
          <w:sz w:val="24"/>
          <w:szCs w:val="24"/>
          <w:lang w:val="en-GB"/>
        </w:rPr>
        <w:t xml:space="preserve"> </w:t>
      </w:r>
      <w:r w:rsidR="00313DA4" w:rsidRPr="00244A86">
        <w:rPr>
          <w:rFonts w:ascii="Palatino Linotype" w:hAnsi="Palatino Linotype"/>
          <w:b/>
          <w:bCs/>
          <w:noProof/>
          <w:sz w:val="24"/>
          <w:szCs w:val="24"/>
          <w:lang w:val="en-GB"/>
        </w:rPr>
        <w:t>3500</w:t>
      </w:r>
      <w:r w:rsidR="00456685" w:rsidRPr="00244A86">
        <w:rPr>
          <w:rFonts w:ascii="Palatino Linotype" w:hAnsi="Palatino Linotype"/>
          <w:b/>
          <w:bCs/>
          <w:noProof/>
          <w:sz w:val="24"/>
          <w:szCs w:val="24"/>
          <w:lang w:val="en-GB"/>
        </w:rPr>
        <w:t>.</w:t>
      </w:r>
    </w:p>
    <w:p w14:paraId="249D1EDA" w14:textId="06082CA1" w:rsidR="00185A62" w:rsidRPr="00244A86" w:rsidRDefault="000A172C"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50 and 3500</w:t>
      </w:r>
    </w:p>
    <w:p w14:paraId="06023582" w14:textId="33716811" w:rsidR="00185A62" w:rsidRPr="00244A86" w:rsidRDefault="00DB1806" w:rsidP="00185A62">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185A62" w:rsidRPr="00244A86">
        <w:rPr>
          <w:rFonts w:ascii="Palatino Linotype" w:hAnsi="Palatino Linotype"/>
          <w:i/>
          <w:iCs/>
          <w:noProof/>
          <w:sz w:val="24"/>
          <w:szCs w:val="24"/>
          <w:lang w:val="en-GB"/>
        </w:rPr>
        <w:t xml:space="preserve">orrect. </w:t>
      </w:r>
      <w:r w:rsidR="007C4BFF" w:rsidRPr="00244A86">
        <w:rPr>
          <w:rFonts w:ascii="Palatino Linotype" w:hAnsi="Palatino Linotype"/>
          <w:i/>
          <w:iCs/>
          <w:noProof/>
          <w:sz w:val="24"/>
          <w:szCs w:val="24"/>
          <w:lang w:val="en-GB"/>
        </w:rPr>
        <w:t xml:space="preserve">Only </w:t>
      </w:r>
      <w:r w:rsidR="00951544" w:rsidRPr="00244A86">
        <w:rPr>
          <w:rFonts w:ascii="Palatino Linotype" w:hAnsi="Palatino Linotype"/>
          <w:i/>
          <w:iCs/>
          <w:noProof/>
          <w:sz w:val="24"/>
          <w:szCs w:val="24"/>
          <w:lang w:val="en-GB"/>
        </w:rPr>
        <w:t xml:space="preserve">if </w:t>
      </w:r>
      <w:r w:rsidR="00FC788F" w:rsidRPr="00244A86">
        <w:rPr>
          <w:rFonts w:ascii="Palatino Linotype" w:hAnsi="Palatino Linotype"/>
          <w:i/>
          <w:iCs/>
          <w:noProof/>
          <w:sz w:val="24"/>
          <w:szCs w:val="24"/>
          <w:lang w:val="en-GB"/>
        </w:rPr>
        <w:t xml:space="preserve">A </w:t>
      </w:r>
      <w:r w:rsidR="000E103D" w:rsidRPr="00244A86">
        <w:rPr>
          <w:rFonts w:ascii="Palatino Linotype" w:hAnsi="Palatino Linotype"/>
          <w:i/>
          <w:iCs/>
          <w:noProof/>
          <w:sz w:val="24"/>
          <w:szCs w:val="24"/>
          <w:lang w:val="en-GB"/>
        </w:rPr>
        <w:t>w</w:t>
      </w:r>
      <w:r w:rsidR="0088053D" w:rsidRPr="00244A86">
        <w:rPr>
          <w:rFonts w:ascii="Palatino Linotype" w:hAnsi="Palatino Linotype"/>
          <w:i/>
          <w:iCs/>
          <w:noProof/>
          <w:sz w:val="24"/>
          <w:szCs w:val="24"/>
          <w:lang w:val="en-GB"/>
        </w:rPr>
        <w:t>ere</w:t>
      </w:r>
      <w:r w:rsidR="000E103D" w:rsidRPr="00244A86">
        <w:rPr>
          <w:rFonts w:ascii="Palatino Linotype" w:hAnsi="Palatino Linotype"/>
          <w:i/>
          <w:iCs/>
          <w:noProof/>
          <w:sz w:val="24"/>
          <w:szCs w:val="24"/>
          <w:lang w:val="en-GB"/>
        </w:rPr>
        <w:t xml:space="preserve"> </w:t>
      </w:r>
      <w:r w:rsidR="00313DA4" w:rsidRPr="00244A86">
        <w:rPr>
          <w:rFonts w:ascii="Palatino Linotype" w:hAnsi="Palatino Linotype"/>
          <w:i/>
          <w:iCs/>
          <w:noProof/>
          <w:sz w:val="24"/>
          <w:szCs w:val="24"/>
          <w:lang w:val="en-GB"/>
        </w:rPr>
        <w:t xml:space="preserve">left </w:t>
      </w:r>
      <w:r w:rsidR="000E103D" w:rsidRPr="00244A86">
        <w:rPr>
          <w:rFonts w:ascii="Palatino Linotype" w:hAnsi="Palatino Linotype"/>
          <w:i/>
          <w:iCs/>
          <w:noProof/>
          <w:sz w:val="24"/>
          <w:szCs w:val="24"/>
          <w:lang w:val="en-GB"/>
        </w:rPr>
        <w:t>joined by</w:t>
      </w:r>
      <w:r w:rsidR="00FC788F" w:rsidRPr="00244A86">
        <w:rPr>
          <w:rFonts w:ascii="Palatino Linotype" w:hAnsi="Palatino Linotype"/>
          <w:i/>
          <w:iCs/>
          <w:noProof/>
          <w:sz w:val="24"/>
          <w:szCs w:val="24"/>
          <w:lang w:val="en-GB"/>
        </w:rPr>
        <w:t xml:space="preserve"> B, </w:t>
      </w:r>
      <w:r w:rsidR="00313DA4" w:rsidRPr="00244A86">
        <w:rPr>
          <w:rFonts w:ascii="Palatino Linotype" w:hAnsi="Palatino Linotype"/>
          <w:i/>
          <w:iCs/>
          <w:noProof/>
          <w:sz w:val="24"/>
          <w:szCs w:val="24"/>
          <w:lang w:val="en-GB"/>
        </w:rPr>
        <w:t>the number</w:t>
      </w:r>
      <w:r w:rsidR="00B75736" w:rsidRPr="00244A86">
        <w:rPr>
          <w:rFonts w:ascii="Palatino Linotype" w:hAnsi="Palatino Linotype"/>
          <w:i/>
          <w:iCs/>
          <w:noProof/>
          <w:sz w:val="24"/>
          <w:szCs w:val="24"/>
          <w:lang w:val="en-GB"/>
        </w:rPr>
        <w:t xml:space="preserve"> of</w:t>
      </w:r>
      <w:r w:rsidR="00313DA4" w:rsidRPr="00244A86">
        <w:rPr>
          <w:rFonts w:ascii="Palatino Linotype" w:hAnsi="Palatino Linotype"/>
          <w:i/>
          <w:iCs/>
          <w:noProof/>
          <w:sz w:val="24"/>
          <w:szCs w:val="24"/>
          <w:lang w:val="en-GB"/>
        </w:rPr>
        <w:t xml:space="preserve"> records of A</w:t>
      </w:r>
      <w:r w:rsidR="00FC788F" w:rsidRPr="00244A86">
        <w:rPr>
          <w:rFonts w:ascii="Palatino Linotype" w:hAnsi="Palatino Linotype"/>
          <w:i/>
          <w:iCs/>
          <w:noProof/>
          <w:sz w:val="24"/>
          <w:szCs w:val="24"/>
          <w:lang w:val="en-GB"/>
        </w:rPr>
        <w:t xml:space="preserve"> would return</w:t>
      </w:r>
      <w:r w:rsidR="00313DA4" w:rsidRPr="00244A86">
        <w:rPr>
          <w:rFonts w:ascii="Palatino Linotype" w:hAnsi="Palatino Linotype"/>
          <w:i/>
          <w:iCs/>
          <w:noProof/>
          <w:sz w:val="24"/>
          <w:szCs w:val="24"/>
          <w:lang w:val="en-GB"/>
        </w:rPr>
        <w:t xml:space="preserve">, i.e., </w:t>
      </w:r>
      <w:r w:rsidR="00485D93" w:rsidRPr="00244A86">
        <w:rPr>
          <w:rFonts w:ascii="Palatino Linotype" w:hAnsi="Palatino Linotype"/>
          <w:i/>
          <w:iCs/>
          <w:noProof/>
          <w:sz w:val="24"/>
          <w:szCs w:val="24"/>
          <w:lang w:val="en-GB"/>
        </w:rPr>
        <w:t>5</w:t>
      </w:r>
      <w:r w:rsidR="00313DA4" w:rsidRPr="00244A86">
        <w:rPr>
          <w:rFonts w:ascii="Palatino Linotype" w:hAnsi="Palatino Linotype"/>
          <w:i/>
          <w:iCs/>
          <w:noProof/>
          <w:sz w:val="24"/>
          <w:szCs w:val="24"/>
          <w:lang w:val="en-GB"/>
        </w:rPr>
        <w:t>0, and cross join returns the cartesian product of both tables, i.e.</w:t>
      </w:r>
      <w:r w:rsidR="00170344" w:rsidRPr="00244A86">
        <w:rPr>
          <w:rFonts w:ascii="Palatino Linotype" w:hAnsi="Palatino Linotype"/>
          <w:i/>
          <w:iCs/>
          <w:noProof/>
          <w:sz w:val="24"/>
          <w:szCs w:val="24"/>
          <w:lang w:val="en-GB"/>
        </w:rPr>
        <w:t>,</w:t>
      </w:r>
      <w:r w:rsidR="00313DA4" w:rsidRPr="00244A86">
        <w:rPr>
          <w:rFonts w:ascii="Palatino Linotype" w:hAnsi="Palatino Linotype"/>
          <w:i/>
          <w:iCs/>
          <w:noProof/>
          <w:sz w:val="24"/>
          <w:szCs w:val="24"/>
          <w:lang w:val="en-GB"/>
        </w:rPr>
        <w:t xml:space="preserve"> 3500.</w:t>
      </w:r>
    </w:p>
    <w:p w14:paraId="4FA67493" w14:textId="114F27B0" w:rsidR="00185A62" w:rsidRPr="00244A86" w:rsidRDefault="000A172C"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40 and 50</w:t>
      </w:r>
    </w:p>
    <w:p w14:paraId="1F4FC891" w14:textId="691DC85F" w:rsidR="006606BB" w:rsidRPr="00244A86" w:rsidRDefault="000A172C" w:rsidP="0096523D">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96523D" w:rsidRPr="00244A86">
        <w:rPr>
          <w:rFonts w:ascii="Palatino Linotype" w:hAnsi="Palatino Linotype"/>
          <w:i/>
          <w:iCs/>
          <w:noProof/>
          <w:sz w:val="24"/>
          <w:szCs w:val="24"/>
          <w:lang w:val="en-GB"/>
        </w:rPr>
        <w:t xml:space="preserve">orrect. </w:t>
      </w:r>
      <w:r w:rsidR="007C4BFF" w:rsidRPr="00244A86">
        <w:rPr>
          <w:rFonts w:ascii="Palatino Linotype" w:hAnsi="Palatino Linotype"/>
          <w:i/>
          <w:iCs/>
          <w:noProof/>
          <w:sz w:val="24"/>
          <w:szCs w:val="24"/>
          <w:lang w:val="en-GB"/>
        </w:rPr>
        <w:t xml:space="preserve">Inner join creates the intersection set of both tables, i.e., 40, but only </w:t>
      </w:r>
      <w:r w:rsidR="005218B4" w:rsidRPr="00244A86">
        <w:rPr>
          <w:rFonts w:ascii="Palatino Linotype" w:hAnsi="Palatino Linotype"/>
          <w:i/>
          <w:iCs/>
          <w:noProof/>
          <w:sz w:val="24"/>
          <w:szCs w:val="24"/>
          <w:lang w:val="en-GB"/>
        </w:rPr>
        <w:t>if A w</w:t>
      </w:r>
      <w:r w:rsidR="005E031E" w:rsidRPr="00244A86">
        <w:rPr>
          <w:rFonts w:ascii="Palatino Linotype" w:hAnsi="Palatino Linotype"/>
          <w:i/>
          <w:iCs/>
          <w:noProof/>
          <w:sz w:val="24"/>
          <w:szCs w:val="24"/>
          <w:lang w:val="en-GB"/>
        </w:rPr>
        <w:t>ere</w:t>
      </w:r>
      <w:r w:rsidR="005218B4" w:rsidRPr="00244A86">
        <w:rPr>
          <w:rFonts w:ascii="Palatino Linotype" w:hAnsi="Palatino Linotype"/>
          <w:i/>
          <w:iCs/>
          <w:noProof/>
          <w:sz w:val="24"/>
          <w:szCs w:val="24"/>
          <w:lang w:val="en-GB"/>
        </w:rPr>
        <w:t xml:space="preserve"> left joined by B, </w:t>
      </w:r>
      <w:r w:rsidR="00485D93" w:rsidRPr="00244A86">
        <w:rPr>
          <w:rFonts w:ascii="Palatino Linotype" w:hAnsi="Palatino Linotype"/>
          <w:i/>
          <w:iCs/>
          <w:noProof/>
          <w:sz w:val="24"/>
          <w:szCs w:val="24"/>
          <w:lang w:val="en-GB"/>
        </w:rPr>
        <w:t xml:space="preserve">the number </w:t>
      </w:r>
      <w:r w:rsidR="00B75736" w:rsidRPr="00244A86">
        <w:rPr>
          <w:rFonts w:ascii="Palatino Linotype" w:hAnsi="Palatino Linotype"/>
          <w:i/>
          <w:iCs/>
          <w:noProof/>
          <w:sz w:val="24"/>
          <w:szCs w:val="24"/>
          <w:lang w:val="en-GB"/>
        </w:rPr>
        <w:t xml:space="preserve">of </w:t>
      </w:r>
      <w:r w:rsidR="00485D93" w:rsidRPr="00244A86">
        <w:rPr>
          <w:rFonts w:ascii="Palatino Linotype" w:hAnsi="Palatino Linotype"/>
          <w:i/>
          <w:iCs/>
          <w:noProof/>
          <w:sz w:val="24"/>
          <w:szCs w:val="24"/>
          <w:lang w:val="en-GB"/>
        </w:rPr>
        <w:t>records of A</w:t>
      </w:r>
      <w:r w:rsidR="005218B4" w:rsidRPr="00244A86">
        <w:rPr>
          <w:rFonts w:ascii="Palatino Linotype" w:hAnsi="Palatino Linotype"/>
          <w:i/>
          <w:iCs/>
          <w:noProof/>
          <w:sz w:val="24"/>
          <w:szCs w:val="24"/>
          <w:lang w:val="en-GB"/>
        </w:rPr>
        <w:t xml:space="preserve"> would return</w:t>
      </w:r>
      <w:r w:rsidR="00485D93" w:rsidRPr="00244A86">
        <w:rPr>
          <w:rFonts w:ascii="Palatino Linotype" w:hAnsi="Palatino Linotype"/>
          <w:i/>
          <w:iCs/>
          <w:noProof/>
          <w:sz w:val="24"/>
          <w:szCs w:val="24"/>
          <w:lang w:val="en-GB"/>
        </w:rPr>
        <w:t>, i.e., 50</w:t>
      </w:r>
      <w:r w:rsidR="005F4BD7" w:rsidRPr="00244A86">
        <w:rPr>
          <w:rFonts w:ascii="Palatino Linotype" w:hAnsi="Palatino Linotype"/>
          <w:i/>
          <w:iCs/>
          <w:noProof/>
          <w:sz w:val="24"/>
          <w:szCs w:val="24"/>
          <w:lang w:val="en-GB"/>
        </w:rPr>
        <w:t>.</w:t>
      </w:r>
    </w:p>
    <w:p w14:paraId="14FBFE12" w14:textId="05363910" w:rsidR="00185A62" w:rsidRPr="00244A86" w:rsidRDefault="000A172C"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50 and 70</w:t>
      </w:r>
    </w:p>
    <w:p w14:paraId="41834362" w14:textId="00476329" w:rsidR="006606BB" w:rsidRPr="00244A86" w:rsidRDefault="003F1BB0"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w:t>
      </w:r>
      <w:r w:rsidR="0016080A" w:rsidRPr="00244A86">
        <w:rPr>
          <w:rFonts w:ascii="Palatino Linotype" w:hAnsi="Palatino Linotype"/>
          <w:i/>
          <w:iCs/>
          <w:noProof/>
          <w:sz w:val="24"/>
          <w:szCs w:val="24"/>
          <w:lang w:val="en-GB"/>
        </w:rPr>
        <w:t>Only if A w</w:t>
      </w:r>
      <w:r w:rsidR="005E031E" w:rsidRPr="00244A86">
        <w:rPr>
          <w:rFonts w:ascii="Palatino Linotype" w:hAnsi="Palatino Linotype"/>
          <w:i/>
          <w:iCs/>
          <w:noProof/>
          <w:sz w:val="24"/>
          <w:szCs w:val="24"/>
          <w:lang w:val="en-GB"/>
        </w:rPr>
        <w:t>ere</w:t>
      </w:r>
      <w:r w:rsidR="0016080A" w:rsidRPr="00244A86">
        <w:rPr>
          <w:rFonts w:ascii="Palatino Linotype" w:hAnsi="Palatino Linotype"/>
          <w:i/>
          <w:iCs/>
          <w:noProof/>
          <w:sz w:val="24"/>
          <w:szCs w:val="24"/>
          <w:lang w:val="en-GB"/>
        </w:rPr>
        <w:t xml:space="preserve"> left joined by B, the number of records of A would return, i.e., 50,</w:t>
      </w:r>
      <w:r w:rsidR="00E63DA5" w:rsidRPr="00244A86">
        <w:rPr>
          <w:rFonts w:ascii="Palatino Linotype" w:hAnsi="Palatino Linotype"/>
          <w:i/>
          <w:iCs/>
          <w:noProof/>
          <w:sz w:val="24"/>
          <w:szCs w:val="24"/>
          <w:lang w:val="en-GB"/>
        </w:rPr>
        <w:t xml:space="preserve"> and </w:t>
      </w:r>
      <w:r w:rsidR="0016080A" w:rsidRPr="00244A86">
        <w:rPr>
          <w:rFonts w:ascii="Palatino Linotype" w:hAnsi="Palatino Linotype"/>
          <w:i/>
          <w:iCs/>
          <w:noProof/>
          <w:sz w:val="24"/>
          <w:szCs w:val="24"/>
          <w:lang w:val="en-GB"/>
        </w:rPr>
        <w:t>only if B w</w:t>
      </w:r>
      <w:r w:rsidR="005E031E" w:rsidRPr="00244A86">
        <w:rPr>
          <w:rFonts w:ascii="Palatino Linotype" w:hAnsi="Palatino Linotype"/>
          <w:i/>
          <w:iCs/>
          <w:noProof/>
          <w:sz w:val="24"/>
          <w:szCs w:val="24"/>
          <w:lang w:val="en-GB"/>
        </w:rPr>
        <w:t>ere</w:t>
      </w:r>
      <w:r w:rsidR="0016080A" w:rsidRPr="00244A86">
        <w:rPr>
          <w:rFonts w:ascii="Palatino Linotype" w:hAnsi="Palatino Linotype"/>
          <w:i/>
          <w:iCs/>
          <w:noProof/>
          <w:sz w:val="24"/>
          <w:szCs w:val="24"/>
          <w:lang w:val="en-GB"/>
        </w:rPr>
        <w:t xml:space="preserve"> left joined by A, the number of records of B would return, </w:t>
      </w:r>
      <w:r w:rsidR="00F6093E" w:rsidRPr="00244A86">
        <w:rPr>
          <w:rFonts w:ascii="Palatino Linotype" w:hAnsi="Palatino Linotype"/>
          <w:i/>
          <w:iCs/>
          <w:noProof/>
          <w:sz w:val="24"/>
          <w:szCs w:val="24"/>
          <w:lang w:val="en-GB"/>
        </w:rPr>
        <w:t xml:space="preserve">i.e., </w:t>
      </w:r>
      <w:r w:rsidR="00836D11" w:rsidRPr="00244A86">
        <w:rPr>
          <w:rFonts w:ascii="Palatino Linotype" w:hAnsi="Palatino Linotype"/>
          <w:i/>
          <w:iCs/>
          <w:noProof/>
          <w:sz w:val="24"/>
          <w:szCs w:val="24"/>
          <w:lang w:val="en-GB"/>
        </w:rPr>
        <w:t>7</w:t>
      </w:r>
      <w:r w:rsidR="00F6093E" w:rsidRPr="00244A86">
        <w:rPr>
          <w:rFonts w:ascii="Palatino Linotype" w:hAnsi="Palatino Linotype"/>
          <w:i/>
          <w:iCs/>
          <w:noProof/>
          <w:sz w:val="24"/>
          <w:szCs w:val="24"/>
          <w:lang w:val="en-GB"/>
        </w:rPr>
        <w:t>0.</w:t>
      </w:r>
    </w:p>
    <w:p w14:paraId="59CDD8A9" w14:textId="0C0F87E2" w:rsidR="006B2365" w:rsidRPr="00244A86" w:rsidRDefault="00591ECD" w:rsidP="00364A7C">
      <w:pPr>
        <w:pStyle w:val="ListParagraph"/>
        <w:widowControl w:val="0"/>
        <w:numPr>
          <w:ilvl w:val="0"/>
          <w:numId w:val="47"/>
        </w:numPr>
        <w:autoSpaceDE w:val="0"/>
        <w:autoSpaceDN w:val="0"/>
        <w:spacing w:before="240" w:after="0"/>
        <w:ind w:left="544" w:hanging="425"/>
        <w:contextualSpacing w:val="0"/>
        <w:jc w:val="both"/>
        <w:rPr>
          <w:noProof/>
          <w:lang w:val="en-GB"/>
        </w:rPr>
      </w:pPr>
      <w:r w:rsidRPr="00244A86">
        <w:rPr>
          <w:noProof/>
          <w:lang w:val="en-GB"/>
        </w:rPr>
        <w:t xml:space="preserve">Which of the following values would not be </w:t>
      </w:r>
      <w:r w:rsidR="009A25E4" w:rsidRPr="00244A86">
        <w:rPr>
          <w:noProof/>
          <w:lang w:val="en-GB"/>
        </w:rPr>
        <w:t>selected given the following SQL command?</w:t>
      </w:r>
    </w:p>
    <w:p w14:paraId="4ADC9C5A" w14:textId="3C8FF0A6" w:rsidR="009A25E4" w:rsidRPr="00244A86" w:rsidRDefault="009A25E4" w:rsidP="009A25E4">
      <w:pPr>
        <w:pStyle w:val="NoSpacing"/>
        <w:rPr>
          <w:rFonts w:ascii="Consolas" w:hAnsi="Consolas"/>
          <w:noProof/>
          <w:sz w:val="24"/>
          <w:szCs w:val="24"/>
          <w:lang w:val="en-GB"/>
        </w:rPr>
      </w:pPr>
      <w:r w:rsidRPr="00244A86">
        <w:rPr>
          <w:rFonts w:ascii="Consolas" w:hAnsi="Consolas"/>
          <w:noProof/>
          <w:sz w:val="24"/>
          <w:szCs w:val="24"/>
          <w:lang w:val="en-GB"/>
        </w:rPr>
        <w:lastRenderedPageBreak/>
        <w:t xml:space="preserve">SELECT * </w:t>
      </w:r>
      <w:r w:rsidR="002B260D" w:rsidRPr="00244A86">
        <w:rPr>
          <w:rFonts w:ascii="Consolas" w:hAnsi="Consolas"/>
          <w:noProof/>
          <w:sz w:val="24"/>
          <w:szCs w:val="24"/>
          <w:lang w:val="en-GB"/>
        </w:rPr>
        <w:t xml:space="preserve">FROM </w:t>
      </w:r>
      <w:r w:rsidR="00917B0E" w:rsidRPr="00244A86">
        <w:rPr>
          <w:rFonts w:ascii="Consolas" w:hAnsi="Consolas"/>
          <w:noProof/>
          <w:sz w:val="24"/>
          <w:szCs w:val="24"/>
          <w:lang w:val="en-GB"/>
        </w:rPr>
        <w:t xml:space="preserve">city_list </w:t>
      </w:r>
      <w:r w:rsidRPr="00244A86">
        <w:rPr>
          <w:rFonts w:ascii="Consolas" w:hAnsi="Consolas"/>
          <w:noProof/>
          <w:sz w:val="24"/>
          <w:szCs w:val="24"/>
          <w:lang w:val="en-GB"/>
        </w:rPr>
        <w:t xml:space="preserve">WHERE </w:t>
      </w:r>
      <w:r w:rsidR="008A03E4" w:rsidRPr="00244A86">
        <w:rPr>
          <w:rFonts w:ascii="Consolas" w:hAnsi="Consolas"/>
          <w:noProof/>
          <w:sz w:val="24"/>
          <w:szCs w:val="24"/>
          <w:lang w:val="en-GB"/>
        </w:rPr>
        <w:t>city LIKE 'S%</w:t>
      </w:r>
      <w:r w:rsidR="001179DC" w:rsidRPr="00244A86">
        <w:rPr>
          <w:rFonts w:ascii="Consolas" w:hAnsi="Consolas"/>
          <w:noProof/>
          <w:sz w:val="24"/>
          <w:szCs w:val="24"/>
          <w:lang w:val="en-GB"/>
        </w:rPr>
        <w:t>g%</w:t>
      </w:r>
      <w:r w:rsidR="008A03E4" w:rsidRPr="00244A86">
        <w:rPr>
          <w:rFonts w:ascii="Consolas" w:hAnsi="Consolas"/>
          <w:noProof/>
          <w:sz w:val="24"/>
          <w:szCs w:val="24"/>
          <w:lang w:val="en-GB"/>
        </w:rPr>
        <w:t>';</w:t>
      </w:r>
    </w:p>
    <w:p w14:paraId="280641F5" w14:textId="0B881CAE" w:rsidR="00D859F9" w:rsidRPr="00244A86" w:rsidRDefault="00A77267"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Singapore</w:t>
      </w:r>
      <w:r w:rsidR="00ED0002" w:rsidRPr="00244A86">
        <w:rPr>
          <w:noProof/>
          <w:lang w:val="en-GB"/>
        </w:rPr>
        <w:t>.</w:t>
      </w:r>
    </w:p>
    <w:p w14:paraId="4AA7F96F" w14:textId="54F3C141" w:rsidR="00D859F9" w:rsidRPr="00244A86" w:rsidRDefault="00D859F9" w:rsidP="00D859F9">
      <w:pPr>
        <w:pStyle w:val="ListParagraph"/>
        <w:widowControl w:val="0"/>
        <w:tabs>
          <w:tab w:val="left" w:pos="1300"/>
        </w:tabs>
        <w:autoSpaceDE w:val="0"/>
        <w:autoSpaceDN w:val="0"/>
        <w:spacing w:before="60" w:after="0" w:line="240" w:lineRule="auto"/>
        <w:ind w:left="1276"/>
        <w:contextualSpacing w:val="0"/>
        <w:jc w:val="both"/>
        <w:rPr>
          <w:noProof/>
          <w:lang w:val="en-GB"/>
        </w:rPr>
      </w:pPr>
      <w:r w:rsidRPr="00244A86">
        <w:rPr>
          <w:i/>
          <w:iCs/>
          <w:noProof/>
          <w:lang w:val="en-GB"/>
        </w:rPr>
        <w:t xml:space="preserve">Incorrect. </w:t>
      </w:r>
      <w:bookmarkStart w:id="77" w:name="_Hlk63121464"/>
      <w:r w:rsidR="00964689" w:rsidRPr="00244A86">
        <w:rPr>
          <w:i/>
          <w:iCs/>
          <w:noProof/>
          <w:lang w:val="en-GB"/>
        </w:rPr>
        <w:t xml:space="preserve">Since “S” and “g” are </w:t>
      </w:r>
      <w:r w:rsidR="00F11F94" w:rsidRPr="00244A86">
        <w:rPr>
          <w:i/>
          <w:iCs/>
          <w:noProof/>
          <w:lang w:val="en-GB"/>
        </w:rPr>
        <w:t>parts</w:t>
      </w:r>
      <w:r w:rsidR="00964689" w:rsidRPr="00244A86">
        <w:rPr>
          <w:i/>
          <w:iCs/>
          <w:noProof/>
          <w:lang w:val="en-GB"/>
        </w:rPr>
        <w:t xml:space="preserve"> of this string, </w:t>
      </w:r>
      <w:r w:rsidR="00856453" w:rsidRPr="00244A86">
        <w:rPr>
          <w:i/>
          <w:iCs/>
          <w:noProof/>
          <w:lang w:val="en-GB"/>
        </w:rPr>
        <w:t xml:space="preserve">SQL </w:t>
      </w:r>
      <w:r w:rsidR="00941AD7" w:rsidRPr="00244A86">
        <w:rPr>
          <w:i/>
          <w:iCs/>
          <w:noProof/>
          <w:lang w:val="en-GB"/>
        </w:rPr>
        <w:t xml:space="preserve">would </w:t>
      </w:r>
      <w:r w:rsidR="00856453" w:rsidRPr="00244A86">
        <w:rPr>
          <w:i/>
          <w:iCs/>
          <w:noProof/>
          <w:lang w:val="en-GB"/>
        </w:rPr>
        <w:t>select this value</w:t>
      </w:r>
      <w:r w:rsidR="00181D97" w:rsidRPr="00244A86">
        <w:rPr>
          <w:i/>
          <w:iCs/>
          <w:noProof/>
          <w:lang w:val="en-GB"/>
        </w:rPr>
        <w:t>.</w:t>
      </w:r>
      <w:bookmarkEnd w:id="77"/>
    </w:p>
    <w:p w14:paraId="66D441CF" w14:textId="1DD4A506" w:rsidR="00D859F9" w:rsidRPr="00244A86" w:rsidRDefault="00A77267"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S</w:t>
      </w:r>
      <w:r w:rsidR="00871AF3" w:rsidRPr="00244A86">
        <w:rPr>
          <w:noProof/>
          <w:lang w:val="en-GB"/>
        </w:rPr>
        <w:t>INGAP.</w:t>
      </w:r>
    </w:p>
    <w:p w14:paraId="77ED864D" w14:textId="741B3DA1" w:rsidR="00D859F9" w:rsidRPr="00244A86" w:rsidRDefault="003B6843" w:rsidP="00D859F9">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w:t>
      </w:r>
      <w:r w:rsidR="007940F3" w:rsidRPr="00244A86">
        <w:rPr>
          <w:rFonts w:ascii="Palatino Linotype" w:hAnsi="Palatino Linotype"/>
          <w:i/>
          <w:iCs/>
          <w:noProof/>
          <w:sz w:val="24"/>
          <w:szCs w:val="24"/>
          <w:lang w:val="en-GB"/>
        </w:rPr>
        <w:t xml:space="preserve">Since “S” and “g” are </w:t>
      </w:r>
      <w:r w:rsidR="00F11F94" w:rsidRPr="00244A86">
        <w:rPr>
          <w:i/>
          <w:iCs/>
          <w:noProof/>
          <w:lang w:val="en-GB"/>
        </w:rPr>
        <w:t>parts</w:t>
      </w:r>
      <w:r w:rsidR="007940F3" w:rsidRPr="00244A86">
        <w:rPr>
          <w:rFonts w:ascii="Palatino Linotype" w:hAnsi="Palatino Linotype"/>
          <w:i/>
          <w:iCs/>
          <w:noProof/>
          <w:sz w:val="24"/>
          <w:szCs w:val="24"/>
          <w:lang w:val="en-GB"/>
        </w:rPr>
        <w:t xml:space="preserve"> of this string</w:t>
      </w:r>
      <w:r w:rsidR="00F11F94" w:rsidRPr="00244A86">
        <w:rPr>
          <w:rFonts w:ascii="Palatino Linotype" w:hAnsi="Palatino Linotype"/>
          <w:i/>
          <w:iCs/>
          <w:noProof/>
          <w:sz w:val="24"/>
          <w:szCs w:val="24"/>
          <w:lang w:val="en-GB"/>
        </w:rPr>
        <w:t xml:space="preserve"> and SQL is not case sensitive</w:t>
      </w:r>
      <w:r w:rsidR="007940F3" w:rsidRPr="00244A86">
        <w:rPr>
          <w:rFonts w:ascii="Palatino Linotype" w:hAnsi="Palatino Linotype"/>
          <w:i/>
          <w:iCs/>
          <w:noProof/>
          <w:sz w:val="24"/>
          <w:szCs w:val="24"/>
          <w:lang w:val="en-GB"/>
        </w:rPr>
        <w:t>, SQL would select this value.</w:t>
      </w:r>
    </w:p>
    <w:p w14:paraId="48FDA575" w14:textId="01800090" w:rsidR="006B2365" w:rsidRPr="00244A86" w:rsidRDefault="00540719"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b/>
          <w:bCs/>
          <w:noProof/>
          <w:lang w:val="en-GB"/>
        </w:rPr>
      </w:pPr>
      <w:r w:rsidRPr="00244A86">
        <w:rPr>
          <w:b/>
          <w:bCs/>
          <w:noProof/>
          <w:lang w:val="en-GB"/>
        </w:rPr>
        <w:t>S</w:t>
      </w:r>
      <w:r w:rsidR="005D6A54" w:rsidRPr="00244A86">
        <w:rPr>
          <w:b/>
          <w:bCs/>
          <w:noProof/>
          <w:lang w:val="en-GB"/>
        </w:rPr>
        <w:t>’PORE</w:t>
      </w:r>
    </w:p>
    <w:p w14:paraId="45C16015" w14:textId="41CA48BE" w:rsidR="006B2365" w:rsidRPr="00244A86" w:rsidRDefault="00921C97" w:rsidP="006B2365">
      <w:pPr>
        <w:pStyle w:val="NoSpacing"/>
        <w:spacing w:before="60" w:after="120"/>
        <w:ind w:left="1276"/>
        <w:jc w:val="both"/>
        <w:rPr>
          <w:rFonts w:ascii="Palatino Linotype" w:hAnsi="Palatino Linotype"/>
          <w:b/>
          <w:bCs/>
          <w:noProof/>
          <w:sz w:val="24"/>
          <w:szCs w:val="24"/>
          <w:lang w:val="en-GB"/>
        </w:rPr>
      </w:pPr>
      <w:r w:rsidRPr="00244A86">
        <w:rPr>
          <w:rFonts w:ascii="Palatino Linotype" w:hAnsi="Palatino Linotype"/>
          <w:b/>
          <w:bCs/>
          <w:noProof/>
          <w:sz w:val="24"/>
          <w:szCs w:val="24"/>
          <w:lang w:val="en-GB"/>
        </w:rPr>
        <w:t>C</w:t>
      </w:r>
      <w:r w:rsidR="003B6843" w:rsidRPr="00244A86">
        <w:rPr>
          <w:rFonts w:ascii="Palatino Linotype" w:hAnsi="Palatino Linotype"/>
          <w:b/>
          <w:bCs/>
          <w:noProof/>
          <w:sz w:val="24"/>
          <w:szCs w:val="24"/>
          <w:lang w:val="en-GB"/>
        </w:rPr>
        <w:t xml:space="preserve">orrect. </w:t>
      </w:r>
      <w:r w:rsidR="007940F3" w:rsidRPr="00244A86">
        <w:rPr>
          <w:rFonts w:ascii="Palatino Linotype" w:hAnsi="Palatino Linotype"/>
          <w:b/>
          <w:bCs/>
          <w:noProof/>
          <w:sz w:val="24"/>
          <w:szCs w:val="24"/>
          <w:lang w:val="en-GB"/>
        </w:rPr>
        <w:t xml:space="preserve">Since “g” is not a sub-string of this string, SQL would </w:t>
      </w:r>
      <w:r w:rsidR="00F11F94" w:rsidRPr="00244A86">
        <w:rPr>
          <w:rFonts w:ascii="Palatino Linotype" w:hAnsi="Palatino Linotype"/>
          <w:b/>
          <w:bCs/>
          <w:noProof/>
          <w:sz w:val="24"/>
          <w:szCs w:val="24"/>
          <w:lang w:val="en-GB"/>
        </w:rPr>
        <w:t xml:space="preserve">not </w:t>
      </w:r>
      <w:r w:rsidR="007940F3" w:rsidRPr="00244A86">
        <w:rPr>
          <w:rFonts w:ascii="Palatino Linotype" w:hAnsi="Palatino Linotype"/>
          <w:b/>
          <w:bCs/>
          <w:noProof/>
          <w:sz w:val="24"/>
          <w:szCs w:val="24"/>
          <w:lang w:val="en-GB"/>
        </w:rPr>
        <w:t>select this value</w:t>
      </w:r>
      <w:r w:rsidR="00A6197E" w:rsidRPr="00244A86">
        <w:rPr>
          <w:rFonts w:ascii="Palatino Linotype" w:hAnsi="Palatino Linotype"/>
          <w:b/>
          <w:bCs/>
          <w:noProof/>
          <w:sz w:val="24"/>
          <w:szCs w:val="24"/>
          <w:lang w:val="en-GB"/>
        </w:rPr>
        <w:t>.</w:t>
      </w:r>
    </w:p>
    <w:p w14:paraId="3E45DECA" w14:textId="01CB9560" w:rsidR="006B2365" w:rsidRPr="00244A86" w:rsidRDefault="00540719"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S</w:t>
      </w:r>
      <w:r w:rsidR="005D6A54" w:rsidRPr="00244A86">
        <w:rPr>
          <w:noProof/>
          <w:lang w:val="en-GB"/>
        </w:rPr>
        <w:t>G</w:t>
      </w:r>
    </w:p>
    <w:p w14:paraId="147819E2" w14:textId="7151A6B2" w:rsidR="006B2365" w:rsidRPr="00244A86" w:rsidRDefault="00921C97" w:rsidP="00D859F9">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6B2365" w:rsidRPr="00244A86">
        <w:rPr>
          <w:rFonts w:ascii="Palatino Linotype" w:hAnsi="Palatino Linotype"/>
          <w:i/>
          <w:iCs/>
          <w:noProof/>
          <w:sz w:val="24"/>
          <w:szCs w:val="24"/>
          <w:lang w:val="en-GB"/>
        </w:rPr>
        <w:t xml:space="preserve">orrect. </w:t>
      </w:r>
      <w:r w:rsidR="00F11F94" w:rsidRPr="00244A86">
        <w:rPr>
          <w:rFonts w:ascii="Palatino Linotype" w:hAnsi="Palatino Linotype"/>
          <w:i/>
          <w:iCs/>
          <w:noProof/>
          <w:sz w:val="24"/>
          <w:szCs w:val="24"/>
          <w:lang w:val="en-GB"/>
        </w:rPr>
        <w:t>Since “S” and “g” are parts of this string and SQL is not case sensitive, SQL would select this value.</w:t>
      </w:r>
    </w:p>
    <w:p w14:paraId="2A1F5FEF" w14:textId="3D03F99B" w:rsidR="006606BB" w:rsidRPr="00244A86" w:rsidRDefault="00304859" w:rsidP="00364A7C">
      <w:pPr>
        <w:pStyle w:val="ListParagraph"/>
        <w:widowControl w:val="0"/>
        <w:numPr>
          <w:ilvl w:val="0"/>
          <w:numId w:val="47"/>
        </w:numPr>
        <w:autoSpaceDE w:val="0"/>
        <w:autoSpaceDN w:val="0"/>
        <w:spacing w:before="240" w:after="0"/>
        <w:ind w:left="544" w:hanging="425"/>
        <w:contextualSpacing w:val="0"/>
        <w:jc w:val="both"/>
        <w:rPr>
          <w:noProof/>
          <w:lang w:val="en-GB"/>
        </w:rPr>
      </w:pPr>
      <w:r w:rsidRPr="00244A86">
        <w:rPr>
          <w:noProof/>
          <w:lang w:val="en-GB"/>
        </w:rPr>
        <w:t>Which of the following</w:t>
      </w:r>
      <w:r w:rsidR="00646FD6" w:rsidRPr="00244A86">
        <w:rPr>
          <w:noProof/>
          <w:lang w:val="en-GB"/>
        </w:rPr>
        <w:t xml:space="preserve"> is </w:t>
      </w:r>
      <w:r w:rsidRPr="00244A86">
        <w:rPr>
          <w:noProof/>
          <w:lang w:val="en-GB"/>
        </w:rPr>
        <w:t>one of the</w:t>
      </w:r>
      <w:r w:rsidR="00612BF2" w:rsidRPr="00244A86">
        <w:rPr>
          <w:noProof/>
          <w:lang w:val="en-GB"/>
        </w:rPr>
        <w:t xml:space="preserve"> main</w:t>
      </w:r>
      <w:r w:rsidRPr="00244A86">
        <w:rPr>
          <w:noProof/>
          <w:lang w:val="en-GB"/>
        </w:rPr>
        <w:t xml:space="preserve"> </w:t>
      </w:r>
      <w:r w:rsidR="00646FD6" w:rsidRPr="00244A86">
        <w:rPr>
          <w:noProof/>
          <w:lang w:val="en-GB"/>
        </w:rPr>
        <w:t>difference</w:t>
      </w:r>
      <w:r w:rsidRPr="00244A86">
        <w:rPr>
          <w:noProof/>
          <w:lang w:val="en-GB"/>
        </w:rPr>
        <w:t>s</w:t>
      </w:r>
      <w:r w:rsidR="00646FD6" w:rsidRPr="00244A86">
        <w:rPr>
          <w:noProof/>
          <w:lang w:val="en-GB"/>
        </w:rPr>
        <w:t xml:space="preserve"> between </w:t>
      </w:r>
      <w:r w:rsidR="00646FD6" w:rsidRPr="00244A86">
        <w:rPr>
          <w:rFonts w:ascii="Consolas" w:hAnsi="Consolas"/>
          <w:noProof/>
          <w:lang w:val="en-GB"/>
        </w:rPr>
        <w:t>USING</w:t>
      </w:r>
      <w:r w:rsidR="00646FD6" w:rsidRPr="00244A86">
        <w:rPr>
          <w:noProof/>
          <w:lang w:val="en-GB"/>
        </w:rPr>
        <w:t xml:space="preserve"> and </w:t>
      </w:r>
      <w:r w:rsidR="001D0197" w:rsidRPr="00244A86">
        <w:rPr>
          <w:rFonts w:ascii="Consolas" w:hAnsi="Consolas"/>
          <w:noProof/>
          <w:lang w:val="en-GB"/>
        </w:rPr>
        <w:t>O</w:t>
      </w:r>
      <w:r w:rsidR="00646FD6" w:rsidRPr="00244A86">
        <w:rPr>
          <w:rFonts w:ascii="Consolas" w:hAnsi="Consolas"/>
          <w:noProof/>
          <w:lang w:val="en-GB"/>
        </w:rPr>
        <w:t>N</w:t>
      </w:r>
      <w:r w:rsidR="00646FD6" w:rsidRPr="00244A86">
        <w:rPr>
          <w:noProof/>
          <w:lang w:val="en-GB"/>
        </w:rPr>
        <w:t xml:space="preserve"> in a</w:t>
      </w:r>
      <w:r w:rsidR="002260EA" w:rsidRPr="00244A86">
        <w:rPr>
          <w:noProof/>
          <w:lang w:val="en-GB"/>
        </w:rPr>
        <w:t>n</w:t>
      </w:r>
      <w:r w:rsidR="00646FD6" w:rsidRPr="00244A86">
        <w:rPr>
          <w:noProof/>
          <w:lang w:val="en-GB"/>
        </w:rPr>
        <w:t xml:space="preserve"> </w:t>
      </w:r>
      <w:r w:rsidR="002260EA" w:rsidRPr="00244A86">
        <w:rPr>
          <w:rFonts w:ascii="Consolas" w:hAnsi="Consolas"/>
          <w:noProof/>
          <w:lang w:val="en-GB"/>
        </w:rPr>
        <w:t>INNER</w:t>
      </w:r>
      <w:r w:rsidR="00646FD6" w:rsidRPr="00244A86">
        <w:rPr>
          <w:noProof/>
          <w:lang w:val="en-GB"/>
        </w:rPr>
        <w:t xml:space="preserve"> </w:t>
      </w:r>
      <w:r w:rsidR="00646FD6" w:rsidRPr="00244A86">
        <w:rPr>
          <w:rFonts w:ascii="Consolas" w:hAnsi="Consolas"/>
          <w:noProof/>
          <w:lang w:val="en-GB"/>
        </w:rPr>
        <w:t>JOIN</w:t>
      </w:r>
      <w:r w:rsidR="002260EA" w:rsidRPr="00244A86">
        <w:rPr>
          <w:noProof/>
          <w:lang w:val="en-GB"/>
        </w:rPr>
        <w:t xml:space="preserve"> clause</w:t>
      </w:r>
      <w:r w:rsidR="006606BB" w:rsidRPr="00244A86">
        <w:rPr>
          <w:noProof/>
          <w:lang w:val="en-GB"/>
        </w:rPr>
        <w:t>?</w:t>
      </w:r>
    </w:p>
    <w:p w14:paraId="10B01C22" w14:textId="0D81D691" w:rsidR="006606BB" w:rsidRPr="00244A86" w:rsidRDefault="001D0197"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 xml:space="preserve">Only </w:t>
      </w:r>
      <w:r w:rsidRPr="00244A86">
        <w:rPr>
          <w:rFonts w:ascii="Consolas" w:hAnsi="Consolas"/>
          <w:noProof/>
          <w:lang w:val="en-GB"/>
        </w:rPr>
        <w:t>ON</w:t>
      </w:r>
      <w:r w:rsidRPr="00244A86">
        <w:rPr>
          <w:noProof/>
          <w:lang w:val="en-GB"/>
        </w:rPr>
        <w:t xml:space="preserve"> is allowed to use in an </w:t>
      </w:r>
      <w:r w:rsidRPr="00244A86">
        <w:rPr>
          <w:rFonts w:ascii="Consolas" w:hAnsi="Consolas"/>
          <w:noProof/>
          <w:lang w:val="en-GB"/>
        </w:rPr>
        <w:t>INNER</w:t>
      </w:r>
      <w:r w:rsidRPr="002C4D4E">
        <w:rPr>
          <w:noProof/>
          <w:lang w:val="en-GB"/>
        </w:rPr>
        <w:t xml:space="preserve"> </w:t>
      </w:r>
      <w:r w:rsidRPr="00244A86">
        <w:rPr>
          <w:rFonts w:ascii="Consolas" w:hAnsi="Consolas"/>
          <w:noProof/>
          <w:lang w:val="en-GB"/>
        </w:rPr>
        <w:t>JOIN</w:t>
      </w:r>
      <w:r w:rsidRPr="00244A86">
        <w:rPr>
          <w:noProof/>
          <w:lang w:val="en-GB"/>
        </w:rPr>
        <w:t xml:space="preserve"> clause.</w:t>
      </w:r>
    </w:p>
    <w:p w14:paraId="4F3402B1" w14:textId="326CDE9D" w:rsidR="006606BB" w:rsidRPr="00244A86" w:rsidRDefault="006F743F"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6606BB" w:rsidRPr="00244A86">
        <w:rPr>
          <w:rFonts w:ascii="Palatino Linotype" w:hAnsi="Palatino Linotype"/>
          <w:i/>
          <w:iCs/>
          <w:noProof/>
          <w:sz w:val="24"/>
          <w:szCs w:val="24"/>
          <w:lang w:val="en-GB"/>
        </w:rPr>
        <w:t xml:space="preserve">orrect. </w:t>
      </w:r>
      <w:r w:rsidR="009326F2" w:rsidRPr="00244A86">
        <w:rPr>
          <w:rFonts w:ascii="Consolas" w:hAnsi="Consolas"/>
          <w:i/>
          <w:iCs/>
          <w:noProof/>
          <w:sz w:val="24"/>
          <w:szCs w:val="24"/>
          <w:lang w:val="en-GB"/>
        </w:rPr>
        <w:t>USING</w:t>
      </w:r>
      <w:r w:rsidR="009326F2" w:rsidRPr="00244A86">
        <w:rPr>
          <w:rFonts w:ascii="Palatino Linotype" w:hAnsi="Palatino Linotype"/>
          <w:i/>
          <w:iCs/>
          <w:noProof/>
          <w:sz w:val="24"/>
          <w:szCs w:val="24"/>
          <w:lang w:val="en-GB"/>
        </w:rPr>
        <w:t xml:space="preserve"> and </w:t>
      </w:r>
      <w:r w:rsidR="009326F2" w:rsidRPr="00244A86">
        <w:rPr>
          <w:rFonts w:ascii="Consolas" w:hAnsi="Consolas"/>
          <w:i/>
          <w:iCs/>
          <w:noProof/>
          <w:sz w:val="24"/>
          <w:szCs w:val="24"/>
          <w:lang w:val="en-GB"/>
        </w:rPr>
        <w:t>ON</w:t>
      </w:r>
      <w:r w:rsidR="009326F2" w:rsidRPr="00244A86">
        <w:rPr>
          <w:rFonts w:ascii="Palatino Linotype" w:hAnsi="Palatino Linotype"/>
          <w:i/>
          <w:iCs/>
          <w:noProof/>
          <w:sz w:val="24"/>
          <w:szCs w:val="24"/>
          <w:lang w:val="en-GB"/>
        </w:rPr>
        <w:t xml:space="preserve"> are allowed to use in all JOIN clauses</w:t>
      </w:r>
      <w:r w:rsidR="00AE4124" w:rsidRPr="00244A86">
        <w:rPr>
          <w:rFonts w:ascii="Palatino Linotype" w:hAnsi="Palatino Linotype"/>
          <w:i/>
          <w:iCs/>
          <w:noProof/>
          <w:sz w:val="24"/>
          <w:szCs w:val="24"/>
          <w:lang w:val="en-GB"/>
        </w:rPr>
        <w:t>.</w:t>
      </w:r>
    </w:p>
    <w:p w14:paraId="19581EF0" w14:textId="1E5D1595" w:rsidR="006606BB" w:rsidRPr="00244A86" w:rsidRDefault="005A4733"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b/>
          <w:bCs/>
          <w:noProof/>
          <w:lang w:val="en-GB"/>
        </w:rPr>
      </w:pPr>
      <w:r w:rsidRPr="00244A86">
        <w:rPr>
          <w:b/>
          <w:bCs/>
          <w:noProof/>
          <w:lang w:val="en-GB"/>
        </w:rPr>
        <w:t xml:space="preserve">The matching variable </w:t>
      </w:r>
      <w:r w:rsidR="00742380" w:rsidRPr="00244A86">
        <w:rPr>
          <w:b/>
          <w:bCs/>
          <w:noProof/>
          <w:lang w:val="en-GB"/>
        </w:rPr>
        <w:t xml:space="preserve">from </w:t>
      </w:r>
      <w:r w:rsidRPr="00244A86">
        <w:rPr>
          <w:b/>
          <w:bCs/>
          <w:noProof/>
          <w:lang w:val="en-GB"/>
        </w:rPr>
        <w:t>the second table will not be carried over to the output table</w:t>
      </w:r>
      <w:r w:rsidR="00BB0CFA" w:rsidRPr="00244A86">
        <w:rPr>
          <w:b/>
          <w:bCs/>
          <w:noProof/>
          <w:lang w:val="en-GB"/>
        </w:rPr>
        <w:t xml:space="preserve"> of the query</w:t>
      </w:r>
      <w:r w:rsidRPr="00244A86">
        <w:rPr>
          <w:b/>
          <w:bCs/>
          <w:noProof/>
          <w:lang w:val="en-GB"/>
        </w:rPr>
        <w:t>.</w:t>
      </w:r>
    </w:p>
    <w:p w14:paraId="64A7A079" w14:textId="42346749" w:rsidR="006606BB" w:rsidRPr="00244A86" w:rsidRDefault="00AE4124" w:rsidP="006606BB">
      <w:pPr>
        <w:pStyle w:val="NoSpacing"/>
        <w:spacing w:before="60" w:after="120"/>
        <w:ind w:left="1276"/>
        <w:jc w:val="both"/>
        <w:rPr>
          <w:rFonts w:ascii="Palatino Linotype" w:hAnsi="Palatino Linotype"/>
          <w:b/>
          <w:bCs/>
          <w:noProof/>
          <w:sz w:val="24"/>
          <w:szCs w:val="24"/>
          <w:lang w:val="en-GB"/>
        </w:rPr>
      </w:pPr>
      <w:r w:rsidRPr="00244A86">
        <w:rPr>
          <w:rFonts w:ascii="Palatino Linotype" w:hAnsi="Palatino Linotype"/>
          <w:b/>
          <w:bCs/>
          <w:noProof/>
          <w:sz w:val="24"/>
          <w:szCs w:val="24"/>
          <w:lang w:val="en-GB"/>
        </w:rPr>
        <w:t xml:space="preserve">Correct. </w:t>
      </w:r>
      <w:r w:rsidR="005A4733" w:rsidRPr="00244A86">
        <w:rPr>
          <w:rFonts w:ascii="Palatino Linotype" w:hAnsi="Palatino Linotype"/>
          <w:b/>
          <w:bCs/>
          <w:noProof/>
          <w:sz w:val="24"/>
          <w:szCs w:val="24"/>
          <w:lang w:val="en-GB"/>
        </w:rPr>
        <w:t xml:space="preserve">Only the matching variable </w:t>
      </w:r>
      <w:r w:rsidR="00742380" w:rsidRPr="00244A86">
        <w:rPr>
          <w:rFonts w:ascii="Palatino Linotype" w:hAnsi="Palatino Linotype"/>
          <w:b/>
          <w:bCs/>
          <w:noProof/>
          <w:sz w:val="24"/>
          <w:szCs w:val="24"/>
          <w:lang w:val="en-GB"/>
        </w:rPr>
        <w:t xml:space="preserve">from </w:t>
      </w:r>
      <w:r w:rsidR="005A4733" w:rsidRPr="00244A86">
        <w:rPr>
          <w:rFonts w:ascii="Palatino Linotype" w:hAnsi="Palatino Linotype"/>
          <w:b/>
          <w:bCs/>
          <w:noProof/>
          <w:sz w:val="24"/>
          <w:szCs w:val="24"/>
          <w:lang w:val="en-GB"/>
        </w:rPr>
        <w:t xml:space="preserve">the first table will be carried over to the </w:t>
      </w:r>
      <w:r w:rsidR="0074373A" w:rsidRPr="00244A86">
        <w:rPr>
          <w:rFonts w:ascii="Palatino Linotype" w:hAnsi="Palatino Linotype"/>
          <w:b/>
          <w:bCs/>
          <w:noProof/>
          <w:sz w:val="24"/>
          <w:szCs w:val="24"/>
          <w:lang w:val="en-GB"/>
        </w:rPr>
        <w:t xml:space="preserve">output table when </w:t>
      </w:r>
      <w:r w:rsidR="0074373A" w:rsidRPr="00244A86">
        <w:rPr>
          <w:rFonts w:ascii="Consolas" w:hAnsi="Consolas"/>
          <w:b/>
          <w:bCs/>
          <w:noProof/>
          <w:sz w:val="24"/>
          <w:szCs w:val="24"/>
          <w:lang w:val="en-GB"/>
        </w:rPr>
        <w:t>USING</w:t>
      </w:r>
      <w:r w:rsidR="0074373A" w:rsidRPr="00244A86">
        <w:rPr>
          <w:rFonts w:ascii="Palatino Linotype" w:hAnsi="Palatino Linotype"/>
          <w:b/>
          <w:bCs/>
          <w:noProof/>
          <w:sz w:val="24"/>
          <w:szCs w:val="24"/>
          <w:lang w:val="en-GB"/>
        </w:rPr>
        <w:t xml:space="preserve"> </w:t>
      </w:r>
      <w:r w:rsidR="00E545BF" w:rsidRPr="00244A86">
        <w:rPr>
          <w:rFonts w:ascii="Palatino Linotype" w:hAnsi="Palatino Linotype"/>
          <w:b/>
          <w:bCs/>
          <w:noProof/>
          <w:sz w:val="24"/>
          <w:szCs w:val="24"/>
          <w:lang w:val="en-GB"/>
        </w:rPr>
        <w:t xml:space="preserve">is used </w:t>
      </w:r>
      <w:r w:rsidR="0074373A" w:rsidRPr="00244A86">
        <w:rPr>
          <w:rFonts w:ascii="Palatino Linotype" w:hAnsi="Palatino Linotype"/>
          <w:b/>
          <w:bCs/>
          <w:noProof/>
          <w:sz w:val="24"/>
          <w:szCs w:val="24"/>
          <w:lang w:val="en-GB"/>
        </w:rPr>
        <w:t xml:space="preserve">in </w:t>
      </w:r>
      <w:r w:rsidR="00EF5316" w:rsidRPr="00244A86">
        <w:rPr>
          <w:rFonts w:ascii="Palatino Linotype" w:hAnsi="Palatino Linotype"/>
          <w:b/>
          <w:bCs/>
          <w:noProof/>
          <w:sz w:val="24"/>
          <w:szCs w:val="24"/>
          <w:lang w:val="en-GB"/>
        </w:rPr>
        <w:t>the</w:t>
      </w:r>
      <w:r w:rsidR="0074373A" w:rsidRPr="00244A86">
        <w:rPr>
          <w:rFonts w:ascii="Palatino Linotype" w:hAnsi="Palatino Linotype"/>
          <w:b/>
          <w:bCs/>
          <w:noProof/>
          <w:sz w:val="24"/>
          <w:szCs w:val="24"/>
          <w:lang w:val="en-GB"/>
        </w:rPr>
        <w:t xml:space="preserve"> </w:t>
      </w:r>
      <w:r w:rsidR="0074373A" w:rsidRPr="00244A86">
        <w:rPr>
          <w:rFonts w:ascii="Consolas" w:hAnsi="Consolas"/>
          <w:b/>
          <w:bCs/>
          <w:noProof/>
          <w:sz w:val="24"/>
          <w:szCs w:val="24"/>
          <w:lang w:val="en-GB"/>
        </w:rPr>
        <w:t>JOIN</w:t>
      </w:r>
      <w:r w:rsidR="0074373A" w:rsidRPr="00244A86">
        <w:rPr>
          <w:rFonts w:ascii="Palatino Linotype" w:hAnsi="Palatino Linotype"/>
          <w:b/>
          <w:bCs/>
          <w:noProof/>
          <w:sz w:val="24"/>
          <w:szCs w:val="24"/>
          <w:lang w:val="en-GB"/>
        </w:rPr>
        <w:t xml:space="preserve"> clause</w:t>
      </w:r>
      <w:r w:rsidR="00151AF7" w:rsidRPr="00244A86">
        <w:rPr>
          <w:rFonts w:ascii="Palatino Linotype" w:hAnsi="Palatino Linotype"/>
          <w:b/>
          <w:bCs/>
          <w:noProof/>
          <w:sz w:val="24"/>
          <w:szCs w:val="24"/>
          <w:lang w:val="en-GB"/>
        </w:rPr>
        <w:t>s</w:t>
      </w:r>
      <w:r w:rsidR="00A11F6D" w:rsidRPr="00244A86">
        <w:rPr>
          <w:rFonts w:ascii="Palatino Linotype" w:hAnsi="Palatino Linotype"/>
          <w:b/>
          <w:bCs/>
          <w:noProof/>
          <w:sz w:val="24"/>
          <w:szCs w:val="24"/>
          <w:lang w:val="en-GB"/>
        </w:rPr>
        <w:t>.</w:t>
      </w:r>
    </w:p>
    <w:p w14:paraId="0DC42025" w14:textId="13FB0727" w:rsidR="006606BB" w:rsidRPr="00244A86" w:rsidRDefault="00091059"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 xml:space="preserve">Missing values of the </w:t>
      </w:r>
      <w:r w:rsidR="006B2BC3" w:rsidRPr="00244A86">
        <w:rPr>
          <w:noProof/>
          <w:lang w:val="en-GB"/>
        </w:rPr>
        <w:t xml:space="preserve">matching variable </w:t>
      </w:r>
      <w:r w:rsidR="00086A3C" w:rsidRPr="00244A86">
        <w:rPr>
          <w:noProof/>
          <w:lang w:val="en-GB"/>
        </w:rPr>
        <w:t xml:space="preserve">from </w:t>
      </w:r>
      <w:r w:rsidR="006B2BC3" w:rsidRPr="00244A86">
        <w:rPr>
          <w:noProof/>
          <w:lang w:val="en-GB"/>
        </w:rPr>
        <w:t xml:space="preserve">the first table will </w:t>
      </w:r>
      <w:r w:rsidRPr="00244A86">
        <w:rPr>
          <w:noProof/>
          <w:lang w:val="en-GB"/>
        </w:rPr>
        <w:t xml:space="preserve">be replaced by the values of the matching variable </w:t>
      </w:r>
      <w:r w:rsidR="00086A3C" w:rsidRPr="00244A86">
        <w:rPr>
          <w:noProof/>
          <w:lang w:val="en-GB"/>
        </w:rPr>
        <w:t xml:space="preserve">from </w:t>
      </w:r>
      <w:r w:rsidRPr="00244A86">
        <w:rPr>
          <w:noProof/>
          <w:lang w:val="en-GB"/>
        </w:rPr>
        <w:t xml:space="preserve">the </w:t>
      </w:r>
      <w:r w:rsidR="00086A3C" w:rsidRPr="00244A86">
        <w:rPr>
          <w:noProof/>
          <w:lang w:val="en-GB"/>
        </w:rPr>
        <w:t xml:space="preserve">second </w:t>
      </w:r>
      <w:r w:rsidRPr="00244A86">
        <w:rPr>
          <w:noProof/>
          <w:lang w:val="en-GB"/>
        </w:rPr>
        <w:t>table</w:t>
      </w:r>
      <w:r w:rsidR="00086A3C" w:rsidRPr="00244A86">
        <w:rPr>
          <w:noProof/>
          <w:lang w:val="en-GB"/>
        </w:rPr>
        <w:t>.</w:t>
      </w:r>
    </w:p>
    <w:p w14:paraId="3811EB48" w14:textId="7E8551D6" w:rsidR="006606BB" w:rsidRPr="00244A86" w:rsidRDefault="00AE4124"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w:t>
      </w:r>
      <w:r w:rsidR="00531D4F" w:rsidRPr="00244A86">
        <w:rPr>
          <w:rFonts w:ascii="Palatino Linotype" w:hAnsi="Palatino Linotype"/>
          <w:i/>
          <w:iCs/>
          <w:noProof/>
          <w:sz w:val="24"/>
          <w:szCs w:val="24"/>
          <w:lang w:val="en-GB"/>
        </w:rPr>
        <w:t xml:space="preserve">It is </w:t>
      </w:r>
      <w:r w:rsidR="008B7630" w:rsidRPr="00244A86">
        <w:rPr>
          <w:rFonts w:ascii="Palatino Linotype" w:hAnsi="Palatino Linotype"/>
          <w:i/>
          <w:iCs/>
          <w:noProof/>
          <w:sz w:val="24"/>
          <w:szCs w:val="24"/>
          <w:lang w:val="en-GB"/>
        </w:rPr>
        <w:t xml:space="preserve">simply </w:t>
      </w:r>
      <w:r w:rsidR="00531D4F" w:rsidRPr="00244A86">
        <w:rPr>
          <w:rFonts w:ascii="Palatino Linotype" w:hAnsi="Palatino Linotype"/>
          <w:i/>
          <w:iCs/>
          <w:noProof/>
          <w:sz w:val="24"/>
          <w:szCs w:val="24"/>
          <w:lang w:val="en-GB"/>
        </w:rPr>
        <w:t>impossible to find matches for m</w:t>
      </w:r>
      <w:r w:rsidR="00086A3C" w:rsidRPr="00244A86">
        <w:rPr>
          <w:rFonts w:ascii="Palatino Linotype" w:hAnsi="Palatino Linotype"/>
          <w:i/>
          <w:iCs/>
          <w:noProof/>
          <w:sz w:val="24"/>
          <w:szCs w:val="24"/>
          <w:lang w:val="en-GB"/>
        </w:rPr>
        <w:t xml:space="preserve">issing values in </w:t>
      </w:r>
      <w:r w:rsidR="00466C0B" w:rsidRPr="00244A86">
        <w:rPr>
          <w:rFonts w:ascii="Palatino Linotype" w:hAnsi="Palatino Linotype"/>
          <w:i/>
          <w:iCs/>
          <w:noProof/>
          <w:sz w:val="24"/>
          <w:szCs w:val="24"/>
          <w:lang w:val="en-GB"/>
        </w:rPr>
        <w:t>the matching variable</w:t>
      </w:r>
      <w:r w:rsidR="00531D4F" w:rsidRPr="00244A86">
        <w:rPr>
          <w:rFonts w:ascii="Palatino Linotype" w:hAnsi="Palatino Linotype"/>
          <w:i/>
          <w:iCs/>
          <w:noProof/>
          <w:sz w:val="24"/>
          <w:szCs w:val="24"/>
          <w:lang w:val="en-GB"/>
        </w:rPr>
        <w:t>s</w:t>
      </w:r>
      <w:r w:rsidR="00466C0B" w:rsidRPr="00244A86">
        <w:rPr>
          <w:rFonts w:ascii="Palatino Linotype" w:hAnsi="Palatino Linotype"/>
          <w:i/>
          <w:iCs/>
          <w:noProof/>
          <w:sz w:val="24"/>
          <w:szCs w:val="24"/>
          <w:lang w:val="en-GB"/>
        </w:rPr>
        <w:t xml:space="preserve"> from both tables</w:t>
      </w:r>
      <w:r w:rsidRPr="00244A86">
        <w:rPr>
          <w:rFonts w:ascii="Palatino Linotype" w:hAnsi="Palatino Linotype"/>
          <w:i/>
          <w:iCs/>
          <w:noProof/>
          <w:sz w:val="24"/>
          <w:szCs w:val="24"/>
          <w:lang w:val="en-GB"/>
        </w:rPr>
        <w:t>.</w:t>
      </w:r>
      <w:r w:rsidR="00466C0B" w:rsidRPr="00244A86">
        <w:rPr>
          <w:rFonts w:ascii="Palatino Linotype" w:hAnsi="Palatino Linotype"/>
          <w:i/>
          <w:iCs/>
          <w:noProof/>
          <w:sz w:val="24"/>
          <w:szCs w:val="24"/>
          <w:lang w:val="en-GB"/>
        </w:rPr>
        <w:t xml:space="preserve"> As a result, </w:t>
      </w:r>
      <w:r w:rsidR="00742380" w:rsidRPr="00244A86">
        <w:rPr>
          <w:rFonts w:ascii="Palatino Linotype" w:hAnsi="Palatino Linotype"/>
          <w:i/>
          <w:iCs/>
          <w:noProof/>
          <w:sz w:val="24"/>
          <w:szCs w:val="24"/>
          <w:lang w:val="en-GB"/>
        </w:rPr>
        <w:t xml:space="preserve">there cannot be any </w:t>
      </w:r>
      <w:r w:rsidR="00466C0B" w:rsidRPr="00244A86">
        <w:rPr>
          <w:rFonts w:ascii="Palatino Linotype" w:hAnsi="Palatino Linotype"/>
          <w:i/>
          <w:iCs/>
          <w:noProof/>
          <w:sz w:val="24"/>
          <w:szCs w:val="24"/>
          <w:lang w:val="en-GB"/>
        </w:rPr>
        <w:t>replacement</w:t>
      </w:r>
      <w:r w:rsidR="00742380" w:rsidRPr="00244A86">
        <w:rPr>
          <w:rFonts w:ascii="Palatino Linotype" w:hAnsi="Palatino Linotype"/>
          <w:i/>
          <w:iCs/>
          <w:noProof/>
          <w:sz w:val="24"/>
          <w:szCs w:val="24"/>
          <w:lang w:val="en-GB"/>
        </w:rPr>
        <w:t>.</w:t>
      </w:r>
    </w:p>
    <w:p w14:paraId="227BF9B5" w14:textId="01D8565B" w:rsidR="006606BB" w:rsidRPr="00244A86" w:rsidRDefault="00B140FE"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 xml:space="preserve">We can </w:t>
      </w:r>
      <w:r w:rsidR="004347B8" w:rsidRPr="00244A86">
        <w:rPr>
          <w:noProof/>
          <w:lang w:val="en-GB"/>
        </w:rPr>
        <w:t>omit the name</w:t>
      </w:r>
      <w:r w:rsidR="00B51283" w:rsidRPr="00244A86">
        <w:rPr>
          <w:noProof/>
          <w:lang w:val="en-GB"/>
        </w:rPr>
        <w:t>s</w:t>
      </w:r>
      <w:r w:rsidR="004347B8" w:rsidRPr="00244A86">
        <w:rPr>
          <w:noProof/>
          <w:lang w:val="en-GB"/>
        </w:rPr>
        <w:t xml:space="preserve"> of the original table</w:t>
      </w:r>
      <w:r w:rsidR="00B51283" w:rsidRPr="00244A86">
        <w:rPr>
          <w:noProof/>
          <w:lang w:val="en-GB"/>
        </w:rPr>
        <w:t>s</w:t>
      </w:r>
      <w:r w:rsidR="004347B8" w:rsidRPr="00244A86">
        <w:rPr>
          <w:noProof/>
          <w:lang w:val="en-GB"/>
        </w:rPr>
        <w:t xml:space="preserve"> when</w:t>
      </w:r>
      <w:r w:rsidR="00EF5316" w:rsidRPr="00244A86">
        <w:rPr>
          <w:noProof/>
          <w:lang w:val="en-GB"/>
        </w:rPr>
        <w:t xml:space="preserve"> using</w:t>
      </w:r>
      <w:r w:rsidR="004347B8" w:rsidRPr="00244A86">
        <w:rPr>
          <w:noProof/>
          <w:lang w:val="en-GB"/>
        </w:rPr>
        <w:t xml:space="preserve"> </w:t>
      </w:r>
      <w:r w:rsidR="00EF5316" w:rsidRPr="00244A86">
        <w:rPr>
          <w:rFonts w:ascii="Consolas" w:hAnsi="Consolas"/>
          <w:noProof/>
          <w:lang w:val="en-GB"/>
        </w:rPr>
        <w:t>ON</w:t>
      </w:r>
      <w:r w:rsidR="004347B8" w:rsidRPr="00244A86">
        <w:rPr>
          <w:noProof/>
          <w:lang w:val="en-GB"/>
        </w:rPr>
        <w:t xml:space="preserve"> </w:t>
      </w:r>
      <w:r w:rsidR="00B51283" w:rsidRPr="00244A86">
        <w:rPr>
          <w:noProof/>
          <w:lang w:val="en-GB"/>
        </w:rPr>
        <w:t xml:space="preserve">in </w:t>
      </w:r>
      <w:r w:rsidR="00604FCB" w:rsidRPr="00244A86">
        <w:rPr>
          <w:noProof/>
          <w:lang w:val="en-GB"/>
        </w:rPr>
        <w:t xml:space="preserve">the </w:t>
      </w:r>
      <w:r w:rsidR="00B51283" w:rsidRPr="00244A86">
        <w:rPr>
          <w:rFonts w:ascii="Consolas" w:hAnsi="Consolas"/>
          <w:noProof/>
          <w:lang w:val="en-GB"/>
        </w:rPr>
        <w:t>INNER JOIN</w:t>
      </w:r>
      <w:r w:rsidR="00B51283" w:rsidRPr="00244A86">
        <w:rPr>
          <w:noProof/>
          <w:lang w:val="en-GB"/>
        </w:rPr>
        <w:t xml:space="preserve"> clause.</w:t>
      </w:r>
    </w:p>
    <w:p w14:paraId="09275259" w14:textId="1F2C35A5" w:rsidR="006606BB" w:rsidRPr="00244A86" w:rsidRDefault="00980BDA"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w:t>
      </w:r>
      <w:r w:rsidR="000353F9" w:rsidRPr="00244A86">
        <w:rPr>
          <w:rFonts w:ascii="Palatino Linotype" w:hAnsi="Palatino Linotype"/>
          <w:i/>
          <w:iCs/>
          <w:noProof/>
          <w:sz w:val="24"/>
          <w:szCs w:val="24"/>
          <w:lang w:val="en-GB"/>
        </w:rPr>
        <w:t xml:space="preserve">We </w:t>
      </w:r>
      <w:r w:rsidR="00363B90" w:rsidRPr="00244A86">
        <w:rPr>
          <w:rFonts w:ascii="Palatino Linotype" w:hAnsi="Palatino Linotype"/>
          <w:i/>
          <w:iCs/>
          <w:noProof/>
          <w:sz w:val="24"/>
          <w:szCs w:val="24"/>
          <w:lang w:val="en-GB"/>
        </w:rPr>
        <w:t xml:space="preserve">must include </w:t>
      </w:r>
      <w:r w:rsidR="000353F9" w:rsidRPr="00244A86">
        <w:rPr>
          <w:rFonts w:ascii="Palatino Linotype" w:hAnsi="Palatino Linotype"/>
          <w:i/>
          <w:iCs/>
          <w:noProof/>
          <w:sz w:val="24"/>
          <w:szCs w:val="24"/>
          <w:lang w:val="en-GB"/>
        </w:rPr>
        <w:t xml:space="preserve">the names of the original tables when </w:t>
      </w:r>
      <w:r w:rsidR="00E51AC9" w:rsidRPr="00244A86">
        <w:rPr>
          <w:rFonts w:ascii="Palatino Linotype" w:hAnsi="Palatino Linotype"/>
          <w:i/>
          <w:iCs/>
          <w:noProof/>
          <w:sz w:val="24"/>
          <w:szCs w:val="24"/>
          <w:lang w:val="en-GB"/>
        </w:rPr>
        <w:t>using</w:t>
      </w:r>
      <w:r w:rsidR="000353F9" w:rsidRPr="00244A86">
        <w:rPr>
          <w:rFonts w:ascii="Palatino Linotype" w:hAnsi="Palatino Linotype"/>
          <w:i/>
          <w:iCs/>
          <w:noProof/>
          <w:sz w:val="24"/>
          <w:szCs w:val="24"/>
          <w:lang w:val="en-GB"/>
        </w:rPr>
        <w:t xml:space="preserve"> </w:t>
      </w:r>
      <w:r w:rsidR="00A2618F" w:rsidRPr="00244A86">
        <w:rPr>
          <w:rFonts w:ascii="Consolas" w:hAnsi="Consolas"/>
          <w:i/>
          <w:iCs/>
          <w:noProof/>
          <w:sz w:val="24"/>
          <w:szCs w:val="24"/>
          <w:lang w:val="en-GB"/>
        </w:rPr>
        <w:t>ON</w:t>
      </w:r>
      <w:r w:rsidR="000353F9" w:rsidRPr="00244A86">
        <w:rPr>
          <w:rFonts w:ascii="Palatino Linotype" w:hAnsi="Palatino Linotype"/>
          <w:i/>
          <w:iCs/>
          <w:noProof/>
          <w:sz w:val="24"/>
          <w:szCs w:val="24"/>
          <w:lang w:val="en-GB"/>
        </w:rPr>
        <w:t xml:space="preserve"> in the </w:t>
      </w:r>
      <w:r w:rsidR="000353F9" w:rsidRPr="00244A86">
        <w:rPr>
          <w:rFonts w:ascii="Consolas" w:hAnsi="Consolas"/>
          <w:i/>
          <w:iCs/>
          <w:noProof/>
          <w:sz w:val="24"/>
          <w:szCs w:val="24"/>
          <w:lang w:val="en-GB"/>
        </w:rPr>
        <w:t>INNER JOIN</w:t>
      </w:r>
      <w:r w:rsidR="000353F9" w:rsidRPr="00244A86">
        <w:rPr>
          <w:rFonts w:ascii="Palatino Linotype" w:hAnsi="Palatino Linotype"/>
          <w:i/>
          <w:iCs/>
          <w:noProof/>
          <w:sz w:val="24"/>
          <w:szCs w:val="24"/>
          <w:lang w:val="en-GB"/>
        </w:rPr>
        <w:t xml:space="preserve"> clause</w:t>
      </w:r>
      <w:r w:rsidR="00272A07" w:rsidRPr="00244A86">
        <w:rPr>
          <w:rFonts w:ascii="Palatino Linotype" w:hAnsi="Palatino Linotype"/>
          <w:i/>
          <w:iCs/>
          <w:noProof/>
          <w:sz w:val="24"/>
          <w:szCs w:val="24"/>
          <w:lang w:val="en-GB"/>
        </w:rPr>
        <w:t>.</w:t>
      </w:r>
    </w:p>
    <w:p w14:paraId="11B245E9" w14:textId="4DA094DD" w:rsidR="006606BB" w:rsidRPr="00244A86" w:rsidRDefault="00597969" w:rsidP="00364A7C">
      <w:pPr>
        <w:pStyle w:val="ListParagraph"/>
        <w:widowControl w:val="0"/>
        <w:numPr>
          <w:ilvl w:val="0"/>
          <w:numId w:val="47"/>
        </w:numPr>
        <w:autoSpaceDE w:val="0"/>
        <w:autoSpaceDN w:val="0"/>
        <w:spacing w:before="240" w:after="0"/>
        <w:ind w:left="544" w:hanging="425"/>
        <w:contextualSpacing w:val="0"/>
        <w:jc w:val="both"/>
        <w:rPr>
          <w:noProof/>
          <w:lang w:val="en-GB"/>
        </w:rPr>
      </w:pPr>
      <w:r w:rsidRPr="00244A86">
        <w:rPr>
          <w:noProof/>
          <w:lang w:val="en-GB"/>
        </w:rPr>
        <w:t xml:space="preserve">In a table called </w:t>
      </w:r>
      <w:r w:rsidRPr="002C4D4E">
        <w:rPr>
          <w:rFonts w:ascii="Consolas" w:hAnsi="Consolas"/>
          <w:noProof/>
          <w:lang w:val="en-GB"/>
        </w:rPr>
        <w:t>cars</w:t>
      </w:r>
      <w:r w:rsidR="00763651" w:rsidRPr="00244A86">
        <w:rPr>
          <w:noProof/>
          <w:lang w:val="en-GB"/>
        </w:rPr>
        <w:t xml:space="preserve">, there is a variable named type which has 4 values: A, B, C and D. Type A has 20 records, Type B has 10, Type C has 34, Type D has 7 records. </w:t>
      </w:r>
      <w:r w:rsidR="001D158B" w:rsidRPr="00244A86">
        <w:rPr>
          <w:noProof/>
          <w:lang w:val="en-GB"/>
        </w:rPr>
        <w:t xml:space="preserve">What </w:t>
      </w:r>
      <w:r w:rsidR="005056E5" w:rsidRPr="00244A86">
        <w:rPr>
          <w:noProof/>
          <w:lang w:val="en-GB"/>
        </w:rPr>
        <w:t xml:space="preserve">would be </w:t>
      </w:r>
      <w:r w:rsidR="001D158B" w:rsidRPr="00244A86">
        <w:rPr>
          <w:noProof/>
          <w:lang w:val="en-GB"/>
        </w:rPr>
        <w:t xml:space="preserve">the </w:t>
      </w:r>
      <w:r w:rsidR="00F91E27" w:rsidRPr="00244A86">
        <w:rPr>
          <w:noProof/>
          <w:lang w:val="en-GB"/>
        </w:rPr>
        <w:t xml:space="preserve">output table of the following </w:t>
      </w:r>
      <w:r w:rsidR="001D158B" w:rsidRPr="00244A86">
        <w:rPr>
          <w:noProof/>
          <w:lang w:val="en-GB"/>
        </w:rPr>
        <w:t>query</w:t>
      </w:r>
      <w:r w:rsidR="006606BB" w:rsidRPr="00244A86">
        <w:rPr>
          <w:noProof/>
          <w:lang w:val="en-GB"/>
        </w:rPr>
        <w:t>?</w:t>
      </w:r>
    </w:p>
    <w:p w14:paraId="1334CBBD" w14:textId="77F1605E" w:rsidR="0033293C" w:rsidRPr="00244A86" w:rsidRDefault="0033293C" w:rsidP="00A97B80">
      <w:pPr>
        <w:pStyle w:val="NoSpacing"/>
        <w:spacing w:before="120" w:after="120"/>
        <w:ind w:left="2977"/>
        <w:jc w:val="left"/>
        <w:rPr>
          <w:rFonts w:ascii="Consolas" w:hAnsi="Consolas"/>
          <w:noProof/>
          <w:sz w:val="24"/>
          <w:szCs w:val="24"/>
          <w:lang w:val="en-GB"/>
        </w:rPr>
      </w:pPr>
      <w:r w:rsidRPr="00244A86">
        <w:rPr>
          <w:rFonts w:ascii="Consolas" w:hAnsi="Consolas"/>
          <w:noProof/>
          <w:sz w:val="24"/>
          <w:szCs w:val="24"/>
          <w:lang w:val="en-GB"/>
        </w:rPr>
        <w:t>SELECT type</w:t>
      </w:r>
      <w:r w:rsidR="00CC0247" w:rsidRPr="00244A86">
        <w:rPr>
          <w:rFonts w:ascii="Consolas" w:hAnsi="Consolas"/>
          <w:noProof/>
          <w:sz w:val="24"/>
          <w:szCs w:val="24"/>
          <w:lang w:val="en-GB"/>
        </w:rPr>
        <w:t>,</w:t>
      </w:r>
      <w:r w:rsidRPr="00244A86">
        <w:rPr>
          <w:rFonts w:ascii="Consolas" w:hAnsi="Consolas"/>
          <w:noProof/>
          <w:sz w:val="24"/>
          <w:szCs w:val="24"/>
          <w:lang w:val="en-GB"/>
        </w:rPr>
        <w:t xml:space="preserve"> </w:t>
      </w:r>
      <w:r w:rsidR="00917B0E" w:rsidRPr="00244A86">
        <w:rPr>
          <w:rFonts w:ascii="Consolas" w:hAnsi="Consolas"/>
          <w:noProof/>
          <w:sz w:val="24"/>
          <w:szCs w:val="24"/>
          <w:lang w:val="en-GB"/>
        </w:rPr>
        <w:t xml:space="preserve">COUNT(type) </w:t>
      </w:r>
      <w:r w:rsidR="00A97B80" w:rsidRPr="00244A86">
        <w:rPr>
          <w:rFonts w:ascii="Consolas" w:hAnsi="Consolas"/>
          <w:noProof/>
          <w:sz w:val="24"/>
          <w:szCs w:val="24"/>
          <w:lang w:val="en-GB"/>
        </w:rPr>
        <w:br/>
      </w:r>
      <w:r w:rsidRPr="00244A86">
        <w:rPr>
          <w:rFonts w:ascii="Consolas" w:hAnsi="Consolas"/>
          <w:noProof/>
          <w:sz w:val="24"/>
          <w:szCs w:val="24"/>
          <w:lang w:val="en-GB"/>
        </w:rPr>
        <w:t>FROM</w:t>
      </w:r>
      <w:r w:rsidR="00917B0E" w:rsidRPr="00244A86">
        <w:rPr>
          <w:rFonts w:ascii="Consolas" w:hAnsi="Consolas"/>
          <w:noProof/>
          <w:sz w:val="24"/>
          <w:szCs w:val="24"/>
          <w:lang w:val="en-GB"/>
        </w:rPr>
        <w:t xml:space="preserve"> cars </w:t>
      </w:r>
      <w:r w:rsidR="00A97B80" w:rsidRPr="00244A86">
        <w:rPr>
          <w:rFonts w:ascii="Consolas" w:hAnsi="Consolas"/>
          <w:noProof/>
          <w:sz w:val="24"/>
          <w:szCs w:val="24"/>
          <w:lang w:val="en-GB"/>
        </w:rPr>
        <w:br/>
      </w:r>
      <w:r w:rsidR="00917B0E" w:rsidRPr="00244A86">
        <w:rPr>
          <w:rFonts w:ascii="Consolas" w:hAnsi="Consolas"/>
          <w:noProof/>
          <w:sz w:val="24"/>
          <w:szCs w:val="24"/>
          <w:lang w:val="en-GB"/>
        </w:rPr>
        <w:t xml:space="preserve">GROUP BY </w:t>
      </w:r>
      <w:r w:rsidR="00CC0247" w:rsidRPr="00244A86">
        <w:rPr>
          <w:rFonts w:ascii="Consolas" w:hAnsi="Consolas"/>
          <w:noProof/>
          <w:sz w:val="24"/>
          <w:szCs w:val="24"/>
          <w:lang w:val="en-GB"/>
        </w:rPr>
        <w:t xml:space="preserve">type </w:t>
      </w:r>
      <w:r w:rsidR="00A97B80" w:rsidRPr="00244A86">
        <w:rPr>
          <w:rFonts w:ascii="Consolas" w:hAnsi="Consolas"/>
          <w:noProof/>
          <w:sz w:val="24"/>
          <w:szCs w:val="24"/>
          <w:lang w:val="en-GB"/>
        </w:rPr>
        <w:br/>
      </w:r>
      <w:r w:rsidR="00CC0247" w:rsidRPr="00244A86">
        <w:rPr>
          <w:rFonts w:ascii="Consolas" w:hAnsi="Consolas"/>
          <w:noProof/>
          <w:sz w:val="24"/>
          <w:szCs w:val="24"/>
          <w:lang w:val="en-GB"/>
        </w:rPr>
        <w:t>WHERE COUNT(type) &gt;</w:t>
      </w:r>
      <w:r w:rsidR="00A97B80" w:rsidRPr="00244A86">
        <w:rPr>
          <w:rFonts w:ascii="Consolas" w:hAnsi="Consolas"/>
          <w:noProof/>
          <w:sz w:val="24"/>
          <w:szCs w:val="24"/>
          <w:lang w:val="en-GB"/>
        </w:rPr>
        <w:t>=</w:t>
      </w:r>
      <w:r w:rsidR="00CC0247" w:rsidRPr="00244A86">
        <w:rPr>
          <w:rFonts w:ascii="Consolas" w:hAnsi="Consolas"/>
          <w:noProof/>
          <w:sz w:val="24"/>
          <w:szCs w:val="24"/>
          <w:lang w:val="en-GB"/>
        </w:rPr>
        <w:t xml:space="preserve"> </w:t>
      </w:r>
      <w:r w:rsidR="00A97B80" w:rsidRPr="00244A86">
        <w:rPr>
          <w:rFonts w:ascii="Consolas" w:hAnsi="Consolas"/>
          <w:noProof/>
          <w:sz w:val="24"/>
          <w:szCs w:val="24"/>
          <w:lang w:val="en-GB"/>
        </w:rPr>
        <w:t>2</w:t>
      </w:r>
      <w:r w:rsidR="00CC0247" w:rsidRPr="00244A86">
        <w:rPr>
          <w:rFonts w:ascii="Consolas" w:hAnsi="Consolas"/>
          <w:noProof/>
          <w:sz w:val="24"/>
          <w:szCs w:val="24"/>
          <w:lang w:val="en-GB"/>
        </w:rPr>
        <w:t>0;</w:t>
      </w:r>
    </w:p>
    <w:p w14:paraId="7F30A6A6" w14:textId="3F6D7F99" w:rsidR="006606BB" w:rsidRPr="00244A86" w:rsidRDefault="005056E5"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Empty table</w:t>
      </w:r>
    </w:p>
    <w:p w14:paraId="0876388D" w14:textId="44775E98" w:rsidR="006606BB" w:rsidRPr="00244A86" w:rsidRDefault="002B6B4F"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lastRenderedPageBreak/>
        <w:t>Inc</w:t>
      </w:r>
      <w:r w:rsidR="006606BB" w:rsidRPr="00244A86">
        <w:rPr>
          <w:rFonts w:ascii="Palatino Linotype" w:hAnsi="Palatino Linotype"/>
          <w:i/>
          <w:iCs/>
          <w:noProof/>
          <w:sz w:val="24"/>
          <w:szCs w:val="24"/>
          <w:lang w:val="en-GB"/>
        </w:rPr>
        <w:t xml:space="preserve">orrect. </w:t>
      </w:r>
      <w:bookmarkStart w:id="78" w:name="_Hlk65795170"/>
      <w:r w:rsidR="00D75857" w:rsidRPr="00244A86">
        <w:rPr>
          <w:rFonts w:ascii="Palatino Linotype" w:hAnsi="Palatino Linotype"/>
          <w:i/>
          <w:iCs/>
          <w:noProof/>
          <w:sz w:val="24"/>
          <w:szCs w:val="24"/>
          <w:lang w:val="en-GB"/>
        </w:rPr>
        <w:t>The result would only be possible if the last line w</w:t>
      </w:r>
      <w:r w:rsidR="00601665" w:rsidRPr="00244A86">
        <w:rPr>
          <w:rFonts w:ascii="Palatino Linotype" w:hAnsi="Palatino Linotype"/>
          <w:i/>
          <w:iCs/>
          <w:noProof/>
          <w:sz w:val="24"/>
          <w:szCs w:val="24"/>
          <w:lang w:val="en-GB"/>
        </w:rPr>
        <w:t>ere</w:t>
      </w:r>
      <w:r w:rsidR="00D75857" w:rsidRPr="00244A86">
        <w:rPr>
          <w:rFonts w:ascii="Palatino Linotype" w:hAnsi="Palatino Linotype"/>
          <w:i/>
          <w:iCs/>
          <w:noProof/>
          <w:sz w:val="24"/>
          <w:szCs w:val="24"/>
          <w:lang w:val="en-GB"/>
        </w:rPr>
        <w:t xml:space="preserve"> </w:t>
      </w:r>
      <w:r w:rsidR="00D75857" w:rsidRPr="00244A86">
        <w:rPr>
          <w:rFonts w:ascii="Consolas" w:hAnsi="Consolas"/>
          <w:i/>
          <w:iCs/>
          <w:noProof/>
          <w:sz w:val="24"/>
          <w:szCs w:val="24"/>
          <w:lang w:val="en-GB"/>
        </w:rPr>
        <w:t>HAVING COUNT(type) &gt;</w:t>
      </w:r>
      <w:r w:rsidR="0068459F" w:rsidRPr="00244A86">
        <w:rPr>
          <w:rFonts w:ascii="Consolas" w:hAnsi="Consolas"/>
          <w:i/>
          <w:iCs/>
          <w:noProof/>
          <w:sz w:val="24"/>
          <w:szCs w:val="24"/>
          <w:lang w:val="en-GB"/>
        </w:rPr>
        <w:t>= 40</w:t>
      </w:r>
      <w:r w:rsidR="00872AB1" w:rsidRPr="00244A86">
        <w:rPr>
          <w:rFonts w:ascii="Palatino Linotype" w:hAnsi="Palatino Linotype"/>
          <w:i/>
          <w:iCs/>
          <w:noProof/>
          <w:sz w:val="24"/>
          <w:szCs w:val="24"/>
          <w:lang w:val="en-GB"/>
        </w:rPr>
        <w:t>.</w:t>
      </w:r>
      <w:bookmarkEnd w:id="78"/>
    </w:p>
    <w:p w14:paraId="3A6431A5" w14:textId="7C3985DF" w:rsidR="004E6225" w:rsidRPr="00244A86" w:rsidRDefault="005056E5"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b/>
          <w:bCs/>
          <w:noProof/>
          <w:lang w:val="en-GB"/>
        </w:rPr>
      </w:pPr>
      <w:r w:rsidRPr="00244A86">
        <w:rPr>
          <w:b/>
          <w:bCs/>
          <w:noProof/>
          <w:lang w:val="en-GB"/>
        </w:rPr>
        <w:t>Error</w:t>
      </w:r>
    </w:p>
    <w:p w14:paraId="30D1582A" w14:textId="2CFDC87D" w:rsidR="006606BB" w:rsidRPr="00244A86" w:rsidRDefault="00C830EA" w:rsidP="006606BB">
      <w:pPr>
        <w:pStyle w:val="NoSpacing"/>
        <w:spacing w:before="60" w:after="120"/>
        <w:ind w:left="1276"/>
        <w:jc w:val="both"/>
        <w:rPr>
          <w:rFonts w:ascii="Palatino Linotype" w:hAnsi="Palatino Linotype"/>
          <w:b/>
          <w:bCs/>
          <w:noProof/>
          <w:sz w:val="24"/>
          <w:szCs w:val="24"/>
          <w:lang w:val="en-GB"/>
        </w:rPr>
      </w:pPr>
      <w:r w:rsidRPr="00244A86">
        <w:rPr>
          <w:rFonts w:ascii="Palatino Linotype" w:hAnsi="Palatino Linotype"/>
          <w:b/>
          <w:bCs/>
          <w:noProof/>
          <w:sz w:val="24"/>
          <w:szCs w:val="24"/>
          <w:lang w:val="en-GB"/>
        </w:rPr>
        <w:t>C</w:t>
      </w:r>
      <w:r w:rsidR="00F975F4" w:rsidRPr="00244A86">
        <w:rPr>
          <w:rFonts w:ascii="Palatino Linotype" w:hAnsi="Palatino Linotype"/>
          <w:b/>
          <w:bCs/>
          <w:noProof/>
          <w:sz w:val="24"/>
          <w:szCs w:val="24"/>
          <w:lang w:val="en-GB"/>
        </w:rPr>
        <w:t xml:space="preserve">orrect. </w:t>
      </w:r>
      <w:r w:rsidR="00F72A27" w:rsidRPr="00244A86">
        <w:rPr>
          <w:rFonts w:ascii="Palatino Linotype" w:hAnsi="Palatino Linotype"/>
          <w:b/>
          <w:bCs/>
          <w:noProof/>
          <w:sz w:val="24"/>
          <w:szCs w:val="24"/>
          <w:lang w:val="en-GB"/>
        </w:rPr>
        <w:t xml:space="preserve">We cannot select groups using the </w:t>
      </w:r>
      <w:r w:rsidR="00F72A27" w:rsidRPr="00244A86">
        <w:rPr>
          <w:rFonts w:ascii="Consolas" w:hAnsi="Consolas"/>
          <w:b/>
          <w:bCs/>
          <w:noProof/>
          <w:sz w:val="24"/>
          <w:szCs w:val="24"/>
          <w:lang w:val="en-GB"/>
        </w:rPr>
        <w:t>WHERE</w:t>
      </w:r>
      <w:r w:rsidR="00F72A27" w:rsidRPr="00244A86">
        <w:rPr>
          <w:rFonts w:ascii="Palatino Linotype" w:hAnsi="Palatino Linotype"/>
          <w:b/>
          <w:bCs/>
          <w:noProof/>
          <w:sz w:val="24"/>
          <w:szCs w:val="24"/>
          <w:lang w:val="en-GB"/>
        </w:rPr>
        <w:t xml:space="preserve"> clause on the aggregated results.</w:t>
      </w:r>
      <w:r w:rsidR="00872AB1" w:rsidRPr="00244A86">
        <w:rPr>
          <w:rFonts w:ascii="Palatino Linotype" w:hAnsi="Palatino Linotype"/>
          <w:b/>
          <w:bCs/>
          <w:noProof/>
          <w:sz w:val="24"/>
          <w:szCs w:val="24"/>
          <w:lang w:val="en-GB"/>
        </w:rPr>
        <w:t xml:space="preserve"> SQL will return an error to us.</w:t>
      </w:r>
    </w:p>
    <w:p w14:paraId="6A301933" w14:textId="6962552F" w:rsidR="006606BB" w:rsidRPr="00244A86" w:rsidRDefault="000D5824"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Type C, 34</w:t>
      </w:r>
    </w:p>
    <w:p w14:paraId="5243A07A" w14:textId="2807962D" w:rsidR="006606BB" w:rsidRPr="00244A86" w:rsidRDefault="005762A2"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6606BB" w:rsidRPr="00244A86">
        <w:rPr>
          <w:rFonts w:ascii="Palatino Linotype" w:hAnsi="Palatino Linotype"/>
          <w:i/>
          <w:iCs/>
          <w:noProof/>
          <w:sz w:val="24"/>
          <w:szCs w:val="24"/>
          <w:lang w:val="en-GB"/>
        </w:rPr>
        <w:t xml:space="preserve">orrect. </w:t>
      </w:r>
      <w:r w:rsidR="0068459F" w:rsidRPr="00244A86">
        <w:rPr>
          <w:rFonts w:ascii="Palatino Linotype" w:hAnsi="Palatino Linotype"/>
          <w:i/>
          <w:iCs/>
          <w:noProof/>
          <w:sz w:val="24"/>
          <w:szCs w:val="24"/>
          <w:lang w:val="en-GB"/>
        </w:rPr>
        <w:t>The result would only be possible if the last line w</w:t>
      </w:r>
      <w:r w:rsidR="00601665" w:rsidRPr="00244A86">
        <w:rPr>
          <w:rFonts w:ascii="Palatino Linotype" w:hAnsi="Palatino Linotype"/>
          <w:i/>
          <w:iCs/>
          <w:noProof/>
          <w:sz w:val="24"/>
          <w:szCs w:val="24"/>
          <w:lang w:val="en-GB"/>
        </w:rPr>
        <w:t>ere</w:t>
      </w:r>
      <w:r w:rsidR="0068459F" w:rsidRPr="00244A86">
        <w:rPr>
          <w:rFonts w:ascii="Palatino Linotype" w:hAnsi="Palatino Linotype"/>
          <w:i/>
          <w:iCs/>
          <w:noProof/>
          <w:sz w:val="24"/>
          <w:szCs w:val="24"/>
          <w:lang w:val="en-GB"/>
        </w:rPr>
        <w:t xml:space="preserve"> </w:t>
      </w:r>
      <w:r w:rsidR="0068459F" w:rsidRPr="00244A86">
        <w:rPr>
          <w:rFonts w:ascii="Consolas" w:hAnsi="Consolas"/>
          <w:i/>
          <w:iCs/>
          <w:noProof/>
          <w:sz w:val="24"/>
          <w:szCs w:val="24"/>
          <w:lang w:val="en-GB"/>
        </w:rPr>
        <w:t xml:space="preserve">HAVING COUNT(type) &gt;= </w:t>
      </w:r>
      <w:r w:rsidR="00601665" w:rsidRPr="00244A86">
        <w:rPr>
          <w:rFonts w:ascii="Consolas" w:hAnsi="Consolas"/>
          <w:i/>
          <w:iCs/>
          <w:noProof/>
          <w:sz w:val="24"/>
          <w:szCs w:val="24"/>
          <w:lang w:val="en-GB"/>
        </w:rPr>
        <w:t>3</w:t>
      </w:r>
      <w:r w:rsidR="0068459F" w:rsidRPr="00244A86">
        <w:rPr>
          <w:rFonts w:ascii="Consolas" w:hAnsi="Consolas"/>
          <w:i/>
          <w:iCs/>
          <w:noProof/>
          <w:sz w:val="24"/>
          <w:szCs w:val="24"/>
          <w:lang w:val="en-GB"/>
        </w:rPr>
        <w:t>0</w:t>
      </w:r>
      <w:r w:rsidR="0068459F" w:rsidRPr="00244A86">
        <w:rPr>
          <w:rFonts w:ascii="Palatino Linotype" w:hAnsi="Palatino Linotype"/>
          <w:i/>
          <w:iCs/>
          <w:noProof/>
          <w:sz w:val="24"/>
          <w:szCs w:val="24"/>
          <w:lang w:val="en-GB"/>
        </w:rPr>
        <w:t>.</w:t>
      </w:r>
    </w:p>
    <w:p w14:paraId="07705831" w14:textId="105F58D6" w:rsidR="006606BB" w:rsidRPr="00244A86" w:rsidRDefault="000D5824"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rPr>
          <w:noProof/>
          <w:lang w:val="en-GB"/>
        </w:rPr>
      </w:pPr>
      <w:r w:rsidRPr="00244A86">
        <w:rPr>
          <w:noProof/>
          <w:lang w:val="en-GB"/>
        </w:rPr>
        <w:t>Type</w:t>
      </w:r>
      <w:r w:rsidR="002F41A5" w:rsidRPr="00244A86">
        <w:rPr>
          <w:noProof/>
          <w:lang w:val="en-GB"/>
        </w:rPr>
        <w:t xml:space="preserve"> A</w:t>
      </w:r>
      <w:r w:rsidR="008B3956" w:rsidRPr="00244A86">
        <w:rPr>
          <w:noProof/>
          <w:lang w:val="en-GB"/>
        </w:rPr>
        <w:t>,</w:t>
      </w:r>
      <w:r w:rsidR="002F41A5" w:rsidRPr="00244A86">
        <w:rPr>
          <w:noProof/>
          <w:lang w:val="en-GB"/>
        </w:rPr>
        <w:t xml:space="preserve"> 20</w:t>
      </w:r>
      <w:r w:rsidR="002F41A5" w:rsidRPr="00244A86">
        <w:rPr>
          <w:noProof/>
          <w:lang w:val="en-GB"/>
        </w:rPr>
        <w:br/>
        <w:t>Type C</w:t>
      </w:r>
      <w:r w:rsidR="008B3956" w:rsidRPr="00244A86">
        <w:rPr>
          <w:noProof/>
          <w:lang w:val="en-GB"/>
        </w:rPr>
        <w:t>,</w:t>
      </w:r>
      <w:r w:rsidR="002F41A5" w:rsidRPr="00244A86">
        <w:rPr>
          <w:noProof/>
          <w:lang w:val="en-GB"/>
        </w:rPr>
        <w:t xml:space="preserve"> 34</w:t>
      </w:r>
    </w:p>
    <w:p w14:paraId="7BF40A8B" w14:textId="25EB1423" w:rsidR="006606BB" w:rsidRPr="00244A86" w:rsidRDefault="00601665"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The result would only be possible if the last line were </w:t>
      </w:r>
      <w:r w:rsidRPr="00244A86">
        <w:rPr>
          <w:rFonts w:ascii="Consolas" w:hAnsi="Consolas"/>
          <w:i/>
          <w:iCs/>
          <w:noProof/>
          <w:sz w:val="24"/>
          <w:szCs w:val="24"/>
          <w:lang w:val="en-GB"/>
        </w:rPr>
        <w:t>HAVING COUNT(type) &gt;= 20</w:t>
      </w:r>
      <w:r w:rsidR="00872AB1" w:rsidRPr="00244A86">
        <w:rPr>
          <w:rFonts w:ascii="Palatino Linotype" w:hAnsi="Palatino Linotype"/>
          <w:i/>
          <w:iCs/>
          <w:noProof/>
          <w:sz w:val="24"/>
          <w:szCs w:val="24"/>
          <w:lang w:val="en-GB"/>
        </w:rPr>
        <w:t>.</w:t>
      </w:r>
    </w:p>
    <w:p w14:paraId="5C455FEB" w14:textId="0B59FA19" w:rsidR="006606BB" w:rsidRPr="00244A86" w:rsidRDefault="004F45A2" w:rsidP="00364A7C">
      <w:pPr>
        <w:pStyle w:val="ListParagraph"/>
        <w:widowControl w:val="0"/>
        <w:numPr>
          <w:ilvl w:val="0"/>
          <w:numId w:val="47"/>
        </w:numPr>
        <w:autoSpaceDE w:val="0"/>
        <w:autoSpaceDN w:val="0"/>
        <w:spacing w:before="240" w:after="0"/>
        <w:ind w:left="544" w:hanging="425"/>
        <w:contextualSpacing w:val="0"/>
        <w:jc w:val="both"/>
        <w:rPr>
          <w:noProof/>
          <w:lang w:val="en-GB"/>
        </w:rPr>
      </w:pPr>
      <w:r w:rsidRPr="00244A86">
        <w:rPr>
          <w:noProof/>
          <w:lang w:val="en-GB"/>
        </w:rPr>
        <w:t>W</w:t>
      </w:r>
      <w:r w:rsidR="00347695" w:rsidRPr="00244A86">
        <w:rPr>
          <w:noProof/>
          <w:lang w:val="en-GB"/>
        </w:rPr>
        <w:t>hich of the following function</w:t>
      </w:r>
      <w:r w:rsidR="00D23856" w:rsidRPr="00244A86">
        <w:rPr>
          <w:noProof/>
          <w:lang w:val="en-GB"/>
        </w:rPr>
        <w:t>s</w:t>
      </w:r>
      <w:r w:rsidR="00347695" w:rsidRPr="00244A86">
        <w:rPr>
          <w:noProof/>
          <w:lang w:val="en-GB"/>
        </w:rPr>
        <w:t xml:space="preserve"> is directly supported by SQLite</w:t>
      </w:r>
      <w:r w:rsidR="006C396D" w:rsidRPr="00244A86">
        <w:rPr>
          <w:noProof/>
          <w:lang w:val="en-GB"/>
        </w:rPr>
        <w:t xml:space="preserve"> or SQLite3</w:t>
      </w:r>
      <w:r w:rsidR="006606BB" w:rsidRPr="00244A86">
        <w:rPr>
          <w:noProof/>
          <w:lang w:val="en-GB"/>
        </w:rPr>
        <w:t>?</w:t>
      </w:r>
    </w:p>
    <w:p w14:paraId="573E8450" w14:textId="1C6B5AD3" w:rsidR="006606BB" w:rsidRPr="00244A86" w:rsidRDefault="006C396D"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O</w:t>
      </w:r>
      <w:r w:rsidR="00E1683A" w:rsidRPr="00244A86">
        <w:rPr>
          <w:rFonts w:ascii="Consolas" w:hAnsi="Consolas"/>
          <w:noProof/>
          <w:lang w:val="en-GB"/>
        </w:rPr>
        <w:t>UTER</w:t>
      </w:r>
      <w:r w:rsidR="00E1683A" w:rsidRPr="00244A86">
        <w:rPr>
          <w:noProof/>
          <w:lang w:val="en-GB"/>
        </w:rPr>
        <w:t xml:space="preserve"> </w:t>
      </w:r>
      <w:r w:rsidR="00E1683A" w:rsidRPr="00244A86">
        <w:rPr>
          <w:rFonts w:ascii="Consolas" w:hAnsi="Consolas"/>
          <w:noProof/>
          <w:lang w:val="en-GB"/>
        </w:rPr>
        <w:t>JOIN</w:t>
      </w:r>
    </w:p>
    <w:p w14:paraId="1466C416" w14:textId="5BEAC2D4" w:rsidR="006606BB" w:rsidRPr="00244A86" w:rsidRDefault="004B2513"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6606BB" w:rsidRPr="00244A86">
        <w:rPr>
          <w:rFonts w:ascii="Palatino Linotype" w:hAnsi="Palatino Linotype"/>
          <w:i/>
          <w:iCs/>
          <w:noProof/>
          <w:sz w:val="24"/>
          <w:szCs w:val="24"/>
          <w:lang w:val="en-GB"/>
        </w:rPr>
        <w:t xml:space="preserve">orrect. </w:t>
      </w:r>
      <w:r w:rsidR="008E0F82" w:rsidRPr="00244A86">
        <w:rPr>
          <w:rFonts w:ascii="Consolas" w:hAnsi="Consolas"/>
          <w:i/>
          <w:iCs/>
          <w:noProof/>
          <w:sz w:val="24"/>
          <w:szCs w:val="24"/>
          <w:lang w:val="en-GB"/>
        </w:rPr>
        <w:t>OUTER</w:t>
      </w:r>
      <w:r w:rsidR="008E0F82" w:rsidRPr="00244A86">
        <w:rPr>
          <w:rFonts w:ascii="Palatino Linotype" w:hAnsi="Palatino Linotype"/>
          <w:i/>
          <w:iCs/>
          <w:noProof/>
          <w:sz w:val="24"/>
          <w:szCs w:val="24"/>
          <w:lang w:val="en-GB"/>
        </w:rPr>
        <w:t xml:space="preserve"> </w:t>
      </w:r>
      <w:r w:rsidR="008E0F82" w:rsidRPr="00244A86">
        <w:rPr>
          <w:rFonts w:ascii="Consolas" w:hAnsi="Consolas"/>
          <w:i/>
          <w:iCs/>
          <w:noProof/>
          <w:sz w:val="24"/>
          <w:szCs w:val="24"/>
          <w:lang w:val="en-GB"/>
        </w:rPr>
        <w:t>JOIN</w:t>
      </w:r>
      <w:r w:rsidR="008E0F82" w:rsidRPr="00244A86">
        <w:rPr>
          <w:rFonts w:ascii="Palatino Linotype" w:hAnsi="Palatino Linotype"/>
          <w:i/>
          <w:iCs/>
          <w:noProof/>
          <w:sz w:val="24"/>
          <w:szCs w:val="24"/>
          <w:lang w:val="en-GB"/>
        </w:rPr>
        <w:t xml:space="preserve"> is not supported by SQLite. We can only </w:t>
      </w:r>
      <w:r w:rsidR="002B3767" w:rsidRPr="00244A86">
        <w:rPr>
          <w:rFonts w:ascii="Palatino Linotype" w:hAnsi="Palatino Linotype"/>
          <w:i/>
          <w:iCs/>
          <w:noProof/>
          <w:sz w:val="24"/>
          <w:szCs w:val="24"/>
          <w:lang w:val="en-GB"/>
        </w:rPr>
        <w:t xml:space="preserve">outer join two tables using two </w:t>
      </w:r>
      <w:r w:rsidR="002B3767" w:rsidRPr="00244A86">
        <w:rPr>
          <w:rFonts w:ascii="Consolas" w:hAnsi="Consolas"/>
          <w:i/>
          <w:iCs/>
          <w:noProof/>
          <w:sz w:val="24"/>
          <w:szCs w:val="24"/>
          <w:lang w:val="en-GB"/>
        </w:rPr>
        <w:t>LEFT</w:t>
      </w:r>
      <w:r w:rsidR="002B3767" w:rsidRPr="00244A86">
        <w:rPr>
          <w:rFonts w:ascii="Palatino Linotype" w:hAnsi="Palatino Linotype"/>
          <w:i/>
          <w:iCs/>
          <w:noProof/>
          <w:sz w:val="24"/>
          <w:szCs w:val="24"/>
          <w:lang w:val="en-GB"/>
        </w:rPr>
        <w:t xml:space="preserve"> </w:t>
      </w:r>
      <w:r w:rsidR="002B3767" w:rsidRPr="00244A86">
        <w:rPr>
          <w:rFonts w:ascii="Consolas" w:hAnsi="Consolas"/>
          <w:i/>
          <w:iCs/>
          <w:noProof/>
          <w:sz w:val="24"/>
          <w:szCs w:val="24"/>
          <w:lang w:val="en-GB"/>
        </w:rPr>
        <w:t>JOIN</w:t>
      </w:r>
      <w:r w:rsidR="002B3767" w:rsidRPr="00244A86">
        <w:rPr>
          <w:rFonts w:ascii="Palatino Linotype" w:hAnsi="Palatino Linotype"/>
          <w:i/>
          <w:iCs/>
          <w:noProof/>
          <w:sz w:val="24"/>
          <w:szCs w:val="24"/>
          <w:lang w:val="en-GB"/>
        </w:rPr>
        <w:t xml:space="preserve"> clauses </w:t>
      </w:r>
      <w:r w:rsidR="004841F5" w:rsidRPr="00244A86">
        <w:rPr>
          <w:rFonts w:ascii="Palatino Linotype" w:hAnsi="Palatino Linotype"/>
          <w:i/>
          <w:iCs/>
          <w:noProof/>
          <w:sz w:val="24"/>
          <w:szCs w:val="24"/>
          <w:lang w:val="en-GB"/>
        </w:rPr>
        <w:t xml:space="preserve">and </w:t>
      </w:r>
      <w:r w:rsidR="00D23856" w:rsidRPr="00244A86">
        <w:rPr>
          <w:rFonts w:ascii="Palatino Linotype" w:hAnsi="Palatino Linotype"/>
          <w:i/>
          <w:iCs/>
          <w:noProof/>
          <w:sz w:val="24"/>
          <w:szCs w:val="24"/>
          <w:lang w:val="en-GB"/>
        </w:rPr>
        <w:t>connect</w:t>
      </w:r>
      <w:r w:rsidR="004841F5" w:rsidRPr="00244A86">
        <w:rPr>
          <w:rFonts w:ascii="Palatino Linotype" w:hAnsi="Palatino Linotype"/>
          <w:i/>
          <w:iCs/>
          <w:noProof/>
          <w:sz w:val="24"/>
          <w:szCs w:val="24"/>
          <w:lang w:val="en-GB"/>
        </w:rPr>
        <w:t>ing</w:t>
      </w:r>
      <w:r w:rsidR="00D23856" w:rsidRPr="00244A86">
        <w:rPr>
          <w:rFonts w:ascii="Palatino Linotype" w:hAnsi="Palatino Linotype"/>
          <w:i/>
          <w:iCs/>
          <w:noProof/>
          <w:sz w:val="24"/>
          <w:szCs w:val="24"/>
          <w:lang w:val="en-GB"/>
        </w:rPr>
        <w:t xml:space="preserve"> them with the</w:t>
      </w:r>
      <w:r w:rsidR="002B3767" w:rsidRPr="00244A86">
        <w:rPr>
          <w:rFonts w:ascii="Palatino Linotype" w:hAnsi="Palatino Linotype"/>
          <w:i/>
          <w:iCs/>
          <w:noProof/>
          <w:sz w:val="24"/>
          <w:szCs w:val="24"/>
          <w:lang w:val="en-GB"/>
        </w:rPr>
        <w:t xml:space="preserve"> </w:t>
      </w:r>
      <w:r w:rsidR="002B3767" w:rsidRPr="00244A86">
        <w:rPr>
          <w:rFonts w:ascii="Consolas" w:hAnsi="Consolas"/>
          <w:i/>
          <w:iCs/>
          <w:noProof/>
          <w:sz w:val="24"/>
          <w:szCs w:val="24"/>
          <w:lang w:val="en-GB"/>
        </w:rPr>
        <w:t>UNION</w:t>
      </w:r>
      <w:r w:rsidR="002B3767" w:rsidRPr="00244A86">
        <w:rPr>
          <w:rFonts w:ascii="Palatino Linotype" w:hAnsi="Palatino Linotype"/>
          <w:i/>
          <w:iCs/>
          <w:noProof/>
          <w:sz w:val="24"/>
          <w:szCs w:val="24"/>
          <w:lang w:val="en-GB"/>
        </w:rPr>
        <w:t xml:space="preserve"> </w:t>
      </w:r>
      <w:r w:rsidR="002B3767" w:rsidRPr="00244A86">
        <w:rPr>
          <w:rFonts w:ascii="Consolas" w:hAnsi="Consolas"/>
          <w:i/>
          <w:iCs/>
          <w:noProof/>
          <w:sz w:val="24"/>
          <w:szCs w:val="24"/>
          <w:lang w:val="en-GB"/>
        </w:rPr>
        <w:t>ALL</w:t>
      </w:r>
      <w:r w:rsidR="002B3767" w:rsidRPr="00244A86">
        <w:rPr>
          <w:rFonts w:ascii="Palatino Linotype" w:hAnsi="Palatino Linotype"/>
          <w:i/>
          <w:iCs/>
          <w:noProof/>
          <w:sz w:val="24"/>
          <w:szCs w:val="24"/>
          <w:lang w:val="en-GB"/>
        </w:rPr>
        <w:t xml:space="preserve"> </w:t>
      </w:r>
      <w:r w:rsidR="0065447A" w:rsidRPr="00244A86">
        <w:rPr>
          <w:rFonts w:ascii="Palatino Linotype" w:hAnsi="Palatino Linotype"/>
          <w:i/>
          <w:iCs/>
          <w:noProof/>
          <w:sz w:val="24"/>
          <w:szCs w:val="24"/>
          <w:lang w:val="en-GB"/>
        </w:rPr>
        <w:t>operator</w:t>
      </w:r>
      <w:r w:rsidR="002B3767" w:rsidRPr="00244A86">
        <w:rPr>
          <w:rFonts w:ascii="Palatino Linotype" w:hAnsi="Palatino Linotype"/>
          <w:i/>
          <w:iCs/>
          <w:noProof/>
          <w:sz w:val="24"/>
          <w:szCs w:val="24"/>
          <w:lang w:val="en-GB"/>
        </w:rPr>
        <w:t>.</w:t>
      </w:r>
    </w:p>
    <w:p w14:paraId="457D3D5C" w14:textId="03E95292" w:rsidR="006606BB" w:rsidRPr="00244A86" w:rsidRDefault="006C396D"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244A86">
        <w:rPr>
          <w:rFonts w:ascii="Consolas" w:hAnsi="Consolas"/>
          <w:noProof/>
          <w:lang w:val="en-GB"/>
        </w:rPr>
        <w:t>D</w:t>
      </w:r>
      <w:r w:rsidR="00E1683A" w:rsidRPr="00244A86">
        <w:rPr>
          <w:rFonts w:ascii="Consolas" w:hAnsi="Consolas"/>
          <w:noProof/>
          <w:lang w:val="en-GB"/>
        </w:rPr>
        <w:t>ROP</w:t>
      </w:r>
      <w:r w:rsidRPr="00244A86">
        <w:rPr>
          <w:noProof/>
          <w:lang w:val="en-GB"/>
        </w:rPr>
        <w:t xml:space="preserve"> </w:t>
      </w:r>
      <w:r w:rsidR="00E1683A" w:rsidRPr="00244A86">
        <w:rPr>
          <w:rFonts w:ascii="Consolas" w:hAnsi="Consolas"/>
          <w:noProof/>
          <w:lang w:val="en-GB"/>
        </w:rPr>
        <w:t>COLUMN</w:t>
      </w:r>
    </w:p>
    <w:p w14:paraId="70A7C331" w14:textId="524641BE" w:rsidR="006606BB" w:rsidRPr="00244A86" w:rsidRDefault="00153930"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w:t>
      </w:r>
      <w:r w:rsidR="006628B2" w:rsidRPr="00244A86">
        <w:rPr>
          <w:rFonts w:ascii="Consolas" w:hAnsi="Consolas"/>
          <w:i/>
          <w:iCs/>
          <w:noProof/>
          <w:sz w:val="24"/>
          <w:szCs w:val="24"/>
          <w:lang w:val="en-GB"/>
        </w:rPr>
        <w:t>DROP</w:t>
      </w:r>
      <w:r w:rsidR="006628B2" w:rsidRPr="00244A86">
        <w:rPr>
          <w:rFonts w:ascii="Palatino Linotype" w:hAnsi="Palatino Linotype"/>
          <w:i/>
          <w:iCs/>
          <w:noProof/>
          <w:sz w:val="24"/>
          <w:szCs w:val="24"/>
          <w:lang w:val="en-GB"/>
        </w:rPr>
        <w:t xml:space="preserve"> </w:t>
      </w:r>
      <w:r w:rsidR="006628B2" w:rsidRPr="00244A86">
        <w:rPr>
          <w:rFonts w:ascii="Consolas" w:hAnsi="Consolas"/>
          <w:i/>
          <w:iCs/>
          <w:noProof/>
          <w:sz w:val="24"/>
          <w:szCs w:val="24"/>
          <w:lang w:val="en-GB"/>
        </w:rPr>
        <w:t>COLUMN</w:t>
      </w:r>
      <w:r w:rsidR="006628B2" w:rsidRPr="00244A86">
        <w:rPr>
          <w:rFonts w:ascii="Palatino Linotype" w:hAnsi="Palatino Linotype"/>
          <w:i/>
          <w:iCs/>
          <w:noProof/>
          <w:sz w:val="24"/>
          <w:szCs w:val="24"/>
          <w:lang w:val="en-GB"/>
        </w:rPr>
        <w:t xml:space="preserve"> is not supported by SQLite. We can only drop a column from a table </w:t>
      </w:r>
      <w:r w:rsidR="00165DD0" w:rsidRPr="00244A86">
        <w:rPr>
          <w:rFonts w:ascii="Palatino Linotype" w:hAnsi="Palatino Linotype"/>
          <w:i/>
          <w:iCs/>
          <w:noProof/>
          <w:sz w:val="24"/>
          <w:szCs w:val="24"/>
          <w:lang w:val="en-GB"/>
        </w:rPr>
        <w:t xml:space="preserve">by creating a </w:t>
      </w:r>
      <w:r w:rsidR="003E3D06" w:rsidRPr="00244A86">
        <w:rPr>
          <w:rFonts w:ascii="Palatino Linotype" w:hAnsi="Palatino Linotype"/>
          <w:i/>
          <w:iCs/>
          <w:noProof/>
          <w:sz w:val="24"/>
          <w:szCs w:val="24"/>
          <w:lang w:val="en-GB"/>
        </w:rPr>
        <w:t>new table first</w:t>
      </w:r>
      <w:r w:rsidR="006B65CA" w:rsidRPr="00244A86">
        <w:rPr>
          <w:rFonts w:ascii="Palatino Linotype" w:hAnsi="Palatino Linotype"/>
          <w:i/>
          <w:iCs/>
          <w:noProof/>
          <w:sz w:val="24"/>
          <w:szCs w:val="24"/>
          <w:lang w:val="en-GB"/>
        </w:rPr>
        <w:t xml:space="preserve">, defining all </w:t>
      </w:r>
      <w:r w:rsidR="00D73510" w:rsidRPr="00244A86">
        <w:rPr>
          <w:rFonts w:ascii="Palatino Linotype" w:hAnsi="Palatino Linotype"/>
          <w:i/>
          <w:iCs/>
          <w:noProof/>
          <w:sz w:val="24"/>
          <w:szCs w:val="24"/>
          <w:lang w:val="en-GB"/>
        </w:rPr>
        <w:t xml:space="preserve">the </w:t>
      </w:r>
      <w:r w:rsidR="006B65CA" w:rsidRPr="00244A86">
        <w:rPr>
          <w:rFonts w:ascii="Palatino Linotype" w:hAnsi="Palatino Linotype"/>
          <w:i/>
          <w:iCs/>
          <w:noProof/>
          <w:sz w:val="24"/>
          <w:szCs w:val="24"/>
          <w:lang w:val="en-GB"/>
        </w:rPr>
        <w:t>columns except the one that should be dropped and transfer</w:t>
      </w:r>
      <w:r w:rsidR="00802705" w:rsidRPr="00244A86">
        <w:rPr>
          <w:rFonts w:ascii="Palatino Linotype" w:hAnsi="Palatino Linotype"/>
          <w:i/>
          <w:iCs/>
          <w:noProof/>
          <w:sz w:val="24"/>
          <w:szCs w:val="24"/>
          <w:lang w:val="en-GB"/>
        </w:rPr>
        <w:t>ring</w:t>
      </w:r>
      <w:r w:rsidR="006B65CA" w:rsidRPr="00244A86">
        <w:rPr>
          <w:rFonts w:ascii="Palatino Linotype" w:hAnsi="Palatino Linotype"/>
          <w:i/>
          <w:iCs/>
          <w:noProof/>
          <w:sz w:val="24"/>
          <w:szCs w:val="24"/>
          <w:lang w:val="en-GB"/>
        </w:rPr>
        <w:t xml:space="preserve"> the corresponding data to the new table</w:t>
      </w:r>
      <w:r w:rsidR="006628B2" w:rsidRPr="00244A86">
        <w:rPr>
          <w:rFonts w:ascii="Palatino Linotype" w:hAnsi="Palatino Linotype"/>
          <w:i/>
          <w:iCs/>
          <w:noProof/>
          <w:sz w:val="24"/>
          <w:szCs w:val="24"/>
          <w:lang w:val="en-GB"/>
        </w:rPr>
        <w:t>.</w:t>
      </w:r>
    </w:p>
    <w:p w14:paraId="6EF827A8" w14:textId="0E826DBB" w:rsidR="006606BB" w:rsidRPr="00244A86" w:rsidRDefault="00E1683A"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rFonts w:ascii="Consolas" w:hAnsi="Consolas"/>
          <w:noProof/>
          <w:lang w:val="en-GB"/>
        </w:rPr>
        <w:t>REARRANGE</w:t>
      </w:r>
      <w:r w:rsidRPr="00244A86">
        <w:rPr>
          <w:noProof/>
          <w:lang w:val="en-GB"/>
        </w:rPr>
        <w:t xml:space="preserve"> </w:t>
      </w:r>
      <w:r w:rsidRPr="00244A86">
        <w:rPr>
          <w:rFonts w:ascii="Consolas" w:hAnsi="Consolas"/>
          <w:noProof/>
          <w:lang w:val="en-GB"/>
        </w:rPr>
        <w:t>COLUMN</w:t>
      </w:r>
    </w:p>
    <w:p w14:paraId="411657C9" w14:textId="20B6DFB0" w:rsidR="006606BB" w:rsidRPr="00244A86" w:rsidRDefault="009F2F6F"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Inc</w:t>
      </w:r>
      <w:r w:rsidR="006606BB" w:rsidRPr="00244A86">
        <w:rPr>
          <w:rFonts w:ascii="Palatino Linotype" w:hAnsi="Palatino Linotype"/>
          <w:i/>
          <w:iCs/>
          <w:noProof/>
          <w:sz w:val="24"/>
          <w:szCs w:val="24"/>
          <w:lang w:val="en-GB"/>
        </w:rPr>
        <w:t xml:space="preserve">orrect. </w:t>
      </w:r>
      <w:r w:rsidR="00BF6270" w:rsidRPr="00244A86">
        <w:rPr>
          <w:rFonts w:ascii="Consolas" w:hAnsi="Consolas"/>
          <w:i/>
          <w:iCs/>
          <w:noProof/>
          <w:sz w:val="24"/>
          <w:szCs w:val="24"/>
          <w:lang w:val="en-GB"/>
        </w:rPr>
        <w:t>REARRANGE</w:t>
      </w:r>
      <w:r w:rsidR="00160517" w:rsidRPr="00244A86">
        <w:rPr>
          <w:rFonts w:ascii="Palatino Linotype" w:hAnsi="Palatino Linotype"/>
          <w:i/>
          <w:iCs/>
          <w:noProof/>
          <w:sz w:val="24"/>
          <w:szCs w:val="24"/>
          <w:lang w:val="en-GB"/>
        </w:rPr>
        <w:t xml:space="preserve"> </w:t>
      </w:r>
      <w:r w:rsidR="00160517" w:rsidRPr="00244A86">
        <w:rPr>
          <w:rFonts w:ascii="Consolas" w:hAnsi="Consolas"/>
          <w:i/>
          <w:iCs/>
          <w:noProof/>
          <w:sz w:val="24"/>
          <w:szCs w:val="24"/>
          <w:lang w:val="en-GB"/>
        </w:rPr>
        <w:t>COLUMN</w:t>
      </w:r>
      <w:r w:rsidR="00160517" w:rsidRPr="00244A86">
        <w:rPr>
          <w:rFonts w:ascii="Palatino Linotype" w:hAnsi="Palatino Linotype"/>
          <w:i/>
          <w:iCs/>
          <w:noProof/>
          <w:sz w:val="24"/>
          <w:szCs w:val="24"/>
          <w:lang w:val="en-GB"/>
        </w:rPr>
        <w:t xml:space="preserve"> is not </w:t>
      </w:r>
      <w:r w:rsidR="000B28FB" w:rsidRPr="00244A86">
        <w:rPr>
          <w:rFonts w:ascii="Palatino Linotype" w:hAnsi="Palatino Linotype"/>
          <w:i/>
          <w:iCs/>
          <w:noProof/>
          <w:sz w:val="24"/>
          <w:szCs w:val="24"/>
          <w:lang w:val="en-GB"/>
        </w:rPr>
        <w:t>a</w:t>
      </w:r>
      <w:r w:rsidR="00751640" w:rsidRPr="00244A86">
        <w:rPr>
          <w:rFonts w:ascii="Palatino Linotype" w:hAnsi="Palatino Linotype"/>
          <w:i/>
          <w:iCs/>
          <w:noProof/>
          <w:sz w:val="24"/>
          <w:szCs w:val="24"/>
          <w:lang w:val="en-GB"/>
        </w:rPr>
        <w:t>n</w:t>
      </w:r>
      <w:r w:rsidR="000B28FB" w:rsidRPr="00244A86">
        <w:rPr>
          <w:rFonts w:ascii="Palatino Linotype" w:hAnsi="Palatino Linotype"/>
          <w:i/>
          <w:iCs/>
          <w:noProof/>
          <w:sz w:val="24"/>
          <w:szCs w:val="24"/>
          <w:lang w:val="en-GB"/>
        </w:rPr>
        <w:t xml:space="preserve"> SQL function</w:t>
      </w:r>
      <w:r w:rsidR="00614D0D" w:rsidRPr="00244A86">
        <w:rPr>
          <w:rFonts w:ascii="Palatino Linotype" w:hAnsi="Palatino Linotype"/>
          <w:i/>
          <w:iCs/>
          <w:noProof/>
          <w:sz w:val="24"/>
          <w:szCs w:val="24"/>
          <w:lang w:val="en-GB"/>
        </w:rPr>
        <w:t xml:space="preserve"> at all</w:t>
      </w:r>
      <w:r w:rsidR="00160517" w:rsidRPr="00244A86">
        <w:rPr>
          <w:rFonts w:ascii="Palatino Linotype" w:hAnsi="Palatino Linotype"/>
          <w:i/>
          <w:iCs/>
          <w:noProof/>
          <w:sz w:val="24"/>
          <w:szCs w:val="24"/>
          <w:lang w:val="en-GB"/>
        </w:rPr>
        <w:t xml:space="preserve">. We can </w:t>
      </w:r>
      <w:r w:rsidR="00614D0D" w:rsidRPr="00244A86">
        <w:rPr>
          <w:rFonts w:ascii="Palatino Linotype" w:hAnsi="Palatino Linotype"/>
          <w:i/>
          <w:iCs/>
          <w:noProof/>
          <w:sz w:val="24"/>
          <w:szCs w:val="24"/>
          <w:lang w:val="en-GB"/>
        </w:rPr>
        <w:t>rearrange the</w:t>
      </w:r>
      <w:r w:rsidR="00160517" w:rsidRPr="00244A86">
        <w:rPr>
          <w:rFonts w:ascii="Palatino Linotype" w:hAnsi="Palatino Linotype"/>
          <w:i/>
          <w:iCs/>
          <w:noProof/>
          <w:sz w:val="24"/>
          <w:szCs w:val="24"/>
          <w:lang w:val="en-GB"/>
        </w:rPr>
        <w:t xml:space="preserve"> column</w:t>
      </w:r>
      <w:r w:rsidR="00614D0D" w:rsidRPr="00244A86">
        <w:rPr>
          <w:rFonts w:ascii="Palatino Linotype" w:hAnsi="Palatino Linotype"/>
          <w:i/>
          <w:iCs/>
          <w:noProof/>
          <w:sz w:val="24"/>
          <w:szCs w:val="24"/>
          <w:lang w:val="en-GB"/>
        </w:rPr>
        <w:t>s</w:t>
      </w:r>
      <w:r w:rsidR="00160517" w:rsidRPr="00244A86">
        <w:rPr>
          <w:rFonts w:ascii="Palatino Linotype" w:hAnsi="Palatino Linotype"/>
          <w:i/>
          <w:iCs/>
          <w:noProof/>
          <w:sz w:val="24"/>
          <w:szCs w:val="24"/>
          <w:lang w:val="en-GB"/>
        </w:rPr>
        <w:t xml:space="preserve"> from a table by creating a new table first, defining all the columns </w:t>
      </w:r>
      <w:r w:rsidR="00614D0D" w:rsidRPr="00244A86">
        <w:rPr>
          <w:rFonts w:ascii="Palatino Linotype" w:hAnsi="Palatino Linotype"/>
          <w:i/>
          <w:iCs/>
          <w:noProof/>
          <w:sz w:val="24"/>
          <w:szCs w:val="24"/>
          <w:lang w:val="en-GB"/>
        </w:rPr>
        <w:t xml:space="preserve">in </w:t>
      </w:r>
      <w:r w:rsidR="00A30AB3" w:rsidRPr="00244A86">
        <w:rPr>
          <w:rFonts w:ascii="Palatino Linotype" w:hAnsi="Palatino Linotype"/>
          <w:i/>
          <w:iCs/>
          <w:noProof/>
          <w:sz w:val="24"/>
          <w:szCs w:val="24"/>
          <w:lang w:val="en-GB"/>
        </w:rPr>
        <w:t xml:space="preserve">the new sequence </w:t>
      </w:r>
      <w:r w:rsidR="00160517" w:rsidRPr="00244A86">
        <w:rPr>
          <w:rFonts w:ascii="Palatino Linotype" w:hAnsi="Palatino Linotype"/>
          <w:i/>
          <w:iCs/>
          <w:noProof/>
          <w:sz w:val="24"/>
          <w:szCs w:val="24"/>
          <w:lang w:val="en-GB"/>
        </w:rPr>
        <w:t>and transferring the corresponding data to the new table.</w:t>
      </w:r>
    </w:p>
    <w:p w14:paraId="11328853" w14:textId="283E065F" w:rsidR="006606BB" w:rsidRPr="00244A86" w:rsidRDefault="00E1683A"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b/>
          <w:bCs/>
          <w:noProof/>
          <w:lang w:val="en-GB"/>
        </w:rPr>
      </w:pPr>
      <w:r w:rsidRPr="00244A86">
        <w:rPr>
          <w:rFonts w:ascii="Consolas" w:hAnsi="Consolas"/>
          <w:b/>
          <w:bCs/>
          <w:noProof/>
          <w:lang w:val="en-GB"/>
        </w:rPr>
        <w:t>RENAME</w:t>
      </w:r>
      <w:r w:rsidRPr="00244A86">
        <w:rPr>
          <w:b/>
          <w:bCs/>
          <w:noProof/>
          <w:lang w:val="en-GB"/>
        </w:rPr>
        <w:t xml:space="preserve"> </w:t>
      </w:r>
      <w:r w:rsidRPr="00244A86">
        <w:rPr>
          <w:rFonts w:ascii="Consolas" w:hAnsi="Consolas"/>
          <w:b/>
          <w:bCs/>
          <w:noProof/>
          <w:lang w:val="en-GB"/>
        </w:rPr>
        <w:t>TABLE</w:t>
      </w:r>
      <w:r w:rsidR="00C63F5F" w:rsidRPr="00244A86">
        <w:rPr>
          <w:b/>
          <w:bCs/>
          <w:noProof/>
          <w:lang w:val="en-GB"/>
        </w:rPr>
        <w:t xml:space="preserve"> </w:t>
      </w:r>
      <w:r w:rsidR="00C63F5F" w:rsidRPr="00244A86">
        <w:rPr>
          <w:rFonts w:ascii="Consolas" w:hAnsi="Consolas"/>
          <w:b/>
          <w:bCs/>
          <w:noProof/>
          <w:lang w:val="en-GB"/>
        </w:rPr>
        <w:t>TO</w:t>
      </w:r>
    </w:p>
    <w:p w14:paraId="5AA48482" w14:textId="66D01486" w:rsidR="006606BB" w:rsidRPr="00244A86" w:rsidRDefault="00436536" w:rsidP="006606BB">
      <w:pPr>
        <w:pStyle w:val="NoSpacing"/>
        <w:spacing w:before="60" w:after="120"/>
        <w:ind w:left="1276"/>
        <w:jc w:val="both"/>
        <w:rPr>
          <w:rFonts w:ascii="Palatino Linotype" w:hAnsi="Palatino Linotype"/>
          <w:b/>
          <w:bCs/>
          <w:noProof/>
          <w:sz w:val="24"/>
          <w:szCs w:val="24"/>
          <w:lang w:val="en-GB"/>
        </w:rPr>
      </w:pPr>
      <w:r w:rsidRPr="00244A86">
        <w:rPr>
          <w:rFonts w:ascii="Palatino Linotype" w:hAnsi="Palatino Linotype"/>
          <w:b/>
          <w:bCs/>
          <w:noProof/>
          <w:sz w:val="24"/>
          <w:szCs w:val="24"/>
          <w:lang w:val="en-GB"/>
        </w:rPr>
        <w:t>C</w:t>
      </w:r>
      <w:r w:rsidR="006606BB" w:rsidRPr="00244A86">
        <w:rPr>
          <w:rFonts w:ascii="Palatino Linotype" w:hAnsi="Palatino Linotype"/>
          <w:b/>
          <w:bCs/>
          <w:noProof/>
          <w:sz w:val="24"/>
          <w:szCs w:val="24"/>
          <w:lang w:val="en-GB"/>
        </w:rPr>
        <w:t xml:space="preserve">orrect. </w:t>
      </w:r>
      <w:r w:rsidR="00A30AB3" w:rsidRPr="00244A86">
        <w:rPr>
          <w:rFonts w:ascii="Consolas" w:hAnsi="Consolas"/>
          <w:b/>
          <w:bCs/>
          <w:noProof/>
          <w:sz w:val="24"/>
          <w:szCs w:val="24"/>
          <w:lang w:val="en-GB"/>
        </w:rPr>
        <w:t>RENAME</w:t>
      </w:r>
      <w:r w:rsidR="00A30AB3" w:rsidRPr="00244A86">
        <w:rPr>
          <w:rFonts w:ascii="Palatino Linotype" w:hAnsi="Palatino Linotype"/>
          <w:b/>
          <w:bCs/>
          <w:noProof/>
          <w:sz w:val="24"/>
          <w:szCs w:val="24"/>
          <w:lang w:val="en-GB"/>
        </w:rPr>
        <w:t xml:space="preserve"> </w:t>
      </w:r>
      <w:r w:rsidR="00A30AB3" w:rsidRPr="00244A86">
        <w:rPr>
          <w:rFonts w:ascii="Consolas" w:hAnsi="Consolas"/>
          <w:b/>
          <w:bCs/>
          <w:noProof/>
          <w:sz w:val="24"/>
          <w:szCs w:val="24"/>
          <w:lang w:val="en-GB"/>
        </w:rPr>
        <w:t>TABLE</w:t>
      </w:r>
      <w:r w:rsidR="00A30AB3" w:rsidRPr="00244A86">
        <w:rPr>
          <w:rFonts w:ascii="Palatino Linotype" w:hAnsi="Palatino Linotype"/>
          <w:b/>
          <w:bCs/>
          <w:noProof/>
          <w:sz w:val="24"/>
          <w:szCs w:val="24"/>
          <w:lang w:val="en-GB"/>
        </w:rPr>
        <w:t xml:space="preserve"> </w:t>
      </w:r>
      <w:r w:rsidR="00174921" w:rsidRPr="00244A86">
        <w:rPr>
          <w:rFonts w:ascii="Consolas" w:hAnsi="Consolas"/>
          <w:b/>
          <w:bCs/>
          <w:noProof/>
          <w:lang w:val="en-GB"/>
        </w:rPr>
        <w:t>TO</w:t>
      </w:r>
      <w:r w:rsidR="00174921" w:rsidRPr="00244A86">
        <w:rPr>
          <w:rFonts w:ascii="Palatino Linotype" w:hAnsi="Palatino Linotype"/>
          <w:b/>
          <w:bCs/>
          <w:noProof/>
          <w:sz w:val="24"/>
          <w:szCs w:val="24"/>
          <w:lang w:val="en-GB"/>
        </w:rPr>
        <w:t xml:space="preserve"> </w:t>
      </w:r>
      <w:r w:rsidR="00A30AB3" w:rsidRPr="00244A86">
        <w:rPr>
          <w:rFonts w:ascii="Palatino Linotype" w:hAnsi="Palatino Linotype"/>
          <w:b/>
          <w:bCs/>
          <w:noProof/>
          <w:sz w:val="24"/>
          <w:szCs w:val="24"/>
          <w:lang w:val="en-GB"/>
        </w:rPr>
        <w:t xml:space="preserve">is supported by SQLite. </w:t>
      </w:r>
      <w:r w:rsidR="00F35D1B" w:rsidRPr="00244A86">
        <w:rPr>
          <w:rFonts w:ascii="Palatino Linotype" w:hAnsi="Palatino Linotype"/>
          <w:b/>
          <w:bCs/>
          <w:noProof/>
          <w:sz w:val="24"/>
          <w:szCs w:val="24"/>
          <w:lang w:val="en-GB"/>
        </w:rPr>
        <w:t xml:space="preserve">But it is not </w:t>
      </w:r>
      <w:r w:rsidR="00D01729" w:rsidRPr="00244A86">
        <w:rPr>
          <w:rFonts w:ascii="Palatino Linotype" w:hAnsi="Palatino Linotype"/>
          <w:b/>
          <w:bCs/>
          <w:noProof/>
          <w:sz w:val="24"/>
          <w:szCs w:val="24"/>
          <w:lang w:val="en-GB"/>
        </w:rPr>
        <w:t xml:space="preserve">a stand-alone statement. </w:t>
      </w:r>
      <w:r w:rsidR="00A30AB3" w:rsidRPr="00244A86">
        <w:rPr>
          <w:rFonts w:ascii="Palatino Linotype" w:hAnsi="Palatino Linotype"/>
          <w:b/>
          <w:bCs/>
          <w:noProof/>
          <w:sz w:val="24"/>
          <w:szCs w:val="24"/>
          <w:lang w:val="en-GB"/>
        </w:rPr>
        <w:t xml:space="preserve">We can </w:t>
      </w:r>
      <w:r w:rsidR="005A5CC1" w:rsidRPr="00244A86">
        <w:rPr>
          <w:rFonts w:ascii="Palatino Linotype" w:hAnsi="Palatino Linotype"/>
          <w:b/>
          <w:bCs/>
          <w:noProof/>
          <w:sz w:val="24"/>
          <w:szCs w:val="24"/>
          <w:lang w:val="en-GB"/>
        </w:rPr>
        <w:t xml:space="preserve">rename </w:t>
      </w:r>
      <w:r w:rsidR="00C73DE7" w:rsidRPr="00244A86">
        <w:rPr>
          <w:rFonts w:ascii="Palatino Linotype" w:hAnsi="Palatino Linotype"/>
          <w:b/>
          <w:bCs/>
          <w:noProof/>
          <w:sz w:val="24"/>
          <w:szCs w:val="24"/>
          <w:lang w:val="en-GB"/>
        </w:rPr>
        <w:t xml:space="preserve">the </w:t>
      </w:r>
      <w:r w:rsidR="005A5CC1" w:rsidRPr="00244A86">
        <w:rPr>
          <w:rFonts w:ascii="Palatino Linotype" w:hAnsi="Palatino Linotype"/>
          <w:b/>
          <w:bCs/>
          <w:noProof/>
          <w:sz w:val="24"/>
          <w:szCs w:val="24"/>
          <w:lang w:val="en-GB"/>
        </w:rPr>
        <w:t xml:space="preserve">table </w:t>
      </w:r>
      <w:r w:rsidR="00C73DE7" w:rsidRPr="00244A86">
        <w:rPr>
          <w:rFonts w:ascii="Palatino Linotype" w:hAnsi="Palatino Linotype"/>
          <w:b/>
          <w:bCs/>
          <w:noProof/>
          <w:sz w:val="24"/>
          <w:szCs w:val="24"/>
          <w:lang w:val="en-GB"/>
        </w:rPr>
        <w:t xml:space="preserve">using the </w:t>
      </w:r>
      <w:r w:rsidR="00C73DE7" w:rsidRPr="00244A86">
        <w:rPr>
          <w:rFonts w:ascii="Consolas" w:hAnsi="Consolas"/>
          <w:b/>
          <w:bCs/>
          <w:noProof/>
          <w:sz w:val="24"/>
          <w:szCs w:val="24"/>
          <w:lang w:val="en-GB"/>
        </w:rPr>
        <w:t>ALTER</w:t>
      </w:r>
      <w:r w:rsidR="00C73DE7" w:rsidRPr="00244A86">
        <w:rPr>
          <w:rFonts w:ascii="Palatino Linotype" w:hAnsi="Palatino Linotype"/>
          <w:b/>
          <w:bCs/>
          <w:noProof/>
          <w:sz w:val="24"/>
          <w:szCs w:val="24"/>
          <w:lang w:val="en-GB"/>
        </w:rPr>
        <w:t xml:space="preserve"> </w:t>
      </w:r>
      <w:r w:rsidR="00C73DE7" w:rsidRPr="00244A86">
        <w:rPr>
          <w:rFonts w:ascii="Consolas" w:hAnsi="Consolas"/>
          <w:b/>
          <w:bCs/>
          <w:noProof/>
          <w:sz w:val="24"/>
          <w:szCs w:val="24"/>
          <w:lang w:val="en-GB"/>
        </w:rPr>
        <w:t>TABLE</w:t>
      </w:r>
      <w:r w:rsidR="00C73DE7" w:rsidRPr="00244A86">
        <w:rPr>
          <w:rFonts w:ascii="Palatino Linotype" w:hAnsi="Palatino Linotype"/>
          <w:b/>
          <w:bCs/>
          <w:noProof/>
          <w:sz w:val="24"/>
          <w:szCs w:val="24"/>
          <w:lang w:val="en-GB"/>
        </w:rPr>
        <w:t xml:space="preserve"> </w:t>
      </w:r>
      <w:r w:rsidR="00D01729" w:rsidRPr="00244A86">
        <w:rPr>
          <w:rFonts w:ascii="Consolas" w:hAnsi="Consolas"/>
          <w:b/>
          <w:bCs/>
          <w:noProof/>
          <w:sz w:val="24"/>
          <w:szCs w:val="24"/>
          <w:lang w:val="en-GB"/>
        </w:rPr>
        <w:t>RENAME</w:t>
      </w:r>
      <w:r w:rsidR="00D01729" w:rsidRPr="00244A86">
        <w:rPr>
          <w:rFonts w:ascii="Palatino Linotype" w:hAnsi="Palatino Linotype"/>
          <w:b/>
          <w:bCs/>
          <w:noProof/>
          <w:sz w:val="24"/>
          <w:szCs w:val="24"/>
          <w:lang w:val="en-GB"/>
        </w:rPr>
        <w:t xml:space="preserve"> </w:t>
      </w:r>
      <w:r w:rsidR="00D01729" w:rsidRPr="00244A86">
        <w:rPr>
          <w:rFonts w:ascii="Consolas" w:hAnsi="Consolas"/>
          <w:b/>
          <w:bCs/>
          <w:noProof/>
          <w:sz w:val="24"/>
          <w:szCs w:val="24"/>
          <w:lang w:val="en-GB"/>
        </w:rPr>
        <w:t>TO</w:t>
      </w:r>
      <w:r w:rsidR="00D01729" w:rsidRPr="00244A86">
        <w:rPr>
          <w:rFonts w:ascii="Palatino Linotype" w:hAnsi="Palatino Linotype"/>
          <w:b/>
          <w:bCs/>
          <w:noProof/>
          <w:sz w:val="24"/>
          <w:szCs w:val="24"/>
          <w:lang w:val="en-GB"/>
        </w:rPr>
        <w:t xml:space="preserve"> </w:t>
      </w:r>
      <w:r w:rsidR="00F35D1B" w:rsidRPr="00244A86">
        <w:rPr>
          <w:rFonts w:ascii="Palatino Linotype" w:hAnsi="Palatino Linotype"/>
          <w:b/>
          <w:bCs/>
          <w:noProof/>
          <w:sz w:val="24"/>
          <w:szCs w:val="24"/>
          <w:lang w:val="en-GB"/>
        </w:rPr>
        <w:t>statement</w:t>
      </w:r>
      <w:r w:rsidR="006606BB" w:rsidRPr="00244A86">
        <w:rPr>
          <w:rFonts w:ascii="Palatino Linotype" w:hAnsi="Palatino Linotype"/>
          <w:b/>
          <w:bCs/>
          <w:noProof/>
          <w:sz w:val="24"/>
          <w:szCs w:val="24"/>
          <w:lang w:val="en-GB"/>
        </w:rPr>
        <w:t>.</w:t>
      </w:r>
    </w:p>
    <w:p w14:paraId="747C5D71" w14:textId="4D359A32" w:rsidR="006606BB" w:rsidRPr="00244A86" w:rsidRDefault="001C39DD" w:rsidP="00364A7C">
      <w:pPr>
        <w:pStyle w:val="ListParagraph"/>
        <w:widowControl w:val="0"/>
        <w:numPr>
          <w:ilvl w:val="0"/>
          <w:numId w:val="47"/>
        </w:numPr>
        <w:autoSpaceDE w:val="0"/>
        <w:autoSpaceDN w:val="0"/>
        <w:spacing w:before="240" w:after="0"/>
        <w:ind w:left="544" w:hanging="425"/>
        <w:contextualSpacing w:val="0"/>
        <w:jc w:val="both"/>
        <w:rPr>
          <w:noProof/>
          <w:lang w:val="en-GB"/>
        </w:rPr>
      </w:pPr>
      <w:r w:rsidRPr="00244A86">
        <w:rPr>
          <w:noProof/>
          <w:lang w:val="en-GB"/>
        </w:rPr>
        <w:t xml:space="preserve">Which of the following is no more possible after </w:t>
      </w:r>
      <w:r w:rsidR="0087381F" w:rsidRPr="00244A86">
        <w:rPr>
          <w:noProof/>
          <w:lang w:val="en-GB"/>
        </w:rPr>
        <w:t>the connection to a database is closed?</w:t>
      </w:r>
    </w:p>
    <w:p w14:paraId="6219BFAB" w14:textId="074028BA" w:rsidR="006606BB" w:rsidRPr="00244A86" w:rsidRDefault="0087381F"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b/>
          <w:bCs/>
          <w:noProof/>
          <w:lang w:val="en-GB"/>
        </w:rPr>
      </w:pPr>
      <w:r w:rsidRPr="00244A86">
        <w:rPr>
          <w:b/>
          <w:bCs/>
          <w:noProof/>
          <w:lang w:val="en-GB"/>
        </w:rPr>
        <w:t>Check the name of the existing tables in a database</w:t>
      </w:r>
    </w:p>
    <w:p w14:paraId="10DAFAA3" w14:textId="2CC641D0" w:rsidR="006606BB" w:rsidRPr="00244A86" w:rsidRDefault="004A04A9" w:rsidP="006606BB">
      <w:pPr>
        <w:pStyle w:val="NoSpacing"/>
        <w:spacing w:before="60" w:after="120"/>
        <w:ind w:left="1276"/>
        <w:jc w:val="both"/>
        <w:rPr>
          <w:rFonts w:ascii="Palatino Linotype" w:hAnsi="Palatino Linotype"/>
          <w:b/>
          <w:bCs/>
          <w:noProof/>
          <w:sz w:val="24"/>
          <w:szCs w:val="24"/>
          <w:lang w:val="en-GB"/>
        </w:rPr>
      </w:pPr>
      <w:r w:rsidRPr="00244A86">
        <w:rPr>
          <w:rFonts w:ascii="Palatino Linotype" w:hAnsi="Palatino Linotype"/>
          <w:b/>
          <w:bCs/>
          <w:noProof/>
          <w:sz w:val="24"/>
          <w:szCs w:val="24"/>
          <w:lang w:val="en-GB"/>
        </w:rPr>
        <w:t>C</w:t>
      </w:r>
      <w:r w:rsidR="006606BB" w:rsidRPr="00244A86">
        <w:rPr>
          <w:rFonts w:ascii="Palatino Linotype" w:hAnsi="Palatino Linotype"/>
          <w:b/>
          <w:bCs/>
          <w:noProof/>
          <w:sz w:val="24"/>
          <w:szCs w:val="24"/>
          <w:lang w:val="en-GB"/>
        </w:rPr>
        <w:t>orrect.</w:t>
      </w:r>
      <w:r w:rsidR="00D80C64" w:rsidRPr="00244A86">
        <w:rPr>
          <w:rFonts w:ascii="Palatino Linotype" w:hAnsi="Palatino Linotype"/>
          <w:b/>
          <w:bCs/>
          <w:noProof/>
          <w:sz w:val="24"/>
          <w:szCs w:val="24"/>
          <w:lang w:val="en-GB"/>
        </w:rPr>
        <w:t xml:space="preserve"> </w:t>
      </w:r>
      <w:r w:rsidR="00524DC1" w:rsidRPr="00244A86">
        <w:rPr>
          <w:rFonts w:ascii="Palatino Linotype" w:hAnsi="Palatino Linotype"/>
          <w:b/>
          <w:bCs/>
          <w:noProof/>
          <w:sz w:val="24"/>
          <w:szCs w:val="24"/>
          <w:lang w:val="en-GB"/>
        </w:rPr>
        <w:t>To check the name of the existing tables</w:t>
      </w:r>
      <w:r w:rsidR="00F32C7C" w:rsidRPr="00244A86">
        <w:rPr>
          <w:rFonts w:ascii="Palatino Linotype" w:hAnsi="Palatino Linotype"/>
          <w:b/>
          <w:bCs/>
          <w:noProof/>
          <w:sz w:val="24"/>
          <w:szCs w:val="24"/>
          <w:lang w:val="en-GB"/>
        </w:rPr>
        <w:t xml:space="preserve"> in a database</w:t>
      </w:r>
      <w:r w:rsidR="00524DC1" w:rsidRPr="00244A86">
        <w:rPr>
          <w:rFonts w:ascii="Palatino Linotype" w:hAnsi="Palatino Linotype"/>
          <w:b/>
          <w:bCs/>
          <w:noProof/>
          <w:sz w:val="24"/>
          <w:szCs w:val="24"/>
          <w:lang w:val="en-GB"/>
        </w:rPr>
        <w:t xml:space="preserve">, we need to send a query to the master table </w:t>
      </w:r>
      <w:r w:rsidR="00F47676" w:rsidRPr="00244A86">
        <w:rPr>
          <w:rFonts w:ascii="Consolas" w:hAnsi="Consolas"/>
          <w:b/>
          <w:bCs/>
          <w:noProof/>
          <w:sz w:val="24"/>
          <w:szCs w:val="24"/>
          <w:lang w:val="en-GB"/>
        </w:rPr>
        <w:t>sql_master</w:t>
      </w:r>
      <w:r w:rsidR="00F47676" w:rsidRPr="00244A86">
        <w:rPr>
          <w:rFonts w:ascii="Palatino Linotype" w:hAnsi="Palatino Linotype"/>
          <w:b/>
          <w:bCs/>
          <w:noProof/>
          <w:sz w:val="24"/>
          <w:szCs w:val="24"/>
          <w:lang w:val="en-GB"/>
        </w:rPr>
        <w:t xml:space="preserve">, which means that we need </w:t>
      </w:r>
      <w:r w:rsidR="00F45874" w:rsidRPr="00244A86">
        <w:rPr>
          <w:rFonts w:ascii="Palatino Linotype" w:hAnsi="Palatino Linotype"/>
          <w:b/>
          <w:bCs/>
          <w:noProof/>
          <w:sz w:val="24"/>
          <w:szCs w:val="24"/>
          <w:lang w:val="en-GB"/>
        </w:rPr>
        <w:t>the connection to the database.</w:t>
      </w:r>
    </w:p>
    <w:p w14:paraId="3BCDE7D4" w14:textId="1A4B0A18" w:rsidR="006606BB" w:rsidRPr="00244A86" w:rsidRDefault="0087381F"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Connect to another database</w:t>
      </w:r>
    </w:p>
    <w:p w14:paraId="654374B9" w14:textId="1C61E83B" w:rsidR="006606BB" w:rsidRPr="00244A86" w:rsidRDefault="006606BB"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lastRenderedPageBreak/>
        <w:t xml:space="preserve">Incorrect. </w:t>
      </w:r>
      <w:r w:rsidR="00127F43" w:rsidRPr="00244A86">
        <w:rPr>
          <w:rFonts w:ascii="Palatino Linotype" w:hAnsi="Palatino Linotype"/>
          <w:i/>
          <w:iCs/>
          <w:noProof/>
          <w:sz w:val="24"/>
          <w:szCs w:val="24"/>
          <w:lang w:val="en-GB"/>
        </w:rPr>
        <w:t>Once the connection to one database is closed, we can connect Python to another database</w:t>
      </w:r>
      <w:r w:rsidR="007223FD" w:rsidRPr="00244A86">
        <w:rPr>
          <w:rFonts w:ascii="Palatino Linotype" w:hAnsi="Palatino Linotype"/>
          <w:i/>
          <w:iCs/>
          <w:noProof/>
          <w:sz w:val="24"/>
          <w:szCs w:val="24"/>
          <w:lang w:val="en-GB"/>
        </w:rPr>
        <w:t>.</w:t>
      </w:r>
    </w:p>
    <w:p w14:paraId="67E1CCB3" w14:textId="5A7F5B29" w:rsidR="006606BB" w:rsidRPr="00244A86" w:rsidRDefault="003D48B8"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Rename</w:t>
      </w:r>
      <w:r w:rsidR="00DA75A2" w:rsidRPr="00244A86">
        <w:rPr>
          <w:noProof/>
          <w:lang w:val="en-GB"/>
        </w:rPr>
        <w:t xml:space="preserve"> the database file using </w:t>
      </w:r>
      <w:r w:rsidR="004B0F9A" w:rsidRPr="00244A86">
        <w:rPr>
          <w:noProof/>
          <w:lang w:val="en-GB"/>
        </w:rPr>
        <w:t>file explorer of the operating system</w:t>
      </w:r>
    </w:p>
    <w:p w14:paraId="5C76D3A8" w14:textId="44D105AC" w:rsidR="006606BB" w:rsidRPr="00244A86" w:rsidRDefault="001E3ED0" w:rsidP="006606BB">
      <w:pPr>
        <w:pStyle w:val="NoSpacing"/>
        <w:spacing w:before="60" w:after="120"/>
        <w:ind w:left="1276"/>
        <w:jc w:val="both"/>
        <w:rPr>
          <w:rFonts w:ascii="Palatino Linotype" w:hAnsi="Palatino Linotype"/>
          <w:i/>
          <w:iCs/>
          <w:noProof/>
          <w:sz w:val="24"/>
          <w:szCs w:val="24"/>
          <w:lang w:val="en-GB"/>
        </w:rPr>
      </w:pPr>
      <w:r w:rsidRPr="00244A86">
        <w:rPr>
          <w:rFonts w:ascii="Palatino Linotype" w:hAnsi="Palatino Linotype"/>
          <w:i/>
          <w:iCs/>
          <w:noProof/>
          <w:sz w:val="24"/>
          <w:szCs w:val="24"/>
          <w:lang w:val="en-GB"/>
        </w:rPr>
        <w:t xml:space="preserve">Incorrect. </w:t>
      </w:r>
      <w:r w:rsidR="00E17A02" w:rsidRPr="00244A86">
        <w:rPr>
          <w:rFonts w:ascii="Palatino Linotype" w:hAnsi="Palatino Linotype"/>
          <w:i/>
          <w:iCs/>
          <w:noProof/>
          <w:sz w:val="24"/>
          <w:szCs w:val="24"/>
          <w:lang w:val="en-GB"/>
        </w:rPr>
        <w:t xml:space="preserve">If we </w:t>
      </w:r>
      <w:r w:rsidR="00E84980" w:rsidRPr="00244A86">
        <w:rPr>
          <w:rFonts w:ascii="Palatino Linotype" w:hAnsi="Palatino Linotype"/>
          <w:i/>
          <w:iCs/>
          <w:noProof/>
          <w:sz w:val="24"/>
          <w:szCs w:val="24"/>
          <w:lang w:val="en-GB"/>
        </w:rPr>
        <w:t xml:space="preserve">rename </w:t>
      </w:r>
      <w:r w:rsidR="00BD3DB8" w:rsidRPr="00244A86">
        <w:rPr>
          <w:rFonts w:ascii="Palatino Linotype" w:hAnsi="Palatino Linotype"/>
          <w:i/>
          <w:iCs/>
          <w:noProof/>
          <w:sz w:val="24"/>
          <w:szCs w:val="24"/>
          <w:lang w:val="en-GB"/>
        </w:rPr>
        <w:t>the database</w:t>
      </w:r>
      <w:r w:rsidR="00E17A02" w:rsidRPr="00244A86">
        <w:rPr>
          <w:rFonts w:ascii="Palatino Linotype" w:hAnsi="Palatino Linotype"/>
          <w:i/>
          <w:iCs/>
          <w:noProof/>
          <w:sz w:val="24"/>
          <w:szCs w:val="24"/>
          <w:lang w:val="en-GB"/>
        </w:rPr>
        <w:t xml:space="preserve"> file outside Python or SQL, </w:t>
      </w:r>
      <w:r w:rsidR="00F35A1E" w:rsidRPr="00244A86">
        <w:rPr>
          <w:rFonts w:ascii="Palatino Linotype" w:hAnsi="Palatino Linotype"/>
          <w:i/>
          <w:iCs/>
          <w:noProof/>
          <w:sz w:val="24"/>
          <w:szCs w:val="24"/>
          <w:lang w:val="en-GB"/>
        </w:rPr>
        <w:t xml:space="preserve">we can do it </w:t>
      </w:r>
      <w:r w:rsidR="00E84980" w:rsidRPr="00244A86">
        <w:rPr>
          <w:rFonts w:ascii="Palatino Linotype" w:hAnsi="Palatino Linotype"/>
          <w:i/>
          <w:iCs/>
          <w:noProof/>
          <w:sz w:val="24"/>
          <w:szCs w:val="24"/>
          <w:lang w:val="en-GB"/>
        </w:rPr>
        <w:t xml:space="preserve">after the connection is closed and </w:t>
      </w:r>
      <w:r w:rsidR="00C247ED" w:rsidRPr="00244A86">
        <w:rPr>
          <w:rFonts w:ascii="Palatino Linotype" w:hAnsi="Palatino Linotype"/>
          <w:i/>
          <w:iCs/>
          <w:noProof/>
          <w:sz w:val="24"/>
          <w:szCs w:val="24"/>
          <w:lang w:val="en-GB"/>
        </w:rPr>
        <w:t>the file is not opened by another program</w:t>
      </w:r>
      <w:r w:rsidR="007874A4" w:rsidRPr="00244A86">
        <w:rPr>
          <w:rFonts w:ascii="Palatino Linotype" w:hAnsi="Palatino Linotype"/>
          <w:i/>
          <w:iCs/>
          <w:noProof/>
          <w:sz w:val="24"/>
          <w:szCs w:val="24"/>
          <w:lang w:val="en-GB"/>
        </w:rPr>
        <w:t xml:space="preserve"> anymore</w:t>
      </w:r>
      <w:r w:rsidR="002E1CDC" w:rsidRPr="00244A86">
        <w:rPr>
          <w:rFonts w:ascii="Palatino Linotype" w:hAnsi="Palatino Linotype"/>
          <w:i/>
          <w:iCs/>
          <w:noProof/>
          <w:sz w:val="24"/>
          <w:szCs w:val="24"/>
          <w:lang w:val="en-GB"/>
        </w:rPr>
        <w:t>.</w:t>
      </w:r>
    </w:p>
    <w:p w14:paraId="55A2ABB2" w14:textId="069EB6D5" w:rsidR="006606BB" w:rsidRPr="00244A86" w:rsidRDefault="00DA75A2" w:rsidP="009C44B0">
      <w:pPr>
        <w:pStyle w:val="ListParagraph"/>
        <w:widowControl w:val="0"/>
        <w:numPr>
          <w:ilvl w:val="1"/>
          <w:numId w:val="47"/>
        </w:numPr>
        <w:tabs>
          <w:tab w:val="left" w:pos="1300"/>
        </w:tabs>
        <w:autoSpaceDE w:val="0"/>
        <w:autoSpaceDN w:val="0"/>
        <w:spacing w:before="60" w:after="0" w:line="240" w:lineRule="auto"/>
        <w:ind w:left="1276" w:hanging="425"/>
        <w:contextualSpacing w:val="0"/>
        <w:jc w:val="both"/>
        <w:rPr>
          <w:noProof/>
          <w:lang w:val="en-GB"/>
        </w:rPr>
      </w:pPr>
      <w:r w:rsidRPr="00244A86">
        <w:rPr>
          <w:noProof/>
          <w:lang w:val="en-GB"/>
        </w:rPr>
        <w:t>Extract information from a Python object which contains the content of an SQL query</w:t>
      </w:r>
    </w:p>
    <w:p w14:paraId="3CCF6D73" w14:textId="1919D17D" w:rsidR="00112CC2" w:rsidRPr="00244A86" w:rsidRDefault="00D80C64" w:rsidP="002E1CDC">
      <w:pPr>
        <w:pStyle w:val="NoSpacing"/>
        <w:spacing w:before="60" w:after="120"/>
        <w:ind w:left="1276"/>
        <w:jc w:val="both"/>
        <w:rPr>
          <w:rFonts w:ascii="Palatino Linotype" w:hAnsi="Palatino Linotype"/>
          <w:b/>
          <w:bCs/>
          <w:i/>
          <w:iCs/>
          <w:noProof/>
          <w:sz w:val="24"/>
          <w:szCs w:val="24"/>
          <w:lang w:val="en-GB"/>
        </w:rPr>
      </w:pPr>
      <w:r w:rsidRPr="00244A86">
        <w:rPr>
          <w:rFonts w:ascii="Palatino Linotype" w:hAnsi="Palatino Linotype"/>
          <w:i/>
          <w:iCs/>
          <w:noProof/>
          <w:sz w:val="24"/>
          <w:szCs w:val="24"/>
          <w:lang w:val="en-GB"/>
        </w:rPr>
        <w:t>Inc</w:t>
      </w:r>
      <w:r w:rsidR="006606BB" w:rsidRPr="00244A86">
        <w:rPr>
          <w:rFonts w:ascii="Palatino Linotype" w:hAnsi="Palatino Linotype"/>
          <w:i/>
          <w:iCs/>
          <w:noProof/>
          <w:sz w:val="24"/>
          <w:szCs w:val="24"/>
          <w:lang w:val="en-GB"/>
        </w:rPr>
        <w:t xml:space="preserve">orrect. </w:t>
      </w:r>
      <w:r w:rsidR="00BD21F0" w:rsidRPr="00244A86">
        <w:rPr>
          <w:rFonts w:ascii="Palatino Linotype" w:hAnsi="Palatino Linotype"/>
          <w:i/>
          <w:iCs/>
          <w:noProof/>
          <w:sz w:val="24"/>
          <w:szCs w:val="24"/>
          <w:lang w:val="en-GB"/>
        </w:rPr>
        <w:t xml:space="preserve">Since </w:t>
      </w:r>
      <w:r w:rsidR="008936FD" w:rsidRPr="00244A86">
        <w:rPr>
          <w:rFonts w:ascii="Palatino Linotype" w:hAnsi="Palatino Linotype"/>
          <w:i/>
          <w:iCs/>
          <w:noProof/>
          <w:sz w:val="24"/>
          <w:szCs w:val="24"/>
          <w:lang w:val="en-GB"/>
        </w:rPr>
        <w:t xml:space="preserve">it is a Python object, we do not need </w:t>
      </w:r>
      <w:r w:rsidR="00BD3DB8" w:rsidRPr="00244A86">
        <w:rPr>
          <w:rFonts w:ascii="Palatino Linotype" w:hAnsi="Palatino Linotype"/>
          <w:i/>
          <w:iCs/>
          <w:noProof/>
          <w:sz w:val="24"/>
          <w:szCs w:val="24"/>
          <w:lang w:val="en-GB"/>
        </w:rPr>
        <w:t xml:space="preserve">a </w:t>
      </w:r>
      <w:r w:rsidR="008936FD" w:rsidRPr="00244A86">
        <w:rPr>
          <w:rFonts w:ascii="Palatino Linotype" w:hAnsi="Palatino Linotype"/>
          <w:i/>
          <w:iCs/>
          <w:noProof/>
          <w:sz w:val="24"/>
          <w:szCs w:val="24"/>
          <w:lang w:val="en-GB"/>
        </w:rPr>
        <w:t xml:space="preserve">connection to </w:t>
      </w:r>
      <w:r w:rsidR="00BD3DB8" w:rsidRPr="00244A86">
        <w:rPr>
          <w:rFonts w:ascii="Palatino Linotype" w:hAnsi="Palatino Linotype"/>
          <w:i/>
          <w:iCs/>
          <w:noProof/>
          <w:sz w:val="24"/>
          <w:szCs w:val="24"/>
          <w:lang w:val="en-GB"/>
        </w:rPr>
        <w:t>the database to work on it</w:t>
      </w:r>
      <w:r w:rsidRPr="00244A86">
        <w:rPr>
          <w:rFonts w:ascii="Palatino Linotype" w:hAnsi="Palatino Linotype"/>
          <w:i/>
          <w:iCs/>
          <w:noProof/>
          <w:sz w:val="24"/>
          <w:szCs w:val="24"/>
          <w:lang w:val="en-GB"/>
        </w:rPr>
        <w:t>.</w:t>
      </w:r>
    </w:p>
    <w:sectPr w:rsidR="00112CC2" w:rsidRPr="00244A86" w:rsidSect="00587115">
      <w:headerReference w:type="default" r:id="rId179"/>
      <w:footerReference w:type="default" r:id="rId180"/>
      <w:pgSz w:w="11907" w:h="16839" w:code="9"/>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F39B8" w14:textId="77777777" w:rsidR="00655C2E" w:rsidRDefault="00655C2E" w:rsidP="00501804">
      <w:r>
        <w:separator/>
      </w:r>
    </w:p>
  </w:endnote>
  <w:endnote w:type="continuationSeparator" w:id="0">
    <w:p w14:paraId="7CF16375" w14:textId="77777777" w:rsidR="00655C2E" w:rsidRDefault="00655C2E" w:rsidP="00501804">
      <w:r>
        <w:continuationSeparator/>
      </w:r>
    </w:p>
  </w:endnote>
  <w:endnote w:type="continuationNotice" w:id="1">
    <w:p w14:paraId="2A241378" w14:textId="77777777" w:rsidR="00655C2E" w:rsidRDefault="00655C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25216"/>
      <w:docPartObj>
        <w:docPartGallery w:val="Page Numbers (Bottom of Page)"/>
        <w:docPartUnique/>
      </w:docPartObj>
    </w:sdtPr>
    <w:sdtEndPr>
      <w:rPr>
        <w:rFonts w:ascii="Book Antiqua" w:hAnsi="Book Antiqua"/>
        <w:noProof/>
        <w:sz w:val="20"/>
      </w:rPr>
    </w:sdtEndPr>
    <w:sdtContent>
      <w:p w14:paraId="6A81A7A9" w14:textId="68766576" w:rsidR="00002B47" w:rsidRPr="0061795E" w:rsidRDefault="00002B47" w:rsidP="0061795E">
        <w:pPr>
          <w:pStyle w:val="Footer"/>
          <w:rPr>
            <w:rFonts w:ascii="Book Antiqua" w:hAnsi="Book Antiqua"/>
            <w:sz w:val="20"/>
          </w:rPr>
        </w:pPr>
        <w:r w:rsidRPr="0061795E">
          <w:rPr>
            <w:rFonts w:ascii="Book Antiqua" w:hAnsi="Book Antiqua"/>
            <w:sz w:val="20"/>
          </w:rPr>
          <w:fldChar w:fldCharType="begin"/>
        </w:r>
        <w:r w:rsidRPr="0061795E">
          <w:rPr>
            <w:rFonts w:ascii="Book Antiqua" w:hAnsi="Book Antiqua"/>
            <w:sz w:val="20"/>
          </w:rPr>
          <w:instrText xml:space="preserve"> PAGE   \* MERGEFORMAT </w:instrText>
        </w:r>
        <w:r w:rsidRPr="0061795E">
          <w:rPr>
            <w:rFonts w:ascii="Book Antiqua" w:hAnsi="Book Antiqua"/>
            <w:sz w:val="20"/>
          </w:rPr>
          <w:fldChar w:fldCharType="separate"/>
        </w:r>
        <w:r>
          <w:rPr>
            <w:rFonts w:ascii="Book Antiqua" w:hAnsi="Book Antiqua"/>
            <w:noProof/>
            <w:sz w:val="20"/>
          </w:rPr>
          <w:t>10</w:t>
        </w:r>
        <w:r w:rsidRPr="0061795E">
          <w:rPr>
            <w:rFonts w:ascii="Book Antiqua" w:hAnsi="Book Antiqua"/>
            <w:noProof/>
            <w:sz w:val="20"/>
          </w:rPr>
          <w:fldChar w:fldCharType="end"/>
        </w:r>
      </w:p>
    </w:sdtContent>
  </w:sdt>
  <w:p w14:paraId="22459471" w14:textId="281A02DA" w:rsidR="00002B47" w:rsidRPr="003657BE" w:rsidRDefault="00002B47" w:rsidP="00E63471">
    <w:pPr>
      <w:pStyle w:val="Footer"/>
      <w:jc w:val="left"/>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158156"/>
      <w:docPartObj>
        <w:docPartGallery w:val="Page Numbers (Bottom of Page)"/>
        <w:docPartUnique/>
      </w:docPartObj>
    </w:sdtPr>
    <w:sdtEndPr>
      <w:rPr>
        <w:rFonts w:ascii="Book Antiqua" w:hAnsi="Book Antiqua"/>
        <w:noProof/>
        <w:sz w:val="20"/>
      </w:rPr>
    </w:sdtEndPr>
    <w:sdtContent>
      <w:p w14:paraId="39A2CD04" w14:textId="0C28E01E" w:rsidR="00002B47" w:rsidRPr="0061795E" w:rsidRDefault="00002B47" w:rsidP="0061795E">
        <w:pPr>
          <w:pStyle w:val="Footer"/>
          <w:rPr>
            <w:rFonts w:ascii="Book Antiqua" w:hAnsi="Book Antiqua"/>
            <w:sz w:val="20"/>
          </w:rPr>
        </w:pPr>
        <w:r w:rsidRPr="0061795E">
          <w:rPr>
            <w:rFonts w:ascii="Book Antiqua" w:hAnsi="Book Antiqua"/>
            <w:sz w:val="20"/>
          </w:rPr>
          <w:fldChar w:fldCharType="begin"/>
        </w:r>
        <w:r w:rsidRPr="0061795E">
          <w:rPr>
            <w:rFonts w:ascii="Book Antiqua" w:hAnsi="Book Antiqua"/>
            <w:sz w:val="20"/>
          </w:rPr>
          <w:instrText xml:space="preserve"> PAGE   \* MERGEFORMAT </w:instrText>
        </w:r>
        <w:r w:rsidRPr="0061795E">
          <w:rPr>
            <w:rFonts w:ascii="Book Antiqua" w:hAnsi="Book Antiqua"/>
            <w:sz w:val="20"/>
          </w:rPr>
          <w:fldChar w:fldCharType="separate"/>
        </w:r>
        <w:r>
          <w:rPr>
            <w:rFonts w:ascii="Book Antiqua" w:hAnsi="Book Antiqua"/>
            <w:noProof/>
            <w:sz w:val="20"/>
          </w:rPr>
          <w:t>2</w:t>
        </w:r>
        <w:r w:rsidRPr="0061795E">
          <w:rPr>
            <w:rFonts w:ascii="Book Antiqua" w:hAnsi="Book Antiqua"/>
            <w:noProof/>
            <w:sz w:val="20"/>
          </w:rPr>
          <w:fldChar w:fldCharType="end"/>
        </w:r>
      </w:p>
    </w:sdtContent>
  </w:sdt>
  <w:p w14:paraId="7D842D9A" w14:textId="7DC16459" w:rsidR="00002B47" w:rsidRPr="00A47EAE" w:rsidRDefault="00002B47" w:rsidP="00A47EAE">
    <w:pPr>
      <w:pStyle w:val="Footer"/>
      <w:tabs>
        <w:tab w:val="clear" w:pos="8306"/>
      </w:tabs>
      <w:jc w:val="right"/>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32"/>
      </w:rPr>
      <w:id w:val="111101624"/>
      <w:docPartObj>
        <w:docPartGallery w:val="Page Numbers (Bottom of Page)"/>
        <w:docPartUnique/>
      </w:docPartObj>
    </w:sdtPr>
    <w:sdtEndPr>
      <w:rPr>
        <w:rFonts w:ascii="Palatino Linotype" w:hAnsi="Palatino Linotype"/>
        <w:noProof/>
        <w:sz w:val="20"/>
        <w:szCs w:val="20"/>
      </w:rPr>
    </w:sdtEndPr>
    <w:sdtContent>
      <w:p w14:paraId="30B7309E" w14:textId="2F4DD4B4" w:rsidR="00002B47" w:rsidRDefault="00002B47" w:rsidP="000909FA">
        <w:pPr>
          <w:pStyle w:val="Footer"/>
          <w:pBdr>
            <w:top w:val="single" w:sz="4" w:space="1" w:color="auto"/>
          </w:pBdr>
          <w:rPr>
            <w:rFonts w:ascii="Palatino Linotype" w:hAnsi="Palatino Linotype"/>
            <w:noProof/>
            <w:sz w:val="20"/>
            <w:szCs w:val="20"/>
          </w:rPr>
        </w:pPr>
        <w:r w:rsidRPr="004900F0">
          <w:rPr>
            <w:rFonts w:ascii="Palatino Linotype" w:hAnsi="Palatino Linotype"/>
            <w:sz w:val="20"/>
            <w:szCs w:val="20"/>
          </w:rPr>
          <w:t>SU</w:t>
        </w:r>
        <w:r>
          <w:rPr>
            <w:rFonts w:ascii="Palatino Linotype" w:hAnsi="Palatino Linotype"/>
            <w:sz w:val="20"/>
            <w:szCs w:val="20"/>
          </w:rPr>
          <w:t>6</w:t>
        </w:r>
        <w:r w:rsidRPr="004900F0">
          <w:rPr>
            <w:rFonts w:ascii="Palatino Linotype" w:hAnsi="Palatino Linotype"/>
            <w:sz w:val="20"/>
            <w:szCs w:val="20"/>
          </w:rPr>
          <w:t>-</w:t>
        </w:r>
        <w:r w:rsidRPr="004900F0">
          <w:rPr>
            <w:rFonts w:ascii="Palatino Linotype" w:hAnsi="Palatino Linotype"/>
            <w:sz w:val="20"/>
            <w:szCs w:val="20"/>
          </w:rPr>
          <w:fldChar w:fldCharType="begin"/>
        </w:r>
        <w:r w:rsidRPr="004900F0">
          <w:rPr>
            <w:rFonts w:ascii="Palatino Linotype" w:hAnsi="Palatino Linotype"/>
            <w:sz w:val="20"/>
            <w:szCs w:val="20"/>
          </w:rPr>
          <w:instrText xml:space="preserve"> PAGE  \* Arabic  \* MERGEFORMAT </w:instrText>
        </w:r>
        <w:r w:rsidRPr="004900F0">
          <w:rPr>
            <w:rFonts w:ascii="Palatino Linotype" w:hAnsi="Palatino Linotype"/>
            <w:sz w:val="20"/>
            <w:szCs w:val="20"/>
          </w:rPr>
          <w:fldChar w:fldCharType="separate"/>
        </w:r>
        <w:r>
          <w:rPr>
            <w:rFonts w:ascii="Palatino Linotype" w:hAnsi="Palatino Linotype"/>
            <w:noProof/>
            <w:sz w:val="20"/>
            <w:szCs w:val="20"/>
          </w:rPr>
          <w:t>20</w:t>
        </w:r>
        <w:r w:rsidRPr="004900F0">
          <w:rPr>
            <w:rFonts w:ascii="Palatino Linotype" w:hAnsi="Palatino Linotype"/>
            <w:sz w:val="20"/>
            <w:szCs w:val="20"/>
          </w:rPr>
          <w:fldChar w:fldCharType="end"/>
        </w:r>
      </w:p>
    </w:sdtContent>
  </w:sdt>
  <w:p w14:paraId="641F208C" w14:textId="77777777" w:rsidR="00002B47" w:rsidRPr="00A47EAE" w:rsidRDefault="00002B47" w:rsidP="00F632B6">
    <w:pPr>
      <w:pStyle w:val="Footer"/>
      <w:tabs>
        <w:tab w:val="clear" w:pos="8306"/>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72D10" w14:textId="77777777" w:rsidR="00655C2E" w:rsidRDefault="00655C2E" w:rsidP="009A369F">
      <w:pPr>
        <w:jc w:val="left"/>
      </w:pPr>
      <w:r>
        <w:separator/>
      </w:r>
    </w:p>
  </w:footnote>
  <w:footnote w:type="continuationSeparator" w:id="0">
    <w:p w14:paraId="76191039" w14:textId="77777777" w:rsidR="00655C2E" w:rsidRDefault="00655C2E" w:rsidP="00501804">
      <w:r>
        <w:continuationSeparator/>
      </w:r>
    </w:p>
  </w:footnote>
  <w:footnote w:type="continuationNotice" w:id="1">
    <w:p w14:paraId="4F4CEAC5" w14:textId="77777777" w:rsidR="00655C2E" w:rsidRDefault="00655C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B8E7B" w14:textId="77777777" w:rsidR="00002B47" w:rsidRDefault="00002B47" w:rsidP="003657BE">
    <w:pPr>
      <w:pStyle w:val="Header"/>
    </w:pPr>
  </w:p>
  <w:p w14:paraId="0BE9AADC" w14:textId="77777777" w:rsidR="00002B47" w:rsidRPr="00514E11" w:rsidRDefault="00002B47" w:rsidP="00E63471">
    <w:pPr>
      <w:pStyle w:val="Header"/>
      <w:jc w:val="left"/>
      <w:rPr>
        <w:rFonts w:ascii="Georgia" w:hAnsi="Georgia"/>
        <w:szCs w:val="16"/>
      </w:rPr>
    </w:pPr>
    <w:r w:rsidRPr="00514E11">
      <w:rPr>
        <w:rFonts w:ascii="Georgia" w:hAnsi="Georgia"/>
        <w:color w:val="0070C0"/>
        <w:szCs w:val="16"/>
      </w:rPr>
      <w:t>Course Title</w:t>
    </w:r>
  </w:p>
  <w:p w14:paraId="38B8C1D7" w14:textId="77777777" w:rsidR="00002B47" w:rsidRDefault="00002B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58EEB" w14:textId="77777777" w:rsidR="00002B47" w:rsidRDefault="00002B47" w:rsidP="0023553C">
    <w:pPr>
      <w:pStyle w:val="Header"/>
    </w:pPr>
  </w:p>
  <w:p w14:paraId="137CE39C" w14:textId="77777777" w:rsidR="00002B47" w:rsidRPr="00B2206B" w:rsidRDefault="00002B47" w:rsidP="0061795E">
    <w:pPr>
      <w:pStyle w:val="Header"/>
      <w:pBdr>
        <w:bottom w:val="single" w:sz="4" w:space="1" w:color="auto"/>
      </w:pBdr>
      <w:rPr>
        <w:rFonts w:ascii="Georgia" w:hAnsi="Georgia"/>
        <w:i/>
        <w:szCs w:val="16"/>
      </w:rPr>
    </w:pPr>
    <w:r w:rsidRPr="0061795E">
      <w:rPr>
        <w:rFonts w:ascii="Book Antiqua" w:hAnsi="Book Antiqua"/>
        <w:i/>
        <w:color w:val="0070C0"/>
        <w:szCs w:val="16"/>
      </w:rPr>
      <w:t xml:space="preserve">COURSE CODE </w:t>
    </w:r>
    <w:r>
      <w:rPr>
        <w:rFonts w:ascii="Book Antiqua" w:hAnsi="Book Antiqua"/>
        <w:i/>
        <w:szCs w:val="16"/>
      </w:rPr>
      <w:t>Study Unit 1</w:t>
    </w:r>
  </w:p>
  <w:p w14:paraId="16387C62" w14:textId="77777777" w:rsidR="00002B47" w:rsidRPr="0023553C" w:rsidRDefault="00002B47" w:rsidP="002355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77DDF" w14:textId="00B7DA85" w:rsidR="00002B47" w:rsidRDefault="00002B47" w:rsidP="0061795E">
    <w:pPr>
      <w:pStyle w:val="Header"/>
      <w:tabs>
        <w:tab w:val="left" w:pos="3873"/>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0B4E5" w14:textId="07287A87" w:rsidR="00002B47" w:rsidRPr="00F80C05" w:rsidRDefault="00002B47" w:rsidP="000909FA">
    <w:pPr>
      <w:pStyle w:val="Header"/>
      <w:pBdr>
        <w:bottom w:val="single" w:sz="4" w:space="1" w:color="auto"/>
      </w:pBdr>
      <w:rPr>
        <w:i/>
      </w:rPr>
    </w:pPr>
    <w:r w:rsidRPr="00F80C05">
      <w:rPr>
        <w:i/>
      </w:rPr>
      <w:t xml:space="preserve">ANL252 </w:t>
    </w:r>
    <w:r w:rsidRPr="00F80C05">
      <w:rPr>
        <w:i/>
      </w:rPr>
      <w:tab/>
    </w:r>
    <w:r w:rsidRPr="00F80C05">
      <w:rPr>
        <w:i/>
      </w:rPr>
      <w:tab/>
      <w:t>Basic SQL in Python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13" type="#_x0000_t75" style="width:353.5pt;height:24pt;visibility:visible;mso-wrap-style:square" o:bullet="t">
        <v:imagedata r:id="rId1" o:title="" cropleft="309f" cropright="59954f"/>
      </v:shape>
    </w:pict>
  </w:numPicBullet>
  <w:abstractNum w:abstractNumId="0" w15:restartNumberingAfterBreak="0">
    <w:nsid w:val="028C54BA"/>
    <w:multiLevelType w:val="hybridMultilevel"/>
    <w:tmpl w:val="596CF682"/>
    <w:lvl w:ilvl="0" w:tplc="A5649FCA">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70D09"/>
    <w:multiLevelType w:val="multilevel"/>
    <w:tmpl w:val="D0C48294"/>
    <w:styleLink w:val="StyleNumberedLeft0Hanging025"/>
    <w:lvl w:ilvl="0">
      <w:start w:val="1"/>
      <w:numFmt w:val="decimal"/>
      <w:lvlText w:val="%1."/>
      <w:lvlJc w:val="left"/>
      <w:pPr>
        <w:ind w:left="432" w:hanging="72"/>
      </w:pPr>
      <w:rPr>
        <w:rFonts w:ascii="Palatino Linotype" w:hAnsi="Palatino Linotype" w:hint="default"/>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70C7D9E"/>
    <w:multiLevelType w:val="hybridMultilevel"/>
    <w:tmpl w:val="B5E0D47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C338A"/>
    <w:multiLevelType w:val="hybridMultilevel"/>
    <w:tmpl w:val="8A985D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2E782D"/>
    <w:multiLevelType w:val="hybridMultilevel"/>
    <w:tmpl w:val="9A0E9F3C"/>
    <w:lvl w:ilvl="0" w:tplc="5AC8168E">
      <w:start w:val="1"/>
      <w:numFmt w:val="decimal"/>
      <w:lvlText w:val="%1."/>
      <w:lvlJc w:val="left"/>
      <w:pPr>
        <w:ind w:left="930" w:hanging="57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9C5429"/>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6" w15:restartNumberingAfterBreak="0">
    <w:nsid w:val="12946D94"/>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7" w15:restartNumberingAfterBreak="0">
    <w:nsid w:val="15A47C5E"/>
    <w:multiLevelType w:val="hybridMultilevel"/>
    <w:tmpl w:val="DC8C6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376E4C"/>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B2498D"/>
    <w:multiLevelType w:val="hybridMultilevel"/>
    <w:tmpl w:val="B50CFD7A"/>
    <w:lvl w:ilvl="0" w:tplc="DD6CF2BC">
      <w:start w:val="1"/>
      <w:numFmt w:val="decimal"/>
      <w:lvlText w:val="%1."/>
      <w:lvlJc w:val="left"/>
      <w:pPr>
        <w:ind w:left="5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18855353"/>
    <w:multiLevelType w:val="multilevel"/>
    <w:tmpl w:val="70B41ECE"/>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C1C1073"/>
    <w:multiLevelType w:val="hybridMultilevel"/>
    <w:tmpl w:val="69EC0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415349"/>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74A0F0F"/>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14" w15:restartNumberingAfterBreak="0">
    <w:nsid w:val="2993211D"/>
    <w:multiLevelType w:val="hybridMultilevel"/>
    <w:tmpl w:val="15E08466"/>
    <w:lvl w:ilvl="0" w:tplc="C3587E68">
      <w:start w:val="1"/>
      <w:numFmt w:val="bullet"/>
      <w:lvlText w:val=""/>
      <w:lvlPicBulletId w:val="0"/>
      <w:lvlJc w:val="left"/>
      <w:pPr>
        <w:tabs>
          <w:tab w:val="num" w:pos="720"/>
        </w:tabs>
        <w:ind w:left="720" w:hanging="360"/>
      </w:pPr>
      <w:rPr>
        <w:rFonts w:ascii="Symbol" w:hAnsi="Symbol" w:hint="default"/>
      </w:rPr>
    </w:lvl>
    <w:lvl w:ilvl="1" w:tplc="D716EE32" w:tentative="1">
      <w:start w:val="1"/>
      <w:numFmt w:val="bullet"/>
      <w:lvlText w:val=""/>
      <w:lvlJc w:val="left"/>
      <w:pPr>
        <w:tabs>
          <w:tab w:val="num" w:pos="1440"/>
        </w:tabs>
        <w:ind w:left="1440" w:hanging="360"/>
      </w:pPr>
      <w:rPr>
        <w:rFonts w:ascii="Symbol" w:hAnsi="Symbol" w:hint="default"/>
      </w:rPr>
    </w:lvl>
    <w:lvl w:ilvl="2" w:tplc="7A94DC26" w:tentative="1">
      <w:start w:val="1"/>
      <w:numFmt w:val="bullet"/>
      <w:lvlText w:val=""/>
      <w:lvlJc w:val="left"/>
      <w:pPr>
        <w:tabs>
          <w:tab w:val="num" w:pos="2160"/>
        </w:tabs>
        <w:ind w:left="2160" w:hanging="360"/>
      </w:pPr>
      <w:rPr>
        <w:rFonts w:ascii="Symbol" w:hAnsi="Symbol" w:hint="default"/>
      </w:rPr>
    </w:lvl>
    <w:lvl w:ilvl="3" w:tplc="3558BD9C" w:tentative="1">
      <w:start w:val="1"/>
      <w:numFmt w:val="bullet"/>
      <w:lvlText w:val=""/>
      <w:lvlJc w:val="left"/>
      <w:pPr>
        <w:tabs>
          <w:tab w:val="num" w:pos="2880"/>
        </w:tabs>
        <w:ind w:left="2880" w:hanging="360"/>
      </w:pPr>
      <w:rPr>
        <w:rFonts w:ascii="Symbol" w:hAnsi="Symbol" w:hint="default"/>
      </w:rPr>
    </w:lvl>
    <w:lvl w:ilvl="4" w:tplc="A8A8A532" w:tentative="1">
      <w:start w:val="1"/>
      <w:numFmt w:val="bullet"/>
      <w:lvlText w:val=""/>
      <w:lvlJc w:val="left"/>
      <w:pPr>
        <w:tabs>
          <w:tab w:val="num" w:pos="3600"/>
        </w:tabs>
        <w:ind w:left="3600" w:hanging="360"/>
      </w:pPr>
      <w:rPr>
        <w:rFonts w:ascii="Symbol" w:hAnsi="Symbol" w:hint="default"/>
      </w:rPr>
    </w:lvl>
    <w:lvl w:ilvl="5" w:tplc="1416DB02" w:tentative="1">
      <w:start w:val="1"/>
      <w:numFmt w:val="bullet"/>
      <w:lvlText w:val=""/>
      <w:lvlJc w:val="left"/>
      <w:pPr>
        <w:tabs>
          <w:tab w:val="num" w:pos="4320"/>
        </w:tabs>
        <w:ind w:left="4320" w:hanging="360"/>
      </w:pPr>
      <w:rPr>
        <w:rFonts w:ascii="Symbol" w:hAnsi="Symbol" w:hint="default"/>
      </w:rPr>
    </w:lvl>
    <w:lvl w:ilvl="6" w:tplc="738A1894" w:tentative="1">
      <w:start w:val="1"/>
      <w:numFmt w:val="bullet"/>
      <w:lvlText w:val=""/>
      <w:lvlJc w:val="left"/>
      <w:pPr>
        <w:tabs>
          <w:tab w:val="num" w:pos="5040"/>
        </w:tabs>
        <w:ind w:left="5040" w:hanging="360"/>
      </w:pPr>
      <w:rPr>
        <w:rFonts w:ascii="Symbol" w:hAnsi="Symbol" w:hint="default"/>
      </w:rPr>
    </w:lvl>
    <w:lvl w:ilvl="7" w:tplc="2F72B61E" w:tentative="1">
      <w:start w:val="1"/>
      <w:numFmt w:val="bullet"/>
      <w:lvlText w:val=""/>
      <w:lvlJc w:val="left"/>
      <w:pPr>
        <w:tabs>
          <w:tab w:val="num" w:pos="5760"/>
        </w:tabs>
        <w:ind w:left="5760" w:hanging="360"/>
      </w:pPr>
      <w:rPr>
        <w:rFonts w:ascii="Symbol" w:hAnsi="Symbol" w:hint="default"/>
      </w:rPr>
    </w:lvl>
    <w:lvl w:ilvl="8" w:tplc="19CE3818" w:tentative="1">
      <w:start w:val="1"/>
      <w:numFmt w:val="bullet"/>
      <w:lvlText w:val=""/>
      <w:lvlJc w:val="left"/>
      <w:pPr>
        <w:tabs>
          <w:tab w:val="num" w:pos="6480"/>
        </w:tabs>
        <w:ind w:left="6480" w:hanging="360"/>
      </w:pPr>
      <w:rPr>
        <w:rFonts w:ascii="Symbol" w:hAnsi="Symbol" w:hint="default"/>
      </w:rPr>
    </w:lvl>
  </w:abstractNum>
  <w:abstractNum w:abstractNumId="15" w15:restartNumberingAfterBreak="0">
    <w:nsid w:val="2B4C48DE"/>
    <w:multiLevelType w:val="hybridMultilevel"/>
    <w:tmpl w:val="7C28A728"/>
    <w:lvl w:ilvl="0" w:tplc="4758479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B925F8"/>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17" w15:restartNumberingAfterBreak="0">
    <w:nsid w:val="2C9467A9"/>
    <w:multiLevelType w:val="hybridMultilevel"/>
    <w:tmpl w:val="0BA03696"/>
    <w:lvl w:ilvl="0" w:tplc="F8B604D8">
      <w:numFmt w:val="bullet"/>
      <w:lvlText w:val="•"/>
      <w:lvlJc w:val="left"/>
      <w:pPr>
        <w:ind w:left="1080" w:hanging="720"/>
      </w:pPr>
      <w:rPr>
        <w:rFonts w:ascii="Palatino Linotype" w:eastAsia="SimSun" w:hAnsi="Palatino Linotyp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0D75D4"/>
    <w:multiLevelType w:val="multilevel"/>
    <w:tmpl w:val="DDB0632C"/>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2E540D36"/>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20" w15:restartNumberingAfterBreak="0">
    <w:nsid w:val="308B7BC3"/>
    <w:multiLevelType w:val="hybridMultilevel"/>
    <w:tmpl w:val="82C0747A"/>
    <w:lvl w:ilvl="0" w:tplc="D714C5D0">
      <w:start w:val="1"/>
      <w:numFmt w:val="lowerLetter"/>
      <w:pStyle w:val="IndexEntry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10B2CC0"/>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653542"/>
    <w:multiLevelType w:val="hybridMultilevel"/>
    <w:tmpl w:val="50CAB5C2"/>
    <w:lvl w:ilvl="0" w:tplc="7592E0D8">
      <w:start w:val="1"/>
      <w:numFmt w:val="decimal"/>
      <w:pStyle w:val="IndexEntry2"/>
      <w:lvlText w:val="%1."/>
      <w:lvlJc w:val="left"/>
      <w:pPr>
        <w:ind w:left="115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3980C08"/>
    <w:multiLevelType w:val="multilevel"/>
    <w:tmpl w:val="B38CB304"/>
    <w:lvl w:ilvl="0">
      <w:start w:val="1"/>
      <w:numFmt w:val="decimal"/>
      <w:lvlText w:val="%1"/>
      <w:lvlJc w:val="left"/>
      <w:pPr>
        <w:ind w:left="495" w:hanging="495"/>
      </w:pPr>
      <w:rPr>
        <w:rFonts w:hint="default"/>
        <w:color w:val="auto"/>
      </w:rPr>
    </w:lvl>
    <w:lvl w:ilvl="1">
      <w:start w:val="1"/>
      <w:numFmt w:val="decimal"/>
      <w:lvlText w:val="%1.%2"/>
      <w:lvlJc w:val="left"/>
      <w:pPr>
        <w:ind w:left="720" w:hanging="720"/>
      </w:pPr>
      <w:rPr>
        <w:rFonts w:hint="default"/>
        <w:b/>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4" w15:restartNumberingAfterBreak="0">
    <w:nsid w:val="354A242F"/>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25" w15:restartNumberingAfterBreak="0">
    <w:nsid w:val="367F58BB"/>
    <w:multiLevelType w:val="hybridMultilevel"/>
    <w:tmpl w:val="719C0BE8"/>
    <w:lvl w:ilvl="0" w:tplc="DD6CF2BC">
      <w:start w:val="1"/>
      <w:numFmt w:val="decimal"/>
      <w:lvlText w:val="%1."/>
      <w:lvlJc w:val="left"/>
      <w:pPr>
        <w:ind w:left="720" w:hanging="360"/>
      </w:pPr>
      <w:rPr>
        <w:rFonts w:hint="default"/>
      </w:rPr>
    </w:lvl>
    <w:lvl w:ilvl="1" w:tplc="48090019" w:tentative="1">
      <w:start w:val="1"/>
      <w:numFmt w:val="lowerLetter"/>
      <w:lvlText w:val="%2."/>
      <w:lvlJc w:val="left"/>
      <w:pPr>
        <w:ind w:left="1620" w:hanging="360"/>
      </w:pPr>
    </w:lvl>
    <w:lvl w:ilvl="2" w:tplc="4809001B" w:tentative="1">
      <w:start w:val="1"/>
      <w:numFmt w:val="lowerRoman"/>
      <w:lvlText w:val="%3."/>
      <w:lvlJc w:val="right"/>
      <w:pPr>
        <w:ind w:left="2340" w:hanging="180"/>
      </w:pPr>
    </w:lvl>
    <w:lvl w:ilvl="3" w:tplc="4809000F" w:tentative="1">
      <w:start w:val="1"/>
      <w:numFmt w:val="decimal"/>
      <w:lvlText w:val="%4."/>
      <w:lvlJc w:val="left"/>
      <w:pPr>
        <w:ind w:left="3060" w:hanging="360"/>
      </w:pPr>
    </w:lvl>
    <w:lvl w:ilvl="4" w:tplc="48090019" w:tentative="1">
      <w:start w:val="1"/>
      <w:numFmt w:val="lowerLetter"/>
      <w:lvlText w:val="%5."/>
      <w:lvlJc w:val="left"/>
      <w:pPr>
        <w:ind w:left="3780" w:hanging="360"/>
      </w:pPr>
    </w:lvl>
    <w:lvl w:ilvl="5" w:tplc="4809001B" w:tentative="1">
      <w:start w:val="1"/>
      <w:numFmt w:val="lowerRoman"/>
      <w:lvlText w:val="%6."/>
      <w:lvlJc w:val="right"/>
      <w:pPr>
        <w:ind w:left="4500" w:hanging="180"/>
      </w:pPr>
    </w:lvl>
    <w:lvl w:ilvl="6" w:tplc="4809000F" w:tentative="1">
      <w:start w:val="1"/>
      <w:numFmt w:val="decimal"/>
      <w:lvlText w:val="%7."/>
      <w:lvlJc w:val="left"/>
      <w:pPr>
        <w:ind w:left="5220" w:hanging="360"/>
      </w:pPr>
    </w:lvl>
    <w:lvl w:ilvl="7" w:tplc="48090019" w:tentative="1">
      <w:start w:val="1"/>
      <w:numFmt w:val="lowerLetter"/>
      <w:lvlText w:val="%8."/>
      <w:lvlJc w:val="left"/>
      <w:pPr>
        <w:ind w:left="5940" w:hanging="360"/>
      </w:pPr>
    </w:lvl>
    <w:lvl w:ilvl="8" w:tplc="4809001B" w:tentative="1">
      <w:start w:val="1"/>
      <w:numFmt w:val="lowerRoman"/>
      <w:lvlText w:val="%9."/>
      <w:lvlJc w:val="right"/>
      <w:pPr>
        <w:ind w:left="6660" w:hanging="180"/>
      </w:pPr>
    </w:lvl>
  </w:abstractNum>
  <w:abstractNum w:abstractNumId="26" w15:restartNumberingAfterBreak="0">
    <w:nsid w:val="3B5D263B"/>
    <w:multiLevelType w:val="hybridMultilevel"/>
    <w:tmpl w:val="CB40CC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D7D133F"/>
    <w:multiLevelType w:val="hybridMultilevel"/>
    <w:tmpl w:val="5F2456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9429EE"/>
    <w:multiLevelType w:val="multilevel"/>
    <w:tmpl w:val="9B5245FE"/>
    <w:lvl w:ilvl="0">
      <w:start w:val="1"/>
      <w:numFmt w:val="decimal"/>
      <w:lvlText w:val="%1"/>
      <w:lvlJc w:val="left"/>
      <w:pPr>
        <w:ind w:left="660" w:hanging="6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9" w15:restartNumberingAfterBreak="0">
    <w:nsid w:val="49993E67"/>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E17957"/>
    <w:multiLevelType w:val="hybridMultilevel"/>
    <w:tmpl w:val="B880A9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A6C4BF0"/>
    <w:multiLevelType w:val="hybridMultilevel"/>
    <w:tmpl w:val="FD64B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7F5B88"/>
    <w:multiLevelType w:val="hybridMultilevel"/>
    <w:tmpl w:val="AF2009A6"/>
    <w:lvl w:ilvl="0" w:tplc="5FBC0A9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E067621"/>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4CE3A1E"/>
    <w:multiLevelType w:val="hybridMultilevel"/>
    <w:tmpl w:val="C694A844"/>
    <w:lvl w:ilvl="0" w:tplc="4809001B">
      <w:start w:val="1"/>
      <w:numFmt w:val="lowerRoman"/>
      <w:lvlText w:val="%1."/>
      <w:lvlJc w:val="righ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5" w15:restartNumberingAfterBreak="0">
    <w:nsid w:val="575800E4"/>
    <w:multiLevelType w:val="multilevel"/>
    <w:tmpl w:val="D0C48294"/>
    <w:lvl w:ilvl="0">
      <w:start w:val="1"/>
      <w:numFmt w:val="decimal"/>
      <w:lvlText w:val="%1."/>
      <w:lvlJc w:val="left"/>
      <w:pPr>
        <w:ind w:left="432" w:hanging="72"/>
      </w:pPr>
      <w:rPr>
        <w:rFonts w:ascii="Palatino Linotype" w:hAnsi="Palatino Linotype" w:hint="default"/>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6" w15:restartNumberingAfterBreak="0">
    <w:nsid w:val="59EC0DE5"/>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C1C61CA"/>
    <w:multiLevelType w:val="hybridMultilevel"/>
    <w:tmpl w:val="BAE22486"/>
    <w:lvl w:ilvl="0" w:tplc="4809000F">
      <w:start w:val="1"/>
      <w:numFmt w:val="decimal"/>
      <w:lvlText w:val="%1."/>
      <w:lvlJc w:val="left"/>
      <w:pPr>
        <w:ind w:left="900" w:hanging="360"/>
      </w:pPr>
    </w:lvl>
    <w:lvl w:ilvl="1" w:tplc="48090019" w:tentative="1">
      <w:start w:val="1"/>
      <w:numFmt w:val="lowerLetter"/>
      <w:lvlText w:val="%2."/>
      <w:lvlJc w:val="left"/>
      <w:pPr>
        <w:ind w:left="1620" w:hanging="360"/>
      </w:pPr>
    </w:lvl>
    <w:lvl w:ilvl="2" w:tplc="4809001B" w:tentative="1">
      <w:start w:val="1"/>
      <w:numFmt w:val="lowerRoman"/>
      <w:lvlText w:val="%3."/>
      <w:lvlJc w:val="right"/>
      <w:pPr>
        <w:ind w:left="2340" w:hanging="180"/>
      </w:pPr>
    </w:lvl>
    <w:lvl w:ilvl="3" w:tplc="4809000F" w:tentative="1">
      <w:start w:val="1"/>
      <w:numFmt w:val="decimal"/>
      <w:lvlText w:val="%4."/>
      <w:lvlJc w:val="left"/>
      <w:pPr>
        <w:ind w:left="3060" w:hanging="360"/>
      </w:pPr>
    </w:lvl>
    <w:lvl w:ilvl="4" w:tplc="48090019" w:tentative="1">
      <w:start w:val="1"/>
      <w:numFmt w:val="lowerLetter"/>
      <w:lvlText w:val="%5."/>
      <w:lvlJc w:val="left"/>
      <w:pPr>
        <w:ind w:left="3780" w:hanging="360"/>
      </w:pPr>
    </w:lvl>
    <w:lvl w:ilvl="5" w:tplc="4809001B" w:tentative="1">
      <w:start w:val="1"/>
      <w:numFmt w:val="lowerRoman"/>
      <w:lvlText w:val="%6."/>
      <w:lvlJc w:val="right"/>
      <w:pPr>
        <w:ind w:left="4500" w:hanging="180"/>
      </w:pPr>
    </w:lvl>
    <w:lvl w:ilvl="6" w:tplc="4809000F" w:tentative="1">
      <w:start w:val="1"/>
      <w:numFmt w:val="decimal"/>
      <w:lvlText w:val="%7."/>
      <w:lvlJc w:val="left"/>
      <w:pPr>
        <w:ind w:left="5220" w:hanging="360"/>
      </w:pPr>
    </w:lvl>
    <w:lvl w:ilvl="7" w:tplc="48090019" w:tentative="1">
      <w:start w:val="1"/>
      <w:numFmt w:val="lowerLetter"/>
      <w:lvlText w:val="%8."/>
      <w:lvlJc w:val="left"/>
      <w:pPr>
        <w:ind w:left="5940" w:hanging="360"/>
      </w:pPr>
    </w:lvl>
    <w:lvl w:ilvl="8" w:tplc="4809001B" w:tentative="1">
      <w:start w:val="1"/>
      <w:numFmt w:val="lowerRoman"/>
      <w:lvlText w:val="%9."/>
      <w:lvlJc w:val="right"/>
      <w:pPr>
        <w:ind w:left="6660" w:hanging="180"/>
      </w:pPr>
    </w:lvl>
  </w:abstractNum>
  <w:abstractNum w:abstractNumId="38" w15:restartNumberingAfterBreak="0">
    <w:nsid w:val="626C108F"/>
    <w:multiLevelType w:val="hybridMultilevel"/>
    <w:tmpl w:val="6AFEE91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64F43D94"/>
    <w:multiLevelType w:val="hybridMultilevel"/>
    <w:tmpl w:val="2E1A0A60"/>
    <w:lvl w:ilvl="0" w:tplc="AD2E6FDE">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40" w15:restartNumberingAfterBreak="0">
    <w:nsid w:val="66E119EA"/>
    <w:multiLevelType w:val="multilevel"/>
    <w:tmpl w:val="DDB0632C"/>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1" w15:restartNumberingAfterBreak="0">
    <w:nsid w:val="69BD4291"/>
    <w:multiLevelType w:val="hybridMultilevel"/>
    <w:tmpl w:val="BDB8F00A"/>
    <w:lvl w:ilvl="0" w:tplc="22C65B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2A8788E"/>
    <w:multiLevelType w:val="hybridMultilevel"/>
    <w:tmpl w:val="7CB462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BD7468"/>
    <w:multiLevelType w:val="hybridMultilevel"/>
    <w:tmpl w:val="B48E62A6"/>
    <w:lvl w:ilvl="0" w:tplc="DD6CF2BC">
      <w:start w:val="1"/>
      <w:numFmt w:val="decimal"/>
      <w:lvlText w:val="%1."/>
      <w:lvlJc w:val="left"/>
      <w:pPr>
        <w:ind w:left="540" w:hanging="360"/>
      </w:pPr>
      <w:rPr>
        <w:rFonts w:hint="default"/>
      </w:rPr>
    </w:lvl>
    <w:lvl w:ilvl="1" w:tplc="48090019" w:tentative="1">
      <w:start w:val="1"/>
      <w:numFmt w:val="lowerLetter"/>
      <w:lvlText w:val="%2."/>
      <w:lvlJc w:val="left"/>
      <w:pPr>
        <w:ind w:left="1260" w:hanging="360"/>
      </w:pPr>
    </w:lvl>
    <w:lvl w:ilvl="2" w:tplc="4809001B" w:tentative="1">
      <w:start w:val="1"/>
      <w:numFmt w:val="lowerRoman"/>
      <w:lvlText w:val="%3."/>
      <w:lvlJc w:val="right"/>
      <w:pPr>
        <w:ind w:left="1980" w:hanging="180"/>
      </w:pPr>
    </w:lvl>
    <w:lvl w:ilvl="3" w:tplc="4809000F" w:tentative="1">
      <w:start w:val="1"/>
      <w:numFmt w:val="decimal"/>
      <w:lvlText w:val="%4."/>
      <w:lvlJc w:val="left"/>
      <w:pPr>
        <w:ind w:left="2700" w:hanging="360"/>
      </w:pPr>
    </w:lvl>
    <w:lvl w:ilvl="4" w:tplc="48090019" w:tentative="1">
      <w:start w:val="1"/>
      <w:numFmt w:val="lowerLetter"/>
      <w:lvlText w:val="%5."/>
      <w:lvlJc w:val="left"/>
      <w:pPr>
        <w:ind w:left="3420" w:hanging="360"/>
      </w:pPr>
    </w:lvl>
    <w:lvl w:ilvl="5" w:tplc="4809001B" w:tentative="1">
      <w:start w:val="1"/>
      <w:numFmt w:val="lowerRoman"/>
      <w:lvlText w:val="%6."/>
      <w:lvlJc w:val="right"/>
      <w:pPr>
        <w:ind w:left="4140" w:hanging="180"/>
      </w:pPr>
    </w:lvl>
    <w:lvl w:ilvl="6" w:tplc="4809000F" w:tentative="1">
      <w:start w:val="1"/>
      <w:numFmt w:val="decimal"/>
      <w:lvlText w:val="%7."/>
      <w:lvlJc w:val="left"/>
      <w:pPr>
        <w:ind w:left="4860" w:hanging="360"/>
      </w:pPr>
    </w:lvl>
    <w:lvl w:ilvl="7" w:tplc="48090019" w:tentative="1">
      <w:start w:val="1"/>
      <w:numFmt w:val="lowerLetter"/>
      <w:lvlText w:val="%8."/>
      <w:lvlJc w:val="left"/>
      <w:pPr>
        <w:ind w:left="5580" w:hanging="360"/>
      </w:pPr>
    </w:lvl>
    <w:lvl w:ilvl="8" w:tplc="4809001B" w:tentative="1">
      <w:start w:val="1"/>
      <w:numFmt w:val="lowerRoman"/>
      <w:lvlText w:val="%9."/>
      <w:lvlJc w:val="right"/>
      <w:pPr>
        <w:ind w:left="6300" w:hanging="180"/>
      </w:pPr>
    </w:lvl>
  </w:abstractNum>
  <w:abstractNum w:abstractNumId="44" w15:restartNumberingAfterBreak="0">
    <w:nsid w:val="7D3107B5"/>
    <w:multiLevelType w:val="hybridMultilevel"/>
    <w:tmpl w:val="DFE4D640"/>
    <w:lvl w:ilvl="0" w:tplc="101C55FA">
      <w:start w:val="1"/>
      <w:numFmt w:val="bullet"/>
      <w:pStyle w:val="IndexEntry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792E0E"/>
    <w:multiLevelType w:val="hybridMultilevel"/>
    <w:tmpl w:val="F65E3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2"/>
  </w:num>
  <w:num w:numId="3">
    <w:abstractNumId w:val="22"/>
  </w:num>
  <w:num w:numId="4">
    <w:abstractNumId w:val="20"/>
  </w:num>
  <w:num w:numId="5">
    <w:abstractNumId w:val="44"/>
  </w:num>
  <w:num w:numId="6">
    <w:abstractNumId w:val="1"/>
  </w:num>
  <w:num w:numId="7">
    <w:abstractNumId w:val="30"/>
  </w:num>
  <w:num w:numId="8">
    <w:abstractNumId w:val="28"/>
  </w:num>
  <w:num w:numId="9">
    <w:abstractNumId w:val="35"/>
  </w:num>
  <w:num w:numId="10">
    <w:abstractNumId w:val="10"/>
  </w:num>
  <w:num w:numId="11">
    <w:abstractNumId w:val="40"/>
  </w:num>
  <w:num w:numId="12">
    <w:abstractNumId w:val="18"/>
  </w:num>
  <w:num w:numId="13">
    <w:abstractNumId w:val="23"/>
  </w:num>
  <w:num w:numId="14">
    <w:abstractNumId w:val="35"/>
    <w:lvlOverride w:ilvl="0">
      <w:lvl w:ilvl="0">
        <w:start w:val="1"/>
        <w:numFmt w:val="decimal"/>
        <w:lvlText w:val="%1."/>
        <w:lvlJc w:val="left"/>
        <w:pPr>
          <w:ind w:left="432" w:hanging="72"/>
        </w:pPr>
        <w:rPr>
          <w:rFonts w:ascii="Palatino Linotype" w:hAnsi="Palatino Linotype" w:hint="default"/>
          <w:sz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5">
    <w:abstractNumId w:val="38"/>
  </w:num>
  <w:num w:numId="16">
    <w:abstractNumId w:val="37"/>
  </w:num>
  <w:num w:numId="17">
    <w:abstractNumId w:val="43"/>
  </w:num>
  <w:num w:numId="18">
    <w:abstractNumId w:val="9"/>
  </w:num>
  <w:num w:numId="19">
    <w:abstractNumId w:val="25"/>
  </w:num>
  <w:num w:numId="20">
    <w:abstractNumId w:val="32"/>
  </w:num>
  <w:num w:numId="21">
    <w:abstractNumId w:val="15"/>
  </w:num>
  <w:num w:numId="22">
    <w:abstractNumId w:val="41"/>
  </w:num>
  <w:num w:numId="23">
    <w:abstractNumId w:val="39"/>
  </w:num>
  <w:num w:numId="24">
    <w:abstractNumId w:val="34"/>
  </w:num>
  <w:num w:numId="25">
    <w:abstractNumId w:val="45"/>
  </w:num>
  <w:num w:numId="26">
    <w:abstractNumId w:val="42"/>
  </w:num>
  <w:num w:numId="27">
    <w:abstractNumId w:val="3"/>
  </w:num>
  <w:num w:numId="28">
    <w:abstractNumId w:val="26"/>
  </w:num>
  <w:num w:numId="29">
    <w:abstractNumId w:val="6"/>
  </w:num>
  <w:num w:numId="30">
    <w:abstractNumId w:val="21"/>
  </w:num>
  <w:num w:numId="31">
    <w:abstractNumId w:val="13"/>
  </w:num>
  <w:num w:numId="32">
    <w:abstractNumId w:val="33"/>
  </w:num>
  <w:num w:numId="33">
    <w:abstractNumId w:val="14"/>
  </w:num>
  <w:num w:numId="34">
    <w:abstractNumId w:val="7"/>
  </w:num>
  <w:num w:numId="35">
    <w:abstractNumId w:val="17"/>
  </w:num>
  <w:num w:numId="36">
    <w:abstractNumId w:val="5"/>
  </w:num>
  <w:num w:numId="37">
    <w:abstractNumId w:val="29"/>
  </w:num>
  <w:num w:numId="38">
    <w:abstractNumId w:val="31"/>
  </w:num>
  <w:num w:numId="39">
    <w:abstractNumId w:val="27"/>
  </w:num>
  <w:num w:numId="40">
    <w:abstractNumId w:val="19"/>
  </w:num>
  <w:num w:numId="41">
    <w:abstractNumId w:val="8"/>
  </w:num>
  <w:num w:numId="42">
    <w:abstractNumId w:val="11"/>
  </w:num>
  <w:num w:numId="43">
    <w:abstractNumId w:val="2"/>
  </w:num>
  <w:num w:numId="44">
    <w:abstractNumId w:val="4"/>
  </w:num>
  <w:num w:numId="45">
    <w:abstractNumId w:val="24"/>
  </w:num>
  <w:num w:numId="46">
    <w:abstractNumId w:val="36"/>
  </w:num>
  <w:num w:numId="47">
    <w:abstractNumId w:val="16"/>
  </w:num>
  <w:num w:numId="48">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81F"/>
    <w:rsid w:val="00000263"/>
    <w:rsid w:val="0000047A"/>
    <w:rsid w:val="000004F8"/>
    <w:rsid w:val="000006EB"/>
    <w:rsid w:val="00000780"/>
    <w:rsid w:val="00000901"/>
    <w:rsid w:val="00000A1F"/>
    <w:rsid w:val="00000E77"/>
    <w:rsid w:val="00001787"/>
    <w:rsid w:val="00001830"/>
    <w:rsid w:val="000019C3"/>
    <w:rsid w:val="00002373"/>
    <w:rsid w:val="00002B47"/>
    <w:rsid w:val="00002C90"/>
    <w:rsid w:val="00002C99"/>
    <w:rsid w:val="000030EE"/>
    <w:rsid w:val="000035C8"/>
    <w:rsid w:val="0000395D"/>
    <w:rsid w:val="00003C6B"/>
    <w:rsid w:val="00003DB0"/>
    <w:rsid w:val="00003FEB"/>
    <w:rsid w:val="00004172"/>
    <w:rsid w:val="0000425F"/>
    <w:rsid w:val="00004459"/>
    <w:rsid w:val="000048E2"/>
    <w:rsid w:val="00004958"/>
    <w:rsid w:val="00004994"/>
    <w:rsid w:val="00004B64"/>
    <w:rsid w:val="00004BDE"/>
    <w:rsid w:val="00004BFB"/>
    <w:rsid w:val="00004C35"/>
    <w:rsid w:val="0000501A"/>
    <w:rsid w:val="00005060"/>
    <w:rsid w:val="000054C6"/>
    <w:rsid w:val="00005532"/>
    <w:rsid w:val="00005857"/>
    <w:rsid w:val="00005914"/>
    <w:rsid w:val="000059A0"/>
    <w:rsid w:val="000059C4"/>
    <w:rsid w:val="00005A4A"/>
    <w:rsid w:val="00005A8C"/>
    <w:rsid w:val="00005C52"/>
    <w:rsid w:val="000062AA"/>
    <w:rsid w:val="00006467"/>
    <w:rsid w:val="0000670D"/>
    <w:rsid w:val="00006933"/>
    <w:rsid w:val="00006B23"/>
    <w:rsid w:val="00006C57"/>
    <w:rsid w:val="000071F3"/>
    <w:rsid w:val="00007597"/>
    <w:rsid w:val="00007730"/>
    <w:rsid w:val="000077CF"/>
    <w:rsid w:val="00007922"/>
    <w:rsid w:val="000079BC"/>
    <w:rsid w:val="00007E2D"/>
    <w:rsid w:val="00007F50"/>
    <w:rsid w:val="0001007F"/>
    <w:rsid w:val="000109AF"/>
    <w:rsid w:val="00010AAA"/>
    <w:rsid w:val="00010B26"/>
    <w:rsid w:val="00010C89"/>
    <w:rsid w:val="00010D0E"/>
    <w:rsid w:val="00010F46"/>
    <w:rsid w:val="00011074"/>
    <w:rsid w:val="0001117A"/>
    <w:rsid w:val="00011381"/>
    <w:rsid w:val="0001143E"/>
    <w:rsid w:val="0001197A"/>
    <w:rsid w:val="00011B6D"/>
    <w:rsid w:val="00011D73"/>
    <w:rsid w:val="00011DD2"/>
    <w:rsid w:val="00011FAD"/>
    <w:rsid w:val="000121CC"/>
    <w:rsid w:val="0001253F"/>
    <w:rsid w:val="000126B6"/>
    <w:rsid w:val="0001273B"/>
    <w:rsid w:val="00012A6D"/>
    <w:rsid w:val="00012BA7"/>
    <w:rsid w:val="00012C4C"/>
    <w:rsid w:val="00012C7E"/>
    <w:rsid w:val="00012CC7"/>
    <w:rsid w:val="00012E36"/>
    <w:rsid w:val="00012ED8"/>
    <w:rsid w:val="00012EFF"/>
    <w:rsid w:val="0001308F"/>
    <w:rsid w:val="000131BA"/>
    <w:rsid w:val="00013306"/>
    <w:rsid w:val="00013777"/>
    <w:rsid w:val="00013AC3"/>
    <w:rsid w:val="00013B03"/>
    <w:rsid w:val="00013D44"/>
    <w:rsid w:val="000146F4"/>
    <w:rsid w:val="0001477D"/>
    <w:rsid w:val="000149AB"/>
    <w:rsid w:val="00014C78"/>
    <w:rsid w:val="00014E07"/>
    <w:rsid w:val="0001517D"/>
    <w:rsid w:val="00015468"/>
    <w:rsid w:val="000155C5"/>
    <w:rsid w:val="00015604"/>
    <w:rsid w:val="00015B8C"/>
    <w:rsid w:val="00015D77"/>
    <w:rsid w:val="00015E57"/>
    <w:rsid w:val="000165F1"/>
    <w:rsid w:val="0001665B"/>
    <w:rsid w:val="0001677B"/>
    <w:rsid w:val="00016818"/>
    <w:rsid w:val="000168A5"/>
    <w:rsid w:val="00016BA7"/>
    <w:rsid w:val="00016F34"/>
    <w:rsid w:val="0001708C"/>
    <w:rsid w:val="00017168"/>
    <w:rsid w:val="00017421"/>
    <w:rsid w:val="0001772D"/>
    <w:rsid w:val="00017826"/>
    <w:rsid w:val="00017B80"/>
    <w:rsid w:val="00017FDA"/>
    <w:rsid w:val="0002028F"/>
    <w:rsid w:val="0002031E"/>
    <w:rsid w:val="000203A1"/>
    <w:rsid w:val="00020791"/>
    <w:rsid w:val="0002080E"/>
    <w:rsid w:val="000209E1"/>
    <w:rsid w:val="000209ED"/>
    <w:rsid w:val="00020C31"/>
    <w:rsid w:val="00020C7C"/>
    <w:rsid w:val="00020CD3"/>
    <w:rsid w:val="00020EF7"/>
    <w:rsid w:val="0002102F"/>
    <w:rsid w:val="000210EE"/>
    <w:rsid w:val="000211C9"/>
    <w:rsid w:val="000218D4"/>
    <w:rsid w:val="00021A7D"/>
    <w:rsid w:val="00021BAB"/>
    <w:rsid w:val="00021F8D"/>
    <w:rsid w:val="00022420"/>
    <w:rsid w:val="00022456"/>
    <w:rsid w:val="000224CD"/>
    <w:rsid w:val="000227BB"/>
    <w:rsid w:val="00022B6D"/>
    <w:rsid w:val="00022B6F"/>
    <w:rsid w:val="00022C8B"/>
    <w:rsid w:val="00022CAC"/>
    <w:rsid w:val="0002318A"/>
    <w:rsid w:val="00023246"/>
    <w:rsid w:val="000232D8"/>
    <w:rsid w:val="00023742"/>
    <w:rsid w:val="000239BF"/>
    <w:rsid w:val="000239EA"/>
    <w:rsid w:val="00023A1F"/>
    <w:rsid w:val="00023BFB"/>
    <w:rsid w:val="00023D5E"/>
    <w:rsid w:val="00023E50"/>
    <w:rsid w:val="0002471B"/>
    <w:rsid w:val="0002499E"/>
    <w:rsid w:val="00024A42"/>
    <w:rsid w:val="00024DBD"/>
    <w:rsid w:val="00024E30"/>
    <w:rsid w:val="00025247"/>
    <w:rsid w:val="00025432"/>
    <w:rsid w:val="00025D3D"/>
    <w:rsid w:val="00025E85"/>
    <w:rsid w:val="000262FD"/>
    <w:rsid w:val="00026382"/>
    <w:rsid w:val="000264FB"/>
    <w:rsid w:val="000265C0"/>
    <w:rsid w:val="000266D6"/>
    <w:rsid w:val="000268C4"/>
    <w:rsid w:val="00026952"/>
    <w:rsid w:val="00026AC3"/>
    <w:rsid w:val="00026D3D"/>
    <w:rsid w:val="00026DC9"/>
    <w:rsid w:val="0002708A"/>
    <w:rsid w:val="000270DF"/>
    <w:rsid w:val="000272CB"/>
    <w:rsid w:val="00027369"/>
    <w:rsid w:val="000274C7"/>
    <w:rsid w:val="00027724"/>
    <w:rsid w:val="000278BE"/>
    <w:rsid w:val="00027A6B"/>
    <w:rsid w:val="00027BC4"/>
    <w:rsid w:val="00027BC5"/>
    <w:rsid w:val="00027C31"/>
    <w:rsid w:val="00027C92"/>
    <w:rsid w:val="00027DC3"/>
    <w:rsid w:val="0003002E"/>
    <w:rsid w:val="00030317"/>
    <w:rsid w:val="000303F0"/>
    <w:rsid w:val="00030699"/>
    <w:rsid w:val="0003076D"/>
    <w:rsid w:val="000308C8"/>
    <w:rsid w:val="00030B88"/>
    <w:rsid w:val="00030C57"/>
    <w:rsid w:val="00030D08"/>
    <w:rsid w:val="00030E94"/>
    <w:rsid w:val="0003112B"/>
    <w:rsid w:val="0003187D"/>
    <w:rsid w:val="00031A48"/>
    <w:rsid w:val="00031B69"/>
    <w:rsid w:val="00031DC2"/>
    <w:rsid w:val="00031E30"/>
    <w:rsid w:val="00031F14"/>
    <w:rsid w:val="00031F9A"/>
    <w:rsid w:val="00032103"/>
    <w:rsid w:val="000321DA"/>
    <w:rsid w:val="000322DF"/>
    <w:rsid w:val="00032793"/>
    <w:rsid w:val="00032801"/>
    <w:rsid w:val="000329B9"/>
    <w:rsid w:val="00032E37"/>
    <w:rsid w:val="00032F6B"/>
    <w:rsid w:val="00033044"/>
    <w:rsid w:val="000332DC"/>
    <w:rsid w:val="000333FD"/>
    <w:rsid w:val="0003380C"/>
    <w:rsid w:val="000338DF"/>
    <w:rsid w:val="0003399E"/>
    <w:rsid w:val="00033D0E"/>
    <w:rsid w:val="00033EA9"/>
    <w:rsid w:val="00033ED6"/>
    <w:rsid w:val="00033F2E"/>
    <w:rsid w:val="000345DC"/>
    <w:rsid w:val="000346FF"/>
    <w:rsid w:val="0003497F"/>
    <w:rsid w:val="000349BD"/>
    <w:rsid w:val="00034A63"/>
    <w:rsid w:val="00034E0E"/>
    <w:rsid w:val="00034FA4"/>
    <w:rsid w:val="0003501F"/>
    <w:rsid w:val="000352C1"/>
    <w:rsid w:val="000353F9"/>
    <w:rsid w:val="0003560C"/>
    <w:rsid w:val="0003565F"/>
    <w:rsid w:val="00035844"/>
    <w:rsid w:val="0003584D"/>
    <w:rsid w:val="00035C8C"/>
    <w:rsid w:val="00035F4B"/>
    <w:rsid w:val="0003603E"/>
    <w:rsid w:val="000364CE"/>
    <w:rsid w:val="00037255"/>
    <w:rsid w:val="00037368"/>
    <w:rsid w:val="00037370"/>
    <w:rsid w:val="00037808"/>
    <w:rsid w:val="00037A0B"/>
    <w:rsid w:val="00037A7C"/>
    <w:rsid w:val="00040325"/>
    <w:rsid w:val="000405C7"/>
    <w:rsid w:val="000407AB"/>
    <w:rsid w:val="000407E3"/>
    <w:rsid w:val="00040B9C"/>
    <w:rsid w:val="00040FD7"/>
    <w:rsid w:val="00041368"/>
    <w:rsid w:val="00041558"/>
    <w:rsid w:val="00041718"/>
    <w:rsid w:val="00041783"/>
    <w:rsid w:val="0004186D"/>
    <w:rsid w:val="00041B87"/>
    <w:rsid w:val="00041C3F"/>
    <w:rsid w:val="00041E4C"/>
    <w:rsid w:val="000421B1"/>
    <w:rsid w:val="00042640"/>
    <w:rsid w:val="00042691"/>
    <w:rsid w:val="00042AC4"/>
    <w:rsid w:val="00042AFD"/>
    <w:rsid w:val="00042B73"/>
    <w:rsid w:val="00042C04"/>
    <w:rsid w:val="000431B8"/>
    <w:rsid w:val="000437E6"/>
    <w:rsid w:val="00043835"/>
    <w:rsid w:val="00043B2E"/>
    <w:rsid w:val="00043ED0"/>
    <w:rsid w:val="0004471F"/>
    <w:rsid w:val="000447FD"/>
    <w:rsid w:val="00044B20"/>
    <w:rsid w:val="00044CC5"/>
    <w:rsid w:val="00045052"/>
    <w:rsid w:val="000452A7"/>
    <w:rsid w:val="00045425"/>
    <w:rsid w:val="00045E63"/>
    <w:rsid w:val="000463C4"/>
    <w:rsid w:val="0004656A"/>
    <w:rsid w:val="0004691F"/>
    <w:rsid w:val="00046A05"/>
    <w:rsid w:val="00046AC1"/>
    <w:rsid w:val="00046C7E"/>
    <w:rsid w:val="00046D6F"/>
    <w:rsid w:val="00046FED"/>
    <w:rsid w:val="0004706E"/>
    <w:rsid w:val="000475F8"/>
    <w:rsid w:val="00047835"/>
    <w:rsid w:val="00047F38"/>
    <w:rsid w:val="000503E2"/>
    <w:rsid w:val="0005091D"/>
    <w:rsid w:val="00051004"/>
    <w:rsid w:val="000512F1"/>
    <w:rsid w:val="00051506"/>
    <w:rsid w:val="00051CDC"/>
    <w:rsid w:val="00051D54"/>
    <w:rsid w:val="0005214F"/>
    <w:rsid w:val="000525EF"/>
    <w:rsid w:val="00052791"/>
    <w:rsid w:val="00052978"/>
    <w:rsid w:val="00052BF0"/>
    <w:rsid w:val="00052C74"/>
    <w:rsid w:val="00052E8C"/>
    <w:rsid w:val="00053148"/>
    <w:rsid w:val="00053225"/>
    <w:rsid w:val="0005375C"/>
    <w:rsid w:val="00053847"/>
    <w:rsid w:val="00053A3D"/>
    <w:rsid w:val="00053B53"/>
    <w:rsid w:val="00053BA2"/>
    <w:rsid w:val="000540CF"/>
    <w:rsid w:val="000540EA"/>
    <w:rsid w:val="0005417D"/>
    <w:rsid w:val="0005483A"/>
    <w:rsid w:val="00054F44"/>
    <w:rsid w:val="0005500C"/>
    <w:rsid w:val="000552DB"/>
    <w:rsid w:val="000552DF"/>
    <w:rsid w:val="00055325"/>
    <w:rsid w:val="00055372"/>
    <w:rsid w:val="000554A5"/>
    <w:rsid w:val="00055A48"/>
    <w:rsid w:val="00055A78"/>
    <w:rsid w:val="00055B25"/>
    <w:rsid w:val="00055D24"/>
    <w:rsid w:val="00056188"/>
    <w:rsid w:val="000561C6"/>
    <w:rsid w:val="00056B44"/>
    <w:rsid w:val="00056B82"/>
    <w:rsid w:val="00056DBB"/>
    <w:rsid w:val="00056E96"/>
    <w:rsid w:val="00056F37"/>
    <w:rsid w:val="000570D0"/>
    <w:rsid w:val="00057264"/>
    <w:rsid w:val="00057467"/>
    <w:rsid w:val="000575BD"/>
    <w:rsid w:val="0005772F"/>
    <w:rsid w:val="000578CF"/>
    <w:rsid w:val="0005792C"/>
    <w:rsid w:val="00057A26"/>
    <w:rsid w:val="00057A5A"/>
    <w:rsid w:val="00057E84"/>
    <w:rsid w:val="00060116"/>
    <w:rsid w:val="00060150"/>
    <w:rsid w:val="000602A8"/>
    <w:rsid w:val="0006039E"/>
    <w:rsid w:val="00060525"/>
    <w:rsid w:val="0006065D"/>
    <w:rsid w:val="00060687"/>
    <w:rsid w:val="000609A3"/>
    <w:rsid w:val="00060AF9"/>
    <w:rsid w:val="00060B87"/>
    <w:rsid w:val="000610B1"/>
    <w:rsid w:val="00061312"/>
    <w:rsid w:val="0006177A"/>
    <w:rsid w:val="00061B38"/>
    <w:rsid w:val="00061BAB"/>
    <w:rsid w:val="00061DA2"/>
    <w:rsid w:val="00061E1E"/>
    <w:rsid w:val="00062065"/>
    <w:rsid w:val="00062191"/>
    <w:rsid w:val="00062203"/>
    <w:rsid w:val="0006224D"/>
    <w:rsid w:val="000623AE"/>
    <w:rsid w:val="000624E3"/>
    <w:rsid w:val="00062603"/>
    <w:rsid w:val="00062698"/>
    <w:rsid w:val="00062796"/>
    <w:rsid w:val="000627F9"/>
    <w:rsid w:val="000630BE"/>
    <w:rsid w:val="000631F8"/>
    <w:rsid w:val="00063536"/>
    <w:rsid w:val="00063549"/>
    <w:rsid w:val="00063833"/>
    <w:rsid w:val="0006392D"/>
    <w:rsid w:val="00063B5A"/>
    <w:rsid w:val="00063F0C"/>
    <w:rsid w:val="0006466F"/>
    <w:rsid w:val="000647E6"/>
    <w:rsid w:val="00064804"/>
    <w:rsid w:val="00064843"/>
    <w:rsid w:val="000649B7"/>
    <w:rsid w:val="00064BFF"/>
    <w:rsid w:val="00064F18"/>
    <w:rsid w:val="00065024"/>
    <w:rsid w:val="00065039"/>
    <w:rsid w:val="000650E9"/>
    <w:rsid w:val="000650F7"/>
    <w:rsid w:val="000652FB"/>
    <w:rsid w:val="000653DF"/>
    <w:rsid w:val="00065915"/>
    <w:rsid w:val="0006624B"/>
    <w:rsid w:val="0006626C"/>
    <w:rsid w:val="00066346"/>
    <w:rsid w:val="000665FE"/>
    <w:rsid w:val="000666C9"/>
    <w:rsid w:val="00066A2D"/>
    <w:rsid w:val="00066AE6"/>
    <w:rsid w:val="00066B07"/>
    <w:rsid w:val="00066C05"/>
    <w:rsid w:val="00066C77"/>
    <w:rsid w:val="00066ECF"/>
    <w:rsid w:val="00067004"/>
    <w:rsid w:val="00067297"/>
    <w:rsid w:val="0006736F"/>
    <w:rsid w:val="000674C6"/>
    <w:rsid w:val="00067630"/>
    <w:rsid w:val="00067719"/>
    <w:rsid w:val="00067ABA"/>
    <w:rsid w:val="00067C74"/>
    <w:rsid w:val="00067E0B"/>
    <w:rsid w:val="00067E24"/>
    <w:rsid w:val="00067F6A"/>
    <w:rsid w:val="00067FA8"/>
    <w:rsid w:val="000701E5"/>
    <w:rsid w:val="00070497"/>
    <w:rsid w:val="000706E1"/>
    <w:rsid w:val="00070766"/>
    <w:rsid w:val="0007098E"/>
    <w:rsid w:val="00070A13"/>
    <w:rsid w:val="00070BFF"/>
    <w:rsid w:val="00070CE1"/>
    <w:rsid w:val="00070E81"/>
    <w:rsid w:val="00070F19"/>
    <w:rsid w:val="00070FA0"/>
    <w:rsid w:val="000710CD"/>
    <w:rsid w:val="00071535"/>
    <w:rsid w:val="00071894"/>
    <w:rsid w:val="00071978"/>
    <w:rsid w:val="00071C26"/>
    <w:rsid w:val="00071C4D"/>
    <w:rsid w:val="00071E1A"/>
    <w:rsid w:val="00071F65"/>
    <w:rsid w:val="00071FFF"/>
    <w:rsid w:val="00072101"/>
    <w:rsid w:val="0007211C"/>
    <w:rsid w:val="00072169"/>
    <w:rsid w:val="00072498"/>
    <w:rsid w:val="00072846"/>
    <w:rsid w:val="00072BA7"/>
    <w:rsid w:val="00072D80"/>
    <w:rsid w:val="00072EB6"/>
    <w:rsid w:val="00072EDD"/>
    <w:rsid w:val="00072F6D"/>
    <w:rsid w:val="00073019"/>
    <w:rsid w:val="00073318"/>
    <w:rsid w:val="0007341F"/>
    <w:rsid w:val="000736FB"/>
    <w:rsid w:val="0007391C"/>
    <w:rsid w:val="00073A64"/>
    <w:rsid w:val="00073D21"/>
    <w:rsid w:val="00073E23"/>
    <w:rsid w:val="000740A9"/>
    <w:rsid w:val="00074280"/>
    <w:rsid w:val="0007464A"/>
    <w:rsid w:val="00074C32"/>
    <w:rsid w:val="00074EAC"/>
    <w:rsid w:val="00074FDD"/>
    <w:rsid w:val="00075028"/>
    <w:rsid w:val="0007502C"/>
    <w:rsid w:val="000751D6"/>
    <w:rsid w:val="00075203"/>
    <w:rsid w:val="0007548C"/>
    <w:rsid w:val="00075586"/>
    <w:rsid w:val="000757C1"/>
    <w:rsid w:val="000759A9"/>
    <w:rsid w:val="00075C17"/>
    <w:rsid w:val="00075EFC"/>
    <w:rsid w:val="000761A9"/>
    <w:rsid w:val="00076363"/>
    <w:rsid w:val="00076527"/>
    <w:rsid w:val="0007665A"/>
    <w:rsid w:val="000766B1"/>
    <w:rsid w:val="00076746"/>
    <w:rsid w:val="000767D6"/>
    <w:rsid w:val="00076A5F"/>
    <w:rsid w:val="00076C06"/>
    <w:rsid w:val="00076CB2"/>
    <w:rsid w:val="00077199"/>
    <w:rsid w:val="00077785"/>
    <w:rsid w:val="000777CD"/>
    <w:rsid w:val="00077969"/>
    <w:rsid w:val="0007799A"/>
    <w:rsid w:val="000779CC"/>
    <w:rsid w:val="00077BB4"/>
    <w:rsid w:val="0008044B"/>
    <w:rsid w:val="00080922"/>
    <w:rsid w:val="00080AEC"/>
    <w:rsid w:val="00080D00"/>
    <w:rsid w:val="00080DDC"/>
    <w:rsid w:val="00081082"/>
    <w:rsid w:val="000817B4"/>
    <w:rsid w:val="00081AE8"/>
    <w:rsid w:val="00081DAE"/>
    <w:rsid w:val="00081F6B"/>
    <w:rsid w:val="00082258"/>
    <w:rsid w:val="00082317"/>
    <w:rsid w:val="000823EC"/>
    <w:rsid w:val="00082487"/>
    <w:rsid w:val="000824A3"/>
    <w:rsid w:val="00082891"/>
    <w:rsid w:val="00082AC3"/>
    <w:rsid w:val="00082B91"/>
    <w:rsid w:val="00082C0B"/>
    <w:rsid w:val="00082C8C"/>
    <w:rsid w:val="00082C91"/>
    <w:rsid w:val="00082CC9"/>
    <w:rsid w:val="00082CF6"/>
    <w:rsid w:val="00082EB8"/>
    <w:rsid w:val="00083300"/>
    <w:rsid w:val="000838A6"/>
    <w:rsid w:val="000839FD"/>
    <w:rsid w:val="00083AD2"/>
    <w:rsid w:val="00083BD1"/>
    <w:rsid w:val="00084609"/>
    <w:rsid w:val="0008465D"/>
    <w:rsid w:val="000846FE"/>
    <w:rsid w:val="0008476A"/>
    <w:rsid w:val="00084EC9"/>
    <w:rsid w:val="0008517D"/>
    <w:rsid w:val="00085576"/>
    <w:rsid w:val="000857CC"/>
    <w:rsid w:val="00085835"/>
    <w:rsid w:val="000858A1"/>
    <w:rsid w:val="000858A7"/>
    <w:rsid w:val="000858B6"/>
    <w:rsid w:val="000859AE"/>
    <w:rsid w:val="00085A98"/>
    <w:rsid w:val="00085BB9"/>
    <w:rsid w:val="00085CD4"/>
    <w:rsid w:val="00085FEA"/>
    <w:rsid w:val="00086250"/>
    <w:rsid w:val="00086394"/>
    <w:rsid w:val="000863CB"/>
    <w:rsid w:val="00086429"/>
    <w:rsid w:val="00086473"/>
    <w:rsid w:val="000864C7"/>
    <w:rsid w:val="0008671D"/>
    <w:rsid w:val="0008673C"/>
    <w:rsid w:val="00086A3C"/>
    <w:rsid w:val="00086BD1"/>
    <w:rsid w:val="00086CDA"/>
    <w:rsid w:val="0008731F"/>
    <w:rsid w:val="000874FE"/>
    <w:rsid w:val="00087796"/>
    <w:rsid w:val="00087CE8"/>
    <w:rsid w:val="00087E88"/>
    <w:rsid w:val="000900C2"/>
    <w:rsid w:val="000905FE"/>
    <w:rsid w:val="00090603"/>
    <w:rsid w:val="00090828"/>
    <w:rsid w:val="000908B7"/>
    <w:rsid w:val="00090931"/>
    <w:rsid w:val="000909E4"/>
    <w:rsid w:val="000909FA"/>
    <w:rsid w:val="00090AC3"/>
    <w:rsid w:val="00090CD7"/>
    <w:rsid w:val="00090DD7"/>
    <w:rsid w:val="00090F4A"/>
    <w:rsid w:val="00090F98"/>
    <w:rsid w:val="00091059"/>
    <w:rsid w:val="000913DC"/>
    <w:rsid w:val="00091887"/>
    <w:rsid w:val="00091A6F"/>
    <w:rsid w:val="00091C07"/>
    <w:rsid w:val="000920B4"/>
    <w:rsid w:val="00092428"/>
    <w:rsid w:val="000928CE"/>
    <w:rsid w:val="00092C51"/>
    <w:rsid w:val="00092E69"/>
    <w:rsid w:val="00092FB8"/>
    <w:rsid w:val="0009304C"/>
    <w:rsid w:val="0009307F"/>
    <w:rsid w:val="00093626"/>
    <w:rsid w:val="00093988"/>
    <w:rsid w:val="00093A6A"/>
    <w:rsid w:val="00093C99"/>
    <w:rsid w:val="00093F9A"/>
    <w:rsid w:val="000940D1"/>
    <w:rsid w:val="000941A6"/>
    <w:rsid w:val="000944BB"/>
    <w:rsid w:val="0009458C"/>
    <w:rsid w:val="00094847"/>
    <w:rsid w:val="00094EF7"/>
    <w:rsid w:val="00094F59"/>
    <w:rsid w:val="0009535E"/>
    <w:rsid w:val="000954B3"/>
    <w:rsid w:val="000956E1"/>
    <w:rsid w:val="00095844"/>
    <w:rsid w:val="0009592B"/>
    <w:rsid w:val="00095B07"/>
    <w:rsid w:val="00096121"/>
    <w:rsid w:val="0009622D"/>
    <w:rsid w:val="000962FA"/>
    <w:rsid w:val="00096350"/>
    <w:rsid w:val="0009639A"/>
    <w:rsid w:val="000964A6"/>
    <w:rsid w:val="000964C3"/>
    <w:rsid w:val="00096666"/>
    <w:rsid w:val="0009691C"/>
    <w:rsid w:val="0009697A"/>
    <w:rsid w:val="00097123"/>
    <w:rsid w:val="00097592"/>
    <w:rsid w:val="000977D7"/>
    <w:rsid w:val="00097AD4"/>
    <w:rsid w:val="000A006D"/>
    <w:rsid w:val="000A01C6"/>
    <w:rsid w:val="000A031F"/>
    <w:rsid w:val="000A05E3"/>
    <w:rsid w:val="000A0F12"/>
    <w:rsid w:val="000A12CB"/>
    <w:rsid w:val="000A1604"/>
    <w:rsid w:val="000A172C"/>
    <w:rsid w:val="000A1A1D"/>
    <w:rsid w:val="000A1AFD"/>
    <w:rsid w:val="000A1BD3"/>
    <w:rsid w:val="000A22CC"/>
    <w:rsid w:val="000A2EF1"/>
    <w:rsid w:val="000A30ED"/>
    <w:rsid w:val="000A323A"/>
    <w:rsid w:val="000A36C8"/>
    <w:rsid w:val="000A3BED"/>
    <w:rsid w:val="000A3D4C"/>
    <w:rsid w:val="000A3FC4"/>
    <w:rsid w:val="000A4045"/>
    <w:rsid w:val="000A46E5"/>
    <w:rsid w:val="000A4828"/>
    <w:rsid w:val="000A4CC6"/>
    <w:rsid w:val="000A5388"/>
    <w:rsid w:val="000A5889"/>
    <w:rsid w:val="000A58CE"/>
    <w:rsid w:val="000A5A94"/>
    <w:rsid w:val="000A5B89"/>
    <w:rsid w:val="000A5C88"/>
    <w:rsid w:val="000A611C"/>
    <w:rsid w:val="000A641B"/>
    <w:rsid w:val="000A6421"/>
    <w:rsid w:val="000A6D4B"/>
    <w:rsid w:val="000A72BE"/>
    <w:rsid w:val="000A7482"/>
    <w:rsid w:val="000A7487"/>
    <w:rsid w:val="000A773F"/>
    <w:rsid w:val="000A78BD"/>
    <w:rsid w:val="000A7929"/>
    <w:rsid w:val="000A79AA"/>
    <w:rsid w:val="000A7E17"/>
    <w:rsid w:val="000A7E2D"/>
    <w:rsid w:val="000A7F75"/>
    <w:rsid w:val="000A7F81"/>
    <w:rsid w:val="000B0066"/>
    <w:rsid w:val="000B03FE"/>
    <w:rsid w:val="000B043E"/>
    <w:rsid w:val="000B04A0"/>
    <w:rsid w:val="000B07E2"/>
    <w:rsid w:val="000B087F"/>
    <w:rsid w:val="000B08BA"/>
    <w:rsid w:val="000B0D85"/>
    <w:rsid w:val="000B11FD"/>
    <w:rsid w:val="000B1871"/>
    <w:rsid w:val="000B1874"/>
    <w:rsid w:val="000B1927"/>
    <w:rsid w:val="000B1C93"/>
    <w:rsid w:val="000B2014"/>
    <w:rsid w:val="000B21E4"/>
    <w:rsid w:val="000B244D"/>
    <w:rsid w:val="000B250D"/>
    <w:rsid w:val="000B2556"/>
    <w:rsid w:val="000B28E5"/>
    <w:rsid w:val="000B28FB"/>
    <w:rsid w:val="000B36A6"/>
    <w:rsid w:val="000B36AC"/>
    <w:rsid w:val="000B37AD"/>
    <w:rsid w:val="000B3E26"/>
    <w:rsid w:val="000B4172"/>
    <w:rsid w:val="000B4456"/>
    <w:rsid w:val="000B44D4"/>
    <w:rsid w:val="000B484D"/>
    <w:rsid w:val="000B4E49"/>
    <w:rsid w:val="000B4EF6"/>
    <w:rsid w:val="000B5111"/>
    <w:rsid w:val="000B53AD"/>
    <w:rsid w:val="000B53FB"/>
    <w:rsid w:val="000B59A7"/>
    <w:rsid w:val="000B5AA4"/>
    <w:rsid w:val="000B5D74"/>
    <w:rsid w:val="000B654B"/>
    <w:rsid w:val="000B6789"/>
    <w:rsid w:val="000B679F"/>
    <w:rsid w:val="000B6D95"/>
    <w:rsid w:val="000B6FBB"/>
    <w:rsid w:val="000B7161"/>
    <w:rsid w:val="000B7497"/>
    <w:rsid w:val="000B7892"/>
    <w:rsid w:val="000B7BE4"/>
    <w:rsid w:val="000B7CD4"/>
    <w:rsid w:val="000C023F"/>
    <w:rsid w:val="000C0682"/>
    <w:rsid w:val="000C0883"/>
    <w:rsid w:val="000C18E1"/>
    <w:rsid w:val="000C1A72"/>
    <w:rsid w:val="000C1A99"/>
    <w:rsid w:val="000C1C16"/>
    <w:rsid w:val="000C208B"/>
    <w:rsid w:val="000C2802"/>
    <w:rsid w:val="000C28AD"/>
    <w:rsid w:val="000C2940"/>
    <w:rsid w:val="000C29E3"/>
    <w:rsid w:val="000C3295"/>
    <w:rsid w:val="000C3579"/>
    <w:rsid w:val="000C36D2"/>
    <w:rsid w:val="000C3E64"/>
    <w:rsid w:val="000C40CB"/>
    <w:rsid w:val="000C427B"/>
    <w:rsid w:val="000C4A91"/>
    <w:rsid w:val="000C4CEE"/>
    <w:rsid w:val="000C501B"/>
    <w:rsid w:val="000C5082"/>
    <w:rsid w:val="000C5271"/>
    <w:rsid w:val="000C55DA"/>
    <w:rsid w:val="000C5845"/>
    <w:rsid w:val="000C5B72"/>
    <w:rsid w:val="000C5B85"/>
    <w:rsid w:val="000C5C6B"/>
    <w:rsid w:val="000C6404"/>
    <w:rsid w:val="000C64FD"/>
    <w:rsid w:val="000C666F"/>
    <w:rsid w:val="000C66AC"/>
    <w:rsid w:val="000C6878"/>
    <w:rsid w:val="000C6B69"/>
    <w:rsid w:val="000C6D4A"/>
    <w:rsid w:val="000C6D60"/>
    <w:rsid w:val="000C70EF"/>
    <w:rsid w:val="000C71C6"/>
    <w:rsid w:val="000C721A"/>
    <w:rsid w:val="000C7225"/>
    <w:rsid w:val="000C729E"/>
    <w:rsid w:val="000C76DC"/>
    <w:rsid w:val="000C784B"/>
    <w:rsid w:val="000C7894"/>
    <w:rsid w:val="000C7BE4"/>
    <w:rsid w:val="000C7D03"/>
    <w:rsid w:val="000C7E52"/>
    <w:rsid w:val="000C7F76"/>
    <w:rsid w:val="000D009E"/>
    <w:rsid w:val="000D02A9"/>
    <w:rsid w:val="000D0351"/>
    <w:rsid w:val="000D0626"/>
    <w:rsid w:val="000D0778"/>
    <w:rsid w:val="000D0952"/>
    <w:rsid w:val="000D0A6B"/>
    <w:rsid w:val="000D0AFC"/>
    <w:rsid w:val="000D0C1E"/>
    <w:rsid w:val="000D0E6C"/>
    <w:rsid w:val="000D1275"/>
    <w:rsid w:val="000D12C9"/>
    <w:rsid w:val="000D1619"/>
    <w:rsid w:val="000D1B74"/>
    <w:rsid w:val="000D1CDD"/>
    <w:rsid w:val="000D1DAB"/>
    <w:rsid w:val="000D1DEC"/>
    <w:rsid w:val="000D1E2D"/>
    <w:rsid w:val="000D1E52"/>
    <w:rsid w:val="000D2404"/>
    <w:rsid w:val="000D2810"/>
    <w:rsid w:val="000D3533"/>
    <w:rsid w:val="000D38F4"/>
    <w:rsid w:val="000D3953"/>
    <w:rsid w:val="000D39BC"/>
    <w:rsid w:val="000D39C2"/>
    <w:rsid w:val="000D3B3C"/>
    <w:rsid w:val="000D3FDD"/>
    <w:rsid w:val="000D4116"/>
    <w:rsid w:val="000D41EB"/>
    <w:rsid w:val="000D4546"/>
    <w:rsid w:val="000D488E"/>
    <w:rsid w:val="000D4EE3"/>
    <w:rsid w:val="000D4F37"/>
    <w:rsid w:val="000D5342"/>
    <w:rsid w:val="000D5824"/>
    <w:rsid w:val="000D5A98"/>
    <w:rsid w:val="000D5BD3"/>
    <w:rsid w:val="000D5CD1"/>
    <w:rsid w:val="000D5DE0"/>
    <w:rsid w:val="000D61DB"/>
    <w:rsid w:val="000D65F3"/>
    <w:rsid w:val="000D694D"/>
    <w:rsid w:val="000D6DE1"/>
    <w:rsid w:val="000D6E35"/>
    <w:rsid w:val="000D70A3"/>
    <w:rsid w:val="000D7350"/>
    <w:rsid w:val="000D768F"/>
    <w:rsid w:val="000D76FD"/>
    <w:rsid w:val="000D7746"/>
    <w:rsid w:val="000D785F"/>
    <w:rsid w:val="000D7B0A"/>
    <w:rsid w:val="000D7DB5"/>
    <w:rsid w:val="000E0023"/>
    <w:rsid w:val="000E0336"/>
    <w:rsid w:val="000E0CF7"/>
    <w:rsid w:val="000E0D0B"/>
    <w:rsid w:val="000E0DCB"/>
    <w:rsid w:val="000E103D"/>
    <w:rsid w:val="000E1064"/>
    <w:rsid w:val="000E155B"/>
    <w:rsid w:val="000E1771"/>
    <w:rsid w:val="000E17A3"/>
    <w:rsid w:val="000E1D2F"/>
    <w:rsid w:val="000E1E00"/>
    <w:rsid w:val="000E2081"/>
    <w:rsid w:val="000E24E6"/>
    <w:rsid w:val="000E2723"/>
    <w:rsid w:val="000E2A54"/>
    <w:rsid w:val="000E31A4"/>
    <w:rsid w:val="000E352E"/>
    <w:rsid w:val="000E36BB"/>
    <w:rsid w:val="000E379B"/>
    <w:rsid w:val="000E3D4B"/>
    <w:rsid w:val="000E3E06"/>
    <w:rsid w:val="000E3F7C"/>
    <w:rsid w:val="000E4210"/>
    <w:rsid w:val="000E4724"/>
    <w:rsid w:val="000E47B4"/>
    <w:rsid w:val="000E49B3"/>
    <w:rsid w:val="000E4A29"/>
    <w:rsid w:val="000E4AC8"/>
    <w:rsid w:val="000E5004"/>
    <w:rsid w:val="000E51EF"/>
    <w:rsid w:val="000E523E"/>
    <w:rsid w:val="000E53D9"/>
    <w:rsid w:val="000E5495"/>
    <w:rsid w:val="000E586D"/>
    <w:rsid w:val="000E6275"/>
    <w:rsid w:val="000E633F"/>
    <w:rsid w:val="000E6349"/>
    <w:rsid w:val="000E68DE"/>
    <w:rsid w:val="000E6DA5"/>
    <w:rsid w:val="000E6E5B"/>
    <w:rsid w:val="000E6F03"/>
    <w:rsid w:val="000E7403"/>
    <w:rsid w:val="000E744B"/>
    <w:rsid w:val="000E758C"/>
    <w:rsid w:val="000E7A33"/>
    <w:rsid w:val="000E7AFD"/>
    <w:rsid w:val="000F0018"/>
    <w:rsid w:val="000F00BF"/>
    <w:rsid w:val="000F00C8"/>
    <w:rsid w:val="000F077F"/>
    <w:rsid w:val="000F0BA4"/>
    <w:rsid w:val="000F1217"/>
    <w:rsid w:val="000F1487"/>
    <w:rsid w:val="000F14FD"/>
    <w:rsid w:val="000F1516"/>
    <w:rsid w:val="000F1612"/>
    <w:rsid w:val="000F192C"/>
    <w:rsid w:val="000F1969"/>
    <w:rsid w:val="000F1BBC"/>
    <w:rsid w:val="000F1C8B"/>
    <w:rsid w:val="000F1DE7"/>
    <w:rsid w:val="000F221B"/>
    <w:rsid w:val="000F23F0"/>
    <w:rsid w:val="000F2717"/>
    <w:rsid w:val="000F276B"/>
    <w:rsid w:val="000F2A2F"/>
    <w:rsid w:val="000F2F5A"/>
    <w:rsid w:val="000F3109"/>
    <w:rsid w:val="000F3201"/>
    <w:rsid w:val="000F3301"/>
    <w:rsid w:val="000F3782"/>
    <w:rsid w:val="000F3898"/>
    <w:rsid w:val="000F3981"/>
    <w:rsid w:val="000F3B10"/>
    <w:rsid w:val="000F3B66"/>
    <w:rsid w:val="000F3CBD"/>
    <w:rsid w:val="000F4176"/>
    <w:rsid w:val="000F42D3"/>
    <w:rsid w:val="000F4431"/>
    <w:rsid w:val="000F4855"/>
    <w:rsid w:val="000F4A43"/>
    <w:rsid w:val="000F4B23"/>
    <w:rsid w:val="000F5274"/>
    <w:rsid w:val="000F5519"/>
    <w:rsid w:val="000F561D"/>
    <w:rsid w:val="000F582C"/>
    <w:rsid w:val="000F5B3A"/>
    <w:rsid w:val="000F600C"/>
    <w:rsid w:val="000F6037"/>
    <w:rsid w:val="000F613E"/>
    <w:rsid w:val="000F6281"/>
    <w:rsid w:val="000F64E0"/>
    <w:rsid w:val="000F65B3"/>
    <w:rsid w:val="000F69CB"/>
    <w:rsid w:val="000F6A38"/>
    <w:rsid w:val="000F6F09"/>
    <w:rsid w:val="000F6F86"/>
    <w:rsid w:val="000F70BF"/>
    <w:rsid w:val="000F7565"/>
    <w:rsid w:val="000F77C2"/>
    <w:rsid w:val="000F780A"/>
    <w:rsid w:val="000F783B"/>
    <w:rsid w:val="000F7B43"/>
    <w:rsid w:val="000F7BC0"/>
    <w:rsid w:val="000F7BC2"/>
    <w:rsid w:val="000F7CBE"/>
    <w:rsid w:val="00100BEF"/>
    <w:rsid w:val="00100DC0"/>
    <w:rsid w:val="00100F91"/>
    <w:rsid w:val="00101172"/>
    <w:rsid w:val="001011D8"/>
    <w:rsid w:val="0010180F"/>
    <w:rsid w:val="00101B1F"/>
    <w:rsid w:val="00101E20"/>
    <w:rsid w:val="00101FE5"/>
    <w:rsid w:val="001020A2"/>
    <w:rsid w:val="001023A7"/>
    <w:rsid w:val="00102A84"/>
    <w:rsid w:val="00102CDA"/>
    <w:rsid w:val="00102D1B"/>
    <w:rsid w:val="00102DEF"/>
    <w:rsid w:val="00102F6A"/>
    <w:rsid w:val="00103974"/>
    <w:rsid w:val="00103A04"/>
    <w:rsid w:val="00103D16"/>
    <w:rsid w:val="0010442B"/>
    <w:rsid w:val="00104683"/>
    <w:rsid w:val="0010491C"/>
    <w:rsid w:val="00104B99"/>
    <w:rsid w:val="00104E3B"/>
    <w:rsid w:val="00105181"/>
    <w:rsid w:val="001055A7"/>
    <w:rsid w:val="001057BE"/>
    <w:rsid w:val="00105807"/>
    <w:rsid w:val="00105898"/>
    <w:rsid w:val="00105906"/>
    <w:rsid w:val="00105907"/>
    <w:rsid w:val="00105A6F"/>
    <w:rsid w:val="00105EC4"/>
    <w:rsid w:val="001062D2"/>
    <w:rsid w:val="00106AA5"/>
    <w:rsid w:val="00106ACC"/>
    <w:rsid w:val="00106CE3"/>
    <w:rsid w:val="00107119"/>
    <w:rsid w:val="00107317"/>
    <w:rsid w:val="001073F4"/>
    <w:rsid w:val="00107403"/>
    <w:rsid w:val="001075C7"/>
    <w:rsid w:val="0010765A"/>
    <w:rsid w:val="001078BB"/>
    <w:rsid w:val="00107A74"/>
    <w:rsid w:val="00107E5E"/>
    <w:rsid w:val="00107F56"/>
    <w:rsid w:val="00107FC0"/>
    <w:rsid w:val="001100C6"/>
    <w:rsid w:val="00110163"/>
    <w:rsid w:val="001106DD"/>
    <w:rsid w:val="001108AE"/>
    <w:rsid w:val="00110BCC"/>
    <w:rsid w:val="00110C07"/>
    <w:rsid w:val="00110C0F"/>
    <w:rsid w:val="00110C88"/>
    <w:rsid w:val="00110E42"/>
    <w:rsid w:val="0011102E"/>
    <w:rsid w:val="0011105D"/>
    <w:rsid w:val="00111147"/>
    <w:rsid w:val="00111196"/>
    <w:rsid w:val="001113E3"/>
    <w:rsid w:val="001114C8"/>
    <w:rsid w:val="001115D0"/>
    <w:rsid w:val="001120A7"/>
    <w:rsid w:val="001120C7"/>
    <w:rsid w:val="001121D9"/>
    <w:rsid w:val="00112243"/>
    <w:rsid w:val="00112317"/>
    <w:rsid w:val="001123CB"/>
    <w:rsid w:val="001126EC"/>
    <w:rsid w:val="001127B3"/>
    <w:rsid w:val="001129FB"/>
    <w:rsid w:val="00112BA6"/>
    <w:rsid w:val="00112BD7"/>
    <w:rsid w:val="00112CC2"/>
    <w:rsid w:val="00112DC3"/>
    <w:rsid w:val="0011312A"/>
    <w:rsid w:val="0011315B"/>
    <w:rsid w:val="001138C6"/>
    <w:rsid w:val="00113A06"/>
    <w:rsid w:val="00113A5C"/>
    <w:rsid w:val="00113E80"/>
    <w:rsid w:val="00113ED4"/>
    <w:rsid w:val="00114000"/>
    <w:rsid w:val="001144B1"/>
    <w:rsid w:val="001145A4"/>
    <w:rsid w:val="0011466D"/>
    <w:rsid w:val="0011467E"/>
    <w:rsid w:val="0011498D"/>
    <w:rsid w:val="00114A10"/>
    <w:rsid w:val="00114C17"/>
    <w:rsid w:val="00114FC7"/>
    <w:rsid w:val="001157BE"/>
    <w:rsid w:val="00115D0B"/>
    <w:rsid w:val="00115F8C"/>
    <w:rsid w:val="00115FA9"/>
    <w:rsid w:val="0011619E"/>
    <w:rsid w:val="00116239"/>
    <w:rsid w:val="001164F4"/>
    <w:rsid w:val="0011666E"/>
    <w:rsid w:val="0011682B"/>
    <w:rsid w:val="00116872"/>
    <w:rsid w:val="001168EC"/>
    <w:rsid w:val="0011692A"/>
    <w:rsid w:val="00116D5A"/>
    <w:rsid w:val="00116E1B"/>
    <w:rsid w:val="00116FC7"/>
    <w:rsid w:val="00117001"/>
    <w:rsid w:val="0011704A"/>
    <w:rsid w:val="00117732"/>
    <w:rsid w:val="00117899"/>
    <w:rsid w:val="001179DC"/>
    <w:rsid w:val="00117D51"/>
    <w:rsid w:val="00117EC3"/>
    <w:rsid w:val="0012023E"/>
    <w:rsid w:val="00120310"/>
    <w:rsid w:val="00120318"/>
    <w:rsid w:val="00120508"/>
    <w:rsid w:val="001206E3"/>
    <w:rsid w:val="001207BC"/>
    <w:rsid w:val="001208E4"/>
    <w:rsid w:val="001208F0"/>
    <w:rsid w:val="001208FF"/>
    <w:rsid w:val="0012092F"/>
    <w:rsid w:val="00120BB1"/>
    <w:rsid w:val="00120DD3"/>
    <w:rsid w:val="00121066"/>
    <w:rsid w:val="00121151"/>
    <w:rsid w:val="00121787"/>
    <w:rsid w:val="0012230F"/>
    <w:rsid w:val="00122370"/>
    <w:rsid w:val="001223CE"/>
    <w:rsid w:val="001223F5"/>
    <w:rsid w:val="00122437"/>
    <w:rsid w:val="001224DC"/>
    <w:rsid w:val="00122534"/>
    <w:rsid w:val="001229BD"/>
    <w:rsid w:val="00122C03"/>
    <w:rsid w:val="00122C28"/>
    <w:rsid w:val="00123191"/>
    <w:rsid w:val="001234CB"/>
    <w:rsid w:val="001239EE"/>
    <w:rsid w:val="00123B98"/>
    <w:rsid w:val="00123D13"/>
    <w:rsid w:val="001242AF"/>
    <w:rsid w:val="001243DB"/>
    <w:rsid w:val="001244F7"/>
    <w:rsid w:val="0012455D"/>
    <w:rsid w:val="001245BB"/>
    <w:rsid w:val="00124639"/>
    <w:rsid w:val="0012528A"/>
    <w:rsid w:val="00125466"/>
    <w:rsid w:val="0012547A"/>
    <w:rsid w:val="00125532"/>
    <w:rsid w:val="0012562A"/>
    <w:rsid w:val="001259E5"/>
    <w:rsid w:val="00125B79"/>
    <w:rsid w:val="00125CF2"/>
    <w:rsid w:val="00125E7C"/>
    <w:rsid w:val="00125F12"/>
    <w:rsid w:val="001260C5"/>
    <w:rsid w:val="00126193"/>
    <w:rsid w:val="001262FD"/>
    <w:rsid w:val="00126456"/>
    <w:rsid w:val="001265AB"/>
    <w:rsid w:val="001266A5"/>
    <w:rsid w:val="0012684F"/>
    <w:rsid w:val="001268EC"/>
    <w:rsid w:val="0012744B"/>
    <w:rsid w:val="00127591"/>
    <w:rsid w:val="0012767D"/>
    <w:rsid w:val="0012797D"/>
    <w:rsid w:val="00127D65"/>
    <w:rsid w:val="00127F43"/>
    <w:rsid w:val="00127F8A"/>
    <w:rsid w:val="00130311"/>
    <w:rsid w:val="00130758"/>
    <w:rsid w:val="00130888"/>
    <w:rsid w:val="00130A40"/>
    <w:rsid w:val="00130CAC"/>
    <w:rsid w:val="00130CB0"/>
    <w:rsid w:val="00131135"/>
    <w:rsid w:val="0013115E"/>
    <w:rsid w:val="001314ED"/>
    <w:rsid w:val="00131639"/>
    <w:rsid w:val="001317AB"/>
    <w:rsid w:val="00131AAC"/>
    <w:rsid w:val="00131CCD"/>
    <w:rsid w:val="00131F2D"/>
    <w:rsid w:val="001324BB"/>
    <w:rsid w:val="001328D6"/>
    <w:rsid w:val="00132A40"/>
    <w:rsid w:val="00132A5C"/>
    <w:rsid w:val="00132C25"/>
    <w:rsid w:val="00133A30"/>
    <w:rsid w:val="00133BFD"/>
    <w:rsid w:val="00133CAD"/>
    <w:rsid w:val="001343E9"/>
    <w:rsid w:val="001346F2"/>
    <w:rsid w:val="00134BD8"/>
    <w:rsid w:val="00134E7C"/>
    <w:rsid w:val="00135077"/>
    <w:rsid w:val="001351AF"/>
    <w:rsid w:val="001352F1"/>
    <w:rsid w:val="00135537"/>
    <w:rsid w:val="001355FF"/>
    <w:rsid w:val="00135C93"/>
    <w:rsid w:val="00135E31"/>
    <w:rsid w:val="001360F2"/>
    <w:rsid w:val="0013634D"/>
    <w:rsid w:val="001369A7"/>
    <w:rsid w:val="00136A91"/>
    <w:rsid w:val="00136B60"/>
    <w:rsid w:val="00136C9C"/>
    <w:rsid w:val="00136D0F"/>
    <w:rsid w:val="00136F94"/>
    <w:rsid w:val="00136FDE"/>
    <w:rsid w:val="00136FEB"/>
    <w:rsid w:val="0013705F"/>
    <w:rsid w:val="0013739D"/>
    <w:rsid w:val="001375AE"/>
    <w:rsid w:val="001378FE"/>
    <w:rsid w:val="00137A3F"/>
    <w:rsid w:val="00137BB5"/>
    <w:rsid w:val="001400CF"/>
    <w:rsid w:val="0014053F"/>
    <w:rsid w:val="001405FE"/>
    <w:rsid w:val="001408C7"/>
    <w:rsid w:val="0014094E"/>
    <w:rsid w:val="00140D1A"/>
    <w:rsid w:val="00140D3E"/>
    <w:rsid w:val="00140D5F"/>
    <w:rsid w:val="00140F53"/>
    <w:rsid w:val="00141747"/>
    <w:rsid w:val="00141831"/>
    <w:rsid w:val="00141978"/>
    <w:rsid w:val="00141CF2"/>
    <w:rsid w:val="00141DEA"/>
    <w:rsid w:val="00142312"/>
    <w:rsid w:val="00142AE6"/>
    <w:rsid w:val="00142BE5"/>
    <w:rsid w:val="00142DC2"/>
    <w:rsid w:val="001430FD"/>
    <w:rsid w:val="001433DA"/>
    <w:rsid w:val="0014343B"/>
    <w:rsid w:val="0014363D"/>
    <w:rsid w:val="0014442F"/>
    <w:rsid w:val="00144708"/>
    <w:rsid w:val="00144AEB"/>
    <w:rsid w:val="00144B31"/>
    <w:rsid w:val="00144FDF"/>
    <w:rsid w:val="00145134"/>
    <w:rsid w:val="00145173"/>
    <w:rsid w:val="00145263"/>
    <w:rsid w:val="0014579E"/>
    <w:rsid w:val="001459C9"/>
    <w:rsid w:val="00145A7A"/>
    <w:rsid w:val="00145D1F"/>
    <w:rsid w:val="001460C2"/>
    <w:rsid w:val="001462F2"/>
    <w:rsid w:val="00146489"/>
    <w:rsid w:val="00146751"/>
    <w:rsid w:val="0014686F"/>
    <w:rsid w:val="0014716C"/>
    <w:rsid w:val="0014718C"/>
    <w:rsid w:val="001471BB"/>
    <w:rsid w:val="001471ED"/>
    <w:rsid w:val="001471FD"/>
    <w:rsid w:val="00147345"/>
    <w:rsid w:val="00147473"/>
    <w:rsid w:val="00147744"/>
    <w:rsid w:val="00147897"/>
    <w:rsid w:val="00147C30"/>
    <w:rsid w:val="00150087"/>
    <w:rsid w:val="0015087F"/>
    <w:rsid w:val="00150ADF"/>
    <w:rsid w:val="00150FF7"/>
    <w:rsid w:val="00151371"/>
    <w:rsid w:val="001516CD"/>
    <w:rsid w:val="0015173F"/>
    <w:rsid w:val="00151A23"/>
    <w:rsid w:val="00151AF7"/>
    <w:rsid w:val="00151EEB"/>
    <w:rsid w:val="001521FE"/>
    <w:rsid w:val="001522CA"/>
    <w:rsid w:val="001523B5"/>
    <w:rsid w:val="00152400"/>
    <w:rsid w:val="00152676"/>
    <w:rsid w:val="00152AC5"/>
    <w:rsid w:val="00152DBD"/>
    <w:rsid w:val="0015332F"/>
    <w:rsid w:val="00153930"/>
    <w:rsid w:val="00153963"/>
    <w:rsid w:val="00153AF7"/>
    <w:rsid w:val="00153F04"/>
    <w:rsid w:val="00153FD9"/>
    <w:rsid w:val="001544FC"/>
    <w:rsid w:val="00154AA4"/>
    <w:rsid w:val="00155217"/>
    <w:rsid w:val="00155504"/>
    <w:rsid w:val="0015576D"/>
    <w:rsid w:val="00155AE1"/>
    <w:rsid w:val="00155B69"/>
    <w:rsid w:val="00155D65"/>
    <w:rsid w:val="00155DB9"/>
    <w:rsid w:val="00155EC7"/>
    <w:rsid w:val="00155EF9"/>
    <w:rsid w:val="0015603F"/>
    <w:rsid w:val="00156270"/>
    <w:rsid w:val="00156463"/>
    <w:rsid w:val="0015648C"/>
    <w:rsid w:val="00156493"/>
    <w:rsid w:val="00156525"/>
    <w:rsid w:val="00156693"/>
    <w:rsid w:val="00156E81"/>
    <w:rsid w:val="00157412"/>
    <w:rsid w:val="001578E1"/>
    <w:rsid w:val="00157ACA"/>
    <w:rsid w:val="00157B90"/>
    <w:rsid w:val="00157D84"/>
    <w:rsid w:val="00160016"/>
    <w:rsid w:val="001602C9"/>
    <w:rsid w:val="00160517"/>
    <w:rsid w:val="001606E2"/>
    <w:rsid w:val="0016080A"/>
    <w:rsid w:val="001609EC"/>
    <w:rsid w:val="00160B39"/>
    <w:rsid w:val="00160D20"/>
    <w:rsid w:val="00160DDB"/>
    <w:rsid w:val="001610A3"/>
    <w:rsid w:val="001610B6"/>
    <w:rsid w:val="00161498"/>
    <w:rsid w:val="0016166B"/>
    <w:rsid w:val="001616BD"/>
    <w:rsid w:val="001619AF"/>
    <w:rsid w:val="00161FAC"/>
    <w:rsid w:val="0016213C"/>
    <w:rsid w:val="00162450"/>
    <w:rsid w:val="00162756"/>
    <w:rsid w:val="00162934"/>
    <w:rsid w:val="00162BE8"/>
    <w:rsid w:val="0016309E"/>
    <w:rsid w:val="0016324B"/>
    <w:rsid w:val="00163299"/>
    <w:rsid w:val="0016335C"/>
    <w:rsid w:val="001636C9"/>
    <w:rsid w:val="00163747"/>
    <w:rsid w:val="0016394C"/>
    <w:rsid w:val="001642CB"/>
    <w:rsid w:val="00164308"/>
    <w:rsid w:val="001643E4"/>
    <w:rsid w:val="0016447B"/>
    <w:rsid w:val="00164746"/>
    <w:rsid w:val="0016493F"/>
    <w:rsid w:val="001649D1"/>
    <w:rsid w:val="00164C2C"/>
    <w:rsid w:val="00164D6C"/>
    <w:rsid w:val="00164E34"/>
    <w:rsid w:val="00164F60"/>
    <w:rsid w:val="00165463"/>
    <w:rsid w:val="00165472"/>
    <w:rsid w:val="00165528"/>
    <w:rsid w:val="00165AC1"/>
    <w:rsid w:val="00165DD0"/>
    <w:rsid w:val="00165F15"/>
    <w:rsid w:val="00166125"/>
    <w:rsid w:val="001661A0"/>
    <w:rsid w:val="00166390"/>
    <w:rsid w:val="00166599"/>
    <w:rsid w:val="001667D8"/>
    <w:rsid w:val="00166824"/>
    <w:rsid w:val="00166883"/>
    <w:rsid w:val="001668BF"/>
    <w:rsid w:val="001668DF"/>
    <w:rsid w:val="00166A3E"/>
    <w:rsid w:val="00166B26"/>
    <w:rsid w:val="00166EAB"/>
    <w:rsid w:val="00166FAF"/>
    <w:rsid w:val="00166FFB"/>
    <w:rsid w:val="001672E6"/>
    <w:rsid w:val="001672F0"/>
    <w:rsid w:val="00167397"/>
    <w:rsid w:val="00167463"/>
    <w:rsid w:val="00167544"/>
    <w:rsid w:val="00167C88"/>
    <w:rsid w:val="00167E00"/>
    <w:rsid w:val="00167E02"/>
    <w:rsid w:val="001700C0"/>
    <w:rsid w:val="00170114"/>
    <w:rsid w:val="00170344"/>
    <w:rsid w:val="001705A9"/>
    <w:rsid w:val="001708A8"/>
    <w:rsid w:val="00170AB7"/>
    <w:rsid w:val="00170AEA"/>
    <w:rsid w:val="00170E0F"/>
    <w:rsid w:val="00170E77"/>
    <w:rsid w:val="00170E98"/>
    <w:rsid w:val="00170F86"/>
    <w:rsid w:val="00171035"/>
    <w:rsid w:val="001713A9"/>
    <w:rsid w:val="0017143A"/>
    <w:rsid w:val="00171611"/>
    <w:rsid w:val="0017180E"/>
    <w:rsid w:val="00171A18"/>
    <w:rsid w:val="00171D22"/>
    <w:rsid w:val="00171ED7"/>
    <w:rsid w:val="001728FF"/>
    <w:rsid w:val="00172920"/>
    <w:rsid w:val="00172C82"/>
    <w:rsid w:val="00173298"/>
    <w:rsid w:val="0017346A"/>
    <w:rsid w:val="0017367D"/>
    <w:rsid w:val="00173991"/>
    <w:rsid w:val="00173A04"/>
    <w:rsid w:val="00173DA2"/>
    <w:rsid w:val="00173EDC"/>
    <w:rsid w:val="00173F95"/>
    <w:rsid w:val="001740D0"/>
    <w:rsid w:val="0017471F"/>
    <w:rsid w:val="00174729"/>
    <w:rsid w:val="00174879"/>
    <w:rsid w:val="00174921"/>
    <w:rsid w:val="00174C06"/>
    <w:rsid w:val="00174DED"/>
    <w:rsid w:val="001751FB"/>
    <w:rsid w:val="001752D9"/>
    <w:rsid w:val="0017599C"/>
    <w:rsid w:val="00175B85"/>
    <w:rsid w:val="00175BE3"/>
    <w:rsid w:val="00175CC5"/>
    <w:rsid w:val="00175F95"/>
    <w:rsid w:val="001763B8"/>
    <w:rsid w:val="0017699C"/>
    <w:rsid w:val="00176A7A"/>
    <w:rsid w:val="00176A83"/>
    <w:rsid w:val="00176CD5"/>
    <w:rsid w:val="00176DE8"/>
    <w:rsid w:val="001771B3"/>
    <w:rsid w:val="001775A1"/>
    <w:rsid w:val="00177620"/>
    <w:rsid w:val="00177662"/>
    <w:rsid w:val="00177933"/>
    <w:rsid w:val="00177DA5"/>
    <w:rsid w:val="00177EBE"/>
    <w:rsid w:val="00177EC6"/>
    <w:rsid w:val="00180172"/>
    <w:rsid w:val="00180183"/>
    <w:rsid w:val="001803DB"/>
    <w:rsid w:val="00180688"/>
    <w:rsid w:val="00180695"/>
    <w:rsid w:val="00180696"/>
    <w:rsid w:val="00180849"/>
    <w:rsid w:val="00180D16"/>
    <w:rsid w:val="00180D48"/>
    <w:rsid w:val="00180DC7"/>
    <w:rsid w:val="001816E0"/>
    <w:rsid w:val="00181B7C"/>
    <w:rsid w:val="00181D97"/>
    <w:rsid w:val="001820C6"/>
    <w:rsid w:val="001820FA"/>
    <w:rsid w:val="00182703"/>
    <w:rsid w:val="0018298E"/>
    <w:rsid w:val="00182C64"/>
    <w:rsid w:val="00182E62"/>
    <w:rsid w:val="00182F52"/>
    <w:rsid w:val="0018339B"/>
    <w:rsid w:val="00183773"/>
    <w:rsid w:val="001837DD"/>
    <w:rsid w:val="00183AF4"/>
    <w:rsid w:val="00183D48"/>
    <w:rsid w:val="00183FFF"/>
    <w:rsid w:val="00184097"/>
    <w:rsid w:val="001840D0"/>
    <w:rsid w:val="0018424E"/>
    <w:rsid w:val="0018432D"/>
    <w:rsid w:val="001844FB"/>
    <w:rsid w:val="001849CC"/>
    <w:rsid w:val="00184B73"/>
    <w:rsid w:val="00184C58"/>
    <w:rsid w:val="00184E38"/>
    <w:rsid w:val="001851A5"/>
    <w:rsid w:val="00185405"/>
    <w:rsid w:val="00185A62"/>
    <w:rsid w:val="00185BAD"/>
    <w:rsid w:val="00185C12"/>
    <w:rsid w:val="00186076"/>
    <w:rsid w:val="00186306"/>
    <w:rsid w:val="0018656D"/>
    <w:rsid w:val="00186A1C"/>
    <w:rsid w:val="00186B07"/>
    <w:rsid w:val="00186F08"/>
    <w:rsid w:val="0018761F"/>
    <w:rsid w:val="001878F0"/>
    <w:rsid w:val="00187A76"/>
    <w:rsid w:val="00187C74"/>
    <w:rsid w:val="0019005B"/>
    <w:rsid w:val="0019046F"/>
    <w:rsid w:val="001904BC"/>
    <w:rsid w:val="001905EA"/>
    <w:rsid w:val="00190BAD"/>
    <w:rsid w:val="0019101E"/>
    <w:rsid w:val="001913A9"/>
    <w:rsid w:val="00191C71"/>
    <w:rsid w:val="00191CCF"/>
    <w:rsid w:val="00191E1C"/>
    <w:rsid w:val="0019204A"/>
    <w:rsid w:val="00192183"/>
    <w:rsid w:val="00192516"/>
    <w:rsid w:val="001926AF"/>
    <w:rsid w:val="001928D3"/>
    <w:rsid w:val="00192CD1"/>
    <w:rsid w:val="00192D85"/>
    <w:rsid w:val="00193184"/>
    <w:rsid w:val="00193222"/>
    <w:rsid w:val="001933BE"/>
    <w:rsid w:val="0019372C"/>
    <w:rsid w:val="0019416C"/>
    <w:rsid w:val="00194929"/>
    <w:rsid w:val="00194E30"/>
    <w:rsid w:val="001951BD"/>
    <w:rsid w:val="0019542C"/>
    <w:rsid w:val="00195498"/>
    <w:rsid w:val="00195587"/>
    <w:rsid w:val="0019558D"/>
    <w:rsid w:val="00195748"/>
    <w:rsid w:val="00195A3C"/>
    <w:rsid w:val="00195F3E"/>
    <w:rsid w:val="00196504"/>
    <w:rsid w:val="0019678F"/>
    <w:rsid w:val="00196DA5"/>
    <w:rsid w:val="00197971"/>
    <w:rsid w:val="00197A21"/>
    <w:rsid w:val="00197A5F"/>
    <w:rsid w:val="00197B5B"/>
    <w:rsid w:val="00197C7D"/>
    <w:rsid w:val="00197CA4"/>
    <w:rsid w:val="00197E4A"/>
    <w:rsid w:val="00197E79"/>
    <w:rsid w:val="001A0160"/>
    <w:rsid w:val="001A06B1"/>
    <w:rsid w:val="001A07F5"/>
    <w:rsid w:val="001A0883"/>
    <w:rsid w:val="001A097C"/>
    <w:rsid w:val="001A11F5"/>
    <w:rsid w:val="001A17C1"/>
    <w:rsid w:val="001A181E"/>
    <w:rsid w:val="001A21E5"/>
    <w:rsid w:val="001A2AA1"/>
    <w:rsid w:val="001A2B45"/>
    <w:rsid w:val="001A2C9F"/>
    <w:rsid w:val="001A2D27"/>
    <w:rsid w:val="001A2D46"/>
    <w:rsid w:val="001A2F74"/>
    <w:rsid w:val="001A2FDA"/>
    <w:rsid w:val="001A3079"/>
    <w:rsid w:val="001A395D"/>
    <w:rsid w:val="001A3A3C"/>
    <w:rsid w:val="001A3D49"/>
    <w:rsid w:val="001A3EB6"/>
    <w:rsid w:val="001A4747"/>
    <w:rsid w:val="001A49BA"/>
    <w:rsid w:val="001A4C90"/>
    <w:rsid w:val="001A4D4C"/>
    <w:rsid w:val="001A4D95"/>
    <w:rsid w:val="001A4EA0"/>
    <w:rsid w:val="001A505B"/>
    <w:rsid w:val="001A547B"/>
    <w:rsid w:val="001A5545"/>
    <w:rsid w:val="001A5DD4"/>
    <w:rsid w:val="001A6083"/>
    <w:rsid w:val="001A60FA"/>
    <w:rsid w:val="001A651C"/>
    <w:rsid w:val="001A698E"/>
    <w:rsid w:val="001A6A7D"/>
    <w:rsid w:val="001A6C98"/>
    <w:rsid w:val="001A6D09"/>
    <w:rsid w:val="001A6DA5"/>
    <w:rsid w:val="001A735A"/>
    <w:rsid w:val="001A745C"/>
    <w:rsid w:val="001A75BB"/>
    <w:rsid w:val="001A78F3"/>
    <w:rsid w:val="001A7E77"/>
    <w:rsid w:val="001B01E3"/>
    <w:rsid w:val="001B02C1"/>
    <w:rsid w:val="001B02C6"/>
    <w:rsid w:val="001B0860"/>
    <w:rsid w:val="001B08BD"/>
    <w:rsid w:val="001B0911"/>
    <w:rsid w:val="001B09DF"/>
    <w:rsid w:val="001B0A96"/>
    <w:rsid w:val="001B0C30"/>
    <w:rsid w:val="001B0C3C"/>
    <w:rsid w:val="001B0CB8"/>
    <w:rsid w:val="001B0FCC"/>
    <w:rsid w:val="001B12A5"/>
    <w:rsid w:val="001B1504"/>
    <w:rsid w:val="001B1688"/>
    <w:rsid w:val="001B17A3"/>
    <w:rsid w:val="001B1A75"/>
    <w:rsid w:val="001B1D5E"/>
    <w:rsid w:val="001B1E2E"/>
    <w:rsid w:val="001B22FB"/>
    <w:rsid w:val="001B23D4"/>
    <w:rsid w:val="001B29EC"/>
    <w:rsid w:val="001B2B3D"/>
    <w:rsid w:val="001B2EF7"/>
    <w:rsid w:val="001B2EFD"/>
    <w:rsid w:val="001B2FDE"/>
    <w:rsid w:val="001B342B"/>
    <w:rsid w:val="001B350B"/>
    <w:rsid w:val="001B354F"/>
    <w:rsid w:val="001B379A"/>
    <w:rsid w:val="001B38D0"/>
    <w:rsid w:val="001B3C46"/>
    <w:rsid w:val="001B3D27"/>
    <w:rsid w:val="001B3F93"/>
    <w:rsid w:val="001B40E6"/>
    <w:rsid w:val="001B44B2"/>
    <w:rsid w:val="001B4721"/>
    <w:rsid w:val="001B4B34"/>
    <w:rsid w:val="001B4DB5"/>
    <w:rsid w:val="001B4F9D"/>
    <w:rsid w:val="001B506A"/>
    <w:rsid w:val="001B509F"/>
    <w:rsid w:val="001B5174"/>
    <w:rsid w:val="001B5283"/>
    <w:rsid w:val="001B5369"/>
    <w:rsid w:val="001B5391"/>
    <w:rsid w:val="001B5AEC"/>
    <w:rsid w:val="001B605F"/>
    <w:rsid w:val="001B61CF"/>
    <w:rsid w:val="001B6558"/>
    <w:rsid w:val="001B667B"/>
    <w:rsid w:val="001B6784"/>
    <w:rsid w:val="001B68A8"/>
    <w:rsid w:val="001B6B1C"/>
    <w:rsid w:val="001B6C20"/>
    <w:rsid w:val="001B73A9"/>
    <w:rsid w:val="001B774C"/>
    <w:rsid w:val="001B7A97"/>
    <w:rsid w:val="001B7D6E"/>
    <w:rsid w:val="001B7E80"/>
    <w:rsid w:val="001B7FA8"/>
    <w:rsid w:val="001C05F1"/>
    <w:rsid w:val="001C0942"/>
    <w:rsid w:val="001C09E7"/>
    <w:rsid w:val="001C0CB5"/>
    <w:rsid w:val="001C0CBD"/>
    <w:rsid w:val="001C0DE0"/>
    <w:rsid w:val="001C1227"/>
    <w:rsid w:val="001C13CD"/>
    <w:rsid w:val="001C147C"/>
    <w:rsid w:val="001C15AD"/>
    <w:rsid w:val="001C15B2"/>
    <w:rsid w:val="001C18D9"/>
    <w:rsid w:val="001C1E8D"/>
    <w:rsid w:val="001C1FF9"/>
    <w:rsid w:val="001C21DE"/>
    <w:rsid w:val="001C229C"/>
    <w:rsid w:val="001C244E"/>
    <w:rsid w:val="001C247E"/>
    <w:rsid w:val="001C24B8"/>
    <w:rsid w:val="001C27A4"/>
    <w:rsid w:val="001C292E"/>
    <w:rsid w:val="001C2A38"/>
    <w:rsid w:val="001C2CA0"/>
    <w:rsid w:val="001C2F8D"/>
    <w:rsid w:val="001C3153"/>
    <w:rsid w:val="001C35CA"/>
    <w:rsid w:val="001C3607"/>
    <w:rsid w:val="001C3862"/>
    <w:rsid w:val="001C387D"/>
    <w:rsid w:val="001C39DD"/>
    <w:rsid w:val="001C3A8B"/>
    <w:rsid w:val="001C3A94"/>
    <w:rsid w:val="001C3C58"/>
    <w:rsid w:val="001C3D0B"/>
    <w:rsid w:val="001C3E05"/>
    <w:rsid w:val="001C404F"/>
    <w:rsid w:val="001C4127"/>
    <w:rsid w:val="001C41C2"/>
    <w:rsid w:val="001C42F4"/>
    <w:rsid w:val="001C4710"/>
    <w:rsid w:val="001C48FA"/>
    <w:rsid w:val="001C49A7"/>
    <w:rsid w:val="001C49A9"/>
    <w:rsid w:val="001C4F39"/>
    <w:rsid w:val="001C5045"/>
    <w:rsid w:val="001C5070"/>
    <w:rsid w:val="001C52A2"/>
    <w:rsid w:val="001C54AA"/>
    <w:rsid w:val="001C5DAA"/>
    <w:rsid w:val="001C5E90"/>
    <w:rsid w:val="001C6407"/>
    <w:rsid w:val="001C648F"/>
    <w:rsid w:val="001C65F9"/>
    <w:rsid w:val="001C6725"/>
    <w:rsid w:val="001C6885"/>
    <w:rsid w:val="001C6AD2"/>
    <w:rsid w:val="001C6C78"/>
    <w:rsid w:val="001C7182"/>
    <w:rsid w:val="001C7717"/>
    <w:rsid w:val="001C779B"/>
    <w:rsid w:val="001C794C"/>
    <w:rsid w:val="001C7C4C"/>
    <w:rsid w:val="001C7CCC"/>
    <w:rsid w:val="001D016E"/>
    <w:rsid w:val="001D0197"/>
    <w:rsid w:val="001D0501"/>
    <w:rsid w:val="001D0536"/>
    <w:rsid w:val="001D07E0"/>
    <w:rsid w:val="001D09AA"/>
    <w:rsid w:val="001D0B6A"/>
    <w:rsid w:val="001D0EC1"/>
    <w:rsid w:val="001D10CF"/>
    <w:rsid w:val="001D1104"/>
    <w:rsid w:val="001D11E0"/>
    <w:rsid w:val="001D158B"/>
    <w:rsid w:val="001D15D9"/>
    <w:rsid w:val="001D1A61"/>
    <w:rsid w:val="001D1CE6"/>
    <w:rsid w:val="001D1FF5"/>
    <w:rsid w:val="001D26B0"/>
    <w:rsid w:val="001D27E4"/>
    <w:rsid w:val="001D29A3"/>
    <w:rsid w:val="001D31D7"/>
    <w:rsid w:val="001D33FA"/>
    <w:rsid w:val="001D39B3"/>
    <w:rsid w:val="001D4288"/>
    <w:rsid w:val="001D4394"/>
    <w:rsid w:val="001D43F4"/>
    <w:rsid w:val="001D4659"/>
    <w:rsid w:val="001D47BA"/>
    <w:rsid w:val="001D49D7"/>
    <w:rsid w:val="001D4EA1"/>
    <w:rsid w:val="001D4F9E"/>
    <w:rsid w:val="001D5242"/>
    <w:rsid w:val="001D52D4"/>
    <w:rsid w:val="001D52E5"/>
    <w:rsid w:val="001D53C9"/>
    <w:rsid w:val="001D53FA"/>
    <w:rsid w:val="001D55C0"/>
    <w:rsid w:val="001D5823"/>
    <w:rsid w:val="001D618B"/>
    <w:rsid w:val="001D6341"/>
    <w:rsid w:val="001D65EE"/>
    <w:rsid w:val="001D6A54"/>
    <w:rsid w:val="001D6D72"/>
    <w:rsid w:val="001D6DFB"/>
    <w:rsid w:val="001D6E33"/>
    <w:rsid w:val="001D6ECD"/>
    <w:rsid w:val="001D7519"/>
    <w:rsid w:val="001D7F20"/>
    <w:rsid w:val="001E009C"/>
    <w:rsid w:val="001E00CA"/>
    <w:rsid w:val="001E0314"/>
    <w:rsid w:val="001E0777"/>
    <w:rsid w:val="001E0AC0"/>
    <w:rsid w:val="001E0D44"/>
    <w:rsid w:val="001E10EE"/>
    <w:rsid w:val="001E137F"/>
    <w:rsid w:val="001E1424"/>
    <w:rsid w:val="001E15FD"/>
    <w:rsid w:val="001E16C2"/>
    <w:rsid w:val="001E1732"/>
    <w:rsid w:val="001E18AB"/>
    <w:rsid w:val="001E1B7C"/>
    <w:rsid w:val="001E1E98"/>
    <w:rsid w:val="001E2464"/>
    <w:rsid w:val="001E2733"/>
    <w:rsid w:val="001E28A6"/>
    <w:rsid w:val="001E295C"/>
    <w:rsid w:val="001E296F"/>
    <w:rsid w:val="001E2F23"/>
    <w:rsid w:val="001E3069"/>
    <w:rsid w:val="001E32F3"/>
    <w:rsid w:val="001E32F7"/>
    <w:rsid w:val="001E33A8"/>
    <w:rsid w:val="001E33C8"/>
    <w:rsid w:val="001E355B"/>
    <w:rsid w:val="001E389F"/>
    <w:rsid w:val="001E3A5B"/>
    <w:rsid w:val="001E3ED0"/>
    <w:rsid w:val="001E40E2"/>
    <w:rsid w:val="001E46AE"/>
    <w:rsid w:val="001E4799"/>
    <w:rsid w:val="001E485E"/>
    <w:rsid w:val="001E491D"/>
    <w:rsid w:val="001E495C"/>
    <w:rsid w:val="001E4B9A"/>
    <w:rsid w:val="001E4ECA"/>
    <w:rsid w:val="001E4EED"/>
    <w:rsid w:val="001E4FC7"/>
    <w:rsid w:val="001E503E"/>
    <w:rsid w:val="001E504D"/>
    <w:rsid w:val="001E517B"/>
    <w:rsid w:val="001E5227"/>
    <w:rsid w:val="001E551F"/>
    <w:rsid w:val="001E57E5"/>
    <w:rsid w:val="001E58B5"/>
    <w:rsid w:val="001E5F26"/>
    <w:rsid w:val="001E5F37"/>
    <w:rsid w:val="001E6183"/>
    <w:rsid w:val="001E61EA"/>
    <w:rsid w:val="001E61F3"/>
    <w:rsid w:val="001E661C"/>
    <w:rsid w:val="001E6884"/>
    <w:rsid w:val="001E6934"/>
    <w:rsid w:val="001E6A37"/>
    <w:rsid w:val="001E6C29"/>
    <w:rsid w:val="001E6C38"/>
    <w:rsid w:val="001E6F97"/>
    <w:rsid w:val="001E702E"/>
    <w:rsid w:val="001E71B3"/>
    <w:rsid w:val="001E71C4"/>
    <w:rsid w:val="001E76E7"/>
    <w:rsid w:val="001E7763"/>
    <w:rsid w:val="001E7853"/>
    <w:rsid w:val="001E7AAF"/>
    <w:rsid w:val="001E7AB8"/>
    <w:rsid w:val="001E7B7D"/>
    <w:rsid w:val="001E7B84"/>
    <w:rsid w:val="001E7BAB"/>
    <w:rsid w:val="001E7C58"/>
    <w:rsid w:val="001E7FF6"/>
    <w:rsid w:val="001F03F3"/>
    <w:rsid w:val="001F03F7"/>
    <w:rsid w:val="001F0448"/>
    <w:rsid w:val="001F0533"/>
    <w:rsid w:val="001F080F"/>
    <w:rsid w:val="001F09E1"/>
    <w:rsid w:val="001F128F"/>
    <w:rsid w:val="001F1EE1"/>
    <w:rsid w:val="001F256D"/>
    <w:rsid w:val="001F2767"/>
    <w:rsid w:val="001F29FE"/>
    <w:rsid w:val="001F2B52"/>
    <w:rsid w:val="001F2BFF"/>
    <w:rsid w:val="001F2CAC"/>
    <w:rsid w:val="001F2DEB"/>
    <w:rsid w:val="001F39BC"/>
    <w:rsid w:val="001F3B7F"/>
    <w:rsid w:val="001F3F78"/>
    <w:rsid w:val="001F445C"/>
    <w:rsid w:val="001F4691"/>
    <w:rsid w:val="001F4AA0"/>
    <w:rsid w:val="001F4CBE"/>
    <w:rsid w:val="001F4DBF"/>
    <w:rsid w:val="001F51E7"/>
    <w:rsid w:val="001F52CD"/>
    <w:rsid w:val="001F555A"/>
    <w:rsid w:val="001F57E9"/>
    <w:rsid w:val="001F5E6B"/>
    <w:rsid w:val="001F61B6"/>
    <w:rsid w:val="001F6781"/>
    <w:rsid w:val="001F67EF"/>
    <w:rsid w:val="001F6C6A"/>
    <w:rsid w:val="001F6E38"/>
    <w:rsid w:val="001F6EC0"/>
    <w:rsid w:val="001F7121"/>
    <w:rsid w:val="001F7585"/>
    <w:rsid w:val="001F761A"/>
    <w:rsid w:val="001F7BD3"/>
    <w:rsid w:val="001F7C80"/>
    <w:rsid w:val="001F7D6B"/>
    <w:rsid w:val="001F7DC7"/>
    <w:rsid w:val="001F7DFF"/>
    <w:rsid w:val="00200066"/>
    <w:rsid w:val="002003C0"/>
    <w:rsid w:val="002004C4"/>
    <w:rsid w:val="002004DF"/>
    <w:rsid w:val="00200646"/>
    <w:rsid w:val="002006D4"/>
    <w:rsid w:val="00200E29"/>
    <w:rsid w:val="00200E3B"/>
    <w:rsid w:val="0020119C"/>
    <w:rsid w:val="002013B7"/>
    <w:rsid w:val="0020167A"/>
    <w:rsid w:val="0020169C"/>
    <w:rsid w:val="00201A5D"/>
    <w:rsid w:val="00201CA2"/>
    <w:rsid w:val="00201DAF"/>
    <w:rsid w:val="00201E58"/>
    <w:rsid w:val="00202688"/>
    <w:rsid w:val="0020271B"/>
    <w:rsid w:val="00202767"/>
    <w:rsid w:val="002028A3"/>
    <w:rsid w:val="002028E5"/>
    <w:rsid w:val="00202A4F"/>
    <w:rsid w:val="00202B54"/>
    <w:rsid w:val="00202B8E"/>
    <w:rsid w:val="00202CA5"/>
    <w:rsid w:val="00202D4A"/>
    <w:rsid w:val="00203391"/>
    <w:rsid w:val="00203410"/>
    <w:rsid w:val="00203703"/>
    <w:rsid w:val="0020390D"/>
    <w:rsid w:val="00203976"/>
    <w:rsid w:val="00203CFB"/>
    <w:rsid w:val="00203E8E"/>
    <w:rsid w:val="00203F63"/>
    <w:rsid w:val="00203FD6"/>
    <w:rsid w:val="00204100"/>
    <w:rsid w:val="002043A6"/>
    <w:rsid w:val="0020461E"/>
    <w:rsid w:val="00204AC6"/>
    <w:rsid w:val="00204CF0"/>
    <w:rsid w:val="00204E9D"/>
    <w:rsid w:val="002053C9"/>
    <w:rsid w:val="002056AB"/>
    <w:rsid w:val="002059E9"/>
    <w:rsid w:val="00205BBD"/>
    <w:rsid w:val="00205D76"/>
    <w:rsid w:val="00205D77"/>
    <w:rsid w:val="0020643D"/>
    <w:rsid w:val="00206481"/>
    <w:rsid w:val="00206639"/>
    <w:rsid w:val="0020670B"/>
    <w:rsid w:val="002067F5"/>
    <w:rsid w:val="002068DB"/>
    <w:rsid w:val="00206930"/>
    <w:rsid w:val="00206D6A"/>
    <w:rsid w:val="00206DA1"/>
    <w:rsid w:val="00207276"/>
    <w:rsid w:val="00207993"/>
    <w:rsid w:val="002079B4"/>
    <w:rsid w:val="00207E63"/>
    <w:rsid w:val="00210588"/>
    <w:rsid w:val="002108B5"/>
    <w:rsid w:val="002109B5"/>
    <w:rsid w:val="002109FC"/>
    <w:rsid w:val="00210A6D"/>
    <w:rsid w:val="00210B8F"/>
    <w:rsid w:val="00210E78"/>
    <w:rsid w:val="00210F4E"/>
    <w:rsid w:val="0021103A"/>
    <w:rsid w:val="002119FA"/>
    <w:rsid w:val="00211A06"/>
    <w:rsid w:val="00211B38"/>
    <w:rsid w:val="002125BA"/>
    <w:rsid w:val="00212655"/>
    <w:rsid w:val="0021285E"/>
    <w:rsid w:val="0021295F"/>
    <w:rsid w:val="00212C6B"/>
    <w:rsid w:val="00212EFA"/>
    <w:rsid w:val="0021308A"/>
    <w:rsid w:val="002136A7"/>
    <w:rsid w:val="00213CFF"/>
    <w:rsid w:val="00213E94"/>
    <w:rsid w:val="00214013"/>
    <w:rsid w:val="002140F3"/>
    <w:rsid w:val="00214619"/>
    <w:rsid w:val="0021535E"/>
    <w:rsid w:val="00215B93"/>
    <w:rsid w:val="00215D8A"/>
    <w:rsid w:val="0021625D"/>
    <w:rsid w:val="0021638A"/>
    <w:rsid w:val="002165E1"/>
    <w:rsid w:val="002167F9"/>
    <w:rsid w:val="002169E4"/>
    <w:rsid w:val="00216A7F"/>
    <w:rsid w:val="00216BBB"/>
    <w:rsid w:val="00216CA6"/>
    <w:rsid w:val="002174EA"/>
    <w:rsid w:val="00217BDE"/>
    <w:rsid w:val="0022044C"/>
    <w:rsid w:val="002206C1"/>
    <w:rsid w:val="00220D57"/>
    <w:rsid w:val="00220EBB"/>
    <w:rsid w:val="00220F4A"/>
    <w:rsid w:val="00221190"/>
    <w:rsid w:val="002214D8"/>
    <w:rsid w:val="0022152D"/>
    <w:rsid w:val="00221812"/>
    <w:rsid w:val="002219E2"/>
    <w:rsid w:val="00221B26"/>
    <w:rsid w:val="00221CE7"/>
    <w:rsid w:val="00221D67"/>
    <w:rsid w:val="00221F04"/>
    <w:rsid w:val="00221FC8"/>
    <w:rsid w:val="00222111"/>
    <w:rsid w:val="002224C2"/>
    <w:rsid w:val="002229D7"/>
    <w:rsid w:val="00222B2A"/>
    <w:rsid w:val="00222ECA"/>
    <w:rsid w:val="00223015"/>
    <w:rsid w:val="00223193"/>
    <w:rsid w:val="002232BC"/>
    <w:rsid w:val="00223893"/>
    <w:rsid w:val="00223C74"/>
    <w:rsid w:val="00223C80"/>
    <w:rsid w:val="00223C88"/>
    <w:rsid w:val="00223CA7"/>
    <w:rsid w:val="00223D43"/>
    <w:rsid w:val="00223EEA"/>
    <w:rsid w:val="00223FF2"/>
    <w:rsid w:val="0022400B"/>
    <w:rsid w:val="002248D9"/>
    <w:rsid w:val="00224B6F"/>
    <w:rsid w:val="00224BAA"/>
    <w:rsid w:val="00224C05"/>
    <w:rsid w:val="00224FAF"/>
    <w:rsid w:val="0022519D"/>
    <w:rsid w:val="00225794"/>
    <w:rsid w:val="00225D25"/>
    <w:rsid w:val="00225D97"/>
    <w:rsid w:val="00226048"/>
    <w:rsid w:val="002260EA"/>
    <w:rsid w:val="0022658E"/>
    <w:rsid w:val="002267DA"/>
    <w:rsid w:val="002268F4"/>
    <w:rsid w:val="0022692D"/>
    <w:rsid w:val="00226DB6"/>
    <w:rsid w:val="00226E7A"/>
    <w:rsid w:val="00226ECB"/>
    <w:rsid w:val="002271B6"/>
    <w:rsid w:val="002271BF"/>
    <w:rsid w:val="00227630"/>
    <w:rsid w:val="002276AD"/>
    <w:rsid w:val="00227B91"/>
    <w:rsid w:val="00227C77"/>
    <w:rsid w:val="00227C7B"/>
    <w:rsid w:val="00227E53"/>
    <w:rsid w:val="0023011F"/>
    <w:rsid w:val="0023043C"/>
    <w:rsid w:val="00230F2F"/>
    <w:rsid w:val="00230FDD"/>
    <w:rsid w:val="00231202"/>
    <w:rsid w:val="0023139D"/>
    <w:rsid w:val="0023197B"/>
    <w:rsid w:val="00231DA0"/>
    <w:rsid w:val="0023208F"/>
    <w:rsid w:val="002320D2"/>
    <w:rsid w:val="0023214B"/>
    <w:rsid w:val="00232277"/>
    <w:rsid w:val="0023268E"/>
    <w:rsid w:val="002329D9"/>
    <w:rsid w:val="00232A7D"/>
    <w:rsid w:val="00232D65"/>
    <w:rsid w:val="002330B7"/>
    <w:rsid w:val="002330E4"/>
    <w:rsid w:val="0023340F"/>
    <w:rsid w:val="00233846"/>
    <w:rsid w:val="002340EF"/>
    <w:rsid w:val="002341F6"/>
    <w:rsid w:val="0023454A"/>
    <w:rsid w:val="002349A7"/>
    <w:rsid w:val="00234B0D"/>
    <w:rsid w:val="00234B65"/>
    <w:rsid w:val="00234B90"/>
    <w:rsid w:val="00234F09"/>
    <w:rsid w:val="0023516D"/>
    <w:rsid w:val="0023553C"/>
    <w:rsid w:val="00235941"/>
    <w:rsid w:val="002359F5"/>
    <w:rsid w:val="00235ADF"/>
    <w:rsid w:val="00236309"/>
    <w:rsid w:val="002364E8"/>
    <w:rsid w:val="00236964"/>
    <w:rsid w:val="00236D74"/>
    <w:rsid w:val="00236E36"/>
    <w:rsid w:val="0023733C"/>
    <w:rsid w:val="0023765F"/>
    <w:rsid w:val="002376F2"/>
    <w:rsid w:val="00237910"/>
    <w:rsid w:val="002401C9"/>
    <w:rsid w:val="002406F2"/>
    <w:rsid w:val="00240871"/>
    <w:rsid w:val="00240901"/>
    <w:rsid w:val="00240B30"/>
    <w:rsid w:val="00240C5B"/>
    <w:rsid w:val="00240D68"/>
    <w:rsid w:val="00240EBD"/>
    <w:rsid w:val="00240F38"/>
    <w:rsid w:val="00240F89"/>
    <w:rsid w:val="0024103C"/>
    <w:rsid w:val="002417D4"/>
    <w:rsid w:val="002419D1"/>
    <w:rsid w:val="00241BB7"/>
    <w:rsid w:val="002420E8"/>
    <w:rsid w:val="0024285B"/>
    <w:rsid w:val="00242893"/>
    <w:rsid w:val="00242BB7"/>
    <w:rsid w:val="00242EA3"/>
    <w:rsid w:val="0024308E"/>
    <w:rsid w:val="002431E7"/>
    <w:rsid w:val="002431F2"/>
    <w:rsid w:val="0024320C"/>
    <w:rsid w:val="002433B3"/>
    <w:rsid w:val="0024361D"/>
    <w:rsid w:val="00243A98"/>
    <w:rsid w:val="00243B0F"/>
    <w:rsid w:val="00243E6C"/>
    <w:rsid w:val="00243EB9"/>
    <w:rsid w:val="00243FAB"/>
    <w:rsid w:val="00244073"/>
    <w:rsid w:val="00244115"/>
    <w:rsid w:val="0024419D"/>
    <w:rsid w:val="00244669"/>
    <w:rsid w:val="002447BF"/>
    <w:rsid w:val="002448A3"/>
    <w:rsid w:val="0024496A"/>
    <w:rsid w:val="002449F0"/>
    <w:rsid w:val="00244A86"/>
    <w:rsid w:val="00245076"/>
    <w:rsid w:val="00245199"/>
    <w:rsid w:val="00245394"/>
    <w:rsid w:val="00245674"/>
    <w:rsid w:val="002460E8"/>
    <w:rsid w:val="002460EE"/>
    <w:rsid w:val="00246598"/>
    <w:rsid w:val="002467F5"/>
    <w:rsid w:val="0024698A"/>
    <w:rsid w:val="002469A6"/>
    <w:rsid w:val="00247054"/>
    <w:rsid w:val="00247152"/>
    <w:rsid w:val="002471D9"/>
    <w:rsid w:val="0024739E"/>
    <w:rsid w:val="00247617"/>
    <w:rsid w:val="00247843"/>
    <w:rsid w:val="00247AB5"/>
    <w:rsid w:val="00250059"/>
    <w:rsid w:val="00250257"/>
    <w:rsid w:val="0025042F"/>
    <w:rsid w:val="00250652"/>
    <w:rsid w:val="002509F4"/>
    <w:rsid w:val="00250AD7"/>
    <w:rsid w:val="00250EC9"/>
    <w:rsid w:val="002515C5"/>
    <w:rsid w:val="00251960"/>
    <w:rsid w:val="00251AD7"/>
    <w:rsid w:val="00251D5D"/>
    <w:rsid w:val="00251FAF"/>
    <w:rsid w:val="002522E8"/>
    <w:rsid w:val="0025239D"/>
    <w:rsid w:val="00252540"/>
    <w:rsid w:val="0025310A"/>
    <w:rsid w:val="002531E2"/>
    <w:rsid w:val="00253295"/>
    <w:rsid w:val="00253305"/>
    <w:rsid w:val="0025348D"/>
    <w:rsid w:val="002536A2"/>
    <w:rsid w:val="00253796"/>
    <w:rsid w:val="002538A5"/>
    <w:rsid w:val="00253995"/>
    <w:rsid w:val="002539A5"/>
    <w:rsid w:val="00253A95"/>
    <w:rsid w:val="00253AB0"/>
    <w:rsid w:val="00253D5D"/>
    <w:rsid w:val="00253F16"/>
    <w:rsid w:val="002540C7"/>
    <w:rsid w:val="00254340"/>
    <w:rsid w:val="002545A5"/>
    <w:rsid w:val="002548FC"/>
    <w:rsid w:val="00254B9B"/>
    <w:rsid w:val="00254CFE"/>
    <w:rsid w:val="00254D68"/>
    <w:rsid w:val="00254E42"/>
    <w:rsid w:val="00254E82"/>
    <w:rsid w:val="00254F09"/>
    <w:rsid w:val="00254FFF"/>
    <w:rsid w:val="002550B9"/>
    <w:rsid w:val="002550D9"/>
    <w:rsid w:val="00255284"/>
    <w:rsid w:val="002553B4"/>
    <w:rsid w:val="002553EC"/>
    <w:rsid w:val="0025573A"/>
    <w:rsid w:val="00255A83"/>
    <w:rsid w:val="00255B25"/>
    <w:rsid w:val="00255BDF"/>
    <w:rsid w:val="00255C60"/>
    <w:rsid w:val="00255CF8"/>
    <w:rsid w:val="00255FEC"/>
    <w:rsid w:val="0025607D"/>
    <w:rsid w:val="0025625E"/>
    <w:rsid w:val="00256996"/>
    <w:rsid w:val="00256A71"/>
    <w:rsid w:val="00256E8E"/>
    <w:rsid w:val="002571AC"/>
    <w:rsid w:val="002572B8"/>
    <w:rsid w:val="0025747E"/>
    <w:rsid w:val="00257683"/>
    <w:rsid w:val="00257745"/>
    <w:rsid w:val="00257901"/>
    <w:rsid w:val="00257DE9"/>
    <w:rsid w:val="00257FF2"/>
    <w:rsid w:val="00260666"/>
    <w:rsid w:val="00260C52"/>
    <w:rsid w:val="00260F62"/>
    <w:rsid w:val="002611F0"/>
    <w:rsid w:val="00261454"/>
    <w:rsid w:val="002615DF"/>
    <w:rsid w:val="002617E7"/>
    <w:rsid w:val="00261C3C"/>
    <w:rsid w:val="00261D6A"/>
    <w:rsid w:val="00261D9F"/>
    <w:rsid w:val="00261DBC"/>
    <w:rsid w:val="00261FA4"/>
    <w:rsid w:val="002621ED"/>
    <w:rsid w:val="00262445"/>
    <w:rsid w:val="0026248F"/>
    <w:rsid w:val="002624A0"/>
    <w:rsid w:val="00262883"/>
    <w:rsid w:val="00262A49"/>
    <w:rsid w:val="00262A51"/>
    <w:rsid w:val="00263346"/>
    <w:rsid w:val="0026344A"/>
    <w:rsid w:val="00263AF8"/>
    <w:rsid w:val="00263DEC"/>
    <w:rsid w:val="00263FB5"/>
    <w:rsid w:val="00264140"/>
    <w:rsid w:val="00264329"/>
    <w:rsid w:val="00264A01"/>
    <w:rsid w:val="00264B3D"/>
    <w:rsid w:val="00264CFC"/>
    <w:rsid w:val="00265023"/>
    <w:rsid w:val="002651DD"/>
    <w:rsid w:val="0026532A"/>
    <w:rsid w:val="0026557F"/>
    <w:rsid w:val="00265610"/>
    <w:rsid w:val="00265691"/>
    <w:rsid w:val="002659C8"/>
    <w:rsid w:val="00265AE4"/>
    <w:rsid w:val="00265BE2"/>
    <w:rsid w:val="00265E20"/>
    <w:rsid w:val="00265ED0"/>
    <w:rsid w:val="002666B5"/>
    <w:rsid w:val="002666E2"/>
    <w:rsid w:val="00266832"/>
    <w:rsid w:val="00266A05"/>
    <w:rsid w:val="00266AB9"/>
    <w:rsid w:val="00266DF1"/>
    <w:rsid w:val="00266E48"/>
    <w:rsid w:val="00266E97"/>
    <w:rsid w:val="002672D9"/>
    <w:rsid w:val="002675D8"/>
    <w:rsid w:val="00267616"/>
    <w:rsid w:val="002676C0"/>
    <w:rsid w:val="0026793E"/>
    <w:rsid w:val="00267C84"/>
    <w:rsid w:val="00267DAB"/>
    <w:rsid w:val="00270100"/>
    <w:rsid w:val="00270544"/>
    <w:rsid w:val="00270C31"/>
    <w:rsid w:val="00270F3D"/>
    <w:rsid w:val="00270F80"/>
    <w:rsid w:val="002710A9"/>
    <w:rsid w:val="00271152"/>
    <w:rsid w:val="00271639"/>
    <w:rsid w:val="0027188A"/>
    <w:rsid w:val="002718A3"/>
    <w:rsid w:val="00271F40"/>
    <w:rsid w:val="002723C5"/>
    <w:rsid w:val="0027256D"/>
    <w:rsid w:val="00272600"/>
    <w:rsid w:val="00272974"/>
    <w:rsid w:val="00272A07"/>
    <w:rsid w:val="00272A42"/>
    <w:rsid w:val="00273028"/>
    <w:rsid w:val="00273084"/>
    <w:rsid w:val="00273279"/>
    <w:rsid w:val="0027379C"/>
    <w:rsid w:val="002737EF"/>
    <w:rsid w:val="002737F4"/>
    <w:rsid w:val="00273A3D"/>
    <w:rsid w:val="00273DDD"/>
    <w:rsid w:val="0027408F"/>
    <w:rsid w:val="002745EC"/>
    <w:rsid w:val="00274671"/>
    <w:rsid w:val="002749D2"/>
    <w:rsid w:val="00274C79"/>
    <w:rsid w:val="00274D89"/>
    <w:rsid w:val="00274EFD"/>
    <w:rsid w:val="00274F6A"/>
    <w:rsid w:val="0027507C"/>
    <w:rsid w:val="0027515C"/>
    <w:rsid w:val="0027515D"/>
    <w:rsid w:val="002752BC"/>
    <w:rsid w:val="002752FC"/>
    <w:rsid w:val="002753F4"/>
    <w:rsid w:val="002756DC"/>
    <w:rsid w:val="00275D0A"/>
    <w:rsid w:val="00275D1C"/>
    <w:rsid w:val="00275F42"/>
    <w:rsid w:val="00276068"/>
    <w:rsid w:val="00276495"/>
    <w:rsid w:val="002764F2"/>
    <w:rsid w:val="00276B8B"/>
    <w:rsid w:val="00276C65"/>
    <w:rsid w:val="00276D93"/>
    <w:rsid w:val="002771CB"/>
    <w:rsid w:val="002778AE"/>
    <w:rsid w:val="0027790B"/>
    <w:rsid w:val="00277C3B"/>
    <w:rsid w:val="00277D33"/>
    <w:rsid w:val="00277D9D"/>
    <w:rsid w:val="00277E89"/>
    <w:rsid w:val="00280064"/>
    <w:rsid w:val="0028064F"/>
    <w:rsid w:val="0028095A"/>
    <w:rsid w:val="002809C5"/>
    <w:rsid w:val="002809ED"/>
    <w:rsid w:val="00280A6D"/>
    <w:rsid w:val="00280C3E"/>
    <w:rsid w:val="00280DAE"/>
    <w:rsid w:val="00280EBA"/>
    <w:rsid w:val="002810C0"/>
    <w:rsid w:val="0028112D"/>
    <w:rsid w:val="00281135"/>
    <w:rsid w:val="002813AA"/>
    <w:rsid w:val="0028147C"/>
    <w:rsid w:val="002818C6"/>
    <w:rsid w:val="00281A30"/>
    <w:rsid w:val="00281BBF"/>
    <w:rsid w:val="00282487"/>
    <w:rsid w:val="00282CF9"/>
    <w:rsid w:val="00283038"/>
    <w:rsid w:val="0028304D"/>
    <w:rsid w:val="00283258"/>
    <w:rsid w:val="002834E6"/>
    <w:rsid w:val="002835B2"/>
    <w:rsid w:val="002836D1"/>
    <w:rsid w:val="002837E8"/>
    <w:rsid w:val="00283BE0"/>
    <w:rsid w:val="00283CDF"/>
    <w:rsid w:val="00283DC3"/>
    <w:rsid w:val="00284067"/>
    <w:rsid w:val="0028449F"/>
    <w:rsid w:val="00284C34"/>
    <w:rsid w:val="00284F1C"/>
    <w:rsid w:val="00285091"/>
    <w:rsid w:val="002855F3"/>
    <w:rsid w:val="00285DA8"/>
    <w:rsid w:val="00285E9B"/>
    <w:rsid w:val="00285F10"/>
    <w:rsid w:val="00285FBF"/>
    <w:rsid w:val="002866D1"/>
    <w:rsid w:val="00286710"/>
    <w:rsid w:val="00286947"/>
    <w:rsid w:val="00286AAE"/>
    <w:rsid w:val="00286AE1"/>
    <w:rsid w:val="00286B48"/>
    <w:rsid w:val="00286D75"/>
    <w:rsid w:val="00286F03"/>
    <w:rsid w:val="0028720E"/>
    <w:rsid w:val="002878CE"/>
    <w:rsid w:val="00287B74"/>
    <w:rsid w:val="0029050D"/>
    <w:rsid w:val="00290613"/>
    <w:rsid w:val="0029061B"/>
    <w:rsid w:val="00290A09"/>
    <w:rsid w:val="00290ACD"/>
    <w:rsid w:val="00290F5A"/>
    <w:rsid w:val="00291066"/>
    <w:rsid w:val="00291557"/>
    <w:rsid w:val="00291947"/>
    <w:rsid w:val="002919F6"/>
    <w:rsid w:val="00291A0A"/>
    <w:rsid w:val="00291DE6"/>
    <w:rsid w:val="002921FF"/>
    <w:rsid w:val="002923AE"/>
    <w:rsid w:val="002923FB"/>
    <w:rsid w:val="002929D1"/>
    <w:rsid w:val="00292CB6"/>
    <w:rsid w:val="00292E4A"/>
    <w:rsid w:val="00292EE9"/>
    <w:rsid w:val="00292F14"/>
    <w:rsid w:val="002930BD"/>
    <w:rsid w:val="0029329D"/>
    <w:rsid w:val="00293302"/>
    <w:rsid w:val="002934B7"/>
    <w:rsid w:val="002934CF"/>
    <w:rsid w:val="00293605"/>
    <w:rsid w:val="0029378B"/>
    <w:rsid w:val="00293988"/>
    <w:rsid w:val="002939DF"/>
    <w:rsid w:val="00293A2F"/>
    <w:rsid w:val="00293B51"/>
    <w:rsid w:val="00293C1B"/>
    <w:rsid w:val="00293C78"/>
    <w:rsid w:val="00293CEF"/>
    <w:rsid w:val="00293E36"/>
    <w:rsid w:val="00294456"/>
    <w:rsid w:val="00294F25"/>
    <w:rsid w:val="00295054"/>
    <w:rsid w:val="0029521E"/>
    <w:rsid w:val="0029526B"/>
    <w:rsid w:val="002952B4"/>
    <w:rsid w:val="00295649"/>
    <w:rsid w:val="00295EC3"/>
    <w:rsid w:val="00295F40"/>
    <w:rsid w:val="002961B1"/>
    <w:rsid w:val="00296440"/>
    <w:rsid w:val="002964A1"/>
    <w:rsid w:val="002964A3"/>
    <w:rsid w:val="00296584"/>
    <w:rsid w:val="00296603"/>
    <w:rsid w:val="00296625"/>
    <w:rsid w:val="002968E4"/>
    <w:rsid w:val="00296B4B"/>
    <w:rsid w:val="00296C5E"/>
    <w:rsid w:val="00296C94"/>
    <w:rsid w:val="00296D3A"/>
    <w:rsid w:val="00296E1C"/>
    <w:rsid w:val="00296EBB"/>
    <w:rsid w:val="00296EFE"/>
    <w:rsid w:val="00297259"/>
    <w:rsid w:val="002974B5"/>
    <w:rsid w:val="0029770B"/>
    <w:rsid w:val="0029789C"/>
    <w:rsid w:val="00297AC0"/>
    <w:rsid w:val="00297D2D"/>
    <w:rsid w:val="00297D93"/>
    <w:rsid w:val="00297DFD"/>
    <w:rsid w:val="00297E40"/>
    <w:rsid w:val="00297E44"/>
    <w:rsid w:val="002A0017"/>
    <w:rsid w:val="002A004F"/>
    <w:rsid w:val="002A01BD"/>
    <w:rsid w:val="002A0A78"/>
    <w:rsid w:val="002A0ED6"/>
    <w:rsid w:val="002A1E27"/>
    <w:rsid w:val="002A1F02"/>
    <w:rsid w:val="002A1F5E"/>
    <w:rsid w:val="002A2350"/>
    <w:rsid w:val="002A2603"/>
    <w:rsid w:val="002A2B90"/>
    <w:rsid w:val="002A2CBA"/>
    <w:rsid w:val="002A2DCA"/>
    <w:rsid w:val="002A2EB7"/>
    <w:rsid w:val="002A3149"/>
    <w:rsid w:val="002A33E2"/>
    <w:rsid w:val="002A3463"/>
    <w:rsid w:val="002A37B7"/>
    <w:rsid w:val="002A382D"/>
    <w:rsid w:val="002A3A16"/>
    <w:rsid w:val="002A3A35"/>
    <w:rsid w:val="002A40B8"/>
    <w:rsid w:val="002A4147"/>
    <w:rsid w:val="002A4605"/>
    <w:rsid w:val="002A4E5C"/>
    <w:rsid w:val="002A4EA9"/>
    <w:rsid w:val="002A504E"/>
    <w:rsid w:val="002A5132"/>
    <w:rsid w:val="002A519D"/>
    <w:rsid w:val="002A51B3"/>
    <w:rsid w:val="002A538F"/>
    <w:rsid w:val="002A5B15"/>
    <w:rsid w:val="002A5D2A"/>
    <w:rsid w:val="002A6377"/>
    <w:rsid w:val="002A6499"/>
    <w:rsid w:val="002A6758"/>
    <w:rsid w:val="002A6FEC"/>
    <w:rsid w:val="002A74B9"/>
    <w:rsid w:val="002A74DB"/>
    <w:rsid w:val="002A7612"/>
    <w:rsid w:val="002A78AA"/>
    <w:rsid w:val="002A7B10"/>
    <w:rsid w:val="002A7E2F"/>
    <w:rsid w:val="002B0189"/>
    <w:rsid w:val="002B040C"/>
    <w:rsid w:val="002B0455"/>
    <w:rsid w:val="002B04B7"/>
    <w:rsid w:val="002B06D0"/>
    <w:rsid w:val="002B079B"/>
    <w:rsid w:val="002B085E"/>
    <w:rsid w:val="002B08D8"/>
    <w:rsid w:val="002B0B70"/>
    <w:rsid w:val="002B0BB0"/>
    <w:rsid w:val="002B0D6C"/>
    <w:rsid w:val="002B1026"/>
    <w:rsid w:val="002B1348"/>
    <w:rsid w:val="002B158A"/>
    <w:rsid w:val="002B1886"/>
    <w:rsid w:val="002B1C62"/>
    <w:rsid w:val="002B1C66"/>
    <w:rsid w:val="002B1EAC"/>
    <w:rsid w:val="002B1F05"/>
    <w:rsid w:val="002B1FA0"/>
    <w:rsid w:val="002B2100"/>
    <w:rsid w:val="002B2150"/>
    <w:rsid w:val="002B2408"/>
    <w:rsid w:val="002B24B0"/>
    <w:rsid w:val="002B25E1"/>
    <w:rsid w:val="002B260D"/>
    <w:rsid w:val="002B2B84"/>
    <w:rsid w:val="002B330C"/>
    <w:rsid w:val="002B3616"/>
    <w:rsid w:val="002B3767"/>
    <w:rsid w:val="002B3794"/>
    <w:rsid w:val="002B3B2A"/>
    <w:rsid w:val="002B3C63"/>
    <w:rsid w:val="002B3DA7"/>
    <w:rsid w:val="002B409A"/>
    <w:rsid w:val="002B42E6"/>
    <w:rsid w:val="002B4321"/>
    <w:rsid w:val="002B4404"/>
    <w:rsid w:val="002B4803"/>
    <w:rsid w:val="002B48FF"/>
    <w:rsid w:val="002B52B0"/>
    <w:rsid w:val="002B52D5"/>
    <w:rsid w:val="002B52F0"/>
    <w:rsid w:val="002B542D"/>
    <w:rsid w:val="002B573D"/>
    <w:rsid w:val="002B5866"/>
    <w:rsid w:val="002B5883"/>
    <w:rsid w:val="002B5B7F"/>
    <w:rsid w:val="002B6429"/>
    <w:rsid w:val="002B672B"/>
    <w:rsid w:val="002B6B4F"/>
    <w:rsid w:val="002B6BA8"/>
    <w:rsid w:val="002B6BEA"/>
    <w:rsid w:val="002B6FE1"/>
    <w:rsid w:val="002B7181"/>
    <w:rsid w:val="002B7242"/>
    <w:rsid w:val="002B7403"/>
    <w:rsid w:val="002B7825"/>
    <w:rsid w:val="002B7992"/>
    <w:rsid w:val="002B7ADE"/>
    <w:rsid w:val="002C0666"/>
    <w:rsid w:val="002C085D"/>
    <w:rsid w:val="002C08D0"/>
    <w:rsid w:val="002C0B97"/>
    <w:rsid w:val="002C0D85"/>
    <w:rsid w:val="002C0E29"/>
    <w:rsid w:val="002C0FF7"/>
    <w:rsid w:val="002C11B4"/>
    <w:rsid w:val="002C137D"/>
    <w:rsid w:val="002C147E"/>
    <w:rsid w:val="002C1C5C"/>
    <w:rsid w:val="002C1E2D"/>
    <w:rsid w:val="002C1EAF"/>
    <w:rsid w:val="002C1EB1"/>
    <w:rsid w:val="002C20E9"/>
    <w:rsid w:val="002C2473"/>
    <w:rsid w:val="002C25B3"/>
    <w:rsid w:val="002C2998"/>
    <w:rsid w:val="002C2AA9"/>
    <w:rsid w:val="002C2CCE"/>
    <w:rsid w:val="002C2FD6"/>
    <w:rsid w:val="002C3143"/>
    <w:rsid w:val="002C31C7"/>
    <w:rsid w:val="002C325B"/>
    <w:rsid w:val="002C353D"/>
    <w:rsid w:val="002C3828"/>
    <w:rsid w:val="002C3AA2"/>
    <w:rsid w:val="002C3AA8"/>
    <w:rsid w:val="002C3F25"/>
    <w:rsid w:val="002C429D"/>
    <w:rsid w:val="002C42BA"/>
    <w:rsid w:val="002C43B1"/>
    <w:rsid w:val="002C43C2"/>
    <w:rsid w:val="002C4458"/>
    <w:rsid w:val="002C449B"/>
    <w:rsid w:val="002C4527"/>
    <w:rsid w:val="002C4561"/>
    <w:rsid w:val="002C4741"/>
    <w:rsid w:val="002C4986"/>
    <w:rsid w:val="002C49BB"/>
    <w:rsid w:val="002C4BB5"/>
    <w:rsid w:val="002C4C64"/>
    <w:rsid w:val="002C4D4E"/>
    <w:rsid w:val="002C4F92"/>
    <w:rsid w:val="002C5344"/>
    <w:rsid w:val="002C535B"/>
    <w:rsid w:val="002C549B"/>
    <w:rsid w:val="002C54FC"/>
    <w:rsid w:val="002C5544"/>
    <w:rsid w:val="002C57E5"/>
    <w:rsid w:val="002C5841"/>
    <w:rsid w:val="002C5AF1"/>
    <w:rsid w:val="002C5B1D"/>
    <w:rsid w:val="002C6188"/>
    <w:rsid w:val="002C638A"/>
    <w:rsid w:val="002C644B"/>
    <w:rsid w:val="002C6640"/>
    <w:rsid w:val="002C69CF"/>
    <w:rsid w:val="002C6A54"/>
    <w:rsid w:val="002C6EFA"/>
    <w:rsid w:val="002C73B9"/>
    <w:rsid w:val="002C760C"/>
    <w:rsid w:val="002C77A3"/>
    <w:rsid w:val="002C77AB"/>
    <w:rsid w:val="002C7CE1"/>
    <w:rsid w:val="002D0003"/>
    <w:rsid w:val="002D00F8"/>
    <w:rsid w:val="002D02C4"/>
    <w:rsid w:val="002D062F"/>
    <w:rsid w:val="002D0751"/>
    <w:rsid w:val="002D0984"/>
    <w:rsid w:val="002D0A8C"/>
    <w:rsid w:val="002D0BAA"/>
    <w:rsid w:val="002D0C58"/>
    <w:rsid w:val="002D0D01"/>
    <w:rsid w:val="002D0EFF"/>
    <w:rsid w:val="002D0FD8"/>
    <w:rsid w:val="002D101C"/>
    <w:rsid w:val="002D1545"/>
    <w:rsid w:val="002D1598"/>
    <w:rsid w:val="002D19D9"/>
    <w:rsid w:val="002D1E07"/>
    <w:rsid w:val="002D1E2E"/>
    <w:rsid w:val="002D2266"/>
    <w:rsid w:val="002D24B6"/>
    <w:rsid w:val="002D275E"/>
    <w:rsid w:val="002D27A9"/>
    <w:rsid w:val="002D2AC0"/>
    <w:rsid w:val="002D2AD8"/>
    <w:rsid w:val="002D2B5A"/>
    <w:rsid w:val="002D3053"/>
    <w:rsid w:val="002D3BA0"/>
    <w:rsid w:val="002D3C62"/>
    <w:rsid w:val="002D3CA9"/>
    <w:rsid w:val="002D3D72"/>
    <w:rsid w:val="002D419C"/>
    <w:rsid w:val="002D4479"/>
    <w:rsid w:val="002D4644"/>
    <w:rsid w:val="002D464D"/>
    <w:rsid w:val="002D4BD4"/>
    <w:rsid w:val="002D53FF"/>
    <w:rsid w:val="002D557A"/>
    <w:rsid w:val="002D55C5"/>
    <w:rsid w:val="002D5634"/>
    <w:rsid w:val="002D5D24"/>
    <w:rsid w:val="002D60DD"/>
    <w:rsid w:val="002D62A8"/>
    <w:rsid w:val="002D65F6"/>
    <w:rsid w:val="002D66EF"/>
    <w:rsid w:val="002D68AD"/>
    <w:rsid w:val="002D69FD"/>
    <w:rsid w:val="002D6D43"/>
    <w:rsid w:val="002D7490"/>
    <w:rsid w:val="002D749D"/>
    <w:rsid w:val="002D77C3"/>
    <w:rsid w:val="002D7887"/>
    <w:rsid w:val="002D7F40"/>
    <w:rsid w:val="002E014A"/>
    <w:rsid w:val="002E0378"/>
    <w:rsid w:val="002E0680"/>
    <w:rsid w:val="002E08CC"/>
    <w:rsid w:val="002E09CA"/>
    <w:rsid w:val="002E0C19"/>
    <w:rsid w:val="002E0C22"/>
    <w:rsid w:val="002E16C3"/>
    <w:rsid w:val="002E173E"/>
    <w:rsid w:val="002E18C7"/>
    <w:rsid w:val="002E1CDC"/>
    <w:rsid w:val="002E1D5E"/>
    <w:rsid w:val="002E1DA1"/>
    <w:rsid w:val="002E1FB0"/>
    <w:rsid w:val="002E222F"/>
    <w:rsid w:val="002E236B"/>
    <w:rsid w:val="002E2585"/>
    <w:rsid w:val="002E26ED"/>
    <w:rsid w:val="002E2BF8"/>
    <w:rsid w:val="002E2C11"/>
    <w:rsid w:val="002E2C34"/>
    <w:rsid w:val="002E307A"/>
    <w:rsid w:val="002E311D"/>
    <w:rsid w:val="002E38AE"/>
    <w:rsid w:val="002E3A73"/>
    <w:rsid w:val="002E40DD"/>
    <w:rsid w:val="002E40E0"/>
    <w:rsid w:val="002E44D2"/>
    <w:rsid w:val="002E45DB"/>
    <w:rsid w:val="002E4D02"/>
    <w:rsid w:val="002E53C1"/>
    <w:rsid w:val="002E542F"/>
    <w:rsid w:val="002E5613"/>
    <w:rsid w:val="002E5766"/>
    <w:rsid w:val="002E59F2"/>
    <w:rsid w:val="002E5BD6"/>
    <w:rsid w:val="002E5E4B"/>
    <w:rsid w:val="002E5F9C"/>
    <w:rsid w:val="002E6062"/>
    <w:rsid w:val="002E6300"/>
    <w:rsid w:val="002E65A6"/>
    <w:rsid w:val="002E6D10"/>
    <w:rsid w:val="002E70CD"/>
    <w:rsid w:val="002E7160"/>
    <w:rsid w:val="002E71F5"/>
    <w:rsid w:val="002E7419"/>
    <w:rsid w:val="002E74A4"/>
    <w:rsid w:val="002E74E5"/>
    <w:rsid w:val="002E7650"/>
    <w:rsid w:val="002E7708"/>
    <w:rsid w:val="002E7713"/>
    <w:rsid w:val="002E77C1"/>
    <w:rsid w:val="002E7CBE"/>
    <w:rsid w:val="002F020B"/>
    <w:rsid w:val="002F0496"/>
    <w:rsid w:val="002F0AE5"/>
    <w:rsid w:val="002F0B54"/>
    <w:rsid w:val="002F0B87"/>
    <w:rsid w:val="002F0BFA"/>
    <w:rsid w:val="002F0ED3"/>
    <w:rsid w:val="002F1169"/>
    <w:rsid w:val="002F1239"/>
    <w:rsid w:val="002F1598"/>
    <w:rsid w:val="002F1AA7"/>
    <w:rsid w:val="002F1B14"/>
    <w:rsid w:val="002F1CEB"/>
    <w:rsid w:val="002F234A"/>
    <w:rsid w:val="002F251B"/>
    <w:rsid w:val="002F255B"/>
    <w:rsid w:val="002F2B56"/>
    <w:rsid w:val="002F2D4A"/>
    <w:rsid w:val="002F3171"/>
    <w:rsid w:val="002F36DA"/>
    <w:rsid w:val="002F3CDE"/>
    <w:rsid w:val="002F3E9A"/>
    <w:rsid w:val="002F3FA2"/>
    <w:rsid w:val="002F40F3"/>
    <w:rsid w:val="002F41A5"/>
    <w:rsid w:val="002F41DB"/>
    <w:rsid w:val="002F42DC"/>
    <w:rsid w:val="002F4623"/>
    <w:rsid w:val="002F46FC"/>
    <w:rsid w:val="002F4700"/>
    <w:rsid w:val="002F4E40"/>
    <w:rsid w:val="002F50F7"/>
    <w:rsid w:val="002F5125"/>
    <w:rsid w:val="002F5187"/>
    <w:rsid w:val="002F51FA"/>
    <w:rsid w:val="002F5326"/>
    <w:rsid w:val="002F54E5"/>
    <w:rsid w:val="002F5650"/>
    <w:rsid w:val="002F56AA"/>
    <w:rsid w:val="002F57E5"/>
    <w:rsid w:val="002F5AC9"/>
    <w:rsid w:val="002F620B"/>
    <w:rsid w:val="002F6379"/>
    <w:rsid w:val="002F689C"/>
    <w:rsid w:val="002F68AC"/>
    <w:rsid w:val="002F6A24"/>
    <w:rsid w:val="002F6AB4"/>
    <w:rsid w:val="002F70C9"/>
    <w:rsid w:val="002F7139"/>
    <w:rsid w:val="002F720B"/>
    <w:rsid w:val="002F721A"/>
    <w:rsid w:val="002F742D"/>
    <w:rsid w:val="002F7895"/>
    <w:rsid w:val="002F78F2"/>
    <w:rsid w:val="002F7A07"/>
    <w:rsid w:val="002F7D14"/>
    <w:rsid w:val="003001A8"/>
    <w:rsid w:val="00300265"/>
    <w:rsid w:val="00300501"/>
    <w:rsid w:val="00300682"/>
    <w:rsid w:val="00300714"/>
    <w:rsid w:val="003009F7"/>
    <w:rsid w:val="00300DC5"/>
    <w:rsid w:val="003011CC"/>
    <w:rsid w:val="0030158B"/>
    <w:rsid w:val="003016E8"/>
    <w:rsid w:val="00301811"/>
    <w:rsid w:val="00301CD4"/>
    <w:rsid w:val="00302545"/>
    <w:rsid w:val="00302856"/>
    <w:rsid w:val="003028A8"/>
    <w:rsid w:val="00302DCD"/>
    <w:rsid w:val="0030326E"/>
    <w:rsid w:val="00303951"/>
    <w:rsid w:val="00303D7F"/>
    <w:rsid w:val="003040B2"/>
    <w:rsid w:val="00304172"/>
    <w:rsid w:val="003047EC"/>
    <w:rsid w:val="00304859"/>
    <w:rsid w:val="00304CA8"/>
    <w:rsid w:val="00304E07"/>
    <w:rsid w:val="0030514C"/>
    <w:rsid w:val="003057CA"/>
    <w:rsid w:val="003059F0"/>
    <w:rsid w:val="00305BFE"/>
    <w:rsid w:val="00305FD4"/>
    <w:rsid w:val="00306016"/>
    <w:rsid w:val="003062E0"/>
    <w:rsid w:val="00306455"/>
    <w:rsid w:val="00306C2C"/>
    <w:rsid w:val="00306DCE"/>
    <w:rsid w:val="00306E3D"/>
    <w:rsid w:val="00306EE5"/>
    <w:rsid w:val="00307060"/>
    <w:rsid w:val="003070DB"/>
    <w:rsid w:val="003072E1"/>
    <w:rsid w:val="00307306"/>
    <w:rsid w:val="0030772A"/>
    <w:rsid w:val="00307850"/>
    <w:rsid w:val="00307978"/>
    <w:rsid w:val="00307F62"/>
    <w:rsid w:val="00310754"/>
    <w:rsid w:val="00310A68"/>
    <w:rsid w:val="00310B17"/>
    <w:rsid w:val="00310C17"/>
    <w:rsid w:val="00310DE7"/>
    <w:rsid w:val="00311164"/>
    <w:rsid w:val="003114F5"/>
    <w:rsid w:val="00311813"/>
    <w:rsid w:val="00311838"/>
    <w:rsid w:val="00311BAD"/>
    <w:rsid w:val="00311F84"/>
    <w:rsid w:val="003121CC"/>
    <w:rsid w:val="003122DF"/>
    <w:rsid w:val="0031297B"/>
    <w:rsid w:val="00312AA4"/>
    <w:rsid w:val="00312FE4"/>
    <w:rsid w:val="003130F9"/>
    <w:rsid w:val="003139E4"/>
    <w:rsid w:val="00313A30"/>
    <w:rsid w:val="00313DA4"/>
    <w:rsid w:val="00313F40"/>
    <w:rsid w:val="003141EF"/>
    <w:rsid w:val="00314423"/>
    <w:rsid w:val="0031483B"/>
    <w:rsid w:val="00314A6C"/>
    <w:rsid w:val="00314B10"/>
    <w:rsid w:val="003155BA"/>
    <w:rsid w:val="0031597C"/>
    <w:rsid w:val="00315BFF"/>
    <w:rsid w:val="00315C4A"/>
    <w:rsid w:val="00315CDB"/>
    <w:rsid w:val="0031636A"/>
    <w:rsid w:val="00316652"/>
    <w:rsid w:val="00316B3C"/>
    <w:rsid w:val="00316BB6"/>
    <w:rsid w:val="00316E15"/>
    <w:rsid w:val="00316EB8"/>
    <w:rsid w:val="0031701E"/>
    <w:rsid w:val="00317368"/>
    <w:rsid w:val="00317379"/>
    <w:rsid w:val="00317AAA"/>
    <w:rsid w:val="00317BF4"/>
    <w:rsid w:val="00317FB1"/>
    <w:rsid w:val="0032001E"/>
    <w:rsid w:val="003203DA"/>
    <w:rsid w:val="00320632"/>
    <w:rsid w:val="0032072D"/>
    <w:rsid w:val="003209EE"/>
    <w:rsid w:val="00320A9D"/>
    <w:rsid w:val="00320BF6"/>
    <w:rsid w:val="00320CA7"/>
    <w:rsid w:val="00320D00"/>
    <w:rsid w:val="00320D8B"/>
    <w:rsid w:val="00320FCA"/>
    <w:rsid w:val="00321537"/>
    <w:rsid w:val="0032161F"/>
    <w:rsid w:val="00321856"/>
    <w:rsid w:val="00321A0A"/>
    <w:rsid w:val="003221CB"/>
    <w:rsid w:val="0032230E"/>
    <w:rsid w:val="0032232A"/>
    <w:rsid w:val="00322475"/>
    <w:rsid w:val="00322711"/>
    <w:rsid w:val="00322F7D"/>
    <w:rsid w:val="0032308D"/>
    <w:rsid w:val="003233BF"/>
    <w:rsid w:val="0032340C"/>
    <w:rsid w:val="00323845"/>
    <w:rsid w:val="00323977"/>
    <w:rsid w:val="00323C09"/>
    <w:rsid w:val="00323C83"/>
    <w:rsid w:val="00323C94"/>
    <w:rsid w:val="00323DBD"/>
    <w:rsid w:val="00323FB7"/>
    <w:rsid w:val="003240CF"/>
    <w:rsid w:val="003240D5"/>
    <w:rsid w:val="003240F2"/>
    <w:rsid w:val="00324265"/>
    <w:rsid w:val="003242BE"/>
    <w:rsid w:val="00324351"/>
    <w:rsid w:val="00324831"/>
    <w:rsid w:val="0032485E"/>
    <w:rsid w:val="00324865"/>
    <w:rsid w:val="00324D3F"/>
    <w:rsid w:val="00325230"/>
    <w:rsid w:val="003255B0"/>
    <w:rsid w:val="00325849"/>
    <w:rsid w:val="003259C6"/>
    <w:rsid w:val="00325AB0"/>
    <w:rsid w:val="003260F8"/>
    <w:rsid w:val="0032629F"/>
    <w:rsid w:val="00326652"/>
    <w:rsid w:val="0032665A"/>
    <w:rsid w:val="003267A8"/>
    <w:rsid w:val="00326D12"/>
    <w:rsid w:val="00326E0E"/>
    <w:rsid w:val="00326F49"/>
    <w:rsid w:val="00326FE5"/>
    <w:rsid w:val="0032703C"/>
    <w:rsid w:val="003275E0"/>
    <w:rsid w:val="0032771B"/>
    <w:rsid w:val="00327C7F"/>
    <w:rsid w:val="00327CD8"/>
    <w:rsid w:val="00327D28"/>
    <w:rsid w:val="00327E5D"/>
    <w:rsid w:val="0033014A"/>
    <w:rsid w:val="003308FD"/>
    <w:rsid w:val="00330907"/>
    <w:rsid w:val="00330C9E"/>
    <w:rsid w:val="00330E24"/>
    <w:rsid w:val="00330F72"/>
    <w:rsid w:val="00331213"/>
    <w:rsid w:val="003312DE"/>
    <w:rsid w:val="0033146E"/>
    <w:rsid w:val="00331530"/>
    <w:rsid w:val="003316FC"/>
    <w:rsid w:val="00331C84"/>
    <w:rsid w:val="00331D36"/>
    <w:rsid w:val="00331D92"/>
    <w:rsid w:val="00332024"/>
    <w:rsid w:val="0033212F"/>
    <w:rsid w:val="00332262"/>
    <w:rsid w:val="003322BC"/>
    <w:rsid w:val="0033233C"/>
    <w:rsid w:val="0033271B"/>
    <w:rsid w:val="003327AB"/>
    <w:rsid w:val="00332916"/>
    <w:rsid w:val="0033293C"/>
    <w:rsid w:val="00332970"/>
    <w:rsid w:val="003329A0"/>
    <w:rsid w:val="00332A66"/>
    <w:rsid w:val="00332A6B"/>
    <w:rsid w:val="00332DC1"/>
    <w:rsid w:val="00332DFE"/>
    <w:rsid w:val="00332E28"/>
    <w:rsid w:val="0033313A"/>
    <w:rsid w:val="00333158"/>
    <w:rsid w:val="0033348B"/>
    <w:rsid w:val="003336B0"/>
    <w:rsid w:val="00333C6F"/>
    <w:rsid w:val="00333D5C"/>
    <w:rsid w:val="00333DB5"/>
    <w:rsid w:val="00333EA0"/>
    <w:rsid w:val="00333EEC"/>
    <w:rsid w:val="003345F7"/>
    <w:rsid w:val="0033497F"/>
    <w:rsid w:val="00335184"/>
    <w:rsid w:val="003351B1"/>
    <w:rsid w:val="00335365"/>
    <w:rsid w:val="003353BE"/>
    <w:rsid w:val="003361D3"/>
    <w:rsid w:val="0033628E"/>
    <w:rsid w:val="003363BB"/>
    <w:rsid w:val="00336C3C"/>
    <w:rsid w:val="0033797A"/>
    <w:rsid w:val="00337A30"/>
    <w:rsid w:val="00337D45"/>
    <w:rsid w:val="0034021B"/>
    <w:rsid w:val="003402FD"/>
    <w:rsid w:val="00340624"/>
    <w:rsid w:val="00340D8B"/>
    <w:rsid w:val="00340F26"/>
    <w:rsid w:val="00341021"/>
    <w:rsid w:val="00341341"/>
    <w:rsid w:val="0034158B"/>
    <w:rsid w:val="00341965"/>
    <w:rsid w:val="00341A18"/>
    <w:rsid w:val="00341BAB"/>
    <w:rsid w:val="00341CAD"/>
    <w:rsid w:val="00341E1E"/>
    <w:rsid w:val="003421E1"/>
    <w:rsid w:val="00342922"/>
    <w:rsid w:val="00342AA3"/>
    <w:rsid w:val="00342BB3"/>
    <w:rsid w:val="00342CD8"/>
    <w:rsid w:val="00342DE8"/>
    <w:rsid w:val="0034311C"/>
    <w:rsid w:val="00343BEE"/>
    <w:rsid w:val="00343C55"/>
    <w:rsid w:val="0034434C"/>
    <w:rsid w:val="00344403"/>
    <w:rsid w:val="00344548"/>
    <w:rsid w:val="003445AC"/>
    <w:rsid w:val="003445AE"/>
    <w:rsid w:val="003446D7"/>
    <w:rsid w:val="003454AB"/>
    <w:rsid w:val="003454DD"/>
    <w:rsid w:val="00345764"/>
    <w:rsid w:val="0034591D"/>
    <w:rsid w:val="00345B08"/>
    <w:rsid w:val="00345B76"/>
    <w:rsid w:val="00345CE5"/>
    <w:rsid w:val="00345DA0"/>
    <w:rsid w:val="00345F7B"/>
    <w:rsid w:val="00346031"/>
    <w:rsid w:val="003463EA"/>
    <w:rsid w:val="00346456"/>
    <w:rsid w:val="00346781"/>
    <w:rsid w:val="00346B9F"/>
    <w:rsid w:val="003470F8"/>
    <w:rsid w:val="00347695"/>
    <w:rsid w:val="00347986"/>
    <w:rsid w:val="00347BEA"/>
    <w:rsid w:val="0035001D"/>
    <w:rsid w:val="003500D8"/>
    <w:rsid w:val="003502B5"/>
    <w:rsid w:val="0035034E"/>
    <w:rsid w:val="003503CC"/>
    <w:rsid w:val="00350AB1"/>
    <w:rsid w:val="00350B10"/>
    <w:rsid w:val="00350FC1"/>
    <w:rsid w:val="00351A28"/>
    <w:rsid w:val="00351C04"/>
    <w:rsid w:val="00351C2E"/>
    <w:rsid w:val="00351C72"/>
    <w:rsid w:val="00351C76"/>
    <w:rsid w:val="00351D04"/>
    <w:rsid w:val="00351F05"/>
    <w:rsid w:val="0035216E"/>
    <w:rsid w:val="003521A9"/>
    <w:rsid w:val="003523F3"/>
    <w:rsid w:val="00352440"/>
    <w:rsid w:val="00352537"/>
    <w:rsid w:val="00352598"/>
    <w:rsid w:val="00352BC7"/>
    <w:rsid w:val="00352BF2"/>
    <w:rsid w:val="00352E01"/>
    <w:rsid w:val="00353176"/>
    <w:rsid w:val="003533BE"/>
    <w:rsid w:val="00353696"/>
    <w:rsid w:val="0035381E"/>
    <w:rsid w:val="00353A47"/>
    <w:rsid w:val="003540E1"/>
    <w:rsid w:val="0035475F"/>
    <w:rsid w:val="003547DB"/>
    <w:rsid w:val="00354871"/>
    <w:rsid w:val="00354905"/>
    <w:rsid w:val="00354910"/>
    <w:rsid w:val="0035549E"/>
    <w:rsid w:val="003554B1"/>
    <w:rsid w:val="00355515"/>
    <w:rsid w:val="0035640A"/>
    <w:rsid w:val="0035686D"/>
    <w:rsid w:val="003569E9"/>
    <w:rsid w:val="003569F4"/>
    <w:rsid w:val="00356D47"/>
    <w:rsid w:val="00357199"/>
    <w:rsid w:val="0035724E"/>
    <w:rsid w:val="003578B1"/>
    <w:rsid w:val="00360005"/>
    <w:rsid w:val="00360150"/>
    <w:rsid w:val="003601EE"/>
    <w:rsid w:val="00360328"/>
    <w:rsid w:val="00360B0B"/>
    <w:rsid w:val="00360D65"/>
    <w:rsid w:val="00361129"/>
    <w:rsid w:val="00361382"/>
    <w:rsid w:val="0036148E"/>
    <w:rsid w:val="003617E6"/>
    <w:rsid w:val="00361D17"/>
    <w:rsid w:val="00361F03"/>
    <w:rsid w:val="00361F1A"/>
    <w:rsid w:val="00362003"/>
    <w:rsid w:val="00362276"/>
    <w:rsid w:val="00362659"/>
    <w:rsid w:val="003627AE"/>
    <w:rsid w:val="003627E4"/>
    <w:rsid w:val="00362874"/>
    <w:rsid w:val="003628D3"/>
    <w:rsid w:val="00362D29"/>
    <w:rsid w:val="00362FF0"/>
    <w:rsid w:val="003631E2"/>
    <w:rsid w:val="003632BD"/>
    <w:rsid w:val="00363B0E"/>
    <w:rsid w:val="00363B90"/>
    <w:rsid w:val="00363F10"/>
    <w:rsid w:val="0036404C"/>
    <w:rsid w:val="003647E2"/>
    <w:rsid w:val="00364A7C"/>
    <w:rsid w:val="00364B0E"/>
    <w:rsid w:val="00364E87"/>
    <w:rsid w:val="00364FB5"/>
    <w:rsid w:val="00365313"/>
    <w:rsid w:val="0036534A"/>
    <w:rsid w:val="003656B8"/>
    <w:rsid w:val="003656C5"/>
    <w:rsid w:val="00365758"/>
    <w:rsid w:val="003657BE"/>
    <w:rsid w:val="00365843"/>
    <w:rsid w:val="003658CB"/>
    <w:rsid w:val="00365C23"/>
    <w:rsid w:val="00365CE1"/>
    <w:rsid w:val="00365CEC"/>
    <w:rsid w:val="00366083"/>
    <w:rsid w:val="003666D1"/>
    <w:rsid w:val="00366733"/>
    <w:rsid w:val="00366B05"/>
    <w:rsid w:val="00366B3C"/>
    <w:rsid w:val="00366B56"/>
    <w:rsid w:val="00366B9A"/>
    <w:rsid w:val="00366F3C"/>
    <w:rsid w:val="00366F3E"/>
    <w:rsid w:val="00367041"/>
    <w:rsid w:val="003674DB"/>
    <w:rsid w:val="003675E3"/>
    <w:rsid w:val="0036764E"/>
    <w:rsid w:val="0036768C"/>
    <w:rsid w:val="003678F2"/>
    <w:rsid w:val="00367F55"/>
    <w:rsid w:val="00370420"/>
    <w:rsid w:val="003707F2"/>
    <w:rsid w:val="003708B9"/>
    <w:rsid w:val="00370A2D"/>
    <w:rsid w:val="00370A44"/>
    <w:rsid w:val="00370C14"/>
    <w:rsid w:val="00370C9E"/>
    <w:rsid w:val="0037129F"/>
    <w:rsid w:val="003712B4"/>
    <w:rsid w:val="003715DD"/>
    <w:rsid w:val="003718E8"/>
    <w:rsid w:val="00371B86"/>
    <w:rsid w:val="00371B99"/>
    <w:rsid w:val="00371CDA"/>
    <w:rsid w:val="00371DEA"/>
    <w:rsid w:val="00371FAB"/>
    <w:rsid w:val="003720F5"/>
    <w:rsid w:val="00372768"/>
    <w:rsid w:val="00372984"/>
    <w:rsid w:val="003729A6"/>
    <w:rsid w:val="0037346F"/>
    <w:rsid w:val="00373CED"/>
    <w:rsid w:val="00373E52"/>
    <w:rsid w:val="0037416C"/>
    <w:rsid w:val="0037418B"/>
    <w:rsid w:val="00374460"/>
    <w:rsid w:val="003744D1"/>
    <w:rsid w:val="003745D7"/>
    <w:rsid w:val="0037481D"/>
    <w:rsid w:val="003748FD"/>
    <w:rsid w:val="00374A8C"/>
    <w:rsid w:val="0037515A"/>
    <w:rsid w:val="00375167"/>
    <w:rsid w:val="0037531B"/>
    <w:rsid w:val="003753CD"/>
    <w:rsid w:val="003757CC"/>
    <w:rsid w:val="00376022"/>
    <w:rsid w:val="00376545"/>
    <w:rsid w:val="003769F0"/>
    <w:rsid w:val="00376B0E"/>
    <w:rsid w:val="00377014"/>
    <w:rsid w:val="003770BA"/>
    <w:rsid w:val="0037720E"/>
    <w:rsid w:val="00377481"/>
    <w:rsid w:val="003777EB"/>
    <w:rsid w:val="003778A0"/>
    <w:rsid w:val="00377929"/>
    <w:rsid w:val="00377964"/>
    <w:rsid w:val="00377AF2"/>
    <w:rsid w:val="00377C3A"/>
    <w:rsid w:val="00377CA3"/>
    <w:rsid w:val="00377F3E"/>
    <w:rsid w:val="00380070"/>
    <w:rsid w:val="00380323"/>
    <w:rsid w:val="0038037E"/>
    <w:rsid w:val="00380777"/>
    <w:rsid w:val="003808B9"/>
    <w:rsid w:val="00380BCE"/>
    <w:rsid w:val="00380F2C"/>
    <w:rsid w:val="00380FCE"/>
    <w:rsid w:val="003810BD"/>
    <w:rsid w:val="00381256"/>
    <w:rsid w:val="003812C2"/>
    <w:rsid w:val="003812EC"/>
    <w:rsid w:val="003815F5"/>
    <w:rsid w:val="00381AE2"/>
    <w:rsid w:val="00381B47"/>
    <w:rsid w:val="00381FDE"/>
    <w:rsid w:val="0038218F"/>
    <w:rsid w:val="00382DAD"/>
    <w:rsid w:val="00382E63"/>
    <w:rsid w:val="00383005"/>
    <w:rsid w:val="00383006"/>
    <w:rsid w:val="00383258"/>
    <w:rsid w:val="003833D7"/>
    <w:rsid w:val="0038352E"/>
    <w:rsid w:val="00383573"/>
    <w:rsid w:val="00383609"/>
    <w:rsid w:val="003839C9"/>
    <w:rsid w:val="00383B72"/>
    <w:rsid w:val="003840B3"/>
    <w:rsid w:val="0038442B"/>
    <w:rsid w:val="00384729"/>
    <w:rsid w:val="003847A8"/>
    <w:rsid w:val="00384A0D"/>
    <w:rsid w:val="0038527E"/>
    <w:rsid w:val="003855B3"/>
    <w:rsid w:val="003857AB"/>
    <w:rsid w:val="003859DB"/>
    <w:rsid w:val="00385E5A"/>
    <w:rsid w:val="00386322"/>
    <w:rsid w:val="00386411"/>
    <w:rsid w:val="0038686B"/>
    <w:rsid w:val="00386FE7"/>
    <w:rsid w:val="00387354"/>
    <w:rsid w:val="0038754C"/>
    <w:rsid w:val="003877A9"/>
    <w:rsid w:val="003878ED"/>
    <w:rsid w:val="00387915"/>
    <w:rsid w:val="00387A94"/>
    <w:rsid w:val="00387C58"/>
    <w:rsid w:val="00387E44"/>
    <w:rsid w:val="00387EFA"/>
    <w:rsid w:val="00390658"/>
    <w:rsid w:val="00390B6C"/>
    <w:rsid w:val="00390C02"/>
    <w:rsid w:val="00390C2D"/>
    <w:rsid w:val="00390C90"/>
    <w:rsid w:val="0039115B"/>
    <w:rsid w:val="00391471"/>
    <w:rsid w:val="0039156E"/>
    <w:rsid w:val="003915E8"/>
    <w:rsid w:val="00391A43"/>
    <w:rsid w:val="00391B87"/>
    <w:rsid w:val="00391C67"/>
    <w:rsid w:val="00391F64"/>
    <w:rsid w:val="00392A46"/>
    <w:rsid w:val="00392A5E"/>
    <w:rsid w:val="00393066"/>
    <w:rsid w:val="003930D7"/>
    <w:rsid w:val="00393162"/>
    <w:rsid w:val="003931EE"/>
    <w:rsid w:val="00393519"/>
    <w:rsid w:val="003936E8"/>
    <w:rsid w:val="0039384C"/>
    <w:rsid w:val="00393D17"/>
    <w:rsid w:val="00393DBF"/>
    <w:rsid w:val="00393EBA"/>
    <w:rsid w:val="00393FCC"/>
    <w:rsid w:val="00393FE0"/>
    <w:rsid w:val="003943BC"/>
    <w:rsid w:val="003943BE"/>
    <w:rsid w:val="003943E9"/>
    <w:rsid w:val="003945D8"/>
    <w:rsid w:val="00394BA4"/>
    <w:rsid w:val="00394DF6"/>
    <w:rsid w:val="00394EC5"/>
    <w:rsid w:val="00394F2C"/>
    <w:rsid w:val="00394FD5"/>
    <w:rsid w:val="0039509A"/>
    <w:rsid w:val="003953EC"/>
    <w:rsid w:val="003954FB"/>
    <w:rsid w:val="00395AEC"/>
    <w:rsid w:val="00396286"/>
    <w:rsid w:val="00396394"/>
    <w:rsid w:val="003964B6"/>
    <w:rsid w:val="00396615"/>
    <w:rsid w:val="003967C4"/>
    <w:rsid w:val="003968A7"/>
    <w:rsid w:val="003968C6"/>
    <w:rsid w:val="00396B8B"/>
    <w:rsid w:val="00396BCC"/>
    <w:rsid w:val="00396C5E"/>
    <w:rsid w:val="003970FE"/>
    <w:rsid w:val="0039737A"/>
    <w:rsid w:val="0039739F"/>
    <w:rsid w:val="0039761C"/>
    <w:rsid w:val="003976B2"/>
    <w:rsid w:val="00397825"/>
    <w:rsid w:val="0039784E"/>
    <w:rsid w:val="00397A03"/>
    <w:rsid w:val="00397CD6"/>
    <w:rsid w:val="00397EF9"/>
    <w:rsid w:val="00397FF7"/>
    <w:rsid w:val="003A003E"/>
    <w:rsid w:val="003A00D2"/>
    <w:rsid w:val="003A0131"/>
    <w:rsid w:val="003A02A7"/>
    <w:rsid w:val="003A0478"/>
    <w:rsid w:val="003A05DA"/>
    <w:rsid w:val="003A08FA"/>
    <w:rsid w:val="003A096D"/>
    <w:rsid w:val="003A0979"/>
    <w:rsid w:val="003A0E18"/>
    <w:rsid w:val="003A0E89"/>
    <w:rsid w:val="003A1114"/>
    <w:rsid w:val="003A1240"/>
    <w:rsid w:val="003A1481"/>
    <w:rsid w:val="003A1571"/>
    <w:rsid w:val="003A167B"/>
    <w:rsid w:val="003A171D"/>
    <w:rsid w:val="003A1866"/>
    <w:rsid w:val="003A1882"/>
    <w:rsid w:val="003A194E"/>
    <w:rsid w:val="003A195A"/>
    <w:rsid w:val="003A1EC4"/>
    <w:rsid w:val="003A23FD"/>
    <w:rsid w:val="003A24B2"/>
    <w:rsid w:val="003A25A2"/>
    <w:rsid w:val="003A2997"/>
    <w:rsid w:val="003A29F4"/>
    <w:rsid w:val="003A2A86"/>
    <w:rsid w:val="003A2B2E"/>
    <w:rsid w:val="003A2B84"/>
    <w:rsid w:val="003A2C4F"/>
    <w:rsid w:val="003A2C96"/>
    <w:rsid w:val="003A2D73"/>
    <w:rsid w:val="003A2E93"/>
    <w:rsid w:val="003A2F00"/>
    <w:rsid w:val="003A3021"/>
    <w:rsid w:val="003A3327"/>
    <w:rsid w:val="003A3329"/>
    <w:rsid w:val="003A337E"/>
    <w:rsid w:val="003A3505"/>
    <w:rsid w:val="003A3984"/>
    <w:rsid w:val="003A4171"/>
    <w:rsid w:val="003A4388"/>
    <w:rsid w:val="003A4414"/>
    <w:rsid w:val="003A49EC"/>
    <w:rsid w:val="003A4B93"/>
    <w:rsid w:val="003A4C0E"/>
    <w:rsid w:val="003A4D57"/>
    <w:rsid w:val="003A4EC9"/>
    <w:rsid w:val="003A5077"/>
    <w:rsid w:val="003A597E"/>
    <w:rsid w:val="003A5D66"/>
    <w:rsid w:val="003A5F98"/>
    <w:rsid w:val="003A612F"/>
    <w:rsid w:val="003A61C4"/>
    <w:rsid w:val="003A6724"/>
    <w:rsid w:val="003A67FA"/>
    <w:rsid w:val="003A6D14"/>
    <w:rsid w:val="003A6D6F"/>
    <w:rsid w:val="003A6E3D"/>
    <w:rsid w:val="003A74FB"/>
    <w:rsid w:val="003A76CE"/>
    <w:rsid w:val="003A77E4"/>
    <w:rsid w:val="003A7830"/>
    <w:rsid w:val="003A7954"/>
    <w:rsid w:val="003A7B1A"/>
    <w:rsid w:val="003B00B2"/>
    <w:rsid w:val="003B0124"/>
    <w:rsid w:val="003B038A"/>
    <w:rsid w:val="003B0537"/>
    <w:rsid w:val="003B068A"/>
    <w:rsid w:val="003B0A34"/>
    <w:rsid w:val="003B0CFE"/>
    <w:rsid w:val="003B0D05"/>
    <w:rsid w:val="003B0FD8"/>
    <w:rsid w:val="003B1164"/>
    <w:rsid w:val="003B118E"/>
    <w:rsid w:val="003B121C"/>
    <w:rsid w:val="003B1319"/>
    <w:rsid w:val="003B16F1"/>
    <w:rsid w:val="003B23E1"/>
    <w:rsid w:val="003B2CEE"/>
    <w:rsid w:val="003B3110"/>
    <w:rsid w:val="003B38B4"/>
    <w:rsid w:val="003B3BCB"/>
    <w:rsid w:val="003B472C"/>
    <w:rsid w:val="003B476E"/>
    <w:rsid w:val="003B4FBF"/>
    <w:rsid w:val="003B5249"/>
    <w:rsid w:val="003B5286"/>
    <w:rsid w:val="003B591B"/>
    <w:rsid w:val="003B6377"/>
    <w:rsid w:val="003B64C4"/>
    <w:rsid w:val="003B6667"/>
    <w:rsid w:val="003B670B"/>
    <w:rsid w:val="003B6843"/>
    <w:rsid w:val="003B6845"/>
    <w:rsid w:val="003B6920"/>
    <w:rsid w:val="003B6BAF"/>
    <w:rsid w:val="003B6BD4"/>
    <w:rsid w:val="003B6F33"/>
    <w:rsid w:val="003B749B"/>
    <w:rsid w:val="003B755A"/>
    <w:rsid w:val="003B7B84"/>
    <w:rsid w:val="003B7BE3"/>
    <w:rsid w:val="003C0047"/>
    <w:rsid w:val="003C03EF"/>
    <w:rsid w:val="003C0ECF"/>
    <w:rsid w:val="003C0ED9"/>
    <w:rsid w:val="003C0FCA"/>
    <w:rsid w:val="003C1193"/>
    <w:rsid w:val="003C1617"/>
    <w:rsid w:val="003C16FC"/>
    <w:rsid w:val="003C185B"/>
    <w:rsid w:val="003C19D8"/>
    <w:rsid w:val="003C1AC8"/>
    <w:rsid w:val="003C1DCB"/>
    <w:rsid w:val="003C1E3C"/>
    <w:rsid w:val="003C252C"/>
    <w:rsid w:val="003C258E"/>
    <w:rsid w:val="003C2618"/>
    <w:rsid w:val="003C2973"/>
    <w:rsid w:val="003C2AE6"/>
    <w:rsid w:val="003C2B13"/>
    <w:rsid w:val="003C2B4D"/>
    <w:rsid w:val="003C33E9"/>
    <w:rsid w:val="003C35AA"/>
    <w:rsid w:val="003C3AAB"/>
    <w:rsid w:val="003C3E77"/>
    <w:rsid w:val="003C40D8"/>
    <w:rsid w:val="003C4518"/>
    <w:rsid w:val="003C475C"/>
    <w:rsid w:val="003C49B3"/>
    <w:rsid w:val="003C4A36"/>
    <w:rsid w:val="003C4B0F"/>
    <w:rsid w:val="003C4B7E"/>
    <w:rsid w:val="003C5024"/>
    <w:rsid w:val="003C51F0"/>
    <w:rsid w:val="003C53D1"/>
    <w:rsid w:val="003C5435"/>
    <w:rsid w:val="003C55A2"/>
    <w:rsid w:val="003C5F5F"/>
    <w:rsid w:val="003C6310"/>
    <w:rsid w:val="003C677B"/>
    <w:rsid w:val="003C7094"/>
    <w:rsid w:val="003C71D3"/>
    <w:rsid w:val="003C75F4"/>
    <w:rsid w:val="003C7B09"/>
    <w:rsid w:val="003C7BF1"/>
    <w:rsid w:val="003C7F58"/>
    <w:rsid w:val="003D02B2"/>
    <w:rsid w:val="003D0874"/>
    <w:rsid w:val="003D0B6F"/>
    <w:rsid w:val="003D0C84"/>
    <w:rsid w:val="003D0CC3"/>
    <w:rsid w:val="003D116B"/>
    <w:rsid w:val="003D11BB"/>
    <w:rsid w:val="003D141D"/>
    <w:rsid w:val="003D151F"/>
    <w:rsid w:val="003D15EC"/>
    <w:rsid w:val="003D16B9"/>
    <w:rsid w:val="003D17D8"/>
    <w:rsid w:val="003D1AA3"/>
    <w:rsid w:val="003D1BB9"/>
    <w:rsid w:val="003D1BBB"/>
    <w:rsid w:val="003D1C2C"/>
    <w:rsid w:val="003D1CF5"/>
    <w:rsid w:val="003D1D12"/>
    <w:rsid w:val="003D1F1C"/>
    <w:rsid w:val="003D2049"/>
    <w:rsid w:val="003D20B2"/>
    <w:rsid w:val="003D2263"/>
    <w:rsid w:val="003D230D"/>
    <w:rsid w:val="003D2608"/>
    <w:rsid w:val="003D2702"/>
    <w:rsid w:val="003D2A45"/>
    <w:rsid w:val="003D2A6A"/>
    <w:rsid w:val="003D2B3D"/>
    <w:rsid w:val="003D2B66"/>
    <w:rsid w:val="003D2C3A"/>
    <w:rsid w:val="003D2C8F"/>
    <w:rsid w:val="003D2D71"/>
    <w:rsid w:val="003D2E3D"/>
    <w:rsid w:val="003D302E"/>
    <w:rsid w:val="003D30CF"/>
    <w:rsid w:val="003D327B"/>
    <w:rsid w:val="003D32F2"/>
    <w:rsid w:val="003D3E38"/>
    <w:rsid w:val="003D3EB7"/>
    <w:rsid w:val="003D4021"/>
    <w:rsid w:val="003D4059"/>
    <w:rsid w:val="003D420F"/>
    <w:rsid w:val="003D450A"/>
    <w:rsid w:val="003D47A2"/>
    <w:rsid w:val="003D48B8"/>
    <w:rsid w:val="003D4C4B"/>
    <w:rsid w:val="003D4CC2"/>
    <w:rsid w:val="003D4CCF"/>
    <w:rsid w:val="003D5560"/>
    <w:rsid w:val="003D55C3"/>
    <w:rsid w:val="003D560B"/>
    <w:rsid w:val="003D682E"/>
    <w:rsid w:val="003D6AD7"/>
    <w:rsid w:val="003D6D47"/>
    <w:rsid w:val="003D6EAD"/>
    <w:rsid w:val="003D7015"/>
    <w:rsid w:val="003D73C4"/>
    <w:rsid w:val="003D7636"/>
    <w:rsid w:val="003D7B4D"/>
    <w:rsid w:val="003D7D5B"/>
    <w:rsid w:val="003D7D87"/>
    <w:rsid w:val="003D7E03"/>
    <w:rsid w:val="003D7FB5"/>
    <w:rsid w:val="003D7FED"/>
    <w:rsid w:val="003E0195"/>
    <w:rsid w:val="003E01E1"/>
    <w:rsid w:val="003E03A8"/>
    <w:rsid w:val="003E0500"/>
    <w:rsid w:val="003E0582"/>
    <w:rsid w:val="003E07B1"/>
    <w:rsid w:val="003E0CCD"/>
    <w:rsid w:val="003E0F1A"/>
    <w:rsid w:val="003E1176"/>
    <w:rsid w:val="003E1184"/>
    <w:rsid w:val="003E16D3"/>
    <w:rsid w:val="003E1899"/>
    <w:rsid w:val="003E196A"/>
    <w:rsid w:val="003E19EB"/>
    <w:rsid w:val="003E1AEC"/>
    <w:rsid w:val="003E1B5C"/>
    <w:rsid w:val="003E1B94"/>
    <w:rsid w:val="003E1C8A"/>
    <w:rsid w:val="003E1DB1"/>
    <w:rsid w:val="003E1E58"/>
    <w:rsid w:val="003E1F2D"/>
    <w:rsid w:val="003E2A07"/>
    <w:rsid w:val="003E348B"/>
    <w:rsid w:val="003E355F"/>
    <w:rsid w:val="003E372D"/>
    <w:rsid w:val="003E38D1"/>
    <w:rsid w:val="003E3BD9"/>
    <w:rsid w:val="003E3C2A"/>
    <w:rsid w:val="003E3D06"/>
    <w:rsid w:val="003E3FBD"/>
    <w:rsid w:val="003E400B"/>
    <w:rsid w:val="003E42F9"/>
    <w:rsid w:val="003E44A8"/>
    <w:rsid w:val="003E46F6"/>
    <w:rsid w:val="003E4837"/>
    <w:rsid w:val="003E483C"/>
    <w:rsid w:val="003E4936"/>
    <w:rsid w:val="003E4D14"/>
    <w:rsid w:val="003E5122"/>
    <w:rsid w:val="003E5218"/>
    <w:rsid w:val="003E5C2B"/>
    <w:rsid w:val="003E611D"/>
    <w:rsid w:val="003E62A6"/>
    <w:rsid w:val="003E63D1"/>
    <w:rsid w:val="003E6496"/>
    <w:rsid w:val="003E658C"/>
    <w:rsid w:val="003E65AD"/>
    <w:rsid w:val="003E6729"/>
    <w:rsid w:val="003E672D"/>
    <w:rsid w:val="003E6790"/>
    <w:rsid w:val="003E67F4"/>
    <w:rsid w:val="003E68DF"/>
    <w:rsid w:val="003E6ACF"/>
    <w:rsid w:val="003E7191"/>
    <w:rsid w:val="003E7670"/>
    <w:rsid w:val="003E7B09"/>
    <w:rsid w:val="003E7C3C"/>
    <w:rsid w:val="003E7C4D"/>
    <w:rsid w:val="003E7E75"/>
    <w:rsid w:val="003F0135"/>
    <w:rsid w:val="003F01A0"/>
    <w:rsid w:val="003F01DA"/>
    <w:rsid w:val="003F032F"/>
    <w:rsid w:val="003F09BC"/>
    <w:rsid w:val="003F0C71"/>
    <w:rsid w:val="003F0E40"/>
    <w:rsid w:val="003F0E4D"/>
    <w:rsid w:val="003F110B"/>
    <w:rsid w:val="003F1401"/>
    <w:rsid w:val="003F1681"/>
    <w:rsid w:val="003F16CD"/>
    <w:rsid w:val="003F1BB0"/>
    <w:rsid w:val="003F1BD8"/>
    <w:rsid w:val="003F261E"/>
    <w:rsid w:val="003F2B38"/>
    <w:rsid w:val="003F2BBC"/>
    <w:rsid w:val="003F2DE2"/>
    <w:rsid w:val="003F3046"/>
    <w:rsid w:val="003F3163"/>
    <w:rsid w:val="003F337E"/>
    <w:rsid w:val="003F34ED"/>
    <w:rsid w:val="003F365A"/>
    <w:rsid w:val="003F38E0"/>
    <w:rsid w:val="003F3AA2"/>
    <w:rsid w:val="003F3ABC"/>
    <w:rsid w:val="003F3AC6"/>
    <w:rsid w:val="003F3DFD"/>
    <w:rsid w:val="003F4BED"/>
    <w:rsid w:val="003F4E4D"/>
    <w:rsid w:val="003F53B6"/>
    <w:rsid w:val="003F552D"/>
    <w:rsid w:val="003F5825"/>
    <w:rsid w:val="003F5926"/>
    <w:rsid w:val="003F5B30"/>
    <w:rsid w:val="003F6492"/>
    <w:rsid w:val="003F670A"/>
    <w:rsid w:val="003F6B67"/>
    <w:rsid w:val="003F6BF3"/>
    <w:rsid w:val="003F6CF4"/>
    <w:rsid w:val="003F6D42"/>
    <w:rsid w:val="003F6D58"/>
    <w:rsid w:val="003F6D95"/>
    <w:rsid w:val="003F6DC0"/>
    <w:rsid w:val="003F6FE9"/>
    <w:rsid w:val="003F70D4"/>
    <w:rsid w:val="003F7238"/>
    <w:rsid w:val="003F72E3"/>
    <w:rsid w:val="003F72EB"/>
    <w:rsid w:val="003F73CE"/>
    <w:rsid w:val="003F7596"/>
    <w:rsid w:val="003F76CC"/>
    <w:rsid w:val="003F7BCD"/>
    <w:rsid w:val="003F7CAB"/>
    <w:rsid w:val="003F7DEB"/>
    <w:rsid w:val="004000D5"/>
    <w:rsid w:val="00400291"/>
    <w:rsid w:val="00400545"/>
    <w:rsid w:val="00400BEC"/>
    <w:rsid w:val="00400CD7"/>
    <w:rsid w:val="004018CF"/>
    <w:rsid w:val="00401A4F"/>
    <w:rsid w:val="00401A75"/>
    <w:rsid w:val="00402077"/>
    <w:rsid w:val="00402368"/>
    <w:rsid w:val="0040240C"/>
    <w:rsid w:val="00402D8B"/>
    <w:rsid w:val="00402ED9"/>
    <w:rsid w:val="00402EEE"/>
    <w:rsid w:val="00403768"/>
    <w:rsid w:val="00403781"/>
    <w:rsid w:val="00403793"/>
    <w:rsid w:val="00403B0B"/>
    <w:rsid w:val="00403C3C"/>
    <w:rsid w:val="00403C6E"/>
    <w:rsid w:val="00404504"/>
    <w:rsid w:val="004048A1"/>
    <w:rsid w:val="00404A0B"/>
    <w:rsid w:val="004051BB"/>
    <w:rsid w:val="004056CE"/>
    <w:rsid w:val="00405BA0"/>
    <w:rsid w:val="00405D25"/>
    <w:rsid w:val="00405DCB"/>
    <w:rsid w:val="00406128"/>
    <w:rsid w:val="004062A1"/>
    <w:rsid w:val="004062F5"/>
    <w:rsid w:val="004064A3"/>
    <w:rsid w:val="0040674E"/>
    <w:rsid w:val="00406B7C"/>
    <w:rsid w:val="00406DFC"/>
    <w:rsid w:val="00406F35"/>
    <w:rsid w:val="00406F58"/>
    <w:rsid w:val="00406FCE"/>
    <w:rsid w:val="004074D7"/>
    <w:rsid w:val="00407CA9"/>
    <w:rsid w:val="0041011F"/>
    <w:rsid w:val="004103FA"/>
    <w:rsid w:val="004106B8"/>
    <w:rsid w:val="00410ADA"/>
    <w:rsid w:val="00410E3C"/>
    <w:rsid w:val="00410EC0"/>
    <w:rsid w:val="00410F0B"/>
    <w:rsid w:val="00410FCE"/>
    <w:rsid w:val="004111BD"/>
    <w:rsid w:val="00411242"/>
    <w:rsid w:val="004112BF"/>
    <w:rsid w:val="004113CA"/>
    <w:rsid w:val="00411415"/>
    <w:rsid w:val="00411438"/>
    <w:rsid w:val="004114AB"/>
    <w:rsid w:val="00411723"/>
    <w:rsid w:val="004119DA"/>
    <w:rsid w:val="00411E31"/>
    <w:rsid w:val="00411FA6"/>
    <w:rsid w:val="004123D9"/>
    <w:rsid w:val="004125BB"/>
    <w:rsid w:val="00412D0D"/>
    <w:rsid w:val="004130C5"/>
    <w:rsid w:val="00413450"/>
    <w:rsid w:val="004136B6"/>
    <w:rsid w:val="004137D1"/>
    <w:rsid w:val="00413C54"/>
    <w:rsid w:val="00413D02"/>
    <w:rsid w:val="00413DD9"/>
    <w:rsid w:val="00413F1C"/>
    <w:rsid w:val="00414246"/>
    <w:rsid w:val="00414912"/>
    <w:rsid w:val="00414A87"/>
    <w:rsid w:val="00414D17"/>
    <w:rsid w:val="00414ECF"/>
    <w:rsid w:val="00414F6E"/>
    <w:rsid w:val="004150FD"/>
    <w:rsid w:val="0041544C"/>
    <w:rsid w:val="004154AD"/>
    <w:rsid w:val="00415749"/>
    <w:rsid w:val="00415929"/>
    <w:rsid w:val="00415A21"/>
    <w:rsid w:val="00415BA2"/>
    <w:rsid w:val="00415CD9"/>
    <w:rsid w:val="00415D79"/>
    <w:rsid w:val="00415D97"/>
    <w:rsid w:val="004161C8"/>
    <w:rsid w:val="0041625B"/>
    <w:rsid w:val="00416332"/>
    <w:rsid w:val="0041647E"/>
    <w:rsid w:val="00416853"/>
    <w:rsid w:val="004168B3"/>
    <w:rsid w:val="00416A54"/>
    <w:rsid w:val="00416BD5"/>
    <w:rsid w:val="00416CDE"/>
    <w:rsid w:val="00416F9A"/>
    <w:rsid w:val="0041713D"/>
    <w:rsid w:val="004172AF"/>
    <w:rsid w:val="00417407"/>
    <w:rsid w:val="0041755C"/>
    <w:rsid w:val="004179F0"/>
    <w:rsid w:val="00417A28"/>
    <w:rsid w:val="00417A38"/>
    <w:rsid w:val="00417EC4"/>
    <w:rsid w:val="00420032"/>
    <w:rsid w:val="0042004F"/>
    <w:rsid w:val="0042030F"/>
    <w:rsid w:val="004204A1"/>
    <w:rsid w:val="00420551"/>
    <w:rsid w:val="0042069A"/>
    <w:rsid w:val="00420B9E"/>
    <w:rsid w:val="00420D57"/>
    <w:rsid w:val="00420E72"/>
    <w:rsid w:val="00420F88"/>
    <w:rsid w:val="0042122F"/>
    <w:rsid w:val="00421A82"/>
    <w:rsid w:val="00421C85"/>
    <w:rsid w:val="00421D91"/>
    <w:rsid w:val="0042265C"/>
    <w:rsid w:val="00422660"/>
    <w:rsid w:val="004228DB"/>
    <w:rsid w:val="004228DF"/>
    <w:rsid w:val="00422C0D"/>
    <w:rsid w:val="00422F28"/>
    <w:rsid w:val="00423034"/>
    <w:rsid w:val="004230FD"/>
    <w:rsid w:val="0042319E"/>
    <w:rsid w:val="00423720"/>
    <w:rsid w:val="00423763"/>
    <w:rsid w:val="00423943"/>
    <w:rsid w:val="00423BC8"/>
    <w:rsid w:val="00423DE7"/>
    <w:rsid w:val="00423EDB"/>
    <w:rsid w:val="00423FAF"/>
    <w:rsid w:val="00424042"/>
    <w:rsid w:val="00424612"/>
    <w:rsid w:val="0042479B"/>
    <w:rsid w:val="00424946"/>
    <w:rsid w:val="00424EE0"/>
    <w:rsid w:val="0042512C"/>
    <w:rsid w:val="004254DE"/>
    <w:rsid w:val="00425669"/>
    <w:rsid w:val="0042591D"/>
    <w:rsid w:val="00426078"/>
    <w:rsid w:val="004261FD"/>
    <w:rsid w:val="0042635D"/>
    <w:rsid w:val="00426856"/>
    <w:rsid w:val="00426BA1"/>
    <w:rsid w:val="00426D0D"/>
    <w:rsid w:val="00426FA8"/>
    <w:rsid w:val="004273DB"/>
    <w:rsid w:val="00427800"/>
    <w:rsid w:val="00427B5E"/>
    <w:rsid w:val="00427C34"/>
    <w:rsid w:val="00427CDF"/>
    <w:rsid w:val="00427F6A"/>
    <w:rsid w:val="0043008B"/>
    <w:rsid w:val="004302C7"/>
    <w:rsid w:val="004302CE"/>
    <w:rsid w:val="004306C0"/>
    <w:rsid w:val="004308B6"/>
    <w:rsid w:val="00430C45"/>
    <w:rsid w:val="00430D1E"/>
    <w:rsid w:val="00430D54"/>
    <w:rsid w:val="00430EAE"/>
    <w:rsid w:val="00431547"/>
    <w:rsid w:val="00431782"/>
    <w:rsid w:val="00431882"/>
    <w:rsid w:val="004318D4"/>
    <w:rsid w:val="00431BAD"/>
    <w:rsid w:val="00431F0D"/>
    <w:rsid w:val="004322B6"/>
    <w:rsid w:val="0043245B"/>
    <w:rsid w:val="004325C6"/>
    <w:rsid w:val="004325F3"/>
    <w:rsid w:val="00432AC4"/>
    <w:rsid w:val="00432BF8"/>
    <w:rsid w:val="00432FC3"/>
    <w:rsid w:val="004331E3"/>
    <w:rsid w:val="004332C2"/>
    <w:rsid w:val="004332DC"/>
    <w:rsid w:val="0043335E"/>
    <w:rsid w:val="00433574"/>
    <w:rsid w:val="004337BE"/>
    <w:rsid w:val="0043394F"/>
    <w:rsid w:val="0043454F"/>
    <w:rsid w:val="004347B8"/>
    <w:rsid w:val="00434812"/>
    <w:rsid w:val="00434932"/>
    <w:rsid w:val="00434B08"/>
    <w:rsid w:val="00434BC3"/>
    <w:rsid w:val="00434D93"/>
    <w:rsid w:val="00434F40"/>
    <w:rsid w:val="00435186"/>
    <w:rsid w:val="00435ABC"/>
    <w:rsid w:val="00436536"/>
    <w:rsid w:val="004365AF"/>
    <w:rsid w:val="00436756"/>
    <w:rsid w:val="004369E1"/>
    <w:rsid w:val="00436D2D"/>
    <w:rsid w:val="00436E8F"/>
    <w:rsid w:val="00437066"/>
    <w:rsid w:val="00437324"/>
    <w:rsid w:val="0043742D"/>
    <w:rsid w:val="00437459"/>
    <w:rsid w:val="004377D2"/>
    <w:rsid w:val="0043798C"/>
    <w:rsid w:val="00437B2D"/>
    <w:rsid w:val="0044008A"/>
    <w:rsid w:val="0044020B"/>
    <w:rsid w:val="004402DB"/>
    <w:rsid w:val="0044033F"/>
    <w:rsid w:val="004404AE"/>
    <w:rsid w:val="0044076D"/>
    <w:rsid w:val="00440ABC"/>
    <w:rsid w:val="00440C21"/>
    <w:rsid w:val="00440C99"/>
    <w:rsid w:val="00440DF4"/>
    <w:rsid w:val="0044177C"/>
    <w:rsid w:val="004417C5"/>
    <w:rsid w:val="004420F8"/>
    <w:rsid w:val="00442433"/>
    <w:rsid w:val="004429DC"/>
    <w:rsid w:val="00442BEF"/>
    <w:rsid w:val="00442D54"/>
    <w:rsid w:val="00442FB2"/>
    <w:rsid w:val="0044302E"/>
    <w:rsid w:val="00443376"/>
    <w:rsid w:val="00443431"/>
    <w:rsid w:val="00443502"/>
    <w:rsid w:val="00443514"/>
    <w:rsid w:val="00443649"/>
    <w:rsid w:val="00443C35"/>
    <w:rsid w:val="00443CCA"/>
    <w:rsid w:val="00443D9D"/>
    <w:rsid w:val="00444399"/>
    <w:rsid w:val="00444410"/>
    <w:rsid w:val="00444436"/>
    <w:rsid w:val="00444608"/>
    <w:rsid w:val="00444756"/>
    <w:rsid w:val="004450BD"/>
    <w:rsid w:val="00445898"/>
    <w:rsid w:val="004458B5"/>
    <w:rsid w:val="0044592D"/>
    <w:rsid w:val="00445B63"/>
    <w:rsid w:val="00445CB9"/>
    <w:rsid w:val="00446036"/>
    <w:rsid w:val="0044605A"/>
    <w:rsid w:val="0044659E"/>
    <w:rsid w:val="004465A9"/>
    <w:rsid w:val="0044669A"/>
    <w:rsid w:val="00446899"/>
    <w:rsid w:val="004468A1"/>
    <w:rsid w:val="004468BE"/>
    <w:rsid w:val="004470F2"/>
    <w:rsid w:val="00447229"/>
    <w:rsid w:val="00447A18"/>
    <w:rsid w:val="00447E66"/>
    <w:rsid w:val="0045002A"/>
    <w:rsid w:val="0045016E"/>
    <w:rsid w:val="004502E8"/>
    <w:rsid w:val="004508F0"/>
    <w:rsid w:val="00450977"/>
    <w:rsid w:val="004509DB"/>
    <w:rsid w:val="00450C5E"/>
    <w:rsid w:val="0045134C"/>
    <w:rsid w:val="00451427"/>
    <w:rsid w:val="0045148F"/>
    <w:rsid w:val="004514A1"/>
    <w:rsid w:val="0045189E"/>
    <w:rsid w:val="00451962"/>
    <w:rsid w:val="00451A59"/>
    <w:rsid w:val="00451F80"/>
    <w:rsid w:val="00452453"/>
    <w:rsid w:val="004527A4"/>
    <w:rsid w:val="00452A76"/>
    <w:rsid w:val="00452BF6"/>
    <w:rsid w:val="00452E0D"/>
    <w:rsid w:val="00452EE5"/>
    <w:rsid w:val="00452F7A"/>
    <w:rsid w:val="004531FC"/>
    <w:rsid w:val="004538D4"/>
    <w:rsid w:val="00453DB4"/>
    <w:rsid w:val="00453ED7"/>
    <w:rsid w:val="00454057"/>
    <w:rsid w:val="0045416A"/>
    <w:rsid w:val="00454190"/>
    <w:rsid w:val="004544A9"/>
    <w:rsid w:val="00454742"/>
    <w:rsid w:val="0045493D"/>
    <w:rsid w:val="00454AEE"/>
    <w:rsid w:val="00454B75"/>
    <w:rsid w:val="00454CA7"/>
    <w:rsid w:val="00454CC7"/>
    <w:rsid w:val="00455053"/>
    <w:rsid w:val="00455232"/>
    <w:rsid w:val="004555A4"/>
    <w:rsid w:val="00455D61"/>
    <w:rsid w:val="00455D9A"/>
    <w:rsid w:val="00455E24"/>
    <w:rsid w:val="00455F9E"/>
    <w:rsid w:val="00455FFC"/>
    <w:rsid w:val="00456402"/>
    <w:rsid w:val="00456656"/>
    <w:rsid w:val="00456685"/>
    <w:rsid w:val="00456AA4"/>
    <w:rsid w:val="00456BA1"/>
    <w:rsid w:val="00457369"/>
    <w:rsid w:val="004573B7"/>
    <w:rsid w:val="0045771F"/>
    <w:rsid w:val="00457AF5"/>
    <w:rsid w:val="00457E4D"/>
    <w:rsid w:val="00457F8A"/>
    <w:rsid w:val="00460134"/>
    <w:rsid w:val="004602F6"/>
    <w:rsid w:val="00460320"/>
    <w:rsid w:val="004604AB"/>
    <w:rsid w:val="00460755"/>
    <w:rsid w:val="004607D5"/>
    <w:rsid w:val="004608C0"/>
    <w:rsid w:val="00460A40"/>
    <w:rsid w:val="00460AC6"/>
    <w:rsid w:val="00460DEB"/>
    <w:rsid w:val="00460F20"/>
    <w:rsid w:val="004610A6"/>
    <w:rsid w:val="004612F6"/>
    <w:rsid w:val="004614B7"/>
    <w:rsid w:val="0046177B"/>
    <w:rsid w:val="004617C1"/>
    <w:rsid w:val="00461814"/>
    <w:rsid w:val="00461989"/>
    <w:rsid w:val="004621D6"/>
    <w:rsid w:val="00462391"/>
    <w:rsid w:val="0046250B"/>
    <w:rsid w:val="004625F3"/>
    <w:rsid w:val="00462734"/>
    <w:rsid w:val="00462882"/>
    <w:rsid w:val="00462EBD"/>
    <w:rsid w:val="004630FC"/>
    <w:rsid w:val="004631DF"/>
    <w:rsid w:val="0046333A"/>
    <w:rsid w:val="0046364E"/>
    <w:rsid w:val="0046383E"/>
    <w:rsid w:val="00463887"/>
    <w:rsid w:val="00463898"/>
    <w:rsid w:val="00463AC5"/>
    <w:rsid w:val="00463D11"/>
    <w:rsid w:val="00463DD2"/>
    <w:rsid w:val="00464312"/>
    <w:rsid w:val="00464792"/>
    <w:rsid w:val="004649F2"/>
    <w:rsid w:val="00464A04"/>
    <w:rsid w:val="00464AB8"/>
    <w:rsid w:val="00464AF7"/>
    <w:rsid w:val="00464F58"/>
    <w:rsid w:val="00464FFF"/>
    <w:rsid w:val="00465108"/>
    <w:rsid w:val="004655A0"/>
    <w:rsid w:val="00465743"/>
    <w:rsid w:val="0046575C"/>
    <w:rsid w:val="0046583B"/>
    <w:rsid w:val="00465A84"/>
    <w:rsid w:val="00465C09"/>
    <w:rsid w:val="00465FBC"/>
    <w:rsid w:val="0046668F"/>
    <w:rsid w:val="00466A3F"/>
    <w:rsid w:val="00466C0B"/>
    <w:rsid w:val="00466F5B"/>
    <w:rsid w:val="0046740B"/>
    <w:rsid w:val="00467619"/>
    <w:rsid w:val="00467716"/>
    <w:rsid w:val="004677B1"/>
    <w:rsid w:val="004679AB"/>
    <w:rsid w:val="00467CD2"/>
    <w:rsid w:val="00467D04"/>
    <w:rsid w:val="004702DA"/>
    <w:rsid w:val="004703B3"/>
    <w:rsid w:val="004706CA"/>
    <w:rsid w:val="00470A3A"/>
    <w:rsid w:val="00470A3C"/>
    <w:rsid w:val="004711FA"/>
    <w:rsid w:val="00471415"/>
    <w:rsid w:val="004717B4"/>
    <w:rsid w:val="00471C20"/>
    <w:rsid w:val="00472465"/>
    <w:rsid w:val="004726C7"/>
    <w:rsid w:val="00472811"/>
    <w:rsid w:val="00472B81"/>
    <w:rsid w:val="00472D4B"/>
    <w:rsid w:val="00472D8A"/>
    <w:rsid w:val="00472FFF"/>
    <w:rsid w:val="00473142"/>
    <w:rsid w:val="004731D1"/>
    <w:rsid w:val="00473338"/>
    <w:rsid w:val="00473927"/>
    <w:rsid w:val="004739F4"/>
    <w:rsid w:val="00473D2D"/>
    <w:rsid w:val="004741B9"/>
    <w:rsid w:val="004743F8"/>
    <w:rsid w:val="004744CF"/>
    <w:rsid w:val="00474912"/>
    <w:rsid w:val="00474ABA"/>
    <w:rsid w:val="00474C79"/>
    <w:rsid w:val="00474DC2"/>
    <w:rsid w:val="0047513D"/>
    <w:rsid w:val="0047555B"/>
    <w:rsid w:val="0047556E"/>
    <w:rsid w:val="00475C0E"/>
    <w:rsid w:val="00475E60"/>
    <w:rsid w:val="00476005"/>
    <w:rsid w:val="004763CE"/>
    <w:rsid w:val="004763EA"/>
    <w:rsid w:val="00476619"/>
    <w:rsid w:val="004766B1"/>
    <w:rsid w:val="00476996"/>
    <w:rsid w:val="00477265"/>
    <w:rsid w:val="00477646"/>
    <w:rsid w:val="00477786"/>
    <w:rsid w:val="00477934"/>
    <w:rsid w:val="00477A5D"/>
    <w:rsid w:val="00477D84"/>
    <w:rsid w:val="00477E81"/>
    <w:rsid w:val="00477EB5"/>
    <w:rsid w:val="00480118"/>
    <w:rsid w:val="00480BD9"/>
    <w:rsid w:val="00480D44"/>
    <w:rsid w:val="00481400"/>
    <w:rsid w:val="0048148D"/>
    <w:rsid w:val="00481592"/>
    <w:rsid w:val="00481A5A"/>
    <w:rsid w:val="00481DD6"/>
    <w:rsid w:val="00481F4B"/>
    <w:rsid w:val="00481FF2"/>
    <w:rsid w:val="00482286"/>
    <w:rsid w:val="00482454"/>
    <w:rsid w:val="00482482"/>
    <w:rsid w:val="00482768"/>
    <w:rsid w:val="00482847"/>
    <w:rsid w:val="00482884"/>
    <w:rsid w:val="00482AD8"/>
    <w:rsid w:val="00482CBC"/>
    <w:rsid w:val="00482CD7"/>
    <w:rsid w:val="00483274"/>
    <w:rsid w:val="00483870"/>
    <w:rsid w:val="004839B5"/>
    <w:rsid w:val="00483D44"/>
    <w:rsid w:val="0048414C"/>
    <w:rsid w:val="004841F5"/>
    <w:rsid w:val="0048430A"/>
    <w:rsid w:val="00484626"/>
    <w:rsid w:val="00484B9B"/>
    <w:rsid w:val="004851A1"/>
    <w:rsid w:val="00485201"/>
    <w:rsid w:val="00485249"/>
    <w:rsid w:val="00485401"/>
    <w:rsid w:val="0048577B"/>
    <w:rsid w:val="00485D93"/>
    <w:rsid w:val="00485DAD"/>
    <w:rsid w:val="00485E76"/>
    <w:rsid w:val="00485F18"/>
    <w:rsid w:val="00485F64"/>
    <w:rsid w:val="00486279"/>
    <w:rsid w:val="0048627E"/>
    <w:rsid w:val="004862CC"/>
    <w:rsid w:val="00486802"/>
    <w:rsid w:val="0048697C"/>
    <w:rsid w:val="00486B68"/>
    <w:rsid w:val="00486BAF"/>
    <w:rsid w:val="00486E96"/>
    <w:rsid w:val="00487008"/>
    <w:rsid w:val="00487064"/>
    <w:rsid w:val="0048731E"/>
    <w:rsid w:val="004878BA"/>
    <w:rsid w:val="004879B8"/>
    <w:rsid w:val="00487C45"/>
    <w:rsid w:val="004900F0"/>
    <w:rsid w:val="00490202"/>
    <w:rsid w:val="0049049B"/>
    <w:rsid w:val="004904B8"/>
    <w:rsid w:val="004904DC"/>
    <w:rsid w:val="00490E73"/>
    <w:rsid w:val="004915F5"/>
    <w:rsid w:val="00491605"/>
    <w:rsid w:val="00491854"/>
    <w:rsid w:val="00491BB0"/>
    <w:rsid w:val="00491E33"/>
    <w:rsid w:val="00492252"/>
    <w:rsid w:val="004924ED"/>
    <w:rsid w:val="004925B2"/>
    <w:rsid w:val="00492635"/>
    <w:rsid w:val="00492793"/>
    <w:rsid w:val="00493223"/>
    <w:rsid w:val="004935E5"/>
    <w:rsid w:val="004938BC"/>
    <w:rsid w:val="00493BCE"/>
    <w:rsid w:val="00493BCF"/>
    <w:rsid w:val="00493C1F"/>
    <w:rsid w:val="00493D86"/>
    <w:rsid w:val="00494345"/>
    <w:rsid w:val="004948E3"/>
    <w:rsid w:val="00494A22"/>
    <w:rsid w:val="00494A41"/>
    <w:rsid w:val="00494C41"/>
    <w:rsid w:val="004951E3"/>
    <w:rsid w:val="0049539F"/>
    <w:rsid w:val="004955A2"/>
    <w:rsid w:val="00495902"/>
    <w:rsid w:val="00495915"/>
    <w:rsid w:val="004959CF"/>
    <w:rsid w:val="00495A6F"/>
    <w:rsid w:val="00495E99"/>
    <w:rsid w:val="00495EEF"/>
    <w:rsid w:val="00495F59"/>
    <w:rsid w:val="004960B5"/>
    <w:rsid w:val="004962DC"/>
    <w:rsid w:val="0049680D"/>
    <w:rsid w:val="004969BA"/>
    <w:rsid w:val="00496BD9"/>
    <w:rsid w:val="00496BFE"/>
    <w:rsid w:val="004970EA"/>
    <w:rsid w:val="0049770A"/>
    <w:rsid w:val="00497887"/>
    <w:rsid w:val="00497C4F"/>
    <w:rsid w:val="00497DB0"/>
    <w:rsid w:val="004A025F"/>
    <w:rsid w:val="004A0379"/>
    <w:rsid w:val="004A04A9"/>
    <w:rsid w:val="004A050F"/>
    <w:rsid w:val="004A0590"/>
    <w:rsid w:val="004A093D"/>
    <w:rsid w:val="004A098C"/>
    <w:rsid w:val="004A1238"/>
    <w:rsid w:val="004A1952"/>
    <w:rsid w:val="004A1977"/>
    <w:rsid w:val="004A1AE2"/>
    <w:rsid w:val="004A1ED0"/>
    <w:rsid w:val="004A201D"/>
    <w:rsid w:val="004A20F7"/>
    <w:rsid w:val="004A212D"/>
    <w:rsid w:val="004A2463"/>
    <w:rsid w:val="004A2A07"/>
    <w:rsid w:val="004A2A6F"/>
    <w:rsid w:val="004A2BEB"/>
    <w:rsid w:val="004A2CCD"/>
    <w:rsid w:val="004A2EAE"/>
    <w:rsid w:val="004A2F82"/>
    <w:rsid w:val="004A3365"/>
    <w:rsid w:val="004A3803"/>
    <w:rsid w:val="004A380A"/>
    <w:rsid w:val="004A382D"/>
    <w:rsid w:val="004A3BD8"/>
    <w:rsid w:val="004A3BF1"/>
    <w:rsid w:val="004A3ED1"/>
    <w:rsid w:val="004A42A7"/>
    <w:rsid w:val="004A42B8"/>
    <w:rsid w:val="004A480C"/>
    <w:rsid w:val="004A4F16"/>
    <w:rsid w:val="004A54C8"/>
    <w:rsid w:val="004A5754"/>
    <w:rsid w:val="004A58AE"/>
    <w:rsid w:val="004A5A19"/>
    <w:rsid w:val="004A5B62"/>
    <w:rsid w:val="004A5CE7"/>
    <w:rsid w:val="004A6200"/>
    <w:rsid w:val="004A726A"/>
    <w:rsid w:val="004A759E"/>
    <w:rsid w:val="004A78A1"/>
    <w:rsid w:val="004A7A24"/>
    <w:rsid w:val="004A7A56"/>
    <w:rsid w:val="004A7C2E"/>
    <w:rsid w:val="004A7D2B"/>
    <w:rsid w:val="004A7FD8"/>
    <w:rsid w:val="004B01C3"/>
    <w:rsid w:val="004B0382"/>
    <w:rsid w:val="004B0499"/>
    <w:rsid w:val="004B052F"/>
    <w:rsid w:val="004B0583"/>
    <w:rsid w:val="004B0987"/>
    <w:rsid w:val="004B0B9B"/>
    <w:rsid w:val="004B0E05"/>
    <w:rsid w:val="004B0F9A"/>
    <w:rsid w:val="004B12E7"/>
    <w:rsid w:val="004B1479"/>
    <w:rsid w:val="004B173B"/>
    <w:rsid w:val="004B1E47"/>
    <w:rsid w:val="004B2243"/>
    <w:rsid w:val="004B2513"/>
    <w:rsid w:val="004B27A4"/>
    <w:rsid w:val="004B2901"/>
    <w:rsid w:val="004B2AF4"/>
    <w:rsid w:val="004B331D"/>
    <w:rsid w:val="004B3784"/>
    <w:rsid w:val="004B37AD"/>
    <w:rsid w:val="004B3F7B"/>
    <w:rsid w:val="004B40A0"/>
    <w:rsid w:val="004B448B"/>
    <w:rsid w:val="004B475F"/>
    <w:rsid w:val="004B4820"/>
    <w:rsid w:val="004B4F6F"/>
    <w:rsid w:val="004B5023"/>
    <w:rsid w:val="004B50E6"/>
    <w:rsid w:val="004B519D"/>
    <w:rsid w:val="004B566B"/>
    <w:rsid w:val="004B5D30"/>
    <w:rsid w:val="004B5DA3"/>
    <w:rsid w:val="004B6061"/>
    <w:rsid w:val="004B60E7"/>
    <w:rsid w:val="004B644B"/>
    <w:rsid w:val="004B6502"/>
    <w:rsid w:val="004B6A26"/>
    <w:rsid w:val="004B6B69"/>
    <w:rsid w:val="004B735C"/>
    <w:rsid w:val="004B76AF"/>
    <w:rsid w:val="004B7A8B"/>
    <w:rsid w:val="004B7E94"/>
    <w:rsid w:val="004C08F3"/>
    <w:rsid w:val="004C092B"/>
    <w:rsid w:val="004C0E81"/>
    <w:rsid w:val="004C0FA2"/>
    <w:rsid w:val="004C0FAC"/>
    <w:rsid w:val="004C1767"/>
    <w:rsid w:val="004C17F1"/>
    <w:rsid w:val="004C18BC"/>
    <w:rsid w:val="004C1908"/>
    <w:rsid w:val="004C1A2C"/>
    <w:rsid w:val="004C1DDD"/>
    <w:rsid w:val="004C1E5A"/>
    <w:rsid w:val="004C1EFF"/>
    <w:rsid w:val="004C1F1E"/>
    <w:rsid w:val="004C1F69"/>
    <w:rsid w:val="004C20C5"/>
    <w:rsid w:val="004C25C5"/>
    <w:rsid w:val="004C25E6"/>
    <w:rsid w:val="004C2996"/>
    <w:rsid w:val="004C32A3"/>
    <w:rsid w:val="004C33A0"/>
    <w:rsid w:val="004C3440"/>
    <w:rsid w:val="004C3742"/>
    <w:rsid w:val="004C3A10"/>
    <w:rsid w:val="004C3DBD"/>
    <w:rsid w:val="004C3E49"/>
    <w:rsid w:val="004C3FA2"/>
    <w:rsid w:val="004C4015"/>
    <w:rsid w:val="004C4204"/>
    <w:rsid w:val="004C427D"/>
    <w:rsid w:val="004C467A"/>
    <w:rsid w:val="004C48D0"/>
    <w:rsid w:val="004C4A3C"/>
    <w:rsid w:val="004C4D99"/>
    <w:rsid w:val="004C5183"/>
    <w:rsid w:val="004C53F6"/>
    <w:rsid w:val="004C54AD"/>
    <w:rsid w:val="004C5521"/>
    <w:rsid w:val="004C55A7"/>
    <w:rsid w:val="004C57A5"/>
    <w:rsid w:val="004C57C7"/>
    <w:rsid w:val="004C5988"/>
    <w:rsid w:val="004C5A70"/>
    <w:rsid w:val="004C5ACA"/>
    <w:rsid w:val="004C5B3D"/>
    <w:rsid w:val="004C5B45"/>
    <w:rsid w:val="004C62E0"/>
    <w:rsid w:val="004C6320"/>
    <w:rsid w:val="004C6A15"/>
    <w:rsid w:val="004C6D41"/>
    <w:rsid w:val="004C7046"/>
    <w:rsid w:val="004C7577"/>
    <w:rsid w:val="004C763F"/>
    <w:rsid w:val="004C7927"/>
    <w:rsid w:val="004C7C55"/>
    <w:rsid w:val="004C7CB3"/>
    <w:rsid w:val="004D0308"/>
    <w:rsid w:val="004D084D"/>
    <w:rsid w:val="004D1092"/>
    <w:rsid w:val="004D11D0"/>
    <w:rsid w:val="004D1815"/>
    <w:rsid w:val="004D18C3"/>
    <w:rsid w:val="004D1CF0"/>
    <w:rsid w:val="004D2677"/>
    <w:rsid w:val="004D26B2"/>
    <w:rsid w:val="004D2760"/>
    <w:rsid w:val="004D2D61"/>
    <w:rsid w:val="004D328E"/>
    <w:rsid w:val="004D331A"/>
    <w:rsid w:val="004D3556"/>
    <w:rsid w:val="004D35B8"/>
    <w:rsid w:val="004D370C"/>
    <w:rsid w:val="004D37E4"/>
    <w:rsid w:val="004D38D2"/>
    <w:rsid w:val="004D3BD3"/>
    <w:rsid w:val="004D3F07"/>
    <w:rsid w:val="004D4316"/>
    <w:rsid w:val="004D4476"/>
    <w:rsid w:val="004D4A8C"/>
    <w:rsid w:val="004D4AAB"/>
    <w:rsid w:val="004D4D5F"/>
    <w:rsid w:val="004D5340"/>
    <w:rsid w:val="004D548F"/>
    <w:rsid w:val="004D5C94"/>
    <w:rsid w:val="004D5F15"/>
    <w:rsid w:val="004D60D6"/>
    <w:rsid w:val="004D6123"/>
    <w:rsid w:val="004D616F"/>
    <w:rsid w:val="004D698C"/>
    <w:rsid w:val="004D6F40"/>
    <w:rsid w:val="004D6F66"/>
    <w:rsid w:val="004D730F"/>
    <w:rsid w:val="004D77A9"/>
    <w:rsid w:val="004D77FA"/>
    <w:rsid w:val="004D78ED"/>
    <w:rsid w:val="004D7ACD"/>
    <w:rsid w:val="004D7EB3"/>
    <w:rsid w:val="004E00C1"/>
    <w:rsid w:val="004E02E9"/>
    <w:rsid w:val="004E0674"/>
    <w:rsid w:val="004E07C5"/>
    <w:rsid w:val="004E0BFA"/>
    <w:rsid w:val="004E0CFA"/>
    <w:rsid w:val="004E0E22"/>
    <w:rsid w:val="004E1035"/>
    <w:rsid w:val="004E1D82"/>
    <w:rsid w:val="004E1E27"/>
    <w:rsid w:val="004E2131"/>
    <w:rsid w:val="004E2A80"/>
    <w:rsid w:val="004E2B1D"/>
    <w:rsid w:val="004E2BD3"/>
    <w:rsid w:val="004E2E84"/>
    <w:rsid w:val="004E3647"/>
    <w:rsid w:val="004E38F6"/>
    <w:rsid w:val="004E39EA"/>
    <w:rsid w:val="004E3F80"/>
    <w:rsid w:val="004E4078"/>
    <w:rsid w:val="004E410B"/>
    <w:rsid w:val="004E4602"/>
    <w:rsid w:val="004E468E"/>
    <w:rsid w:val="004E4765"/>
    <w:rsid w:val="004E4862"/>
    <w:rsid w:val="004E49B9"/>
    <w:rsid w:val="004E4A33"/>
    <w:rsid w:val="004E4A78"/>
    <w:rsid w:val="004E4AA1"/>
    <w:rsid w:val="004E4B33"/>
    <w:rsid w:val="004E4BFD"/>
    <w:rsid w:val="004E4E02"/>
    <w:rsid w:val="004E50D0"/>
    <w:rsid w:val="004E5BE9"/>
    <w:rsid w:val="004E6225"/>
    <w:rsid w:val="004E62A4"/>
    <w:rsid w:val="004E62A9"/>
    <w:rsid w:val="004E62C1"/>
    <w:rsid w:val="004E638D"/>
    <w:rsid w:val="004E6754"/>
    <w:rsid w:val="004E6853"/>
    <w:rsid w:val="004E72FE"/>
    <w:rsid w:val="004E7488"/>
    <w:rsid w:val="004E7819"/>
    <w:rsid w:val="004E7A46"/>
    <w:rsid w:val="004E7DAF"/>
    <w:rsid w:val="004E7F5E"/>
    <w:rsid w:val="004E7F78"/>
    <w:rsid w:val="004E7FA7"/>
    <w:rsid w:val="004F041E"/>
    <w:rsid w:val="004F0B95"/>
    <w:rsid w:val="004F0CEA"/>
    <w:rsid w:val="004F0E66"/>
    <w:rsid w:val="004F11A0"/>
    <w:rsid w:val="004F126A"/>
    <w:rsid w:val="004F166E"/>
    <w:rsid w:val="004F174C"/>
    <w:rsid w:val="004F1754"/>
    <w:rsid w:val="004F1B30"/>
    <w:rsid w:val="004F1C43"/>
    <w:rsid w:val="004F1C47"/>
    <w:rsid w:val="004F2049"/>
    <w:rsid w:val="004F20D6"/>
    <w:rsid w:val="004F216C"/>
    <w:rsid w:val="004F2227"/>
    <w:rsid w:val="004F23FC"/>
    <w:rsid w:val="004F25B3"/>
    <w:rsid w:val="004F2790"/>
    <w:rsid w:val="004F28AF"/>
    <w:rsid w:val="004F2C9E"/>
    <w:rsid w:val="004F2CA4"/>
    <w:rsid w:val="004F2DEE"/>
    <w:rsid w:val="004F2EAE"/>
    <w:rsid w:val="004F2EBD"/>
    <w:rsid w:val="004F2F8F"/>
    <w:rsid w:val="004F3161"/>
    <w:rsid w:val="004F3580"/>
    <w:rsid w:val="004F3A7A"/>
    <w:rsid w:val="004F3C6C"/>
    <w:rsid w:val="004F3D18"/>
    <w:rsid w:val="004F3E54"/>
    <w:rsid w:val="004F3F9F"/>
    <w:rsid w:val="004F40A5"/>
    <w:rsid w:val="004F43B5"/>
    <w:rsid w:val="004F45A2"/>
    <w:rsid w:val="004F45FC"/>
    <w:rsid w:val="004F48D7"/>
    <w:rsid w:val="004F4916"/>
    <w:rsid w:val="004F4940"/>
    <w:rsid w:val="004F4F27"/>
    <w:rsid w:val="004F50E6"/>
    <w:rsid w:val="004F542F"/>
    <w:rsid w:val="004F5763"/>
    <w:rsid w:val="004F58B7"/>
    <w:rsid w:val="004F5C65"/>
    <w:rsid w:val="004F622A"/>
    <w:rsid w:val="004F64A4"/>
    <w:rsid w:val="004F68B1"/>
    <w:rsid w:val="004F6954"/>
    <w:rsid w:val="004F6DFE"/>
    <w:rsid w:val="004F6FE0"/>
    <w:rsid w:val="004F7251"/>
    <w:rsid w:val="004F733B"/>
    <w:rsid w:val="004F73DC"/>
    <w:rsid w:val="004F77D1"/>
    <w:rsid w:val="00500783"/>
    <w:rsid w:val="00500B7E"/>
    <w:rsid w:val="00500C00"/>
    <w:rsid w:val="00500C57"/>
    <w:rsid w:val="00500E75"/>
    <w:rsid w:val="00500F46"/>
    <w:rsid w:val="005012AB"/>
    <w:rsid w:val="00501352"/>
    <w:rsid w:val="00501804"/>
    <w:rsid w:val="00501855"/>
    <w:rsid w:val="00501A56"/>
    <w:rsid w:val="00501BEB"/>
    <w:rsid w:val="00501C7B"/>
    <w:rsid w:val="00502442"/>
    <w:rsid w:val="005024A3"/>
    <w:rsid w:val="0050281E"/>
    <w:rsid w:val="005028ED"/>
    <w:rsid w:val="00502ACE"/>
    <w:rsid w:val="00502B61"/>
    <w:rsid w:val="00502C74"/>
    <w:rsid w:val="00502DF9"/>
    <w:rsid w:val="0050311B"/>
    <w:rsid w:val="0050317E"/>
    <w:rsid w:val="0050340E"/>
    <w:rsid w:val="00503D39"/>
    <w:rsid w:val="00503D4C"/>
    <w:rsid w:val="00503DF7"/>
    <w:rsid w:val="00504774"/>
    <w:rsid w:val="00504B48"/>
    <w:rsid w:val="00504FDF"/>
    <w:rsid w:val="0050523A"/>
    <w:rsid w:val="005056E5"/>
    <w:rsid w:val="00505E91"/>
    <w:rsid w:val="0050637B"/>
    <w:rsid w:val="005063DB"/>
    <w:rsid w:val="005064FD"/>
    <w:rsid w:val="00506D12"/>
    <w:rsid w:val="0050714E"/>
    <w:rsid w:val="0050736A"/>
    <w:rsid w:val="005078F1"/>
    <w:rsid w:val="0050797D"/>
    <w:rsid w:val="005079EE"/>
    <w:rsid w:val="00507A9E"/>
    <w:rsid w:val="00507E0F"/>
    <w:rsid w:val="00507E80"/>
    <w:rsid w:val="00507FA2"/>
    <w:rsid w:val="005101DC"/>
    <w:rsid w:val="00510232"/>
    <w:rsid w:val="00510389"/>
    <w:rsid w:val="005103A3"/>
    <w:rsid w:val="005103D1"/>
    <w:rsid w:val="00510998"/>
    <w:rsid w:val="00511357"/>
    <w:rsid w:val="00511389"/>
    <w:rsid w:val="00511622"/>
    <w:rsid w:val="00511954"/>
    <w:rsid w:val="0051195B"/>
    <w:rsid w:val="00511AA7"/>
    <w:rsid w:val="00511BCA"/>
    <w:rsid w:val="00511EE2"/>
    <w:rsid w:val="0051217F"/>
    <w:rsid w:val="00512209"/>
    <w:rsid w:val="00512402"/>
    <w:rsid w:val="00512706"/>
    <w:rsid w:val="0051298E"/>
    <w:rsid w:val="00512E5D"/>
    <w:rsid w:val="00512E7A"/>
    <w:rsid w:val="005131BA"/>
    <w:rsid w:val="005132CB"/>
    <w:rsid w:val="005135FA"/>
    <w:rsid w:val="00513FA7"/>
    <w:rsid w:val="0051411C"/>
    <w:rsid w:val="0051453E"/>
    <w:rsid w:val="00514888"/>
    <w:rsid w:val="00514AB0"/>
    <w:rsid w:val="00514BD5"/>
    <w:rsid w:val="00514C2E"/>
    <w:rsid w:val="00514D32"/>
    <w:rsid w:val="00514E11"/>
    <w:rsid w:val="00514F06"/>
    <w:rsid w:val="00515025"/>
    <w:rsid w:val="00515378"/>
    <w:rsid w:val="0051544F"/>
    <w:rsid w:val="00515644"/>
    <w:rsid w:val="0051586D"/>
    <w:rsid w:val="005158CC"/>
    <w:rsid w:val="00515A2C"/>
    <w:rsid w:val="00515C69"/>
    <w:rsid w:val="00515C93"/>
    <w:rsid w:val="00515EEC"/>
    <w:rsid w:val="005160E3"/>
    <w:rsid w:val="0051614A"/>
    <w:rsid w:val="005161D7"/>
    <w:rsid w:val="005162AA"/>
    <w:rsid w:val="00516437"/>
    <w:rsid w:val="005164E8"/>
    <w:rsid w:val="0051653F"/>
    <w:rsid w:val="00516849"/>
    <w:rsid w:val="00516A2C"/>
    <w:rsid w:val="00516B7B"/>
    <w:rsid w:val="005172FE"/>
    <w:rsid w:val="005174E6"/>
    <w:rsid w:val="005174EE"/>
    <w:rsid w:val="0051766F"/>
    <w:rsid w:val="0051787F"/>
    <w:rsid w:val="005179EE"/>
    <w:rsid w:val="00517AC7"/>
    <w:rsid w:val="00517DDF"/>
    <w:rsid w:val="0052050A"/>
    <w:rsid w:val="005207C1"/>
    <w:rsid w:val="00520A54"/>
    <w:rsid w:val="00520F90"/>
    <w:rsid w:val="00521178"/>
    <w:rsid w:val="005212DC"/>
    <w:rsid w:val="0052150D"/>
    <w:rsid w:val="00521541"/>
    <w:rsid w:val="00521759"/>
    <w:rsid w:val="00521878"/>
    <w:rsid w:val="005218B4"/>
    <w:rsid w:val="0052192C"/>
    <w:rsid w:val="0052199B"/>
    <w:rsid w:val="00521B19"/>
    <w:rsid w:val="005220C3"/>
    <w:rsid w:val="005227CE"/>
    <w:rsid w:val="00522999"/>
    <w:rsid w:val="00522EF9"/>
    <w:rsid w:val="00523012"/>
    <w:rsid w:val="00523016"/>
    <w:rsid w:val="00523088"/>
    <w:rsid w:val="0052350A"/>
    <w:rsid w:val="0052395C"/>
    <w:rsid w:val="0052396E"/>
    <w:rsid w:val="00523B0E"/>
    <w:rsid w:val="00523C52"/>
    <w:rsid w:val="00523E5D"/>
    <w:rsid w:val="00524599"/>
    <w:rsid w:val="00524660"/>
    <w:rsid w:val="0052469F"/>
    <w:rsid w:val="0052487C"/>
    <w:rsid w:val="005249B6"/>
    <w:rsid w:val="00524A4B"/>
    <w:rsid w:val="00524CD4"/>
    <w:rsid w:val="00524D58"/>
    <w:rsid w:val="00524DC1"/>
    <w:rsid w:val="00524DCB"/>
    <w:rsid w:val="00524E2B"/>
    <w:rsid w:val="00524EBF"/>
    <w:rsid w:val="005256B7"/>
    <w:rsid w:val="005259B3"/>
    <w:rsid w:val="00525A74"/>
    <w:rsid w:val="00525C15"/>
    <w:rsid w:val="00526442"/>
    <w:rsid w:val="00526540"/>
    <w:rsid w:val="00526794"/>
    <w:rsid w:val="005269AD"/>
    <w:rsid w:val="00526B4E"/>
    <w:rsid w:val="00526B85"/>
    <w:rsid w:val="00526FD4"/>
    <w:rsid w:val="005270E8"/>
    <w:rsid w:val="00527466"/>
    <w:rsid w:val="005275AC"/>
    <w:rsid w:val="005275E8"/>
    <w:rsid w:val="0052760D"/>
    <w:rsid w:val="00527802"/>
    <w:rsid w:val="0052799E"/>
    <w:rsid w:val="00527AE4"/>
    <w:rsid w:val="00527EAE"/>
    <w:rsid w:val="005302EF"/>
    <w:rsid w:val="005304DC"/>
    <w:rsid w:val="0053091B"/>
    <w:rsid w:val="00530A33"/>
    <w:rsid w:val="00530C23"/>
    <w:rsid w:val="00530E1E"/>
    <w:rsid w:val="0053134B"/>
    <w:rsid w:val="00531369"/>
    <w:rsid w:val="00531D4F"/>
    <w:rsid w:val="00532103"/>
    <w:rsid w:val="0053265E"/>
    <w:rsid w:val="005326CD"/>
    <w:rsid w:val="0053278E"/>
    <w:rsid w:val="00532B98"/>
    <w:rsid w:val="00532F2F"/>
    <w:rsid w:val="00532FD8"/>
    <w:rsid w:val="005335CC"/>
    <w:rsid w:val="005339B6"/>
    <w:rsid w:val="00533AD0"/>
    <w:rsid w:val="00533CAE"/>
    <w:rsid w:val="00534180"/>
    <w:rsid w:val="005341A1"/>
    <w:rsid w:val="0053421D"/>
    <w:rsid w:val="0053430E"/>
    <w:rsid w:val="0053437C"/>
    <w:rsid w:val="00534397"/>
    <w:rsid w:val="005344AB"/>
    <w:rsid w:val="0053457E"/>
    <w:rsid w:val="005348CD"/>
    <w:rsid w:val="00534CE7"/>
    <w:rsid w:val="00534D34"/>
    <w:rsid w:val="00534F7E"/>
    <w:rsid w:val="0053520D"/>
    <w:rsid w:val="0053556F"/>
    <w:rsid w:val="00535822"/>
    <w:rsid w:val="005359F6"/>
    <w:rsid w:val="00535A28"/>
    <w:rsid w:val="00535CF0"/>
    <w:rsid w:val="0053606E"/>
    <w:rsid w:val="005361EA"/>
    <w:rsid w:val="00536748"/>
    <w:rsid w:val="0053678A"/>
    <w:rsid w:val="0053693E"/>
    <w:rsid w:val="00536A29"/>
    <w:rsid w:val="00536A43"/>
    <w:rsid w:val="00536B2D"/>
    <w:rsid w:val="005371EE"/>
    <w:rsid w:val="00537E29"/>
    <w:rsid w:val="00537F2F"/>
    <w:rsid w:val="00540099"/>
    <w:rsid w:val="00540156"/>
    <w:rsid w:val="0054017F"/>
    <w:rsid w:val="0054018D"/>
    <w:rsid w:val="00540303"/>
    <w:rsid w:val="005405F6"/>
    <w:rsid w:val="00540719"/>
    <w:rsid w:val="00540DC3"/>
    <w:rsid w:val="00540DC4"/>
    <w:rsid w:val="00540DC9"/>
    <w:rsid w:val="00540F5D"/>
    <w:rsid w:val="00541044"/>
    <w:rsid w:val="00541391"/>
    <w:rsid w:val="00541475"/>
    <w:rsid w:val="00541592"/>
    <w:rsid w:val="00541783"/>
    <w:rsid w:val="00541821"/>
    <w:rsid w:val="005419F4"/>
    <w:rsid w:val="00541AD4"/>
    <w:rsid w:val="00541C1E"/>
    <w:rsid w:val="00541D61"/>
    <w:rsid w:val="00541E8D"/>
    <w:rsid w:val="00542650"/>
    <w:rsid w:val="00542C30"/>
    <w:rsid w:val="00542E0F"/>
    <w:rsid w:val="00542ED2"/>
    <w:rsid w:val="00542EF7"/>
    <w:rsid w:val="00542FF5"/>
    <w:rsid w:val="00543709"/>
    <w:rsid w:val="005437E3"/>
    <w:rsid w:val="0054397E"/>
    <w:rsid w:val="00543B14"/>
    <w:rsid w:val="005442DB"/>
    <w:rsid w:val="005442F9"/>
    <w:rsid w:val="00544410"/>
    <w:rsid w:val="0054441F"/>
    <w:rsid w:val="005445AF"/>
    <w:rsid w:val="005447CD"/>
    <w:rsid w:val="0054486E"/>
    <w:rsid w:val="0054490B"/>
    <w:rsid w:val="00544915"/>
    <w:rsid w:val="00544D23"/>
    <w:rsid w:val="00544FB6"/>
    <w:rsid w:val="005450DC"/>
    <w:rsid w:val="0054534A"/>
    <w:rsid w:val="005453CC"/>
    <w:rsid w:val="00545554"/>
    <w:rsid w:val="005456A0"/>
    <w:rsid w:val="0054578C"/>
    <w:rsid w:val="005457DB"/>
    <w:rsid w:val="0054591D"/>
    <w:rsid w:val="00545ABD"/>
    <w:rsid w:val="00545CB4"/>
    <w:rsid w:val="00545D1E"/>
    <w:rsid w:val="00545F46"/>
    <w:rsid w:val="005460F0"/>
    <w:rsid w:val="00546216"/>
    <w:rsid w:val="00546C37"/>
    <w:rsid w:val="0054729C"/>
    <w:rsid w:val="0054768C"/>
    <w:rsid w:val="00547918"/>
    <w:rsid w:val="00547AA7"/>
    <w:rsid w:val="00547CD1"/>
    <w:rsid w:val="005506D9"/>
    <w:rsid w:val="005508D4"/>
    <w:rsid w:val="00550E6C"/>
    <w:rsid w:val="00550EA1"/>
    <w:rsid w:val="00551270"/>
    <w:rsid w:val="00551609"/>
    <w:rsid w:val="00551789"/>
    <w:rsid w:val="00551869"/>
    <w:rsid w:val="00551923"/>
    <w:rsid w:val="0055192B"/>
    <w:rsid w:val="00551931"/>
    <w:rsid w:val="00551C99"/>
    <w:rsid w:val="00551E5B"/>
    <w:rsid w:val="00551E5C"/>
    <w:rsid w:val="00551F34"/>
    <w:rsid w:val="00551F43"/>
    <w:rsid w:val="00552035"/>
    <w:rsid w:val="005521AF"/>
    <w:rsid w:val="0055230A"/>
    <w:rsid w:val="0055279A"/>
    <w:rsid w:val="00552888"/>
    <w:rsid w:val="00552986"/>
    <w:rsid w:val="005531A7"/>
    <w:rsid w:val="00553284"/>
    <w:rsid w:val="00553605"/>
    <w:rsid w:val="0055370E"/>
    <w:rsid w:val="00553AB9"/>
    <w:rsid w:val="00553C01"/>
    <w:rsid w:val="005547A6"/>
    <w:rsid w:val="005547B1"/>
    <w:rsid w:val="00554B6E"/>
    <w:rsid w:val="00554CD4"/>
    <w:rsid w:val="00554D19"/>
    <w:rsid w:val="00554FF0"/>
    <w:rsid w:val="00555035"/>
    <w:rsid w:val="00555095"/>
    <w:rsid w:val="005551D9"/>
    <w:rsid w:val="00555248"/>
    <w:rsid w:val="0055525D"/>
    <w:rsid w:val="0055536E"/>
    <w:rsid w:val="00555539"/>
    <w:rsid w:val="00555552"/>
    <w:rsid w:val="005555DD"/>
    <w:rsid w:val="00555734"/>
    <w:rsid w:val="005557A7"/>
    <w:rsid w:val="00555955"/>
    <w:rsid w:val="0055599D"/>
    <w:rsid w:val="00555B99"/>
    <w:rsid w:val="00555CFB"/>
    <w:rsid w:val="00555DDE"/>
    <w:rsid w:val="005562D8"/>
    <w:rsid w:val="00556851"/>
    <w:rsid w:val="00556C20"/>
    <w:rsid w:val="00556C42"/>
    <w:rsid w:val="00557263"/>
    <w:rsid w:val="00557282"/>
    <w:rsid w:val="00557678"/>
    <w:rsid w:val="00557956"/>
    <w:rsid w:val="00560074"/>
    <w:rsid w:val="00560090"/>
    <w:rsid w:val="005601F7"/>
    <w:rsid w:val="0056036B"/>
    <w:rsid w:val="00560666"/>
    <w:rsid w:val="0056071B"/>
    <w:rsid w:val="0056088E"/>
    <w:rsid w:val="005608BC"/>
    <w:rsid w:val="0056095C"/>
    <w:rsid w:val="0056096F"/>
    <w:rsid w:val="00560989"/>
    <w:rsid w:val="005609BC"/>
    <w:rsid w:val="00560A16"/>
    <w:rsid w:val="00560D1A"/>
    <w:rsid w:val="005610D9"/>
    <w:rsid w:val="005614DE"/>
    <w:rsid w:val="00561531"/>
    <w:rsid w:val="00561796"/>
    <w:rsid w:val="005617CB"/>
    <w:rsid w:val="00561E7A"/>
    <w:rsid w:val="00561EA0"/>
    <w:rsid w:val="00561F3D"/>
    <w:rsid w:val="00561FAE"/>
    <w:rsid w:val="00562753"/>
    <w:rsid w:val="005627C2"/>
    <w:rsid w:val="005628C7"/>
    <w:rsid w:val="0056295F"/>
    <w:rsid w:val="00562FBB"/>
    <w:rsid w:val="00563006"/>
    <w:rsid w:val="005632B0"/>
    <w:rsid w:val="00563CD9"/>
    <w:rsid w:val="005640EC"/>
    <w:rsid w:val="00564878"/>
    <w:rsid w:val="00564CF5"/>
    <w:rsid w:val="00564EA7"/>
    <w:rsid w:val="00565243"/>
    <w:rsid w:val="005652D9"/>
    <w:rsid w:val="005653FA"/>
    <w:rsid w:val="005658AA"/>
    <w:rsid w:val="005658ED"/>
    <w:rsid w:val="00565A5E"/>
    <w:rsid w:val="00565EAA"/>
    <w:rsid w:val="00566167"/>
    <w:rsid w:val="00566B41"/>
    <w:rsid w:val="00566BDA"/>
    <w:rsid w:val="00566BF9"/>
    <w:rsid w:val="00566C09"/>
    <w:rsid w:val="00566DF7"/>
    <w:rsid w:val="00566EB2"/>
    <w:rsid w:val="00566F1F"/>
    <w:rsid w:val="005673A7"/>
    <w:rsid w:val="005674F5"/>
    <w:rsid w:val="0056753D"/>
    <w:rsid w:val="00567BF6"/>
    <w:rsid w:val="00567C89"/>
    <w:rsid w:val="00567CC9"/>
    <w:rsid w:val="00567DB7"/>
    <w:rsid w:val="00567F4A"/>
    <w:rsid w:val="0057018B"/>
    <w:rsid w:val="005701CC"/>
    <w:rsid w:val="00570242"/>
    <w:rsid w:val="0057033A"/>
    <w:rsid w:val="00570699"/>
    <w:rsid w:val="00570752"/>
    <w:rsid w:val="00570877"/>
    <w:rsid w:val="00570AEC"/>
    <w:rsid w:val="00570C48"/>
    <w:rsid w:val="00570CA4"/>
    <w:rsid w:val="00570FFD"/>
    <w:rsid w:val="0057106A"/>
    <w:rsid w:val="005710F7"/>
    <w:rsid w:val="00571704"/>
    <w:rsid w:val="00571A73"/>
    <w:rsid w:val="00571BD7"/>
    <w:rsid w:val="00571D53"/>
    <w:rsid w:val="00571DA7"/>
    <w:rsid w:val="00571F03"/>
    <w:rsid w:val="00572138"/>
    <w:rsid w:val="005723B9"/>
    <w:rsid w:val="00572456"/>
    <w:rsid w:val="00572564"/>
    <w:rsid w:val="00572579"/>
    <w:rsid w:val="00572B1A"/>
    <w:rsid w:val="00572B90"/>
    <w:rsid w:val="00572D2A"/>
    <w:rsid w:val="00572FA9"/>
    <w:rsid w:val="00572FDF"/>
    <w:rsid w:val="00573237"/>
    <w:rsid w:val="00573572"/>
    <w:rsid w:val="005735FF"/>
    <w:rsid w:val="005737BA"/>
    <w:rsid w:val="005738B7"/>
    <w:rsid w:val="00573A1B"/>
    <w:rsid w:val="00573CFC"/>
    <w:rsid w:val="00573DCA"/>
    <w:rsid w:val="0057400A"/>
    <w:rsid w:val="00574486"/>
    <w:rsid w:val="0057484A"/>
    <w:rsid w:val="0057484D"/>
    <w:rsid w:val="00574C30"/>
    <w:rsid w:val="00574C76"/>
    <w:rsid w:val="00574D3A"/>
    <w:rsid w:val="00574E0D"/>
    <w:rsid w:val="00574E87"/>
    <w:rsid w:val="00574F05"/>
    <w:rsid w:val="00575250"/>
    <w:rsid w:val="005752A9"/>
    <w:rsid w:val="00575AC6"/>
    <w:rsid w:val="00575F92"/>
    <w:rsid w:val="00576245"/>
    <w:rsid w:val="005762A2"/>
    <w:rsid w:val="005762F4"/>
    <w:rsid w:val="005764F9"/>
    <w:rsid w:val="00576AB4"/>
    <w:rsid w:val="00576C2C"/>
    <w:rsid w:val="00576CB6"/>
    <w:rsid w:val="0057707D"/>
    <w:rsid w:val="00577192"/>
    <w:rsid w:val="005771FE"/>
    <w:rsid w:val="00577213"/>
    <w:rsid w:val="00577252"/>
    <w:rsid w:val="00577787"/>
    <w:rsid w:val="005778A0"/>
    <w:rsid w:val="00577F49"/>
    <w:rsid w:val="0058004B"/>
    <w:rsid w:val="00580391"/>
    <w:rsid w:val="005809D3"/>
    <w:rsid w:val="005811B4"/>
    <w:rsid w:val="005815F3"/>
    <w:rsid w:val="0058191B"/>
    <w:rsid w:val="00581A69"/>
    <w:rsid w:val="00581F96"/>
    <w:rsid w:val="00581FBF"/>
    <w:rsid w:val="005821AA"/>
    <w:rsid w:val="00582367"/>
    <w:rsid w:val="005823D5"/>
    <w:rsid w:val="005825D8"/>
    <w:rsid w:val="0058262A"/>
    <w:rsid w:val="00582815"/>
    <w:rsid w:val="005834E2"/>
    <w:rsid w:val="005837D8"/>
    <w:rsid w:val="00583B43"/>
    <w:rsid w:val="00583E0C"/>
    <w:rsid w:val="0058410C"/>
    <w:rsid w:val="00584289"/>
    <w:rsid w:val="0058435B"/>
    <w:rsid w:val="005843A8"/>
    <w:rsid w:val="00584757"/>
    <w:rsid w:val="005849F1"/>
    <w:rsid w:val="00584A0A"/>
    <w:rsid w:val="00585238"/>
    <w:rsid w:val="005852FA"/>
    <w:rsid w:val="005855B9"/>
    <w:rsid w:val="0058569E"/>
    <w:rsid w:val="0058589C"/>
    <w:rsid w:val="00585B89"/>
    <w:rsid w:val="00585B9D"/>
    <w:rsid w:val="00585CFB"/>
    <w:rsid w:val="00585D51"/>
    <w:rsid w:val="00585EE1"/>
    <w:rsid w:val="0058619C"/>
    <w:rsid w:val="005861FE"/>
    <w:rsid w:val="0058647B"/>
    <w:rsid w:val="005864EA"/>
    <w:rsid w:val="00586629"/>
    <w:rsid w:val="00586656"/>
    <w:rsid w:val="0058683E"/>
    <w:rsid w:val="005868FB"/>
    <w:rsid w:val="00586994"/>
    <w:rsid w:val="00586A52"/>
    <w:rsid w:val="00586B37"/>
    <w:rsid w:val="00586E3B"/>
    <w:rsid w:val="00586E5F"/>
    <w:rsid w:val="00586EF0"/>
    <w:rsid w:val="005870D2"/>
    <w:rsid w:val="00587106"/>
    <w:rsid w:val="00587115"/>
    <w:rsid w:val="005871D0"/>
    <w:rsid w:val="00587237"/>
    <w:rsid w:val="0058731A"/>
    <w:rsid w:val="0058766C"/>
    <w:rsid w:val="0058770E"/>
    <w:rsid w:val="00587C36"/>
    <w:rsid w:val="0059026C"/>
    <w:rsid w:val="00590836"/>
    <w:rsid w:val="0059099F"/>
    <w:rsid w:val="00590FB9"/>
    <w:rsid w:val="005916B2"/>
    <w:rsid w:val="00591A3C"/>
    <w:rsid w:val="00591A58"/>
    <w:rsid w:val="00591AE5"/>
    <w:rsid w:val="00591B21"/>
    <w:rsid w:val="00591D81"/>
    <w:rsid w:val="00591E20"/>
    <w:rsid w:val="00591ECD"/>
    <w:rsid w:val="005921F5"/>
    <w:rsid w:val="00592251"/>
    <w:rsid w:val="005923B5"/>
    <w:rsid w:val="00592477"/>
    <w:rsid w:val="00592580"/>
    <w:rsid w:val="00592A4A"/>
    <w:rsid w:val="00592B87"/>
    <w:rsid w:val="00592C24"/>
    <w:rsid w:val="00592C6E"/>
    <w:rsid w:val="00592EF8"/>
    <w:rsid w:val="00592F97"/>
    <w:rsid w:val="00593020"/>
    <w:rsid w:val="00593050"/>
    <w:rsid w:val="00593102"/>
    <w:rsid w:val="00593104"/>
    <w:rsid w:val="00593584"/>
    <w:rsid w:val="00593803"/>
    <w:rsid w:val="005939B3"/>
    <w:rsid w:val="005939C2"/>
    <w:rsid w:val="00593B50"/>
    <w:rsid w:val="00593BA4"/>
    <w:rsid w:val="00593EFF"/>
    <w:rsid w:val="00593FC1"/>
    <w:rsid w:val="005944BF"/>
    <w:rsid w:val="005948CE"/>
    <w:rsid w:val="0059497C"/>
    <w:rsid w:val="00594CDA"/>
    <w:rsid w:val="00594CDD"/>
    <w:rsid w:val="00595592"/>
    <w:rsid w:val="0059573F"/>
    <w:rsid w:val="00595E0B"/>
    <w:rsid w:val="00595E53"/>
    <w:rsid w:val="00596313"/>
    <w:rsid w:val="00596457"/>
    <w:rsid w:val="00596728"/>
    <w:rsid w:val="0059697F"/>
    <w:rsid w:val="00596EBC"/>
    <w:rsid w:val="00597060"/>
    <w:rsid w:val="00597122"/>
    <w:rsid w:val="005973AF"/>
    <w:rsid w:val="005973BC"/>
    <w:rsid w:val="005973FB"/>
    <w:rsid w:val="00597541"/>
    <w:rsid w:val="005977EE"/>
    <w:rsid w:val="00597969"/>
    <w:rsid w:val="00597B5B"/>
    <w:rsid w:val="005A0382"/>
    <w:rsid w:val="005A0676"/>
    <w:rsid w:val="005A0AD7"/>
    <w:rsid w:val="005A0E87"/>
    <w:rsid w:val="005A1253"/>
    <w:rsid w:val="005A132E"/>
    <w:rsid w:val="005A13D1"/>
    <w:rsid w:val="005A15F2"/>
    <w:rsid w:val="005A1A6F"/>
    <w:rsid w:val="005A1C1A"/>
    <w:rsid w:val="005A1D40"/>
    <w:rsid w:val="005A1F47"/>
    <w:rsid w:val="005A20C9"/>
    <w:rsid w:val="005A22C8"/>
    <w:rsid w:val="005A2307"/>
    <w:rsid w:val="005A2695"/>
    <w:rsid w:val="005A27EE"/>
    <w:rsid w:val="005A2B4A"/>
    <w:rsid w:val="005A2E6C"/>
    <w:rsid w:val="005A2F62"/>
    <w:rsid w:val="005A2FB6"/>
    <w:rsid w:val="005A34A4"/>
    <w:rsid w:val="005A36CB"/>
    <w:rsid w:val="005A3786"/>
    <w:rsid w:val="005A37B6"/>
    <w:rsid w:val="005A37EE"/>
    <w:rsid w:val="005A395E"/>
    <w:rsid w:val="005A3BE1"/>
    <w:rsid w:val="005A3D32"/>
    <w:rsid w:val="005A3FCD"/>
    <w:rsid w:val="005A454D"/>
    <w:rsid w:val="005A4667"/>
    <w:rsid w:val="005A4733"/>
    <w:rsid w:val="005A4C62"/>
    <w:rsid w:val="005A4D19"/>
    <w:rsid w:val="005A5182"/>
    <w:rsid w:val="005A5271"/>
    <w:rsid w:val="005A52FB"/>
    <w:rsid w:val="005A5C2A"/>
    <w:rsid w:val="005A5CC1"/>
    <w:rsid w:val="005A604A"/>
    <w:rsid w:val="005A60DA"/>
    <w:rsid w:val="005A60EA"/>
    <w:rsid w:val="005A6AAD"/>
    <w:rsid w:val="005A6DBB"/>
    <w:rsid w:val="005A7061"/>
    <w:rsid w:val="005A757A"/>
    <w:rsid w:val="005A76B0"/>
    <w:rsid w:val="005A7738"/>
    <w:rsid w:val="005A79C0"/>
    <w:rsid w:val="005A7AA9"/>
    <w:rsid w:val="005A7C81"/>
    <w:rsid w:val="005A7F9D"/>
    <w:rsid w:val="005A7FA4"/>
    <w:rsid w:val="005B022E"/>
    <w:rsid w:val="005B08BA"/>
    <w:rsid w:val="005B09B8"/>
    <w:rsid w:val="005B0A20"/>
    <w:rsid w:val="005B0DD5"/>
    <w:rsid w:val="005B0F48"/>
    <w:rsid w:val="005B102D"/>
    <w:rsid w:val="005B11B1"/>
    <w:rsid w:val="005B135E"/>
    <w:rsid w:val="005B15BF"/>
    <w:rsid w:val="005B1644"/>
    <w:rsid w:val="005B1675"/>
    <w:rsid w:val="005B170B"/>
    <w:rsid w:val="005B1B6A"/>
    <w:rsid w:val="005B1BD2"/>
    <w:rsid w:val="005B1F29"/>
    <w:rsid w:val="005B1F53"/>
    <w:rsid w:val="005B21B0"/>
    <w:rsid w:val="005B2608"/>
    <w:rsid w:val="005B2791"/>
    <w:rsid w:val="005B291E"/>
    <w:rsid w:val="005B2E2B"/>
    <w:rsid w:val="005B2E44"/>
    <w:rsid w:val="005B2EF2"/>
    <w:rsid w:val="005B2FDC"/>
    <w:rsid w:val="005B32AF"/>
    <w:rsid w:val="005B33D3"/>
    <w:rsid w:val="005B35C0"/>
    <w:rsid w:val="005B360C"/>
    <w:rsid w:val="005B38BB"/>
    <w:rsid w:val="005B399D"/>
    <w:rsid w:val="005B3C51"/>
    <w:rsid w:val="005B3DB1"/>
    <w:rsid w:val="005B3E14"/>
    <w:rsid w:val="005B3E9C"/>
    <w:rsid w:val="005B420D"/>
    <w:rsid w:val="005B42FB"/>
    <w:rsid w:val="005B447C"/>
    <w:rsid w:val="005B44B1"/>
    <w:rsid w:val="005B45E0"/>
    <w:rsid w:val="005B47A6"/>
    <w:rsid w:val="005B49FB"/>
    <w:rsid w:val="005B4B45"/>
    <w:rsid w:val="005B4DD6"/>
    <w:rsid w:val="005B50C5"/>
    <w:rsid w:val="005B5467"/>
    <w:rsid w:val="005B586F"/>
    <w:rsid w:val="005B59AF"/>
    <w:rsid w:val="005B5C92"/>
    <w:rsid w:val="005B5F65"/>
    <w:rsid w:val="005B6022"/>
    <w:rsid w:val="005B6620"/>
    <w:rsid w:val="005B662B"/>
    <w:rsid w:val="005B6674"/>
    <w:rsid w:val="005B6C41"/>
    <w:rsid w:val="005B6EA4"/>
    <w:rsid w:val="005B6F8A"/>
    <w:rsid w:val="005B70A6"/>
    <w:rsid w:val="005B725A"/>
    <w:rsid w:val="005B77B5"/>
    <w:rsid w:val="005B783D"/>
    <w:rsid w:val="005B799E"/>
    <w:rsid w:val="005B7A47"/>
    <w:rsid w:val="005B7B48"/>
    <w:rsid w:val="005B7B82"/>
    <w:rsid w:val="005B7D68"/>
    <w:rsid w:val="005B7E15"/>
    <w:rsid w:val="005B7FBB"/>
    <w:rsid w:val="005C0042"/>
    <w:rsid w:val="005C03B0"/>
    <w:rsid w:val="005C08ED"/>
    <w:rsid w:val="005C0B9D"/>
    <w:rsid w:val="005C0CED"/>
    <w:rsid w:val="005C0ED4"/>
    <w:rsid w:val="005C0FCE"/>
    <w:rsid w:val="005C1032"/>
    <w:rsid w:val="005C15E1"/>
    <w:rsid w:val="005C15FC"/>
    <w:rsid w:val="005C170A"/>
    <w:rsid w:val="005C1743"/>
    <w:rsid w:val="005C1C15"/>
    <w:rsid w:val="005C1C60"/>
    <w:rsid w:val="005C1C6A"/>
    <w:rsid w:val="005C1C7F"/>
    <w:rsid w:val="005C1DBE"/>
    <w:rsid w:val="005C1E24"/>
    <w:rsid w:val="005C20EF"/>
    <w:rsid w:val="005C2108"/>
    <w:rsid w:val="005C21A8"/>
    <w:rsid w:val="005C230F"/>
    <w:rsid w:val="005C2334"/>
    <w:rsid w:val="005C290F"/>
    <w:rsid w:val="005C30FC"/>
    <w:rsid w:val="005C3191"/>
    <w:rsid w:val="005C3357"/>
    <w:rsid w:val="005C3440"/>
    <w:rsid w:val="005C39BE"/>
    <w:rsid w:val="005C3A2B"/>
    <w:rsid w:val="005C3ADB"/>
    <w:rsid w:val="005C3BF1"/>
    <w:rsid w:val="005C3EAA"/>
    <w:rsid w:val="005C3F69"/>
    <w:rsid w:val="005C41FD"/>
    <w:rsid w:val="005C43BE"/>
    <w:rsid w:val="005C4523"/>
    <w:rsid w:val="005C4677"/>
    <w:rsid w:val="005C4A36"/>
    <w:rsid w:val="005C4AC2"/>
    <w:rsid w:val="005C4CE4"/>
    <w:rsid w:val="005C51AE"/>
    <w:rsid w:val="005C5332"/>
    <w:rsid w:val="005C5B2A"/>
    <w:rsid w:val="005C5BC7"/>
    <w:rsid w:val="005C63F7"/>
    <w:rsid w:val="005C6670"/>
    <w:rsid w:val="005C66EF"/>
    <w:rsid w:val="005C6DA9"/>
    <w:rsid w:val="005C6E4F"/>
    <w:rsid w:val="005C6F00"/>
    <w:rsid w:val="005C720E"/>
    <w:rsid w:val="005C731F"/>
    <w:rsid w:val="005C74E1"/>
    <w:rsid w:val="005C7A46"/>
    <w:rsid w:val="005C7A6C"/>
    <w:rsid w:val="005C7B97"/>
    <w:rsid w:val="005C7DEA"/>
    <w:rsid w:val="005C7EEE"/>
    <w:rsid w:val="005D05C7"/>
    <w:rsid w:val="005D0658"/>
    <w:rsid w:val="005D0878"/>
    <w:rsid w:val="005D0BF0"/>
    <w:rsid w:val="005D0F3B"/>
    <w:rsid w:val="005D0F6C"/>
    <w:rsid w:val="005D0FED"/>
    <w:rsid w:val="005D1252"/>
    <w:rsid w:val="005D137B"/>
    <w:rsid w:val="005D145F"/>
    <w:rsid w:val="005D17BC"/>
    <w:rsid w:val="005D18D1"/>
    <w:rsid w:val="005D19E2"/>
    <w:rsid w:val="005D1A46"/>
    <w:rsid w:val="005D1B18"/>
    <w:rsid w:val="005D1C00"/>
    <w:rsid w:val="005D24EB"/>
    <w:rsid w:val="005D2C02"/>
    <w:rsid w:val="005D2DCC"/>
    <w:rsid w:val="005D30CD"/>
    <w:rsid w:val="005D3773"/>
    <w:rsid w:val="005D3800"/>
    <w:rsid w:val="005D4323"/>
    <w:rsid w:val="005D450A"/>
    <w:rsid w:val="005D45B0"/>
    <w:rsid w:val="005D48A7"/>
    <w:rsid w:val="005D48F9"/>
    <w:rsid w:val="005D49F1"/>
    <w:rsid w:val="005D4A6A"/>
    <w:rsid w:val="005D4C03"/>
    <w:rsid w:val="005D502B"/>
    <w:rsid w:val="005D52E0"/>
    <w:rsid w:val="005D53FB"/>
    <w:rsid w:val="005D5679"/>
    <w:rsid w:val="005D5935"/>
    <w:rsid w:val="005D5A25"/>
    <w:rsid w:val="005D5A30"/>
    <w:rsid w:val="005D6248"/>
    <w:rsid w:val="005D63C4"/>
    <w:rsid w:val="005D669D"/>
    <w:rsid w:val="005D69DD"/>
    <w:rsid w:val="005D6A54"/>
    <w:rsid w:val="005D6DA4"/>
    <w:rsid w:val="005D7014"/>
    <w:rsid w:val="005D7178"/>
    <w:rsid w:val="005D7528"/>
    <w:rsid w:val="005D7589"/>
    <w:rsid w:val="005D76AC"/>
    <w:rsid w:val="005D7775"/>
    <w:rsid w:val="005D77D3"/>
    <w:rsid w:val="005D7922"/>
    <w:rsid w:val="005D7A36"/>
    <w:rsid w:val="005D7B84"/>
    <w:rsid w:val="005D7BB5"/>
    <w:rsid w:val="005E01B2"/>
    <w:rsid w:val="005E031E"/>
    <w:rsid w:val="005E0850"/>
    <w:rsid w:val="005E09D0"/>
    <w:rsid w:val="005E0B21"/>
    <w:rsid w:val="005E1277"/>
    <w:rsid w:val="005E1639"/>
    <w:rsid w:val="005E1F5C"/>
    <w:rsid w:val="005E1FE3"/>
    <w:rsid w:val="005E2026"/>
    <w:rsid w:val="005E23AA"/>
    <w:rsid w:val="005E244A"/>
    <w:rsid w:val="005E3337"/>
    <w:rsid w:val="005E3C54"/>
    <w:rsid w:val="005E3E17"/>
    <w:rsid w:val="005E3EE3"/>
    <w:rsid w:val="005E435A"/>
    <w:rsid w:val="005E436D"/>
    <w:rsid w:val="005E45C0"/>
    <w:rsid w:val="005E45CA"/>
    <w:rsid w:val="005E46DA"/>
    <w:rsid w:val="005E4A08"/>
    <w:rsid w:val="005E4AA5"/>
    <w:rsid w:val="005E4DB1"/>
    <w:rsid w:val="005E4F14"/>
    <w:rsid w:val="005E53DA"/>
    <w:rsid w:val="005E5832"/>
    <w:rsid w:val="005E593D"/>
    <w:rsid w:val="005E5C01"/>
    <w:rsid w:val="005E5DE3"/>
    <w:rsid w:val="005E5E13"/>
    <w:rsid w:val="005E5EC5"/>
    <w:rsid w:val="005E5FCA"/>
    <w:rsid w:val="005E61E3"/>
    <w:rsid w:val="005E63D7"/>
    <w:rsid w:val="005E648A"/>
    <w:rsid w:val="005E671E"/>
    <w:rsid w:val="005E6756"/>
    <w:rsid w:val="005E6760"/>
    <w:rsid w:val="005E6AEF"/>
    <w:rsid w:val="005E6C36"/>
    <w:rsid w:val="005E70A7"/>
    <w:rsid w:val="005E72A3"/>
    <w:rsid w:val="005E7387"/>
    <w:rsid w:val="005E74A2"/>
    <w:rsid w:val="005E74BA"/>
    <w:rsid w:val="005E74F9"/>
    <w:rsid w:val="005E7BFF"/>
    <w:rsid w:val="005E7C5C"/>
    <w:rsid w:val="005F02FD"/>
    <w:rsid w:val="005F044A"/>
    <w:rsid w:val="005F04AB"/>
    <w:rsid w:val="005F07A7"/>
    <w:rsid w:val="005F0E94"/>
    <w:rsid w:val="005F0F52"/>
    <w:rsid w:val="005F125B"/>
    <w:rsid w:val="005F13D7"/>
    <w:rsid w:val="005F1459"/>
    <w:rsid w:val="005F14A6"/>
    <w:rsid w:val="005F15D6"/>
    <w:rsid w:val="005F16AB"/>
    <w:rsid w:val="005F1758"/>
    <w:rsid w:val="005F211D"/>
    <w:rsid w:val="005F2618"/>
    <w:rsid w:val="005F27C1"/>
    <w:rsid w:val="005F27EF"/>
    <w:rsid w:val="005F28B7"/>
    <w:rsid w:val="005F2C4D"/>
    <w:rsid w:val="005F310D"/>
    <w:rsid w:val="005F31D0"/>
    <w:rsid w:val="005F32DF"/>
    <w:rsid w:val="005F336C"/>
    <w:rsid w:val="005F4314"/>
    <w:rsid w:val="005F4444"/>
    <w:rsid w:val="005F4528"/>
    <w:rsid w:val="005F46C9"/>
    <w:rsid w:val="005F4758"/>
    <w:rsid w:val="005F48DD"/>
    <w:rsid w:val="005F4BD7"/>
    <w:rsid w:val="005F4CFE"/>
    <w:rsid w:val="005F4F81"/>
    <w:rsid w:val="005F505A"/>
    <w:rsid w:val="005F518B"/>
    <w:rsid w:val="005F5335"/>
    <w:rsid w:val="005F57D3"/>
    <w:rsid w:val="005F5979"/>
    <w:rsid w:val="005F5AC0"/>
    <w:rsid w:val="005F5B74"/>
    <w:rsid w:val="005F5CAB"/>
    <w:rsid w:val="005F61C9"/>
    <w:rsid w:val="005F6472"/>
    <w:rsid w:val="005F64F8"/>
    <w:rsid w:val="005F659D"/>
    <w:rsid w:val="005F65F3"/>
    <w:rsid w:val="005F675A"/>
    <w:rsid w:val="005F6872"/>
    <w:rsid w:val="005F68A4"/>
    <w:rsid w:val="005F6F91"/>
    <w:rsid w:val="005F70A1"/>
    <w:rsid w:val="005F713D"/>
    <w:rsid w:val="005F7146"/>
    <w:rsid w:val="005F7204"/>
    <w:rsid w:val="005F720B"/>
    <w:rsid w:val="005F72C0"/>
    <w:rsid w:val="005F75E8"/>
    <w:rsid w:val="005F77EA"/>
    <w:rsid w:val="005F7B57"/>
    <w:rsid w:val="005F7B8D"/>
    <w:rsid w:val="005F7CCA"/>
    <w:rsid w:val="005F7E91"/>
    <w:rsid w:val="005F7F7A"/>
    <w:rsid w:val="005F7FB0"/>
    <w:rsid w:val="00600B11"/>
    <w:rsid w:val="00600C50"/>
    <w:rsid w:val="00600C62"/>
    <w:rsid w:val="00600D14"/>
    <w:rsid w:val="0060109D"/>
    <w:rsid w:val="00601151"/>
    <w:rsid w:val="00601587"/>
    <w:rsid w:val="00601665"/>
    <w:rsid w:val="0060172E"/>
    <w:rsid w:val="00601B22"/>
    <w:rsid w:val="00601EC9"/>
    <w:rsid w:val="00601FFE"/>
    <w:rsid w:val="00602267"/>
    <w:rsid w:val="00602AAF"/>
    <w:rsid w:val="00602C73"/>
    <w:rsid w:val="00602F6E"/>
    <w:rsid w:val="006030A9"/>
    <w:rsid w:val="00603411"/>
    <w:rsid w:val="0060350B"/>
    <w:rsid w:val="00603665"/>
    <w:rsid w:val="00603837"/>
    <w:rsid w:val="00603A50"/>
    <w:rsid w:val="00604108"/>
    <w:rsid w:val="006041CB"/>
    <w:rsid w:val="00604465"/>
    <w:rsid w:val="00604704"/>
    <w:rsid w:val="00604ED5"/>
    <w:rsid w:val="00604EE4"/>
    <w:rsid w:val="00604FCB"/>
    <w:rsid w:val="00605722"/>
    <w:rsid w:val="006059B8"/>
    <w:rsid w:val="00605D3B"/>
    <w:rsid w:val="0060600E"/>
    <w:rsid w:val="0060607F"/>
    <w:rsid w:val="00606099"/>
    <w:rsid w:val="006062C0"/>
    <w:rsid w:val="0060659C"/>
    <w:rsid w:val="00606845"/>
    <w:rsid w:val="00606968"/>
    <w:rsid w:val="00606A78"/>
    <w:rsid w:val="00606D4F"/>
    <w:rsid w:val="0060702B"/>
    <w:rsid w:val="0060721F"/>
    <w:rsid w:val="0060760E"/>
    <w:rsid w:val="00607A5B"/>
    <w:rsid w:val="00607FB8"/>
    <w:rsid w:val="0061030B"/>
    <w:rsid w:val="006103A8"/>
    <w:rsid w:val="00610441"/>
    <w:rsid w:val="00610737"/>
    <w:rsid w:val="00610A61"/>
    <w:rsid w:val="00610AA6"/>
    <w:rsid w:val="00610AB5"/>
    <w:rsid w:val="00610B5D"/>
    <w:rsid w:val="00610EBF"/>
    <w:rsid w:val="0061112D"/>
    <w:rsid w:val="00611172"/>
    <w:rsid w:val="00611226"/>
    <w:rsid w:val="00611419"/>
    <w:rsid w:val="0061143B"/>
    <w:rsid w:val="006114AB"/>
    <w:rsid w:val="006116AF"/>
    <w:rsid w:val="0061170E"/>
    <w:rsid w:val="006117FF"/>
    <w:rsid w:val="00611CA3"/>
    <w:rsid w:val="00612062"/>
    <w:rsid w:val="00612471"/>
    <w:rsid w:val="0061254B"/>
    <w:rsid w:val="006126FD"/>
    <w:rsid w:val="00612BF2"/>
    <w:rsid w:val="00612F54"/>
    <w:rsid w:val="006133BF"/>
    <w:rsid w:val="0061361C"/>
    <w:rsid w:val="0061393A"/>
    <w:rsid w:val="00613A22"/>
    <w:rsid w:val="00614051"/>
    <w:rsid w:val="0061418E"/>
    <w:rsid w:val="006144B7"/>
    <w:rsid w:val="00614508"/>
    <w:rsid w:val="00614636"/>
    <w:rsid w:val="00614874"/>
    <w:rsid w:val="00614C5E"/>
    <w:rsid w:val="00614D0D"/>
    <w:rsid w:val="0061531E"/>
    <w:rsid w:val="0061534E"/>
    <w:rsid w:val="006153BD"/>
    <w:rsid w:val="006153ED"/>
    <w:rsid w:val="00615495"/>
    <w:rsid w:val="00615953"/>
    <w:rsid w:val="00615D48"/>
    <w:rsid w:val="0061619D"/>
    <w:rsid w:val="00616414"/>
    <w:rsid w:val="0061665F"/>
    <w:rsid w:val="00616754"/>
    <w:rsid w:val="0061683D"/>
    <w:rsid w:val="0061689C"/>
    <w:rsid w:val="00616AE0"/>
    <w:rsid w:val="00616D39"/>
    <w:rsid w:val="006172E3"/>
    <w:rsid w:val="006172F8"/>
    <w:rsid w:val="0061795E"/>
    <w:rsid w:val="0061796B"/>
    <w:rsid w:val="006179DF"/>
    <w:rsid w:val="00617A92"/>
    <w:rsid w:val="00617F1C"/>
    <w:rsid w:val="00617FC7"/>
    <w:rsid w:val="00617FCD"/>
    <w:rsid w:val="006202D3"/>
    <w:rsid w:val="00620342"/>
    <w:rsid w:val="006203CD"/>
    <w:rsid w:val="006204C5"/>
    <w:rsid w:val="006208E3"/>
    <w:rsid w:val="00620A75"/>
    <w:rsid w:val="00621013"/>
    <w:rsid w:val="0062106F"/>
    <w:rsid w:val="006211FE"/>
    <w:rsid w:val="0062147E"/>
    <w:rsid w:val="00621765"/>
    <w:rsid w:val="006217B5"/>
    <w:rsid w:val="0062184C"/>
    <w:rsid w:val="00621901"/>
    <w:rsid w:val="00621931"/>
    <w:rsid w:val="006221B4"/>
    <w:rsid w:val="00622231"/>
    <w:rsid w:val="00622264"/>
    <w:rsid w:val="006223B9"/>
    <w:rsid w:val="0062273C"/>
    <w:rsid w:val="00622900"/>
    <w:rsid w:val="00622BF8"/>
    <w:rsid w:val="00622CC1"/>
    <w:rsid w:val="00622CCC"/>
    <w:rsid w:val="00623098"/>
    <w:rsid w:val="00623543"/>
    <w:rsid w:val="0062358F"/>
    <w:rsid w:val="006239EF"/>
    <w:rsid w:val="00623A0D"/>
    <w:rsid w:val="00623C0C"/>
    <w:rsid w:val="00623CC2"/>
    <w:rsid w:val="00623DD0"/>
    <w:rsid w:val="0062432C"/>
    <w:rsid w:val="006243F9"/>
    <w:rsid w:val="00624546"/>
    <w:rsid w:val="006246BA"/>
    <w:rsid w:val="00624A9A"/>
    <w:rsid w:val="00624D9F"/>
    <w:rsid w:val="00624F35"/>
    <w:rsid w:val="00625021"/>
    <w:rsid w:val="00625309"/>
    <w:rsid w:val="00625439"/>
    <w:rsid w:val="00625532"/>
    <w:rsid w:val="006257B4"/>
    <w:rsid w:val="006264AE"/>
    <w:rsid w:val="006268BF"/>
    <w:rsid w:val="00626933"/>
    <w:rsid w:val="00626A7B"/>
    <w:rsid w:val="00626DA8"/>
    <w:rsid w:val="00626ECF"/>
    <w:rsid w:val="00626F9A"/>
    <w:rsid w:val="006272BA"/>
    <w:rsid w:val="00627335"/>
    <w:rsid w:val="00627AD6"/>
    <w:rsid w:val="00627AE2"/>
    <w:rsid w:val="00627DF2"/>
    <w:rsid w:val="00627E26"/>
    <w:rsid w:val="00627E7C"/>
    <w:rsid w:val="0063023D"/>
    <w:rsid w:val="00630341"/>
    <w:rsid w:val="00630578"/>
    <w:rsid w:val="00630E65"/>
    <w:rsid w:val="006311AE"/>
    <w:rsid w:val="0063198C"/>
    <w:rsid w:val="00631D66"/>
    <w:rsid w:val="00631E3F"/>
    <w:rsid w:val="006324A7"/>
    <w:rsid w:val="006325AC"/>
    <w:rsid w:val="00632715"/>
    <w:rsid w:val="0063296A"/>
    <w:rsid w:val="00632BA7"/>
    <w:rsid w:val="00632C2F"/>
    <w:rsid w:val="00632E92"/>
    <w:rsid w:val="00632F1A"/>
    <w:rsid w:val="00633293"/>
    <w:rsid w:val="006337D0"/>
    <w:rsid w:val="006338B7"/>
    <w:rsid w:val="00633A3F"/>
    <w:rsid w:val="00633A7C"/>
    <w:rsid w:val="00633BE1"/>
    <w:rsid w:val="006340EB"/>
    <w:rsid w:val="006345B7"/>
    <w:rsid w:val="006346D5"/>
    <w:rsid w:val="006348FA"/>
    <w:rsid w:val="00634C99"/>
    <w:rsid w:val="00634E7D"/>
    <w:rsid w:val="00635444"/>
    <w:rsid w:val="0063599F"/>
    <w:rsid w:val="006359B1"/>
    <w:rsid w:val="00635A3E"/>
    <w:rsid w:val="00635C69"/>
    <w:rsid w:val="00635D07"/>
    <w:rsid w:val="0063618C"/>
    <w:rsid w:val="006365CC"/>
    <w:rsid w:val="00636601"/>
    <w:rsid w:val="006367CD"/>
    <w:rsid w:val="0063687F"/>
    <w:rsid w:val="00636C1E"/>
    <w:rsid w:val="006371C9"/>
    <w:rsid w:val="006378B6"/>
    <w:rsid w:val="00637ABB"/>
    <w:rsid w:val="00637CB6"/>
    <w:rsid w:val="00640125"/>
    <w:rsid w:val="00640389"/>
    <w:rsid w:val="00640802"/>
    <w:rsid w:val="006409F0"/>
    <w:rsid w:val="00640A3D"/>
    <w:rsid w:val="00640C21"/>
    <w:rsid w:val="00641026"/>
    <w:rsid w:val="0064155A"/>
    <w:rsid w:val="006415FB"/>
    <w:rsid w:val="0064191E"/>
    <w:rsid w:val="00641B25"/>
    <w:rsid w:val="00642063"/>
    <w:rsid w:val="006420C6"/>
    <w:rsid w:val="0064218B"/>
    <w:rsid w:val="0064244A"/>
    <w:rsid w:val="006425F5"/>
    <w:rsid w:val="00642AB8"/>
    <w:rsid w:val="00642BB1"/>
    <w:rsid w:val="00642C2C"/>
    <w:rsid w:val="00642F7D"/>
    <w:rsid w:val="00643479"/>
    <w:rsid w:val="006434A5"/>
    <w:rsid w:val="0064351E"/>
    <w:rsid w:val="00643AB5"/>
    <w:rsid w:val="00643E51"/>
    <w:rsid w:val="0064408D"/>
    <w:rsid w:val="00644318"/>
    <w:rsid w:val="006445DF"/>
    <w:rsid w:val="00644760"/>
    <w:rsid w:val="00644908"/>
    <w:rsid w:val="00644BF7"/>
    <w:rsid w:val="0064547C"/>
    <w:rsid w:val="0064556A"/>
    <w:rsid w:val="0064556C"/>
    <w:rsid w:val="006455C6"/>
    <w:rsid w:val="00645CD6"/>
    <w:rsid w:val="00645FDD"/>
    <w:rsid w:val="00646804"/>
    <w:rsid w:val="00646C35"/>
    <w:rsid w:val="00646FD6"/>
    <w:rsid w:val="006471C6"/>
    <w:rsid w:val="00647340"/>
    <w:rsid w:val="0064784A"/>
    <w:rsid w:val="00647940"/>
    <w:rsid w:val="00647AAE"/>
    <w:rsid w:val="00647B38"/>
    <w:rsid w:val="00647C23"/>
    <w:rsid w:val="00647E3C"/>
    <w:rsid w:val="00647FF5"/>
    <w:rsid w:val="0065019F"/>
    <w:rsid w:val="006501CB"/>
    <w:rsid w:val="006501F0"/>
    <w:rsid w:val="006503F6"/>
    <w:rsid w:val="006506D2"/>
    <w:rsid w:val="0065080E"/>
    <w:rsid w:val="006509B5"/>
    <w:rsid w:val="00651101"/>
    <w:rsid w:val="00651133"/>
    <w:rsid w:val="006513AC"/>
    <w:rsid w:val="006513EA"/>
    <w:rsid w:val="006518F5"/>
    <w:rsid w:val="006522E2"/>
    <w:rsid w:val="00652448"/>
    <w:rsid w:val="00652524"/>
    <w:rsid w:val="006526D3"/>
    <w:rsid w:val="006527AB"/>
    <w:rsid w:val="00652812"/>
    <w:rsid w:val="00652840"/>
    <w:rsid w:val="006528F1"/>
    <w:rsid w:val="00652FFE"/>
    <w:rsid w:val="0065320D"/>
    <w:rsid w:val="006533F8"/>
    <w:rsid w:val="0065372A"/>
    <w:rsid w:val="00653756"/>
    <w:rsid w:val="00653821"/>
    <w:rsid w:val="00653C1F"/>
    <w:rsid w:val="00653C77"/>
    <w:rsid w:val="00653DB0"/>
    <w:rsid w:val="006540DA"/>
    <w:rsid w:val="0065447A"/>
    <w:rsid w:val="00654565"/>
    <w:rsid w:val="00654600"/>
    <w:rsid w:val="006546AB"/>
    <w:rsid w:val="00654713"/>
    <w:rsid w:val="0065471D"/>
    <w:rsid w:val="0065482D"/>
    <w:rsid w:val="006549DE"/>
    <w:rsid w:val="00654B55"/>
    <w:rsid w:val="00655078"/>
    <w:rsid w:val="0065525A"/>
    <w:rsid w:val="0065530F"/>
    <w:rsid w:val="00655524"/>
    <w:rsid w:val="00655C27"/>
    <w:rsid w:val="00655C2E"/>
    <w:rsid w:val="00655C83"/>
    <w:rsid w:val="00655D9A"/>
    <w:rsid w:val="00655EA4"/>
    <w:rsid w:val="00656096"/>
    <w:rsid w:val="00656331"/>
    <w:rsid w:val="00656358"/>
    <w:rsid w:val="006563A7"/>
    <w:rsid w:val="006566D6"/>
    <w:rsid w:val="00656E0D"/>
    <w:rsid w:val="00656FF1"/>
    <w:rsid w:val="00657077"/>
    <w:rsid w:val="00657151"/>
    <w:rsid w:val="00657277"/>
    <w:rsid w:val="0065740E"/>
    <w:rsid w:val="00657431"/>
    <w:rsid w:val="00657A2C"/>
    <w:rsid w:val="00657A4A"/>
    <w:rsid w:val="00657B19"/>
    <w:rsid w:val="00657B40"/>
    <w:rsid w:val="00657F82"/>
    <w:rsid w:val="0066012D"/>
    <w:rsid w:val="00660354"/>
    <w:rsid w:val="00660437"/>
    <w:rsid w:val="006606BB"/>
    <w:rsid w:val="006609D7"/>
    <w:rsid w:val="00660AC1"/>
    <w:rsid w:val="00660CF7"/>
    <w:rsid w:val="00661300"/>
    <w:rsid w:val="0066152E"/>
    <w:rsid w:val="0066178B"/>
    <w:rsid w:val="00661BFB"/>
    <w:rsid w:val="00662145"/>
    <w:rsid w:val="006621D6"/>
    <w:rsid w:val="006622AB"/>
    <w:rsid w:val="00662716"/>
    <w:rsid w:val="0066285B"/>
    <w:rsid w:val="00662894"/>
    <w:rsid w:val="006628B2"/>
    <w:rsid w:val="00662F39"/>
    <w:rsid w:val="00663253"/>
    <w:rsid w:val="006636C7"/>
    <w:rsid w:val="00663CDC"/>
    <w:rsid w:val="00663E00"/>
    <w:rsid w:val="0066411F"/>
    <w:rsid w:val="00664159"/>
    <w:rsid w:val="006641CD"/>
    <w:rsid w:val="0066420D"/>
    <w:rsid w:val="00664308"/>
    <w:rsid w:val="0066479C"/>
    <w:rsid w:val="006647B3"/>
    <w:rsid w:val="00664A4F"/>
    <w:rsid w:val="00664B32"/>
    <w:rsid w:val="00664C86"/>
    <w:rsid w:val="00664D56"/>
    <w:rsid w:val="00664D78"/>
    <w:rsid w:val="00664E1C"/>
    <w:rsid w:val="00665028"/>
    <w:rsid w:val="0066509A"/>
    <w:rsid w:val="006650E6"/>
    <w:rsid w:val="006652C0"/>
    <w:rsid w:val="0066561C"/>
    <w:rsid w:val="00665A69"/>
    <w:rsid w:val="00665F72"/>
    <w:rsid w:val="00666160"/>
    <w:rsid w:val="00666262"/>
    <w:rsid w:val="00666460"/>
    <w:rsid w:val="00666516"/>
    <w:rsid w:val="00666699"/>
    <w:rsid w:val="0066685B"/>
    <w:rsid w:val="00666A78"/>
    <w:rsid w:val="00666C82"/>
    <w:rsid w:val="00666CC0"/>
    <w:rsid w:val="00666D5B"/>
    <w:rsid w:val="00667A39"/>
    <w:rsid w:val="00667A75"/>
    <w:rsid w:val="0067003B"/>
    <w:rsid w:val="00670063"/>
    <w:rsid w:val="006700CB"/>
    <w:rsid w:val="00670309"/>
    <w:rsid w:val="0067091C"/>
    <w:rsid w:val="0067101B"/>
    <w:rsid w:val="00671144"/>
    <w:rsid w:val="006711EC"/>
    <w:rsid w:val="006713D9"/>
    <w:rsid w:val="006714D7"/>
    <w:rsid w:val="006716EC"/>
    <w:rsid w:val="00671DB3"/>
    <w:rsid w:val="00671ED7"/>
    <w:rsid w:val="00671FF9"/>
    <w:rsid w:val="00672135"/>
    <w:rsid w:val="006723E4"/>
    <w:rsid w:val="0067245E"/>
    <w:rsid w:val="006724A2"/>
    <w:rsid w:val="006729C1"/>
    <w:rsid w:val="00672B29"/>
    <w:rsid w:val="00672FCD"/>
    <w:rsid w:val="006730F8"/>
    <w:rsid w:val="0067322E"/>
    <w:rsid w:val="00673457"/>
    <w:rsid w:val="00673490"/>
    <w:rsid w:val="006735F1"/>
    <w:rsid w:val="00673C81"/>
    <w:rsid w:val="00674009"/>
    <w:rsid w:val="00674147"/>
    <w:rsid w:val="00674936"/>
    <w:rsid w:val="0067499C"/>
    <w:rsid w:val="00674C95"/>
    <w:rsid w:val="0067507A"/>
    <w:rsid w:val="006751F2"/>
    <w:rsid w:val="006755E8"/>
    <w:rsid w:val="006756C7"/>
    <w:rsid w:val="006758A4"/>
    <w:rsid w:val="00675E0A"/>
    <w:rsid w:val="00675EE6"/>
    <w:rsid w:val="00676149"/>
    <w:rsid w:val="006761DA"/>
    <w:rsid w:val="00676263"/>
    <w:rsid w:val="00676295"/>
    <w:rsid w:val="0067687C"/>
    <w:rsid w:val="00676A5F"/>
    <w:rsid w:val="00676A73"/>
    <w:rsid w:val="00676D63"/>
    <w:rsid w:val="00677022"/>
    <w:rsid w:val="00677056"/>
    <w:rsid w:val="006770DD"/>
    <w:rsid w:val="006775D3"/>
    <w:rsid w:val="00677BB8"/>
    <w:rsid w:val="00677BEA"/>
    <w:rsid w:val="00677DB1"/>
    <w:rsid w:val="0068017E"/>
    <w:rsid w:val="0068051B"/>
    <w:rsid w:val="0068061F"/>
    <w:rsid w:val="0068062D"/>
    <w:rsid w:val="006806A8"/>
    <w:rsid w:val="006807AD"/>
    <w:rsid w:val="00680DDA"/>
    <w:rsid w:val="00680F7F"/>
    <w:rsid w:val="00681600"/>
    <w:rsid w:val="0068187C"/>
    <w:rsid w:val="00681AE4"/>
    <w:rsid w:val="00681B66"/>
    <w:rsid w:val="00681BCA"/>
    <w:rsid w:val="00681BFD"/>
    <w:rsid w:val="006822E8"/>
    <w:rsid w:val="00682513"/>
    <w:rsid w:val="006829B2"/>
    <w:rsid w:val="00682B80"/>
    <w:rsid w:val="00682CEA"/>
    <w:rsid w:val="00682CF5"/>
    <w:rsid w:val="00682F21"/>
    <w:rsid w:val="0068308A"/>
    <w:rsid w:val="006831BE"/>
    <w:rsid w:val="0068335B"/>
    <w:rsid w:val="00683D05"/>
    <w:rsid w:val="006840E6"/>
    <w:rsid w:val="006842F3"/>
    <w:rsid w:val="0068459F"/>
    <w:rsid w:val="0068498C"/>
    <w:rsid w:val="006849FA"/>
    <w:rsid w:val="00685099"/>
    <w:rsid w:val="006850C4"/>
    <w:rsid w:val="0068515F"/>
    <w:rsid w:val="00685457"/>
    <w:rsid w:val="0068547F"/>
    <w:rsid w:val="00685913"/>
    <w:rsid w:val="00685E8F"/>
    <w:rsid w:val="006864EE"/>
    <w:rsid w:val="00686731"/>
    <w:rsid w:val="0068676E"/>
    <w:rsid w:val="00686CA0"/>
    <w:rsid w:val="00686DE7"/>
    <w:rsid w:val="0068735C"/>
    <w:rsid w:val="00687557"/>
    <w:rsid w:val="00687BA1"/>
    <w:rsid w:val="00687CB0"/>
    <w:rsid w:val="00687F4C"/>
    <w:rsid w:val="00690197"/>
    <w:rsid w:val="00690261"/>
    <w:rsid w:val="006903C2"/>
    <w:rsid w:val="00690473"/>
    <w:rsid w:val="00690BAB"/>
    <w:rsid w:val="00690BD1"/>
    <w:rsid w:val="00690D6B"/>
    <w:rsid w:val="00690FAF"/>
    <w:rsid w:val="00691002"/>
    <w:rsid w:val="006913D6"/>
    <w:rsid w:val="00691609"/>
    <w:rsid w:val="0069179A"/>
    <w:rsid w:val="00691A74"/>
    <w:rsid w:val="00691FC8"/>
    <w:rsid w:val="00691FE1"/>
    <w:rsid w:val="00692116"/>
    <w:rsid w:val="00692337"/>
    <w:rsid w:val="0069296F"/>
    <w:rsid w:val="00692FF0"/>
    <w:rsid w:val="006930FE"/>
    <w:rsid w:val="006936EC"/>
    <w:rsid w:val="00693CC7"/>
    <w:rsid w:val="006945B9"/>
    <w:rsid w:val="00694648"/>
    <w:rsid w:val="0069477F"/>
    <w:rsid w:val="00694793"/>
    <w:rsid w:val="006949A8"/>
    <w:rsid w:val="00694AB7"/>
    <w:rsid w:val="00694B3B"/>
    <w:rsid w:val="00694E15"/>
    <w:rsid w:val="006951E4"/>
    <w:rsid w:val="006956A3"/>
    <w:rsid w:val="006956C6"/>
    <w:rsid w:val="006957C3"/>
    <w:rsid w:val="00695A52"/>
    <w:rsid w:val="00695AA1"/>
    <w:rsid w:val="00695BF4"/>
    <w:rsid w:val="00695EE0"/>
    <w:rsid w:val="00695F6B"/>
    <w:rsid w:val="0069608C"/>
    <w:rsid w:val="006965D0"/>
    <w:rsid w:val="00696FAB"/>
    <w:rsid w:val="00697335"/>
    <w:rsid w:val="006974FC"/>
    <w:rsid w:val="0069778A"/>
    <w:rsid w:val="006977F6"/>
    <w:rsid w:val="00697AC5"/>
    <w:rsid w:val="00697B77"/>
    <w:rsid w:val="00697FF1"/>
    <w:rsid w:val="00697FF2"/>
    <w:rsid w:val="006A016D"/>
    <w:rsid w:val="006A018D"/>
    <w:rsid w:val="006A0298"/>
    <w:rsid w:val="006A039C"/>
    <w:rsid w:val="006A03CB"/>
    <w:rsid w:val="006A067D"/>
    <w:rsid w:val="006A0A1C"/>
    <w:rsid w:val="006A0A56"/>
    <w:rsid w:val="006A0CC3"/>
    <w:rsid w:val="006A0CEB"/>
    <w:rsid w:val="006A0E07"/>
    <w:rsid w:val="006A12CC"/>
    <w:rsid w:val="006A136F"/>
    <w:rsid w:val="006A171B"/>
    <w:rsid w:val="006A17E2"/>
    <w:rsid w:val="006A1866"/>
    <w:rsid w:val="006A1A1C"/>
    <w:rsid w:val="006A1B22"/>
    <w:rsid w:val="006A1C24"/>
    <w:rsid w:val="006A1D7B"/>
    <w:rsid w:val="006A2059"/>
    <w:rsid w:val="006A2249"/>
    <w:rsid w:val="006A247A"/>
    <w:rsid w:val="006A2589"/>
    <w:rsid w:val="006A2A87"/>
    <w:rsid w:val="006A2E7C"/>
    <w:rsid w:val="006A2EF9"/>
    <w:rsid w:val="006A2EFF"/>
    <w:rsid w:val="006A318E"/>
    <w:rsid w:val="006A3256"/>
    <w:rsid w:val="006A3318"/>
    <w:rsid w:val="006A3572"/>
    <w:rsid w:val="006A35AD"/>
    <w:rsid w:val="006A3740"/>
    <w:rsid w:val="006A3882"/>
    <w:rsid w:val="006A3F67"/>
    <w:rsid w:val="006A42F7"/>
    <w:rsid w:val="006A43B9"/>
    <w:rsid w:val="006A44BD"/>
    <w:rsid w:val="006A44DC"/>
    <w:rsid w:val="006A4573"/>
    <w:rsid w:val="006A47D8"/>
    <w:rsid w:val="006A493C"/>
    <w:rsid w:val="006A4963"/>
    <w:rsid w:val="006A4BF6"/>
    <w:rsid w:val="006A4C20"/>
    <w:rsid w:val="006A4D5D"/>
    <w:rsid w:val="006A533F"/>
    <w:rsid w:val="006A57AB"/>
    <w:rsid w:val="006A58F1"/>
    <w:rsid w:val="006A6306"/>
    <w:rsid w:val="006A66D2"/>
    <w:rsid w:val="006A67EC"/>
    <w:rsid w:val="006A682E"/>
    <w:rsid w:val="006A69A1"/>
    <w:rsid w:val="006A6BD8"/>
    <w:rsid w:val="006A6E3E"/>
    <w:rsid w:val="006A7069"/>
    <w:rsid w:val="006A707E"/>
    <w:rsid w:val="006A74DE"/>
    <w:rsid w:val="006A7568"/>
    <w:rsid w:val="006A75B6"/>
    <w:rsid w:val="006A7759"/>
    <w:rsid w:val="006A77EA"/>
    <w:rsid w:val="006A7C7E"/>
    <w:rsid w:val="006A7E2A"/>
    <w:rsid w:val="006A7F3B"/>
    <w:rsid w:val="006A7FC7"/>
    <w:rsid w:val="006B000D"/>
    <w:rsid w:val="006B0498"/>
    <w:rsid w:val="006B06C2"/>
    <w:rsid w:val="006B0B4D"/>
    <w:rsid w:val="006B0BE6"/>
    <w:rsid w:val="006B0C79"/>
    <w:rsid w:val="006B0DF5"/>
    <w:rsid w:val="006B0EDA"/>
    <w:rsid w:val="006B1001"/>
    <w:rsid w:val="006B10D1"/>
    <w:rsid w:val="006B145A"/>
    <w:rsid w:val="006B1648"/>
    <w:rsid w:val="006B1DEB"/>
    <w:rsid w:val="006B2042"/>
    <w:rsid w:val="006B2275"/>
    <w:rsid w:val="006B2365"/>
    <w:rsid w:val="006B23BC"/>
    <w:rsid w:val="006B25F2"/>
    <w:rsid w:val="006B26FD"/>
    <w:rsid w:val="006B29E7"/>
    <w:rsid w:val="006B2BC3"/>
    <w:rsid w:val="006B2C57"/>
    <w:rsid w:val="006B2D7A"/>
    <w:rsid w:val="006B30F9"/>
    <w:rsid w:val="006B3A98"/>
    <w:rsid w:val="006B40C4"/>
    <w:rsid w:val="006B41E3"/>
    <w:rsid w:val="006B4588"/>
    <w:rsid w:val="006B49FC"/>
    <w:rsid w:val="006B50CA"/>
    <w:rsid w:val="006B51B4"/>
    <w:rsid w:val="006B51D6"/>
    <w:rsid w:val="006B535E"/>
    <w:rsid w:val="006B563A"/>
    <w:rsid w:val="006B5C95"/>
    <w:rsid w:val="006B5E12"/>
    <w:rsid w:val="006B6008"/>
    <w:rsid w:val="006B607A"/>
    <w:rsid w:val="006B60D9"/>
    <w:rsid w:val="006B62D2"/>
    <w:rsid w:val="006B6468"/>
    <w:rsid w:val="006B65CA"/>
    <w:rsid w:val="006B6B17"/>
    <w:rsid w:val="006B6D4E"/>
    <w:rsid w:val="006B721F"/>
    <w:rsid w:val="006B78F8"/>
    <w:rsid w:val="006B799C"/>
    <w:rsid w:val="006B79E7"/>
    <w:rsid w:val="006B7B1D"/>
    <w:rsid w:val="006B7F23"/>
    <w:rsid w:val="006C00A4"/>
    <w:rsid w:val="006C03A2"/>
    <w:rsid w:val="006C03BB"/>
    <w:rsid w:val="006C07BB"/>
    <w:rsid w:val="006C0837"/>
    <w:rsid w:val="006C0882"/>
    <w:rsid w:val="006C08D7"/>
    <w:rsid w:val="006C08FE"/>
    <w:rsid w:val="006C0D8E"/>
    <w:rsid w:val="006C0DA9"/>
    <w:rsid w:val="006C0DFF"/>
    <w:rsid w:val="006C10BE"/>
    <w:rsid w:val="006C14CF"/>
    <w:rsid w:val="006C1528"/>
    <w:rsid w:val="006C164D"/>
    <w:rsid w:val="006C1BFF"/>
    <w:rsid w:val="006C1DCF"/>
    <w:rsid w:val="006C1EA6"/>
    <w:rsid w:val="006C1EBE"/>
    <w:rsid w:val="006C1EFA"/>
    <w:rsid w:val="006C2166"/>
    <w:rsid w:val="006C2373"/>
    <w:rsid w:val="006C2489"/>
    <w:rsid w:val="006C2946"/>
    <w:rsid w:val="006C2D7E"/>
    <w:rsid w:val="006C396D"/>
    <w:rsid w:val="006C3BA9"/>
    <w:rsid w:val="006C3D13"/>
    <w:rsid w:val="006C40E6"/>
    <w:rsid w:val="006C4165"/>
    <w:rsid w:val="006C41B1"/>
    <w:rsid w:val="006C4343"/>
    <w:rsid w:val="006C4982"/>
    <w:rsid w:val="006C4AB6"/>
    <w:rsid w:val="006C4CAF"/>
    <w:rsid w:val="006C4DD5"/>
    <w:rsid w:val="006C4FA7"/>
    <w:rsid w:val="006C545D"/>
    <w:rsid w:val="006C5619"/>
    <w:rsid w:val="006C5680"/>
    <w:rsid w:val="006C5837"/>
    <w:rsid w:val="006C5846"/>
    <w:rsid w:val="006C58DF"/>
    <w:rsid w:val="006C5923"/>
    <w:rsid w:val="006C596E"/>
    <w:rsid w:val="006C5A09"/>
    <w:rsid w:val="006C6117"/>
    <w:rsid w:val="006C63D4"/>
    <w:rsid w:val="006C6C7A"/>
    <w:rsid w:val="006C6DB2"/>
    <w:rsid w:val="006C72E5"/>
    <w:rsid w:val="006C7311"/>
    <w:rsid w:val="006C7508"/>
    <w:rsid w:val="006C76AE"/>
    <w:rsid w:val="006C7852"/>
    <w:rsid w:val="006C7A62"/>
    <w:rsid w:val="006C7B2F"/>
    <w:rsid w:val="006C7C4A"/>
    <w:rsid w:val="006C7E65"/>
    <w:rsid w:val="006D0140"/>
    <w:rsid w:val="006D0674"/>
    <w:rsid w:val="006D06A7"/>
    <w:rsid w:val="006D0703"/>
    <w:rsid w:val="006D08AE"/>
    <w:rsid w:val="006D0A0F"/>
    <w:rsid w:val="006D119C"/>
    <w:rsid w:val="006D1402"/>
    <w:rsid w:val="006D141E"/>
    <w:rsid w:val="006D142C"/>
    <w:rsid w:val="006D1492"/>
    <w:rsid w:val="006D1588"/>
    <w:rsid w:val="006D17C5"/>
    <w:rsid w:val="006D195F"/>
    <w:rsid w:val="006D1B34"/>
    <w:rsid w:val="006D1D4B"/>
    <w:rsid w:val="006D1E05"/>
    <w:rsid w:val="006D22E3"/>
    <w:rsid w:val="006D23C1"/>
    <w:rsid w:val="006D2605"/>
    <w:rsid w:val="006D2930"/>
    <w:rsid w:val="006D29E3"/>
    <w:rsid w:val="006D2D1B"/>
    <w:rsid w:val="006D3449"/>
    <w:rsid w:val="006D34BA"/>
    <w:rsid w:val="006D3537"/>
    <w:rsid w:val="006D3CFE"/>
    <w:rsid w:val="006D44B3"/>
    <w:rsid w:val="006D44DF"/>
    <w:rsid w:val="006D44F5"/>
    <w:rsid w:val="006D45AB"/>
    <w:rsid w:val="006D4C1F"/>
    <w:rsid w:val="006D4F30"/>
    <w:rsid w:val="006D50CA"/>
    <w:rsid w:val="006D5391"/>
    <w:rsid w:val="006D558E"/>
    <w:rsid w:val="006D568D"/>
    <w:rsid w:val="006D56C6"/>
    <w:rsid w:val="006D5770"/>
    <w:rsid w:val="006D5C30"/>
    <w:rsid w:val="006D5F92"/>
    <w:rsid w:val="006D6122"/>
    <w:rsid w:val="006D61BB"/>
    <w:rsid w:val="006D6224"/>
    <w:rsid w:val="006D6477"/>
    <w:rsid w:val="006D6700"/>
    <w:rsid w:val="006D6FCE"/>
    <w:rsid w:val="006D70B9"/>
    <w:rsid w:val="006D72C8"/>
    <w:rsid w:val="006D768E"/>
    <w:rsid w:val="006D76FB"/>
    <w:rsid w:val="006D77F6"/>
    <w:rsid w:val="006D7877"/>
    <w:rsid w:val="006D791A"/>
    <w:rsid w:val="006D7BA1"/>
    <w:rsid w:val="006D7C88"/>
    <w:rsid w:val="006D7D42"/>
    <w:rsid w:val="006D7F44"/>
    <w:rsid w:val="006E0137"/>
    <w:rsid w:val="006E031F"/>
    <w:rsid w:val="006E039F"/>
    <w:rsid w:val="006E042A"/>
    <w:rsid w:val="006E0461"/>
    <w:rsid w:val="006E0FDA"/>
    <w:rsid w:val="006E1EE8"/>
    <w:rsid w:val="006E1FDE"/>
    <w:rsid w:val="006E2189"/>
    <w:rsid w:val="006E2265"/>
    <w:rsid w:val="006E2434"/>
    <w:rsid w:val="006E2895"/>
    <w:rsid w:val="006E29CC"/>
    <w:rsid w:val="006E2D0D"/>
    <w:rsid w:val="006E3908"/>
    <w:rsid w:val="006E39A1"/>
    <w:rsid w:val="006E3A05"/>
    <w:rsid w:val="006E3A91"/>
    <w:rsid w:val="006E48F0"/>
    <w:rsid w:val="006E51D1"/>
    <w:rsid w:val="006E51FE"/>
    <w:rsid w:val="006E52A3"/>
    <w:rsid w:val="006E551F"/>
    <w:rsid w:val="006E55D0"/>
    <w:rsid w:val="006E596C"/>
    <w:rsid w:val="006E5EB9"/>
    <w:rsid w:val="006E633C"/>
    <w:rsid w:val="006E6821"/>
    <w:rsid w:val="006E68DC"/>
    <w:rsid w:val="006E6B8D"/>
    <w:rsid w:val="006E6C06"/>
    <w:rsid w:val="006E6DE1"/>
    <w:rsid w:val="006E6EBD"/>
    <w:rsid w:val="006E7201"/>
    <w:rsid w:val="006E7238"/>
    <w:rsid w:val="006E756F"/>
    <w:rsid w:val="006E7861"/>
    <w:rsid w:val="006F00E1"/>
    <w:rsid w:val="006F02CF"/>
    <w:rsid w:val="006F0509"/>
    <w:rsid w:val="006F0589"/>
    <w:rsid w:val="006F0906"/>
    <w:rsid w:val="006F0B47"/>
    <w:rsid w:val="006F0C2C"/>
    <w:rsid w:val="006F107F"/>
    <w:rsid w:val="006F1150"/>
    <w:rsid w:val="006F12F1"/>
    <w:rsid w:val="006F14AA"/>
    <w:rsid w:val="006F15C1"/>
    <w:rsid w:val="006F178B"/>
    <w:rsid w:val="006F206C"/>
    <w:rsid w:val="006F2262"/>
    <w:rsid w:val="006F2304"/>
    <w:rsid w:val="006F2371"/>
    <w:rsid w:val="006F25E5"/>
    <w:rsid w:val="006F28A9"/>
    <w:rsid w:val="006F2A17"/>
    <w:rsid w:val="006F2A2B"/>
    <w:rsid w:val="006F2B92"/>
    <w:rsid w:val="006F3171"/>
    <w:rsid w:val="006F3838"/>
    <w:rsid w:val="006F3918"/>
    <w:rsid w:val="006F39D7"/>
    <w:rsid w:val="006F3A22"/>
    <w:rsid w:val="006F3B45"/>
    <w:rsid w:val="006F3D2C"/>
    <w:rsid w:val="006F3F03"/>
    <w:rsid w:val="006F3FB8"/>
    <w:rsid w:val="006F407D"/>
    <w:rsid w:val="006F4342"/>
    <w:rsid w:val="006F4A27"/>
    <w:rsid w:val="006F4A9F"/>
    <w:rsid w:val="006F4B27"/>
    <w:rsid w:val="006F5353"/>
    <w:rsid w:val="006F5378"/>
    <w:rsid w:val="006F5586"/>
    <w:rsid w:val="006F5B7D"/>
    <w:rsid w:val="006F5F90"/>
    <w:rsid w:val="006F622C"/>
    <w:rsid w:val="006F6231"/>
    <w:rsid w:val="006F6233"/>
    <w:rsid w:val="006F68F5"/>
    <w:rsid w:val="006F6AC4"/>
    <w:rsid w:val="006F6C7A"/>
    <w:rsid w:val="006F743F"/>
    <w:rsid w:val="006F74EB"/>
    <w:rsid w:val="006F7789"/>
    <w:rsid w:val="006F7AA5"/>
    <w:rsid w:val="0070015F"/>
    <w:rsid w:val="0070037E"/>
    <w:rsid w:val="00700427"/>
    <w:rsid w:val="0070055A"/>
    <w:rsid w:val="00700617"/>
    <w:rsid w:val="007008B7"/>
    <w:rsid w:val="007008E0"/>
    <w:rsid w:val="00700B09"/>
    <w:rsid w:val="00700BF7"/>
    <w:rsid w:val="00700C73"/>
    <w:rsid w:val="007010C9"/>
    <w:rsid w:val="007012DF"/>
    <w:rsid w:val="00701610"/>
    <w:rsid w:val="007017FE"/>
    <w:rsid w:val="0070189F"/>
    <w:rsid w:val="00701C63"/>
    <w:rsid w:val="00701C7A"/>
    <w:rsid w:val="00701D5D"/>
    <w:rsid w:val="00701DC1"/>
    <w:rsid w:val="0070218C"/>
    <w:rsid w:val="007021EC"/>
    <w:rsid w:val="007026F2"/>
    <w:rsid w:val="00702728"/>
    <w:rsid w:val="007028E0"/>
    <w:rsid w:val="007029C1"/>
    <w:rsid w:val="00702CDE"/>
    <w:rsid w:val="00702EF0"/>
    <w:rsid w:val="00703057"/>
    <w:rsid w:val="007032C2"/>
    <w:rsid w:val="00703434"/>
    <w:rsid w:val="0070346A"/>
    <w:rsid w:val="007036A5"/>
    <w:rsid w:val="007037CE"/>
    <w:rsid w:val="00703929"/>
    <w:rsid w:val="00703AA8"/>
    <w:rsid w:val="00703BD6"/>
    <w:rsid w:val="00703D8D"/>
    <w:rsid w:val="00703F00"/>
    <w:rsid w:val="00704184"/>
    <w:rsid w:val="0070432F"/>
    <w:rsid w:val="00704673"/>
    <w:rsid w:val="00704BF1"/>
    <w:rsid w:val="00704E29"/>
    <w:rsid w:val="00704F30"/>
    <w:rsid w:val="00705027"/>
    <w:rsid w:val="007053F0"/>
    <w:rsid w:val="00705449"/>
    <w:rsid w:val="007054DA"/>
    <w:rsid w:val="0070584F"/>
    <w:rsid w:val="00705A10"/>
    <w:rsid w:val="00705E0C"/>
    <w:rsid w:val="00705EA3"/>
    <w:rsid w:val="00705FE6"/>
    <w:rsid w:val="007060E3"/>
    <w:rsid w:val="0070626A"/>
    <w:rsid w:val="007063A6"/>
    <w:rsid w:val="00706539"/>
    <w:rsid w:val="00706AE6"/>
    <w:rsid w:val="00706C01"/>
    <w:rsid w:val="00706CA2"/>
    <w:rsid w:val="00706DF7"/>
    <w:rsid w:val="0070700A"/>
    <w:rsid w:val="0070715E"/>
    <w:rsid w:val="00707355"/>
    <w:rsid w:val="007075B1"/>
    <w:rsid w:val="007075E1"/>
    <w:rsid w:val="007075F9"/>
    <w:rsid w:val="00707881"/>
    <w:rsid w:val="00707A6B"/>
    <w:rsid w:val="00707B1A"/>
    <w:rsid w:val="00707B5E"/>
    <w:rsid w:val="0071048D"/>
    <w:rsid w:val="007107BC"/>
    <w:rsid w:val="007108AF"/>
    <w:rsid w:val="00710E53"/>
    <w:rsid w:val="00710F64"/>
    <w:rsid w:val="00711014"/>
    <w:rsid w:val="0071114D"/>
    <w:rsid w:val="007112A7"/>
    <w:rsid w:val="0071185B"/>
    <w:rsid w:val="007119FE"/>
    <w:rsid w:val="00711D03"/>
    <w:rsid w:val="0071207F"/>
    <w:rsid w:val="0071227E"/>
    <w:rsid w:val="00712333"/>
    <w:rsid w:val="00712717"/>
    <w:rsid w:val="007127EA"/>
    <w:rsid w:val="00712840"/>
    <w:rsid w:val="00712D27"/>
    <w:rsid w:val="00712DF2"/>
    <w:rsid w:val="00712E78"/>
    <w:rsid w:val="00713170"/>
    <w:rsid w:val="00713171"/>
    <w:rsid w:val="007135D3"/>
    <w:rsid w:val="00714224"/>
    <w:rsid w:val="007142D7"/>
    <w:rsid w:val="00714312"/>
    <w:rsid w:val="007143D1"/>
    <w:rsid w:val="0071452A"/>
    <w:rsid w:val="00714A16"/>
    <w:rsid w:val="00714C7C"/>
    <w:rsid w:val="00714E36"/>
    <w:rsid w:val="007154B8"/>
    <w:rsid w:val="0071590F"/>
    <w:rsid w:val="00715A01"/>
    <w:rsid w:val="00715E60"/>
    <w:rsid w:val="00715EC9"/>
    <w:rsid w:val="007160FD"/>
    <w:rsid w:val="00716180"/>
    <w:rsid w:val="007163A1"/>
    <w:rsid w:val="007163BB"/>
    <w:rsid w:val="00716416"/>
    <w:rsid w:val="00716B8E"/>
    <w:rsid w:val="00716F0E"/>
    <w:rsid w:val="00716F81"/>
    <w:rsid w:val="007171C8"/>
    <w:rsid w:val="007174AF"/>
    <w:rsid w:val="007174C5"/>
    <w:rsid w:val="007201BF"/>
    <w:rsid w:val="007207AC"/>
    <w:rsid w:val="00720932"/>
    <w:rsid w:val="00720A75"/>
    <w:rsid w:val="00720E4A"/>
    <w:rsid w:val="00720E7B"/>
    <w:rsid w:val="007211D8"/>
    <w:rsid w:val="007218B2"/>
    <w:rsid w:val="007218EC"/>
    <w:rsid w:val="00721BBB"/>
    <w:rsid w:val="00721C80"/>
    <w:rsid w:val="00721CD8"/>
    <w:rsid w:val="00722047"/>
    <w:rsid w:val="00722244"/>
    <w:rsid w:val="007222A3"/>
    <w:rsid w:val="007223FD"/>
    <w:rsid w:val="0072245E"/>
    <w:rsid w:val="0072260A"/>
    <w:rsid w:val="007226D9"/>
    <w:rsid w:val="0072273F"/>
    <w:rsid w:val="00722751"/>
    <w:rsid w:val="007227E3"/>
    <w:rsid w:val="007227ED"/>
    <w:rsid w:val="00722843"/>
    <w:rsid w:val="007229BD"/>
    <w:rsid w:val="00722A3C"/>
    <w:rsid w:val="00722B60"/>
    <w:rsid w:val="00722B7A"/>
    <w:rsid w:val="00722B81"/>
    <w:rsid w:val="00722C6D"/>
    <w:rsid w:val="00722E9F"/>
    <w:rsid w:val="00722F7D"/>
    <w:rsid w:val="00723001"/>
    <w:rsid w:val="0072353F"/>
    <w:rsid w:val="00723972"/>
    <w:rsid w:val="007239CB"/>
    <w:rsid w:val="0072426F"/>
    <w:rsid w:val="007242DF"/>
    <w:rsid w:val="007242F9"/>
    <w:rsid w:val="0072465B"/>
    <w:rsid w:val="00724671"/>
    <w:rsid w:val="00724713"/>
    <w:rsid w:val="007248FE"/>
    <w:rsid w:val="007249E7"/>
    <w:rsid w:val="00724B10"/>
    <w:rsid w:val="00725169"/>
    <w:rsid w:val="0072529D"/>
    <w:rsid w:val="0072548F"/>
    <w:rsid w:val="00725496"/>
    <w:rsid w:val="007256D2"/>
    <w:rsid w:val="007257AA"/>
    <w:rsid w:val="00725A3A"/>
    <w:rsid w:val="00725A5A"/>
    <w:rsid w:val="00726006"/>
    <w:rsid w:val="007260DF"/>
    <w:rsid w:val="007264F4"/>
    <w:rsid w:val="007265C6"/>
    <w:rsid w:val="00726693"/>
    <w:rsid w:val="00726B54"/>
    <w:rsid w:val="00726B8E"/>
    <w:rsid w:val="00726C6F"/>
    <w:rsid w:val="00726E84"/>
    <w:rsid w:val="00727727"/>
    <w:rsid w:val="007278CB"/>
    <w:rsid w:val="0072798D"/>
    <w:rsid w:val="00727AAF"/>
    <w:rsid w:val="00727FAE"/>
    <w:rsid w:val="00730091"/>
    <w:rsid w:val="0073018B"/>
    <w:rsid w:val="007304E7"/>
    <w:rsid w:val="00730610"/>
    <w:rsid w:val="00730E28"/>
    <w:rsid w:val="007313ED"/>
    <w:rsid w:val="00731634"/>
    <w:rsid w:val="0073164F"/>
    <w:rsid w:val="0073167A"/>
    <w:rsid w:val="0073180B"/>
    <w:rsid w:val="00731B9B"/>
    <w:rsid w:val="00731FE0"/>
    <w:rsid w:val="00732227"/>
    <w:rsid w:val="00732366"/>
    <w:rsid w:val="00732C57"/>
    <w:rsid w:val="00732E6A"/>
    <w:rsid w:val="00732E99"/>
    <w:rsid w:val="00732EAE"/>
    <w:rsid w:val="00732ED0"/>
    <w:rsid w:val="00733D05"/>
    <w:rsid w:val="00733E0D"/>
    <w:rsid w:val="00733EF6"/>
    <w:rsid w:val="007342FD"/>
    <w:rsid w:val="0073468B"/>
    <w:rsid w:val="00734B7F"/>
    <w:rsid w:val="00734BE9"/>
    <w:rsid w:val="00734C6F"/>
    <w:rsid w:val="00734D52"/>
    <w:rsid w:val="00734EF4"/>
    <w:rsid w:val="007351EB"/>
    <w:rsid w:val="00735652"/>
    <w:rsid w:val="00735720"/>
    <w:rsid w:val="00735D4E"/>
    <w:rsid w:val="00735FAC"/>
    <w:rsid w:val="00736062"/>
    <w:rsid w:val="0073606B"/>
    <w:rsid w:val="007361A4"/>
    <w:rsid w:val="00736748"/>
    <w:rsid w:val="007367DF"/>
    <w:rsid w:val="00736ACF"/>
    <w:rsid w:val="00736B69"/>
    <w:rsid w:val="00736DF8"/>
    <w:rsid w:val="0073705E"/>
    <w:rsid w:val="0073717D"/>
    <w:rsid w:val="007371C2"/>
    <w:rsid w:val="007376D1"/>
    <w:rsid w:val="00737C8B"/>
    <w:rsid w:val="00737D82"/>
    <w:rsid w:val="00737DE3"/>
    <w:rsid w:val="007401BE"/>
    <w:rsid w:val="00740560"/>
    <w:rsid w:val="007406AA"/>
    <w:rsid w:val="00740988"/>
    <w:rsid w:val="00740AB0"/>
    <w:rsid w:val="00740B98"/>
    <w:rsid w:val="00740BB3"/>
    <w:rsid w:val="00740C0A"/>
    <w:rsid w:val="00740F9D"/>
    <w:rsid w:val="00741039"/>
    <w:rsid w:val="00741065"/>
    <w:rsid w:val="0074118E"/>
    <w:rsid w:val="0074128D"/>
    <w:rsid w:val="00741ACD"/>
    <w:rsid w:val="00741C5A"/>
    <w:rsid w:val="00741C6C"/>
    <w:rsid w:val="00741F94"/>
    <w:rsid w:val="00742380"/>
    <w:rsid w:val="0074264D"/>
    <w:rsid w:val="00742923"/>
    <w:rsid w:val="0074292D"/>
    <w:rsid w:val="007429F1"/>
    <w:rsid w:val="00742A68"/>
    <w:rsid w:val="00742E79"/>
    <w:rsid w:val="0074314F"/>
    <w:rsid w:val="007431C6"/>
    <w:rsid w:val="00743321"/>
    <w:rsid w:val="007434D3"/>
    <w:rsid w:val="00743606"/>
    <w:rsid w:val="007436A9"/>
    <w:rsid w:val="0074373A"/>
    <w:rsid w:val="0074373D"/>
    <w:rsid w:val="00743AE2"/>
    <w:rsid w:val="00743C35"/>
    <w:rsid w:val="00744002"/>
    <w:rsid w:val="007444BD"/>
    <w:rsid w:val="0074450F"/>
    <w:rsid w:val="0074456B"/>
    <w:rsid w:val="0074484E"/>
    <w:rsid w:val="0074487A"/>
    <w:rsid w:val="00744DB9"/>
    <w:rsid w:val="0074553C"/>
    <w:rsid w:val="007455F2"/>
    <w:rsid w:val="00745681"/>
    <w:rsid w:val="007458D7"/>
    <w:rsid w:val="00745C32"/>
    <w:rsid w:val="00745E28"/>
    <w:rsid w:val="00745E93"/>
    <w:rsid w:val="00745F28"/>
    <w:rsid w:val="0074633E"/>
    <w:rsid w:val="0074690B"/>
    <w:rsid w:val="00746989"/>
    <w:rsid w:val="00746A67"/>
    <w:rsid w:val="00746C52"/>
    <w:rsid w:val="00746D19"/>
    <w:rsid w:val="00746D41"/>
    <w:rsid w:val="00746E97"/>
    <w:rsid w:val="0074714D"/>
    <w:rsid w:val="0074718D"/>
    <w:rsid w:val="0074725E"/>
    <w:rsid w:val="00747871"/>
    <w:rsid w:val="00747A79"/>
    <w:rsid w:val="00747C8D"/>
    <w:rsid w:val="0075037E"/>
    <w:rsid w:val="007504D6"/>
    <w:rsid w:val="00750538"/>
    <w:rsid w:val="00750856"/>
    <w:rsid w:val="007509A3"/>
    <w:rsid w:val="00751187"/>
    <w:rsid w:val="007511DB"/>
    <w:rsid w:val="00751640"/>
    <w:rsid w:val="0075167E"/>
    <w:rsid w:val="00751C66"/>
    <w:rsid w:val="00751D41"/>
    <w:rsid w:val="00751FDE"/>
    <w:rsid w:val="0075207A"/>
    <w:rsid w:val="007521C8"/>
    <w:rsid w:val="007522BB"/>
    <w:rsid w:val="00752300"/>
    <w:rsid w:val="00752445"/>
    <w:rsid w:val="007525FF"/>
    <w:rsid w:val="00752A70"/>
    <w:rsid w:val="00752A7A"/>
    <w:rsid w:val="00752CBD"/>
    <w:rsid w:val="00752D04"/>
    <w:rsid w:val="00752E9B"/>
    <w:rsid w:val="0075313F"/>
    <w:rsid w:val="0075321C"/>
    <w:rsid w:val="007533B4"/>
    <w:rsid w:val="0075346B"/>
    <w:rsid w:val="0075350F"/>
    <w:rsid w:val="007539BB"/>
    <w:rsid w:val="00754070"/>
    <w:rsid w:val="007541D2"/>
    <w:rsid w:val="0075434C"/>
    <w:rsid w:val="007549AA"/>
    <w:rsid w:val="00754F1E"/>
    <w:rsid w:val="00754F69"/>
    <w:rsid w:val="007551C4"/>
    <w:rsid w:val="00755325"/>
    <w:rsid w:val="0075549D"/>
    <w:rsid w:val="007554C2"/>
    <w:rsid w:val="00755AA1"/>
    <w:rsid w:val="00755AAA"/>
    <w:rsid w:val="00755C92"/>
    <w:rsid w:val="00755FB3"/>
    <w:rsid w:val="0075616C"/>
    <w:rsid w:val="00756339"/>
    <w:rsid w:val="007576E1"/>
    <w:rsid w:val="007577AD"/>
    <w:rsid w:val="00757AE4"/>
    <w:rsid w:val="00757B53"/>
    <w:rsid w:val="00757C3E"/>
    <w:rsid w:val="00757FAA"/>
    <w:rsid w:val="00757FE9"/>
    <w:rsid w:val="007602CF"/>
    <w:rsid w:val="007606FB"/>
    <w:rsid w:val="00760971"/>
    <w:rsid w:val="00760A81"/>
    <w:rsid w:val="00760B60"/>
    <w:rsid w:val="00760BD8"/>
    <w:rsid w:val="00760E9B"/>
    <w:rsid w:val="00761153"/>
    <w:rsid w:val="00761298"/>
    <w:rsid w:val="0076178F"/>
    <w:rsid w:val="00761F9E"/>
    <w:rsid w:val="0076219E"/>
    <w:rsid w:val="00762534"/>
    <w:rsid w:val="00762710"/>
    <w:rsid w:val="00762809"/>
    <w:rsid w:val="00762895"/>
    <w:rsid w:val="00762AA7"/>
    <w:rsid w:val="00762B3B"/>
    <w:rsid w:val="00762DC6"/>
    <w:rsid w:val="00762E43"/>
    <w:rsid w:val="00763400"/>
    <w:rsid w:val="007634FD"/>
    <w:rsid w:val="0076356F"/>
    <w:rsid w:val="00763651"/>
    <w:rsid w:val="00763724"/>
    <w:rsid w:val="00763A1F"/>
    <w:rsid w:val="00763EC2"/>
    <w:rsid w:val="007641A8"/>
    <w:rsid w:val="00764246"/>
    <w:rsid w:val="0076425E"/>
    <w:rsid w:val="007642B6"/>
    <w:rsid w:val="007643F1"/>
    <w:rsid w:val="0076444B"/>
    <w:rsid w:val="00764464"/>
    <w:rsid w:val="007646CA"/>
    <w:rsid w:val="00764821"/>
    <w:rsid w:val="007649A7"/>
    <w:rsid w:val="00764E52"/>
    <w:rsid w:val="00764E55"/>
    <w:rsid w:val="00764FA2"/>
    <w:rsid w:val="00765D42"/>
    <w:rsid w:val="00766005"/>
    <w:rsid w:val="0076618F"/>
    <w:rsid w:val="0076626A"/>
    <w:rsid w:val="00766B3A"/>
    <w:rsid w:val="00766C81"/>
    <w:rsid w:val="00766D01"/>
    <w:rsid w:val="00766E95"/>
    <w:rsid w:val="0076716F"/>
    <w:rsid w:val="00767185"/>
    <w:rsid w:val="0076797F"/>
    <w:rsid w:val="00767AE0"/>
    <w:rsid w:val="00767BE3"/>
    <w:rsid w:val="00767CD9"/>
    <w:rsid w:val="00767E18"/>
    <w:rsid w:val="00767F16"/>
    <w:rsid w:val="007700CD"/>
    <w:rsid w:val="007704FF"/>
    <w:rsid w:val="00770843"/>
    <w:rsid w:val="00770997"/>
    <w:rsid w:val="0077153C"/>
    <w:rsid w:val="0077154A"/>
    <w:rsid w:val="007716CE"/>
    <w:rsid w:val="00771B3A"/>
    <w:rsid w:val="00771C84"/>
    <w:rsid w:val="0077208C"/>
    <w:rsid w:val="007722B5"/>
    <w:rsid w:val="007722E2"/>
    <w:rsid w:val="0077276B"/>
    <w:rsid w:val="007727C5"/>
    <w:rsid w:val="00772948"/>
    <w:rsid w:val="00772B88"/>
    <w:rsid w:val="00772D02"/>
    <w:rsid w:val="00772E0D"/>
    <w:rsid w:val="0077353A"/>
    <w:rsid w:val="00773686"/>
    <w:rsid w:val="00773731"/>
    <w:rsid w:val="00773960"/>
    <w:rsid w:val="00773A53"/>
    <w:rsid w:val="00773CEC"/>
    <w:rsid w:val="00773EB1"/>
    <w:rsid w:val="00773FCF"/>
    <w:rsid w:val="0077452F"/>
    <w:rsid w:val="00774B1F"/>
    <w:rsid w:val="0077500E"/>
    <w:rsid w:val="00775A43"/>
    <w:rsid w:val="00775B51"/>
    <w:rsid w:val="00776030"/>
    <w:rsid w:val="00776039"/>
    <w:rsid w:val="007760FF"/>
    <w:rsid w:val="00776105"/>
    <w:rsid w:val="007761AF"/>
    <w:rsid w:val="00776586"/>
    <w:rsid w:val="00777051"/>
    <w:rsid w:val="00777289"/>
    <w:rsid w:val="0077731C"/>
    <w:rsid w:val="007775CB"/>
    <w:rsid w:val="007775CF"/>
    <w:rsid w:val="00777863"/>
    <w:rsid w:val="00777B07"/>
    <w:rsid w:val="0078009B"/>
    <w:rsid w:val="007801C9"/>
    <w:rsid w:val="00780236"/>
    <w:rsid w:val="00780315"/>
    <w:rsid w:val="00780366"/>
    <w:rsid w:val="0078074F"/>
    <w:rsid w:val="00780A51"/>
    <w:rsid w:val="00780D9C"/>
    <w:rsid w:val="00780EED"/>
    <w:rsid w:val="007810E6"/>
    <w:rsid w:val="0078124A"/>
    <w:rsid w:val="0078125F"/>
    <w:rsid w:val="0078127F"/>
    <w:rsid w:val="0078176D"/>
    <w:rsid w:val="007817B0"/>
    <w:rsid w:val="007818E4"/>
    <w:rsid w:val="00781C5F"/>
    <w:rsid w:val="00781C6C"/>
    <w:rsid w:val="00781CE8"/>
    <w:rsid w:val="00781DBC"/>
    <w:rsid w:val="0078209E"/>
    <w:rsid w:val="00782697"/>
    <w:rsid w:val="007827A2"/>
    <w:rsid w:val="00782802"/>
    <w:rsid w:val="00782A39"/>
    <w:rsid w:val="00782A90"/>
    <w:rsid w:val="00783136"/>
    <w:rsid w:val="00783171"/>
    <w:rsid w:val="0078333E"/>
    <w:rsid w:val="00783448"/>
    <w:rsid w:val="007838E7"/>
    <w:rsid w:val="00783A22"/>
    <w:rsid w:val="00783C1C"/>
    <w:rsid w:val="00783E97"/>
    <w:rsid w:val="00783FCC"/>
    <w:rsid w:val="00784067"/>
    <w:rsid w:val="007841B5"/>
    <w:rsid w:val="0078451B"/>
    <w:rsid w:val="00784737"/>
    <w:rsid w:val="007847DC"/>
    <w:rsid w:val="00784B3E"/>
    <w:rsid w:val="00784C6A"/>
    <w:rsid w:val="00784D3F"/>
    <w:rsid w:val="00784D66"/>
    <w:rsid w:val="0078505C"/>
    <w:rsid w:val="0078511D"/>
    <w:rsid w:val="00785307"/>
    <w:rsid w:val="0078560B"/>
    <w:rsid w:val="007856CB"/>
    <w:rsid w:val="00785887"/>
    <w:rsid w:val="00785B9A"/>
    <w:rsid w:val="00786069"/>
    <w:rsid w:val="00786108"/>
    <w:rsid w:val="00786304"/>
    <w:rsid w:val="00786413"/>
    <w:rsid w:val="007864FB"/>
    <w:rsid w:val="00786552"/>
    <w:rsid w:val="0078662A"/>
    <w:rsid w:val="0078683C"/>
    <w:rsid w:val="00786A34"/>
    <w:rsid w:val="00786C69"/>
    <w:rsid w:val="00786F36"/>
    <w:rsid w:val="007874A4"/>
    <w:rsid w:val="007874FC"/>
    <w:rsid w:val="00787523"/>
    <w:rsid w:val="00787743"/>
    <w:rsid w:val="007877B8"/>
    <w:rsid w:val="00787CC0"/>
    <w:rsid w:val="00787E02"/>
    <w:rsid w:val="00787FD9"/>
    <w:rsid w:val="00790050"/>
    <w:rsid w:val="007906E6"/>
    <w:rsid w:val="0079072F"/>
    <w:rsid w:val="00790A48"/>
    <w:rsid w:val="00790FE7"/>
    <w:rsid w:val="00791381"/>
    <w:rsid w:val="007915CF"/>
    <w:rsid w:val="00791863"/>
    <w:rsid w:val="00791870"/>
    <w:rsid w:val="00791A49"/>
    <w:rsid w:val="00791CB6"/>
    <w:rsid w:val="00791FE8"/>
    <w:rsid w:val="0079205F"/>
    <w:rsid w:val="00792311"/>
    <w:rsid w:val="007925C2"/>
    <w:rsid w:val="00792951"/>
    <w:rsid w:val="007929E3"/>
    <w:rsid w:val="007929E5"/>
    <w:rsid w:val="00792AF2"/>
    <w:rsid w:val="007936FB"/>
    <w:rsid w:val="00793847"/>
    <w:rsid w:val="00793CF9"/>
    <w:rsid w:val="00793E00"/>
    <w:rsid w:val="00793EA0"/>
    <w:rsid w:val="007940F3"/>
    <w:rsid w:val="007943E5"/>
    <w:rsid w:val="00794CCB"/>
    <w:rsid w:val="00794D1D"/>
    <w:rsid w:val="00794DF2"/>
    <w:rsid w:val="00794E2F"/>
    <w:rsid w:val="00794F68"/>
    <w:rsid w:val="0079563F"/>
    <w:rsid w:val="007959A5"/>
    <w:rsid w:val="00795ADC"/>
    <w:rsid w:val="00795C85"/>
    <w:rsid w:val="00796443"/>
    <w:rsid w:val="0079654D"/>
    <w:rsid w:val="00796934"/>
    <w:rsid w:val="00796BFB"/>
    <w:rsid w:val="00796CD1"/>
    <w:rsid w:val="00797501"/>
    <w:rsid w:val="00797756"/>
    <w:rsid w:val="00797798"/>
    <w:rsid w:val="00797EF1"/>
    <w:rsid w:val="00797F12"/>
    <w:rsid w:val="00797F73"/>
    <w:rsid w:val="007A005F"/>
    <w:rsid w:val="007A0171"/>
    <w:rsid w:val="007A01D3"/>
    <w:rsid w:val="007A0350"/>
    <w:rsid w:val="007A03A7"/>
    <w:rsid w:val="007A05CB"/>
    <w:rsid w:val="007A07DD"/>
    <w:rsid w:val="007A0F4A"/>
    <w:rsid w:val="007A10E4"/>
    <w:rsid w:val="007A150C"/>
    <w:rsid w:val="007A1A19"/>
    <w:rsid w:val="007A1BAC"/>
    <w:rsid w:val="007A20EF"/>
    <w:rsid w:val="007A2321"/>
    <w:rsid w:val="007A26FC"/>
    <w:rsid w:val="007A27B7"/>
    <w:rsid w:val="007A2A31"/>
    <w:rsid w:val="007A2AE1"/>
    <w:rsid w:val="007A33E6"/>
    <w:rsid w:val="007A3529"/>
    <w:rsid w:val="007A3621"/>
    <w:rsid w:val="007A3624"/>
    <w:rsid w:val="007A368D"/>
    <w:rsid w:val="007A3EEF"/>
    <w:rsid w:val="007A3F32"/>
    <w:rsid w:val="007A477D"/>
    <w:rsid w:val="007A496B"/>
    <w:rsid w:val="007A4986"/>
    <w:rsid w:val="007A4B02"/>
    <w:rsid w:val="007A512A"/>
    <w:rsid w:val="007A5420"/>
    <w:rsid w:val="007A5648"/>
    <w:rsid w:val="007A569B"/>
    <w:rsid w:val="007A56AB"/>
    <w:rsid w:val="007A56E1"/>
    <w:rsid w:val="007A60FC"/>
    <w:rsid w:val="007A6360"/>
    <w:rsid w:val="007A6619"/>
    <w:rsid w:val="007A6861"/>
    <w:rsid w:val="007A690B"/>
    <w:rsid w:val="007A6A0D"/>
    <w:rsid w:val="007A6D48"/>
    <w:rsid w:val="007A6DFD"/>
    <w:rsid w:val="007A6E25"/>
    <w:rsid w:val="007A6EBE"/>
    <w:rsid w:val="007A70AE"/>
    <w:rsid w:val="007A7101"/>
    <w:rsid w:val="007A7304"/>
    <w:rsid w:val="007A7367"/>
    <w:rsid w:val="007A758B"/>
    <w:rsid w:val="007A7761"/>
    <w:rsid w:val="007A77AB"/>
    <w:rsid w:val="007A7F2A"/>
    <w:rsid w:val="007B0001"/>
    <w:rsid w:val="007B0257"/>
    <w:rsid w:val="007B04AD"/>
    <w:rsid w:val="007B0695"/>
    <w:rsid w:val="007B074D"/>
    <w:rsid w:val="007B08E3"/>
    <w:rsid w:val="007B090A"/>
    <w:rsid w:val="007B0F9F"/>
    <w:rsid w:val="007B0FB9"/>
    <w:rsid w:val="007B12F7"/>
    <w:rsid w:val="007B1689"/>
    <w:rsid w:val="007B1B08"/>
    <w:rsid w:val="007B1DE0"/>
    <w:rsid w:val="007B1ECE"/>
    <w:rsid w:val="007B1FD9"/>
    <w:rsid w:val="007B20ED"/>
    <w:rsid w:val="007B21E0"/>
    <w:rsid w:val="007B21F2"/>
    <w:rsid w:val="007B23F9"/>
    <w:rsid w:val="007B268D"/>
    <w:rsid w:val="007B27F1"/>
    <w:rsid w:val="007B29A4"/>
    <w:rsid w:val="007B2D8A"/>
    <w:rsid w:val="007B3016"/>
    <w:rsid w:val="007B38AC"/>
    <w:rsid w:val="007B3B77"/>
    <w:rsid w:val="007B3D6D"/>
    <w:rsid w:val="007B42DE"/>
    <w:rsid w:val="007B4F6F"/>
    <w:rsid w:val="007B533B"/>
    <w:rsid w:val="007B578C"/>
    <w:rsid w:val="007B5E6D"/>
    <w:rsid w:val="007B5EFF"/>
    <w:rsid w:val="007B620A"/>
    <w:rsid w:val="007B6589"/>
    <w:rsid w:val="007B69CF"/>
    <w:rsid w:val="007B6DA0"/>
    <w:rsid w:val="007B6FEB"/>
    <w:rsid w:val="007B70C6"/>
    <w:rsid w:val="007B7459"/>
    <w:rsid w:val="007B77DF"/>
    <w:rsid w:val="007B7F75"/>
    <w:rsid w:val="007C0201"/>
    <w:rsid w:val="007C030C"/>
    <w:rsid w:val="007C05B3"/>
    <w:rsid w:val="007C05D8"/>
    <w:rsid w:val="007C0743"/>
    <w:rsid w:val="007C0881"/>
    <w:rsid w:val="007C09D3"/>
    <w:rsid w:val="007C0D8A"/>
    <w:rsid w:val="007C15E4"/>
    <w:rsid w:val="007C202F"/>
    <w:rsid w:val="007C2318"/>
    <w:rsid w:val="007C2486"/>
    <w:rsid w:val="007C24BE"/>
    <w:rsid w:val="007C28A1"/>
    <w:rsid w:val="007C2949"/>
    <w:rsid w:val="007C2A10"/>
    <w:rsid w:val="007C3099"/>
    <w:rsid w:val="007C3656"/>
    <w:rsid w:val="007C4044"/>
    <w:rsid w:val="007C41DE"/>
    <w:rsid w:val="007C4355"/>
    <w:rsid w:val="007C4361"/>
    <w:rsid w:val="007C458F"/>
    <w:rsid w:val="007C47BF"/>
    <w:rsid w:val="007C4B99"/>
    <w:rsid w:val="007C4BFF"/>
    <w:rsid w:val="007C4D6C"/>
    <w:rsid w:val="007C52B4"/>
    <w:rsid w:val="007C5517"/>
    <w:rsid w:val="007C56D6"/>
    <w:rsid w:val="007C57A9"/>
    <w:rsid w:val="007C5AB3"/>
    <w:rsid w:val="007C6907"/>
    <w:rsid w:val="007C6BB7"/>
    <w:rsid w:val="007C6C54"/>
    <w:rsid w:val="007C6CC9"/>
    <w:rsid w:val="007C6F00"/>
    <w:rsid w:val="007C7312"/>
    <w:rsid w:val="007D052E"/>
    <w:rsid w:val="007D0714"/>
    <w:rsid w:val="007D0727"/>
    <w:rsid w:val="007D081A"/>
    <w:rsid w:val="007D0E6F"/>
    <w:rsid w:val="007D13BA"/>
    <w:rsid w:val="007D1678"/>
    <w:rsid w:val="007D1684"/>
    <w:rsid w:val="007D1837"/>
    <w:rsid w:val="007D1B9D"/>
    <w:rsid w:val="007D1BC2"/>
    <w:rsid w:val="007D1E0F"/>
    <w:rsid w:val="007D223A"/>
    <w:rsid w:val="007D245D"/>
    <w:rsid w:val="007D2B5D"/>
    <w:rsid w:val="007D3016"/>
    <w:rsid w:val="007D330F"/>
    <w:rsid w:val="007D34FD"/>
    <w:rsid w:val="007D360A"/>
    <w:rsid w:val="007D37D0"/>
    <w:rsid w:val="007D39F3"/>
    <w:rsid w:val="007D3B7E"/>
    <w:rsid w:val="007D3BA3"/>
    <w:rsid w:val="007D3E61"/>
    <w:rsid w:val="007D4037"/>
    <w:rsid w:val="007D4412"/>
    <w:rsid w:val="007D498F"/>
    <w:rsid w:val="007D49FD"/>
    <w:rsid w:val="007D4C96"/>
    <w:rsid w:val="007D4D12"/>
    <w:rsid w:val="007D4E16"/>
    <w:rsid w:val="007D500C"/>
    <w:rsid w:val="007D503E"/>
    <w:rsid w:val="007D51F6"/>
    <w:rsid w:val="007D55AC"/>
    <w:rsid w:val="007D568F"/>
    <w:rsid w:val="007D5CC9"/>
    <w:rsid w:val="007D5FAE"/>
    <w:rsid w:val="007D607A"/>
    <w:rsid w:val="007D62DB"/>
    <w:rsid w:val="007D6549"/>
    <w:rsid w:val="007D6AC1"/>
    <w:rsid w:val="007D6EA8"/>
    <w:rsid w:val="007D6F84"/>
    <w:rsid w:val="007D732A"/>
    <w:rsid w:val="007D765A"/>
    <w:rsid w:val="007D7939"/>
    <w:rsid w:val="007D793F"/>
    <w:rsid w:val="007D7C20"/>
    <w:rsid w:val="007D7E10"/>
    <w:rsid w:val="007D7E45"/>
    <w:rsid w:val="007D7EF9"/>
    <w:rsid w:val="007E094A"/>
    <w:rsid w:val="007E09FB"/>
    <w:rsid w:val="007E108E"/>
    <w:rsid w:val="007E1191"/>
    <w:rsid w:val="007E1B49"/>
    <w:rsid w:val="007E1ED4"/>
    <w:rsid w:val="007E1F44"/>
    <w:rsid w:val="007E1F78"/>
    <w:rsid w:val="007E2087"/>
    <w:rsid w:val="007E2633"/>
    <w:rsid w:val="007E26F8"/>
    <w:rsid w:val="007E2901"/>
    <w:rsid w:val="007E2C37"/>
    <w:rsid w:val="007E3220"/>
    <w:rsid w:val="007E333C"/>
    <w:rsid w:val="007E3350"/>
    <w:rsid w:val="007E34A9"/>
    <w:rsid w:val="007E39AB"/>
    <w:rsid w:val="007E3B95"/>
    <w:rsid w:val="007E3CA2"/>
    <w:rsid w:val="007E3F71"/>
    <w:rsid w:val="007E4270"/>
    <w:rsid w:val="007E43DA"/>
    <w:rsid w:val="007E4847"/>
    <w:rsid w:val="007E4ACC"/>
    <w:rsid w:val="007E4B1E"/>
    <w:rsid w:val="007E579F"/>
    <w:rsid w:val="007E6342"/>
    <w:rsid w:val="007E634E"/>
    <w:rsid w:val="007E6551"/>
    <w:rsid w:val="007E7361"/>
    <w:rsid w:val="007E751F"/>
    <w:rsid w:val="007E7C52"/>
    <w:rsid w:val="007E7F2B"/>
    <w:rsid w:val="007E7FEC"/>
    <w:rsid w:val="007F009D"/>
    <w:rsid w:val="007F0191"/>
    <w:rsid w:val="007F01A6"/>
    <w:rsid w:val="007F02E8"/>
    <w:rsid w:val="007F054D"/>
    <w:rsid w:val="007F095B"/>
    <w:rsid w:val="007F09ED"/>
    <w:rsid w:val="007F0ADC"/>
    <w:rsid w:val="007F0C00"/>
    <w:rsid w:val="007F0C0B"/>
    <w:rsid w:val="007F0D11"/>
    <w:rsid w:val="007F0D4C"/>
    <w:rsid w:val="007F0E14"/>
    <w:rsid w:val="007F0F32"/>
    <w:rsid w:val="007F1062"/>
    <w:rsid w:val="007F1126"/>
    <w:rsid w:val="007F11C5"/>
    <w:rsid w:val="007F130D"/>
    <w:rsid w:val="007F1465"/>
    <w:rsid w:val="007F1575"/>
    <w:rsid w:val="007F162D"/>
    <w:rsid w:val="007F166B"/>
    <w:rsid w:val="007F182F"/>
    <w:rsid w:val="007F19DE"/>
    <w:rsid w:val="007F1D15"/>
    <w:rsid w:val="007F200E"/>
    <w:rsid w:val="007F2117"/>
    <w:rsid w:val="007F21DF"/>
    <w:rsid w:val="007F2408"/>
    <w:rsid w:val="007F241B"/>
    <w:rsid w:val="007F247A"/>
    <w:rsid w:val="007F26DE"/>
    <w:rsid w:val="007F296F"/>
    <w:rsid w:val="007F2D2B"/>
    <w:rsid w:val="007F2F7B"/>
    <w:rsid w:val="007F2FE7"/>
    <w:rsid w:val="007F347E"/>
    <w:rsid w:val="007F39A4"/>
    <w:rsid w:val="007F3DF4"/>
    <w:rsid w:val="007F3ED2"/>
    <w:rsid w:val="007F3F3A"/>
    <w:rsid w:val="007F42C2"/>
    <w:rsid w:val="007F42E9"/>
    <w:rsid w:val="007F4C48"/>
    <w:rsid w:val="007F4EF9"/>
    <w:rsid w:val="007F4FD7"/>
    <w:rsid w:val="007F4FF1"/>
    <w:rsid w:val="007F51EA"/>
    <w:rsid w:val="007F524F"/>
    <w:rsid w:val="007F53A8"/>
    <w:rsid w:val="007F53B5"/>
    <w:rsid w:val="007F55D4"/>
    <w:rsid w:val="007F56F0"/>
    <w:rsid w:val="007F5A7F"/>
    <w:rsid w:val="007F5B28"/>
    <w:rsid w:val="007F5E45"/>
    <w:rsid w:val="007F5E58"/>
    <w:rsid w:val="007F602E"/>
    <w:rsid w:val="007F6084"/>
    <w:rsid w:val="007F618A"/>
    <w:rsid w:val="007F63FD"/>
    <w:rsid w:val="007F64D2"/>
    <w:rsid w:val="007F6985"/>
    <w:rsid w:val="007F6AF7"/>
    <w:rsid w:val="007F6B1C"/>
    <w:rsid w:val="007F6C62"/>
    <w:rsid w:val="007F6D10"/>
    <w:rsid w:val="007F6FFB"/>
    <w:rsid w:val="007F710E"/>
    <w:rsid w:val="007F714D"/>
    <w:rsid w:val="007F7239"/>
    <w:rsid w:val="007F7531"/>
    <w:rsid w:val="007F7A86"/>
    <w:rsid w:val="007F7EBA"/>
    <w:rsid w:val="007F7FD3"/>
    <w:rsid w:val="0080011A"/>
    <w:rsid w:val="0080022B"/>
    <w:rsid w:val="00800324"/>
    <w:rsid w:val="008007F7"/>
    <w:rsid w:val="008008A0"/>
    <w:rsid w:val="00800A82"/>
    <w:rsid w:val="00800D45"/>
    <w:rsid w:val="00800DB0"/>
    <w:rsid w:val="0080118F"/>
    <w:rsid w:val="008013D1"/>
    <w:rsid w:val="008016D9"/>
    <w:rsid w:val="00801C61"/>
    <w:rsid w:val="00801E23"/>
    <w:rsid w:val="008022B8"/>
    <w:rsid w:val="0080230C"/>
    <w:rsid w:val="008023B0"/>
    <w:rsid w:val="008024FD"/>
    <w:rsid w:val="0080257F"/>
    <w:rsid w:val="00802705"/>
    <w:rsid w:val="00802794"/>
    <w:rsid w:val="00802BE8"/>
    <w:rsid w:val="00802C52"/>
    <w:rsid w:val="00802DF0"/>
    <w:rsid w:val="00802E0C"/>
    <w:rsid w:val="00803867"/>
    <w:rsid w:val="00803B1A"/>
    <w:rsid w:val="00803B4D"/>
    <w:rsid w:val="008046E2"/>
    <w:rsid w:val="008047FC"/>
    <w:rsid w:val="0080483C"/>
    <w:rsid w:val="00804A5B"/>
    <w:rsid w:val="00804CC3"/>
    <w:rsid w:val="00804F64"/>
    <w:rsid w:val="00805113"/>
    <w:rsid w:val="00805261"/>
    <w:rsid w:val="008055A0"/>
    <w:rsid w:val="0080569F"/>
    <w:rsid w:val="0080599D"/>
    <w:rsid w:val="00805D3C"/>
    <w:rsid w:val="00805D5A"/>
    <w:rsid w:val="00805E92"/>
    <w:rsid w:val="00806062"/>
    <w:rsid w:val="00806360"/>
    <w:rsid w:val="00806607"/>
    <w:rsid w:val="0080666F"/>
    <w:rsid w:val="00806978"/>
    <w:rsid w:val="00806A7D"/>
    <w:rsid w:val="00806AA1"/>
    <w:rsid w:val="00806B75"/>
    <w:rsid w:val="00806B8E"/>
    <w:rsid w:val="00806D46"/>
    <w:rsid w:val="00806D98"/>
    <w:rsid w:val="00806EE4"/>
    <w:rsid w:val="0080719E"/>
    <w:rsid w:val="008071B7"/>
    <w:rsid w:val="00807883"/>
    <w:rsid w:val="008079DF"/>
    <w:rsid w:val="00807D90"/>
    <w:rsid w:val="00807EC4"/>
    <w:rsid w:val="00807F66"/>
    <w:rsid w:val="008102F3"/>
    <w:rsid w:val="008106BE"/>
    <w:rsid w:val="00810848"/>
    <w:rsid w:val="008109FA"/>
    <w:rsid w:val="00810C95"/>
    <w:rsid w:val="00810DAB"/>
    <w:rsid w:val="00810EB4"/>
    <w:rsid w:val="00810FCA"/>
    <w:rsid w:val="00810FE0"/>
    <w:rsid w:val="00811089"/>
    <w:rsid w:val="0081135E"/>
    <w:rsid w:val="008113CE"/>
    <w:rsid w:val="008115C6"/>
    <w:rsid w:val="00811636"/>
    <w:rsid w:val="008116B2"/>
    <w:rsid w:val="00811A45"/>
    <w:rsid w:val="00811D85"/>
    <w:rsid w:val="00811F0F"/>
    <w:rsid w:val="008127B4"/>
    <w:rsid w:val="00812D52"/>
    <w:rsid w:val="00812D61"/>
    <w:rsid w:val="00812D77"/>
    <w:rsid w:val="008139E3"/>
    <w:rsid w:val="00813D29"/>
    <w:rsid w:val="00813F89"/>
    <w:rsid w:val="00814486"/>
    <w:rsid w:val="0081456B"/>
    <w:rsid w:val="0081466A"/>
    <w:rsid w:val="008147E0"/>
    <w:rsid w:val="0081482C"/>
    <w:rsid w:val="008148E1"/>
    <w:rsid w:val="00814DE5"/>
    <w:rsid w:val="00815030"/>
    <w:rsid w:val="00815216"/>
    <w:rsid w:val="008153A5"/>
    <w:rsid w:val="008155CB"/>
    <w:rsid w:val="008155D0"/>
    <w:rsid w:val="0081568D"/>
    <w:rsid w:val="00815B78"/>
    <w:rsid w:val="00815D19"/>
    <w:rsid w:val="00815E6C"/>
    <w:rsid w:val="00815EBE"/>
    <w:rsid w:val="00815F4B"/>
    <w:rsid w:val="00816280"/>
    <w:rsid w:val="0081634B"/>
    <w:rsid w:val="00816603"/>
    <w:rsid w:val="00816785"/>
    <w:rsid w:val="008169EF"/>
    <w:rsid w:val="00816CD9"/>
    <w:rsid w:val="00816CEB"/>
    <w:rsid w:val="00816D19"/>
    <w:rsid w:val="00816D67"/>
    <w:rsid w:val="00816D93"/>
    <w:rsid w:val="0081704D"/>
    <w:rsid w:val="008174D4"/>
    <w:rsid w:val="00817504"/>
    <w:rsid w:val="00817684"/>
    <w:rsid w:val="0081768D"/>
    <w:rsid w:val="00817722"/>
    <w:rsid w:val="0082003F"/>
    <w:rsid w:val="008201AE"/>
    <w:rsid w:val="008201B5"/>
    <w:rsid w:val="00820244"/>
    <w:rsid w:val="0082026A"/>
    <w:rsid w:val="0082028B"/>
    <w:rsid w:val="00820327"/>
    <w:rsid w:val="008203CA"/>
    <w:rsid w:val="008206D9"/>
    <w:rsid w:val="008209EC"/>
    <w:rsid w:val="00820BD9"/>
    <w:rsid w:val="00820E40"/>
    <w:rsid w:val="008210CD"/>
    <w:rsid w:val="00821485"/>
    <w:rsid w:val="00821605"/>
    <w:rsid w:val="0082196B"/>
    <w:rsid w:val="00821A7A"/>
    <w:rsid w:val="00821B94"/>
    <w:rsid w:val="00821D27"/>
    <w:rsid w:val="00821EC8"/>
    <w:rsid w:val="00821EE3"/>
    <w:rsid w:val="00821F27"/>
    <w:rsid w:val="00821F2E"/>
    <w:rsid w:val="00821F64"/>
    <w:rsid w:val="00821F9F"/>
    <w:rsid w:val="00822281"/>
    <w:rsid w:val="00822723"/>
    <w:rsid w:val="00822B72"/>
    <w:rsid w:val="00822C2C"/>
    <w:rsid w:val="00822DF7"/>
    <w:rsid w:val="00822E04"/>
    <w:rsid w:val="00822E24"/>
    <w:rsid w:val="00822FEB"/>
    <w:rsid w:val="008239BA"/>
    <w:rsid w:val="00823E6D"/>
    <w:rsid w:val="00824186"/>
    <w:rsid w:val="008244EF"/>
    <w:rsid w:val="0082462C"/>
    <w:rsid w:val="00824656"/>
    <w:rsid w:val="00824E5F"/>
    <w:rsid w:val="0082518D"/>
    <w:rsid w:val="00825451"/>
    <w:rsid w:val="00825600"/>
    <w:rsid w:val="008256A3"/>
    <w:rsid w:val="008257A6"/>
    <w:rsid w:val="0082593F"/>
    <w:rsid w:val="00825BB5"/>
    <w:rsid w:val="00825FF6"/>
    <w:rsid w:val="0082600B"/>
    <w:rsid w:val="00826266"/>
    <w:rsid w:val="008263FB"/>
    <w:rsid w:val="0082656C"/>
    <w:rsid w:val="0082666D"/>
    <w:rsid w:val="00826775"/>
    <w:rsid w:val="00826902"/>
    <w:rsid w:val="00826C2F"/>
    <w:rsid w:val="00826D6C"/>
    <w:rsid w:val="00826E2F"/>
    <w:rsid w:val="00827126"/>
    <w:rsid w:val="00827341"/>
    <w:rsid w:val="008273AD"/>
    <w:rsid w:val="008277D1"/>
    <w:rsid w:val="00827D4C"/>
    <w:rsid w:val="00827F6D"/>
    <w:rsid w:val="00827F71"/>
    <w:rsid w:val="0083009B"/>
    <w:rsid w:val="00830366"/>
    <w:rsid w:val="00830599"/>
    <w:rsid w:val="00830B20"/>
    <w:rsid w:val="00830B80"/>
    <w:rsid w:val="00830D8F"/>
    <w:rsid w:val="00830EC2"/>
    <w:rsid w:val="00831AEA"/>
    <w:rsid w:val="0083204D"/>
    <w:rsid w:val="00832227"/>
    <w:rsid w:val="0083222A"/>
    <w:rsid w:val="0083223C"/>
    <w:rsid w:val="008323F5"/>
    <w:rsid w:val="00832686"/>
    <w:rsid w:val="00832992"/>
    <w:rsid w:val="00833037"/>
    <w:rsid w:val="00833134"/>
    <w:rsid w:val="008332B4"/>
    <w:rsid w:val="00833301"/>
    <w:rsid w:val="0083366F"/>
    <w:rsid w:val="00833700"/>
    <w:rsid w:val="00833810"/>
    <w:rsid w:val="00833934"/>
    <w:rsid w:val="00833EA7"/>
    <w:rsid w:val="00834108"/>
    <w:rsid w:val="0083420B"/>
    <w:rsid w:val="008345CD"/>
    <w:rsid w:val="008346A9"/>
    <w:rsid w:val="008349D0"/>
    <w:rsid w:val="00834A7B"/>
    <w:rsid w:val="00834C32"/>
    <w:rsid w:val="008350ED"/>
    <w:rsid w:val="00835305"/>
    <w:rsid w:val="008356C1"/>
    <w:rsid w:val="00835C63"/>
    <w:rsid w:val="00835CF0"/>
    <w:rsid w:val="008360B5"/>
    <w:rsid w:val="008360C4"/>
    <w:rsid w:val="00836163"/>
    <w:rsid w:val="008363A0"/>
    <w:rsid w:val="00836506"/>
    <w:rsid w:val="00836527"/>
    <w:rsid w:val="0083663F"/>
    <w:rsid w:val="0083678F"/>
    <w:rsid w:val="00836ABA"/>
    <w:rsid w:val="00836BB2"/>
    <w:rsid w:val="00836D11"/>
    <w:rsid w:val="008376BB"/>
    <w:rsid w:val="0083780D"/>
    <w:rsid w:val="0083783A"/>
    <w:rsid w:val="0083798B"/>
    <w:rsid w:val="00837B23"/>
    <w:rsid w:val="00837FA0"/>
    <w:rsid w:val="00840325"/>
    <w:rsid w:val="0084048C"/>
    <w:rsid w:val="0084048F"/>
    <w:rsid w:val="00840549"/>
    <w:rsid w:val="00840B6F"/>
    <w:rsid w:val="00840BDD"/>
    <w:rsid w:val="00841244"/>
    <w:rsid w:val="00841329"/>
    <w:rsid w:val="008414A1"/>
    <w:rsid w:val="00841A4C"/>
    <w:rsid w:val="00841A6B"/>
    <w:rsid w:val="00841B49"/>
    <w:rsid w:val="00841C0C"/>
    <w:rsid w:val="00841F75"/>
    <w:rsid w:val="00842263"/>
    <w:rsid w:val="0084241F"/>
    <w:rsid w:val="0084279C"/>
    <w:rsid w:val="00842B9E"/>
    <w:rsid w:val="00842E98"/>
    <w:rsid w:val="008432F0"/>
    <w:rsid w:val="0084348D"/>
    <w:rsid w:val="00843531"/>
    <w:rsid w:val="00843550"/>
    <w:rsid w:val="00843579"/>
    <w:rsid w:val="0084386D"/>
    <w:rsid w:val="00843C7B"/>
    <w:rsid w:val="00843E8C"/>
    <w:rsid w:val="008442FD"/>
    <w:rsid w:val="008443A9"/>
    <w:rsid w:val="008443F5"/>
    <w:rsid w:val="00844480"/>
    <w:rsid w:val="0084452A"/>
    <w:rsid w:val="008447C2"/>
    <w:rsid w:val="008448B5"/>
    <w:rsid w:val="008449CF"/>
    <w:rsid w:val="00844B3C"/>
    <w:rsid w:val="00844B95"/>
    <w:rsid w:val="00844C8A"/>
    <w:rsid w:val="00844CF5"/>
    <w:rsid w:val="00844D62"/>
    <w:rsid w:val="008455C7"/>
    <w:rsid w:val="00845691"/>
    <w:rsid w:val="00845967"/>
    <w:rsid w:val="00845CDC"/>
    <w:rsid w:val="008464A4"/>
    <w:rsid w:val="00846764"/>
    <w:rsid w:val="00846A80"/>
    <w:rsid w:val="00846F13"/>
    <w:rsid w:val="00847562"/>
    <w:rsid w:val="00847591"/>
    <w:rsid w:val="00847643"/>
    <w:rsid w:val="008476E6"/>
    <w:rsid w:val="00847847"/>
    <w:rsid w:val="008479D9"/>
    <w:rsid w:val="00847CDA"/>
    <w:rsid w:val="00847D91"/>
    <w:rsid w:val="008501E8"/>
    <w:rsid w:val="008502A8"/>
    <w:rsid w:val="008506BD"/>
    <w:rsid w:val="008506E9"/>
    <w:rsid w:val="008507D4"/>
    <w:rsid w:val="00850B7C"/>
    <w:rsid w:val="00851212"/>
    <w:rsid w:val="00851214"/>
    <w:rsid w:val="00851234"/>
    <w:rsid w:val="00851A5D"/>
    <w:rsid w:val="00851AC1"/>
    <w:rsid w:val="00851D0D"/>
    <w:rsid w:val="00852202"/>
    <w:rsid w:val="00852608"/>
    <w:rsid w:val="00852E21"/>
    <w:rsid w:val="0085317F"/>
    <w:rsid w:val="0085333F"/>
    <w:rsid w:val="00853676"/>
    <w:rsid w:val="00853824"/>
    <w:rsid w:val="00853D64"/>
    <w:rsid w:val="00854022"/>
    <w:rsid w:val="00854336"/>
    <w:rsid w:val="00854A68"/>
    <w:rsid w:val="00854A87"/>
    <w:rsid w:val="00854BB0"/>
    <w:rsid w:val="00854CA2"/>
    <w:rsid w:val="00854D2C"/>
    <w:rsid w:val="00854F9E"/>
    <w:rsid w:val="008550AF"/>
    <w:rsid w:val="0085529C"/>
    <w:rsid w:val="008553DC"/>
    <w:rsid w:val="00855437"/>
    <w:rsid w:val="008559B5"/>
    <w:rsid w:val="00856226"/>
    <w:rsid w:val="0085633C"/>
    <w:rsid w:val="00856453"/>
    <w:rsid w:val="00856768"/>
    <w:rsid w:val="0085679F"/>
    <w:rsid w:val="00856822"/>
    <w:rsid w:val="00856B3A"/>
    <w:rsid w:val="008575BD"/>
    <w:rsid w:val="008578CE"/>
    <w:rsid w:val="008579F6"/>
    <w:rsid w:val="00857C14"/>
    <w:rsid w:val="00857DB6"/>
    <w:rsid w:val="00857F3A"/>
    <w:rsid w:val="0086003A"/>
    <w:rsid w:val="00860525"/>
    <w:rsid w:val="008606D0"/>
    <w:rsid w:val="0086071A"/>
    <w:rsid w:val="00860863"/>
    <w:rsid w:val="008609E6"/>
    <w:rsid w:val="008612FD"/>
    <w:rsid w:val="008615BD"/>
    <w:rsid w:val="008617D6"/>
    <w:rsid w:val="00861960"/>
    <w:rsid w:val="00861D1B"/>
    <w:rsid w:val="00861FAE"/>
    <w:rsid w:val="008620A9"/>
    <w:rsid w:val="00862131"/>
    <w:rsid w:val="00862927"/>
    <w:rsid w:val="00863016"/>
    <w:rsid w:val="0086364A"/>
    <w:rsid w:val="00863E59"/>
    <w:rsid w:val="00864448"/>
    <w:rsid w:val="00864A71"/>
    <w:rsid w:val="00864E85"/>
    <w:rsid w:val="00864F23"/>
    <w:rsid w:val="0086582F"/>
    <w:rsid w:val="00865AC0"/>
    <w:rsid w:val="00865D4C"/>
    <w:rsid w:val="00865DFB"/>
    <w:rsid w:val="00865EA9"/>
    <w:rsid w:val="00865FCA"/>
    <w:rsid w:val="0086624D"/>
    <w:rsid w:val="00866625"/>
    <w:rsid w:val="00866674"/>
    <w:rsid w:val="008666E3"/>
    <w:rsid w:val="008667F7"/>
    <w:rsid w:val="00866C53"/>
    <w:rsid w:val="00866FE0"/>
    <w:rsid w:val="00866FF2"/>
    <w:rsid w:val="008671D0"/>
    <w:rsid w:val="0086755F"/>
    <w:rsid w:val="00867768"/>
    <w:rsid w:val="00867B43"/>
    <w:rsid w:val="00867FD5"/>
    <w:rsid w:val="00867FE3"/>
    <w:rsid w:val="0087093C"/>
    <w:rsid w:val="00871260"/>
    <w:rsid w:val="00871989"/>
    <w:rsid w:val="00871AF3"/>
    <w:rsid w:val="0087212C"/>
    <w:rsid w:val="008721A0"/>
    <w:rsid w:val="00872655"/>
    <w:rsid w:val="008728F8"/>
    <w:rsid w:val="00872A7E"/>
    <w:rsid w:val="00872AB1"/>
    <w:rsid w:val="00872CA2"/>
    <w:rsid w:val="00872CF4"/>
    <w:rsid w:val="00873197"/>
    <w:rsid w:val="0087320A"/>
    <w:rsid w:val="00873361"/>
    <w:rsid w:val="00873422"/>
    <w:rsid w:val="008735F9"/>
    <w:rsid w:val="008737F6"/>
    <w:rsid w:val="0087381F"/>
    <w:rsid w:val="00873870"/>
    <w:rsid w:val="00873DA9"/>
    <w:rsid w:val="00873E4B"/>
    <w:rsid w:val="00874206"/>
    <w:rsid w:val="0087435F"/>
    <w:rsid w:val="008744DA"/>
    <w:rsid w:val="00874563"/>
    <w:rsid w:val="008748CE"/>
    <w:rsid w:val="008749AF"/>
    <w:rsid w:val="00874C2D"/>
    <w:rsid w:val="00874D33"/>
    <w:rsid w:val="00874E1C"/>
    <w:rsid w:val="00874F3C"/>
    <w:rsid w:val="00874F81"/>
    <w:rsid w:val="00875D19"/>
    <w:rsid w:val="00875ED7"/>
    <w:rsid w:val="00876334"/>
    <w:rsid w:val="008767A8"/>
    <w:rsid w:val="00876C90"/>
    <w:rsid w:val="00876E26"/>
    <w:rsid w:val="0087711B"/>
    <w:rsid w:val="0087749C"/>
    <w:rsid w:val="00877567"/>
    <w:rsid w:val="00877851"/>
    <w:rsid w:val="00877FE8"/>
    <w:rsid w:val="00880107"/>
    <w:rsid w:val="008801F5"/>
    <w:rsid w:val="0088053D"/>
    <w:rsid w:val="008805E8"/>
    <w:rsid w:val="008807FE"/>
    <w:rsid w:val="00880A16"/>
    <w:rsid w:val="00880C2E"/>
    <w:rsid w:val="00880C94"/>
    <w:rsid w:val="00880E5F"/>
    <w:rsid w:val="00881160"/>
    <w:rsid w:val="008816E8"/>
    <w:rsid w:val="0088182F"/>
    <w:rsid w:val="0088189E"/>
    <w:rsid w:val="00881A69"/>
    <w:rsid w:val="00881BD0"/>
    <w:rsid w:val="00881E1D"/>
    <w:rsid w:val="00881F84"/>
    <w:rsid w:val="008822CC"/>
    <w:rsid w:val="008822E4"/>
    <w:rsid w:val="0088249B"/>
    <w:rsid w:val="00882D79"/>
    <w:rsid w:val="00882E83"/>
    <w:rsid w:val="00882ED1"/>
    <w:rsid w:val="00883053"/>
    <w:rsid w:val="0088343E"/>
    <w:rsid w:val="00883536"/>
    <w:rsid w:val="0088393D"/>
    <w:rsid w:val="00883998"/>
    <w:rsid w:val="0088399B"/>
    <w:rsid w:val="00883AF1"/>
    <w:rsid w:val="00883DAC"/>
    <w:rsid w:val="00883DB6"/>
    <w:rsid w:val="00883DD9"/>
    <w:rsid w:val="00883EDF"/>
    <w:rsid w:val="00884146"/>
    <w:rsid w:val="008846FB"/>
    <w:rsid w:val="00884A3F"/>
    <w:rsid w:val="00884D24"/>
    <w:rsid w:val="00884E20"/>
    <w:rsid w:val="00884F83"/>
    <w:rsid w:val="00885082"/>
    <w:rsid w:val="00885B84"/>
    <w:rsid w:val="00885CC5"/>
    <w:rsid w:val="00885DD8"/>
    <w:rsid w:val="00885FAF"/>
    <w:rsid w:val="00885FEC"/>
    <w:rsid w:val="008862B6"/>
    <w:rsid w:val="00886BB8"/>
    <w:rsid w:val="00886D1D"/>
    <w:rsid w:val="0088703A"/>
    <w:rsid w:val="008871D6"/>
    <w:rsid w:val="00887296"/>
    <w:rsid w:val="0088748B"/>
    <w:rsid w:val="00887696"/>
    <w:rsid w:val="00887E19"/>
    <w:rsid w:val="0089008B"/>
    <w:rsid w:val="008906E0"/>
    <w:rsid w:val="00890706"/>
    <w:rsid w:val="0089098B"/>
    <w:rsid w:val="00890B01"/>
    <w:rsid w:val="00890B1B"/>
    <w:rsid w:val="00890C0F"/>
    <w:rsid w:val="00890EE7"/>
    <w:rsid w:val="0089130D"/>
    <w:rsid w:val="00891582"/>
    <w:rsid w:val="008915D1"/>
    <w:rsid w:val="00891640"/>
    <w:rsid w:val="008916F8"/>
    <w:rsid w:val="0089183E"/>
    <w:rsid w:val="0089195E"/>
    <w:rsid w:val="00891AF2"/>
    <w:rsid w:val="0089216F"/>
    <w:rsid w:val="00892351"/>
    <w:rsid w:val="00892660"/>
    <w:rsid w:val="008927AC"/>
    <w:rsid w:val="008927E1"/>
    <w:rsid w:val="008929DA"/>
    <w:rsid w:val="008929FD"/>
    <w:rsid w:val="00892D0D"/>
    <w:rsid w:val="008931CF"/>
    <w:rsid w:val="00893311"/>
    <w:rsid w:val="008934A4"/>
    <w:rsid w:val="008934E2"/>
    <w:rsid w:val="008936FD"/>
    <w:rsid w:val="008936FE"/>
    <w:rsid w:val="008937CD"/>
    <w:rsid w:val="00893B71"/>
    <w:rsid w:val="008943F8"/>
    <w:rsid w:val="008944B6"/>
    <w:rsid w:val="00894562"/>
    <w:rsid w:val="008945E0"/>
    <w:rsid w:val="008949CF"/>
    <w:rsid w:val="00894A35"/>
    <w:rsid w:val="00894C40"/>
    <w:rsid w:val="00894DFA"/>
    <w:rsid w:val="00895085"/>
    <w:rsid w:val="008951F1"/>
    <w:rsid w:val="008957A3"/>
    <w:rsid w:val="0089594D"/>
    <w:rsid w:val="00895A97"/>
    <w:rsid w:val="00895C4D"/>
    <w:rsid w:val="00895FC6"/>
    <w:rsid w:val="00895FEC"/>
    <w:rsid w:val="00895FFC"/>
    <w:rsid w:val="0089613A"/>
    <w:rsid w:val="008961C9"/>
    <w:rsid w:val="008961F0"/>
    <w:rsid w:val="008962A9"/>
    <w:rsid w:val="00896457"/>
    <w:rsid w:val="008964E2"/>
    <w:rsid w:val="00896666"/>
    <w:rsid w:val="00897069"/>
    <w:rsid w:val="008974B6"/>
    <w:rsid w:val="00897940"/>
    <w:rsid w:val="0089795D"/>
    <w:rsid w:val="00897B9C"/>
    <w:rsid w:val="00897CFE"/>
    <w:rsid w:val="00897DA2"/>
    <w:rsid w:val="00897DEC"/>
    <w:rsid w:val="008A0074"/>
    <w:rsid w:val="008A00C4"/>
    <w:rsid w:val="008A00DA"/>
    <w:rsid w:val="008A03A9"/>
    <w:rsid w:val="008A03E4"/>
    <w:rsid w:val="008A0ADE"/>
    <w:rsid w:val="008A0BD7"/>
    <w:rsid w:val="008A0DDE"/>
    <w:rsid w:val="008A0F32"/>
    <w:rsid w:val="008A11EC"/>
    <w:rsid w:val="008A173C"/>
    <w:rsid w:val="008A192F"/>
    <w:rsid w:val="008A1D1E"/>
    <w:rsid w:val="008A237C"/>
    <w:rsid w:val="008A24D9"/>
    <w:rsid w:val="008A2596"/>
    <w:rsid w:val="008A28B4"/>
    <w:rsid w:val="008A2B95"/>
    <w:rsid w:val="008A2E38"/>
    <w:rsid w:val="008A2FEF"/>
    <w:rsid w:val="008A3074"/>
    <w:rsid w:val="008A3362"/>
    <w:rsid w:val="008A3505"/>
    <w:rsid w:val="008A35EE"/>
    <w:rsid w:val="008A3638"/>
    <w:rsid w:val="008A3C60"/>
    <w:rsid w:val="008A3E02"/>
    <w:rsid w:val="008A3F3E"/>
    <w:rsid w:val="008A41FE"/>
    <w:rsid w:val="008A421D"/>
    <w:rsid w:val="008A45FF"/>
    <w:rsid w:val="008A52EE"/>
    <w:rsid w:val="008A536C"/>
    <w:rsid w:val="008A53C3"/>
    <w:rsid w:val="008A5487"/>
    <w:rsid w:val="008A58E6"/>
    <w:rsid w:val="008A59DC"/>
    <w:rsid w:val="008A5D81"/>
    <w:rsid w:val="008A6151"/>
    <w:rsid w:val="008A6312"/>
    <w:rsid w:val="008A6327"/>
    <w:rsid w:val="008A641F"/>
    <w:rsid w:val="008A6690"/>
    <w:rsid w:val="008A6BE0"/>
    <w:rsid w:val="008A6BE8"/>
    <w:rsid w:val="008A71C0"/>
    <w:rsid w:val="008A73CC"/>
    <w:rsid w:val="008A73EE"/>
    <w:rsid w:val="008A7B42"/>
    <w:rsid w:val="008A7C8B"/>
    <w:rsid w:val="008A7D0C"/>
    <w:rsid w:val="008A7E0A"/>
    <w:rsid w:val="008A7E8F"/>
    <w:rsid w:val="008B0809"/>
    <w:rsid w:val="008B08A8"/>
    <w:rsid w:val="008B0970"/>
    <w:rsid w:val="008B0C56"/>
    <w:rsid w:val="008B1607"/>
    <w:rsid w:val="008B1759"/>
    <w:rsid w:val="008B1AA5"/>
    <w:rsid w:val="008B1AED"/>
    <w:rsid w:val="008B1AF1"/>
    <w:rsid w:val="008B2195"/>
    <w:rsid w:val="008B2258"/>
    <w:rsid w:val="008B2334"/>
    <w:rsid w:val="008B2377"/>
    <w:rsid w:val="008B268D"/>
    <w:rsid w:val="008B27D9"/>
    <w:rsid w:val="008B2815"/>
    <w:rsid w:val="008B2B8F"/>
    <w:rsid w:val="008B2CDE"/>
    <w:rsid w:val="008B2D0F"/>
    <w:rsid w:val="008B3625"/>
    <w:rsid w:val="008B3956"/>
    <w:rsid w:val="008B3C6F"/>
    <w:rsid w:val="008B3C79"/>
    <w:rsid w:val="008B3DE7"/>
    <w:rsid w:val="008B4121"/>
    <w:rsid w:val="008B46F8"/>
    <w:rsid w:val="008B4706"/>
    <w:rsid w:val="008B4856"/>
    <w:rsid w:val="008B51AB"/>
    <w:rsid w:val="008B52A7"/>
    <w:rsid w:val="008B52EF"/>
    <w:rsid w:val="008B5488"/>
    <w:rsid w:val="008B6129"/>
    <w:rsid w:val="008B64CD"/>
    <w:rsid w:val="008B6593"/>
    <w:rsid w:val="008B6632"/>
    <w:rsid w:val="008B66C9"/>
    <w:rsid w:val="008B6843"/>
    <w:rsid w:val="008B6904"/>
    <w:rsid w:val="008B6F10"/>
    <w:rsid w:val="008B7303"/>
    <w:rsid w:val="008B7630"/>
    <w:rsid w:val="008B77EC"/>
    <w:rsid w:val="008B7800"/>
    <w:rsid w:val="008B7ACA"/>
    <w:rsid w:val="008B7DE9"/>
    <w:rsid w:val="008C008E"/>
    <w:rsid w:val="008C027B"/>
    <w:rsid w:val="008C02C6"/>
    <w:rsid w:val="008C0E14"/>
    <w:rsid w:val="008C122D"/>
    <w:rsid w:val="008C1540"/>
    <w:rsid w:val="008C1A04"/>
    <w:rsid w:val="008C1B1B"/>
    <w:rsid w:val="008C1C38"/>
    <w:rsid w:val="008C1DD4"/>
    <w:rsid w:val="008C1EAD"/>
    <w:rsid w:val="008C1FB6"/>
    <w:rsid w:val="008C2141"/>
    <w:rsid w:val="008C22DB"/>
    <w:rsid w:val="008C281B"/>
    <w:rsid w:val="008C2960"/>
    <w:rsid w:val="008C2EE5"/>
    <w:rsid w:val="008C32F7"/>
    <w:rsid w:val="008C33A3"/>
    <w:rsid w:val="008C345D"/>
    <w:rsid w:val="008C3848"/>
    <w:rsid w:val="008C387D"/>
    <w:rsid w:val="008C3CF0"/>
    <w:rsid w:val="008C3D7C"/>
    <w:rsid w:val="008C3F30"/>
    <w:rsid w:val="008C4237"/>
    <w:rsid w:val="008C43CC"/>
    <w:rsid w:val="008C4433"/>
    <w:rsid w:val="008C460A"/>
    <w:rsid w:val="008C47E4"/>
    <w:rsid w:val="008C4DD7"/>
    <w:rsid w:val="008C4F7A"/>
    <w:rsid w:val="008C5814"/>
    <w:rsid w:val="008C5883"/>
    <w:rsid w:val="008C5B07"/>
    <w:rsid w:val="008C5B40"/>
    <w:rsid w:val="008C5CAA"/>
    <w:rsid w:val="008C5D01"/>
    <w:rsid w:val="008C61D5"/>
    <w:rsid w:val="008C6200"/>
    <w:rsid w:val="008C668F"/>
    <w:rsid w:val="008C6791"/>
    <w:rsid w:val="008C6C2D"/>
    <w:rsid w:val="008C6DBF"/>
    <w:rsid w:val="008C6F70"/>
    <w:rsid w:val="008C6FE4"/>
    <w:rsid w:val="008C7155"/>
    <w:rsid w:val="008C759C"/>
    <w:rsid w:val="008C7A51"/>
    <w:rsid w:val="008C7D79"/>
    <w:rsid w:val="008C7EC1"/>
    <w:rsid w:val="008D0201"/>
    <w:rsid w:val="008D0501"/>
    <w:rsid w:val="008D088B"/>
    <w:rsid w:val="008D08BE"/>
    <w:rsid w:val="008D0BAF"/>
    <w:rsid w:val="008D0CC4"/>
    <w:rsid w:val="008D122B"/>
    <w:rsid w:val="008D13DD"/>
    <w:rsid w:val="008D1781"/>
    <w:rsid w:val="008D1820"/>
    <w:rsid w:val="008D1A66"/>
    <w:rsid w:val="008D2061"/>
    <w:rsid w:val="008D2692"/>
    <w:rsid w:val="008D27B0"/>
    <w:rsid w:val="008D2A34"/>
    <w:rsid w:val="008D2D88"/>
    <w:rsid w:val="008D2F11"/>
    <w:rsid w:val="008D30B2"/>
    <w:rsid w:val="008D3353"/>
    <w:rsid w:val="008D3428"/>
    <w:rsid w:val="008D3680"/>
    <w:rsid w:val="008D3C93"/>
    <w:rsid w:val="008D3CB2"/>
    <w:rsid w:val="008D3D2D"/>
    <w:rsid w:val="008D4081"/>
    <w:rsid w:val="008D427C"/>
    <w:rsid w:val="008D445D"/>
    <w:rsid w:val="008D4660"/>
    <w:rsid w:val="008D479D"/>
    <w:rsid w:val="008D4A48"/>
    <w:rsid w:val="008D4C56"/>
    <w:rsid w:val="008D4D02"/>
    <w:rsid w:val="008D4D3B"/>
    <w:rsid w:val="008D4FC2"/>
    <w:rsid w:val="008D50A4"/>
    <w:rsid w:val="008D5145"/>
    <w:rsid w:val="008D51EE"/>
    <w:rsid w:val="008D54DF"/>
    <w:rsid w:val="008D5580"/>
    <w:rsid w:val="008D5F85"/>
    <w:rsid w:val="008D6314"/>
    <w:rsid w:val="008D64AC"/>
    <w:rsid w:val="008D662A"/>
    <w:rsid w:val="008D685C"/>
    <w:rsid w:val="008D689A"/>
    <w:rsid w:val="008D6BDD"/>
    <w:rsid w:val="008D6C2F"/>
    <w:rsid w:val="008D6D12"/>
    <w:rsid w:val="008D7772"/>
    <w:rsid w:val="008D78EC"/>
    <w:rsid w:val="008D7A54"/>
    <w:rsid w:val="008D7AAE"/>
    <w:rsid w:val="008D7EEF"/>
    <w:rsid w:val="008E0204"/>
    <w:rsid w:val="008E0313"/>
    <w:rsid w:val="008E0B3A"/>
    <w:rsid w:val="008E0BB4"/>
    <w:rsid w:val="008E0BC3"/>
    <w:rsid w:val="008E0F82"/>
    <w:rsid w:val="008E117B"/>
    <w:rsid w:val="008E176F"/>
    <w:rsid w:val="008E1900"/>
    <w:rsid w:val="008E1A21"/>
    <w:rsid w:val="008E1DE6"/>
    <w:rsid w:val="008E1E2C"/>
    <w:rsid w:val="008E1ED8"/>
    <w:rsid w:val="008E2228"/>
    <w:rsid w:val="008E2293"/>
    <w:rsid w:val="008E256C"/>
    <w:rsid w:val="008E25C4"/>
    <w:rsid w:val="008E2612"/>
    <w:rsid w:val="008E269D"/>
    <w:rsid w:val="008E2869"/>
    <w:rsid w:val="008E28E1"/>
    <w:rsid w:val="008E2C8A"/>
    <w:rsid w:val="008E3226"/>
    <w:rsid w:val="008E327F"/>
    <w:rsid w:val="008E34C6"/>
    <w:rsid w:val="008E3559"/>
    <w:rsid w:val="008E3856"/>
    <w:rsid w:val="008E3A99"/>
    <w:rsid w:val="008E3D4E"/>
    <w:rsid w:val="008E3E29"/>
    <w:rsid w:val="008E44FB"/>
    <w:rsid w:val="008E4591"/>
    <w:rsid w:val="008E4945"/>
    <w:rsid w:val="008E49D4"/>
    <w:rsid w:val="008E4F4C"/>
    <w:rsid w:val="008E51B0"/>
    <w:rsid w:val="008E5646"/>
    <w:rsid w:val="008E56CF"/>
    <w:rsid w:val="008E5CBA"/>
    <w:rsid w:val="008E647D"/>
    <w:rsid w:val="008E64C0"/>
    <w:rsid w:val="008E68A3"/>
    <w:rsid w:val="008E6A32"/>
    <w:rsid w:val="008E6AF0"/>
    <w:rsid w:val="008E6C48"/>
    <w:rsid w:val="008E6C55"/>
    <w:rsid w:val="008E6DAE"/>
    <w:rsid w:val="008E6F1E"/>
    <w:rsid w:val="008E701C"/>
    <w:rsid w:val="008E760F"/>
    <w:rsid w:val="008E7A23"/>
    <w:rsid w:val="008E7C7E"/>
    <w:rsid w:val="008F0085"/>
    <w:rsid w:val="008F00B6"/>
    <w:rsid w:val="008F055F"/>
    <w:rsid w:val="008F0776"/>
    <w:rsid w:val="008F0777"/>
    <w:rsid w:val="008F088C"/>
    <w:rsid w:val="008F0E38"/>
    <w:rsid w:val="008F0ECD"/>
    <w:rsid w:val="008F0FDC"/>
    <w:rsid w:val="008F11AD"/>
    <w:rsid w:val="008F161C"/>
    <w:rsid w:val="008F1A69"/>
    <w:rsid w:val="008F1E1F"/>
    <w:rsid w:val="008F1E21"/>
    <w:rsid w:val="008F20C8"/>
    <w:rsid w:val="008F20FB"/>
    <w:rsid w:val="008F2111"/>
    <w:rsid w:val="008F24D8"/>
    <w:rsid w:val="008F2518"/>
    <w:rsid w:val="008F25D7"/>
    <w:rsid w:val="008F2663"/>
    <w:rsid w:val="008F2725"/>
    <w:rsid w:val="008F275C"/>
    <w:rsid w:val="008F27A4"/>
    <w:rsid w:val="008F28DD"/>
    <w:rsid w:val="008F2A7A"/>
    <w:rsid w:val="008F2A9D"/>
    <w:rsid w:val="008F2CC6"/>
    <w:rsid w:val="008F2DDE"/>
    <w:rsid w:val="008F2F34"/>
    <w:rsid w:val="008F318C"/>
    <w:rsid w:val="008F3527"/>
    <w:rsid w:val="008F3ADA"/>
    <w:rsid w:val="008F418B"/>
    <w:rsid w:val="008F4391"/>
    <w:rsid w:val="008F4616"/>
    <w:rsid w:val="008F5208"/>
    <w:rsid w:val="008F57EF"/>
    <w:rsid w:val="008F59C4"/>
    <w:rsid w:val="008F606A"/>
    <w:rsid w:val="008F6089"/>
    <w:rsid w:val="008F6467"/>
    <w:rsid w:val="008F67B5"/>
    <w:rsid w:val="008F6825"/>
    <w:rsid w:val="008F690F"/>
    <w:rsid w:val="008F6C98"/>
    <w:rsid w:val="008F6D18"/>
    <w:rsid w:val="008F6E39"/>
    <w:rsid w:val="008F6E9F"/>
    <w:rsid w:val="008F709E"/>
    <w:rsid w:val="008F70F4"/>
    <w:rsid w:val="008F7256"/>
    <w:rsid w:val="008F7375"/>
    <w:rsid w:val="008F739C"/>
    <w:rsid w:val="008F76C0"/>
    <w:rsid w:val="008F7EC4"/>
    <w:rsid w:val="008F7F27"/>
    <w:rsid w:val="008F7FBC"/>
    <w:rsid w:val="00900111"/>
    <w:rsid w:val="00900144"/>
    <w:rsid w:val="00900812"/>
    <w:rsid w:val="00900D9C"/>
    <w:rsid w:val="009012D4"/>
    <w:rsid w:val="00901401"/>
    <w:rsid w:val="00901567"/>
    <w:rsid w:val="009015C9"/>
    <w:rsid w:val="00901C70"/>
    <w:rsid w:val="00901D1F"/>
    <w:rsid w:val="00901F85"/>
    <w:rsid w:val="00902138"/>
    <w:rsid w:val="009025B7"/>
    <w:rsid w:val="009027EE"/>
    <w:rsid w:val="00902839"/>
    <w:rsid w:val="00902E4F"/>
    <w:rsid w:val="00903119"/>
    <w:rsid w:val="00903142"/>
    <w:rsid w:val="009033E8"/>
    <w:rsid w:val="0090388B"/>
    <w:rsid w:val="009038DF"/>
    <w:rsid w:val="0090400A"/>
    <w:rsid w:val="009047D4"/>
    <w:rsid w:val="00904B7B"/>
    <w:rsid w:val="00904C2F"/>
    <w:rsid w:val="00904C80"/>
    <w:rsid w:val="009050E1"/>
    <w:rsid w:val="0090552F"/>
    <w:rsid w:val="00905594"/>
    <w:rsid w:val="009058B7"/>
    <w:rsid w:val="009059FA"/>
    <w:rsid w:val="009062E2"/>
    <w:rsid w:val="009064D0"/>
    <w:rsid w:val="0090661D"/>
    <w:rsid w:val="00906703"/>
    <w:rsid w:val="0090681A"/>
    <w:rsid w:val="009068F7"/>
    <w:rsid w:val="00906C3B"/>
    <w:rsid w:val="00906CEC"/>
    <w:rsid w:val="00906D6A"/>
    <w:rsid w:val="0090735F"/>
    <w:rsid w:val="00907629"/>
    <w:rsid w:val="00907A30"/>
    <w:rsid w:val="00907FEB"/>
    <w:rsid w:val="009100EB"/>
    <w:rsid w:val="0091049E"/>
    <w:rsid w:val="00910646"/>
    <w:rsid w:val="00910867"/>
    <w:rsid w:val="0091091E"/>
    <w:rsid w:val="00910D33"/>
    <w:rsid w:val="00910E52"/>
    <w:rsid w:val="00910F0F"/>
    <w:rsid w:val="00911623"/>
    <w:rsid w:val="00911650"/>
    <w:rsid w:val="00911968"/>
    <w:rsid w:val="00911D20"/>
    <w:rsid w:val="009120D7"/>
    <w:rsid w:val="0091222C"/>
    <w:rsid w:val="00912488"/>
    <w:rsid w:val="009124C9"/>
    <w:rsid w:val="00912560"/>
    <w:rsid w:val="00912B02"/>
    <w:rsid w:val="00912EAA"/>
    <w:rsid w:val="00912F9A"/>
    <w:rsid w:val="0091301A"/>
    <w:rsid w:val="00913165"/>
    <w:rsid w:val="0091345B"/>
    <w:rsid w:val="00913549"/>
    <w:rsid w:val="009138CD"/>
    <w:rsid w:val="00913C91"/>
    <w:rsid w:val="00913F2C"/>
    <w:rsid w:val="00914161"/>
    <w:rsid w:val="009146CE"/>
    <w:rsid w:val="00914864"/>
    <w:rsid w:val="009149EA"/>
    <w:rsid w:val="00914D0E"/>
    <w:rsid w:val="00914DDA"/>
    <w:rsid w:val="00914E79"/>
    <w:rsid w:val="00914EF4"/>
    <w:rsid w:val="009150F5"/>
    <w:rsid w:val="0091519D"/>
    <w:rsid w:val="0091559A"/>
    <w:rsid w:val="009157BB"/>
    <w:rsid w:val="00915991"/>
    <w:rsid w:val="00915A39"/>
    <w:rsid w:val="00915DDB"/>
    <w:rsid w:val="00916603"/>
    <w:rsid w:val="00916891"/>
    <w:rsid w:val="009171C9"/>
    <w:rsid w:val="009174D0"/>
    <w:rsid w:val="009178CC"/>
    <w:rsid w:val="0091794A"/>
    <w:rsid w:val="00917A52"/>
    <w:rsid w:val="00917B0E"/>
    <w:rsid w:val="00917F2B"/>
    <w:rsid w:val="00917FD4"/>
    <w:rsid w:val="0092060F"/>
    <w:rsid w:val="00920959"/>
    <w:rsid w:val="00920A10"/>
    <w:rsid w:val="00920D30"/>
    <w:rsid w:val="00920E36"/>
    <w:rsid w:val="0092102A"/>
    <w:rsid w:val="00921150"/>
    <w:rsid w:val="009211CA"/>
    <w:rsid w:val="009217FC"/>
    <w:rsid w:val="009218EA"/>
    <w:rsid w:val="009219D1"/>
    <w:rsid w:val="00921B6A"/>
    <w:rsid w:val="00921C57"/>
    <w:rsid w:val="00921C97"/>
    <w:rsid w:val="00921E21"/>
    <w:rsid w:val="00922169"/>
    <w:rsid w:val="00922443"/>
    <w:rsid w:val="0092254F"/>
    <w:rsid w:val="00922812"/>
    <w:rsid w:val="00922956"/>
    <w:rsid w:val="0092311B"/>
    <w:rsid w:val="0092328D"/>
    <w:rsid w:val="00923377"/>
    <w:rsid w:val="009233DB"/>
    <w:rsid w:val="0092342D"/>
    <w:rsid w:val="00923521"/>
    <w:rsid w:val="009235A2"/>
    <w:rsid w:val="009235DE"/>
    <w:rsid w:val="0092375C"/>
    <w:rsid w:val="00923974"/>
    <w:rsid w:val="009239E3"/>
    <w:rsid w:val="00923A35"/>
    <w:rsid w:val="00923C24"/>
    <w:rsid w:val="00924152"/>
    <w:rsid w:val="009247C8"/>
    <w:rsid w:val="00924C76"/>
    <w:rsid w:val="00924E1A"/>
    <w:rsid w:val="00925393"/>
    <w:rsid w:val="009253E1"/>
    <w:rsid w:val="00925623"/>
    <w:rsid w:val="00925674"/>
    <w:rsid w:val="009257A0"/>
    <w:rsid w:val="00925A0D"/>
    <w:rsid w:val="00925CC3"/>
    <w:rsid w:val="00925DC2"/>
    <w:rsid w:val="00925F7F"/>
    <w:rsid w:val="0092617D"/>
    <w:rsid w:val="00926369"/>
    <w:rsid w:val="009265CB"/>
    <w:rsid w:val="0092694E"/>
    <w:rsid w:val="00926963"/>
    <w:rsid w:val="00926A53"/>
    <w:rsid w:val="00926E2A"/>
    <w:rsid w:val="00926F1F"/>
    <w:rsid w:val="009270B6"/>
    <w:rsid w:val="00927152"/>
    <w:rsid w:val="00927A3B"/>
    <w:rsid w:val="00927B2D"/>
    <w:rsid w:val="00927C15"/>
    <w:rsid w:val="00927EF9"/>
    <w:rsid w:val="0093002C"/>
    <w:rsid w:val="0093017E"/>
    <w:rsid w:val="0093052E"/>
    <w:rsid w:val="009308DE"/>
    <w:rsid w:val="009311CA"/>
    <w:rsid w:val="009312D0"/>
    <w:rsid w:val="009312EA"/>
    <w:rsid w:val="00931363"/>
    <w:rsid w:val="009316F1"/>
    <w:rsid w:val="00931E5C"/>
    <w:rsid w:val="00931F7A"/>
    <w:rsid w:val="009320BF"/>
    <w:rsid w:val="009321D8"/>
    <w:rsid w:val="009322B2"/>
    <w:rsid w:val="009322C7"/>
    <w:rsid w:val="0093259A"/>
    <w:rsid w:val="0093264C"/>
    <w:rsid w:val="009326F2"/>
    <w:rsid w:val="00932962"/>
    <w:rsid w:val="00932B8B"/>
    <w:rsid w:val="00932CC6"/>
    <w:rsid w:val="00932DDA"/>
    <w:rsid w:val="00932EEE"/>
    <w:rsid w:val="00933314"/>
    <w:rsid w:val="00933573"/>
    <w:rsid w:val="0093376B"/>
    <w:rsid w:val="00933A30"/>
    <w:rsid w:val="00933AF4"/>
    <w:rsid w:val="00933B7E"/>
    <w:rsid w:val="00934335"/>
    <w:rsid w:val="00934481"/>
    <w:rsid w:val="0093466C"/>
    <w:rsid w:val="009346D5"/>
    <w:rsid w:val="009346DB"/>
    <w:rsid w:val="009349D4"/>
    <w:rsid w:val="00934AAD"/>
    <w:rsid w:val="00934C2F"/>
    <w:rsid w:val="00934CBB"/>
    <w:rsid w:val="00934E77"/>
    <w:rsid w:val="00935105"/>
    <w:rsid w:val="009352E4"/>
    <w:rsid w:val="0093552D"/>
    <w:rsid w:val="00935B07"/>
    <w:rsid w:val="00935D19"/>
    <w:rsid w:val="009360F0"/>
    <w:rsid w:val="009361DE"/>
    <w:rsid w:val="0093644E"/>
    <w:rsid w:val="00936572"/>
    <w:rsid w:val="00936609"/>
    <w:rsid w:val="009367C3"/>
    <w:rsid w:val="009367DB"/>
    <w:rsid w:val="0093686C"/>
    <w:rsid w:val="00936877"/>
    <w:rsid w:val="00936D4D"/>
    <w:rsid w:val="009370F4"/>
    <w:rsid w:val="0093747A"/>
    <w:rsid w:val="009376E1"/>
    <w:rsid w:val="009378AC"/>
    <w:rsid w:val="009402B3"/>
    <w:rsid w:val="009406CB"/>
    <w:rsid w:val="009406FE"/>
    <w:rsid w:val="00940701"/>
    <w:rsid w:val="009408DC"/>
    <w:rsid w:val="00940E9F"/>
    <w:rsid w:val="00941102"/>
    <w:rsid w:val="00941359"/>
    <w:rsid w:val="00941701"/>
    <w:rsid w:val="009419FE"/>
    <w:rsid w:val="00941AD7"/>
    <w:rsid w:val="00941C92"/>
    <w:rsid w:val="00941CC1"/>
    <w:rsid w:val="00941E20"/>
    <w:rsid w:val="009429C4"/>
    <w:rsid w:val="0094326B"/>
    <w:rsid w:val="0094328D"/>
    <w:rsid w:val="009435C5"/>
    <w:rsid w:val="00943DD2"/>
    <w:rsid w:val="0094411A"/>
    <w:rsid w:val="00944256"/>
    <w:rsid w:val="009448B0"/>
    <w:rsid w:val="00944D76"/>
    <w:rsid w:val="00944D95"/>
    <w:rsid w:val="00944DA6"/>
    <w:rsid w:val="00944F7A"/>
    <w:rsid w:val="00944FB9"/>
    <w:rsid w:val="00945021"/>
    <w:rsid w:val="0094547C"/>
    <w:rsid w:val="00945B47"/>
    <w:rsid w:val="00945E31"/>
    <w:rsid w:val="00945E40"/>
    <w:rsid w:val="00945FB1"/>
    <w:rsid w:val="00945FD1"/>
    <w:rsid w:val="00945FED"/>
    <w:rsid w:val="00946032"/>
    <w:rsid w:val="00946163"/>
    <w:rsid w:val="009461A9"/>
    <w:rsid w:val="00946268"/>
    <w:rsid w:val="009465E6"/>
    <w:rsid w:val="00946BB3"/>
    <w:rsid w:val="00946D84"/>
    <w:rsid w:val="00946E40"/>
    <w:rsid w:val="00946E94"/>
    <w:rsid w:val="00947228"/>
    <w:rsid w:val="009472EC"/>
    <w:rsid w:val="00947587"/>
    <w:rsid w:val="0094778A"/>
    <w:rsid w:val="00947F5F"/>
    <w:rsid w:val="009500C4"/>
    <w:rsid w:val="009500F4"/>
    <w:rsid w:val="009501AA"/>
    <w:rsid w:val="00950508"/>
    <w:rsid w:val="00950527"/>
    <w:rsid w:val="0095065F"/>
    <w:rsid w:val="0095091A"/>
    <w:rsid w:val="0095093D"/>
    <w:rsid w:val="00950972"/>
    <w:rsid w:val="00950B6B"/>
    <w:rsid w:val="00950DF4"/>
    <w:rsid w:val="00951053"/>
    <w:rsid w:val="00951544"/>
    <w:rsid w:val="009517B4"/>
    <w:rsid w:val="00951E82"/>
    <w:rsid w:val="0095214A"/>
    <w:rsid w:val="0095243F"/>
    <w:rsid w:val="00952440"/>
    <w:rsid w:val="009525CD"/>
    <w:rsid w:val="0095275F"/>
    <w:rsid w:val="0095313F"/>
    <w:rsid w:val="009532D0"/>
    <w:rsid w:val="00953958"/>
    <w:rsid w:val="00953B36"/>
    <w:rsid w:val="00953C9B"/>
    <w:rsid w:val="00954045"/>
    <w:rsid w:val="00954222"/>
    <w:rsid w:val="00954260"/>
    <w:rsid w:val="00954635"/>
    <w:rsid w:val="00954A79"/>
    <w:rsid w:val="00954CBF"/>
    <w:rsid w:val="00954F5F"/>
    <w:rsid w:val="00955424"/>
    <w:rsid w:val="00955726"/>
    <w:rsid w:val="00955CBE"/>
    <w:rsid w:val="009565E3"/>
    <w:rsid w:val="00956976"/>
    <w:rsid w:val="00956A2E"/>
    <w:rsid w:val="0095712F"/>
    <w:rsid w:val="0095753C"/>
    <w:rsid w:val="0095767D"/>
    <w:rsid w:val="00957B7F"/>
    <w:rsid w:val="00957D92"/>
    <w:rsid w:val="00957EC8"/>
    <w:rsid w:val="00960475"/>
    <w:rsid w:val="009604FE"/>
    <w:rsid w:val="0096056C"/>
    <w:rsid w:val="009608F3"/>
    <w:rsid w:val="0096096B"/>
    <w:rsid w:val="00960B42"/>
    <w:rsid w:val="0096151F"/>
    <w:rsid w:val="0096153B"/>
    <w:rsid w:val="0096172A"/>
    <w:rsid w:val="00961B11"/>
    <w:rsid w:val="0096211B"/>
    <w:rsid w:val="00962136"/>
    <w:rsid w:val="0096224F"/>
    <w:rsid w:val="009624C6"/>
    <w:rsid w:val="0096252E"/>
    <w:rsid w:val="00962697"/>
    <w:rsid w:val="00962979"/>
    <w:rsid w:val="0096369C"/>
    <w:rsid w:val="00963A53"/>
    <w:rsid w:val="00963DCA"/>
    <w:rsid w:val="00963DD8"/>
    <w:rsid w:val="00964204"/>
    <w:rsid w:val="009643FA"/>
    <w:rsid w:val="00964639"/>
    <w:rsid w:val="00964681"/>
    <w:rsid w:val="00964689"/>
    <w:rsid w:val="00964789"/>
    <w:rsid w:val="00964851"/>
    <w:rsid w:val="00964915"/>
    <w:rsid w:val="0096493D"/>
    <w:rsid w:val="0096523D"/>
    <w:rsid w:val="0096527C"/>
    <w:rsid w:val="0096529D"/>
    <w:rsid w:val="00965A8E"/>
    <w:rsid w:val="00965BF0"/>
    <w:rsid w:val="00965E27"/>
    <w:rsid w:val="00966122"/>
    <w:rsid w:val="00966432"/>
    <w:rsid w:val="00966651"/>
    <w:rsid w:val="0096688D"/>
    <w:rsid w:val="00966934"/>
    <w:rsid w:val="00967046"/>
    <w:rsid w:val="00967284"/>
    <w:rsid w:val="009672D8"/>
    <w:rsid w:val="009674DF"/>
    <w:rsid w:val="00967970"/>
    <w:rsid w:val="009679A7"/>
    <w:rsid w:val="00967CF5"/>
    <w:rsid w:val="00967DF3"/>
    <w:rsid w:val="00967E1A"/>
    <w:rsid w:val="00970038"/>
    <w:rsid w:val="00970257"/>
    <w:rsid w:val="00970288"/>
    <w:rsid w:val="009705E0"/>
    <w:rsid w:val="00970631"/>
    <w:rsid w:val="009706C4"/>
    <w:rsid w:val="009706D6"/>
    <w:rsid w:val="009707B4"/>
    <w:rsid w:val="009708E7"/>
    <w:rsid w:val="00970A04"/>
    <w:rsid w:val="00970D22"/>
    <w:rsid w:val="00970EEF"/>
    <w:rsid w:val="00971120"/>
    <w:rsid w:val="00971309"/>
    <w:rsid w:val="009718E1"/>
    <w:rsid w:val="00971FFA"/>
    <w:rsid w:val="00972020"/>
    <w:rsid w:val="0097203D"/>
    <w:rsid w:val="0097217D"/>
    <w:rsid w:val="00972192"/>
    <w:rsid w:val="009722F2"/>
    <w:rsid w:val="009723E2"/>
    <w:rsid w:val="00972B54"/>
    <w:rsid w:val="00972C49"/>
    <w:rsid w:val="00972D9A"/>
    <w:rsid w:val="00973895"/>
    <w:rsid w:val="009738E7"/>
    <w:rsid w:val="00973958"/>
    <w:rsid w:val="00973F3F"/>
    <w:rsid w:val="00974073"/>
    <w:rsid w:val="0097462A"/>
    <w:rsid w:val="009746E1"/>
    <w:rsid w:val="00974872"/>
    <w:rsid w:val="00974E34"/>
    <w:rsid w:val="00974E45"/>
    <w:rsid w:val="00974F24"/>
    <w:rsid w:val="00974F4B"/>
    <w:rsid w:val="009750F0"/>
    <w:rsid w:val="00975142"/>
    <w:rsid w:val="00975335"/>
    <w:rsid w:val="00975538"/>
    <w:rsid w:val="00975576"/>
    <w:rsid w:val="009755EA"/>
    <w:rsid w:val="009757EB"/>
    <w:rsid w:val="00975A79"/>
    <w:rsid w:val="00975BA8"/>
    <w:rsid w:val="00975F7F"/>
    <w:rsid w:val="009761F0"/>
    <w:rsid w:val="0097674D"/>
    <w:rsid w:val="009768D3"/>
    <w:rsid w:val="009768F0"/>
    <w:rsid w:val="009768FC"/>
    <w:rsid w:val="00976AB6"/>
    <w:rsid w:val="00976AE6"/>
    <w:rsid w:val="00976DD3"/>
    <w:rsid w:val="00977018"/>
    <w:rsid w:val="00977293"/>
    <w:rsid w:val="00977399"/>
    <w:rsid w:val="009776BD"/>
    <w:rsid w:val="0097792E"/>
    <w:rsid w:val="00977AC3"/>
    <w:rsid w:val="00977B65"/>
    <w:rsid w:val="00977D44"/>
    <w:rsid w:val="00977DA7"/>
    <w:rsid w:val="009800AF"/>
    <w:rsid w:val="0098010F"/>
    <w:rsid w:val="00980344"/>
    <w:rsid w:val="00980526"/>
    <w:rsid w:val="009805CC"/>
    <w:rsid w:val="009808C6"/>
    <w:rsid w:val="009808D0"/>
    <w:rsid w:val="00980ADC"/>
    <w:rsid w:val="00980BDA"/>
    <w:rsid w:val="00980C01"/>
    <w:rsid w:val="00980CFD"/>
    <w:rsid w:val="009813AB"/>
    <w:rsid w:val="00981487"/>
    <w:rsid w:val="009817F9"/>
    <w:rsid w:val="00981C21"/>
    <w:rsid w:val="00981E60"/>
    <w:rsid w:val="00981EB7"/>
    <w:rsid w:val="00982020"/>
    <w:rsid w:val="00982220"/>
    <w:rsid w:val="009825D7"/>
    <w:rsid w:val="00982B55"/>
    <w:rsid w:val="00982C18"/>
    <w:rsid w:val="00982D09"/>
    <w:rsid w:val="00982D87"/>
    <w:rsid w:val="00982DC9"/>
    <w:rsid w:val="00982FF3"/>
    <w:rsid w:val="00983064"/>
    <w:rsid w:val="00983335"/>
    <w:rsid w:val="00983401"/>
    <w:rsid w:val="00983580"/>
    <w:rsid w:val="00983770"/>
    <w:rsid w:val="00983A2D"/>
    <w:rsid w:val="00983A64"/>
    <w:rsid w:val="00983BF5"/>
    <w:rsid w:val="00983C44"/>
    <w:rsid w:val="00983D24"/>
    <w:rsid w:val="00984008"/>
    <w:rsid w:val="00984086"/>
    <w:rsid w:val="00984108"/>
    <w:rsid w:val="0098424A"/>
    <w:rsid w:val="00984260"/>
    <w:rsid w:val="00984445"/>
    <w:rsid w:val="009848B3"/>
    <w:rsid w:val="00984A2B"/>
    <w:rsid w:val="00984A7B"/>
    <w:rsid w:val="00984B2D"/>
    <w:rsid w:val="00984D7F"/>
    <w:rsid w:val="00984D9D"/>
    <w:rsid w:val="00984F17"/>
    <w:rsid w:val="0098509B"/>
    <w:rsid w:val="0098516C"/>
    <w:rsid w:val="009852EC"/>
    <w:rsid w:val="009855BB"/>
    <w:rsid w:val="00985773"/>
    <w:rsid w:val="009858A7"/>
    <w:rsid w:val="009859BC"/>
    <w:rsid w:val="00985C6F"/>
    <w:rsid w:val="00986024"/>
    <w:rsid w:val="00986054"/>
    <w:rsid w:val="00986130"/>
    <w:rsid w:val="009863AE"/>
    <w:rsid w:val="00986408"/>
    <w:rsid w:val="009867A7"/>
    <w:rsid w:val="0098682C"/>
    <w:rsid w:val="009868F9"/>
    <w:rsid w:val="00986C53"/>
    <w:rsid w:val="00986FB2"/>
    <w:rsid w:val="00987197"/>
    <w:rsid w:val="009871F9"/>
    <w:rsid w:val="00987E7F"/>
    <w:rsid w:val="00987EDB"/>
    <w:rsid w:val="00987FF8"/>
    <w:rsid w:val="009900D2"/>
    <w:rsid w:val="009902E3"/>
    <w:rsid w:val="009903E0"/>
    <w:rsid w:val="009904AF"/>
    <w:rsid w:val="00990516"/>
    <w:rsid w:val="0099062A"/>
    <w:rsid w:val="0099067B"/>
    <w:rsid w:val="009908F7"/>
    <w:rsid w:val="00990994"/>
    <w:rsid w:val="00990A14"/>
    <w:rsid w:val="00990A46"/>
    <w:rsid w:val="00990C3D"/>
    <w:rsid w:val="00990FC6"/>
    <w:rsid w:val="00991359"/>
    <w:rsid w:val="009915A1"/>
    <w:rsid w:val="00991732"/>
    <w:rsid w:val="00991748"/>
    <w:rsid w:val="0099178B"/>
    <w:rsid w:val="00991CE8"/>
    <w:rsid w:val="00991F74"/>
    <w:rsid w:val="009922BB"/>
    <w:rsid w:val="0099253A"/>
    <w:rsid w:val="00992626"/>
    <w:rsid w:val="009926B1"/>
    <w:rsid w:val="00992762"/>
    <w:rsid w:val="00992919"/>
    <w:rsid w:val="00992927"/>
    <w:rsid w:val="00992B92"/>
    <w:rsid w:val="00992E2C"/>
    <w:rsid w:val="00993622"/>
    <w:rsid w:val="00993891"/>
    <w:rsid w:val="00993A30"/>
    <w:rsid w:val="00993D74"/>
    <w:rsid w:val="00993F93"/>
    <w:rsid w:val="009942C9"/>
    <w:rsid w:val="009943B9"/>
    <w:rsid w:val="009946DD"/>
    <w:rsid w:val="0099498F"/>
    <w:rsid w:val="00994C78"/>
    <w:rsid w:val="009950A8"/>
    <w:rsid w:val="00995551"/>
    <w:rsid w:val="009956E4"/>
    <w:rsid w:val="009958BD"/>
    <w:rsid w:val="00995C67"/>
    <w:rsid w:val="00995CC6"/>
    <w:rsid w:val="00995DC3"/>
    <w:rsid w:val="00995EA1"/>
    <w:rsid w:val="00995FE6"/>
    <w:rsid w:val="00996291"/>
    <w:rsid w:val="00996784"/>
    <w:rsid w:val="00996B33"/>
    <w:rsid w:val="00996BE5"/>
    <w:rsid w:val="00996C4D"/>
    <w:rsid w:val="00996EE5"/>
    <w:rsid w:val="00997329"/>
    <w:rsid w:val="00997428"/>
    <w:rsid w:val="00997445"/>
    <w:rsid w:val="00997741"/>
    <w:rsid w:val="0099778F"/>
    <w:rsid w:val="009977A0"/>
    <w:rsid w:val="009979DD"/>
    <w:rsid w:val="00997A8B"/>
    <w:rsid w:val="00997D83"/>
    <w:rsid w:val="009A0033"/>
    <w:rsid w:val="009A06EF"/>
    <w:rsid w:val="009A070A"/>
    <w:rsid w:val="009A079F"/>
    <w:rsid w:val="009A0A3D"/>
    <w:rsid w:val="009A0C77"/>
    <w:rsid w:val="009A0FCB"/>
    <w:rsid w:val="009A109E"/>
    <w:rsid w:val="009A1966"/>
    <w:rsid w:val="009A1CDB"/>
    <w:rsid w:val="009A2020"/>
    <w:rsid w:val="009A2555"/>
    <w:rsid w:val="009A25E4"/>
    <w:rsid w:val="009A2938"/>
    <w:rsid w:val="009A2D0E"/>
    <w:rsid w:val="009A2D6A"/>
    <w:rsid w:val="009A2F86"/>
    <w:rsid w:val="009A300C"/>
    <w:rsid w:val="009A3130"/>
    <w:rsid w:val="009A318A"/>
    <w:rsid w:val="009A32DB"/>
    <w:rsid w:val="009A33AA"/>
    <w:rsid w:val="009A34DE"/>
    <w:rsid w:val="009A369F"/>
    <w:rsid w:val="009A426C"/>
    <w:rsid w:val="009A4569"/>
    <w:rsid w:val="009A49B4"/>
    <w:rsid w:val="009A52D8"/>
    <w:rsid w:val="009A531D"/>
    <w:rsid w:val="009A5558"/>
    <w:rsid w:val="009A578C"/>
    <w:rsid w:val="009A57B2"/>
    <w:rsid w:val="009A5966"/>
    <w:rsid w:val="009A5FD9"/>
    <w:rsid w:val="009A5FFA"/>
    <w:rsid w:val="009A60B2"/>
    <w:rsid w:val="009A6236"/>
    <w:rsid w:val="009A639E"/>
    <w:rsid w:val="009A63EB"/>
    <w:rsid w:val="009A64D5"/>
    <w:rsid w:val="009A6566"/>
    <w:rsid w:val="009A66DF"/>
    <w:rsid w:val="009A695B"/>
    <w:rsid w:val="009A6D6E"/>
    <w:rsid w:val="009A72DB"/>
    <w:rsid w:val="009A76B7"/>
    <w:rsid w:val="009A79C3"/>
    <w:rsid w:val="009B033E"/>
    <w:rsid w:val="009B0677"/>
    <w:rsid w:val="009B09DF"/>
    <w:rsid w:val="009B0CC1"/>
    <w:rsid w:val="009B0D00"/>
    <w:rsid w:val="009B0F93"/>
    <w:rsid w:val="009B121A"/>
    <w:rsid w:val="009B135D"/>
    <w:rsid w:val="009B1A55"/>
    <w:rsid w:val="009B1AA4"/>
    <w:rsid w:val="009B1AF2"/>
    <w:rsid w:val="009B1E08"/>
    <w:rsid w:val="009B1E21"/>
    <w:rsid w:val="009B1EB7"/>
    <w:rsid w:val="009B2021"/>
    <w:rsid w:val="009B2A96"/>
    <w:rsid w:val="009B2ED2"/>
    <w:rsid w:val="009B2F77"/>
    <w:rsid w:val="009B3127"/>
    <w:rsid w:val="009B351A"/>
    <w:rsid w:val="009B3BC8"/>
    <w:rsid w:val="009B3D55"/>
    <w:rsid w:val="009B3E66"/>
    <w:rsid w:val="009B3EFD"/>
    <w:rsid w:val="009B3F03"/>
    <w:rsid w:val="009B411A"/>
    <w:rsid w:val="009B47E6"/>
    <w:rsid w:val="009B480B"/>
    <w:rsid w:val="009B493C"/>
    <w:rsid w:val="009B4AC7"/>
    <w:rsid w:val="009B4B17"/>
    <w:rsid w:val="009B4F65"/>
    <w:rsid w:val="009B4FA0"/>
    <w:rsid w:val="009B50B5"/>
    <w:rsid w:val="009B53FE"/>
    <w:rsid w:val="009B5694"/>
    <w:rsid w:val="009B5930"/>
    <w:rsid w:val="009B5ED3"/>
    <w:rsid w:val="009B5FB8"/>
    <w:rsid w:val="009B6197"/>
    <w:rsid w:val="009B668A"/>
    <w:rsid w:val="009B673A"/>
    <w:rsid w:val="009B67B7"/>
    <w:rsid w:val="009B694E"/>
    <w:rsid w:val="009B6AA2"/>
    <w:rsid w:val="009B6AA8"/>
    <w:rsid w:val="009B6BA7"/>
    <w:rsid w:val="009B6E5A"/>
    <w:rsid w:val="009B6F45"/>
    <w:rsid w:val="009B6F8C"/>
    <w:rsid w:val="009B7170"/>
    <w:rsid w:val="009B7214"/>
    <w:rsid w:val="009B7399"/>
    <w:rsid w:val="009B73C6"/>
    <w:rsid w:val="009B75B0"/>
    <w:rsid w:val="009B75C0"/>
    <w:rsid w:val="009B7680"/>
    <w:rsid w:val="009B76C4"/>
    <w:rsid w:val="009B78B8"/>
    <w:rsid w:val="009B7C3B"/>
    <w:rsid w:val="009C029E"/>
    <w:rsid w:val="009C036A"/>
    <w:rsid w:val="009C066B"/>
    <w:rsid w:val="009C078A"/>
    <w:rsid w:val="009C07A0"/>
    <w:rsid w:val="009C07A4"/>
    <w:rsid w:val="009C09EF"/>
    <w:rsid w:val="009C0CA1"/>
    <w:rsid w:val="009C0CD0"/>
    <w:rsid w:val="009C1559"/>
    <w:rsid w:val="009C1753"/>
    <w:rsid w:val="009C1958"/>
    <w:rsid w:val="009C1A8A"/>
    <w:rsid w:val="009C1B08"/>
    <w:rsid w:val="009C1B42"/>
    <w:rsid w:val="009C1B8D"/>
    <w:rsid w:val="009C1D25"/>
    <w:rsid w:val="009C1E8C"/>
    <w:rsid w:val="009C26FF"/>
    <w:rsid w:val="009C2BD3"/>
    <w:rsid w:val="009C2E2B"/>
    <w:rsid w:val="009C2F42"/>
    <w:rsid w:val="009C2F89"/>
    <w:rsid w:val="009C362A"/>
    <w:rsid w:val="009C363B"/>
    <w:rsid w:val="009C3CD9"/>
    <w:rsid w:val="009C4005"/>
    <w:rsid w:val="009C40B5"/>
    <w:rsid w:val="009C4295"/>
    <w:rsid w:val="009C42CF"/>
    <w:rsid w:val="009C4365"/>
    <w:rsid w:val="009C44B0"/>
    <w:rsid w:val="009C492F"/>
    <w:rsid w:val="009C4948"/>
    <w:rsid w:val="009C4BD5"/>
    <w:rsid w:val="009C4D77"/>
    <w:rsid w:val="009C5049"/>
    <w:rsid w:val="009C5206"/>
    <w:rsid w:val="009C5387"/>
    <w:rsid w:val="009C5686"/>
    <w:rsid w:val="009C5BEA"/>
    <w:rsid w:val="009C5C66"/>
    <w:rsid w:val="009C6278"/>
    <w:rsid w:val="009C6337"/>
    <w:rsid w:val="009C66A7"/>
    <w:rsid w:val="009C6AE8"/>
    <w:rsid w:val="009C6D00"/>
    <w:rsid w:val="009C71FB"/>
    <w:rsid w:val="009C7226"/>
    <w:rsid w:val="009C7295"/>
    <w:rsid w:val="009C72B2"/>
    <w:rsid w:val="009C72E2"/>
    <w:rsid w:val="009C72F2"/>
    <w:rsid w:val="009C73A7"/>
    <w:rsid w:val="009C74C9"/>
    <w:rsid w:val="009C79CC"/>
    <w:rsid w:val="009C7B7E"/>
    <w:rsid w:val="009C7E59"/>
    <w:rsid w:val="009C7EAE"/>
    <w:rsid w:val="009C7EE6"/>
    <w:rsid w:val="009D0086"/>
    <w:rsid w:val="009D01B4"/>
    <w:rsid w:val="009D0236"/>
    <w:rsid w:val="009D024D"/>
    <w:rsid w:val="009D0322"/>
    <w:rsid w:val="009D0338"/>
    <w:rsid w:val="009D044D"/>
    <w:rsid w:val="009D0478"/>
    <w:rsid w:val="009D049C"/>
    <w:rsid w:val="009D06B6"/>
    <w:rsid w:val="009D0929"/>
    <w:rsid w:val="009D0E39"/>
    <w:rsid w:val="009D0FCB"/>
    <w:rsid w:val="009D176F"/>
    <w:rsid w:val="009D1EA4"/>
    <w:rsid w:val="009D20EB"/>
    <w:rsid w:val="009D2132"/>
    <w:rsid w:val="009D242E"/>
    <w:rsid w:val="009D259E"/>
    <w:rsid w:val="009D2BB3"/>
    <w:rsid w:val="009D2C75"/>
    <w:rsid w:val="009D30FE"/>
    <w:rsid w:val="009D34D9"/>
    <w:rsid w:val="009D3A86"/>
    <w:rsid w:val="009D3D12"/>
    <w:rsid w:val="009D3EC1"/>
    <w:rsid w:val="009D41CB"/>
    <w:rsid w:val="009D4787"/>
    <w:rsid w:val="009D4871"/>
    <w:rsid w:val="009D48B2"/>
    <w:rsid w:val="009D4C16"/>
    <w:rsid w:val="009D545B"/>
    <w:rsid w:val="009D5D0E"/>
    <w:rsid w:val="009D5EB1"/>
    <w:rsid w:val="009D5EC7"/>
    <w:rsid w:val="009D63D7"/>
    <w:rsid w:val="009D6469"/>
    <w:rsid w:val="009D6775"/>
    <w:rsid w:val="009D6822"/>
    <w:rsid w:val="009D6B8F"/>
    <w:rsid w:val="009D701D"/>
    <w:rsid w:val="009D7208"/>
    <w:rsid w:val="009D7234"/>
    <w:rsid w:val="009D7642"/>
    <w:rsid w:val="009D7B69"/>
    <w:rsid w:val="009D7BC1"/>
    <w:rsid w:val="009D7BE0"/>
    <w:rsid w:val="009D7DDE"/>
    <w:rsid w:val="009D7EA3"/>
    <w:rsid w:val="009D7EC1"/>
    <w:rsid w:val="009E04D0"/>
    <w:rsid w:val="009E0562"/>
    <w:rsid w:val="009E06AC"/>
    <w:rsid w:val="009E09B6"/>
    <w:rsid w:val="009E0B45"/>
    <w:rsid w:val="009E1010"/>
    <w:rsid w:val="009E1168"/>
    <w:rsid w:val="009E117D"/>
    <w:rsid w:val="009E122A"/>
    <w:rsid w:val="009E1237"/>
    <w:rsid w:val="009E1248"/>
    <w:rsid w:val="009E13B9"/>
    <w:rsid w:val="009E165B"/>
    <w:rsid w:val="009E16BF"/>
    <w:rsid w:val="009E1BD9"/>
    <w:rsid w:val="009E1E18"/>
    <w:rsid w:val="009E1FBF"/>
    <w:rsid w:val="009E1FD1"/>
    <w:rsid w:val="009E2429"/>
    <w:rsid w:val="009E25A3"/>
    <w:rsid w:val="009E281B"/>
    <w:rsid w:val="009E2B4C"/>
    <w:rsid w:val="009E2C1F"/>
    <w:rsid w:val="009E30B5"/>
    <w:rsid w:val="009E32E4"/>
    <w:rsid w:val="009E344C"/>
    <w:rsid w:val="009E35DB"/>
    <w:rsid w:val="009E3976"/>
    <w:rsid w:val="009E40DB"/>
    <w:rsid w:val="009E4CBE"/>
    <w:rsid w:val="009E522B"/>
    <w:rsid w:val="009E530A"/>
    <w:rsid w:val="009E53B9"/>
    <w:rsid w:val="009E5663"/>
    <w:rsid w:val="009E5929"/>
    <w:rsid w:val="009E5954"/>
    <w:rsid w:val="009E5A2B"/>
    <w:rsid w:val="009E5AD2"/>
    <w:rsid w:val="009E641B"/>
    <w:rsid w:val="009E64F6"/>
    <w:rsid w:val="009E699C"/>
    <w:rsid w:val="009E6DB8"/>
    <w:rsid w:val="009E6E20"/>
    <w:rsid w:val="009E6E4B"/>
    <w:rsid w:val="009E7D1D"/>
    <w:rsid w:val="009E7D70"/>
    <w:rsid w:val="009F0071"/>
    <w:rsid w:val="009F01CA"/>
    <w:rsid w:val="009F01E3"/>
    <w:rsid w:val="009F07A1"/>
    <w:rsid w:val="009F0813"/>
    <w:rsid w:val="009F0BEA"/>
    <w:rsid w:val="009F0C4E"/>
    <w:rsid w:val="009F114B"/>
    <w:rsid w:val="009F1271"/>
    <w:rsid w:val="009F18CC"/>
    <w:rsid w:val="009F1978"/>
    <w:rsid w:val="009F1A49"/>
    <w:rsid w:val="009F1B59"/>
    <w:rsid w:val="009F1BD5"/>
    <w:rsid w:val="009F1D55"/>
    <w:rsid w:val="009F1DEA"/>
    <w:rsid w:val="009F1F5F"/>
    <w:rsid w:val="009F205F"/>
    <w:rsid w:val="009F2138"/>
    <w:rsid w:val="009F213D"/>
    <w:rsid w:val="009F222C"/>
    <w:rsid w:val="009F229E"/>
    <w:rsid w:val="009F240A"/>
    <w:rsid w:val="009F2482"/>
    <w:rsid w:val="009F261F"/>
    <w:rsid w:val="009F2654"/>
    <w:rsid w:val="009F26C1"/>
    <w:rsid w:val="009F27EC"/>
    <w:rsid w:val="009F2938"/>
    <w:rsid w:val="009F2DD7"/>
    <w:rsid w:val="009F2F6F"/>
    <w:rsid w:val="009F32D6"/>
    <w:rsid w:val="009F3685"/>
    <w:rsid w:val="009F3704"/>
    <w:rsid w:val="009F3B47"/>
    <w:rsid w:val="009F3BFE"/>
    <w:rsid w:val="009F3C6D"/>
    <w:rsid w:val="009F3C79"/>
    <w:rsid w:val="009F3DA7"/>
    <w:rsid w:val="009F3EEA"/>
    <w:rsid w:val="009F3F3C"/>
    <w:rsid w:val="009F4580"/>
    <w:rsid w:val="009F4BF9"/>
    <w:rsid w:val="009F4FCF"/>
    <w:rsid w:val="009F52E4"/>
    <w:rsid w:val="009F551E"/>
    <w:rsid w:val="009F597E"/>
    <w:rsid w:val="009F59CB"/>
    <w:rsid w:val="009F5FA9"/>
    <w:rsid w:val="009F66D2"/>
    <w:rsid w:val="009F707E"/>
    <w:rsid w:val="009F7424"/>
    <w:rsid w:val="009F7435"/>
    <w:rsid w:val="009F75C8"/>
    <w:rsid w:val="009F792B"/>
    <w:rsid w:val="009F7A77"/>
    <w:rsid w:val="009F7AE4"/>
    <w:rsid w:val="009F7C41"/>
    <w:rsid w:val="009F7E55"/>
    <w:rsid w:val="00A001FA"/>
    <w:rsid w:val="00A00211"/>
    <w:rsid w:val="00A00216"/>
    <w:rsid w:val="00A0080A"/>
    <w:rsid w:val="00A00D2E"/>
    <w:rsid w:val="00A01037"/>
    <w:rsid w:val="00A0118F"/>
    <w:rsid w:val="00A01284"/>
    <w:rsid w:val="00A0151F"/>
    <w:rsid w:val="00A01531"/>
    <w:rsid w:val="00A0153A"/>
    <w:rsid w:val="00A01824"/>
    <w:rsid w:val="00A018B6"/>
    <w:rsid w:val="00A01984"/>
    <w:rsid w:val="00A01BB5"/>
    <w:rsid w:val="00A01EEC"/>
    <w:rsid w:val="00A02486"/>
    <w:rsid w:val="00A02C41"/>
    <w:rsid w:val="00A02EAC"/>
    <w:rsid w:val="00A03086"/>
    <w:rsid w:val="00A034CE"/>
    <w:rsid w:val="00A03D3B"/>
    <w:rsid w:val="00A041BF"/>
    <w:rsid w:val="00A044C9"/>
    <w:rsid w:val="00A044FA"/>
    <w:rsid w:val="00A04604"/>
    <w:rsid w:val="00A047C5"/>
    <w:rsid w:val="00A04A8B"/>
    <w:rsid w:val="00A04FB2"/>
    <w:rsid w:val="00A0504B"/>
    <w:rsid w:val="00A05156"/>
    <w:rsid w:val="00A0531C"/>
    <w:rsid w:val="00A059EE"/>
    <w:rsid w:val="00A05ABE"/>
    <w:rsid w:val="00A05D5C"/>
    <w:rsid w:val="00A05F20"/>
    <w:rsid w:val="00A06108"/>
    <w:rsid w:val="00A062F9"/>
    <w:rsid w:val="00A06620"/>
    <w:rsid w:val="00A066DF"/>
    <w:rsid w:val="00A0675A"/>
    <w:rsid w:val="00A069AC"/>
    <w:rsid w:val="00A06A9A"/>
    <w:rsid w:val="00A06B5C"/>
    <w:rsid w:val="00A06DD1"/>
    <w:rsid w:val="00A06ED2"/>
    <w:rsid w:val="00A070EA"/>
    <w:rsid w:val="00A07107"/>
    <w:rsid w:val="00A0714F"/>
    <w:rsid w:val="00A071B5"/>
    <w:rsid w:val="00A07213"/>
    <w:rsid w:val="00A07361"/>
    <w:rsid w:val="00A073FC"/>
    <w:rsid w:val="00A0747C"/>
    <w:rsid w:val="00A07481"/>
    <w:rsid w:val="00A074A6"/>
    <w:rsid w:val="00A07833"/>
    <w:rsid w:val="00A07BF4"/>
    <w:rsid w:val="00A101BF"/>
    <w:rsid w:val="00A10856"/>
    <w:rsid w:val="00A10F8A"/>
    <w:rsid w:val="00A11396"/>
    <w:rsid w:val="00A11727"/>
    <w:rsid w:val="00A11844"/>
    <w:rsid w:val="00A1199C"/>
    <w:rsid w:val="00A11AF0"/>
    <w:rsid w:val="00A11BE4"/>
    <w:rsid w:val="00A11F6D"/>
    <w:rsid w:val="00A123E1"/>
    <w:rsid w:val="00A12703"/>
    <w:rsid w:val="00A13368"/>
    <w:rsid w:val="00A13415"/>
    <w:rsid w:val="00A1385A"/>
    <w:rsid w:val="00A13C6B"/>
    <w:rsid w:val="00A13CBA"/>
    <w:rsid w:val="00A13CD9"/>
    <w:rsid w:val="00A13F19"/>
    <w:rsid w:val="00A14015"/>
    <w:rsid w:val="00A14102"/>
    <w:rsid w:val="00A14207"/>
    <w:rsid w:val="00A14994"/>
    <w:rsid w:val="00A14A0A"/>
    <w:rsid w:val="00A14AA6"/>
    <w:rsid w:val="00A14D01"/>
    <w:rsid w:val="00A14DB1"/>
    <w:rsid w:val="00A14DD8"/>
    <w:rsid w:val="00A14EF0"/>
    <w:rsid w:val="00A14F14"/>
    <w:rsid w:val="00A150A9"/>
    <w:rsid w:val="00A15AAB"/>
    <w:rsid w:val="00A15AFE"/>
    <w:rsid w:val="00A15C54"/>
    <w:rsid w:val="00A15C76"/>
    <w:rsid w:val="00A15F73"/>
    <w:rsid w:val="00A15F7E"/>
    <w:rsid w:val="00A15FDF"/>
    <w:rsid w:val="00A16136"/>
    <w:rsid w:val="00A16317"/>
    <w:rsid w:val="00A16331"/>
    <w:rsid w:val="00A164BD"/>
    <w:rsid w:val="00A16594"/>
    <w:rsid w:val="00A166BC"/>
    <w:rsid w:val="00A16A14"/>
    <w:rsid w:val="00A16C07"/>
    <w:rsid w:val="00A16D68"/>
    <w:rsid w:val="00A173B8"/>
    <w:rsid w:val="00A17555"/>
    <w:rsid w:val="00A17688"/>
    <w:rsid w:val="00A1777A"/>
    <w:rsid w:val="00A178D4"/>
    <w:rsid w:val="00A17919"/>
    <w:rsid w:val="00A17B09"/>
    <w:rsid w:val="00A17C2C"/>
    <w:rsid w:val="00A202F5"/>
    <w:rsid w:val="00A2046E"/>
    <w:rsid w:val="00A20629"/>
    <w:rsid w:val="00A207EE"/>
    <w:rsid w:val="00A208ED"/>
    <w:rsid w:val="00A209F9"/>
    <w:rsid w:val="00A20C58"/>
    <w:rsid w:val="00A20C67"/>
    <w:rsid w:val="00A20DAA"/>
    <w:rsid w:val="00A20F39"/>
    <w:rsid w:val="00A20F82"/>
    <w:rsid w:val="00A2104B"/>
    <w:rsid w:val="00A211FA"/>
    <w:rsid w:val="00A212E9"/>
    <w:rsid w:val="00A21910"/>
    <w:rsid w:val="00A21938"/>
    <w:rsid w:val="00A220FD"/>
    <w:rsid w:val="00A22605"/>
    <w:rsid w:val="00A22625"/>
    <w:rsid w:val="00A2268A"/>
    <w:rsid w:val="00A22881"/>
    <w:rsid w:val="00A22BFF"/>
    <w:rsid w:val="00A22D8D"/>
    <w:rsid w:val="00A22F1C"/>
    <w:rsid w:val="00A22FEF"/>
    <w:rsid w:val="00A23128"/>
    <w:rsid w:val="00A23709"/>
    <w:rsid w:val="00A23B9B"/>
    <w:rsid w:val="00A23D8D"/>
    <w:rsid w:val="00A24427"/>
    <w:rsid w:val="00A24590"/>
    <w:rsid w:val="00A24923"/>
    <w:rsid w:val="00A24A0F"/>
    <w:rsid w:val="00A24A2A"/>
    <w:rsid w:val="00A24E99"/>
    <w:rsid w:val="00A24FDD"/>
    <w:rsid w:val="00A25054"/>
    <w:rsid w:val="00A2523A"/>
    <w:rsid w:val="00A2529F"/>
    <w:rsid w:val="00A25824"/>
    <w:rsid w:val="00A2583B"/>
    <w:rsid w:val="00A2588E"/>
    <w:rsid w:val="00A258C5"/>
    <w:rsid w:val="00A25C3A"/>
    <w:rsid w:val="00A2618F"/>
    <w:rsid w:val="00A261A5"/>
    <w:rsid w:val="00A26623"/>
    <w:rsid w:val="00A26C16"/>
    <w:rsid w:val="00A26C3A"/>
    <w:rsid w:val="00A26CDF"/>
    <w:rsid w:val="00A26D6F"/>
    <w:rsid w:val="00A26EF5"/>
    <w:rsid w:val="00A27541"/>
    <w:rsid w:val="00A27553"/>
    <w:rsid w:val="00A27583"/>
    <w:rsid w:val="00A27C34"/>
    <w:rsid w:val="00A27F30"/>
    <w:rsid w:val="00A27FAF"/>
    <w:rsid w:val="00A30513"/>
    <w:rsid w:val="00A3074B"/>
    <w:rsid w:val="00A30AB3"/>
    <w:rsid w:val="00A30CAF"/>
    <w:rsid w:val="00A30EB9"/>
    <w:rsid w:val="00A310D5"/>
    <w:rsid w:val="00A312A9"/>
    <w:rsid w:val="00A312C4"/>
    <w:rsid w:val="00A3140D"/>
    <w:rsid w:val="00A31477"/>
    <w:rsid w:val="00A31948"/>
    <w:rsid w:val="00A31C17"/>
    <w:rsid w:val="00A31C2C"/>
    <w:rsid w:val="00A31DDD"/>
    <w:rsid w:val="00A322F0"/>
    <w:rsid w:val="00A32519"/>
    <w:rsid w:val="00A32C0B"/>
    <w:rsid w:val="00A32DD9"/>
    <w:rsid w:val="00A32DF5"/>
    <w:rsid w:val="00A332D5"/>
    <w:rsid w:val="00A3343B"/>
    <w:rsid w:val="00A3357E"/>
    <w:rsid w:val="00A33E8C"/>
    <w:rsid w:val="00A33EFF"/>
    <w:rsid w:val="00A34162"/>
    <w:rsid w:val="00A34186"/>
    <w:rsid w:val="00A34592"/>
    <w:rsid w:val="00A345CF"/>
    <w:rsid w:val="00A348C9"/>
    <w:rsid w:val="00A34A13"/>
    <w:rsid w:val="00A34C29"/>
    <w:rsid w:val="00A34EFC"/>
    <w:rsid w:val="00A3527F"/>
    <w:rsid w:val="00A35598"/>
    <w:rsid w:val="00A3579C"/>
    <w:rsid w:val="00A359CF"/>
    <w:rsid w:val="00A35B8F"/>
    <w:rsid w:val="00A35C3E"/>
    <w:rsid w:val="00A35FD1"/>
    <w:rsid w:val="00A3620E"/>
    <w:rsid w:val="00A36ACE"/>
    <w:rsid w:val="00A36E89"/>
    <w:rsid w:val="00A37157"/>
    <w:rsid w:val="00A37432"/>
    <w:rsid w:val="00A37627"/>
    <w:rsid w:val="00A3792D"/>
    <w:rsid w:val="00A4013A"/>
    <w:rsid w:val="00A4046A"/>
    <w:rsid w:val="00A404D3"/>
    <w:rsid w:val="00A405D7"/>
    <w:rsid w:val="00A40680"/>
    <w:rsid w:val="00A408E4"/>
    <w:rsid w:val="00A40CF7"/>
    <w:rsid w:val="00A41111"/>
    <w:rsid w:val="00A41363"/>
    <w:rsid w:val="00A41417"/>
    <w:rsid w:val="00A41A13"/>
    <w:rsid w:val="00A41BD9"/>
    <w:rsid w:val="00A41DB6"/>
    <w:rsid w:val="00A41F28"/>
    <w:rsid w:val="00A42367"/>
    <w:rsid w:val="00A424A0"/>
    <w:rsid w:val="00A4254F"/>
    <w:rsid w:val="00A425A0"/>
    <w:rsid w:val="00A426BE"/>
    <w:rsid w:val="00A42AED"/>
    <w:rsid w:val="00A42EC8"/>
    <w:rsid w:val="00A436AC"/>
    <w:rsid w:val="00A43730"/>
    <w:rsid w:val="00A43781"/>
    <w:rsid w:val="00A43841"/>
    <w:rsid w:val="00A43D73"/>
    <w:rsid w:val="00A43ECA"/>
    <w:rsid w:val="00A44035"/>
    <w:rsid w:val="00A44379"/>
    <w:rsid w:val="00A44538"/>
    <w:rsid w:val="00A44948"/>
    <w:rsid w:val="00A4499E"/>
    <w:rsid w:val="00A452D0"/>
    <w:rsid w:val="00A45404"/>
    <w:rsid w:val="00A4555F"/>
    <w:rsid w:val="00A456D8"/>
    <w:rsid w:val="00A461E2"/>
    <w:rsid w:val="00A4630D"/>
    <w:rsid w:val="00A4669D"/>
    <w:rsid w:val="00A468C3"/>
    <w:rsid w:val="00A46DB3"/>
    <w:rsid w:val="00A46DDB"/>
    <w:rsid w:val="00A4726E"/>
    <w:rsid w:val="00A47902"/>
    <w:rsid w:val="00A47CF8"/>
    <w:rsid w:val="00A47EAE"/>
    <w:rsid w:val="00A50008"/>
    <w:rsid w:val="00A500D6"/>
    <w:rsid w:val="00A50268"/>
    <w:rsid w:val="00A503CC"/>
    <w:rsid w:val="00A5045F"/>
    <w:rsid w:val="00A504FA"/>
    <w:rsid w:val="00A50786"/>
    <w:rsid w:val="00A50AC1"/>
    <w:rsid w:val="00A50C19"/>
    <w:rsid w:val="00A50E74"/>
    <w:rsid w:val="00A511E1"/>
    <w:rsid w:val="00A51257"/>
    <w:rsid w:val="00A515C9"/>
    <w:rsid w:val="00A5169B"/>
    <w:rsid w:val="00A51774"/>
    <w:rsid w:val="00A51903"/>
    <w:rsid w:val="00A51951"/>
    <w:rsid w:val="00A51D2B"/>
    <w:rsid w:val="00A51EA2"/>
    <w:rsid w:val="00A51EDE"/>
    <w:rsid w:val="00A524EF"/>
    <w:rsid w:val="00A52669"/>
    <w:rsid w:val="00A52730"/>
    <w:rsid w:val="00A52771"/>
    <w:rsid w:val="00A52BCE"/>
    <w:rsid w:val="00A52EA3"/>
    <w:rsid w:val="00A53027"/>
    <w:rsid w:val="00A5314D"/>
    <w:rsid w:val="00A531D7"/>
    <w:rsid w:val="00A532B7"/>
    <w:rsid w:val="00A5348F"/>
    <w:rsid w:val="00A53794"/>
    <w:rsid w:val="00A537B3"/>
    <w:rsid w:val="00A53BC5"/>
    <w:rsid w:val="00A540F8"/>
    <w:rsid w:val="00A541C8"/>
    <w:rsid w:val="00A54234"/>
    <w:rsid w:val="00A5447B"/>
    <w:rsid w:val="00A54B13"/>
    <w:rsid w:val="00A54B30"/>
    <w:rsid w:val="00A54DAE"/>
    <w:rsid w:val="00A55147"/>
    <w:rsid w:val="00A55477"/>
    <w:rsid w:val="00A557D3"/>
    <w:rsid w:val="00A559B3"/>
    <w:rsid w:val="00A55FC4"/>
    <w:rsid w:val="00A561E7"/>
    <w:rsid w:val="00A56223"/>
    <w:rsid w:val="00A568DC"/>
    <w:rsid w:val="00A569B4"/>
    <w:rsid w:val="00A56AED"/>
    <w:rsid w:val="00A56D40"/>
    <w:rsid w:val="00A56DB7"/>
    <w:rsid w:val="00A57389"/>
    <w:rsid w:val="00A5769C"/>
    <w:rsid w:val="00A57761"/>
    <w:rsid w:val="00A57D43"/>
    <w:rsid w:val="00A57EBA"/>
    <w:rsid w:val="00A600CB"/>
    <w:rsid w:val="00A6014D"/>
    <w:rsid w:val="00A60493"/>
    <w:rsid w:val="00A604C6"/>
    <w:rsid w:val="00A604E3"/>
    <w:rsid w:val="00A605E2"/>
    <w:rsid w:val="00A607A9"/>
    <w:rsid w:val="00A60CA8"/>
    <w:rsid w:val="00A60D9F"/>
    <w:rsid w:val="00A60F69"/>
    <w:rsid w:val="00A611BC"/>
    <w:rsid w:val="00A611DB"/>
    <w:rsid w:val="00A6152C"/>
    <w:rsid w:val="00A6163D"/>
    <w:rsid w:val="00A616A5"/>
    <w:rsid w:val="00A6174B"/>
    <w:rsid w:val="00A61891"/>
    <w:rsid w:val="00A6197E"/>
    <w:rsid w:val="00A61E60"/>
    <w:rsid w:val="00A6241A"/>
    <w:rsid w:val="00A62D3A"/>
    <w:rsid w:val="00A62D42"/>
    <w:rsid w:val="00A634F1"/>
    <w:rsid w:val="00A63655"/>
    <w:rsid w:val="00A63691"/>
    <w:rsid w:val="00A637FA"/>
    <w:rsid w:val="00A63A36"/>
    <w:rsid w:val="00A63BE2"/>
    <w:rsid w:val="00A63D50"/>
    <w:rsid w:val="00A63DF0"/>
    <w:rsid w:val="00A6469C"/>
    <w:rsid w:val="00A64C1F"/>
    <w:rsid w:val="00A64C31"/>
    <w:rsid w:val="00A64D21"/>
    <w:rsid w:val="00A650B9"/>
    <w:rsid w:val="00A650D3"/>
    <w:rsid w:val="00A65171"/>
    <w:rsid w:val="00A65502"/>
    <w:rsid w:val="00A6575E"/>
    <w:rsid w:val="00A65878"/>
    <w:rsid w:val="00A65B33"/>
    <w:rsid w:val="00A65D09"/>
    <w:rsid w:val="00A65E85"/>
    <w:rsid w:val="00A65EE5"/>
    <w:rsid w:val="00A65EE6"/>
    <w:rsid w:val="00A65FF2"/>
    <w:rsid w:val="00A66EF7"/>
    <w:rsid w:val="00A6702E"/>
    <w:rsid w:val="00A670BF"/>
    <w:rsid w:val="00A6711B"/>
    <w:rsid w:val="00A672FC"/>
    <w:rsid w:val="00A67611"/>
    <w:rsid w:val="00A67654"/>
    <w:rsid w:val="00A67DD8"/>
    <w:rsid w:val="00A67F98"/>
    <w:rsid w:val="00A70451"/>
    <w:rsid w:val="00A7113D"/>
    <w:rsid w:val="00A71260"/>
    <w:rsid w:val="00A7152A"/>
    <w:rsid w:val="00A71E9F"/>
    <w:rsid w:val="00A71EDB"/>
    <w:rsid w:val="00A72684"/>
    <w:rsid w:val="00A728EE"/>
    <w:rsid w:val="00A72D7E"/>
    <w:rsid w:val="00A72EDA"/>
    <w:rsid w:val="00A73041"/>
    <w:rsid w:val="00A730B7"/>
    <w:rsid w:val="00A7310B"/>
    <w:rsid w:val="00A7322C"/>
    <w:rsid w:val="00A733E4"/>
    <w:rsid w:val="00A7340C"/>
    <w:rsid w:val="00A736F2"/>
    <w:rsid w:val="00A73BA0"/>
    <w:rsid w:val="00A74084"/>
    <w:rsid w:val="00A74850"/>
    <w:rsid w:val="00A7488B"/>
    <w:rsid w:val="00A749A4"/>
    <w:rsid w:val="00A74A38"/>
    <w:rsid w:val="00A74DA4"/>
    <w:rsid w:val="00A74E9B"/>
    <w:rsid w:val="00A75166"/>
    <w:rsid w:val="00A752D1"/>
    <w:rsid w:val="00A7535D"/>
    <w:rsid w:val="00A75775"/>
    <w:rsid w:val="00A75821"/>
    <w:rsid w:val="00A75A67"/>
    <w:rsid w:val="00A75B3C"/>
    <w:rsid w:val="00A75DB4"/>
    <w:rsid w:val="00A75ED7"/>
    <w:rsid w:val="00A75EDF"/>
    <w:rsid w:val="00A760E1"/>
    <w:rsid w:val="00A7652C"/>
    <w:rsid w:val="00A765F1"/>
    <w:rsid w:val="00A769FF"/>
    <w:rsid w:val="00A76B26"/>
    <w:rsid w:val="00A76E57"/>
    <w:rsid w:val="00A76EAD"/>
    <w:rsid w:val="00A770A1"/>
    <w:rsid w:val="00A770CC"/>
    <w:rsid w:val="00A77267"/>
    <w:rsid w:val="00A772B5"/>
    <w:rsid w:val="00A77491"/>
    <w:rsid w:val="00A777D8"/>
    <w:rsid w:val="00A77836"/>
    <w:rsid w:val="00A77A60"/>
    <w:rsid w:val="00A77DC8"/>
    <w:rsid w:val="00A77EFE"/>
    <w:rsid w:val="00A77F93"/>
    <w:rsid w:val="00A800D3"/>
    <w:rsid w:val="00A800E9"/>
    <w:rsid w:val="00A8069A"/>
    <w:rsid w:val="00A80827"/>
    <w:rsid w:val="00A80968"/>
    <w:rsid w:val="00A80AF1"/>
    <w:rsid w:val="00A80BEC"/>
    <w:rsid w:val="00A813C2"/>
    <w:rsid w:val="00A81648"/>
    <w:rsid w:val="00A816CF"/>
    <w:rsid w:val="00A81789"/>
    <w:rsid w:val="00A81C0D"/>
    <w:rsid w:val="00A81C23"/>
    <w:rsid w:val="00A81EF5"/>
    <w:rsid w:val="00A820E0"/>
    <w:rsid w:val="00A82375"/>
    <w:rsid w:val="00A8261D"/>
    <w:rsid w:val="00A82E83"/>
    <w:rsid w:val="00A8367E"/>
    <w:rsid w:val="00A839B6"/>
    <w:rsid w:val="00A83E7C"/>
    <w:rsid w:val="00A83F98"/>
    <w:rsid w:val="00A840CA"/>
    <w:rsid w:val="00A842DB"/>
    <w:rsid w:val="00A84425"/>
    <w:rsid w:val="00A847BE"/>
    <w:rsid w:val="00A85084"/>
    <w:rsid w:val="00A85237"/>
    <w:rsid w:val="00A852A0"/>
    <w:rsid w:val="00A857FC"/>
    <w:rsid w:val="00A85A7B"/>
    <w:rsid w:val="00A86A48"/>
    <w:rsid w:val="00A86EA6"/>
    <w:rsid w:val="00A86FE9"/>
    <w:rsid w:val="00A8708D"/>
    <w:rsid w:val="00A870C5"/>
    <w:rsid w:val="00A8720A"/>
    <w:rsid w:val="00A872E8"/>
    <w:rsid w:val="00A87766"/>
    <w:rsid w:val="00A87CA3"/>
    <w:rsid w:val="00A87CFD"/>
    <w:rsid w:val="00A9000C"/>
    <w:rsid w:val="00A900D6"/>
    <w:rsid w:val="00A900F6"/>
    <w:rsid w:val="00A90203"/>
    <w:rsid w:val="00A902F5"/>
    <w:rsid w:val="00A90597"/>
    <w:rsid w:val="00A905B8"/>
    <w:rsid w:val="00A9068B"/>
    <w:rsid w:val="00A908F2"/>
    <w:rsid w:val="00A90C06"/>
    <w:rsid w:val="00A90D98"/>
    <w:rsid w:val="00A90DA4"/>
    <w:rsid w:val="00A912E9"/>
    <w:rsid w:val="00A91510"/>
    <w:rsid w:val="00A91528"/>
    <w:rsid w:val="00A916DE"/>
    <w:rsid w:val="00A919CF"/>
    <w:rsid w:val="00A91A2B"/>
    <w:rsid w:val="00A91C9E"/>
    <w:rsid w:val="00A91D28"/>
    <w:rsid w:val="00A91E37"/>
    <w:rsid w:val="00A92587"/>
    <w:rsid w:val="00A92665"/>
    <w:rsid w:val="00A926CF"/>
    <w:rsid w:val="00A92727"/>
    <w:rsid w:val="00A929DC"/>
    <w:rsid w:val="00A92AE0"/>
    <w:rsid w:val="00A92B52"/>
    <w:rsid w:val="00A933D7"/>
    <w:rsid w:val="00A93527"/>
    <w:rsid w:val="00A935BB"/>
    <w:rsid w:val="00A935EB"/>
    <w:rsid w:val="00A937DF"/>
    <w:rsid w:val="00A93B12"/>
    <w:rsid w:val="00A93B47"/>
    <w:rsid w:val="00A94090"/>
    <w:rsid w:val="00A940AF"/>
    <w:rsid w:val="00A941D3"/>
    <w:rsid w:val="00A945F6"/>
    <w:rsid w:val="00A94B79"/>
    <w:rsid w:val="00A94BE5"/>
    <w:rsid w:val="00A94C6A"/>
    <w:rsid w:val="00A94D6B"/>
    <w:rsid w:val="00A94DBD"/>
    <w:rsid w:val="00A94E99"/>
    <w:rsid w:val="00A95454"/>
    <w:rsid w:val="00A95582"/>
    <w:rsid w:val="00A955EC"/>
    <w:rsid w:val="00A9583B"/>
    <w:rsid w:val="00A959B2"/>
    <w:rsid w:val="00A95D92"/>
    <w:rsid w:val="00A96167"/>
    <w:rsid w:val="00A961E1"/>
    <w:rsid w:val="00A963A8"/>
    <w:rsid w:val="00A964E1"/>
    <w:rsid w:val="00A9659C"/>
    <w:rsid w:val="00A966D6"/>
    <w:rsid w:val="00A967DC"/>
    <w:rsid w:val="00A9680F"/>
    <w:rsid w:val="00A96868"/>
    <w:rsid w:val="00A96CD2"/>
    <w:rsid w:val="00A96DB1"/>
    <w:rsid w:val="00A96DF0"/>
    <w:rsid w:val="00A974A5"/>
    <w:rsid w:val="00A978AC"/>
    <w:rsid w:val="00A97910"/>
    <w:rsid w:val="00A97B80"/>
    <w:rsid w:val="00A97EBF"/>
    <w:rsid w:val="00AA0417"/>
    <w:rsid w:val="00AA074E"/>
    <w:rsid w:val="00AA083B"/>
    <w:rsid w:val="00AA0AF4"/>
    <w:rsid w:val="00AA0B23"/>
    <w:rsid w:val="00AA0D75"/>
    <w:rsid w:val="00AA0D9C"/>
    <w:rsid w:val="00AA0E23"/>
    <w:rsid w:val="00AA0F96"/>
    <w:rsid w:val="00AA146F"/>
    <w:rsid w:val="00AA1711"/>
    <w:rsid w:val="00AA1CF2"/>
    <w:rsid w:val="00AA1FE5"/>
    <w:rsid w:val="00AA24CF"/>
    <w:rsid w:val="00AA24E7"/>
    <w:rsid w:val="00AA25B7"/>
    <w:rsid w:val="00AA296F"/>
    <w:rsid w:val="00AA2A59"/>
    <w:rsid w:val="00AA2ACD"/>
    <w:rsid w:val="00AA2BC6"/>
    <w:rsid w:val="00AA3039"/>
    <w:rsid w:val="00AA3284"/>
    <w:rsid w:val="00AA32AA"/>
    <w:rsid w:val="00AA32B8"/>
    <w:rsid w:val="00AA33BA"/>
    <w:rsid w:val="00AA365A"/>
    <w:rsid w:val="00AA38A9"/>
    <w:rsid w:val="00AA3D8E"/>
    <w:rsid w:val="00AA401C"/>
    <w:rsid w:val="00AA49FA"/>
    <w:rsid w:val="00AA4A1A"/>
    <w:rsid w:val="00AA4FAD"/>
    <w:rsid w:val="00AA53FF"/>
    <w:rsid w:val="00AA5843"/>
    <w:rsid w:val="00AA59D9"/>
    <w:rsid w:val="00AA5BF6"/>
    <w:rsid w:val="00AA5E40"/>
    <w:rsid w:val="00AA676A"/>
    <w:rsid w:val="00AA688B"/>
    <w:rsid w:val="00AA68B9"/>
    <w:rsid w:val="00AA6CCE"/>
    <w:rsid w:val="00AA7132"/>
    <w:rsid w:val="00AA753B"/>
    <w:rsid w:val="00AA76AD"/>
    <w:rsid w:val="00AA76EF"/>
    <w:rsid w:val="00AA7759"/>
    <w:rsid w:val="00AA7E5D"/>
    <w:rsid w:val="00AB0082"/>
    <w:rsid w:val="00AB009A"/>
    <w:rsid w:val="00AB0130"/>
    <w:rsid w:val="00AB07F7"/>
    <w:rsid w:val="00AB09AD"/>
    <w:rsid w:val="00AB0F41"/>
    <w:rsid w:val="00AB1302"/>
    <w:rsid w:val="00AB13CF"/>
    <w:rsid w:val="00AB19A5"/>
    <w:rsid w:val="00AB19A6"/>
    <w:rsid w:val="00AB1BD6"/>
    <w:rsid w:val="00AB1E6E"/>
    <w:rsid w:val="00AB21EA"/>
    <w:rsid w:val="00AB2966"/>
    <w:rsid w:val="00AB2C67"/>
    <w:rsid w:val="00AB2C7F"/>
    <w:rsid w:val="00AB2D24"/>
    <w:rsid w:val="00AB2E52"/>
    <w:rsid w:val="00AB300A"/>
    <w:rsid w:val="00AB3260"/>
    <w:rsid w:val="00AB3594"/>
    <w:rsid w:val="00AB3C83"/>
    <w:rsid w:val="00AB408C"/>
    <w:rsid w:val="00AB4190"/>
    <w:rsid w:val="00AB4471"/>
    <w:rsid w:val="00AB464E"/>
    <w:rsid w:val="00AB57AA"/>
    <w:rsid w:val="00AB5ACD"/>
    <w:rsid w:val="00AB5B68"/>
    <w:rsid w:val="00AB5E06"/>
    <w:rsid w:val="00AB5E97"/>
    <w:rsid w:val="00AB65C8"/>
    <w:rsid w:val="00AB692B"/>
    <w:rsid w:val="00AB69FF"/>
    <w:rsid w:val="00AB6B71"/>
    <w:rsid w:val="00AB6BB3"/>
    <w:rsid w:val="00AB6CF5"/>
    <w:rsid w:val="00AB6D7B"/>
    <w:rsid w:val="00AB6DA8"/>
    <w:rsid w:val="00AB7783"/>
    <w:rsid w:val="00AB7802"/>
    <w:rsid w:val="00AB7B14"/>
    <w:rsid w:val="00AB7F10"/>
    <w:rsid w:val="00AC0243"/>
    <w:rsid w:val="00AC038B"/>
    <w:rsid w:val="00AC0C37"/>
    <w:rsid w:val="00AC0DD1"/>
    <w:rsid w:val="00AC0E3F"/>
    <w:rsid w:val="00AC0FE9"/>
    <w:rsid w:val="00AC100A"/>
    <w:rsid w:val="00AC103B"/>
    <w:rsid w:val="00AC1331"/>
    <w:rsid w:val="00AC1363"/>
    <w:rsid w:val="00AC17F9"/>
    <w:rsid w:val="00AC1878"/>
    <w:rsid w:val="00AC1E64"/>
    <w:rsid w:val="00AC2351"/>
    <w:rsid w:val="00AC28A8"/>
    <w:rsid w:val="00AC294B"/>
    <w:rsid w:val="00AC2CF5"/>
    <w:rsid w:val="00AC31C4"/>
    <w:rsid w:val="00AC3782"/>
    <w:rsid w:val="00AC3CB1"/>
    <w:rsid w:val="00AC3D1A"/>
    <w:rsid w:val="00AC3F04"/>
    <w:rsid w:val="00AC42C0"/>
    <w:rsid w:val="00AC460D"/>
    <w:rsid w:val="00AC4B69"/>
    <w:rsid w:val="00AC4DB9"/>
    <w:rsid w:val="00AC4EDA"/>
    <w:rsid w:val="00AC4FC6"/>
    <w:rsid w:val="00AC5362"/>
    <w:rsid w:val="00AC5488"/>
    <w:rsid w:val="00AC576B"/>
    <w:rsid w:val="00AC5862"/>
    <w:rsid w:val="00AC5A7F"/>
    <w:rsid w:val="00AC5B6F"/>
    <w:rsid w:val="00AC61AE"/>
    <w:rsid w:val="00AC622E"/>
    <w:rsid w:val="00AC6367"/>
    <w:rsid w:val="00AC6372"/>
    <w:rsid w:val="00AC6469"/>
    <w:rsid w:val="00AC669B"/>
    <w:rsid w:val="00AC6745"/>
    <w:rsid w:val="00AC68ED"/>
    <w:rsid w:val="00AC6C17"/>
    <w:rsid w:val="00AC6F7B"/>
    <w:rsid w:val="00AC70E4"/>
    <w:rsid w:val="00AC72D9"/>
    <w:rsid w:val="00AC737A"/>
    <w:rsid w:val="00AC748C"/>
    <w:rsid w:val="00AC74B2"/>
    <w:rsid w:val="00AC75B3"/>
    <w:rsid w:val="00AC7807"/>
    <w:rsid w:val="00AC7DAC"/>
    <w:rsid w:val="00AD0672"/>
    <w:rsid w:val="00AD0A13"/>
    <w:rsid w:val="00AD0A7A"/>
    <w:rsid w:val="00AD0AA0"/>
    <w:rsid w:val="00AD0B93"/>
    <w:rsid w:val="00AD1363"/>
    <w:rsid w:val="00AD14EC"/>
    <w:rsid w:val="00AD1C60"/>
    <w:rsid w:val="00AD1DE8"/>
    <w:rsid w:val="00AD2445"/>
    <w:rsid w:val="00AD24CE"/>
    <w:rsid w:val="00AD2585"/>
    <w:rsid w:val="00AD26C8"/>
    <w:rsid w:val="00AD32F2"/>
    <w:rsid w:val="00AD34CB"/>
    <w:rsid w:val="00AD3595"/>
    <w:rsid w:val="00AD3931"/>
    <w:rsid w:val="00AD39EA"/>
    <w:rsid w:val="00AD4A92"/>
    <w:rsid w:val="00AD4C46"/>
    <w:rsid w:val="00AD4D5E"/>
    <w:rsid w:val="00AD4D64"/>
    <w:rsid w:val="00AD4D94"/>
    <w:rsid w:val="00AD4F1B"/>
    <w:rsid w:val="00AD5135"/>
    <w:rsid w:val="00AD558B"/>
    <w:rsid w:val="00AD5A6F"/>
    <w:rsid w:val="00AD5AF1"/>
    <w:rsid w:val="00AD5BA0"/>
    <w:rsid w:val="00AD5DC1"/>
    <w:rsid w:val="00AD5FFC"/>
    <w:rsid w:val="00AD63D0"/>
    <w:rsid w:val="00AD64F8"/>
    <w:rsid w:val="00AD65ED"/>
    <w:rsid w:val="00AD676B"/>
    <w:rsid w:val="00AD67C1"/>
    <w:rsid w:val="00AD68A1"/>
    <w:rsid w:val="00AD6F5B"/>
    <w:rsid w:val="00AD7251"/>
    <w:rsid w:val="00AD7253"/>
    <w:rsid w:val="00AD76AB"/>
    <w:rsid w:val="00AD795E"/>
    <w:rsid w:val="00AD7FF5"/>
    <w:rsid w:val="00AE0829"/>
    <w:rsid w:val="00AE09C6"/>
    <w:rsid w:val="00AE0D2D"/>
    <w:rsid w:val="00AE129E"/>
    <w:rsid w:val="00AE16B5"/>
    <w:rsid w:val="00AE1B72"/>
    <w:rsid w:val="00AE1D67"/>
    <w:rsid w:val="00AE1E2B"/>
    <w:rsid w:val="00AE2229"/>
    <w:rsid w:val="00AE23DA"/>
    <w:rsid w:val="00AE2417"/>
    <w:rsid w:val="00AE2582"/>
    <w:rsid w:val="00AE26BA"/>
    <w:rsid w:val="00AE28FA"/>
    <w:rsid w:val="00AE2990"/>
    <w:rsid w:val="00AE2AD0"/>
    <w:rsid w:val="00AE3176"/>
    <w:rsid w:val="00AE3393"/>
    <w:rsid w:val="00AE33C7"/>
    <w:rsid w:val="00AE34AD"/>
    <w:rsid w:val="00AE35A5"/>
    <w:rsid w:val="00AE3A90"/>
    <w:rsid w:val="00AE3B17"/>
    <w:rsid w:val="00AE3CEB"/>
    <w:rsid w:val="00AE4124"/>
    <w:rsid w:val="00AE44FF"/>
    <w:rsid w:val="00AE46D2"/>
    <w:rsid w:val="00AE48B9"/>
    <w:rsid w:val="00AE4A4F"/>
    <w:rsid w:val="00AE4F4E"/>
    <w:rsid w:val="00AE4F91"/>
    <w:rsid w:val="00AE5278"/>
    <w:rsid w:val="00AE539F"/>
    <w:rsid w:val="00AE5467"/>
    <w:rsid w:val="00AE54DE"/>
    <w:rsid w:val="00AE558F"/>
    <w:rsid w:val="00AE5682"/>
    <w:rsid w:val="00AE5763"/>
    <w:rsid w:val="00AE57AF"/>
    <w:rsid w:val="00AE57B3"/>
    <w:rsid w:val="00AE5A8C"/>
    <w:rsid w:val="00AE5E9E"/>
    <w:rsid w:val="00AE61A5"/>
    <w:rsid w:val="00AE6654"/>
    <w:rsid w:val="00AE67B8"/>
    <w:rsid w:val="00AE689A"/>
    <w:rsid w:val="00AE6F58"/>
    <w:rsid w:val="00AE71A1"/>
    <w:rsid w:val="00AE734E"/>
    <w:rsid w:val="00AE740A"/>
    <w:rsid w:val="00AE7421"/>
    <w:rsid w:val="00AE75E2"/>
    <w:rsid w:val="00AE79EA"/>
    <w:rsid w:val="00AE7E11"/>
    <w:rsid w:val="00AF013A"/>
    <w:rsid w:val="00AF03A0"/>
    <w:rsid w:val="00AF0984"/>
    <w:rsid w:val="00AF099D"/>
    <w:rsid w:val="00AF0A6C"/>
    <w:rsid w:val="00AF0D0A"/>
    <w:rsid w:val="00AF0D7C"/>
    <w:rsid w:val="00AF0F1D"/>
    <w:rsid w:val="00AF0FF5"/>
    <w:rsid w:val="00AF1203"/>
    <w:rsid w:val="00AF137D"/>
    <w:rsid w:val="00AF27CB"/>
    <w:rsid w:val="00AF290A"/>
    <w:rsid w:val="00AF2BE4"/>
    <w:rsid w:val="00AF2FF4"/>
    <w:rsid w:val="00AF3009"/>
    <w:rsid w:val="00AF394C"/>
    <w:rsid w:val="00AF3B51"/>
    <w:rsid w:val="00AF3CBE"/>
    <w:rsid w:val="00AF490B"/>
    <w:rsid w:val="00AF4923"/>
    <w:rsid w:val="00AF49CC"/>
    <w:rsid w:val="00AF4A41"/>
    <w:rsid w:val="00AF4EC2"/>
    <w:rsid w:val="00AF505E"/>
    <w:rsid w:val="00AF51E6"/>
    <w:rsid w:val="00AF54C6"/>
    <w:rsid w:val="00AF5A53"/>
    <w:rsid w:val="00AF5F0C"/>
    <w:rsid w:val="00AF6405"/>
    <w:rsid w:val="00AF652A"/>
    <w:rsid w:val="00AF66F3"/>
    <w:rsid w:val="00AF69B5"/>
    <w:rsid w:val="00AF6BC6"/>
    <w:rsid w:val="00AF6C4A"/>
    <w:rsid w:val="00AF74D3"/>
    <w:rsid w:val="00AF7596"/>
    <w:rsid w:val="00AF7C08"/>
    <w:rsid w:val="00AF7F42"/>
    <w:rsid w:val="00B004D3"/>
    <w:rsid w:val="00B00639"/>
    <w:rsid w:val="00B00780"/>
    <w:rsid w:val="00B00AF2"/>
    <w:rsid w:val="00B00B5A"/>
    <w:rsid w:val="00B00CB6"/>
    <w:rsid w:val="00B00CB7"/>
    <w:rsid w:val="00B00E89"/>
    <w:rsid w:val="00B00FCF"/>
    <w:rsid w:val="00B0101B"/>
    <w:rsid w:val="00B015DF"/>
    <w:rsid w:val="00B01823"/>
    <w:rsid w:val="00B01960"/>
    <w:rsid w:val="00B01B44"/>
    <w:rsid w:val="00B01DBD"/>
    <w:rsid w:val="00B01DFC"/>
    <w:rsid w:val="00B0205C"/>
    <w:rsid w:val="00B0229F"/>
    <w:rsid w:val="00B022E7"/>
    <w:rsid w:val="00B022F4"/>
    <w:rsid w:val="00B02A11"/>
    <w:rsid w:val="00B02C19"/>
    <w:rsid w:val="00B03197"/>
    <w:rsid w:val="00B03297"/>
    <w:rsid w:val="00B032FB"/>
    <w:rsid w:val="00B03416"/>
    <w:rsid w:val="00B0352B"/>
    <w:rsid w:val="00B0376B"/>
    <w:rsid w:val="00B03DFC"/>
    <w:rsid w:val="00B04226"/>
    <w:rsid w:val="00B04524"/>
    <w:rsid w:val="00B04759"/>
    <w:rsid w:val="00B04E11"/>
    <w:rsid w:val="00B04FED"/>
    <w:rsid w:val="00B05106"/>
    <w:rsid w:val="00B054A9"/>
    <w:rsid w:val="00B05B4A"/>
    <w:rsid w:val="00B05C1D"/>
    <w:rsid w:val="00B05C53"/>
    <w:rsid w:val="00B0652B"/>
    <w:rsid w:val="00B06555"/>
    <w:rsid w:val="00B0674F"/>
    <w:rsid w:val="00B06AA6"/>
    <w:rsid w:val="00B06BEB"/>
    <w:rsid w:val="00B06E40"/>
    <w:rsid w:val="00B070B7"/>
    <w:rsid w:val="00B0715C"/>
    <w:rsid w:val="00B07179"/>
    <w:rsid w:val="00B073F0"/>
    <w:rsid w:val="00B0771B"/>
    <w:rsid w:val="00B079D5"/>
    <w:rsid w:val="00B079DC"/>
    <w:rsid w:val="00B07A37"/>
    <w:rsid w:val="00B1005E"/>
    <w:rsid w:val="00B105D6"/>
    <w:rsid w:val="00B105FE"/>
    <w:rsid w:val="00B10CAD"/>
    <w:rsid w:val="00B10D2D"/>
    <w:rsid w:val="00B10D5C"/>
    <w:rsid w:val="00B111EC"/>
    <w:rsid w:val="00B111EE"/>
    <w:rsid w:val="00B1182F"/>
    <w:rsid w:val="00B119C1"/>
    <w:rsid w:val="00B11B13"/>
    <w:rsid w:val="00B11E7B"/>
    <w:rsid w:val="00B11E7F"/>
    <w:rsid w:val="00B11FAF"/>
    <w:rsid w:val="00B124FC"/>
    <w:rsid w:val="00B12883"/>
    <w:rsid w:val="00B12E5D"/>
    <w:rsid w:val="00B12EAB"/>
    <w:rsid w:val="00B12FCF"/>
    <w:rsid w:val="00B13054"/>
    <w:rsid w:val="00B1309D"/>
    <w:rsid w:val="00B1316D"/>
    <w:rsid w:val="00B131EE"/>
    <w:rsid w:val="00B1388E"/>
    <w:rsid w:val="00B138DE"/>
    <w:rsid w:val="00B13A12"/>
    <w:rsid w:val="00B13C0D"/>
    <w:rsid w:val="00B13F2F"/>
    <w:rsid w:val="00B13F6A"/>
    <w:rsid w:val="00B13F91"/>
    <w:rsid w:val="00B13FEF"/>
    <w:rsid w:val="00B140FE"/>
    <w:rsid w:val="00B1417F"/>
    <w:rsid w:val="00B14183"/>
    <w:rsid w:val="00B141EA"/>
    <w:rsid w:val="00B142CE"/>
    <w:rsid w:val="00B143AA"/>
    <w:rsid w:val="00B14539"/>
    <w:rsid w:val="00B14748"/>
    <w:rsid w:val="00B14788"/>
    <w:rsid w:val="00B147C6"/>
    <w:rsid w:val="00B14859"/>
    <w:rsid w:val="00B149FC"/>
    <w:rsid w:val="00B14A66"/>
    <w:rsid w:val="00B14C23"/>
    <w:rsid w:val="00B14F33"/>
    <w:rsid w:val="00B14F64"/>
    <w:rsid w:val="00B152B2"/>
    <w:rsid w:val="00B1565A"/>
    <w:rsid w:val="00B157C7"/>
    <w:rsid w:val="00B15C59"/>
    <w:rsid w:val="00B15CEB"/>
    <w:rsid w:val="00B15DD5"/>
    <w:rsid w:val="00B15F4F"/>
    <w:rsid w:val="00B16043"/>
    <w:rsid w:val="00B161EA"/>
    <w:rsid w:val="00B1625D"/>
    <w:rsid w:val="00B16289"/>
    <w:rsid w:val="00B1639B"/>
    <w:rsid w:val="00B16498"/>
    <w:rsid w:val="00B16512"/>
    <w:rsid w:val="00B1680E"/>
    <w:rsid w:val="00B16A9F"/>
    <w:rsid w:val="00B16BED"/>
    <w:rsid w:val="00B16DD5"/>
    <w:rsid w:val="00B16F54"/>
    <w:rsid w:val="00B171C3"/>
    <w:rsid w:val="00B171DF"/>
    <w:rsid w:val="00B179E8"/>
    <w:rsid w:val="00B17A65"/>
    <w:rsid w:val="00B17A69"/>
    <w:rsid w:val="00B17A8A"/>
    <w:rsid w:val="00B201A5"/>
    <w:rsid w:val="00B2030D"/>
    <w:rsid w:val="00B20706"/>
    <w:rsid w:val="00B20949"/>
    <w:rsid w:val="00B20C99"/>
    <w:rsid w:val="00B20E43"/>
    <w:rsid w:val="00B214C7"/>
    <w:rsid w:val="00B2164E"/>
    <w:rsid w:val="00B22027"/>
    <w:rsid w:val="00B2235E"/>
    <w:rsid w:val="00B225F5"/>
    <w:rsid w:val="00B2287F"/>
    <w:rsid w:val="00B22B5B"/>
    <w:rsid w:val="00B22CDC"/>
    <w:rsid w:val="00B22FA2"/>
    <w:rsid w:val="00B23035"/>
    <w:rsid w:val="00B2318D"/>
    <w:rsid w:val="00B233D8"/>
    <w:rsid w:val="00B2345C"/>
    <w:rsid w:val="00B2371B"/>
    <w:rsid w:val="00B238EC"/>
    <w:rsid w:val="00B23943"/>
    <w:rsid w:val="00B23BBF"/>
    <w:rsid w:val="00B23E2E"/>
    <w:rsid w:val="00B24099"/>
    <w:rsid w:val="00B2437E"/>
    <w:rsid w:val="00B243DC"/>
    <w:rsid w:val="00B245AD"/>
    <w:rsid w:val="00B24880"/>
    <w:rsid w:val="00B252B6"/>
    <w:rsid w:val="00B252C8"/>
    <w:rsid w:val="00B252E7"/>
    <w:rsid w:val="00B25368"/>
    <w:rsid w:val="00B25930"/>
    <w:rsid w:val="00B25944"/>
    <w:rsid w:val="00B259DB"/>
    <w:rsid w:val="00B25D10"/>
    <w:rsid w:val="00B25EC7"/>
    <w:rsid w:val="00B261AB"/>
    <w:rsid w:val="00B262B2"/>
    <w:rsid w:val="00B2633A"/>
    <w:rsid w:val="00B26344"/>
    <w:rsid w:val="00B266F6"/>
    <w:rsid w:val="00B26960"/>
    <w:rsid w:val="00B26C30"/>
    <w:rsid w:val="00B26E91"/>
    <w:rsid w:val="00B2727A"/>
    <w:rsid w:val="00B272E2"/>
    <w:rsid w:val="00B273FE"/>
    <w:rsid w:val="00B277EE"/>
    <w:rsid w:val="00B278C4"/>
    <w:rsid w:val="00B27D80"/>
    <w:rsid w:val="00B27F31"/>
    <w:rsid w:val="00B3002B"/>
    <w:rsid w:val="00B301D2"/>
    <w:rsid w:val="00B303B3"/>
    <w:rsid w:val="00B303FF"/>
    <w:rsid w:val="00B30BC2"/>
    <w:rsid w:val="00B30C2C"/>
    <w:rsid w:val="00B30C7E"/>
    <w:rsid w:val="00B30E34"/>
    <w:rsid w:val="00B31137"/>
    <w:rsid w:val="00B31149"/>
    <w:rsid w:val="00B3179A"/>
    <w:rsid w:val="00B31D4F"/>
    <w:rsid w:val="00B32521"/>
    <w:rsid w:val="00B32595"/>
    <w:rsid w:val="00B326CD"/>
    <w:rsid w:val="00B32B18"/>
    <w:rsid w:val="00B32B37"/>
    <w:rsid w:val="00B32BC4"/>
    <w:rsid w:val="00B32BCD"/>
    <w:rsid w:val="00B32C40"/>
    <w:rsid w:val="00B32E96"/>
    <w:rsid w:val="00B331D7"/>
    <w:rsid w:val="00B3340F"/>
    <w:rsid w:val="00B334C8"/>
    <w:rsid w:val="00B33740"/>
    <w:rsid w:val="00B337E7"/>
    <w:rsid w:val="00B33A21"/>
    <w:rsid w:val="00B33C9C"/>
    <w:rsid w:val="00B33F28"/>
    <w:rsid w:val="00B34525"/>
    <w:rsid w:val="00B34664"/>
    <w:rsid w:val="00B34838"/>
    <w:rsid w:val="00B34965"/>
    <w:rsid w:val="00B3498D"/>
    <w:rsid w:val="00B349D7"/>
    <w:rsid w:val="00B34AAD"/>
    <w:rsid w:val="00B34BAB"/>
    <w:rsid w:val="00B34D19"/>
    <w:rsid w:val="00B34F80"/>
    <w:rsid w:val="00B351A9"/>
    <w:rsid w:val="00B352BA"/>
    <w:rsid w:val="00B35308"/>
    <w:rsid w:val="00B353F8"/>
    <w:rsid w:val="00B3542A"/>
    <w:rsid w:val="00B35860"/>
    <w:rsid w:val="00B35984"/>
    <w:rsid w:val="00B35AA0"/>
    <w:rsid w:val="00B35B19"/>
    <w:rsid w:val="00B35B6D"/>
    <w:rsid w:val="00B35DC6"/>
    <w:rsid w:val="00B35F5A"/>
    <w:rsid w:val="00B360AF"/>
    <w:rsid w:val="00B3636A"/>
    <w:rsid w:val="00B367C4"/>
    <w:rsid w:val="00B36A48"/>
    <w:rsid w:val="00B36BDB"/>
    <w:rsid w:val="00B36C51"/>
    <w:rsid w:val="00B3704C"/>
    <w:rsid w:val="00B3745D"/>
    <w:rsid w:val="00B377C7"/>
    <w:rsid w:val="00B3785B"/>
    <w:rsid w:val="00B37A4B"/>
    <w:rsid w:val="00B37CCD"/>
    <w:rsid w:val="00B40395"/>
    <w:rsid w:val="00B40530"/>
    <w:rsid w:val="00B40808"/>
    <w:rsid w:val="00B4080B"/>
    <w:rsid w:val="00B40B80"/>
    <w:rsid w:val="00B40CFB"/>
    <w:rsid w:val="00B40D1F"/>
    <w:rsid w:val="00B41271"/>
    <w:rsid w:val="00B41357"/>
    <w:rsid w:val="00B413F2"/>
    <w:rsid w:val="00B41585"/>
    <w:rsid w:val="00B41895"/>
    <w:rsid w:val="00B4192F"/>
    <w:rsid w:val="00B419BB"/>
    <w:rsid w:val="00B41B61"/>
    <w:rsid w:val="00B420A1"/>
    <w:rsid w:val="00B42174"/>
    <w:rsid w:val="00B42273"/>
    <w:rsid w:val="00B42869"/>
    <w:rsid w:val="00B430F9"/>
    <w:rsid w:val="00B431BC"/>
    <w:rsid w:val="00B432D1"/>
    <w:rsid w:val="00B43542"/>
    <w:rsid w:val="00B4385C"/>
    <w:rsid w:val="00B43AC0"/>
    <w:rsid w:val="00B43D60"/>
    <w:rsid w:val="00B43D83"/>
    <w:rsid w:val="00B443AE"/>
    <w:rsid w:val="00B4475E"/>
    <w:rsid w:val="00B447AB"/>
    <w:rsid w:val="00B4480D"/>
    <w:rsid w:val="00B44A55"/>
    <w:rsid w:val="00B44BFA"/>
    <w:rsid w:val="00B44C68"/>
    <w:rsid w:val="00B44F0F"/>
    <w:rsid w:val="00B4531F"/>
    <w:rsid w:val="00B45D58"/>
    <w:rsid w:val="00B46337"/>
    <w:rsid w:val="00B46483"/>
    <w:rsid w:val="00B466AB"/>
    <w:rsid w:val="00B46730"/>
    <w:rsid w:val="00B46AF7"/>
    <w:rsid w:val="00B46C68"/>
    <w:rsid w:val="00B46E21"/>
    <w:rsid w:val="00B470AE"/>
    <w:rsid w:val="00B479A5"/>
    <w:rsid w:val="00B47A3D"/>
    <w:rsid w:val="00B5085D"/>
    <w:rsid w:val="00B51075"/>
    <w:rsid w:val="00B51283"/>
    <w:rsid w:val="00B51DC9"/>
    <w:rsid w:val="00B520B7"/>
    <w:rsid w:val="00B520FB"/>
    <w:rsid w:val="00B5215B"/>
    <w:rsid w:val="00B52167"/>
    <w:rsid w:val="00B524D5"/>
    <w:rsid w:val="00B5255D"/>
    <w:rsid w:val="00B52D56"/>
    <w:rsid w:val="00B52FB2"/>
    <w:rsid w:val="00B530BA"/>
    <w:rsid w:val="00B53290"/>
    <w:rsid w:val="00B532FA"/>
    <w:rsid w:val="00B53405"/>
    <w:rsid w:val="00B5353C"/>
    <w:rsid w:val="00B5366C"/>
    <w:rsid w:val="00B5366D"/>
    <w:rsid w:val="00B53679"/>
    <w:rsid w:val="00B536C8"/>
    <w:rsid w:val="00B536E2"/>
    <w:rsid w:val="00B53879"/>
    <w:rsid w:val="00B53899"/>
    <w:rsid w:val="00B53BE6"/>
    <w:rsid w:val="00B54472"/>
    <w:rsid w:val="00B54C71"/>
    <w:rsid w:val="00B54DA8"/>
    <w:rsid w:val="00B54E05"/>
    <w:rsid w:val="00B54E25"/>
    <w:rsid w:val="00B54F70"/>
    <w:rsid w:val="00B55068"/>
    <w:rsid w:val="00B551DB"/>
    <w:rsid w:val="00B55326"/>
    <w:rsid w:val="00B55699"/>
    <w:rsid w:val="00B5587E"/>
    <w:rsid w:val="00B55895"/>
    <w:rsid w:val="00B55B07"/>
    <w:rsid w:val="00B55B5C"/>
    <w:rsid w:val="00B56A8D"/>
    <w:rsid w:val="00B56C4F"/>
    <w:rsid w:val="00B56EFF"/>
    <w:rsid w:val="00B57058"/>
    <w:rsid w:val="00B57090"/>
    <w:rsid w:val="00B57097"/>
    <w:rsid w:val="00B57738"/>
    <w:rsid w:val="00B5778D"/>
    <w:rsid w:val="00B57C12"/>
    <w:rsid w:val="00B57F63"/>
    <w:rsid w:val="00B57F91"/>
    <w:rsid w:val="00B60078"/>
    <w:rsid w:val="00B60647"/>
    <w:rsid w:val="00B60755"/>
    <w:rsid w:val="00B6096F"/>
    <w:rsid w:val="00B60B3F"/>
    <w:rsid w:val="00B60FF2"/>
    <w:rsid w:val="00B61213"/>
    <w:rsid w:val="00B61216"/>
    <w:rsid w:val="00B613A3"/>
    <w:rsid w:val="00B614D4"/>
    <w:rsid w:val="00B615E4"/>
    <w:rsid w:val="00B61949"/>
    <w:rsid w:val="00B61B92"/>
    <w:rsid w:val="00B61CA4"/>
    <w:rsid w:val="00B61E47"/>
    <w:rsid w:val="00B62334"/>
    <w:rsid w:val="00B623E5"/>
    <w:rsid w:val="00B629D8"/>
    <w:rsid w:val="00B62B0C"/>
    <w:rsid w:val="00B62DD3"/>
    <w:rsid w:val="00B63827"/>
    <w:rsid w:val="00B63831"/>
    <w:rsid w:val="00B63A92"/>
    <w:rsid w:val="00B63E01"/>
    <w:rsid w:val="00B63F8F"/>
    <w:rsid w:val="00B640D2"/>
    <w:rsid w:val="00B640F2"/>
    <w:rsid w:val="00B6413F"/>
    <w:rsid w:val="00B6428B"/>
    <w:rsid w:val="00B64419"/>
    <w:rsid w:val="00B645D2"/>
    <w:rsid w:val="00B64945"/>
    <w:rsid w:val="00B64BD6"/>
    <w:rsid w:val="00B64C82"/>
    <w:rsid w:val="00B652B4"/>
    <w:rsid w:val="00B65691"/>
    <w:rsid w:val="00B65969"/>
    <w:rsid w:val="00B6598C"/>
    <w:rsid w:val="00B659AD"/>
    <w:rsid w:val="00B65BA3"/>
    <w:rsid w:val="00B65D0E"/>
    <w:rsid w:val="00B65FFD"/>
    <w:rsid w:val="00B663E6"/>
    <w:rsid w:val="00B66705"/>
    <w:rsid w:val="00B66A89"/>
    <w:rsid w:val="00B66D2C"/>
    <w:rsid w:val="00B66E47"/>
    <w:rsid w:val="00B66F00"/>
    <w:rsid w:val="00B66F65"/>
    <w:rsid w:val="00B6725F"/>
    <w:rsid w:val="00B6736A"/>
    <w:rsid w:val="00B675F5"/>
    <w:rsid w:val="00B67B3F"/>
    <w:rsid w:val="00B67BF9"/>
    <w:rsid w:val="00B67F6E"/>
    <w:rsid w:val="00B7054D"/>
    <w:rsid w:val="00B7066D"/>
    <w:rsid w:val="00B7076B"/>
    <w:rsid w:val="00B70A75"/>
    <w:rsid w:val="00B70B77"/>
    <w:rsid w:val="00B70E35"/>
    <w:rsid w:val="00B7123A"/>
    <w:rsid w:val="00B71385"/>
    <w:rsid w:val="00B71D61"/>
    <w:rsid w:val="00B72006"/>
    <w:rsid w:val="00B72021"/>
    <w:rsid w:val="00B72151"/>
    <w:rsid w:val="00B72172"/>
    <w:rsid w:val="00B723B8"/>
    <w:rsid w:val="00B72C63"/>
    <w:rsid w:val="00B72C85"/>
    <w:rsid w:val="00B72EC7"/>
    <w:rsid w:val="00B73534"/>
    <w:rsid w:val="00B737F4"/>
    <w:rsid w:val="00B7384F"/>
    <w:rsid w:val="00B73924"/>
    <w:rsid w:val="00B73C66"/>
    <w:rsid w:val="00B73DE0"/>
    <w:rsid w:val="00B741DF"/>
    <w:rsid w:val="00B74522"/>
    <w:rsid w:val="00B74550"/>
    <w:rsid w:val="00B74573"/>
    <w:rsid w:val="00B745AD"/>
    <w:rsid w:val="00B74636"/>
    <w:rsid w:val="00B74731"/>
    <w:rsid w:val="00B74999"/>
    <w:rsid w:val="00B749DF"/>
    <w:rsid w:val="00B74CF7"/>
    <w:rsid w:val="00B75060"/>
    <w:rsid w:val="00B7526F"/>
    <w:rsid w:val="00B753E1"/>
    <w:rsid w:val="00B75736"/>
    <w:rsid w:val="00B7596A"/>
    <w:rsid w:val="00B75E48"/>
    <w:rsid w:val="00B75FEA"/>
    <w:rsid w:val="00B760C6"/>
    <w:rsid w:val="00B7646E"/>
    <w:rsid w:val="00B76727"/>
    <w:rsid w:val="00B767B7"/>
    <w:rsid w:val="00B769ED"/>
    <w:rsid w:val="00B76FA1"/>
    <w:rsid w:val="00B7703C"/>
    <w:rsid w:val="00B7731C"/>
    <w:rsid w:val="00B7731E"/>
    <w:rsid w:val="00B776F3"/>
    <w:rsid w:val="00B777B5"/>
    <w:rsid w:val="00B77A49"/>
    <w:rsid w:val="00B77EEC"/>
    <w:rsid w:val="00B77FD5"/>
    <w:rsid w:val="00B800EF"/>
    <w:rsid w:val="00B800F9"/>
    <w:rsid w:val="00B803EA"/>
    <w:rsid w:val="00B80409"/>
    <w:rsid w:val="00B80734"/>
    <w:rsid w:val="00B8088C"/>
    <w:rsid w:val="00B80B7E"/>
    <w:rsid w:val="00B811B6"/>
    <w:rsid w:val="00B8136C"/>
    <w:rsid w:val="00B8147B"/>
    <w:rsid w:val="00B819D7"/>
    <w:rsid w:val="00B82DAC"/>
    <w:rsid w:val="00B82E16"/>
    <w:rsid w:val="00B83089"/>
    <w:rsid w:val="00B83568"/>
    <w:rsid w:val="00B83728"/>
    <w:rsid w:val="00B8386A"/>
    <w:rsid w:val="00B839D5"/>
    <w:rsid w:val="00B83A50"/>
    <w:rsid w:val="00B83A68"/>
    <w:rsid w:val="00B83BF5"/>
    <w:rsid w:val="00B84044"/>
    <w:rsid w:val="00B847D1"/>
    <w:rsid w:val="00B849FE"/>
    <w:rsid w:val="00B84B44"/>
    <w:rsid w:val="00B84B7B"/>
    <w:rsid w:val="00B84CCD"/>
    <w:rsid w:val="00B84F7E"/>
    <w:rsid w:val="00B84FF0"/>
    <w:rsid w:val="00B85067"/>
    <w:rsid w:val="00B853A7"/>
    <w:rsid w:val="00B8559F"/>
    <w:rsid w:val="00B857D9"/>
    <w:rsid w:val="00B85B0C"/>
    <w:rsid w:val="00B85CFF"/>
    <w:rsid w:val="00B86603"/>
    <w:rsid w:val="00B86C0E"/>
    <w:rsid w:val="00B86EEB"/>
    <w:rsid w:val="00B873E8"/>
    <w:rsid w:val="00B8747C"/>
    <w:rsid w:val="00B87718"/>
    <w:rsid w:val="00B901D5"/>
    <w:rsid w:val="00B90352"/>
    <w:rsid w:val="00B90391"/>
    <w:rsid w:val="00B903DB"/>
    <w:rsid w:val="00B90A00"/>
    <w:rsid w:val="00B90B4A"/>
    <w:rsid w:val="00B9133E"/>
    <w:rsid w:val="00B913E3"/>
    <w:rsid w:val="00B913F0"/>
    <w:rsid w:val="00B915B5"/>
    <w:rsid w:val="00B9167A"/>
    <w:rsid w:val="00B91708"/>
    <w:rsid w:val="00B9196E"/>
    <w:rsid w:val="00B91A05"/>
    <w:rsid w:val="00B91B06"/>
    <w:rsid w:val="00B91EA5"/>
    <w:rsid w:val="00B92355"/>
    <w:rsid w:val="00B925A0"/>
    <w:rsid w:val="00B928D1"/>
    <w:rsid w:val="00B92C2C"/>
    <w:rsid w:val="00B93321"/>
    <w:rsid w:val="00B9340A"/>
    <w:rsid w:val="00B93C4A"/>
    <w:rsid w:val="00B93E39"/>
    <w:rsid w:val="00B94354"/>
    <w:rsid w:val="00B94633"/>
    <w:rsid w:val="00B94679"/>
    <w:rsid w:val="00B94707"/>
    <w:rsid w:val="00B9486F"/>
    <w:rsid w:val="00B94BC4"/>
    <w:rsid w:val="00B94C1C"/>
    <w:rsid w:val="00B94C47"/>
    <w:rsid w:val="00B94FCF"/>
    <w:rsid w:val="00B9505F"/>
    <w:rsid w:val="00B9518F"/>
    <w:rsid w:val="00B953F3"/>
    <w:rsid w:val="00B95A0F"/>
    <w:rsid w:val="00B95E1B"/>
    <w:rsid w:val="00B95E83"/>
    <w:rsid w:val="00B95F3B"/>
    <w:rsid w:val="00B95F7C"/>
    <w:rsid w:val="00B96563"/>
    <w:rsid w:val="00B96743"/>
    <w:rsid w:val="00B96A68"/>
    <w:rsid w:val="00B97122"/>
    <w:rsid w:val="00B972DD"/>
    <w:rsid w:val="00B97334"/>
    <w:rsid w:val="00B9747E"/>
    <w:rsid w:val="00B97A92"/>
    <w:rsid w:val="00B97BA3"/>
    <w:rsid w:val="00BA0282"/>
    <w:rsid w:val="00BA02D3"/>
    <w:rsid w:val="00BA08A6"/>
    <w:rsid w:val="00BA1138"/>
    <w:rsid w:val="00BA120F"/>
    <w:rsid w:val="00BA128C"/>
    <w:rsid w:val="00BA1302"/>
    <w:rsid w:val="00BA1859"/>
    <w:rsid w:val="00BA18FB"/>
    <w:rsid w:val="00BA195E"/>
    <w:rsid w:val="00BA1D6F"/>
    <w:rsid w:val="00BA1F7A"/>
    <w:rsid w:val="00BA22BE"/>
    <w:rsid w:val="00BA23E7"/>
    <w:rsid w:val="00BA2729"/>
    <w:rsid w:val="00BA2A36"/>
    <w:rsid w:val="00BA2D3D"/>
    <w:rsid w:val="00BA2EA6"/>
    <w:rsid w:val="00BA3449"/>
    <w:rsid w:val="00BA37F8"/>
    <w:rsid w:val="00BA3CEA"/>
    <w:rsid w:val="00BA40B4"/>
    <w:rsid w:val="00BA46A1"/>
    <w:rsid w:val="00BA4A51"/>
    <w:rsid w:val="00BA4C22"/>
    <w:rsid w:val="00BA4C78"/>
    <w:rsid w:val="00BA51B7"/>
    <w:rsid w:val="00BA53A1"/>
    <w:rsid w:val="00BA55C7"/>
    <w:rsid w:val="00BA597B"/>
    <w:rsid w:val="00BA5DAD"/>
    <w:rsid w:val="00BA6799"/>
    <w:rsid w:val="00BA67AB"/>
    <w:rsid w:val="00BA6B87"/>
    <w:rsid w:val="00BA6C73"/>
    <w:rsid w:val="00BA6CE5"/>
    <w:rsid w:val="00BA6CF3"/>
    <w:rsid w:val="00BA6F2D"/>
    <w:rsid w:val="00BA7255"/>
    <w:rsid w:val="00BA72EA"/>
    <w:rsid w:val="00BA731B"/>
    <w:rsid w:val="00BA7830"/>
    <w:rsid w:val="00BA7859"/>
    <w:rsid w:val="00BA788D"/>
    <w:rsid w:val="00BA78EB"/>
    <w:rsid w:val="00BA7A7A"/>
    <w:rsid w:val="00BA7D86"/>
    <w:rsid w:val="00BA7E23"/>
    <w:rsid w:val="00BB017A"/>
    <w:rsid w:val="00BB01CD"/>
    <w:rsid w:val="00BB02A8"/>
    <w:rsid w:val="00BB03FE"/>
    <w:rsid w:val="00BB062A"/>
    <w:rsid w:val="00BB0654"/>
    <w:rsid w:val="00BB0702"/>
    <w:rsid w:val="00BB0CFA"/>
    <w:rsid w:val="00BB0FFF"/>
    <w:rsid w:val="00BB139C"/>
    <w:rsid w:val="00BB18A5"/>
    <w:rsid w:val="00BB1A05"/>
    <w:rsid w:val="00BB1D61"/>
    <w:rsid w:val="00BB1DAF"/>
    <w:rsid w:val="00BB1E88"/>
    <w:rsid w:val="00BB2051"/>
    <w:rsid w:val="00BB2485"/>
    <w:rsid w:val="00BB27FF"/>
    <w:rsid w:val="00BB3190"/>
    <w:rsid w:val="00BB355F"/>
    <w:rsid w:val="00BB3749"/>
    <w:rsid w:val="00BB38DA"/>
    <w:rsid w:val="00BB3908"/>
    <w:rsid w:val="00BB3B7A"/>
    <w:rsid w:val="00BB3E1B"/>
    <w:rsid w:val="00BB4566"/>
    <w:rsid w:val="00BB464A"/>
    <w:rsid w:val="00BB473A"/>
    <w:rsid w:val="00BB4B47"/>
    <w:rsid w:val="00BB4E22"/>
    <w:rsid w:val="00BB5100"/>
    <w:rsid w:val="00BB5122"/>
    <w:rsid w:val="00BB522F"/>
    <w:rsid w:val="00BB5306"/>
    <w:rsid w:val="00BB5364"/>
    <w:rsid w:val="00BB56C1"/>
    <w:rsid w:val="00BB6389"/>
    <w:rsid w:val="00BB6F90"/>
    <w:rsid w:val="00BB7157"/>
    <w:rsid w:val="00BB71B8"/>
    <w:rsid w:val="00BB74F1"/>
    <w:rsid w:val="00BB74F3"/>
    <w:rsid w:val="00BB781B"/>
    <w:rsid w:val="00BB79AE"/>
    <w:rsid w:val="00BB79B2"/>
    <w:rsid w:val="00BB7DF9"/>
    <w:rsid w:val="00BB7E21"/>
    <w:rsid w:val="00BC03BB"/>
    <w:rsid w:val="00BC04D2"/>
    <w:rsid w:val="00BC077E"/>
    <w:rsid w:val="00BC0AC1"/>
    <w:rsid w:val="00BC0C11"/>
    <w:rsid w:val="00BC0CF7"/>
    <w:rsid w:val="00BC0E51"/>
    <w:rsid w:val="00BC0F4A"/>
    <w:rsid w:val="00BC12D6"/>
    <w:rsid w:val="00BC14FF"/>
    <w:rsid w:val="00BC168F"/>
    <w:rsid w:val="00BC17C0"/>
    <w:rsid w:val="00BC187C"/>
    <w:rsid w:val="00BC1B12"/>
    <w:rsid w:val="00BC1E34"/>
    <w:rsid w:val="00BC1E95"/>
    <w:rsid w:val="00BC2069"/>
    <w:rsid w:val="00BC2585"/>
    <w:rsid w:val="00BC2BDB"/>
    <w:rsid w:val="00BC2E80"/>
    <w:rsid w:val="00BC2F55"/>
    <w:rsid w:val="00BC3077"/>
    <w:rsid w:val="00BC307F"/>
    <w:rsid w:val="00BC30B3"/>
    <w:rsid w:val="00BC313E"/>
    <w:rsid w:val="00BC33C4"/>
    <w:rsid w:val="00BC36D4"/>
    <w:rsid w:val="00BC3992"/>
    <w:rsid w:val="00BC3AF8"/>
    <w:rsid w:val="00BC3C74"/>
    <w:rsid w:val="00BC3CAD"/>
    <w:rsid w:val="00BC3D4C"/>
    <w:rsid w:val="00BC3D81"/>
    <w:rsid w:val="00BC4083"/>
    <w:rsid w:val="00BC4452"/>
    <w:rsid w:val="00BC4594"/>
    <w:rsid w:val="00BC45A7"/>
    <w:rsid w:val="00BC4661"/>
    <w:rsid w:val="00BC47B9"/>
    <w:rsid w:val="00BC47BC"/>
    <w:rsid w:val="00BC47D5"/>
    <w:rsid w:val="00BC4926"/>
    <w:rsid w:val="00BC5093"/>
    <w:rsid w:val="00BC51AE"/>
    <w:rsid w:val="00BC52D4"/>
    <w:rsid w:val="00BC541D"/>
    <w:rsid w:val="00BC576E"/>
    <w:rsid w:val="00BC59C7"/>
    <w:rsid w:val="00BC5D29"/>
    <w:rsid w:val="00BC5F70"/>
    <w:rsid w:val="00BC6A72"/>
    <w:rsid w:val="00BC6C45"/>
    <w:rsid w:val="00BC6E44"/>
    <w:rsid w:val="00BC6F38"/>
    <w:rsid w:val="00BC702B"/>
    <w:rsid w:val="00BC7CE1"/>
    <w:rsid w:val="00BC7E58"/>
    <w:rsid w:val="00BD0109"/>
    <w:rsid w:val="00BD02A3"/>
    <w:rsid w:val="00BD0636"/>
    <w:rsid w:val="00BD083C"/>
    <w:rsid w:val="00BD0877"/>
    <w:rsid w:val="00BD091E"/>
    <w:rsid w:val="00BD0B7D"/>
    <w:rsid w:val="00BD0C0D"/>
    <w:rsid w:val="00BD0E28"/>
    <w:rsid w:val="00BD1136"/>
    <w:rsid w:val="00BD13F7"/>
    <w:rsid w:val="00BD148E"/>
    <w:rsid w:val="00BD1613"/>
    <w:rsid w:val="00BD1A3C"/>
    <w:rsid w:val="00BD1D42"/>
    <w:rsid w:val="00BD1F00"/>
    <w:rsid w:val="00BD2132"/>
    <w:rsid w:val="00BD21F0"/>
    <w:rsid w:val="00BD2230"/>
    <w:rsid w:val="00BD2300"/>
    <w:rsid w:val="00BD234F"/>
    <w:rsid w:val="00BD25F4"/>
    <w:rsid w:val="00BD2781"/>
    <w:rsid w:val="00BD2C99"/>
    <w:rsid w:val="00BD2D29"/>
    <w:rsid w:val="00BD2F1C"/>
    <w:rsid w:val="00BD32F4"/>
    <w:rsid w:val="00BD3BDE"/>
    <w:rsid w:val="00BD3C55"/>
    <w:rsid w:val="00BD3C65"/>
    <w:rsid w:val="00BD3DB8"/>
    <w:rsid w:val="00BD4101"/>
    <w:rsid w:val="00BD42C8"/>
    <w:rsid w:val="00BD4418"/>
    <w:rsid w:val="00BD5000"/>
    <w:rsid w:val="00BD5316"/>
    <w:rsid w:val="00BD53ED"/>
    <w:rsid w:val="00BD550B"/>
    <w:rsid w:val="00BD5964"/>
    <w:rsid w:val="00BD5A1A"/>
    <w:rsid w:val="00BD5A9E"/>
    <w:rsid w:val="00BD5ABD"/>
    <w:rsid w:val="00BD5B50"/>
    <w:rsid w:val="00BD5B70"/>
    <w:rsid w:val="00BD5EC9"/>
    <w:rsid w:val="00BD5F33"/>
    <w:rsid w:val="00BD6324"/>
    <w:rsid w:val="00BD64B0"/>
    <w:rsid w:val="00BD6894"/>
    <w:rsid w:val="00BD69E6"/>
    <w:rsid w:val="00BD69FB"/>
    <w:rsid w:val="00BD6C55"/>
    <w:rsid w:val="00BD6E96"/>
    <w:rsid w:val="00BD7164"/>
    <w:rsid w:val="00BD7721"/>
    <w:rsid w:val="00BD7E3E"/>
    <w:rsid w:val="00BE01C4"/>
    <w:rsid w:val="00BE04A5"/>
    <w:rsid w:val="00BE07D9"/>
    <w:rsid w:val="00BE09AA"/>
    <w:rsid w:val="00BE0F82"/>
    <w:rsid w:val="00BE1009"/>
    <w:rsid w:val="00BE1327"/>
    <w:rsid w:val="00BE133E"/>
    <w:rsid w:val="00BE1472"/>
    <w:rsid w:val="00BE1D01"/>
    <w:rsid w:val="00BE1FFC"/>
    <w:rsid w:val="00BE200D"/>
    <w:rsid w:val="00BE20ED"/>
    <w:rsid w:val="00BE2491"/>
    <w:rsid w:val="00BE2568"/>
    <w:rsid w:val="00BE29D0"/>
    <w:rsid w:val="00BE2B83"/>
    <w:rsid w:val="00BE3064"/>
    <w:rsid w:val="00BE322C"/>
    <w:rsid w:val="00BE3264"/>
    <w:rsid w:val="00BE32AA"/>
    <w:rsid w:val="00BE348A"/>
    <w:rsid w:val="00BE34BF"/>
    <w:rsid w:val="00BE351F"/>
    <w:rsid w:val="00BE3EA7"/>
    <w:rsid w:val="00BE4A34"/>
    <w:rsid w:val="00BE4B3B"/>
    <w:rsid w:val="00BE4C1C"/>
    <w:rsid w:val="00BE4C49"/>
    <w:rsid w:val="00BE4DBA"/>
    <w:rsid w:val="00BE4DE8"/>
    <w:rsid w:val="00BE524A"/>
    <w:rsid w:val="00BE5341"/>
    <w:rsid w:val="00BE55E4"/>
    <w:rsid w:val="00BE5A37"/>
    <w:rsid w:val="00BE5C04"/>
    <w:rsid w:val="00BE5D6A"/>
    <w:rsid w:val="00BE5ECB"/>
    <w:rsid w:val="00BE5F07"/>
    <w:rsid w:val="00BE5FEC"/>
    <w:rsid w:val="00BE644F"/>
    <w:rsid w:val="00BE664E"/>
    <w:rsid w:val="00BE6652"/>
    <w:rsid w:val="00BE676D"/>
    <w:rsid w:val="00BE6923"/>
    <w:rsid w:val="00BE6BD8"/>
    <w:rsid w:val="00BE6E04"/>
    <w:rsid w:val="00BE747E"/>
    <w:rsid w:val="00BE74B6"/>
    <w:rsid w:val="00BE762D"/>
    <w:rsid w:val="00BE76E6"/>
    <w:rsid w:val="00BE7A03"/>
    <w:rsid w:val="00BE7CAE"/>
    <w:rsid w:val="00BE7CC9"/>
    <w:rsid w:val="00BE7D18"/>
    <w:rsid w:val="00BF0165"/>
    <w:rsid w:val="00BF0167"/>
    <w:rsid w:val="00BF036D"/>
    <w:rsid w:val="00BF037E"/>
    <w:rsid w:val="00BF03E0"/>
    <w:rsid w:val="00BF04B4"/>
    <w:rsid w:val="00BF0734"/>
    <w:rsid w:val="00BF091D"/>
    <w:rsid w:val="00BF0B18"/>
    <w:rsid w:val="00BF0B84"/>
    <w:rsid w:val="00BF182D"/>
    <w:rsid w:val="00BF190D"/>
    <w:rsid w:val="00BF1916"/>
    <w:rsid w:val="00BF1972"/>
    <w:rsid w:val="00BF1A7D"/>
    <w:rsid w:val="00BF1C07"/>
    <w:rsid w:val="00BF1D4B"/>
    <w:rsid w:val="00BF2079"/>
    <w:rsid w:val="00BF2510"/>
    <w:rsid w:val="00BF269F"/>
    <w:rsid w:val="00BF26FE"/>
    <w:rsid w:val="00BF2A91"/>
    <w:rsid w:val="00BF2D56"/>
    <w:rsid w:val="00BF2F2B"/>
    <w:rsid w:val="00BF3014"/>
    <w:rsid w:val="00BF3207"/>
    <w:rsid w:val="00BF35DF"/>
    <w:rsid w:val="00BF3A30"/>
    <w:rsid w:val="00BF3E27"/>
    <w:rsid w:val="00BF3E79"/>
    <w:rsid w:val="00BF3E9C"/>
    <w:rsid w:val="00BF3F2B"/>
    <w:rsid w:val="00BF3FC3"/>
    <w:rsid w:val="00BF41EB"/>
    <w:rsid w:val="00BF425E"/>
    <w:rsid w:val="00BF44FE"/>
    <w:rsid w:val="00BF4CF8"/>
    <w:rsid w:val="00BF5060"/>
    <w:rsid w:val="00BF51A8"/>
    <w:rsid w:val="00BF5342"/>
    <w:rsid w:val="00BF56C5"/>
    <w:rsid w:val="00BF5A8E"/>
    <w:rsid w:val="00BF5A92"/>
    <w:rsid w:val="00BF5B8D"/>
    <w:rsid w:val="00BF5CDC"/>
    <w:rsid w:val="00BF5D73"/>
    <w:rsid w:val="00BF5DCB"/>
    <w:rsid w:val="00BF5E21"/>
    <w:rsid w:val="00BF5EE2"/>
    <w:rsid w:val="00BF5FA7"/>
    <w:rsid w:val="00BF6270"/>
    <w:rsid w:val="00BF67C0"/>
    <w:rsid w:val="00BF6817"/>
    <w:rsid w:val="00BF6B77"/>
    <w:rsid w:val="00BF6CA3"/>
    <w:rsid w:val="00BF6D02"/>
    <w:rsid w:val="00BF6ED1"/>
    <w:rsid w:val="00BF7140"/>
    <w:rsid w:val="00BF7640"/>
    <w:rsid w:val="00BF7A1E"/>
    <w:rsid w:val="00C00078"/>
    <w:rsid w:val="00C0018A"/>
    <w:rsid w:val="00C00375"/>
    <w:rsid w:val="00C003EC"/>
    <w:rsid w:val="00C00B03"/>
    <w:rsid w:val="00C00B14"/>
    <w:rsid w:val="00C00B6F"/>
    <w:rsid w:val="00C00D5B"/>
    <w:rsid w:val="00C00DC2"/>
    <w:rsid w:val="00C00E70"/>
    <w:rsid w:val="00C0100C"/>
    <w:rsid w:val="00C01227"/>
    <w:rsid w:val="00C01B4C"/>
    <w:rsid w:val="00C01E9C"/>
    <w:rsid w:val="00C0261D"/>
    <w:rsid w:val="00C02838"/>
    <w:rsid w:val="00C02A76"/>
    <w:rsid w:val="00C02FC7"/>
    <w:rsid w:val="00C030DF"/>
    <w:rsid w:val="00C03524"/>
    <w:rsid w:val="00C0381A"/>
    <w:rsid w:val="00C0382B"/>
    <w:rsid w:val="00C038D6"/>
    <w:rsid w:val="00C03BA7"/>
    <w:rsid w:val="00C03DBC"/>
    <w:rsid w:val="00C03F33"/>
    <w:rsid w:val="00C040B7"/>
    <w:rsid w:val="00C040CE"/>
    <w:rsid w:val="00C041EE"/>
    <w:rsid w:val="00C0456D"/>
    <w:rsid w:val="00C0474C"/>
    <w:rsid w:val="00C04784"/>
    <w:rsid w:val="00C048ED"/>
    <w:rsid w:val="00C04903"/>
    <w:rsid w:val="00C04B56"/>
    <w:rsid w:val="00C04C07"/>
    <w:rsid w:val="00C04E8C"/>
    <w:rsid w:val="00C051D3"/>
    <w:rsid w:val="00C051D8"/>
    <w:rsid w:val="00C0536E"/>
    <w:rsid w:val="00C05387"/>
    <w:rsid w:val="00C054D9"/>
    <w:rsid w:val="00C05531"/>
    <w:rsid w:val="00C0583B"/>
    <w:rsid w:val="00C05DDB"/>
    <w:rsid w:val="00C05FF8"/>
    <w:rsid w:val="00C060CE"/>
    <w:rsid w:val="00C06214"/>
    <w:rsid w:val="00C064E6"/>
    <w:rsid w:val="00C06724"/>
    <w:rsid w:val="00C06798"/>
    <w:rsid w:val="00C06A78"/>
    <w:rsid w:val="00C06D22"/>
    <w:rsid w:val="00C06F03"/>
    <w:rsid w:val="00C07105"/>
    <w:rsid w:val="00C07252"/>
    <w:rsid w:val="00C07353"/>
    <w:rsid w:val="00C074DD"/>
    <w:rsid w:val="00C07BED"/>
    <w:rsid w:val="00C10183"/>
    <w:rsid w:val="00C10389"/>
    <w:rsid w:val="00C103A5"/>
    <w:rsid w:val="00C10438"/>
    <w:rsid w:val="00C10736"/>
    <w:rsid w:val="00C107CC"/>
    <w:rsid w:val="00C107EF"/>
    <w:rsid w:val="00C10AE3"/>
    <w:rsid w:val="00C10B32"/>
    <w:rsid w:val="00C10ECB"/>
    <w:rsid w:val="00C110F4"/>
    <w:rsid w:val="00C11135"/>
    <w:rsid w:val="00C1199A"/>
    <w:rsid w:val="00C11D3B"/>
    <w:rsid w:val="00C122F2"/>
    <w:rsid w:val="00C12E0A"/>
    <w:rsid w:val="00C13057"/>
    <w:rsid w:val="00C133DA"/>
    <w:rsid w:val="00C1343C"/>
    <w:rsid w:val="00C13541"/>
    <w:rsid w:val="00C13771"/>
    <w:rsid w:val="00C13B82"/>
    <w:rsid w:val="00C13FA1"/>
    <w:rsid w:val="00C14960"/>
    <w:rsid w:val="00C14A65"/>
    <w:rsid w:val="00C14D9B"/>
    <w:rsid w:val="00C14E80"/>
    <w:rsid w:val="00C14FD4"/>
    <w:rsid w:val="00C150E0"/>
    <w:rsid w:val="00C150F5"/>
    <w:rsid w:val="00C15126"/>
    <w:rsid w:val="00C15618"/>
    <w:rsid w:val="00C156A6"/>
    <w:rsid w:val="00C1572C"/>
    <w:rsid w:val="00C157EB"/>
    <w:rsid w:val="00C1580E"/>
    <w:rsid w:val="00C15852"/>
    <w:rsid w:val="00C1594C"/>
    <w:rsid w:val="00C15E2E"/>
    <w:rsid w:val="00C15E5C"/>
    <w:rsid w:val="00C15FC5"/>
    <w:rsid w:val="00C161C3"/>
    <w:rsid w:val="00C1632C"/>
    <w:rsid w:val="00C16498"/>
    <w:rsid w:val="00C16881"/>
    <w:rsid w:val="00C16913"/>
    <w:rsid w:val="00C16A07"/>
    <w:rsid w:val="00C16B5F"/>
    <w:rsid w:val="00C16BC9"/>
    <w:rsid w:val="00C17142"/>
    <w:rsid w:val="00C172D7"/>
    <w:rsid w:val="00C173CC"/>
    <w:rsid w:val="00C173EC"/>
    <w:rsid w:val="00C17AF2"/>
    <w:rsid w:val="00C17B1B"/>
    <w:rsid w:val="00C17F4A"/>
    <w:rsid w:val="00C17F92"/>
    <w:rsid w:val="00C20139"/>
    <w:rsid w:val="00C20174"/>
    <w:rsid w:val="00C201A8"/>
    <w:rsid w:val="00C2021C"/>
    <w:rsid w:val="00C2024D"/>
    <w:rsid w:val="00C204CD"/>
    <w:rsid w:val="00C206AE"/>
    <w:rsid w:val="00C2072F"/>
    <w:rsid w:val="00C207DD"/>
    <w:rsid w:val="00C2088D"/>
    <w:rsid w:val="00C20D91"/>
    <w:rsid w:val="00C2110E"/>
    <w:rsid w:val="00C21273"/>
    <w:rsid w:val="00C21493"/>
    <w:rsid w:val="00C21565"/>
    <w:rsid w:val="00C21D02"/>
    <w:rsid w:val="00C21DC0"/>
    <w:rsid w:val="00C21E03"/>
    <w:rsid w:val="00C21E10"/>
    <w:rsid w:val="00C21FE2"/>
    <w:rsid w:val="00C2205C"/>
    <w:rsid w:val="00C220CF"/>
    <w:rsid w:val="00C220EA"/>
    <w:rsid w:val="00C22359"/>
    <w:rsid w:val="00C223CE"/>
    <w:rsid w:val="00C227F7"/>
    <w:rsid w:val="00C229DC"/>
    <w:rsid w:val="00C22E4A"/>
    <w:rsid w:val="00C2320E"/>
    <w:rsid w:val="00C23375"/>
    <w:rsid w:val="00C2343B"/>
    <w:rsid w:val="00C237B2"/>
    <w:rsid w:val="00C23993"/>
    <w:rsid w:val="00C23DFF"/>
    <w:rsid w:val="00C23F54"/>
    <w:rsid w:val="00C240A1"/>
    <w:rsid w:val="00C240CE"/>
    <w:rsid w:val="00C2415B"/>
    <w:rsid w:val="00C2430B"/>
    <w:rsid w:val="00C24547"/>
    <w:rsid w:val="00C246D6"/>
    <w:rsid w:val="00C24792"/>
    <w:rsid w:val="00C247B5"/>
    <w:rsid w:val="00C247ED"/>
    <w:rsid w:val="00C2485F"/>
    <w:rsid w:val="00C24AFD"/>
    <w:rsid w:val="00C24CC9"/>
    <w:rsid w:val="00C24DB1"/>
    <w:rsid w:val="00C24DD6"/>
    <w:rsid w:val="00C24FE6"/>
    <w:rsid w:val="00C255EA"/>
    <w:rsid w:val="00C2564C"/>
    <w:rsid w:val="00C256C7"/>
    <w:rsid w:val="00C25737"/>
    <w:rsid w:val="00C25A1F"/>
    <w:rsid w:val="00C25AB0"/>
    <w:rsid w:val="00C25B16"/>
    <w:rsid w:val="00C25BBB"/>
    <w:rsid w:val="00C25F33"/>
    <w:rsid w:val="00C26026"/>
    <w:rsid w:val="00C2639E"/>
    <w:rsid w:val="00C267DD"/>
    <w:rsid w:val="00C2699E"/>
    <w:rsid w:val="00C26C6B"/>
    <w:rsid w:val="00C26CB3"/>
    <w:rsid w:val="00C26CF2"/>
    <w:rsid w:val="00C26F40"/>
    <w:rsid w:val="00C270C7"/>
    <w:rsid w:val="00C27291"/>
    <w:rsid w:val="00C275A7"/>
    <w:rsid w:val="00C275F0"/>
    <w:rsid w:val="00C279FD"/>
    <w:rsid w:val="00C27BBE"/>
    <w:rsid w:val="00C27DB9"/>
    <w:rsid w:val="00C27FCC"/>
    <w:rsid w:val="00C30273"/>
    <w:rsid w:val="00C3061D"/>
    <w:rsid w:val="00C306B9"/>
    <w:rsid w:val="00C307D2"/>
    <w:rsid w:val="00C30BAD"/>
    <w:rsid w:val="00C30DD4"/>
    <w:rsid w:val="00C30EFD"/>
    <w:rsid w:val="00C31486"/>
    <w:rsid w:val="00C315D1"/>
    <w:rsid w:val="00C31776"/>
    <w:rsid w:val="00C317D1"/>
    <w:rsid w:val="00C31884"/>
    <w:rsid w:val="00C318C8"/>
    <w:rsid w:val="00C3198D"/>
    <w:rsid w:val="00C31A23"/>
    <w:rsid w:val="00C31C8C"/>
    <w:rsid w:val="00C31DF2"/>
    <w:rsid w:val="00C31E35"/>
    <w:rsid w:val="00C321B1"/>
    <w:rsid w:val="00C322E2"/>
    <w:rsid w:val="00C3247E"/>
    <w:rsid w:val="00C3249B"/>
    <w:rsid w:val="00C32B09"/>
    <w:rsid w:val="00C32B31"/>
    <w:rsid w:val="00C32B6E"/>
    <w:rsid w:val="00C32CD9"/>
    <w:rsid w:val="00C33057"/>
    <w:rsid w:val="00C33312"/>
    <w:rsid w:val="00C333D5"/>
    <w:rsid w:val="00C33570"/>
    <w:rsid w:val="00C33889"/>
    <w:rsid w:val="00C33C23"/>
    <w:rsid w:val="00C34236"/>
    <w:rsid w:val="00C34746"/>
    <w:rsid w:val="00C34A29"/>
    <w:rsid w:val="00C34D88"/>
    <w:rsid w:val="00C354CD"/>
    <w:rsid w:val="00C35609"/>
    <w:rsid w:val="00C357FA"/>
    <w:rsid w:val="00C35B9C"/>
    <w:rsid w:val="00C35C7F"/>
    <w:rsid w:val="00C35C93"/>
    <w:rsid w:val="00C35EE6"/>
    <w:rsid w:val="00C36139"/>
    <w:rsid w:val="00C36605"/>
    <w:rsid w:val="00C36A94"/>
    <w:rsid w:val="00C36E93"/>
    <w:rsid w:val="00C36E96"/>
    <w:rsid w:val="00C371AE"/>
    <w:rsid w:val="00C371B1"/>
    <w:rsid w:val="00C37630"/>
    <w:rsid w:val="00C3772E"/>
    <w:rsid w:val="00C378ED"/>
    <w:rsid w:val="00C379D9"/>
    <w:rsid w:val="00C37AFF"/>
    <w:rsid w:val="00C37CAF"/>
    <w:rsid w:val="00C37CF6"/>
    <w:rsid w:val="00C40115"/>
    <w:rsid w:val="00C4029D"/>
    <w:rsid w:val="00C4031A"/>
    <w:rsid w:val="00C40730"/>
    <w:rsid w:val="00C40921"/>
    <w:rsid w:val="00C40A78"/>
    <w:rsid w:val="00C40BCD"/>
    <w:rsid w:val="00C40ED1"/>
    <w:rsid w:val="00C410F2"/>
    <w:rsid w:val="00C4118F"/>
    <w:rsid w:val="00C41A64"/>
    <w:rsid w:val="00C427D8"/>
    <w:rsid w:val="00C4290E"/>
    <w:rsid w:val="00C42A65"/>
    <w:rsid w:val="00C42AB4"/>
    <w:rsid w:val="00C42AD6"/>
    <w:rsid w:val="00C42B04"/>
    <w:rsid w:val="00C42B29"/>
    <w:rsid w:val="00C42B3A"/>
    <w:rsid w:val="00C42FB7"/>
    <w:rsid w:val="00C42FC2"/>
    <w:rsid w:val="00C43078"/>
    <w:rsid w:val="00C43186"/>
    <w:rsid w:val="00C436C8"/>
    <w:rsid w:val="00C437A5"/>
    <w:rsid w:val="00C43CCF"/>
    <w:rsid w:val="00C43E7F"/>
    <w:rsid w:val="00C43F68"/>
    <w:rsid w:val="00C44669"/>
    <w:rsid w:val="00C4497F"/>
    <w:rsid w:val="00C44AAF"/>
    <w:rsid w:val="00C44B88"/>
    <w:rsid w:val="00C44E61"/>
    <w:rsid w:val="00C4501B"/>
    <w:rsid w:val="00C453F3"/>
    <w:rsid w:val="00C455FE"/>
    <w:rsid w:val="00C45A61"/>
    <w:rsid w:val="00C45C06"/>
    <w:rsid w:val="00C45E30"/>
    <w:rsid w:val="00C45FA8"/>
    <w:rsid w:val="00C460E0"/>
    <w:rsid w:val="00C46306"/>
    <w:rsid w:val="00C46592"/>
    <w:rsid w:val="00C4663B"/>
    <w:rsid w:val="00C46740"/>
    <w:rsid w:val="00C46CEE"/>
    <w:rsid w:val="00C46F06"/>
    <w:rsid w:val="00C475A7"/>
    <w:rsid w:val="00C475B0"/>
    <w:rsid w:val="00C47618"/>
    <w:rsid w:val="00C4762A"/>
    <w:rsid w:val="00C47C1F"/>
    <w:rsid w:val="00C47D32"/>
    <w:rsid w:val="00C47E98"/>
    <w:rsid w:val="00C5039D"/>
    <w:rsid w:val="00C5064A"/>
    <w:rsid w:val="00C5077E"/>
    <w:rsid w:val="00C50780"/>
    <w:rsid w:val="00C50AD0"/>
    <w:rsid w:val="00C50C49"/>
    <w:rsid w:val="00C50F45"/>
    <w:rsid w:val="00C5107B"/>
    <w:rsid w:val="00C5108E"/>
    <w:rsid w:val="00C510A6"/>
    <w:rsid w:val="00C5159F"/>
    <w:rsid w:val="00C5174F"/>
    <w:rsid w:val="00C5187E"/>
    <w:rsid w:val="00C51A12"/>
    <w:rsid w:val="00C51A99"/>
    <w:rsid w:val="00C51CA2"/>
    <w:rsid w:val="00C51DF4"/>
    <w:rsid w:val="00C51F5A"/>
    <w:rsid w:val="00C52509"/>
    <w:rsid w:val="00C5274C"/>
    <w:rsid w:val="00C52AE8"/>
    <w:rsid w:val="00C52E13"/>
    <w:rsid w:val="00C52EBC"/>
    <w:rsid w:val="00C53468"/>
    <w:rsid w:val="00C5376C"/>
    <w:rsid w:val="00C5376E"/>
    <w:rsid w:val="00C539BD"/>
    <w:rsid w:val="00C53CDE"/>
    <w:rsid w:val="00C53DA8"/>
    <w:rsid w:val="00C53DFA"/>
    <w:rsid w:val="00C54403"/>
    <w:rsid w:val="00C5473C"/>
    <w:rsid w:val="00C54985"/>
    <w:rsid w:val="00C54E22"/>
    <w:rsid w:val="00C54F83"/>
    <w:rsid w:val="00C5503B"/>
    <w:rsid w:val="00C55280"/>
    <w:rsid w:val="00C55605"/>
    <w:rsid w:val="00C5567C"/>
    <w:rsid w:val="00C55856"/>
    <w:rsid w:val="00C55A59"/>
    <w:rsid w:val="00C55B11"/>
    <w:rsid w:val="00C55C54"/>
    <w:rsid w:val="00C55E04"/>
    <w:rsid w:val="00C55F74"/>
    <w:rsid w:val="00C560C7"/>
    <w:rsid w:val="00C56588"/>
    <w:rsid w:val="00C566B9"/>
    <w:rsid w:val="00C5675B"/>
    <w:rsid w:val="00C5696E"/>
    <w:rsid w:val="00C56976"/>
    <w:rsid w:val="00C56BA6"/>
    <w:rsid w:val="00C57373"/>
    <w:rsid w:val="00C576F5"/>
    <w:rsid w:val="00C576FF"/>
    <w:rsid w:val="00C57BC7"/>
    <w:rsid w:val="00C57D8A"/>
    <w:rsid w:val="00C57EBC"/>
    <w:rsid w:val="00C60535"/>
    <w:rsid w:val="00C6053E"/>
    <w:rsid w:val="00C6066C"/>
    <w:rsid w:val="00C60C71"/>
    <w:rsid w:val="00C60CCE"/>
    <w:rsid w:val="00C613E0"/>
    <w:rsid w:val="00C61C49"/>
    <w:rsid w:val="00C62128"/>
    <w:rsid w:val="00C6229A"/>
    <w:rsid w:val="00C622E8"/>
    <w:rsid w:val="00C6233F"/>
    <w:rsid w:val="00C62440"/>
    <w:rsid w:val="00C62905"/>
    <w:rsid w:val="00C6290B"/>
    <w:rsid w:val="00C62A17"/>
    <w:rsid w:val="00C6316E"/>
    <w:rsid w:val="00C6329B"/>
    <w:rsid w:val="00C632F3"/>
    <w:rsid w:val="00C633CF"/>
    <w:rsid w:val="00C633F7"/>
    <w:rsid w:val="00C6355F"/>
    <w:rsid w:val="00C63726"/>
    <w:rsid w:val="00C6373A"/>
    <w:rsid w:val="00C6386D"/>
    <w:rsid w:val="00C63A8E"/>
    <w:rsid w:val="00C63ADD"/>
    <w:rsid w:val="00C63B2C"/>
    <w:rsid w:val="00C63D59"/>
    <w:rsid w:val="00C63F5F"/>
    <w:rsid w:val="00C6401F"/>
    <w:rsid w:val="00C648D0"/>
    <w:rsid w:val="00C6499F"/>
    <w:rsid w:val="00C649FF"/>
    <w:rsid w:val="00C64FB1"/>
    <w:rsid w:val="00C65138"/>
    <w:rsid w:val="00C65298"/>
    <w:rsid w:val="00C6557F"/>
    <w:rsid w:val="00C65621"/>
    <w:rsid w:val="00C6568C"/>
    <w:rsid w:val="00C657F5"/>
    <w:rsid w:val="00C65805"/>
    <w:rsid w:val="00C65965"/>
    <w:rsid w:val="00C65AEB"/>
    <w:rsid w:val="00C66073"/>
    <w:rsid w:val="00C66170"/>
    <w:rsid w:val="00C665F7"/>
    <w:rsid w:val="00C6672F"/>
    <w:rsid w:val="00C66B1E"/>
    <w:rsid w:val="00C66C0D"/>
    <w:rsid w:val="00C66E70"/>
    <w:rsid w:val="00C66FF1"/>
    <w:rsid w:val="00C6723E"/>
    <w:rsid w:val="00C675F9"/>
    <w:rsid w:val="00C6799C"/>
    <w:rsid w:val="00C67E25"/>
    <w:rsid w:val="00C700ED"/>
    <w:rsid w:val="00C701E7"/>
    <w:rsid w:val="00C70299"/>
    <w:rsid w:val="00C705BD"/>
    <w:rsid w:val="00C7095B"/>
    <w:rsid w:val="00C714B1"/>
    <w:rsid w:val="00C715CB"/>
    <w:rsid w:val="00C7169E"/>
    <w:rsid w:val="00C71717"/>
    <w:rsid w:val="00C720E6"/>
    <w:rsid w:val="00C72320"/>
    <w:rsid w:val="00C726F2"/>
    <w:rsid w:val="00C72A45"/>
    <w:rsid w:val="00C72EAB"/>
    <w:rsid w:val="00C73146"/>
    <w:rsid w:val="00C73545"/>
    <w:rsid w:val="00C73855"/>
    <w:rsid w:val="00C73C16"/>
    <w:rsid w:val="00C73DE7"/>
    <w:rsid w:val="00C73E70"/>
    <w:rsid w:val="00C73E74"/>
    <w:rsid w:val="00C742C8"/>
    <w:rsid w:val="00C74372"/>
    <w:rsid w:val="00C74818"/>
    <w:rsid w:val="00C74D24"/>
    <w:rsid w:val="00C74E5E"/>
    <w:rsid w:val="00C75099"/>
    <w:rsid w:val="00C757A6"/>
    <w:rsid w:val="00C75B41"/>
    <w:rsid w:val="00C7606D"/>
    <w:rsid w:val="00C76298"/>
    <w:rsid w:val="00C7651B"/>
    <w:rsid w:val="00C769C5"/>
    <w:rsid w:val="00C76CDD"/>
    <w:rsid w:val="00C76DFB"/>
    <w:rsid w:val="00C775B5"/>
    <w:rsid w:val="00C77C37"/>
    <w:rsid w:val="00C77CA2"/>
    <w:rsid w:val="00C77EB6"/>
    <w:rsid w:val="00C77F50"/>
    <w:rsid w:val="00C802BE"/>
    <w:rsid w:val="00C80704"/>
    <w:rsid w:val="00C80938"/>
    <w:rsid w:val="00C80B73"/>
    <w:rsid w:val="00C80BDC"/>
    <w:rsid w:val="00C8108D"/>
    <w:rsid w:val="00C81124"/>
    <w:rsid w:val="00C816DE"/>
    <w:rsid w:val="00C81993"/>
    <w:rsid w:val="00C81EF7"/>
    <w:rsid w:val="00C82361"/>
    <w:rsid w:val="00C82508"/>
    <w:rsid w:val="00C825B5"/>
    <w:rsid w:val="00C825D6"/>
    <w:rsid w:val="00C82703"/>
    <w:rsid w:val="00C8273D"/>
    <w:rsid w:val="00C8282C"/>
    <w:rsid w:val="00C8288C"/>
    <w:rsid w:val="00C829A6"/>
    <w:rsid w:val="00C82B86"/>
    <w:rsid w:val="00C82C53"/>
    <w:rsid w:val="00C830B1"/>
    <w:rsid w:val="00C830DF"/>
    <w:rsid w:val="00C830EA"/>
    <w:rsid w:val="00C833A9"/>
    <w:rsid w:val="00C834C9"/>
    <w:rsid w:val="00C83683"/>
    <w:rsid w:val="00C83C54"/>
    <w:rsid w:val="00C83C9E"/>
    <w:rsid w:val="00C842BE"/>
    <w:rsid w:val="00C844F3"/>
    <w:rsid w:val="00C8466D"/>
    <w:rsid w:val="00C8477D"/>
    <w:rsid w:val="00C84B77"/>
    <w:rsid w:val="00C84E00"/>
    <w:rsid w:val="00C84E09"/>
    <w:rsid w:val="00C85167"/>
    <w:rsid w:val="00C852F2"/>
    <w:rsid w:val="00C85372"/>
    <w:rsid w:val="00C855E6"/>
    <w:rsid w:val="00C85A58"/>
    <w:rsid w:val="00C85BAF"/>
    <w:rsid w:val="00C86640"/>
    <w:rsid w:val="00C8666D"/>
    <w:rsid w:val="00C86771"/>
    <w:rsid w:val="00C867D1"/>
    <w:rsid w:val="00C86D55"/>
    <w:rsid w:val="00C8717B"/>
    <w:rsid w:val="00C87384"/>
    <w:rsid w:val="00C875F3"/>
    <w:rsid w:val="00C87997"/>
    <w:rsid w:val="00C87B1C"/>
    <w:rsid w:val="00C87D34"/>
    <w:rsid w:val="00C87F92"/>
    <w:rsid w:val="00C9029B"/>
    <w:rsid w:val="00C906ED"/>
    <w:rsid w:val="00C90A2D"/>
    <w:rsid w:val="00C90AB5"/>
    <w:rsid w:val="00C90B40"/>
    <w:rsid w:val="00C90B94"/>
    <w:rsid w:val="00C91087"/>
    <w:rsid w:val="00C91276"/>
    <w:rsid w:val="00C9144C"/>
    <w:rsid w:val="00C91C16"/>
    <w:rsid w:val="00C91CA5"/>
    <w:rsid w:val="00C91FBD"/>
    <w:rsid w:val="00C925E5"/>
    <w:rsid w:val="00C926C4"/>
    <w:rsid w:val="00C927D9"/>
    <w:rsid w:val="00C927F7"/>
    <w:rsid w:val="00C92AA4"/>
    <w:rsid w:val="00C92BC5"/>
    <w:rsid w:val="00C92BFB"/>
    <w:rsid w:val="00C92E3C"/>
    <w:rsid w:val="00C92EE3"/>
    <w:rsid w:val="00C92F17"/>
    <w:rsid w:val="00C92F30"/>
    <w:rsid w:val="00C92F3C"/>
    <w:rsid w:val="00C9322E"/>
    <w:rsid w:val="00C936B5"/>
    <w:rsid w:val="00C936E2"/>
    <w:rsid w:val="00C94273"/>
    <w:rsid w:val="00C9432D"/>
    <w:rsid w:val="00C94452"/>
    <w:rsid w:val="00C944AF"/>
    <w:rsid w:val="00C94C1E"/>
    <w:rsid w:val="00C94F6F"/>
    <w:rsid w:val="00C95249"/>
    <w:rsid w:val="00C952ED"/>
    <w:rsid w:val="00C95452"/>
    <w:rsid w:val="00C956A8"/>
    <w:rsid w:val="00C9622F"/>
    <w:rsid w:val="00C96640"/>
    <w:rsid w:val="00C968EA"/>
    <w:rsid w:val="00C96A49"/>
    <w:rsid w:val="00C96B49"/>
    <w:rsid w:val="00C96BB8"/>
    <w:rsid w:val="00C96EA4"/>
    <w:rsid w:val="00C96FAF"/>
    <w:rsid w:val="00C97173"/>
    <w:rsid w:val="00C9717C"/>
    <w:rsid w:val="00C971A1"/>
    <w:rsid w:val="00C973E1"/>
    <w:rsid w:val="00C979F6"/>
    <w:rsid w:val="00CA0122"/>
    <w:rsid w:val="00CA027B"/>
    <w:rsid w:val="00CA0315"/>
    <w:rsid w:val="00CA04F3"/>
    <w:rsid w:val="00CA077A"/>
    <w:rsid w:val="00CA08E5"/>
    <w:rsid w:val="00CA09F4"/>
    <w:rsid w:val="00CA0C06"/>
    <w:rsid w:val="00CA1084"/>
    <w:rsid w:val="00CA10BA"/>
    <w:rsid w:val="00CA1355"/>
    <w:rsid w:val="00CA1368"/>
    <w:rsid w:val="00CA1524"/>
    <w:rsid w:val="00CA176A"/>
    <w:rsid w:val="00CA198E"/>
    <w:rsid w:val="00CA1C09"/>
    <w:rsid w:val="00CA1C29"/>
    <w:rsid w:val="00CA1C4C"/>
    <w:rsid w:val="00CA20D3"/>
    <w:rsid w:val="00CA216D"/>
    <w:rsid w:val="00CA26D6"/>
    <w:rsid w:val="00CA27DB"/>
    <w:rsid w:val="00CA2D3F"/>
    <w:rsid w:val="00CA2EA2"/>
    <w:rsid w:val="00CA2F51"/>
    <w:rsid w:val="00CA30D8"/>
    <w:rsid w:val="00CA312F"/>
    <w:rsid w:val="00CA34EA"/>
    <w:rsid w:val="00CA3568"/>
    <w:rsid w:val="00CA3957"/>
    <w:rsid w:val="00CA3958"/>
    <w:rsid w:val="00CA3C83"/>
    <w:rsid w:val="00CA3DC4"/>
    <w:rsid w:val="00CA3E42"/>
    <w:rsid w:val="00CA43A0"/>
    <w:rsid w:val="00CA47E8"/>
    <w:rsid w:val="00CA48C6"/>
    <w:rsid w:val="00CA49AB"/>
    <w:rsid w:val="00CA4BF3"/>
    <w:rsid w:val="00CA4C8E"/>
    <w:rsid w:val="00CA4E44"/>
    <w:rsid w:val="00CA4F32"/>
    <w:rsid w:val="00CA53A4"/>
    <w:rsid w:val="00CA5496"/>
    <w:rsid w:val="00CA54E2"/>
    <w:rsid w:val="00CA57AE"/>
    <w:rsid w:val="00CA5944"/>
    <w:rsid w:val="00CA5BFE"/>
    <w:rsid w:val="00CA5D2C"/>
    <w:rsid w:val="00CA5D93"/>
    <w:rsid w:val="00CA5F52"/>
    <w:rsid w:val="00CA6085"/>
    <w:rsid w:val="00CA63AE"/>
    <w:rsid w:val="00CA6556"/>
    <w:rsid w:val="00CA6B8A"/>
    <w:rsid w:val="00CA6D07"/>
    <w:rsid w:val="00CA7161"/>
    <w:rsid w:val="00CA7547"/>
    <w:rsid w:val="00CA755C"/>
    <w:rsid w:val="00CA75B8"/>
    <w:rsid w:val="00CA75E3"/>
    <w:rsid w:val="00CA7652"/>
    <w:rsid w:val="00CA7760"/>
    <w:rsid w:val="00CA7876"/>
    <w:rsid w:val="00CA79A2"/>
    <w:rsid w:val="00CA7B81"/>
    <w:rsid w:val="00CA7C42"/>
    <w:rsid w:val="00CB047F"/>
    <w:rsid w:val="00CB0C1F"/>
    <w:rsid w:val="00CB137D"/>
    <w:rsid w:val="00CB15A5"/>
    <w:rsid w:val="00CB1773"/>
    <w:rsid w:val="00CB1859"/>
    <w:rsid w:val="00CB1A0E"/>
    <w:rsid w:val="00CB1C68"/>
    <w:rsid w:val="00CB1D5F"/>
    <w:rsid w:val="00CB1D92"/>
    <w:rsid w:val="00CB1DFD"/>
    <w:rsid w:val="00CB209E"/>
    <w:rsid w:val="00CB21CD"/>
    <w:rsid w:val="00CB2245"/>
    <w:rsid w:val="00CB22E5"/>
    <w:rsid w:val="00CB23D0"/>
    <w:rsid w:val="00CB2AA2"/>
    <w:rsid w:val="00CB2C29"/>
    <w:rsid w:val="00CB2CFD"/>
    <w:rsid w:val="00CB2D7E"/>
    <w:rsid w:val="00CB2F22"/>
    <w:rsid w:val="00CB2F8D"/>
    <w:rsid w:val="00CB3805"/>
    <w:rsid w:val="00CB3C4A"/>
    <w:rsid w:val="00CB3CCB"/>
    <w:rsid w:val="00CB3DE8"/>
    <w:rsid w:val="00CB408A"/>
    <w:rsid w:val="00CB4380"/>
    <w:rsid w:val="00CB43F2"/>
    <w:rsid w:val="00CB4937"/>
    <w:rsid w:val="00CB4958"/>
    <w:rsid w:val="00CB4A69"/>
    <w:rsid w:val="00CB4AA8"/>
    <w:rsid w:val="00CB4DD2"/>
    <w:rsid w:val="00CB504F"/>
    <w:rsid w:val="00CB5633"/>
    <w:rsid w:val="00CB567C"/>
    <w:rsid w:val="00CB597C"/>
    <w:rsid w:val="00CB60BF"/>
    <w:rsid w:val="00CB6292"/>
    <w:rsid w:val="00CB640A"/>
    <w:rsid w:val="00CB659A"/>
    <w:rsid w:val="00CB681A"/>
    <w:rsid w:val="00CB6F03"/>
    <w:rsid w:val="00CB6FEA"/>
    <w:rsid w:val="00CB7506"/>
    <w:rsid w:val="00CB75B5"/>
    <w:rsid w:val="00CB7B89"/>
    <w:rsid w:val="00CB7C19"/>
    <w:rsid w:val="00CB7D3F"/>
    <w:rsid w:val="00CB7D96"/>
    <w:rsid w:val="00CC0247"/>
    <w:rsid w:val="00CC0370"/>
    <w:rsid w:val="00CC0569"/>
    <w:rsid w:val="00CC0698"/>
    <w:rsid w:val="00CC0720"/>
    <w:rsid w:val="00CC08A4"/>
    <w:rsid w:val="00CC0A37"/>
    <w:rsid w:val="00CC0BD2"/>
    <w:rsid w:val="00CC0D35"/>
    <w:rsid w:val="00CC0E4E"/>
    <w:rsid w:val="00CC0E69"/>
    <w:rsid w:val="00CC0F04"/>
    <w:rsid w:val="00CC1040"/>
    <w:rsid w:val="00CC1181"/>
    <w:rsid w:val="00CC125E"/>
    <w:rsid w:val="00CC13DE"/>
    <w:rsid w:val="00CC16E0"/>
    <w:rsid w:val="00CC1C1D"/>
    <w:rsid w:val="00CC1FF9"/>
    <w:rsid w:val="00CC214F"/>
    <w:rsid w:val="00CC215C"/>
    <w:rsid w:val="00CC229D"/>
    <w:rsid w:val="00CC2353"/>
    <w:rsid w:val="00CC2431"/>
    <w:rsid w:val="00CC2653"/>
    <w:rsid w:val="00CC2662"/>
    <w:rsid w:val="00CC28B7"/>
    <w:rsid w:val="00CC2926"/>
    <w:rsid w:val="00CC2A47"/>
    <w:rsid w:val="00CC2D93"/>
    <w:rsid w:val="00CC306F"/>
    <w:rsid w:val="00CC30D7"/>
    <w:rsid w:val="00CC321E"/>
    <w:rsid w:val="00CC333E"/>
    <w:rsid w:val="00CC3582"/>
    <w:rsid w:val="00CC3C19"/>
    <w:rsid w:val="00CC3E6D"/>
    <w:rsid w:val="00CC40EA"/>
    <w:rsid w:val="00CC419E"/>
    <w:rsid w:val="00CC44A4"/>
    <w:rsid w:val="00CC48EB"/>
    <w:rsid w:val="00CC4FA9"/>
    <w:rsid w:val="00CC5472"/>
    <w:rsid w:val="00CC5625"/>
    <w:rsid w:val="00CC5863"/>
    <w:rsid w:val="00CC6112"/>
    <w:rsid w:val="00CC65AA"/>
    <w:rsid w:val="00CC666F"/>
    <w:rsid w:val="00CC68B8"/>
    <w:rsid w:val="00CC68E0"/>
    <w:rsid w:val="00CC6BD3"/>
    <w:rsid w:val="00CC6BDE"/>
    <w:rsid w:val="00CC6C55"/>
    <w:rsid w:val="00CC736A"/>
    <w:rsid w:val="00CC74EE"/>
    <w:rsid w:val="00CC75C5"/>
    <w:rsid w:val="00CC7782"/>
    <w:rsid w:val="00CC77C9"/>
    <w:rsid w:val="00CC7FDD"/>
    <w:rsid w:val="00CD0024"/>
    <w:rsid w:val="00CD0386"/>
    <w:rsid w:val="00CD0890"/>
    <w:rsid w:val="00CD0E38"/>
    <w:rsid w:val="00CD1170"/>
    <w:rsid w:val="00CD132C"/>
    <w:rsid w:val="00CD143D"/>
    <w:rsid w:val="00CD16A2"/>
    <w:rsid w:val="00CD16AB"/>
    <w:rsid w:val="00CD18E8"/>
    <w:rsid w:val="00CD1AA8"/>
    <w:rsid w:val="00CD1B59"/>
    <w:rsid w:val="00CD1C8A"/>
    <w:rsid w:val="00CD1CB8"/>
    <w:rsid w:val="00CD2414"/>
    <w:rsid w:val="00CD2761"/>
    <w:rsid w:val="00CD2905"/>
    <w:rsid w:val="00CD2930"/>
    <w:rsid w:val="00CD34DF"/>
    <w:rsid w:val="00CD3B69"/>
    <w:rsid w:val="00CD3D26"/>
    <w:rsid w:val="00CD3DBE"/>
    <w:rsid w:val="00CD411D"/>
    <w:rsid w:val="00CD4157"/>
    <w:rsid w:val="00CD476B"/>
    <w:rsid w:val="00CD4B01"/>
    <w:rsid w:val="00CD4E38"/>
    <w:rsid w:val="00CD523E"/>
    <w:rsid w:val="00CD5357"/>
    <w:rsid w:val="00CD55C6"/>
    <w:rsid w:val="00CD560F"/>
    <w:rsid w:val="00CD5970"/>
    <w:rsid w:val="00CD5BA9"/>
    <w:rsid w:val="00CD5E56"/>
    <w:rsid w:val="00CD5EF7"/>
    <w:rsid w:val="00CD6334"/>
    <w:rsid w:val="00CD6467"/>
    <w:rsid w:val="00CD6A6D"/>
    <w:rsid w:val="00CD6BF5"/>
    <w:rsid w:val="00CD6EC3"/>
    <w:rsid w:val="00CD6F37"/>
    <w:rsid w:val="00CD7440"/>
    <w:rsid w:val="00CD75C3"/>
    <w:rsid w:val="00CD78FE"/>
    <w:rsid w:val="00CD7938"/>
    <w:rsid w:val="00CD79C6"/>
    <w:rsid w:val="00CD7A60"/>
    <w:rsid w:val="00CD7B80"/>
    <w:rsid w:val="00CD7BD0"/>
    <w:rsid w:val="00CD7FAC"/>
    <w:rsid w:val="00CE04D3"/>
    <w:rsid w:val="00CE0669"/>
    <w:rsid w:val="00CE070C"/>
    <w:rsid w:val="00CE0A0B"/>
    <w:rsid w:val="00CE0B9B"/>
    <w:rsid w:val="00CE0CBB"/>
    <w:rsid w:val="00CE1173"/>
    <w:rsid w:val="00CE131D"/>
    <w:rsid w:val="00CE1383"/>
    <w:rsid w:val="00CE1582"/>
    <w:rsid w:val="00CE1777"/>
    <w:rsid w:val="00CE177A"/>
    <w:rsid w:val="00CE1926"/>
    <w:rsid w:val="00CE1954"/>
    <w:rsid w:val="00CE1A19"/>
    <w:rsid w:val="00CE1C36"/>
    <w:rsid w:val="00CE1EDD"/>
    <w:rsid w:val="00CE2016"/>
    <w:rsid w:val="00CE2042"/>
    <w:rsid w:val="00CE22F6"/>
    <w:rsid w:val="00CE26A3"/>
    <w:rsid w:val="00CE2E79"/>
    <w:rsid w:val="00CE3098"/>
    <w:rsid w:val="00CE37A1"/>
    <w:rsid w:val="00CE37B9"/>
    <w:rsid w:val="00CE3CA0"/>
    <w:rsid w:val="00CE3F00"/>
    <w:rsid w:val="00CE4304"/>
    <w:rsid w:val="00CE4320"/>
    <w:rsid w:val="00CE452A"/>
    <w:rsid w:val="00CE4616"/>
    <w:rsid w:val="00CE4689"/>
    <w:rsid w:val="00CE4BE8"/>
    <w:rsid w:val="00CE4D6D"/>
    <w:rsid w:val="00CE4F31"/>
    <w:rsid w:val="00CE551F"/>
    <w:rsid w:val="00CE5590"/>
    <w:rsid w:val="00CE57E0"/>
    <w:rsid w:val="00CE58DE"/>
    <w:rsid w:val="00CE5C9D"/>
    <w:rsid w:val="00CE6275"/>
    <w:rsid w:val="00CE6424"/>
    <w:rsid w:val="00CE6520"/>
    <w:rsid w:val="00CE6749"/>
    <w:rsid w:val="00CE6782"/>
    <w:rsid w:val="00CE67C6"/>
    <w:rsid w:val="00CE6820"/>
    <w:rsid w:val="00CE695A"/>
    <w:rsid w:val="00CE6A64"/>
    <w:rsid w:val="00CE6BBB"/>
    <w:rsid w:val="00CE736D"/>
    <w:rsid w:val="00CE7602"/>
    <w:rsid w:val="00CE7623"/>
    <w:rsid w:val="00CE7680"/>
    <w:rsid w:val="00CE779F"/>
    <w:rsid w:val="00CE7999"/>
    <w:rsid w:val="00CF0376"/>
    <w:rsid w:val="00CF0687"/>
    <w:rsid w:val="00CF0D41"/>
    <w:rsid w:val="00CF0ECD"/>
    <w:rsid w:val="00CF129E"/>
    <w:rsid w:val="00CF16A6"/>
    <w:rsid w:val="00CF17B4"/>
    <w:rsid w:val="00CF1EA9"/>
    <w:rsid w:val="00CF203D"/>
    <w:rsid w:val="00CF2081"/>
    <w:rsid w:val="00CF225E"/>
    <w:rsid w:val="00CF256B"/>
    <w:rsid w:val="00CF260E"/>
    <w:rsid w:val="00CF299A"/>
    <w:rsid w:val="00CF29CE"/>
    <w:rsid w:val="00CF2BBC"/>
    <w:rsid w:val="00CF2E1F"/>
    <w:rsid w:val="00CF30A6"/>
    <w:rsid w:val="00CF32C7"/>
    <w:rsid w:val="00CF33C6"/>
    <w:rsid w:val="00CF34C4"/>
    <w:rsid w:val="00CF3536"/>
    <w:rsid w:val="00CF3912"/>
    <w:rsid w:val="00CF3986"/>
    <w:rsid w:val="00CF3F2D"/>
    <w:rsid w:val="00CF4013"/>
    <w:rsid w:val="00CF4451"/>
    <w:rsid w:val="00CF4AF7"/>
    <w:rsid w:val="00CF4C31"/>
    <w:rsid w:val="00CF4DA0"/>
    <w:rsid w:val="00CF4EF0"/>
    <w:rsid w:val="00CF501B"/>
    <w:rsid w:val="00CF5034"/>
    <w:rsid w:val="00CF50C2"/>
    <w:rsid w:val="00CF5184"/>
    <w:rsid w:val="00CF527D"/>
    <w:rsid w:val="00CF569D"/>
    <w:rsid w:val="00CF57B6"/>
    <w:rsid w:val="00CF5A35"/>
    <w:rsid w:val="00CF5F52"/>
    <w:rsid w:val="00CF61A0"/>
    <w:rsid w:val="00CF640D"/>
    <w:rsid w:val="00CF660E"/>
    <w:rsid w:val="00CF6797"/>
    <w:rsid w:val="00CF6A74"/>
    <w:rsid w:val="00CF6D19"/>
    <w:rsid w:val="00CF71C9"/>
    <w:rsid w:val="00CF75ED"/>
    <w:rsid w:val="00CF77FA"/>
    <w:rsid w:val="00CF7844"/>
    <w:rsid w:val="00CF7ADC"/>
    <w:rsid w:val="00CF7B0D"/>
    <w:rsid w:val="00CF7C3F"/>
    <w:rsid w:val="00D0001A"/>
    <w:rsid w:val="00D001BA"/>
    <w:rsid w:val="00D003A6"/>
    <w:rsid w:val="00D0048E"/>
    <w:rsid w:val="00D005BA"/>
    <w:rsid w:val="00D00EAE"/>
    <w:rsid w:val="00D01094"/>
    <w:rsid w:val="00D01264"/>
    <w:rsid w:val="00D01394"/>
    <w:rsid w:val="00D013DD"/>
    <w:rsid w:val="00D01729"/>
    <w:rsid w:val="00D017C3"/>
    <w:rsid w:val="00D01B42"/>
    <w:rsid w:val="00D02051"/>
    <w:rsid w:val="00D0237A"/>
    <w:rsid w:val="00D02396"/>
    <w:rsid w:val="00D02CF6"/>
    <w:rsid w:val="00D02EA7"/>
    <w:rsid w:val="00D02EDC"/>
    <w:rsid w:val="00D032EE"/>
    <w:rsid w:val="00D0346C"/>
    <w:rsid w:val="00D035AB"/>
    <w:rsid w:val="00D0399F"/>
    <w:rsid w:val="00D03F86"/>
    <w:rsid w:val="00D040E9"/>
    <w:rsid w:val="00D041D4"/>
    <w:rsid w:val="00D042A6"/>
    <w:rsid w:val="00D04829"/>
    <w:rsid w:val="00D04CB4"/>
    <w:rsid w:val="00D0534D"/>
    <w:rsid w:val="00D055A1"/>
    <w:rsid w:val="00D055AF"/>
    <w:rsid w:val="00D055B8"/>
    <w:rsid w:val="00D05823"/>
    <w:rsid w:val="00D05925"/>
    <w:rsid w:val="00D05A49"/>
    <w:rsid w:val="00D05C9B"/>
    <w:rsid w:val="00D06049"/>
    <w:rsid w:val="00D06095"/>
    <w:rsid w:val="00D060D9"/>
    <w:rsid w:val="00D061E1"/>
    <w:rsid w:val="00D06407"/>
    <w:rsid w:val="00D06786"/>
    <w:rsid w:val="00D069DF"/>
    <w:rsid w:val="00D07060"/>
    <w:rsid w:val="00D070E2"/>
    <w:rsid w:val="00D07405"/>
    <w:rsid w:val="00D07576"/>
    <w:rsid w:val="00D07A9D"/>
    <w:rsid w:val="00D07AE6"/>
    <w:rsid w:val="00D07CD7"/>
    <w:rsid w:val="00D07F1E"/>
    <w:rsid w:val="00D100D0"/>
    <w:rsid w:val="00D103F4"/>
    <w:rsid w:val="00D1056F"/>
    <w:rsid w:val="00D1079E"/>
    <w:rsid w:val="00D10E60"/>
    <w:rsid w:val="00D10FE9"/>
    <w:rsid w:val="00D112E6"/>
    <w:rsid w:val="00D117AA"/>
    <w:rsid w:val="00D11969"/>
    <w:rsid w:val="00D11BA3"/>
    <w:rsid w:val="00D121CE"/>
    <w:rsid w:val="00D123DD"/>
    <w:rsid w:val="00D124E5"/>
    <w:rsid w:val="00D125D2"/>
    <w:rsid w:val="00D1283D"/>
    <w:rsid w:val="00D12943"/>
    <w:rsid w:val="00D1298E"/>
    <w:rsid w:val="00D12C68"/>
    <w:rsid w:val="00D130E0"/>
    <w:rsid w:val="00D1313E"/>
    <w:rsid w:val="00D1316C"/>
    <w:rsid w:val="00D131E5"/>
    <w:rsid w:val="00D135F4"/>
    <w:rsid w:val="00D13806"/>
    <w:rsid w:val="00D13C32"/>
    <w:rsid w:val="00D13C68"/>
    <w:rsid w:val="00D13CE5"/>
    <w:rsid w:val="00D1418F"/>
    <w:rsid w:val="00D142B2"/>
    <w:rsid w:val="00D1497C"/>
    <w:rsid w:val="00D14B5F"/>
    <w:rsid w:val="00D152F1"/>
    <w:rsid w:val="00D1535C"/>
    <w:rsid w:val="00D15407"/>
    <w:rsid w:val="00D154E5"/>
    <w:rsid w:val="00D15B97"/>
    <w:rsid w:val="00D16446"/>
    <w:rsid w:val="00D1657B"/>
    <w:rsid w:val="00D1675D"/>
    <w:rsid w:val="00D16863"/>
    <w:rsid w:val="00D16D27"/>
    <w:rsid w:val="00D1704F"/>
    <w:rsid w:val="00D1734A"/>
    <w:rsid w:val="00D175CC"/>
    <w:rsid w:val="00D1762E"/>
    <w:rsid w:val="00D17689"/>
    <w:rsid w:val="00D17A3A"/>
    <w:rsid w:val="00D17B72"/>
    <w:rsid w:val="00D17EA5"/>
    <w:rsid w:val="00D200B3"/>
    <w:rsid w:val="00D20261"/>
    <w:rsid w:val="00D202B7"/>
    <w:rsid w:val="00D2036B"/>
    <w:rsid w:val="00D204A4"/>
    <w:rsid w:val="00D2081A"/>
    <w:rsid w:val="00D2123C"/>
    <w:rsid w:val="00D21291"/>
    <w:rsid w:val="00D21667"/>
    <w:rsid w:val="00D21815"/>
    <w:rsid w:val="00D21887"/>
    <w:rsid w:val="00D2218E"/>
    <w:rsid w:val="00D22577"/>
    <w:rsid w:val="00D2273D"/>
    <w:rsid w:val="00D22767"/>
    <w:rsid w:val="00D22A52"/>
    <w:rsid w:val="00D22E55"/>
    <w:rsid w:val="00D232F9"/>
    <w:rsid w:val="00D236AB"/>
    <w:rsid w:val="00D23853"/>
    <w:rsid w:val="00D23856"/>
    <w:rsid w:val="00D24297"/>
    <w:rsid w:val="00D24492"/>
    <w:rsid w:val="00D24594"/>
    <w:rsid w:val="00D24E18"/>
    <w:rsid w:val="00D24E6C"/>
    <w:rsid w:val="00D24E74"/>
    <w:rsid w:val="00D25C0A"/>
    <w:rsid w:val="00D25C73"/>
    <w:rsid w:val="00D25D7F"/>
    <w:rsid w:val="00D25F0B"/>
    <w:rsid w:val="00D26205"/>
    <w:rsid w:val="00D262B9"/>
    <w:rsid w:val="00D26CF0"/>
    <w:rsid w:val="00D26DB7"/>
    <w:rsid w:val="00D27053"/>
    <w:rsid w:val="00D27211"/>
    <w:rsid w:val="00D27233"/>
    <w:rsid w:val="00D27332"/>
    <w:rsid w:val="00D2752F"/>
    <w:rsid w:val="00D27834"/>
    <w:rsid w:val="00D27AE1"/>
    <w:rsid w:val="00D27B15"/>
    <w:rsid w:val="00D27B38"/>
    <w:rsid w:val="00D27E1F"/>
    <w:rsid w:val="00D27F48"/>
    <w:rsid w:val="00D27FBB"/>
    <w:rsid w:val="00D30109"/>
    <w:rsid w:val="00D303A1"/>
    <w:rsid w:val="00D30434"/>
    <w:rsid w:val="00D308A3"/>
    <w:rsid w:val="00D323B8"/>
    <w:rsid w:val="00D325D2"/>
    <w:rsid w:val="00D3271F"/>
    <w:rsid w:val="00D327F2"/>
    <w:rsid w:val="00D3281E"/>
    <w:rsid w:val="00D32A8A"/>
    <w:rsid w:val="00D32C0C"/>
    <w:rsid w:val="00D32D50"/>
    <w:rsid w:val="00D32DE0"/>
    <w:rsid w:val="00D33498"/>
    <w:rsid w:val="00D33677"/>
    <w:rsid w:val="00D33A11"/>
    <w:rsid w:val="00D33A5D"/>
    <w:rsid w:val="00D33A5F"/>
    <w:rsid w:val="00D33BCA"/>
    <w:rsid w:val="00D33CB7"/>
    <w:rsid w:val="00D33FEE"/>
    <w:rsid w:val="00D3402D"/>
    <w:rsid w:val="00D345D2"/>
    <w:rsid w:val="00D34751"/>
    <w:rsid w:val="00D34A04"/>
    <w:rsid w:val="00D34A97"/>
    <w:rsid w:val="00D34E47"/>
    <w:rsid w:val="00D3519D"/>
    <w:rsid w:val="00D35369"/>
    <w:rsid w:val="00D35577"/>
    <w:rsid w:val="00D356A1"/>
    <w:rsid w:val="00D35765"/>
    <w:rsid w:val="00D35837"/>
    <w:rsid w:val="00D35CBF"/>
    <w:rsid w:val="00D35D61"/>
    <w:rsid w:val="00D35D6E"/>
    <w:rsid w:val="00D363FC"/>
    <w:rsid w:val="00D368F2"/>
    <w:rsid w:val="00D36A6C"/>
    <w:rsid w:val="00D36A84"/>
    <w:rsid w:val="00D36D22"/>
    <w:rsid w:val="00D36E38"/>
    <w:rsid w:val="00D377E7"/>
    <w:rsid w:val="00D379D0"/>
    <w:rsid w:val="00D37AEB"/>
    <w:rsid w:val="00D37C16"/>
    <w:rsid w:val="00D37C19"/>
    <w:rsid w:val="00D4006D"/>
    <w:rsid w:val="00D40244"/>
    <w:rsid w:val="00D4049F"/>
    <w:rsid w:val="00D4055E"/>
    <w:rsid w:val="00D4092F"/>
    <w:rsid w:val="00D4099F"/>
    <w:rsid w:val="00D409C9"/>
    <w:rsid w:val="00D40FD8"/>
    <w:rsid w:val="00D410B4"/>
    <w:rsid w:val="00D41391"/>
    <w:rsid w:val="00D41A18"/>
    <w:rsid w:val="00D41A2A"/>
    <w:rsid w:val="00D420D7"/>
    <w:rsid w:val="00D42135"/>
    <w:rsid w:val="00D421EA"/>
    <w:rsid w:val="00D423E4"/>
    <w:rsid w:val="00D4260A"/>
    <w:rsid w:val="00D42911"/>
    <w:rsid w:val="00D42ACB"/>
    <w:rsid w:val="00D42BF3"/>
    <w:rsid w:val="00D42F35"/>
    <w:rsid w:val="00D4361D"/>
    <w:rsid w:val="00D44218"/>
    <w:rsid w:val="00D4421E"/>
    <w:rsid w:val="00D44576"/>
    <w:rsid w:val="00D445B1"/>
    <w:rsid w:val="00D44759"/>
    <w:rsid w:val="00D44890"/>
    <w:rsid w:val="00D44AA0"/>
    <w:rsid w:val="00D44D1C"/>
    <w:rsid w:val="00D44D51"/>
    <w:rsid w:val="00D44F58"/>
    <w:rsid w:val="00D44F8A"/>
    <w:rsid w:val="00D452A1"/>
    <w:rsid w:val="00D45575"/>
    <w:rsid w:val="00D45783"/>
    <w:rsid w:val="00D45C42"/>
    <w:rsid w:val="00D45E1F"/>
    <w:rsid w:val="00D45F26"/>
    <w:rsid w:val="00D46076"/>
    <w:rsid w:val="00D462E0"/>
    <w:rsid w:val="00D462E7"/>
    <w:rsid w:val="00D46448"/>
    <w:rsid w:val="00D464B7"/>
    <w:rsid w:val="00D464FA"/>
    <w:rsid w:val="00D46614"/>
    <w:rsid w:val="00D46803"/>
    <w:rsid w:val="00D46AA6"/>
    <w:rsid w:val="00D46B1E"/>
    <w:rsid w:val="00D46DD5"/>
    <w:rsid w:val="00D47131"/>
    <w:rsid w:val="00D472F3"/>
    <w:rsid w:val="00D47327"/>
    <w:rsid w:val="00D47427"/>
    <w:rsid w:val="00D4742C"/>
    <w:rsid w:val="00D47450"/>
    <w:rsid w:val="00D47483"/>
    <w:rsid w:val="00D478B4"/>
    <w:rsid w:val="00D4799E"/>
    <w:rsid w:val="00D47A04"/>
    <w:rsid w:val="00D47CA3"/>
    <w:rsid w:val="00D47DE8"/>
    <w:rsid w:val="00D47E54"/>
    <w:rsid w:val="00D5071D"/>
    <w:rsid w:val="00D508D7"/>
    <w:rsid w:val="00D50B22"/>
    <w:rsid w:val="00D50CF7"/>
    <w:rsid w:val="00D50F0D"/>
    <w:rsid w:val="00D51481"/>
    <w:rsid w:val="00D51611"/>
    <w:rsid w:val="00D5169B"/>
    <w:rsid w:val="00D51736"/>
    <w:rsid w:val="00D51909"/>
    <w:rsid w:val="00D51A41"/>
    <w:rsid w:val="00D51BE1"/>
    <w:rsid w:val="00D51BF5"/>
    <w:rsid w:val="00D51C6C"/>
    <w:rsid w:val="00D51D3C"/>
    <w:rsid w:val="00D51EB8"/>
    <w:rsid w:val="00D52284"/>
    <w:rsid w:val="00D52E7A"/>
    <w:rsid w:val="00D532B8"/>
    <w:rsid w:val="00D53528"/>
    <w:rsid w:val="00D53FAA"/>
    <w:rsid w:val="00D540C3"/>
    <w:rsid w:val="00D543D7"/>
    <w:rsid w:val="00D543FB"/>
    <w:rsid w:val="00D54732"/>
    <w:rsid w:val="00D54FAB"/>
    <w:rsid w:val="00D55153"/>
    <w:rsid w:val="00D555CB"/>
    <w:rsid w:val="00D55617"/>
    <w:rsid w:val="00D556D2"/>
    <w:rsid w:val="00D55836"/>
    <w:rsid w:val="00D5583A"/>
    <w:rsid w:val="00D55883"/>
    <w:rsid w:val="00D558EF"/>
    <w:rsid w:val="00D559AD"/>
    <w:rsid w:val="00D559F7"/>
    <w:rsid w:val="00D5619F"/>
    <w:rsid w:val="00D56554"/>
    <w:rsid w:val="00D56861"/>
    <w:rsid w:val="00D568F3"/>
    <w:rsid w:val="00D56CD7"/>
    <w:rsid w:val="00D56E77"/>
    <w:rsid w:val="00D57012"/>
    <w:rsid w:val="00D577FB"/>
    <w:rsid w:val="00D5788C"/>
    <w:rsid w:val="00D579A6"/>
    <w:rsid w:val="00D57DC0"/>
    <w:rsid w:val="00D57EEB"/>
    <w:rsid w:val="00D57EFC"/>
    <w:rsid w:val="00D57FEC"/>
    <w:rsid w:val="00D6009F"/>
    <w:rsid w:val="00D60634"/>
    <w:rsid w:val="00D60677"/>
    <w:rsid w:val="00D6085B"/>
    <w:rsid w:val="00D60A07"/>
    <w:rsid w:val="00D60A9C"/>
    <w:rsid w:val="00D60AC2"/>
    <w:rsid w:val="00D60C90"/>
    <w:rsid w:val="00D60E3A"/>
    <w:rsid w:val="00D61510"/>
    <w:rsid w:val="00D61521"/>
    <w:rsid w:val="00D6163B"/>
    <w:rsid w:val="00D61AD4"/>
    <w:rsid w:val="00D61AE1"/>
    <w:rsid w:val="00D61B2A"/>
    <w:rsid w:val="00D62277"/>
    <w:rsid w:val="00D6289F"/>
    <w:rsid w:val="00D62B48"/>
    <w:rsid w:val="00D62F26"/>
    <w:rsid w:val="00D62F8E"/>
    <w:rsid w:val="00D6307E"/>
    <w:rsid w:val="00D63399"/>
    <w:rsid w:val="00D6340B"/>
    <w:rsid w:val="00D634D8"/>
    <w:rsid w:val="00D6351F"/>
    <w:rsid w:val="00D63643"/>
    <w:rsid w:val="00D63E99"/>
    <w:rsid w:val="00D63F2E"/>
    <w:rsid w:val="00D64193"/>
    <w:rsid w:val="00D64254"/>
    <w:rsid w:val="00D64319"/>
    <w:rsid w:val="00D643F0"/>
    <w:rsid w:val="00D649FB"/>
    <w:rsid w:val="00D64C3A"/>
    <w:rsid w:val="00D64FEB"/>
    <w:rsid w:val="00D6531F"/>
    <w:rsid w:val="00D6537A"/>
    <w:rsid w:val="00D6548B"/>
    <w:rsid w:val="00D654B0"/>
    <w:rsid w:val="00D655EC"/>
    <w:rsid w:val="00D6591A"/>
    <w:rsid w:val="00D65CE2"/>
    <w:rsid w:val="00D65E74"/>
    <w:rsid w:val="00D66096"/>
    <w:rsid w:val="00D6635A"/>
    <w:rsid w:val="00D66559"/>
    <w:rsid w:val="00D6681E"/>
    <w:rsid w:val="00D668DC"/>
    <w:rsid w:val="00D66A5D"/>
    <w:rsid w:val="00D66AFC"/>
    <w:rsid w:val="00D67031"/>
    <w:rsid w:val="00D670B0"/>
    <w:rsid w:val="00D67105"/>
    <w:rsid w:val="00D673F3"/>
    <w:rsid w:val="00D674E1"/>
    <w:rsid w:val="00D6796F"/>
    <w:rsid w:val="00D70201"/>
    <w:rsid w:val="00D702CA"/>
    <w:rsid w:val="00D704F2"/>
    <w:rsid w:val="00D705D3"/>
    <w:rsid w:val="00D70AF0"/>
    <w:rsid w:val="00D70B8F"/>
    <w:rsid w:val="00D70D87"/>
    <w:rsid w:val="00D71174"/>
    <w:rsid w:val="00D71305"/>
    <w:rsid w:val="00D7163A"/>
    <w:rsid w:val="00D7174C"/>
    <w:rsid w:val="00D71965"/>
    <w:rsid w:val="00D71A48"/>
    <w:rsid w:val="00D71D7E"/>
    <w:rsid w:val="00D71E73"/>
    <w:rsid w:val="00D71EF1"/>
    <w:rsid w:val="00D71F14"/>
    <w:rsid w:val="00D7220E"/>
    <w:rsid w:val="00D727CB"/>
    <w:rsid w:val="00D72C0F"/>
    <w:rsid w:val="00D72E37"/>
    <w:rsid w:val="00D72F4A"/>
    <w:rsid w:val="00D72FB8"/>
    <w:rsid w:val="00D7309D"/>
    <w:rsid w:val="00D73298"/>
    <w:rsid w:val="00D7331B"/>
    <w:rsid w:val="00D73510"/>
    <w:rsid w:val="00D73842"/>
    <w:rsid w:val="00D73965"/>
    <w:rsid w:val="00D73AAB"/>
    <w:rsid w:val="00D741BE"/>
    <w:rsid w:val="00D7478B"/>
    <w:rsid w:val="00D747E2"/>
    <w:rsid w:val="00D7493F"/>
    <w:rsid w:val="00D74AB8"/>
    <w:rsid w:val="00D74B9B"/>
    <w:rsid w:val="00D74C93"/>
    <w:rsid w:val="00D74D1D"/>
    <w:rsid w:val="00D75212"/>
    <w:rsid w:val="00D756D0"/>
    <w:rsid w:val="00D75857"/>
    <w:rsid w:val="00D758E5"/>
    <w:rsid w:val="00D7622B"/>
    <w:rsid w:val="00D762AA"/>
    <w:rsid w:val="00D76704"/>
    <w:rsid w:val="00D767EC"/>
    <w:rsid w:val="00D76805"/>
    <w:rsid w:val="00D76ABA"/>
    <w:rsid w:val="00D76CB7"/>
    <w:rsid w:val="00D76D2E"/>
    <w:rsid w:val="00D77217"/>
    <w:rsid w:val="00D7721C"/>
    <w:rsid w:val="00D772DA"/>
    <w:rsid w:val="00D774B4"/>
    <w:rsid w:val="00D77501"/>
    <w:rsid w:val="00D7762F"/>
    <w:rsid w:val="00D77678"/>
    <w:rsid w:val="00D77D3A"/>
    <w:rsid w:val="00D77DA6"/>
    <w:rsid w:val="00D8084F"/>
    <w:rsid w:val="00D80908"/>
    <w:rsid w:val="00D80B80"/>
    <w:rsid w:val="00D80C64"/>
    <w:rsid w:val="00D80C98"/>
    <w:rsid w:val="00D80EB9"/>
    <w:rsid w:val="00D81323"/>
    <w:rsid w:val="00D81618"/>
    <w:rsid w:val="00D8176D"/>
    <w:rsid w:val="00D81C61"/>
    <w:rsid w:val="00D81D6F"/>
    <w:rsid w:val="00D8273E"/>
    <w:rsid w:val="00D8275A"/>
    <w:rsid w:val="00D8298C"/>
    <w:rsid w:val="00D82AE9"/>
    <w:rsid w:val="00D82C33"/>
    <w:rsid w:val="00D82D25"/>
    <w:rsid w:val="00D82EEC"/>
    <w:rsid w:val="00D83229"/>
    <w:rsid w:val="00D8372D"/>
    <w:rsid w:val="00D83A11"/>
    <w:rsid w:val="00D83BCA"/>
    <w:rsid w:val="00D83C8E"/>
    <w:rsid w:val="00D83D26"/>
    <w:rsid w:val="00D83D58"/>
    <w:rsid w:val="00D83E93"/>
    <w:rsid w:val="00D83EDC"/>
    <w:rsid w:val="00D84112"/>
    <w:rsid w:val="00D8438D"/>
    <w:rsid w:val="00D84448"/>
    <w:rsid w:val="00D84A4E"/>
    <w:rsid w:val="00D84DA9"/>
    <w:rsid w:val="00D84FF0"/>
    <w:rsid w:val="00D8501C"/>
    <w:rsid w:val="00D8504C"/>
    <w:rsid w:val="00D85078"/>
    <w:rsid w:val="00D856CD"/>
    <w:rsid w:val="00D8591E"/>
    <w:rsid w:val="00D859F9"/>
    <w:rsid w:val="00D85A19"/>
    <w:rsid w:val="00D85C85"/>
    <w:rsid w:val="00D85CCE"/>
    <w:rsid w:val="00D863D1"/>
    <w:rsid w:val="00D8651F"/>
    <w:rsid w:val="00D867A9"/>
    <w:rsid w:val="00D870F7"/>
    <w:rsid w:val="00D87616"/>
    <w:rsid w:val="00D87A93"/>
    <w:rsid w:val="00D87E0B"/>
    <w:rsid w:val="00D9003B"/>
    <w:rsid w:val="00D90203"/>
    <w:rsid w:val="00D908B1"/>
    <w:rsid w:val="00D90929"/>
    <w:rsid w:val="00D909EB"/>
    <w:rsid w:val="00D90BDD"/>
    <w:rsid w:val="00D90CEA"/>
    <w:rsid w:val="00D90FEC"/>
    <w:rsid w:val="00D91001"/>
    <w:rsid w:val="00D911B4"/>
    <w:rsid w:val="00D91A8E"/>
    <w:rsid w:val="00D91C80"/>
    <w:rsid w:val="00D91FE1"/>
    <w:rsid w:val="00D9213D"/>
    <w:rsid w:val="00D92171"/>
    <w:rsid w:val="00D92458"/>
    <w:rsid w:val="00D92722"/>
    <w:rsid w:val="00D92996"/>
    <w:rsid w:val="00D92B41"/>
    <w:rsid w:val="00D93042"/>
    <w:rsid w:val="00D935E0"/>
    <w:rsid w:val="00D93D42"/>
    <w:rsid w:val="00D93D7C"/>
    <w:rsid w:val="00D93EB0"/>
    <w:rsid w:val="00D9404E"/>
    <w:rsid w:val="00D9408F"/>
    <w:rsid w:val="00D942FF"/>
    <w:rsid w:val="00D943F4"/>
    <w:rsid w:val="00D94898"/>
    <w:rsid w:val="00D94BE3"/>
    <w:rsid w:val="00D95009"/>
    <w:rsid w:val="00D95320"/>
    <w:rsid w:val="00D95790"/>
    <w:rsid w:val="00D9579B"/>
    <w:rsid w:val="00D95AE8"/>
    <w:rsid w:val="00D95BED"/>
    <w:rsid w:val="00D95DE4"/>
    <w:rsid w:val="00D96028"/>
    <w:rsid w:val="00D9610C"/>
    <w:rsid w:val="00D965F2"/>
    <w:rsid w:val="00D96C61"/>
    <w:rsid w:val="00D96E05"/>
    <w:rsid w:val="00D971F6"/>
    <w:rsid w:val="00D973A8"/>
    <w:rsid w:val="00D97435"/>
    <w:rsid w:val="00D9756E"/>
    <w:rsid w:val="00D975F0"/>
    <w:rsid w:val="00D976E1"/>
    <w:rsid w:val="00D97A39"/>
    <w:rsid w:val="00D97EE2"/>
    <w:rsid w:val="00DA053E"/>
    <w:rsid w:val="00DA0555"/>
    <w:rsid w:val="00DA0827"/>
    <w:rsid w:val="00DA0928"/>
    <w:rsid w:val="00DA0A24"/>
    <w:rsid w:val="00DA0A65"/>
    <w:rsid w:val="00DA0BE8"/>
    <w:rsid w:val="00DA0EEF"/>
    <w:rsid w:val="00DA113C"/>
    <w:rsid w:val="00DA15D4"/>
    <w:rsid w:val="00DA18B5"/>
    <w:rsid w:val="00DA196E"/>
    <w:rsid w:val="00DA1AEC"/>
    <w:rsid w:val="00DA1D00"/>
    <w:rsid w:val="00DA203D"/>
    <w:rsid w:val="00DA26CC"/>
    <w:rsid w:val="00DA27C5"/>
    <w:rsid w:val="00DA27DD"/>
    <w:rsid w:val="00DA29E8"/>
    <w:rsid w:val="00DA2B89"/>
    <w:rsid w:val="00DA359C"/>
    <w:rsid w:val="00DA3820"/>
    <w:rsid w:val="00DA39EB"/>
    <w:rsid w:val="00DA3BC1"/>
    <w:rsid w:val="00DA3F15"/>
    <w:rsid w:val="00DA4136"/>
    <w:rsid w:val="00DA42C3"/>
    <w:rsid w:val="00DA42E2"/>
    <w:rsid w:val="00DA4585"/>
    <w:rsid w:val="00DA4668"/>
    <w:rsid w:val="00DA48DF"/>
    <w:rsid w:val="00DA4B44"/>
    <w:rsid w:val="00DA4D97"/>
    <w:rsid w:val="00DA4DFD"/>
    <w:rsid w:val="00DA4E56"/>
    <w:rsid w:val="00DA4FFF"/>
    <w:rsid w:val="00DA5139"/>
    <w:rsid w:val="00DA5150"/>
    <w:rsid w:val="00DA52E8"/>
    <w:rsid w:val="00DA57C5"/>
    <w:rsid w:val="00DA5B1A"/>
    <w:rsid w:val="00DA5C76"/>
    <w:rsid w:val="00DA5E0F"/>
    <w:rsid w:val="00DA5F10"/>
    <w:rsid w:val="00DA5FE2"/>
    <w:rsid w:val="00DA6228"/>
    <w:rsid w:val="00DA64B1"/>
    <w:rsid w:val="00DA65CD"/>
    <w:rsid w:val="00DA67E7"/>
    <w:rsid w:val="00DA6AFA"/>
    <w:rsid w:val="00DA6EDF"/>
    <w:rsid w:val="00DA6FD0"/>
    <w:rsid w:val="00DA7076"/>
    <w:rsid w:val="00DA714C"/>
    <w:rsid w:val="00DA75A2"/>
    <w:rsid w:val="00DA779E"/>
    <w:rsid w:val="00DA7B13"/>
    <w:rsid w:val="00DA7B2F"/>
    <w:rsid w:val="00DA7EB7"/>
    <w:rsid w:val="00DB0960"/>
    <w:rsid w:val="00DB0B9B"/>
    <w:rsid w:val="00DB0CFF"/>
    <w:rsid w:val="00DB0E1E"/>
    <w:rsid w:val="00DB0F9E"/>
    <w:rsid w:val="00DB12DA"/>
    <w:rsid w:val="00DB1370"/>
    <w:rsid w:val="00DB176F"/>
    <w:rsid w:val="00DB1806"/>
    <w:rsid w:val="00DB196F"/>
    <w:rsid w:val="00DB1E31"/>
    <w:rsid w:val="00DB1E8A"/>
    <w:rsid w:val="00DB2260"/>
    <w:rsid w:val="00DB2301"/>
    <w:rsid w:val="00DB23DA"/>
    <w:rsid w:val="00DB23F2"/>
    <w:rsid w:val="00DB24F0"/>
    <w:rsid w:val="00DB26A5"/>
    <w:rsid w:val="00DB26B1"/>
    <w:rsid w:val="00DB29D7"/>
    <w:rsid w:val="00DB2CBF"/>
    <w:rsid w:val="00DB2FE1"/>
    <w:rsid w:val="00DB33D5"/>
    <w:rsid w:val="00DB350A"/>
    <w:rsid w:val="00DB35D8"/>
    <w:rsid w:val="00DB377B"/>
    <w:rsid w:val="00DB3C58"/>
    <w:rsid w:val="00DB40AC"/>
    <w:rsid w:val="00DB4166"/>
    <w:rsid w:val="00DB47B7"/>
    <w:rsid w:val="00DB47CF"/>
    <w:rsid w:val="00DB48AF"/>
    <w:rsid w:val="00DB4914"/>
    <w:rsid w:val="00DB4CC6"/>
    <w:rsid w:val="00DB5203"/>
    <w:rsid w:val="00DB5278"/>
    <w:rsid w:val="00DB5379"/>
    <w:rsid w:val="00DB5517"/>
    <w:rsid w:val="00DB55D5"/>
    <w:rsid w:val="00DB5740"/>
    <w:rsid w:val="00DB587C"/>
    <w:rsid w:val="00DB58A7"/>
    <w:rsid w:val="00DB59E0"/>
    <w:rsid w:val="00DB5A91"/>
    <w:rsid w:val="00DB5C6B"/>
    <w:rsid w:val="00DB5E42"/>
    <w:rsid w:val="00DB5E82"/>
    <w:rsid w:val="00DB6222"/>
    <w:rsid w:val="00DB6308"/>
    <w:rsid w:val="00DB686A"/>
    <w:rsid w:val="00DB6961"/>
    <w:rsid w:val="00DB6B45"/>
    <w:rsid w:val="00DB6F40"/>
    <w:rsid w:val="00DB6F84"/>
    <w:rsid w:val="00DB70F1"/>
    <w:rsid w:val="00DB7571"/>
    <w:rsid w:val="00DB790C"/>
    <w:rsid w:val="00DB7AD8"/>
    <w:rsid w:val="00DB7C40"/>
    <w:rsid w:val="00DC055A"/>
    <w:rsid w:val="00DC055C"/>
    <w:rsid w:val="00DC0908"/>
    <w:rsid w:val="00DC09BF"/>
    <w:rsid w:val="00DC0AB7"/>
    <w:rsid w:val="00DC0D72"/>
    <w:rsid w:val="00DC0DCF"/>
    <w:rsid w:val="00DC0DE4"/>
    <w:rsid w:val="00DC0E24"/>
    <w:rsid w:val="00DC1019"/>
    <w:rsid w:val="00DC10D0"/>
    <w:rsid w:val="00DC12E6"/>
    <w:rsid w:val="00DC14A5"/>
    <w:rsid w:val="00DC14DC"/>
    <w:rsid w:val="00DC19F1"/>
    <w:rsid w:val="00DC1B5D"/>
    <w:rsid w:val="00DC2025"/>
    <w:rsid w:val="00DC2207"/>
    <w:rsid w:val="00DC29CC"/>
    <w:rsid w:val="00DC2B67"/>
    <w:rsid w:val="00DC2E6D"/>
    <w:rsid w:val="00DC2F6A"/>
    <w:rsid w:val="00DC36A4"/>
    <w:rsid w:val="00DC38B7"/>
    <w:rsid w:val="00DC3A60"/>
    <w:rsid w:val="00DC3CB2"/>
    <w:rsid w:val="00DC3E04"/>
    <w:rsid w:val="00DC3E6F"/>
    <w:rsid w:val="00DC3FF2"/>
    <w:rsid w:val="00DC40A2"/>
    <w:rsid w:val="00DC43DE"/>
    <w:rsid w:val="00DC4717"/>
    <w:rsid w:val="00DC4A3B"/>
    <w:rsid w:val="00DC4DA8"/>
    <w:rsid w:val="00DC4FC7"/>
    <w:rsid w:val="00DC5221"/>
    <w:rsid w:val="00DC54A2"/>
    <w:rsid w:val="00DC5B77"/>
    <w:rsid w:val="00DC5B97"/>
    <w:rsid w:val="00DC679B"/>
    <w:rsid w:val="00DC6822"/>
    <w:rsid w:val="00DC686E"/>
    <w:rsid w:val="00DC6889"/>
    <w:rsid w:val="00DC6998"/>
    <w:rsid w:val="00DC69C9"/>
    <w:rsid w:val="00DC6B03"/>
    <w:rsid w:val="00DC6DC3"/>
    <w:rsid w:val="00DC6EA6"/>
    <w:rsid w:val="00DC702E"/>
    <w:rsid w:val="00DC7288"/>
    <w:rsid w:val="00DC744A"/>
    <w:rsid w:val="00DC7711"/>
    <w:rsid w:val="00DC775A"/>
    <w:rsid w:val="00DC7962"/>
    <w:rsid w:val="00DC7E8F"/>
    <w:rsid w:val="00DC7F38"/>
    <w:rsid w:val="00DC7F4E"/>
    <w:rsid w:val="00DD033A"/>
    <w:rsid w:val="00DD0553"/>
    <w:rsid w:val="00DD0609"/>
    <w:rsid w:val="00DD070F"/>
    <w:rsid w:val="00DD0C0E"/>
    <w:rsid w:val="00DD0E2E"/>
    <w:rsid w:val="00DD0EC5"/>
    <w:rsid w:val="00DD0FDE"/>
    <w:rsid w:val="00DD18A4"/>
    <w:rsid w:val="00DD1AB6"/>
    <w:rsid w:val="00DD1B26"/>
    <w:rsid w:val="00DD220F"/>
    <w:rsid w:val="00DD271B"/>
    <w:rsid w:val="00DD2789"/>
    <w:rsid w:val="00DD2D03"/>
    <w:rsid w:val="00DD34A4"/>
    <w:rsid w:val="00DD398A"/>
    <w:rsid w:val="00DD3E08"/>
    <w:rsid w:val="00DD423A"/>
    <w:rsid w:val="00DD42F8"/>
    <w:rsid w:val="00DD4472"/>
    <w:rsid w:val="00DD451D"/>
    <w:rsid w:val="00DD471F"/>
    <w:rsid w:val="00DD48AB"/>
    <w:rsid w:val="00DD4D1E"/>
    <w:rsid w:val="00DD51FF"/>
    <w:rsid w:val="00DD54F2"/>
    <w:rsid w:val="00DD560C"/>
    <w:rsid w:val="00DD589F"/>
    <w:rsid w:val="00DD5ADC"/>
    <w:rsid w:val="00DD5B87"/>
    <w:rsid w:val="00DD5F8A"/>
    <w:rsid w:val="00DD6177"/>
    <w:rsid w:val="00DD64C2"/>
    <w:rsid w:val="00DD6955"/>
    <w:rsid w:val="00DD7362"/>
    <w:rsid w:val="00DD7509"/>
    <w:rsid w:val="00DD756C"/>
    <w:rsid w:val="00DD75AE"/>
    <w:rsid w:val="00DE0341"/>
    <w:rsid w:val="00DE048D"/>
    <w:rsid w:val="00DE0A2C"/>
    <w:rsid w:val="00DE0BD6"/>
    <w:rsid w:val="00DE0EF6"/>
    <w:rsid w:val="00DE123D"/>
    <w:rsid w:val="00DE12DF"/>
    <w:rsid w:val="00DE1C96"/>
    <w:rsid w:val="00DE1FFA"/>
    <w:rsid w:val="00DE2022"/>
    <w:rsid w:val="00DE268B"/>
    <w:rsid w:val="00DE2D24"/>
    <w:rsid w:val="00DE2F8A"/>
    <w:rsid w:val="00DE303E"/>
    <w:rsid w:val="00DE3708"/>
    <w:rsid w:val="00DE3886"/>
    <w:rsid w:val="00DE3A0F"/>
    <w:rsid w:val="00DE3B57"/>
    <w:rsid w:val="00DE3DC4"/>
    <w:rsid w:val="00DE40D6"/>
    <w:rsid w:val="00DE4899"/>
    <w:rsid w:val="00DE491B"/>
    <w:rsid w:val="00DE49A8"/>
    <w:rsid w:val="00DE4D1E"/>
    <w:rsid w:val="00DE4FE5"/>
    <w:rsid w:val="00DE5689"/>
    <w:rsid w:val="00DE58AA"/>
    <w:rsid w:val="00DE5ABE"/>
    <w:rsid w:val="00DE5CBD"/>
    <w:rsid w:val="00DE5E6F"/>
    <w:rsid w:val="00DE5F33"/>
    <w:rsid w:val="00DE613C"/>
    <w:rsid w:val="00DE62F9"/>
    <w:rsid w:val="00DE65CF"/>
    <w:rsid w:val="00DE6795"/>
    <w:rsid w:val="00DE6B8B"/>
    <w:rsid w:val="00DE71AC"/>
    <w:rsid w:val="00DE738C"/>
    <w:rsid w:val="00DE7830"/>
    <w:rsid w:val="00DE7A23"/>
    <w:rsid w:val="00DE7A43"/>
    <w:rsid w:val="00DE7E8B"/>
    <w:rsid w:val="00DE7F8A"/>
    <w:rsid w:val="00DE7FC8"/>
    <w:rsid w:val="00DF0172"/>
    <w:rsid w:val="00DF0296"/>
    <w:rsid w:val="00DF034D"/>
    <w:rsid w:val="00DF0560"/>
    <w:rsid w:val="00DF06C0"/>
    <w:rsid w:val="00DF07A0"/>
    <w:rsid w:val="00DF0A6A"/>
    <w:rsid w:val="00DF0C3E"/>
    <w:rsid w:val="00DF115F"/>
    <w:rsid w:val="00DF1243"/>
    <w:rsid w:val="00DF1481"/>
    <w:rsid w:val="00DF1523"/>
    <w:rsid w:val="00DF15CE"/>
    <w:rsid w:val="00DF163C"/>
    <w:rsid w:val="00DF189B"/>
    <w:rsid w:val="00DF1A79"/>
    <w:rsid w:val="00DF1DAE"/>
    <w:rsid w:val="00DF222C"/>
    <w:rsid w:val="00DF22A5"/>
    <w:rsid w:val="00DF2444"/>
    <w:rsid w:val="00DF27C1"/>
    <w:rsid w:val="00DF2FCD"/>
    <w:rsid w:val="00DF3184"/>
    <w:rsid w:val="00DF3288"/>
    <w:rsid w:val="00DF332D"/>
    <w:rsid w:val="00DF33DB"/>
    <w:rsid w:val="00DF3B46"/>
    <w:rsid w:val="00DF3BA4"/>
    <w:rsid w:val="00DF3D24"/>
    <w:rsid w:val="00DF3DC8"/>
    <w:rsid w:val="00DF43C1"/>
    <w:rsid w:val="00DF46E9"/>
    <w:rsid w:val="00DF4A51"/>
    <w:rsid w:val="00DF4BB6"/>
    <w:rsid w:val="00DF57AE"/>
    <w:rsid w:val="00DF5978"/>
    <w:rsid w:val="00DF5B94"/>
    <w:rsid w:val="00DF5CDF"/>
    <w:rsid w:val="00DF5F34"/>
    <w:rsid w:val="00DF6338"/>
    <w:rsid w:val="00DF6931"/>
    <w:rsid w:val="00DF69D0"/>
    <w:rsid w:val="00DF6D42"/>
    <w:rsid w:val="00DF7133"/>
    <w:rsid w:val="00DF7197"/>
    <w:rsid w:val="00DF72F5"/>
    <w:rsid w:val="00DF754D"/>
    <w:rsid w:val="00DF7C7B"/>
    <w:rsid w:val="00DF7CDC"/>
    <w:rsid w:val="00DF7D3C"/>
    <w:rsid w:val="00DF7DC6"/>
    <w:rsid w:val="00DF7FAA"/>
    <w:rsid w:val="00E00043"/>
    <w:rsid w:val="00E0015D"/>
    <w:rsid w:val="00E002C3"/>
    <w:rsid w:val="00E003AF"/>
    <w:rsid w:val="00E00901"/>
    <w:rsid w:val="00E00996"/>
    <w:rsid w:val="00E01014"/>
    <w:rsid w:val="00E011F5"/>
    <w:rsid w:val="00E01715"/>
    <w:rsid w:val="00E01A59"/>
    <w:rsid w:val="00E01C88"/>
    <w:rsid w:val="00E02218"/>
    <w:rsid w:val="00E022F9"/>
    <w:rsid w:val="00E02794"/>
    <w:rsid w:val="00E02B76"/>
    <w:rsid w:val="00E02D91"/>
    <w:rsid w:val="00E02E85"/>
    <w:rsid w:val="00E031C3"/>
    <w:rsid w:val="00E034ED"/>
    <w:rsid w:val="00E03B76"/>
    <w:rsid w:val="00E03C70"/>
    <w:rsid w:val="00E03E0F"/>
    <w:rsid w:val="00E03E73"/>
    <w:rsid w:val="00E03EFC"/>
    <w:rsid w:val="00E048A9"/>
    <w:rsid w:val="00E04936"/>
    <w:rsid w:val="00E04EFE"/>
    <w:rsid w:val="00E05038"/>
    <w:rsid w:val="00E051EB"/>
    <w:rsid w:val="00E05256"/>
    <w:rsid w:val="00E05549"/>
    <w:rsid w:val="00E057E4"/>
    <w:rsid w:val="00E05800"/>
    <w:rsid w:val="00E05A3F"/>
    <w:rsid w:val="00E060FC"/>
    <w:rsid w:val="00E064FB"/>
    <w:rsid w:val="00E06694"/>
    <w:rsid w:val="00E066B5"/>
    <w:rsid w:val="00E06797"/>
    <w:rsid w:val="00E06E49"/>
    <w:rsid w:val="00E06F58"/>
    <w:rsid w:val="00E07046"/>
    <w:rsid w:val="00E074B9"/>
    <w:rsid w:val="00E07632"/>
    <w:rsid w:val="00E07854"/>
    <w:rsid w:val="00E078E4"/>
    <w:rsid w:val="00E078E8"/>
    <w:rsid w:val="00E07957"/>
    <w:rsid w:val="00E07AC0"/>
    <w:rsid w:val="00E07B6B"/>
    <w:rsid w:val="00E07CC3"/>
    <w:rsid w:val="00E07CC9"/>
    <w:rsid w:val="00E100CB"/>
    <w:rsid w:val="00E104E7"/>
    <w:rsid w:val="00E105CB"/>
    <w:rsid w:val="00E10694"/>
    <w:rsid w:val="00E10850"/>
    <w:rsid w:val="00E108D8"/>
    <w:rsid w:val="00E10D61"/>
    <w:rsid w:val="00E11188"/>
    <w:rsid w:val="00E111B2"/>
    <w:rsid w:val="00E1122E"/>
    <w:rsid w:val="00E119CB"/>
    <w:rsid w:val="00E11AB6"/>
    <w:rsid w:val="00E11CAB"/>
    <w:rsid w:val="00E11D33"/>
    <w:rsid w:val="00E11F78"/>
    <w:rsid w:val="00E12140"/>
    <w:rsid w:val="00E12357"/>
    <w:rsid w:val="00E1264C"/>
    <w:rsid w:val="00E129FE"/>
    <w:rsid w:val="00E12A31"/>
    <w:rsid w:val="00E12D7F"/>
    <w:rsid w:val="00E13075"/>
    <w:rsid w:val="00E13188"/>
    <w:rsid w:val="00E13279"/>
    <w:rsid w:val="00E132FF"/>
    <w:rsid w:val="00E144C4"/>
    <w:rsid w:val="00E14767"/>
    <w:rsid w:val="00E14791"/>
    <w:rsid w:val="00E14D13"/>
    <w:rsid w:val="00E14DCB"/>
    <w:rsid w:val="00E14EB7"/>
    <w:rsid w:val="00E158B8"/>
    <w:rsid w:val="00E15A5F"/>
    <w:rsid w:val="00E15EF6"/>
    <w:rsid w:val="00E160CC"/>
    <w:rsid w:val="00E1618C"/>
    <w:rsid w:val="00E16234"/>
    <w:rsid w:val="00E16444"/>
    <w:rsid w:val="00E164EA"/>
    <w:rsid w:val="00E1650D"/>
    <w:rsid w:val="00E16691"/>
    <w:rsid w:val="00E1683A"/>
    <w:rsid w:val="00E16923"/>
    <w:rsid w:val="00E1698D"/>
    <w:rsid w:val="00E16AA4"/>
    <w:rsid w:val="00E16E86"/>
    <w:rsid w:val="00E16F6E"/>
    <w:rsid w:val="00E16FE5"/>
    <w:rsid w:val="00E1703A"/>
    <w:rsid w:val="00E1729B"/>
    <w:rsid w:val="00E176D6"/>
    <w:rsid w:val="00E17A02"/>
    <w:rsid w:val="00E17A40"/>
    <w:rsid w:val="00E17BE4"/>
    <w:rsid w:val="00E17BFB"/>
    <w:rsid w:val="00E17D1F"/>
    <w:rsid w:val="00E17E3E"/>
    <w:rsid w:val="00E20199"/>
    <w:rsid w:val="00E201AB"/>
    <w:rsid w:val="00E20202"/>
    <w:rsid w:val="00E2064D"/>
    <w:rsid w:val="00E20688"/>
    <w:rsid w:val="00E20844"/>
    <w:rsid w:val="00E208F1"/>
    <w:rsid w:val="00E20997"/>
    <w:rsid w:val="00E20A00"/>
    <w:rsid w:val="00E20A3E"/>
    <w:rsid w:val="00E20EB9"/>
    <w:rsid w:val="00E21081"/>
    <w:rsid w:val="00E2184C"/>
    <w:rsid w:val="00E219D3"/>
    <w:rsid w:val="00E21A22"/>
    <w:rsid w:val="00E22131"/>
    <w:rsid w:val="00E2255E"/>
    <w:rsid w:val="00E22682"/>
    <w:rsid w:val="00E228D5"/>
    <w:rsid w:val="00E228DC"/>
    <w:rsid w:val="00E22D5F"/>
    <w:rsid w:val="00E22EA1"/>
    <w:rsid w:val="00E232EC"/>
    <w:rsid w:val="00E234FC"/>
    <w:rsid w:val="00E238C2"/>
    <w:rsid w:val="00E23997"/>
    <w:rsid w:val="00E23C69"/>
    <w:rsid w:val="00E24073"/>
    <w:rsid w:val="00E240CF"/>
    <w:rsid w:val="00E240EA"/>
    <w:rsid w:val="00E243DD"/>
    <w:rsid w:val="00E24451"/>
    <w:rsid w:val="00E2464E"/>
    <w:rsid w:val="00E24B75"/>
    <w:rsid w:val="00E24C88"/>
    <w:rsid w:val="00E24CA0"/>
    <w:rsid w:val="00E24D21"/>
    <w:rsid w:val="00E24E3D"/>
    <w:rsid w:val="00E24E44"/>
    <w:rsid w:val="00E24FB8"/>
    <w:rsid w:val="00E250C8"/>
    <w:rsid w:val="00E252BC"/>
    <w:rsid w:val="00E253E4"/>
    <w:rsid w:val="00E256BD"/>
    <w:rsid w:val="00E2576E"/>
    <w:rsid w:val="00E25804"/>
    <w:rsid w:val="00E2593E"/>
    <w:rsid w:val="00E25966"/>
    <w:rsid w:val="00E267BA"/>
    <w:rsid w:val="00E26930"/>
    <w:rsid w:val="00E26A21"/>
    <w:rsid w:val="00E26B68"/>
    <w:rsid w:val="00E26C97"/>
    <w:rsid w:val="00E26D88"/>
    <w:rsid w:val="00E26E62"/>
    <w:rsid w:val="00E26FF9"/>
    <w:rsid w:val="00E2701A"/>
    <w:rsid w:val="00E2721F"/>
    <w:rsid w:val="00E27298"/>
    <w:rsid w:val="00E2737E"/>
    <w:rsid w:val="00E273AF"/>
    <w:rsid w:val="00E27454"/>
    <w:rsid w:val="00E274FE"/>
    <w:rsid w:val="00E2759B"/>
    <w:rsid w:val="00E27640"/>
    <w:rsid w:val="00E2768F"/>
    <w:rsid w:val="00E27917"/>
    <w:rsid w:val="00E27DA0"/>
    <w:rsid w:val="00E27E2C"/>
    <w:rsid w:val="00E27F4F"/>
    <w:rsid w:val="00E30035"/>
    <w:rsid w:val="00E30042"/>
    <w:rsid w:val="00E300B2"/>
    <w:rsid w:val="00E30B8D"/>
    <w:rsid w:val="00E30DCB"/>
    <w:rsid w:val="00E31192"/>
    <w:rsid w:val="00E31367"/>
    <w:rsid w:val="00E313ED"/>
    <w:rsid w:val="00E314D4"/>
    <w:rsid w:val="00E319FB"/>
    <w:rsid w:val="00E31BC2"/>
    <w:rsid w:val="00E31D20"/>
    <w:rsid w:val="00E320BB"/>
    <w:rsid w:val="00E324B4"/>
    <w:rsid w:val="00E32508"/>
    <w:rsid w:val="00E32A4D"/>
    <w:rsid w:val="00E32FC4"/>
    <w:rsid w:val="00E33188"/>
    <w:rsid w:val="00E33338"/>
    <w:rsid w:val="00E3348B"/>
    <w:rsid w:val="00E33543"/>
    <w:rsid w:val="00E336CC"/>
    <w:rsid w:val="00E33D98"/>
    <w:rsid w:val="00E33F4C"/>
    <w:rsid w:val="00E342BA"/>
    <w:rsid w:val="00E343B9"/>
    <w:rsid w:val="00E34523"/>
    <w:rsid w:val="00E34A41"/>
    <w:rsid w:val="00E34BD2"/>
    <w:rsid w:val="00E34C71"/>
    <w:rsid w:val="00E34DE2"/>
    <w:rsid w:val="00E34F7C"/>
    <w:rsid w:val="00E35197"/>
    <w:rsid w:val="00E35468"/>
    <w:rsid w:val="00E354C7"/>
    <w:rsid w:val="00E35BD3"/>
    <w:rsid w:val="00E35C2B"/>
    <w:rsid w:val="00E36441"/>
    <w:rsid w:val="00E3665B"/>
    <w:rsid w:val="00E36A1C"/>
    <w:rsid w:val="00E36AA7"/>
    <w:rsid w:val="00E37216"/>
    <w:rsid w:val="00E37384"/>
    <w:rsid w:val="00E3739C"/>
    <w:rsid w:val="00E373E7"/>
    <w:rsid w:val="00E37AD7"/>
    <w:rsid w:val="00E37E5A"/>
    <w:rsid w:val="00E40016"/>
    <w:rsid w:val="00E4008F"/>
    <w:rsid w:val="00E400BB"/>
    <w:rsid w:val="00E4048B"/>
    <w:rsid w:val="00E4075E"/>
    <w:rsid w:val="00E40A7A"/>
    <w:rsid w:val="00E40B0E"/>
    <w:rsid w:val="00E40C52"/>
    <w:rsid w:val="00E40CBB"/>
    <w:rsid w:val="00E4117E"/>
    <w:rsid w:val="00E417D4"/>
    <w:rsid w:val="00E41A25"/>
    <w:rsid w:val="00E41C11"/>
    <w:rsid w:val="00E422AB"/>
    <w:rsid w:val="00E425B2"/>
    <w:rsid w:val="00E42617"/>
    <w:rsid w:val="00E429E9"/>
    <w:rsid w:val="00E42AC1"/>
    <w:rsid w:val="00E431AC"/>
    <w:rsid w:val="00E43482"/>
    <w:rsid w:val="00E4355D"/>
    <w:rsid w:val="00E43636"/>
    <w:rsid w:val="00E436A2"/>
    <w:rsid w:val="00E43DDE"/>
    <w:rsid w:val="00E43E80"/>
    <w:rsid w:val="00E443EA"/>
    <w:rsid w:val="00E44473"/>
    <w:rsid w:val="00E44562"/>
    <w:rsid w:val="00E4488C"/>
    <w:rsid w:val="00E44CA2"/>
    <w:rsid w:val="00E453C5"/>
    <w:rsid w:val="00E45529"/>
    <w:rsid w:val="00E457DF"/>
    <w:rsid w:val="00E45862"/>
    <w:rsid w:val="00E45C1A"/>
    <w:rsid w:val="00E45E6A"/>
    <w:rsid w:val="00E461B3"/>
    <w:rsid w:val="00E464E2"/>
    <w:rsid w:val="00E46A30"/>
    <w:rsid w:val="00E46BCF"/>
    <w:rsid w:val="00E46CB6"/>
    <w:rsid w:val="00E46EBB"/>
    <w:rsid w:val="00E475B0"/>
    <w:rsid w:val="00E475C4"/>
    <w:rsid w:val="00E477A8"/>
    <w:rsid w:val="00E47C15"/>
    <w:rsid w:val="00E47CAC"/>
    <w:rsid w:val="00E47DA4"/>
    <w:rsid w:val="00E50133"/>
    <w:rsid w:val="00E50172"/>
    <w:rsid w:val="00E50192"/>
    <w:rsid w:val="00E50317"/>
    <w:rsid w:val="00E5062E"/>
    <w:rsid w:val="00E50640"/>
    <w:rsid w:val="00E50C95"/>
    <w:rsid w:val="00E50D48"/>
    <w:rsid w:val="00E50F18"/>
    <w:rsid w:val="00E5125D"/>
    <w:rsid w:val="00E5130E"/>
    <w:rsid w:val="00E514BD"/>
    <w:rsid w:val="00E5152E"/>
    <w:rsid w:val="00E517D1"/>
    <w:rsid w:val="00E51885"/>
    <w:rsid w:val="00E51AC9"/>
    <w:rsid w:val="00E51C73"/>
    <w:rsid w:val="00E51E9E"/>
    <w:rsid w:val="00E51FB5"/>
    <w:rsid w:val="00E5246F"/>
    <w:rsid w:val="00E52796"/>
    <w:rsid w:val="00E527AD"/>
    <w:rsid w:val="00E527F0"/>
    <w:rsid w:val="00E529A2"/>
    <w:rsid w:val="00E529F6"/>
    <w:rsid w:val="00E52AD6"/>
    <w:rsid w:val="00E52CF8"/>
    <w:rsid w:val="00E52DE6"/>
    <w:rsid w:val="00E53102"/>
    <w:rsid w:val="00E53195"/>
    <w:rsid w:val="00E531CB"/>
    <w:rsid w:val="00E5320B"/>
    <w:rsid w:val="00E53288"/>
    <w:rsid w:val="00E5382F"/>
    <w:rsid w:val="00E538C9"/>
    <w:rsid w:val="00E53C4C"/>
    <w:rsid w:val="00E53E75"/>
    <w:rsid w:val="00E53EC6"/>
    <w:rsid w:val="00E5418A"/>
    <w:rsid w:val="00E545BF"/>
    <w:rsid w:val="00E54603"/>
    <w:rsid w:val="00E5461C"/>
    <w:rsid w:val="00E54693"/>
    <w:rsid w:val="00E54810"/>
    <w:rsid w:val="00E54980"/>
    <w:rsid w:val="00E54C06"/>
    <w:rsid w:val="00E54E5A"/>
    <w:rsid w:val="00E54E94"/>
    <w:rsid w:val="00E54EEA"/>
    <w:rsid w:val="00E54F7F"/>
    <w:rsid w:val="00E54FA0"/>
    <w:rsid w:val="00E55267"/>
    <w:rsid w:val="00E554B9"/>
    <w:rsid w:val="00E55862"/>
    <w:rsid w:val="00E55965"/>
    <w:rsid w:val="00E55CC0"/>
    <w:rsid w:val="00E55CD0"/>
    <w:rsid w:val="00E55DFC"/>
    <w:rsid w:val="00E55FBA"/>
    <w:rsid w:val="00E560A8"/>
    <w:rsid w:val="00E562E6"/>
    <w:rsid w:val="00E5668E"/>
    <w:rsid w:val="00E56872"/>
    <w:rsid w:val="00E569E1"/>
    <w:rsid w:val="00E56CEC"/>
    <w:rsid w:val="00E570B8"/>
    <w:rsid w:val="00E57137"/>
    <w:rsid w:val="00E5713A"/>
    <w:rsid w:val="00E577F3"/>
    <w:rsid w:val="00E57B96"/>
    <w:rsid w:val="00E57C12"/>
    <w:rsid w:val="00E57E15"/>
    <w:rsid w:val="00E6003A"/>
    <w:rsid w:val="00E6025E"/>
    <w:rsid w:val="00E60289"/>
    <w:rsid w:val="00E602B9"/>
    <w:rsid w:val="00E6034D"/>
    <w:rsid w:val="00E607F4"/>
    <w:rsid w:val="00E60903"/>
    <w:rsid w:val="00E60C9C"/>
    <w:rsid w:val="00E61577"/>
    <w:rsid w:val="00E61966"/>
    <w:rsid w:val="00E61987"/>
    <w:rsid w:val="00E619A5"/>
    <w:rsid w:val="00E61A86"/>
    <w:rsid w:val="00E61B2B"/>
    <w:rsid w:val="00E61D86"/>
    <w:rsid w:val="00E61DDC"/>
    <w:rsid w:val="00E61E71"/>
    <w:rsid w:val="00E61F2D"/>
    <w:rsid w:val="00E622D3"/>
    <w:rsid w:val="00E62301"/>
    <w:rsid w:val="00E623B9"/>
    <w:rsid w:val="00E6267C"/>
    <w:rsid w:val="00E6289A"/>
    <w:rsid w:val="00E62BB9"/>
    <w:rsid w:val="00E62C45"/>
    <w:rsid w:val="00E62DEA"/>
    <w:rsid w:val="00E62FBF"/>
    <w:rsid w:val="00E630F8"/>
    <w:rsid w:val="00E63126"/>
    <w:rsid w:val="00E632E4"/>
    <w:rsid w:val="00E63407"/>
    <w:rsid w:val="00E63471"/>
    <w:rsid w:val="00E6356D"/>
    <w:rsid w:val="00E63D4A"/>
    <w:rsid w:val="00E63DA5"/>
    <w:rsid w:val="00E63F7F"/>
    <w:rsid w:val="00E64286"/>
    <w:rsid w:val="00E6474A"/>
    <w:rsid w:val="00E64C8B"/>
    <w:rsid w:val="00E64D04"/>
    <w:rsid w:val="00E64FEE"/>
    <w:rsid w:val="00E6512C"/>
    <w:rsid w:val="00E6516C"/>
    <w:rsid w:val="00E65551"/>
    <w:rsid w:val="00E656D5"/>
    <w:rsid w:val="00E657B9"/>
    <w:rsid w:val="00E65B97"/>
    <w:rsid w:val="00E65CB4"/>
    <w:rsid w:val="00E65D60"/>
    <w:rsid w:val="00E65D98"/>
    <w:rsid w:val="00E65E38"/>
    <w:rsid w:val="00E65FF9"/>
    <w:rsid w:val="00E6611D"/>
    <w:rsid w:val="00E661BA"/>
    <w:rsid w:val="00E6647B"/>
    <w:rsid w:val="00E669F5"/>
    <w:rsid w:val="00E66BCB"/>
    <w:rsid w:val="00E66EE0"/>
    <w:rsid w:val="00E6723E"/>
    <w:rsid w:val="00E67475"/>
    <w:rsid w:val="00E67917"/>
    <w:rsid w:val="00E67A3C"/>
    <w:rsid w:val="00E67AC5"/>
    <w:rsid w:val="00E70362"/>
    <w:rsid w:val="00E7045B"/>
    <w:rsid w:val="00E70817"/>
    <w:rsid w:val="00E708BA"/>
    <w:rsid w:val="00E7097A"/>
    <w:rsid w:val="00E709F6"/>
    <w:rsid w:val="00E70AF8"/>
    <w:rsid w:val="00E71173"/>
    <w:rsid w:val="00E71288"/>
    <w:rsid w:val="00E71461"/>
    <w:rsid w:val="00E7190C"/>
    <w:rsid w:val="00E71CCC"/>
    <w:rsid w:val="00E7200F"/>
    <w:rsid w:val="00E72287"/>
    <w:rsid w:val="00E72660"/>
    <w:rsid w:val="00E729D3"/>
    <w:rsid w:val="00E72A23"/>
    <w:rsid w:val="00E72E68"/>
    <w:rsid w:val="00E72F32"/>
    <w:rsid w:val="00E7301E"/>
    <w:rsid w:val="00E7306A"/>
    <w:rsid w:val="00E731FB"/>
    <w:rsid w:val="00E73307"/>
    <w:rsid w:val="00E734F3"/>
    <w:rsid w:val="00E73795"/>
    <w:rsid w:val="00E73863"/>
    <w:rsid w:val="00E73C73"/>
    <w:rsid w:val="00E73CBF"/>
    <w:rsid w:val="00E73D5E"/>
    <w:rsid w:val="00E73F25"/>
    <w:rsid w:val="00E7431E"/>
    <w:rsid w:val="00E7452C"/>
    <w:rsid w:val="00E74677"/>
    <w:rsid w:val="00E74C79"/>
    <w:rsid w:val="00E74E7C"/>
    <w:rsid w:val="00E75107"/>
    <w:rsid w:val="00E751AB"/>
    <w:rsid w:val="00E75672"/>
    <w:rsid w:val="00E756F8"/>
    <w:rsid w:val="00E759F6"/>
    <w:rsid w:val="00E75A97"/>
    <w:rsid w:val="00E75B61"/>
    <w:rsid w:val="00E75D32"/>
    <w:rsid w:val="00E75F0D"/>
    <w:rsid w:val="00E7611C"/>
    <w:rsid w:val="00E76136"/>
    <w:rsid w:val="00E7621D"/>
    <w:rsid w:val="00E76947"/>
    <w:rsid w:val="00E769B3"/>
    <w:rsid w:val="00E769CB"/>
    <w:rsid w:val="00E76DDC"/>
    <w:rsid w:val="00E772E2"/>
    <w:rsid w:val="00E77649"/>
    <w:rsid w:val="00E77667"/>
    <w:rsid w:val="00E77D16"/>
    <w:rsid w:val="00E80346"/>
    <w:rsid w:val="00E8070D"/>
    <w:rsid w:val="00E80933"/>
    <w:rsid w:val="00E80979"/>
    <w:rsid w:val="00E80BCD"/>
    <w:rsid w:val="00E80DA1"/>
    <w:rsid w:val="00E80DC5"/>
    <w:rsid w:val="00E80F03"/>
    <w:rsid w:val="00E81397"/>
    <w:rsid w:val="00E813B6"/>
    <w:rsid w:val="00E816E7"/>
    <w:rsid w:val="00E81BDA"/>
    <w:rsid w:val="00E81E89"/>
    <w:rsid w:val="00E82039"/>
    <w:rsid w:val="00E82109"/>
    <w:rsid w:val="00E82268"/>
    <w:rsid w:val="00E823B4"/>
    <w:rsid w:val="00E824B2"/>
    <w:rsid w:val="00E829B7"/>
    <w:rsid w:val="00E82BD2"/>
    <w:rsid w:val="00E83078"/>
    <w:rsid w:val="00E8310C"/>
    <w:rsid w:val="00E83127"/>
    <w:rsid w:val="00E832A1"/>
    <w:rsid w:val="00E833A4"/>
    <w:rsid w:val="00E839A3"/>
    <w:rsid w:val="00E839E0"/>
    <w:rsid w:val="00E83AF1"/>
    <w:rsid w:val="00E83C2F"/>
    <w:rsid w:val="00E83C92"/>
    <w:rsid w:val="00E840AB"/>
    <w:rsid w:val="00E84668"/>
    <w:rsid w:val="00E84980"/>
    <w:rsid w:val="00E84EC3"/>
    <w:rsid w:val="00E8508C"/>
    <w:rsid w:val="00E850BA"/>
    <w:rsid w:val="00E8523A"/>
    <w:rsid w:val="00E8541D"/>
    <w:rsid w:val="00E85808"/>
    <w:rsid w:val="00E85866"/>
    <w:rsid w:val="00E858C3"/>
    <w:rsid w:val="00E859C4"/>
    <w:rsid w:val="00E85C37"/>
    <w:rsid w:val="00E85CDF"/>
    <w:rsid w:val="00E85CEE"/>
    <w:rsid w:val="00E86055"/>
    <w:rsid w:val="00E8629A"/>
    <w:rsid w:val="00E86471"/>
    <w:rsid w:val="00E866CD"/>
    <w:rsid w:val="00E8672F"/>
    <w:rsid w:val="00E8695D"/>
    <w:rsid w:val="00E869E7"/>
    <w:rsid w:val="00E86C73"/>
    <w:rsid w:val="00E8789F"/>
    <w:rsid w:val="00E87A45"/>
    <w:rsid w:val="00E87A6B"/>
    <w:rsid w:val="00E87E7A"/>
    <w:rsid w:val="00E87E9D"/>
    <w:rsid w:val="00E90062"/>
    <w:rsid w:val="00E903F0"/>
    <w:rsid w:val="00E90B29"/>
    <w:rsid w:val="00E92021"/>
    <w:rsid w:val="00E9233C"/>
    <w:rsid w:val="00E92DFC"/>
    <w:rsid w:val="00E92EFA"/>
    <w:rsid w:val="00E930A6"/>
    <w:rsid w:val="00E93193"/>
    <w:rsid w:val="00E9339B"/>
    <w:rsid w:val="00E93486"/>
    <w:rsid w:val="00E93622"/>
    <w:rsid w:val="00E938FD"/>
    <w:rsid w:val="00E93B1F"/>
    <w:rsid w:val="00E93E5C"/>
    <w:rsid w:val="00E941E9"/>
    <w:rsid w:val="00E9465E"/>
    <w:rsid w:val="00E94A88"/>
    <w:rsid w:val="00E94B48"/>
    <w:rsid w:val="00E94E21"/>
    <w:rsid w:val="00E9507B"/>
    <w:rsid w:val="00E9520B"/>
    <w:rsid w:val="00E9533E"/>
    <w:rsid w:val="00E95441"/>
    <w:rsid w:val="00E95444"/>
    <w:rsid w:val="00E95505"/>
    <w:rsid w:val="00E9575F"/>
    <w:rsid w:val="00E95996"/>
    <w:rsid w:val="00E959C2"/>
    <w:rsid w:val="00E95A29"/>
    <w:rsid w:val="00E95D55"/>
    <w:rsid w:val="00E95E6E"/>
    <w:rsid w:val="00E95FA1"/>
    <w:rsid w:val="00E9634B"/>
    <w:rsid w:val="00E96496"/>
    <w:rsid w:val="00E964DE"/>
    <w:rsid w:val="00E966F3"/>
    <w:rsid w:val="00E96C10"/>
    <w:rsid w:val="00E96DE2"/>
    <w:rsid w:val="00E96FA8"/>
    <w:rsid w:val="00E9722A"/>
    <w:rsid w:val="00E97382"/>
    <w:rsid w:val="00E979C8"/>
    <w:rsid w:val="00E97D60"/>
    <w:rsid w:val="00EA0122"/>
    <w:rsid w:val="00EA01D7"/>
    <w:rsid w:val="00EA080A"/>
    <w:rsid w:val="00EA092F"/>
    <w:rsid w:val="00EA0CA6"/>
    <w:rsid w:val="00EA0F05"/>
    <w:rsid w:val="00EA13DA"/>
    <w:rsid w:val="00EA19D0"/>
    <w:rsid w:val="00EA1B88"/>
    <w:rsid w:val="00EA213C"/>
    <w:rsid w:val="00EA21D2"/>
    <w:rsid w:val="00EA2396"/>
    <w:rsid w:val="00EA2408"/>
    <w:rsid w:val="00EA269C"/>
    <w:rsid w:val="00EA2B2D"/>
    <w:rsid w:val="00EA2B62"/>
    <w:rsid w:val="00EA2C83"/>
    <w:rsid w:val="00EA2CD5"/>
    <w:rsid w:val="00EA2D08"/>
    <w:rsid w:val="00EA2D19"/>
    <w:rsid w:val="00EA2FB1"/>
    <w:rsid w:val="00EA358B"/>
    <w:rsid w:val="00EA36E6"/>
    <w:rsid w:val="00EA3C44"/>
    <w:rsid w:val="00EA3CEC"/>
    <w:rsid w:val="00EA3E66"/>
    <w:rsid w:val="00EA3F7B"/>
    <w:rsid w:val="00EA40B4"/>
    <w:rsid w:val="00EA4130"/>
    <w:rsid w:val="00EA42A8"/>
    <w:rsid w:val="00EA498B"/>
    <w:rsid w:val="00EA4B89"/>
    <w:rsid w:val="00EA51A3"/>
    <w:rsid w:val="00EA5945"/>
    <w:rsid w:val="00EA5A71"/>
    <w:rsid w:val="00EA5CE0"/>
    <w:rsid w:val="00EA5E07"/>
    <w:rsid w:val="00EA616A"/>
    <w:rsid w:val="00EA632D"/>
    <w:rsid w:val="00EA6639"/>
    <w:rsid w:val="00EA6868"/>
    <w:rsid w:val="00EA698D"/>
    <w:rsid w:val="00EA7003"/>
    <w:rsid w:val="00EA7116"/>
    <w:rsid w:val="00EA71BC"/>
    <w:rsid w:val="00EA7208"/>
    <w:rsid w:val="00EA7449"/>
    <w:rsid w:val="00EA77FF"/>
    <w:rsid w:val="00EA79EA"/>
    <w:rsid w:val="00EA7C65"/>
    <w:rsid w:val="00EA7C80"/>
    <w:rsid w:val="00EA7D5D"/>
    <w:rsid w:val="00EA7D89"/>
    <w:rsid w:val="00EB003D"/>
    <w:rsid w:val="00EB024C"/>
    <w:rsid w:val="00EB02F0"/>
    <w:rsid w:val="00EB06FB"/>
    <w:rsid w:val="00EB09DF"/>
    <w:rsid w:val="00EB0B75"/>
    <w:rsid w:val="00EB0E1E"/>
    <w:rsid w:val="00EB0EEB"/>
    <w:rsid w:val="00EB1080"/>
    <w:rsid w:val="00EB12FC"/>
    <w:rsid w:val="00EB142A"/>
    <w:rsid w:val="00EB1C66"/>
    <w:rsid w:val="00EB213D"/>
    <w:rsid w:val="00EB22E9"/>
    <w:rsid w:val="00EB26E1"/>
    <w:rsid w:val="00EB285D"/>
    <w:rsid w:val="00EB28DD"/>
    <w:rsid w:val="00EB2901"/>
    <w:rsid w:val="00EB2B3B"/>
    <w:rsid w:val="00EB2F8E"/>
    <w:rsid w:val="00EB33AF"/>
    <w:rsid w:val="00EB36BC"/>
    <w:rsid w:val="00EB379E"/>
    <w:rsid w:val="00EB3FDE"/>
    <w:rsid w:val="00EB4192"/>
    <w:rsid w:val="00EB43F9"/>
    <w:rsid w:val="00EB46EE"/>
    <w:rsid w:val="00EB46FE"/>
    <w:rsid w:val="00EB488C"/>
    <w:rsid w:val="00EB4A93"/>
    <w:rsid w:val="00EB4CDE"/>
    <w:rsid w:val="00EB50A5"/>
    <w:rsid w:val="00EB5208"/>
    <w:rsid w:val="00EB583F"/>
    <w:rsid w:val="00EB59B3"/>
    <w:rsid w:val="00EB5CB4"/>
    <w:rsid w:val="00EB5CC6"/>
    <w:rsid w:val="00EB5D06"/>
    <w:rsid w:val="00EB5DD6"/>
    <w:rsid w:val="00EB5DD8"/>
    <w:rsid w:val="00EB5E8C"/>
    <w:rsid w:val="00EB5FD3"/>
    <w:rsid w:val="00EB6122"/>
    <w:rsid w:val="00EB6253"/>
    <w:rsid w:val="00EB681F"/>
    <w:rsid w:val="00EB6E2E"/>
    <w:rsid w:val="00EB71DB"/>
    <w:rsid w:val="00EB7703"/>
    <w:rsid w:val="00EB771E"/>
    <w:rsid w:val="00EB7987"/>
    <w:rsid w:val="00EC0387"/>
    <w:rsid w:val="00EC048B"/>
    <w:rsid w:val="00EC0688"/>
    <w:rsid w:val="00EC09ED"/>
    <w:rsid w:val="00EC0C20"/>
    <w:rsid w:val="00EC0C51"/>
    <w:rsid w:val="00EC0E2F"/>
    <w:rsid w:val="00EC1011"/>
    <w:rsid w:val="00EC14F2"/>
    <w:rsid w:val="00EC1555"/>
    <w:rsid w:val="00EC16DF"/>
    <w:rsid w:val="00EC1786"/>
    <w:rsid w:val="00EC18B9"/>
    <w:rsid w:val="00EC18F9"/>
    <w:rsid w:val="00EC1B1A"/>
    <w:rsid w:val="00EC1E2C"/>
    <w:rsid w:val="00EC2070"/>
    <w:rsid w:val="00EC2288"/>
    <w:rsid w:val="00EC242F"/>
    <w:rsid w:val="00EC25A7"/>
    <w:rsid w:val="00EC2A35"/>
    <w:rsid w:val="00EC2C06"/>
    <w:rsid w:val="00EC2D62"/>
    <w:rsid w:val="00EC2D84"/>
    <w:rsid w:val="00EC2FA8"/>
    <w:rsid w:val="00EC3760"/>
    <w:rsid w:val="00EC3F14"/>
    <w:rsid w:val="00EC4055"/>
    <w:rsid w:val="00EC435B"/>
    <w:rsid w:val="00EC464C"/>
    <w:rsid w:val="00EC4BBA"/>
    <w:rsid w:val="00EC4E8B"/>
    <w:rsid w:val="00EC4F07"/>
    <w:rsid w:val="00EC50B3"/>
    <w:rsid w:val="00EC5337"/>
    <w:rsid w:val="00EC5401"/>
    <w:rsid w:val="00EC5980"/>
    <w:rsid w:val="00EC5BA6"/>
    <w:rsid w:val="00EC5DF0"/>
    <w:rsid w:val="00EC5E57"/>
    <w:rsid w:val="00EC5EDE"/>
    <w:rsid w:val="00EC5F8F"/>
    <w:rsid w:val="00EC60F3"/>
    <w:rsid w:val="00EC643F"/>
    <w:rsid w:val="00EC64E3"/>
    <w:rsid w:val="00EC6959"/>
    <w:rsid w:val="00EC69E1"/>
    <w:rsid w:val="00EC6BE0"/>
    <w:rsid w:val="00EC6F46"/>
    <w:rsid w:val="00EC70ED"/>
    <w:rsid w:val="00EC7973"/>
    <w:rsid w:val="00EC7B2F"/>
    <w:rsid w:val="00EC7B6D"/>
    <w:rsid w:val="00EC7D63"/>
    <w:rsid w:val="00ED0002"/>
    <w:rsid w:val="00ED02AA"/>
    <w:rsid w:val="00ED05AA"/>
    <w:rsid w:val="00ED05E0"/>
    <w:rsid w:val="00ED05E7"/>
    <w:rsid w:val="00ED0651"/>
    <w:rsid w:val="00ED0731"/>
    <w:rsid w:val="00ED08E7"/>
    <w:rsid w:val="00ED0C03"/>
    <w:rsid w:val="00ED0D72"/>
    <w:rsid w:val="00ED1022"/>
    <w:rsid w:val="00ED103F"/>
    <w:rsid w:val="00ED1118"/>
    <w:rsid w:val="00ED12E6"/>
    <w:rsid w:val="00ED134E"/>
    <w:rsid w:val="00ED139E"/>
    <w:rsid w:val="00ED13D6"/>
    <w:rsid w:val="00ED1484"/>
    <w:rsid w:val="00ED158A"/>
    <w:rsid w:val="00ED1671"/>
    <w:rsid w:val="00ED1853"/>
    <w:rsid w:val="00ED1C15"/>
    <w:rsid w:val="00ED243F"/>
    <w:rsid w:val="00ED25D2"/>
    <w:rsid w:val="00ED290D"/>
    <w:rsid w:val="00ED2A33"/>
    <w:rsid w:val="00ED2B34"/>
    <w:rsid w:val="00ED2FC5"/>
    <w:rsid w:val="00ED2FEE"/>
    <w:rsid w:val="00ED3094"/>
    <w:rsid w:val="00ED30CA"/>
    <w:rsid w:val="00ED30D5"/>
    <w:rsid w:val="00ED32D6"/>
    <w:rsid w:val="00ED32F5"/>
    <w:rsid w:val="00ED34B6"/>
    <w:rsid w:val="00ED3647"/>
    <w:rsid w:val="00ED3775"/>
    <w:rsid w:val="00ED38E0"/>
    <w:rsid w:val="00ED3AE1"/>
    <w:rsid w:val="00ED3B0A"/>
    <w:rsid w:val="00ED3BDD"/>
    <w:rsid w:val="00ED3D04"/>
    <w:rsid w:val="00ED3E70"/>
    <w:rsid w:val="00ED401C"/>
    <w:rsid w:val="00ED43B6"/>
    <w:rsid w:val="00ED43CE"/>
    <w:rsid w:val="00ED456D"/>
    <w:rsid w:val="00ED46F6"/>
    <w:rsid w:val="00ED4721"/>
    <w:rsid w:val="00ED4C96"/>
    <w:rsid w:val="00ED4F6B"/>
    <w:rsid w:val="00ED533B"/>
    <w:rsid w:val="00ED54B6"/>
    <w:rsid w:val="00ED585B"/>
    <w:rsid w:val="00ED5EE2"/>
    <w:rsid w:val="00ED624E"/>
    <w:rsid w:val="00ED62DE"/>
    <w:rsid w:val="00ED63E7"/>
    <w:rsid w:val="00ED6607"/>
    <w:rsid w:val="00ED66CA"/>
    <w:rsid w:val="00ED6746"/>
    <w:rsid w:val="00ED6ED3"/>
    <w:rsid w:val="00ED71B8"/>
    <w:rsid w:val="00ED722C"/>
    <w:rsid w:val="00ED7511"/>
    <w:rsid w:val="00ED764E"/>
    <w:rsid w:val="00ED7CAC"/>
    <w:rsid w:val="00ED7D51"/>
    <w:rsid w:val="00EE02CC"/>
    <w:rsid w:val="00EE033F"/>
    <w:rsid w:val="00EE0856"/>
    <w:rsid w:val="00EE0945"/>
    <w:rsid w:val="00EE0B84"/>
    <w:rsid w:val="00EE0FE4"/>
    <w:rsid w:val="00EE1422"/>
    <w:rsid w:val="00EE14C8"/>
    <w:rsid w:val="00EE14EA"/>
    <w:rsid w:val="00EE15A3"/>
    <w:rsid w:val="00EE16A4"/>
    <w:rsid w:val="00EE1853"/>
    <w:rsid w:val="00EE19F4"/>
    <w:rsid w:val="00EE1D70"/>
    <w:rsid w:val="00EE1EFA"/>
    <w:rsid w:val="00EE216A"/>
    <w:rsid w:val="00EE2256"/>
    <w:rsid w:val="00EE22B7"/>
    <w:rsid w:val="00EE246C"/>
    <w:rsid w:val="00EE246E"/>
    <w:rsid w:val="00EE24CB"/>
    <w:rsid w:val="00EE2561"/>
    <w:rsid w:val="00EE2656"/>
    <w:rsid w:val="00EE26F5"/>
    <w:rsid w:val="00EE2EFC"/>
    <w:rsid w:val="00EE3024"/>
    <w:rsid w:val="00EE303B"/>
    <w:rsid w:val="00EE30FA"/>
    <w:rsid w:val="00EE3260"/>
    <w:rsid w:val="00EE3367"/>
    <w:rsid w:val="00EE34CE"/>
    <w:rsid w:val="00EE35DB"/>
    <w:rsid w:val="00EE3DEB"/>
    <w:rsid w:val="00EE4124"/>
    <w:rsid w:val="00EE454D"/>
    <w:rsid w:val="00EE4577"/>
    <w:rsid w:val="00EE497C"/>
    <w:rsid w:val="00EE499E"/>
    <w:rsid w:val="00EE4E2B"/>
    <w:rsid w:val="00EE5146"/>
    <w:rsid w:val="00EE51CB"/>
    <w:rsid w:val="00EE52E5"/>
    <w:rsid w:val="00EE54F4"/>
    <w:rsid w:val="00EE5565"/>
    <w:rsid w:val="00EE5706"/>
    <w:rsid w:val="00EE5740"/>
    <w:rsid w:val="00EE5922"/>
    <w:rsid w:val="00EE5BB9"/>
    <w:rsid w:val="00EE5E6C"/>
    <w:rsid w:val="00EE5EF1"/>
    <w:rsid w:val="00EE6156"/>
    <w:rsid w:val="00EE61C4"/>
    <w:rsid w:val="00EE63E2"/>
    <w:rsid w:val="00EE64BC"/>
    <w:rsid w:val="00EE65A0"/>
    <w:rsid w:val="00EE67EF"/>
    <w:rsid w:val="00EE6952"/>
    <w:rsid w:val="00EE697A"/>
    <w:rsid w:val="00EE6A10"/>
    <w:rsid w:val="00EE6ADA"/>
    <w:rsid w:val="00EE6B60"/>
    <w:rsid w:val="00EE6ED5"/>
    <w:rsid w:val="00EE70C6"/>
    <w:rsid w:val="00EE731E"/>
    <w:rsid w:val="00EE7921"/>
    <w:rsid w:val="00EF01F5"/>
    <w:rsid w:val="00EF026B"/>
    <w:rsid w:val="00EF078B"/>
    <w:rsid w:val="00EF07A8"/>
    <w:rsid w:val="00EF0A21"/>
    <w:rsid w:val="00EF0B67"/>
    <w:rsid w:val="00EF0BC3"/>
    <w:rsid w:val="00EF0BCD"/>
    <w:rsid w:val="00EF0C83"/>
    <w:rsid w:val="00EF0F0E"/>
    <w:rsid w:val="00EF1220"/>
    <w:rsid w:val="00EF13DF"/>
    <w:rsid w:val="00EF1687"/>
    <w:rsid w:val="00EF2065"/>
    <w:rsid w:val="00EF28B7"/>
    <w:rsid w:val="00EF2974"/>
    <w:rsid w:val="00EF2D63"/>
    <w:rsid w:val="00EF32AC"/>
    <w:rsid w:val="00EF4112"/>
    <w:rsid w:val="00EF41E9"/>
    <w:rsid w:val="00EF4380"/>
    <w:rsid w:val="00EF4393"/>
    <w:rsid w:val="00EF4437"/>
    <w:rsid w:val="00EF44B8"/>
    <w:rsid w:val="00EF459B"/>
    <w:rsid w:val="00EF470B"/>
    <w:rsid w:val="00EF47E9"/>
    <w:rsid w:val="00EF488F"/>
    <w:rsid w:val="00EF4AEB"/>
    <w:rsid w:val="00EF5316"/>
    <w:rsid w:val="00EF5832"/>
    <w:rsid w:val="00EF5C01"/>
    <w:rsid w:val="00EF5EE1"/>
    <w:rsid w:val="00EF6030"/>
    <w:rsid w:val="00EF6048"/>
    <w:rsid w:val="00EF61E2"/>
    <w:rsid w:val="00EF64B9"/>
    <w:rsid w:val="00EF6650"/>
    <w:rsid w:val="00EF6836"/>
    <w:rsid w:val="00EF68FF"/>
    <w:rsid w:val="00EF6C03"/>
    <w:rsid w:val="00EF6DD3"/>
    <w:rsid w:val="00EF704B"/>
    <w:rsid w:val="00EF70D4"/>
    <w:rsid w:val="00EF72A3"/>
    <w:rsid w:val="00EF73B2"/>
    <w:rsid w:val="00EF7461"/>
    <w:rsid w:val="00EF74D8"/>
    <w:rsid w:val="00EF797A"/>
    <w:rsid w:val="00EF7CB7"/>
    <w:rsid w:val="00EF7E24"/>
    <w:rsid w:val="00EF7F15"/>
    <w:rsid w:val="00F00017"/>
    <w:rsid w:val="00F00222"/>
    <w:rsid w:val="00F002CA"/>
    <w:rsid w:val="00F00633"/>
    <w:rsid w:val="00F0089D"/>
    <w:rsid w:val="00F008F9"/>
    <w:rsid w:val="00F00BFC"/>
    <w:rsid w:val="00F00D47"/>
    <w:rsid w:val="00F00F7F"/>
    <w:rsid w:val="00F012B8"/>
    <w:rsid w:val="00F0197A"/>
    <w:rsid w:val="00F01DDE"/>
    <w:rsid w:val="00F01DFF"/>
    <w:rsid w:val="00F01E14"/>
    <w:rsid w:val="00F01E77"/>
    <w:rsid w:val="00F0200A"/>
    <w:rsid w:val="00F0215C"/>
    <w:rsid w:val="00F021F6"/>
    <w:rsid w:val="00F02348"/>
    <w:rsid w:val="00F0241D"/>
    <w:rsid w:val="00F024F9"/>
    <w:rsid w:val="00F0282E"/>
    <w:rsid w:val="00F02932"/>
    <w:rsid w:val="00F02997"/>
    <w:rsid w:val="00F02C11"/>
    <w:rsid w:val="00F02EF4"/>
    <w:rsid w:val="00F03112"/>
    <w:rsid w:val="00F03207"/>
    <w:rsid w:val="00F03A15"/>
    <w:rsid w:val="00F03A36"/>
    <w:rsid w:val="00F03EA4"/>
    <w:rsid w:val="00F04135"/>
    <w:rsid w:val="00F041E8"/>
    <w:rsid w:val="00F04211"/>
    <w:rsid w:val="00F04442"/>
    <w:rsid w:val="00F0445B"/>
    <w:rsid w:val="00F04474"/>
    <w:rsid w:val="00F04645"/>
    <w:rsid w:val="00F04752"/>
    <w:rsid w:val="00F0491A"/>
    <w:rsid w:val="00F0496E"/>
    <w:rsid w:val="00F04E1D"/>
    <w:rsid w:val="00F04E7F"/>
    <w:rsid w:val="00F051EB"/>
    <w:rsid w:val="00F052F7"/>
    <w:rsid w:val="00F061E2"/>
    <w:rsid w:val="00F06786"/>
    <w:rsid w:val="00F06A53"/>
    <w:rsid w:val="00F06AAB"/>
    <w:rsid w:val="00F06C51"/>
    <w:rsid w:val="00F06C7B"/>
    <w:rsid w:val="00F06DFE"/>
    <w:rsid w:val="00F06F72"/>
    <w:rsid w:val="00F072F4"/>
    <w:rsid w:val="00F0768A"/>
    <w:rsid w:val="00F07703"/>
    <w:rsid w:val="00F079D2"/>
    <w:rsid w:val="00F07EE9"/>
    <w:rsid w:val="00F07FEB"/>
    <w:rsid w:val="00F1005B"/>
    <w:rsid w:val="00F105E3"/>
    <w:rsid w:val="00F1082F"/>
    <w:rsid w:val="00F10B40"/>
    <w:rsid w:val="00F10C91"/>
    <w:rsid w:val="00F10E6D"/>
    <w:rsid w:val="00F10F7B"/>
    <w:rsid w:val="00F10FC4"/>
    <w:rsid w:val="00F116C8"/>
    <w:rsid w:val="00F11A2A"/>
    <w:rsid w:val="00F11A73"/>
    <w:rsid w:val="00F11B2C"/>
    <w:rsid w:val="00F11B58"/>
    <w:rsid w:val="00F11CB7"/>
    <w:rsid w:val="00F11DA5"/>
    <w:rsid w:val="00F11F94"/>
    <w:rsid w:val="00F11F9E"/>
    <w:rsid w:val="00F123FE"/>
    <w:rsid w:val="00F1240E"/>
    <w:rsid w:val="00F126FB"/>
    <w:rsid w:val="00F12EC4"/>
    <w:rsid w:val="00F1341E"/>
    <w:rsid w:val="00F136F8"/>
    <w:rsid w:val="00F137BD"/>
    <w:rsid w:val="00F13884"/>
    <w:rsid w:val="00F138C8"/>
    <w:rsid w:val="00F13AB4"/>
    <w:rsid w:val="00F13F5F"/>
    <w:rsid w:val="00F1432F"/>
    <w:rsid w:val="00F146A0"/>
    <w:rsid w:val="00F14D21"/>
    <w:rsid w:val="00F14E14"/>
    <w:rsid w:val="00F14FB3"/>
    <w:rsid w:val="00F150B6"/>
    <w:rsid w:val="00F150EB"/>
    <w:rsid w:val="00F151D8"/>
    <w:rsid w:val="00F15406"/>
    <w:rsid w:val="00F157BD"/>
    <w:rsid w:val="00F15C71"/>
    <w:rsid w:val="00F1611C"/>
    <w:rsid w:val="00F16254"/>
    <w:rsid w:val="00F162E0"/>
    <w:rsid w:val="00F16474"/>
    <w:rsid w:val="00F1669A"/>
    <w:rsid w:val="00F168CA"/>
    <w:rsid w:val="00F16A59"/>
    <w:rsid w:val="00F16FE0"/>
    <w:rsid w:val="00F17008"/>
    <w:rsid w:val="00F175A0"/>
    <w:rsid w:val="00F1787A"/>
    <w:rsid w:val="00F17942"/>
    <w:rsid w:val="00F17B67"/>
    <w:rsid w:val="00F17D0D"/>
    <w:rsid w:val="00F17DA6"/>
    <w:rsid w:val="00F20194"/>
    <w:rsid w:val="00F20435"/>
    <w:rsid w:val="00F2048D"/>
    <w:rsid w:val="00F20595"/>
    <w:rsid w:val="00F2106F"/>
    <w:rsid w:val="00F21399"/>
    <w:rsid w:val="00F21A1A"/>
    <w:rsid w:val="00F21B86"/>
    <w:rsid w:val="00F21DEB"/>
    <w:rsid w:val="00F21FFB"/>
    <w:rsid w:val="00F22288"/>
    <w:rsid w:val="00F22699"/>
    <w:rsid w:val="00F228A3"/>
    <w:rsid w:val="00F22947"/>
    <w:rsid w:val="00F2324B"/>
    <w:rsid w:val="00F234AA"/>
    <w:rsid w:val="00F23A1A"/>
    <w:rsid w:val="00F240F9"/>
    <w:rsid w:val="00F2447A"/>
    <w:rsid w:val="00F244CA"/>
    <w:rsid w:val="00F24591"/>
    <w:rsid w:val="00F24FE2"/>
    <w:rsid w:val="00F250B6"/>
    <w:rsid w:val="00F25231"/>
    <w:rsid w:val="00F253FB"/>
    <w:rsid w:val="00F2556B"/>
    <w:rsid w:val="00F25637"/>
    <w:rsid w:val="00F257B3"/>
    <w:rsid w:val="00F25835"/>
    <w:rsid w:val="00F25965"/>
    <w:rsid w:val="00F2598E"/>
    <w:rsid w:val="00F25A69"/>
    <w:rsid w:val="00F25B0C"/>
    <w:rsid w:val="00F25B82"/>
    <w:rsid w:val="00F25ECB"/>
    <w:rsid w:val="00F261F9"/>
    <w:rsid w:val="00F2628E"/>
    <w:rsid w:val="00F2636F"/>
    <w:rsid w:val="00F26708"/>
    <w:rsid w:val="00F2698D"/>
    <w:rsid w:val="00F26CE3"/>
    <w:rsid w:val="00F26D4F"/>
    <w:rsid w:val="00F26ED1"/>
    <w:rsid w:val="00F2762C"/>
    <w:rsid w:val="00F27713"/>
    <w:rsid w:val="00F27724"/>
    <w:rsid w:val="00F27ADF"/>
    <w:rsid w:val="00F27C58"/>
    <w:rsid w:val="00F27C9F"/>
    <w:rsid w:val="00F27EC6"/>
    <w:rsid w:val="00F3004D"/>
    <w:rsid w:val="00F3013A"/>
    <w:rsid w:val="00F30276"/>
    <w:rsid w:val="00F302C4"/>
    <w:rsid w:val="00F30979"/>
    <w:rsid w:val="00F30D84"/>
    <w:rsid w:val="00F314C3"/>
    <w:rsid w:val="00F31BA3"/>
    <w:rsid w:val="00F31FA4"/>
    <w:rsid w:val="00F322DC"/>
    <w:rsid w:val="00F3280D"/>
    <w:rsid w:val="00F32C7C"/>
    <w:rsid w:val="00F3306A"/>
    <w:rsid w:val="00F33574"/>
    <w:rsid w:val="00F3374B"/>
    <w:rsid w:val="00F338EA"/>
    <w:rsid w:val="00F33C0A"/>
    <w:rsid w:val="00F33C5C"/>
    <w:rsid w:val="00F34354"/>
    <w:rsid w:val="00F346CA"/>
    <w:rsid w:val="00F34921"/>
    <w:rsid w:val="00F34F5B"/>
    <w:rsid w:val="00F3508F"/>
    <w:rsid w:val="00F352CE"/>
    <w:rsid w:val="00F352EC"/>
    <w:rsid w:val="00F356DA"/>
    <w:rsid w:val="00F3588D"/>
    <w:rsid w:val="00F35A1E"/>
    <w:rsid w:val="00F35AAB"/>
    <w:rsid w:val="00F35BCF"/>
    <w:rsid w:val="00F35D1B"/>
    <w:rsid w:val="00F35EB0"/>
    <w:rsid w:val="00F35EB7"/>
    <w:rsid w:val="00F36071"/>
    <w:rsid w:val="00F36083"/>
    <w:rsid w:val="00F362C6"/>
    <w:rsid w:val="00F3636C"/>
    <w:rsid w:val="00F363E8"/>
    <w:rsid w:val="00F36568"/>
    <w:rsid w:val="00F36586"/>
    <w:rsid w:val="00F36746"/>
    <w:rsid w:val="00F3675D"/>
    <w:rsid w:val="00F368BA"/>
    <w:rsid w:val="00F36A86"/>
    <w:rsid w:val="00F37583"/>
    <w:rsid w:val="00F376D1"/>
    <w:rsid w:val="00F37804"/>
    <w:rsid w:val="00F379E5"/>
    <w:rsid w:val="00F37DE9"/>
    <w:rsid w:val="00F37F3A"/>
    <w:rsid w:val="00F40385"/>
    <w:rsid w:val="00F404BD"/>
    <w:rsid w:val="00F404F8"/>
    <w:rsid w:val="00F40777"/>
    <w:rsid w:val="00F40A91"/>
    <w:rsid w:val="00F40BFC"/>
    <w:rsid w:val="00F40DBA"/>
    <w:rsid w:val="00F41007"/>
    <w:rsid w:val="00F411B8"/>
    <w:rsid w:val="00F41291"/>
    <w:rsid w:val="00F412E4"/>
    <w:rsid w:val="00F41545"/>
    <w:rsid w:val="00F416CA"/>
    <w:rsid w:val="00F4187A"/>
    <w:rsid w:val="00F41AA2"/>
    <w:rsid w:val="00F41ABD"/>
    <w:rsid w:val="00F41F18"/>
    <w:rsid w:val="00F4236B"/>
    <w:rsid w:val="00F4250A"/>
    <w:rsid w:val="00F425DD"/>
    <w:rsid w:val="00F4266C"/>
    <w:rsid w:val="00F42745"/>
    <w:rsid w:val="00F4296C"/>
    <w:rsid w:val="00F42D90"/>
    <w:rsid w:val="00F43188"/>
    <w:rsid w:val="00F43245"/>
    <w:rsid w:val="00F433B4"/>
    <w:rsid w:val="00F43576"/>
    <w:rsid w:val="00F435FE"/>
    <w:rsid w:val="00F43815"/>
    <w:rsid w:val="00F439FC"/>
    <w:rsid w:val="00F43A1B"/>
    <w:rsid w:val="00F43B5F"/>
    <w:rsid w:val="00F43BD5"/>
    <w:rsid w:val="00F4400B"/>
    <w:rsid w:val="00F441AA"/>
    <w:rsid w:val="00F4428B"/>
    <w:rsid w:val="00F442D2"/>
    <w:rsid w:val="00F44304"/>
    <w:rsid w:val="00F44415"/>
    <w:rsid w:val="00F4470A"/>
    <w:rsid w:val="00F44A4C"/>
    <w:rsid w:val="00F44A75"/>
    <w:rsid w:val="00F44B8C"/>
    <w:rsid w:val="00F44C36"/>
    <w:rsid w:val="00F457F7"/>
    <w:rsid w:val="00F45874"/>
    <w:rsid w:val="00F459BB"/>
    <w:rsid w:val="00F45A7F"/>
    <w:rsid w:val="00F45BB9"/>
    <w:rsid w:val="00F45F76"/>
    <w:rsid w:val="00F461EA"/>
    <w:rsid w:val="00F46510"/>
    <w:rsid w:val="00F4674B"/>
    <w:rsid w:val="00F46AAD"/>
    <w:rsid w:val="00F46BE8"/>
    <w:rsid w:val="00F46CF6"/>
    <w:rsid w:val="00F46DE9"/>
    <w:rsid w:val="00F46F73"/>
    <w:rsid w:val="00F4710B"/>
    <w:rsid w:val="00F47181"/>
    <w:rsid w:val="00F47676"/>
    <w:rsid w:val="00F478C8"/>
    <w:rsid w:val="00F4796E"/>
    <w:rsid w:val="00F47CFF"/>
    <w:rsid w:val="00F47DE2"/>
    <w:rsid w:val="00F47E30"/>
    <w:rsid w:val="00F47E43"/>
    <w:rsid w:val="00F47FA3"/>
    <w:rsid w:val="00F501F4"/>
    <w:rsid w:val="00F5021D"/>
    <w:rsid w:val="00F50417"/>
    <w:rsid w:val="00F50798"/>
    <w:rsid w:val="00F5086D"/>
    <w:rsid w:val="00F50B44"/>
    <w:rsid w:val="00F50CAA"/>
    <w:rsid w:val="00F50F8C"/>
    <w:rsid w:val="00F51424"/>
    <w:rsid w:val="00F51EF5"/>
    <w:rsid w:val="00F524A7"/>
    <w:rsid w:val="00F52B58"/>
    <w:rsid w:val="00F52C9A"/>
    <w:rsid w:val="00F52EA3"/>
    <w:rsid w:val="00F52ED6"/>
    <w:rsid w:val="00F530B4"/>
    <w:rsid w:val="00F5338C"/>
    <w:rsid w:val="00F533B1"/>
    <w:rsid w:val="00F53672"/>
    <w:rsid w:val="00F5381A"/>
    <w:rsid w:val="00F53915"/>
    <w:rsid w:val="00F53941"/>
    <w:rsid w:val="00F539F6"/>
    <w:rsid w:val="00F53B0B"/>
    <w:rsid w:val="00F53D00"/>
    <w:rsid w:val="00F53FDC"/>
    <w:rsid w:val="00F53FFF"/>
    <w:rsid w:val="00F5410C"/>
    <w:rsid w:val="00F54588"/>
    <w:rsid w:val="00F5469B"/>
    <w:rsid w:val="00F54726"/>
    <w:rsid w:val="00F54A4A"/>
    <w:rsid w:val="00F54B6F"/>
    <w:rsid w:val="00F54D4B"/>
    <w:rsid w:val="00F54E18"/>
    <w:rsid w:val="00F54F38"/>
    <w:rsid w:val="00F54FEB"/>
    <w:rsid w:val="00F55008"/>
    <w:rsid w:val="00F55214"/>
    <w:rsid w:val="00F55355"/>
    <w:rsid w:val="00F554A5"/>
    <w:rsid w:val="00F55510"/>
    <w:rsid w:val="00F555D0"/>
    <w:rsid w:val="00F56169"/>
    <w:rsid w:val="00F56573"/>
    <w:rsid w:val="00F56656"/>
    <w:rsid w:val="00F5667D"/>
    <w:rsid w:val="00F568DD"/>
    <w:rsid w:val="00F56CE2"/>
    <w:rsid w:val="00F56E63"/>
    <w:rsid w:val="00F572CD"/>
    <w:rsid w:val="00F5736E"/>
    <w:rsid w:val="00F57408"/>
    <w:rsid w:val="00F57470"/>
    <w:rsid w:val="00F57687"/>
    <w:rsid w:val="00F57892"/>
    <w:rsid w:val="00F57ADB"/>
    <w:rsid w:val="00F57DA0"/>
    <w:rsid w:val="00F57FD9"/>
    <w:rsid w:val="00F57FF0"/>
    <w:rsid w:val="00F6020D"/>
    <w:rsid w:val="00F603E5"/>
    <w:rsid w:val="00F60520"/>
    <w:rsid w:val="00F605B0"/>
    <w:rsid w:val="00F608A7"/>
    <w:rsid w:val="00F6093E"/>
    <w:rsid w:val="00F60961"/>
    <w:rsid w:val="00F614FA"/>
    <w:rsid w:val="00F61701"/>
    <w:rsid w:val="00F61A0C"/>
    <w:rsid w:val="00F61B61"/>
    <w:rsid w:val="00F61C39"/>
    <w:rsid w:val="00F61D5F"/>
    <w:rsid w:val="00F61DD8"/>
    <w:rsid w:val="00F6204F"/>
    <w:rsid w:val="00F620E4"/>
    <w:rsid w:val="00F627C1"/>
    <w:rsid w:val="00F62B9F"/>
    <w:rsid w:val="00F62D11"/>
    <w:rsid w:val="00F62F1C"/>
    <w:rsid w:val="00F630CD"/>
    <w:rsid w:val="00F632B6"/>
    <w:rsid w:val="00F63325"/>
    <w:rsid w:val="00F634EC"/>
    <w:rsid w:val="00F636C6"/>
    <w:rsid w:val="00F638E8"/>
    <w:rsid w:val="00F63BC0"/>
    <w:rsid w:val="00F63CA1"/>
    <w:rsid w:val="00F63F49"/>
    <w:rsid w:val="00F6402D"/>
    <w:rsid w:val="00F641B2"/>
    <w:rsid w:val="00F642CB"/>
    <w:rsid w:val="00F642FE"/>
    <w:rsid w:val="00F643CB"/>
    <w:rsid w:val="00F64874"/>
    <w:rsid w:val="00F64A10"/>
    <w:rsid w:val="00F64A2B"/>
    <w:rsid w:val="00F64AE9"/>
    <w:rsid w:val="00F65558"/>
    <w:rsid w:val="00F65581"/>
    <w:rsid w:val="00F657CF"/>
    <w:rsid w:val="00F65C55"/>
    <w:rsid w:val="00F65DAB"/>
    <w:rsid w:val="00F65DE3"/>
    <w:rsid w:val="00F65F29"/>
    <w:rsid w:val="00F65F82"/>
    <w:rsid w:val="00F65F97"/>
    <w:rsid w:val="00F660C6"/>
    <w:rsid w:val="00F660E5"/>
    <w:rsid w:val="00F66217"/>
    <w:rsid w:val="00F6654E"/>
    <w:rsid w:val="00F66611"/>
    <w:rsid w:val="00F666EF"/>
    <w:rsid w:val="00F6695B"/>
    <w:rsid w:val="00F66BF7"/>
    <w:rsid w:val="00F6711F"/>
    <w:rsid w:val="00F67498"/>
    <w:rsid w:val="00F67928"/>
    <w:rsid w:val="00F67BCC"/>
    <w:rsid w:val="00F67EEE"/>
    <w:rsid w:val="00F704F6"/>
    <w:rsid w:val="00F705FA"/>
    <w:rsid w:val="00F70BB8"/>
    <w:rsid w:val="00F70CEA"/>
    <w:rsid w:val="00F710E1"/>
    <w:rsid w:val="00F7112E"/>
    <w:rsid w:val="00F7155B"/>
    <w:rsid w:val="00F71615"/>
    <w:rsid w:val="00F71EBA"/>
    <w:rsid w:val="00F71F8C"/>
    <w:rsid w:val="00F721DA"/>
    <w:rsid w:val="00F7283A"/>
    <w:rsid w:val="00F72A27"/>
    <w:rsid w:val="00F72E95"/>
    <w:rsid w:val="00F7336E"/>
    <w:rsid w:val="00F73D7E"/>
    <w:rsid w:val="00F73D85"/>
    <w:rsid w:val="00F7419D"/>
    <w:rsid w:val="00F744DF"/>
    <w:rsid w:val="00F74533"/>
    <w:rsid w:val="00F7455D"/>
    <w:rsid w:val="00F74669"/>
    <w:rsid w:val="00F74695"/>
    <w:rsid w:val="00F74759"/>
    <w:rsid w:val="00F74A3E"/>
    <w:rsid w:val="00F74E5A"/>
    <w:rsid w:val="00F7543B"/>
    <w:rsid w:val="00F7552A"/>
    <w:rsid w:val="00F755F3"/>
    <w:rsid w:val="00F75758"/>
    <w:rsid w:val="00F75823"/>
    <w:rsid w:val="00F758C6"/>
    <w:rsid w:val="00F76583"/>
    <w:rsid w:val="00F76756"/>
    <w:rsid w:val="00F767A5"/>
    <w:rsid w:val="00F768C2"/>
    <w:rsid w:val="00F768C6"/>
    <w:rsid w:val="00F76964"/>
    <w:rsid w:val="00F76F49"/>
    <w:rsid w:val="00F77182"/>
    <w:rsid w:val="00F77283"/>
    <w:rsid w:val="00F7738F"/>
    <w:rsid w:val="00F77869"/>
    <w:rsid w:val="00F77BE8"/>
    <w:rsid w:val="00F80108"/>
    <w:rsid w:val="00F802E9"/>
    <w:rsid w:val="00F80461"/>
    <w:rsid w:val="00F80884"/>
    <w:rsid w:val="00F809A1"/>
    <w:rsid w:val="00F80B26"/>
    <w:rsid w:val="00F80C05"/>
    <w:rsid w:val="00F80DD8"/>
    <w:rsid w:val="00F80E09"/>
    <w:rsid w:val="00F80FDF"/>
    <w:rsid w:val="00F818A3"/>
    <w:rsid w:val="00F81B78"/>
    <w:rsid w:val="00F81D1A"/>
    <w:rsid w:val="00F81E7F"/>
    <w:rsid w:val="00F81F9C"/>
    <w:rsid w:val="00F820EA"/>
    <w:rsid w:val="00F821B3"/>
    <w:rsid w:val="00F8221D"/>
    <w:rsid w:val="00F822BF"/>
    <w:rsid w:val="00F827DC"/>
    <w:rsid w:val="00F82961"/>
    <w:rsid w:val="00F82EDF"/>
    <w:rsid w:val="00F830E2"/>
    <w:rsid w:val="00F8338D"/>
    <w:rsid w:val="00F83612"/>
    <w:rsid w:val="00F83A30"/>
    <w:rsid w:val="00F8409A"/>
    <w:rsid w:val="00F840A8"/>
    <w:rsid w:val="00F840E5"/>
    <w:rsid w:val="00F84114"/>
    <w:rsid w:val="00F841BB"/>
    <w:rsid w:val="00F8457F"/>
    <w:rsid w:val="00F84620"/>
    <w:rsid w:val="00F84631"/>
    <w:rsid w:val="00F84A1C"/>
    <w:rsid w:val="00F84E70"/>
    <w:rsid w:val="00F859C6"/>
    <w:rsid w:val="00F864BD"/>
    <w:rsid w:val="00F865F5"/>
    <w:rsid w:val="00F86635"/>
    <w:rsid w:val="00F866AB"/>
    <w:rsid w:val="00F868C3"/>
    <w:rsid w:val="00F8691F"/>
    <w:rsid w:val="00F86A60"/>
    <w:rsid w:val="00F86A80"/>
    <w:rsid w:val="00F86AD4"/>
    <w:rsid w:val="00F86CBE"/>
    <w:rsid w:val="00F86E2F"/>
    <w:rsid w:val="00F8749A"/>
    <w:rsid w:val="00F87B7C"/>
    <w:rsid w:val="00F87FD2"/>
    <w:rsid w:val="00F90484"/>
    <w:rsid w:val="00F90547"/>
    <w:rsid w:val="00F90572"/>
    <w:rsid w:val="00F906FB"/>
    <w:rsid w:val="00F908C5"/>
    <w:rsid w:val="00F90911"/>
    <w:rsid w:val="00F90F1A"/>
    <w:rsid w:val="00F9120F"/>
    <w:rsid w:val="00F912BE"/>
    <w:rsid w:val="00F91578"/>
    <w:rsid w:val="00F91749"/>
    <w:rsid w:val="00F919A9"/>
    <w:rsid w:val="00F919E4"/>
    <w:rsid w:val="00F91E27"/>
    <w:rsid w:val="00F91FF7"/>
    <w:rsid w:val="00F920C2"/>
    <w:rsid w:val="00F922C2"/>
    <w:rsid w:val="00F9242B"/>
    <w:rsid w:val="00F9297F"/>
    <w:rsid w:val="00F92BEE"/>
    <w:rsid w:val="00F92D35"/>
    <w:rsid w:val="00F92D79"/>
    <w:rsid w:val="00F92E8B"/>
    <w:rsid w:val="00F93028"/>
    <w:rsid w:val="00F930D9"/>
    <w:rsid w:val="00F93477"/>
    <w:rsid w:val="00F93577"/>
    <w:rsid w:val="00F9386A"/>
    <w:rsid w:val="00F93AE3"/>
    <w:rsid w:val="00F93B20"/>
    <w:rsid w:val="00F941BA"/>
    <w:rsid w:val="00F9488E"/>
    <w:rsid w:val="00F94924"/>
    <w:rsid w:val="00F94A1C"/>
    <w:rsid w:val="00F94C11"/>
    <w:rsid w:val="00F94DDF"/>
    <w:rsid w:val="00F94F82"/>
    <w:rsid w:val="00F9504E"/>
    <w:rsid w:val="00F953EC"/>
    <w:rsid w:val="00F95C18"/>
    <w:rsid w:val="00F95E2A"/>
    <w:rsid w:val="00F95EC6"/>
    <w:rsid w:val="00F9627E"/>
    <w:rsid w:val="00F96321"/>
    <w:rsid w:val="00F96325"/>
    <w:rsid w:val="00F9632C"/>
    <w:rsid w:val="00F96749"/>
    <w:rsid w:val="00F967AC"/>
    <w:rsid w:val="00F96B9D"/>
    <w:rsid w:val="00F96CDE"/>
    <w:rsid w:val="00F96F28"/>
    <w:rsid w:val="00F97193"/>
    <w:rsid w:val="00F97357"/>
    <w:rsid w:val="00F9758D"/>
    <w:rsid w:val="00F975F4"/>
    <w:rsid w:val="00F97628"/>
    <w:rsid w:val="00F977AA"/>
    <w:rsid w:val="00F97829"/>
    <w:rsid w:val="00F97A8F"/>
    <w:rsid w:val="00F97D4A"/>
    <w:rsid w:val="00F97E75"/>
    <w:rsid w:val="00F97EB4"/>
    <w:rsid w:val="00F97EEE"/>
    <w:rsid w:val="00F97F72"/>
    <w:rsid w:val="00FA0239"/>
    <w:rsid w:val="00FA0262"/>
    <w:rsid w:val="00FA0484"/>
    <w:rsid w:val="00FA0525"/>
    <w:rsid w:val="00FA0A38"/>
    <w:rsid w:val="00FA0C5E"/>
    <w:rsid w:val="00FA0DC1"/>
    <w:rsid w:val="00FA0DFE"/>
    <w:rsid w:val="00FA0E19"/>
    <w:rsid w:val="00FA0E22"/>
    <w:rsid w:val="00FA11D9"/>
    <w:rsid w:val="00FA17CA"/>
    <w:rsid w:val="00FA1863"/>
    <w:rsid w:val="00FA1896"/>
    <w:rsid w:val="00FA1C4C"/>
    <w:rsid w:val="00FA1F51"/>
    <w:rsid w:val="00FA1F56"/>
    <w:rsid w:val="00FA2007"/>
    <w:rsid w:val="00FA20D5"/>
    <w:rsid w:val="00FA21A1"/>
    <w:rsid w:val="00FA232A"/>
    <w:rsid w:val="00FA2514"/>
    <w:rsid w:val="00FA2723"/>
    <w:rsid w:val="00FA27B4"/>
    <w:rsid w:val="00FA2A98"/>
    <w:rsid w:val="00FA2BAD"/>
    <w:rsid w:val="00FA3231"/>
    <w:rsid w:val="00FA3D18"/>
    <w:rsid w:val="00FA3D38"/>
    <w:rsid w:val="00FA3D6B"/>
    <w:rsid w:val="00FA3F27"/>
    <w:rsid w:val="00FA408D"/>
    <w:rsid w:val="00FA43AB"/>
    <w:rsid w:val="00FA4C09"/>
    <w:rsid w:val="00FA4EEC"/>
    <w:rsid w:val="00FA544B"/>
    <w:rsid w:val="00FA55BA"/>
    <w:rsid w:val="00FA5B37"/>
    <w:rsid w:val="00FA6541"/>
    <w:rsid w:val="00FA65F6"/>
    <w:rsid w:val="00FA68F4"/>
    <w:rsid w:val="00FA6B04"/>
    <w:rsid w:val="00FA6C23"/>
    <w:rsid w:val="00FA6D60"/>
    <w:rsid w:val="00FA754F"/>
    <w:rsid w:val="00FA77BC"/>
    <w:rsid w:val="00FA78C8"/>
    <w:rsid w:val="00FA7AA1"/>
    <w:rsid w:val="00FA7FA1"/>
    <w:rsid w:val="00FB0158"/>
    <w:rsid w:val="00FB0942"/>
    <w:rsid w:val="00FB0B88"/>
    <w:rsid w:val="00FB0F02"/>
    <w:rsid w:val="00FB10AD"/>
    <w:rsid w:val="00FB1237"/>
    <w:rsid w:val="00FB12A6"/>
    <w:rsid w:val="00FB1D81"/>
    <w:rsid w:val="00FB1E59"/>
    <w:rsid w:val="00FB208C"/>
    <w:rsid w:val="00FB2095"/>
    <w:rsid w:val="00FB20A0"/>
    <w:rsid w:val="00FB21AE"/>
    <w:rsid w:val="00FB21B2"/>
    <w:rsid w:val="00FB22A2"/>
    <w:rsid w:val="00FB22EA"/>
    <w:rsid w:val="00FB2405"/>
    <w:rsid w:val="00FB2458"/>
    <w:rsid w:val="00FB248B"/>
    <w:rsid w:val="00FB25E7"/>
    <w:rsid w:val="00FB2794"/>
    <w:rsid w:val="00FB2C64"/>
    <w:rsid w:val="00FB2E48"/>
    <w:rsid w:val="00FB2EE9"/>
    <w:rsid w:val="00FB3151"/>
    <w:rsid w:val="00FB33AB"/>
    <w:rsid w:val="00FB34C1"/>
    <w:rsid w:val="00FB35AB"/>
    <w:rsid w:val="00FB37C2"/>
    <w:rsid w:val="00FB38DA"/>
    <w:rsid w:val="00FB3964"/>
    <w:rsid w:val="00FB39BE"/>
    <w:rsid w:val="00FB3D10"/>
    <w:rsid w:val="00FB3ED9"/>
    <w:rsid w:val="00FB441E"/>
    <w:rsid w:val="00FB45B1"/>
    <w:rsid w:val="00FB4763"/>
    <w:rsid w:val="00FB48F2"/>
    <w:rsid w:val="00FB4923"/>
    <w:rsid w:val="00FB4C0F"/>
    <w:rsid w:val="00FB4DB1"/>
    <w:rsid w:val="00FB5071"/>
    <w:rsid w:val="00FB5276"/>
    <w:rsid w:val="00FB5367"/>
    <w:rsid w:val="00FB54EB"/>
    <w:rsid w:val="00FB566B"/>
    <w:rsid w:val="00FB5834"/>
    <w:rsid w:val="00FB5AA0"/>
    <w:rsid w:val="00FB5BCB"/>
    <w:rsid w:val="00FB5EAF"/>
    <w:rsid w:val="00FB60F4"/>
    <w:rsid w:val="00FB628C"/>
    <w:rsid w:val="00FB62D6"/>
    <w:rsid w:val="00FB658A"/>
    <w:rsid w:val="00FB65B3"/>
    <w:rsid w:val="00FB65D6"/>
    <w:rsid w:val="00FB675D"/>
    <w:rsid w:val="00FB67EC"/>
    <w:rsid w:val="00FB6A5D"/>
    <w:rsid w:val="00FB6BA2"/>
    <w:rsid w:val="00FB6C28"/>
    <w:rsid w:val="00FB6CC5"/>
    <w:rsid w:val="00FB75E5"/>
    <w:rsid w:val="00FB7F0B"/>
    <w:rsid w:val="00FC04E6"/>
    <w:rsid w:val="00FC05F5"/>
    <w:rsid w:val="00FC0781"/>
    <w:rsid w:val="00FC08AC"/>
    <w:rsid w:val="00FC09F0"/>
    <w:rsid w:val="00FC0CA0"/>
    <w:rsid w:val="00FC0D0C"/>
    <w:rsid w:val="00FC0FF7"/>
    <w:rsid w:val="00FC104A"/>
    <w:rsid w:val="00FC109F"/>
    <w:rsid w:val="00FC1169"/>
    <w:rsid w:val="00FC15BB"/>
    <w:rsid w:val="00FC1719"/>
    <w:rsid w:val="00FC198D"/>
    <w:rsid w:val="00FC1F42"/>
    <w:rsid w:val="00FC2137"/>
    <w:rsid w:val="00FC2147"/>
    <w:rsid w:val="00FC2581"/>
    <w:rsid w:val="00FC2639"/>
    <w:rsid w:val="00FC2807"/>
    <w:rsid w:val="00FC2848"/>
    <w:rsid w:val="00FC2920"/>
    <w:rsid w:val="00FC29AC"/>
    <w:rsid w:val="00FC2A70"/>
    <w:rsid w:val="00FC2CD5"/>
    <w:rsid w:val="00FC2E65"/>
    <w:rsid w:val="00FC2F08"/>
    <w:rsid w:val="00FC3103"/>
    <w:rsid w:val="00FC3198"/>
    <w:rsid w:val="00FC36FB"/>
    <w:rsid w:val="00FC3894"/>
    <w:rsid w:val="00FC3EB0"/>
    <w:rsid w:val="00FC428C"/>
    <w:rsid w:val="00FC4ADF"/>
    <w:rsid w:val="00FC4C09"/>
    <w:rsid w:val="00FC4CEA"/>
    <w:rsid w:val="00FC4E73"/>
    <w:rsid w:val="00FC52C5"/>
    <w:rsid w:val="00FC52F6"/>
    <w:rsid w:val="00FC5317"/>
    <w:rsid w:val="00FC5423"/>
    <w:rsid w:val="00FC5588"/>
    <w:rsid w:val="00FC563D"/>
    <w:rsid w:val="00FC56E7"/>
    <w:rsid w:val="00FC57B7"/>
    <w:rsid w:val="00FC5855"/>
    <w:rsid w:val="00FC59ED"/>
    <w:rsid w:val="00FC5AA1"/>
    <w:rsid w:val="00FC5B3C"/>
    <w:rsid w:val="00FC5FBF"/>
    <w:rsid w:val="00FC64F0"/>
    <w:rsid w:val="00FC6544"/>
    <w:rsid w:val="00FC66D4"/>
    <w:rsid w:val="00FC6B33"/>
    <w:rsid w:val="00FC6B5D"/>
    <w:rsid w:val="00FC6B65"/>
    <w:rsid w:val="00FC6C8E"/>
    <w:rsid w:val="00FC6FD2"/>
    <w:rsid w:val="00FC7202"/>
    <w:rsid w:val="00FC72D6"/>
    <w:rsid w:val="00FC788F"/>
    <w:rsid w:val="00FC79D3"/>
    <w:rsid w:val="00FC7AC0"/>
    <w:rsid w:val="00FC7DAE"/>
    <w:rsid w:val="00FC7DD3"/>
    <w:rsid w:val="00FD0133"/>
    <w:rsid w:val="00FD03FD"/>
    <w:rsid w:val="00FD0BC1"/>
    <w:rsid w:val="00FD0D8C"/>
    <w:rsid w:val="00FD0DB7"/>
    <w:rsid w:val="00FD0EEE"/>
    <w:rsid w:val="00FD1375"/>
    <w:rsid w:val="00FD1916"/>
    <w:rsid w:val="00FD1C40"/>
    <w:rsid w:val="00FD1E4B"/>
    <w:rsid w:val="00FD1F08"/>
    <w:rsid w:val="00FD2273"/>
    <w:rsid w:val="00FD22DA"/>
    <w:rsid w:val="00FD22FF"/>
    <w:rsid w:val="00FD24C4"/>
    <w:rsid w:val="00FD26BE"/>
    <w:rsid w:val="00FD2701"/>
    <w:rsid w:val="00FD2C97"/>
    <w:rsid w:val="00FD3062"/>
    <w:rsid w:val="00FD3896"/>
    <w:rsid w:val="00FD3969"/>
    <w:rsid w:val="00FD3D29"/>
    <w:rsid w:val="00FD3F3C"/>
    <w:rsid w:val="00FD41BA"/>
    <w:rsid w:val="00FD4FDB"/>
    <w:rsid w:val="00FD5285"/>
    <w:rsid w:val="00FD5983"/>
    <w:rsid w:val="00FD611C"/>
    <w:rsid w:val="00FD6797"/>
    <w:rsid w:val="00FD6856"/>
    <w:rsid w:val="00FD6ADB"/>
    <w:rsid w:val="00FD6D85"/>
    <w:rsid w:val="00FD71F8"/>
    <w:rsid w:val="00FD728D"/>
    <w:rsid w:val="00FD7369"/>
    <w:rsid w:val="00FD748C"/>
    <w:rsid w:val="00FD7737"/>
    <w:rsid w:val="00FD782A"/>
    <w:rsid w:val="00FD7BA9"/>
    <w:rsid w:val="00FD7F17"/>
    <w:rsid w:val="00FE00C2"/>
    <w:rsid w:val="00FE01B6"/>
    <w:rsid w:val="00FE02B1"/>
    <w:rsid w:val="00FE0320"/>
    <w:rsid w:val="00FE05C3"/>
    <w:rsid w:val="00FE0768"/>
    <w:rsid w:val="00FE0DBB"/>
    <w:rsid w:val="00FE0E17"/>
    <w:rsid w:val="00FE0E4F"/>
    <w:rsid w:val="00FE10CE"/>
    <w:rsid w:val="00FE12DF"/>
    <w:rsid w:val="00FE134B"/>
    <w:rsid w:val="00FE146C"/>
    <w:rsid w:val="00FE14FE"/>
    <w:rsid w:val="00FE1B06"/>
    <w:rsid w:val="00FE1D1B"/>
    <w:rsid w:val="00FE1D2D"/>
    <w:rsid w:val="00FE1FC8"/>
    <w:rsid w:val="00FE2613"/>
    <w:rsid w:val="00FE2A18"/>
    <w:rsid w:val="00FE2A1C"/>
    <w:rsid w:val="00FE2BD7"/>
    <w:rsid w:val="00FE2D11"/>
    <w:rsid w:val="00FE2D74"/>
    <w:rsid w:val="00FE2FC4"/>
    <w:rsid w:val="00FE31FD"/>
    <w:rsid w:val="00FE3234"/>
    <w:rsid w:val="00FE368A"/>
    <w:rsid w:val="00FE36A4"/>
    <w:rsid w:val="00FE37FE"/>
    <w:rsid w:val="00FE3B1E"/>
    <w:rsid w:val="00FE3B91"/>
    <w:rsid w:val="00FE427E"/>
    <w:rsid w:val="00FE42E5"/>
    <w:rsid w:val="00FE4316"/>
    <w:rsid w:val="00FE4593"/>
    <w:rsid w:val="00FE4659"/>
    <w:rsid w:val="00FE465D"/>
    <w:rsid w:val="00FE4794"/>
    <w:rsid w:val="00FE4A12"/>
    <w:rsid w:val="00FE4A65"/>
    <w:rsid w:val="00FE4BDB"/>
    <w:rsid w:val="00FE5629"/>
    <w:rsid w:val="00FE5851"/>
    <w:rsid w:val="00FE5919"/>
    <w:rsid w:val="00FE5A90"/>
    <w:rsid w:val="00FE5C1D"/>
    <w:rsid w:val="00FE5CED"/>
    <w:rsid w:val="00FE5D05"/>
    <w:rsid w:val="00FE5D21"/>
    <w:rsid w:val="00FE6197"/>
    <w:rsid w:val="00FE6393"/>
    <w:rsid w:val="00FE66E1"/>
    <w:rsid w:val="00FE6712"/>
    <w:rsid w:val="00FE6746"/>
    <w:rsid w:val="00FE695A"/>
    <w:rsid w:val="00FE6D84"/>
    <w:rsid w:val="00FE6ECC"/>
    <w:rsid w:val="00FE723D"/>
    <w:rsid w:val="00FE746A"/>
    <w:rsid w:val="00FE77DD"/>
    <w:rsid w:val="00FE7A95"/>
    <w:rsid w:val="00FE7B76"/>
    <w:rsid w:val="00FE7C88"/>
    <w:rsid w:val="00FE7EFE"/>
    <w:rsid w:val="00FF03C9"/>
    <w:rsid w:val="00FF073C"/>
    <w:rsid w:val="00FF085D"/>
    <w:rsid w:val="00FF0C42"/>
    <w:rsid w:val="00FF0F0A"/>
    <w:rsid w:val="00FF1001"/>
    <w:rsid w:val="00FF117B"/>
    <w:rsid w:val="00FF1588"/>
    <w:rsid w:val="00FF1B71"/>
    <w:rsid w:val="00FF212A"/>
    <w:rsid w:val="00FF21D8"/>
    <w:rsid w:val="00FF22C3"/>
    <w:rsid w:val="00FF23E6"/>
    <w:rsid w:val="00FF2420"/>
    <w:rsid w:val="00FF252E"/>
    <w:rsid w:val="00FF2622"/>
    <w:rsid w:val="00FF2B44"/>
    <w:rsid w:val="00FF2C3E"/>
    <w:rsid w:val="00FF2DE5"/>
    <w:rsid w:val="00FF2F76"/>
    <w:rsid w:val="00FF2FE1"/>
    <w:rsid w:val="00FF323F"/>
    <w:rsid w:val="00FF3270"/>
    <w:rsid w:val="00FF32FF"/>
    <w:rsid w:val="00FF3403"/>
    <w:rsid w:val="00FF3478"/>
    <w:rsid w:val="00FF3EB0"/>
    <w:rsid w:val="00FF42E7"/>
    <w:rsid w:val="00FF4552"/>
    <w:rsid w:val="00FF45A5"/>
    <w:rsid w:val="00FF486F"/>
    <w:rsid w:val="00FF4B4B"/>
    <w:rsid w:val="00FF4D5E"/>
    <w:rsid w:val="00FF5141"/>
    <w:rsid w:val="00FF5237"/>
    <w:rsid w:val="00FF5482"/>
    <w:rsid w:val="00FF5BA2"/>
    <w:rsid w:val="00FF6129"/>
    <w:rsid w:val="00FF628B"/>
    <w:rsid w:val="00FF6472"/>
    <w:rsid w:val="00FF651E"/>
    <w:rsid w:val="00FF68E1"/>
    <w:rsid w:val="00FF6D72"/>
    <w:rsid w:val="00FF72AD"/>
    <w:rsid w:val="00FF76BD"/>
    <w:rsid w:val="00FF78A1"/>
    <w:rsid w:val="00FF7DF1"/>
    <w:rsid w:val="00FF7E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DF311"/>
  <w15:docId w15:val="{E6153EBB-4C99-4AB5-B315-BDB881CD3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8E4"/>
    <w:rPr>
      <w:rFonts w:ascii="Palatino Linotype" w:hAnsi="Palatino Linotype"/>
      <w:sz w:val="24"/>
      <w:szCs w:val="24"/>
      <w:lang w:val="en-GB"/>
    </w:rPr>
  </w:style>
  <w:style w:type="paragraph" w:styleId="Heading1">
    <w:name w:val="heading 1"/>
    <w:basedOn w:val="Normal"/>
    <w:next w:val="Normal"/>
    <w:link w:val="Heading1Char"/>
    <w:autoRedefine/>
    <w:uiPriority w:val="9"/>
    <w:rsid w:val="000B7892"/>
    <w:pPr>
      <w:keepNext/>
      <w:keepLines/>
      <w:spacing w:before="120" w:after="120" w:line="312" w:lineRule="auto"/>
      <w:outlineLvl w:val="0"/>
    </w:pPr>
    <w:rPr>
      <w:b/>
      <w:bCs/>
      <w:caps/>
      <w:color w:val="000000" w:themeColor="text1"/>
      <w:sz w:val="72"/>
    </w:rPr>
  </w:style>
  <w:style w:type="paragraph" w:styleId="Heading2">
    <w:name w:val="heading 2"/>
    <w:next w:val="BodyText"/>
    <w:link w:val="Heading2Char"/>
    <w:autoRedefine/>
    <w:uiPriority w:val="9"/>
    <w:unhideWhenUsed/>
    <w:qFormat/>
    <w:rsid w:val="00683D05"/>
    <w:pPr>
      <w:keepNext/>
      <w:keepLines/>
      <w:spacing w:before="360" w:after="120" w:line="312" w:lineRule="auto"/>
      <w:jc w:val="left"/>
      <w:outlineLvl w:val="1"/>
    </w:pPr>
    <w:rPr>
      <w:rFonts w:ascii="Palatino Linotype" w:hAnsi="Palatino Linotype"/>
      <w:b/>
      <w:bCs/>
      <w:sz w:val="36"/>
      <w:szCs w:val="28"/>
      <w:lang w:val="en-SG"/>
    </w:rPr>
  </w:style>
  <w:style w:type="paragraph" w:styleId="Heading3">
    <w:name w:val="heading 3"/>
    <w:next w:val="BodyText"/>
    <w:link w:val="Heading3Char"/>
    <w:uiPriority w:val="9"/>
    <w:unhideWhenUsed/>
    <w:qFormat/>
    <w:rsid w:val="00A22881"/>
    <w:pPr>
      <w:keepNext/>
      <w:keepLines/>
      <w:spacing w:before="360" w:after="240" w:line="312" w:lineRule="auto"/>
      <w:jc w:val="left"/>
      <w:outlineLvl w:val="2"/>
    </w:pPr>
    <w:rPr>
      <w:rFonts w:ascii="Palatino Linotype" w:hAnsi="Palatino Linotype"/>
      <w:b/>
      <w:bCs/>
      <w:sz w:val="32"/>
      <w:szCs w:val="26"/>
      <w:lang w:val="en-SG"/>
    </w:rPr>
  </w:style>
  <w:style w:type="paragraph" w:styleId="Heading4">
    <w:name w:val="heading 4"/>
    <w:next w:val="BodyText"/>
    <w:link w:val="Heading4Char"/>
    <w:uiPriority w:val="9"/>
    <w:unhideWhenUsed/>
    <w:qFormat/>
    <w:rsid w:val="008E2293"/>
    <w:pPr>
      <w:keepNext/>
      <w:keepLines/>
      <w:spacing w:before="240" w:after="120" w:line="312" w:lineRule="auto"/>
      <w:jc w:val="left"/>
      <w:outlineLvl w:val="3"/>
    </w:pPr>
    <w:rPr>
      <w:rFonts w:ascii="Palatino Linotype" w:hAnsi="Palatino Linotype"/>
      <w:b/>
      <w:bCs/>
      <w:iCs/>
      <w:color w:val="000000" w:themeColor="text1"/>
      <w:sz w:val="28"/>
      <w:szCs w:val="22"/>
      <w:lang w:val="en-SG"/>
    </w:rPr>
  </w:style>
  <w:style w:type="paragraph" w:styleId="Heading5">
    <w:name w:val="heading 5"/>
    <w:basedOn w:val="Normal"/>
    <w:next w:val="Normal"/>
    <w:link w:val="Heading5Char"/>
    <w:uiPriority w:val="9"/>
    <w:unhideWhenUsed/>
    <w:qFormat/>
    <w:rsid w:val="00F61C39"/>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0B7892"/>
    <w:rPr>
      <w:rFonts w:ascii="Palatino Linotype" w:hAnsi="Palatino Linotype"/>
      <w:b/>
      <w:bCs/>
      <w:caps/>
      <w:color w:val="000000" w:themeColor="text1"/>
      <w:sz w:val="72"/>
      <w:szCs w:val="24"/>
    </w:rPr>
  </w:style>
  <w:style w:type="paragraph" w:styleId="BodyText">
    <w:name w:val="Body Text"/>
    <w:link w:val="BodyTextChar"/>
    <w:uiPriority w:val="99"/>
    <w:unhideWhenUsed/>
    <w:qFormat/>
    <w:rsid w:val="008E2293"/>
    <w:pPr>
      <w:spacing w:before="120" w:after="120" w:line="312" w:lineRule="auto"/>
      <w:jc w:val="both"/>
    </w:pPr>
    <w:rPr>
      <w:rFonts w:ascii="Palatino Linotype" w:hAnsi="Palatino Linotype"/>
      <w:sz w:val="24"/>
      <w:szCs w:val="24"/>
      <w:lang w:val="en-SG"/>
    </w:rPr>
  </w:style>
  <w:style w:type="character" w:customStyle="1" w:styleId="BodyTextChar">
    <w:name w:val="Body Text Char"/>
    <w:link w:val="BodyText"/>
    <w:uiPriority w:val="99"/>
    <w:rsid w:val="008E2293"/>
    <w:rPr>
      <w:rFonts w:ascii="Palatino Linotype" w:hAnsi="Palatino Linotype"/>
      <w:sz w:val="24"/>
      <w:szCs w:val="24"/>
      <w:lang w:val="en-SG"/>
    </w:rPr>
  </w:style>
  <w:style w:type="character" w:customStyle="1" w:styleId="Heading2Char">
    <w:name w:val="Heading 2 Char"/>
    <w:link w:val="Heading2"/>
    <w:uiPriority w:val="9"/>
    <w:rsid w:val="00683D05"/>
    <w:rPr>
      <w:rFonts w:ascii="Palatino Linotype" w:hAnsi="Palatino Linotype"/>
      <w:b/>
      <w:bCs/>
      <w:sz w:val="36"/>
      <w:szCs w:val="28"/>
      <w:lang w:val="en-SG"/>
    </w:rPr>
  </w:style>
  <w:style w:type="character" w:customStyle="1" w:styleId="Heading3Char">
    <w:name w:val="Heading 3 Char"/>
    <w:link w:val="Heading3"/>
    <w:uiPriority w:val="9"/>
    <w:rsid w:val="00A22881"/>
    <w:rPr>
      <w:rFonts w:ascii="Palatino Linotype" w:hAnsi="Palatino Linotype"/>
      <w:b/>
      <w:bCs/>
      <w:sz w:val="32"/>
      <w:szCs w:val="26"/>
      <w:lang w:val="en-SG"/>
    </w:rPr>
  </w:style>
  <w:style w:type="character" w:customStyle="1" w:styleId="Heading4Char">
    <w:name w:val="Heading 4 Char"/>
    <w:link w:val="Heading4"/>
    <w:uiPriority w:val="9"/>
    <w:rsid w:val="008E2293"/>
    <w:rPr>
      <w:rFonts w:ascii="Palatino Linotype" w:hAnsi="Palatino Linotype"/>
      <w:b/>
      <w:bCs/>
      <w:iCs/>
      <w:color w:val="000000" w:themeColor="text1"/>
      <w:sz w:val="28"/>
      <w:szCs w:val="22"/>
      <w:lang w:val="en-SG"/>
    </w:rPr>
  </w:style>
  <w:style w:type="paragraph" w:styleId="BalloonText">
    <w:name w:val="Balloon Text"/>
    <w:basedOn w:val="Normal"/>
    <w:link w:val="BalloonTextChar"/>
    <w:uiPriority w:val="99"/>
    <w:semiHidden/>
    <w:unhideWhenUsed/>
    <w:rsid w:val="00E95441"/>
    <w:rPr>
      <w:rFonts w:ascii="Tahoma" w:hAnsi="Tahoma" w:cs="Tahoma"/>
      <w:sz w:val="16"/>
      <w:szCs w:val="16"/>
    </w:rPr>
  </w:style>
  <w:style w:type="character" w:customStyle="1" w:styleId="BalloonTextChar">
    <w:name w:val="Balloon Text Char"/>
    <w:link w:val="BalloonText"/>
    <w:uiPriority w:val="99"/>
    <w:semiHidden/>
    <w:rsid w:val="00E95441"/>
    <w:rPr>
      <w:rFonts w:ascii="Tahoma" w:hAnsi="Tahoma" w:cs="Tahoma"/>
      <w:sz w:val="16"/>
      <w:szCs w:val="16"/>
    </w:rPr>
  </w:style>
  <w:style w:type="paragraph" w:styleId="ListParagraph">
    <w:name w:val="List Paragraph"/>
    <w:aliases w:val="list"/>
    <w:basedOn w:val="Bullet"/>
    <w:next w:val="NoSpacing"/>
    <w:link w:val="ListParagraphChar"/>
    <w:uiPriority w:val="1"/>
    <w:qFormat/>
    <w:rsid w:val="00B737F4"/>
    <w:pPr>
      <w:numPr>
        <w:numId w:val="0"/>
      </w:numPr>
      <w:contextualSpacing/>
    </w:pPr>
  </w:style>
  <w:style w:type="paragraph" w:customStyle="1" w:styleId="Bullet">
    <w:name w:val="Bullet"/>
    <w:basedOn w:val="BodyText"/>
    <w:link w:val="BulletChar"/>
    <w:qFormat/>
    <w:rsid w:val="00DE268B"/>
    <w:pPr>
      <w:numPr>
        <w:numId w:val="1"/>
      </w:numPr>
      <w:ind w:left="714" w:hanging="357"/>
      <w:jc w:val="left"/>
    </w:pPr>
  </w:style>
  <w:style w:type="character" w:customStyle="1" w:styleId="BulletChar">
    <w:name w:val="Bullet Char"/>
    <w:link w:val="Bullet"/>
    <w:rsid w:val="00DE268B"/>
    <w:rPr>
      <w:rFonts w:ascii="Georgia" w:hAnsi="Georgia"/>
      <w:sz w:val="24"/>
      <w:szCs w:val="24"/>
    </w:rPr>
  </w:style>
  <w:style w:type="paragraph" w:styleId="NoSpacing">
    <w:name w:val="No Spacing"/>
    <w:uiPriority w:val="1"/>
    <w:qFormat/>
    <w:rsid w:val="00B737F4"/>
    <w:rPr>
      <w:sz w:val="22"/>
      <w:szCs w:val="22"/>
    </w:rPr>
  </w:style>
  <w:style w:type="character" w:customStyle="1" w:styleId="ListParagraphChar">
    <w:name w:val="List Paragraph Char"/>
    <w:aliases w:val="list Char"/>
    <w:link w:val="ListParagraph"/>
    <w:uiPriority w:val="1"/>
    <w:rsid w:val="00D7478B"/>
    <w:rPr>
      <w:rFonts w:ascii="Georgia" w:hAnsi="Georgia"/>
      <w:sz w:val="24"/>
      <w:szCs w:val="24"/>
    </w:rPr>
  </w:style>
  <w:style w:type="paragraph" w:styleId="Caption">
    <w:name w:val="caption"/>
    <w:basedOn w:val="Normal"/>
    <w:next w:val="Normal"/>
    <w:autoRedefine/>
    <w:uiPriority w:val="35"/>
    <w:unhideWhenUsed/>
    <w:qFormat/>
    <w:rsid w:val="00390C2D"/>
    <w:pPr>
      <w:spacing w:after="120"/>
    </w:pPr>
    <w:rPr>
      <w:b/>
      <w:noProof/>
      <w:sz w:val="20"/>
      <w:szCs w:val="20"/>
    </w:rPr>
  </w:style>
  <w:style w:type="paragraph" w:styleId="Title">
    <w:name w:val="Title"/>
    <w:basedOn w:val="Normal"/>
    <w:next w:val="Normal"/>
    <w:link w:val="TitleChar"/>
    <w:uiPriority w:val="10"/>
    <w:qFormat/>
    <w:rsid w:val="00DE268B"/>
    <w:pPr>
      <w:spacing w:before="120" w:after="240"/>
      <w:contextualSpacing/>
    </w:pPr>
    <w:rPr>
      <w:rFonts w:ascii="Georgia" w:eastAsiaTheme="majorEastAsia" w:hAnsi="Georgia" w:cstheme="majorBidi"/>
      <w:spacing w:val="-10"/>
      <w:kern w:val="28"/>
      <w:sz w:val="56"/>
      <w:szCs w:val="56"/>
    </w:rPr>
  </w:style>
  <w:style w:type="character" w:customStyle="1" w:styleId="TitleChar">
    <w:name w:val="Title Char"/>
    <w:basedOn w:val="DefaultParagraphFont"/>
    <w:link w:val="Title"/>
    <w:uiPriority w:val="10"/>
    <w:rsid w:val="00DE268B"/>
    <w:rPr>
      <w:rFonts w:ascii="Georgia" w:eastAsiaTheme="majorEastAsia" w:hAnsi="Georgia" w:cstheme="majorBidi"/>
      <w:spacing w:val="-10"/>
      <w:kern w:val="28"/>
      <w:sz w:val="56"/>
      <w:szCs w:val="56"/>
    </w:rPr>
  </w:style>
  <w:style w:type="paragraph" w:styleId="Quote">
    <w:name w:val="Quote"/>
    <w:basedOn w:val="Normal"/>
    <w:next w:val="Normal"/>
    <w:link w:val="QuoteChar"/>
    <w:uiPriority w:val="29"/>
    <w:qFormat/>
    <w:rsid w:val="00DE268B"/>
    <w:pPr>
      <w:ind w:left="862" w:right="862"/>
    </w:pPr>
    <w:rPr>
      <w:rFonts w:ascii="Georgia" w:hAnsi="Georgia"/>
      <w:i/>
      <w:iCs/>
      <w:color w:val="404040" w:themeColor="text1" w:themeTint="BF"/>
    </w:rPr>
  </w:style>
  <w:style w:type="character" w:customStyle="1" w:styleId="QuoteChar">
    <w:name w:val="Quote Char"/>
    <w:basedOn w:val="DefaultParagraphFont"/>
    <w:link w:val="Quote"/>
    <w:uiPriority w:val="29"/>
    <w:rsid w:val="00DE268B"/>
    <w:rPr>
      <w:rFonts w:ascii="Georgia" w:hAnsi="Georgia"/>
      <w:i/>
      <w:iCs/>
      <w:color w:val="404040" w:themeColor="text1" w:themeTint="BF"/>
      <w:sz w:val="24"/>
      <w:szCs w:val="24"/>
    </w:rPr>
  </w:style>
  <w:style w:type="table" w:styleId="TableGrid">
    <w:name w:val="Table Grid"/>
    <w:basedOn w:val="TableNormal"/>
    <w:uiPriority w:val="59"/>
    <w:rsid w:val="004608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Bold">
    <w:name w:val="Body Text  Bold"/>
    <w:basedOn w:val="BodyText"/>
    <w:rsid w:val="00026952"/>
    <w:rPr>
      <w:b/>
      <w:bCs/>
    </w:rPr>
  </w:style>
  <w:style w:type="character" w:styleId="Hyperlink">
    <w:name w:val="Hyperlink"/>
    <w:uiPriority w:val="99"/>
    <w:unhideWhenUsed/>
    <w:rsid w:val="005F505A"/>
    <w:rPr>
      <w:color w:val="0000FF"/>
      <w:u w:val="single"/>
    </w:rPr>
  </w:style>
  <w:style w:type="paragraph" w:customStyle="1" w:styleId="APACitation">
    <w:name w:val="APA Citation"/>
    <w:basedOn w:val="Normal"/>
    <w:qFormat/>
    <w:rsid w:val="00AF2FF4"/>
    <w:pPr>
      <w:spacing w:after="360"/>
      <w:ind w:left="720" w:hanging="720"/>
    </w:pPr>
    <w:rPr>
      <w:rFonts w:ascii="Georgia" w:eastAsia="Times New Roman" w:hAnsi="Georgia"/>
      <w:color w:val="000000"/>
    </w:rPr>
  </w:style>
  <w:style w:type="paragraph" w:styleId="FootnoteText">
    <w:name w:val="footnote text"/>
    <w:basedOn w:val="Normal"/>
    <w:link w:val="FootnoteTextChar"/>
    <w:uiPriority w:val="99"/>
    <w:unhideWhenUsed/>
    <w:rsid w:val="000C76DC"/>
    <w:rPr>
      <w:rFonts w:ascii="Georgia" w:hAnsi="Georgia"/>
      <w:sz w:val="20"/>
      <w:szCs w:val="20"/>
    </w:rPr>
  </w:style>
  <w:style w:type="character" w:customStyle="1" w:styleId="FootnoteTextChar">
    <w:name w:val="Footnote Text Char"/>
    <w:link w:val="FootnoteText"/>
    <w:uiPriority w:val="99"/>
    <w:rsid w:val="000C76DC"/>
    <w:rPr>
      <w:rFonts w:ascii="Georgia" w:hAnsi="Georgia"/>
    </w:rPr>
  </w:style>
  <w:style w:type="character" w:styleId="FootnoteReference">
    <w:name w:val="footnote reference"/>
    <w:uiPriority w:val="99"/>
    <w:semiHidden/>
    <w:unhideWhenUsed/>
    <w:rsid w:val="007B1DE0"/>
    <w:rPr>
      <w:rFonts w:ascii="Palatino Linotype" w:hAnsi="Palatino Linotype"/>
      <w:sz w:val="20"/>
      <w:vertAlign w:val="superscript"/>
    </w:rPr>
  </w:style>
  <w:style w:type="paragraph" w:customStyle="1" w:styleId="Note">
    <w:name w:val="Note"/>
    <w:next w:val="BodyText"/>
    <w:link w:val="NoteChar"/>
    <w:qFormat/>
    <w:rsid w:val="00B737F4"/>
    <w:pPr>
      <w:spacing w:before="240" w:after="120" w:line="276" w:lineRule="auto"/>
    </w:pPr>
    <w:rPr>
      <w:rFonts w:ascii="Palatino Linotype" w:hAnsi="Palatino Linotype"/>
      <w:b/>
      <w:sz w:val="24"/>
      <w:szCs w:val="22"/>
    </w:rPr>
  </w:style>
  <w:style w:type="character" w:customStyle="1" w:styleId="NoteChar">
    <w:name w:val="Note Char"/>
    <w:link w:val="Note"/>
    <w:rsid w:val="00B737F4"/>
    <w:rPr>
      <w:rFonts w:ascii="Palatino Linotype" w:hAnsi="Palatino Linotype"/>
      <w:b/>
      <w:sz w:val="24"/>
    </w:rPr>
  </w:style>
  <w:style w:type="paragraph" w:customStyle="1" w:styleId="TableHeader">
    <w:name w:val="Table Header"/>
    <w:link w:val="TableHeaderChar"/>
    <w:qFormat/>
    <w:rsid w:val="00DE268B"/>
    <w:pPr>
      <w:spacing w:before="120" w:line="276" w:lineRule="auto"/>
    </w:pPr>
    <w:rPr>
      <w:rFonts w:ascii="Georgia" w:eastAsia="Times New Roman" w:hAnsi="Georgia"/>
      <w:b/>
      <w:bCs/>
      <w:color w:val="000000"/>
      <w:sz w:val="24"/>
      <w:szCs w:val="24"/>
    </w:rPr>
  </w:style>
  <w:style w:type="character" w:customStyle="1" w:styleId="TableHeaderChar">
    <w:name w:val="Table Header Char"/>
    <w:link w:val="TableHeader"/>
    <w:rsid w:val="00DE268B"/>
    <w:rPr>
      <w:rFonts w:ascii="Georgia" w:eastAsia="Times New Roman" w:hAnsi="Georgia"/>
      <w:b/>
      <w:bCs/>
      <w:color w:val="000000"/>
      <w:sz w:val="24"/>
      <w:szCs w:val="24"/>
    </w:rPr>
  </w:style>
  <w:style w:type="paragraph" w:customStyle="1" w:styleId="TableText">
    <w:name w:val="Table Text"/>
    <w:qFormat/>
    <w:rsid w:val="00DE268B"/>
    <w:pPr>
      <w:spacing w:before="60" w:after="120" w:line="276" w:lineRule="auto"/>
    </w:pPr>
    <w:rPr>
      <w:rFonts w:ascii="Georgia" w:eastAsia="Times New Roman" w:hAnsi="Georgia"/>
      <w:color w:val="000000"/>
      <w:sz w:val="24"/>
      <w:szCs w:val="24"/>
    </w:rPr>
  </w:style>
  <w:style w:type="paragraph" w:customStyle="1" w:styleId="Glossary">
    <w:name w:val="Glossary"/>
    <w:basedOn w:val="BodyTextBold"/>
    <w:qFormat/>
    <w:rsid w:val="00B77A49"/>
    <w:rPr>
      <w:b w:val="0"/>
      <w:bCs w:val="0"/>
    </w:rPr>
  </w:style>
  <w:style w:type="paragraph" w:customStyle="1" w:styleId="picturestyle">
    <w:name w:val="picture style"/>
    <w:basedOn w:val="Normal"/>
    <w:rsid w:val="00B77A49"/>
    <w:rPr>
      <w:szCs w:val="20"/>
    </w:rPr>
  </w:style>
  <w:style w:type="paragraph" w:styleId="Header">
    <w:name w:val="header"/>
    <w:link w:val="HeaderChar"/>
    <w:rsid w:val="00AC460D"/>
    <w:pPr>
      <w:tabs>
        <w:tab w:val="center" w:pos="4320"/>
        <w:tab w:val="right" w:pos="8640"/>
      </w:tabs>
    </w:pPr>
    <w:rPr>
      <w:rFonts w:ascii="Palatino Linotype" w:hAnsi="Palatino Linotype"/>
      <w:szCs w:val="24"/>
    </w:rPr>
  </w:style>
  <w:style w:type="character" w:customStyle="1" w:styleId="HeaderChar">
    <w:name w:val="Header Char"/>
    <w:link w:val="Header"/>
    <w:rsid w:val="00AC460D"/>
    <w:rPr>
      <w:rFonts w:ascii="Palatino Linotype" w:hAnsi="Palatino Linotype"/>
      <w:szCs w:val="24"/>
    </w:rPr>
  </w:style>
  <w:style w:type="paragraph" w:styleId="Footer">
    <w:name w:val="footer"/>
    <w:link w:val="FooterChar"/>
    <w:uiPriority w:val="99"/>
    <w:rsid w:val="00E16234"/>
    <w:pPr>
      <w:tabs>
        <w:tab w:val="center" w:pos="4153"/>
        <w:tab w:val="right" w:pos="8306"/>
      </w:tabs>
    </w:pPr>
    <w:rPr>
      <w:rFonts w:ascii="Georgia" w:hAnsi="Georgia"/>
      <w:sz w:val="24"/>
      <w:szCs w:val="24"/>
    </w:rPr>
  </w:style>
  <w:style w:type="character" w:customStyle="1" w:styleId="FooterChar">
    <w:name w:val="Footer Char"/>
    <w:link w:val="Footer"/>
    <w:uiPriority w:val="99"/>
    <w:rsid w:val="00E16234"/>
    <w:rPr>
      <w:rFonts w:ascii="Georgia" w:hAnsi="Georgia"/>
      <w:sz w:val="24"/>
      <w:szCs w:val="24"/>
    </w:rPr>
  </w:style>
  <w:style w:type="character" w:styleId="PageNumber">
    <w:name w:val="page number"/>
    <w:basedOn w:val="DefaultParagraphFont"/>
    <w:rsid w:val="00BE5ECB"/>
  </w:style>
  <w:style w:type="paragraph" w:customStyle="1" w:styleId="IndexEntry2">
    <w:name w:val="Index Entry 2"/>
    <w:link w:val="IndexEntry2Char"/>
    <w:qFormat/>
    <w:rsid w:val="007222A3"/>
    <w:pPr>
      <w:numPr>
        <w:numId w:val="3"/>
      </w:numPr>
      <w:spacing w:before="240" w:after="240"/>
      <w:ind w:left="1080"/>
    </w:pPr>
    <w:rPr>
      <w:rFonts w:ascii="Palatino Linotype" w:hAnsi="Palatino Linotype"/>
      <w:sz w:val="24"/>
      <w:szCs w:val="22"/>
    </w:rPr>
  </w:style>
  <w:style w:type="character" w:customStyle="1" w:styleId="IndexEntry2Char">
    <w:name w:val="Index Entry 2 Char"/>
    <w:link w:val="IndexEntry2"/>
    <w:rsid w:val="007222A3"/>
    <w:rPr>
      <w:rFonts w:ascii="Palatino Linotype" w:hAnsi="Palatino Linotype"/>
      <w:sz w:val="24"/>
      <w:szCs w:val="22"/>
    </w:rPr>
  </w:style>
  <w:style w:type="paragraph" w:customStyle="1" w:styleId="IndexEntry1">
    <w:name w:val="Index Entry 1"/>
    <w:basedOn w:val="ListParagraph"/>
    <w:link w:val="IndexEntry1Char"/>
    <w:qFormat/>
    <w:rsid w:val="00493223"/>
    <w:pPr>
      <w:numPr>
        <w:numId w:val="4"/>
      </w:numPr>
      <w:spacing w:line="240" w:lineRule="auto"/>
      <w:contextualSpacing w:val="0"/>
    </w:pPr>
  </w:style>
  <w:style w:type="character" w:customStyle="1" w:styleId="IndexEntry1Char">
    <w:name w:val="Index Entry 1 Char"/>
    <w:link w:val="IndexEntry1"/>
    <w:rsid w:val="00493223"/>
    <w:rPr>
      <w:rFonts w:ascii="Georgia" w:hAnsi="Georgia"/>
      <w:sz w:val="24"/>
      <w:szCs w:val="24"/>
    </w:rPr>
  </w:style>
  <w:style w:type="paragraph" w:customStyle="1" w:styleId="IndexEntry3">
    <w:name w:val="Index Entry 3"/>
    <w:link w:val="IndexEntry3Char"/>
    <w:qFormat/>
    <w:rsid w:val="007222A3"/>
    <w:pPr>
      <w:numPr>
        <w:numId w:val="5"/>
      </w:numPr>
      <w:spacing w:before="240" w:after="240"/>
    </w:pPr>
    <w:rPr>
      <w:rFonts w:ascii="Palatino Linotype" w:hAnsi="Palatino Linotype"/>
      <w:sz w:val="24"/>
      <w:szCs w:val="22"/>
    </w:rPr>
  </w:style>
  <w:style w:type="character" w:customStyle="1" w:styleId="IndexEntry3Char">
    <w:name w:val="Index Entry 3 Char"/>
    <w:link w:val="IndexEntry3"/>
    <w:rsid w:val="007222A3"/>
    <w:rPr>
      <w:rFonts w:ascii="Palatino Linotype" w:hAnsi="Palatino Linotype"/>
      <w:sz w:val="24"/>
      <w:szCs w:val="22"/>
    </w:rPr>
  </w:style>
  <w:style w:type="paragraph" w:styleId="EndnoteText">
    <w:name w:val="endnote text"/>
    <w:basedOn w:val="Normal"/>
    <w:link w:val="EndnoteTextChar"/>
    <w:uiPriority w:val="99"/>
    <w:semiHidden/>
    <w:unhideWhenUsed/>
    <w:rsid w:val="0010765A"/>
    <w:rPr>
      <w:sz w:val="20"/>
      <w:szCs w:val="20"/>
    </w:rPr>
  </w:style>
  <w:style w:type="character" w:customStyle="1" w:styleId="EndnoteTextChar">
    <w:name w:val="Endnote Text Char"/>
    <w:link w:val="EndnoteText"/>
    <w:uiPriority w:val="99"/>
    <w:semiHidden/>
    <w:rsid w:val="0010765A"/>
    <w:rPr>
      <w:rFonts w:ascii="Palatino Linotype" w:hAnsi="Palatino Linotype"/>
      <w:sz w:val="20"/>
      <w:szCs w:val="20"/>
    </w:rPr>
  </w:style>
  <w:style w:type="character" w:styleId="EndnoteReference">
    <w:name w:val="endnote reference"/>
    <w:uiPriority w:val="99"/>
    <w:semiHidden/>
    <w:unhideWhenUsed/>
    <w:rsid w:val="0010765A"/>
    <w:rPr>
      <w:vertAlign w:val="superscript"/>
    </w:rPr>
  </w:style>
  <w:style w:type="paragraph" w:customStyle="1" w:styleId="ACTIVITY">
    <w:name w:val="ACTIVITY"/>
    <w:basedOn w:val="Normal"/>
    <w:link w:val="ACTIVITYChar"/>
    <w:autoRedefine/>
    <w:rsid w:val="00DE268B"/>
    <w:pPr>
      <w:spacing w:before="600" w:after="100" w:line="288" w:lineRule="auto"/>
    </w:pPr>
    <w:rPr>
      <w:rFonts w:ascii="Georgia" w:hAnsi="Georgia"/>
      <w:b/>
      <w:caps/>
    </w:rPr>
  </w:style>
  <w:style w:type="character" w:customStyle="1" w:styleId="BodyChar">
    <w:name w:val="Body Char"/>
    <w:link w:val="Body"/>
    <w:rsid w:val="003E7C4D"/>
    <w:rPr>
      <w:rFonts w:ascii="Palatino Linotype" w:eastAsia="Times New Roman" w:hAnsi="Palatino Linotype"/>
      <w:bCs/>
      <w:color w:val="4F81BD" w:themeColor="accent1"/>
      <w:szCs w:val="22"/>
    </w:rPr>
  </w:style>
  <w:style w:type="character" w:customStyle="1" w:styleId="ACTIVITYChar">
    <w:name w:val="ACTIVITY Char"/>
    <w:basedOn w:val="DefaultParagraphFont"/>
    <w:link w:val="ACTIVITY"/>
    <w:rsid w:val="00DE268B"/>
    <w:rPr>
      <w:rFonts w:ascii="Palatino Linotype" w:hAnsi="Palatino Linotype"/>
      <w:b/>
      <w:caps/>
      <w:sz w:val="24"/>
      <w:szCs w:val="24"/>
    </w:rPr>
  </w:style>
  <w:style w:type="paragraph" w:customStyle="1" w:styleId="Body">
    <w:name w:val="Body"/>
    <w:link w:val="BodyChar"/>
    <w:autoRedefine/>
    <w:rsid w:val="003E7C4D"/>
    <w:pPr>
      <w:ind w:left="720"/>
      <w:jc w:val="right"/>
    </w:pPr>
    <w:rPr>
      <w:rFonts w:ascii="Palatino Linotype" w:eastAsia="Times New Roman" w:hAnsi="Palatino Linotype"/>
      <w:bCs/>
      <w:color w:val="4F81BD" w:themeColor="accent1"/>
      <w:szCs w:val="22"/>
    </w:rPr>
  </w:style>
  <w:style w:type="paragraph" w:customStyle="1" w:styleId="StyleBodyBoldBlackUnderline">
    <w:name w:val="Style Body + Bold Black Underline"/>
    <w:basedOn w:val="Body"/>
    <w:autoRedefine/>
    <w:rsid w:val="005973FB"/>
    <w:pPr>
      <w:spacing w:line="288" w:lineRule="auto"/>
    </w:pPr>
    <w:rPr>
      <w:bCs w:val="0"/>
      <w:lang w:eastAsia="en-US"/>
    </w:rPr>
  </w:style>
  <w:style w:type="paragraph" w:customStyle="1" w:styleId="StyleBodyBlack">
    <w:name w:val="Style Body + Black"/>
    <w:basedOn w:val="Body"/>
    <w:link w:val="StyleBodyBlackChar"/>
    <w:autoRedefine/>
    <w:rsid w:val="00FF1001"/>
    <w:rPr>
      <w:lang w:eastAsia="en-US"/>
    </w:rPr>
  </w:style>
  <w:style w:type="character" w:customStyle="1" w:styleId="StyleBodyBlackChar">
    <w:name w:val="Style Body + Black Char"/>
    <w:link w:val="StyleBodyBlack"/>
    <w:rsid w:val="00FF1001"/>
    <w:rPr>
      <w:rFonts w:ascii="Palatino Linotype" w:eastAsia="Times New Roman" w:hAnsi="Palatino Linotype"/>
      <w:bCs/>
      <w:sz w:val="22"/>
      <w:szCs w:val="22"/>
      <w:lang w:eastAsia="en-US"/>
    </w:rPr>
  </w:style>
  <w:style w:type="character" w:styleId="CommentReference">
    <w:name w:val="annotation reference"/>
    <w:semiHidden/>
    <w:rsid w:val="00FF1001"/>
    <w:rPr>
      <w:sz w:val="16"/>
      <w:szCs w:val="16"/>
    </w:rPr>
  </w:style>
  <w:style w:type="paragraph" w:styleId="CommentText">
    <w:name w:val="annotation text"/>
    <w:basedOn w:val="Normal"/>
    <w:link w:val="CommentTextChar"/>
    <w:semiHidden/>
    <w:rsid w:val="00FF1001"/>
    <w:rPr>
      <w:rFonts w:ascii="Times New Roman" w:hAnsi="Times New Roman"/>
      <w:sz w:val="20"/>
      <w:szCs w:val="20"/>
    </w:rPr>
  </w:style>
  <w:style w:type="character" w:customStyle="1" w:styleId="CommentTextChar">
    <w:name w:val="Comment Text Char"/>
    <w:basedOn w:val="DefaultParagraphFont"/>
    <w:link w:val="CommentText"/>
    <w:semiHidden/>
    <w:rsid w:val="00FF1001"/>
    <w:rPr>
      <w:rFonts w:ascii="Times New Roman" w:hAnsi="Times New Roman"/>
      <w:lang w:val="en-GB"/>
    </w:rPr>
  </w:style>
  <w:style w:type="numbering" w:customStyle="1" w:styleId="StyleNumberedLeft0Hanging025">
    <w:name w:val="Style Numbered Left:  0&quot; Hanging:  0.25&quot;"/>
    <w:basedOn w:val="NoList"/>
    <w:rsid w:val="00CB6292"/>
    <w:pPr>
      <w:numPr>
        <w:numId w:val="6"/>
      </w:numPr>
    </w:pPr>
  </w:style>
  <w:style w:type="paragraph" w:styleId="TOC1">
    <w:name w:val="toc 1"/>
    <w:basedOn w:val="Normal"/>
    <w:next w:val="Normal"/>
    <w:autoRedefine/>
    <w:uiPriority w:val="39"/>
    <w:unhideWhenUsed/>
    <w:rsid w:val="00DE268B"/>
    <w:pPr>
      <w:tabs>
        <w:tab w:val="right" w:leader="dot" w:pos="8155"/>
      </w:tabs>
      <w:spacing w:after="100"/>
    </w:pPr>
    <w:rPr>
      <w:rFonts w:ascii="Georgia" w:eastAsiaTheme="minorEastAsia" w:hAnsi="Georgia" w:cstheme="minorBidi"/>
      <w:b/>
      <w:noProof/>
      <w:sz w:val="28"/>
      <w:szCs w:val="28"/>
      <w:lang w:val="en-SG" w:eastAsia="en-SG"/>
    </w:rPr>
  </w:style>
  <w:style w:type="paragraph" w:styleId="TOC2">
    <w:name w:val="toc 2"/>
    <w:basedOn w:val="Normal"/>
    <w:next w:val="Normal"/>
    <w:autoRedefine/>
    <w:uiPriority w:val="39"/>
    <w:unhideWhenUsed/>
    <w:rsid w:val="00DE268B"/>
    <w:pPr>
      <w:ind w:left="238"/>
    </w:pPr>
    <w:rPr>
      <w:rFonts w:ascii="Georgia" w:hAnsi="Georgia"/>
    </w:rPr>
  </w:style>
  <w:style w:type="paragraph" w:styleId="TOC3">
    <w:name w:val="toc 3"/>
    <w:basedOn w:val="Normal"/>
    <w:next w:val="Normal"/>
    <w:autoRedefine/>
    <w:uiPriority w:val="39"/>
    <w:unhideWhenUsed/>
    <w:rsid w:val="00DE268B"/>
    <w:pPr>
      <w:ind w:left="482"/>
    </w:pPr>
    <w:rPr>
      <w:rFonts w:ascii="Georgia" w:hAnsi="Georgia"/>
    </w:rPr>
  </w:style>
  <w:style w:type="character" w:styleId="FollowedHyperlink">
    <w:name w:val="FollowedHyperlink"/>
    <w:basedOn w:val="DefaultParagraphFont"/>
    <w:uiPriority w:val="99"/>
    <w:semiHidden/>
    <w:unhideWhenUsed/>
    <w:rsid w:val="006B0EDA"/>
    <w:rPr>
      <w:color w:val="800080" w:themeColor="followedHyperlink"/>
      <w:u w:val="single"/>
    </w:rPr>
  </w:style>
  <w:style w:type="paragraph" w:styleId="TOC4">
    <w:name w:val="toc 4"/>
    <w:basedOn w:val="Normal"/>
    <w:next w:val="Normal"/>
    <w:autoRedefine/>
    <w:uiPriority w:val="39"/>
    <w:unhideWhenUsed/>
    <w:rsid w:val="005F5AC0"/>
    <w:pPr>
      <w:spacing w:after="100"/>
      <w:ind w:left="660"/>
    </w:pPr>
    <w:rPr>
      <w:rFonts w:ascii="Georgia" w:eastAsiaTheme="minorEastAsia" w:hAnsi="Georgia" w:cstheme="minorBidi"/>
      <w:sz w:val="22"/>
      <w:szCs w:val="22"/>
      <w:lang w:val="en-SG" w:eastAsia="en-SG"/>
    </w:rPr>
  </w:style>
  <w:style w:type="paragraph" w:styleId="TOC5">
    <w:name w:val="toc 5"/>
    <w:basedOn w:val="Normal"/>
    <w:next w:val="Normal"/>
    <w:autoRedefine/>
    <w:uiPriority w:val="39"/>
    <w:unhideWhenUsed/>
    <w:rsid w:val="00A94B79"/>
    <w:pPr>
      <w:spacing w:after="100"/>
      <w:ind w:left="880"/>
    </w:pPr>
    <w:rPr>
      <w:rFonts w:asciiTheme="minorHAnsi" w:eastAsiaTheme="minorEastAsia" w:hAnsiTheme="minorHAnsi" w:cstheme="minorBidi"/>
      <w:sz w:val="22"/>
      <w:szCs w:val="22"/>
      <w:lang w:val="en-SG" w:eastAsia="en-SG"/>
    </w:rPr>
  </w:style>
  <w:style w:type="paragraph" w:styleId="TOC6">
    <w:name w:val="toc 6"/>
    <w:basedOn w:val="Normal"/>
    <w:next w:val="Normal"/>
    <w:autoRedefine/>
    <w:uiPriority w:val="39"/>
    <w:unhideWhenUsed/>
    <w:rsid w:val="00A94B79"/>
    <w:pPr>
      <w:spacing w:after="100"/>
      <w:ind w:left="1100"/>
    </w:pPr>
    <w:rPr>
      <w:rFonts w:asciiTheme="minorHAnsi" w:eastAsiaTheme="minorEastAsia" w:hAnsiTheme="minorHAnsi" w:cstheme="minorBidi"/>
      <w:sz w:val="22"/>
      <w:szCs w:val="22"/>
      <w:lang w:val="en-SG" w:eastAsia="en-SG"/>
    </w:rPr>
  </w:style>
  <w:style w:type="paragraph" w:styleId="TOC7">
    <w:name w:val="toc 7"/>
    <w:basedOn w:val="Normal"/>
    <w:next w:val="Normal"/>
    <w:autoRedefine/>
    <w:uiPriority w:val="39"/>
    <w:unhideWhenUsed/>
    <w:rsid w:val="00A94B79"/>
    <w:pPr>
      <w:spacing w:after="100"/>
      <w:ind w:left="1320"/>
    </w:pPr>
    <w:rPr>
      <w:rFonts w:asciiTheme="minorHAnsi" w:eastAsiaTheme="minorEastAsia" w:hAnsiTheme="minorHAnsi" w:cstheme="minorBidi"/>
      <w:sz w:val="22"/>
      <w:szCs w:val="22"/>
      <w:lang w:val="en-SG" w:eastAsia="en-SG"/>
    </w:rPr>
  </w:style>
  <w:style w:type="paragraph" w:styleId="TOC8">
    <w:name w:val="toc 8"/>
    <w:basedOn w:val="Normal"/>
    <w:next w:val="Normal"/>
    <w:autoRedefine/>
    <w:uiPriority w:val="39"/>
    <w:unhideWhenUsed/>
    <w:rsid w:val="00A94B79"/>
    <w:pPr>
      <w:spacing w:after="100"/>
      <w:ind w:left="1540"/>
    </w:pPr>
    <w:rPr>
      <w:rFonts w:asciiTheme="minorHAnsi" w:eastAsiaTheme="minorEastAsia" w:hAnsiTheme="minorHAnsi" w:cstheme="minorBidi"/>
      <w:sz w:val="22"/>
      <w:szCs w:val="22"/>
      <w:lang w:val="en-SG" w:eastAsia="en-SG"/>
    </w:rPr>
  </w:style>
  <w:style w:type="paragraph" w:styleId="TOC9">
    <w:name w:val="toc 9"/>
    <w:basedOn w:val="Normal"/>
    <w:next w:val="Normal"/>
    <w:autoRedefine/>
    <w:uiPriority w:val="39"/>
    <w:unhideWhenUsed/>
    <w:rsid w:val="00A94B79"/>
    <w:pPr>
      <w:spacing w:after="100"/>
      <w:ind w:left="1760"/>
    </w:pPr>
    <w:rPr>
      <w:rFonts w:asciiTheme="minorHAnsi" w:eastAsiaTheme="minorEastAsia" w:hAnsiTheme="minorHAnsi" w:cstheme="minorBidi"/>
      <w:sz w:val="22"/>
      <w:szCs w:val="22"/>
      <w:lang w:val="en-SG" w:eastAsia="en-SG"/>
    </w:rPr>
  </w:style>
  <w:style w:type="paragraph" w:styleId="List">
    <w:name w:val="List"/>
    <w:basedOn w:val="Normal"/>
    <w:uiPriority w:val="99"/>
    <w:unhideWhenUsed/>
    <w:rsid w:val="007A690B"/>
    <w:pPr>
      <w:ind w:left="284" w:hanging="284"/>
      <w:contextualSpacing/>
    </w:pPr>
    <w:rPr>
      <w:rFonts w:ascii="Georgia" w:hAnsi="Georgia"/>
    </w:rPr>
  </w:style>
  <w:style w:type="paragraph" w:customStyle="1" w:styleId="source">
    <w:name w:val="source"/>
    <w:qFormat/>
    <w:rsid w:val="007A690B"/>
    <w:pPr>
      <w:spacing w:before="120" w:after="240" w:line="276" w:lineRule="auto"/>
      <w:jc w:val="right"/>
    </w:pPr>
    <w:rPr>
      <w:rFonts w:ascii="Georgia" w:eastAsia="Times New Roman" w:hAnsi="Georgia"/>
      <w:color w:val="4F81BD" w:themeColor="accent1"/>
      <w:szCs w:val="22"/>
    </w:rPr>
  </w:style>
  <w:style w:type="paragraph" w:styleId="BodyText2">
    <w:name w:val="Body Text 2"/>
    <w:basedOn w:val="Normal"/>
    <w:link w:val="BodyText2Char"/>
    <w:uiPriority w:val="99"/>
    <w:semiHidden/>
    <w:unhideWhenUsed/>
    <w:rsid w:val="00AF2FF4"/>
    <w:pPr>
      <w:spacing w:line="480" w:lineRule="auto"/>
    </w:pPr>
    <w:rPr>
      <w:rFonts w:ascii="Georgia" w:hAnsi="Georgia"/>
    </w:rPr>
  </w:style>
  <w:style w:type="character" w:customStyle="1" w:styleId="BodyText2Char">
    <w:name w:val="Body Text 2 Char"/>
    <w:basedOn w:val="DefaultParagraphFont"/>
    <w:link w:val="BodyText2"/>
    <w:uiPriority w:val="99"/>
    <w:semiHidden/>
    <w:rsid w:val="00AF2FF4"/>
    <w:rPr>
      <w:rFonts w:ascii="Georgia" w:hAnsi="Georgia"/>
      <w:sz w:val="24"/>
      <w:szCs w:val="24"/>
    </w:rPr>
  </w:style>
  <w:style w:type="paragraph" w:styleId="BodyTextFirstIndent">
    <w:name w:val="Body Text First Indent"/>
    <w:basedOn w:val="BodyText"/>
    <w:link w:val="BodyTextFirstIndentChar"/>
    <w:uiPriority w:val="99"/>
    <w:semiHidden/>
    <w:unhideWhenUsed/>
    <w:rsid w:val="00AF2FF4"/>
    <w:pPr>
      <w:ind w:firstLine="360"/>
      <w:jc w:val="left"/>
    </w:pPr>
  </w:style>
  <w:style w:type="character" w:customStyle="1" w:styleId="BodyTextFirstIndentChar">
    <w:name w:val="Body Text First Indent Char"/>
    <w:basedOn w:val="BodyTextChar"/>
    <w:link w:val="BodyTextFirstIndent"/>
    <w:uiPriority w:val="99"/>
    <w:semiHidden/>
    <w:rsid w:val="00AF2FF4"/>
    <w:rPr>
      <w:rFonts w:ascii="Georgia" w:hAnsi="Georgia"/>
      <w:sz w:val="24"/>
      <w:szCs w:val="24"/>
      <w:lang w:val="en-SG"/>
    </w:rPr>
  </w:style>
  <w:style w:type="paragraph" w:styleId="NormalWeb">
    <w:name w:val="Normal (Web)"/>
    <w:basedOn w:val="Normal"/>
    <w:uiPriority w:val="99"/>
    <w:semiHidden/>
    <w:unhideWhenUsed/>
    <w:rsid w:val="00806AA1"/>
    <w:pPr>
      <w:spacing w:before="100" w:beforeAutospacing="1" w:after="100" w:afterAutospacing="1"/>
    </w:pPr>
    <w:rPr>
      <w:rFonts w:ascii="Times New Roman" w:eastAsia="Times New Roman" w:hAnsi="Times New Roman"/>
      <w:lang w:val="en-SG" w:eastAsia="en-SG"/>
    </w:rPr>
  </w:style>
  <w:style w:type="paragraph" w:customStyle="1" w:styleId="pparastyle1indent">
    <w:name w:val="p_para_style_1_indent"/>
    <w:basedOn w:val="Normal"/>
    <w:rsid w:val="00895C4D"/>
    <w:pPr>
      <w:spacing w:before="100" w:beforeAutospacing="1" w:after="100" w:afterAutospacing="1"/>
    </w:pPr>
    <w:rPr>
      <w:rFonts w:ascii="Times New Roman" w:eastAsia="Times New Roman" w:hAnsi="Times New Roman"/>
      <w:lang w:val="en-SG" w:eastAsia="en-SG"/>
    </w:rPr>
  </w:style>
  <w:style w:type="paragraph" w:styleId="CommentSubject">
    <w:name w:val="annotation subject"/>
    <w:basedOn w:val="CommentText"/>
    <w:next w:val="CommentText"/>
    <w:link w:val="CommentSubjectChar"/>
    <w:uiPriority w:val="99"/>
    <w:semiHidden/>
    <w:unhideWhenUsed/>
    <w:rsid w:val="000665FE"/>
    <w:pPr>
      <w:spacing w:before="240" w:after="120"/>
    </w:pPr>
    <w:rPr>
      <w:rFonts w:ascii="Palatino Linotype" w:hAnsi="Palatino Linotype"/>
      <w:b/>
      <w:bCs/>
      <w:lang w:val="en-US"/>
    </w:rPr>
  </w:style>
  <w:style w:type="character" w:customStyle="1" w:styleId="CommentSubjectChar">
    <w:name w:val="Comment Subject Char"/>
    <w:basedOn w:val="CommentTextChar"/>
    <w:link w:val="CommentSubject"/>
    <w:uiPriority w:val="99"/>
    <w:semiHidden/>
    <w:rsid w:val="000665FE"/>
    <w:rPr>
      <w:rFonts w:ascii="Palatino Linotype" w:hAnsi="Palatino Linotype"/>
      <w:b/>
      <w:bCs/>
      <w:lang w:val="en-GB"/>
    </w:rPr>
  </w:style>
  <w:style w:type="character" w:customStyle="1" w:styleId="Heading5Char">
    <w:name w:val="Heading 5 Char"/>
    <w:basedOn w:val="DefaultParagraphFont"/>
    <w:link w:val="Heading5"/>
    <w:uiPriority w:val="9"/>
    <w:rsid w:val="00F61C39"/>
    <w:rPr>
      <w:rFonts w:asciiTheme="majorHAnsi" w:eastAsiaTheme="majorEastAsia" w:hAnsiTheme="majorHAnsi" w:cstheme="majorBidi"/>
      <w:color w:val="365F91" w:themeColor="accent1" w:themeShade="BF"/>
      <w:sz w:val="24"/>
      <w:szCs w:val="24"/>
    </w:rPr>
  </w:style>
  <w:style w:type="paragraph" w:styleId="Revision">
    <w:name w:val="Revision"/>
    <w:hidden/>
    <w:uiPriority w:val="99"/>
    <w:semiHidden/>
    <w:rsid w:val="00210A6D"/>
    <w:pPr>
      <w:jc w:val="left"/>
    </w:pPr>
    <w:rPr>
      <w:rFonts w:ascii="Palatino Linotype" w:hAnsi="Palatino Linotype"/>
      <w:sz w:val="24"/>
      <w:szCs w:val="24"/>
    </w:rPr>
  </w:style>
  <w:style w:type="character" w:styleId="Emphasis">
    <w:name w:val="Emphasis"/>
    <w:basedOn w:val="DefaultParagraphFont"/>
    <w:uiPriority w:val="20"/>
    <w:qFormat/>
    <w:rsid w:val="000561C6"/>
    <w:rPr>
      <w:i/>
      <w:iCs/>
    </w:rPr>
  </w:style>
  <w:style w:type="paragraph" w:customStyle="1" w:styleId="Code">
    <w:name w:val="Code"/>
    <w:basedOn w:val="BodyText"/>
    <w:qFormat/>
    <w:rsid w:val="005723B9"/>
    <w:pPr>
      <w:spacing w:line="240" w:lineRule="auto"/>
      <w:jc w:val="center"/>
    </w:pPr>
    <w:rPr>
      <w:rFonts w:ascii="Consolas" w:hAnsi="Consolas"/>
      <w:color w:val="632423" w:themeColor="accent2" w:themeShade="80"/>
    </w:rPr>
  </w:style>
  <w:style w:type="paragraph" w:customStyle="1" w:styleId="Figure-Image">
    <w:name w:val="Figure-Image"/>
    <w:basedOn w:val="BodyText"/>
    <w:qFormat/>
    <w:rsid w:val="00BA6C73"/>
    <w:pPr>
      <w:keepNext/>
      <w:spacing w:after="0"/>
      <w:jc w:val="center"/>
    </w:pPr>
    <w:rPr>
      <w:noProof/>
      <w:lang w:eastAsia="en-SG"/>
    </w:rPr>
  </w:style>
  <w:style w:type="paragraph" w:customStyle="1" w:styleId="Figure-Image-Upper">
    <w:name w:val="Figure-Image-Upper"/>
    <w:basedOn w:val="Figure-Image"/>
    <w:qFormat/>
    <w:rsid w:val="00F90547"/>
    <w:pPr>
      <w:spacing w:line="240" w:lineRule="auto"/>
    </w:pPr>
  </w:style>
  <w:style w:type="paragraph" w:customStyle="1" w:styleId="Syntax">
    <w:name w:val="Syntax"/>
    <w:basedOn w:val="BodyText"/>
    <w:qFormat/>
    <w:rsid w:val="00D32DE0"/>
    <w:rPr>
      <w:rFonts w:ascii="Consolas" w:hAnsi="Consolas"/>
    </w:rPr>
  </w:style>
  <w:style w:type="character" w:customStyle="1" w:styleId="UnresolvedMention1">
    <w:name w:val="Unresolved Mention1"/>
    <w:basedOn w:val="DefaultParagraphFont"/>
    <w:uiPriority w:val="99"/>
    <w:semiHidden/>
    <w:unhideWhenUsed/>
    <w:rsid w:val="001B5283"/>
    <w:rPr>
      <w:color w:val="605E5C"/>
      <w:shd w:val="clear" w:color="auto" w:fill="E1DFDD"/>
    </w:rPr>
  </w:style>
  <w:style w:type="paragraph" w:customStyle="1" w:styleId="CaptionTop">
    <w:name w:val="Caption Top"/>
    <w:basedOn w:val="Caption"/>
    <w:qFormat/>
    <w:rsid w:val="00902138"/>
    <w:pPr>
      <w:keepNext/>
      <w:spacing w:before="240"/>
    </w:pPr>
  </w:style>
  <w:style w:type="character" w:customStyle="1" w:styleId="UnresolvedMention2">
    <w:name w:val="Unresolved Mention2"/>
    <w:basedOn w:val="DefaultParagraphFont"/>
    <w:uiPriority w:val="99"/>
    <w:semiHidden/>
    <w:unhideWhenUsed/>
    <w:rsid w:val="00F96321"/>
    <w:rPr>
      <w:color w:val="605E5C"/>
      <w:shd w:val="clear" w:color="auto" w:fill="E1DFDD"/>
    </w:rPr>
  </w:style>
  <w:style w:type="character" w:customStyle="1" w:styleId="UnresolvedMention3">
    <w:name w:val="Unresolved Mention3"/>
    <w:basedOn w:val="DefaultParagraphFont"/>
    <w:uiPriority w:val="99"/>
    <w:semiHidden/>
    <w:unhideWhenUsed/>
    <w:rsid w:val="00A059EE"/>
    <w:rPr>
      <w:color w:val="605E5C"/>
      <w:shd w:val="clear" w:color="auto" w:fill="E1DFDD"/>
    </w:rPr>
  </w:style>
  <w:style w:type="character" w:customStyle="1" w:styleId="UnresolvedMention4">
    <w:name w:val="Unresolved Mention4"/>
    <w:basedOn w:val="DefaultParagraphFont"/>
    <w:uiPriority w:val="99"/>
    <w:semiHidden/>
    <w:unhideWhenUsed/>
    <w:rsid w:val="00E34F7C"/>
    <w:rPr>
      <w:color w:val="605E5C"/>
      <w:shd w:val="clear" w:color="auto" w:fill="E1DFDD"/>
    </w:rPr>
  </w:style>
  <w:style w:type="character" w:customStyle="1" w:styleId="UnresolvedMention5">
    <w:name w:val="Unresolved Mention5"/>
    <w:basedOn w:val="DefaultParagraphFont"/>
    <w:uiPriority w:val="99"/>
    <w:semiHidden/>
    <w:unhideWhenUsed/>
    <w:rsid w:val="005547A6"/>
    <w:rPr>
      <w:color w:val="605E5C"/>
      <w:shd w:val="clear" w:color="auto" w:fill="E1DFDD"/>
    </w:rPr>
  </w:style>
  <w:style w:type="character" w:customStyle="1" w:styleId="UnresolvedMention6">
    <w:name w:val="Unresolved Mention6"/>
    <w:basedOn w:val="DefaultParagraphFont"/>
    <w:uiPriority w:val="99"/>
    <w:semiHidden/>
    <w:unhideWhenUsed/>
    <w:rsid w:val="00821B94"/>
    <w:rPr>
      <w:color w:val="605E5C"/>
      <w:shd w:val="clear" w:color="auto" w:fill="E1DFDD"/>
    </w:rPr>
  </w:style>
  <w:style w:type="character" w:customStyle="1" w:styleId="UnresolvedMention7">
    <w:name w:val="Unresolved Mention7"/>
    <w:basedOn w:val="DefaultParagraphFont"/>
    <w:uiPriority w:val="99"/>
    <w:semiHidden/>
    <w:unhideWhenUsed/>
    <w:rsid w:val="002A504E"/>
    <w:rPr>
      <w:color w:val="605E5C"/>
      <w:shd w:val="clear" w:color="auto" w:fill="E1DFDD"/>
    </w:rPr>
  </w:style>
  <w:style w:type="character" w:customStyle="1" w:styleId="UnresolvedMention8">
    <w:name w:val="Unresolved Mention8"/>
    <w:basedOn w:val="DefaultParagraphFont"/>
    <w:uiPriority w:val="99"/>
    <w:semiHidden/>
    <w:unhideWhenUsed/>
    <w:rsid w:val="0020390D"/>
    <w:rPr>
      <w:color w:val="605E5C"/>
      <w:shd w:val="clear" w:color="auto" w:fill="E1DFDD"/>
    </w:rPr>
  </w:style>
  <w:style w:type="character" w:customStyle="1" w:styleId="UnresolvedMention9">
    <w:name w:val="Unresolved Mention9"/>
    <w:basedOn w:val="DefaultParagraphFont"/>
    <w:uiPriority w:val="99"/>
    <w:semiHidden/>
    <w:unhideWhenUsed/>
    <w:rsid w:val="00244A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0491">
      <w:bodyDiv w:val="1"/>
      <w:marLeft w:val="0"/>
      <w:marRight w:val="0"/>
      <w:marTop w:val="0"/>
      <w:marBottom w:val="0"/>
      <w:divBdr>
        <w:top w:val="none" w:sz="0" w:space="0" w:color="auto"/>
        <w:left w:val="none" w:sz="0" w:space="0" w:color="auto"/>
        <w:bottom w:val="none" w:sz="0" w:space="0" w:color="auto"/>
        <w:right w:val="none" w:sz="0" w:space="0" w:color="auto"/>
      </w:divBdr>
      <w:divsChild>
        <w:div w:id="83115039">
          <w:marLeft w:val="0"/>
          <w:marRight w:val="0"/>
          <w:marTop w:val="0"/>
          <w:marBottom w:val="0"/>
          <w:divBdr>
            <w:top w:val="none" w:sz="0" w:space="0" w:color="auto"/>
            <w:left w:val="none" w:sz="0" w:space="0" w:color="auto"/>
            <w:bottom w:val="none" w:sz="0" w:space="0" w:color="auto"/>
            <w:right w:val="none" w:sz="0" w:space="0" w:color="auto"/>
          </w:divBdr>
          <w:divsChild>
            <w:div w:id="1518732305">
              <w:marLeft w:val="0"/>
              <w:marRight w:val="0"/>
              <w:marTop w:val="0"/>
              <w:marBottom w:val="0"/>
              <w:divBdr>
                <w:top w:val="none" w:sz="0" w:space="0" w:color="auto"/>
                <w:left w:val="none" w:sz="0" w:space="0" w:color="auto"/>
                <w:bottom w:val="none" w:sz="0" w:space="0" w:color="auto"/>
                <w:right w:val="none" w:sz="0" w:space="0" w:color="auto"/>
              </w:divBdr>
              <w:divsChild>
                <w:div w:id="202528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36649">
      <w:bodyDiv w:val="1"/>
      <w:marLeft w:val="0"/>
      <w:marRight w:val="0"/>
      <w:marTop w:val="0"/>
      <w:marBottom w:val="0"/>
      <w:divBdr>
        <w:top w:val="none" w:sz="0" w:space="0" w:color="auto"/>
        <w:left w:val="none" w:sz="0" w:space="0" w:color="auto"/>
        <w:bottom w:val="none" w:sz="0" w:space="0" w:color="auto"/>
        <w:right w:val="none" w:sz="0" w:space="0" w:color="auto"/>
      </w:divBdr>
      <w:divsChild>
        <w:div w:id="1610963471">
          <w:marLeft w:val="0"/>
          <w:marRight w:val="0"/>
          <w:marTop w:val="0"/>
          <w:marBottom w:val="0"/>
          <w:divBdr>
            <w:top w:val="none" w:sz="0" w:space="0" w:color="auto"/>
            <w:left w:val="none" w:sz="0" w:space="0" w:color="auto"/>
            <w:bottom w:val="none" w:sz="0" w:space="0" w:color="auto"/>
            <w:right w:val="none" w:sz="0" w:space="0" w:color="auto"/>
          </w:divBdr>
          <w:divsChild>
            <w:div w:id="1076167773">
              <w:marLeft w:val="0"/>
              <w:marRight w:val="0"/>
              <w:marTop w:val="0"/>
              <w:marBottom w:val="0"/>
              <w:divBdr>
                <w:top w:val="none" w:sz="0" w:space="0" w:color="auto"/>
                <w:left w:val="none" w:sz="0" w:space="0" w:color="auto"/>
                <w:bottom w:val="none" w:sz="0" w:space="0" w:color="auto"/>
                <w:right w:val="none" w:sz="0" w:space="0" w:color="auto"/>
              </w:divBdr>
              <w:divsChild>
                <w:div w:id="15345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2505">
      <w:bodyDiv w:val="1"/>
      <w:marLeft w:val="0"/>
      <w:marRight w:val="0"/>
      <w:marTop w:val="0"/>
      <w:marBottom w:val="0"/>
      <w:divBdr>
        <w:top w:val="none" w:sz="0" w:space="0" w:color="auto"/>
        <w:left w:val="none" w:sz="0" w:space="0" w:color="auto"/>
        <w:bottom w:val="none" w:sz="0" w:space="0" w:color="auto"/>
        <w:right w:val="none" w:sz="0" w:space="0" w:color="auto"/>
      </w:divBdr>
    </w:div>
    <w:div w:id="174152324">
      <w:bodyDiv w:val="1"/>
      <w:marLeft w:val="0"/>
      <w:marRight w:val="0"/>
      <w:marTop w:val="0"/>
      <w:marBottom w:val="0"/>
      <w:divBdr>
        <w:top w:val="none" w:sz="0" w:space="0" w:color="auto"/>
        <w:left w:val="none" w:sz="0" w:space="0" w:color="auto"/>
        <w:bottom w:val="none" w:sz="0" w:space="0" w:color="auto"/>
        <w:right w:val="none" w:sz="0" w:space="0" w:color="auto"/>
      </w:divBdr>
    </w:div>
    <w:div w:id="199779645">
      <w:bodyDiv w:val="1"/>
      <w:marLeft w:val="0"/>
      <w:marRight w:val="0"/>
      <w:marTop w:val="0"/>
      <w:marBottom w:val="0"/>
      <w:divBdr>
        <w:top w:val="none" w:sz="0" w:space="0" w:color="auto"/>
        <w:left w:val="none" w:sz="0" w:space="0" w:color="auto"/>
        <w:bottom w:val="none" w:sz="0" w:space="0" w:color="auto"/>
        <w:right w:val="none" w:sz="0" w:space="0" w:color="auto"/>
      </w:divBdr>
    </w:div>
    <w:div w:id="205725850">
      <w:bodyDiv w:val="1"/>
      <w:marLeft w:val="0"/>
      <w:marRight w:val="0"/>
      <w:marTop w:val="0"/>
      <w:marBottom w:val="0"/>
      <w:divBdr>
        <w:top w:val="none" w:sz="0" w:space="0" w:color="auto"/>
        <w:left w:val="none" w:sz="0" w:space="0" w:color="auto"/>
        <w:bottom w:val="none" w:sz="0" w:space="0" w:color="auto"/>
        <w:right w:val="none" w:sz="0" w:space="0" w:color="auto"/>
      </w:divBdr>
    </w:div>
    <w:div w:id="288323676">
      <w:bodyDiv w:val="1"/>
      <w:marLeft w:val="0"/>
      <w:marRight w:val="0"/>
      <w:marTop w:val="0"/>
      <w:marBottom w:val="0"/>
      <w:divBdr>
        <w:top w:val="none" w:sz="0" w:space="0" w:color="auto"/>
        <w:left w:val="none" w:sz="0" w:space="0" w:color="auto"/>
        <w:bottom w:val="none" w:sz="0" w:space="0" w:color="auto"/>
        <w:right w:val="none" w:sz="0" w:space="0" w:color="auto"/>
      </w:divBdr>
    </w:div>
    <w:div w:id="326907271">
      <w:bodyDiv w:val="1"/>
      <w:marLeft w:val="0"/>
      <w:marRight w:val="0"/>
      <w:marTop w:val="0"/>
      <w:marBottom w:val="0"/>
      <w:divBdr>
        <w:top w:val="none" w:sz="0" w:space="0" w:color="auto"/>
        <w:left w:val="none" w:sz="0" w:space="0" w:color="auto"/>
        <w:bottom w:val="none" w:sz="0" w:space="0" w:color="auto"/>
        <w:right w:val="none" w:sz="0" w:space="0" w:color="auto"/>
      </w:divBdr>
    </w:div>
    <w:div w:id="358897746">
      <w:bodyDiv w:val="1"/>
      <w:marLeft w:val="0"/>
      <w:marRight w:val="0"/>
      <w:marTop w:val="0"/>
      <w:marBottom w:val="0"/>
      <w:divBdr>
        <w:top w:val="none" w:sz="0" w:space="0" w:color="auto"/>
        <w:left w:val="none" w:sz="0" w:space="0" w:color="auto"/>
        <w:bottom w:val="none" w:sz="0" w:space="0" w:color="auto"/>
        <w:right w:val="none" w:sz="0" w:space="0" w:color="auto"/>
      </w:divBdr>
      <w:divsChild>
        <w:div w:id="1037241465">
          <w:marLeft w:val="0"/>
          <w:marRight w:val="0"/>
          <w:marTop w:val="0"/>
          <w:marBottom w:val="0"/>
          <w:divBdr>
            <w:top w:val="none" w:sz="0" w:space="0" w:color="auto"/>
            <w:left w:val="none" w:sz="0" w:space="0" w:color="auto"/>
            <w:bottom w:val="none" w:sz="0" w:space="0" w:color="auto"/>
            <w:right w:val="none" w:sz="0" w:space="0" w:color="auto"/>
          </w:divBdr>
          <w:divsChild>
            <w:div w:id="417479836">
              <w:marLeft w:val="0"/>
              <w:marRight w:val="0"/>
              <w:marTop w:val="0"/>
              <w:marBottom w:val="0"/>
              <w:divBdr>
                <w:top w:val="none" w:sz="0" w:space="0" w:color="auto"/>
                <w:left w:val="none" w:sz="0" w:space="0" w:color="auto"/>
                <w:bottom w:val="none" w:sz="0" w:space="0" w:color="auto"/>
                <w:right w:val="none" w:sz="0" w:space="0" w:color="auto"/>
              </w:divBdr>
              <w:divsChild>
                <w:div w:id="19010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301842">
      <w:bodyDiv w:val="1"/>
      <w:marLeft w:val="0"/>
      <w:marRight w:val="0"/>
      <w:marTop w:val="0"/>
      <w:marBottom w:val="0"/>
      <w:divBdr>
        <w:top w:val="none" w:sz="0" w:space="0" w:color="auto"/>
        <w:left w:val="none" w:sz="0" w:space="0" w:color="auto"/>
        <w:bottom w:val="none" w:sz="0" w:space="0" w:color="auto"/>
        <w:right w:val="none" w:sz="0" w:space="0" w:color="auto"/>
      </w:divBdr>
    </w:div>
    <w:div w:id="477380165">
      <w:bodyDiv w:val="1"/>
      <w:marLeft w:val="0"/>
      <w:marRight w:val="0"/>
      <w:marTop w:val="0"/>
      <w:marBottom w:val="0"/>
      <w:divBdr>
        <w:top w:val="none" w:sz="0" w:space="0" w:color="auto"/>
        <w:left w:val="none" w:sz="0" w:space="0" w:color="auto"/>
        <w:bottom w:val="none" w:sz="0" w:space="0" w:color="auto"/>
        <w:right w:val="none" w:sz="0" w:space="0" w:color="auto"/>
      </w:divBdr>
    </w:div>
    <w:div w:id="543559524">
      <w:bodyDiv w:val="1"/>
      <w:marLeft w:val="0"/>
      <w:marRight w:val="0"/>
      <w:marTop w:val="0"/>
      <w:marBottom w:val="0"/>
      <w:divBdr>
        <w:top w:val="none" w:sz="0" w:space="0" w:color="auto"/>
        <w:left w:val="none" w:sz="0" w:space="0" w:color="auto"/>
        <w:bottom w:val="none" w:sz="0" w:space="0" w:color="auto"/>
        <w:right w:val="none" w:sz="0" w:space="0" w:color="auto"/>
      </w:divBdr>
    </w:div>
    <w:div w:id="552623177">
      <w:bodyDiv w:val="1"/>
      <w:marLeft w:val="0"/>
      <w:marRight w:val="0"/>
      <w:marTop w:val="0"/>
      <w:marBottom w:val="0"/>
      <w:divBdr>
        <w:top w:val="none" w:sz="0" w:space="0" w:color="auto"/>
        <w:left w:val="none" w:sz="0" w:space="0" w:color="auto"/>
        <w:bottom w:val="none" w:sz="0" w:space="0" w:color="auto"/>
        <w:right w:val="none" w:sz="0" w:space="0" w:color="auto"/>
      </w:divBdr>
    </w:div>
    <w:div w:id="625236952">
      <w:bodyDiv w:val="1"/>
      <w:marLeft w:val="0"/>
      <w:marRight w:val="0"/>
      <w:marTop w:val="0"/>
      <w:marBottom w:val="0"/>
      <w:divBdr>
        <w:top w:val="none" w:sz="0" w:space="0" w:color="auto"/>
        <w:left w:val="none" w:sz="0" w:space="0" w:color="auto"/>
        <w:bottom w:val="none" w:sz="0" w:space="0" w:color="auto"/>
        <w:right w:val="none" w:sz="0" w:space="0" w:color="auto"/>
      </w:divBdr>
    </w:div>
    <w:div w:id="658732245">
      <w:bodyDiv w:val="1"/>
      <w:marLeft w:val="0"/>
      <w:marRight w:val="0"/>
      <w:marTop w:val="0"/>
      <w:marBottom w:val="0"/>
      <w:divBdr>
        <w:top w:val="none" w:sz="0" w:space="0" w:color="auto"/>
        <w:left w:val="none" w:sz="0" w:space="0" w:color="auto"/>
        <w:bottom w:val="none" w:sz="0" w:space="0" w:color="auto"/>
        <w:right w:val="none" w:sz="0" w:space="0" w:color="auto"/>
      </w:divBdr>
    </w:div>
    <w:div w:id="677851301">
      <w:bodyDiv w:val="1"/>
      <w:marLeft w:val="0"/>
      <w:marRight w:val="0"/>
      <w:marTop w:val="0"/>
      <w:marBottom w:val="0"/>
      <w:divBdr>
        <w:top w:val="none" w:sz="0" w:space="0" w:color="auto"/>
        <w:left w:val="none" w:sz="0" w:space="0" w:color="auto"/>
        <w:bottom w:val="none" w:sz="0" w:space="0" w:color="auto"/>
        <w:right w:val="none" w:sz="0" w:space="0" w:color="auto"/>
      </w:divBdr>
    </w:div>
    <w:div w:id="747307438">
      <w:bodyDiv w:val="1"/>
      <w:marLeft w:val="0"/>
      <w:marRight w:val="0"/>
      <w:marTop w:val="0"/>
      <w:marBottom w:val="0"/>
      <w:divBdr>
        <w:top w:val="none" w:sz="0" w:space="0" w:color="auto"/>
        <w:left w:val="none" w:sz="0" w:space="0" w:color="auto"/>
        <w:bottom w:val="none" w:sz="0" w:space="0" w:color="auto"/>
        <w:right w:val="none" w:sz="0" w:space="0" w:color="auto"/>
      </w:divBdr>
    </w:div>
    <w:div w:id="753017282">
      <w:bodyDiv w:val="1"/>
      <w:marLeft w:val="0"/>
      <w:marRight w:val="0"/>
      <w:marTop w:val="0"/>
      <w:marBottom w:val="0"/>
      <w:divBdr>
        <w:top w:val="none" w:sz="0" w:space="0" w:color="auto"/>
        <w:left w:val="none" w:sz="0" w:space="0" w:color="auto"/>
        <w:bottom w:val="none" w:sz="0" w:space="0" w:color="auto"/>
        <w:right w:val="none" w:sz="0" w:space="0" w:color="auto"/>
      </w:divBdr>
    </w:div>
    <w:div w:id="796920836">
      <w:bodyDiv w:val="1"/>
      <w:marLeft w:val="0"/>
      <w:marRight w:val="0"/>
      <w:marTop w:val="0"/>
      <w:marBottom w:val="0"/>
      <w:divBdr>
        <w:top w:val="none" w:sz="0" w:space="0" w:color="auto"/>
        <w:left w:val="none" w:sz="0" w:space="0" w:color="auto"/>
        <w:bottom w:val="none" w:sz="0" w:space="0" w:color="auto"/>
        <w:right w:val="none" w:sz="0" w:space="0" w:color="auto"/>
      </w:divBdr>
    </w:div>
    <w:div w:id="863253255">
      <w:bodyDiv w:val="1"/>
      <w:marLeft w:val="0"/>
      <w:marRight w:val="0"/>
      <w:marTop w:val="0"/>
      <w:marBottom w:val="0"/>
      <w:divBdr>
        <w:top w:val="none" w:sz="0" w:space="0" w:color="auto"/>
        <w:left w:val="none" w:sz="0" w:space="0" w:color="auto"/>
        <w:bottom w:val="none" w:sz="0" w:space="0" w:color="auto"/>
        <w:right w:val="none" w:sz="0" w:space="0" w:color="auto"/>
      </w:divBdr>
    </w:div>
    <w:div w:id="872309594">
      <w:bodyDiv w:val="1"/>
      <w:marLeft w:val="0"/>
      <w:marRight w:val="0"/>
      <w:marTop w:val="0"/>
      <w:marBottom w:val="0"/>
      <w:divBdr>
        <w:top w:val="none" w:sz="0" w:space="0" w:color="auto"/>
        <w:left w:val="none" w:sz="0" w:space="0" w:color="auto"/>
        <w:bottom w:val="none" w:sz="0" w:space="0" w:color="auto"/>
        <w:right w:val="none" w:sz="0" w:space="0" w:color="auto"/>
      </w:divBdr>
    </w:div>
    <w:div w:id="888881916">
      <w:bodyDiv w:val="1"/>
      <w:marLeft w:val="0"/>
      <w:marRight w:val="0"/>
      <w:marTop w:val="0"/>
      <w:marBottom w:val="0"/>
      <w:divBdr>
        <w:top w:val="none" w:sz="0" w:space="0" w:color="auto"/>
        <w:left w:val="none" w:sz="0" w:space="0" w:color="auto"/>
        <w:bottom w:val="none" w:sz="0" w:space="0" w:color="auto"/>
        <w:right w:val="none" w:sz="0" w:space="0" w:color="auto"/>
      </w:divBdr>
      <w:divsChild>
        <w:div w:id="2022118706">
          <w:marLeft w:val="0"/>
          <w:marRight w:val="0"/>
          <w:marTop w:val="0"/>
          <w:marBottom w:val="0"/>
          <w:divBdr>
            <w:top w:val="none" w:sz="0" w:space="0" w:color="auto"/>
            <w:left w:val="none" w:sz="0" w:space="0" w:color="auto"/>
            <w:bottom w:val="none" w:sz="0" w:space="0" w:color="auto"/>
            <w:right w:val="none" w:sz="0" w:space="0" w:color="auto"/>
          </w:divBdr>
          <w:divsChild>
            <w:div w:id="2027830189">
              <w:marLeft w:val="0"/>
              <w:marRight w:val="0"/>
              <w:marTop w:val="0"/>
              <w:marBottom w:val="0"/>
              <w:divBdr>
                <w:top w:val="none" w:sz="0" w:space="0" w:color="auto"/>
                <w:left w:val="none" w:sz="0" w:space="0" w:color="auto"/>
                <w:bottom w:val="none" w:sz="0" w:space="0" w:color="auto"/>
                <w:right w:val="none" w:sz="0" w:space="0" w:color="auto"/>
              </w:divBdr>
              <w:divsChild>
                <w:div w:id="75432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409681">
      <w:bodyDiv w:val="1"/>
      <w:marLeft w:val="0"/>
      <w:marRight w:val="0"/>
      <w:marTop w:val="0"/>
      <w:marBottom w:val="0"/>
      <w:divBdr>
        <w:top w:val="none" w:sz="0" w:space="0" w:color="auto"/>
        <w:left w:val="none" w:sz="0" w:space="0" w:color="auto"/>
        <w:bottom w:val="none" w:sz="0" w:space="0" w:color="auto"/>
        <w:right w:val="none" w:sz="0" w:space="0" w:color="auto"/>
      </w:divBdr>
    </w:div>
    <w:div w:id="957024855">
      <w:bodyDiv w:val="1"/>
      <w:marLeft w:val="0"/>
      <w:marRight w:val="0"/>
      <w:marTop w:val="0"/>
      <w:marBottom w:val="0"/>
      <w:divBdr>
        <w:top w:val="none" w:sz="0" w:space="0" w:color="auto"/>
        <w:left w:val="none" w:sz="0" w:space="0" w:color="auto"/>
        <w:bottom w:val="none" w:sz="0" w:space="0" w:color="auto"/>
        <w:right w:val="none" w:sz="0" w:space="0" w:color="auto"/>
      </w:divBdr>
    </w:div>
    <w:div w:id="961152689">
      <w:bodyDiv w:val="1"/>
      <w:marLeft w:val="0"/>
      <w:marRight w:val="0"/>
      <w:marTop w:val="0"/>
      <w:marBottom w:val="0"/>
      <w:divBdr>
        <w:top w:val="none" w:sz="0" w:space="0" w:color="auto"/>
        <w:left w:val="none" w:sz="0" w:space="0" w:color="auto"/>
        <w:bottom w:val="none" w:sz="0" w:space="0" w:color="auto"/>
        <w:right w:val="none" w:sz="0" w:space="0" w:color="auto"/>
      </w:divBdr>
    </w:div>
    <w:div w:id="1039086214">
      <w:bodyDiv w:val="1"/>
      <w:marLeft w:val="0"/>
      <w:marRight w:val="0"/>
      <w:marTop w:val="0"/>
      <w:marBottom w:val="0"/>
      <w:divBdr>
        <w:top w:val="none" w:sz="0" w:space="0" w:color="auto"/>
        <w:left w:val="none" w:sz="0" w:space="0" w:color="auto"/>
        <w:bottom w:val="none" w:sz="0" w:space="0" w:color="auto"/>
        <w:right w:val="none" w:sz="0" w:space="0" w:color="auto"/>
      </w:divBdr>
    </w:div>
    <w:div w:id="1077285784">
      <w:bodyDiv w:val="1"/>
      <w:marLeft w:val="0"/>
      <w:marRight w:val="0"/>
      <w:marTop w:val="0"/>
      <w:marBottom w:val="0"/>
      <w:divBdr>
        <w:top w:val="none" w:sz="0" w:space="0" w:color="auto"/>
        <w:left w:val="none" w:sz="0" w:space="0" w:color="auto"/>
        <w:bottom w:val="none" w:sz="0" w:space="0" w:color="auto"/>
        <w:right w:val="none" w:sz="0" w:space="0" w:color="auto"/>
      </w:divBdr>
      <w:divsChild>
        <w:div w:id="1606573324">
          <w:marLeft w:val="0"/>
          <w:marRight w:val="0"/>
          <w:marTop w:val="0"/>
          <w:marBottom w:val="0"/>
          <w:divBdr>
            <w:top w:val="none" w:sz="0" w:space="0" w:color="auto"/>
            <w:left w:val="none" w:sz="0" w:space="0" w:color="auto"/>
            <w:bottom w:val="none" w:sz="0" w:space="0" w:color="auto"/>
            <w:right w:val="none" w:sz="0" w:space="0" w:color="auto"/>
          </w:divBdr>
          <w:divsChild>
            <w:div w:id="414330122">
              <w:marLeft w:val="0"/>
              <w:marRight w:val="0"/>
              <w:marTop w:val="0"/>
              <w:marBottom w:val="0"/>
              <w:divBdr>
                <w:top w:val="none" w:sz="0" w:space="0" w:color="auto"/>
                <w:left w:val="none" w:sz="0" w:space="0" w:color="auto"/>
                <w:bottom w:val="none" w:sz="0" w:space="0" w:color="auto"/>
                <w:right w:val="none" w:sz="0" w:space="0" w:color="auto"/>
              </w:divBdr>
              <w:divsChild>
                <w:div w:id="161625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29098">
      <w:bodyDiv w:val="1"/>
      <w:marLeft w:val="0"/>
      <w:marRight w:val="0"/>
      <w:marTop w:val="0"/>
      <w:marBottom w:val="0"/>
      <w:divBdr>
        <w:top w:val="none" w:sz="0" w:space="0" w:color="auto"/>
        <w:left w:val="none" w:sz="0" w:space="0" w:color="auto"/>
        <w:bottom w:val="none" w:sz="0" w:space="0" w:color="auto"/>
        <w:right w:val="none" w:sz="0" w:space="0" w:color="auto"/>
      </w:divBdr>
    </w:div>
    <w:div w:id="1585334917">
      <w:bodyDiv w:val="1"/>
      <w:marLeft w:val="0"/>
      <w:marRight w:val="0"/>
      <w:marTop w:val="0"/>
      <w:marBottom w:val="0"/>
      <w:divBdr>
        <w:top w:val="none" w:sz="0" w:space="0" w:color="auto"/>
        <w:left w:val="none" w:sz="0" w:space="0" w:color="auto"/>
        <w:bottom w:val="none" w:sz="0" w:space="0" w:color="auto"/>
        <w:right w:val="none" w:sz="0" w:space="0" w:color="auto"/>
      </w:divBdr>
    </w:div>
    <w:div w:id="1667247888">
      <w:bodyDiv w:val="1"/>
      <w:marLeft w:val="0"/>
      <w:marRight w:val="0"/>
      <w:marTop w:val="0"/>
      <w:marBottom w:val="0"/>
      <w:divBdr>
        <w:top w:val="none" w:sz="0" w:space="0" w:color="auto"/>
        <w:left w:val="none" w:sz="0" w:space="0" w:color="auto"/>
        <w:bottom w:val="none" w:sz="0" w:space="0" w:color="auto"/>
        <w:right w:val="none" w:sz="0" w:space="0" w:color="auto"/>
      </w:divBdr>
    </w:div>
    <w:div w:id="1723871273">
      <w:bodyDiv w:val="1"/>
      <w:marLeft w:val="0"/>
      <w:marRight w:val="0"/>
      <w:marTop w:val="0"/>
      <w:marBottom w:val="0"/>
      <w:divBdr>
        <w:top w:val="none" w:sz="0" w:space="0" w:color="auto"/>
        <w:left w:val="none" w:sz="0" w:space="0" w:color="auto"/>
        <w:bottom w:val="none" w:sz="0" w:space="0" w:color="auto"/>
        <w:right w:val="none" w:sz="0" w:space="0" w:color="auto"/>
      </w:divBdr>
      <w:divsChild>
        <w:div w:id="1745253830">
          <w:marLeft w:val="0"/>
          <w:marRight w:val="0"/>
          <w:marTop w:val="0"/>
          <w:marBottom w:val="0"/>
          <w:divBdr>
            <w:top w:val="none" w:sz="0" w:space="0" w:color="auto"/>
            <w:left w:val="none" w:sz="0" w:space="0" w:color="auto"/>
            <w:bottom w:val="none" w:sz="0" w:space="0" w:color="auto"/>
            <w:right w:val="none" w:sz="0" w:space="0" w:color="auto"/>
          </w:divBdr>
          <w:divsChild>
            <w:div w:id="858930707">
              <w:marLeft w:val="0"/>
              <w:marRight w:val="0"/>
              <w:marTop w:val="0"/>
              <w:marBottom w:val="0"/>
              <w:divBdr>
                <w:top w:val="none" w:sz="0" w:space="0" w:color="auto"/>
                <w:left w:val="none" w:sz="0" w:space="0" w:color="auto"/>
                <w:bottom w:val="none" w:sz="0" w:space="0" w:color="auto"/>
                <w:right w:val="none" w:sz="0" w:space="0" w:color="auto"/>
              </w:divBdr>
              <w:divsChild>
                <w:div w:id="260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3670">
      <w:bodyDiv w:val="1"/>
      <w:marLeft w:val="0"/>
      <w:marRight w:val="0"/>
      <w:marTop w:val="0"/>
      <w:marBottom w:val="0"/>
      <w:divBdr>
        <w:top w:val="none" w:sz="0" w:space="0" w:color="auto"/>
        <w:left w:val="none" w:sz="0" w:space="0" w:color="auto"/>
        <w:bottom w:val="none" w:sz="0" w:space="0" w:color="auto"/>
        <w:right w:val="none" w:sz="0" w:space="0" w:color="auto"/>
      </w:divBdr>
    </w:div>
    <w:div w:id="1817214681">
      <w:bodyDiv w:val="1"/>
      <w:marLeft w:val="0"/>
      <w:marRight w:val="0"/>
      <w:marTop w:val="0"/>
      <w:marBottom w:val="0"/>
      <w:divBdr>
        <w:top w:val="none" w:sz="0" w:space="0" w:color="auto"/>
        <w:left w:val="none" w:sz="0" w:space="0" w:color="auto"/>
        <w:bottom w:val="none" w:sz="0" w:space="0" w:color="auto"/>
        <w:right w:val="none" w:sz="0" w:space="0" w:color="auto"/>
      </w:divBdr>
    </w:div>
    <w:div w:id="1882549642">
      <w:bodyDiv w:val="1"/>
      <w:marLeft w:val="0"/>
      <w:marRight w:val="0"/>
      <w:marTop w:val="0"/>
      <w:marBottom w:val="0"/>
      <w:divBdr>
        <w:top w:val="none" w:sz="0" w:space="0" w:color="auto"/>
        <w:left w:val="none" w:sz="0" w:space="0" w:color="auto"/>
        <w:bottom w:val="none" w:sz="0" w:space="0" w:color="auto"/>
        <w:right w:val="none" w:sz="0" w:space="0" w:color="auto"/>
      </w:divBdr>
      <w:divsChild>
        <w:div w:id="2026903523">
          <w:marLeft w:val="0"/>
          <w:marRight w:val="0"/>
          <w:marTop w:val="0"/>
          <w:marBottom w:val="0"/>
          <w:divBdr>
            <w:top w:val="none" w:sz="0" w:space="0" w:color="auto"/>
            <w:left w:val="none" w:sz="0" w:space="0" w:color="auto"/>
            <w:bottom w:val="none" w:sz="0" w:space="0" w:color="auto"/>
            <w:right w:val="none" w:sz="0" w:space="0" w:color="auto"/>
          </w:divBdr>
          <w:divsChild>
            <w:div w:id="739599100">
              <w:marLeft w:val="0"/>
              <w:marRight w:val="0"/>
              <w:marTop w:val="0"/>
              <w:marBottom w:val="0"/>
              <w:divBdr>
                <w:top w:val="none" w:sz="0" w:space="0" w:color="auto"/>
                <w:left w:val="none" w:sz="0" w:space="0" w:color="auto"/>
                <w:bottom w:val="none" w:sz="0" w:space="0" w:color="auto"/>
                <w:right w:val="none" w:sz="0" w:space="0" w:color="auto"/>
              </w:divBdr>
              <w:divsChild>
                <w:div w:id="168998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58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3schools.com/sql/sql_alter.asp" TargetMode="External"/><Relationship Id="rId21" Type="http://schemas.openxmlformats.org/officeDocument/2006/relationships/image" Target="media/image6.png"/><Relationship Id="rId42" Type="http://schemas.openxmlformats.org/officeDocument/2006/relationships/image" Target="media/image18.png"/><Relationship Id="rId63" Type="http://schemas.openxmlformats.org/officeDocument/2006/relationships/hyperlink" Target="https://www.w3schools.com/sql/sql_null_values.asp" TargetMode="External"/><Relationship Id="rId84" Type="http://schemas.openxmlformats.org/officeDocument/2006/relationships/image" Target="media/image44.png"/><Relationship Id="rId138" Type="http://schemas.openxmlformats.org/officeDocument/2006/relationships/hyperlink" Target="https://www.w3schools.com/python/ref_list_remove.asp" TargetMode="External"/><Relationship Id="rId159" Type="http://schemas.openxmlformats.org/officeDocument/2006/relationships/hyperlink" Target="https://www.w3schools.com/sql/sql_dates.asp" TargetMode="External"/><Relationship Id="rId170" Type="http://schemas.openxmlformats.org/officeDocument/2006/relationships/hyperlink" Target="https://www.sqlitetutorial.net/sqlite-insert/" TargetMode="External"/><Relationship Id="rId107" Type="http://schemas.openxmlformats.org/officeDocument/2006/relationships/hyperlink" Target="https://www.sqlitetutorial.net/sqlite-delete/" TargetMode="External"/><Relationship Id="rId11" Type="http://schemas.openxmlformats.org/officeDocument/2006/relationships/footer" Target="footer2.xml"/><Relationship Id="rId32" Type="http://schemas.openxmlformats.org/officeDocument/2006/relationships/image" Target="media/image15.png"/><Relationship Id="rId53" Type="http://schemas.openxmlformats.org/officeDocument/2006/relationships/image" Target="media/image29.png"/><Relationship Id="rId74" Type="http://schemas.openxmlformats.org/officeDocument/2006/relationships/hyperlink" Target="https://www.w3schools.com/sql/sql_join_left.asp" TargetMode="External"/><Relationship Id="rId128" Type="http://schemas.openxmlformats.org/officeDocument/2006/relationships/image" Target="media/image66.png"/><Relationship Id="rId149" Type="http://schemas.openxmlformats.org/officeDocument/2006/relationships/hyperlink" Target="https://www.w3schools.com/sql/sql_join_inner.asp" TargetMode="External"/><Relationship Id="rId5" Type="http://schemas.openxmlformats.org/officeDocument/2006/relationships/webSettings" Target="webSettings.xml"/><Relationship Id="rId95" Type="http://schemas.openxmlformats.org/officeDocument/2006/relationships/hyperlink" Target="https://www.sqlitetutorial.net/sqlite-having/" TargetMode="External"/><Relationship Id="rId160" Type="http://schemas.openxmlformats.org/officeDocument/2006/relationships/hyperlink" Target="https://sqlite.org/lang_datefunc.html" TargetMode="External"/><Relationship Id="rId181" Type="http://schemas.openxmlformats.org/officeDocument/2006/relationships/fontTable" Target="fontTable.xml"/><Relationship Id="rId22" Type="http://schemas.openxmlformats.org/officeDocument/2006/relationships/image" Target="media/image7.png"/><Relationship Id="rId43" Type="http://schemas.openxmlformats.org/officeDocument/2006/relationships/image" Target="media/image19.png"/><Relationship Id="rId64" Type="http://schemas.openxmlformats.org/officeDocument/2006/relationships/hyperlink" Target="https://docs.python.org/3/library/stdtypes.html" TargetMode="External"/><Relationship Id="rId118" Type="http://schemas.openxmlformats.org/officeDocument/2006/relationships/hyperlink" Target="https://www.sqlitetutorial.net/sqlite-alter-table/" TargetMode="External"/><Relationship Id="rId139" Type="http://schemas.openxmlformats.org/officeDocument/2006/relationships/hyperlink" Target="https://www.w3schools.com/sql/sql_alter.asp" TargetMode="External"/><Relationship Id="rId85" Type="http://schemas.openxmlformats.org/officeDocument/2006/relationships/image" Target="media/image45.png"/><Relationship Id="rId150" Type="http://schemas.openxmlformats.org/officeDocument/2006/relationships/hyperlink" Target="https://www.w3schools.com/sql/sql_insert.asp" TargetMode="External"/><Relationship Id="rId171" Type="http://schemas.openxmlformats.org/officeDocument/2006/relationships/hyperlink" Target="https://www.sqlitetutorial.net/sqlite-left-join/" TargetMode="External"/><Relationship Id="rId12" Type="http://schemas.openxmlformats.org/officeDocument/2006/relationships/header" Target="header3.xml"/><Relationship Id="rId33" Type="http://schemas.openxmlformats.org/officeDocument/2006/relationships/image" Target="media/image16.png"/><Relationship Id="rId108" Type="http://schemas.openxmlformats.org/officeDocument/2006/relationships/image" Target="media/image54.png"/><Relationship Id="rId129" Type="http://schemas.openxmlformats.org/officeDocument/2006/relationships/hyperlink" Target="https://docs.python.org/3/library/sqlite3.html" TargetMode="External"/><Relationship Id="rId54" Type="http://schemas.openxmlformats.org/officeDocument/2006/relationships/image" Target="media/image30.png"/><Relationship Id="rId75" Type="http://schemas.openxmlformats.org/officeDocument/2006/relationships/hyperlink" Target="https://www.sqlitetutorial.net/sqlite-left-join/" TargetMode="External"/><Relationship Id="rId96" Type="http://schemas.openxmlformats.org/officeDocument/2006/relationships/hyperlink" Target="https://sqlite.org/lang_datefunc.html" TargetMode="External"/><Relationship Id="rId140" Type="http://schemas.openxmlformats.org/officeDocument/2006/relationships/hyperlink" Target="https://www.w3schools.com/sql/sql_and_or.asp" TargetMode="External"/><Relationship Id="rId161" Type="http://schemas.openxmlformats.org/officeDocument/2006/relationships/hyperlink" Target="https://www.sqlitetutorial.net/sqlite-alter-table/" TargetMode="External"/><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hyperlink" Target="https://www.sqlitetutorial.net/sqlite-rename-column/" TargetMode="External"/><Relationship Id="rId44" Type="http://schemas.openxmlformats.org/officeDocument/2006/relationships/image" Target="media/image20.png"/><Relationship Id="rId60" Type="http://schemas.openxmlformats.org/officeDocument/2006/relationships/hyperlink" Target="https://www.w3schools.com/sql/sql_between.asp" TargetMode="External"/><Relationship Id="rId65" Type="http://schemas.openxmlformats.org/officeDocument/2006/relationships/image" Target="media/image32.png"/><Relationship Id="rId81" Type="http://schemas.openxmlformats.org/officeDocument/2006/relationships/hyperlink" Target="https://www.sqlitetutorial.net/sqlite-union/" TargetMode="External"/><Relationship Id="rId86" Type="http://schemas.openxmlformats.org/officeDocument/2006/relationships/hyperlink" Target="https://www.w3schools.com/sql/sql_groupby.asp" TargetMode="External"/><Relationship Id="rId130" Type="http://schemas.openxmlformats.org/officeDocument/2006/relationships/hyperlink" Target="https://pandas.pydata.org/pandas-docs/stable/reference/api/pandas.&#8204;DataFrame.from_records.html" TargetMode="External"/><Relationship Id="rId135" Type="http://schemas.openxmlformats.org/officeDocument/2006/relationships/hyperlink" Target="https://docs.python.org/3/library/sqlite3.html" TargetMode="External"/><Relationship Id="rId151" Type="http://schemas.openxmlformats.org/officeDocument/2006/relationships/hyperlink" Target="https://www.w3schools.com/sql/sql_join_left.asp" TargetMode="External"/><Relationship Id="rId156" Type="http://schemas.openxmlformats.org/officeDocument/2006/relationships/hyperlink" Target="https://www.w3schools.com/sql/sql_select.asp" TargetMode="External"/><Relationship Id="rId177" Type="http://schemas.openxmlformats.org/officeDocument/2006/relationships/hyperlink" Target="https://www.sqlitetutorial.net/sqlite-where/" TargetMode="External"/><Relationship Id="rId172" Type="http://schemas.openxmlformats.org/officeDocument/2006/relationships/hyperlink" Target="https://www.sqlitetutorial.net/sqlite-order-by/" TargetMode="Externa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hyperlink" Target="https://www.w3schools.com/sql/sql_orderby.asp" TargetMode="External"/><Relationship Id="rId109" Type="http://schemas.openxmlformats.org/officeDocument/2006/relationships/image" Target="media/image55.png"/><Relationship Id="rId34" Type="http://schemas.openxmlformats.org/officeDocument/2006/relationships/hyperlink" Target="https://docs.python.org/3/library/sqlite3.html" TargetMode="External"/><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39.png"/><Relationship Id="rId97" Type="http://schemas.openxmlformats.org/officeDocument/2006/relationships/hyperlink" Target="https://www.w3schools.com/sql/sql_dates.asp" TargetMode="External"/><Relationship Id="rId104" Type="http://schemas.openxmlformats.org/officeDocument/2006/relationships/hyperlink" Target="https://www.sqlitetutorial.net/sqlite-update/" TargetMode="External"/><Relationship Id="rId120" Type="http://schemas.openxmlformats.org/officeDocument/2006/relationships/hyperlink" Target="https://www.w3resource.com/sql/character-functions/lower.php" TargetMode="External"/><Relationship Id="rId125" Type="http://schemas.openxmlformats.org/officeDocument/2006/relationships/image" Target="media/image63.png"/><Relationship Id="rId141" Type="http://schemas.openxmlformats.org/officeDocument/2006/relationships/hyperlink" Target="https://www.w3schools.com/sql/sql_between.asp" TargetMode="External"/><Relationship Id="rId146" Type="http://schemas.openxmlformats.org/officeDocument/2006/relationships/hyperlink" Target="https://www.w3schools.com/sql/sql_groupby.asp" TargetMode="External"/><Relationship Id="rId167" Type="http://schemas.openxmlformats.org/officeDocument/2006/relationships/hyperlink" Target="https://www.sqlitetutorial.net/sqlite-group-by/"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48.png"/><Relationship Id="rId162" Type="http://schemas.openxmlformats.org/officeDocument/2006/relationships/hyperlink" Target="https://www.sqlitetutorial.net/sqlite-between/" TargetMode="External"/><Relationship Id="rId2" Type="http://schemas.openxmlformats.org/officeDocument/2006/relationships/numbering" Target="numbering.xml"/><Relationship Id="rId29" Type="http://schemas.openxmlformats.org/officeDocument/2006/relationships/hyperlink" Target="https://docs.python.org/3/library/sqlite3.html" TargetMode="External"/><Relationship Id="rId24" Type="http://schemas.openxmlformats.org/officeDocument/2006/relationships/image" Target="media/image9.png"/><Relationship Id="rId40" Type="http://schemas.openxmlformats.org/officeDocument/2006/relationships/hyperlink" Target="https://www.sqlitetutorial.net/sqlite-order-by/" TargetMode="External"/><Relationship Id="rId45" Type="http://schemas.openxmlformats.org/officeDocument/2006/relationships/image" Target="media/image21.png"/><Relationship Id="rId66" Type="http://schemas.openxmlformats.org/officeDocument/2006/relationships/image" Target="media/image33.png"/><Relationship Id="rId87" Type="http://schemas.openxmlformats.org/officeDocument/2006/relationships/hyperlink" Target="https://www.sqlitetutorial.net/sqlite-group-by/" TargetMode="External"/><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hyperlink" Target="https://pandas.pydata.org/pandas-docs/stable/reference/api/pandas.&#8204;DataFrame.to_sql.html" TargetMode="External"/><Relationship Id="rId136" Type="http://schemas.openxmlformats.org/officeDocument/2006/relationships/hyperlink" Target="https://docs.python.org/3/library/sqlite3.html" TargetMode="External"/><Relationship Id="rId157" Type="http://schemas.openxmlformats.org/officeDocument/2006/relationships/hyperlink" Target="https://www.w3schools.com/sql/sql_update.asp" TargetMode="External"/><Relationship Id="rId178" Type="http://schemas.openxmlformats.org/officeDocument/2006/relationships/hyperlink" Target="https://www.w3resource.com/sql/character-functions/lower.php" TargetMode="External"/><Relationship Id="rId61" Type="http://schemas.openxmlformats.org/officeDocument/2006/relationships/hyperlink" Target="https://www.sqlitetutorial.net/sqlite-between/" TargetMode="External"/><Relationship Id="rId82" Type="http://schemas.openxmlformats.org/officeDocument/2006/relationships/hyperlink" Target="https://www.w3schools.com/python/ref_list_remove.asp" TargetMode="External"/><Relationship Id="rId152" Type="http://schemas.openxmlformats.org/officeDocument/2006/relationships/hyperlink" Target="https://www.w3schools.com/sql/sql_like.asp" TargetMode="External"/><Relationship Id="rId173" Type="http://schemas.openxmlformats.org/officeDocument/2006/relationships/hyperlink" Target="https://www.sqlitetutorial.net/sqlite-rename-column/" TargetMode="External"/><Relationship Id="rId19" Type="http://schemas.openxmlformats.org/officeDocument/2006/relationships/hyperlink" Target="https://docs.python.org/3/library/functions.html" TargetMode="External"/><Relationship Id="rId14" Type="http://schemas.openxmlformats.org/officeDocument/2006/relationships/hyperlink" Target="https://docs.python.org/3/library/sqlite3.html" TargetMode="External"/><Relationship Id="rId30" Type="http://schemas.openxmlformats.org/officeDocument/2006/relationships/image" Target="media/image13.png"/><Relationship Id="rId35" Type="http://schemas.openxmlformats.org/officeDocument/2006/relationships/hyperlink" Target="https://pandas.pydata.org/pandas-docs/stable/reference/api/pandas.DataFrame.&#8204;from_records.html" TargetMode="External"/><Relationship Id="rId56" Type="http://schemas.openxmlformats.org/officeDocument/2006/relationships/hyperlink" Target="https://www.w3schools.com/sql/sql_where.asp" TargetMode="External"/><Relationship Id="rId77" Type="http://schemas.openxmlformats.org/officeDocument/2006/relationships/hyperlink" Target="https://www.sqlitetutorial.net/sqlite-cross-join/" TargetMode="External"/><Relationship Id="rId100" Type="http://schemas.openxmlformats.org/officeDocument/2006/relationships/hyperlink" Target="https://www.w3schools.com/sql/sql_insert.asp" TargetMode="External"/><Relationship Id="rId105" Type="http://schemas.openxmlformats.org/officeDocument/2006/relationships/image" Target="media/image53.png"/><Relationship Id="rId126" Type="http://schemas.openxmlformats.org/officeDocument/2006/relationships/image" Target="media/image64.png"/><Relationship Id="rId147" Type="http://schemas.openxmlformats.org/officeDocument/2006/relationships/hyperlink" Target="https://www.w3schools.com/sql/sql_having.asp" TargetMode="External"/><Relationship Id="rId168" Type="http://schemas.openxmlformats.org/officeDocument/2006/relationships/hyperlink" Target="https://www.sqlitetutorial.net/sqlite-having/" TargetMode="External"/><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37.png"/><Relationship Id="rId93" Type="http://schemas.openxmlformats.org/officeDocument/2006/relationships/image" Target="media/image49.png"/><Relationship Id="rId98" Type="http://schemas.openxmlformats.org/officeDocument/2006/relationships/image" Target="media/image50.png"/><Relationship Id="rId121" Type="http://schemas.openxmlformats.org/officeDocument/2006/relationships/hyperlink" Target="https://www.w3schools.com/sql/sql_create_table.asp" TargetMode="External"/><Relationship Id="rId142" Type="http://schemas.openxmlformats.org/officeDocument/2006/relationships/hyperlink" Target="https://www.w3schools.com/sql/sql_count_avg_sum.asp" TargetMode="External"/><Relationship Id="rId163" Type="http://schemas.openxmlformats.org/officeDocument/2006/relationships/hyperlink" Target="https://www.sqlitetutorial.net/sqlite-create-table/"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2.png"/><Relationship Id="rId67" Type="http://schemas.openxmlformats.org/officeDocument/2006/relationships/image" Target="media/image34.png"/><Relationship Id="rId116" Type="http://schemas.openxmlformats.org/officeDocument/2006/relationships/image" Target="media/image62.png"/><Relationship Id="rId137" Type="http://schemas.openxmlformats.org/officeDocument/2006/relationships/hyperlink" Target="https://docs.python.org/3/library/sqlite3.html" TargetMode="External"/><Relationship Id="rId158" Type="http://schemas.openxmlformats.org/officeDocument/2006/relationships/hyperlink" Target="https://www.w3schools.com/sql/sql_where.asp" TargetMode="External"/><Relationship Id="rId20" Type="http://schemas.openxmlformats.org/officeDocument/2006/relationships/hyperlink" Target="https://docs.python.org/3/tutorial/inputoutput.html" TargetMode="External"/><Relationship Id="rId41" Type="http://schemas.openxmlformats.org/officeDocument/2006/relationships/hyperlink" Target="https://www.w3schools.com/sql/sql_where.asp" TargetMode="External"/><Relationship Id="rId62" Type="http://schemas.openxmlformats.org/officeDocument/2006/relationships/hyperlink" Target="https://www.w3schools.com/sql/sql_like.asp" TargetMode="External"/><Relationship Id="rId83" Type="http://schemas.openxmlformats.org/officeDocument/2006/relationships/image" Target="media/image43.png"/><Relationship Id="rId88" Type="http://schemas.openxmlformats.org/officeDocument/2006/relationships/hyperlink" Target="https://www.w3schools.com/sql/sql_min_max.asp" TargetMode="External"/><Relationship Id="rId111" Type="http://schemas.openxmlformats.org/officeDocument/2006/relationships/image" Target="media/image57.png"/><Relationship Id="rId132" Type="http://schemas.openxmlformats.org/officeDocument/2006/relationships/hyperlink" Target="https://docs.python.org/3/library/functions.html" TargetMode="External"/><Relationship Id="rId153" Type="http://schemas.openxmlformats.org/officeDocument/2006/relationships/hyperlink" Target="https://www.w3schools.com/sql/sql_min_max.asp" TargetMode="External"/><Relationship Id="rId174" Type="http://schemas.openxmlformats.org/officeDocument/2006/relationships/hyperlink" Target="https://www.sqlitetutorial.net/sqlite-select/" TargetMode="External"/><Relationship Id="rId179" Type="http://schemas.openxmlformats.org/officeDocument/2006/relationships/header" Target="header4.xml"/><Relationship Id="rId15" Type="http://schemas.openxmlformats.org/officeDocument/2006/relationships/hyperlink" Target="https://docs.python.org/3/library/functions.html" TargetMode="External"/><Relationship Id="rId36" Type="http://schemas.openxmlformats.org/officeDocument/2006/relationships/hyperlink" Target="https://www.w3schools.com/sql/sql_select.asp" TargetMode="External"/><Relationship Id="rId57" Type="http://schemas.openxmlformats.org/officeDocument/2006/relationships/hyperlink" Target="https://www.sqlitetutorial.net/sqlite-where/" TargetMode="External"/><Relationship Id="rId106" Type="http://schemas.openxmlformats.org/officeDocument/2006/relationships/hyperlink" Target="https://www.w3schools.com/sql/sql_ref_delete.asp" TargetMode="External"/><Relationship Id="rId127" Type="http://schemas.openxmlformats.org/officeDocument/2006/relationships/image" Target="media/image65.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28.png"/><Relationship Id="rId73" Type="http://schemas.openxmlformats.org/officeDocument/2006/relationships/image" Target="media/image38.png"/><Relationship Id="rId78" Type="http://schemas.openxmlformats.org/officeDocument/2006/relationships/image" Target="media/image40.png"/><Relationship Id="rId94" Type="http://schemas.openxmlformats.org/officeDocument/2006/relationships/hyperlink" Target="https://www.w3schools.com/sql/sql_having.asp" TargetMode="External"/><Relationship Id="rId99" Type="http://schemas.openxmlformats.org/officeDocument/2006/relationships/image" Target="media/image51.png"/><Relationship Id="rId101" Type="http://schemas.openxmlformats.org/officeDocument/2006/relationships/hyperlink" Target="https://www.sqlitetutorial.net/sqlite-insert/" TargetMode="External"/><Relationship Id="rId122" Type="http://schemas.openxmlformats.org/officeDocument/2006/relationships/hyperlink" Target="https://www.sqlitetutorial.net/sqlite-create-table/" TargetMode="External"/><Relationship Id="rId143" Type="http://schemas.openxmlformats.org/officeDocument/2006/relationships/hyperlink" Target="https://www.w3schools.com/sql/sql_create_table.asp" TargetMode="External"/><Relationship Id="rId148" Type="http://schemas.openxmlformats.org/officeDocument/2006/relationships/hyperlink" Target="https://www.w3schools.com/sql/sql_in.asp" TargetMode="External"/><Relationship Id="rId164" Type="http://schemas.openxmlformats.org/officeDocument/2006/relationships/hyperlink" Target="https://www.sqlitetutorial.net/sqlite-cross-join/" TargetMode="External"/><Relationship Id="rId169" Type="http://schemas.openxmlformats.org/officeDocument/2006/relationships/hyperlink" Target="https://www.sqlitetutorial.net/sqlite-inner-join/" TargetMode="Externa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footer" Target="footer3.xml"/><Relationship Id="rId26" Type="http://schemas.openxmlformats.org/officeDocument/2006/relationships/image" Target="media/image11.png"/><Relationship Id="rId47" Type="http://schemas.openxmlformats.org/officeDocument/2006/relationships/image" Target="media/image23.png"/><Relationship Id="rId68" Type="http://schemas.openxmlformats.org/officeDocument/2006/relationships/image" Target="media/image35.png"/><Relationship Id="rId89" Type="http://schemas.openxmlformats.org/officeDocument/2006/relationships/hyperlink" Target="https://www.w3schools.com/sql/sql_count_avg_sum.asp" TargetMode="External"/><Relationship Id="rId112" Type="http://schemas.openxmlformats.org/officeDocument/2006/relationships/image" Target="media/image58.png"/><Relationship Id="rId133" Type="http://schemas.openxmlformats.org/officeDocument/2006/relationships/hyperlink" Target="https://docs.python.org/3/library/stdtypes.html" TargetMode="External"/><Relationship Id="rId154" Type="http://schemas.openxmlformats.org/officeDocument/2006/relationships/hyperlink" Target="https://www.w3schools.com/sql/sql_null_values.asp" TargetMode="External"/><Relationship Id="rId175" Type="http://schemas.openxmlformats.org/officeDocument/2006/relationships/hyperlink" Target="https://www.sqlitetutorial.net/sqlite-union/" TargetMode="External"/><Relationship Id="rId16" Type="http://schemas.openxmlformats.org/officeDocument/2006/relationships/image" Target="media/image3.png"/><Relationship Id="rId37" Type="http://schemas.openxmlformats.org/officeDocument/2006/relationships/hyperlink" Target="https://www.sqlitetutorial.net/sqlite-select/" TargetMode="External"/><Relationship Id="rId58" Type="http://schemas.openxmlformats.org/officeDocument/2006/relationships/hyperlink" Target="https://www.w3schools.com/sql/sql_and_or.asp" TargetMode="External"/><Relationship Id="rId79" Type="http://schemas.openxmlformats.org/officeDocument/2006/relationships/image" Target="media/image41.png"/><Relationship Id="rId102" Type="http://schemas.openxmlformats.org/officeDocument/2006/relationships/image" Target="media/image52.png"/><Relationship Id="rId123" Type="http://schemas.openxmlformats.org/officeDocument/2006/relationships/hyperlink" Target="https://www.w3schools.com/sql/sql_drop_table.asp" TargetMode="External"/><Relationship Id="rId144" Type="http://schemas.openxmlformats.org/officeDocument/2006/relationships/hyperlink" Target="https://www.w3schools.com/sql/sql_ref_delete.asp" TargetMode="External"/><Relationship Id="rId90" Type="http://schemas.openxmlformats.org/officeDocument/2006/relationships/image" Target="media/image46.png"/><Relationship Id="rId165" Type="http://schemas.openxmlformats.org/officeDocument/2006/relationships/hyperlink" Target="https://www.sqlitetutorial.net/sqlite-delete/" TargetMode="External"/><Relationship Id="rId27" Type="http://schemas.openxmlformats.org/officeDocument/2006/relationships/image" Target="media/image12.png"/><Relationship Id="rId48" Type="http://schemas.openxmlformats.org/officeDocument/2006/relationships/image" Target="media/image24.png"/><Relationship Id="rId69" Type="http://schemas.openxmlformats.org/officeDocument/2006/relationships/hyperlink" Target="https://www.w3schools.com/sql/sql_join_inner.asp" TargetMode="External"/><Relationship Id="rId113" Type="http://schemas.openxmlformats.org/officeDocument/2006/relationships/image" Target="media/image59.png"/><Relationship Id="rId134" Type="http://schemas.openxmlformats.org/officeDocument/2006/relationships/hyperlink" Target="https://docs.python.org/3/tutorial/inputoutput.html" TargetMode="External"/><Relationship Id="rId80" Type="http://schemas.openxmlformats.org/officeDocument/2006/relationships/image" Target="media/image42.png"/><Relationship Id="rId155" Type="http://schemas.openxmlformats.org/officeDocument/2006/relationships/hyperlink" Target="https://www.w3schools.com/sql/sql_orderby.asp" TargetMode="External"/><Relationship Id="rId176" Type="http://schemas.openxmlformats.org/officeDocument/2006/relationships/hyperlink" Target="https://www.sqlitetutorial.net/sqlite-update/" TargetMode="External"/><Relationship Id="rId17" Type="http://schemas.openxmlformats.org/officeDocument/2006/relationships/image" Target="media/image4.png"/><Relationship Id="rId38" Type="http://schemas.openxmlformats.org/officeDocument/2006/relationships/image" Target="media/image17.png"/><Relationship Id="rId59" Type="http://schemas.openxmlformats.org/officeDocument/2006/relationships/hyperlink" Target="https://www.w3schools.com/sql/sql_in.asp" TargetMode="External"/><Relationship Id="rId103" Type="http://schemas.openxmlformats.org/officeDocument/2006/relationships/hyperlink" Target="https://www.w3schools.com/sql/sql_update.asp" TargetMode="External"/><Relationship Id="rId124" Type="http://schemas.openxmlformats.org/officeDocument/2006/relationships/hyperlink" Target="https://www.sqlitetutorial.net/sqlite-drop-table/" TargetMode="External"/><Relationship Id="rId70" Type="http://schemas.openxmlformats.org/officeDocument/2006/relationships/hyperlink" Target="https://www.sqlitetutorial.net/sqlite-inner-join/" TargetMode="External"/><Relationship Id="rId91" Type="http://schemas.openxmlformats.org/officeDocument/2006/relationships/image" Target="media/image47.png"/><Relationship Id="rId145" Type="http://schemas.openxmlformats.org/officeDocument/2006/relationships/hyperlink" Target="https://www.w3schools.com/sql/sql_drop_table.asp" TargetMode="External"/><Relationship Id="rId166" Type="http://schemas.openxmlformats.org/officeDocument/2006/relationships/hyperlink" Target="https://www.sqlitetutorial.net/sqlite-drop-table/" TargetMode="External"/><Relationship Id="rId1" Type="http://schemas.openxmlformats.org/officeDocument/2006/relationships/customXml" Target="../customXml/item1.xml"/><Relationship Id="rId28" Type="http://schemas.openxmlformats.org/officeDocument/2006/relationships/hyperlink" Target="https://pandas.pydata.org/pandas-docs/stable/reference/api/pandas.DataFrame.&#8204;to_sql.html" TargetMode="External"/><Relationship Id="rId49" Type="http://schemas.openxmlformats.org/officeDocument/2006/relationships/image" Target="media/image25.png"/><Relationship Id="rId114"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L:\Template\studyguide_print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accent6">
              <a:lumMod val="75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C50D91-FE08-4EF3-8F7E-3F2CCBC825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studyguide_print_template.dot</Template>
  <TotalTime>10</TotalTime>
  <Pages>68</Pages>
  <Words>14347</Words>
  <Characters>81784</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SIM</Company>
  <LinksUpToDate>false</LinksUpToDate>
  <CharactersWithSpaces>95940</CharactersWithSpaces>
  <SharedDoc>false</SharedDoc>
  <HLinks>
    <vt:vector size="6" baseType="variant">
      <vt:variant>
        <vt:i4>4980747</vt:i4>
      </vt:variant>
      <vt:variant>
        <vt:i4>0</vt:i4>
      </vt:variant>
      <vt:variant>
        <vt:i4>0</vt:i4>
      </vt:variant>
      <vt:variant>
        <vt:i4>5</vt:i4>
      </vt:variant>
      <vt:variant>
        <vt:lpwstr>http://psychclassics.yorku.ca/James/Principles/index.htm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dc:creator>
  <cp:keywords/>
  <dc:description/>
  <cp:lastModifiedBy>Ka Yui Karl Wu</cp:lastModifiedBy>
  <cp:revision>6</cp:revision>
  <cp:lastPrinted>2017-11-13T03:54:00Z</cp:lastPrinted>
  <dcterms:created xsi:type="dcterms:W3CDTF">2021-04-27T06:09:00Z</dcterms:created>
  <dcterms:modified xsi:type="dcterms:W3CDTF">2021-04-27T07:53:00Z</dcterms:modified>
</cp:coreProperties>
</file>